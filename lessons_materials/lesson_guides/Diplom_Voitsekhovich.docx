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EB6D1" w14:textId="7D04D2C8" w:rsidR="00A85936" w:rsidRPr="00A85936" w:rsidRDefault="00A85936" w:rsidP="00A85936">
      <w:pPr>
        <w:spacing w:before="160" w:line="360" w:lineRule="auto"/>
        <w:ind w:firstLine="0"/>
        <w:jc w:val="center"/>
        <w:rPr>
          <w:b/>
          <w:bCs/>
        </w:rPr>
      </w:pPr>
      <w:bookmarkStart w:id="0" w:name="_Toc166885129"/>
      <w:r w:rsidRPr="00A85936">
        <w:rPr>
          <w:b/>
          <w:bCs/>
          <w:noProof/>
          <w:lang w:eastAsia="ru-RU"/>
        </w:rPr>
        <mc:AlternateContent>
          <mc:Choice Requires="wpg">
            <w:drawing>
              <wp:anchor distT="0" distB="0" distL="114300" distR="114300" simplePos="0" relativeHeight="251677696" behindDoc="1" locked="0" layoutInCell="1" allowOverlap="1" wp14:anchorId="327A2786" wp14:editId="134B01C5">
                <wp:simplePos x="0" y="0"/>
                <wp:positionH relativeFrom="margin">
                  <wp:posOffset>-142240</wp:posOffset>
                </wp:positionH>
                <wp:positionV relativeFrom="margin">
                  <wp:posOffset>-514350</wp:posOffset>
                </wp:positionV>
                <wp:extent cx="6670040" cy="10279380"/>
                <wp:effectExtent l="0" t="0" r="16510" b="26670"/>
                <wp:wrapNone/>
                <wp:docPr id="1073742470" name="Группа 1073742470"/>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073742471" name="Прямая соединительная линия 1073742471"/>
                        <wps:cNvCnPr>
                          <a:cxnSpLocks noChangeShapeType="1"/>
                        </wps:cNvCnPr>
                        <wps:spPr bwMode="auto">
                          <a:xfrm>
                            <a:off x="0" y="8894618"/>
                            <a:ext cx="6656400" cy="0"/>
                          </a:xfrm>
                          <a:prstGeom prst="line">
                            <a:avLst/>
                          </a:prstGeom>
                          <a:noFill/>
                          <a:ln w="25400">
                            <a:solidFill>
                              <a:srgbClr val="000000"/>
                            </a:solidFill>
                            <a:round/>
                          </a:ln>
                        </wps:spPr>
                        <wps:bodyPr/>
                      </wps:wsp>
                      <wps:wsp>
                        <wps:cNvPr id="1073742472" name="Прямая соединительная линия 1073742472"/>
                        <wps:cNvCnPr>
                          <a:cxnSpLocks noChangeShapeType="1"/>
                        </wps:cNvCnPr>
                        <wps:spPr bwMode="auto">
                          <a:xfrm>
                            <a:off x="0" y="9072748"/>
                            <a:ext cx="2340000" cy="0"/>
                          </a:xfrm>
                          <a:prstGeom prst="line">
                            <a:avLst/>
                          </a:prstGeom>
                          <a:noFill/>
                          <a:ln w="9525">
                            <a:solidFill>
                              <a:srgbClr val="000000"/>
                            </a:solidFill>
                            <a:round/>
                          </a:ln>
                        </wps:spPr>
                        <wps:bodyPr/>
                      </wps:wsp>
                      <wps:wsp>
                        <wps:cNvPr id="1073742473" name="Прямая соединительная линия 1073742473"/>
                        <wps:cNvCnPr>
                          <a:cxnSpLocks noChangeShapeType="1"/>
                        </wps:cNvCnPr>
                        <wps:spPr bwMode="auto">
                          <a:xfrm>
                            <a:off x="0" y="9256815"/>
                            <a:ext cx="2340000" cy="0"/>
                          </a:xfrm>
                          <a:prstGeom prst="line">
                            <a:avLst/>
                          </a:prstGeom>
                          <a:noFill/>
                          <a:ln w="25400">
                            <a:solidFill>
                              <a:srgbClr val="000000"/>
                            </a:solidFill>
                            <a:round/>
                          </a:ln>
                        </wps:spPr>
                        <wps:bodyPr/>
                      </wps:wsp>
                      <wps:wsp>
                        <wps:cNvPr id="1073742474" name="Прямая соединительная линия 1073742474"/>
                        <wps:cNvCnPr>
                          <a:cxnSpLocks noChangeShapeType="1"/>
                        </wps:cNvCnPr>
                        <wps:spPr bwMode="auto">
                          <a:xfrm>
                            <a:off x="0" y="9613075"/>
                            <a:ext cx="2340000" cy="0"/>
                          </a:xfrm>
                          <a:prstGeom prst="line">
                            <a:avLst/>
                          </a:prstGeom>
                          <a:noFill/>
                          <a:ln w="9525">
                            <a:solidFill>
                              <a:srgbClr val="000000"/>
                            </a:solidFill>
                            <a:round/>
                          </a:ln>
                        </wps:spPr>
                        <wps:bodyPr/>
                      </wps:wsp>
                      <wps:wsp>
                        <wps:cNvPr id="1073742475" name="Прямая соединительная линия 1073742475"/>
                        <wps:cNvCnPr>
                          <a:cxnSpLocks noChangeShapeType="1"/>
                        </wps:cNvCnPr>
                        <wps:spPr bwMode="auto">
                          <a:xfrm>
                            <a:off x="0" y="9797143"/>
                            <a:ext cx="2340000" cy="0"/>
                          </a:xfrm>
                          <a:prstGeom prst="line">
                            <a:avLst/>
                          </a:prstGeom>
                          <a:noFill/>
                          <a:ln w="9525">
                            <a:solidFill>
                              <a:srgbClr val="000000"/>
                            </a:solidFill>
                            <a:round/>
                          </a:ln>
                        </wps:spPr>
                        <wps:bodyPr/>
                      </wps:wsp>
                      <wps:wsp>
                        <wps:cNvPr id="1073742476" name="Прямая соединительная линия 1073742476"/>
                        <wps:cNvCnPr>
                          <a:cxnSpLocks noChangeShapeType="1"/>
                        </wps:cNvCnPr>
                        <wps:spPr bwMode="auto">
                          <a:xfrm>
                            <a:off x="0" y="9975273"/>
                            <a:ext cx="2340000" cy="0"/>
                          </a:xfrm>
                          <a:prstGeom prst="line">
                            <a:avLst/>
                          </a:prstGeom>
                          <a:noFill/>
                          <a:ln w="9525">
                            <a:solidFill>
                              <a:srgbClr val="000000"/>
                            </a:solidFill>
                            <a:round/>
                          </a:ln>
                        </wps:spPr>
                        <wps:bodyPr/>
                      </wps:wsp>
                      <wps:wsp>
                        <wps:cNvPr id="1073742477" name="Прямая соединительная линия 1073742477"/>
                        <wps:cNvCnPr>
                          <a:cxnSpLocks noChangeShapeType="1"/>
                        </wps:cNvCnPr>
                        <wps:spPr bwMode="auto">
                          <a:xfrm>
                            <a:off x="0" y="10153402"/>
                            <a:ext cx="2340000" cy="0"/>
                          </a:xfrm>
                          <a:prstGeom prst="line">
                            <a:avLst/>
                          </a:prstGeom>
                          <a:noFill/>
                          <a:ln w="9525">
                            <a:solidFill>
                              <a:srgbClr val="000000"/>
                            </a:solidFill>
                            <a:round/>
                          </a:ln>
                        </wps:spPr>
                        <wps:bodyPr/>
                      </wps:wsp>
                      <wps:wsp>
                        <wps:cNvPr id="1073742478" name="Прямая соединительная линия 1073742478"/>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479" name="Прямая соединительная линия 1073742479"/>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480" name="Прямая соединительная линия 1073742480"/>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481" name="Прямая соединительная линия 1073742481"/>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482" name="Прямая соединительная линия 1073742482"/>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483" name="Прямая соединительная линия 1073742483"/>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484" name="Прямая соединительная линия 1073742484"/>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485" name="Прямая соединительная линия 1073742485"/>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486" name="Прямая соединительная линия 1073742486"/>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487" name="Прямая соединительная линия 1073742487"/>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488" name="Прямая соединительная линия 1073742488"/>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489" name="Прямая соединительная линия 1073742489"/>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490" name="Прямая соединительная линия 1073742490"/>
                        <wps:cNvCnPr>
                          <a:cxnSpLocks noChangeShapeType="1"/>
                        </wps:cNvCnPr>
                        <wps:spPr bwMode="auto">
                          <a:xfrm>
                            <a:off x="0" y="9434945"/>
                            <a:ext cx="6656400" cy="0"/>
                          </a:xfrm>
                          <a:prstGeom prst="line">
                            <a:avLst/>
                          </a:prstGeom>
                          <a:noFill/>
                          <a:ln w="25400">
                            <a:solidFill>
                              <a:srgbClr val="000000"/>
                            </a:solidFill>
                            <a:round/>
                          </a:ln>
                        </wps:spPr>
                        <wps:bodyPr/>
                      </wps:wsp>
                      <wps:wsp>
                        <wps:cNvPr id="1073742491" name="Прямоугольник 1073742491"/>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492" name="Надпись 1073742492"/>
                        <wps:cNvSpPr txBox="1">
                          <a:spLocks noChangeArrowheads="1"/>
                        </wps:cNvSpPr>
                        <wps:spPr bwMode="auto">
                          <a:xfrm>
                            <a:off x="6014852" y="9429008"/>
                            <a:ext cx="647065" cy="179070"/>
                          </a:xfrm>
                          <a:prstGeom prst="rect">
                            <a:avLst/>
                          </a:prstGeom>
                          <a:noFill/>
                          <a:ln>
                            <a:noFill/>
                          </a:ln>
                        </wps:spPr>
                        <wps:txbx>
                          <w:txbxContent>
                            <w:p w14:paraId="04D45EEE" w14:textId="77777777" w:rsidR="00A85936" w:rsidRPr="00BE534A" w:rsidRDefault="00A85936" w:rsidP="00A85936">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493" name="Надпись 1073742493"/>
                        <wps:cNvSpPr txBox="1">
                          <a:spLocks noChangeArrowheads="1"/>
                        </wps:cNvSpPr>
                        <wps:spPr bwMode="auto">
                          <a:xfrm>
                            <a:off x="0" y="9250878"/>
                            <a:ext cx="251460" cy="179070"/>
                          </a:xfrm>
                          <a:prstGeom prst="rect">
                            <a:avLst/>
                          </a:prstGeom>
                          <a:noFill/>
                          <a:ln>
                            <a:noFill/>
                          </a:ln>
                        </wps:spPr>
                        <wps:txbx>
                          <w:txbxContent>
                            <w:p w14:paraId="624A8E93" w14:textId="77777777" w:rsidR="00A85936" w:rsidRPr="00BE534A" w:rsidRDefault="00A85936" w:rsidP="00A85936">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494" name="Надпись 1073742494"/>
                        <wps:cNvSpPr txBox="1">
                          <a:spLocks noChangeArrowheads="1"/>
                        </wps:cNvSpPr>
                        <wps:spPr bwMode="auto">
                          <a:xfrm>
                            <a:off x="237507" y="9250878"/>
                            <a:ext cx="359410" cy="179070"/>
                          </a:xfrm>
                          <a:prstGeom prst="rect">
                            <a:avLst/>
                          </a:prstGeom>
                          <a:noFill/>
                          <a:ln>
                            <a:noFill/>
                          </a:ln>
                          <a:effectLst/>
                        </wps:spPr>
                        <wps:txbx>
                          <w:txbxContent>
                            <w:p w14:paraId="614C8D7E" w14:textId="77777777" w:rsidR="00A85936" w:rsidRPr="00BE534A" w:rsidRDefault="00A85936" w:rsidP="00A8593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495" name="Надпись 1073742495"/>
                        <wps:cNvSpPr txBox="1">
                          <a:spLocks noChangeArrowheads="1"/>
                        </wps:cNvSpPr>
                        <wps:spPr bwMode="auto">
                          <a:xfrm>
                            <a:off x="593766" y="9250878"/>
                            <a:ext cx="827405" cy="179070"/>
                          </a:xfrm>
                          <a:prstGeom prst="rect">
                            <a:avLst/>
                          </a:prstGeom>
                          <a:noFill/>
                          <a:ln>
                            <a:noFill/>
                          </a:ln>
                        </wps:spPr>
                        <wps:txbx>
                          <w:txbxContent>
                            <w:p w14:paraId="50DD10C9" w14:textId="77777777" w:rsidR="00A85936" w:rsidRPr="00BE534A" w:rsidRDefault="00A85936" w:rsidP="00A85936">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1073742496" name="Надпись 1073742496"/>
                        <wps:cNvSpPr txBox="1">
                          <a:spLocks noChangeArrowheads="1"/>
                        </wps:cNvSpPr>
                        <wps:spPr bwMode="auto">
                          <a:xfrm>
                            <a:off x="617517" y="9446821"/>
                            <a:ext cx="827405" cy="179070"/>
                          </a:xfrm>
                          <a:prstGeom prst="rect">
                            <a:avLst/>
                          </a:prstGeom>
                          <a:noFill/>
                          <a:ln>
                            <a:noFill/>
                          </a:ln>
                        </wps:spPr>
                        <wps:txbx>
                          <w:txbxContent>
                            <w:p w14:paraId="4BD9CC14" w14:textId="77777777" w:rsidR="00A85936" w:rsidRPr="003B3077" w:rsidRDefault="00A85936" w:rsidP="00A85936">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497" name="Надпись 1073742497"/>
                        <wps:cNvSpPr txBox="1">
                          <a:spLocks noChangeArrowheads="1"/>
                        </wps:cNvSpPr>
                        <wps:spPr bwMode="auto">
                          <a:xfrm>
                            <a:off x="617517" y="9607138"/>
                            <a:ext cx="827405" cy="179070"/>
                          </a:xfrm>
                          <a:prstGeom prst="rect">
                            <a:avLst/>
                          </a:prstGeom>
                          <a:noFill/>
                          <a:ln>
                            <a:noFill/>
                          </a:ln>
                        </wps:spPr>
                        <wps:txbx>
                          <w:txbxContent>
                            <w:p w14:paraId="7D770C07" w14:textId="77777777" w:rsidR="00A85936" w:rsidRPr="00BE534A" w:rsidRDefault="00A85936" w:rsidP="00A85936">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498" name="Надпись 1073742498"/>
                        <wps:cNvSpPr txBox="1">
                          <a:spLocks noChangeArrowheads="1"/>
                        </wps:cNvSpPr>
                        <wps:spPr bwMode="auto">
                          <a:xfrm>
                            <a:off x="617517" y="10153402"/>
                            <a:ext cx="827405" cy="179070"/>
                          </a:xfrm>
                          <a:prstGeom prst="rect">
                            <a:avLst/>
                          </a:prstGeom>
                          <a:noFill/>
                          <a:ln>
                            <a:noFill/>
                          </a:ln>
                        </wps:spPr>
                        <wps:txbx>
                          <w:txbxContent>
                            <w:p w14:paraId="5B1576E8" w14:textId="77777777" w:rsidR="00A85936" w:rsidRPr="00BE534A" w:rsidRDefault="00A85936" w:rsidP="00A85936">
                              <w:pPr>
                                <w:ind w:firstLine="0"/>
                                <w:rPr>
                                  <w:sz w:val="20"/>
                                  <w:szCs w:val="20"/>
                                </w:rPr>
                              </w:pPr>
                              <w:r w:rsidRPr="00BE534A">
                                <w:rPr>
                                  <w:sz w:val="20"/>
                                  <w:szCs w:val="20"/>
                                </w:rPr>
                                <w:t>Романенко</w:t>
                              </w:r>
                            </w:p>
                            <w:p w14:paraId="617F809D" w14:textId="77777777" w:rsidR="00A85936" w:rsidRDefault="00A85936" w:rsidP="00A85936">
                              <w:pPr>
                                <w:rPr>
                                  <w:rFonts w:ascii="Arial" w:hAnsi="Arial" w:cs="Arial"/>
                                  <w:sz w:val="20"/>
                                  <w:szCs w:val="20"/>
                                </w:rPr>
                              </w:pPr>
                            </w:p>
                          </w:txbxContent>
                        </wps:txbx>
                        <wps:bodyPr rot="0" vert="horz" wrap="square" lIns="18000" tIns="0" rIns="18000" bIns="0" anchor="ctr" anchorCtr="0" upright="1">
                          <a:noAutofit/>
                        </wps:bodyPr>
                      </wps:wsp>
                      <wps:wsp>
                        <wps:cNvPr id="1073742499" name="Надпись 1073742499"/>
                        <wps:cNvSpPr txBox="1">
                          <a:spLocks noChangeArrowheads="1"/>
                        </wps:cNvSpPr>
                        <wps:spPr bwMode="auto">
                          <a:xfrm>
                            <a:off x="1425039" y="9250878"/>
                            <a:ext cx="539115" cy="179070"/>
                          </a:xfrm>
                          <a:prstGeom prst="rect">
                            <a:avLst/>
                          </a:prstGeom>
                          <a:noFill/>
                          <a:ln>
                            <a:noFill/>
                          </a:ln>
                        </wps:spPr>
                        <wps:txbx>
                          <w:txbxContent>
                            <w:p w14:paraId="7375FB2C" w14:textId="77777777" w:rsidR="00A85936" w:rsidRPr="00BE534A" w:rsidRDefault="00A85936" w:rsidP="00A85936">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500" name="Надпись 1073742500"/>
                        <wps:cNvSpPr txBox="1">
                          <a:spLocks noChangeArrowheads="1"/>
                        </wps:cNvSpPr>
                        <wps:spPr bwMode="auto">
                          <a:xfrm>
                            <a:off x="1971304" y="9250878"/>
                            <a:ext cx="359410" cy="179070"/>
                          </a:xfrm>
                          <a:prstGeom prst="rect">
                            <a:avLst/>
                          </a:prstGeom>
                          <a:noFill/>
                          <a:ln>
                            <a:noFill/>
                          </a:ln>
                        </wps:spPr>
                        <wps:txbx>
                          <w:txbxContent>
                            <w:p w14:paraId="1031B5A8" w14:textId="77777777" w:rsidR="00A85936" w:rsidRPr="00BE534A" w:rsidRDefault="00A85936" w:rsidP="00A85936">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501" name="Надпись 1073742501"/>
                        <wps:cNvSpPr txBox="1">
                          <a:spLocks noChangeArrowheads="1"/>
                        </wps:cNvSpPr>
                        <wps:spPr bwMode="auto">
                          <a:xfrm>
                            <a:off x="11875" y="9446821"/>
                            <a:ext cx="611505" cy="179070"/>
                          </a:xfrm>
                          <a:prstGeom prst="rect">
                            <a:avLst/>
                          </a:prstGeom>
                          <a:noFill/>
                          <a:ln>
                            <a:noFill/>
                          </a:ln>
                        </wps:spPr>
                        <wps:txbx>
                          <w:txbxContent>
                            <w:p w14:paraId="5E12AC72" w14:textId="77777777" w:rsidR="00A85936" w:rsidRPr="00BE534A" w:rsidRDefault="00A85936" w:rsidP="00A85936">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502" name="Надпись 1073742502"/>
                        <wps:cNvSpPr txBox="1">
                          <a:spLocks noChangeArrowheads="1"/>
                        </wps:cNvSpPr>
                        <wps:spPr bwMode="auto">
                          <a:xfrm>
                            <a:off x="5938" y="9607138"/>
                            <a:ext cx="611505" cy="179070"/>
                          </a:xfrm>
                          <a:prstGeom prst="rect">
                            <a:avLst/>
                          </a:prstGeom>
                          <a:noFill/>
                          <a:ln>
                            <a:noFill/>
                          </a:ln>
                        </wps:spPr>
                        <wps:txbx>
                          <w:txbxContent>
                            <w:p w14:paraId="0D6E7705" w14:textId="77777777" w:rsidR="00A85936" w:rsidRPr="00BE534A" w:rsidRDefault="00A85936" w:rsidP="00A85936">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503" name="Надпись 1073742503"/>
                        <wps:cNvSpPr txBox="1">
                          <a:spLocks noChangeArrowheads="1"/>
                        </wps:cNvSpPr>
                        <wps:spPr bwMode="auto">
                          <a:xfrm>
                            <a:off x="5938" y="10153402"/>
                            <a:ext cx="611505" cy="179070"/>
                          </a:xfrm>
                          <a:prstGeom prst="rect">
                            <a:avLst/>
                          </a:prstGeom>
                          <a:noFill/>
                          <a:ln>
                            <a:noFill/>
                          </a:ln>
                        </wps:spPr>
                        <wps:txbx>
                          <w:txbxContent>
                            <w:p w14:paraId="61D8B9FB" w14:textId="77777777" w:rsidR="00A85936" w:rsidRPr="00BE534A" w:rsidRDefault="00A85936" w:rsidP="00A85936">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504" name="Надпись 1073742504"/>
                        <wps:cNvSpPr txBox="1">
                          <a:spLocks noChangeArrowheads="1"/>
                        </wps:cNvSpPr>
                        <wps:spPr bwMode="auto">
                          <a:xfrm>
                            <a:off x="4862946" y="9429008"/>
                            <a:ext cx="539115" cy="179070"/>
                          </a:xfrm>
                          <a:prstGeom prst="rect">
                            <a:avLst/>
                          </a:prstGeom>
                          <a:noFill/>
                          <a:ln>
                            <a:noFill/>
                          </a:ln>
                        </wps:spPr>
                        <wps:txbx>
                          <w:txbxContent>
                            <w:p w14:paraId="5263B0BE" w14:textId="77777777" w:rsidR="00A85936" w:rsidRPr="00A52B8A" w:rsidRDefault="00A85936" w:rsidP="00A85936">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505" name="Надпись 1073742505"/>
                        <wps:cNvSpPr txBox="1">
                          <a:spLocks noChangeArrowheads="1"/>
                        </wps:cNvSpPr>
                        <wps:spPr bwMode="auto">
                          <a:xfrm>
                            <a:off x="5403273" y="9429008"/>
                            <a:ext cx="611505" cy="179070"/>
                          </a:xfrm>
                          <a:prstGeom prst="rect">
                            <a:avLst/>
                          </a:prstGeom>
                          <a:noFill/>
                          <a:ln>
                            <a:noFill/>
                          </a:ln>
                        </wps:spPr>
                        <wps:txbx>
                          <w:txbxContent>
                            <w:p w14:paraId="55804BB4" w14:textId="77777777" w:rsidR="00A85936" w:rsidRPr="00BE534A" w:rsidRDefault="00A85936" w:rsidP="00A8593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506" name="Надпись 1073742506"/>
                        <wps:cNvSpPr txBox="1">
                          <a:spLocks noChangeArrowheads="1"/>
                        </wps:cNvSpPr>
                        <wps:spPr bwMode="auto">
                          <a:xfrm>
                            <a:off x="2354685" y="8886713"/>
                            <a:ext cx="4318635" cy="548233"/>
                          </a:xfrm>
                          <a:prstGeom prst="rect">
                            <a:avLst/>
                          </a:prstGeom>
                          <a:noFill/>
                          <a:ln>
                            <a:noFill/>
                          </a:ln>
                        </wps:spPr>
                        <wps:txbx>
                          <w:txbxContent>
                            <w:p w14:paraId="35E51AB3" w14:textId="5ADEFE5A" w:rsidR="00A85936" w:rsidRPr="0038128A" w:rsidRDefault="0037093E" w:rsidP="00A85936">
                              <w:pPr>
                                <w:ind w:firstLine="0"/>
                                <w:jc w:val="center"/>
                                <w:rPr>
                                  <w:szCs w:val="28"/>
                                </w:rPr>
                              </w:pPr>
                              <w:r>
                                <w:rPr>
                                  <w:szCs w:val="28"/>
                                </w:rPr>
                                <w:t>ДП</w:t>
                              </w:r>
                              <w:r w:rsidR="00A85936" w:rsidRPr="0038128A">
                                <w:rPr>
                                  <w:szCs w:val="28"/>
                                </w:rPr>
                                <w:t xml:space="preserve"> 00.00</w:t>
                              </w:r>
                              <w:r w:rsidR="00A85936">
                                <w:rPr>
                                  <w:szCs w:val="28"/>
                                </w:rPr>
                                <w:t xml:space="preserve"> </w:t>
                              </w:r>
                              <w:r w:rsidR="00A85936" w:rsidRPr="0038128A">
                                <w:rPr>
                                  <w:szCs w:val="28"/>
                                </w:rPr>
                                <w:t>ПЗ</w:t>
                              </w:r>
                            </w:p>
                          </w:txbxContent>
                        </wps:txbx>
                        <wps:bodyPr rot="0" vert="horz" wrap="square" lIns="18000" tIns="0" rIns="18000" bIns="0" anchor="ctr" anchorCtr="0" upright="1">
                          <a:noAutofit/>
                        </wps:bodyPr>
                      </wps:wsp>
                      <wps:wsp>
                        <wps:cNvPr id="1073742507" name="Надпись 1073742507"/>
                        <wps:cNvSpPr txBox="1">
                          <a:spLocks noChangeArrowheads="1"/>
                        </wps:cNvSpPr>
                        <wps:spPr bwMode="auto">
                          <a:xfrm>
                            <a:off x="4857008" y="9797143"/>
                            <a:ext cx="1799590" cy="527050"/>
                          </a:xfrm>
                          <a:prstGeom prst="rect">
                            <a:avLst/>
                          </a:prstGeom>
                          <a:noFill/>
                          <a:ln>
                            <a:noFill/>
                          </a:ln>
                        </wps:spPr>
                        <wps:txbx>
                          <w:txbxContent>
                            <w:p w14:paraId="37541AC2" w14:textId="18933DFD" w:rsidR="00A85936" w:rsidRDefault="00A85936" w:rsidP="00A85936">
                              <w:pPr>
                                <w:ind w:firstLine="0"/>
                                <w:jc w:val="center"/>
                                <w:rPr>
                                  <w:szCs w:val="28"/>
                                </w:rPr>
                              </w:pPr>
                              <w:r>
                                <w:rPr>
                                  <w:szCs w:val="28"/>
                                </w:rPr>
                                <w:t>БГТУ</w:t>
                              </w:r>
                            </w:p>
                            <w:p w14:paraId="313E047E" w14:textId="040B0F3C" w:rsidR="00A85936" w:rsidRPr="0038128A" w:rsidRDefault="00A85936" w:rsidP="00A85936">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1073742508" name="Надпись 1073742508"/>
                        <wps:cNvSpPr txBox="1">
                          <a:spLocks noChangeArrowheads="1"/>
                        </wps:cNvSpPr>
                        <wps:spPr bwMode="auto">
                          <a:xfrm>
                            <a:off x="2345377" y="9607138"/>
                            <a:ext cx="2519045" cy="539115"/>
                          </a:xfrm>
                          <a:prstGeom prst="rect">
                            <a:avLst/>
                          </a:prstGeom>
                          <a:noFill/>
                          <a:ln>
                            <a:noFill/>
                          </a:ln>
                        </wps:spPr>
                        <wps:txbx>
                          <w:txbxContent>
                            <w:p w14:paraId="333F29D8" w14:textId="1BB88AB5" w:rsidR="00A85936" w:rsidRPr="0038128A" w:rsidRDefault="00A85936" w:rsidP="00A85936">
                              <w:pPr>
                                <w:spacing w:before="240"/>
                                <w:ind w:firstLine="0"/>
                                <w:jc w:val="center"/>
                                <w:rPr>
                                  <w:szCs w:val="28"/>
                                </w:rPr>
                              </w:pPr>
                              <w:r>
                                <w:rPr>
                                  <w:szCs w:val="28"/>
                                </w:rPr>
                                <w:t>Реферат</w:t>
                              </w:r>
                            </w:p>
                          </w:txbxContent>
                        </wps:txbx>
                        <wps:bodyPr rot="0" vert="horz" wrap="square" lIns="18000" tIns="0" rIns="18000" bIns="0" anchor="t" anchorCtr="0" upright="1">
                          <a:noAutofit/>
                        </wps:bodyPr>
                      </wps:wsp>
                      <wps:wsp>
                        <wps:cNvPr id="1073742509" name="Надпись 1073742509"/>
                        <wps:cNvSpPr txBox="1">
                          <a:spLocks noChangeArrowheads="1"/>
                        </wps:cNvSpPr>
                        <wps:spPr bwMode="auto">
                          <a:xfrm>
                            <a:off x="5938" y="9969335"/>
                            <a:ext cx="611505" cy="179070"/>
                          </a:xfrm>
                          <a:prstGeom prst="rect">
                            <a:avLst/>
                          </a:prstGeom>
                          <a:noFill/>
                          <a:ln>
                            <a:noFill/>
                          </a:ln>
                        </wps:spPr>
                        <wps:txbx>
                          <w:txbxContent>
                            <w:p w14:paraId="193515AB" w14:textId="77777777" w:rsidR="00A85936" w:rsidRPr="00BE534A" w:rsidRDefault="00A85936" w:rsidP="00A85936">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510" name="Надпись 1073742510"/>
                        <wps:cNvSpPr txBox="1">
                          <a:spLocks noChangeArrowheads="1"/>
                        </wps:cNvSpPr>
                        <wps:spPr bwMode="auto">
                          <a:xfrm>
                            <a:off x="617517" y="9969335"/>
                            <a:ext cx="827405" cy="179070"/>
                          </a:xfrm>
                          <a:prstGeom prst="rect">
                            <a:avLst/>
                          </a:prstGeom>
                          <a:noFill/>
                          <a:ln>
                            <a:noFill/>
                          </a:ln>
                        </wps:spPr>
                        <wps:txbx>
                          <w:txbxContent>
                            <w:p w14:paraId="248CFE90" w14:textId="78628CAD" w:rsidR="00A85936" w:rsidRPr="00BE534A" w:rsidRDefault="00A85936" w:rsidP="00A85936">
                              <w:pPr>
                                <w:ind w:firstLine="0"/>
                                <w:rPr>
                                  <w:spacing w:val="-6"/>
                                  <w:sz w:val="20"/>
                                  <w:szCs w:val="20"/>
                                </w:rPr>
                              </w:pPr>
                              <w:r>
                                <w:rPr>
                                  <w:spacing w:val="-6"/>
                                  <w:sz w:val="20"/>
                                  <w:szCs w:val="20"/>
                                </w:rPr>
                                <w:t>Савчук</w:t>
                              </w:r>
                            </w:p>
                            <w:p w14:paraId="500EB20E" w14:textId="77777777" w:rsidR="00A85936" w:rsidRDefault="00A85936" w:rsidP="00A85936">
                              <w:pPr>
                                <w:rPr>
                                  <w:rFonts w:ascii="Arial" w:hAnsi="Arial" w:cs="Arial"/>
                                  <w:sz w:val="20"/>
                                  <w:szCs w:val="20"/>
                                </w:rPr>
                              </w:pPr>
                            </w:p>
                            <w:p w14:paraId="5ED19176" w14:textId="77777777" w:rsidR="00A85936" w:rsidRDefault="00A85936" w:rsidP="00A85936">
                              <w:pPr>
                                <w:rPr>
                                  <w:rFonts w:ascii="Arial" w:hAnsi="Arial" w:cs="Arial"/>
                                  <w:sz w:val="20"/>
                                  <w:szCs w:val="20"/>
                                </w:rPr>
                              </w:pPr>
                            </w:p>
                          </w:txbxContent>
                        </wps:txbx>
                        <wps:bodyPr rot="0" vert="horz" wrap="square" lIns="18000" tIns="0" rIns="18000" bIns="0" anchor="ctr" anchorCtr="0" upright="1">
                          <a:noAutofit/>
                        </wps:bodyPr>
                      </wps:wsp>
                      <wps:wsp>
                        <wps:cNvPr id="1073742511" name="Надпись 1073742511"/>
                        <wps:cNvSpPr txBox="1">
                          <a:spLocks noChangeArrowheads="1"/>
                        </wps:cNvSpPr>
                        <wps:spPr bwMode="auto">
                          <a:xfrm>
                            <a:off x="5041075" y="9607138"/>
                            <a:ext cx="178892" cy="179070"/>
                          </a:xfrm>
                          <a:prstGeom prst="rect">
                            <a:avLst/>
                          </a:prstGeom>
                          <a:noFill/>
                          <a:ln>
                            <a:noFill/>
                          </a:ln>
                        </wps:spPr>
                        <wps:txbx>
                          <w:txbxContent>
                            <w:p w14:paraId="28C6358F" w14:textId="77777777" w:rsidR="00A85936" w:rsidRPr="00BE534A" w:rsidRDefault="00A85936" w:rsidP="00A85936">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512" name="Надпись 1073742512"/>
                        <wps:cNvSpPr txBox="1">
                          <a:spLocks noChangeArrowheads="1"/>
                        </wps:cNvSpPr>
                        <wps:spPr bwMode="auto">
                          <a:xfrm>
                            <a:off x="5403273" y="9607138"/>
                            <a:ext cx="611986" cy="179694"/>
                          </a:xfrm>
                          <a:prstGeom prst="rect">
                            <a:avLst/>
                          </a:prstGeom>
                          <a:noFill/>
                          <a:ln>
                            <a:noFill/>
                          </a:ln>
                        </wps:spPr>
                        <wps:txbx>
                          <w:txbxContent>
                            <w:p w14:paraId="570172AF" w14:textId="77777777" w:rsidR="00A85936" w:rsidRPr="00BE534A" w:rsidRDefault="00A85936" w:rsidP="00A85936">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513" name="Надпись 1073742513"/>
                        <wps:cNvSpPr txBox="1">
                          <a:spLocks noChangeArrowheads="1"/>
                        </wps:cNvSpPr>
                        <wps:spPr bwMode="auto">
                          <a:xfrm>
                            <a:off x="6014852" y="9607138"/>
                            <a:ext cx="647537" cy="179694"/>
                          </a:xfrm>
                          <a:prstGeom prst="rect">
                            <a:avLst/>
                          </a:prstGeom>
                          <a:noFill/>
                          <a:ln>
                            <a:noFill/>
                          </a:ln>
                        </wps:spPr>
                        <wps:txbx>
                          <w:txbxContent>
                            <w:p w14:paraId="6D998534" w14:textId="77777777" w:rsidR="00A85936" w:rsidRPr="00BE534A" w:rsidRDefault="00A85936" w:rsidP="00A85936">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514" name="Надпись 1073742514"/>
                        <wps:cNvSpPr txBox="1">
                          <a:spLocks noChangeArrowheads="1"/>
                        </wps:cNvSpPr>
                        <wps:spPr bwMode="auto">
                          <a:xfrm>
                            <a:off x="5938" y="9785267"/>
                            <a:ext cx="611505" cy="179070"/>
                          </a:xfrm>
                          <a:prstGeom prst="rect">
                            <a:avLst/>
                          </a:prstGeom>
                          <a:noFill/>
                          <a:ln>
                            <a:noFill/>
                          </a:ln>
                        </wps:spPr>
                        <wps:txbx>
                          <w:txbxContent>
                            <w:p w14:paraId="35980FBB" w14:textId="77777777" w:rsidR="00A85936" w:rsidRPr="00BE534A" w:rsidRDefault="00A85936" w:rsidP="00A8593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515" name="Надпись 1073742515"/>
                        <wps:cNvSpPr txBox="1">
                          <a:spLocks noChangeArrowheads="1"/>
                        </wps:cNvSpPr>
                        <wps:spPr bwMode="auto">
                          <a:xfrm>
                            <a:off x="617517" y="9785267"/>
                            <a:ext cx="827405" cy="179070"/>
                          </a:xfrm>
                          <a:prstGeom prst="rect">
                            <a:avLst/>
                          </a:prstGeom>
                          <a:noFill/>
                          <a:ln>
                            <a:noFill/>
                          </a:ln>
                        </wps:spPr>
                        <wps:txbx>
                          <w:txbxContent>
                            <w:p w14:paraId="25A04BE2" w14:textId="77777777" w:rsidR="00A85936" w:rsidRDefault="00A85936" w:rsidP="00A85936">
                              <w:pPr>
                                <w:ind w:firstLine="0"/>
                                <w:rPr>
                                  <w:rFonts w:ascii="Arial" w:hAnsi="Arial" w:cs="Arial"/>
                                  <w:spacing w:val="-6"/>
                                  <w:sz w:val="20"/>
                                  <w:szCs w:val="20"/>
                                </w:rPr>
                              </w:pPr>
                            </w:p>
                            <w:p w14:paraId="118BD381" w14:textId="77777777" w:rsidR="00A85936" w:rsidRDefault="00A85936" w:rsidP="00A85936">
                              <w:pPr>
                                <w:rPr>
                                  <w:rFonts w:ascii="Arial" w:hAnsi="Arial" w:cs="Arial"/>
                                  <w:sz w:val="20"/>
                                  <w:szCs w:val="20"/>
                                </w:rPr>
                              </w:pPr>
                            </w:p>
                            <w:p w14:paraId="3C3DAA65" w14:textId="77777777" w:rsidR="00A85936" w:rsidRDefault="00A85936" w:rsidP="00A85936">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327A2786" id="Группа 1073742470" o:spid="_x0000_s1026" style="position:absolute;left:0;text-align:left;margin-left:-11.2pt;margin-top:-40.5pt;width:525.2pt;height:809.4pt;z-index:-251638784;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">
                <v:line id="Прямая соединительная линия 1073742471" o:spid="_x0000_s102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" strokeweight="2pt"/>
                <v:line id="Прямая соединительная линия 1073742472" o:spid="_x0000_s102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"/>
                <v:line id="Прямая соединительная линия 1073742473" o:spid="_x0000_s102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" strokeweight="2pt"/>
                <v:line id="Прямая соединительная линия 1073742474" o:spid="_x0000_s103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"/>
                <v:line id="Прямая соединительная линия 1073742475" o:spid="_x0000_s103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"/>
                <v:line id="Прямая соединительная линия 1073742476" o:spid="_x0000_s103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"/>
                <v:line id="Прямая соединительная линия 1073742477" o:spid="_x0000_s103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"/>
                <v:line id="Прямая соединительная линия 1073742478" o:spid="_x0000_s103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" strokeweight="2pt"/>
                <v:line id="Прямая соединительная линия 1073742479" o:spid="_x0000_s103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" strokeweight="2pt"/>
                <v:line id="Прямая соединительная линия 1073742480" o:spid="_x0000_s103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" strokeweight="2pt"/>
                <v:line id="Прямая соединительная линия 1073742481" o:spid="_x0000_s103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" strokeweight="2pt"/>
                <v:line id="Прямая соединительная линия 1073742482" o:spid="_x0000_s103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" strokeweight="2pt"/>
                <v:line id="Прямая соединительная линия 1073742483" o:spid="_x0000_s103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" strokeweight="2pt"/>
                <v:line id="Прямая соединительная линия 1073742484" o:spid="_x0000_s104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" strokeweight="2pt"/>
                <v:line id="Прямая соединительная линия 1073742485" o:spid="_x0000_s104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" strokeweight="2pt"/>
                <v:line id="Прямая соединительная линия 1073742486" o:spid="_x0000_s104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"/>
                <v:line id="Прямая соединительная линия 1073742487" o:spid="_x0000_s104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"/>
                <v:line id="Прямая соединительная линия 1073742488" o:spid="_x0000_s104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" strokeweight="2pt"/>
                <v:line id="Прямая соединительная линия 1073742489" o:spid="_x0000_s104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" strokeweight="2pt"/>
                <v:line id="Прямая соединительная линия 1073742490" o:spid="_x0000_s104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" strokeweight="2pt"/>
                <v:rect id="Прямоугольник 1073742491" o:spid="_x0000_s1047"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" filled="f" strokeweight="2pt"/>
                <v:shapetype id="_x0000_t202" coordsize="21600,21600" o:spt="202" path="m,l,21600r21600,l21600,xe">
                  <v:stroke joinstyle="miter"/>
                  <v:path gradientshapeok="t" o:connecttype="rect"/>
                </v:shapetype>
                <v:shape id="Надпись 1073742492" o:spid="_x0000_s1048"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" filled="f" stroked="f">
                  <v:textbox inset=".5mm,.5mm,.5mm,0">
                    <w:txbxContent>
                      <w:p w14:paraId="04D45EEE" w14:textId="77777777" w:rsidR="00A85936" w:rsidRPr="00BE534A" w:rsidRDefault="00A85936" w:rsidP="00A85936">
                        <w:pPr>
                          <w:ind w:firstLine="0"/>
                          <w:jc w:val="center"/>
                          <w:rPr>
                            <w:sz w:val="18"/>
                            <w:szCs w:val="18"/>
                          </w:rPr>
                        </w:pPr>
                        <w:r w:rsidRPr="00BE534A">
                          <w:rPr>
                            <w:sz w:val="18"/>
                            <w:szCs w:val="18"/>
                          </w:rPr>
                          <w:t>Листов</w:t>
                        </w:r>
                      </w:p>
                    </w:txbxContent>
                  </v:textbox>
                </v:shape>
                <v:shape id="Надпись 1073742493" o:spid="_x0000_s1049"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" filled="f" stroked="f">
                  <v:textbox inset=".5mm,.5mm,.5mm,0">
                    <w:txbxContent>
                      <w:p w14:paraId="624A8E93" w14:textId="77777777" w:rsidR="00A85936" w:rsidRPr="00BE534A" w:rsidRDefault="00A85936" w:rsidP="00A85936">
                        <w:pPr>
                          <w:ind w:firstLine="0"/>
                          <w:jc w:val="center"/>
                          <w:rPr>
                            <w:sz w:val="18"/>
                            <w:szCs w:val="18"/>
                          </w:rPr>
                        </w:pPr>
                        <w:proofErr w:type="spellStart"/>
                        <w:r w:rsidRPr="00BE534A">
                          <w:rPr>
                            <w:sz w:val="18"/>
                            <w:szCs w:val="18"/>
                          </w:rPr>
                          <w:t>Изм</w:t>
                        </w:r>
                        <w:proofErr w:type="spellEnd"/>
                      </w:p>
                    </w:txbxContent>
                  </v:textbox>
                </v:shape>
                <v:shape id="Надпись 1073742494" o:spid="_x0000_s1050"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" filled="f" stroked="f">
                  <v:textbox inset=".5mm,.5mm,.5mm,0">
                    <w:txbxContent>
                      <w:p w14:paraId="614C8D7E" w14:textId="77777777" w:rsidR="00A85936" w:rsidRPr="00BE534A" w:rsidRDefault="00A85936" w:rsidP="00A85936">
                        <w:pPr>
                          <w:ind w:firstLine="0"/>
                          <w:jc w:val="center"/>
                          <w:rPr>
                            <w:sz w:val="18"/>
                            <w:szCs w:val="18"/>
                          </w:rPr>
                        </w:pPr>
                        <w:r w:rsidRPr="00BE534A">
                          <w:rPr>
                            <w:sz w:val="18"/>
                            <w:szCs w:val="18"/>
                          </w:rPr>
                          <w:t>Лист</w:t>
                        </w:r>
                      </w:p>
                    </w:txbxContent>
                  </v:textbox>
                </v:shape>
                <v:shape id="Надпись 1073742495" o:spid="_x0000_s1051"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" filled="f" stroked="f">
                  <v:textbox inset=".5mm,.5mm,.5mm,0">
                    <w:txbxContent>
                      <w:p w14:paraId="50DD10C9" w14:textId="77777777" w:rsidR="00A85936" w:rsidRPr="00BE534A" w:rsidRDefault="00A85936" w:rsidP="00A85936">
                        <w:pPr>
                          <w:ind w:firstLine="0"/>
                          <w:jc w:val="center"/>
                          <w:rPr>
                            <w:sz w:val="18"/>
                            <w:szCs w:val="18"/>
                          </w:rPr>
                        </w:pPr>
                        <w:r w:rsidRPr="00BE534A">
                          <w:rPr>
                            <w:sz w:val="18"/>
                            <w:szCs w:val="18"/>
                          </w:rPr>
                          <w:t>№ докум.</w:t>
                        </w:r>
                      </w:p>
                    </w:txbxContent>
                  </v:textbox>
                </v:shape>
                <v:shape id="Надпись 1073742496" o:spid="_x0000_s1052"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" filled="f" stroked="f">
                  <v:textbox inset=".5mm,0,.5mm,0">
                    <w:txbxContent>
                      <w:p w14:paraId="4BD9CC14" w14:textId="77777777" w:rsidR="00A85936" w:rsidRPr="003B3077" w:rsidRDefault="00A85936" w:rsidP="00A85936">
                        <w:pPr>
                          <w:ind w:firstLine="0"/>
                          <w:rPr>
                            <w:sz w:val="20"/>
                            <w:szCs w:val="20"/>
                          </w:rPr>
                        </w:pPr>
                        <w:r>
                          <w:rPr>
                            <w:sz w:val="20"/>
                            <w:szCs w:val="20"/>
                          </w:rPr>
                          <w:t>Войцехович</w:t>
                        </w:r>
                      </w:p>
                    </w:txbxContent>
                  </v:textbox>
                </v:shape>
                <v:shape id="Надпись 1073742497" o:spid="_x0000_s1053"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" filled="f" stroked="f">
                  <v:textbox inset=".5mm,0,.5mm,0">
                    <w:txbxContent>
                      <w:p w14:paraId="7D770C07" w14:textId="77777777" w:rsidR="00A85936" w:rsidRPr="00BE534A" w:rsidRDefault="00A85936" w:rsidP="00A85936">
                        <w:pPr>
                          <w:ind w:firstLine="0"/>
                          <w:rPr>
                            <w:sz w:val="20"/>
                            <w:szCs w:val="20"/>
                          </w:rPr>
                        </w:pPr>
                        <w:proofErr w:type="spellStart"/>
                        <w:r>
                          <w:rPr>
                            <w:sz w:val="20"/>
                            <w:szCs w:val="20"/>
                          </w:rPr>
                          <w:t>Игнаткова</w:t>
                        </w:r>
                        <w:proofErr w:type="spellEnd"/>
                      </w:p>
                    </w:txbxContent>
                  </v:textbox>
                </v:shape>
                <v:shape id="Надпись 1073742498" o:spid="_x0000_s1054"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" filled="f" stroked="f">
                  <v:textbox inset=".5mm,0,.5mm,0">
                    <w:txbxContent>
                      <w:p w14:paraId="5B1576E8" w14:textId="77777777" w:rsidR="00A85936" w:rsidRPr="00BE534A" w:rsidRDefault="00A85936" w:rsidP="00A85936">
                        <w:pPr>
                          <w:ind w:firstLine="0"/>
                          <w:rPr>
                            <w:sz w:val="20"/>
                            <w:szCs w:val="20"/>
                          </w:rPr>
                        </w:pPr>
                        <w:r w:rsidRPr="00BE534A">
                          <w:rPr>
                            <w:sz w:val="20"/>
                            <w:szCs w:val="20"/>
                          </w:rPr>
                          <w:t>Романенко</w:t>
                        </w:r>
                      </w:p>
                      <w:p w14:paraId="617F809D" w14:textId="77777777" w:rsidR="00A85936" w:rsidRDefault="00A85936" w:rsidP="00A85936">
                        <w:pPr>
                          <w:rPr>
                            <w:rFonts w:ascii="Arial" w:hAnsi="Arial" w:cs="Arial"/>
                            <w:sz w:val="20"/>
                            <w:szCs w:val="20"/>
                          </w:rPr>
                        </w:pPr>
                      </w:p>
                    </w:txbxContent>
                  </v:textbox>
                </v:shape>
                <v:shape id="Надпись 1073742499" o:spid="_x0000_s1055"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" filled="f" stroked="f">
                  <v:textbox inset=".5mm,.5mm,.5mm,0">
                    <w:txbxContent>
                      <w:p w14:paraId="7375FB2C" w14:textId="77777777" w:rsidR="00A85936" w:rsidRPr="00BE534A" w:rsidRDefault="00A85936" w:rsidP="00A85936">
                        <w:pPr>
                          <w:ind w:firstLine="0"/>
                          <w:jc w:val="center"/>
                          <w:rPr>
                            <w:sz w:val="18"/>
                            <w:szCs w:val="18"/>
                          </w:rPr>
                        </w:pPr>
                        <w:r w:rsidRPr="00BE534A">
                          <w:rPr>
                            <w:sz w:val="18"/>
                            <w:szCs w:val="18"/>
                          </w:rPr>
                          <w:t>Подпись</w:t>
                        </w:r>
                      </w:p>
                    </w:txbxContent>
                  </v:textbox>
                </v:shape>
                <v:shape id="Надпись 1073742500" o:spid="_x0000_s1056"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" filled="f" stroked="f">
                  <v:textbox inset=".5mm,.5mm,.5mm,0">
                    <w:txbxContent>
                      <w:p w14:paraId="1031B5A8" w14:textId="77777777" w:rsidR="00A85936" w:rsidRPr="00BE534A" w:rsidRDefault="00A85936" w:rsidP="00A85936">
                        <w:pPr>
                          <w:ind w:firstLine="0"/>
                          <w:jc w:val="center"/>
                          <w:rPr>
                            <w:sz w:val="18"/>
                            <w:szCs w:val="18"/>
                          </w:rPr>
                        </w:pPr>
                        <w:r w:rsidRPr="00BE534A">
                          <w:rPr>
                            <w:sz w:val="18"/>
                            <w:szCs w:val="18"/>
                          </w:rPr>
                          <w:t>Дата</w:t>
                        </w:r>
                      </w:p>
                    </w:txbxContent>
                  </v:textbox>
                </v:shape>
                <v:shape id="Надпись 1073742501" o:spid="_x0000_s1057"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" filled="f" stroked="f">
                  <v:textbox inset=".5mm,0,.5mm,0">
                    <w:txbxContent>
                      <w:p w14:paraId="5E12AC72" w14:textId="77777777" w:rsidR="00A85936" w:rsidRPr="00BE534A" w:rsidRDefault="00A85936" w:rsidP="00A85936">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502" o:spid="_x0000_s1058"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" filled="f" stroked="f">
                  <v:textbox inset=".5mm,0,.5mm,0">
                    <w:txbxContent>
                      <w:p w14:paraId="0D6E7705" w14:textId="77777777" w:rsidR="00A85936" w:rsidRPr="00BE534A" w:rsidRDefault="00A85936" w:rsidP="00A85936">
                        <w:pPr>
                          <w:ind w:firstLine="0"/>
                          <w:rPr>
                            <w:i/>
                            <w:iCs/>
                            <w:sz w:val="20"/>
                            <w:szCs w:val="20"/>
                          </w:rPr>
                        </w:pPr>
                        <w:r w:rsidRPr="00BE534A">
                          <w:rPr>
                            <w:sz w:val="20"/>
                            <w:szCs w:val="20"/>
                          </w:rPr>
                          <w:t>Пров</w:t>
                        </w:r>
                        <w:r w:rsidRPr="00BE534A">
                          <w:rPr>
                            <w:i/>
                            <w:iCs/>
                            <w:sz w:val="20"/>
                            <w:szCs w:val="20"/>
                          </w:rPr>
                          <w:t>.</w:t>
                        </w:r>
                      </w:p>
                    </w:txbxContent>
                  </v:textbox>
                </v:shape>
                <v:shape id="Надпись 1073742503" o:spid="_x0000_s1059"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" filled="f" stroked="f">
                  <v:textbox inset=".5mm,0,.5mm,0">
                    <w:txbxContent>
                      <w:p w14:paraId="61D8B9FB" w14:textId="77777777" w:rsidR="00A85936" w:rsidRPr="00BE534A" w:rsidRDefault="00A85936" w:rsidP="00A85936">
                        <w:pPr>
                          <w:ind w:firstLine="0"/>
                          <w:rPr>
                            <w:sz w:val="20"/>
                            <w:szCs w:val="20"/>
                          </w:rPr>
                        </w:pPr>
                        <w:r w:rsidRPr="00BE534A">
                          <w:rPr>
                            <w:sz w:val="20"/>
                            <w:szCs w:val="20"/>
                          </w:rPr>
                          <w:t>Утв.</w:t>
                        </w:r>
                      </w:p>
                    </w:txbxContent>
                  </v:textbox>
                </v:shape>
                <v:shape id="Надпись 1073742504" o:spid="_x0000_s1060"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" filled="f" stroked="f">
                  <v:textbox inset=".5mm,.5mm,.5mm,0">
                    <w:txbxContent>
                      <w:p w14:paraId="5263B0BE" w14:textId="77777777" w:rsidR="00A85936" w:rsidRPr="00A52B8A" w:rsidRDefault="00A85936" w:rsidP="00A85936">
                        <w:pPr>
                          <w:ind w:firstLine="0"/>
                          <w:jc w:val="center"/>
                          <w:rPr>
                            <w:sz w:val="16"/>
                            <w:szCs w:val="16"/>
                          </w:rPr>
                        </w:pPr>
                        <w:r w:rsidRPr="00BE534A">
                          <w:rPr>
                            <w:sz w:val="18"/>
                            <w:szCs w:val="18"/>
                          </w:rPr>
                          <w:t>Лит</w:t>
                        </w:r>
                        <w:r w:rsidRPr="00A52B8A">
                          <w:rPr>
                            <w:sz w:val="16"/>
                            <w:szCs w:val="16"/>
                          </w:rPr>
                          <w:t>.</w:t>
                        </w:r>
                      </w:p>
                    </w:txbxContent>
                  </v:textbox>
                </v:shape>
                <v:shape id="Надпись 1073742505" o:spid="_x0000_s1061"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" filled="f" stroked="f">
                  <v:textbox inset=".5mm,.5mm,.5mm,0">
                    <w:txbxContent>
                      <w:p w14:paraId="55804BB4" w14:textId="77777777" w:rsidR="00A85936" w:rsidRPr="00BE534A" w:rsidRDefault="00A85936" w:rsidP="00A85936">
                        <w:pPr>
                          <w:ind w:firstLine="0"/>
                          <w:jc w:val="center"/>
                          <w:rPr>
                            <w:sz w:val="18"/>
                            <w:szCs w:val="18"/>
                          </w:rPr>
                        </w:pPr>
                        <w:r w:rsidRPr="00BE534A">
                          <w:rPr>
                            <w:sz w:val="18"/>
                            <w:szCs w:val="18"/>
                          </w:rPr>
                          <w:t>Лист</w:t>
                        </w:r>
                      </w:p>
                    </w:txbxContent>
                  </v:textbox>
                </v:shape>
                <v:shape id="Надпись 1073742506" o:spid="_x0000_s1062"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" filled="f" stroked="f">
                  <v:textbox inset=".5mm,0,.5mm,0">
                    <w:txbxContent>
                      <w:p w14:paraId="35E51AB3" w14:textId="5ADEFE5A" w:rsidR="00A85936" w:rsidRPr="0038128A" w:rsidRDefault="0037093E" w:rsidP="00A85936">
                        <w:pPr>
                          <w:ind w:firstLine="0"/>
                          <w:jc w:val="center"/>
                          <w:rPr>
                            <w:szCs w:val="28"/>
                          </w:rPr>
                        </w:pPr>
                        <w:r>
                          <w:rPr>
                            <w:szCs w:val="28"/>
                          </w:rPr>
                          <w:t>ДП</w:t>
                        </w:r>
                        <w:r w:rsidR="00A85936" w:rsidRPr="0038128A">
                          <w:rPr>
                            <w:szCs w:val="28"/>
                          </w:rPr>
                          <w:t xml:space="preserve"> 00.00</w:t>
                        </w:r>
                        <w:r w:rsidR="00A85936">
                          <w:rPr>
                            <w:szCs w:val="28"/>
                          </w:rPr>
                          <w:t xml:space="preserve"> </w:t>
                        </w:r>
                        <w:r w:rsidR="00A85936" w:rsidRPr="0038128A">
                          <w:rPr>
                            <w:szCs w:val="28"/>
                          </w:rPr>
                          <w:t>ПЗ</w:t>
                        </w:r>
                      </w:p>
                    </w:txbxContent>
                  </v:textbox>
                </v:shape>
                <v:shape id="Надпись 1073742507" o:spid="_x0000_s1063"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" filled="f" stroked="f">
                  <v:textbox inset=".5mm,0,.5mm,0">
                    <w:txbxContent>
                      <w:p w14:paraId="37541AC2" w14:textId="18933DFD" w:rsidR="00A85936" w:rsidRDefault="00A85936" w:rsidP="00A85936">
                        <w:pPr>
                          <w:ind w:firstLine="0"/>
                          <w:jc w:val="center"/>
                          <w:rPr>
                            <w:szCs w:val="28"/>
                          </w:rPr>
                        </w:pPr>
                        <w:r>
                          <w:rPr>
                            <w:szCs w:val="28"/>
                          </w:rPr>
                          <w:t>БГТУ</w:t>
                        </w:r>
                      </w:p>
                      <w:p w14:paraId="313E047E" w14:textId="040B0F3C" w:rsidR="00A85936" w:rsidRPr="0038128A" w:rsidRDefault="00A85936" w:rsidP="00A85936">
                        <w:pPr>
                          <w:ind w:firstLine="0"/>
                          <w:jc w:val="center"/>
                          <w:rPr>
                            <w:szCs w:val="28"/>
                          </w:rPr>
                        </w:pPr>
                        <w:r w:rsidRPr="0038128A">
                          <w:rPr>
                            <w:szCs w:val="28"/>
                          </w:rPr>
                          <w:t>74319000, 2024</w:t>
                        </w:r>
                      </w:p>
                    </w:txbxContent>
                  </v:textbox>
                </v:shape>
                <v:shape id="Надпись 1073742508" o:spid="_x0000_s106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" filled="f" stroked="f">
                  <v:textbox inset=".5mm,0,.5mm,0">
                    <w:txbxContent>
                      <w:p w14:paraId="333F29D8" w14:textId="1BB88AB5" w:rsidR="00A85936" w:rsidRPr="0038128A" w:rsidRDefault="00A85936" w:rsidP="00A85936">
                        <w:pPr>
                          <w:spacing w:before="240"/>
                          <w:ind w:firstLine="0"/>
                          <w:jc w:val="center"/>
                          <w:rPr>
                            <w:szCs w:val="28"/>
                          </w:rPr>
                        </w:pPr>
                        <w:r>
                          <w:rPr>
                            <w:szCs w:val="28"/>
                          </w:rPr>
                          <w:t>Реферат</w:t>
                        </w:r>
                      </w:p>
                    </w:txbxContent>
                  </v:textbox>
                </v:shape>
                <v:shape id="Надпись 1073742509" o:spid="_x0000_s1065"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" filled="f" stroked="f">
                  <v:textbox inset=".5mm,0,.5mm,0">
                    <w:txbxContent>
                      <w:p w14:paraId="193515AB" w14:textId="77777777" w:rsidR="00A85936" w:rsidRPr="00BE534A" w:rsidRDefault="00A85936" w:rsidP="00A85936">
                        <w:pPr>
                          <w:ind w:firstLine="0"/>
                          <w:rPr>
                            <w:sz w:val="20"/>
                            <w:szCs w:val="20"/>
                          </w:rPr>
                        </w:pPr>
                        <w:r w:rsidRPr="00BE534A">
                          <w:rPr>
                            <w:sz w:val="20"/>
                            <w:szCs w:val="20"/>
                          </w:rPr>
                          <w:t>Н. контр.</w:t>
                        </w:r>
                      </w:p>
                    </w:txbxContent>
                  </v:textbox>
                </v:shape>
                <v:shape id="Надпись 1073742510" o:spid="_x0000_s1066"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" filled="f" stroked="f">
                  <v:textbox inset=".5mm,0,.5mm,0">
                    <w:txbxContent>
                      <w:p w14:paraId="248CFE90" w14:textId="78628CAD" w:rsidR="00A85936" w:rsidRPr="00BE534A" w:rsidRDefault="00A85936" w:rsidP="00A85936">
                        <w:pPr>
                          <w:ind w:firstLine="0"/>
                          <w:rPr>
                            <w:spacing w:val="-6"/>
                            <w:sz w:val="20"/>
                            <w:szCs w:val="20"/>
                          </w:rPr>
                        </w:pPr>
                        <w:r>
                          <w:rPr>
                            <w:spacing w:val="-6"/>
                            <w:sz w:val="20"/>
                            <w:szCs w:val="20"/>
                          </w:rPr>
                          <w:t>Савчук</w:t>
                        </w:r>
                      </w:p>
                      <w:p w14:paraId="500EB20E" w14:textId="77777777" w:rsidR="00A85936" w:rsidRDefault="00A85936" w:rsidP="00A85936">
                        <w:pPr>
                          <w:rPr>
                            <w:rFonts w:ascii="Arial" w:hAnsi="Arial" w:cs="Arial"/>
                            <w:sz w:val="20"/>
                            <w:szCs w:val="20"/>
                          </w:rPr>
                        </w:pPr>
                      </w:p>
                      <w:p w14:paraId="5ED19176" w14:textId="77777777" w:rsidR="00A85936" w:rsidRDefault="00A85936" w:rsidP="00A85936">
                        <w:pPr>
                          <w:rPr>
                            <w:rFonts w:ascii="Arial" w:hAnsi="Arial" w:cs="Arial"/>
                            <w:sz w:val="20"/>
                            <w:szCs w:val="20"/>
                          </w:rPr>
                        </w:pPr>
                      </w:p>
                    </w:txbxContent>
                  </v:textbox>
                </v:shape>
                <v:shape id="Надпись 1073742511" o:spid="_x0000_s106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" filled="f" stroked="f">
                  <v:textbox inset=".5mm,.5mm,.5mm,0">
                    <w:txbxContent>
                      <w:p w14:paraId="28C6358F" w14:textId="77777777" w:rsidR="00A85936" w:rsidRPr="00BE534A" w:rsidRDefault="00A85936" w:rsidP="00A85936">
                        <w:pPr>
                          <w:ind w:firstLine="0"/>
                          <w:jc w:val="center"/>
                          <w:rPr>
                            <w:sz w:val="18"/>
                            <w:szCs w:val="18"/>
                          </w:rPr>
                        </w:pPr>
                        <w:r w:rsidRPr="00BE534A">
                          <w:rPr>
                            <w:sz w:val="18"/>
                            <w:szCs w:val="18"/>
                          </w:rPr>
                          <w:t>у</w:t>
                        </w:r>
                      </w:p>
                    </w:txbxContent>
                  </v:textbox>
                </v:shape>
                <v:shape id="Надпись 1073742512" o:spid="_x0000_s1068"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" filled="f" stroked="f">
                  <v:textbox inset=".5mm,.5mm,.5mm,0">
                    <w:txbxContent>
                      <w:p w14:paraId="570172AF" w14:textId="77777777" w:rsidR="00A85936" w:rsidRPr="00BE534A" w:rsidRDefault="00A85936" w:rsidP="00A85936">
                        <w:pPr>
                          <w:ind w:firstLine="0"/>
                          <w:jc w:val="center"/>
                          <w:rPr>
                            <w:sz w:val="18"/>
                            <w:szCs w:val="18"/>
                          </w:rPr>
                        </w:pPr>
                        <w:r w:rsidRPr="00BE534A">
                          <w:rPr>
                            <w:sz w:val="18"/>
                            <w:szCs w:val="18"/>
                          </w:rPr>
                          <w:t>1</w:t>
                        </w:r>
                      </w:p>
                    </w:txbxContent>
                  </v:textbox>
                </v:shape>
                <v:shape id="Надпись 1073742513" o:spid="_x0000_s1069"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" filled="f" stroked="f">
                  <v:textbox inset=".5mm,.5mm,.5mm,0">
                    <w:txbxContent>
                      <w:p w14:paraId="6D998534" w14:textId="77777777" w:rsidR="00A85936" w:rsidRPr="00BE534A" w:rsidRDefault="00A85936" w:rsidP="00A85936">
                        <w:pPr>
                          <w:ind w:firstLine="0"/>
                          <w:jc w:val="center"/>
                          <w:rPr>
                            <w:sz w:val="18"/>
                            <w:szCs w:val="18"/>
                          </w:rPr>
                        </w:pPr>
                        <w:r w:rsidRPr="00BE534A">
                          <w:rPr>
                            <w:sz w:val="18"/>
                            <w:szCs w:val="18"/>
                          </w:rPr>
                          <w:t>1</w:t>
                        </w:r>
                      </w:p>
                    </w:txbxContent>
                  </v:textbox>
                </v:shape>
                <v:shape id="Надпись 1073742514" o:spid="_x0000_s1070"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" filled="f" stroked="f">
                  <v:textbox inset=".5mm,0,.5mm,0">
                    <w:txbxContent>
                      <w:p w14:paraId="35980FBB" w14:textId="77777777" w:rsidR="00A85936" w:rsidRPr="00BE534A" w:rsidRDefault="00A85936" w:rsidP="00A8593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515" o:spid="_x0000_s1071"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" filled="f" stroked="f">
                  <v:textbox inset=".5mm,0,.5mm,0">
                    <w:txbxContent>
                      <w:p w14:paraId="25A04BE2" w14:textId="77777777" w:rsidR="00A85936" w:rsidRDefault="00A85936" w:rsidP="00A85936">
                        <w:pPr>
                          <w:ind w:firstLine="0"/>
                          <w:rPr>
                            <w:rFonts w:ascii="Arial" w:hAnsi="Arial" w:cs="Arial"/>
                            <w:spacing w:val="-6"/>
                            <w:sz w:val="20"/>
                            <w:szCs w:val="20"/>
                          </w:rPr>
                        </w:pPr>
                      </w:p>
                      <w:p w14:paraId="118BD381" w14:textId="77777777" w:rsidR="00A85936" w:rsidRDefault="00A85936" w:rsidP="00A85936">
                        <w:pPr>
                          <w:rPr>
                            <w:rFonts w:ascii="Arial" w:hAnsi="Arial" w:cs="Arial"/>
                            <w:sz w:val="20"/>
                            <w:szCs w:val="20"/>
                          </w:rPr>
                        </w:pPr>
                      </w:p>
                      <w:p w14:paraId="3C3DAA65" w14:textId="77777777" w:rsidR="00A85936" w:rsidRDefault="00A85936" w:rsidP="00A85936">
                        <w:pPr>
                          <w:rPr>
                            <w:rFonts w:ascii="Arial" w:hAnsi="Arial" w:cs="Arial"/>
                            <w:sz w:val="20"/>
                            <w:szCs w:val="20"/>
                          </w:rPr>
                        </w:pPr>
                      </w:p>
                    </w:txbxContent>
                  </v:textbox>
                </v:shape>
                <w10:wrap anchorx="margin" anchory="margin"/>
              </v:group>
            </w:pict>
          </mc:Fallback>
        </mc:AlternateContent>
      </w:r>
      <w:r w:rsidRPr="00A85936">
        <w:rPr>
          <w:b/>
          <w:bCs/>
        </w:rPr>
        <w:t>Реферат</w:t>
      </w:r>
      <w:bookmarkEnd w:id="0"/>
    </w:p>
    <w:p w14:paraId="4315601A" w14:textId="725EBF5A" w:rsidR="00A85936" w:rsidRPr="00A85936" w:rsidRDefault="00A85936" w:rsidP="00A85936">
      <w:pPr>
        <w:rPr>
          <w:highlight w:val="green"/>
        </w:rPr>
      </w:pPr>
      <w:r w:rsidRPr="00A85936">
        <w:rPr>
          <w:highlight w:val="green"/>
        </w:rPr>
        <w:t>Пояснительная записка курсового проекта выполнена</w:t>
      </w:r>
      <w:r w:rsidR="000A6ABD">
        <w:rPr>
          <w:highlight w:val="green"/>
        </w:rPr>
        <w:t xml:space="preserve"> в </w:t>
      </w:r>
      <w:r w:rsidRPr="00A85936">
        <w:rPr>
          <w:highlight w:val="green"/>
        </w:rPr>
        <w:t>объеме 83 страницы, 64 рисунка, 16 таблиц, 24 использованных источников, 1 приложения.</w:t>
      </w:r>
    </w:p>
    <w:p w14:paraId="26149F36" w14:textId="77777777" w:rsidR="00A85936" w:rsidRPr="00A85936" w:rsidRDefault="00A85936" w:rsidP="00A85936">
      <w:pPr>
        <w:pStyle w:val="aff"/>
        <w:rPr>
          <w:highlight w:val="green"/>
        </w:rPr>
      </w:pPr>
      <w:r w:rsidRPr="00A85936">
        <w:rPr>
          <w:highlight w:val="green"/>
        </w:rPr>
        <w:t xml:space="preserve">СТУДИЯ, ДИЗАЙН ИНТЕРЬЕРА, ВЕБ-САЙТ, </w:t>
      </w:r>
      <w:r w:rsidRPr="00A85936">
        <w:rPr>
          <w:highlight w:val="green"/>
          <w:lang w:val="be-BY"/>
        </w:rPr>
        <w:t>Ф</w:t>
      </w:r>
      <w:r w:rsidRPr="00A85936">
        <w:rPr>
          <w:highlight w:val="green"/>
        </w:rPr>
        <w:t xml:space="preserve">ИРМЕННЫЙ СТИЛЬ, АДАПТИВНАЯ ВЕРСТКА, </w:t>
      </w:r>
      <w:r w:rsidRPr="00A85936">
        <w:rPr>
          <w:highlight w:val="green"/>
          <w:lang w:val="en-US"/>
        </w:rPr>
        <w:t>PHP</w:t>
      </w:r>
      <w:r w:rsidRPr="00A85936">
        <w:rPr>
          <w:highlight w:val="green"/>
        </w:rPr>
        <w:t xml:space="preserve">, </w:t>
      </w:r>
      <w:r w:rsidRPr="00A85936">
        <w:rPr>
          <w:highlight w:val="green"/>
          <w:lang w:val="en-US"/>
        </w:rPr>
        <w:t>BOOTSTRAP</w:t>
      </w:r>
      <w:r w:rsidRPr="00A85936">
        <w:rPr>
          <w:highlight w:val="green"/>
        </w:rPr>
        <w:t xml:space="preserve">, </w:t>
      </w:r>
      <w:r w:rsidRPr="00A85936">
        <w:rPr>
          <w:highlight w:val="green"/>
          <w:lang w:val="en-US"/>
        </w:rPr>
        <w:t>FIGMA</w:t>
      </w:r>
      <w:r w:rsidRPr="00A85936">
        <w:rPr>
          <w:highlight w:val="green"/>
        </w:rPr>
        <w:t xml:space="preserve">, </w:t>
      </w:r>
      <w:r w:rsidRPr="00A85936">
        <w:rPr>
          <w:highlight w:val="green"/>
          <w:lang w:val="en-US"/>
        </w:rPr>
        <w:t>ADOBEILLUSTRATOR</w:t>
      </w:r>
    </w:p>
    <w:p w14:paraId="2BA7DFF3" w14:textId="77777777" w:rsidR="00A85936" w:rsidRPr="00A85936" w:rsidRDefault="00A85936" w:rsidP="00A85936">
      <w:pPr>
        <w:rPr>
          <w:spacing w:val="-6"/>
          <w:highlight w:val="green"/>
        </w:rPr>
      </w:pPr>
      <w:r w:rsidRPr="00A85936">
        <w:rPr>
          <w:spacing w:val="-6"/>
          <w:highlight w:val="green"/>
        </w:rPr>
        <w:t>Объектом разработки является веб-сайт студии дизайна интерьера</w:t>
      </w:r>
      <w:r w:rsidRPr="00A85936">
        <w:rPr>
          <w:spacing w:val="-6"/>
          <w:highlight w:val="green"/>
          <w:lang w:val="en-US"/>
        </w:rPr>
        <w:t> </w:t>
      </w:r>
      <w:r w:rsidRPr="00A85936">
        <w:rPr>
          <w:spacing w:val="-6"/>
          <w:highlight w:val="green"/>
        </w:rPr>
        <w:t>«</w:t>
      </w:r>
      <w:proofErr w:type="spellStart"/>
      <w:r w:rsidRPr="00A85936">
        <w:rPr>
          <w:spacing w:val="-6"/>
          <w:highlight w:val="green"/>
          <w:lang w:val="en-US"/>
        </w:rPr>
        <w:t>GloryKey</w:t>
      </w:r>
      <w:proofErr w:type="spellEnd"/>
      <w:r w:rsidRPr="00A85936">
        <w:rPr>
          <w:spacing w:val="-6"/>
          <w:highlight w:val="green"/>
        </w:rPr>
        <w:t>».</w:t>
      </w:r>
    </w:p>
    <w:p w14:paraId="624744B8" w14:textId="71576214" w:rsidR="00A85936" w:rsidRPr="00A85936" w:rsidRDefault="00A85936" w:rsidP="00A85936">
      <w:pPr>
        <w:rPr>
          <w:highlight w:val="green"/>
        </w:rPr>
      </w:pPr>
      <w:r w:rsidRPr="00A85936">
        <w:rPr>
          <w:highlight w:val="green"/>
        </w:rPr>
        <w:t>Цель дипломного проекта – разработка веб-сайта студии дизайна интерьера</w:t>
      </w:r>
      <w:r w:rsidR="000A6ABD">
        <w:rPr>
          <w:highlight w:val="green"/>
        </w:rPr>
        <w:t xml:space="preserve"> для </w:t>
      </w:r>
      <w:r w:rsidRPr="00A85936">
        <w:rPr>
          <w:highlight w:val="green"/>
        </w:rPr>
        <w:t>знакомства клиентов</w:t>
      </w:r>
      <w:r w:rsidR="000A6ABD">
        <w:rPr>
          <w:highlight w:val="green"/>
        </w:rPr>
        <w:t xml:space="preserve"> с </w:t>
      </w:r>
      <w:r w:rsidRPr="00A85936">
        <w:rPr>
          <w:highlight w:val="green"/>
        </w:rPr>
        <w:t>организацией</w:t>
      </w:r>
      <w:r w:rsidR="000A6ABD">
        <w:rPr>
          <w:highlight w:val="green"/>
        </w:rPr>
        <w:t xml:space="preserve"> и </w:t>
      </w:r>
      <w:r w:rsidRPr="00A85936">
        <w:rPr>
          <w:highlight w:val="green"/>
        </w:rPr>
        <w:t>создания положительного образа, который вызовет желание сотрудничать.</w:t>
      </w:r>
    </w:p>
    <w:p w14:paraId="63241FB5" w14:textId="4B367B9F" w:rsidR="00A85936" w:rsidRPr="00A85936" w:rsidRDefault="00A85936" w:rsidP="00A85936">
      <w:pPr>
        <w:rPr>
          <w:highlight w:val="green"/>
        </w:rPr>
      </w:pPr>
      <w:r w:rsidRPr="00A85936">
        <w:rPr>
          <w:highlight w:val="green"/>
        </w:rPr>
        <w:t>К задачам, решаемым</w:t>
      </w:r>
      <w:r w:rsidR="000A6ABD">
        <w:rPr>
          <w:highlight w:val="green"/>
        </w:rPr>
        <w:t xml:space="preserve"> в </w:t>
      </w:r>
      <w:r w:rsidRPr="00A85936">
        <w:rPr>
          <w:highlight w:val="green"/>
        </w:rPr>
        <w:t>ходе выполнения проекта, относятся: анализ предметной области</w:t>
      </w:r>
      <w:r w:rsidR="000A6ABD">
        <w:rPr>
          <w:highlight w:val="green"/>
        </w:rPr>
        <w:t xml:space="preserve"> и </w:t>
      </w:r>
      <w:r w:rsidRPr="00A85936">
        <w:rPr>
          <w:highlight w:val="green"/>
        </w:rPr>
        <w:t>целевой аудитории, проектирование структуры веб-сайта, выбор стиля дизайна, типографики</w:t>
      </w:r>
      <w:r w:rsidR="000A6ABD">
        <w:rPr>
          <w:highlight w:val="green"/>
        </w:rPr>
        <w:t xml:space="preserve"> и </w:t>
      </w:r>
      <w:r w:rsidRPr="00A85936">
        <w:rPr>
          <w:highlight w:val="green"/>
        </w:rPr>
        <w:t>цветовой схемы, верстка, программная реализация, тестирование, обоснование экономической целесообразности проекта.</w:t>
      </w:r>
    </w:p>
    <w:p w14:paraId="7BE14CED" w14:textId="77777777" w:rsidR="00A85936" w:rsidRPr="00A85936" w:rsidRDefault="00A85936" w:rsidP="00A85936">
      <w:pPr>
        <w:pBdr>
          <w:top w:val="nil"/>
          <w:left w:val="nil"/>
          <w:bottom w:val="nil"/>
          <w:right w:val="nil"/>
          <w:between w:val="nil"/>
        </w:pBdr>
        <w:rPr>
          <w:color w:val="000000"/>
          <w:highlight w:val="green"/>
        </w:rPr>
      </w:pPr>
      <w:r w:rsidRPr="00A85936">
        <w:rPr>
          <w:rFonts w:eastAsia="Times New Roman"/>
          <w:color w:val="000000"/>
          <w:szCs w:val="28"/>
          <w:highlight w:val="green"/>
        </w:rPr>
        <w:t>В процессе разработки веб-приложения было выполнено:</w:t>
      </w:r>
    </w:p>
    <w:p w14:paraId="0D5108B3" w14:textId="73308355" w:rsidR="00A85936" w:rsidRPr="00A85936" w:rsidRDefault="00A85936" w:rsidP="00A85936">
      <w:pPr>
        <w:numPr>
          <w:ilvl w:val="0"/>
          <w:numId w:val="38"/>
        </w:numPr>
        <w:pBdr>
          <w:top w:val="nil"/>
          <w:left w:val="nil"/>
          <w:bottom w:val="nil"/>
          <w:right w:val="nil"/>
          <w:between w:val="nil"/>
        </w:pBdr>
        <w:rPr>
          <w:spacing w:val="6"/>
          <w:highlight w:val="green"/>
        </w:rPr>
      </w:pPr>
      <w:r w:rsidRPr="00A85936">
        <w:rPr>
          <w:rFonts w:eastAsia="Times New Roman"/>
          <w:color w:val="000000"/>
          <w:spacing w:val="6"/>
          <w:szCs w:val="28"/>
          <w:highlight w:val="green"/>
        </w:rPr>
        <w:t>аналитический обзор (предметной области, обзор аналогичных веб-сайтов, выбор стиля дизайна</w:t>
      </w:r>
      <w:r w:rsidR="000A6ABD">
        <w:rPr>
          <w:rFonts w:eastAsia="Times New Roman"/>
          <w:color w:val="000000"/>
          <w:spacing w:val="6"/>
          <w:szCs w:val="28"/>
          <w:highlight w:val="green"/>
        </w:rPr>
        <w:t xml:space="preserve"> и </w:t>
      </w:r>
      <w:r w:rsidRPr="00A85936">
        <w:rPr>
          <w:rFonts w:eastAsia="Times New Roman"/>
          <w:color w:val="000000"/>
          <w:spacing w:val="6"/>
          <w:szCs w:val="28"/>
          <w:highlight w:val="green"/>
        </w:rPr>
        <w:t>технологий</w:t>
      </w:r>
      <w:r w:rsidR="000A6ABD">
        <w:rPr>
          <w:rFonts w:eastAsia="Times New Roman"/>
          <w:color w:val="000000"/>
          <w:spacing w:val="6"/>
          <w:szCs w:val="28"/>
          <w:highlight w:val="green"/>
        </w:rPr>
        <w:t xml:space="preserve"> для </w:t>
      </w:r>
      <w:r w:rsidRPr="00A85936">
        <w:rPr>
          <w:rFonts w:eastAsia="Times New Roman"/>
          <w:color w:val="000000"/>
          <w:spacing w:val="6"/>
          <w:szCs w:val="28"/>
          <w:highlight w:val="green"/>
        </w:rPr>
        <w:t>реализации проекта);</w:t>
      </w:r>
    </w:p>
    <w:p w14:paraId="78C78461" w14:textId="4B01F964" w:rsidR="00A85936" w:rsidRPr="00A85936" w:rsidRDefault="00A85936" w:rsidP="00A85936">
      <w:pPr>
        <w:numPr>
          <w:ilvl w:val="0"/>
          <w:numId w:val="38"/>
        </w:numPr>
        <w:pBdr>
          <w:top w:val="nil"/>
          <w:left w:val="nil"/>
          <w:bottom w:val="nil"/>
          <w:right w:val="nil"/>
          <w:between w:val="nil"/>
        </w:pBdr>
        <w:rPr>
          <w:spacing w:val="6"/>
          <w:highlight w:val="green"/>
        </w:rPr>
      </w:pPr>
      <w:r w:rsidRPr="00A85936">
        <w:rPr>
          <w:rFonts w:eastAsia="Times New Roman"/>
          <w:color w:val="000000"/>
          <w:spacing w:val="6"/>
          <w:szCs w:val="28"/>
          <w:highlight w:val="green"/>
        </w:rPr>
        <w:t>проектирование интерфейсов (постановка целей</w:t>
      </w:r>
      <w:r w:rsidR="000A6ABD">
        <w:rPr>
          <w:rFonts w:eastAsia="Times New Roman"/>
          <w:color w:val="000000"/>
          <w:spacing w:val="6"/>
          <w:szCs w:val="28"/>
          <w:highlight w:val="green"/>
        </w:rPr>
        <w:t xml:space="preserve"> и </w:t>
      </w:r>
      <w:r w:rsidRPr="00A85936">
        <w:rPr>
          <w:rFonts w:eastAsia="Times New Roman"/>
          <w:color w:val="000000"/>
          <w:spacing w:val="6"/>
          <w:szCs w:val="28"/>
          <w:highlight w:val="green"/>
        </w:rPr>
        <w:t>задач, выявление целевой аудитории, определение функциональных возможностей, разработка структурной схемы сайта, диаграмм вариантов использования, базы данных</w:t>
      </w:r>
      <w:r w:rsidR="000A6ABD">
        <w:rPr>
          <w:rFonts w:eastAsia="Times New Roman"/>
          <w:color w:val="000000"/>
          <w:spacing w:val="6"/>
          <w:szCs w:val="28"/>
          <w:highlight w:val="green"/>
        </w:rPr>
        <w:t xml:space="preserve"> и </w:t>
      </w:r>
      <w:r w:rsidRPr="00A85936">
        <w:rPr>
          <w:rFonts w:eastAsia="Times New Roman"/>
          <w:color w:val="000000"/>
          <w:spacing w:val="6"/>
          <w:szCs w:val="28"/>
          <w:highlight w:val="green"/>
        </w:rPr>
        <w:t>прототипов основных страниц);</w:t>
      </w:r>
    </w:p>
    <w:p w14:paraId="192E76C6" w14:textId="392CC193" w:rsidR="00A85936" w:rsidRPr="00A85936" w:rsidRDefault="00A85936" w:rsidP="00A85936">
      <w:pPr>
        <w:numPr>
          <w:ilvl w:val="0"/>
          <w:numId w:val="38"/>
        </w:numPr>
        <w:pBdr>
          <w:top w:val="nil"/>
          <w:left w:val="nil"/>
          <w:bottom w:val="nil"/>
          <w:right w:val="nil"/>
          <w:between w:val="nil"/>
        </w:pBdr>
        <w:rPr>
          <w:highlight w:val="green"/>
        </w:rPr>
      </w:pPr>
      <w:r w:rsidRPr="00A85936">
        <w:rPr>
          <w:rFonts w:eastAsia="Times New Roman"/>
          <w:color w:val="000000"/>
          <w:szCs w:val="28"/>
          <w:highlight w:val="green"/>
        </w:rPr>
        <w:t>разработка дизайна веб-приложения (создание логотипа, элементов сайта, выбор шрифтового оформления заголовков</w:t>
      </w:r>
      <w:r w:rsidR="000A6ABD">
        <w:rPr>
          <w:rFonts w:eastAsia="Times New Roman"/>
          <w:color w:val="000000"/>
          <w:szCs w:val="28"/>
          <w:highlight w:val="green"/>
        </w:rPr>
        <w:t xml:space="preserve"> и </w:t>
      </w:r>
      <w:r w:rsidRPr="00A85936">
        <w:rPr>
          <w:rFonts w:eastAsia="Times New Roman"/>
          <w:color w:val="000000"/>
          <w:szCs w:val="28"/>
          <w:highlight w:val="green"/>
        </w:rPr>
        <w:t>основного текста, разработка макетов страниц</w:t>
      </w:r>
      <w:r w:rsidRPr="00A85936">
        <w:rPr>
          <w:rFonts w:eastAsia="Times New Roman"/>
          <w:color w:val="000000"/>
          <w:szCs w:val="28"/>
          <w:highlight w:val="green"/>
          <w:lang w:val="be-BY"/>
        </w:rPr>
        <w:t>, создание элементов фирменного стиля</w:t>
      </w:r>
      <w:r w:rsidRPr="00A85936">
        <w:rPr>
          <w:rFonts w:eastAsia="Times New Roman"/>
          <w:color w:val="000000"/>
          <w:szCs w:val="28"/>
          <w:highlight w:val="green"/>
        </w:rPr>
        <w:t>);</w:t>
      </w:r>
    </w:p>
    <w:p w14:paraId="268F5562" w14:textId="10B18EBE" w:rsidR="00A85936" w:rsidRPr="00A85936" w:rsidRDefault="00A85936" w:rsidP="00A85936">
      <w:pPr>
        <w:numPr>
          <w:ilvl w:val="0"/>
          <w:numId w:val="38"/>
        </w:numPr>
        <w:pBdr>
          <w:top w:val="nil"/>
          <w:left w:val="nil"/>
          <w:bottom w:val="nil"/>
          <w:right w:val="nil"/>
          <w:between w:val="nil"/>
        </w:pBdr>
        <w:rPr>
          <w:highlight w:val="green"/>
        </w:rPr>
      </w:pPr>
      <w:r w:rsidRPr="00A85936">
        <w:rPr>
          <w:rFonts w:eastAsia="Times New Roman"/>
          <w:color w:val="000000"/>
          <w:szCs w:val="28"/>
          <w:highlight w:val="green"/>
        </w:rPr>
        <w:t>программная реализация (вёрстка, разработка клиентской</w:t>
      </w:r>
      <w:r w:rsidR="000A6ABD">
        <w:rPr>
          <w:rFonts w:eastAsia="Times New Roman"/>
          <w:color w:val="000000"/>
          <w:szCs w:val="28"/>
          <w:highlight w:val="green"/>
        </w:rPr>
        <w:t xml:space="preserve"> и </w:t>
      </w:r>
      <w:r w:rsidRPr="00A85936">
        <w:rPr>
          <w:rFonts w:eastAsia="Times New Roman"/>
          <w:color w:val="000000"/>
          <w:szCs w:val="28"/>
          <w:highlight w:val="green"/>
        </w:rPr>
        <w:t>серверной частей веб-сайта</w:t>
      </w:r>
      <w:r w:rsidR="000A6ABD">
        <w:rPr>
          <w:rFonts w:eastAsia="Times New Roman"/>
          <w:color w:val="000000"/>
          <w:szCs w:val="28"/>
          <w:highlight w:val="green"/>
        </w:rPr>
        <w:t xml:space="preserve"> для </w:t>
      </w:r>
      <w:r w:rsidRPr="00A85936">
        <w:rPr>
          <w:rFonts w:eastAsia="Times New Roman"/>
          <w:color w:val="000000"/>
          <w:szCs w:val="28"/>
          <w:highlight w:val="green"/>
        </w:rPr>
        <w:t>различных ролей пользователей).</w:t>
      </w:r>
    </w:p>
    <w:p w14:paraId="63CB6711" w14:textId="77777777" w:rsidR="00A85936" w:rsidRPr="00A85936" w:rsidRDefault="00A85936" w:rsidP="00A85936">
      <w:pPr>
        <w:pBdr>
          <w:top w:val="nil"/>
          <w:left w:val="nil"/>
          <w:bottom w:val="nil"/>
          <w:right w:val="nil"/>
          <w:between w:val="nil"/>
        </w:pBdr>
        <w:rPr>
          <w:color w:val="000000"/>
          <w:highlight w:val="green"/>
        </w:rPr>
      </w:pPr>
      <w:r w:rsidRPr="00A85936">
        <w:rPr>
          <w:rFonts w:eastAsia="Times New Roman"/>
          <w:color w:val="000000"/>
          <w:szCs w:val="28"/>
          <w:highlight w:val="green"/>
        </w:rPr>
        <w:t>Объем графического материала:</w:t>
      </w:r>
    </w:p>
    <w:p w14:paraId="0D3DE88C"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структурная схема сайта – 1 лист А3;</w:t>
      </w:r>
    </w:p>
    <w:p w14:paraId="1B0EEF85"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логическая схема базы данных – 1 лист А3;</w:t>
      </w:r>
    </w:p>
    <w:p w14:paraId="27077EAF"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диаграмма вариантов использования – 1 лист А3;</w:t>
      </w:r>
    </w:p>
    <w:p w14:paraId="6593D058"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прототипы основных страниц веб-сайта – 1 лист А3;</w:t>
      </w:r>
    </w:p>
    <w:p w14:paraId="72ACB8D3"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дизайн основных страниц веб-сайта – 1 лист А3;</w:t>
      </w:r>
    </w:p>
    <w:p w14:paraId="673B7654" w14:textId="77777777" w:rsidR="00A85936" w:rsidRPr="00A85936" w:rsidRDefault="00A85936" w:rsidP="00A85936">
      <w:pPr>
        <w:numPr>
          <w:ilvl w:val="0"/>
          <w:numId w:val="21"/>
        </w:numPr>
        <w:ind w:left="1069"/>
        <w:textAlignment w:val="baseline"/>
        <w:rPr>
          <w:rFonts w:eastAsia="Times New Roman"/>
          <w:color w:val="000000"/>
          <w:szCs w:val="28"/>
          <w:highlight w:val="green"/>
          <w:lang w:eastAsia="ru-RU"/>
        </w:rPr>
      </w:pPr>
      <w:r w:rsidRPr="00A85936">
        <w:rPr>
          <w:rFonts w:eastAsia="Times New Roman"/>
          <w:color w:val="000000"/>
          <w:szCs w:val="28"/>
          <w:highlight w:val="green"/>
          <w:lang w:eastAsia="ru-RU"/>
        </w:rPr>
        <w:t>дизайн элементов фирменного стиля – 1 лист А3.</w:t>
      </w:r>
    </w:p>
    <w:p w14:paraId="7E5FB9C5" w14:textId="3BA4F9F1" w:rsidR="00A85936" w:rsidRDefault="00A85936" w:rsidP="00A85936"/>
    <w:p w14:paraId="3966A950" w14:textId="77777777" w:rsidR="00A85936" w:rsidRDefault="00A85936" w:rsidP="00A85936">
      <w:pPr>
        <w:ind w:firstLine="0"/>
        <w:jc w:val="left"/>
        <w:sectPr w:rsidR="00A85936" w:rsidSect="00CB748E">
          <w:pgSz w:w="11906" w:h="16838" w:code="9"/>
          <w:pgMar w:top="1134" w:right="567" w:bottom="851" w:left="1304" w:header="567" w:footer="709" w:gutter="0"/>
          <w:cols w:space="708"/>
          <w:docGrid w:linePitch="381"/>
        </w:sectPr>
      </w:pPr>
    </w:p>
    <w:p w14:paraId="3B78478D" w14:textId="086D956B" w:rsidR="00A85936" w:rsidRDefault="00A85936">
      <w:pPr>
        <w:spacing w:after="160" w:line="259" w:lineRule="auto"/>
        <w:ind w:firstLine="0"/>
        <w:jc w:val="left"/>
        <w:rPr>
          <w:b/>
        </w:rPr>
      </w:pPr>
    </w:p>
    <w:p w14:paraId="2A8AC511" w14:textId="36497773" w:rsidR="0013781E" w:rsidRPr="0013781E" w:rsidRDefault="0013781E" w:rsidP="0096426C">
      <w:pPr>
        <w:pStyle w:val="afe"/>
      </w:pPr>
      <w:r w:rsidRPr="000C4E16">
        <w:lastRenderedPageBreak/>
        <w:t>Содержание</w:t>
      </w:r>
    </w:p>
    <w:sdt>
      <w:sdtPr>
        <w:id w:val="1357695420"/>
        <w:docPartObj>
          <w:docPartGallery w:val="Table of Contents"/>
          <w:docPartUnique/>
        </w:docPartObj>
      </w:sdtPr>
      <w:sdtEndPr>
        <w:rPr>
          <w:b/>
          <w:bCs/>
        </w:rPr>
      </w:sdtEndPr>
      <w:sdtContent>
        <w:p w14:paraId="28B6F538" w14:textId="77777777" w:rsidR="0096426C" w:rsidRDefault="0096426C" w:rsidP="0096426C">
          <w:pPr>
            <w:ind w:firstLine="0"/>
            <w:jc w:val="right"/>
          </w:pPr>
          <w:r>
            <w:t>стр.</w:t>
          </w:r>
        </w:p>
        <w:p w14:paraId="1E6AB37A" w14:textId="19465EC9" w:rsidR="00A85936" w:rsidRDefault="0096426C">
          <w:pPr>
            <w:pStyle w:val="11"/>
            <w:tabs>
              <w:tab w:val="right" w:leader="dot" w:pos="96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66885129" w:history="1">
            <w:r w:rsidR="00A85936" w:rsidRPr="00E41993">
              <w:rPr>
                <w:rStyle w:val="aff2"/>
                <w:noProof/>
              </w:rPr>
              <w:t>Реферат</w:t>
            </w:r>
            <w:r w:rsidR="00A85936">
              <w:rPr>
                <w:noProof/>
                <w:webHidden/>
              </w:rPr>
              <w:tab/>
            </w:r>
            <w:r w:rsidR="00A85936">
              <w:rPr>
                <w:noProof/>
                <w:webHidden/>
              </w:rPr>
              <w:fldChar w:fldCharType="begin"/>
            </w:r>
            <w:r w:rsidR="00A85936">
              <w:rPr>
                <w:noProof/>
                <w:webHidden/>
              </w:rPr>
              <w:instrText xml:space="preserve"> PAGEREF _Toc166885129 \h </w:instrText>
            </w:r>
            <w:r w:rsidR="00A85936">
              <w:rPr>
                <w:noProof/>
                <w:webHidden/>
              </w:rPr>
            </w:r>
            <w:r w:rsidR="00A85936">
              <w:rPr>
                <w:noProof/>
                <w:webHidden/>
              </w:rPr>
              <w:fldChar w:fldCharType="separate"/>
            </w:r>
            <w:r w:rsidR="00A85936">
              <w:rPr>
                <w:noProof/>
                <w:webHidden/>
              </w:rPr>
              <w:t>1</w:t>
            </w:r>
            <w:r w:rsidR="00A85936">
              <w:rPr>
                <w:noProof/>
                <w:webHidden/>
              </w:rPr>
              <w:fldChar w:fldCharType="end"/>
            </w:r>
          </w:hyperlink>
        </w:p>
        <w:p w14:paraId="7E73FEBF" w14:textId="30623401" w:rsidR="00A85936" w:rsidRDefault="00087216">
          <w:pPr>
            <w:pStyle w:val="11"/>
            <w:tabs>
              <w:tab w:val="right" w:leader="dot" w:pos="9628"/>
            </w:tabs>
            <w:rPr>
              <w:rFonts w:asciiTheme="minorHAnsi" w:eastAsiaTheme="minorEastAsia" w:hAnsiTheme="minorHAnsi" w:cstheme="minorBidi"/>
              <w:noProof/>
              <w:sz w:val="22"/>
            </w:rPr>
          </w:pPr>
          <w:hyperlink w:anchor="_Toc166885130" w:history="1">
            <w:r w:rsidR="00A85936" w:rsidRPr="00E41993">
              <w:rPr>
                <w:rStyle w:val="aff2"/>
                <w:noProof/>
              </w:rPr>
              <w:t xml:space="preserve"> Введение</w:t>
            </w:r>
            <w:r w:rsidR="00A85936">
              <w:rPr>
                <w:noProof/>
                <w:webHidden/>
              </w:rPr>
              <w:tab/>
            </w:r>
            <w:r w:rsidR="00A85936">
              <w:rPr>
                <w:noProof/>
                <w:webHidden/>
              </w:rPr>
              <w:fldChar w:fldCharType="begin"/>
            </w:r>
            <w:r w:rsidR="00A85936">
              <w:rPr>
                <w:noProof/>
                <w:webHidden/>
              </w:rPr>
              <w:instrText xml:space="preserve"> PAGEREF _Toc166885130 \h </w:instrText>
            </w:r>
            <w:r w:rsidR="00A85936">
              <w:rPr>
                <w:noProof/>
                <w:webHidden/>
              </w:rPr>
            </w:r>
            <w:r w:rsidR="00A85936">
              <w:rPr>
                <w:noProof/>
                <w:webHidden/>
              </w:rPr>
              <w:fldChar w:fldCharType="separate"/>
            </w:r>
            <w:r w:rsidR="00A85936">
              <w:rPr>
                <w:noProof/>
                <w:webHidden/>
              </w:rPr>
              <w:t>5</w:t>
            </w:r>
            <w:r w:rsidR="00A85936">
              <w:rPr>
                <w:noProof/>
                <w:webHidden/>
              </w:rPr>
              <w:fldChar w:fldCharType="end"/>
            </w:r>
          </w:hyperlink>
        </w:p>
        <w:p w14:paraId="4300E4C4" w14:textId="46F3DAA9" w:rsidR="00A85936" w:rsidRDefault="00087216">
          <w:pPr>
            <w:pStyle w:val="11"/>
            <w:tabs>
              <w:tab w:val="right" w:leader="dot" w:pos="9628"/>
            </w:tabs>
            <w:rPr>
              <w:rFonts w:asciiTheme="minorHAnsi" w:eastAsiaTheme="minorEastAsia" w:hAnsiTheme="minorHAnsi" w:cstheme="minorBidi"/>
              <w:noProof/>
              <w:sz w:val="22"/>
            </w:rPr>
          </w:pPr>
          <w:hyperlink w:anchor="_Toc166885131" w:history="1">
            <w:r w:rsidR="00A85936" w:rsidRPr="00E41993">
              <w:rPr>
                <w:rStyle w:val="aff2"/>
                <w:noProof/>
              </w:rPr>
              <w:t xml:space="preserve"> 1 Аналитический обзор</w:t>
            </w:r>
            <w:r w:rsidR="00A85936">
              <w:rPr>
                <w:noProof/>
                <w:webHidden/>
              </w:rPr>
              <w:tab/>
            </w:r>
            <w:r w:rsidR="00A85936">
              <w:rPr>
                <w:noProof/>
                <w:webHidden/>
              </w:rPr>
              <w:fldChar w:fldCharType="begin"/>
            </w:r>
            <w:r w:rsidR="00A85936">
              <w:rPr>
                <w:noProof/>
                <w:webHidden/>
              </w:rPr>
              <w:instrText xml:space="preserve"> PAGEREF _Toc166885131 \h </w:instrText>
            </w:r>
            <w:r w:rsidR="00A85936">
              <w:rPr>
                <w:noProof/>
                <w:webHidden/>
              </w:rPr>
            </w:r>
            <w:r w:rsidR="00A85936">
              <w:rPr>
                <w:noProof/>
                <w:webHidden/>
              </w:rPr>
              <w:fldChar w:fldCharType="separate"/>
            </w:r>
            <w:r w:rsidR="00A85936">
              <w:rPr>
                <w:noProof/>
                <w:webHidden/>
              </w:rPr>
              <w:t>6</w:t>
            </w:r>
            <w:r w:rsidR="00A85936">
              <w:rPr>
                <w:noProof/>
                <w:webHidden/>
              </w:rPr>
              <w:fldChar w:fldCharType="end"/>
            </w:r>
          </w:hyperlink>
        </w:p>
        <w:p w14:paraId="145504F4" w14:textId="53D55B11" w:rsidR="00A85936" w:rsidRDefault="00087216">
          <w:pPr>
            <w:pStyle w:val="21"/>
            <w:rPr>
              <w:rFonts w:asciiTheme="minorHAnsi" w:eastAsiaTheme="minorEastAsia" w:hAnsiTheme="minorHAnsi" w:cstheme="minorBidi"/>
              <w:noProof/>
              <w:sz w:val="22"/>
            </w:rPr>
          </w:pPr>
          <w:hyperlink w:anchor="_Toc166885132" w:history="1">
            <w:r w:rsidR="00A85936" w:rsidRPr="00E41993">
              <w:rPr>
                <w:rStyle w:val="aff2"/>
                <w:noProof/>
              </w:rPr>
              <w:t>1.1 Анализ предметной области</w:t>
            </w:r>
            <w:r w:rsidR="00A85936">
              <w:rPr>
                <w:noProof/>
                <w:webHidden/>
              </w:rPr>
              <w:tab/>
            </w:r>
            <w:r w:rsidR="00A85936">
              <w:rPr>
                <w:noProof/>
                <w:webHidden/>
              </w:rPr>
              <w:fldChar w:fldCharType="begin"/>
            </w:r>
            <w:r w:rsidR="00A85936">
              <w:rPr>
                <w:noProof/>
                <w:webHidden/>
              </w:rPr>
              <w:instrText xml:space="preserve"> PAGEREF _Toc166885132 \h </w:instrText>
            </w:r>
            <w:r w:rsidR="00A85936">
              <w:rPr>
                <w:noProof/>
                <w:webHidden/>
              </w:rPr>
            </w:r>
            <w:r w:rsidR="00A85936">
              <w:rPr>
                <w:noProof/>
                <w:webHidden/>
              </w:rPr>
              <w:fldChar w:fldCharType="separate"/>
            </w:r>
            <w:r w:rsidR="00A85936">
              <w:rPr>
                <w:noProof/>
                <w:webHidden/>
              </w:rPr>
              <w:t>6</w:t>
            </w:r>
            <w:r w:rsidR="00A85936">
              <w:rPr>
                <w:noProof/>
                <w:webHidden/>
              </w:rPr>
              <w:fldChar w:fldCharType="end"/>
            </w:r>
          </w:hyperlink>
        </w:p>
        <w:p w14:paraId="1CABBEA3" w14:textId="3B343F25" w:rsidR="00A85936" w:rsidRDefault="00087216">
          <w:pPr>
            <w:pStyle w:val="21"/>
            <w:rPr>
              <w:rFonts w:asciiTheme="minorHAnsi" w:eastAsiaTheme="minorEastAsia" w:hAnsiTheme="minorHAnsi" w:cstheme="minorBidi"/>
              <w:noProof/>
              <w:sz w:val="22"/>
            </w:rPr>
          </w:pPr>
          <w:hyperlink w:anchor="_Toc166885133" w:history="1">
            <w:r w:rsidR="00A85936" w:rsidRPr="00E41993">
              <w:rPr>
                <w:rStyle w:val="aff2"/>
                <w:noProof/>
              </w:rPr>
              <w:t>1.2 Обзор</w:t>
            </w:r>
            <w:r w:rsidR="000A6ABD">
              <w:rPr>
                <w:rStyle w:val="aff2"/>
                <w:noProof/>
              </w:rPr>
              <w:t xml:space="preserve"> и </w:t>
            </w:r>
            <w:r w:rsidR="00A85936" w:rsidRPr="00E41993">
              <w:rPr>
                <w:rStyle w:val="aff2"/>
                <w:noProof/>
              </w:rPr>
              <w:t>анализ аналогов</w:t>
            </w:r>
            <w:r w:rsidR="00A85936">
              <w:rPr>
                <w:noProof/>
                <w:webHidden/>
              </w:rPr>
              <w:tab/>
            </w:r>
            <w:r w:rsidR="00A85936">
              <w:rPr>
                <w:noProof/>
                <w:webHidden/>
              </w:rPr>
              <w:fldChar w:fldCharType="begin"/>
            </w:r>
            <w:r w:rsidR="00A85936">
              <w:rPr>
                <w:noProof/>
                <w:webHidden/>
              </w:rPr>
              <w:instrText xml:space="preserve"> PAGEREF _Toc166885133 \h </w:instrText>
            </w:r>
            <w:r w:rsidR="00A85936">
              <w:rPr>
                <w:noProof/>
                <w:webHidden/>
              </w:rPr>
            </w:r>
            <w:r w:rsidR="00A85936">
              <w:rPr>
                <w:noProof/>
                <w:webHidden/>
              </w:rPr>
              <w:fldChar w:fldCharType="separate"/>
            </w:r>
            <w:r w:rsidR="00A85936">
              <w:rPr>
                <w:noProof/>
                <w:webHidden/>
              </w:rPr>
              <w:t>6</w:t>
            </w:r>
            <w:r w:rsidR="00A85936">
              <w:rPr>
                <w:noProof/>
                <w:webHidden/>
              </w:rPr>
              <w:fldChar w:fldCharType="end"/>
            </w:r>
          </w:hyperlink>
        </w:p>
        <w:p w14:paraId="03BD3D53" w14:textId="05ADB1DE" w:rsidR="00A85936" w:rsidRDefault="00087216">
          <w:pPr>
            <w:pStyle w:val="31"/>
            <w:tabs>
              <w:tab w:val="right" w:leader="dot" w:pos="9628"/>
            </w:tabs>
            <w:rPr>
              <w:rFonts w:asciiTheme="minorHAnsi" w:eastAsiaTheme="minorEastAsia" w:hAnsiTheme="minorHAnsi" w:cstheme="minorBidi"/>
              <w:noProof/>
              <w:sz w:val="22"/>
            </w:rPr>
          </w:pPr>
          <w:hyperlink w:anchor="_Toc166885134" w:history="1">
            <w:r w:rsidR="00A85936" w:rsidRPr="00E41993">
              <w:rPr>
                <w:rStyle w:val="aff2"/>
                <w:noProof/>
              </w:rPr>
              <w:t>1.2.1 Веб-сайт студии красоты «</w:t>
            </w:r>
            <w:r w:rsidR="00A85936" w:rsidRPr="00E41993">
              <w:rPr>
                <w:rStyle w:val="aff2"/>
                <w:noProof/>
                <w:lang w:eastAsia="ru-RU"/>
              </w:rPr>
              <w:t>Anna Stoma»</w:t>
            </w:r>
            <w:r w:rsidR="00A85936">
              <w:rPr>
                <w:noProof/>
                <w:webHidden/>
              </w:rPr>
              <w:tab/>
            </w:r>
            <w:r w:rsidR="00A85936">
              <w:rPr>
                <w:noProof/>
                <w:webHidden/>
              </w:rPr>
              <w:fldChar w:fldCharType="begin"/>
            </w:r>
            <w:r w:rsidR="00A85936">
              <w:rPr>
                <w:noProof/>
                <w:webHidden/>
              </w:rPr>
              <w:instrText xml:space="preserve"> PAGEREF _Toc166885134 \h </w:instrText>
            </w:r>
            <w:r w:rsidR="00A85936">
              <w:rPr>
                <w:noProof/>
                <w:webHidden/>
              </w:rPr>
            </w:r>
            <w:r w:rsidR="00A85936">
              <w:rPr>
                <w:noProof/>
                <w:webHidden/>
              </w:rPr>
              <w:fldChar w:fldCharType="separate"/>
            </w:r>
            <w:r w:rsidR="00A85936">
              <w:rPr>
                <w:noProof/>
                <w:webHidden/>
              </w:rPr>
              <w:t>7</w:t>
            </w:r>
            <w:r w:rsidR="00A85936">
              <w:rPr>
                <w:noProof/>
                <w:webHidden/>
              </w:rPr>
              <w:fldChar w:fldCharType="end"/>
            </w:r>
          </w:hyperlink>
        </w:p>
        <w:p w14:paraId="0DE63EEB" w14:textId="59B491C2" w:rsidR="00A85936" w:rsidRDefault="00087216">
          <w:pPr>
            <w:pStyle w:val="31"/>
            <w:tabs>
              <w:tab w:val="right" w:leader="dot" w:pos="9628"/>
            </w:tabs>
            <w:rPr>
              <w:rFonts w:asciiTheme="minorHAnsi" w:eastAsiaTheme="minorEastAsia" w:hAnsiTheme="minorHAnsi" w:cstheme="minorBidi"/>
              <w:noProof/>
              <w:sz w:val="22"/>
            </w:rPr>
          </w:pPr>
          <w:hyperlink w:anchor="_Toc166885135" w:history="1">
            <w:r w:rsidR="00A85936" w:rsidRPr="00E41993">
              <w:rPr>
                <w:rStyle w:val="aff2"/>
                <w:noProof/>
              </w:rPr>
              <w:t>1.2.2 Веб-сайт школы красоты «</w:t>
            </w:r>
            <w:r w:rsidR="00A85936" w:rsidRPr="00E41993">
              <w:rPr>
                <w:rStyle w:val="aff2"/>
                <w:noProof/>
                <w:lang w:val="en-US" w:eastAsia="ru-RU"/>
              </w:rPr>
              <w:t>KOZA</w:t>
            </w:r>
            <w:r w:rsidR="00A85936" w:rsidRPr="00E41993">
              <w:rPr>
                <w:rStyle w:val="aff2"/>
                <w:noProof/>
                <w:lang w:eastAsia="ru-RU"/>
              </w:rPr>
              <w:t>»</w:t>
            </w:r>
            <w:r w:rsidR="00A85936">
              <w:rPr>
                <w:noProof/>
                <w:webHidden/>
              </w:rPr>
              <w:tab/>
            </w:r>
            <w:r w:rsidR="00A85936">
              <w:rPr>
                <w:noProof/>
                <w:webHidden/>
              </w:rPr>
              <w:fldChar w:fldCharType="begin"/>
            </w:r>
            <w:r w:rsidR="00A85936">
              <w:rPr>
                <w:noProof/>
                <w:webHidden/>
              </w:rPr>
              <w:instrText xml:space="preserve"> PAGEREF _Toc166885135 \h </w:instrText>
            </w:r>
            <w:r w:rsidR="00A85936">
              <w:rPr>
                <w:noProof/>
                <w:webHidden/>
              </w:rPr>
            </w:r>
            <w:r w:rsidR="00A85936">
              <w:rPr>
                <w:noProof/>
                <w:webHidden/>
              </w:rPr>
              <w:fldChar w:fldCharType="separate"/>
            </w:r>
            <w:r w:rsidR="00A85936">
              <w:rPr>
                <w:noProof/>
                <w:webHidden/>
              </w:rPr>
              <w:t>9</w:t>
            </w:r>
            <w:r w:rsidR="00A85936">
              <w:rPr>
                <w:noProof/>
                <w:webHidden/>
              </w:rPr>
              <w:fldChar w:fldCharType="end"/>
            </w:r>
          </w:hyperlink>
        </w:p>
        <w:p w14:paraId="550885D3" w14:textId="13703A28" w:rsidR="00A85936" w:rsidRDefault="00087216">
          <w:pPr>
            <w:pStyle w:val="31"/>
            <w:tabs>
              <w:tab w:val="right" w:leader="dot" w:pos="9628"/>
            </w:tabs>
            <w:rPr>
              <w:rFonts w:asciiTheme="minorHAnsi" w:eastAsiaTheme="minorEastAsia" w:hAnsiTheme="minorHAnsi" w:cstheme="minorBidi"/>
              <w:noProof/>
              <w:sz w:val="22"/>
            </w:rPr>
          </w:pPr>
          <w:hyperlink w:anchor="_Toc166885136" w:history="1">
            <w:r w:rsidR="00A85936" w:rsidRPr="00E41993">
              <w:rPr>
                <w:rStyle w:val="aff2"/>
                <w:noProof/>
              </w:rPr>
              <w:t>1.2.3</w:t>
            </w:r>
            <w:r w:rsidR="00A85936" w:rsidRPr="00E41993">
              <w:rPr>
                <w:rStyle w:val="aff2"/>
                <w:noProof/>
                <w:lang w:val="en-US"/>
              </w:rPr>
              <w:t> </w:t>
            </w:r>
            <w:r w:rsidR="00A85936" w:rsidRPr="00E41993">
              <w:rPr>
                <w:rStyle w:val="aff2"/>
                <w:noProof/>
              </w:rPr>
              <w:t>Веб-сайт онлайн-школы визажистов «</w:t>
            </w:r>
            <w:r w:rsidR="00A85936" w:rsidRPr="00E41993">
              <w:rPr>
                <w:rStyle w:val="aff2"/>
                <w:noProof/>
                <w:lang w:val="en-US"/>
              </w:rPr>
              <w:t>Skutova</w:t>
            </w:r>
            <w:r w:rsidR="00A85936" w:rsidRPr="00E41993">
              <w:rPr>
                <w:rStyle w:val="aff2"/>
                <w:noProof/>
              </w:rPr>
              <w:t xml:space="preserve"> </w:t>
            </w:r>
            <w:r w:rsidR="00A85936" w:rsidRPr="00E41993">
              <w:rPr>
                <w:rStyle w:val="aff2"/>
                <w:noProof/>
                <w:lang w:val="en-US"/>
              </w:rPr>
              <w:t>Studio</w:t>
            </w:r>
            <w:r w:rsidR="00A85936" w:rsidRPr="00E41993">
              <w:rPr>
                <w:rStyle w:val="aff2"/>
                <w:noProof/>
              </w:rPr>
              <w:t>»</w:t>
            </w:r>
            <w:r w:rsidR="00A85936">
              <w:rPr>
                <w:noProof/>
                <w:webHidden/>
              </w:rPr>
              <w:tab/>
            </w:r>
            <w:r w:rsidR="00A85936">
              <w:rPr>
                <w:noProof/>
                <w:webHidden/>
              </w:rPr>
              <w:fldChar w:fldCharType="begin"/>
            </w:r>
            <w:r w:rsidR="00A85936">
              <w:rPr>
                <w:noProof/>
                <w:webHidden/>
              </w:rPr>
              <w:instrText xml:space="preserve"> PAGEREF _Toc166885136 \h </w:instrText>
            </w:r>
            <w:r w:rsidR="00A85936">
              <w:rPr>
                <w:noProof/>
                <w:webHidden/>
              </w:rPr>
            </w:r>
            <w:r w:rsidR="00A85936">
              <w:rPr>
                <w:noProof/>
                <w:webHidden/>
              </w:rPr>
              <w:fldChar w:fldCharType="separate"/>
            </w:r>
            <w:r w:rsidR="00A85936">
              <w:rPr>
                <w:noProof/>
                <w:webHidden/>
              </w:rPr>
              <w:t>11</w:t>
            </w:r>
            <w:r w:rsidR="00A85936">
              <w:rPr>
                <w:noProof/>
                <w:webHidden/>
              </w:rPr>
              <w:fldChar w:fldCharType="end"/>
            </w:r>
          </w:hyperlink>
        </w:p>
        <w:p w14:paraId="4302E24B" w14:textId="72A0D0D2" w:rsidR="00A85936" w:rsidRDefault="00087216">
          <w:pPr>
            <w:pStyle w:val="31"/>
            <w:tabs>
              <w:tab w:val="right" w:leader="dot" w:pos="9628"/>
            </w:tabs>
            <w:rPr>
              <w:rFonts w:asciiTheme="minorHAnsi" w:eastAsiaTheme="minorEastAsia" w:hAnsiTheme="minorHAnsi" w:cstheme="minorBidi"/>
              <w:noProof/>
              <w:sz w:val="22"/>
            </w:rPr>
          </w:pPr>
          <w:hyperlink w:anchor="_Toc166885137" w:history="1">
            <w:r w:rsidR="00A85936" w:rsidRPr="00E41993">
              <w:rPr>
                <w:rStyle w:val="aff2"/>
                <w:noProof/>
              </w:rPr>
              <w:t>1.2.4 Веб-сайт школы красоты «</w:t>
            </w:r>
            <w:r w:rsidR="00A85936" w:rsidRPr="00E41993">
              <w:rPr>
                <w:rStyle w:val="aff2"/>
                <w:noProof/>
                <w:lang w:val="en-US" w:eastAsia="ru-RU"/>
              </w:rPr>
              <w:t>MADRE</w:t>
            </w:r>
            <w:r w:rsidR="00A85936" w:rsidRPr="00E41993">
              <w:rPr>
                <w:rStyle w:val="aff2"/>
                <w:noProof/>
                <w:lang w:eastAsia="ru-RU"/>
              </w:rPr>
              <w:t>»</w:t>
            </w:r>
            <w:r w:rsidR="00A85936">
              <w:rPr>
                <w:noProof/>
                <w:webHidden/>
              </w:rPr>
              <w:tab/>
            </w:r>
            <w:r w:rsidR="00A85936">
              <w:rPr>
                <w:noProof/>
                <w:webHidden/>
              </w:rPr>
              <w:fldChar w:fldCharType="begin"/>
            </w:r>
            <w:r w:rsidR="00A85936">
              <w:rPr>
                <w:noProof/>
                <w:webHidden/>
              </w:rPr>
              <w:instrText xml:space="preserve"> PAGEREF _Toc166885137 \h </w:instrText>
            </w:r>
            <w:r w:rsidR="00A85936">
              <w:rPr>
                <w:noProof/>
                <w:webHidden/>
              </w:rPr>
            </w:r>
            <w:r w:rsidR="00A85936">
              <w:rPr>
                <w:noProof/>
                <w:webHidden/>
              </w:rPr>
              <w:fldChar w:fldCharType="separate"/>
            </w:r>
            <w:r w:rsidR="00A85936">
              <w:rPr>
                <w:noProof/>
                <w:webHidden/>
              </w:rPr>
              <w:t>13</w:t>
            </w:r>
            <w:r w:rsidR="00A85936">
              <w:rPr>
                <w:noProof/>
                <w:webHidden/>
              </w:rPr>
              <w:fldChar w:fldCharType="end"/>
            </w:r>
          </w:hyperlink>
        </w:p>
        <w:p w14:paraId="60B02DA3" w14:textId="0188D0DC" w:rsidR="00A85936" w:rsidRDefault="00087216">
          <w:pPr>
            <w:pStyle w:val="31"/>
            <w:tabs>
              <w:tab w:val="right" w:leader="dot" w:pos="9628"/>
            </w:tabs>
            <w:rPr>
              <w:rFonts w:asciiTheme="minorHAnsi" w:eastAsiaTheme="minorEastAsia" w:hAnsiTheme="minorHAnsi" w:cstheme="minorBidi"/>
              <w:noProof/>
              <w:sz w:val="22"/>
            </w:rPr>
          </w:pPr>
          <w:hyperlink w:anchor="_Toc166885138" w:history="1">
            <w:r w:rsidR="00A85936" w:rsidRPr="00E41993">
              <w:rPr>
                <w:rStyle w:val="aff2"/>
                <w:noProof/>
              </w:rPr>
              <w:t>1.2.5 Веб-сайт школы стилистов «</w:t>
            </w:r>
            <w:r w:rsidR="00A85936" w:rsidRPr="00E41993">
              <w:rPr>
                <w:rStyle w:val="aff2"/>
                <w:noProof/>
                <w:lang w:eastAsia="ru-RU"/>
              </w:rPr>
              <w:t>Персона»</w:t>
            </w:r>
            <w:r w:rsidR="00A85936">
              <w:rPr>
                <w:noProof/>
                <w:webHidden/>
              </w:rPr>
              <w:tab/>
            </w:r>
            <w:r w:rsidR="00A85936">
              <w:rPr>
                <w:noProof/>
                <w:webHidden/>
              </w:rPr>
              <w:fldChar w:fldCharType="begin"/>
            </w:r>
            <w:r w:rsidR="00A85936">
              <w:rPr>
                <w:noProof/>
                <w:webHidden/>
              </w:rPr>
              <w:instrText xml:space="preserve"> PAGEREF _Toc166885138 \h </w:instrText>
            </w:r>
            <w:r w:rsidR="00A85936">
              <w:rPr>
                <w:noProof/>
                <w:webHidden/>
              </w:rPr>
            </w:r>
            <w:r w:rsidR="00A85936">
              <w:rPr>
                <w:noProof/>
                <w:webHidden/>
              </w:rPr>
              <w:fldChar w:fldCharType="separate"/>
            </w:r>
            <w:r w:rsidR="00A85936">
              <w:rPr>
                <w:noProof/>
                <w:webHidden/>
              </w:rPr>
              <w:t>15</w:t>
            </w:r>
            <w:r w:rsidR="00A85936">
              <w:rPr>
                <w:noProof/>
                <w:webHidden/>
              </w:rPr>
              <w:fldChar w:fldCharType="end"/>
            </w:r>
          </w:hyperlink>
        </w:p>
        <w:p w14:paraId="61D3B09C" w14:textId="38A3827B" w:rsidR="00A85936" w:rsidRDefault="00087216">
          <w:pPr>
            <w:pStyle w:val="21"/>
            <w:rPr>
              <w:rFonts w:asciiTheme="minorHAnsi" w:eastAsiaTheme="minorEastAsia" w:hAnsiTheme="minorHAnsi" w:cstheme="minorBidi"/>
              <w:noProof/>
              <w:sz w:val="22"/>
            </w:rPr>
          </w:pPr>
          <w:hyperlink w:anchor="_Toc166885139" w:history="1">
            <w:r w:rsidR="00A85936" w:rsidRPr="00E41993">
              <w:rPr>
                <w:rStyle w:val="aff2"/>
                <w:noProof/>
              </w:rPr>
              <w:t>1.3 Выбор стиля дизайна</w:t>
            </w:r>
            <w:r w:rsidR="000A6ABD">
              <w:rPr>
                <w:rStyle w:val="aff2"/>
                <w:noProof/>
              </w:rPr>
              <w:t xml:space="preserve"> и </w:t>
            </w:r>
            <w:r w:rsidR="00A85936" w:rsidRPr="00E41993">
              <w:rPr>
                <w:rStyle w:val="aff2"/>
                <w:noProof/>
              </w:rPr>
              <w:t>технологий</w:t>
            </w:r>
            <w:r w:rsidR="000A6ABD">
              <w:rPr>
                <w:rStyle w:val="aff2"/>
                <w:noProof/>
              </w:rPr>
              <w:t xml:space="preserve"> для </w:t>
            </w:r>
            <w:r w:rsidR="00A85936" w:rsidRPr="00E41993">
              <w:rPr>
                <w:rStyle w:val="aff2"/>
                <w:noProof/>
              </w:rPr>
              <w:t>решения поставленной задачи</w:t>
            </w:r>
            <w:r w:rsidR="00A85936">
              <w:rPr>
                <w:noProof/>
                <w:webHidden/>
              </w:rPr>
              <w:tab/>
            </w:r>
            <w:r w:rsidR="00A85936">
              <w:rPr>
                <w:noProof/>
                <w:webHidden/>
              </w:rPr>
              <w:fldChar w:fldCharType="begin"/>
            </w:r>
            <w:r w:rsidR="00A85936">
              <w:rPr>
                <w:noProof/>
                <w:webHidden/>
              </w:rPr>
              <w:instrText xml:space="preserve"> PAGEREF _Toc166885139 \h </w:instrText>
            </w:r>
            <w:r w:rsidR="00A85936">
              <w:rPr>
                <w:noProof/>
                <w:webHidden/>
              </w:rPr>
            </w:r>
            <w:r w:rsidR="00A85936">
              <w:rPr>
                <w:noProof/>
                <w:webHidden/>
              </w:rPr>
              <w:fldChar w:fldCharType="separate"/>
            </w:r>
            <w:r w:rsidR="00A85936">
              <w:rPr>
                <w:noProof/>
                <w:webHidden/>
              </w:rPr>
              <w:t>18</w:t>
            </w:r>
            <w:r w:rsidR="00A85936">
              <w:rPr>
                <w:noProof/>
                <w:webHidden/>
              </w:rPr>
              <w:fldChar w:fldCharType="end"/>
            </w:r>
          </w:hyperlink>
        </w:p>
        <w:p w14:paraId="112B4E2E" w14:textId="561EFBDE" w:rsidR="00A85936" w:rsidRDefault="00087216">
          <w:pPr>
            <w:pStyle w:val="21"/>
            <w:rPr>
              <w:rFonts w:asciiTheme="minorHAnsi" w:eastAsiaTheme="minorEastAsia" w:hAnsiTheme="minorHAnsi" w:cstheme="minorBidi"/>
              <w:noProof/>
              <w:sz w:val="22"/>
            </w:rPr>
          </w:pPr>
          <w:hyperlink w:anchor="_Toc166885140" w:history="1">
            <w:r w:rsidR="00A85936" w:rsidRPr="00E41993">
              <w:rPr>
                <w:rStyle w:val="aff2"/>
                <w:noProof/>
              </w:rPr>
              <w:t>1.4 Вывод по разделу</w:t>
            </w:r>
            <w:r w:rsidR="00A85936">
              <w:rPr>
                <w:noProof/>
                <w:webHidden/>
              </w:rPr>
              <w:tab/>
            </w:r>
            <w:r w:rsidR="00A85936">
              <w:rPr>
                <w:noProof/>
                <w:webHidden/>
              </w:rPr>
              <w:fldChar w:fldCharType="begin"/>
            </w:r>
            <w:r w:rsidR="00A85936">
              <w:rPr>
                <w:noProof/>
                <w:webHidden/>
              </w:rPr>
              <w:instrText xml:space="preserve"> PAGEREF _Toc166885140 \h </w:instrText>
            </w:r>
            <w:r w:rsidR="00A85936">
              <w:rPr>
                <w:noProof/>
                <w:webHidden/>
              </w:rPr>
            </w:r>
            <w:r w:rsidR="00A85936">
              <w:rPr>
                <w:noProof/>
                <w:webHidden/>
              </w:rPr>
              <w:fldChar w:fldCharType="separate"/>
            </w:r>
            <w:r w:rsidR="00A85936">
              <w:rPr>
                <w:noProof/>
                <w:webHidden/>
              </w:rPr>
              <w:t>20</w:t>
            </w:r>
            <w:r w:rsidR="00A85936">
              <w:rPr>
                <w:noProof/>
                <w:webHidden/>
              </w:rPr>
              <w:fldChar w:fldCharType="end"/>
            </w:r>
          </w:hyperlink>
        </w:p>
        <w:p w14:paraId="4562F7B4" w14:textId="0EED941D" w:rsidR="00A85936" w:rsidRDefault="00087216">
          <w:pPr>
            <w:pStyle w:val="11"/>
            <w:tabs>
              <w:tab w:val="right" w:leader="dot" w:pos="9628"/>
            </w:tabs>
            <w:rPr>
              <w:rFonts w:asciiTheme="minorHAnsi" w:eastAsiaTheme="minorEastAsia" w:hAnsiTheme="minorHAnsi" w:cstheme="minorBidi"/>
              <w:noProof/>
              <w:sz w:val="22"/>
            </w:rPr>
          </w:pPr>
          <w:hyperlink w:anchor="_Toc166885141" w:history="1">
            <w:r w:rsidR="00A85936" w:rsidRPr="00E41993">
              <w:rPr>
                <w:rStyle w:val="aff2"/>
                <w:noProof/>
              </w:rPr>
              <w:t>2 Проектирование</w:t>
            </w:r>
            <w:r w:rsidR="00A85936">
              <w:rPr>
                <w:noProof/>
                <w:webHidden/>
              </w:rPr>
              <w:tab/>
            </w:r>
            <w:r w:rsidR="00A85936">
              <w:rPr>
                <w:noProof/>
                <w:webHidden/>
              </w:rPr>
              <w:fldChar w:fldCharType="begin"/>
            </w:r>
            <w:r w:rsidR="00A85936">
              <w:rPr>
                <w:noProof/>
                <w:webHidden/>
              </w:rPr>
              <w:instrText xml:space="preserve"> PAGEREF _Toc166885141 \h </w:instrText>
            </w:r>
            <w:r w:rsidR="00A85936">
              <w:rPr>
                <w:noProof/>
                <w:webHidden/>
              </w:rPr>
            </w:r>
            <w:r w:rsidR="00A85936">
              <w:rPr>
                <w:noProof/>
                <w:webHidden/>
              </w:rPr>
              <w:fldChar w:fldCharType="separate"/>
            </w:r>
            <w:r w:rsidR="00A85936">
              <w:rPr>
                <w:noProof/>
                <w:webHidden/>
              </w:rPr>
              <w:t>21</w:t>
            </w:r>
            <w:r w:rsidR="00A85936">
              <w:rPr>
                <w:noProof/>
                <w:webHidden/>
              </w:rPr>
              <w:fldChar w:fldCharType="end"/>
            </w:r>
          </w:hyperlink>
        </w:p>
        <w:p w14:paraId="00C588B0" w14:textId="46E4D6D0" w:rsidR="00A85936" w:rsidRDefault="00087216">
          <w:pPr>
            <w:pStyle w:val="21"/>
            <w:rPr>
              <w:rFonts w:asciiTheme="minorHAnsi" w:eastAsiaTheme="minorEastAsia" w:hAnsiTheme="minorHAnsi" w:cstheme="minorBidi"/>
              <w:noProof/>
              <w:sz w:val="22"/>
            </w:rPr>
          </w:pPr>
          <w:hyperlink w:anchor="_Toc166885142" w:history="1">
            <w:r w:rsidR="00A85936" w:rsidRPr="00E41993">
              <w:rPr>
                <w:rStyle w:val="aff2"/>
                <w:noProof/>
              </w:rPr>
              <w:t>2.1 Цели, задачи, целевая аудитория</w:t>
            </w:r>
            <w:r w:rsidR="00A85936">
              <w:rPr>
                <w:noProof/>
                <w:webHidden/>
              </w:rPr>
              <w:tab/>
            </w:r>
            <w:r w:rsidR="00A85936">
              <w:rPr>
                <w:noProof/>
                <w:webHidden/>
              </w:rPr>
              <w:fldChar w:fldCharType="begin"/>
            </w:r>
            <w:r w:rsidR="00A85936">
              <w:rPr>
                <w:noProof/>
                <w:webHidden/>
              </w:rPr>
              <w:instrText xml:space="preserve"> PAGEREF _Toc166885142 \h </w:instrText>
            </w:r>
            <w:r w:rsidR="00A85936">
              <w:rPr>
                <w:noProof/>
                <w:webHidden/>
              </w:rPr>
            </w:r>
            <w:r w:rsidR="00A85936">
              <w:rPr>
                <w:noProof/>
                <w:webHidden/>
              </w:rPr>
              <w:fldChar w:fldCharType="separate"/>
            </w:r>
            <w:r w:rsidR="00A85936">
              <w:rPr>
                <w:noProof/>
                <w:webHidden/>
              </w:rPr>
              <w:t>21</w:t>
            </w:r>
            <w:r w:rsidR="00A85936">
              <w:rPr>
                <w:noProof/>
                <w:webHidden/>
              </w:rPr>
              <w:fldChar w:fldCharType="end"/>
            </w:r>
          </w:hyperlink>
        </w:p>
        <w:p w14:paraId="351988AD" w14:textId="63593259" w:rsidR="00A85936" w:rsidRDefault="00087216">
          <w:pPr>
            <w:pStyle w:val="31"/>
            <w:tabs>
              <w:tab w:val="right" w:leader="dot" w:pos="9628"/>
            </w:tabs>
            <w:rPr>
              <w:rFonts w:asciiTheme="minorHAnsi" w:eastAsiaTheme="minorEastAsia" w:hAnsiTheme="minorHAnsi" w:cstheme="minorBidi"/>
              <w:noProof/>
              <w:sz w:val="22"/>
            </w:rPr>
          </w:pPr>
          <w:hyperlink w:anchor="_Toc166885143" w:history="1">
            <w:r w:rsidR="00A85936" w:rsidRPr="00E41993">
              <w:rPr>
                <w:rStyle w:val="aff2"/>
                <w:noProof/>
              </w:rPr>
              <w:t>2.1.1 Профиль пользователя №1</w:t>
            </w:r>
            <w:r w:rsidR="00A85936">
              <w:rPr>
                <w:noProof/>
                <w:webHidden/>
              </w:rPr>
              <w:tab/>
            </w:r>
            <w:r w:rsidR="00A85936">
              <w:rPr>
                <w:noProof/>
                <w:webHidden/>
              </w:rPr>
              <w:fldChar w:fldCharType="begin"/>
            </w:r>
            <w:r w:rsidR="00A85936">
              <w:rPr>
                <w:noProof/>
                <w:webHidden/>
              </w:rPr>
              <w:instrText xml:space="preserve"> PAGEREF _Toc166885143 \h </w:instrText>
            </w:r>
            <w:r w:rsidR="00A85936">
              <w:rPr>
                <w:noProof/>
                <w:webHidden/>
              </w:rPr>
            </w:r>
            <w:r w:rsidR="00A85936">
              <w:rPr>
                <w:noProof/>
                <w:webHidden/>
              </w:rPr>
              <w:fldChar w:fldCharType="separate"/>
            </w:r>
            <w:r w:rsidR="00A85936">
              <w:rPr>
                <w:noProof/>
                <w:webHidden/>
              </w:rPr>
              <w:t>22</w:t>
            </w:r>
            <w:r w:rsidR="00A85936">
              <w:rPr>
                <w:noProof/>
                <w:webHidden/>
              </w:rPr>
              <w:fldChar w:fldCharType="end"/>
            </w:r>
          </w:hyperlink>
        </w:p>
        <w:p w14:paraId="2F9D2C4B" w14:textId="2D6C027A" w:rsidR="00A85936" w:rsidRDefault="00087216">
          <w:pPr>
            <w:pStyle w:val="31"/>
            <w:tabs>
              <w:tab w:val="right" w:leader="dot" w:pos="9628"/>
            </w:tabs>
            <w:rPr>
              <w:rFonts w:asciiTheme="minorHAnsi" w:eastAsiaTheme="minorEastAsia" w:hAnsiTheme="minorHAnsi" w:cstheme="minorBidi"/>
              <w:noProof/>
              <w:sz w:val="22"/>
            </w:rPr>
          </w:pPr>
          <w:hyperlink w:anchor="_Toc166885144" w:history="1">
            <w:r w:rsidR="00A85936" w:rsidRPr="00E41993">
              <w:rPr>
                <w:rStyle w:val="aff2"/>
                <w:noProof/>
              </w:rPr>
              <w:t>2.1.2 Профиль пользователя №2</w:t>
            </w:r>
            <w:r w:rsidR="00A85936">
              <w:rPr>
                <w:noProof/>
                <w:webHidden/>
              </w:rPr>
              <w:tab/>
            </w:r>
            <w:r w:rsidR="00A85936">
              <w:rPr>
                <w:noProof/>
                <w:webHidden/>
              </w:rPr>
              <w:fldChar w:fldCharType="begin"/>
            </w:r>
            <w:r w:rsidR="00A85936">
              <w:rPr>
                <w:noProof/>
                <w:webHidden/>
              </w:rPr>
              <w:instrText xml:space="preserve"> PAGEREF _Toc166885144 \h </w:instrText>
            </w:r>
            <w:r w:rsidR="00A85936">
              <w:rPr>
                <w:noProof/>
                <w:webHidden/>
              </w:rPr>
            </w:r>
            <w:r w:rsidR="00A85936">
              <w:rPr>
                <w:noProof/>
                <w:webHidden/>
              </w:rPr>
              <w:fldChar w:fldCharType="separate"/>
            </w:r>
            <w:r w:rsidR="00A85936">
              <w:rPr>
                <w:noProof/>
                <w:webHidden/>
              </w:rPr>
              <w:t>24</w:t>
            </w:r>
            <w:r w:rsidR="00A85936">
              <w:rPr>
                <w:noProof/>
                <w:webHidden/>
              </w:rPr>
              <w:fldChar w:fldCharType="end"/>
            </w:r>
          </w:hyperlink>
        </w:p>
        <w:p w14:paraId="3BB8F740" w14:textId="25C3E8ED" w:rsidR="00A85936" w:rsidRDefault="00087216">
          <w:pPr>
            <w:pStyle w:val="31"/>
            <w:tabs>
              <w:tab w:val="right" w:leader="dot" w:pos="9628"/>
            </w:tabs>
            <w:rPr>
              <w:rFonts w:asciiTheme="minorHAnsi" w:eastAsiaTheme="minorEastAsia" w:hAnsiTheme="minorHAnsi" w:cstheme="minorBidi"/>
              <w:noProof/>
              <w:sz w:val="22"/>
            </w:rPr>
          </w:pPr>
          <w:hyperlink w:anchor="_Toc166885145" w:history="1">
            <w:r w:rsidR="00A85936" w:rsidRPr="00E41993">
              <w:rPr>
                <w:rStyle w:val="aff2"/>
                <w:noProof/>
              </w:rPr>
              <w:t>2.1.3 Профиль пользователя №2</w:t>
            </w:r>
            <w:r w:rsidR="00A85936">
              <w:rPr>
                <w:noProof/>
                <w:webHidden/>
              </w:rPr>
              <w:tab/>
            </w:r>
            <w:r w:rsidR="00A85936">
              <w:rPr>
                <w:noProof/>
                <w:webHidden/>
              </w:rPr>
              <w:fldChar w:fldCharType="begin"/>
            </w:r>
            <w:r w:rsidR="00A85936">
              <w:rPr>
                <w:noProof/>
                <w:webHidden/>
              </w:rPr>
              <w:instrText xml:space="preserve"> PAGEREF _Toc166885145 \h </w:instrText>
            </w:r>
            <w:r w:rsidR="00A85936">
              <w:rPr>
                <w:noProof/>
                <w:webHidden/>
              </w:rPr>
            </w:r>
            <w:r w:rsidR="00A85936">
              <w:rPr>
                <w:noProof/>
                <w:webHidden/>
              </w:rPr>
              <w:fldChar w:fldCharType="separate"/>
            </w:r>
            <w:r w:rsidR="00A85936">
              <w:rPr>
                <w:noProof/>
                <w:webHidden/>
              </w:rPr>
              <w:t>25</w:t>
            </w:r>
            <w:r w:rsidR="00A85936">
              <w:rPr>
                <w:noProof/>
                <w:webHidden/>
              </w:rPr>
              <w:fldChar w:fldCharType="end"/>
            </w:r>
          </w:hyperlink>
        </w:p>
        <w:p w14:paraId="41F224B5" w14:textId="5D815A64" w:rsidR="00A85936" w:rsidRDefault="00087216">
          <w:pPr>
            <w:pStyle w:val="31"/>
            <w:tabs>
              <w:tab w:val="right" w:leader="dot" w:pos="9628"/>
            </w:tabs>
            <w:rPr>
              <w:rFonts w:asciiTheme="minorHAnsi" w:eastAsiaTheme="minorEastAsia" w:hAnsiTheme="minorHAnsi" w:cstheme="minorBidi"/>
              <w:noProof/>
              <w:sz w:val="22"/>
            </w:rPr>
          </w:pPr>
          <w:hyperlink w:anchor="_Toc166885146" w:history="1">
            <w:r w:rsidR="00A85936" w:rsidRPr="00E41993">
              <w:rPr>
                <w:rStyle w:val="aff2"/>
                <w:noProof/>
              </w:rPr>
              <w:t>2.1.4 Профиль пользователя №4</w:t>
            </w:r>
            <w:r w:rsidR="00A85936">
              <w:rPr>
                <w:noProof/>
                <w:webHidden/>
              </w:rPr>
              <w:tab/>
            </w:r>
            <w:r w:rsidR="00A85936">
              <w:rPr>
                <w:noProof/>
                <w:webHidden/>
              </w:rPr>
              <w:fldChar w:fldCharType="begin"/>
            </w:r>
            <w:r w:rsidR="00A85936">
              <w:rPr>
                <w:noProof/>
                <w:webHidden/>
              </w:rPr>
              <w:instrText xml:space="preserve"> PAGEREF _Toc166885146 \h </w:instrText>
            </w:r>
            <w:r w:rsidR="00A85936">
              <w:rPr>
                <w:noProof/>
                <w:webHidden/>
              </w:rPr>
            </w:r>
            <w:r w:rsidR="00A85936">
              <w:rPr>
                <w:noProof/>
                <w:webHidden/>
              </w:rPr>
              <w:fldChar w:fldCharType="separate"/>
            </w:r>
            <w:r w:rsidR="00A85936">
              <w:rPr>
                <w:noProof/>
                <w:webHidden/>
              </w:rPr>
              <w:t>26</w:t>
            </w:r>
            <w:r w:rsidR="00A85936">
              <w:rPr>
                <w:noProof/>
                <w:webHidden/>
              </w:rPr>
              <w:fldChar w:fldCharType="end"/>
            </w:r>
          </w:hyperlink>
        </w:p>
        <w:p w14:paraId="01771CCF" w14:textId="03A01415" w:rsidR="00A85936" w:rsidRDefault="00087216">
          <w:pPr>
            <w:pStyle w:val="21"/>
            <w:rPr>
              <w:rFonts w:asciiTheme="minorHAnsi" w:eastAsiaTheme="minorEastAsia" w:hAnsiTheme="minorHAnsi" w:cstheme="minorBidi"/>
              <w:noProof/>
              <w:sz w:val="22"/>
            </w:rPr>
          </w:pPr>
          <w:hyperlink w:anchor="_Toc166885147" w:history="1">
            <w:r w:rsidR="00A85936" w:rsidRPr="00E41993">
              <w:rPr>
                <w:rStyle w:val="aff2"/>
                <w:noProof/>
              </w:rPr>
              <w:t>2.2 Структурная схема проекта</w:t>
            </w:r>
            <w:r w:rsidR="00A85936">
              <w:rPr>
                <w:noProof/>
                <w:webHidden/>
              </w:rPr>
              <w:tab/>
            </w:r>
            <w:r w:rsidR="00A85936">
              <w:rPr>
                <w:noProof/>
                <w:webHidden/>
              </w:rPr>
              <w:fldChar w:fldCharType="begin"/>
            </w:r>
            <w:r w:rsidR="00A85936">
              <w:rPr>
                <w:noProof/>
                <w:webHidden/>
              </w:rPr>
              <w:instrText xml:space="preserve"> PAGEREF _Toc166885147 \h </w:instrText>
            </w:r>
            <w:r w:rsidR="00A85936">
              <w:rPr>
                <w:noProof/>
                <w:webHidden/>
              </w:rPr>
            </w:r>
            <w:r w:rsidR="00A85936">
              <w:rPr>
                <w:noProof/>
                <w:webHidden/>
              </w:rPr>
              <w:fldChar w:fldCharType="separate"/>
            </w:r>
            <w:r w:rsidR="00A85936">
              <w:rPr>
                <w:noProof/>
                <w:webHidden/>
              </w:rPr>
              <w:t>27</w:t>
            </w:r>
            <w:r w:rsidR="00A85936">
              <w:rPr>
                <w:noProof/>
                <w:webHidden/>
              </w:rPr>
              <w:fldChar w:fldCharType="end"/>
            </w:r>
          </w:hyperlink>
        </w:p>
        <w:p w14:paraId="5198D7A3" w14:textId="06C4EF19" w:rsidR="00A85936" w:rsidRDefault="00087216">
          <w:pPr>
            <w:pStyle w:val="21"/>
            <w:rPr>
              <w:rFonts w:asciiTheme="minorHAnsi" w:eastAsiaTheme="minorEastAsia" w:hAnsiTheme="minorHAnsi" w:cstheme="minorBidi"/>
              <w:noProof/>
              <w:sz w:val="22"/>
            </w:rPr>
          </w:pPr>
          <w:hyperlink w:anchor="_Toc166885148" w:history="1">
            <w:r w:rsidR="00A85936" w:rsidRPr="00E41993">
              <w:rPr>
                <w:rStyle w:val="aff2"/>
                <w:noProof/>
              </w:rPr>
              <w:t>2.3 Проектирование базы данных</w:t>
            </w:r>
            <w:r w:rsidR="00A85936">
              <w:rPr>
                <w:noProof/>
                <w:webHidden/>
              </w:rPr>
              <w:tab/>
            </w:r>
            <w:r w:rsidR="00A85936">
              <w:rPr>
                <w:noProof/>
                <w:webHidden/>
              </w:rPr>
              <w:fldChar w:fldCharType="begin"/>
            </w:r>
            <w:r w:rsidR="00A85936">
              <w:rPr>
                <w:noProof/>
                <w:webHidden/>
              </w:rPr>
              <w:instrText xml:space="preserve"> PAGEREF _Toc166885148 \h </w:instrText>
            </w:r>
            <w:r w:rsidR="00A85936">
              <w:rPr>
                <w:noProof/>
                <w:webHidden/>
              </w:rPr>
            </w:r>
            <w:r w:rsidR="00A85936">
              <w:rPr>
                <w:noProof/>
                <w:webHidden/>
              </w:rPr>
              <w:fldChar w:fldCharType="separate"/>
            </w:r>
            <w:r w:rsidR="00A85936">
              <w:rPr>
                <w:noProof/>
                <w:webHidden/>
              </w:rPr>
              <w:t>28</w:t>
            </w:r>
            <w:r w:rsidR="00A85936">
              <w:rPr>
                <w:noProof/>
                <w:webHidden/>
              </w:rPr>
              <w:fldChar w:fldCharType="end"/>
            </w:r>
          </w:hyperlink>
        </w:p>
        <w:p w14:paraId="6F956905" w14:textId="5352DE44" w:rsidR="00A85936" w:rsidRDefault="00087216">
          <w:pPr>
            <w:pStyle w:val="21"/>
            <w:rPr>
              <w:rFonts w:asciiTheme="minorHAnsi" w:eastAsiaTheme="minorEastAsia" w:hAnsiTheme="minorHAnsi" w:cstheme="minorBidi"/>
              <w:noProof/>
              <w:sz w:val="22"/>
            </w:rPr>
          </w:pPr>
          <w:hyperlink w:anchor="_Toc166885149" w:history="1">
            <w:r w:rsidR="00A85936" w:rsidRPr="00E41993">
              <w:rPr>
                <w:rStyle w:val="aff2"/>
                <w:noProof/>
              </w:rPr>
              <w:t>2.4 Функционал проекта</w:t>
            </w:r>
            <w:r w:rsidR="00A85936">
              <w:rPr>
                <w:noProof/>
                <w:webHidden/>
              </w:rPr>
              <w:tab/>
            </w:r>
            <w:r w:rsidR="00A85936">
              <w:rPr>
                <w:noProof/>
                <w:webHidden/>
              </w:rPr>
              <w:fldChar w:fldCharType="begin"/>
            </w:r>
            <w:r w:rsidR="00A85936">
              <w:rPr>
                <w:noProof/>
                <w:webHidden/>
              </w:rPr>
              <w:instrText xml:space="preserve"> PAGEREF _Toc166885149 \h </w:instrText>
            </w:r>
            <w:r w:rsidR="00A85936">
              <w:rPr>
                <w:noProof/>
                <w:webHidden/>
              </w:rPr>
            </w:r>
            <w:r w:rsidR="00A85936">
              <w:rPr>
                <w:noProof/>
                <w:webHidden/>
              </w:rPr>
              <w:fldChar w:fldCharType="separate"/>
            </w:r>
            <w:r w:rsidR="00A85936">
              <w:rPr>
                <w:noProof/>
                <w:webHidden/>
              </w:rPr>
              <w:t>31</w:t>
            </w:r>
            <w:r w:rsidR="00A85936">
              <w:rPr>
                <w:noProof/>
                <w:webHidden/>
              </w:rPr>
              <w:fldChar w:fldCharType="end"/>
            </w:r>
          </w:hyperlink>
        </w:p>
        <w:p w14:paraId="51EAE432" w14:textId="55DDD7CF" w:rsidR="00A85936" w:rsidRDefault="00087216">
          <w:pPr>
            <w:pStyle w:val="21"/>
            <w:rPr>
              <w:rFonts w:asciiTheme="minorHAnsi" w:eastAsiaTheme="minorEastAsia" w:hAnsiTheme="minorHAnsi" w:cstheme="minorBidi"/>
              <w:noProof/>
              <w:sz w:val="22"/>
            </w:rPr>
          </w:pPr>
          <w:hyperlink w:anchor="_Toc166885150" w:history="1">
            <w:r w:rsidR="00A85936" w:rsidRPr="00E41993">
              <w:rPr>
                <w:rStyle w:val="aff2"/>
                <w:noProof/>
              </w:rPr>
              <w:t>2.5 Разработка прототипов интерфейсов</w:t>
            </w:r>
            <w:r w:rsidR="00A85936">
              <w:rPr>
                <w:noProof/>
                <w:webHidden/>
              </w:rPr>
              <w:tab/>
            </w:r>
            <w:r w:rsidR="00A85936">
              <w:rPr>
                <w:noProof/>
                <w:webHidden/>
              </w:rPr>
              <w:fldChar w:fldCharType="begin"/>
            </w:r>
            <w:r w:rsidR="00A85936">
              <w:rPr>
                <w:noProof/>
                <w:webHidden/>
              </w:rPr>
              <w:instrText xml:space="preserve"> PAGEREF _Toc166885150 \h </w:instrText>
            </w:r>
            <w:r w:rsidR="00A85936">
              <w:rPr>
                <w:noProof/>
                <w:webHidden/>
              </w:rPr>
            </w:r>
            <w:r w:rsidR="00A85936">
              <w:rPr>
                <w:noProof/>
                <w:webHidden/>
              </w:rPr>
              <w:fldChar w:fldCharType="separate"/>
            </w:r>
            <w:r w:rsidR="00A85936">
              <w:rPr>
                <w:noProof/>
                <w:webHidden/>
              </w:rPr>
              <w:t>32</w:t>
            </w:r>
            <w:r w:rsidR="00A85936">
              <w:rPr>
                <w:noProof/>
                <w:webHidden/>
              </w:rPr>
              <w:fldChar w:fldCharType="end"/>
            </w:r>
          </w:hyperlink>
        </w:p>
        <w:p w14:paraId="3B4123E9" w14:textId="1943A0FA" w:rsidR="00A85936" w:rsidRDefault="00087216">
          <w:pPr>
            <w:pStyle w:val="21"/>
            <w:rPr>
              <w:rFonts w:asciiTheme="minorHAnsi" w:eastAsiaTheme="minorEastAsia" w:hAnsiTheme="minorHAnsi" w:cstheme="minorBidi"/>
              <w:noProof/>
              <w:sz w:val="22"/>
            </w:rPr>
          </w:pPr>
          <w:hyperlink w:anchor="_Toc166885151" w:history="1">
            <w:r w:rsidR="00A85936" w:rsidRPr="00E41993">
              <w:rPr>
                <w:rStyle w:val="aff2"/>
                <w:noProof/>
              </w:rPr>
              <w:t>2.6 Вывод по разделу</w:t>
            </w:r>
            <w:r w:rsidR="00A85936">
              <w:rPr>
                <w:noProof/>
                <w:webHidden/>
              </w:rPr>
              <w:tab/>
            </w:r>
            <w:r w:rsidR="00A85936">
              <w:rPr>
                <w:noProof/>
                <w:webHidden/>
              </w:rPr>
              <w:fldChar w:fldCharType="begin"/>
            </w:r>
            <w:r w:rsidR="00A85936">
              <w:rPr>
                <w:noProof/>
                <w:webHidden/>
              </w:rPr>
              <w:instrText xml:space="preserve"> PAGEREF _Toc166885151 \h </w:instrText>
            </w:r>
            <w:r w:rsidR="00A85936">
              <w:rPr>
                <w:noProof/>
                <w:webHidden/>
              </w:rPr>
            </w:r>
            <w:r w:rsidR="00A85936">
              <w:rPr>
                <w:noProof/>
                <w:webHidden/>
              </w:rPr>
              <w:fldChar w:fldCharType="separate"/>
            </w:r>
            <w:r w:rsidR="00A85936">
              <w:rPr>
                <w:noProof/>
                <w:webHidden/>
              </w:rPr>
              <w:t>33</w:t>
            </w:r>
            <w:r w:rsidR="00A85936">
              <w:rPr>
                <w:noProof/>
                <w:webHidden/>
              </w:rPr>
              <w:fldChar w:fldCharType="end"/>
            </w:r>
          </w:hyperlink>
        </w:p>
        <w:p w14:paraId="4D0B8200" w14:textId="57A87ACA" w:rsidR="00A85936" w:rsidRDefault="00087216">
          <w:pPr>
            <w:pStyle w:val="11"/>
            <w:tabs>
              <w:tab w:val="right" w:leader="dot" w:pos="9628"/>
            </w:tabs>
            <w:rPr>
              <w:rFonts w:asciiTheme="minorHAnsi" w:eastAsiaTheme="minorEastAsia" w:hAnsiTheme="minorHAnsi" w:cstheme="minorBidi"/>
              <w:noProof/>
              <w:sz w:val="22"/>
            </w:rPr>
          </w:pPr>
          <w:hyperlink w:anchor="_Toc166885152" w:history="1">
            <w:r w:rsidR="00A85936" w:rsidRPr="00E41993">
              <w:rPr>
                <w:rStyle w:val="aff2"/>
                <w:noProof/>
              </w:rPr>
              <w:t>3 Дизайн</w:t>
            </w:r>
            <w:r w:rsidR="00A85936">
              <w:rPr>
                <w:noProof/>
                <w:webHidden/>
              </w:rPr>
              <w:tab/>
            </w:r>
            <w:r w:rsidR="00A85936">
              <w:rPr>
                <w:noProof/>
                <w:webHidden/>
              </w:rPr>
              <w:fldChar w:fldCharType="begin"/>
            </w:r>
            <w:r w:rsidR="00A85936">
              <w:rPr>
                <w:noProof/>
                <w:webHidden/>
              </w:rPr>
              <w:instrText xml:space="preserve"> PAGEREF _Toc166885152 \h </w:instrText>
            </w:r>
            <w:r w:rsidR="00A85936">
              <w:rPr>
                <w:noProof/>
                <w:webHidden/>
              </w:rPr>
            </w:r>
            <w:r w:rsidR="00A85936">
              <w:rPr>
                <w:noProof/>
                <w:webHidden/>
              </w:rPr>
              <w:fldChar w:fldCharType="separate"/>
            </w:r>
            <w:r w:rsidR="00A85936">
              <w:rPr>
                <w:noProof/>
                <w:webHidden/>
              </w:rPr>
              <w:t>34</w:t>
            </w:r>
            <w:r w:rsidR="00A85936">
              <w:rPr>
                <w:noProof/>
                <w:webHidden/>
              </w:rPr>
              <w:fldChar w:fldCharType="end"/>
            </w:r>
          </w:hyperlink>
        </w:p>
        <w:p w14:paraId="4D872A78" w14:textId="5621D9CE" w:rsidR="00A85936" w:rsidRDefault="00087216">
          <w:pPr>
            <w:pStyle w:val="21"/>
            <w:rPr>
              <w:rFonts w:asciiTheme="minorHAnsi" w:eastAsiaTheme="minorEastAsia" w:hAnsiTheme="minorHAnsi" w:cstheme="minorBidi"/>
              <w:noProof/>
              <w:sz w:val="22"/>
            </w:rPr>
          </w:pPr>
          <w:hyperlink w:anchor="_Toc166885153" w:history="1">
            <w:r w:rsidR="00A85936" w:rsidRPr="00E41993">
              <w:rPr>
                <w:rStyle w:val="aff2"/>
                <w:noProof/>
              </w:rPr>
              <w:t>3.1 Типографика</w:t>
            </w:r>
            <w:r w:rsidR="00A85936">
              <w:rPr>
                <w:noProof/>
                <w:webHidden/>
              </w:rPr>
              <w:tab/>
            </w:r>
            <w:r w:rsidR="00A85936">
              <w:rPr>
                <w:noProof/>
                <w:webHidden/>
              </w:rPr>
              <w:fldChar w:fldCharType="begin"/>
            </w:r>
            <w:r w:rsidR="00A85936">
              <w:rPr>
                <w:noProof/>
                <w:webHidden/>
              </w:rPr>
              <w:instrText xml:space="preserve"> PAGEREF _Toc166885153 \h </w:instrText>
            </w:r>
            <w:r w:rsidR="00A85936">
              <w:rPr>
                <w:noProof/>
                <w:webHidden/>
              </w:rPr>
            </w:r>
            <w:r w:rsidR="00A85936">
              <w:rPr>
                <w:noProof/>
                <w:webHidden/>
              </w:rPr>
              <w:fldChar w:fldCharType="separate"/>
            </w:r>
            <w:r w:rsidR="00A85936">
              <w:rPr>
                <w:noProof/>
                <w:webHidden/>
              </w:rPr>
              <w:t>34</w:t>
            </w:r>
            <w:r w:rsidR="00A85936">
              <w:rPr>
                <w:noProof/>
                <w:webHidden/>
              </w:rPr>
              <w:fldChar w:fldCharType="end"/>
            </w:r>
          </w:hyperlink>
        </w:p>
        <w:p w14:paraId="557509B8" w14:textId="025123FC" w:rsidR="00A85936" w:rsidRDefault="00087216">
          <w:pPr>
            <w:pStyle w:val="21"/>
            <w:rPr>
              <w:rFonts w:asciiTheme="minorHAnsi" w:eastAsiaTheme="minorEastAsia" w:hAnsiTheme="minorHAnsi" w:cstheme="minorBidi"/>
              <w:noProof/>
              <w:sz w:val="22"/>
            </w:rPr>
          </w:pPr>
          <w:hyperlink w:anchor="_Toc166885154" w:history="1">
            <w:r w:rsidR="00A85936" w:rsidRPr="00E41993">
              <w:rPr>
                <w:rStyle w:val="aff2"/>
                <w:noProof/>
              </w:rPr>
              <w:t>3.2 Цветовая схема</w:t>
            </w:r>
            <w:r w:rsidR="00A85936">
              <w:rPr>
                <w:noProof/>
                <w:webHidden/>
              </w:rPr>
              <w:tab/>
            </w:r>
            <w:r w:rsidR="00A85936">
              <w:rPr>
                <w:noProof/>
                <w:webHidden/>
              </w:rPr>
              <w:fldChar w:fldCharType="begin"/>
            </w:r>
            <w:r w:rsidR="00A85936">
              <w:rPr>
                <w:noProof/>
                <w:webHidden/>
              </w:rPr>
              <w:instrText xml:space="preserve"> PAGEREF _Toc166885154 \h </w:instrText>
            </w:r>
            <w:r w:rsidR="00A85936">
              <w:rPr>
                <w:noProof/>
                <w:webHidden/>
              </w:rPr>
            </w:r>
            <w:r w:rsidR="00A85936">
              <w:rPr>
                <w:noProof/>
                <w:webHidden/>
              </w:rPr>
              <w:fldChar w:fldCharType="separate"/>
            </w:r>
            <w:r w:rsidR="00A85936">
              <w:rPr>
                <w:noProof/>
                <w:webHidden/>
              </w:rPr>
              <w:t>35</w:t>
            </w:r>
            <w:r w:rsidR="00A85936">
              <w:rPr>
                <w:noProof/>
                <w:webHidden/>
              </w:rPr>
              <w:fldChar w:fldCharType="end"/>
            </w:r>
          </w:hyperlink>
        </w:p>
        <w:p w14:paraId="0602C6AB" w14:textId="1E9C4381" w:rsidR="00A85936" w:rsidRDefault="00087216">
          <w:pPr>
            <w:pStyle w:val="21"/>
            <w:rPr>
              <w:rFonts w:asciiTheme="minorHAnsi" w:eastAsiaTheme="minorEastAsia" w:hAnsiTheme="minorHAnsi" w:cstheme="minorBidi"/>
              <w:noProof/>
              <w:sz w:val="22"/>
            </w:rPr>
          </w:pPr>
          <w:hyperlink w:anchor="_Toc166885155" w:history="1">
            <w:r w:rsidR="00A85936" w:rsidRPr="00E41993">
              <w:rPr>
                <w:rStyle w:val="aff2"/>
                <w:noProof/>
              </w:rPr>
              <w:t>3.3 Логотип</w:t>
            </w:r>
            <w:r w:rsidR="00A85936">
              <w:rPr>
                <w:noProof/>
                <w:webHidden/>
              </w:rPr>
              <w:tab/>
            </w:r>
            <w:r w:rsidR="00A85936">
              <w:rPr>
                <w:noProof/>
                <w:webHidden/>
              </w:rPr>
              <w:fldChar w:fldCharType="begin"/>
            </w:r>
            <w:r w:rsidR="00A85936">
              <w:rPr>
                <w:noProof/>
                <w:webHidden/>
              </w:rPr>
              <w:instrText xml:space="preserve"> PAGEREF _Toc166885155 \h </w:instrText>
            </w:r>
            <w:r w:rsidR="00A85936">
              <w:rPr>
                <w:noProof/>
                <w:webHidden/>
              </w:rPr>
            </w:r>
            <w:r w:rsidR="00A85936">
              <w:rPr>
                <w:noProof/>
                <w:webHidden/>
              </w:rPr>
              <w:fldChar w:fldCharType="separate"/>
            </w:r>
            <w:r w:rsidR="00A85936">
              <w:rPr>
                <w:noProof/>
                <w:webHidden/>
              </w:rPr>
              <w:t>36</w:t>
            </w:r>
            <w:r w:rsidR="00A85936">
              <w:rPr>
                <w:noProof/>
                <w:webHidden/>
              </w:rPr>
              <w:fldChar w:fldCharType="end"/>
            </w:r>
          </w:hyperlink>
        </w:p>
        <w:p w14:paraId="338C3409" w14:textId="445BA4F3" w:rsidR="00A85936" w:rsidRDefault="00087216">
          <w:pPr>
            <w:pStyle w:val="21"/>
            <w:rPr>
              <w:rFonts w:asciiTheme="minorHAnsi" w:eastAsiaTheme="minorEastAsia" w:hAnsiTheme="minorHAnsi" w:cstheme="minorBidi"/>
              <w:noProof/>
              <w:sz w:val="22"/>
            </w:rPr>
          </w:pPr>
          <w:hyperlink w:anchor="_Toc166885156" w:history="1">
            <w:r w:rsidR="00A85936" w:rsidRPr="00E41993">
              <w:rPr>
                <w:rStyle w:val="aff2"/>
                <w:noProof/>
              </w:rPr>
              <w:t>3.4 Графические</w:t>
            </w:r>
            <w:r w:rsidR="000A6ABD">
              <w:rPr>
                <w:rStyle w:val="aff2"/>
                <w:noProof/>
              </w:rPr>
              <w:t xml:space="preserve"> и </w:t>
            </w:r>
            <w:r w:rsidR="00A85936" w:rsidRPr="00E41993">
              <w:rPr>
                <w:rStyle w:val="aff2"/>
                <w:noProof/>
              </w:rPr>
              <w:t>визуальные элементы</w:t>
            </w:r>
            <w:r w:rsidR="00A85936">
              <w:rPr>
                <w:noProof/>
                <w:webHidden/>
              </w:rPr>
              <w:tab/>
            </w:r>
            <w:r w:rsidR="00A85936">
              <w:rPr>
                <w:noProof/>
                <w:webHidden/>
              </w:rPr>
              <w:fldChar w:fldCharType="begin"/>
            </w:r>
            <w:r w:rsidR="00A85936">
              <w:rPr>
                <w:noProof/>
                <w:webHidden/>
              </w:rPr>
              <w:instrText xml:space="preserve"> PAGEREF _Toc166885156 \h </w:instrText>
            </w:r>
            <w:r w:rsidR="00A85936">
              <w:rPr>
                <w:noProof/>
                <w:webHidden/>
              </w:rPr>
            </w:r>
            <w:r w:rsidR="00A85936">
              <w:rPr>
                <w:noProof/>
                <w:webHidden/>
              </w:rPr>
              <w:fldChar w:fldCharType="separate"/>
            </w:r>
            <w:r w:rsidR="00A85936">
              <w:rPr>
                <w:noProof/>
                <w:webHidden/>
              </w:rPr>
              <w:t>38</w:t>
            </w:r>
            <w:r w:rsidR="00A85936">
              <w:rPr>
                <w:noProof/>
                <w:webHidden/>
              </w:rPr>
              <w:fldChar w:fldCharType="end"/>
            </w:r>
          </w:hyperlink>
        </w:p>
        <w:p w14:paraId="24B513AA" w14:textId="46D59A79" w:rsidR="00A85936" w:rsidRDefault="00087216">
          <w:pPr>
            <w:pStyle w:val="21"/>
            <w:rPr>
              <w:rFonts w:asciiTheme="minorHAnsi" w:eastAsiaTheme="minorEastAsia" w:hAnsiTheme="minorHAnsi" w:cstheme="minorBidi"/>
              <w:noProof/>
              <w:sz w:val="22"/>
            </w:rPr>
          </w:pPr>
          <w:hyperlink w:anchor="_Toc166885157" w:history="1">
            <w:r w:rsidR="00A85936" w:rsidRPr="00E41993">
              <w:rPr>
                <w:rStyle w:val="aff2"/>
                <w:noProof/>
              </w:rPr>
              <w:t>3.5 Разработка дизайна страниц</w:t>
            </w:r>
            <w:r w:rsidR="00A85936">
              <w:rPr>
                <w:noProof/>
                <w:webHidden/>
              </w:rPr>
              <w:tab/>
            </w:r>
            <w:r w:rsidR="00A85936">
              <w:rPr>
                <w:noProof/>
                <w:webHidden/>
              </w:rPr>
              <w:fldChar w:fldCharType="begin"/>
            </w:r>
            <w:r w:rsidR="00A85936">
              <w:rPr>
                <w:noProof/>
                <w:webHidden/>
              </w:rPr>
              <w:instrText xml:space="preserve"> PAGEREF _Toc166885157 \h </w:instrText>
            </w:r>
            <w:r w:rsidR="00A85936">
              <w:rPr>
                <w:noProof/>
                <w:webHidden/>
              </w:rPr>
            </w:r>
            <w:r w:rsidR="00A85936">
              <w:rPr>
                <w:noProof/>
                <w:webHidden/>
              </w:rPr>
              <w:fldChar w:fldCharType="separate"/>
            </w:r>
            <w:r w:rsidR="00A85936">
              <w:rPr>
                <w:noProof/>
                <w:webHidden/>
              </w:rPr>
              <w:t>42</w:t>
            </w:r>
            <w:r w:rsidR="00A85936">
              <w:rPr>
                <w:noProof/>
                <w:webHidden/>
              </w:rPr>
              <w:fldChar w:fldCharType="end"/>
            </w:r>
          </w:hyperlink>
        </w:p>
        <w:p w14:paraId="51C024CB" w14:textId="39A320CB" w:rsidR="00A85936" w:rsidRDefault="00087216">
          <w:pPr>
            <w:pStyle w:val="11"/>
            <w:tabs>
              <w:tab w:val="right" w:leader="dot" w:pos="9628"/>
            </w:tabs>
            <w:rPr>
              <w:rFonts w:asciiTheme="minorHAnsi" w:eastAsiaTheme="minorEastAsia" w:hAnsiTheme="minorHAnsi" w:cstheme="minorBidi"/>
              <w:noProof/>
              <w:sz w:val="22"/>
            </w:rPr>
          </w:pPr>
          <w:hyperlink w:anchor="_Toc166885158" w:history="1">
            <w:r w:rsidR="00A85936" w:rsidRPr="00E41993">
              <w:rPr>
                <w:rStyle w:val="aff2"/>
                <w:noProof/>
              </w:rPr>
              <w:t>4 Программная реализация</w:t>
            </w:r>
            <w:r w:rsidR="00A85936">
              <w:rPr>
                <w:noProof/>
                <w:webHidden/>
              </w:rPr>
              <w:tab/>
            </w:r>
            <w:r w:rsidR="00A85936">
              <w:rPr>
                <w:noProof/>
                <w:webHidden/>
              </w:rPr>
              <w:fldChar w:fldCharType="begin"/>
            </w:r>
            <w:r w:rsidR="00A85936">
              <w:rPr>
                <w:noProof/>
                <w:webHidden/>
              </w:rPr>
              <w:instrText xml:space="preserve"> PAGEREF _Toc166885158 \h </w:instrText>
            </w:r>
            <w:r w:rsidR="00A85936">
              <w:rPr>
                <w:noProof/>
                <w:webHidden/>
              </w:rPr>
            </w:r>
            <w:r w:rsidR="00A85936">
              <w:rPr>
                <w:noProof/>
                <w:webHidden/>
              </w:rPr>
              <w:fldChar w:fldCharType="separate"/>
            </w:r>
            <w:r w:rsidR="00A85936">
              <w:rPr>
                <w:noProof/>
                <w:webHidden/>
              </w:rPr>
              <w:t>48</w:t>
            </w:r>
            <w:r w:rsidR="00A85936">
              <w:rPr>
                <w:noProof/>
                <w:webHidden/>
              </w:rPr>
              <w:fldChar w:fldCharType="end"/>
            </w:r>
          </w:hyperlink>
        </w:p>
        <w:p w14:paraId="535056E3" w14:textId="7E55AEB4" w:rsidR="00A85936" w:rsidRDefault="00087216">
          <w:pPr>
            <w:pStyle w:val="21"/>
            <w:rPr>
              <w:rFonts w:asciiTheme="minorHAnsi" w:eastAsiaTheme="minorEastAsia" w:hAnsiTheme="minorHAnsi" w:cstheme="minorBidi"/>
              <w:noProof/>
              <w:sz w:val="22"/>
            </w:rPr>
          </w:pPr>
          <w:hyperlink w:anchor="_Toc166885159" w:history="1">
            <w:r w:rsidR="00A85936" w:rsidRPr="00E41993">
              <w:rPr>
                <w:rStyle w:val="aff2"/>
                <w:noProof/>
              </w:rPr>
              <w:t>4.1 Вёрстка</w:t>
            </w:r>
            <w:r w:rsidR="000A6ABD">
              <w:rPr>
                <w:rStyle w:val="aff2"/>
                <w:noProof/>
              </w:rPr>
              <w:t xml:space="preserve"> и </w:t>
            </w:r>
            <w:r w:rsidR="00A85936" w:rsidRPr="00E41993">
              <w:rPr>
                <w:rStyle w:val="aff2"/>
                <w:noProof/>
              </w:rPr>
              <w:t>стилевое оформление проекта</w:t>
            </w:r>
            <w:r w:rsidR="00A85936">
              <w:rPr>
                <w:noProof/>
                <w:webHidden/>
              </w:rPr>
              <w:tab/>
            </w:r>
            <w:r w:rsidR="00A85936">
              <w:rPr>
                <w:noProof/>
                <w:webHidden/>
              </w:rPr>
              <w:fldChar w:fldCharType="begin"/>
            </w:r>
            <w:r w:rsidR="00A85936">
              <w:rPr>
                <w:noProof/>
                <w:webHidden/>
              </w:rPr>
              <w:instrText xml:space="preserve"> PAGEREF _Toc166885159 \h </w:instrText>
            </w:r>
            <w:r w:rsidR="00A85936">
              <w:rPr>
                <w:noProof/>
                <w:webHidden/>
              </w:rPr>
            </w:r>
            <w:r w:rsidR="00A85936">
              <w:rPr>
                <w:noProof/>
                <w:webHidden/>
              </w:rPr>
              <w:fldChar w:fldCharType="separate"/>
            </w:r>
            <w:r w:rsidR="00A85936">
              <w:rPr>
                <w:noProof/>
                <w:webHidden/>
              </w:rPr>
              <w:t>48</w:t>
            </w:r>
            <w:r w:rsidR="00A85936">
              <w:rPr>
                <w:noProof/>
                <w:webHidden/>
              </w:rPr>
              <w:fldChar w:fldCharType="end"/>
            </w:r>
          </w:hyperlink>
        </w:p>
        <w:p w14:paraId="4C2225D2" w14:textId="4276767A" w:rsidR="00A85936" w:rsidRDefault="00087216">
          <w:pPr>
            <w:pStyle w:val="11"/>
            <w:tabs>
              <w:tab w:val="right" w:leader="dot" w:pos="9628"/>
            </w:tabs>
            <w:rPr>
              <w:rFonts w:asciiTheme="minorHAnsi" w:eastAsiaTheme="minorEastAsia" w:hAnsiTheme="minorHAnsi" w:cstheme="minorBidi"/>
              <w:noProof/>
              <w:sz w:val="22"/>
            </w:rPr>
          </w:pPr>
          <w:hyperlink w:anchor="_Toc166885160" w:history="1">
            <w:r w:rsidR="00A85936" w:rsidRPr="00E41993">
              <w:rPr>
                <w:rStyle w:val="aff2"/>
                <w:noProof/>
              </w:rPr>
              <w:t>5 Тестирование</w:t>
            </w:r>
            <w:r w:rsidR="00A85936">
              <w:rPr>
                <w:noProof/>
                <w:webHidden/>
              </w:rPr>
              <w:tab/>
            </w:r>
            <w:r w:rsidR="00A85936">
              <w:rPr>
                <w:noProof/>
                <w:webHidden/>
              </w:rPr>
              <w:fldChar w:fldCharType="begin"/>
            </w:r>
            <w:r w:rsidR="00A85936">
              <w:rPr>
                <w:noProof/>
                <w:webHidden/>
              </w:rPr>
              <w:instrText xml:space="preserve"> PAGEREF _Toc166885160 \h </w:instrText>
            </w:r>
            <w:r w:rsidR="00A85936">
              <w:rPr>
                <w:noProof/>
                <w:webHidden/>
              </w:rPr>
            </w:r>
            <w:r w:rsidR="00A85936">
              <w:rPr>
                <w:noProof/>
                <w:webHidden/>
              </w:rPr>
              <w:fldChar w:fldCharType="separate"/>
            </w:r>
            <w:r w:rsidR="00A85936">
              <w:rPr>
                <w:noProof/>
                <w:webHidden/>
              </w:rPr>
              <w:t>69</w:t>
            </w:r>
            <w:r w:rsidR="00A85936">
              <w:rPr>
                <w:noProof/>
                <w:webHidden/>
              </w:rPr>
              <w:fldChar w:fldCharType="end"/>
            </w:r>
          </w:hyperlink>
        </w:p>
        <w:p w14:paraId="5511BD95" w14:textId="1DCF2880" w:rsidR="00A85936" w:rsidRDefault="00087216">
          <w:pPr>
            <w:pStyle w:val="21"/>
            <w:rPr>
              <w:rFonts w:asciiTheme="minorHAnsi" w:eastAsiaTheme="minorEastAsia" w:hAnsiTheme="minorHAnsi" w:cstheme="minorBidi"/>
              <w:noProof/>
              <w:sz w:val="22"/>
            </w:rPr>
          </w:pPr>
          <w:hyperlink w:anchor="_Toc166885161" w:history="1">
            <w:r w:rsidR="00A85936" w:rsidRPr="00E41993">
              <w:rPr>
                <w:rStyle w:val="aff2"/>
                <w:noProof/>
              </w:rPr>
              <w:t>5.1 Инструкция пользователя</w:t>
            </w:r>
            <w:r w:rsidR="00A85936">
              <w:rPr>
                <w:noProof/>
                <w:webHidden/>
              </w:rPr>
              <w:tab/>
            </w:r>
            <w:r w:rsidR="00A85936">
              <w:rPr>
                <w:noProof/>
                <w:webHidden/>
              </w:rPr>
              <w:fldChar w:fldCharType="begin"/>
            </w:r>
            <w:r w:rsidR="00A85936">
              <w:rPr>
                <w:noProof/>
                <w:webHidden/>
              </w:rPr>
              <w:instrText xml:space="preserve"> PAGEREF _Toc166885161 \h </w:instrText>
            </w:r>
            <w:r w:rsidR="00A85936">
              <w:rPr>
                <w:noProof/>
                <w:webHidden/>
              </w:rPr>
            </w:r>
            <w:r w:rsidR="00A85936">
              <w:rPr>
                <w:noProof/>
                <w:webHidden/>
              </w:rPr>
              <w:fldChar w:fldCharType="separate"/>
            </w:r>
            <w:r w:rsidR="00A85936">
              <w:rPr>
                <w:noProof/>
                <w:webHidden/>
              </w:rPr>
              <w:t>69</w:t>
            </w:r>
            <w:r w:rsidR="00A85936">
              <w:rPr>
                <w:noProof/>
                <w:webHidden/>
              </w:rPr>
              <w:fldChar w:fldCharType="end"/>
            </w:r>
          </w:hyperlink>
        </w:p>
        <w:p w14:paraId="24A2E43B" w14:textId="14DF3605" w:rsidR="00A85936" w:rsidRDefault="00087216">
          <w:pPr>
            <w:pStyle w:val="21"/>
            <w:rPr>
              <w:rFonts w:asciiTheme="minorHAnsi" w:eastAsiaTheme="minorEastAsia" w:hAnsiTheme="minorHAnsi" w:cstheme="minorBidi"/>
              <w:noProof/>
              <w:sz w:val="22"/>
            </w:rPr>
          </w:pPr>
          <w:hyperlink w:anchor="_Toc166885162" w:history="1">
            <w:r w:rsidR="00A85936" w:rsidRPr="00E41993">
              <w:rPr>
                <w:rStyle w:val="aff2"/>
                <w:noProof/>
              </w:rPr>
              <w:t>5.2 Функциональное тестирование</w:t>
            </w:r>
            <w:r w:rsidR="00A85936">
              <w:rPr>
                <w:noProof/>
                <w:webHidden/>
              </w:rPr>
              <w:tab/>
            </w:r>
            <w:r w:rsidR="00A85936">
              <w:rPr>
                <w:noProof/>
                <w:webHidden/>
              </w:rPr>
              <w:fldChar w:fldCharType="begin"/>
            </w:r>
            <w:r w:rsidR="00A85936">
              <w:rPr>
                <w:noProof/>
                <w:webHidden/>
              </w:rPr>
              <w:instrText xml:space="preserve"> PAGEREF _Toc166885162 \h </w:instrText>
            </w:r>
            <w:r w:rsidR="00A85936">
              <w:rPr>
                <w:noProof/>
                <w:webHidden/>
              </w:rPr>
            </w:r>
            <w:r w:rsidR="00A85936">
              <w:rPr>
                <w:noProof/>
                <w:webHidden/>
              </w:rPr>
              <w:fldChar w:fldCharType="separate"/>
            </w:r>
            <w:r w:rsidR="00A85936">
              <w:rPr>
                <w:noProof/>
                <w:webHidden/>
              </w:rPr>
              <w:t>71</w:t>
            </w:r>
            <w:r w:rsidR="00A85936">
              <w:rPr>
                <w:noProof/>
                <w:webHidden/>
              </w:rPr>
              <w:fldChar w:fldCharType="end"/>
            </w:r>
          </w:hyperlink>
        </w:p>
        <w:p w14:paraId="181A82E1" w14:textId="34821014" w:rsidR="00A85936" w:rsidRDefault="00087216">
          <w:pPr>
            <w:pStyle w:val="21"/>
            <w:rPr>
              <w:rFonts w:asciiTheme="minorHAnsi" w:eastAsiaTheme="minorEastAsia" w:hAnsiTheme="minorHAnsi" w:cstheme="minorBidi"/>
              <w:noProof/>
              <w:sz w:val="22"/>
            </w:rPr>
          </w:pPr>
          <w:hyperlink w:anchor="_Toc166885163" w:history="1">
            <w:r w:rsidR="00A85936" w:rsidRPr="00E41993">
              <w:rPr>
                <w:rStyle w:val="aff2"/>
                <w:noProof/>
              </w:rPr>
              <w:t>5.3 Тестирование адаптивности</w:t>
            </w:r>
            <w:r w:rsidR="00A85936">
              <w:rPr>
                <w:noProof/>
                <w:webHidden/>
              </w:rPr>
              <w:tab/>
            </w:r>
            <w:r w:rsidR="00A85936">
              <w:rPr>
                <w:noProof/>
                <w:webHidden/>
              </w:rPr>
              <w:fldChar w:fldCharType="begin"/>
            </w:r>
            <w:r w:rsidR="00A85936">
              <w:rPr>
                <w:noProof/>
                <w:webHidden/>
              </w:rPr>
              <w:instrText xml:space="preserve"> PAGEREF _Toc166885163 \h </w:instrText>
            </w:r>
            <w:r w:rsidR="00A85936">
              <w:rPr>
                <w:noProof/>
                <w:webHidden/>
              </w:rPr>
            </w:r>
            <w:r w:rsidR="00A85936">
              <w:rPr>
                <w:noProof/>
                <w:webHidden/>
              </w:rPr>
              <w:fldChar w:fldCharType="separate"/>
            </w:r>
            <w:r w:rsidR="00A85936">
              <w:rPr>
                <w:noProof/>
                <w:webHidden/>
              </w:rPr>
              <w:t>73</w:t>
            </w:r>
            <w:r w:rsidR="00A85936">
              <w:rPr>
                <w:noProof/>
                <w:webHidden/>
              </w:rPr>
              <w:fldChar w:fldCharType="end"/>
            </w:r>
          </w:hyperlink>
        </w:p>
        <w:p w14:paraId="4C1BA43D" w14:textId="104347BA" w:rsidR="00A85936" w:rsidRDefault="00087216">
          <w:pPr>
            <w:pStyle w:val="21"/>
            <w:rPr>
              <w:rFonts w:asciiTheme="minorHAnsi" w:eastAsiaTheme="minorEastAsia" w:hAnsiTheme="minorHAnsi" w:cstheme="minorBidi"/>
              <w:noProof/>
              <w:sz w:val="22"/>
            </w:rPr>
          </w:pPr>
          <w:hyperlink w:anchor="_Toc166885164" w:history="1">
            <w:r w:rsidR="00A85936" w:rsidRPr="00E41993">
              <w:rPr>
                <w:rStyle w:val="aff2"/>
                <w:noProof/>
              </w:rPr>
              <w:t>5.4 Кроссбраузерное тестирование</w:t>
            </w:r>
            <w:r w:rsidR="00A85936">
              <w:rPr>
                <w:noProof/>
                <w:webHidden/>
              </w:rPr>
              <w:tab/>
            </w:r>
            <w:r w:rsidR="00A85936">
              <w:rPr>
                <w:noProof/>
                <w:webHidden/>
              </w:rPr>
              <w:fldChar w:fldCharType="begin"/>
            </w:r>
            <w:r w:rsidR="00A85936">
              <w:rPr>
                <w:noProof/>
                <w:webHidden/>
              </w:rPr>
              <w:instrText xml:space="preserve"> PAGEREF _Toc166885164 \h </w:instrText>
            </w:r>
            <w:r w:rsidR="00A85936">
              <w:rPr>
                <w:noProof/>
                <w:webHidden/>
              </w:rPr>
            </w:r>
            <w:r w:rsidR="00A85936">
              <w:rPr>
                <w:noProof/>
                <w:webHidden/>
              </w:rPr>
              <w:fldChar w:fldCharType="separate"/>
            </w:r>
            <w:r w:rsidR="00A85936">
              <w:rPr>
                <w:noProof/>
                <w:webHidden/>
              </w:rPr>
              <w:t>75</w:t>
            </w:r>
            <w:r w:rsidR="00A85936">
              <w:rPr>
                <w:noProof/>
                <w:webHidden/>
              </w:rPr>
              <w:fldChar w:fldCharType="end"/>
            </w:r>
          </w:hyperlink>
        </w:p>
        <w:p w14:paraId="5B78A255" w14:textId="4DF72072" w:rsidR="00A85936" w:rsidRDefault="00087216">
          <w:pPr>
            <w:pStyle w:val="21"/>
            <w:rPr>
              <w:rFonts w:asciiTheme="minorHAnsi" w:eastAsiaTheme="minorEastAsia" w:hAnsiTheme="minorHAnsi" w:cstheme="minorBidi"/>
              <w:noProof/>
              <w:sz w:val="22"/>
            </w:rPr>
          </w:pPr>
          <w:hyperlink w:anchor="_Toc166885165" w:history="1">
            <w:r w:rsidR="00A85936" w:rsidRPr="00E41993">
              <w:rPr>
                <w:rStyle w:val="aff2"/>
                <w:noProof/>
              </w:rPr>
              <w:t>5.5 </w:t>
            </w:r>
            <w:r w:rsidR="00A85936" w:rsidRPr="00E41993">
              <w:rPr>
                <w:rStyle w:val="aff2"/>
                <w:noProof/>
                <w:lang w:val="en-US"/>
              </w:rPr>
              <w:t>UI</w:t>
            </w:r>
            <w:r w:rsidR="00A85936" w:rsidRPr="00E41993">
              <w:rPr>
                <w:rStyle w:val="aff2"/>
                <w:noProof/>
              </w:rPr>
              <w:t>/</w:t>
            </w:r>
            <w:r w:rsidR="00A85936" w:rsidRPr="00E41993">
              <w:rPr>
                <w:rStyle w:val="aff2"/>
                <w:noProof/>
                <w:lang w:val="en-US"/>
              </w:rPr>
              <w:t>UX</w:t>
            </w:r>
            <w:r w:rsidR="00A85936" w:rsidRPr="00E41993">
              <w:rPr>
                <w:rStyle w:val="aff2"/>
                <w:noProof/>
              </w:rPr>
              <w:t xml:space="preserve"> тестирование</w:t>
            </w:r>
            <w:r w:rsidR="00A85936">
              <w:rPr>
                <w:noProof/>
                <w:webHidden/>
              </w:rPr>
              <w:tab/>
            </w:r>
            <w:r w:rsidR="00A85936">
              <w:rPr>
                <w:noProof/>
                <w:webHidden/>
              </w:rPr>
              <w:fldChar w:fldCharType="begin"/>
            </w:r>
            <w:r w:rsidR="00A85936">
              <w:rPr>
                <w:noProof/>
                <w:webHidden/>
              </w:rPr>
              <w:instrText xml:space="preserve"> PAGEREF _Toc166885165 \h </w:instrText>
            </w:r>
            <w:r w:rsidR="00A85936">
              <w:rPr>
                <w:noProof/>
                <w:webHidden/>
              </w:rPr>
            </w:r>
            <w:r w:rsidR="00A85936">
              <w:rPr>
                <w:noProof/>
                <w:webHidden/>
              </w:rPr>
              <w:fldChar w:fldCharType="separate"/>
            </w:r>
            <w:r w:rsidR="00A85936">
              <w:rPr>
                <w:noProof/>
                <w:webHidden/>
              </w:rPr>
              <w:t>77</w:t>
            </w:r>
            <w:r w:rsidR="00A85936">
              <w:rPr>
                <w:noProof/>
                <w:webHidden/>
              </w:rPr>
              <w:fldChar w:fldCharType="end"/>
            </w:r>
          </w:hyperlink>
        </w:p>
        <w:p w14:paraId="3DF87F7B" w14:textId="3362366E" w:rsidR="00A85936" w:rsidRDefault="00087216">
          <w:pPr>
            <w:pStyle w:val="21"/>
            <w:rPr>
              <w:rFonts w:asciiTheme="minorHAnsi" w:eastAsiaTheme="minorEastAsia" w:hAnsiTheme="minorHAnsi" w:cstheme="minorBidi"/>
              <w:noProof/>
              <w:sz w:val="22"/>
            </w:rPr>
          </w:pPr>
          <w:hyperlink w:anchor="_Toc166885166" w:history="1">
            <w:r w:rsidR="00A85936" w:rsidRPr="00E41993">
              <w:rPr>
                <w:rStyle w:val="aff2"/>
                <w:noProof/>
              </w:rPr>
              <w:t>5.6 Особенности продвижения проекта</w:t>
            </w:r>
            <w:r w:rsidR="00A85936">
              <w:rPr>
                <w:noProof/>
                <w:webHidden/>
              </w:rPr>
              <w:tab/>
            </w:r>
            <w:r w:rsidR="00A85936">
              <w:rPr>
                <w:noProof/>
                <w:webHidden/>
              </w:rPr>
              <w:fldChar w:fldCharType="begin"/>
            </w:r>
            <w:r w:rsidR="00A85936">
              <w:rPr>
                <w:noProof/>
                <w:webHidden/>
              </w:rPr>
              <w:instrText xml:space="preserve"> PAGEREF _Toc166885166 \h </w:instrText>
            </w:r>
            <w:r w:rsidR="00A85936">
              <w:rPr>
                <w:noProof/>
                <w:webHidden/>
              </w:rPr>
            </w:r>
            <w:r w:rsidR="00A85936">
              <w:rPr>
                <w:noProof/>
                <w:webHidden/>
              </w:rPr>
              <w:fldChar w:fldCharType="separate"/>
            </w:r>
            <w:r w:rsidR="00A85936">
              <w:rPr>
                <w:noProof/>
                <w:webHidden/>
              </w:rPr>
              <w:t>82</w:t>
            </w:r>
            <w:r w:rsidR="00A85936">
              <w:rPr>
                <w:noProof/>
                <w:webHidden/>
              </w:rPr>
              <w:fldChar w:fldCharType="end"/>
            </w:r>
          </w:hyperlink>
        </w:p>
        <w:p w14:paraId="013F5B0B" w14:textId="34005675" w:rsidR="00A85936" w:rsidRDefault="00087216">
          <w:pPr>
            <w:pStyle w:val="21"/>
            <w:rPr>
              <w:rFonts w:asciiTheme="minorHAnsi" w:eastAsiaTheme="minorEastAsia" w:hAnsiTheme="minorHAnsi" w:cstheme="minorBidi"/>
              <w:noProof/>
              <w:sz w:val="22"/>
            </w:rPr>
          </w:pPr>
          <w:hyperlink w:anchor="_Toc166885167" w:history="1">
            <w:r w:rsidR="00A85936" w:rsidRPr="00E41993">
              <w:rPr>
                <w:rStyle w:val="aff2"/>
                <w:noProof/>
              </w:rPr>
              <w:t>5.7 Выводы по разделу</w:t>
            </w:r>
            <w:r w:rsidR="00A85936">
              <w:rPr>
                <w:noProof/>
                <w:webHidden/>
              </w:rPr>
              <w:tab/>
            </w:r>
            <w:r w:rsidR="00A85936">
              <w:rPr>
                <w:noProof/>
                <w:webHidden/>
              </w:rPr>
              <w:fldChar w:fldCharType="begin"/>
            </w:r>
            <w:r w:rsidR="00A85936">
              <w:rPr>
                <w:noProof/>
                <w:webHidden/>
              </w:rPr>
              <w:instrText xml:space="preserve"> PAGEREF _Toc166885167 \h </w:instrText>
            </w:r>
            <w:r w:rsidR="00A85936">
              <w:rPr>
                <w:noProof/>
                <w:webHidden/>
              </w:rPr>
            </w:r>
            <w:r w:rsidR="00A85936">
              <w:rPr>
                <w:noProof/>
                <w:webHidden/>
              </w:rPr>
              <w:fldChar w:fldCharType="separate"/>
            </w:r>
            <w:r w:rsidR="00A85936">
              <w:rPr>
                <w:noProof/>
                <w:webHidden/>
              </w:rPr>
              <w:t>84</w:t>
            </w:r>
            <w:r w:rsidR="00A85936">
              <w:rPr>
                <w:noProof/>
                <w:webHidden/>
              </w:rPr>
              <w:fldChar w:fldCharType="end"/>
            </w:r>
          </w:hyperlink>
        </w:p>
        <w:p w14:paraId="769461CD" w14:textId="4D21A607" w:rsidR="00A85936" w:rsidRDefault="00087216">
          <w:pPr>
            <w:pStyle w:val="11"/>
            <w:tabs>
              <w:tab w:val="right" w:leader="dot" w:pos="9628"/>
            </w:tabs>
            <w:rPr>
              <w:rFonts w:asciiTheme="minorHAnsi" w:eastAsiaTheme="minorEastAsia" w:hAnsiTheme="minorHAnsi" w:cstheme="minorBidi"/>
              <w:noProof/>
              <w:sz w:val="22"/>
            </w:rPr>
          </w:pPr>
          <w:hyperlink w:anchor="_Toc166885168" w:history="1">
            <w:r w:rsidR="00A85936" w:rsidRPr="00E41993">
              <w:rPr>
                <w:rStyle w:val="aff2"/>
                <w:noProof/>
              </w:rPr>
              <w:t>6 Технико-экономическое обоснование проекта</w:t>
            </w:r>
            <w:r w:rsidR="00A85936">
              <w:rPr>
                <w:noProof/>
                <w:webHidden/>
              </w:rPr>
              <w:tab/>
            </w:r>
            <w:r w:rsidR="00A85936">
              <w:rPr>
                <w:noProof/>
                <w:webHidden/>
              </w:rPr>
              <w:fldChar w:fldCharType="begin"/>
            </w:r>
            <w:r w:rsidR="00A85936">
              <w:rPr>
                <w:noProof/>
                <w:webHidden/>
              </w:rPr>
              <w:instrText xml:space="preserve"> PAGEREF _Toc166885168 \h </w:instrText>
            </w:r>
            <w:r w:rsidR="00A85936">
              <w:rPr>
                <w:noProof/>
                <w:webHidden/>
              </w:rPr>
            </w:r>
            <w:r w:rsidR="00A85936">
              <w:rPr>
                <w:noProof/>
                <w:webHidden/>
              </w:rPr>
              <w:fldChar w:fldCharType="separate"/>
            </w:r>
            <w:r w:rsidR="00A85936">
              <w:rPr>
                <w:noProof/>
                <w:webHidden/>
              </w:rPr>
              <w:t>85</w:t>
            </w:r>
            <w:r w:rsidR="00A85936">
              <w:rPr>
                <w:noProof/>
                <w:webHidden/>
              </w:rPr>
              <w:fldChar w:fldCharType="end"/>
            </w:r>
          </w:hyperlink>
        </w:p>
        <w:p w14:paraId="3578E724" w14:textId="3B9B0FED" w:rsidR="00A85936" w:rsidRDefault="00087216">
          <w:pPr>
            <w:pStyle w:val="21"/>
            <w:rPr>
              <w:rFonts w:asciiTheme="minorHAnsi" w:eastAsiaTheme="minorEastAsia" w:hAnsiTheme="minorHAnsi" w:cstheme="minorBidi"/>
              <w:noProof/>
              <w:sz w:val="22"/>
            </w:rPr>
          </w:pPr>
          <w:hyperlink w:anchor="_Toc166885169" w:history="1">
            <w:r w:rsidR="00A85936" w:rsidRPr="00E41993">
              <w:rPr>
                <w:rStyle w:val="aff2"/>
                <w:noProof/>
              </w:rPr>
              <w:t>6.1 Общая характеристика разрабатываемого программного средства</w:t>
            </w:r>
            <w:r w:rsidR="00A85936">
              <w:rPr>
                <w:noProof/>
                <w:webHidden/>
              </w:rPr>
              <w:tab/>
            </w:r>
            <w:r w:rsidR="00A85936">
              <w:rPr>
                <w:noProof/>
                <w:webHidden/>
              </w:rPr>
              <w:fldChar w:fldCharType="begin"/>
            </w:r>
            <w:r w:rsidR="00A85936">
              <w:rPr>
                <w:noProof/>
                <w:webHidden/>
              </w:rPr>
              <w:instrText xml:space="preserve"> PAGEREF _Toc166885169 \h </w:instrText>
            </w:r>
            <w:r w:rsidR="00A85936">
              <w:rPr>
                <w:noProof/>
                <w:webHidden/>
              </w:rPr>
            </w:r>
            <w:r w:rsidR="00A85936">
              <w:rPr>
                <w:noProof/>
                <w:webHidden/>
              </w:rPr>
              <w:fldChar w:fldCharType="separate"/>
            </w:r>
            <w:r w:rsidR="00A85936">
              <w:rPr>
                <w:noProof/>
                <w:webHidden/>
              </w:rPr>
              <w:t>85</w:t>
            </w:r>
            <w:r w:rsidR="00A85936">
              <w:rPr>
                <w:noProof/>
                <w:webHidden/>
              </w:rPr>
              <w:fldChar w:fldCharType="end"/>
            </w:r>
          </w:hyperlink>
        </w:p>
        <w:p w14:paraId="7A482438" w14:textId="29808CD1" w:rsidR="00A85936" w:rsidRDefault="00087216">
          <w:pPr>
            <w:pStyle w:val="21"/>
            <w:rPr>
              <w:rFonts w:asciiTheme="minorHAnsi" w:eastAsiaTheme="minorEastAsia" w:hAnsiTheme="minorHAnsi" w:cstheme="minorBidi"/>
              <w:noProof/>
              <w:sz w:val="22"/>
            </w:rPr>
          </w:pPr>
          <w:hyperlink w:anchor="_Toc166885170" w:history="1">
            <w:r w:rsidR="00A85936" w:rsidRPr="00E41993">
              <w:rPr>
                <w:rStyle w:val="aff2"/>
                <w:noProof/>
              </w:rPr>
              <w:t>6.2 Исходные данные</w:t>
            </w:r>
            <w:r w:rsidR="000A6ABD">
              <w:rPr>
                <w:rStyle w:val="aff2"/>
                <w:noProof/>
              </w:rPr>
              <w:t xml:space="preserve"> для </w:t>
            </w:r>
            <w:r w:rsidR="00A85936" w:rsidRPr="00E41993">
              <w:rPr>
                <w:rStyle w:val="aff2"/>
                <w:noProof/>
              </w:rPr>
              <w:t>проведения расчётов</w:t>
            </w:r>
            <w:r w:rsidR="000A6ABD">
              <w:rPr>
                <w:rStyle w:val="aff2"/>
                <w:noProof/>
              </w:rPr>
              <w:t xml:space="preserve"> и </w:t>
            </w:r>
            <w:r w:rsidR="00A85936" w:rsidRPr="00E41993">
              <w:rPr>
                <w:rStyle w:val="aff2"/>
                <w:noProof/>
              </w:rPr>
              <w:t>маркетинговый анализ</w:t>
            </w:r>
            <w:r w:rsidR="00A85936">
              <w:rPr>
                <w:noProof/>
                <w:webHidden/>
              </w:rPr>
              <w:tab/>
            </w:r>
            <w:r w:rsidR="00A85936">
              <w:rPr>
                <w:noProof/>
                <w:webHidden/>
              </w:rPr>
              <w:fldChar w:fldCharType="begin"/>
            </w:r>
            <w:r w:rsidR="00A85936">
              <w:rPr>
                <w:noProof/>
                <w:webHidden/>
              </w:rPr>
              <w:instrText xml:space="preserve"> PAGEREF _Toc166885170 \h </w:instrText>
            </w:r>
            <w:r w:rsidR="00A85936">
              <w:rPr>
                <w:noProof/>
                <w:webHidden/>
              </w:rPr>
            </w:r>
            <w:r w:rsidR="00A85936">
              <w:rPr>
                <w:noProof/>
                <w:webHidden/>
              </w:rPr>
              <w:fldChar w:fldCharType="separate"/>
            </w:r>
            <w:r w:rsidR="00A85936">
              <w:rPr>
                <w:noProof/>
                <w:webHidden/>
              </w:rPr>
              <w:t>85</w:t>
            </w:r>
            <w:r w:rsidR="00A85936">
              <w:rPr>
                <w:noProof/>
                <w:webHidden/>
              </w:rPr>
              <w:fldChar w:fldCharType="end"/>
            </w:r>
          </w:hyperlink>
        </w:p>
        <w:p w14:paraId="3CA277DF" w14:textId="328D4301" w:rsidR="00A85936" w:rsidRDefault="00087216">
          <w:pPr>
            <w:pStyle w:val="21"/>
            <w:rPr>
              <w:rFonts w:asciiTheme="minorHAnsi" w:eastAsiaTheme="minorEastAsia" w:hAnsiTheme="minorHAnsi" w:cstheme="minorBidi"/>
              <w:noProof/>
              <w:sz w:val="22"/>
            </w:rPr>
          </w:pPr>
          <w:hyperlink w:anchor="_Toc166885171" w:history="1">
            <w:r w:rsidR="00A85936" w:rsidRPr="00E41993">
              <w:rPr>
                <w:rStyle w:val="aff2"/>
                <w:noProof/>
              </w:rPr>
              <w:t>6.3 Обоснование цены программного средства</w:t>
            </w:r>
            <w:r w:rsidR="00A85936">
              <w:rPr>
                <w:noProof/>
                <w:webHidden/>
              </w:rPr>
              <w:tab/>
            </w:r>
            <w:r w:rsidR="00A85936">
              <w:rPr>
                <w:noProof/>
                <w:webHidden/>
              </w:rPr>
              <w:fldChar w:fldCharType="begin"/>
            </w:r>
            <w:r w:rsidR="00A85936">
              <w:rPr>
                <w:noProof/>
                <w:webHidden/>
              </w:rPr>
              <w:instrText xml:space="preserve"> PAGEREF _Toc166885171 \h </w:instrText>
            </w:r>
            <w:r w:rsidR="00A85936">
              <w:rPr>
                <w:noProof/>
                <w:webHidden/>
              </w:rPr>
            </w:r>
            <w:r w:rsidR="00A85936">
              <w:rPr>
                <w:noProof/>
                <w:webHidden/>
              </w:rPr>
              <w:fldChar w:fldCharType="separate"/>
            </w:r>
            <w:r w:rsidR="00A85936">
              <w:rPr>
                <w:noProof/>
                <w:webHidden/>
              </w:rPr>
              <w:t>86</w:t>
            </w:r>
            <w:r w:rsidR="00A85936">
              <w:rPr>
                <w:noProof/>
                <w:webHidden/>
              </w:rPr>
              <w:fldChar w:fldCharType="end"/>
            </w:r>
          </w:hyperlink>
        </w:p>
        <w:p w14:paraId="3FDD85D8" w14:textId="38190312" w:rsidR="00A85936" w:rsidRDefault="00087216">
          <w:pPr>
            <w:pStyle w:val="21"/>
            <w:rPr>
              <w:rFonts w:asciiTheme="minorHAnsi" w:eastAsiaTheme="minorEastAsia" w:hAnsiTheme="minorHAnsi" w:cstheme="minorBidi"/>
              <w:noProof/>
              <w:sz w:val="22"/>
            </w:rPr>
          </w:pPr>
          <w:hyperlink w:anchor="_Toc166885172" w:history="1">
            <w:r w:rsidR="00A85936" w:rsidRPr="00E41993">
              <w:rPr>
                <w:rStyle w:val="aff2"/>
                <w:b/>
                <w:noProof/>
              </w:rPr>
              <w:t>6.3.1 Расчёт затрат рабочего времени</w:t>
            </w:r>
            <w:r w:rsidR="000A6ABD">
              <w:rPr>
                <w:rStyle w:val="aff2"/>
                <w:b/>
                <w:noProof/>
              </w:rPr>
              <w:t xml:space="preserve"> на </w:t>
            </w:r>
            <w:r w:rsidR="00A85936" w:rsidRPr="00E41993">
              <w:rPr>
                <w:rStyle w:val="aff2"/>
                <w:b/>
                <w:noProof/>
              </w:rPr>
              <w:t>разработку программного средства</w:t>
            </w:r>
            <w:r w:rsidR="00A85936">
              <w:rPr>
                <w:noProof/>
                <w:webHidden/>
              </w:rPr>
              <w:tab/>
            </w:r>
            <w:r w:rsidR="00A85936">
              <w:rPr>
                <w:noProof/>
                <w:webHidden/>
              </w:rPr>
              <w:fldChar w:fldCharType="begin"/>
            </w:r>
            <w:r w:rsidR="00A85936">
              <w:rPr>
                <w:noProof/>
                <w:webHidden/>
              </w:rPr>
              <w:instrText xml:space="preserve"> PAGEREF _Toc166885172 \h </w:instrText>
            </w:r>
            <w:r w:rsidR="00A85936">
              <w:rPr>
                <w:noProof/>
                <w:webHidden/>
              </w:rPr>
            </w:r>
            <w:r w:rsidR="00A85936">
              <w:rPr>
                <w:noProof/>
                <w:webHidden/>
              </w:rPr>
              <w:fldChar w:fldCharType="separate"/>
            </w:r>
            <w:r w:rsidR="00A85936">
              <w:rPr>
                <w:noProof/>
                <w:webHidden/>
              </w:rPr>
              <w:t>86</w:t>
            </w:r>
            <w:r w:rsidR="00A85936">
              <w:rPr>
                <w:noProof/>
                <w:webHidden/>
              </w:rPr>
              <w:fldChar w:fldCharType="end"/>
            </w:r>
          </w:hyperlink>
        </w:p>
        <w:p w14:paraId="30649586" w14:textId="76B45EF7" w:rsidR="00A85936" w:rsidRDefault="00087216">
          <w:pPr>
            <w:pStyle w:val="21"/>
            <w:rPr>
              <w:rFonts w:asciiTheme="minorHAnsi" w:eastAsiaTheme="minorEastAsia" w:hAnsiTheme="minorHAnsi" w:cstheme="minorBidi"/>
              <w:noProof/>
              <w:sz w:val="22"/>
            </w:rPr>
          </w:pPr>
          <w:hyperlink w:anchor="_Toc166885173" w:history="1">
            <w:r w:rsidR="00A85936" w:rsidRPr="00E41993">
              <w:rPr>
                <w:rStyle w:val="aff2"/>
                <w:b/>
                <w:noProof/>
              </w:rPr>
              <w:t>6.3.2 Расчёт основной заработной платы</w:t>
            </w:r>
            <w:r w:rsidR="00A85936">
              <w:rPr>
                <w:noProof/>
                <w:webHidden/>
              </w:rPr>
              <w:tab/>
            </w:r>
            <w:r w:rsidR="00A85936">
              <w:rPr>
                <w:noProof/>
                <w:webHidden/>
              </w:rPr>
              <w:fldChar w:fldCharType="begin"/>
            </w:r>
            <w:r w:rsidR="00A85936">
              <w:rPr>
                <w:noProof/>
                <w:webHidden/>
              </w:rPr>
              <w:instrText xml:space="preserve"> PAGEREF _Toc166885173 \h </w:instrText>
            </w:r>
            <w:r w:rsidR="00A85936">
              <w:rPr>
                <w:noProof/>
                <w:webHidden/>
              </w:rPr>
            </w:r>
            <w:r w:rsidR="00A85936">
              <w:rPr>
                <w:noProof/>
                <w:webHidden/>
              </w:rPr>
              <w:fldChar w:fldCharType="separate"/>
            </w:r>
            <w:r w:rsidR="00A85936">
              <w:rPr>
                <w:noProof/>
                <w:webHidden/>
              </w:rPr>
              <w:t>87</w:t>
            </w:r>
            <w:r w:rsidR="00A85936">
              <w:rPr>
                <w:noProof/>
                <w:webHidden/>
              </w:rPr>
              <w:fldChar w:fldCharType="end"/>
            </w:r>
          </w:hyperlink>
        </w:p>
        <w:p w14:paraId="1DC8F84B" w14:textId="26691DC2" w:rsidR="00A85936" w:rsidRDefault="00087216">
          <w:pPr>
            <w:pStyle w:val="21"/>
            <w:rPr>
              <w:rFonts w:asciiTheme="minorHAnsi" w:eastAsiaTheme="minorEastAsia" w:hAnsiTheme="minorHAnsi" w:cstheme="minorBidi"/>
              <w:noProof/>
              <w:sz w:val="22"/>
            </w:rPr>
          </w:pPr>
          <w:hyperlink w:anchor="_Toc166885174" w:history="1">
            <w:r w:rsidR="00A85936" w:rsidRPr="00E41993">
              <w:rPr>
                <w:rStyle w:val="aff2"/>
                <w:b/>
                <w:noProof/>
              </w:rPr>
              <w:t>6.3.3 Расчёт дополнительной заработной платы</w:t>
            </w:r>
            <w:r w:rsidR="00A85936">
              <w:rPr>
                <w:noProof/>
                <w:webHidden/>
              </w:rPr>
              <w:tab/>
            </w:r>
            <w:r w:rsidR="00A85936">
              <w:rPr>
                <w:noProof/>
                <w:webHidden/>
              </w:rPr>
              <w:fldChar w:fldCharType="begin"/>
            </w:r>
            <w:r w:rsidR="00A85936">
              <w:rPr>
                <w:noProof/>
                <w:webHidden/>
              </w:rPr>
              <w:instrText xml:space="preserve"> PAGEREF _Toc166885174 \h </w:instrText>
            </w:r>
            <w:r w:rsidR="00A85936">
              <w:rPr>
                <w:noProof/>
                <w:webHidden/>
              </w:rPr>
            </w:r>
            <w:r w:rsidR="00A85936">
              <w:rPr>
                <w:noProof/>
                <w:webHidden/>
              </w:rPr>
              <w:fldChar w:fldCharType="separate"/>
            </w:r>
            <w:r w:rsidR="00A85936">
              <w:rPr>
                <w:noProof/>
                <w:webHidden/>
              </w:rPr>
              <w:t>88</w:t>
            </w:r>
            <w:r w:rsidR="00A85936">
              <w:rPr>
                <w:noProof/>
                <w:webHidden/>
              </w:rPr>
              <w:fldChar w:fldCharType="end"/>
            </w:r>
          </w:hyperlink>
        </w:p>
        <w:p w14:paraId="41EA1B14" w14:textId="76BFBFF4" w:rsidR="00A85936" w:rsidRDefault="00087216">
          <w:pPr>
            <w:pStyle w:val="21"/>
            <w:rPr>
              <w:rFonts w:asciiTheme="minorHAnsi" w:eastAsiaTheme="minorEastAsia" w:hAnsiTheme="minorHAnsi" w:cstheme="minorBidi"/>
              <w:noProof/>
              <w:sz w:val="22"/>
            </w:rPr>
          </w:pPr>
          <w:hyperlink w:anchor="_Toc166885175" w:history="1">
            <w:r w:rsidR="00A85936" w:rsidRPr="00E41993">
              <w:rPr>
                <w:rStyle w:val="aff2"/>
                <w:b/>
                <w:noProof/>
              </w:rPr>
              <w:t>6.3.4 Расчёт отчислений</w:t>
            </w:r>
            <w:r w:rsidR="000A6ABD">
              <w:rPr>
                <w:rStyle w:val="aff2"/>
                <w:b/>
                <w:noProof/>
              </w:rPr>
              <w:t xml:space="preserve"> в </w:t>
            </w:r>
            <w:r w:rsidR="00A85936" w:rsidRPr="00E41993">
              <w:rPr>
                <w:rStyle w:val="aff2"/>
                <w:b/>
                <w:noProof/>
              </w:rPr>
              <w:t>Фонд социальной защиты населения</w:t>
            </w:r>
            <w:r w:rsidR="000A6ABD">
              <w:rPr>
                <w:rStyle w:val="aff2"/>
                <w:b/>
                <w:noProof/>
              </w:rPr>
              <w:t xml:space="preserve"> и </w:t>
            </w:r>
            <w:r w:rsidR="00A85936" w:rsidRPr="00E41993">
              <w:rPr>
                <w:rStyle w:val="aff2"/>
                <w:b/>
                <w:noProof/>
              </w:rPr>
              <w:t>по обязательному страхованию</w:t>
            </w:r>
            <w:r w:rsidR="00A85936">
              <w:rPr>
                <w:noProof/>
                <w:webHidden/>
              </w:rPr>
              <w:tab/>
            </w:r>
            <w:r w:rsidR="00A85936">
              <w:rPr>
                <w:noProof/>
                <w:webHidden/>
              </w:rPr>
              <w:fldChar w:fldCharType="begin"/>
            </w:r>
            <w:r w:rsidR="00A85936">
              <w:rPr>
                <w:noProof/>
                <w:webHidden/>
              </w:rPr>
              <w:instrText xml:space="preserve"> PAGEREF _Toc166885175 \h </w:instrText>
            </w:r>
            <w:r w:rsidR="00A85936">
              <w:rPr>
                <w:noProof/>
                <w:webHidden/>
              </w:rPr>
            </w:r>
            <w:r w:rsidR="00A85936">
              <w:rPr>
                <w:noProof/>
                <w:webHidden/>
              </w:rPr>
              <w:fldChar w:fldCharType="separate"/>
            </w:r>
            <w:r w:rsidR="00A85936">
              <w:rPr>
                <w:noProof/>
                <w:webHidden/>
              </w:rPr>
              <w:t>88</w:t>
            </w:r>
            <w:r w:rsidR="00A85936">
              <w:rPr>
                <w:noProof/>
                <w:webHidden/>
              </w:rPr>
              <w:fldChar w:fldCharType="end"/>
            </w:r>
          </w:hyperlink>
        </w:p>
        <w:p w14:paraId="4D1DB332" w14:textId="04DA1086" w:rsidR="00A85936" w:rsidRDefault="00087216">
          <w:pPr>
            <w:pStyle w:val="21"/>
            <w:rPr>
              <w:rFonts w:asciiTheme="minorHAnsi" w:eastAsiaTheme="minorEastAsia" w:hAnsiTheme="minorHAnsi" w:cstheme="minorBidi"/>
              <w:noProof/>
              <w:sz w:val="22"/>
            </w:rPr>
          </w:pPr>
          <w:hyperlink w:anchor="_Toc166885176" w:history="1">
            <w:r w:rsidR="00A85936" w:rsidRPr="00E41993">
              <w:rPr>
                <w:rStyle w:val="aff2"/>
                <w:b/>
                <w:noProof/>
              </w:rPr>
              <w:t>6.3.5 Расчет суммы прочих прямых затрат</w:t>
            </w:r>
            <w:r w:rsidR="00A85936">
              <w:rPr>
                <w:noProof/>
                <w:webHidden/>
              </w:rPr>
              <w:tab/>
            </w:r>
            <w:r w:rsidR="00A85936">
              <w:rPr>
                <w:noProof/>
                <w:webHidden/>
              </w:rPr>
              <w:fldChar w:fldCharType="begin"/>
            </w:r>
            <w:r w:rsidR="00A85936">
              <w:rPr>
                <w:noProof/>
                <w:webHidden/>
              </w:rPr>
              <w:instrText xml:space="preserve"> PAGEREF _Toc166885176 \h </w:instrText>
            </w:r>
            <w:r w:rsidR="00A85936">
              <w:rPr>
                <w:noProof/>
                <w:webHidden/>
              </w:rPr>
            </w:r>
            <w:r w:rsidR="00A85936">
              <w:rPr>
                <w:noProof/>
                <w:webHidden/>
              </w:rPr>
              <w:fldChar w:fldCharType="separate"/>
            </w:r>
            <w:r w:rsidR="00A85936">
              <w:rPr>
                <w:noProof/>
                <w:webHidden/>
              </w:rPr>
              <w:t>89</w:t>
            </w:r>
            <w:r w:rsidR="00A85936">
              <w:rPr>
                <w:noProof/>
                <w:webHidden/>
              </w:rPr>
              <w:fldChar w:fldCharType="end"/>
            </w:r>
          </w:hyperlink>
        </w:p>
        <w:p w14:paraId="07705258" w14:textId="1BED0E06" w:rsidR="00A85936" w:rsidRDefault="00087216">
          <w:pPr>
            <w:pStyle w:val="21"/>
            <w:rPr>
              <w:rFonts w:asciiTheme="minorHAnsi" w:eastAsiaTheme="minorEastAsia" w:hAnsiTheme="minorHAnsi" w:cstheme="minorBidi"/>
              <w:noProof/>
              <w:sz w:val="22"/>
            </w:rPr>
          </w:pPr>
          <w:hyperlink w:anchor="_Toc166885177" w:history="1">
            <w:r w:rsidR="00A85936" w:rsidRPr="00E41993">
              <w:rPr>
                <w:rStyle w:val="aff2"/>
                <w:b/>
                <w:noProof/>
              </w:rPr>
              <w:t>6.3.6 Расчет суммы накладных расходов</w:t>
            </w:r>
            <w:r w:rsidR="00A85936">
              <w:rPr>
                <w:noProof/>
                <w:webHidden/>
              </w:rPr>
              <w:tab/>
            </w:r>
            <w:r w:rsidR="00A85936">
              <w:rPr>
                <w:noProof/>
                <w:webHidden/>
              </w:rPr>
              <w:fldChar w:fldCharType="begin"/>
            </w:r>
            <w:r w:rsidR="00A85936">
              <w:rPr>
                <w:noProof/>
                <w:webHidden/>
              </w:rPr>
              <w:instrText xml:space="preserve"> PAGEREF _Toc166885177 \h </w:instrText>
            </w:r>
            <w:r w:rsidR="00A85936">
              <w:rPr>
                <w:noProof/>
                <w:webHidden/>
              </w:rPr>
            </w:r>
            <w:r w:rsidR="00A85936">
              <w:rPr>
                <w:noProof/>
                <w:webHidden/>
              </w:rPr>
              <w:fldChar w:fldCharType="separate"/>
            </w:r>
            <w:r w:rsidR="00A85936">
              <w:rPr>
                <w:noProof/>
                <w:webHidden/>
              </w:rPr>
              <w:t>90</w:t>
            </w:r>
            <w:r w:rsidR="00A85936">
              <w:rPr>
                <w:noProof/>
                <w:webHidden/>
              </w:rPr>
              <w:fldChar w:fldCharType="end"/>
            </w:r>
          </w:hyperlink>
        </w:p>
        <w:p w14:paraId="7B13B0E3" w14:textId="7AD45AE7" w:rsidR="00A85936" w:rsidRDefault="00087216">
          <w:pPr>
            <w:pStyle w:val="21"/>
            <w:rPr>
              <w:rFonts w:asciiTheme="minorHAnsi" w:eastAsiaTheme="minorEastAsia" w:hAnsiTheme="minorHAnsi" w:cstheme="minorBidi"/>
              <w:noProof/>
              <w:sz w:val="22"/>
            </w:rPr>
          </w:pPr>
          <w:hyperlink w:anchor="_Toc166885178" w:history="1">
            <w:r w:rsidR="00A85936" w:rsidRPr="00E41993">
              <w:rPr>
                <w:rStyle w:val="aff2"/>
                <w:b/>
                <w:noProof/>
              </w:rPr>
              <w:t>6.3.7 Сумма расходов</w:t>
            </w:r>
            <w:r w:rsidR="000A6ABD">
              <w:rPr>
                <w:rStyle w:val="aff2"/>
                <w:b/>
                <w:noProof/>
              </w:rPr>
              <w:t xml:space="preserve"> на </w:t>
            </w:r>
            <w:r w:rsidR="00A85936" w:rsidRPr="00E41993">
              <w:rPr>
                <w:rStyle w:val="aff2"/>
                <w:b/>
                <w:noProof/>
              </w:rPr>
              <w:t>разработку программного средства</w:t>
            </w:r>
            <w:r w:rsidR="00A85936">
              <w:rPr>
                <w:noProof/>
                <w:webHidden/>
              </w:rPr>
              <w:tab/>
            </w:r>
            <w:r w:rsidR="00A85936">
              <w:rPr>
                <w:noProof/>
                <w:webHidden/>
              </w:rPr>
              <w:fldChar w:fldCharType="begin"/>
            </w:r>
            <w:r w:rsidR="00A85936">
              <w:rPr>
                <w:noProof/>
                <w:webHidden/>
              </w:rPr>
              <w:instrText xml:space="preserve"> PAGEREF _Toc166885178 \h </w:instrText>
            </w:r>
            <w:r w:rsidR="00A85936">
              <w:rPr>
                <w:noProof/>
                <w:webHidden/>
              </w:rPr>
            </w:r>
            <w:r w:rsidR="00A85936">
              <w:rPr>
                <w:noProof/>
                <w:webHidden/>
              </w:rPr>
              <w:fldChar w:fldCharType="separate"/>
            </w:r>
            <w:r w:rsidR="00A85936">
              <w:rPr>
                <w:noProof/>
                <w:webHidden/>
              </w:rPr>
              <w:t>90</w:t>
            </w:r>
            <w:r w:rsidR="00A85936">
              <w:rPr>
                <w:noProof/>
                <w:webHidden/>
              </w:rPr>
              <w:fldChar w:fldCharType="end"/>
            </w:r>
          </w:hyperlink>
        </w:p>
        <w:p w14:paraId="3D75FA23" w14:textId="6A3AE437" w:rsidR="00A85936" w:rsidRDefault="00087216">
          <w:pPr>
            <w:pStyle w:val="21"/>
            <w:rPr>
              <w:rFonts w:asciiTheme="minorHAnsi" w:eastAsiaTheme="minorEastAsia" w:hAnsiTheme="minorHAnsi" w:cstheme="minorBidi"/>
              <w:noProof/>
              <w:sz w:val="22"/>
            </w:rPr>
          </w:pPr>
          <w:hyperlink w:anchor="_Toc166885179" w:history="1">
            <w:r w:rsidR="00A85936" w:rsidRPr="00E41993">
              <w:rPr>
                <w:rStyle w:val="aff2"/>
                <w:b/>
                <w:noProof/>
              </w:rPr>
              <w:t>6.3.8 Расходы</w:t>
            </w:r>
            <w:r w:rsidR="000A6ABD">
              <w:rPr>
                <w:rStyle w:val="aff2"/>
                <w:b/>
                <w:noProof/>
              </w:rPr>
              <w:t xml:space="preserve"> на </w:t>
            </w:r>
            <w:r w:rsidR="00A85936" w:rsidRPr="00E41993">
              <w:rPr>
                <w:rStyle w:val="aff2"/>
                <w:b/>
                <w:noProof/>
              </w:rPr>
              <w:t>реализацию</w:t>
            </w:r>
            <w:r w:rsidR="00A85936">
              <w:rPr>
                <w:noProof/>
                <w:webHidden/>
              </w:rPr>
              <w:tab/>
            </w:r>
            <w:r w:rsidR="00A85936">
              <w:rPr>
                <w:noProof/>
                <w:webHidden/>
              </w:rPr>
              <w:fldChar w:fldCharType="begin"/>
            </w:r>
            <w:r w:rsidR="00A85936">
              <w:rPr>
                <w:noProof/>
                <w:webHidden/>
              </w:rPr>
              <w:instrText xml:space="preserve"> PAGEREF _Toc166885179 \h </w:instrText>
            </w:r>
            <w:r w:rsidR="00A85936">
              <w:rPr>
                <w:noProof/>
                <w:webHidden/>
              </w:rPr>
            </w:r>
            <w:r w:rsidR="00A85936">
              <w:rPr>
                <w:noProof/>
                <w:webHidden/>
              </w:rPr>
              <w:fldChar w:fldCharType="separate"/>
            </w:r>
            <w:r w:rsidR="00A85936">
              <w:rPr>
                <w:noProof/>
                <w:webHidden/>
              </w:rPr>
              <w:t>90</w:t>
            </w:r>
            <w:r w:rsidR="00A85936">
              <w:rPr>
                <w:noProof/>
                <w:webHidden/>
              </w:rPr>
              <w:fldChar w:fldCharType="end"/>
            </w:r>
          </w:hyperlink>
        </w:p>
        <w:p w14:paraId="7209EC59" w14:textId="7E4D2599" w:rsidR="00A85936" w:rsidRDefault="00087216">
          <w:pPr>
            <w:pStyle w:val="21"/>
            <w:rPr>
              <w:rFonts w:asciiTheme="minorHAnsi" w:eastAsiaTheme="minorEastAsia" w:hAnsiTheme="minorHAnsi" w:cstheme="minorBidi"/>
              <w:noProof/>
              <w:sz w:val="22"/>
            </w:rPr>
          </w:pPr>
          <w:hyperlink w:anchor="_Toc166885180" w:history="1">
            <w:r w:rsidR="00A85936" w:rsidRPr="00E41993">
              <w:rPr>
                <w:rStyle w:val="aff2"/>
                <w:b/>
                <w:noProof/>
              </w:rPr>
              <w:t>6.3.9 Расчёт полной себестоимости</w:t>
            </w:r>
            <w:r w:rsidR="00A85936">
              <w:rPr>
                <w:noProof/>
                <w:webHidden/>
              </w:rPr>
              <w:tab/>
            </w:r>
            <w:r w:rsidR="00A85936">
              <w:rPr>
                <w:noProof/>
                <w:webHidden/>
              </w:rPr>
              <w:fldChar w:fldCharType="begin"/>
            </w:r>
            <w:r w:rsidR="00A85936">
              <w:rPr>
                <w:noProof/>
                <w:webHidden/>
              </w:rPr>
              <w:instrText xml:space="preserve"> PAGEREF _Toc166885180 \h </w:instrText>
            </w:r>
            <w:r w:rsidR="00A85936">
              <w:rPr>
                <w:noProof/>
                <w:webHidden/>
              </w:rPr>
            </w:r>
            <w:r w:rsidR="00A85936">
              <w:rPr>
                <w:noProof/>
                <w:webHidden/>
              </w:rPr>
              <w:fldChar w:fldCharType="separate"/>
            </w:r>
            <w:r w:rsidR="00A85936">
              <w:rPr>
                <w:noProof/>
                <w:webHidden/>
              </w:rPr>
              <w:t>91</w:t>
            </w:r>
            <w:r w:rsidR="00A85936">
              <w:rPr>
                <w:noProof/>
                <w:webHidden/>
              </w:rPr>
              <w:fldChar w:fldCharType="end"/>
            </w:r>
          </w:hyperlink>
        </w:p>
        <w:p w14:paraId="01BD1828" w14:textId="26C407C6" w:rsidR="00A85936" w:rsidRDefault="00087216">
          <w:pPr>
            <w:pStyle w:val="21"/>
            <w:rPr>
              <w:rFonts w:asciiTheme="minorHAnsi" w:eastAsiaTheme="minorEastAsia" w:hAnsiTheme="minorHAnsi" w:cstheme="minorBidi"/>
              <w:noProof/>
              <w:sz w:val="22"/>
            </w:rPr>
          </w:pPr>
          <w:hyperlink w:anchor="_Toc166885181" w:history="1">
            <w:r w:rsidR="00A85936" w:rsidRPr="00E41993">
              <w:rPr>
                <w:rStyle w:val="aff2"/>
                <w:b/>
                <w:noProof/>
              </w:rPr>
              <w:t>6.4 Вывод по разделу</w:t>
            </w:r>
            <w:r w:rsidR="00A85936">
              <w:rPr>
                <w:noProof/>
                <w:webHidden/>
              </w:rPr>
              <w:tab/>
            </w:r>
            <w:r w:rsidR="00A85936">
              <w:rPr>
                <w:noProof/>
                <w:webHidden/>
              </w:rPr>
              <w:fldChar w:fldCharType="begin"/>
            </w:r>
            <w:r w:rsidR="00A85936">
              <w:rPr>
                <w:noProof/>
                <w:webHidden/>
              </w:rPr>
              <w:instrText xml:space="preserve"> PAGEREF _Toc166885181 \h </w:instrText>
            </w:r>
            <w:r w:rsidR="00A85936">
              <w:rPr>
                <w:noProof/>
                <w:webHidden/>
              </w:rPr>
            </w:r>
            <w:r w:rsidR="00A85936">
              <w:rPr>
                <w:noProof/>
                <w:webHidden/>
              </w:rPr>
              <w:fldChar w:fldCharType="separate"/>
            </w:r>
            <w:r w:rsidR="00A85936">
              <w:rPr>
                <w:noProof/>
                <w:webHidden/>
              </w:rPr>
              <w:t>91</w:t>
            </w:r>
            <w:r w:rsidR="00A85936">
              <w:rPr>
                <w:noProof/>
                <w:webHidden/>
              </w:rPr>
              <w:fldChar w:fldCharType="end"/>
            </w:r>
          </w:hyperlink>
        </w:p>
        <w:p w14:paraId="4E5479E4" w14:textId="4C0E3D0F" w:rsidR="00A85936" w:rsidRDefault="00087216">
          <w:pPr>
            <w:pStyle w:val="11"/>
            <w:tabs>
              <w:tab w:val="right" w:leader="dot" w:pos="9628"/>
            </w:tabs>
            <w:rPr>
              <w:rFonts w:asciiTheme="minorHAnsi" w:eastAsiaTheme="minorEastAsia" w:hAnsiTheme="minorHAnsi" w:cstheme="minorBidi"/>
              <w:noProof/>
              <w:sz w:val="22"/>
            </w:rPr>
          </w:pPr>
          <w:hyperlink w:anchor="_Toc166885182" w:history="1">
            <w:r w:rsidR="00A85936" w:rsidRPr="00E41993">
              <w:rPr>
                <w:rStyle w:val="aff2"/>
                <w:noProof/>
              </w:rPr>
              <w:t>Список использованных источников</w:t>
            </w:r>
            <w:r w:rsidR="00A85936">
              <w:rPr>
                <w:noProof/>
                <w:webHidden/>
              </w:rPr>
              <w:tab/>
            </w:r>
            <w:r w:rsidR="00A85936">
              <w:rPr>
                <w:noProof/>
                <w:webHidden/>
              </w:rPr>
              <w:fldChar w:fldCharType="begin"/>
            </w:r>
            <w:r w:rsidR="00A85936">
              <w:rPr>
                <w:noProof/>
                <w:webHidden/>
              </w:rPr>
              <w:instrText xml:space="preserve"> PAGEREF _Toc166885182 \h </w:instrText>
            </w:r>
            <w:r w:rsidR="00A85936">
              <w:rPr>
                <w:noProof/>
                <w:webHidden/>
              </w:rPr>
            </w:r>
            <w:r w:rsidR="00A85936">
              <w:rPr>
                <w:noProof/>
                <w:webHidden/>
              </w:rPr>
              <w:fldChar w:fldCharType="separate"/>
            </w:r>
            <w:r w:rsidR="00A85936">
              <w:rPr>
                <w:noProof/>
                <w:webHidden/>
              </w:rPr>
              <w:t>98</w:t>
            </w:r>
            <w:r w:rsidR="00A85936">
              <w:rPr>
                <w:noProof/>
                <w:webHidden/>
              </w:rPr>
              <w:fldChar w:fldCharType="end"/>
            </w:r>
          </w:hyperlink>
        </w:p>
        <w:p w14:paraId="19D504FC" w14:textId="79589E10" w:rsidR="00A85936" w:rsidRDefault="00087216">
          <w:pPr>
            <w:pStyle w:val="11"/>
            <w:tabs>
              <w:tab w:val="right" w:leader="dot" w:pos="9628"/>
            </w:tabs>
            <w:rPr>
              <w:rFonts w:asciiTheme="minorHAnsi" w:eastAsiaTheme="minorEastAsia" w:hAnsiTheme="minorHAnsi" w:cstheme="minorBidi"/>
              <w:noProof/>
              <w:sz w:val="22"/>
            </w:rPr>
          </w:pPr>
          <w:hyperlink w:anchor="_Toc166885183" w:history="1">
            <w:r w:rsidR="00A85936" w:rsidRPr="00E41993">
              <w:rPr>
                <w:rStyle w:val="aff2"/>
                <w:bCs/>
                <w:noProof/>
              </w:rPr>
              <w:t>ПРИЛОЖЕНИЕ А</w:t>
            </w:r>
            <w:r w:rsidR="00A85936">
              <w:rPr>
                <w:noProof/>
                <w:webHidden/>
              </w:rPr>
              <w:tab/>
            </w:r>
            <w:r w:rsidR="00A85936">
              <w:rPr>
                <w:noProof/>
                <w:webHidden/>
              </w:rPr>
              <w:fldChar w:fldCharType="begin"/>
            </w:r>
            <w:r w:rsidR="00A85936">
              <w:rPr>
                <w:noProof/>
                <w:webHidden/>
              </w:rPr>
              <w:instrText xml:space="preserve"> PAGEREF _Toc166885183 \h </w:instrText>
            </w:r>
            <w:r w:rsidR="00A85936">
              <w:rPr>
                <w:noProof/>
                <w:webHidden/>
              </w:rPr>
            </w:r>
            <w:r w:rsidR="00A85936">
              <w:rPr>
                <w:noProof/>
                <w:webHidden/>
              </w:rPr>
              <w:fldChar w:fldCharType="separate"/>
            </w:r>
            <w:r w:rsidR="00A85936">
              <w:rPr>
                <w:noProof/>
                <w:webHidden/>
              </w:rPr>
              <w:t>99</w:t>
            </w:r>
            <w:r w:rsidR="00A85936">
              <w:rPr>
                <w:noProof/>
                <w:webHidden/>
              </w:rPr>
              <w:fldChar w:fldCharType="end"/>
            </w:r>
          </w:hyperlink>
        </w:p>
        <w:p w14:paraId="1C2D0A45" w14:textId="5DEF335D" w:rsidR="00A85936" w:rsidRDefault="00087216">
          <w:pPr>
            <w:pStyle w:val="11"/>
            <w:tabs>
              <w:tab w:val="right" w:leader="dot" w:pos="9628"/>
            </w:tabs>
            <w:rPr>
              <w:rFonts w:asciiTheme="minorHAnsi" w:eastAsiaTheme="minorEastAsia" w:hAnsiTheme="minorHAnsi" w:cstheme="minorBidi"/>
              <w:noProof/>
              <w:sz w:val="22"/>
            </w:rPr>
          </w:pPr>
          <w:hyperlink w:anchor="_Toc166885184" w:history="1">
            <w:r w:rsidR="00A85936" w:rsidRPr="00E41993">
              <w:rPr>
                <w:rStyle w:val="aff2"/>
                <w:bCs/>
                <w:noProof/>
              </w:rPr>
              <w:t>ПРИЛОЖЕНИЕ Б</w:t>
            </w:r>
            <w:r w:rsidR="00A85936">
              <w:rPr>
                <w:noProof/>
                <w:webHidden/>
              </w:rPr>
              <w:tab/>
            </w:r>
            <w:r w:rsidR="00A85936">
              <w:rPr>
                <w:noProof/>
                <w:webHidden/>
              </w:rPr>
              <w:fldChar w:fldCharType="begin"/>
            </w:r>
            <w:r w:rsidR="00A85936">
              <w:rPr>
                <w:noProof/>
                <w:webHidden/>
              </w:rPr>
              <w:instrText xml:space="preserve"> PAGEREF _Toc166885184 \h </w:instrText>
            </w:r>
            <w:r w:rsidR="00A85936">
              <w:rPr>
                <w:noProof/>
                <w:webHidden/>
              </w:rPr>
            </w:r>
            <w:r w:rsidR="00A85936">
              <w:rPr>
                <w:noProof/>
                <w:webHidden/>
              </w:rPr>
              <w:fldChar w:fldCharType="separate"/>
            </w:r>
            <w:r w:rsidR="00A85936">
              <w:rPr>
                <w:noProof/>
                <w:webHidden/>
              </w:rPr>
              <w:t>100</w:t>
            </w:r>
            <w:r w:rsidR="00A85936">
              <w:rPr>
                <w:noProof/>
                <w:webHidden/>
              </w:rPr>
              <w:fldChar w:fldCharType="end"/>
            </w:r>
          </w:hyperlink>
        </w:p>
        <w:p w14:paraId="06EFC0ED" w14:textId="198FDC86" w:rsidR="00A85936" w:rsidRDefault="00087216">
          <w:pPr>
            <w:pStyle w:val="11"/>
            <w:tabs>
              <w:tab w:val="right" w:leader="dot" w:pos="9628"/>
            </w:tabs>
            <w:rPr>
              <w:rFonts w:asciiTheme="minorHAnsi" w:eastAsiaTheme="minorEastAsia" w:hAnsiTheme="minorHAnsi" w:cstheme="minorBidi"/>
              <w:noProof/>
              <w:sz w:val="22"/>
            </w:rPr>
          </w:pPr>
          <w:hyperlink w:anchor="_Toc166885185" w:history="1">
            <w:r w:rsidR="00A85936" w:rsidRPr="00E41993">
              <w:rPr>
                <w:rStyle w:val="aff2"/>
                <w:bCs/>
                <w:noProof/>
              </w:rPr>
              <w:t>ПРИЛОЖЕНИЕ В</w:t>
            </w:r>
            <w:r w:rsidR="00A85936">
              <w:rPr>
                <w:noProof/>
                <w:webHidden/>
              </w:rPr>
              <w:tab/>
            </w:r>
            <w:r w:rsidR="00A85936">
              <w:rPr>
                <w:noProof/>
                <w:webHidden/>
              </w:rPr>
              <w:fldChar w:fldCharType="begin"/>
            </w:r>
            <w:r w:rsidR="00A85936">
              <w:rPr>
                <w:noProof/>
                <w:webHidden/>
              </w:rPr>
              <w:instrText xml:space="preserve"> PAGEREF _Toc166885185 \h </w:instrText>
            </w:r>
            <w:r w:rsidR="00A85936">
              <w:rPr>
                <w:noProof/>
                <w:webHidden/>
              </w:rPr>
            </w:r>
            <w:r w:rsidR="00A85936">
              <w:rPr>
                <w:noProof/>
                <w:webHidden/>
              </w:rPr>
              <w:fldChar w:fldCharType="separate"/>
            </w:r>
            <w:r w:rsidR="00A85936">
              <w:rPr>
                <w:noProof/>
                <w:webHidden/>
              </w:rPr>
              <w:t>101</w:t>
            </w:r>
            <w:r w:rsidR="00A85936">
              <w:rPr>
                <w:noProof/>
                <w:webHidden/>
              </w:rPr>
              <w:fldChar w:fldCharType="end"/>
            </w:r>
          </w:hyperlink>
        </w:p>
        <w:p w14:paraId="36C8FEFE" w14:textId="57878C8B" w:rsidR="00A85936" w:rsidRDefault="00087216">
          <w:pPr>
            <w:pStyle w:val="11"/>
            <w:tabs>
              <w:tab w:val="right" w:leader="dot" w:pos="9628"/>
            </w:tabs>
            <w:rPr>
              <w:rFonts w:asciiTheme="minorHAnsi" w:eastAsiaTheme="minorEastAsia" w:hAnsiTheme="minorHAnsi" w:cstheme="minorBidi"/>
              <w:noProof/>
              <w:sz w:val="22"/>
            </w:rPr>
          </w:pPr>
          <w:hyperlink w:anchor="_Toc166885186" w:history="1">
            <w:r w:rsidR="00A85936" w:rsidRPr="00E41993">
              <w:rPr>
                <w:rStyle w:val="aff2"/>
                <w:bCs/>
                <w:noProof/>
              </w:rPr>
              <w:t>ПРИЛОЖЕНИЕ Г</w:t>
            </w:r>
            <w:r w:rsidR="00A85936">
              <w:rPr>
                <w:noProof/>
                <w:webHidden/>
              </w:rPr>
              <w:tab/>
            </w:r>
            <w:r w:rsidR="00A85936">
              <w:rPr>
                <w:noProof/>
                <w:webHidden/>
              </w:rPr>
              <w:fldChar w:fldCharType="begin"/>
            </w:r>
            <w:r w:rsidR="00A85936">
              <w:rPr>
                <w:noProof/>
                <w:webHidden/>
              </w:rPr>
              <w:instrText xml:space="preserve"> PAGEREF _Toc166885186 \h </w:instrText>
            </w:r>
            <w:r w:rsidR="00A85936">
              <w:rPr>
                <w:noProof/>
                <w:webHidden/>
              </w:rPr>
            </w:r>
            <w:r w:rsidR="00A85936">
              <w:rPr>
                <w:noProof/>
                <w:webHidden/>
              </w:rPr>
              <w:fldChar w:fldCharType="separate"/>
            </w:r>
            <w:r w:rsidR="00A85936">
              <w:rPr>
                <w:noProof/>
                <w:webHidden/>
              </w:rPr>
              <w:t>102</w:t>
            </w:r>
            <w:r w:rsidR="00A85936">
              <w:rPr>
                <w:noProof/>
                <w:webHidden/>
              </w:rPr>
              <w:fldChar w:fldCharType="end"/>
            </w:r>
          </w:hyperlink>
        </w:p>
        <w:p w14:paraId="19B02639" w14:textId="3E569BEC" w:rsidR="0096426C" w:rsidRDefault="0096426C" w:rsidP="00474805">
          <w:pPr>
            <w:ind w:firstLine="0"/>
          </w:pPr>
          <w:r>
            <w:fldChar w:fldCharType="end"/>
          </w:r>
        </w:p>
      </w:sdtContent>
    </w:sdt>
    <w:p w14:paraId="15B70F7C" w14:textId="7DA586E0" w:rsidR="0013781E" w:rsidRDefault="0013781E" w:rsidP="0013781E"/>
    <w:p w14:paraId="17033363" w14:textId="77777777" w:rsidR="000C4E16" w:rsidRDefault="000C4E16">
      <w:pPr>
        <w:sectPr w:rsidR="000C4E16" w:rsidSect="00A642F6">
          <w:headerReference w:type="default" r:id="rId11"/>
          <w:pgSz w:w="11906" w:h="16838" w:code="9"/>
          <w:pgMar w:top="1134" w:right="567" w:bottom="1134" w:left="1701" w:header="709" w:footer="709" w:gutter="0"/>
          <w:cols w:space="708"/>
          <w:docGrid w:linePitch="381"/>
        </w:sectPr>
      </w:pPr>
    </w:p>
    <w:p w14:paraId="17F97B03" w14:textId="2A1B6EE7" w:rsidR="00BA736F" w:rsidRPr="00B30E11" w:rsidRDefault="008A1679" w:rsidP="00BA736F">
      <w:pPr>
        <w:pStyle w:val="2121"/>
        <w:spacing w:after="280"/>
      </w:pPr>
      <w:bookmarkStart w:id="1" w:name="_Toc166885130"/>
      <w:r>
        <w:rPr>
          <w:noProof/>
          <w:lang w:eastAsia="ru-RU"/>
        </w:rPr>
        <w:lastRenderedPageBreak/>
        <mc:AlternateContent>
          <mc:Choice Requires="wpg">
            <w:drawing>
              <wp:anchor distT="0" distB="0" distL="114300" distR="114300" simplePos="0" relativeHeight="251659264" behindDoc="1" locked="0" layoutInCell="1" allowOverlap="1" wp14:anchorId="3949995D" wp14:editId="578D4E83">
                <wp:simplePos x="0" y="0"/>
                <wp:positionH relativeFrom="margin">
                  <wp:posOffset>-142240</wp:posOffset>
                </wp:positionH>
                <wp:positionV relativeFrom="margin">
                  <wp:posOffset>-514350</wp:posOffset>
                </wp:positionV>
                <wp:extent cx="6670040" cy="10279380"/>
                <wp:effectExtent l="0" t="0" r="16510" b="26670"/>
                <wp:wrapNone/>
                <wp:docPr id="421" name="Группа 421"/>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422" name="Прямая соединительная линия 422"/>
                        <wps:cNvCnPr>
                          <a:cxnSpLocks noChangeShapeType="1"/>
                        </wps:cNvCnPr>
                        <wps:spPr bwMode="auto">
                          <a:xfrm>
                            <a:off x="0" y="8894618"/>
                            <a:ext cx="6656400" cy="0"/>
                          </a:xfrm>
                          <a:prstGeom prst="line">
                            <a:avLst/>
                          </a:prstGeom>
                          <a:noFill/>
                          <a:ln w="25400">
                            <a:solidFill>
                              <a:srgbClr val="000000"/>
                            </a:solidFill>
                            <a:round/>
                          </a:ln>
                        </wps:spPr>
                        <wps:bodyPr/>
                      </wps:wsp>
                      <wps:wsp>
                        <wps:cNvPr id="423" name="Прямая соединительная линия 423"/>
                        <wps:cNvCnPr>
                          <a:cxnSpLocks noChangeShapeType="1"/>
                        </wps:cNvCnPr>
                        <wps:spPr bwMode="auto">
                          <a:xfrm>
                            <a:off x="0" y="9072748"/>
                            <a:ext cx="2340000" cy="0"/>
                          </a:xfrm>
                          <a:prstGeom prst="line">
                            <a:avLst/>
                          </a:prstGeom>
                          <a:noFill/>
                          <a:ln w="9525">
                            <a:solidFill>
                              <a:srgbClr val="000000"/>
                            </a:solidFill>
                            <a:round/>
                          </a:ln>
                        </wps:spPr>
                        <wps:bodyPr/>
                      </wps:wsp>
                      <wps:wsp>
                        <wps:cNvPr id="424" name="Прямая соединительная линия 424"/>
                        <wps:cNvCnPr>
                          <a:cxnSpLocks noChangeShapeType="1"/>
                        </wps:cNvCnPr>
                        <wps:spPr bwMode="auto">
                          <a:xfrm>
                            <a:off x="0" y="9256815"/>
                            <a:ext cx="2340000" cy="0"/>
                          </a:xfrm>
                          <a:prstGeom prst="line">
                            <a:avLst/>
                          </a:prstGeom>
                          <a:noFill/>
                          <a:ln w="25400">
                            <a:solidFill>
                              <a:srgbClr val="000000"/>
                            </a:solidFill>
                            <a:round/>
                          </a:ln>
                        </wps:spPr>
                        <wps:bodyPr/>
                      </wps:wsp>
                      <wps:wsp>
                        <wps:cNvPr id="425" name="Прямая соединительная линия 425"/>
                        <wps:cNvCnPr>
                          <a:cxnSpLocks noChangeShapeType="1"/>
                        </wps:cNvCnPr>
                        <wps:spPr bwMode="auto">
                          <a:xfrm>
                            <a:off x="0" y="9613075"/>
                            <a:ext cx="2340000" cy="0"/>
                          </a:xfrm>
                          <a:prstGeom prst="line">
                            <a:avLst/>
                          </a:prstGeom>
                          <a:noFill/>
                          <a:ln w="9525">
                            <a:solidFill>
                              <a:srgbClr val="000000"/>
                            </a:solidFill>
                            <a:round/>
                          </a:ln>
                        </wps:spPr>
                        <wps:bodyPr/>
                      </wps:wsp>
                      <wps:wsp>
                        <wps:cNvPr id="426" name="Прямая соединительная линия 426"/>
                        <wps:cNvCnPr>
                          <a:cxnSpLocks noChangeShapeType="1"/>
                        </wps:cNvCnPr>
                        <wps:spPr bwMode="auto">
                          <a:xfrm>
                            <a:off x="0" y="9797143"/>
                            <a:ext cx="2340000" cy="0"/>
                          </a:xfrm>
                          <a:prstGeom prst="line">
                            <a:avLst/>
                          </a:prstGeom>
                          <a:noFill/>
                          <a:ln w="9525">
                            <a:solidFill>
                              <a:srgbClr val="000000"/>
                            </a:solidFill>
                            <a:round/>
                          </a:ln>
                        </wps:spPr>
                        <wps:bodyPr/>
                      </wps:wsp>
                      <wps:wsp>
                        <wps:cNvPr id="427" name="Прямая соединительная линия 427"/>
                        <wps:cNvCnPr>
                          <a:cxnSpLocks noChangeShapeType="1"/>
                        </wps:cNvCnPr>
                        <wps:spPr bwMode="auto">
                          <a:xfrm>
                            <a:off x="0" y="9975273"/>
                            <a:ext cx="2340000" cy="0"/>
                          </a:xfrm>
                          <a:prstGeom prst="line">
                            <a:avLst/>
                          </a:prstGeom>
                          <a:noFill/>
                          <a:ln w="9525">
                            <a:solidFill>
                              <a:srgbClr val="000000"/>
                            </a:solidFill>
                            <a:round/>
                          </a:ln>
                        </wps:spPr>
                        <wps:bodyPr/>
                      </wps:wsp>
                      <wps:wsp>
                        <wps:cNvPr id="428" name="Прямая соединительная линия 428"/>
                        <wps:cNvCnPr>
                          <a:cxnSpLocks noChangeShapeType="1"/>
                        </wps:cNvCnPr>
                        <wps:spPr bwMode="auto">
                          <a:xfrm>
                            <a:off x="0" y="10153402"/>
                            <a:ext cx="2340000" cy="0"/>
                          </a:xfrm>
                          <a:prstGeom prst="line">
                            <a:avLst/>
                          </a:prstGeom>
                          <a:noFill/>
                          <a:ln w="9525">
                            <a:solidFill>
                              <a:srgbClr val="000000"/>
                            </a:solidFill>
                            <a:round/>
                          </a:ln>
                        </wps:spPr>
                        <wps:bodyPr/>
                      </wps:wsp>
                      <wps:wsp>
                        <wps:cNvPr id="429" name="Прямая соединительная линия 429"/>
                        <wps:cNvCnPr>
                          <a:cxnSpLocks noChangeShapeType="1"/>
                        </wps:cNvCnPr>
                        <wps:spPr bwMode="auto">
                          <a:xfrm>
                            <a:off x="2339439" y="8894618"/>
                            <a:ext cx="0" cy="1440000"/>
                          </a:xfrm>
                          <a:prstGeom prst="line">
                            <a:avLst/>
                          </a:prstGeom>
                          <a:noFill/>
                          <a:ln w="25400">
                            <a:solidFill>
                              <a:srgbClr val="000000"/>
                            </a:solidFill>
                            <a:round/>
                          </a:ln>
                        </wps:spPr>
                        <wps:bodyPr/>
                      </wps:wsp>
                      <wps:wsp>
                        <wps:cNvPr id="430" name="Прямая соединительная линия 430"/>
                        <wps:cNvCnPr>
                          <a:cxnSpLocks noChangeShapeType="1"/>
                        </wps:cNvCnPr>
                        <wps:spPr bwMode="auto">
                          <a:xfrm>
                            <a:off x="1983179" y="8894618"/>
                            <a:ext cx="0" cy="1440000"/>
                          </a:xfrm>
                          <a:prstGeom prst="line">
                            <a:avLst/>
                          </a:prstGeom>
                          <a:noFill/>
                          <a:ln w="25400">
                            <a:solidFill>
                              <a:srgbClr val="000000"/>
                            </a:solidFill>
                            <a:round/>
                          </a:ln>
                        </wps:spPr>
                        <wps:bodyPr/>
                      </wps:wsp>
                      <wps:wsp>
                        <wps:cNvPr id="431" name="Прямая соединительная линия 431"/>
                        <wps:cNvCnPr>
                          <a:cxnSpLocks noChangeShapeType="1"/>
                        </wps:cNvCnPr>
                        <wps:spPr bwMode="auto">
                          <a:xfrm>
                            <a:off x="1442852" y="8894618"/>
                            <a:ext cx="0" cy="1440000"/>
                          </a:xfrm>
                          <a:prstGeom prst="line">
                            <a:avLst/>
                          </a:prstGeom>
                          <a:noFill/>
                          <a:ln w="25400">
                            <a:solidFill>
                              <a:srgbClr val="000000"/>
                            </a:solidFill>
                            <a:round/>
                          </a:ln>
                        </wps:spPr>
                        <wps:bodyPr/>
                      </wps:wsp>
                      <wps:wsp>
                        <wps:cNvPr id="432" name="Прямая соединительная линия 432"/>
                        <wps:cNvCnPr>
                          <a:cxnSpLocks noChangeShapeType="1"/>
                        </wps:cNvCnPr>
                        <wps:spPr bwMode="auto">
                          <a:xfrm>
                            <a:off x="611579" y="8894618"/>
                            <a:ext cx="0" cy="1440000"/>
                          </a:xfrm>
                          <a:prstGeom prst="line">
                            <a:avLst/>
                          </a:prstGeom>
                          <a:noFill/>
                          <a:ln w="25400">
                            <a:solidFill>
                              <a:srgbClr val="000000"/>
                            </a:solidFill>
                            <a:round/>
                          </a:ln>
                        </wps:spPr>
                        <wps:bodyPr/>
                      </wps:wsp>
                      <wps:wsp>
                        <wps:cNvPr id="433" name="Прямая соединительная линия 433"/>
                        <wps:cNvCnPr>
                          <a:cxnSpLocks noChangeShapeType="1"/>
                        </wps:cNvCnPr>
                        <wps:spPr bwMode="auto">
                          <a:xfrm>
                            <a:off x="255320" y="8894618"/>
                            <a:ext cx="0" cy="540000"/>
                          </a:xfrm>
                          <a:prstGeom prst="line">
                            <a:avLst/>
                          </a:prstGeom>
                          <a:noFill/>
                          <a:ln w="25400">
                            <a:solidFill>
                              <a:srgbClr val="000000"/>
                            </a:solidFill>
                            <a:round/>
                          </a:ln>
                        </wps:spPr>
                        <wps:bodyPr/>
                      </wps:wsp>
                      <wps:wsp>
                        <wps:cNvPr id="434" name="Прямая соединительная линия 434"/>
                        <wps:cNvCnPr>
                          <a:cxnSpLocks noChangeShapeType="1"/>
                        </wps:cNvCnPr>
                        <wps:spPr bwMode="auto">
                          <a:xfrm>
                            <a:off x="4862946" y="9797143"/>
                            <a:ext cx="1800000" cy="0"/>
                          </a:xfrm>
                          <a:prstGeom prst="line">
                            <a:avLst/>
                          </a:prstGeom>
                          <a:noFill/>
                          <a:ln w="25400">
                            <a:solidFill>
                              <a:srgbClr val="000000"/>
                            </a:solidFill>
                            <a:round/>
                          </a:ln>
                        </wps:spPr>
                        <wps:bodyPr/>
                      </wps:wsp>
                      <wps:wsp>
                        <wps:cNvPr id="435" name="Прямая соединительная линия 435"/>
                        <wps:cNvCnPr>
                          <a:cxnSpLocks noChangeShapeType="1"/>
                        </wps:cNvCnPr>
                        <wps:spPr bwMode="auto">
                          <a:xfrm>
                            <a:off x="4862946" y="9434945"/>
                            <a:ext cx="0" cy="900000"/>
                          </a:xfrm>
                          <a:prstGeom prst="line">
                            <a:avLst/>
                          </a:prstGeom>
                          <a:noFill/>
                          <a:ln w="25400">
                            <a:solidFill>
                              <a:srgbClr val="000000"/>
                            </a:solidFill>
                            <a:round/>
                          </a:ln>
                        </wps:spPr>
                        <wps:bodyPr/>
                      </wps:wsp>
                      <wps:wsp>
                        <wps:cNvPr id="436" name="Прямая соединительная линия 436"/>
                        <wps:cNvCnPr>
                          <a:cxnSpLocks noChangeShapeType="1"/>
                        </wps:cNvCnPr>
                        <wps:spPr bwMode="auto">
                          <a:xfrm>
                            <a:off x="4862946" y="9613075"/>
                            <a:ext cx="1800000" cy="0"/>
                          </a:xfrm>
                          <a:prstGeom prst="line">
                            <a:avLst/>
                          </a:prstGeom>
                          <a:noFill/>
                          <a:ln w="25400">
                            <a:solidFill>
                              <a:srgbClr val="000000"/>
                            </a:solidFill>
                            <a:round/>
                          </a:ln>
                        </wps:spPr>
                        <wps:bodyPr/>
                      </wps:wsp>
                      <wps:wsp>
                        <wps:cNvPr id="437" name="Прямая соединительная линия 437"/>
                        <wps:cNvCnPr>
                          <a:cxnSpLocks noChangeShapeType="1"/>
                        </wps:cNvCnPr>
                        <wps:spPr bwMode="auto">
                          <a:xfrm>
                            <a:off x="5041075" y="9613075"/>
                            <a:ext cx="0" cy="180000"/>
                          </a:xfrm>
                          <a:prstGeom prst="line">
                            <a:avLst/>
                          </a:prstGeom>
                          <a:noFill/>
                          <a:ln w="9525">
                            <a:solidFill>
                              <a:srgbClr val="000000"/>
                            </a:solidFill>
                            <a:round/>
                          </a:ln>
                        </wps:spPr>
                        <wps:bodyPr/>
                      </wps:wsp>
                      <wps:wsp>
                        <wps:cNvPr id="438" name="Прямая соединительная линия 438"/>
                        <wps:cNvCnPr>
                          <a:cxnSpLocks noChangeShapeType="1"/>
                        </wps:cNvCnPr>
                        <wps:spPr bwMode="auto">
                          <a:xfrm>
                            <a:off x="5225143" y="9613075"/>
                            <a:ext cx="0" cy="180000"/>
                          </a:xfrm>
                          <a:prstGeom prst="line">
                            <a:avLst/>
                          </a:prstGeom>
                          <a:noFill/>
                          <a:ln w="9525">
                            <a:solidFill>
                              <a:srgbClr val="000000"/>
                            </a:solidFill>
                            <a:round/>
                          </a:ln>
                        </wps:spPr>
                        <wps:bodyPr/>
                      </wps:wsp>
                      <wps:wsp>
                        <wps:cNvPr id="439" name="Прямая соединительная линия 439"/>
                        <wps:cNvCnPr>
                          <a:cxnSpLocks noChangeShapeType="1"/>
                        </wps:cNvCnPr>
                        <wps:spPr bwMode="auto">
                          <a:xfrm>
                            <a:off x="5409211" y="9423070"/>
                            <a:ext cx="0" cy="360023"/>
                          </a:xfrm>
                          <a:prstGeom prst="line">
                            <a:avLst/>
                          </a:prstGeom>
                          <a:noFill/>
                          <a:ln w="25400">
                            <a:solidFill>
                              <a:srgbClr val="000000"/>
                            </a:solidFill>
                            <a:round/>
                          </a:ln>
                        </wps:spPr>
                        <wps:bodyPr/>
                      </wps:wsp>
                      <wps:wsp>
                        <wps:cNvPr id="440" name="Прямая соединительная линия 440"/>
                        <wps:cNvCnPr>
                          <a:cxnSpLocks noChangeShapeType="1"/>
                        </wps:cNvCnPr>
                        <wps:spPr bwMode="auto">
                          <a:xfrm>
                            <a:off x="6014852" y="9423070"/>
                            <a:ext cx="0" cy="360023"/>
                          </a:xfrm>
                          <a:prstGeom prst="line">
                            <a:avLst/>
                          </a:prstGeom>
                          <a:noFill/>
                          <a:ln w="25400">
                            <a:solidFill>
                              <a:srgbClr val="000000"/>
                            </a:solidFill>
                            <a:round/>
                          </a:ln>
                        </wps:spPr>
                        <wps:bodyPr/>
                      </wps:wsp>
                      <wps:wsp>
                        <wps:cNvPr id="441" name="Прямая соединительная линия 441"/>
                        <wps:cNvCnPr>
                          <a:cxnSpLocks noChangeShapeType="1"/>
                        </wps:cNvCnPr>
                        <wps:spPr bwMode="auto">
                          <a:xfrm>
                            <a:off x="0" y="9434945"/>
                            <a:ext cx="6656400" cy="0"/>
                          </a:xfrm>
                          <a:prstGeom prst="line">
                            <a:avLst/>
                          </a:prstGeom>
                          <a:noFill/>
                          <a:ln w="25400">
                            <a:solidFill>
                              <a:srgbClr val="000000"/>
                            </a:solidFill>
                            <a:round/>
                          </a:ln>
                        </wps:spPr>
                        <wps:bodyPr/>
                      </wps:wsp>
                      <wps:wsp>
                        <wps:cNvPr id="442" name="Прямоугольник 442"/>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443" name="Надпись 443"/>
                        <wps:cNvSpPr txBox="1">
                          <a:spLocks noChangeArrowheads="1"/>
                        </wps:cNvSpPr>
                        <wps:spPr bwMode="auto">
                          <a:xfrm>
                            <a:off x="6014852" y="9429008"/>
                            <a:ext cx="647065" cy="179070"/>
                          </a:xfrm>
                          <a:prstGeom prst="rect">
                            <a:avLst/>
                          </a:prstGeom>
                          <a:noFill/>
                          <a:ln>
                            <a:noFill/>
                          </a:ln>
                        </wps:spPr>
                        <wps:txbx>
                          <w:txbxContent>
                            <w:p w14:paraId="6A61A090" w14:textId="77777777" w:rsidR="008A1679" w:rsidRPr="00BE534A" w:rsidRDefault="008A1679" w:rsidP="008A1679">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444" name="Надпись 444"/>
                        <wps:cNvSpPr txBox="1">
                          <a:spLocks noChangeArrowheads="1"/>
                        </wps:cNvSpPr>
                        <wps:spPr bwMode="auto">
                          <a:xfrm>
                            <a:off x="0" y="9250878"/>
                            <a:ext cx="251460" cy="179070"/>
                          </a:xfrm>
                          <a:prstGeom prst="rect">
                            <a:avLst/>
                          </a:prstGeom>
                          <a:noFill/>
                          <a:ln>
                            <a:noFill/>
                          </a:ln>
                        </wps:spPr>
                        <wps:txbx>
                          <w:txbxContent>
                            <w:p w14:paraId="11D3C49D" w14:textId="77777777" w:rsidR="008A1679" w:rsidRPr="00BE534A" w:rsidRDefault="008A1679" w:rsidP="008A1679">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445" name="Надпись 445"/>
                        <wps:cNvSpPr txBox="1">
                          <a:spLocks noChangeArrowheads="1"/>
                        </wps:cNvSpPr>
                        <wps:spPr bwMode="auto">
                          <a:xfrm>
                            <a:off x="237507" y="9250878"/>
                            <a:ext cx="359410" cy="179070"/>
                          </a:xfrm>
                          <a:prstGeom prst="rect">
                            <a:avLst/>
                          </a:prstGeom>
                          <a:noFill/>
                          <a:ln>
                            <a:noFill/>
                          </a:ln>
                          <a:effectLst/>
                        </wps:spPr>
                        <wps:txbx>
                          <w:txbxContent>
                            <w:p w14:paraId="69A7F73A" w14:textId="77777777" w:rsidR="008A1679" w:rsidRPr="00BE534A" w:rsidRDefault="008A1679" w:rsidP="008A1679">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446" name="Надпись 446"/>
                        <wps:cNvSpPr txBox="1">
                          <a:spLocks noChangeArrowheads="1"/>
                        </wps:cNvSpPr>
                        <wps:spPr bwMode="auto">
                          <a:xfrm>
                            <a:off x="593766" y="9250878"/>
                            <a:ext cx="827405" cy="179070"/>
                          </a:xfrm>
                          <a:prstGeom prst="rect">
                            <a:avLst/>
                          </a:prstGeom>
                          <a:noFill/>
                          <a:ln>
                            <a:noFill/>
                          </a:ln>
                        </wps:spPr>
                        <wps:txbx>
                          <w:txbxContent>
                            <w:p w14:paraId="671EE642" w14:textId="77777777" w:rsidR="008A1679" w:rsidRPr="00BE534A" w:rsidRDefault="008A1679" w:rsidP="008A1679">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447" name="Надпись 447"/>
                        <wps:cNvSpPr txBox="1">
                          <a:spLocks noChangeArrowheads="1"/>
                        </wps:cNvSpPr>
                        <wps:spPr bwMode="auto">
                          <a:xfrm>
                            <a:off x="617517" y="9446821"/>
                            <a:ext cx="827405" cy="179070"/>
                          </a:xfrm>
                          <a:prstGeom prst="rect">
                            <a:avLst/>
                          </a:prstGeom>
                          <a:noFill/>
                          <a:ln>
                            <a:noFill/>
                          </a:ln>
                        </wps:spPr>
                        <wps:txbx>
                          <w:txbxContent>
                            <w:p w14:paraId="36B23E63" w14:textId="77777777" w:rsidR="008A1679" w:rsidRPr="003B3077" w:rsidRDefault="008A1679" w:rsidP="008A1679">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448" name="Надпись 448"/>
                        <wps:cNvSpPr txBox="1">
                          <a:spLocks noChangeArrowheads="1"/>
                        </wps:cNvSpPr>
                        <wps:spPr bwMode="auto">
                          <a:xfrm>
                            <a:off x="617517" y="9607138"/>
                            <a:ext cx="827405" cy="179070"/>
                          </a:xfrm>
                          <a:prstGeom prst="rect">
                            <a:avLst/>
                          </a:prstGeom>
                          <a:noFill/>
                          <a:ln>
                            <a:noFill/>
                          </a:ln>
                        </wps:spPr>
                        <wps:txbx>
                          <w:txbxContent>
                            <w:p w14:paraId="5B68B775" w14:textId="77777777" w:rsidR="008A1679" w:rsidRPr="00BE534A" w:rsidRDefault="008A1679" w:rsidP="008A1679">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449" name="Надпись 449"/>
                        <wps:cNvSpPr txBox="1">
                          <a:spLocks noChangeArrowheads="1"/>
                        </wps:cNvSpPr>
                        <wps:spPr bwMode="auto">
                          <a:xfrm>
                            <a:off x="617517" y="10153402"/>
                            <a:ext cx="827405" cy="179070"/>
                          </a:xfrm>
                          <a:prstGeom prst="rect">
                            <a:avLst/>
                          </a:prstGeom>
                          <a:noFill/>
                          <a:ln>
                            <a:noFill/>
                          </a:ln>
                        </wps:spPr>
                        <wps:txbx>
                          <w:txbxContent>
                            <w:p w14:paraId="149ACF4D" w14:textId="77777777" w:rsidR="008A1679" w:rsidRPr="00BE534A" w:rsidRDefault="008A1679" w:rsidP="008A1679">
                              <w:pPr>
                                <w:ind w:firstLine="0"/>
                                <w:rPr>
                                  <w:sz w:val="20"/>
                                  <w:szCs w:val="20"/>
                                </w:rPr>
                              </w:pPr>
                              <w:r w:rsidRPr="00BE534A">
                                <w:rPr>
                                  <w:sz w:val="20"/>
                                  <w:szCs w:val="20"/>
                                </w:rPr>
                                <w:t>Романенко</w:t>
                              </w:r>
                            </w:p>
                            <w:p w14:paraId="120F6AE8" w14:textId="77777777" w:rsidR="008A1679" w:rsidRDefault="008A1679" w:rsidP="008A1679">
                              <w:pPr>
                                <w:rPr>
                                  <w:rFonts w:ascii="Arial" w:hAnsi="Arial" w:cs="Arial"/>
                                  <w:sz w:val="20"/>
                                  <w:szCs w:val="20"/>
                                </w:rPr>
                              </w:pPr>
                            </w:p>
                          </w:txbxContent>
                        </wps:txbx>
                        <wps:bodyPr rot="0" vert="horz" wrap="square" lIns="18000" tIns="0" rIns="18000" bIns="0" anchor="ctr" anchorCtr="0" upright="1">
                          <a:noAutofit/>
                        </wps:bodyPr>
                      </wps:wsp>
                      <wps:wsp>
                        <wps:cNvPr id="450" name="Надпись 450"/>
                        <wps:cNvSpPr txBox="1">
                          <a:spLocks noChangeArrowheads="1"/>
                        </wps:cNvSpPr>
                        <wps:spPr bwMode="auto">
                          <a:xfrm>
                            <a:off x="1425039" y="9250878"/>
                            <a:ext cx="539115" cy="179070"/>
                          </a:xfrm>
                          <a:prstGeom prst="rect">
                            <a:avLst/>
                          </a:prstGeom>
                          <a:noFill/>
                          <a:ln>
                            <a:noFill/>
                          </a:ln>
                        </wps:spPr>
                        <wps:txbx>
                          <w:txbxContent>
                            <w:p w14:paraId="2E6B2242" w14:textId="77777777" w:rsidR="008A1679" w:rsidRPr="00BE534A" w:rsidRDefault="008A1679" w:rsidP="008A1679">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451" name="Надпись 451"/>
                        <wps:cNvSpPr txBox="1">
                          <a:spLocks noChangeArrowheads="1"/>
                        </wps:cNvSpPr>
                        <wps:spPr bwMode="auto">
                          <a:xfrm>
                            <a:off x="1971304" y="9250878"/>
                            <a:ext cx="359410" cy="179070"/>
                          </a:xfrm>
                          <a:prstGeom prst="rect">
                            <a:avLst/>
                          </a:prstGeom>
                          <a:noFill/>
                          <a:ln>
                            <a:noFill/>
                          </a:ln>
                        </wps:spPr>
                        <wps:txbx>
                          <w:txbxContent>
                            <w:p w14:paraId="3A920026" w14:textId="77777777" w:rsidR="008A1679" w:rsidRPr="00BE534A" w:rsidRDefault="008A1679" w:rsidP="008A1679">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452" name="Надпись 452"/>
                        <wps:cNvSpPr txBox="1">
                          <a:spLocks noChangeArrowheads="1"/>
                        </wps:cNvSpPr>
                        <wps:spPr bwMode="auto">
                          <a:xfrm>
                            <a:off x="11875" y="9446821"/>
                            <a:ext cx="611505" cy="179070"/>
                          </a:xfrm>
                          <a:prstGeom prst="rect">
                            <a:avLst/>
                          </a:prstGeom>
                          <a:noFill/>
                          <a:ln>
                            <a:noFill/>
                          </a:ln>
                        </wps:spPr>
                        <wps:txbx>
                          <w:txbxContent>
                            <w:p w14:paraId="79BE383F" w14:textId="77777777" w:rsidR="008A1679" w:rsidRPr="00BE534A" w:rsidRDefault="008A1679" w:rsidP="008A1679">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453" name="Надпись 453"/>
                        <wps:cNvSpPr txBox="1">
                          <a:spLocks noChangeArrowheads="1"/>
                        </wps:cNvSpPr>
                        <wps:spPr bwMode="auto">
                          <a:xfrm>
                            <a:off x="5938" y="9607138"/>
                            <a:ext cx="611505" cy="179070"/>
                          </a:xfrm>
                          <a:prstGeom prst="rect">
                            <a:avLst/>
                          </a:prstGeom>
                          <a:noFill/>
                          <a:ln>
                            <a:noFill/>
                          </a:ln>
                        </wps:spPr>
                        <wps:txbx>
                          <w:txbxContent>
                            <w:p w14:paraId="13285AB2" w14:textId="77777777" w:rsidR="008A1679" w:rsidRPr="00BE534A" w:rsidRDefault="008A1679" w:rsidP="008A1679">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454" name="Надпись 454"/>
                        <wps:cNvSpPr txBox="1">
                          <a:spLocks noChangeArrowheads="1"/>
                        </wps:cNvSpPr>
                        <wps:spPr bwMode="auto">
                          <a:xfrm>
                            <a:off x="5938" y="10153402"/>
                            <a:ext cx="611505" cy="179070"/>
                          </a:xfrm>
                          <a:prstGeom prst="rect">
                            <a:avLst/>
                          </a:prstGeom>
                          <a:noFill/>
                          <a:ln>
                            <a:noFill/>
                          </a:ln>
                        </wps:spPr>
                        <wps:txbx>
                          <w:txbxContent>
                            <w:p w14:paraId="4A7BEF5D" w14:textId="77777777" w:rsidR="008A1679" w:rsidRPr="00BE534A" w:rsidRDefault="008A1679" w:rsidP="008A1679">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455" name="Надпись 455"/>
                        <wps:cNvSpPr txBox="1">
                          <a:spLocks noChangeArrowheads="1"/>
                        </wps:cNvSpPr>
                        <wps:spPr bwMode="auto">
                          <a:xfrm>
                            <a:off x="4862946" y="9429008"/>
                            <a:ext cx="539115" cy="179070"/>
                          </a:xfrm>
                          <a:prstGeom prst="rect">
                            <a:avLst/>
                          </a:prstGeom>
                          <a:noFill/>
                          <a:ln>
                            <a:noFill/>
                          </a:ln>
                        </wps:spPr>
                        <wps:txbx>
                          <w:txbxContent>
                            <w:p w14:paraId="3A324F64" w14:textId="77777777" w:rsidR="008A1679" w:rsidRPr="00A52B8A" w:rsidRDefault="008A1679" w:rsidP="008A1679">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456" name="Надпись 456"/>
                        <wps:cNvSpPr txBox="1">
                          <a:spLocks noChangeArrowheads="1"/>
                        </wps:cNvSpPr>
                        <wps:spPr bwMode="auto">
                          <a:xfrm>
                            <a:off x="5403273" y="9429008"/>
                            <a:ext cx="611505" cy="179070"/>
                          </a:xfrm>
                          <a:prstGeom prst="rect">
                            <a:avLst/>
                          </a:prstGeom>
                          <a:noFill/>
                          <a:ln>
                            <a:noFill/>
                          </a:ln>
                        </wps:spPr>
                        <wps:txbx>
                          <w:txbxContent>
                            <w:p w14:paraId="5CCFA7E7" w14:textId="77777777" w:rsidR="008A1679" w:rsidRPr="00BE534A" w:rsidRDefault="008A1679" w:rsidP="008A1679">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457" name="Надпись 457"/>
                        <wps:cNvSpPr txBox="1">
                          <a:spLocks noChangeArrowheads="1"/>
                        </wps:cNvSpPr>
                        <wps:spPr bwMode="auto">
                          <a:xfrm>
                            <a:off x="2354685" y="8886713"/>
                            <a:ext cx="4318635" cy="548233"/>
                          </a:xfrm>
                          <a:prstGeom prst="rect">
                            <a:avLst/>
                          </a:prstGeom>
                          <a:noFill/>
                          <a:ln>
                            <a:noFill/>
                          </a:ln>
                        </wps:spPr>
                        <wps:txbx>
                          <w:txbxContent>
                            <w:p w14:paraId="513B720C" w14:textId="24EF0478" w:rsidR="008A1679" w:rsidRPr="0038128A" w:rsidRDefault="00542928" w:rsidP="008A1679">
                              <w:pPr>
                                <w:ind w:firstLine="0"/>
                                <w:jc w:val="center"/>
                                <w:rPr>
                                  <w:szCs w:val="28"/>
                                </w:rPr>
                              </w:pPr>
                              <w:r>
                                <w:rPr>
                                  <w:szCs w:val="28"/>
                                </w:rPr>
                                <w:t>ДП</w:t>
                              </w:r>
                              <w:r w:rsidR="008A1679" w:rsidRPr="0038128A">
                                <w:rPr>
                                  <w:szCs w:val="28"/>
                                </w:rPr>
                                <w:t xml:space="preserve"> 00.00</w:t>
                              </w:r>
                              <w:r w:rsidR="004A577C">
                                <w:rPr>
                                  <w:szCs w:val="28"/>
                                </w:rPr>
                                <w:t xml:space="preserve"> </w:t>
                              </w:r>
                              <w:r w:rsidR="008A1679" w:rsidRPr="0038128A">
                                <w:rPr>
                                  <w:szCs w:val="28"/>
                                </w:rPr>
                                <w:t>ПЗ</w:t>
                              </w:r>
                            </w:p>
                          </w:txbxContent>
                        </wps:txbx>
                        <wps:bodyPr rot="0" vert="horz" wrap="square" lIns="18000" tIns="0" rIns="18000" bIns="0" anchor="ctr" anchorCtr="0" upright="1">
                          <a:noAutofit/>
                        </wps:bodyPr>
                      </wps:wsp>
                      <wps:wsp>
                        <wps:cNvPr id="458" name="Надпись 458"/>
                        <wps:cNvSpPr txBox="1">
                          <a:spLocks noChangeArrowheads="1"/>
                        </wps:cNvSpPr>
                        <wps:spPr bwMode="auto">
                          <a:xfrm>
                            <a:off x="4857008" y="9797143"/>
                            <a:ext cx="1799590" cy="527050"/>
                          </a:xfrm>
                          <a:prstGeom prst="rect">
                            <a:avLst/>
                          </a:prstGeom>
                          <a:noFill/>
                          <a:ln>
                            <a:noFill/>
                          </a:ln>
                        </wps:spPr>
                        <wps:txbx>
                          <w:txbxContent>
                            <w:p w14:paraId="4FE96C18" w14:textId="6E3601B8" w:rsidR="004A577C" w:rsidRDefault="004A577C" w:rsidP="008A1679">
                              <w:pPr>
                                <w:ind w:firstLine="0"/>
                                <w:jc w:val="center"/>
                                <w:rPr>
                                  <w:szCs w:val="28"/>
                                </w:rPr>
                              </w:pPr>
                              <w:r>
                                <w:rPr>
                                  <w:szCs w:val="28"/>
                                </w:rPr>
                                <w:t>БГТУ</w:t>
                              </w:r>
                            </w:p>
                            <w:p w14:paraId="56EF4E88" w14:textId="5BC5D782" w:rsidR="008A1679" w:rsidRPr="0038128A" w:rsidRDefault="008A1679" w:rsidP="008A1679">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459" name="Надпись 459"/>
                        <wps:cNvSpPr txBox="1">
                          <a:spLocks noChangeArrowheads="1"/>
                        </wps:cNvSpPr>
                        <wps:spPr bwMode="auto">
                          <a:xfrm>
                            <a:off x="2345377" y="9607138"/>
                            <a:ext cx="2519045" cy="539115"/>
                          </a:xfrm>
                          <a:prstGeom prst="rect">
                            <a:avLst/>
                          </a:prstGeom>
                          <a:noFill/>
                          <a:ln>
                            <a:noFill/>
                          </a:ln>
                        </wps:spPr>
                        <wps:txbx>
                          <w:txbxContent>
                            <w:p w14:paraId="074D9994" w14:textId="77777777" w:rsidR="008A1679" w:rsidRPr="0038128A" w:rsidRDefault="008A1679" w:rsidP="008A1679">
                              <w:pPr>
                                <w:spacing w:before="240"/>
                                <w:ind w:firstLine="0"/>
                                <w:jc w:val="center"/>
                                <w:rPr>
                                  <w:szCs w:val="28"/>
                                </w:rPr>
                              </w:pPr>
                              <w:r w:rsidRPr="0038128A">
                                <w:rPr>
                                  <w:szCs w:val="28"/>
                                </w:rPr>
                                <w:t>Введение</w:t>
                              </w:r>
                            </w:p>
                          </w:txbxContent>
                        </wps:txbx>
                        <wps:bodyPr rot="0" vert="horz" wrap="square" lIns="18000" tIns="0" rIns="18000" bIns="0" anchor="t" anchorCtr="0" upright="1">
                          <a:noAutofit/>
                        </wps:bodyPr>
                      </wps:wsp>
                      <wps:wsp>
                        <wps:cNvPr id="460" name="Надпись 460"/>
                        <wps:cNvSpPr txBox="1">
                          <a:spLocks noChangeArrowheads="1"/>
                        </wps:cNvSpPr>
                        <wps:spPr bwMode="auto">
                          <a:xfrm>
                            <a:off x="5938" y="9969335"/>
                            <a:ext cx="611505" cy="179070"/>
                          </a:xfrm>
                          <a:prstGeom prst="rect">
                            <a:avLst/>
                          </a:prstGeom>
                          <a:noFill/>
                          <a:ln>
                            <a:noFill/>
                          </a:ln>
                        </wps:spPr>
                        <wps:txbx>
                          <w:txbxContent>
                            <w:p w14:paraId="4F778C4D" w14:textId="77777777" w:rsidR="008A1679" w:rsidRPr="00BE534A" w:rsidRDefault="008A1679" w:rsidP="008A1679">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461" name="Надпись 461"/>
                        <wps:cNvSpPr txBox="1">
                          <a:spLocks noChangeArrowheads="1"/>
                        </wps:cNvSpPr>
                        <wps:spPr bwMode="auto">
                          <a:xfrm>
                            <a:off x="617517" y="9969335"/>
                            <a:ext cx="827405" cy="179070"/>
                          </a:xfrm>
                          <a:prstGeom prst="rect">
                            <a:avLst/>
                          </a:prstGeom>
                          <a:noFill/>
                          <a:ln>
                            <a:noFill/>
                          </a:ln>
                        </wps:spPr>
                        <wps:txbx>
                          <w:txbxContent>
                            <w:p w14:paraId="2D1B1E6D" w14:textId="310DD02C" w:rsidR="008A1679" w:rsidRPr="00BE534A" w:rsidRDefault="004A577C" w:rsidP="008A1679">
                              <w:pPr>
                                <w:ind w:firstLine="0"/>
                                <w:rPr>
                                  <w:spacing w:val="-6"/>
                                  <w:sz w:val="20"/>
                                  <w:szCs w:val="20"/>
                                </w:rPr>
                              </w:pPr>
                              <w:r>
                                <w:rPr>
                                  <w:spacing w:val="-6"/>
                                  <w:sz w:val="20"/>
                                  <w:szCs w:val="20"/>
                                </w:rPr>
                                <w:t>Савчук</w:t>
                              </w:r>
                            </w:p>
                            <w:p w14:paraId="046B01A9" w14:textId="77777777" w:rsidR="008A1679" w:rsidRDefault="008A1679" w:rsidP="008A1679">
                              <w:pPr>
                                <w:rPr>
                                  <w:rFonts w:ascii="Arial" w:hAnsi="Arial" w:cs="Arial"/>
                                  <w:sz w:val="20"/>
                                  <w:szCs w:val="20"/>
                                </w:rPr>
                              </w:pPr>
                            </w:p>
                            <w:p w14:paraId="182B5D81" w14:textId="77777777" w:rsidR="008A1679" w:rsidRDefault="008A1679" w:rsidP="008A1679">
                              <w:pPr>
                                <w:rPr>
                                  <w:rFonts w:ascii="Arial" w:hAnsi="Arial" w:cs="Arial"/>
                                  <w:sz w:val="20"/>
                                  <w:szCs w:val="20"/>
                                </w:rPr>
                              </w:pPr>
                            </w:p>
                          </w:txbxContent>
                        </wps:txbx>
                        <wps:bodyPr rot="0" vert="horz" wrap="square" lIns="18000" tIns="0" rIns="18000" bIns="0" anchor="ctr" anchorCtr="0" upright="1">
                          <a:noAutofit/>
                        </wps:bodyPr>
                      </wps:wsp>
                      <wps:wsp>
                        <wps:cNvPr id="462" name="Надпись 462"/>
                        <wps:cNvSpPr txBox="1">
                          <a:spLocks noChangeArrowheads="1"/>
                        </wps:cNvSpPr>
                        <wps:spPr bwMode="auto">
                          <a:xfrm>
                            <a:off x="5041075" y="9607138"/>
                            <a:ext cx="178892" cy="179070"/>
                          </a:xfrm>
                          <a:prstGeom prst="rect">
                            <a:avLst/>
                          </a:prstGeom>
                          <a:noFill/>
                          <a:ln>
                            <a:noFill/>
                          </a:ln>
                        </wps:spPr>
                        <wps:txbx>
                          <w:txbxContent>
                            <w:p w14:paraId="19A17143" w14:textId="77777777" w:rsidR="008A1679" w:rsidRPr="00BE534A" w:rsidRDefault="008A1679" w:rsidP="008A1679">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463" name="Надпись 463"/>
                        <wps:cNvSpPr txBox="1">
                          <a:spLocks noChangeArrowheads="1"/>
                        </wps:cNvSpPr>
                        <wps:spPr bwMode="auto">
                          <a:xfrm>
                            <a:off x="5403273" y="9607138"/>
                            <a:ext cx="611986" cy="179694"/>
                          </a:xfrm>
                          <a:prstGeom prst="rect">
                            <a:avLst/>
                          </a:prstGeom>
                          <a:noFill/>
                          <a:ln>
                            <a:noFill/>
                          </a:ln>
                        </wps:spPr>
                        <wps:txbx>
                          <w:txbxContent>
                            <w:p w14:paraId="70E80E64" w14:textId="77777777" w:rsidR="008A1679" w:rsidRPr="00BE534A" w:rsidRDefault="008A1679" w:rsidP="008A1679">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464" name="Надпись 464"/>
                        <wps:cNvSpPr txBox="1">
                          <a:spLocks noChangeArrowheads="1"/>
                        </wps:cNvSpPr>
                        <wps:spPr bwMode="auto">
                          <a:xfrm>
                            <a:off x="6014852" y="9607138"/>
                            <a:ext cx="647537" cy="179694"/>
                          </a:xfrm>
                          <a:prstGeom prst="rect">
                            <a:avLst/>
                          </a:prstGeom>
                          <a:noFill/>
                          <a:ln>
                            <a:noFill/>
                          </a:ln>
                        </wps:spPr>
                        <wps:txbx>
                          <w:txbxContent>
                            <w:p w14:paraId="022C2BF9" w14:textId="77777777" w:rsidR="008A1679" w:rsidRPr="00BE534A" w:rsidRDefault="008A1679" w:rsidP="008A1679">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465" name="Надпись 465"/>
                        <wps:cNvSpPr txBox="1">
                          <a:spLocks noChangeArrowheads="1"/>
                        </wps:cNvSpPr>
                        <wps:spPr bwMode="auto">
                          <a:xfrm>
                            <a:off x="5938" y="9785267"/>
                            <a:ext cx="611505" cy="179070"/>
                          </a:xfrm>
                          <a:prstGeom prst="rect">
                            <a:avLst/>
                          </a:prstGeom>
                          <a:noFill/>
                          <a:ln>
                            <a:noFill/>
                          </a:ln>
                        </wps:spPr>
                        <wps:txbx>
                          <w:txbxContent>
                            <w:p w14:paraId="4E8DD8BF" w14:textId="77777777" w:rsidR="008A1679" w:rsidRPr="00BE534A" w:rsidRDefault="008A1679" w:rsidP="008A1679">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466" name="Надпись 466"/>
                        <wps:cNvSpPr txBox="1">
                          <a:spLocks noChangeArrowheads="1"/>
                        </wps:cNvSpPr>
                        <wps:spPr bwMode="auto">
                          <a:xfrm>
                            <a:off x="617517" y="9785267"/>
                            <a:ext cx="827405" cy="179070"/>
                          </a:xfrm>
                          <a:prstGeom prst="rect">
                            <a:avLst/>
                          </a:prstGeom>
                          <a:noFill/>
                          <a:ln>
                            <a:noFill/>
                          </a:ln>
                        </wps:spPr>
                        <wps:txbx>
                          <w:txbxContent>
                            <w:p w14:paraId="31AAB072" w14:textId="77777777" w:rsidR="008A1679" w:rsidRDefault="008A1679" w:rsidP="008A1679">
                              <w:pPr>
                                <w:ind w:firstLine="0"/>
                                <w:rPr>
                                  <w:rFonts w:ascii="Arial" w:hAnsi="Arial" w:cs="Arial"/>
                                  <w:spacing w:val="-6"/>
                                  <w:sz w:val="20"/>
                                  <w:szCs w:val="20"/>
                                </w:rPr>
                              </w:pPr>
                            </w:p>
                            <w:p w14:paraId="7C3FDEF3" w14:textId="77777777" w:rsidR="008A1679" w:rsidRDefault="008A1679" w:rsidP="008A1679">
                              <w:pPr>
                                <w:rPr>
                                  <w:rFonts w:ascii="Arial" w:hAnsi="Arial" w:cs="Arial"/>
                                  <w:sz w:val="20"/>
                                  <w:szCs w:val="20"/>
                                </w:rPr>
                              </w:pPr>
                            </w:p>
                            <w:p w14:paraId="395912CE" w14:textId="77777777" w:rsidR="008A1679" w:rsidRDefault="008A1679" w:rsidP="008A1679">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3949995D" id="Группа 421" o:spid="_x0000_s1072" style="position:absolute;left:0;text-align:left;margin-left:-11.2pt;margin-top:-40.5pt;width:525.2pt;height:809.4pt;z-index:-251657216;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">
                <v:line id="Прямая соединительная линия 422" o:spid="_x0000_s107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DcwwAAANwAAAAPAAAAZHJzL2Rvd25yZXYueG1sRI9Ba8JA&#10;FITvBf/D8gRvzcZg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3Tbg3MMAAADcAAAADwAA&#10;AAAAAAAAAAAAAAAHAgAAZHJzL2Rvd25yZXYueG1sUEsFBgAAAAADAAMAtwAAAPcCAAAAAA==&#10;" strokeweight="2pt"/>
                <v:line id="Прямая соединительная линия 423" o:spid="_x0000_s107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v:line id="Прямая соединительная линия 424" o:spid="_x0000_s107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90zwAAAANwAAAAPAAAAZHJzL2Rvd25yZXYueG1sRI/BCsIw&#10;EETvgv8QVvCmqaI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PZPdM8AAAADcAAAADwAAAAAA&#10;AAAAAAAAAAAHAgAAZHJzL2Rvd25yZXYueG1sUEsFBgAAAAADAAMAtwAAAPQCAAAAAA==&#10;" strokeweight="2pt"/>
                <v:line id="Прямая соединительная линия 425" o:spid="_x0000_s107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"/>
                <v:line id="Прямая соединительная линия 426" o:spid="_x0000_s107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LV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vA8SeHvTDwCcvELAAD//wMAUEsBAi0AFAAGAAgAAAAhANvh9svuAAAAhQEAABMAAAAAAAAA&#10;AAAAAAAAAAAAAFtDb250ZW50X1R5cGVzXS54bWxQSwECLQAUAAYACAAAACEAWvQsW78AAAAVAQAA&#10;CwAAAAAAAAAAAAAAAAAfAQAAX3JlbHMvLnJlbHNQSwECLQAUAAYACAAAACEAUIfC1cYAAADcAAAA&#10;DwAAAAAAAAAAAAAAAAAHAgAAZHJzL2Rvd25yZXYueG1sUEsFBgAAAAADAAMAtwAAAPoCAAAAAA==&#10;"/>
                <v:line id="Прямая соединительная линия 427" o:spid="_x0000_s107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v:line id="Прямая соединительная линия 428" o:spid="_x0000_s107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"/>
                <v:line id="Прямая соединительная линия 429" o:spid="_x0000_s108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" strokeweight="2pt"/>
                <v:line id="Прямая соединительная линия 430" o:spid="_x0000_s108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" strokeweight="2pt"/>
                <v:line id="Прямая соединительная линия 431" o:spid="_x0000_s108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" strokeweight="2pt"/>
                <v:line id="Прямая соединительная линия 432" o:spid="_x0000_s108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" strokeweight="2pt"/>
                <v:line id="Прямая соединительная линия 433" o:spid="_x0000_s108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" strokeweight="2pt"/>
                <v:line id="Прямая соединительная линия 434" o:spid="_x0000_s108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" strokeweight="2pt"/>
                <v:line id="Прямая соединительная линия 435" o:spid="_x0000_s108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" strokeweight="2pt"/>
                <v:line id="Прямая соединительная линия 436" o:spid="_x0000_s108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line id="Прямая соединительная линия 437" o:spid="_x0000_s108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"/>
                <v:line id="Прямая соединительная линия 438" o:spid="_x0000_s108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"/>
                <v:line id="Прямая соединительная линия 439" o:spid="_x0000_s109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Прямая соединительная линия 440" o:spid="_x0000_s109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line id="Прямая соединительная линия 441" o:spid="_x0000_s109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sLwAAAANwAAAAPAAAAZHJzL2Rvd25yZXYueG1sRI/BCsIw&#10;EETvgv8QVvCmqaI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8DubC8AAAADcAAAADwAAAAAA&#10;AAAAAAAAAAAHAgAAZHJzL2Rvd25yZXYueG1sUEsFBgAAAAADAAMAtwAAAPQCAAAAAA==&#10;" strokeweight="2pt"/>
                <v:rect id="Прямоугольник 442" o:spid="_x0000_s1093"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" filled="f" strokeweight="2pt"/>
                <v:shape id="Надпись 443" o:spid="_x0000_s1094"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" filled="f" stroked="f">
                  <v:textbox inset=".5mm,.5mm,.5mm,0">
                    <w:txbxContent>
                      <w:p w14:paraId="6A61A090" w14:textId="77777777" w:rsidR="008A1679" w:rsidRPr="00BE534A" w:rsidRDefault="008A1679" w:rsidP="008A1679">
                        <w:pPr>
                          <w:ind w:firstLine="0"/>
                          <w:jc w:val="center"/>
                          <w:rPr>
                            <w:sz w:val="18"/>
                            <w:szCs w:val="18"/>
                          </w:rPr>
                        </w:pPr>
                        <w:r w:rsidRPr="00BE534A">
                          <w:rPr>
                            <w:sz w:val="18"/>
                            <w:szCs w:val="18"/>
                          </w:rPr>
                          <w:t>Листов</w:t>
                        </w:r>
                      </w:p>
                    </w:txbxContent>
                  </v:textbox>
                </v:shape>
                <v:shape id="Надпись 444" o:spid="_x0000_s1095"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" filled="f" stroked="f">
                  <v:textbox inset=".5mm,.5mm,.5mm,0">
                    <w:txbxContent>
                      <w:p w14:paraId="11D3C49D" w14:textId="77777777" w:rsidR="008A1679" w:rsidRPr="00BE534A" w:rsidRDefault="008A1679" w:rsidP="008A1679">
                        <w:pPr>
                          <w:ind w:firstLine="0"/>
                          <w:jc w:val="center"/>
                          <w:rPr>
                            <w:sz w:val="18"/>
                            <w:szCs w:val="18"/>
                          </w:rPr>
                        </w:pPr>
                        <w:proofErr w:type="spellStart"/>
                        <w:r w:rsidRPr="00BE534A">
                          <w:rPr>
                            <w:sz w:val="18"/>
                            <w:szCs w:val="18"/>
                          </w:rPr>
                          <w:t>Изм</w:t>
                        </w:r>
                        <w:proofErr w:type="spellEnd"/>
                      </w:p>
                    </w:txbxContent>
                  </v:textbox>
                </v:shape>
                <v:shape id="Надпись 445" o:spid="_x0000_s1096"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" filled="f" stroked="f">
                  <v:textbox inset=".5mm,.5mm,.5mm,0">
                    <w:txbxContent>
                      <w:p w14:paraId="69A7F73A" w14:textId="77777777" w:rsidR="008A1679" w:rsidRPr="00BE534A" w:rsidRDefault="008A1679" w:rsidP="008A1679">
                        <w:pPr>
                          <w:ind w:firstLine="0"/>
                          <w:jc w:val="center"/>
                          <w:rPr>
                            <w:sz w:val="18"/>
                            <w:szCs w:val="18"/>
                          </w:rPr>
                        </w:pPr>
                        <w:r w:rsidRPr="00BE534A">
                          <w:rPr>
                            <w:sz w:val="18"/>
                            <w:szCs w:val="18"/>
                          </w:rPr>
                          <w:t>Лист</w:t>
                        </w:r>
                      </w:p>
                    </w:txbxContent>
                  </v:textbox>
                </v:shape>
                <v:shape id="Надпись 446" o:spid="_x0000_s1097"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" filled="f" stroked="f">
                  <v:textbox inset=".5mm,.5mm,.5mm,0">
                    <w:txbxContent>
                      <w:p w14:paraId="671EE642" w14:textId="77777777" w:rsidR="008A1679" w:rsidRPr="00BE534A" w:rsidRDefault="008A1679" w:rsidP="008A1679">
                        <w:pPr>
                          <w:ind w:firstLine="0"/>
                          <w:jc w:val="center"/>
                          <w:rPr>
                            <w:sz w:val="18"/>
                            <w:szCs w:val="18"/>
                          </w:rPr>
                        </w:pPr>
                        <w:r w:rsidRPr="00BE534A">
                          <w:rPr>
                            <w:sz w:val="18"/>
                            <w:szCs w:val="18"/>
                          </w:rPr>
                          <w:t>№ докум.</w:t>
                        </w:r>
                      </w:p>
                    </w:txbxContent>
                  </v:textbox>
                </v:shape>
                <v:shape id="Надпись 447" o:spid="_x0000_s1098"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" filled="f" stroked="f">
                  <v:textbox inset=".5mm,0,.5mm,0">
                    <w:txbxContent>
                      <w:p w14:paraId="36B23E63" w14:textId="77777777" w:rsidR="008A1679" w:rsidRPr="003B3077" w:rsidRDefault="008A1679" w:rsidP="008A1679">
                        <w:pPr>
                          <w:ind w:firstLine="0"/>
                          <w:rPr>
                            <w:sz w:val="20"/>
                            <w:szCs w:val="20"/>
                          </w:rPr>
                        </w:pPr>
                        <w:r>
                          <w:rPr>
                            <w:sz w:val="20"/>
                            <w:szCs w:val="20"/>
                          </w:rPr>
                          <w:t>Войцехович</w:t>
                        </w:r>
                      </w:p>
                    </w:txbxContent>
                  </v:textbox>
                </v:shape>
                <v:shape id="Надпись 448" o:spid="_x0000_s1099"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" filled="f" stroked="f">
                  <v:textbox inset=".5mm,0,.5mm,0">
                    <w:txbxContent>
                      <w:p w14:paraId="5B68B775" w14:textId="77777777" w:rsidR="008A1679" w:rsidRPr="00BE534A" w:rsidRDefault="008A1679" w:rsidP="008A1679">
                        <w:pPr>
                          <w:ind w:firstLine="0"/>
                          <w:rPr>
                            <w:sz w:val="20"/>
                            <w:szCs w:val="20"/>
                          </w:rPr>
                        </w:pPr>
                        <w:proofErr w:type="spellStart"/>
                        <w:r>
                          <w:rPr>
                            <w:sz w:val="20"/>
                            <w:szCs w:val="20"/>
                          </w:rPr>
                          <w:t>Игнаткова</w:t>
                        </w:r>
                        <w:proofErr w:type="spellEnd"/>
                      </w:p>
                    </w:txbxContent>
                  </v:textbox>
                </v:shape>
                <v:shape id="Надпись 449" o:spid="_x0000_s1100"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" filled="f" stroked="f">
                  <v:textbox inset=".5mm,0,.5mm,0">
                    <w:txbxContent>
                      <w:p w14:paraId="149ACF4D" w14:textId="77777777" w:rsidR="008A1679" w:rsidRPr="00BE534A" w:rsidRDefault="008A1679" w:rsidP="008A1679">
                        <w:pPr>
                          <w:ind w:firstLine="0"/>
                          <w:rPr>
                            <w:sz w:val="20"/>
                            <w:szCs w:val="20"/>
                          </w:rPr>
                        </w:pPr>
                        <w:r w:rsidRPr="00BE534A">
                          <w:rPr>
                            <w:sz w:val="20"/>
                            <w:szCs w:val="20"/>
                          </w:rPr>
                          <w:t>Романенко</w:t>
                        </w:r>
                      </w:p>
                      <w:p w14:paraId="120F6AE8" w14:textId="77777777" w:rsidR="008A1679" w:rsidRDefault="008A1679" w:rsidP="008A1679">
                        <w:pPr>
                          <w:rPr>
                            <w:rFonts w:ascii="Arial" w:hAnsi="Arial" w:cs="Arial"/>
                            <w:sz w:val="20"/>
                            <w:szCs w:val="20"/>
                          </w:rPr>
                        </w:pPr>
                      </w:p>
                    </w:txbxContent>
                  </v:textbox>
                </v:shape>
                <v:shape id="Надпись 450" o:spid="_x0000_s1101"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" filled="f" stroked="f">
                  <v:textbox inset=".5mm,.5mm,.5mm,0">
                    <w:txbxContent>
                      <w:p w14:paraId="2E6B2242" w14:textId="77777777" w:rsidR="008A1679" w:rsidRPr="00BE534A" w:rsidRDefault="008A1679" w:rsidP="008A1679">
                        <w:pPr>
                          <w:ind w:firstLine="0"/>
                          <w:jc w:val="center"/>
                          <w:rPr>
                            <w:sz w:val="18"/>
                            <w:szCs w:val="18"/>
                          </w:rPr>
                        </w:pPr>
                        <w:r w:rsidRPr="00BE534A">
                          <w:rPr>
                            <w:sz w:val="18"/>
                            <w:szCs w:val="18"/>
                          </w:rPr>
                          <w:t>Подпись</w:t>
                        </w:r>
                      </w:p>
                    </w:txbxContent>
                  </v:textbox>
                </v:shape>
                <v:shape id="Надпись 451" o:spid="_x0000_s1102"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" filled="f" stroked="f">
                  <v:textbox inset=".5mm,.5mm,.5mm,0">
                    <w:txbxContent>
                      <w:p w14:paraId="3A920026" w14:textId="77777777" w:rsidR="008A1679" w:rsidRPr="00BE534A" w:rsidRDefault="008A1679" w:rsidP="008A1679">
                        <w:pPr>
                          <w:ind w:firstLine="0"/>
                          <w:jc w:val="center"/>
                          <w:rPr>
                            <w:sz w:val="18"/>
                            <w:szCs w:val="18"/>
                          </w:rPr>
                        </w:pPr>
                        <w:r w:rsidRPr="00BE534A">
                          <w:rPr>
                            <w:sz w:val="18"/>
                            <w:szCs w:val="18"/>
                          </w:rPr>
                          <w:t>Дата</w:t>
                        </w:r>
                      </w:p>
                    </w:txbxContent>
                  </v:textbox>
                </v:shape>
                <v:shape id="Надпись 452" o:spid="_x0000_s1103"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" filled="f" stroked="f">
                  <v:textbox inset=".5mm,0,.5mm,0">
                    <w:txbxContent>
                      <w:p w14:paraId="79BE383F" w14:textId="77777777" w:rsidR="008A1679" w:rsidRPr="00BE534A" w:rsidRDefault="008A1679" w:rsidP="008A1679">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453" o:spid="_x0000_s1104"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" filled="f" stroked="f">
                  <v:textbox inset=".5mm,0,.5mm,0">
                    <w:txbxContent>
                      <w:p w14:paraId="13285AB2" w14:textId="77777777" w:rsidR="008A1679" w:rsidRPr="00BE534A" w:rsidRDefault="008A1679" w:rsidP="008A1679">
                        <w:pPr>
                          <w:ind w:firstLine="0"/>
                          <w:rPr>
                            <w:i/>
                            <w:iCs/>
                            <w:sz w:val="20"/>
                            <w:szCs w:val="20"/>
                          </w:rPr>
                        </w:pPr>
                        <w:r w:rsidRPr="00BE534A">
                          <w:rPr>
                            <w:sz w:val="20"/>
                            <w:szCs w:val="20"/>
                          </w:rPr>
                          <w:t>Пров</w:t>
                        </w:r>
                        <w:r w:rsidRPr="00BE534A">
                          <w:rPr>
                            <w:i/>
                            <w:iCs/>
                            <w:sz w:val="20"/>
                            <w:szCs w:val="20"/>
                          </w:rPr>
                          <w:t>.</w:t>
                        </w:r>
                      </w:p>
                    </w:txbxContent>
                  </v:textbox>
                </v:shape>
                <v:shape id="Надпись 454" o:spid="_x0000_s1105"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" filled="f" stroked="f">
                  <v:textbox inset=".5mm,0,.5mm,0">
                    <w:txbxContent>
                      <w:p w14:paraId="4A7BEF5D" w14:textId="77777777" w:rsidR="008A1679" w:rsidRPr="00BE534A" w:rsidRDefault="008A1679" w:rsidP="008A1679">
                        <w:pPr>
                          <w:ind w:firstLine="0"/>
                          <w:rPr>
                            <w:sz w:val="20"/>
                            <w:szCs w:val="20"/>
                          </w:rPr>
                        </w:pPr>
                        <w:r w:rsidRPr="00BE534A">
                          <w:rPr>
                            <w:sz w:val="20"/>
                            <w:szCs w:val="20"/>
                          </w:rPr>
                          <w:t>Утв.</w:t>
                        </w:r>
                      </w:p>
                    </w:txbxContent>
                  </v:textbox>
                </v:shape>
                <v:shape id="Надпись 455" o:spid="_x0000_s1106"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" filled="f" stroked="f">
                  <v:textbox inset=".5mm,.5mm,.5mm,0">
                    <w:txbxContent>
                      <w:p w14:paraId="3A324F64" w14:textId="77777777" w:rsidR="008A1679" w:rsidRPr="00A52B8A" w:rsidRDefault="008A1679" w:rsidP="008A1679">
                        <w:pPr>
                          <w:ind w:firstLine="0"/>
                          <w:jc w:val="center"/>
                          <w:rPr>
                            <w:sz w:val="16"/>
                            <w:szCs w:val="16"/>
                          </w:rPr>
                        </w:pPr>
                        <w:r w:rsidRPr="00BE534A">
                          <w:rPr>
                            <w:sz w:val="18"/>
                            <w:szCs w:val="18"/>
                          </w:rPr>
                          <w:t>Лит</w:t>
                        </w:r>
                        <w:r w:rsidRPr="00A52B8A">
                          <w:rPr>
                            <w:sz w:val="16"/>
                            <w:szCs w:val="16"/>
                          </w:rPr>
                          <w:t>.</w:t>
                        </w:r>
                      </w:p>
                    </w:txbxContent>
                  </v:textbox>
                </v:shape>
                <v:shape id="Надпись 456" o:spid="_x0000_s1107"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" filled="f" stroked="f">
                  <v:textbox inset=".5mm,.5mm,.5mm,0">
                    <w:txbxContent>
                      <w:p w14:paraId="5CCFA7E7" w14:textId="77777777" w:rsidR="008A1679" w:rsidRPr="00BE534A" w:rsidRDefault="008A1679" w:rsidP="008A1679">
                        <w:pPr>
                          <w:ind w:firstLine="0"/>
                          <w:jc w:val="center"/>
                          <w:rPr>
                            <w:sz w:val="18"/>
                            <w:szCs w:val="18"/>
                          </w:rPr>
                        </w:pPr>
                        <w:r w:rsidRPr="00BE534A">
                          <w:rPr>
                            <w:sz w:val="18"/>
                            <w:szCs w:val="18"/>
                          </w:rPr>
                          <w:t>Лист</w:t>
                        </w:r>
                      </w:p>
                    </w:txbxContent>
                  </v:textbox>
                </v:shape>
                <v:shape id="Надпись 457" o:spid="_x0000_s1108"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" filled="f" stroked="f">
                  <v:textbox inset=".5mm,0,.5mm,0">
                    <w:txbxContent>
                      <w:p w14:paraId="513B720C" w14:textId="24EF0478" w:rsidR="008A1679" w:rsidRPr="0038128A" w:rsidRDefault="00542928" w:rsidP="008A1679">
                        <w:pPr>
                          <w:ind w:firstLine="0"/>
                          <w:jc w:val="center"/>
                          <w:rPr>
                            <w:szCs w:val="28"/>
                          </w:rPr>
                        </w:pPr>
                        <w:r>
                          <w:rPr>
                            <w:szCs w:val="28"/>
                          </w:rPr>
                          <w:t>ДП</w:t>
                        </w:r>
                        <w:r w:rsidR="008A1679" w:rsidRPr="0038128A">
                          <w:rPr>
                            <w:szCs w:val="28"/>
                          </w:rPr>
                          <w:t xml:space="preserve"> 00.00</w:t>
                        </w:r>
                        <w:r w:rsidR="004A577C">
                          <w:rPr>
                            <w:szCs w:val="28"/>
                          </w:rPr>
                          <w:t xml:space="preserve"> </w:t>
                        </w:r>
                        <w:r w:rsidR="008A1679" w:rsidRPr="0038128A">
                          <w:rPr>
                            <w:szCs w:val="28"/>
                          </w:rPr>
                          <w:t>ПЗ</w:t>
                        </w:r>
                      </w:p>
                    </w:txbxContent>
                  </v:textbox>
                </v:shape>
                <v:shape id="Надпись 458" o:spid="_x0000_s1109"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" filled="f" stroked="f">
                  <v:textbox inset=".5mm,0,.5mm,0">
                    <w:txbxContent>
                      <w:p w14:paraId="4FE96C18" w14:textId="6E3601B8" w:rsidR="004A577C" w:rsidRDefault="004A577C" w:rsidP="008A1679">
                        <w:pPr>
                          <w:ind w:firstLine="0"/>
                          <w:jc w:val="center"/>
                          <w:rPr>
                            <w:szCs w:val="28"/>
                          </w:rPr>
                        </w:pPr>
                        <w:r>
                          <w:rPr>
                            <w:szCs w:val="28"/>
                          </w:rPr>
                          <w:t>БГТУ</w:t>
                        </w:r>
                      </w:p>
                      <w:p w14:paraId="56EF4E88" w14:textId="5BC5D782" w:rsidR="008A1679" w:rsidRPr="0038128A" w:rsidRDefault="008A1679" w:rsidP="008A1679">
                        <w:pPr>
                          <w:ind w:firstLine="0"/>
                          <w:jc w:val="center"/>
                          <w:rPr>
                            <w:szCs w:val="28"/>
                          </w:rPr>
                        </w:pPr>
                        <w:r w:rsidRPr="0038128A">
                          <w:rPr>
                            <w:szCs w:val="28"/>
                          </w:rPr>
                          <w:t>74319000, 2024</w:t>
                        </w:r>
                      </w:p>
                    </w:txbxContent>
                  </v:textbox>
                </v:shape>
                <v:shape id="Надпись 459" o:spid="_x0000_s111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" filled="f" stroked="f">
                  <v:textbox inset=".5mm,0,.5mm,0">
                    <w:txbxContent>
                      <w:p w14:paraId="074D9994" w14:textId="77777777" w:rsidR="008A1679" w:rsidRPr="0038128A" w:rsidRDefault="008A1679" w:rsidP="008A1679">
                        <w:pPr>
                          <w:spacing w:before="240"/>
                          <w:ind w:firstLine="0"/>
                          <w:jc w:val="center"/>
                          <w:rPr>
                            <w:szCs w:val="28"/>
                          </w:rPr>
                        </w:pPr>
                        <w:r w:rsidRPr="0038128A">
                          <w:rPr>
                            <w:szCs w:val="28"/>
                          </w:rPr>
                          <w:t>Введение</w:t>
                        </w:r>
                      </w:p>
                    </w:txbxContent>
                  </v:textbox>
                </v:shape>
                <v:shape id="Надпись 460" o:spid="_x0000_s1111"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" filled="f" stroked="f">
                  <v:textbox inset=".5mm,0,.5mm,0">
                    <w:txbxContent>
                      <w:p w14:paraId="4F778C4D" w14:textId="77777777" w:rsidR="008A1679" w:rsidRPr="00BE534A" w:rsidRDefault="008A1679" w:rsidP="008A1679">
                        <w:pPr>
                          <w:ind w:firstLine="0"/>
                          <w:rPr>
                            <w:sz w:val="20"/>
                            <w:szCs w:val="20"/>
                          </w:rPr>
                        </w:pPr>
                        <w:r w:rsidRPr="00BE534A">
                          <w:rPr>
                            <w:sz w:val="20"/>
                            <w:szCs w:val="20"/>
                          </w:rPr>
                          <w:t>Н. контр.</w:t>
                        </w:r>
                      </w:p>
                    </w:txbxContent>
                  </v:textbox>
                </v:shape>
                <v:shape id="Надпись 461" o:spid="_x0000_s1112"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" filled="f" stroked="f">
                  <v:textbox inset=".5mm,0,.5mm,0">
                    <w:txbxContent>
                      <w:p w14:paraId="2D1B1E6D" w14:textId="310DD02C" w:rsidR="008A1679" w:rsidRPr="00BE534A" w:rsidRDefault="004A577C" w:rsidP="008A1679">
                        <w:pPr>
                          <w:ind w:firstLine="0"/>
                          <w:rPr>
                            <w:spacing w:val="-6"/>
                            <w:sz w:val="20"/>
                            <w:szCs w:val="20"/>
                          </w:rPr>
                        </w:pPr>
                        <w:r>
                          <w:rPr>
                            <w:spacing w:val="-6"/>
                            <w:sz w:val="20"/>
                            <w:szCs w:val="20"/>
                          </w:rPr>
                          <w:t>Савчук</w:t>
                        </w:r>
                      </w:p>
                      <w:p w14:paraId="046B01A9" w14:textId="77777777" w:rsidR="008A1679" w:rsidRDefault="008A1679" w:rsidP="008A1679">
                        <w:pPr>
                          <w:rPr>
                            <w:rFonts w:ascii="Arial" w:hAnsi="Arial" w:cs="Arial"/>
                            <w:sz w:val="20"/>
                            <w:szCs w:val="20"/>
                          </w:rPr>
                        </w:pPr>
                      </w:p>
                      <w:p w14:paraId="182B5D81" w14:textId="77777777" w:rsidR="008A1679" w:rsidRDefault="008A1679" w:rsidP="008A1679">
                        <w:pPr>
                          <w:rPr>
                            <w:rFonts w:ascii="Arial" w:hAnsi="Arial" w:cs="Arial"/>
                            <w:sz w:val="20"/>
                            <w:szCs w:val="20"/>
                          </w:rPr>
                        </w:pPr>
                      </w:p>
                    </w:txbxContent>
                  </v:textbox>
                </v:shape>
                <v:shape id="Надпись 462" o:spid="_x0000_s111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" filled="f" stroked="f">
                  <v:textbox inset=".5mm,.5mm,.5mm,0">
                    <w:txbxContent>
                      <w:p w14:paraId="19A17143" w14:textId="77777777" w:rsidR="008A1679" w:rsidRPr="00BE534A" w:rsidRDefault="008A1679" w:rsidP="008A1679">
                        <w:pPr>
                          <w:ind w:firstLine="0"/>
                          <w:jc w:val="center"/>
                          <w:rPr>
                            <w:sz w:val="18"/>
                            <w:szCs w:val="18"/>
                          </w:rPr>
                        </w:pPr>
                        <w:r w:rsidRPr="00BE534A">
                          <w:rPr>
                            <w:sz w:val="18"/>
                            <w:szCs w:val="18"/>
                          </w:rPr>
                          <w:t>у</w:t>
                        </w:r>
                      </w:p>
                    </w:txbxContent>
                  </v:textbox>
                </v:shape>
                <v:shape id="Надпись 463" o:spid="_x0000_s1114"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" filled="f" stroked="f">
                  <v:textbox inset=".5mm,.5mm,.5mm,0">
                    <w:txbxContent>
                      <w:p w14:paraId="70E80E64" w14:textId="77777777" w:rsidR="008A1679" w:rsidRPr="00BE534A" w:rsidRDefault="008A1679" w:rsidP="008A1679">
                        <w:pPr>
                          <w:ind w:firstLine="0"/>
                          <w:jc w:val="center"/>
                          <w:rPr>
                            <w:sz w:val="18"/>
                            <w:szCs w:val="18"/>
                          </w:rPr>
                        </w:pPr>
                        <w:r w:rsidRPr="00BE534A">
                          <w:rPr>
                            <w:sz w:val="18"/>
                            <w:szCs w:val="18"/>
                          </w:rPr>
                          <w:t>1</w:t>
                        </w:r>
                      </w:p>
                    </w:txbxContent>
                  </v:textbox>
                </v:shape>
                <v:shape id="Надпись 464" o:spid="_x0000_s1115"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" filled="f" stroked="f">
                  <v:textbox inset=".5mm,.5mm,.5mm,0">
                    <w:txbxContent>
                      <w:p w14:paraId="022C2BF9" w14:textId="77777777" w:rsidR="008A1679" w:rsidRPr="00BE534A" w:rsidRDefault="008A1679" w:rsidP="008A1679">
                        <w:pPr>
                          <w:ind w:firstLine="0"/>
                          <w:jc w:val="center"/>
                          <w:rPr>
                            <w:sz w:val="18"/>
                            <w:szCs w:val="18"/>
                          </w:rPr>
                        </w:pPr>
                        <w:r w:rsidRPr="00BE534A">
                          <w:rPr>
                            <w:sz w:val="18"/>
                            <w:szCs w:val="18"/>
                          </w:rPr>
                          <w:t>1</w:t>
                        </w:r>
                      </w:p>
                    </w:txbxContent>
                  </v:textbox>
                </v:shape>
                <v:shape id="Надпись 465" o:spid="_x0000_s1116"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" filled="f" stroked="f">
                  <v:textbox inset=".5mm,0,.5mm,0">
                    <w:txbxContent>
                      <w:p w14:paraId="4E8DD8BF" w14:textId="77777777" w:rsidR="008A1679" w:rsidRPr="00BE534A" w:rsidRDefault="008A1679" w:rsidP="008A1679">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466" o:spid="_x0000_s111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" filled="f" stroked="f">
                  <v:textbox inset=".5mm,0,.5mm,0">
                    <w:txbxContent>
                      <w:p w14:paraId="31AAB072" w14:textId="77777777" w:rsidR="008A1679" w:rsidRDefault="008A1679" w:rsidP="008A1679">
                        <w:pPr>
                          <w:ind w:firstLine="0"/>
                          <w:rPr>
                            <w:rFonts w:ascii="Arial" w:hAnsi="Arial" w:cs="Arial"/>
                            <w:spacing w:val="-6"/>
                            <w:sz w:val="20"/>
                            <w:szCs w:val="20"/>
                          </w:rPr>
                        </w:pPr>
                      </w:p>
                      <w:p w14:paraId="7C3FDEF3" w14:textId="77777777" w:rsidR="008A1679" w:rsidRDefault="008A1679" w:rsidP="008A1679">
                        <w:pPr>
                          <w:rPr>
                            <w:rFonts w:ascii="Arial" w:hAnsi="Arial" w:cs="Arial"/>
                            <w:sz w:val="20"/>
                            <w:szCs w:val="20"/>
                          </w:rPr>
                        </w:pPr>
                      </w:p>
                      <w:p w14:paraId="395912CE" w14:textId="77777777" w:rsidR="008A1679" w:rsidRDefault="008A1679" w:rsidP="008A1679">
                        <w:pPr>
                          <w:rPr>
                            <w:rFonts w:ascii="Arial" w:hAnsi="Arial" w:cs="Arial"/>
                            <w:sz w:val="20"/>
                            <w:szCs w:val="20"/>
                          </w:rPr>
                        </w:pPr>
                      </w:p>
                    </w:txbxContent>
                  </v:textbox>
                </v:shape>
                <w10:wrap anchorx="margin" anchory="margin"/>
              </v:group>
            </w:pict>
          </mc:Fallback>
        </mc:AlternateContent>
      </w:r>
      <w:r w:rsidR="00BA736F" w:rsidRPr="00BA736F">
        <w:t xml:space="preserve"> </w:t>
      </w:r>
      <w:r w:rsidR="00BA736F">
        <w:t>Введение</w:t>
      </w:r>
      <w:bookmarkEnd w:id="1"/>
    </w:p>
    <w:p w14:paraId="25F63012" w14:textId="25BAB6B8" w:rsidR="008A1679" w:rsidRDefault="008A1679" w:rsidP="008A1679">
      <w:r>
        <w:t>В современном мире имидж</w:t>
      </w:r>
      <w:r w:rsidR="000A6ABD">
        <w:t xml:space="preserve"> и </w:t>
      </w:r>
      <w:r>
        <w:t>стиль играют ключевую роль</w:t>
      </w:r>
      <w:r w:rsidR="000A6ABD">
        <w:t xml:space="preserve"> в </w:t>
      </w:r>
      <w:r>
        <w:t>самовыражении</w:t>
      </w:r>
      <w:r w:rsidR="000A6ABD">
        <w:t xml:space="preserve"> и </w:t>
      </w:r>
      <w:r>
        <w:t>успешной карьере. С развитием индустрии красоты</w:t>
      </w:r>
      <w:r w:rsidR="000A6ABD">
        <w:t xml:space="preserve"> и </w:t>
      </w:r>
      <w:r>
        <w:t>спроса</w:t>
      </w:r>
      <w:r w:rsidR="000A6ABD">
        <w:t xml:space="preserve"> на </w:t>
      </w:r>
      <w:r>
        <w:t>квалифицированных специалистов</w:t>
      </w:r>
      <w:r w:rsidR="000A6ABD">
        <w:t xml:space="preserve"> в </w:t>
      </w:r>
      <w:r>
        <w:t>данной области, школы визажа становятся все более популярными как места, где студенты могут развивать свои творческие способности. Возрастающий интерес</w:t>
      </w:r>
      <w:r w:rsidR="000A6ABD">
        <w:t xml:space="preserve"> к </w:t>
      </w:r>
      <w:r>
        <w:t>красоте, моде</w:t>
      </w:r>
      <w:r w:rsidR="000A6ABD">
        <w:t xml:space="preserve"> и </w:t>
      </w:r>
      <w:r w:rsidRPr="00B70CB9">
        <w:t>стилю</w:t>
      </w:r>
      <w:r>
        <w:t xml:space="preserve"> подталкивает</w:t>
      </w:r>
      <w:r w:rsidR="000A6ABD">
        <w:t xml:space="preserve"> к </w:t>
      </w:r>
      <w:r>
        <w:t>необходимости создания доступных</w:t>
      </w:r>
      <w:r w:rsidR="000A6ABD">
        <w:t xml:space="preserve"> и </w:t>
      </w:r>
      <w:r>
        <w:t>информативных веб-сайтов</w:t>
      </w:r>
      <w:r w:rsidR="000A6ABD">
        <w:t xml:space="preserve"> для </w:t>
      </w:r>
      <w:r>
        <w:t>школ красоты, которые выполнят задачи привлечения клиентов, предоставления информации</w:t>
      </w:r>
      <w:r w:rsidR="000A6ABD">
        <w:t xml:space="preserve"> о </w:t>
      </w:r>
      <w:r>
        <w:t>услугах,</w:t>
      </w:r>
      <w:r w:rsidR="000A6ABD">
        <w:t xml:space="preserve"> а </w:t>
      </w:r>
      <w:r>
        <w:t>также обучения, творческого развития</w:t>
      </w:r>
      <w:r w:rsidR="000A6ABD">
        <w:t xml:space="preserve"> в </w:t>
      </w:r>
      <w:r>
        <w:t>области визажа.</w:t>
      </w:r>
    </w:p>
    <w:p w14:paraId="709EF4F5" w14:textId="031AFADA" w:rsidR="008A1679" w:rsidRDefault="008A1679" w:rsidP="00AD74F1">
      <w:r>
        <w:t>Разработка веб-сайта становится актуальной задачей</w:t>
      </w:r>
      <w:r w:rsidR="000A6ABD">
        <w:t xml:space="preserve"> для </w:t>
      </w:r>
      <w:r>
        <w:t>школы визажа «</w:t>
      </w:r>
      <w:proofErr w:type="spellStart"/>
      <w:r>
        <w:t>Flowress</w:t>
      </w:r>
      <w:proofErr w:type="spellEnd"/>
      <w:r>
        <w:t>». Он позволит не только представить информацию клиентам</w:t>
      </w:r>
      <w:r w:rsidR="000A6ABD">
        <w:t xml:space="preserve"> о </w:t>
      </w:r>
      <w:r>
        <w:t>своих образовательных программах, повысить доступность предоставляемых услуг школы, автоматизировать процессы записи, но</w:t>
      </w:r>
      <w:r w:rsidR="000A6ABD">
        <w:t xml:space="preserve"> и </w:t>
      </w:r>
      <w:r w:rsidRPr="00903E06">
        <w:t>подчеркнуть</w:t>
      </w:r>
      <w:r>
        <w:t xml:space="preserve"> уникальность, конкурентоспособность</w:t>
      </w:r>
      <w:r w:rsidR="000A6ABD">
        <w:t xml:space="preserve"> и </w:t>
      </w:r>
      <w:r>
        <w:t>профессионализм учебного заведения.</w:t>
      </w:r>
    </w:p>
    <w:p w14:paraId="1D2853B7" w14:textId="146D89A8" w:rsidR="008A1679" w:rsidRDefault="008A1679" w:rsidP="008A1679">
      <w:pPr>
        <w:rPr>
          <w:spacing w:val="-6"/>
        </w:rPr>
      </w:pPr>
      <w:r>
        <w:t>Целью дипломного проекта является разработка функционального веб-сайта</w:t>
      </w:r>
      <w:r w:rsidR="000A6ABD">
        <w:t xml:space="preserve"> для </w:t>
      </w:r>
      <w:r>
        <w:t>школы визажа «</w:t>
      </w:r>
      <w:proofErr w:type="spellStart"/>
      <w:r>
        <w:t>Flowress</w:t>
      </w:r>
      <w:proofErr w:type="spellEnd"/>
      <w:r>
        <w:t>»,</w:t>
      </w:r>
      <w:r w:rsidRPr="00A65B04">
        <w:t xml:space="preserve"> </w:t>
      </w:r>
      <w:r>
        <w:t>обеспечивающего удобство использования</w:t>
      </w:r>
      <w:r w:rsidR="000A6ABD">
        <w:t xml:space="preserve"> и </w:t>
      </w:r>
      <w:r>
        <w:t>эффективное взаимодействие</w:t>
      </w:r>
      <w:r w:rsidR="000A6ABD">
        <w:t xml:space="preserve"> с </w:t>
      </w:r>
      <w:r>
        <w:t>сайтом</w:t>
      </w:r>
      <w:r w:rsidRPr="00133617">
        <w:rPr>
          <w:spacing w:val="-6"/>
        </w:rPr>
        <w:t>.</w:t>
      </w:r>
    </w:p>
    <w:p w14:paraId="2F205EEF" w14:textId="77777777" w:rsidR="008A1679" w:rsidRDefault="008A1679" w:rsidP="008A1679">
      <w:r>
        <w:t>Для достижения поставленной цели необходимо решить следующие задачи:</w:t>
      </w:r>
    </w:p>
    <w:p w14:paraId="07E6CD4C" w14:textId="38A3E2BE" w:rsidR="008A1679" w:rsidRDefault="008A1679" w:rsidP="008A1679">
      <w:pPr>
        <w:pStyle w:val="aa"/>
        <w:numPr>
          <w:ilvl w:val="0"/>
          <w:numId w:val="20"/>
        </w:numPr>
      </w:pPr>
      <w:r>
        <w:t>изучить предметную область</w:t>
      </w:r>
      <w:r w:rsidR="000A6ABD">
        <w:t xml:space="preserve"> и </w:t>
      </w:r>
      <w:r>
        <w:t>целевую аудиторию;</w:t>
      </w:r>
    </w:p>
    <w:p w14:paraId="3C5E8140" w14:textId="77777777" w:rsidR="008A1679" w:rsidRDefault="008A1679" w:rsidP="008A1679">
      <w:pPr>
        <w:pStyle w:val="aa"/>
        <w:numPr>
          <w:ilvl w:val="0"/>
          <w:numId w:val="20"/>
        </w:numPr>
      </w:pPr>
      <w:r>
        <w:t>выполнить анализ существующих аналогов;</w:t>
      </w:r>
    </w:p>
    <w:p w14:paraId="10914746" w14:textId="2C9BD1B9" w:rsidR="008A1679" w:rsidRDefault="008A1679" w:rsidP="008A1679">
      <w:pPr>
        <w:pStyle w:val="aa"/>
        <w:numPr>
          <w:ilvl w:val="0"/>
          <w:numId w:val="20"/>
        </w:numPr>
      </w:pPr>
      <w:r>
        <w:t>определить структуру</w:t>
      </w:r>
      <w:r w:rsidR="000A6ABD">
        <w:t xml:space="preserve"> и </w:t>
      </w:r>
      <w:r>
        <w:t>функционал веб-сайта</w:t>
      </w:r>
      <w:r w:rsidRPr="00A65B04">
        <w:t>;</w:t>
      </w:r>
    </w:p>
    <w:p w14:paraId="306805CC" w14:textId="77777777" w:rsidR="008A1679" w:rsidRDefault="008A1679" w:rsidP="008A1679">
      <w:pPr>
        <w:pStyle w:val="aa"/>
        <w:numPr>
          <w:ilvl w:val="0"/>
          <w:numId w:val="20"/>
        </w:numPr>
      </w:pPr>
      <w:r>
        <w:t>разработать дизайн веб-сайта;</w:t>
      </w:r>
    </w:p>
    <w:p w14:paraId="21B333E2" w14:textId="718EB117" w:rsidR="008A1679" w:rsidRDefault="008A1679" w:rsidP="008A1679">
      <w:pPr>
        <w:pStyle w:val="aa"/>
        <w:numPr>
          <w:ilvl w:val="0"/>
          <w:numId w:val="20"/>
        </w:numPr>
        <w:rPr>
          <w:rFonts w:eastAsiaTheme="minorEastAsia"/>
          <w:szCs w:val="28"/>
        </w:rPr>
      </w:pPr>
      <w:r>
        <w:rPr>
          <w:rFonts w:eastAsia="Times New Roman"/>
          <w:szCs w:val="28"/>
        </w:rPr>
        <w:t>сверстать</w:t>
      </w:r>
      <w:r w:rsidRPr="670FC743">
        <w:rPr>
          <w:rFonts w:eastAsia="Times New Roman"/>
          <w:szCs w:val="28"/>
        </w:rPr>
        <w:t xml:space="preserve"> сайт</w:t>
      </w:r>
      <w:r w:rsidR="000A6ABD">
        <w:rPr>
          <w:rFonts w:eastAsia="Times New Roman"/>
          <w:szCs w:val="28"/>
        </w:rPr>
        <w:t xml:space="preserve"> с </w:t>
      </w:r>
      <w:r w:rsidRPr="670FC743">
        <w:rPr>
          <w:rFonts w:eastAsia="Times New Roman"/>
          <w:szCs w:val="28"/>
        </w:rPr>
        <w:t>учётом разрешений различных мониторов;</w:t>
      </w:r>
    </w:p>
    <w:p w14:paraId="72DA3798" w14:textId="798D9FB5" w:rsidR="008A1679" w:rsidRDefault="008A1679" w:rsidP="008A1679">
      <w:pPr>
        <w:pStyle w:val="aa"/>
        <w:numPr>
          <w:ilvl w:val="0"/>
          <w:numId w:val="20"/>
        </w:numPr>
      </w:pPr>
      <w:r w:rsidRPr="670FC743">
        <w:rPr>
          <w:rFonts w:eastAsia="Times New Roman"/>
          <w:szCs w:val="28"/>
        </w:rPr>
        <w:t>проработ</w:t>
      </w:r>
      <w:r>
        <w:rPr>
          <w:rFonts w:eastAsia="Times New Roman"/>
          <w:szCs w:val="28"/>
        </w:rPr>
        <w:t>ать</w:t>
      </w:r>
      <w:r w:rsidRPr="670FC743">
        <w:rPr>
          <w:rFonts w:eastAsia="Times New Roman"/>
          <w:szCs w:val="28"/>
        </w:rPr>
        <w:t xml:space="preserve"> функциональн</w:t>
      </w:r>
      <w:r>
        <w:rPr>
          <w:rFonts w:eastAsia="Times New Roman"/>
          <w:szCs w:val="28"/>
        </w:rPr>
        <w:t>ую</w:t>
      </w:r>
      <w:r w:rsidR="000A6ABD">
        <w:rPr>
          <w:rFonts w:eastAsia="Times New Roman"/>
          <w:szCs w:val="28"/>
        </w:rPr>
        <w:t xml:space="preserve"> и </w:t>
      </w:r>
      <w:r w:rsidRPr="670FC743">
        <w:rPr>
          <w:rFonts w:eastAsia="Times New Roman"/>
          <w:szCs w:val="28"/>
        </w:rPr>
        <w:t>интерактивн</w:t>
      </w:r>
      <w:r>
        <w:rPr>
          <w:rFonts w:eastAsia="Times New Roman"/>
          <w:szCs w:val="28"/>
        </w:rPr>
        <w:t>ую</w:t>
      </w:r>
      <w:r w:rsidRPr="670FC743">
        <w:rPr>
          <w:rFonts w:eastAsia="Times New Roman"/>
          <w:szCs w:val="28"/>
        </w:rPr>
        <w:t xml:space="preserve"> част</w:t>
      </w:r>
      <w:r>
        <w:rPr>
          <w:rFonts w:eastAsia="Times New Roman"/>
          <w:szCs w:val="28"/>
        </w:rPr>
        <w:t>и</w:t>
      </w:r>
      <w:r w:rsidRPr="670FC743">
        <w:rPr>
          <w:rFonts w:eastAsia="Times New Roman"/>
          <w:szCs w:val="28"/>
        </w:rPr>
        <w:t xml:space="preserve"> ресурса;</w:t>
      </w:r>
    </w:p>
    <w:p w14:paraId="3893C1E6" w14:textId="77777777" w:rsidR="008A1679" w:rsidRDefault="008A1679" w:rsidP="008A1679">
      <w:pPr>
        <w:pStyle w:val="aa"/>
        <w:numPr>
          <w:ilvl w:val="0"/>
          <w:numId w:val="20"/>
        </w:numPr>
      </w:pPr>
      <w:r>
        <w:t>протестировать веб-продукт.</w:t>
      </w:r>
    </w:p>
    <w:p w14:paraId="17825BD0" w14:textId="0058E1C5" w:rsidR="008A1679" w:rsidRDefault="008A1679" w:rsidP="008A1679">
      <w:r w:rsidRPr="00DB7DF1">
        <w:t>Разработка веб-сайта</w:t>
      </w:r>
      <w:r w:rsidR="000A6ABD">
        <w:t xml:space="preserve"> для </w:t>
      </w:r>
      <w:r>
        <w:t xml:space="preserve">школы визажа </w:t>
      </w:r>
      <w:r w:rsidRPr="00DB7DF1">
        <w:t xml:space="preserve">требует </w:t>
      </w:r>
      <w:r w:rsidRPr="00245523">
        <w:t>внимания</w:t>
      </w:r>
      <w:r w:rsidR="000A6ABD">
        <w:t xml:space="preserve"> к </w:t>
      </w:r>
      <w:r w:rsidRPr="00245523">
        <w:t>деталям, учета специфики отрасли</w:t>
      </w:r>
      <w:r w:rsidR="000A6ABD">
        <w:t xml:space="preserve"> и </w:t>
      </w:r>
      <w:r w:rsidRPr="00245523">
        <w:t>потребностей целевой аудитории</w:t>
      </w:r>
      <w:r w:rsidR="000A6ABD">
        <w:t xml:space="preserve"> для </w:t>
      </w:r>
      <w:r w:rsidRPr="00245523">
        <w:t>создания эффективного онлайн-пространства, способного привлечь</w:t>
      </w:r>
      <w:r w:rsidR="000A6ABD">
        <w:t xml:space="preserve"> и </w:t>
      </w:r>
      <w:r w:rsidRPr="00245523">
        <w:t>удержать</w:t>
      </w:r>
      <w:r>
        <w:t xml:space="preserve"> потенциальных клиентов</w:t>
      </w:r>
      <w:r w:rsidRPr="00DB7DF1">
        <w:t xml:space="preserve">. </w:t>
      </w:r>
      <w:r>
        <w:rPr>
          <w:szCs w:val="20"/>
          <w:lang w:eastAsia="ru-RU"/>
        </w:rPr>
        <w:t xml:space="preserve">Данный сайт должен решать </w:t>
      </w:r>
      <w:r w:rsidRPr="00AC08DE">
        <w:rPr>
          <w:szCs w:val="20"/>
          <w:lang w:eastAsia="ru-RU"/>
        </w:rPr>
        <w:t>в</w:t>
      </w:r>
      <w:r>
        <w:rPr>
          <w:szCs w:val="20"/>
          <w:lang w:eastAsia="ru-RU"/>
        </w:rPr>
        <w:t>есь</w:t>
      </w:r>
      <w:r w:rsidRPr="00AC08DE">
        <w:rPr>
          <w:szCs w:val="20"/>
          <w:lang w:eastAsia="ru-RU"/>
        </w:rPr>
        <w:t xml:space="preserve"> спектр задач, связанн</w:t>
      </w:r>
      <w:r>
        <w:rPr>
          <w:szCs w:val="20"/>
          <w:lang w:eastAsia="ru-RU"/>
        </w:rPr>
        <w:t>ых</w:t>
      </w:r>
      <w:r w:rsidR="000A6ABD">
        <w:rPr>
          <w:szCs w:val="20"/>
          <w:lang w:eastAsia="ru-RU"/>
        </w:rPr>
        <w:t xml:space="preserve"> с </w:t>
      </w:r>
      <w:r w:rsidRPr="00903E06">
        <w:t>предоставлением</w:t>
      </w:r>
      <w:r>
        <w:rPr>
          <w:szCs w:val="20"/>
          <w:lang w:eastAsia="ru-RU"/>
        </w:rPr>
        <w:t xml:space="preserve"> необходимой информации</w:t>
      </w:r>
      <w:r w:rsidR="000A6ABD">
        <w:rPr>
          <w:szCs w:val="20"/>
          <w:lang w:eastAsia="ru-RU"/>
        </w:rPr>
        <w:t xml:space="preserve"> о </w:t>
      </w:r>
      <w:r>
        <w:rPr>
          <w:szCs w:val="20"/>
          <w:lang w:eastAsia="ru-RU"/>
        </w:rPr>
        <w:t>школе</w:t>
      </w:r>
      <w:r w:rsidR="000A6ABD">
        <w:rPr>
          <w:szCs w:val="20"/>
          <w:lang w:eastAsia="ru-RU"/>
        </w:rPr>
        <w:t xml:space="preserve"> и </w:t>
      </w:r>
      <w:r>
        <w:rPr>
          <w:szCs w:val="20"/>
          <w:lang w:eastAsia="ru-RU"/>
        </w:rPr>
        <w:t xml:space="preserve">её услугах, </w:t>
      </w:r>
      <w:r w:rsidRPr="00AC08DE">
        <w:rPr>
          <w:szCs w:val="20"/>
          <w:lang w:eastAsia="ru-RU"/>
        </w:rPr>
        <w:t xml:space="preserve">оформлением </w:t>
      </w:r>
      <w:r>
        <w:rPr>
          <w:szCs w:val="20"/>
          <w:lang w:eastAsia="ru-RU"/>
        </w:rPr>
        <w:t>онлайн-бронирования</w:t>
      </w:r>
      <w:r w:rsidR="000A6ABD">
        <w:rPr>
          <w:szCs w:val="20"/>
          <w:lang w:eastAsia="ru-RU"/>
        </w:rPr>
        <w:t xml:space="preserve"> и </w:t>
      </w:r>
      <w:r>
        <w:rPr>
          <w:szCs w:val="20"/>
          <w:lang w:eastAsia="ru-RU"/>
        </w:rPr>
        <w:t>записи</w:t>
      </w:r>
      <w:r w:rsidR="000A6ABD">
        <w:rPr>
          <w:szCs w:val="20"/>
          <w:lang w:eastAsia="ru-RU"/>
        </w:rPr>
        <w:t xml:space="preserve"> на </w:t>
      </w:r>
      <w:r>
        <w:rPr>
          <w:szCs w:val="20"/>
          <w:lang w:eastAsia="ru-RU"/>
        </w:rPr>
        <w:t xml:space="preserve">курс. </w:t>
      </w:r>
      <w:r w:rsidRPr="00DB7DF1">
        <w:t>Кроме того</w:t>
      </w:r>
      <w:r>
        <w:t>,</w:t>
      </w:r>
      <w:r w:rsidRPr="000D1519">
        <w:t xml:space="preserve"> </w:t>
      </w:r>
      <w:r>
        <w:t>необходимо</w:t>
      </w:r>
      <w:r w:rsidRPr="000D1519">
        <w:t xml:space="preserve"> удел</w:t>
      </w:r>
      <w:r>
        <w:t>ить особое</w:t>
      </w:r>
      <w:r w:rsidRPr="000D1519">
        <w:t xml:space="preserve"> внимание дизайну, навигации, контенту</w:t>
      </w:r>
      <w:r w:rsidR="000A6ABD">
        <w:t xml:space="preserve"> и </w:t>
      </w:r>
      <w:r w:rsidRPr="000D1519">
        <w:t>адаптивности сайта</w:t>
      </w:r>
      <w:r w:rsidR="000A6ABD">
        <w:t xml:space="preserve"> с </w:t>
      </w:r>
      <w:r w:rsidRPr="000D1519">
        <w:t>целью обеспечения удобства пользования</w:t>
      </w:r>
      <w:r w:rsidR="000A6ABD">
        <w:t xml:space="preserve"> и </w:t>
      </w:r>
      <w:r w:rsidRPr="000D1519">
        <w:t xml:space="preserve">привлекательного визуального представления. </w:t>
      </w:r>
    </w:p>
    <w:p w14:paraId="7F090A6F" w14:textId="3959BE51" w:rsidR="008A1679" w:rsidRDefault="008A1679" w:rsidP="008A1679">
      <w:r>
        <w:rPr>
          <w:szCs w:val="28"/>
        </w:rPr>
        <w:t>Реализация веб-</w:t>
      </w:r>
      <w:r w:rsidRPr="00F249DD">
        <w:rPr>
          <w:szCs w:val="28"/>
        </w:rPr>
        <w:t>сайт</w:t>
      </w:r>
      <w:r>
        <w:rPr>
          <w:szCs w:val="28"/>
        </w:rPr>
        <w:t>а</w:t>
      </w:r>
      <w:r w:rsidR="000A6ABD">
        <w:rPr>
          <w:szCs w:val="28"/>
        </w:rPr>
        <w:t xml:space="preserve"> с </w:t>
      </w:r>
      <w:r w:rsidRPr="00F01DB6">
        <w:rPr>
          <w:szCs w:val="28"/>
        </w:rPr>
        <w:t>учетом современных требований</w:t>
      </w:r>
      <w:r w:rsidR="000A6ABD">
        <w:rPr>
          <w:szCs w:val="28"/>
        </w:rPr>
        <w:t xml:space="preserve"> и </w:t>
      </w:r>
      <w:r w:rsidRPr="00F01DB6">
        <w:rPr>
          <w:szCs w:val="28"/>
        </w:rPr>
        <w:t xml:space="preserve">тенденций веб-дизайна </w:t>
      </w:r>
      <w:r w:rsidRPr="00F249DD">
        <w:rPr>
          <w:szCs w:val="28"/>
        </w:rPr>
        <w:t>увеличит шансы достижени</w:t>
      </w:r>
      <w:r>
        <w:rPr>
          <w:szCs w:val="28"/>
        </w:rPr>
        <w:t>я</w:t>
      </w:r>
      <w:r w:rsidRPr="00F249DD">
        <w:rPr>
          <w:szCs w:val="28"/>
        </w:rPr>
        <w:t xml:space="preserve"> популярности</w:t>
      </w:r>
      <w:r>
        <w:rPr>
          <w:szCs w:val="28"/>
        </w:rPr>
        <w:t xml:space="preserve">, создаст имидж школы, </w:t>
      </w:r>
      <w:r w:rsidRPr="00F249DD">
        <w:rPr>
          <w:szCs w:val="28"/>
        </w:rPr>
        <w:t>привлечёт</w:t>
      </w:r>
      <w:r>
        <w:rPr>
          <w:szCs w:val="28"/>
        </w:rPr>
        <w:t xml:space="preserve"> дополнительных клиентов,</w:t>
      </w:r>
      <w:r w:rsidRPr="004F6B9A">
        <w:rPr>
          <w:szCs w:val="28"/>
        </w:rPr>
        <w:t xml:space="preserve"> укрепит позиции школы</w:t>
      </w:r>
      <w:r w:rsidR="000A6ABD">
        <w:rPr>
          <w:szCs w:val="28"/>
        </w:rPr>
        <w:t xml:space="preserve"> на </w:t>
      </w:r>
      <w:r w:rsidRPr="004F6B9A">
        <w:rPr>
          <w:szCs w:val="28"/>
        </w:rPr>
        <w:t>рынке образования</w:t>
      </w:r>
      <w:r>
        <w:rPr>
          <w:szCs w:val="28"/>
        </w:rPr>
        <w:t>,</w:t>
      </w:r>
      <w:r w:rsidR="000A6ABD">
        <w:rPr>
          <w:szCs w:val="28"/>
        </w:rPr>
        <w:t xml:space="preserve"> а </w:t>
      </w:r>
      <w:r>
        <w:rPr>
          <w:szCs w:val="28"/>
        </w:rPr>
        <w:t>также повысит её общую прибыль.</w:t>
      </w:r>
    </w:p>
    <w:p w14:paraId="18E2364B" w14:textId="5F97DE3E" w:rsidR="008A1679" w:rsidRDefault="008A1679" w:rsidP="008A1679">
      <w:pPr>
        <w:ind w:firstLine="0"/>
        <w:jc w:val="left"/>
        <w:sectPr w:rsidR="008A1679" w:rsidSect="00CB748E">
          <w:pgSz w:w="11906" w:h="16838" w:code="9"/>
          <w:pgMar w:top="1134" w:right="567" w:bottom="851" w:left="1304" w:header="567" w:footer="709" w:gutter="0"/>
          <w:cols w:space="708"/>
          <w:docGrid w:linePitch="381"/>
        </w:sectPr>
      </w:pPr>
    </w:p>
    <w:p w14:paraId="01B5B5AC" w14:textId="7E2B8C31" w:rsidR="009E2C7B" w:rsidRDefault="005A58F5" w:rsidP="009E2C7B">
      <w:pPr>
        <w:pStyle w:val="af5"/>
        <w:outlineLvl w:val="0"/>
      </w:pPr>
      <w:bookmarkStart w:id="2" w:name="_Toc166885131"/>
      <w:r>
        <w:rPr>
          <w:noProof/>
          <w:lang w:eastAsia="ru-RU"/>
        </w:rPr>
        <w:lastRenderedPageBreak/>
        <mc:AlternateContent>
          <mc:Choice Requires="wpg">
            <w:drawing>
              <wp:anchor distT="0" distB="0" distL="114300" distR="114300" simplePos="0" relativeHeight="251661312" behindDoc="1" locked="0" layoutInCell="1" allowOverlap="1" wp14:anchorId="6ABFE356" wp14:editId="47BE9BC2">
                <wp:simplePos x="0" y="0"/>
                <wp:positionH relativeFrom="margin">
                  <wp:posOffset>-186690</wp:posOffset>
                </wp:positionH>
                <wp:positionV relativeFrom="margin">
                  <wp:posOffset>-572770</wp:posOffset>
                </wp:positionV>
                <wp:extent cx="6670040" cy="10279380"/>
                <wp:effectExtent l="0" t="0" r="16510" b="26670"/>
                <wp:wrapNone/>
                <wp:docPr id="5" name="Группа 5"/>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7" name="Прямая соединительная линия 7"/>
                        <wps:cNvCnPr>
                          <a:cxnSpLocks noChangeShapeType="1"/>
                        </wps:cNvCnPr>
                        <wps:spPr bwMode="auto">
                          <a:xfrm>
                            <a:off x="0" y="8894618"/>
                            <a:ext cx="6656400" cy="0"/>
                          </a:xfrm>
                          <a:prstGeom prst="line">
                            <a:avLst/>
                          </a:prstGeom>
                          <a:noFill/>
                          <a:ln w="25400">
                            <a:solidFill>
                              <a:srgbClr val="000000"/>
                            </a:solidFill>
                            <a:round/>
                          </a:ln>
                        </wps:spPr>
                        <wps:bodyPr/>
                      </wps:wsp>
                      <wps:wsp>
                        <wps:cNvPr id="8" name="Прямая соединительная линия 8"/>
                        <wps:cNvCnPr>
                          <a:cxnSpLocks noChangeShapeType="1"/>
                        </wps:cNvCnPr>
                        <wps:spPr bwMode="auto">
                          <a:xfrm>
                            <a:off x="0" y="9072748"/>
                            <a:ext cx="2340000" cy="0"/>
                          </a:xfrm>
                          <a:prstGeom prst="line">
                            <a:avLst/>
                          </a:prstGeom>
                          <a:noFill/>
                          <a:ln w="9525">
                            <a:solidFill>
                              <a:srgbClr val="000000"/>
                            </a:solidFill>
                            <a:round/>
                          </a:ln>
                        </wps:spPr>
                        <wps:bodyPr/>
                      </wps:wsp>
                      <wps:wsp>
                        <wps:cNvPr id="9" name="Прямая соединительная линия 9"/>
                        <wps:cNvCnPr>
                          <a:cxnSpLocks noChangeShapeType="1"/>
                        </wps:cNvCnPr>
                        <wps:spPr bwMode="auto">
                          <a:xfrm>
                            <a:off x="0" y="9256815"/>
                            <a:ext cx="2340000" cy="0"/>
                          </a:xfrm>
                          <a:prstGeom prst="line">
                            <a:avLst/>
                          </a:prstGeom>
                          <a:noFill/>
                          <a:ln w="25400">
                            <a:solidFill>
                              <a:srgbClr val="000000"/>
                            </a:solidFill>
                            <a:round/>
                          </a:ln>
                        </wps:spPr>
                        <wps:bodyPr/>
                      </wps:wsp>
                      <wps:wsp>
                        <wps:cNvPr id="10" name="Прямая соединительная линия 10"/>
                        <wps:cNvCnPr>
                          <a:cxnSpLocks noChangeShapeType="1"/>
                        </wps:cNvCnPr>
                        <wps:spPr bwMode="auto">
                          <a:xfrm>
                            <a:off x="0" y="9613075"/>
                            <a:ext cx="2340000" cy="0"/>
                          </a:xfrm>
                          <a:prstGeom prst="line">
                            <a:avLst/>
                          </a:prstGeom>
                          <a:noFill/>
                          <a:ln w="9525">
                            <a:solidFill>
                              <a:srgbClr val="000000"/>
                            </a:solidFill>
                            <a:round/>
                          </a:ln>
                        </wps:spPr>
                        <wps:bodyPr/>
                      </wps:wsp>
                      <wps:wsp>
                        <wps:cNvPr id="14" name="Прямая соединительная линия 14"/>
                        <wps:cNvCnPr>
                          <a:cxnSpLocks noChangeShapeType="1"/>
                        </wps:cNvCnPr>
                        <wps:spPr bwMode="auto">
                          <a:xfrm>
                            <a:off x="0" y="9797143"/>
                            <a:ext cx="2340000" cy="0"/>
                          </a:xfrm>
                          <a:prstGeom prst="line">
                            <a:avLst/>
                          </a:prstGeom>
                          <a:noFill/>
                          <a:ln w="9525">
                            <a:solidFill>
                              <a:srgbClr val="000000"/>
                            </a:solidFill>
                            <a:round/>
                          </a:ln>
                        </wps:spPr>
                        <wps:bodyPr/>
                      </wps:wsp>
                      <wps:wsp>
                        <wps:cNvPr id="28" name="Прямая соединительная линия 28"/>
                        <wps:cNvCnPr>
                          <a:cxnSpLocks noChangeShapeType="1"/>
                        </wps:cNvCnPr>
                        <wps:spPr bwMode="auto">
                          <a:xfrm>
                            <a:off x="0" y="9975273"/>
                            <a:ext cx="2340000" cy="0"/>
                          </a:xfrm>
                          <a:prstGeom prst="line">
                            <a:avLst/>
                          </a:prstGeom>
                          <a:noFill/>
                          <a:ln w="9525">
                            <a:solidFill>
                              <a:srgbClr val="000000"/>
                            </a:solidFill>
                            <a:round/>
                          </a:ln>
                        </wps:spPr>
                        <wps:bodyPr/>
                      </wps:wsp>
                      <wps:wsp>
                        <wps:cNvPr id="31" name="Прямая соединительная линия 31"/>
                        <wps:cNvCnPr>
                          <a:cxnSpLocks noChangeShapeType="1"/>
                        </wps:cNvCnPr>
                        <wps:spPr bwMode="auto">
                          <a:xfrm>
                            <a:off x="0" y="10153402"/>
                            <a:ext cx="2340000" cy="0"/>
                          </a:xfrm>
                          <a:prstGeom prst="line">
                            <a:avLst/>
                          </a:prstGeom>
                          <a:noFill/>
                          <a:ln w="9525">
                            <a:solidFill>
                              <a:srgbClr val="000000"/>
                            </a:solidFill>
                            <a:round/>
                          </a:ln>
                        </wps:spPr>
                        <wps:bodyPr/>
                      </wps:wsp>
                      <wps:wsp>
                        <wps:cNvPr id="33" name="Прямая соединительная линия 33"/>
                        <wps:cNvCnPr>
                          <a:cxnSpLocks noChangeShapeType="1"/>
                        </wps:cNvCnPr>
                        <wps:spPr bwMode="auto">
                          <a:xfrm>
                            <a:off x="2339439" y="8894618"/>
                            <a:ext cx="0" cy="1440000"/>
                          </a:xfrm>
                          <a:prstGeom prst="line">
                            <a:avLst/>
                          </a:prstGeom>
                          <a:noFill/>
                          <a:ln w="25400">
                            <a:solidFill>
                              <a:srgbClr val="000000"/>
                            </a:solidFill>
                            <a:round/>
                          </a:ln>
                        </wps:spPr>
                        <wps:bodyPr/>
                      </wps:wsp>
                      <wps:wsp>
                        <wps:cNvPr id="36" name="Прямая соединительная линия 36"/>
                        <wps:cNvCnPr>
                          <a:cxnSpLocks noChangeShapeType="1"/>
                        </wps:cNvCnPr>
                        <wps:spPr bwMode="auto">
                          <a:xfrm>
                            <a:off x="1983179" y="8894618"/>
                            <a:ext cx="0" cy="1440000"/>
                          </a:xfrm>
                          <a:prstGeom prst="line">
                            <a:avLst/>
                          </a:prstGeom>
                          <a:noFill/>
                          <a:ln w="25400">
                            <a:solidFill>
                              <a:srgbClr val="000000"/>
                            </a:solidFill>
                            <a:round/>
                          </a:ln>
                        </wps:spPr>
                        <wps:bodyPr/>
                      </wps:wsp>
                      <wps:wsp>
                        <wps:cNvPr id="38" name="Прямая соединительная линия 38"/>
                        <wps:cNvCnPr>
                          <a:cxnSpLocks noChangeShapeType="1"/>
                        </wps:cNvCnPr>
                        <wps:spPr bwMode="auto">
                          <a:xfrm>
                            <a:off x="1442852" y="8894618"/>
                            <a:ext cx="0" cy="1440000"/>
                          </a:xfrm>
                          <a:prstGeom prst="line">
                            <a:avLst/>
                          </a:prstGeom>
                          <a:noFill/>
                          <a:ln w="25400">
                            <a:solidFill>
                              <a:srgbClr val="000000"/>
                            </a:solidFill>
                            <a:round/>
                          </a:ln>
                        </wps:spPr>
                        <wps:bodyPr/>
                      </wps:wsp>
                      <wps:wsp>
                        <wps:cNvPr id="40" name="Прямая соединительная линия 40"/>
                        <wps:cNvCnPr>
                          <a:cxnSpLocks noChangeShapeType="1"/>
                        </wps:cNvCnPr>
                        <wps:spPr bwMode="auto">
                          <a:xfrm>
                            <a:off x="611579" y="8894618"/>
                            <a:ext cx="0" cy="1440000"/>
                          </a:xfrm>
                          <a:prstGeom prst="line">
                            <a:avLst/>
                          </a:prstGeom>
                          <a:noFill/>
                          <a:ln w="25400">
                            <a:solidFill>
                              <a:srgbClr val="000000"/>
                            </a:solidFill>
                            <a:round/>
                          </a:ln>
                        </wps:spPr>
                        <wps:bodyPr/>
                      </wps:wsp>
                      <wps:wsp>
                        <wps:cNvPr id="41" name="Прямая соединительная линия 41"/>
                        <wps:cNvCnPr>
                          <a:cxnSpLocks noChangeShapeType="1"/>
                        </wps:cNvCnPr>
                        <wps:spPr bwMode="auto">
                          <a:xfrm>
                            <a:off x="255320" y="8894618"/>
                            <a:ext cx="0" cy="540000"/>
                          </a:xfrm>
                          <a:prstGeom prst="line">
                            <a:avLst/>
                          </a:prstGeom>
                          <a:noFill/>
                          <a:ln w="25400">
                            <a:solidFill>
                              <a:srgbClr val="000000"/>
                            </a:solidFill>
                            <a:round/>
                          </a:ln>
                        </wps:spPr>
                        <wps:bodyPr/>
                      </wps:wsp>
                      <wps:wsp>
                        <wps:cNvPr id="42" name="Прямая соединительная линия 42"/>
                        <wps:cNvCnPr>
                          <a:cxnSpLocks noChangeShapeType="1"/>
                        </wps:cNvCnPr>
                        <wps:spPr bwMode="auto">
                          <a:xfrm>
                            <a:off x="4862946" y="9797143"/>
                            <a:ext cx="1800000" cy="0"/>
                          </a:xfrm>
                          <a:prstGeom prst="line">
                            <a:avLst/>
                          </a:prstGeom>
                          <a:noFill/>
                          <a:ln w="25400">
                            <a:solidFill>
                              <a:srgbClr val="000000"/>
                            </a:solidFill>
                            <a:round/>
                          </a:ln>
                        </wps:spPr>
                        <wps:bodyPr/>
                      </wps:wsp>
                      <wps:wsp>
                        <wps:cNvPr id="43" name="Прямая соединительная линия 43"/>
                        <wps:cNvCnPr>
                          <a:cxnSpLocks noChangeShapeType="1"/>
                        </wps:cNvCnPr>
                        <wps:spPr bwMode="auto">
                          <a:xfrm>
                            <a:off x="4862946" y="9434945"/>
                            <a:ext cx="0" cy="900000"/>
                          </a:xfrm>
                          <a:prstGeom prst="line">
                            <a:avLst/>
                          </a:prstGeom>
                          <a:noFill/>
                          <a:ln w="25400">
                            <a:solidFill>
                              <a:srgbClr val="000000"/>
                            </a:solidFill>
                            <a:round/>
                          </a:ln>
                        </wps:spPr>
                        <wps:bodyPr/>
                      </wps:wsp>
                      <wps:wsp>
                        <wps:cNvPr id="44" name="Прямая соединительная линия 44"/>
                        <wps:cNvCnPr>
                          <a:cxnSpLocks noChangeShapeType="1"/>
                        </wps:cNvCnPr>
                        <wps:spPr bwMode="auto">
                          <a:xfrm>
                            <a:off x="4862946" y="9613075"/>
                            <a:ext cx="1800000" cy="0"/>
                          </a:xfrm>
                          <a:prstGeom prst="line">
                            <a:avLst/>
                          </a:prstGeom>
                          <a:noFill/>
                          <a:ln w="25400">
                            <a:solidFill>
                              <a:srgbClr val="000000"/>
                            </a:solidFill>
                            <a:round/>
                          </a:ln>
                        </wps:spPr>
                        <wps:bodyPr/>
                      </wps:wsp>
                      <wps:wsp>
                        <wps:cNvPr id="45" name="Прямая соединительная линия 45"/>
                        <wps:cNvCnPr>
                          <a:cxnSpLocks noChangeShapeType="1"/>
                        </wps:cNvCnPr>
                        <wps:spPr bwMode="auto">
                          <a:xfrm>
                            <a:off x="5041075" y="9613075"/>
                            <a:ext cx="0" cy="180000"/>
                          </a:xfrm>
                          <a:prstGeom prst="line">
                            <a:avLst/>
                          </a:prstGeom>
                          <a:noFill/>
                          <a:ln w="9525">
                            <a:solidFill>
                              <a:srgbClr val="000000"/>
                            </a:solidFill>
                            <a:round/>
                          </a:ln>
                        </wps:spPr>
                        <wps:bodyPr/>
                      </wps:wsp>
                      <wps:wsp>
                        <wps:cNvPr id="46" name="Прямая соединительная линия 46"/>
                        <wps:cNvCnPr>
                          <a:cxnSpLocks noChangeShapeType="1"/>
                        </wps:cNvCnPr>
                        <wps:spPr bwMode="auto">
                          <a:xfrm>
                            <a:off x="5225143" y="9613075"/>
                            <a:ext cx="0" cy="180000"/>
                          </a:xfrm>
                          <a:prstGeom prst="line">
                            <a:avLst/>
                          </a:prstGeom>
                          <a:noFill/>
                          <a:ln w="9525">
                            <a:solidFill>
                              <a:srgbClr val="000000"/>
                            </a:solidFill>
                            <a:round/>
                          </a:ln>
                        </wps:spPr>
                        <wps:bodyPr/>
                      </wps:wsp>
                      <wps:wsp>
                        <wps:cNvPr id="47" name="Прямая соединительная линия 47"/>
                        <wps:cNvCnPr>
                          <a:cxnSpLocks noChangeShapeType="1"/>
                        </wps:cNvCnPr>
                        <wps:spPr bwMode="auto">
                          <a:xfrm>
                            <a:off x="5409211" y="9423070"/>
                            <a:ext cx="0" cy="360023"/>
                          </a:xfrm>
                          <a:prstGeom prst="line">
                            <a:avLst/>
                          </a:prstGeom>
                          <a:noFill/>
                          <a:ln w="25400">
                            <a:solidFill>
                              <a:srgbClr val="000000"/>
                            </a:solidFill>
                            <a:round/>
                          </a:ln>
                        </wps:spPr>
                        <wps:bodyPr/>
                      </wps:wsp>
                      <wps:wsp>
                        <wps:cNvPr id="48" name="Прямая соединительная линия 48"/>
                        <wps:cNvCnPr>
                          <a:cxnSpLocks noChangeShapeType="1"/>
                        </wps:cNvCnPr>
                        <wps:spPr bwMode="auto">
                          <a:xfrm>
                            <a:off x="6014852" y="9423070"/>
                            <a:ext cx="0" cy="360023"/>
                          </a:xfrm>
                          <a:prstGeom prst="line">
                            <a:avLst/>
                          </a:prstGeom>
                          <a:noFill/>
                          <a:ln w="25400">
                            <a:solidFill>
                              <a:srgbClr val="000000"/>
                            </a:solidFill>
                            <a:round/>
                          </a:ln>
                        </wps:spPr>
                        <wps:bodyPr/>
                      </wps:wsp>
                      <wps:wsp>
                        <wps:cNvPr id="49" name="Прямая соединительная линия 49"/>
                        <wps:cNvCnPr>
                          <a:cxnSpLocks noChangeShapeType="1"/>
                        </wps:cNvCnPr>
                        <wps:spPr bwMode="auto">
                          <a:xfrm>
                            <a:off x="0" y="9434945"/>
                            <a:ext cx="6656400" cy="0"/>
                          </a:xfrm>
                          <a:prstGeom prst="line">
                            <a:avLst/>
                          </a:prstGeom>
                          <a:noFill/>
                          <a:ln w="25400">
                            <a:solidFill>
                              <a:srgbClr val="000000"/>
                            </a:solidFill>
                            <a:round/>
                          </a:ln>
                        </wps:spPr>
                        <wps:bodyPr/>
                      </wps:wsp>
                      <wps:wsp>
                        <wps:cNvPr id="50" name="Прямоугольник 50"/>
                        <wps:cNvSpPr>
                          <a:spLocks noChangeArrowheads="1"/>
                        </wps:cNvSpPr>
                        <wps:spPr bwMode="auto">
                          <a:xfrm>
                            <a:off x="-1" y="-1917"/>
                            <a:ext cx="6662946" cy="10334946"/>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51" name="Надпись 51"/>
                        <wps:cNvSpPr txBox="1">
                          <a:spLocks noChangeArrowheads="1"/>
                        </wps:cNvSpPr>
                        <wps:spPr bwMode="auto">
                          <a:xfrm>
                            <a:off x="6014852" y="9429008"/>
                            <a:ext cx="647065" cy="179070"/>
                          </a:xfrm>
                          <a:prstGeom prst="rect">
                            <a:avLst/>
                          </a:prstGeom>
                          <a:noFill/>
                          <a:ln>
                            <a:noFill/>
                          </a:ln>
                        </wps:spPr>
                        <wps:txbx>
                          <w:txbxContent>
                            <w:p w14:paraId="14ECA000" w14:textId="77777777" w:rsidR="009E2C7B" w:rsidRPr="00BE534A" w:rsidRDefault="009E2C7B" w:rsidP="009E2C7B">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52" name="Надпись 52"/>
                        <wps:cNvSpPr txBox="1">
                          <a:spLocks noChangeArrowheads="1"/>
                        </wps:cNvSpPr>
                        <wps:spPr bwMode="auto">
                          <a:xfrm>
                            <a:off x="0" y="9250878"/>
                            <a:ext cx="251460" cy="179070"/>
                          </a:xfrm>
                          <a:prstGeom prst="rect">
                            <a:avLst/>
                          </a:prstGeom>
                          <a:noFill/>
                          <a:ln>
                            <a:noFill/>
                          </a:ln>
                        </wps:spPr>
                        <wps:txbx>
                          <w:txbxContent>
                            <w:p w14:paraId="5109C310" w14:textId="77777777" w:rsidR="009E2C7B" w:rsidRPr="00BE534A" w:rsidRDefault="009E2C7B" w:rsidP="009E2C7B">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53" name="Надпись 53"/>
                        <wps:cNvSpPr txBox="1">
                          <a:spLocks noChangeArrowheads="1"/>
                        </wps:cNvSpPr>
                        <wps:spPr bwMode="auto">
                          <a:xfrm>
                            <a:off x="237507" y="9250878"/>
                            <a:ext cx="359410" cy="179070"/>
                          </a:xfrm>
                          <a:prstGeom prst="rect">
                            <a:avLst/>
                          </a:prstGeom>
                          <a:noFill/>
                          <a:ln>
                            <a:noFill/>
                          </a:ln>
                          <a:effectLst/>
                        </wps:spPr>
                        <wps:txbx>
                          <w:txbxContent>
                            <w:p w14:paraId="03FBA9BE" w14:textId="77777777" w:rsidR="009E2C7B" w:rsidRPr="00BE534A" w:rsidRDefault="009E2C7B" w:rsidP="009E2C7B">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4" name="Надпись 54"/>
                        <wps:cNvSpPr txBox="1">
                          <a:spLocks noChangeArrowheads="1"/>
                        </wps:cNvSpPr>
                        <wps:spPr bwMode="auto">
                          <a:xfrm>
                            <a:off x="593766" y="9250878"/>
                            <a:ext cx="827405" cy="179070"/>
                          </a:xfrm>
                          <a:prstGeom prst="rect">
                            <a:avLst/>
                          </a:prstGeom>
                          <a:noFill/>
                          <a:ln>
                            <a:noFill/>
                          </a:ln>
                        </wps:spPr>
                        <wps:txbx>
                          <w:txbxContent>
                            <w:p w14:paraId="198F2673" w14:textId="77777777" w:rsidR="009E2C7B" w:rsidRPr="00BE534A" w:rsidRDefault="009E2C7B" w:rsidP="009E2C7B">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55" name="Надпись 55"/>
                        <wps:cNvSpPr txBox="1">
                          <a:spLocks noChangeArrowheads="1"/>
                        </wps:cNvSpPr>
                        <wps:spPr bwMode="auto">
                          <a:xfrm>
                            <a:off x="617517" y="9446821"/>
                            <a:ext cx="827405" cy="179070"/>
                          </a:xfrm>
                          <a:prstGeom prst="rect">
                            <a:avLst/>
                          </a:prstGeom>
                          <a:noFill/>
                          <a:ln>
                            <a:noFill/>
                          </a:ln>
                        </wps:spPr>
                        <wps:txbx>
                          <w:txbxContent>
                            <w:p w14:paraId="03335DA6" w14:textId="77777777" w:rsidR="009E2C7B" w:rsidRPr="003B3077" w:rsidRDefault="009E2C7B" w:rsidP="009E2C7B">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56" name="Надпись 56"/>
                        <wps:cNvSpPr txBox="1">
                          <a:spLocks noChangeArrowheads="1"/>
                        </wps:cNvSpPr>
                        <wps:spPr bwMode="auto">
                          <a:xfrm>
                            <a:off x="617517" y="9607138"/>
                            <a:ext cx="827405" cy="179070"/>
                          </a:xfrm>
                          <a:prstGeom prst="rect">
                            <a:avLst/>
                          </a:prstGeom>
                          <a:noFill/>
                          <a:ln>
                            <a:noFill/>
                          </a:ln>
                        </wps:spPr>
                        <wps:txbx>
                          <w:txbxContent>
                            <w:p w14:paraId="5CD13FA4" w14:textId="77777777" w:rsidR="009E2C7B" w:rsidRPr="00BE534A" w:rsidRDefault="009E2C7B" w:rsidP="009E2C7B">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57" name="Надпись 57"/>
                        <wps:cNvSpPr txBox="1">
                          <a:spLocks noChangeArrowheads="1"/>
                        </wps:cNvSpPr>
                        <wps:spPr bwMode="auto">
                          <a:xfrm>
                            <a:off x="617517" y="10153402"/>
                            <a:ext cx="827405" cy="179070"/>
                          </a:xfrm>
                          <a:prstGeom prst="rect">
                            <a:avLst/>
                          </a:prstGeom>
                          <a:noFill/>
                          <a:ln>
                            <a:noFill/>
                          </a:ln>
                        </wps:spPr>
                        <wps:txbx>
                          <w:txbxContent>
                            <w:p w14:paraId="648B3534" w14:textId="77777777" w:rsidR="009E2C7B" w:rsidRPr="00BE534A" w:rsidRDefault="009E2C7B" w:rsidP="009E2C7B">
                              <w:pPr>
                                <w:ind w:firstLine="0"/>
                                <w:rPr>
                                  <w:sz w:val="20"/>
                                  <w:szCs w:val="20"/>
                                </w:rPr>
                              </w:pPr>
                              <w:r w:rsidRPr="00BE534A">
                                <w:rPr>
                                  <w:sz w:val="20"/>
                                  <w:szCs w:val="20"/>
                                </w:rPr>
                                <w:t>Романенко</w:t>
                              </w:r>
                            </w:p>
                            <w:p w14:paraId="4B84EFD8" w14:textId="77777777" w:rsidR="009E2C7B" w:rsidRDefault="009E2C7B" w:rsidP="009E2C7B">
                              <w:pPr>
                                <w:rPr>
                                  <w:rFonts w:ascii="Arial" w:hAnsi="Arial" w:cs="Arial"/>
                                  <w:sz w:val="20"/>
                                  <w:szCs w:val="20"/>
                                </w:rPr>
                              </w:pPr>
                            </w:p>
                          </w:txbxContent>
                        </wps:txbx>
                        <wps:bodyPr rot="0" vert="horz" wrap="square" lIns="18000" tIns="0" rIns="18000" bIns="0" anchor="ctr" anchorCtr="0" upright="1">
                          <a:noAutofit/>
                        </wps:bodyPr>
                      </wps:wsp>
                      <wps:wsp>
                        <wps:cNvPr id="58" name="Надпись 58"/>
                        <wps:cNvSpPr txBox="1">
                          <a:spLocks noChangeArrowheads="1"/>
                        </wps:cNvSpPr>
                        <wps:spPr bwMode="auto">
                          <a:xfrm>
                            <a:off x="1425039" y="9250878"/>
                            <a:ext cx="539115" cy="179070"/>
                          </a:xfrm>
                          <a:prstGeom prst="rect">
                            <a:avLst/>
                          </a:prstGeom>
                          <a:noFill/>
                          <a:ln>
                            <a:noFill/>
                          </a:ln>
                        </wps:spPr>
                        <wps:txbx>
                          <w:txbxContent>
                            <w:p w14:paraId="736ED2EF" w14:textId="77777777" w:rsidR="009E2C7B" w:rsidRPr="00BE534A" w:rsidRDefault="009E2C7B" w:rsidP="009E2C7B">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59" name="Надпись 59"/>
                        <wps:cNvSpPr txBox="1">
                          <a:spLocks noChangeArrowheads="1"/>
                        </wps:cNvSpPr>
                        <wps:spPr bwMode="auto">
                          <a:xfrm>
                            <a:off x="1971304" y="9250878"/>
                            <a:ext cx="359410" cy="179070"/>
                          </a:xfrm>
                          <a:prstGeom prst="rect">
                            <a:avLst/>
                          </a:prstGeom>
                          <a:noFill/>
                          <a:ln>
                            <a:noFill/>
                          </a:ln>
                        </wps:spPr>
                        <wps:txbx>
                          <w:txbxContent>
                            <w:p w14:paraId="5BF3AC41" w14:textId="77777777" w:rsidR="009E2C7B" w:rsidRPr="00BE534A" w:rsidRDefault="009E2C7B" w:rsidP="009E2C7B">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60" name="Надпись 60"/>
                        <wps:cNvSpPr txBox="1">
                          <a:spLocks noChangeArrowheads="1"/>
                        </wps:cNvSpPr>
                        <wps:spPr bwMode="auto">
                          <a:xfrm>
                            <a:off x="11875" y="9446821"/>
                            <a:ext cx="611505" cy="179070"/>
                          </a:xfrm>
                          <a:prstGeom prst="rect">
                            <a:avLst/>
                          </a:prstGeom>
                          <a:noFill/>
                          <a:ln>
                            <a:noFill/>
                          </a:ln>
                        </wps:spPr>
                        <wps:txbx>
                          <w:txbxContent>
                            <w:p w14:paraId="3AD7061F" w14:textId="77777777" w:rsidR="009E2C7B" w:rsidRPr="00BE534A" w:rsidRDefault="009E2C7B" w:rsidP="009E2C7B">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61" name="Надпись 61"/>
                        <wps:cNvSpPr txBox="1">
                          <a:spLocks noChangeArrowheads="1"/>
                        </wps:cNvSpPr>
                        <wps:spPr bwMode="auto">
                          <a:xfrm>
                            <a:off x="5938" y="9607138"/>
                            <a:ext cx="611505" cy="179070"/>
                          </a:xfrm>
                          <a:prstGeom prst="rect">
                            <a:avLst/>
                          </a:prstGeom>
                          <a:noFill/>
                          <a:ln>
                            <a:noFill/>
                          </a:ln>
                        </wps:spPr>
                        <wps:txbx>
                          <w:txbxContent>
                            <w:p w14:paraId="74625D4E" w14:textId="77777777" w:rsidR="009E2C7B" w:rsidRPr="00BE534A" w:rsidRDefault="009E2C7B" w:rsidP="009E2C7B">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62" name="Надпись 62"/>
                        <wps:cNvSpPr txBox="1">
                          <a:spLocks noChangeArrowheads="1"/>
                        </wps:cNvSpPr>
                        <wps:spPr bwMode="auto">
                          <a:xfrm>
                            <a:off x="5938" y="10153402"/>
                            <a:ext cx="611505" cy="179070"/>
                          </a:xfrm>
                          <a:prstGeom prst="rect">
                            <a:avLst/>
                          </a:prstGeom>
                          <a:noFill/>
                          <a:ln>
                            <a:noFill/>
                          </a:ln>
                        </wps:spPr>
                        <wps:txbx>
                          <w:txbxContent>
                            <w:p w14:paraId="7FCCF87F" w14:textId="77777777" w:rsidR="009E2C7B" w:rsidRPr="00BE534A" w:rsidRDefault="009E2C7B" w:rsidP="009E2C7B">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63" name="Надпись 63"/>
                        <wps:cNvSpPr txBox="1">
                          <a:spLocks noChangeArrowheads="1"/>
                        </wps:cNvSpPr>
                        <wps:spPr bwMode="auto">
                          <a:xfrm>
                            <a:off x="4862946" y="9429008"/>
                            <a:ext cx="539115" cy="179070"/>
                          </a:xfrm>
                          <a:prstGeom prst="rect">
                            <a:avLst/>
                          </a:prstGeom>
                          <a:noFill/>
                          <a:ln>
                            <a:noFill/>
                          </a:ln>
                        </wps:spPr>
                        <wps:txbx>
                          <w:txbxContent>
                            <w:p w14:paraId="6AFBEF74" w14:textId="77777777" w:rsidR="009E2C7B" w:rsidRPr="00A52B8A" w:rsidRDefault="009E2C7B" w:rsidP="009E2C7B">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467" name="Надпись 467"/>
                        <wps:cNvSpPr txBox="1">
                          <a:spLocks noChangeArrowheads="1"/>
                        </wps:cNvSpPr>
                        <wps:spPr bwMode="auto">
                          <a:xfrm>
                            <a:off x="5403273" y="9429008"/>
                            <a:ext cx="611505" cy="179070"/>
                          </a:xfrm>
                          <a:prstGeom prst="rect">
                            <a:avLst/>
                          </a:prstGeom>
                          <a:noFill/>
                          <a:ln>
                            <a:noFill/>
                          </a:ln>
                        </wps:spPr>
                        <wps:txbx>
                          <w:txbxContent>
                            <w:p w14:paraId="43DAF1CA" w14:textId="77777777" w:rsidR="009E2C7B" w:rsidRPr="00BE534A" w:rsidRDefault="009E2C7B" w:rsidP="009E2C7B">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468" name="Надпись 468"/>
                        <wps:cNvSpPr txBox="1">
                          <a:spLocks noChangeArrowheads="1"/>
                        </wps:cNvSpPr>
                        <wps:spPr bwMode="auto">
                          <a:xfrm>
                            <a:off x="2354685" y="8886713"/>
                            <a:ext cx="4318635" cy="548233"/>
                          </a:xfrm>
                          <a:prstGeom prst="rect">
                            <a:avLst/>
                          </a:prstGeom>
                          <a:noFill/>
                          <a:ln>
                            <a:noFill/>
                          </a:ln>
                        </wps:spPr>
                        <wps:txbx>
                          <w:txbxContent>
                            <w:p w14:paraId="1BBD6668" w14:textId="4DE53DA2" w:rsidR="009E2C7B" w:rsidRPr="0038128A" w:rsidRDefault="00542928" w:rsidP="009E2C7B">
                              <w:pPr>
                                <w:ind w:firstLine="0"/>
                                <w:jc w:val="center"/>
                                <w:rPr>
                                  <w:szCs w:val="28"/>
                                </w:rPr>
                              </w:pPr>
                              <w:r>
                                <w:rPr>
                                  <w:szCs w:val="28"/>
                                </w:rPr>
                                <w:t>ДП</w:t>
                              </w:r>
                              <w:r w:rsidR="009E2C7B" w:rsidRPr="0038128A">
                                <w:rPr>
                                  <w:szCs w:val="28"/>
                                </w:rPr>
                                <w:t xml:space="preserve"> </w:t>
                              </w:r>
                              <w:r w:rsidR="004A577C">
                                <w:rPr>
                                  <w:szCs w:val="28"/>
                                </w:rPr>
                                <w:t>01</w:t>
                              </w:r>
                              <w:r w:rsidR="009E2C7B" w:rsidRPr="0038128A">
                                <w:rPr>
                                  <w:szCs w:val="28"/>
                                </w:rPr>
                                <w:t>.00</w:t>
                              </w:r>
                              <w:r w:rsidR="004A577C">
                                <w:rPr>
                                  <w:szCs w:val="28"/>
                                </w:rPr>
                                <w:t xml:space="preserve"> </w:t>
                              </w:r>
                              <w:r w:rsidR="009E2C7B" w:rsidRPr="0038128A">
                                <w:rPr>
                                  <w:szCs w:val="28"/>
                                </w:rPr>
                                <w:t>ПЗ</w:t>
                              </w:r>
                            </w:p>
                          </w:txbxContent>
                        </wps:txbx>
                        <wps:bodyPr rot="0" vert="horz" wrap="square" lIns="18000" tIns="0" rIns="18000" bIns="0" anchor="ctr" anchorCtr="0" upright="1">
                          <a:noAutofit/>
                        </wps:bodyPr>
                      </wps:wsp>
                      <wps:wsp>
                        <wps:cNvPr id="469" name="Надпись 469"/>
                        <wps:cNvSpPr txBox="1">
                          <a:spLocks noChangeArrowheads="1"/>
                        </wps:cNvSpPr>
                        <wps:spPr bwMode="auto">
                          <a:xfrm>
                            <a:off x="4857008" y="9797143"/>
                            <a:ext cx="1799590" cy="527050"/>
                          </a:xfrm>
                          <a:prstGeom prst="rect">
                            <a:avLst/>
                          </a:prstGeom>
                          <a:noFill/>
                          <a:ln>
                            <a:noFill/>
                          </a:ln>
                        </wps:spPr>
                        <wps:txbx>
                          <w:txbxContent>
                            <w:p w14:paraId="0490326D" w14:textId="6BD5F29A" w:rsidR="004A577C" w:rsidRDefault="004A577C" w:rsidP="009E2C7B">
                              <w:pPr>
                                <w:ind w:firstLine="0"/>
                                <w:jc w:val="center"/>
                                <w:rPr>
                                  <w:szCs w:val="28"/>
                                </w:rPr>
                              </w:pPr>
                              <w:r>
                                <w:rPr>
                                  <w:szCs w:val="28"/>
                                </w:rPr>
                                <w:t>БГТУ</w:t>
                              </w:r>
                            </w:p>
                            <w:p w14:paraId="5D89ACE5" w14:textId="6E8BCEFA" w:rsidR="009E2C7B" w:rsidRPr="0038128A" w:rsidRDefault="009E2C7B" w:rsidP="009E2C7B">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470" name="Надпись 470"/>
                        <wps:cNvSpPr txBox="1">
                          <a:spLocks noChangeArrowheads="1"/>
                        </wps:cNvSpPr>
                        <wps:spPr bwMode="auto">
                          <a:xfrm>
                            <a:off x="2345377" y="9607138"/>
                            <a:ext cx="2519045" cy="539115"/>
                          </a:xfrm>
                          <a:prstGeom prst="rect">
                            <a:avLst/>
                          </a:prstGeom>
                          <a:noFill/>
                          <a:ln>
                            <a:noFill/>
                          </a:ln>
                        </wps:spPr>
                        <wps:txbx>
                          <w:txbxContent>
                            <w:p w14:paraId="69AB95C4" w14:textId="50113A26" w:rsidR="009E2C7B" w:rsidRPr="0038128A" w:rsidRDefault="004A577C" w:rsidP="009E2C7B">
                              <w:pPr>
                                <w:spacing w:before="240"/>
                                <w:ind w:firstLine="0"/>
                                <w:jc w:val="center"/>
                                <w:rPr>
                                  <w:szCs w:val="28"/>
                                </w:rPr>
                              </w:pPr>
                              <w:r>
                                <w:rPr>
                                  <w:szCs w:val="28"/>
                                </w:rPr>
                                <w:t>Аналитический обзор</w:t>
                              </w:r>
                            </w:p>
                          </w:txbxContent>
                        </wps:txbx>
                        <wps:bodyPr rot="0" vert="horz" wrap="square" lIns="18000" tIns="0" rIns="18000" bIns="0" anchor="t" anchorCtr="0" upright="1">
                          <a:noAutofit/>
                        </wps:bodyPr>
                      </wps:wsp>
                      <wps:wsp>
                        <wps:cNvPr id="471" name="Надпись 471"/>
                        <wps:cNvSpPr txBox="1">
                          <a:spLocks noChangeArrowheads="1"/>
                        </wps:cNvSpPr>
                        <wps:spPr bwMode="auto">
                          <a:xfrm>
                            <a:off x="5938" y="9969335"/>
                            <a:ext cx="611505" cy="179070"/>
                          </a:xfrm>
                          <a:prstGeom prst="rect">
                            <a:avLst/>
                          </a:prstGeom>
                          <a:noFill/>
                          <a:ln>
                            <a:noFill/>
                          </a:ln>
                        </wps:spPr>
                        <wps:txbx>
                          <w:txbxContent>
                            <w:p w14:paraId="1328C965" w14:textId="77777777" w:rsidR="009E2C7B" w:rsidRPr="00BE534A" w:rsidRDefault="009E2C7B" w:rsidP="009E2C7B">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472" name="Надпись 472"/>
                        <wps:cNvSpPr txBox="1">
                          <a:spLocks noChangeArrowheads="1"/>
                        </wps:cNvSpPr>
                        <wps:spPr bwMode="auto">
                          <a:xfrm>
                            <a:off x="617517" y="9969335"/>
                            <a:ext cx="827405" cy="179070"/>
                          </a:xfrm>
                          <a:prstGeom prst="rect">
                            <a:avLst/>
                          </a:prstGeom>
                          <a:noFill/>
                          <a:ln>
                            <a:noFill/>
                          </a:ln>
                        </wps:spPr>
                        <wps:txbx>
                          <w:txbxContent>
                            <w:p w14:paraId="37D42A76" w14:textId="532766E6" w:rsidR="009E2C7B" w:rsidRPr="00BE534A" w:rsidRDefault="004A577C" w:rsidP="009E2C7B">
                              <w:pPr>
                                <w:ind w:firstLine="0"/>
                                <w:rPr>
                                  <w:spacing w:val="-6"/>
                                  <w:sz w:val="20"/>
                                  <w:szCs w:val="20"/>
                                </w:rPr>
                              </w:pPr>
                              <w:r>
                                <w:rPr>
                                  <w:spacing w:val="-6"/>
                                  <w:sz w:val="20"/>
                                  <w:szCs w:val="20"/>
                                </w:rPr>
                                <w:t>Савчук</w:t>
                              </w:r>
                            </w:p>
                            <w:p w14:paraId="616DC6F5" w14:textId="77777777" w:rsidR="009E2C7B" w:rsidRDefault="009E2C7B" w:rsidP="009E2C7B">
                              <w:pPr>
                                <w:rPr>
                                  <w:rFonts w:ascii="Arial" w:hAnsi="Arial" w:cs="Arial"/>
                                  <w:sz w:val="20"/>
                                  <w:szCs w:val="20"/>
                                </w:rPr>
                              </w:pPr>
                            </w:p>
                            <w:p w14:paraId="4B7699E4" w14:textId="77777777" w:rsidR="009E2C7B" w:rsidRDefault="009E2C7B" w:rsidP="009E2C7B">
                              <w:pPr>
                                <w:rPr>
                                  <w:rFonts w:ascii="Arial" w:hAnsi="Arial" w:cs="Arial"/>
                                  <w:sz w:val="20"/>
                                  <w:szCs w:val="20"/>
                                </w:rPr>
                              </w:pPr>
                            </w:p>
                          </w:txbxContent>
                        </wps:txbx>
                        <wps:bodyPr rot="0" vert="horz" wrap="square" lIns="18000" tIns="0" rIns="18000" bIns="0" anchor="ctr" anchorCtr="0" upright="1">
                          <a:noAutofit/>
                        </wps:bodyPr>
                      </wps:wsp>
                      <wps:wsp>
                        <wps:cNvPr id="473" name="Надпись 473"/>
                        <wps:cNvSpPr txBox="1">
                          <a:spLocks noChangeArrowheads="1"/>
                        </wps:cNvSpPr>
                        <wps:spPr bwMode="auto">
                          <a:xfrm>
                            <a:off x="5041075" y="9607138"/>
                            <a:ext cx="178892" cy="179070"/>
                          </a:xfrm>
                          <a:prstGeom prst="rect">
                            <a:avLst/>
                          </a:prstGeom>
                          <a:noFill/>
                          <a:ln>
                            <a:noFill/>
                          </a:ln>
                        </wps:spPr>
                        <wps:txbx>
                          <w:txbxContent>
                            <w:p w14:paraId="6DF6EEFF" w14:textId="77777777" w:rsidR="009E2C7B" w:rsidRPr="00BE534A" w:rsidRDefault="009E2C7B" w:rsidP="009E2C7B">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474" name="Надпись 474"/>
                        <wps:cNvSpPr txBox="1">
                          <a:spLocks noChangeArrowheads="1"/>
                        </wps:cNvSpPr>
                        <wps:spPr bwMode="auto">
                          <a:xfrm>
                            <a:off x="5403273" y="9607138"/>
                            <a:ext cx="611986" cy="179694"/>
                          </a:xfrm>
                          <a:prstGeom prst="rect">
                            <a:avLst/>
                          </a:prstGeom>
                          <a:noFill/>
                          <a:ln>
                            <a:noFill/>
                          </a:ln>
                        </wps:spPr>
                        <wps:txbx>
                          <w:txbxContent>
                            <w:p w14:paraId="48EA7953" w14:textId="77777777" w:rsidR="009E2C7B" w:rsidRPr="00BE534A" w:rsidRDefault="009E2C7B" w:rsidP="009E2C7B">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475" name="Надпись 475"/>
                        <wps:cNvSpPr txBox="1">
                          <a:spLocks noChangeArrowheads="1"/>
                        </wps:cNvSpPr>
                        <wps:spPr bwMode="auto">
                          <a:xfrm>
                            <a:off x="6014852" y="9607138"/>
                            <a:ext cx="647537" cy="179694"/>
                          </a:xfrm>
                          <a:prstGeom prst="rect">
                            <a:avLst/>
                          </a:prstGeom>
                          <a:noFill/>
                          <a:ln>
                            <a:noFill/>
                          </a:ln>
                        </wps:spPr>
                        <wps:txbx>
                          <w:txbxContent>
                            <w:p w14:paraId="56364CFD" w14:textId="3E08C6F5" w:rsidR="009E2C7B" w:rsidRPr="00BE534A" w:rsidRDefault="009E2C7B" w:rsidP="009E2C7B">
                              <w:pPr>
                                <w:ind w:firstLine="0"/>
                                <w:jc w:val="center"/>
                                <w:rPr>
                                  <w:sz w:val="18"/>
                                  <w:szCs w:val="18"/>
                                </w:rPr>
                              </w:pPr>
                              <w:r w:rsidRPr="00BE534A">
                                <w:rPr>
                                  <w:sz w:val="18"/>
                                  <w:szCs w:val="18"/>
                                </w:rPr>
                                <w:t>1</w:t>
                              </w:r>
                              <w:r w:rsidR="00311DAD">
                                <w:rPr>
                                  <w:sz w:val="18"/>
                                  <w:szCs w:val="18"/>
                                </w:rPr>
                                <w:t>4</w:t>
                              </w:r>
                            </w:p>
                          </w:txbxContent>
                        </wps:txbx>
                        <wps:bodyPr rot="0" vert="horz" wrap="square" lIns="18000" tIns="18000" rIns="18000" bIns="0" anchor="ctr" anchorCtr="0" upright="1">
                          <a:noAutofit/>
                        </wps:bodyPr>
                      </wps:wsp>
                      <wps:wsp>
                        <wps:cNvPr id="476" name="Надпись 476"/>
                        <wps:cNvSpPr txBox="1">
                          <a:spLocks noChangeArrowheads="1"/>
                        </wps:cNvSpPr>
                        <wps:spPr bwMode="auto">
                          <a:xfrm>
                            <a:off x="5938" y="9785267"/>
                            <a:ext cx="611505" cy="179070"/>
                          </a:xfrm>
                          <a:prstGeom prst="rect">
                            <a:avLst/>
                          </a:prstGeom>
                          <a:noFill/>
                          <a:ln>
                            <a:noFill/>
                          </a:ln>
                        </wps:spPr>
                        <wps:txbx>
                          <w:txbxContent>
                            <w:p w14:paraId="014FAEA8" w14:textId="77777777" w:rsidR="009E2C7B" w:rsidRPr="00BE534A" w:rsidRDefault="009E2C7B" w:rsidP="009E2C7B">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477" name="Надпись 477"/>
                        <wps:cNvSpPr txBox="1">
                          <a:spLocks noChangeArrowheads="1"/>
                        </wps:cNvSpPr>
                        <wps:spPr bwMode="auto">
                          <a:xfrm>
                            <a:off x="617517" y="9785267"/>
                            <a:ext cx="827405" cy="179070"/>
                          </a:xfrm>
                          <a:prstGeom prst="rect">
                            <a:avLst/>
                          </a:prstGeom>
                          <a:noFill/>
                          <a:ln>
                            <a:noFill/>
                          </a:ln>
                        </wps:spPr>
                        <wps:txbx>
                          <w:txbxContent>
                            <w:p w14:paraId="45647CAC" w14:textId="77777777" w:rsidR="009E2C7B" w:rsidRDefault="009E2C7B" w:rsidP="009E2C7B">
                              <w:pPr>
                                <w:ind w:firstLine="0"/>
                                <w:rPr>
                                  <w:rFonts w:ascii="Arial" w:hAnsi="Arial" w:cs="Arial"/>
                                  <w:spacing w:val="-6"/>
                                  <w:sz w:val="20"/>
                                  <w:szCs w:val="20"/>
                                </w:rPr>
                              </w:pPr>
                            </w:p>
                            <w:p w14:paraId="3B0FBE62" w14:textId="77777777" w:rsidR="009E2C7B" w:rsidRDefault="009E2C7B" w:rsidP="009E2C7B">
                              <w:pPr>
                                <w:rPr>
                                  <w:rFonts w:ascii="Arial" w:hAnsi="Arial" w:cs="Arial"/>
                                  <w:sz w:val="20"/>
                                  <w:szCs w:val="20"/>
                                </w:rPr>
                              </w:pPr>
                            </w:p>
                            <w:p w14:paraId="66077EA8" w14:textId="77777777" w:rsidR="009E2C7B" w:rsidRDefault="009E2C7B" w:rsidP="009E2C7B">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BFE356" id="Группа 5" o:spid="_x0000_s1118" style="position:absolute;left:0;text-align:left;margin-left:-14.7pt;margin-top:-45.1pt;width:525.2pt;height:809.4pt;z-index:-251655168;mso-position-horizontal-relative:margin;mso-position-vertical-relative:margin;mso-width-relative:margin;mso-height-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">
                <v:line id="Прямая соединительная линия 7" o:spid="_x0000_s1119"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Прямая соединительная линия 8" o:spid="_x0000_s1120"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v:line id="Прямая соединительная линия 9" o:spid="_x0000_s1121"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Прямая соединительная линия 10" o:spid="_x0000_s1122"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Прямая соединительная линия 14" o:spid="_x0000_s1123"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Прямая соединительная линия 28" o:spid="_x0000_s1124"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"/>
                <v:line id="Прямая соединительная линия 31" o:spid="_x0000_s1125"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Прямая соединительная линия 33" o:spid="_x0000_s1126"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Прямая соединительная линия 36" o:spid="_x0000_s1127"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Прямая соединительная линия 38" o:spid="_x0000_s1128"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Прямая соединительная линия 40" o:spid="_x0000_s1129"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Прямая соединительная линия 41" o:spid="_x0000_s1130"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Прямая соединительная линия 42" o:spid="_x0000_s113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Прямая соединительная линия 43" o:spid="_x0000_s113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Прямая соединительная линия 44" o:spid="_x0000_s113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Прямая соединительная линия 45" o:spid="_x0000_s113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Прямая соединительная линия 46" o:spid="_x0000_s113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Прямая соединительная линия 47" o:spid="_x0000_s113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Прямая соединительная линия 48" o:spid="_x0000_s113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ая соединительная линия 49" o:spid="_x0000_s113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rect id="Прямоугольник 50" o:spid="_x0000_s1139"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LHgvwAAANsAAAAPAAAAZHJzL2Rvd25yZXYueG1sRE/NisIw&#10;EL4LvkMYwZumCop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CdmLHgvwAAANsAAAAPAAAAAAAA&#10;AAAAAAAAAAcCAABkcnMvZG93bnJldi54bWxQSwUGAAAAAAMAAwC3AAAA8wIAAAAA&#10;" filled="f" strokeweight="2pt"/>
                <v:shape id="Надпись 51" o:spid="_x0000_s1140"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" filled="f" stroked="f">
                  <v:textbox inset=".5mm,.5mm,.5mm,0">
                    <w:txbxContent>
                      <w:p w14:paraId="14ECA000" w14:textId="77777777" w:rsidR="009E2C7B" w:rsidRPr="00BE534A" w:rsidRDefault="009E2C7B" w:rsidP="009E2C7B">
                        <w:pPr>
                          <w:ind w:firstLine="0"/>
                          <w:jc w:val="center"/>
                          <w:rPr>
                            <w:sz w:val="18"/>
                            <w:szCs w:val="18"/>
                          </w:rPr>
                        </w:pPr>
                        <w:r w:rsidRPr="00BE534A">
                          <w:rPr>
                            <w:sz w:val="18"/>
                            <w:szCs w:val="18"/>
                          </w:rPr>
                          <w:t>Листов</w:t>
                        </w:r>
                      </w:p>
                    </w:txbxContent>
                  </v:textbox>
                </v:shape>
                <v:shape id="Надпись 52" o:spid="_x0000_s1141"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" filled="f" stroked="f">
                  <v:textbox inset=".5mm,.5mm,.5mm,0">
                    <w:txbxContent>
                      <w:p w14:paraId="5109C310" w14:textId="77777777" w:rsidR="009E2C7B" w:rsidRPr="00BE534A" w:rsidRDefault="009E2C7B" w:rsidP="009E2C7B">
                        <w:pPr>
                          <w:ind w:firstLine="0"/>
                          <w:jc w:val="center"/>
                          <w:rPr>
                            <w:sz w:val="18"/>
                            <w:szCs w:val="18"/>
                          </w:rPr>
                        </w:pPr>
                        <w:proofErr w:type="spellStart"/>
                        <w:r w:rsidRPr="00BE534A">
                          <w:rPr>
                            <w:sz w:val="18"/>
                            <w:szCs w:val="18"/>
                          </w:rPr>
                          <w:t>Изм</w:t>
                        </w:r>
                        <w:proofErr w:type="spellEnd"/>
                      </w:p>
                    </w:txbxContent>
                  </v:textbox>
                </v:shape>
                <v:shape id="Надпись 53" o:spid="_x0000_s1142"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" filled="f" stroked="f">
                  <v:textbox inset=".5mm,.5mm,.5mm,0">
                    <w:txbxContent>
                      <w:p w14:paraId="03FBA9BE" w14:textId="77777777" w:rsidR="009E2C7B" w:rsidRPr="00BE534A" w:rsidRDefault="009E2C7B" w:rsidP="009E2C7B">
                        <w:pPr>
                          <w:ind w:firstLine="0"/>
                          <w:jc w:val="center"/>
                          <w:rPr>
                            <w:sz w:val="18"/>
                            <w:szCs w:val="18"/>
                          </w:rPr>
                        </w:pPr>
                        <w:r w:rsidRPr="00BE534A">
                          <w:rPr>
                            <w:sz w:val="18"/>
                            <w:szCs w:val="18"/>
                          </w:rPr>
                          <w:t>Лист</w:t>
                        </w:r>
                      </w:p>
                    </w:txbxContent>
                  </v:textbox>
                </v:shape>
                <v:shape id="Надпись 54" o:spid="_x0000_s1143"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" filled="f" stroked="f">
                  <v:textbox inset=".5mm,.5mm,.5mm,0">
                    <w:txbxContent>
                      <w:p w14:paraId="198F2673" w14:textId="77777777" w:rsidR="009E2C7B" w:rsidRPr="00BE534A" w:rsidRDefault="009E2C7B" w:rsidP="009E2C7B">
                        <w:pPr>
                          <w:ind w:firstLine="0"/>
                          <w:jc w:val="center"/>
                          <w:rPr>
                            <w:sz w:val="18"/>
                            <w:szCs w:val="18"/>
                          </w:rPr>
                        </w:pPr>
                        <w:r w:rsidRPr="00BE534A">
                          <w:rPr>
                            <w:sz w:val="18"/>
                            <w:szCs w:val="18"/>
                          </w:rPr>
                          <w:t>№ докум.</w:t>
                        </w:r>
                      </w:p>
                    </w:txbxContent>
                  </v:textbox>
                </v:shape>
                <v:shape id="Надпись 55" o:spid="_x0000_s1144"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" filled="f" stroked="f">
                  <v:textbox inset=".5mm,0,.5mm,0">
                    <w:txbxContent>
                      <w:p w14:paraId="03335DA6" w14:textId="77777777" w:rsidR="009E2C7B" w:rsidRPr="003B3077" w:rsidRDefault="009E2C7B" w:rsidP="009E2C7B">
                        <w:pPr>
                          <w:ind w:firstLine="0"/>
                          <w:rPr>
                            <w:sz w:val="20"/>
                            <w:szCs w:val="20"/>
                          </w:rPr>
                        </w:pPr>
                        <w:r>
                          <w:rPr>
                            <w:sz w:val="20"/>
                            <w:szCs w:val="20"/>
                          </w:rPr>
                          <w:t>Войцехович</w:t>
                        </w:r>
                      </w:p>
                    </w:txbxContent>
                  </v:textbox>
                </v:shape>
                <v:shape id="Надпись 56" o:spid="_x0000_s1145"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" filled="f" stroked="f">
                  <v:textbox inset=".5mm,0,.5mm,0">
                    <w:txbxContent>
                      <w:p w14:paraId="5CD13FA4" w14:textId="77777777" w:rsidR="009E2C7B" w:rsidRPr="00BE534A" w:rsidRDefault="009E2C7B" w:rsidP="009E2C7B">
                        <w:pPr>
                          <w:ind w:firstLine="0"/>
                          <w:rPr>
                            <w:sz w:val="20"/>
                            <w:szCs w:val="20"/>
                          </w:rPr>
                        </w:pPr>
                        <w:proofErr w:type="spellStart"/>
                        <w:r>
                          <w:rPr>
                            <w:sz w:val="20"/>
                            <w:szCs w:val="20"/>
                          </w:rPr>
                          <w:t>Игнаткова</w:t>
                        </w:r>
                        <w:proofErr w:type="spellEnd"/>
                      </w:p>
                    </w:txbxContent>
                  </v:textbox>
                </v:shape>
                <v:shape id="Надпись 57" o:spid="_x0000_s1146"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" filled="f" stroked="f">
                  <v:textbox inset=".5mm,0,.5mm,0">
                    <w:txbxContent>
                      <w:p w14:paraId="648B3534" w14:textId="77777777" w:rsidR="009E2C7B" w:rsidRPr="00BE534A" w:rsidRDefault="009E2C7B" w:rsidP="009E2C7B">
                        <w:pPr>
                          <w:ind w:firstLine="0"/>
                          <w:rPr>
                            <w:sz w:val="20"/>
                            <w:szCs w:val="20"/>
                          </w:rPr>
                        </w:pPr>
                        <w:r w:rsidRPr="00BE534A">
                          <w:rPr>
                            <w:sz w:val="20"/>
                            <w:szCs w:val="20"/>
                          </w:rPr>
                          <w:t>Романенко</w:t>
                        </w:r>
                      </w:p>
                      <w:p w14:paraId="4B84EFD8" w14:textId="77777777" w:rsidR="009E2C7B" w:rsidRDefault="009E2C7B" w:rsidP="009E2C7B">
                        <w:pPr>
                          <w:rPr>
                            <w:rFonts w:ascii="Arial" w:hAnsi="Arial" w:cs="Arial"/>
                            <w:sz w:val="20"/>
                            <w:szCs w:val="20"/>
                          </w:rPr>
                        </w:pPr>
                      </w:p>
                    </w:txbxContent>
                  </v:textbox>
                </v:shape>
                <v:shape id="Надпись 58" o:spid="_x0000_s1147"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" filled="f" stroked="f">
                  <v:textbox inset=".5mm,.5mm,.5mm,0">
                    <w:txbxContent>
                      <w:p w14:paraId="736ED2EF" w14:textId="77777777" w:rsidR="009E2C7B" w:rsidRPr="00BE534A" w:rsidRDefault="009E2C7B" w:rsidP="009E2C7B">
                        <w:pPr>
                          <w:ind w:firstLine="0"/>
                          <w:jc w:val="center"/>
                          <w:rPr>
                            <w:sz w:val="18"/>
                            <w:szCs w:val="18"/>
                          </w:rPr>
                        </w:pPr>
                        <w:r w:rsidRPr="00BE534A">
                          <w:rPr>
                            <w:sz w:val="18"/>
                            <w:szCs w:val="18"/>
                          </w:rPr>
                          <w:t>Подпись</w:t>
                        </w:r>
                      </w:p>
                    </w:txbxContent>
                  </v:textbox>
                </v:shape>
                <v:shape id="Надпись 59" o:spid="_x0000_s1148"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" filled="f" stroked="f">
                  <v:textbox inset=".5mm,.5mm,.5mm,0">
                    <w:txbxContent>
                      <w:p w14:paraId="5BF3AC41" w14:textId="77777777" w:rsidR="009E2C7B" w:rsidRPr="00BE534A" w:rsidRDefault="009E2C7B" w:rsidP="009E2C7B">
                        <w:pPr>
                          <w:ind w:firstLine="0"/>
                          <w:jc w:val="center"/>
                          <w:rPr>
                            <w:sz w:val="18"/>
                            <w:szCs w:val="18"/>
                          </w:rPr>
                        </w:pPr>
                        <w:r w:rsidRPr="00BE534A">
                          <w:rPr>
                            <w:sz w:val="18"/>
                            <w:szCs w:val="18"/>
                          </w:rPr>
                          <w:t>Дата</w:t>
                        </w:r>
                      </w:p>
                    </w:txbxContent>
                  </v:textbox>
                </v:shape>
                <v:shape id="Надпись 60" o:spid="_x0000_s1149"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" filled="f" stroked="f">
                  <v:textbox inset=".5mm,0,.5mm,0">
                    <w:txbxContent>
                      <w:p w14:paraId="3AD7061F" w14:textId="77777777" w:rsidR="009E2C7B" w:rsidRPr="00BE534A" w:rsidRDefault="009E2C7B" w:rsidP="009E2C7B">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61" o:spid="_x0000_s1150"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" filled="f" stroked="f">
                  <v:textbox inset=".5mm,0,.5mm,0">
                    <w:txbxContent>
                      <w:p w14:paraId="74625D4E" w14:textId="77777777" w:rsidR="009E2C7B" w:rsidRPr="00BE534A" w:rsidRDefault="009E2C7B" w:rsidP="009E2C7B">
                        <w:pPr>
                          <w:ind w:firstLine="0"/>
                          <w:rPr>
                            <w:i/>
                            <w:iCs/>
                            <w:sz w:val="20"/>
                            <w:szCs w:val="20"/>
                          </w:rPr>
                        </w:pPr>
                        <w:r w:rsidRPr="00BE534A">
                          <w:rPr>
                            <w:sz w:val="20"/>
                            <w:szCs w:val="20"/>
                          </w:rPr>
                          <w:t>Пров</w:t>
                        </w:r>
                        <w:r w:rsidRPr="00BE534A">
                          <w:rPr>
                            <w:i/>
                            <w:iCs/>
                            <w:sz w:val="20"/>
                            <w:szCs w:val="20"/>
                          </w:rPr>
                          <w:t>.</w:t>
                        </w:r>
                      </w:p>
                    </w:txbxContent>
                  </v:textbox>
                </v:shape>
                <v:shape id="Надпись 62" o:spid="_x0000_s1151"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" filled="f" stroked="f">
                  <v:textbox inset=".5mm,0,.5mm,0">
                    <w:txbxContent>
                      <w:p w14:paraId="7FCCF87F" w14:textId="77777777" w:rsidR="009E2C7B" w:rsidRPr="00BE534A" w:rsidRDefault="009E2C7B" w:rsidP="009E2C7B">
                        <w:pPr>
                          <w:ind w:firstLine="0"/>
                          <w:rPr>
                            <w:sz w:val="20"/>
                            <w:szCs w:val="20"/>
                          </w:rPr>
                        </w:pPr>
                        <w:r w:rsidRPr="00BE534A">
                          <w:rPr>
                            <w:sz w:val="20"/>
                            <w:szCs w:val="20"/>
                          </w:rPr>
                          <w:t>Утв.</w:t>
                        </w:r>
                      </w:p>
                    </w:txbxContent>
                  </v:textbox>
                </v:shape>
                <v:shape id="Надпись 63" o:spid="_x0000_s1152"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" filled="f" stroked="f">
                  <v:textbox inset=".5mm,.5mm,.5mm,0">
                    <w:txbxContent>
                      <w:p w14:paraId="6AFBEF74" w14:textId="77777777" w:rsidR="009E2C7B" w:rsidRPr="00A52B8A" w:rsidRDefault="009E2C7B" w:rsidP="009E2C7B">
                        <w:pPr>
                          <w:ind w:firstLine="0"/>
                          <w:jc w:val="center"/>
                          <w:rPr>
                            <w:sz w:val="16"/>
                            <w:szCs w:val="16"/>
                          </w:rPr>
                        </w:pPr>
                        <w:r w:rsidRPr="00BE534A">
                          <w:rPr>
                            <w:sz w:val="18"/>
                            <w:szCs w:val="18"/>
                          </w:rPr>
                          <w:t>Лит</w:t>
                        </w:r>
                        <w:r w:rsidRPr="00A52B8A">
                          <w:rPr>
                            <w:sz w:val="16"/>
                            <w:szCs w:val="16"/>
                          </w:rPr>
                          <w:t>.</w:t>
                        </w:r>
                      </w:p>
                    </w:txbxContent>
                  </v:textbox>
                </v:shape>
                <v:shape id="Надпись 467" o:spid="_x0000_s1153"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" filled="f" stroked="f">
                  <v:textbox inset=".5mm,.5mm,.5mm,0">
                    <w:txbxContent>
                      <w:p w14:paraId="43DAF1CA" w14:textId="77777777" w:rsidR="009E2C7B" w:rsidRPr="00BE534A" w:rsidRDefault="009E2C7B" w:rsidP="009E2C7B">
                        <w:pPr>
                          <w:ind w:firstLine="0"/>
                          <w:jc w:val="center"/>
                          <w:rPr>
                            <w:sz w:val="18"/>
                            <w:szCs w:val="18"/>
                          </w:rPr>
                        </w:pPr>
                        <w:r w:rsidRPr="00BE534A">
                          <w:rPr>
                            <w:sz w:val="18"/>
                            <w:szCs w:val="18"/>
                          </w:rPr>
                          <w:t>Лист</w:t>
                        </w:r>
                      </w:p>
                    </w:txbxContent>
                  </v:textbox>
                </v:shape>
                <v:shape id="Надпись 468" o:spid="_x0000_s1154"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" filled="f" stroked="f">
                  <v:textbox inset=".5mm,0,.5mm,0">
                    <w:txbxContent>
                      <w:p w14:paraId="1BBD6668" w14:textId="4DE53DA2" w:rsidR="009E2C7B" w:rsidRPr="0038128A" w:rsidRDefault="00542928" w:rsidP="009E2C7B">
                        <w:pPr>
                          <w:ind w:firstLine="0"/>
                          <w:jc w:val="center"/>
                          <w:rPr>
                            <w:szCs w:val="28"/>
                          </w:rPr>
                        </w:pPr>
                        <w:r>
                          <w:rPr>
                            <w:szCs w:val="28"/>
                          </w:rPr>
                          <w:t>ДП</w:t>
                        </w:r>
                        <w:r w:rsidR="009E2C7B" w:rsidRPr="0038128A">
                          <w:rPr>
                            <w:szCs w:val="28"/>
                          </w:rPr>
                          <w:t xml:space="preserve"> </w:t>
                        </w:r>
                        <w:r w:rsidR="004A577C">
                          <w:rPr>
                            <w:szCs w:val="28"/>
                          </w:rPr>
                          <w:t>01</w:t>
                        </w:r>
                        <w:r w:rsidR="009E2C7B" w:rsidRPr="0038128A">
                          <w:rPr>
                            <w:szCs w:val="28"/>
                          </w:rPr>
                          <w:t>.00</w:t>
                        </w:r>
                        <w:r w:rsidR="004A577C">
                          <w:rPr>
                            <w:szCs w:val="28"/>
                          </w:rPr>
                          <w:t xml:space="preserve"> </w:t>
                        </w:r>
                        <w:r w:rsidR="009E2C7B" w:rsidRPr="0038128A">
                          <w:rPr>
                            <w:szCs w:val="28"/>
                          </w:rPr>
                          <w:t>ПЗ</w:t>
                        </w:r>
                      </w:p>
                    </w:txbxContent>
                  </v:textbox>
                </v:shape>
                <v:shape id="Надпись 469" o:spid="_x0000_s1155"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" filled="f" stroked="f">
                  <v:textbox inset=".5mm,0,.5mm,0">
                    <w:txbxContent>
                      <w:p w14:paraId="0490326D" w14:textId="6BD5F29A" w:rsidR="004A577C" w:rsidRDefault="004A577C" w:rsidP="009E2C7B">
                        <w:pPr>
                          <w:ind w:firstLine="0"/>
                          <w:jc w:val="center"/>
                          <w:rPr>
                            <w:szCs w:val="28"/>
                          </w:rPr>
                        </w:pPr>
                        <w:r>
                          <w:rPr>
                            <w:szCs w:val="28"/>
                          </w:rPr>
                          <w:t>БГТУ</w:t>
                        </w:r>
                      </w:p>
                      <w:p w14:paraId="5D89ACE5" w14:textId="6E8BCEFA" w:rsidR="009E2C7B" w:rsidRPr="0038128A" w:rsidRDefault="009E2C7B" w:rsidP="009E2C7B">
                        <w:pPr>
                          <w:ind w:firstLine="0"/>
                          <w:jc w:val="center"/>
                          <w:rPr>
                            <w:szCs w:val="28"/>
                          </w:rPr>
                        </w:pPr>
                        <w:r w:rsidRPr="0038128A">
                          <w:rPr>
                            <w:szCs w:val="28"/>
                          </w:rPr>
                          <w:t>74319000, 2024</w:t>
                        </w:r>
                      </w:p>
                    </w:txbxContent>
                  </v:textbox>
                </v:shape>
                <v:shape id="Надпись 470" o:spid="_x0000_s1156"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" filled="f" stroked="f">
                  <v:textbox inset=".5mm,0,.5mm,0">
                    <w:txbxContent>
                      <w:p w14:paraId="69AB95C4" w14:textId="50113A26" w:rsidR="009E2C7B" w:rsidRPr="0038128A" w:rsidRDefault="004A577C" w:rsidP="009E2C7B">
                        <w:pPr>
                          <w:spacing w:before="240"/>
                          <w:ind w:firstLine="0"/>
                          <w:jc w:val="center"/>
                          <w:rPr>
                            <w:szCs w:val="28"/>
                          </w:rPr>
                        </w:pPr>
                        <w:r>
                          <w:rPr>
                            <w:szCs w:val="28"/>
                          </w:rPr>
                          <w:t>Аналитический обзор</w:t>
                        </w:r>
                      </w:p>
                    </w:txbxContent>
                  </v:textbox>
                </v:shape>
                <v:shape id="Надпись 471" o:spid="_x0000_s1157"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" filled="f" stroked="f">
                  <v:textbox inset=".5mm,0,.5mm,0">
                    <w:txbxContent>
                      <w:p w14:paraId="1328C965" w14:textId="77777777" w:rsidR="009E2C7B" w:rsidRPr="00BE534A" w:rsidRDefault="009E2C7B" w:rsidP="009E2C7B">
                        <w:pPr>
                          <w:ind w:firstLine="0"/>
                          <w:rPr>
                            <w:sz w:val="20"/>
                            <w:szCs w:val="20"/>
                          </w:rPr>
                        </w:pPr>
                        <w:r w:rsidRPr="00BE534A">
                          <w:rPr>
                            <w:sz w:val="20"/>
                            <w:szCs w:val="20"/>
                          </w:rPr>
                          <w:t>Н. контр.</w:t>
                        </w:r>
                      </w:p>
                    </w:txbxContent>
                  </v:textbox>
                </v:shape>
                <v:shape id="Надпись 472" o:spid="_x0000_s1158"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" filled="f" stroked="f">
                  <v:textbox inset=".5mm,0,.5mm,0">
                    <w:txbxContent>
                      <w:p w14:paraId="37D42A76" w14:textId="532766E6" w:rsidR="009E2C7B" w:rsidRPr="00BE534A" w:rsidRDefault="004A577C" w:rsidP="009E2C7B">
                        <w:pPr>
                          <w:ind w:firstLine="0"/>
                          <w:rPr>
                            <w:spacing w:val="-6"/>
                            <w:sz w:val="20"/>
                            <w:szCs w:val="20"/>
                          </w:rPr>
                        </w:pPr>
                        <w:r>
                          <w:rPr>
                            <w:spacing w:val="-6"/>
                            <w:sz w:val="20"/>
                            <w:szCs w:val="20"/>
                          </w:rPr>
                          <w:t>Савчук</w:t>
                        </w:r>
                      </w:p>
                      <w:p w14:paraId="616DC6F5" w14:textId="77777777" w:rsidR="009E2C7B" w:rsidRDefault="009E2C7B" w:rsidP="009E2C7B">
                        <w:pPr>
                          <w:rPr>
                            <w:rFonts w:ascii="Arial" w:hAnsi="Arial" w:cs="Arial"/>
                            <w:sz w:val="20"/>
                            <w:szCs w:val="20"/>
                          </w:rPr>
                        </w:pPr>
                      </w:p>
                      <w:p w14:paraId="4B7699E4" w14:textId="77777777" w:rsidR="009E2C7B" w:rsidRDefault="009E2C7B" w:rsidP="009E2C7B">
                        <w:pPr>
                          <w:rPr>
                            <w:rFonts w:ascii="Arial" w:hAnsi="Arial" w:cs="Arial"/>
                            <w:sz w:val="20"/>
                            <w:szCs w:val="20"/>
                          </w:rPr>
                        </w:pPr>
                      </w:p>
                    </w:txbxContent>
                  </v:textbox>
                </v:shape>
                <v:shape id="Надпись 473" o:spid="_x0000_s1159"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" filled="f" stroked="f">
                  <v:textbox inset=".5mm,.5mm,.5mm,0">
                    <w:txbxContent>
                      <w:p w14:paraId="6DF6EEFF" w14:textId="77777777" w:rsidR="009E2C7B" w:rsidRPr="00BE534A" w:rsidRDefault="009E2C7B" w:rsidP="009E2C7B">
                        <w:pPr>
                          <w:ind w:firstLine="0"/>
                          <w:jc w:val="center"/>
                          <w:rPr>
                            <w:sz w:val="18"/>
                            <w:szCs w:val="18"/>
                          </w:rPr>
                        </w:pPr>
                        <w:r w:rsidRPr="00BE534A">
                          <w:rPr>
                            <w:sz w:val="18"/>
                            <w:szCs w:val="18"/>
                          </w:rPr>
                          <w:t>у</w:t>
                        </w:r>
                      </w:p>
                    </w:txbxContent>
                  </v:textbox>
                </v:shape>
                <v:shape id="Надпись 474" o:spid="_x0000_s1160"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" filled="f" stroked="f">
                  <v:textbox inset=".5mm,.5mm,.5mm,0">
                    <w:txbxContent>
                      <w:p w14:paraId="48EA7953" w14:textId="77777777" w:rsidR="009E2C7B" w:rsidRPr="00BE534A" w:rsidRDefault="009E2C7B" w:rsidP="009E2C7B">
                        <w:pPr>
                          <w:ind w:firstLine="0"/>
                          <w:jc w:val="center"/>
                          <w:rPr>
                            <w:sz w:val="18"/>
                            <w:szCs w:val="18"/>
                          </w:rPr>
                        </w:pPr>
                        <w:r w:rsidRPr="00BE534A">
                          <w:rPr>
                            <w:sz w:val="18"/>
                            <w:szCs w:val="18"/>
                          </w:rPr>
                          <w:t>1</w:t>
                        </w:r>
                      </w:p>
                    </w:txbxContent>
                  </v:textbox>
                </v:shape>
                <v:shape id="Надпись 475" o:spid="_x0000_s1161"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" filled="f" stroked="f">
                  <v:textbox inset=".5mm,.5mm,.5mm,0">
                    <w:txbxContent>
                      <w:p w14:paraId="56364CFD" w14:textId="3E08C6F5" w:rsidR="009E2C7B" w:rsidRPr="00BE534A" w:rsidRDefault="009E2C7B" w:rsidP="009E2C7B">
                        <w:pPr>
                          <w:ind w:firstLine="0"/>
                          <w:jc w:val="center"/>
                          <w:rPr>
                            <w:sz w:val="18"/>
                            <w:szCs w:val="18"/>
                          </w:rPr>
                        </w:pPr>
                        <w:r w:rsidRPr="00BE534A">
                          <w:rPr>
                            <w:sz w:val="18"/>
                            <w:szCs w:val="18"/>
                          </w:rPr>
                          <w:t>1</w:t>
                        </w:r>
                        <w:r w:rsidR="00311DAD">
                          <w:rPr>
                            <w:sz w:val="18"/>
                            <w:szCs w:val="18"/>
                          </w:rPr>
                          <w:t>4</w:t>
                        </w:r>
                      </w:p>
                    </w:txbxContent>
                  </v:textbox>
                </v:shape>
                <v:shape id="Надпись 476" o:spid="_x0000_s1162"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" filled="f" stroked="f">
                  <v:textbox inset=".5mm,0,.5mm,0">
                    <w:txbxContent>
                      <w:p w14:paraId="014FAEA8" w14:textId="77777777" w:rsidR="009E2C7B" w:rsidRPr="00BE534A" w:rsidRDefault="009E2C7B" w:rsidP="009E2C7B">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477" o:spid="_x0000_s1163"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" filled="f" stroked="f">
                  <v:textbox inset=".5mm,0,.5mm,0">
                    <w:txbxContent>
                      <w:p w14:paraId="45647CAC" w14:textId="77777777" w:rsidR="009E2C7B" w:rsidRDefault="009E2C7B" w:rsidP="009E2C7B">
                        <w:pPr>
                          <w:ind w:firstLine="0"/>
                          <w:rPr>
                            <w:rFonts w:ascii="Arial" w:hAnsi="Arial" w:cs="Arial"/>
                            <w:spacing w:val="-6"/>
                            <w:sz w:val="20"/>
                            <w:szCs w:val="20"/>
                          </w:rPr>
                        </w:pPr>
                      </w:p>
                      <w:p w14:paraId="3B0FBE62" w14:textId="77777777" w:rsidR="009E2C7B" w:rsidRDefault="009E2C7B" w:rsidP="009E2C7B">
                        <w:pPr>
                          <w:rPr>
                            <w:rFonts w:ascii="Arial" w:hAnsi="Arial" w:cs="Arial"/>
                            <w:sz w:val="20"/>
                            <w:szCs w:val="20"/>
                          </w:rPr>
                        </w:pPr>
                      </w:p>
                      <w:p w14:paraId="66077EA8" w14:textId="77777777" w:rsidR="009E2C7B" w:rsidRDefault="009E2C7B" w:rsidP="009E2C7B">
                        <w:pPr>
                          <w:rPr>
                            <w:rFonts w:ascii="Arial" w:hAnsi="Arial" w:cs="Arial"/>
                            <w:sz w:val="20"/>
                            <w:szCs w:val="20"/>
                          </w:rPr>
                        </w:pPr>
                      </w:p>
                    </w:txbxContent>
                  </v:textbox>
                </v:shape>
                <w10:wrap anchorx="margin" anchory="margin"/>
              </v:group>
            </w:pict>
          </mc:Fallback>
        </mc:AlternateContent>
      </w:r>
      <w:r w:rsidR="009E2C7B" w:rsidRPr="00BA736F">
        <w:t xml:space="preserve"> </w:t>
      </w:r>
      <w:r w:rsidR="009E2C7B" w:rsidRPr="00A42324">
        <w:t>1</w:t>
      </w:r>
      <w:r w:rsidR="009E2C7B">
        <w:t> Аналитический обзор</w:t>
      </w:r>
      <w:bookmarkEnd w:id="2"/>
    </w:p>
    <w:p w14:paraId="33072A7A" w14:textId="017EF28C" w:rsidR="009E2C7B" w:rsidRDefault="009E2C7B" w:rsidP="009E2C7B">
      <w:pPr>
        <w:pStyle w:val="af6"/>
        <w:outlineLvl w:val="1"/>
      </w:pPr>
      <w:bookmarkStart w:id="3" w:name="_Toc166885132"/>
      <w:r w:rsidRPr="00A42324">
        <w:t>1</w:t>
      </w:r>
      <w:r>
        <w:t>.1 А</w:t>
      </w:r>
      <w:r w:rsidRPr="0096426C">
        <w:t>нализ предметной области</w:t>
      </w:r>
      <w:bookmarkEnd w:id="3"/>
    </w:p>
    <w:p w14:paraId="34F55D7E" w14:textId="2B95FE0C" w:rsidR="009E2C7B" w:rsidRDefault="009E2C7B" w:rsidP="009E2C7B">
      <w:r>
        <w:t>В наше время визажист – одна из самых востребованных</w:t>
      </w:r>
      <w:r w:rsidR="000A6ABD">
        <w:t xml:space="preserve"> и </w:t>
      </w:r>
      <w:r>
        <w:t>хорошо оплачиваемых профессий. Сейчас визажистов все чаще называют художниками по макияжу, ведь эти люди действительно проявляют определенные творческие способности. Человек, выбравший данную профессию, должен иметь хороший вкус</w:t>
      </w:r>
      <w:r w:rsidR="000A6ABD">
        <w:t xml:space="preserve"> и </w:t>
      </w:r>
      <w:r>
        <w:t>чувство стиля.</w:t>
      </w:r>
    </w:p>
    <w:p w14:paraId="44108D14" w14:textId="346C4E41" w:rsidR="009E2C7B" w:rsidRPr="00006D58" w:rsidRDefault="009E2C7B" w:rsidP="009E2C7B">
      <w:pPr>
        <w:rPr>
          <w:spacing w:val="4"/>
          <w:lang w:eastAsia="ru-RU"/>
        </w:rPr>
      </w:pPr>
      <w:r w:rsidRPr="00006D58">
        <w:rPr>
          <w:spacing w:val="4"/>
          <w:lang w:eastAsia="ru-RU"/>
        </w:rPr>
        <w:t>Многие визажисты, предоставляющие индивидуальные услуги</w:t>
      </w:r>
      <w:r w:rsidR="000A6ABD" w:rsidRPr="00006D58">
        <w:rPr>
          <w:spacing w:val="4"/>
          <w:lang w:eastAsia="ru-RU"/>
        </w:rPr>
        <w:t xml:space="preserve"> и </w:t>
      </w:r>
      <w:r w:rsidRPr="00006D58">
        <w:rPr>
          <w:spacing w:val="4"/>
          <w:lang w:eastAsia="ru-RU"/>
        </w:rPr>
        <w:t>разрабатывающие собственные курсы, пренебрегают</w:t>
      </w:r>
      <w:r w:rsidR="000A6ABD" w:rsidRPr="00006D58">
        <w:rPr>
          <w:spacing w:val="4"/>
          <w:lang w:eastAsia="ru-RU"/>
        </w:rPr>
        <w:t xml:space="preserve"> в </w:t>
      </w:r>
      <w:r w:rsidRPr="00006D58">
        <w:rPr>
          <w:spacing w:val="4"/>
          <w:lang w:eastAsia="ru-RU"/>
        </w:rPr>
        <w:t xml:space="preserve">создании персонального сайта, ограничиваясь социальными сетями. </w:t>
      </w:r>
      <w:r w:rsidR="001B1757" w:rsidRPr="00006D58">
        <w:rPr>
          <w:spacing w:val="4"/>
          <w:lang w:eastAsia="ru-RU"/>
        </w:rPr>
        <w:t>Поиск информации</w:t>
      </w:r>
      <w:r w:rsidR="000A6ABD" w:rsidRPr="00006D58">
        <w:rPr>
          <w:spacing w:val="4"/>
          <w:lang w:eastAsia="ru-RU"/>
        </w:rPr>
        <w:t xml:space="preserve"> в </w:t>
      </w:r>
      <w:r w:rsidR="001B1757" w:rsidRPr="00006D58">
        <w:rPr>
          <w:spacing w:val="4"/>
          <w:lang w:eastAsia="ru-RU"/>
        </w:rPr>
        <w:t>социальных сетях</w:t>
      </w:r>
      <w:r w:rsidR="000A6ABD" w:rsidRPr="00006D58">
        <w:rPr>
          <w:spacing w:val="4"/>
          <w:lang w:eastAsia="ru-RU"/>
        </w:rPr>
        <w:t xml:space="preserve"> и </w:t>
      </w:r>
      <w:r w:rsidR="001B1757" w:rsidRPr="00006D58">
        <w:rPr>
          <w:spacing w:val="4"/>
          <w:lang w:eastAsia="ru-RU"/>
        </w:rPr>
        <w:t>других источниках</w:t>
      </w:r>
      <w:r w:rsidRPr="00006D58">
        <w:rPr>
          <w:spacing w:val="4"/>
          <w:lang w:eastAsia="ru-RU"/>
        </w:rPr>
        <w:t xml:space="preserve"> занимает много времени</w:t>
      </w:r>
      <w:r w:rsidR="000A6ABD" w:rsidRPr="00006D58">
        <w:rPr>
          <w:spacing w:val="4"/>
          <w:lang w:eastAsia="ru-RU"/>
        </w:rPr>
        <w:t xml:space="preserve"> и </w:t>
      </w:r>
      <w:r w:rsidRPr="00006D58">
        <w:rPr>
          <w:spacing w:val="4"/>
          <w:lang w:eastAsia="ru-RU"/>
        </w:rPr>
        <w:t>усилий,</w:t>
      </w:r>
      <w:r w:rsidR="000A6ABD" w:rsidRPr="00006D58">
        <w:rPr>
          <w:spacing w:val="4"/>
          <w:lang w:eastAsia="ru-RU"/>
        </w:rPr>
        <w:t xml:space="preserve"> а </w:t>
      </w:r>
      <w:r w:rsidRPr="00006D58">
        <w:rPr>
          <w:spacing w:val="4"/>
          <w:lang w:eastAsia="ru-RU"/>
        </w:rPr>
        <w:t>отсутствие структурированности информации ведёт</w:t>
      </w:r>
      <w:r w:rsidR="000A6ABD" w:rsidRPr="00006D58">
        <w:rPr>
          <w:spacing w:val="4"/>
          <w:lang w:eastAsia="ru-RU"/>
        </w:rPr>
        <w:t xml:space="preserve"> к </w:t>
      </w:r>
      <w:r w:rsidRPr="00006D58">
        <w:rPr>
          <w:spacing w:val="4"/>
          <w:lang w:eastAsia="ru-RU"/>
        </w:rPr>
        <w:t>ослабеванию интереса</w:t>
      </w:r>
      <w:r w:rsidR="000A6ABD" w:rsidRPr="00006D58">
        <w:rPr>
          <w:spacing w:val="4"/>
          <w:lang w:eastAsia="ru-RU"/>
        </w:rPr>
        <w:t xml:space="preserve"> к </w:t>
      </w:r>
      <w:r w:rsidRPr="00006D58">
        <w:rPr>
          <w:spacing w:val="4"/>
          <w:lang w:eastAsia="ru-RU"/>
        </w:rPr>
        <w:t>услугам со стороны клиента. Поэтому создание собственного сайта обеспечит не только удобный поиск информации, но также повысит узнаваемость</w:t>
      </w:r>
      <w:r w:rsidR="000A6ABD" w:rsidRPr="00006D58">
        <w:rPr>
          <w:spacing w:val="4"/>
          <w:lang w:eastAsia="ru-RU"/>
        </w:rPr>
        <w:t xml:space="preserve"> и </w:t>
      </w:r>
      <w:r w:rsidRPr="00006D58">
        <w:rPr>
          <w:spacing w:val="4"/>
          <w:lang w:eastAsia="ru-RU"/>
        </w:rPr>
        <w:t xml:space="preserve">конкурентоспособность среди аналогичных школ. </w:t>
      </w:r>
      <w:r w:rsidRPr="00006D58">
        <w:rPr>
          <w:spacing w:val="4"/>
        </w:rPr>
        <w:t>Большинство клиентов осуществляют запись при помощи сети Интернет. Важно создать удобный</w:t>
      </w:r>
      <w:r w:rsidR="000A6ABD" w:rsidRPr="00006D58">
        <w:rPr>
          <w:spacing w:val="4"/>
        </w:rPr>
        <w:t xml:space="preserve"> и </w:t>
      </w:r>
      <w:r w:rsidRPr="00006D58">
        <w:rPr>
          <w:spacing w:val="4"/>
        </w:rPr>
        <w:t>привлекательный сайт, чтобы пользователь захотел вернуться вновь.</w:t>
      </w:r>
    </w:p>
    <w:p w14:paraId="4A011E18" w14:textId="1BEC5D5E" w:rsidR="009E2C7B" w:rsidRDefault="009E2C7B" w:rsidP="009E2C7B">
      <w:r>
        <w:rPr>
          <w:lang w:eastAsia="ru-RU"/>
        </w:rPr>
        <w:t>Основная цель</w:t>
      </w:r>
      <w:r>
        <w:t xml:space="preserve"> – </w:t>
      </w:r>
      <w:r>
        <w:rPr>
          <w:lang w:eastAsia="ru-RU"/>
        </w:rPr>
        <w:t>создание веб-сайта</w:t>
      </w:r>
      <w:r w:rsidR="000A6ABD">
        <w:rPr>
          <w:lang w:eastAsia="ru-RU"/>
        </w:rPr>
        <w:t xml:space="preserve"> для </w:t>
      </w:r>
      <w:r>
        <w:rPr>
          <w:lang w:eastAsia="ru-RU"/>
        </w:rPr>
        <w:t xml:space="preserve">школы </w:t>
      </w:r>
      <w:r w:rsidRPr="00497B92">
        <w:rPr>
          <w:lang w:eastAsia="ru-RU"/>
        </w:rPr>
        <w:t>визажа «</w:t>
      </w:r>
      <w:proofErr w:type="spellStart"/>
      <w:r w:rsidRPr="00497B92">
        <w:rPr>
          <w:lang w:val="en-US" w:eastAsia="ru-RU"/>
        </w:rPr>
        <w:t>Flowress</w:t>
      </w:r>
      <w:proofErr w:type="spellEnd"/>
      <w:r w:rsidRPr="00497B92">
        <w:rPr>
          <w:lang w:eastAsia="ru-RU"/>
        </w:rPr>
        <w:t>»,</w:t>
      </w:r>
      <w:r>
        <w:rPr>
          <w:lang w:eastAsia="ru-RU"/>
        </w:rPr>
        <w:t xml:space="preserve"> который удовлетворит потребности пользователя</w:t>
      </w:r>
      <w:r w:rsidR="000A6ABD">
        <w:rPr>
          <w:lang w:eastAsia="ru-RU"/>
        </w:rPr>
        <w:t xml:space="preserve"> в </w:t>
      </w:r>
      <w:r>
        <w:rPr>
          <w:lang w:eastAsia="ru-RU"/>
        </w:rPr>
        <w:t>информации, ознакомит</w:t>
      </w:r>
      <w:r w:rsidR="000A6ABD">
        <w:rPr>
          <w:lang w:eastAsia="ru-RU"/>
        </w:rPr>
        <w:t xml:space="preserve"> с </w:t>
      </w:r>
      <w:r>
        <w:rPr>
          <w:lang w:eastAsia="ru-RU"/>
        </w:rPr>
        <w:t>школой</w:t>
      </w:r>
      <w:r w:rsidR="000A6ABD">
        <w:rPr>
          <w:lang w:eastAsia="ru-RU"/>
        </w:rPr>
        <w:t xml:space="preserve"> и </w:t>
      </w:r>
      <w:r>
        <w:rPr>
          <w:lang w:eastAsia="ru-RU"/>
        </w:rPr>
        <w:t>предоставляемыми курсами,</w:t>
      </w:r>
      <w:r w:rsidR="000A6ABD">
        <w:rPr>
          <w:lang w:eastAsia="ru-RU"/>
        </w:rPr>
        <w:t xml:space="preserve"> а </w:t>
      </w:r>
      <w:r>
        <w:rPr>
          <w:lang w:eastAsia="ru-RU"/>
        </w:rPr>
        <w:t>также позволит выбрать подходящий курс</w:t>
      </w:r>
      <w:r w:rsidR="000A6ABD">
        <w:rPr>
          <w:lang w:eastAsia="ru-RU"/>
        </w:rPr>
        <w:t xml:space="preserve"> и </w:t>
      </w:r>
      <w:r>
        <w:rPr>
          <w:lang w:eastAsia="ru-RU"/>
        </w:rPr>
        <w:t xml:space="preserve">забронировать его. </w:t>
      </w:r>
      <w:r>
        <w:t>Структура сайта должна быть интуитивно понятной,</w:t>
      </w:r>
      <w:r w:rsidRPr="00FD2E02">
        <w:t xml:space="preserve"> </w:t>
      </w:r>
      <w:r>
        <w:t>логичной. Так как данная профессия творческая, особое внимание следует уделить внешнему виду сайта: деталям, акцентным частям</w:t>
      </w:r>
      <w:r w:rsidR="000A6ABD">
        <w:t xml:space="preserve"> и </w:t>
      </w:r>
      <w:r>
        <w:t>информационным блокам. Дизайн должен заинтересовать желающих попасть</w:t>
      </w:r>
      <w:r w:rsidR="000A6ABD">
        <w:t xml:space="preserve"> на </w:t>
      </w:r>
      <w:r>
        <w:t>курс.</w:t>
      </w:r>
    </w:p>
    <w:p w14:paraId="27EC52CA" w14:textId="3CD55813" w:rsidR="009E2C7B" w:rsidRDefault="009E2C7B" w:rsidP="009E2C7B">
      <w:pPr>
        <w:pStyle w:val="af7"/>
        <w:outlineLvl w:val="1"/>
      </w:pPr>
      <w:bookmarkStart w:id="4" w:name="_Toc166885133"/>
      <w:r w:rsidRPr="005C13E8">
        <w:t>1</w:t>
      </w:r>
      <w:r>
        <w:t>.2 Обзор</w:t>
      </w:r>
      <w:r w:rsidR="000A6ABD">
        <w:t xml:space="preserve"> и </w:t>
      </w:r>
      <w:r>
        <w:t>анализ аналогов</w:t>
      </w:r>
      <w:bookmarkEnd w:id="4"/>
    </w:p>
    <w:p w14:paraId="3030E195" w14:textId="423264E9" w:rsidR="009E2C7B" w:rsidRDefault="009E2C7B" w:rsidP="009E2C7B">
      <w:pPr>
        <w:pStyle w:val="aa"/>
        <w:ind w:left="0" w:firstLine="851"/>
      </w:pPr>
      <w:r>
        <w:t>Для </w:t>
      </w:r>
      <w:r w:rsidRPr="00531B8C">
        <w:t>создания принципиально нового решения</w:t>
      </w:r>
      <w:r w:rsidR="000A6ABD">
        <w:t xml:space="preserve"> в </w:t>
      </w:r>
      <w:r w:rsidRPr="00531B8C">
        <w:t>виде программного продукта</w:t>
      </w:r>
      <w:r w:rsidR="000A6ABD">
        <w:t xml:space="preserve"> для </w:t>
      </w:r>
      <w:r w:rsidRPr="00531B8C">
        <w:t xml:space="preserve">решения вопросов автоматизации деятельности </w:t>
      </w:r>
      <w:r>
        <w:t>школы</w:t>
      </w:r>
      <w:r w:rsidR="000A6ABD">
        <w:t xml:space="preserve"> для </w:t>
      </w:r>
      <w:r>
        <w:t>визажистов</w:t>
      </w:r>
      <w:r w:rsidRPr="00531B8C">
        <w:t xml:space="preserve"> необходимо ознакомиться</w:t>
      </w:r>
      <w:r w:rsidR="000A6ABD">
        <w:t xml:space="preserve"> с </w:t>
      </w:r>
      <w:r w:rsidRPr="00531B8C">
        <w:t>существующими аналогами</w:t>
      </w:r>
      <w:r w:rsidR="000A6ABD">
        <w:t xml:space="preserve"> в </w:t>
      </w:r>
      <w:r w:rsidRPr="00531B8C">
        <w:t>данной сфере.</w:t>
      </w:r>
      <w:r w:rsidRPr="006554B4">
        <w:t xml:space="preserve"> </w:t>
      </w:r>
      <w:r w:rsidRPr="00531B8C">
        <w:t>Анализ достоинств</w:t>
      </w:r>
      <w:r w:rsidR="000A6ABD">
        <w:t xml:space="preserve"> и </w:t>
      </w:r>
      <w:r w:rsidRPr="00531B8C">
        <w:t>недостатков аналогов позволит сформировать требования</w:t>
      </w:r>
      <w:r w:rsidR="000A6ABD">
        <w:t xml:space="preserve"> к </w:t>
      </w:r>
      <w:r w:rsidRPr="00531B8C">
        <w:t>проект</w:t>
      </w:r>
      <w:r>
        <w:t>ируемому веб-сайту,</w:t>
      </w:r>
      <w:r w:rsidR="000A6ABD">
        <w:t xml:space="preserve"> а </w:t>
      </w:r>
      <w:r>
        <w:t>также поможет избежать ошибок.</w:t>
      </w:r>
    </w:p>
    <w:p w14:paraId="4C7A9E39" w14:textId="6DEDF85F" w:rsidR="009E2C7B" w:rsidRPr="009E2C7B" w:rsidRDefault="009E2C7B" w:rsidP="009E2C7B">
      <w:pPr>
        <w:rPr>
          <w:spacing w:val="-6"/>
        </w:rPr>
      </w:pPr>
      <w:r>
        <w:rPr>
          <w:szCs w:val="28"/>
        </w:rPr>
        <w:t>Для сравнительного анализа были подобраны сайты схожей тематики, преследующие одну цель</w:t>
      </w:r>
      <w:r w:rsidR="000A6ABD">
        <w:rPr>
          <w:szCs w:val="28"/>
        </w:rPr>
        <w:t xml:space="preserve"> и </w:t>
      </w:r>
      <w:r>
        <w:rPr>
          <w:szCs w:val="28"/>
        </w:rPr>
        <w:t>имеющие аналогичную целевую аудиторию.</w:t>
      </w:r>
      <w:r>
        <w:t xml:space="preserve"> </w:t>
      </w:r>
      <w:r>
        <w:rPr>
          <w:szCs w:val="28"/>
        </w:rPr>
        <w:t>В ходе анализа оценивались такие параметры, как стилевое оформление, удобство навигации, адаптивность, содержание, функциональность</w:t>
      </w:r>
      <w:r w:rsidR="000A6ABD">
        <w:rPr>
          <w:szCs w:val="28"/>
        </w:rPr>
        <w:t xml:space="preserve"> и </w:t>
      </w:r>
      <w:r>
        <w:rPr>
          <w:szCs w:val="28"/>
        </w:rPr>
        <w:t xml:space="preserve">другие критерии оценки. </w:t>
      </w:r>
      <w:r>
        <w:rPr>
          <w:spacing w:val="-6"/>
        </w:rPr>
        <w:t>Для </w:t>
      </w:r>
      <w:r w:rsidRPr="00B24259">
        <w:rPr>
          <w:spacing w:val="-6"/>
        </w:rPr>
        <w:t>поиска аналогов были использованы поисковые системы Google</w:t>
      </w:r>
      <w:r w:rsidR="000A6ABD">
        <w:rPr>
          <w:spacing w:val="-6"/>
        </w:rPr>
        <w:t xml:space="preserve"> и </w:t>
      </w:r>
      <w:r w:rsidRPr="00B24259">
        <w:rPr>
          <w:spacing w:val="-6"/>
        </w:rPr>
        <w:t>Яндекс.</w:t>
      </w:r>
      <w:r>
        <w:br w:type="page"/>
      </w:r>
    </w:p>
    <w:p w14:paraId="1DEBFA4F" w14:textId="44F5A3C4" w:rsidR="00767652" w:rsidRPr="002B2B88" w:rsidRDefault="00D9727F" w:rsidP="00767652">
      <w:pPr>
        <w:pStyle w:val="afa"/>
        <w:outlineLvl w:val="2"/>
      </w:pPr>
      <w:bookmarkStart w:id="5" w:name="_Toc166885134"/>
      <w:r>
        <w:lastRenderedPageBreak/>
        <w:t>1</w:t>
      </w:r>
      <w:r w:rsidR="00767652">
        <w:t>.2.1 Веб-</w:t>
      </w:r>
      <w:r w:rsidR="00767652" w:rsidRPr="00C83675">
        <w:t>сайт студии</w:t>
      </w:r>
      <w:r w:rsidR="00C83675" w:rsidRPr="00C83675">
        <w:t xml:space="preserve"> красоты</w:t>
      </w:r>
      <w:r w:rsidR="00767652">
        <w:t xml:space="preserve"> «</w:t>
      </w:r>
      <w:proofErr w:type="spellStart"/>
      <w:r w:rsidR="00767652" w:rsidRPr="00980F03">
        <w:rPr>
          <w:lang w:eastAsia="ru-RU"/>
        </w:rPr>
        <w:t>Anna</w:t>
      </w:r>
      <w:proofErr w:type="spellEnd"/>
      <w:r w:rsidR="00767652" w:rsidRPr="00980F03">
        <w:rPr>
          <w:lang w:eastAsia="ru-RU"/>
        </w:rPr>
        <w:t xml:space="preserve"> </w:t>
      </w:r>
      <w:proofErr w:type="spellStart"/>
      <w:r w:rsidR="00767652" w:rsidRPr="00980F03">
        <w:rPr>
          <w:lang w:eastAsia="ru-RU"/>
        </w:rPr>
        <w:t>Stoma</w:t>
      </w:r>
      <w:proofErr w:type="spellEnd"/>
      <w:r w:rsidR="00767652">
        <w:rPr>
          <w:lang w:eastAsia="ru-RU"/>
        </w:rPr>
        <w:t>»</w:t>
      </w:r>
      <w:bookmarkEnd w:id="5"/>
    </w:p>
    <w:p w14:paraId="50D0FEE1" w14:textId="730326E9" w:rsidR="00D47C0B" w:rsidRDefault="00D47C0B" w:rsidP="00D47C0B">
      <w:r w:rsidRPr="00D47C0B">
        <w:rPr>
          <w:lang w:val="en-US" w:eastAsia="ru-RU"/>
        </w:rPr>
        <w:t>Anna</w:t>
      </w:r>
      <w:r w:rsidRPr="00D47C0B">
        <w:rPr>
          <w:lang w:eastAsia="ru-RU"/>
        </w:rPr>
        <w:t xml:space="preserve"> </w:t>
      </w:r>
      <w:r w:rsidRPr="00D47C0B">
        <w:rPr>
          <w:lang w:val="en-US" w:eastAsia="ru-RU"/>
        </w:rPr>
        <w:t>Stoma</w:t>
      </w:r>
      <w:r w:rsidRPr="00D47C0B">
        <w:rPr>
          <w:lang w:eastAsia="ru-RU"/>
        </w:rPr>
        <w:t xml:space="preserve"> </w:t>
      </w:r>
      <w:r w:rsidRPr="00D47C0B">
        <w:rPr>
          <w:lang w:val="en-US" w:eastAsia="ru-RU"/>
        </w:rPr>
        <w:t>Beauty</w:t>
      </w:r>
      <w:r w:rsidRPr="00D47C0B">
        <w:rPr>
          <w:lang w:eastAsia="ru-RU"/>
        </w:rPr>
        <w:t xml:space="preserve"> </w:t>
      </w:r>
      <w:r w:rsidRPr="00D47C0B">
        <w:rPr>
          <w:lang w:val="en-US" w:eastAsia="ru-RU"/>
        </w:rPr>
        <w:t>Studio</w:t>
      </w:r>
      <w:r w:rsidRPr="00D47C0B">
        <w:rPr>
          <w:lang w:val="en-US"/>
        </w:rPr>
        <w:t> </w:t>
      </w:r>
      <w:r w:rsidRPr="00D47C0B">
        <w:t xml:space="preserve">– </w:t>
      </w:r>
      <w:r>
        <w:t>это</w:t>
      </w:r>
      <w:r w:rsidRPr="00D47C0B">
        <w:t xml:space="preserve"> </w:t>
      </w:r>
      <w:r>
        <w:t>студия красоты визажиста Анны Стомы, являющейся действующим преподавателем</w:t>
      </w:r>
      <w:r w:rsidR="000A6ABD">
        <w:t xml:space="preserve"> в </w:t>
      </w:r>
      <w:r>
        <w:t>школе макияжа </w:t>
      </w:r>
      <w:r w:rsidRPr="00D47C0B">
        <w:t>[</w:t>
      </w:r>
      <w:r w:rsidR="000979CA">
        <w:t>1</w:t>
      </w:r>
      <w:r w:rsidRPr="00D47C0B">
        <w:t>]</w:t>
      </w:r>
      <w:r>
        <w:t xml:space="preserve">. </w:t>
      </w:r>
      <w:r w:rsidRPr="007E3CA4">
        <w:t>Цель сайта</w:t>
      </w:r>
      <w:r w:rsidRPr="00D47C0B">
        <w:rPr>
          <w:lang w:val="en-US"/>
        </w:rPr>
        <w:t> </w:t>
      </w:r>
      <w:r w:rsidRPr="00D47C0B">
        <w:t>–</w:t>
      </w:r>
      <w:r w:rsidR="000979CA">
        <w:t> </w:t>
      </w:r>
      <w:r w:rsidRPr="007E3CA4">
        <w:t>ознакомить пользователей</w:t>
      </w:r>
      <w:r w:rsidR="000A6ABD">
        <w:t xml:space="preserve"> с </w:t>
      </w:r>
      <w:r w:rsidRPr="007E3CA4">
        <w:t>предоставляемыми услугами</w:t>
      </w:r>
      <w:r w:rsidR="000A6ABD">
        <w:t xml:space="preserve"> и </w:t>
      </w:r>
      <w:r>
        <w:t>курсами</w:t>
      </w:r>
      <w:r w:rsidR="00187B71">
        <w:t>, проинформировать</w:t>
      </w:r>
      <w:r w:rsidR="000A6ABD">
        <w:t xml:space="preserve"> о </w:t>
      </w:r>
      <w:r w:rsidRPr="007E3CA4">
        <w:t>стоимости, показать портфоли</w:t>
      </w:r>
      <w:r>
        <w:t>о работ, выполненных стилистами</w:t>
      </w:r>
      <w:r w:rsidR="005A6ABB">
        <w:t>,</w:t>
      </w:r>
      <w:r w:rsidR="000A6ABD">
        <w:t xml:space="preserve"> а </w:t>
      </w:r>
      <w:r w:rsidR="00FE4C4F">
        <w:t>также отзывы клиентов</w:t>
      </w:r>
      <w:r w:rsidR="00485D3F">
        <w:t xml:space="preserve"> студии</w:t>
      </w:r>
      <w:r>
        <w:t>.</w:t>
      </w:r>
    </w:p>
    <w:p w14:paraId="6F39F800" w14:textId="1ECB470F" w:rsidR="00767652" w:rsidRPr="0048176F" w:rsidRDefault="00D47C0B" w:rsidP="00D47C0B">
      <w:pPr>
        <w:rPr>
          <w:i/>
          <w:szCs w:val="28"/>
        </w:rPr>
      </w:pPr>
      <w:r>
        <w:rPr>
          <w:lang w:eastAsia="ru-RU"/>
        </w:rPr>
        <w:t>Г</w:t>
      </w:r>
      <w:r>
        <w:rPr>
          <w:szCs w:val="28"/>
        </w:rPr>
        <w:t>лавная страница сайта представлена</w:t>
      </w:r>
      <w:r w:rsidR="000A6ABD">
        <w:rPr>
          <w:szCs w:val="28"/>
        </w:rPr>
        <w:t xml:space="preserve"> на рисунке </w:t>
      </w:r>
      <w:r w:rsidR="00C13380" w:rsidRPr="00C13380">
        <w:rPr>
          <w:szCs w:val="28"/>
        </w:rPr>
        <w:t>1</w:t>
      </w:r>
      <w:r w:rsidR="00A76913">
        <w:rPr>
          <w:szCs w:val="28"/>
        </w:rPr>
        <w:t xml:space="preserve">.1. </w:t>
      </w:r>
      <w:r w:rsidR="005A6ABB">
        <w:rPr>
          <w:szCs w:val="28"/>
        </w:rPr>
        <w:t>На </w:t>
      </w:r>
      <w:r>
        <w:rPr>
          <w:szCs w:val="28"/>
        </w:rPr>
        <w:t>ней можно обнаружить хедер</w:t>
      </w:r>
      <w:r w:rsidR="005A6ABB">
        <w:rPr>
          <w:szCs w:val="28"/>
        </w:rPr>
        <w:t xml:space="preserve"> из </w:t>
      </w:r>
      <w:r>
        <w:rPr>
          <w:szCs w:val="28"/>
        </w:rPr>
        <w:t>двух частей: верхняя</w:t>
      </w:r>
      <w:r w:rsidR="000A6ABD">
        <w:rPr>
          <w:szCs w:val="28"/>
        </w:rPr>
        <w:t xml:space="preserve"> с </w:t>
      </w:r>
      <w:r>
        <w:rPr>
          <w:szCs w:val="28"/>
        </w:rPr>
        <w:t>номером телефона</w:t>
      </w:r>
      <w:r w:rsidR="000A6ABD">
        <w:rPr>
          <w:szCs w:val="28"/>
        </w:rPr>
        <w:t xml:space="preserve"> и </w:t>
      </w:r>
      <w:r>
        <w:rPr>
          <w:szCs w:val="28"/>
        </w:rPr>
        <w:t>возможностью заказать звонок,</w:t>
      </w:r>
      <w:r w:rsidR="000A6ABD">
        <w:rPr>
          <w:szCs w:val="28"/>
        </w:rPr>
        <w:t xml:space="preserve"> и </w:t>
      </w:r>
      <w:r>
        <w:rPr>
          <w:szCs w:val="28"/>
        </w:rPr>
        <w:t xml:space="preserve">навигационным меню. </w:t>
      </w:r>
    </w:p>
    <w:p w14:paraId="04FC6442" w14:textId="77777777" w:rsidR="00000FD0" w:rsidRDefault="00000FD0" w:rsidP="00000FD0">
      <w:pPr>
        <w:pStyle w:val="a7"/>
      </w:pPr>
      <w:r w:rsidRPr="00766558">
        <w:rPr>
          <w:noProof/>
          <w:lang w:eastAsia="ru-RU"/>
        </w:rPr>
        <w:drawing>
          <wp:inline distT="0" distB="0" distL="0" distR="0" wp14:anchorId="2AE09A1D" wp14:editId="59F37BE0">
            <wp:extent cx="5472000" cy="270850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2000" cy="2708501"/>
                    </a:xfrm>
                    <a:prstGeom prst="rect">
                      <a:avLst/>
                    </a:prstGeom>
                  </pic:spPr>
                </pic:pic>
              </a:graphicData>
            </a:graphic>
          </wp:inline>
        </w:drawing>
      </w:r>
    </w:p>
    <w:p w14:paraId="619EF9C3" w14:textId="332BCB2D" w:rsidR="00000FD0" w:rsidRPr="005151DD" w:rsidRDefault="00000FD0" w:rsidP="00000FD0">
      <w:pPr>
        <w:pStyle w:val="a8"/>
      </w:pPr>
      <w:r>
        <w:t>Рисунок</w:t>
      </w:r>
      <w:r>
        <w:rPr>
          <w:lang w:val="en-US"/>
        </w:rPr>
        <w:t> </w:t>
      </w:r>
      <w:r w:rsidR="00C13380" w:rsidRPr="00C13380">
        <w:t>1</w:t>
      </w:r>
      <w:r w:rsidRPr="00766558">
        <w:t>.1</w:t>
      </w:r>
      <w:r w:rsidR="00CC3AD7">
        <w:t> –</w:t>
      </w:r>
      <w:r w:rsidR="00CC3AD7" w:rsidRPr="00E2557C">
        <w:t xml:space="preserve"> </w:t>
      </w:r>
      <w:r>
        <w:t>Главная страница</w:t>
      </w:r>
      <w:r w:rsidRPr="00766558">
        <w:t xml:space="preserve"> </w:t>
      </w:r>
      <w:r>
        <w:t xml:space="preserve">сайта </w:t>
      </w:r>
      <w:r w:rsidRPr="00980F03">
        <w:rPr>
          <w:lang w:eastAsia="ru-RU"/>
        </w:rPr>
        <w:t>«</w:t>
      </w:r>
      <w:proofErr w:type="spellStart"/>
      <w:r w:rsidRPr="00980F03">
        <w:rPr>
          <w:lang w:eastAsia="ru-RU"/>
        </w:rPr>
        <w:t>Anna</w:t>
      </w:r>
      <w:proofErr w:type="spellEnd"/>
      <w:r w:rsidRPr="00980F03">
        <w:rPr>
          <w:lang w:eastAsia="ru-RU"/>
        </w:rPr>
        <w:t xml:space="preserve"> </w:t>
      </w:r>
      <w:proofErr w:type="spellStart"/>
      <w:r w:rsidRPr="00980F03">
        <w:rPr>
          <w:lang w:eastAsia="ru-RU"/>
        </w:rPr>
        <w:t>Stoma</w:t>
      </w:r>
      <w:proofErr w:type="spellEnd"/>
      <w:r w:rsidRPr="00980F03">
        <w:rPr>
          <w:lang w:eastAsia="ru-RU"/>
        </w:rPr>
        <w:t xml:space="preserve"> Beauty Studio»</w:t>
      </w:r>
    </w:p>
    <w:p w14:paraId="4ADF5FA6" w14:textId="63AF4653" w:rsidR="00B77867" w:rsidRPr="00B77867" w:rsidRDefault="00B77867" w:rsidP="00B77867">
      <w:r>
        <w:rPr>
          <w:szCs w:val="28"/>
          <w:lang w:val="be-BY"/>
        </w:rPr>
        <w:t xml:space="preserve">Форма </w:t>
      </w:r>
      <w:r w:rsidRPr="00497B92">
        <w:rPr>
          <w:lang w:eastAsia="ru-RU"/>
        </w:rPr>
        <w:t>«</w:t>
      </w:r>
      <w:r>
        <w:rPr>
          <w:lang w:eastAsia="ru-RU"/>
        </w:rPr>
        <w:t>Заказать звонок</w:t>
      </w:r>
      <w:r w:rsidRPr="00497B92">
        <w:rPr>
          <w:lang w:eastAsia="ru-RU"/>
        </w:rPr>
        <w:t>»</w:t>
      </w:r>
      <w:r>
        <w:rPr>
          <w:lang w:eastAsia="ru-RU"/>
        </w:rPr>
        <w:t xml:space="preserve"> состоит из двух полей: имя пользователя</w:t>
      </w:r>
      <w:r w:rsidR="000A6ABD">
        <w:rPr>
          <w:lang w:eastAsia="ru-RU"/>
        </w:rPr>
        <w:t xml:space="preserve"> и </w:t>
      </w:r>
      <w:r>
        <w:rPr>
          <w:lang w:eastAsia="ru-RU"/>
        </w:rPr>
        <w:t>номер телефона. представлена</w:t>
      </w:r>
      <w:r w:rsidR="000A6ABD">
        <w:rPr>
          <w:lang w:eastAsia="ru-RU"/>
        </w:rPr>
        <w:t xml:space="preserve"> на рисунке </w:t>
      </w:r>
      <w:r>
        <w:t>1.</w:t>
      </w:r>
      <w:r w:rsidR="00D32AA1">
        <w:t>2.</w:t>
      </w:r>
    </w:p>
    <w:p w14:paraId="6C034301" w14:textId="194BDFE5" w:rsidR="00B77867" w:rsidRDefault="00B77867" w:rsidP="00B77867">
      <w:pPr>
        <w:pStyle w:val="a7"/>
        <w:rPr>
          <w:lang w:val="be-BY"/>
        </w:rPr>
      </w:pPr>
      <w:r w:rsidRPr="00B77867">
        <w:rPr>
          <w:noProof/>
          <w:lang w:val="be-BY"/>
        </w:rPr>
        <w:drawing>
          <wp:inline distT="0" distB="0" distL="0" distR="0" wp14:anchorId="3E8E4840" wp14:editId="7A615E87">
            <wp:extent cx="3611978" cy="2366075"/>
            <wp:effectExtent l="0" t="0" r="762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1978" cy="2366075"/>
                    </a:xfrm>
                    <a:prstGeom prst="rect">
                      <a:avLst/>
                    </a:prstGeom>
                  </pic:spPr>
                </pic:pic>
              </a:graphicData>
            </a:graphic>
          </wp:inline>
        </w:drawing>
      </w:r>
    </w:p>
    <w:p w14:paraId="39A2DECA" w14:textId="5EC0B2CA" w:rsidR="00B77867" w:rsidRPr="00AD74F1" w:rsidRDefault="00B77867" w:rsidP="00B77867">
      <w:pPr>
        <w:pStyle w:val="a8"/>
      </w:pPr>
      <w:r>
        <w:t>Рисунок</w:t>
      </w:r>
      <w:r>
        <w:rPr>
          <w:lang w:val="en-US"/>
        </w:rPr>
        <w:t> </w:t>
      </w:r>
      <w:r w:rsidRPr="00AD74F1">
        <w:t>1.2</w:t>
      </w:r>
      <w:r w:rsidRPr="00B77867">
        <w:rPr>
          <w:lang w:val="en-US"/>
        </w:rPr>
        <w:t> </w:t>
      </w:r>
      <w:r w:rsidRPr="00AD74F1">
        <w:t xml:space="preserve">– </w:t>
      </w:r>
      <w:r>
        <w:t>Форма</w:t>
      </w:r>
      <w:r w:rsidRPr="00AD74F1">
        <w:t xml:space="preserve"> </w:t>
      </w:r>
      <w:r w:rsidRPr="00AD74F1">
        <w:rPr>
          <w:lang w:eastAsia="ru-RU"/>
        </w:rPr>
        <w:t>«</w:t>
      </w:r>
      <w:r>
        <w:rPr>
          <w:lang w:eastAsia="ru-RU"/>
        </w:rPr>
        <w:t>Заказать звонок</w:t>
      </w:r>
      <w:r w:rsidRPr="00AD74F1">
        <w:rPr>
          <w:lang w:eastAsia="ru-RU"/>
        </w:rPr>
        <w:t>»</w:t>
      </w:r>
    </w:p>
    <w:p w14:paraId="43C1D05F" w14:textId="499DFDC4" w:rsidR="001B633C" w:rsidRDefault="003069FF" w:rsidP="00B77867">
      <w:pPr>
        <w:rPr>
          <w:szCs w:val="28"/>
        </w:rPr>
      </w:pPr>
      <w:r>
        <w:rPr>
          <w:szCs w:val="28"/>
          <w:lang w:val="be-BY"/>
        </w:rPr>
        <w:t>Сайт состоит из одной страницы, разделённой</w:t>
      </w:r>
      <w:r w:rsidR="000A6ABD">
        <w:rPr>
          <w:szCs w:val="28"/>
          <w:lang w:val="be-BY"/>
        </w:rPr>
        <w:t xml:space="preserve"> на </w:t>
      </w:r>
      <w:r>
        <w:rPr>
          <w:szCs w:val="28"/>
          <w:lang w:val="be-BY"/>
        </w:rPr>
        <w:t xml:space="preserve">информационные блоки. </w:t>
      </w:r>
      <w:r w:rsidR="005A6ABB">
        <w:rPr>
          <w:szCs w:val="28"/>
          <w:lang w:val="be-BY"/>
        </w:rPr>
        <w:t>На </w:t>
      </w:r>
      <w:r w:rsidR="00CC3AD7">
        <w:rPr>
          <w:szCs w:val="28"/>
          <w:lang w:val="be-BY"/>
        </w:rPr>
        <w:t xml:space="preserve"> стран</w:t>
      </w:r>
      <w:proofErr w:type="spellStart"/>
      <w:r w:rsidR="00CC3AD7">
        <w:rPr>
          <w:szCs w:val="28"/>
        </w:rPr>
        <w:t>ице</w:t>
      </w:r>
      <w:proofErr w:type="spellEnd"/>
      <w:r w:rsidR="00CC3AD7">
        <w:rPr>
          <w:szCs w:val="28"/>
        </w:rPr>
        <w:t xml:space="preserve"> сайта расположена</w:t>
      </w:r>
      <w:r w:rsidR="00000FD0" w:rsidRPr="00000FD0">
        <w:t xml:space="preserve"> информация</w:t>
      </w:r>
      <w:r w:rsidR="000A6ABD">
        <w:t xml:space="preserve"> о </w:t>
      </w:r>
      <w:r w:rsidR="00000FD0" w:rsidRPr="00000FD0">
        <w:t xml:space="preserve">создателе студии, проводимых </w:t>
      </w:r>
      <w:r w:rsidR="00000FD0" w:rsidRPr="00000FD0">
        <w:lastRenderedPageBreak/>
        <w:t>курсах, форма заявки</w:t>
      </w:r>
      <w:r w:rsidR="000A6ABD">
        <w:t xml:space="preserve"> для </w:t>
      </w:r>
      <w:r w:rsidR="00000FD0" w:rsidRPr="00000FD0">
        <w:t>консультации</w:t>
      </w:r>
      <w:r w:rsidR="005A6ABB">
        <w:t>,</w:t>
      </w:r>
      <w:r w:rsidR="000A6ABD">
        <w:t xml:space="preserve"> а </w:t>
      </w:r>
      <w:r w:rsidR="00000FD0" w:rsidRPr="00000FD0">
        <w:t>также галерея</w:t>
      </w:r>
      <w:r w:rsidR="000A6ABD">
        <w:t xml:space="preserve"> и </w:t>
      </w:r>
      <w:r w:rsidR="00000FD0" w:rsidRPr="00000FD0">
        <w:t>отзывы. Следует отметить удобную подачу информации</w:t>
      </w:r>
      <w:r w:rsidR="000A6ABD">
        <w:t xml:space="preserve"> о </w:t>
      </w:r>
      <w:r w:rsidR="00000FD0" w:rsidRPr="00000FD0">
        <w:t>курсе</w:t>
      </w:r>
      <w:r w:rsidR="000A6ABD">
        <w:t xml:space="preserve"> в </w:t>
      </w:r>
      <w:r w:rsidR="00000FD0" w:rsidRPr="00000FD0">
        <w:t>каталоге</w:t>
      </w:r>
      <w:r w:rsidR="00B77867">
        <w:t xml:space="preserve"> (рисунок 1.3)</w:t>
      </w:r>
      <w:r w:rsidR="00000FD0" w:rsidRPr="00000FD0">
        <w:t>. Элементы</w:t>
      </w:r>
      <w:r w:rsidR="000A6ABD">
        <w:t xml:space="preserve"> в </w:t>
      </w:r>
      <w:r w:rsidR="00000FD0" w:rsidRPr="00000FD0">
        <w:t>блоках гармонично смотрятся</w:t>
      </w:r>
      <w:r w:rsidR="000A6ABD">
        <w:t xml:space="preserve"> и </w:t>
      </w:r>
      <w:r w:rsidR="00000FD0" w:rsidRPr="00000FD0">
        <w:t xml:space="preserve">не перегружают </w:t>
      </w:r>
      <w:r w:rsidR="00187B71">
        <w:t>посетителя обилием</w:t>
      </w:r>
      <w:r w:rsidR="00000FD0" w:rsidRPr="00000FD0">
        <w:t xml:space="preserve"> </w:t>
      </w:r>
      <w:r w:rsidR="00187B71">
        <w:t>текста</w:t>
      </w:r>
      <w:r w:rsidR="00000FD0" w:rsidRPr="00000FD0">
        <w:t>. Пользователь сразу видит всю основную информацию: программа курса</w:t>
      </w:r>
      <w:r w:rsidR="000A6ABD">
        <w:t xml:space="preserve"> и </w:t>
      </w:r>
      <w:r w:rsidR="00000FD0" w:rsidRPr="00000FD0">
        <w:t xml:space="preserve">его стоимость. </w:t>
      </w:r>
      <w:r w:rsidR="005A6ABB">
        <w:t>В </w:t>
      </w:r>
      <w:r w:rsidR="00000FD0" w:rsidRPr="00000FD0">
        <w:t>случае, если предложение курса заинтересовало клиента, он может ознакомиться подробнее, нажав</w:t>
      </w:r>
      <w:r w:rsidR="000A6ABD">
        <w:t xml:space="preserve"> на </w:t>
      </w:r>
      <w:r w:rsidR="00000FD0" w:rsidRPr="00000FD0">
        <w:t>кнопку «</w:t>
      </w:r>
      <w:r w:rsidR="00187B71">
        <w:t>П</w:t>
      </w:r>
      <w:r w:rsidR="00000FD0" w:rsidRPr="00000FD0">
        <w:t>рограмма курса», либо сразу</w:t>
      </w:r>
      <w:r w:rsidR="00187B71">
        <w:rPr>
          <w:szCs w:val="28"/>
        </w:rPr>
        <w:t xml:space="preserve"> записаться, нажав</w:t>
      </w:r>
      <w:r w:rsidR="000A6ABD">
        <w:rPr>
          <w:szCs w:val="28"/>
        </w:rPr>
        <w:t xml:space="preserve"> на </w:t>
      </w:r>
      <w:r w:rsidR="00000FD0">
        <w:rPr>
          <w:szCs w:val="28"/>
        </w:rPr>
        <w:t xml:space="preserve">кнопку «Записаться». </w:t>
      </w:r>
      <w:r w:rsidR="00B77867">
        <w:rPr>
          <w:szCs w:val="28"/>
        </w:rPr>
        <w:t xml:space="preserve"> Перейдя</w:t>
      </w:r>
      <w:r w:rsidR="000A6ABD">
        <w:rPr>
          <w:szCs w:val="28"/>
        </w:rPr>
        <w:t xml:space="preserve"> на </w:t>
      </w:r>
      <w:r w:rsidR="00B77867">
        <w:rPr>
          <w:szCs w:val="28"/>
        </w:rPr>
        <w:t>главную страницу, пользователь может ознакомиться</w:t>
      </w:r>
      <w:r w:rsidR="000A6ABD">
        <w:rPr>
          <w:szCs w:val="28"/>
        </w:rPr>
        <w:t xml:space="preserve"> с </w:t>
      </w:r>
      <w:r w:rsidR="00B77867">
        <w:rPr>
          <w:szCs w:val="28"/>
        </w:rPr>
        <w:t>услугами, предоставляемыми студией.</w:t>
      </w:r>
    </w:p>
    <w:p w14:paraId="0A3165C3" w14:textId="23F6E0E1" w:rsidR="002274E2" w:rsidRDefault="002274E2" w:rsidP="002274E2">
      <w:pPr>
        <w:pStyle w:val="a7"/>
      </w:pPr>
      <w:r w:rsidRPr="002274E2">
        <w:rPr>
          <w:noProof/>
        </w:rPr>
        <w:drawing>
          <wp:inline distT="0" distB="0" distL="0" distR="0" wp14:anchorId="0DD0436D" wp14:editId="061DD344">
            <wp:extent cx="5472000" cy="2620746"/>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2000" cy="2620746"/>
                    </a:xfrm>
                    <a:prstGeom prst="rect">
                      <a:avLst/>
                    </a:prstGeom>
                  </pic:spPr>
                </pic:pic>
              </a:graphicData>
            </a:graphic>
          </wp:inline>
        </w:drawing>
      </w:r>
    </w:p>
    <w:p w14:paraId="1C4CE82D" w14:textId="5AC51475" w:rsidR="00D32AA1" w:rsidRPr="00AD74F1" w:rsidRDefault="00D32AA1" w:rsidP="00D32AA1">
      <w:pPr>
        <w:pStyle w:val="a8"/>
      </w:pPr>
      <w:r>
        <w:t>Рисунок</w:t>
      </w:r>
      <w:r>
        <w:rPr>
          <w:lang w:val="en-US"/>
        </w:rPr>
        <w:t> </w:t>
      </w:r>
      <w:r w:rsidRPr="00AD74F1">
        <w:t>1.</w:t>
      </w:r>
      <w:r>
        <w:t>3</w:t>
      </w:r>
      <w:r w:rsidRPr="00B77867">
        <w:rPr>
          <w:lang w:val="en-US"/>
        </w:rPr>
        <w:t> </w:t>
      </w:r>
      <w:r w:rsidRPr="00AD74F1">
        <w:t xml:space="preserve">– </w:t>
      </w:r>
      <w:r>
        <w:t>Форма</w:t>
      </w:r>
      <w:r w:rsidRPr="00AD74F1">
        <w:t xml:space="preserve"> </w:t>
      </w:r>
      <w:r w:rsidRPr="00AD74F1">
        <w:rPr>
          <w:lang w:eastAsia="ru-RU"/>
        </w:rPr>
        <w:t>«</w:t>
      </w:r>
      <w:r>
        <w:rPr>
          <w:lang w:eastAsia="ru-RU"/>
        </w:rPr>
        <w:t>Заказать звонок</w:t>
      </w:r>
      <w:r w:rsidRPr="00AD74F1">
        <w:rPr>
          <w:lang w:eastAsia="ru-RU"/>
        </w:rPr>
        <w:t>»</w:t>
      </w:r>
    </w:p>
    <w:p w14:paraId="410F01EF" w14:textId="1D782F6D" w:rsidR="00E21FE0" w:rsidRPr="005E05D0" w:rsidRDefault="00E21FE0" w:rsidP="005E05D0">
      <w:r w:rsidRPr="00C82DE6">
        <w:rPr>
          <w:szCs w:val="28"/>
        </w:rPr>
        <w:t>Цветовая гам</w:t>
      </w:r>
      <w:r w:rsidR="005E05D0">
        <w:rPr>
          <w:szCs w:val="28"/>
        </w:rPr>
        <w:t>ма сайта состоит</w:t>
      </w:r>
      <w:r w:rsidR="000A6ABD">
        <w:rPr>
          <w:szCs w:val="28"/>
        </w:rPr>
        <w:t xml:space="preserve"> в </w:t>
      </w:r>
      <w:r w:rsidR="005E05D0">
        <w:rPr>
          <w:szCs w:val="28"/>
        </w:rPr>
        <w:t>основном</w:t>
      </w:r>
      <w:r w:rsidR="005A6ABB">
        <w:rPr>
          <w:szCs w:val="28"/>
        </w:rPr>
        <w:t xml:space="preserve"> из </w:t>
      </w:r>
      <w:r w:rsidR="005E05D0">
        <w:rPr>
          <w:szCs w:val="28"/>
        </w:rPr>
        <w:t>4</w:t>
      </w:r>
      <w:r w:rsidRPr="00C82DE6">
        <w:rPr>
          <w:szCs w:val="28"/>
        </w:rPr>
        <w:t>-х цветов</w:t>
      </w:r>
      <w:r>
        <w:rPr>
          <w:szCs w:val="28"/>
        </w:rPr>
        <w:t xml:space="preserve">. </w:t>
      </w:r>
      <w:r w:rsidRPr="00C82DE6">
        <w:rPr>
          <w:szCs w:val="28"/>
        </w:rPr>
        <w:t>Блоки чередуются между собой: один</w:t>
      </w:r>
      <w:r w:rsidR="000A6ABD">
        <w:rPr>
          <w:szCs w:val="28"/>
        </w:rPr>
        <w:t xml:space="preserve"> на </w:t>
      </w:r>
      <w:r w:rsidR="005E05D0">
        <w:rPr>
          <w:szCs w:val="28"/>
        </w:rPr>
        <w:t>светлом</w:t>
      </w:r>
      <w:r w:rsidRPr="00C82DE6">
        <w:rPr>
          <w:szCs w:val="28"/>
        </w:rPr>
        <w:t xml:space="preserve"> фоне, другой</w:t>
      </w:r>
      <w:r w:rsidR="000A6ABD">
        <w:rPr>
          <w:szCs w:val="28"/>
        </w:rPr>
        <w:t xml:space="preserve"> на </w:t>
      </w:r>
      <w:r w:rsidRPr="00C82DE6">
        <w:rPr>
          <w:szCs w:val="28"/>
        </w:rPr>
        <w:t>тёмном. Это привлекает внимание пользователя</w:t>
      </w:r>
      <w:r w:rsidR="000A6ABD">
        <w:rPr>
          <w:szCs w:val="28"/>
        </w:rPr>
        <w:t xml:space="preserve"> и </w:t>
      </w:r>
      <w:r w:rsidRPr="00C82DE6">
        <w:rPr>
          <w:szCs w:val="28"/>
        </w:rPr>
        <w:t>придаёт определённую «изюминку». Цвет основного текста – чёрный или белый</w:t>
      </w:r>
      <w:r w:rsidR="0036541F">
        <w:rPr>
          <w:szCs w:val="28"/>
        </w:rPr>
        <w:t>.</w:t>
      </w:r>
      <w:r w:rsidR="0036541F" w:rsidRPr="0036541F">
        <w:t xml:space="preserve"> </w:t>
      </w:r>
      <w:r w:rsidR="005A6ABB">
        <w:rPr>
          <w:szCs w:val="28"/>
        </w:rPr>
        <w:t>Для </w:t>
      </w:r>
      <w:r w:rsidR="0036541F" w:rsidRPr="0036541F">
        <w:rPr>
          <w:szCs w:val="28"/>
        </w:rPr>
        <w:t>заголовков</w:t>
      </w:r>
      <w:r w:rsidR="000A6ABD">
        <w:rPr>
          <w:szCs w:val="28"/>
        </w:rPr>
        <w:t xml:space="preserve"> и </w:t>
      </w:r>
      <w:r w:rsidR="0036541F" w:rsidRPr="0036541F">
        <w:rPr>
          <w:szCs w:val="28"/>
        </w:rPr>
        <w:t xml:space="preserve">основного текста используется шрифт </w:t>
      </w:r>
      <w:r w:rsidR="0036541F">
        <w:rPr>
          <w:szCs w:val="28"/>
        </w:rPr>
        <w:t>«</w:t>
      </w:r>
      <w:proofErr w:type="spellStart"/>
      <w:r w:rsidR="0036541F" w:rsidRPr="0036541F">
        <w:rPr>
          <w:szCs w:val="28"/>
        </w:rPr>
        <w:t>Playfair</w:t>
      </w:r>
      <w:proofErr w:type="spellEnd"/>
      <w:r w:rsidR="0036541F" w:rsidRPr="0036541F">
        <w:rPr>
          <w:szCs w:val="28"/>
        </w:rPr>
        <w:t xml:space="preserve"> Display</w:t>
      </w:r>
      <w:r w:rsidR="0036541F">
        <w:rPr>
          <w:szCs w:val="28"/>
        </w:rPr>
        <w:t xml:space="preserve">» </w:t>
      </w:r>
      <w:r w:rsidR="0036541F" w:rsidRPr="0036541F">
        <w:rPr>
          <w:szCs w:val="28"/>
        </w:rPr>
        <w:t>различных начертаний</w:t>
      </w:r>
      <w:r w:rsidR="0036541F">
        <w:rPr>
          <w:szCs w:val="28"/>
        </w:rPr>
        <w:t>.</w:t>
      </w:r>
      <w:r w:rsidR="005E05D0" w:rsidRPr="0036541F">
        <w:rPr>
          <w:szCs w:val="28"/>
        </w:rPr>
        <w:t xml:space="preserve"> Основные</w:t>
      </w:r>
      <w:r w:rsidR="000A6ABD">
        <w:rPr>
          <w:szCs w:val="28"/>
        </w:rPr>
        <w:t xml:space="preserve"> и </w:t>
      </w:r>
      <w:r w:rsidR="005E05D0" w:rsidRPr="0036541F">
        <w:rPr>
          <w:szCs w:val="28"/>
        </w:rPr>
        <w:t>акцентные цвета</w:t>
      </w:r>
      <w:r w:rsidR="00BF60B8">
        <w:rPr>
          <w:szCs w:val="28"/>
        </w:rPr>
        <w:t>, используемые</w:t>
      </w:r>
      <w:r w:rsidR="000A6ABD">
        <w:rPr>
          <w:szCs w:val="28"/>
        </w:rPr>
        <w:t xml:space="preserve"> на </w:t>
      </w:r>
      <w:r w:rsidR="00BF60B8">
        <w:rPr>
          <w:szCs w:val="28"/>
        </w:rPr>
        <w:t>сайте,</w:t>
      </w:r>
      <w:r w:rsidR="005E05D0" w:rsidRPr="00D3295F">
        <w:t xml:space="preserve"> представлены</w:t>
      </w:r>
      <w:r w:rsidR="000A6ABD">
        <w:t xml:space="preserve"> на рисунке </w:t>
      </w:r>
      <w:r w:rsidR="00C13380" w:rsidRPr="00C13380">
        <w:t>1</w:t>
      </w:r>
      <w:r w:rsidR="005E05D0" w:rsidRPr="00D3295F">
        <w:t>.</w:t>
      </w:r>
      <w:r w:rsidR="00D32AA1">
        <w:t>4</w:t>
      </w:r>
      <w:r w:rsidR="005E05D0" w:rsidRPr="00D3295F">
        <w:t>.</w:t>
      </w:r>
    </w:p>
    <w:p w14:paraId="69F4C627" w14:textId="1378DC3F" w:rsidR="005E05D0" w:rsidRDefault="005E05D0" w:rsidP="003369F6">
      <w:pPr>
        <w:pStyle w:val="a7"/>
      </w:pPr>
      <w:r>
        <w:rPr>
          <w:noProof/>
          <w:lang w:eastAsia="ru-RU"/>
        </w:rPr>
        <w:drawing>
          <wp:inline distT="0" distB="0" distL="0" distR="0" wp14:anchorId="280FC689" wp14:editId="34EFD544">
            <wp:extent cx="3701417" cy="99265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253" b="7529"/>
                    <a:stretch/>
                  </pic:blipFill>
                  <pic:spPr bwMode="auto">
                    <a:xfrm>
                      <a:off x="0" y="0"/>
                      <a:ext cx="3753919" cy="1006739"/>
                    </a:xfrm>
                    <a:prstGeom prst="rect">
                      <a:avLst/>
                    </a:prstGeom>
                    <a:ln>
                      <a:noFill/>
                    </a:ln>
                    <a:extLst>
                      <a:ext uri="{53640926-AAD7-44D8-BBD7-CCE9431645EC}">
                        <a14:shadowObscured xmlns:a14="http://schemas.microsoft.com/office/drawing/2010/main"/>
                      </a:ext>
                    </a:extLst>
                  </pic:spPr>
                </pic:pic>
              </a:graphicData>
            </a:graphic>
          </wp:inline>
        </w:drawing>
      </w:r>
    </w:p>
    <w:p w14:paraId="1EA60D25" w14:textId="45E65FB4" w:rsidR="005E05D0" w:rsidRPr="009D6E90" w:rsidRDefault="005E05D0" w:rsidP="009D6E90">
      <w:pPr>
        <w:pStyle w:val="aff9"/>
      </w:pPr>
      <w:r w:rsidRPr="009D6E90">
        <w:t xml:space="preserve">Рисунок </w:t>
      </w:r>
      <w:r w:rsidR="00C13380" w:rsidRPr="00C13380">
        <w:t>1</w:t>
      </w:r>
      <w:r w:rsidRPr="009D6E90">
        <w:t>.</w:t>
      </w:r>
      <w:r w:rsidR="00D32AA1">
        <w:t>4</w:t>
      </w:r>
      <w:r w:rsidRPr="009D6E90">
        <w:t xml:space="preserve"> – Основные</w:t>
      </w:r>
      <w:r w:rsidR="000A6ABD">
        <w:t xml:space="preserve"> и </w:t>
      </w:r>
      <w:r w:rsidRPr="009D6E90">
        <w:t xml:space="preserve">акцентные цвета сайта </w:t>
      </w:r>
      <w:r w:rsidR="00743D6C" w:rsidRPr="009D6E90">
        <w:t>«</w:t>
      </w:r>
      <w:proofErr w:type="spellStart"/>
      <w:r w:rsidR="00743D6C" w:rsidRPr="009D6E90">
        <w:t>Anna</w:t>
      </w:r>
      <w:proofErr w:type="spellEnd"/>
      <w:r w:rsidR="00743D6C" w:rsidRPr="009D6E90">
        <w:t xml:space="preserve"> </w:t>
      </w:r>
      <w:proofErr w:type="spellStart"/>
      <w:r w:rsidR="00743D6C" w:rsidRPr="009D6E90">
        <w:t>Stoma</w:t>
      </w:r>
      <w:proofErr w:type="spellEnd"/>
      <w:r w:rsidR="00743D6C" w:rsidRPr="009D6E90">
        <w:t xml:space="preserve"> Beauty Studio»</w:t>
      </w:r>
    </w:p>
    <w:p w14:paraId="53B939C7" w14:textId="1409FD56" w:rsidR="003369F6" w:rsidRPr="003369F6" w:rsidRDefault="000822E1" w:rsidP="002274E2">
      <w:r w:rsidRPr="000822E1">
        <w:rPr>
          <w:szCs w:val="28"/>
        </w:rPr>
        <w:t>Сайт адаптирован</w:t>
      </w:r>
      <w:r w:rsidR="000A6ABD">
        <w:rPr>
          <w:szCs w:val="28"/>
        </w:rPr>
        <w:t xml:space="preserve"> для </w:t>
      </w:r>
      <w:r w:rsidRPr="000822E1">
        <w:rPr>
          <w:szCs w:val="28"/>
        </w:rPr>
        <w:t xml:space="preserve">различных </w:t>
      </w:r>
      <w:r w:rsidR="00C04F0E">
        <w:rPr>
          <w:szCs w:val="28"/>
        </w:rPr>
        <w:t xml:space="preserve">типов </w:t>
      </w:r>
      <w:r w:rsidRPr="000822E1">
        <w:rPr>
          <w:szCs w:val="28"/>
        </w:rPr>
        <w:t>устройств, что обеспечивает удобство просмотра</w:t>
      </w:r>
      <w:r w:rsidR="000A6ABD">
        <w:rPr>
          <w:szCs w:val="28"/>
        </w:rPr>
        <w:t xml:space="preserve"> на </w:t>
      </w:r>
      <w:r w:rsidRPr="000822E1">
        <w:rPr>
          <w:szCs w:val="28"/>
        </w:rPr>
        <w:t>компьютерах, планшетах</w:t>
      </w:r>
      <w:r w:rsidR="000A6ABD">
        <w:rPr>
          <w:szCs w:val="28"/>
        </w:rPr>
        <w:t xml:space="preserve"> и </w:t>
      </w:r>
      <w:r w:rsidRPr="000822E1">
        <w:rPr>
          <w:szCs w:val="28"/>
        </w:rPr>
        <w:t xml:space="preserve">смартфонах. </w:t>
      </w:r>
      <w:r w:rsidR="00C04F0E">
        <w:rPr>
          <w:szCs w:val="28"/>
        </w:rPr>
        <w:t>Горизонтальное м</w:t>
      </w:r>
      <w:r w:rsidR="00E21FE0">
        <w:rPr>
          <w:szCs w:val="28"/>
        </w:rPr>
        <w:t>еню при</w:t>
      </w:r>
      <w:r w:rsidR="003369F6" w:rsidRPr="003369F6">
        <w:rPr>
          <w:szCs w:val="28"/>
        </w:rPr>
        <w:t xml:space="preserve"> </w:t>
      </w:r>
      <w:r w:rsidR="003369F6">
        <w:rPr>
          <w:szCs w:val="28"/>
        </w:rPr>
        <w:t>просмотре</w:t>
      </w:r>
      <w:r w:rsidR="000A6ABD">
        <w:rPr>
          <w:szCs w:val="28"/>
        </w:rPr>
        <w:t xml:space="preserve"> с </w:t>
      </w:r>
      <w:r w:rsidR="003369F6" w:rsidRPr="00390464">
        <w:rPr>
          <w:szCs w:val="28"/>
        </w:rPr>
        <w:t>мобильного телефона</w:t>
      </w:r>
      <w:r w:rsidR="003369F6">
        <w:rPr>
          <w:szCs w:val="28"/>
        </w:rPr>
        <w:t xml:space="preserve"> </w:t>
      </w:r>
      <w:r w:rsidR="00E21FE0">
        <w:rPr>
          <w:szCs w:val="28"/>
        </w:rPr>
        <w:t>сворачивается</w:t>
      </w:r>
      <w:r w:rsidR="000A6ABD">
        <w:rPr>
          <w:szCs w:val="28"/>
        </w:rPr>
        <w:t xml:space="preserve"> в </w:t>
      </w:r>
      <w:r w:rsidR="00E21FE0">
        <w:rPr>
          <w:szCs w:val="28"/>
        </w:rPr>
        <w:t>меню-</w:t>
      </w:r>
      <w:r w:rsidR="00E21FE0" w:rsidRPr="00B77867">
        <w:rPr>
          <w:szCs w:val="28"/>
        </w:rPr>
        <w:t>бургер</w:t>
      </w:r>
      <w:r w:rsidR="005A6ABB" w:rsidRPr="00B77867">
        <w:rPr>
          <w:szCs w:val="28"/>
        </w:rPr>
        <w:t>,</w:t>
      </w:r>
      <w:r w:rsidR="000A6ABD">
        <w:rPr>
          <w:szCs w:val="28"/>
        </w:rPr>
        <w:t xml:space="preserve"> а </w:t>
      </w:r>
      <w:r w:rsidR="003369F6" w:rsidRPr="00B77867">
        <w:t xml:space="preserve">блоки меняют </w:t>
      </w:r>
      <w:r w:rsidR="00C04F0E">
        <w:t xml:space="preserve">своё </w:t>
      </w:r>
      <w:r w:rsidR="003369F6" w:rsidRPr="00B77867">
        <w:t>расположение</w:t>
      </w:r>
      <w:r w:rsidR="000A6ABD">
        <w:t xml:space="preserve"> и </w:t>
      </w:r>
      <w:r w:rsidR="003369F6" w:rsidRPr="00D3295F">
        <w:t>размер</w:t>
      </w:r>
      <w:r w:rsidR="003369F6">
        <w:t>.</w:t>
      </w:r>
      <w:r w:rsidR="003369F6" w:rsidRPr="003369F6">
        <w:t xml:space="preserve"> </w:t>
      </w:r>
    </w:p>
    <w:p w14:paraId="6B0EF2B4" w14:textId="052A0C4F" w:rsidR="00E71F3A" w:rsidRPr="00645976" w:rsidRDefault="00187B71" w:rsidP="003369F6">
      <w:pPr>
        <w:rPr>
          <w:szCs w:val="28"/>
        </w:rPr>
      </w:pPr>
      <w:r>
        <w:rPr>
          <w:szCs w:val="28"/>
        </w:rPr>
        <w:t>Можно сказать, что</w:t>
      </w:r>
      <w:r w:rsidR="00E71F3A">
        <w:rPr>
          <w:szCs w:val="28"/>
        </w:rPr>
        <w:t xml:space="preserve"> сайт </w:t>
      </w:r>
      <w:r>
        <w:rPr>
          <w:szCs w:val="28"/>
        </w:rPr>
        <w:t>является</w:t>
      </w:r>
      <w:r w:rsidR="00E71F3A">
        <w:rPr>
          <w:szCs w:val="28"/>
        </w:rPr>
        <w:t xml:space="preserve"> привлекательным</w:t>
      </w:r>
      <w:r w:rsidR="000A6ABD">
        <w:rPr>
          <w:szCs w:val="28"/>
        </w:rPr>
        <w:t xml:space="preserve"> и </w:t>
      </w:r>
      <w:r w:rsidR="00E71F3A">
        <w:rPr>
          <w:szCs w:val="28"/>
        </w:rPr>
        <w:t xml:space="preserve">лаконичным. </w:t>
      </w:r>
      <w:r>
        <w:rPr>
          <w:szCs w:val="28"/>
        </w:rPr>
        <w:t>Он</w:t>
      </w:r>
      <w:r w:rsidR="00E71F3A">
        <w:rPr>
          <w:szCs w:val="28"/>
        </w:rPr>
        <w:t xml:space="preserve"> сможет оставить</w:t>
      </w:r>
      <w:r w:rsidR="000A6ABD">
        <w:rPr>
          <w:szCs w:val="28"/>
        </w:rPr>
        <w:t xml:space="preserve"> о </w:t>
      </w:r>
      <w:r w:rsidR="00E71F3A">
        <w:rPr>
          <w:szCs w:val="28"/>
        </w:rPr>
        <w:t>себе хорошее впечатление</w:t>
      </w:r>
      <w:r>
        <w:rPr>
          <w:szCs w:val="28"/>
        </w:rPr>
        <w:t xml:space="preserve"> через </w:t>
      </w:r>
      <w:r w:rsidR="00E71F3A">
        <w:rPr>
          <w:szCs w:val="28"/>
        </w:rPr>
        <w:t>приятны</w:t>
      </w:r>
      <w:r>
        <w:rPr>
          <w:szCs w:val="28"/>
        </w:rPr>
        <w:t>й дизайн</w:t>
      </w:r>
      <w:r w:rsidR="00E71F3A">
        <w:rPr>
          <w:szCs w:val="28"/>
        </w:rPr>
        <w:t xml:space="preserve"> и</w:t>
      </w:r>
      <w:r>
        <w:rPr>
          <w:szCs w:val="28"/>
        </w:rPr>
        <w:t>,</w:t>
      </w:r>
      <w:r w:rsidR="00E71F3A">
        <w:rPr>
          <w:szCs w:val="28"/>
        </w:rPr>
        <w:t> как итог, привлечёт новых заинтересованных клиентов.</w:t>
      </w:r>
    </w:p>
    <w:p w14:paraId="7399733A" w14:textId="24AC8624" w:rsidR="00E71F3A" w:rsidRPr="002B2B88" w:rsidRDefault="00D9727F" w:rsidP="00E71F3A">
      <w:pPr>
        <w:pStyle w:val="afa"/>
        <w:outlineLvl w:val="2"/>
      </w:pPr>
      <w:bookmarkStart w:id="6" w:name="_Toc166885135"/>
      <w:r>
        <w:lastRenderedPageBreak/>
        <w:t>1</w:t>
      </w:r>
      <w:r w:rsidR="00E71F3A">
        <w:t>.2.2 Веб-</w:t>
      </w:r>
      <w:r w:rsidR="00E71F3A" w:rsidRPr="00C83675">
        <w:t xml:space="preserve">сайт </w:t>
      </w:r>
      <w:r w:rsidR="00AC79C2">
        <w:t>школы</w:t>
      </w:r>
      <w:r w:rsidR="00E71F3A" w:rsidRPr="00C83675">
        <w:t xml:space="preserve"> красоты</w:t>
      </w:r>
      <w:r w:rsidR="00E71F3A">
        <w:t xml:space="preserve"> «</w:t>
      </w:r>
      <w:r w:rsidR="00AC79C2">
        <w:rPr>
          <w:lang w:val="en-US" w:eastAsia="ru-RU"/>
        </w:rPr>
        <w:t>KOZA</w:t>
      </w:r>
      <w:r w:rsidR="00E71F3A">
        <w:rPr>
          <w:lang w:eastAsia="ru-RU"/>
        </w:rPr>
        <w:t>»</w:t>
      </w:r>
      <w:bookmarkEnd w:id="6"/>
    </w:p>
    <w:p w14:paraId="29CA507D" w14:textId="34048AF0" w:rsidR="002B2B88" w:rsidRPr="000643E5" w:rsidRDefault="004300AF" w:rsidP="000643E5">
      <w:pPr>
        <w:ind w:firstLine="708"/>
        <w:rPr>
          <w:szCs w:val="28"/>
        </w:rPr>
      </w:pPr>
      <w:r>
        <w:rPr>
          <w:szCs w:val="28"/>
        </w:rPr>
        <w:t>Школа</w:t>
      </w:r>
      <w:r w:rsidR="002B2B88" w:rsidRPr="00440EAD">
        <w:rPr>
          <w:szCs w:val="28"/>
        </w:rPr>
        <w:t xml:space="preserve"> красоты «</w:t>
      </w:r>
      <w:r w:rsidR="002B2B88" w:rsidRPr="00440EAD">
        <w:rPr>
          <w:szCs w:val="28"/>
          <w:lang w:val="en-US"/>
        </w:rPr>
        <w:t>KOZA</w:t>
      </w:r>
      <w:r w:rsidR="002B2B88" w:rsidRPr="00440EAD">
        <w:rPr>
          <w:szCs w:val="28"/>
        </w:rPr>
        <w:t>»</w:t>
      </w:r>
      <w:r w:rsidRPr="00C82DE6">
        <w:rPr>
          <w:szCs w:val="28"/>
        </w:rPr>
        <w:t> –</w:t>
      </w:r>
      <w:r w:rsidR="00874D48">
        <w:rPr>
          <w:szCs w:val="28"/>
        </w:rPr>
        <w:t xml:space="preserve"> </w:t>
      </w:r>
      <w:r w:rsidRPr="004300AF">
        <w:rPr>
          <w:szCs w:val="28"/>
        </w:rPr>
        <w:t>творческое пространство, специализирующееся</w:t>
      </w:r>
      <w:r w:rsidR="000A6ABD">
        <w:rPr>
          <w:szCs w:val="28"/>
        </w:rPr>
        <w:t xml:space="preserve"> на </w:t>
      </w:r>
      <w:r>
        <w:rPr>
          <w:szCs w:val="28"/>
        </w:rPr>
        <w:t xml:space="preserve">предоставлении </w:t>
      </w:r>
      <w:r w:rsidRPr="004300AF">
        <w:rPr>
          <w:szCs w:val="28"/>
        </w:rPr>
        <w:t xml:space="preserve">различных видах </w:t>
      </w:r>
      <w:r>
        <w:rPr>
          <w:szCs w:val="28"/>
        </w:rPr>
        <w:t>услуг: всевозможные курсы</w:t>
      </w:r>
      <w:r w:rsidR="000A6ABD">
        <w:rPr>
          <w:szCs w:val="28"/>
        </w:rPr>
        <w:t xml:space="preserve"> в </w:t>
      </w:r>
      <w:r>
        <w:rPr>
          <w:szCs w:val="28"/>
        </w:rPr>
        <w:t>сфере красоты, собственные услуги салона</w:t>
      </w:r>
      <w:r w:rsidR="00752F13" w:rsidRPr="00752F13">
        <w:rPr>
          <w:szCs w:val="28"/>
        </w:rPr>
        <w:t xml:space="preserve"> [</w:t>
      </w:r>
      <w:r w:rsidR="00F61890">
        <w:rPr>
          <w:szCs w:val="28"/>
        </w:rPr>
        <w:t>2</w:t>
      </w:r>
      <w:r w:rsidR="00752F13" w:rsidRPr="00752F13">
        <w:rPr>
          <w:szCs w:val="28"/>
        </w:rPr>
        <w:t>]</w:t>
      </w:r>
      <w:r w:rsidR="007037F5">
        <w:rPr>
          <w:szCs w:val="28"/>
        </w:rPr>
        <w:t xml:space="preserve">. </w:t>
      </w:r>
      <w:r w:rsidR="00134EBB">
        <w:rPr>
          <w:szCs w:val="28"/>
        </w:rPr>
        <w:t>Сайт</w:t>
      </w:r>
      <w:r w:rsidR="007037F5">
        <w:rPr>
          <w:szCs w:val="28"/>
        </w:rPr>
        <w:t xml:space="preserve"> </w:t>
      </w:r>
      <w:r w:rsidR="004400E3">
        <w:rPr>
          <w:szCs w:val="28"/>
        </w:rPr>
        <w:t>служит</w:t>
      </w:r>
      <w:r w:rsidR="007037F5">
        <w:rPr>
          <w:szCs w:val="28"/>
        </w:rPr>
        <w:t xml:space="preserve"> </w:t>
      </w:r>
      <w:r w:rsidRPr="004300AF">
        <w:rPr>
          <w:szCs w:val="28"/>
        </w:rPr>
        <w:t>платформ</w:t>
      </w:r>
      <w:r w:rsidR="004400E3">
        <w:rPr>
          <w:szCs w:val="28"/>
        </w:rPr>
        <w:t>ой</w:t>
      </w:r>
      <w:r w:rsidR="000A6ABD">
        <w:rPr>
          <w:szCs w:val="28"/>
        </w:rPr>
        <w:t xml:space="preserve"> для </w:t>
      </w:r>
      <w:r w:rsidRPr="004300AF">
        <w:rPr>
          <w:szCs w:val="28"/>
        </w:rPr>
        <w:t>развития</w:t>
      </w:r>
      <w:r w:rsidR="000A6ABD">
        <w:rPr>
          <w:szCs w:val="28"/>
        </w:rPr>
        <w:t xml:space="preserve"> и </w:t>
      </w:r>
      <w:r w:rsidRPr="004300AF">
        <w:rPr>
          <w:szCs w:val="28"/>
        </w:rPr>
        <w:t>продвижения талантливых представителей творческой отрасли.</w:t>
      </w:r>
      <w:r>
        <w:rPr>
          <w:szCs w:val="28"/>
        </w:rPr>
        <w:t xml:space="preserve"> </w:t>
      </w:r>
      <w:r w:rsidR="004400E3">
        <w:rPr>
          <w:szCs w:val="28"/>
        </w:rPr>
        <w:t>Первый экран г</w:t>
      </w:r>
      <w:r w:rsidR="002B2B88" w:rsidRPr="000643E5">
        <w:rPr>
          <w:szCs w:val="28"/>
        </w:rPr>
        <w:t>лавн</w:t>
      </w:r>
      <w:r w:rsidR="004400E3">
        <w:rPr>
          <w:szCs w:val="28"/>
        </w:rPr>
        <w:t>ой</w:t>
      </w:r>
      <w:r w:rsidR="002B2B88" w:rsidRPr="000643E5">
        <w:rPr>
          <w:szCs w:val="28"/>
        </w:rPr>
        <w:t xml:space="preserve"> страниц</w:t>
      </w:r>
      <w:r w:rsidR="004400E3">
        <w:rPr>
          <w:szCs w:val="28"/>
        </w:rPr>
        <w:t>ы</w:t>
      </w:r>
      <w:r w:rsidR="002B2B88" w:rsidRPr="000643E5">
        <w:rPr>
          <w:szCs w:val="28"/>
        </w:rPr>
        <w:t xml:space="preserve"> представлена</w:t>
      </w:r>
      <w:r w:rsidR="000A6ABD">
        <w:rPr>
          <w:szCs w:val="28"/>
        </w:rPr>
        <w:t xml:space="preserve"> на рисунке </w:t>
      </w:r>
      <w:r w:rsidR="00C13380">
        <w:rPr>
          <w:szCs w:val="28"/>
          <w:lang w:val="en-US"/>
        </w:rPr>
        <w:t>1</w:t>
      </w:r>
      <w:r w:rsidR="00A5002A">
        <w:rPr>
          <w:szCs w:val="28"/>
        </w:rPr>
        <w:t>.</w:t>
      </w:r>
      <w:r w:rsidR="00254D78">
        <w:rPr>
          <w:szCs w:val="28"/>
        </w:rPr>
        <w:t>5</w:t>
      </w:r>
      <w:r w:rsidR="002B2B88" w:rsidRPr="000643E5">
        <w:rPr>
          <w:szCs w:val="28"/>
        </w:rPr>
        <w:t>.</w:t>
      </w:r>
    </w:p>
    <w:p w14:paraId="517EA70C" w14:textId="78B053D0" w:rsidR="002B2B88" w:rsidRDefault="00874D48" w:rsidP="000643E5">
      <w:pPr>
        <w:pStyle w:val="a7"/>
      </w:pPr>
      <w:r w:rsidRPr="00874D48">
        <w:rPr>
          <w:noProof/>
          <w:lang w:eastAsia="ru-RU"/>
        </w:rPr>
        <w:drawing>
          <wp:inline distT="0" distB="0" distL="0" distR="0" wp14:anchorId="1F8C3B17" wp14:editId="316C9895">
            <wp:extent cx="5472000" cy="26495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2000" cy="2649571"/>
                    </a:xfrm>
                    <a:prstGeom prst="rect">
                      <a:avLst/>
                    </a:prstGeom>
                  </pic:spPr>
                </pic:pic>
              </a:graphicData>
            </a:graphic>
          </wp:inline>
        </w:drawing>
      </w:r>
    </w:p>
    <w:p w14:paraId="02DB56D2" w14:textId="14920E7F" w:rsidR="002B2B88" w:rsidRDefault="002B2B88" w:rsidP="000643E5">
      <w:pPr>
        <w:pStyle w:val="a8"/>
      </w:pPr>
      <w:r>
        <w:t>Рисунок</w:t>
      </w:r>
      <w:r>
        <w:rPr>
          <w:lang w:val="en-US"/>
        </w:rPr>
        <w:t> </w:t>
      </w:r>
      <w:r w:rsidR="00C13380" w:rsidRPr="00C13380">
        <w:t>1</w:t>
      </w:r>
      <w:r w:rsidRPr="00766558">
        <w:t>.</w:t>
      </w:r>
      <w:r w:rsidR="00254D78">
        <w:rPr>
          <w:szCs w:val="28"/>
        </w:rPr>
        <w:t>5</w:t>
      </w:r>
      <w:r w:rsidR="00BC261F" w:rsidRPr="00C82DE6">
        <w:rPr>
          <w:szCs w:val="28"/>
        </w:rPr>
        <w:t> –</w:t>
      </w:r>
      <w:r w:rsidR="00BC261F">
        <w:rPr>
          <w:szCs w:val="28"/>
        </w:rPr>
        <w:t xml:space="preserve"> </w:t>
      </w:r>
      <w:r>
        <w:t>Главная страница сайта «</w:t>
      </w:r>
      <w:r>
        <w:rPr>
          <w:lang w:val="en-US"/>
        </w:rPr>
        <w:t>KOZA</w:t>
      </w:r>
      <w:r>
        <w:t>»</w:t>
      </w:r>
    </w:p>
    <w:p w14:paraId="339E7980" w14:textId="6B221EA1" w:rsidR="002B2B88" w:rsidRDefault="005A6ABB" w:rsidP="002B2B88">
      <w:pPr>
        <w:pStyle w:val="aa"/>
        <w:ind w:left="0"/>
        <w:contextualSpacing w:val="0"/>
        <w:rPr>
          <w:szCs w:val="28"/>
        </w:rPr>
      </w:pPr>
      <w:r>
        <w:rPr>
          <w:szCs w:val="28"/>
        </w:rPr>
        <w:t>На </w:t>
      </w:r>
      <w:r w:rsidR="002B2B88">
        <w:rPr>
          <w:szCs w:val="28"/>
        </w:rPr>
        <w:t>главной странице расположено горизонтальное меню, включающее</w:t>
      </w:r>
      <w:r w:rsidR="000A6ABD">
        <w:rPr>
          <w:szCs w:val="28"/>
        </w:rPr>
        <w:t xml:space="preserve"> в </w:t>
      </w:r>
      <w:r w:rsidR="002B2B88">
        <w:rPr>
          <w:szCs w:val="28"/>
        </w:rPr>
        <w:t>себя ссылки</w:t>
      </w:r>
      <w:r w:rsidR="000A6ABD">
        <w:rPr>
          <w:szCs w:val="28"/>
        </w:rPr>
        <w:t xml:space="preserve"> на </w:t>
      </w:r>
      <w:r w:rsidR="002B2B88">
        <w:rPr>
          <w:szCs w:val="28"/>
        </w:rPr>
        <w:t>социальные сети</w:t>
      </w:r>
      <w:r w:rsidR="000A6ABD">
        <w:rPr>
          <w:szCs w:val="28"/>
        </w:rPr>
        <w:t xml:space="preserve"> </w:t>
      </w:r>
      <w:r w:rsidR="00383FDB">
        <w:rPr>
          <w:szCs w:val="28"/>
        </w:rPr>
        <w:t xml:space="preserve">школы </w:t>
      </w:r>
      <w:r w:rsidR="000A6ABD">
        <w:rPr>
          <w:szCs w:val="28"/>
        </w:rPr>
        <w:t>и </w:t>
      </w:r>
      <w:r w:rsidR="002B2B88">
        <w:rPr>
          <w:szCs w:val="28"/>
        </w:rPr>
        <w:t>кнопки «Оставить заявку», «</w:t>
      </w:r>
      <w:r w:rsidR="00874D48">
        <w:rPr>
          <w:szCs w:val="28"/>
        </w:rPr>
        <w:t>Вступайте</w:t>
      </w:r>
      <w:r w:rsidR="000A6ABD">
        <w:rPr>
          <w:szCs w:val="28"/>
        </w:rPr>
        <w:t xml:space="preserve"> в </w:t>
      </w:r>
      <w:r w:rsidR="00874D48">
        <w:rPr>
          <w:szCs w:val="28"/>
        </w:rPr>
        <w:t>чат моделей</w:t>
      </w:r>
      <w:r w:rsidR="004B139F">
        <w:rPr>
          <w:szCs w:val="28"/>
        </w:rPr>
        <w:t>»</w:t>
      </w:r>
      <w:r w:rsidR="00383FDB">
        <w:rPr>
          <w:szCs w:val="28"/>
        </w:rPr>
        <w:t xml:space="preserve"> для быстрого доступа связи</w:t>
      </w:r>
      <w:r w:rsidR="004B139F">
        <w:rPr>
          <w:szCs w:val="28"/>
        </w:rPr>
        <w:t xml:space="preserve">. </w:t>
      </w:r>
      <w:r>
        <w:rPr>
          <w:szCs w:val="28"/>
        </w:rPr>
        <w:t>В </w:t>
      </w:r>
      <w:r w:rsidR="004400E3">
        <w:rPr>
          <w:szCs w:val="28"/>
        </w:rPr>
        <w:t>качестве фона блока используется затемнённая фотография студии.</w:t>
      </w:r>
      <w:r w:rsidR="002B2B88">
        <w:rPr>
          <w:szCs w:val="28"/>
        </w:rPr>
        <w:t xml:space="preserve"> </w:t>
      </w:r>
    </w:p>
    <w:p w14:paraId="3C7D0676" w14:textId="4E8ED895" w:rsidR="00A3320F" w:rsidRDefault="002B2B88" w:rsidP="00842289">
      <w:pPr>
        <w:tabs>
          <w:tab w:val="left" w:pos="1920"/>
        </w:tabs>
        <w:rPr>
          <w:szCs w:val="28"/>
        </w:rPr>
      </w:pPr>
      <w:r>
        <w:rPr>
          <w:szCs w:val="28"/>
        </w:rPr>
        <w:t>Основным преимуществом сайта можно отметить удобное навигационное меню</w:t>
      </w:r>
      <w:r w:rsidR="000A6ABD">
        <w:rPr>
          <w:szCs w:val="28"/>
        </w:rPr>
        <w:t xml:space="preserve"> с </w:t>
      </w:r>
      <w:r>
        <w:rPr>
          <w:szCs w:val="28"/>
        </w:rPr>
        <w:t xml:space="preserve">выпадающим списком категорий, что обеспечит более быстрый способ поиска информации со стороны пользователя. </w:t>
      </w:r>
      <w:r w:rsidR="00220857">
        <w:rPr>
          <w:szCs w:val="28"/>
        </w:rPr>
        <w:t>Кроме того,</w:t>
      </w:r>
      <w:r>
        <w:rPr>
          <w:szCs w:val="28"/>
        </w:rPr>
        <w:t xml:space="preserve"> пользователь может найти подробн</w:t>
      </w:r>
      <w:r w:rsidR="004400E3">
        <w:rPr>
          <w:szCs w:val="28"/>
        </w:rPr>
        <w:t>ую</w:t>
      </w:r>
      <w:r>
        <w:rPr>
          <w:szCs w:val="28"/>
        </w:rPr>
        <w:t xml:space="preserve"> информацию</w:t>
      </w:r>
      <w:r w:rsidR="000A6ABD">
        <w:rPr>
          <w:szCs w:val="28"/>
        </w:rPr>
        <w:t xml:space="preserve"> о </w:t>
      </w:r>
      <w:r>
        <w:rPr>
          <w:szCs w:val="28"/>
        </w:rPr>
        <w:t>каждом</w:t>
      </w:r>
      <w:r w:rsidR="005A6ABB">
        <w:rPr>
          <w:szCs w:val="28"/>
        </w:rPr>
        <w:t xml:space="preserve"> из </w:t>
      </w:r>
      <w:r>
        <w:rPr>
          <w:szCs w:val="28"/>
        </w:rPr>
        <w:t>курсов</w:t>
      </w:r>
      <w:r w:rsidR="004400E3">
        <w:rPr>
          <w:szCs w:val="28"/>
        </w:rPr>
        <w:t xml:space="preserve">. </w:t>
      </w:r>
      <w:r w:rsidR="005A6ABB">
        <w:rPr>
          <w:szCs w:val="28"/>
        </w:rPr>
        <w:t>Для </w:t>
      </w:r>
      <w:r>
        <w:rPr>
          <w:szCs w:val="28"/>
        </w:rPr>
        <w:t>каждого</w:t>
      </w:r>
      <w:r w:rsidR="005A6ABB">
        <w:rPr>
          <w:szCs w:val="28"/>
        </w:rPr>
        <w:t xml:space="preserve"> из </w:t>
      </w:r>
      <w:r w:rsidR="004400E3">
        <w:rPr>
          <w:szCs w:val="28"/>
        </w:rPr>
        <w:t xml:space="preserve">них </w:t>
      </w:r>
      <w:r>
        <w:rPr>
          <w:szCs w:val="28"/>
        </w:rPr>
        <w:t>представлена своя страничка</w:t>
      </w:r>
      <w:r w:rsidR="000A6ABD">
        <w:rPr>
          <w:szCs w:val="28"/>
        </w:rPr>
        <w:t xml:space="preserve"> с </w:t>
      </w:r>
      <w:r>
        <w:rPr>
          <w:szCs w:val="28"/>
        </w:rPr>
        <w:t xml:space="preserve">полным </w:t>
      </w:r>
      <w:proofErr w:type="spellStart"/>
      <w:r>
        <w:rPr>
          <w:szCs w:val="28"/>
        </w:rPr>
        <w:t>текстово</w:t>
      </w:r>
      <w:proofErr w:type="spellEnd"/>
      <w:r>
        <w:rPr>
          <w:szCs w:val="28"/>
        </w:rPr>
        <w:t>-графическим описан</w:t>
      </w:r>
      <w:r w:rsidR="002D175B">
        <w:rPr>
          <w:szCs w:val="28"/>
        </w:rPr>
        <w:t>ием</w:t>
      </w:r>
      <w:r w:rsidR="00367689">
        <w:rPr>
          <w:szCs w:val="28"/>
        </w:rPr>
        <w:t>:</w:t>
      </w:r>
      <w:r w:rsidR="000A6ABD">
        <w:rPr>
          <w:szCs w:val="28"/>
        </w:rPr>
        <w:t xml:space="preserve"> о </w:t>
      </w:r>
      <w:r w:rsidR="00134EBB">
        <w:rPr>
          <w:szCs w:val="28"/>
        </w:rPr>
        <w:t>чём данный</w:t>
      </w:r>
      <w:r w:rsidR="00367689">
        <w:rPr>
          <w:szCs w:val="28"/>
        </w:rPr>
        <w:t xml:space="preserve"> курс, как проходит обучение, программа занятий, плюсы прохождения, отзывы</w:t>
      </w:r>
      <w:r w:rsidR="000A6ABD">
        <w:rPr>
          <w:szCs w:val="28"/>
        </w:rPr>
        <w:t xml:space="preserve"> от </w:t>
      </w:r>
      <w:r w:rsidR="00367689">
        <w:rPr>
          <w:szCs w:val="28"/>
        </w:rPr>
        <w:t>клиентов, фотоматериалы, примеры работ учеников, расписание ближайшего курса</w:t>
      </w:r>
      <w:r w:rsidR="000A6ABD">
        <w:rPr>
          <w:szCs w:val="28"/>
        </w:rPr>
        <w:t xml:space="preserve"> с </w:t>
      </w:r>
      <w:r w:rsidR="00367689">
        <w:rPr>
          <w:szCs w:val="28"/>
        </w:rPr>
        <w:t>ценой.</w:t>
      </w:r>
      <w:r w:rsidR="004400E3">
        <w:rPr>
          <w:szCs w:val="28"/>
        </w:rPr>
        <w:t xml:space="preserve"> </w:t>
      </w:r>
      <w:r w:rsidR="005A6ABB">
        <w:rPr>
          <w:szCs w:val="28"/>
        </w:rPr>
        <w:t>В </w:t>
      </w:r>
      <w:r w:rsidR="00220857">
        <w:rPr>
          <w:szCs w:val="28"/>
        </w:rPr>
        <w:t xml:space="preserve">случае, если клиент заинтересовался услугами </w:t>
      </w:r>
      <w:r w:rsidR="004400E3">
        <w:rPr>
          <w:szCs w:val="28"/>
        </w:rPr>
        <w:t>студии, он может ознакомиться</w:t>
      </w:r>
      <w:r w:rsidR="000A6ABD">
        <w:rPr>
          <w:szCs w:val="28"/>
        </w:rPr>
        <w:t xml:space="preserve"> с </w:t>
      </w:r>
      <w:r w:rsidR="00553EB0">
        <w:rPr>
          <w:szCs w:val="28"/>
        </w:rPr>
        <w:t>курсами</w:t>
      </w:r>
      <w:r w:rsidR="000A6ABD">
        <w:rPr>
          <w:szCs w:val="28"/>
        </w:rPr>
        <w:t xml:space="preserve"> и </w:t>
      </w:r>
      <w:r w:rsidR="00220857">
        <w:rPr>
          <w:szCs w:val="28"/>
        </w:rPr>
        <w:t xml:space="preserve">их отличиями, этапами </w:t>
      </w:r>
      <w:r w:rsidR="00134EBB">
        <w:rPr>
          <w:szCs w:val="28"/>
        </w:rPr>
        <w:t xml:space="preserve">их </w:t>
      </w:r>
      <w:r w:rsidR="00220857">
        <w:rPr>
          <w:szCs w:val="28"/>
        </w:rPr>
        <w:t>проведения, стоимостью</w:t>
      </w:r>
      <w:r w:rsidR="000A6ABD">
        <w:rPr>
          <w:szCs w:val="28"/>
        </w:rPr>
        <w:t xml:space="preserve"> и </w:t>
      </w:r>
      <w:r w:rsidR="00220857">
        <w:rPr>
          <w:szCs w:val="28"/>
        </w:rPr>
        <w:t>отзывами</w:t>
      </w:r>
      <w:r w:rsidR="005A6ABB">
        <w:rPr>
          <w:szCs w:val="28"/>
        </w:rPr>
        <w:t>,</w:t>
      </w:r>
      <w:r w:rsidR="000A6ABD">
        <w:rPr>
          <w:szCs w:val="28"/>
        </w:rPr>
        <w:t xml:space="preserve"> а </w:t>
      </w:r>
      <w:r w:rsidR="00220857">
        <w:rPr>
          <w:szCs w:val="28"/>
        </w:rPr>
        <w:t>также оставить заявку</w:t>
      </w:r>
      <w:r w:rsidR="000A6ABD">
        <w:rPr>
          <w:szCs w:val="28"/>
        </w:rPr>
        <w:t xml:space="preserve"> на </w:t>
      </w:r>
      <w:r w:rsidR="00220857">
        <w:rPr>
          <w:szCs w:val="28"/>
        </w:rPr>
        <w:t>процедуру, заполнив форму.</w:t>
      </w:r>
    </w:p>
    <w:p w14:paraId="4AF5A260" w14:textId="5E59D238" w:rsidR="00714557" w:rsidRDefault="00714557" w:rsidP="00714557">
      <w:r w:rsidRPr="00D3295F">
        <w:t>Информация</w:t>
      </w:r>
      <w:r w:rsidR="000A6ABD">
        <w:t xml:space="preserve"> о </w:t>
      </w:r>
      <w:r>
        <w:t>курсах</w:t>
      </w:r>
      <w:r w:rsidR="000A6ABD">
        <w:t xml:space="preserve"> на </w:t>
      </w:r>
      <w:r>
        <w:t>главной странице</w:t>
      </w:r>
      <w:r w:rsidRPr="00D3295F">
        <w:t xml:space="preserve"> веб-сайт</w:t>
      </w:r>
      <w:r>
        <w:t>а</w:t>
      </w:r>
      <w:r w:rsidR="004400E3">
        <w:t xml:space="preserve"> представлена</w:t>
      </w:r>
      <w:r w:rsidR="000A6ABD">
        <w:t xml:space="preserve"> в </w:t>
      </w:r>
      <w:r w:rsidRPr="00D3295F">
        <w:t>виде карточек, которые содержат изображения</w:t>
      </w:r>
      <w:r w:rsidR="005D3489">
        <w:t>, краткое описание</w:t>
      </w:r>
      <w:r w:rsidR="000A6ABD">
        <w:t xml:space="preserve"> и </w:t>
      </w:r>
      <w:r w:rsidRPr="00D3295F">
        <w:t>гиперссылки, что свойственно</w:t>
      </w:r>
      <w:r w:rsidR="000A6ABD">
        <w:t xml:space="preserve"> для </w:t>
      </w:r>
      <w:r w:rsidRPr="00D3295F">
        <w:t>стиля «метро». Этот стиль подходит данной тематике, так как он облегчает восприятие контента</w:t>
      </w:r>
      <w:r w:rsidR="005D3489">
        <w:t>, структурирует</w:t>
      </w:r>
      <w:r w:rsidR="000A6ABD">
        <w:t xml:space="preserve"> и </w:t>
      </w:r>
      <w:r w:rsidR="005D3489">
        <w:t>упорядочивает обучения</w:t>
      </w:r>
      <w:r w:rsidR="00981089">
        <w:t xml:space="preserve"> студии</w:t>
      </w:r>
      <w:r w:rsidR="005A6ABB">
        <w:t>,</w:t>
      </w:r>
      <w:r w:rsidR="000A6ABD">
        <w:t xml:space="preserve"> а </w:t>
      </w:r>
      <w:r w:rsidR="005D3489">
        <w:t xml:space="preserve">также </w:t>
      </w:r>
      <w:r w:rsidR="005D3489" w:rsidRPr="00553EB0">
        <w:t>помогает</w:t>
      </w:r>
      <w:r w:rsidRPr="00D3295F">
        <w:t xml:space="preserve"> сконцентриро</w:t>
      </w:r>
      <w:r w:rsidR="005D3489">
        <w:t xml:space="preserve">вать </w:t>
      </w:r>
      <w:r w:rsidR="005D3489" w:rsidRPr="00D3295F">
        <w:t>внимание пользователя</w:t>
      </w:r>
      <w:r w:rsidR="000A6ABD">
        <w:t xml:space="preserve"> на </w:t>
      </w:r>
      <w:r w:rsidRPr="00D3295F">
        <w:t>карточках-указателях</w:t>
      </w:r>
      <w:r w:rsidR="00E23630">
        <w:t xml:space="preserve">, </w:t>
      </w:r>
      <w:r w:rsidR="00553EB0">
        <w:t xml:space="preserve">способствует </w:t>
      </w:r>
      <w:r w:rsidR="00E23630">
        <w:t>быстро</w:t>
      </w:r>
      <w:r w:rsidR="00553EB0">
        <w:t>му</w:t>
      </w:r>
      <w:r w:rsidR="00E23630">
        <w:t xml:space="preserve"> ориентирова</w:t>
      </w:r>
      <w:r w:rsidR="00553EB0">
        <w:t>нию</w:t>
      </w:r>
      <w:r w:rsidR="000A6ABD">
        <w:t xml:space="preserve"> и </w:t>
      </w:r>
      <w:r w:rsidR="00E23630">
        <w:t>на</w:t>
      </w:r>
      <w:r w:rsidR="00553EB0">
        <w:t>хождению</w:t>
      </w:r>
      <w:r w:rsidR="00E23630">
        <w:t xml:space="preserve"> нужн</w:t>
      </w:r>
      <w:r w:rsidR="00553EB0">
        <w:t>ого</w:t>
      </w:r>
      <w:r w:rsidR="00E23630">
        <w:t xml:space="preserve"> курс</w:t>
      </w:r>
      <w:r w:rsidR="00553EB0">
        <w:t>а</w:t>
      </w:r>
      <w:r w:rsidR="00E23630">
        <w:t xml:space="preserve">. </w:t>
      </w:r>
      <w:r w:rsidR="008A6EEA">
        <w:t>Блок</w:t>
      </w:r>
      <w:r w:rsidR="000A6ABD">
        <w:t xml:space="preserve"> с </w:t>
      </w:r>
      <w:r w:rsidR="008A6EEA">
        <w:t>к</w:t>
      </w:r>
      <w:r w:rsidR="008A6EEA" w:rsidRPr="008A6EEA">
        <w:t>арточн</w:t>
      </w:r>
      <w:r w:rsidR="008A6EEA">
        <w:t>ым</w:t>
      </w:r>
      <w:r w:rsidR="008A6EEA" w:rsidRPr="008A6EEA">
        <w:t xml:space="preserve"> представление</w:t>
      </w:r>
      <w:r w:rsidR="008A6EEA">
        <w:t>м</w:t>
      </w:r>
      <w:r w:rsidR="008A6EEA" w:rsidRPr="008A6EEA">
        <w:t xml:space="preserve"> </w:t>
      </w:r>
      <w:r w:rsidR="00C61015">
        <w:t>обучений</w:t>
      </w:r>
      <w:r w:rsidR="005A6ABB">
        <w:t xml:space="preserve"> по </w:t>
      </w:r>
      <w:r w:rsidR="00C61015">
        <w:t>направлениям</w:t>
      </w:r>
      <w:r w:rsidR="000A6ABD">
        <w:t xml:space="preserve"> на </w:t>
      </w:r>
      <w:r w:rsidR="008A6EEA" w:rsidRPr="008A6EEA">
        <w:t>главной странице сайта представлен</w:t>
      </w:r>
      <w:r w:rsidR="000A6ABD">
        <w:t xml:space="preserve"> на рисунке </w:t>
      </w:r>
      <w:r w:rsidR="00C13380" w:rsidRPr="00C13380">
        <w:t>1</w:t>
      </w:r>
      <w:r w:rsidR="008A6EEA">
        <w:t>.6.</w:t>
      </w:r>
    </w:p>
    <w:p w14:paraId="747E222B" w14:textId="4DC311AB" w:rsidR="00714557" w:rsidRPr="0051586F" w:rsidRDefault="006931A0" w:rsidP="0051586F">
      <w:pPr>
        <w:pStyle w:val="a7"/>
      </w:pPr>
      <w:r w:rsidRPr="006931A0">
        <w:rPr>
          <w:noProof/>
          <w:lang w:eastAsia="ru-RU"/>
        </w:rPr>
        <w:lastRenderedPageBreak/>
        <w:drawing>
          <wp:inline distT="0" distB="0" distL="0" distR="0" wp14:anchorId="4F89A9A8" wp14:editId="6FCA08DE">
            <wp:extent cx="5470877" cy="2126511"/>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803" b="3771"/>
                    <a:stretch/>
                  </pic:blipFill>
                  <pic:spPr bwMode="auto">
                    <a:xfrm>
                      <a:off x="0" y="0"/>
                      <a:ext cx="5472000" cy="2126947"/>
                    </a:xfrm>
                    <a:prstGeom prst="rect">
                      <a:avLst/>
                    </a:prstGeom>
                    <a:ln>
                      <a:noFill/>
                    </a:ln>
                    <a:extLst>
                      <a:ext uri="{53640926-AAD7-44D8-BBD7-CCE9431645EC}">
                        <a14:shadowObscured xmlns:a14="http://schemas.microsoft.com/office/drawing/2010/main"/>
                      </a:ext>
                    </a:extLst>
                  </pic:spPr>
                </pic:pic>
              </a:graphicData>
            </a:graphic>
          </wp:inline>
        </w:drawing>
      </w:r>
    </w:p>
    <w:p w14:paraId="3EB81F0E" w14:textId="76BA5478" w:rsidR="00E23630" w:rsidRPr="0051586F" w:rsidRDefault="00E23630" w:rsidP="0051586F">
      <w:pPr>
        <w:pStyle w:val="a8"/>
      </w:pPr>
      <w:r w:rsidRPr="0051586F">
        <w:t>Рисунок </w:t>
      </w:r>
      <w:r w:rsidR="00C13380" w:rsidRPr="00C13380">
        <w:t>1</w:t>
      </w:r>
      <w:r w:rsidRPr="0051586F">
        <w:t xml:space="preserve">.6 – </w:t>
      </w:r>
      <w:r w:rsidR="0061776B" w:rsidRPr="0051586F">
        <w:t>Блок</w:t>
      </w:r>
      <w:r w:rsidR="000A6ABD">
        <w:t xml:space="preserve"> с </w:t>
      </w:r>
      <w:r w:rsidR="0061776B" w:rsidRPr="0051586F">
        <w:t>обучениями</w:t>
      </w:r>
      <w:r w:rsidR="005A6ABB">
        <w:t xml:space="preserve"> по </w:t>
      </w:r>
      <w:r w:rsidR="0061776B" w:rsidRPr="0051586F">
        <w:t>направлениям</w:t>
      </w:r>
      <w:r w:rsidR="000A6ABD">
        <w:t xml:space="preserve"> на </w:t>
      </w:r>
      <w:r w:rsidR="0061776B" w:rsidRPr="0051586F">
        <w:t>главной странице сайта</w:t>
      </w:r>
    </w:p>
    <w:p w14:paraId="51B7D983" w14:textId="31B83A99" w:rsidR="00714557" w:rsidRDefault="00A3320F" w:rsidP="00B90692">
      <w:pPr>
        <w:tabs>
          <w:tab w:val="left" w:pos="1920"/>
        </w:tabs>
        <w:rPr>
          <w:szCs w:val="28"/>
        </w:rPr>
      </w:pPr>
      <w:r>
        <w:rPr>
          <w:szCs w:val="28"/>
        </w:rPr>
        <w:t>С</w:t>
      </w:r>
      <w:r w:rsidR="00842289">
        <w:rPr>
          <w:szCs w:val="28"/>
        </w:rPr>
        <w:t>айт содержит страницу «Блог», где пользователь может найти актуал</w:t>
      </w:r>
      <w:r w:rsidR="004400E3">
        <w:rPr>
          <w:szCs w:val="28"/>
        </w:rPr>
        <w:t>ьную</w:t>
      </w:r>
      <w:r w:rsidR="000A6ABD">
        <w:rPr>
          <w:szCs w:val="28"/>
        </w:rPr>
        <w:t xml:space="preserve"> и </w:t>
      </w:r>
      <w:r w:rsidR="00842289">
        <w:rPr>
          <w:szCs w:val="28"/>
        </w:rPr>
        <w:t>полезную информацию. Каждая статья помечена тегом, ссылающимся</w:t>
      </w:r>
      <w:r w:rsidR="000A6ABD">
        <w:rPr>
          <w:szCs w:val="28"/>
        </w:rPr>
        <w:t xml:space="preserve"> на </w:t>
      </w:r>
      <w:r w:rsidR="00842289">
        <w:rPr>
          <w:szCs w:val="28"/>
        </w:rPr>
        <w:t>курс</w:t>
      </w:r>
      <w:r w:rsidR="005A6ABB">
        <w:rPr>
          <w:szCs w:val="28"/>
        </w:rPr>
        <w:t xml:space="preserve"> по </w:t>
      </w:r>
      <w:r w:rsidR="00160BC5">
        <w:rPr>
          <w:szCs w:val="28"/>
        </w:rPr>
        <w:t xml:space="preserve">этой </w:t>
      </w:r>
      <w:r w:rsidR="00F20164">
        <w:rPr>
          <w:szCs w:val="28"/>
        </w:rPr>
        <w:t>тематике</w:t>
      </w:r>
      <w:r w:rsidR="00842289">
        <w:rPr>
          <w:szCs w:val="28"/>
        </w:rPr>
        <w:t xml:space="preserve">. </w:t>
      </w:r>
      <w:r w:rsidR="00F20164">
        <w:rPr>
          <w:szCs w:val="28"/>
        </w:rPr>
        <w:t>Данное</w:t>
      </w:r>
      <w:r w:rsidR="00842289">
        <w:rPr>
          <w:szCs w:val="28"/>
        </w:rPr>
        <w:t xml:space="preserve"> решение позволяет дополнительно ознакомить </w:t>
      </w:r>
      <w:r w:rsidR="004400E3">
        <w:rPr>
          <w:szCs w:val="28"/>
        </w:rPr>
        <w:t>посетителя</w:t>
      </w:r>
      <w:r w:rsidR="000A6ABD">
        <w:rPr>
          <w:szCs w:val="28"/>
        </w:rPr>
        <w:t xml:space="preserve"> с </w:t>
      </w:r>
      <w:r w:rsidR="00842289">
        <w:rPr>
          <w:szCs w:val="28"/>
        </w:rPr>
        <w:t>курсами, дать советы</w:t>
      </w:r>
      <w:r w:rsidR="000A6ABD">
        <w:rPr>
          <w:szCs w:val="28"/>
        </w:rPr>
        <w:t xml:space="preserve"> от </w:t>
      </w:r>
      <w:r w:rsidR="00842289">
        <w:rPr>
          <w:szCs w:val="28"/>
        </w:rPr>
        <w:t>лица профессионалов</w:t>
      </w:r>
      <w:r w:rsidR="00645E9E">
        <w:rPr>
          <w:szCs w:val="28"/>
        </w:rPr>
        <w:t>, что</w:t>
      </w:r>
      <w:r w:rsidR="00842289">
        <w:rPr>
          <w:szCs w:val="28"/>
        </w:rPr>
        <w:t xml:space="preserve"> вследствие повышает заинтересованность</w:t>
      </w:r>
      <w:r w:rsidR="008E5DAE">
        <w:rPr>
          <w:szCs w:val="28"/>
        </w:rPr>
        <w:t xml:space="preserve"> потенциальных клиентов</w:t>
      </w:r>
      <w:r w:rsidR="000A6ABD">
        <w:rPr>
          <w:szCs w:val="28"/>
        </w:rPr>
        <w:t xml:space="preserve"> в </w:t>
      </w:r>
      <w:r w:rsidR="00842289">
        <w:rPr>
          <w:szCs w:val="28"/>
        </w:rPr>
        <w:t>услугах школы.</w:t>
      </w:r>
    </w:p>
    <w:p w14:paraId="19EE285B" w14:textId="19AAAF92" w:rsidR="004A3408" w:rsidRDefault="004A3408" w:rsidP="004A3408">
      <w:pPr>
        <w:tabs>
          <w:tab w:val="left" w:pos="1920"/>
        </w:tabs>
        <w:rPr>
          <w:szCs w:val="28"/>
        </w:rPr>
      </w:pPr>
      <w:r>
        <w:rPr>
          <w:szCs w:val="28"/>
        </w:rPr>
        <w:t>Логотип</w:t>
      </w:r>
      <w:r w:rsidR="000A6ABD">
        <w:rPr>
          <w:szCs w:val="28"/>
        </w:rPr>
        <w:t xml:space="preserve"> в </w:t>
      </w:r>
      <w:proofErr w:type="spellStart"/>
      <w:r>
        <w:rPr>
          <w:szCs w:val="28"/>
        </w:rPr>
        <w:t>текстово</w:t>
      </w:r>
      <w:proofErr w:type="spellEnd"/>
      <w:r>
        <w:rPr>
          <w:szCs w:val="28"/>
        </w:rPr>
        <w:t xml:space="preserve">-графическом варианте </w:t>
      </w:r>
      <w:r w:rsidR="00DB0E21" w:rsidRPr="006E3F8B">
        <w:t>выполняет основную функцию</w:t>
      </w:r>
      <w:r w:rsidR="000979CA">
        <w:t> </w:t>
      </w:r>
      <w:r w:rsidR="00DB0E21" w:rsidRPr="006E3F8B">
        <w:t>– запоминаемость</w:t>
      </w:r>
      <w:r w:rsidR="000A6ABD">
        <w:t xml:space="preserve"> и </w:t>
      </w:r>
      <w:r w:rsidR="00DB0E21" w:rsidRPr="006E3F8B">
        <w:t>узнаваемость</w:t>
      </w:r>
      <w:r w:rsidR="00DB0E21">
        <w:t>,</w:t>
      </w:r>
      <w:r w:rsidR="00134EBB">
        <w:rPr>
          <w:szCs w:val="28"/>
        </w:rPr>
        <w:t xml:space="preserve"> однако не </w:t>
      </w:r>
      <w:r w:rsidR="004400E3">
        <w:rPr>
          <w:szCs w:val="28"/>
        </w:rPr>
        <w:t xml:space="preserve">совсем </w:t>
      </w:r>
      <w:r w:rsidR="00134EBB">
        <w:rPr>
          <w:szCs w:val="28"/>
        </w:rPr>
        <w:t>соответствует тематике сайта</w:t>
      </w:r>
      <w:r>
        <w:rPr>
          <w:szCs w:val="28"/>
        </w:rPr>
        <w:t>. Он представлен</w:t>
      </w:r>
      <w:r w:rsidR="000A6ABD">
        <w:rPr>
          <w:szCs w:val="28"/>
        </w:rPr>
        <w:t xml:space="preserve"> в </w:t>
      </w:r>
      <w:r>
        <w:rPr>
          <w:szCs w:val="28"/>
        </w:rPr>
        <w:t>растровом формате</w:t>
      </w:r>
      <w:r w:rsidR="000A6ABD">
        <w:rPr>
          <w:szCs w:val="28"/>
        </w:rPr>
        <w:t xml:space="preserve"> в </w:t>
      </w:r>
      <w:r>
        <w:rPr>
          <w:szCs w:val="28"/>
        </w:rPr>
        <w:t>сером цвете</w:t>
      </w:r>
      <w:r w:rsidR="00A5002A">
        <w:rPr>
          <w:szCs w:val="28"/>
        </w:rPr>
        <w:t xml:space="preserve"> (рисунок </w:t>
      </w:r>
      <w:r w:rsidR="00C13380" w:rsidRPr="000979CA">
        <w:rPr>
          <w:szCs w:val="28"/>
        </w:rPr>
        <w:t>1</w:t>
      </w:r>
      <w:r w:rsidR="00A5002A">
        <w:rPr>
          <w:szCs w:val="28"/>
        </w:rPr>
        <w:t>.</w:t>
      </w:r>
      <w:r w:rsidR="0019104F">
        <w:rPr>
          <w:szCs w:val="28"/>
        </w:rPr>
        <w:t>7</w:t>
      </w:r>
      <w:r>
        <w:rPr>
          <w:szCs w:val="28"/>
        </w:rPr>
        <w:t>).</w:t>
      </w:r>
    </w:p>
    <w:p w14:paraId="608ED863" w14:textId="77777777" w:rsidR="004A3408" w:rsidRDefault="004A3408" w:rsidP="009D6E90">
      <w:pPr>
        <w:pStyle w:val="a7"/>
      </w:pPr>
      <w:r>
        <w:rPr>
          <w:noProof/>
          <w:lang w:eastAsia="ru-RU"/>
        </w:rPr>
        <w:drawing>
          <wp:inline distT="0" distB="0" distL="0" distR="0" wp14:anchorId="02F58069" wp14:editId="4D7B8B17">
            <wp:extent cx="2496450" cy="694944"/>
            <wp:effectExtent l="0" t="0" r="0" b="0"/>
            <wp:docPr id="16" name="Рисунок 16" descr="https://static.tildacdn.com/tild3636-6334-4534-a532-666262646530/Koza-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3636-6334-4534-a532-666262646530/Koza-Studi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0665" b="7276"/>
                    <a:stretch/>
                  </pic:blipFill>
                  <pic:spPr bwMode="auto">
                    <a:xfrm>
                      <a:off x="0" y="0"/>
                      <a:ext cx="2556431" cy="711641"/>
                    </a:xfrm>
                    <a:prstGeom prst="rect">
                      <a:avLst/>
                    </a:prstGeom>
                    <a:noFill/>
                    <a:ln>
                      <a:noFill/>
                    </a:ln>
                    <a:extLst>
                      <a:ext uri="{53640926-AAD7-44D8-BBD7-CCE9431645EC}">
                        <a14:shadowObscured xmlns:a14="http://schemas.microsoft.com/office/drawing/2010/main"/>
                      </a:ext>
                    </a:extLst>
                  </pic:spPr>
                </pic:pic>
              </a:graphicData>
            </a:graphic>
          </wp:inline>
        </w:drawing>
      </w:r>
    </w:p>
    <w:p w14:paraId="22BD4084" w14:textId="0BD1EA3C" w:rsidR="00A5002A" w:rsidRPr="00A5002A" w:rsidRDefault="004A3408" w:rsidP="009D6E90">
      <w:pPr>
        <w:pStyle w:val="a8"/>
      </w:pPr>
      <w:r>
        <w:t>Рисунок</w:t>
      </w:r>
      <w:r>
        <w:rPr>
          <w:lang w:val="en-US"/>
        </w:rPr>
        <w:t> </w:t>
      </w:r>
      <w:r w:rsidR="00C13380" w:rsidRPr="000979CA">
        <w:t>1</w:t>
      </w:r>
      <w:r w:rsidR="00BC261F">
        <w:t>.</w:t>
      </w:r>
      <w:r w:rsidR="0019104F">
        <w:t>7</w:t>
      </w:r>
      <w:r w:rsidR="00BC261F" w:rsidRPr="00C82DE6">
        <w:t> –</w:t>
      </w:r>
      <w:r w:rsidR="00BC261F">
        <w:t xml:space="preserve"> </w:t>
      </w:r>
      <w:r>
        <w:t>Логотип</w:t>
      </w:r>
      <w:r w:rsidRPr="004823A6">
        <w:t xml:space="preserve"> </w:t>
      </w:r>
      <w:r>
        <w:t>сайта</w:t>
      </w:r>
      <w:r w:rsidRPr="004823A6">
        <w:t xml:space="preserve"> </w:t>
      </w:r>
      <w:r w:rsidRPr="00980F03">
        <w:rPr>
          <w:lang w:eastAsia="ru-RU"/>
        </w:rPr>
        <w:t>«</w:t>
      </w:r>
      <w:r>
        <w:rPr>
          <w:lang w:val="en-US"/>
        </w:rPr>
        <w:t>KOZA</w:t>
      </w:r>
      <w:r>
        <w:t>»</w:t>
      </w:r>
    </w:p>
    <w:p w14:paraId="7C4EE00E" w14:textId="2DB16C2D" w:rsidR="002B2B88" w:rsidRDefault="002B2B88" w:rsidP="00A5002A">
      <w:pPr>
        <w:rPr>
          <w:szCs w:val="28"/>
        </w:rPr>
      </w:pPr>
      <w:r>
        <w:rPr>
          <w:szCs w:val="28"/>
        </w:rPr>
        <w:t xml:space="preserve">Основной шрифт </w:t>
      </w:r>
      <w:proofErr w:type="spellStart"/>
      <w:r w:rsidRPr="0035700D">
        <w:rPr>
          <w:szCs w:val="28"/>
        </w:rPr>
        <w:t>Roboto</w:t>
      </w:r>
      <w:proofErr w:type="spellEnd"/>
      <w:r w:rsidR="00B347F9">
        <w:rPr>
          <w:szCs w:val="28"/>
        </w:rPr>
        <w:t xml:space="preserve"> </w:t>
      </w:r>
      <w:r>
        <w:rPr>
          <w:szCs w:val="28"/>
        </w:rPr>
        <w:t>используется во всём сайте:</w:t>
      </w:r>
      <w:r w:rsidR="000A6ABD">
        <w:rPr>
          <w:szCs w:val="28"/>
        </w:rPr>
        <w:t xml:space="preserve"> в </w:t>
      </w:r>
      <w:r w:rsidRPr="0035700D">
        <w:rPr>
          <w:szCs w:val="28"/>
        </w:rPr>
        <w:t>меню,</w:t>
      </w:r>
      <w:r w:rsidR="000A6ABD">
        <w:rPr>
          <w:szCs w:val="28"/>
        </w:rPr>
        <w:t xml:space="preserve"> в </w:t>
      </w:r>
      <w:r w:rsidRPr="0035700D">
        <w:rPr>
          <w:szCs w:val="28"/>
        </w:rPr>
        <w:t>заголовках</w:t>
      </w:r>
      <w:r w:rsidR="000A6ABD">
        <w:rPr>
          <w:szCs w:val="28"/>
        </w:rPr>
        <w:t xml:space="preserve"> и в </w:t>
      </w:r>
      <w:r w:rsidRPr="0035700D">
        <w:rPr>
          <w:szCs w:val="28"/>
        </w:rPr>
        <w:t>основном тексте.</w:t>
      </w:r>
      <w:r>
        <w:rPr>
          <w:szCs w:val="28"/>
        </w:rPr>
        <w:t xml:space="preserve"> </w:t>
      </w:r>
      <w:r w:rsidR="00A5002A">
        <w:rPr>
          <w:szCs w:val="28"/>
        </w:rPr>
        <w:t>Сайт выполнен</w:t>
      </w:r>
      <w:r w:rsidR="000A6ABD">
        <w:rPr>
          <w:szCs w:val="28"/>
        </w:rPr>
        <w:t xml:space="preserve"> в </w:t>
      </w:r>
      <w:r w:rsidR="00A5002A">
        <w:rPr>
          <w:szCs w:val="28"/>
        </w:rPr>
        <w:t>чёрно-белом варианте</w:t>
      </w:r>
      <w:r w:rsidR="000A6ABD">
        <w:rPr>
          <w:szCs w:val="28"/>
        </w:rPr>
        <w:t xml:space="preserve"> с </w:t>
      </w:r>
      <w:r w:rsidR="00A5002A">
        <w:rPr>
          <w:szCs w:val="28"/>
        </w:rPr>
        <w:t xml:space="preserve">акцентными элементами оранжевых оттенков. </w:t>
      </w:r>
      <w:r w:rsidR="00A5002A" w:rsidRPr="00D3295F">
        <w:t>Цветовая палитра веб-ресурса</w:t>
      </w:r>
      <w:r w:rsidR="00A5002A">
        <w:t> представлена</w:t>
      </w:r>
      <w:r w:rsidR="000A6ABD">
        <w:t xml:space="preserve"> на рисунке </w:t>
      </w:r>
      <w:r w:rsidR="00C13380" w:rsidRPr="009E2C7B">
        <w:t>1</w:t>
      </w:r>
      <w:r w:rsidR="00A5002A">
        <w:t>.</w:t>
      </w:r>
      <w:r w:rsidR="0019104F">
        <w:t>8</w:t>
      </w:r>
      <w:r w:rsidR="00A5002A" w:rsidRPr="00D3295F">
        <w:t>.</w:t>
      </w:r>
      <w:r w:rsidR="00A5002A">
        <w:t xml:space="preserve"> </w:t>
      </w:r>
      <w:r>
        <w:rPr>
          <w:szCs w:val="28"/>
        </w:rPr>
        <w:t>Несмотря</w:t>
      </w:r>
      <w:r w:rsidR="000A6ABD">
        <w:rPr>
          <w:szCs w:val="28"/>
        </w:rPr>
        <w:t xml:space="preserve"> на </w:t>
      </w:r>
      <w:r>
        <w:rPr>
          <w:szCs w:val="28"/>
        </w:rPr>
        <w:t>свою «строгость», сайт наполнен цветными</w:t>
      </w:r>
      <w:r w:rsidR="000A6ABD">
        <w:rPr>
          <w:szCs w:val="28"/>
        </w:rPr>
        <w:t xml:space="preserve"> и </w:t>
      </w:r>
      <w:r>
        <w:rPr>
          <w:szCs w:val="28"/>
        </w:rPr>
        <w:t>яркими фотографиями работ, что внушает доверие пользователю.</w:t>
      </w:r>
    </w:p>
    <w:p w14:paraId="6740B341" w14:textId="4A283623" w:rsidR="00A5002A" w:rsidRDefault="00A5002A" w:rsidP="009D6E90">
      <w:pPr>
        <w:pStyle w:val="a7"/>
      </w:pPr>
      <w:r w:rsidRPr="009D6E90">
        <w:rPr>
          <w:noProof/>
          <w:lang w:eastAsia="ru-RU"/>
        </w:rPr>
        <w:drawing>
          <wp:inline distT="0" distB="0" distL="0" distR="0" wp14:anchorId="50CDBDDA" wp14:editId="11F2B87A">
            <wp:extent cx="3819353" cy="103144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872" b="8201"/>
                    <a:stretch/>
                  </pic:blipFill>
                  <pic:spPr bwMode="auto">
                    <a:xfrm>
                      <a:off x="0" y="0"/>
                      <a:ext cx="3848286" cy="1039257"/>
                    </a:xfrm>
                    <a:prstGeom prst="rect">
                      <a:avLst/>
                    </a:prstGeom>
                    <a:ln>
                      <a:noFill/>
                    </a:ln>
                    <a:extLst>
                      <a:ext uri="{53640926-AAD7-44D8-BBD7-CCE9431645EC}">
                        <a14:shadowObscured xmlns:a14="http://schemas.microsoft.com/office/drawing/2010/main"/>
                      </a:ext>
                    </a:extLst>
                  </pic:spPr>
                </pic:pic>
              </a:graphicData>
            </a:graphic>
          </wp:inline>
        </w:drawing>
      </w:r>
    </w:p>
    <w:p w14:paraId="03B1CC83" w14:textId="5E39505E" w:rsidR="005D2E07" w:rsidRPr="005D2E07" w:rsidRDefault="009D6E90" w:rsidP="009D6E90">
      <w:pPr>
        <w:pStyle w:val="a8"/>
      </w:pPr>
      <w:r w:rsidRPr="00D3295F">
        <w:t xml:space="preserve">Рисунок </w:t>
      </w:r>
      <w:r w:rsidR="00C13380" w:rsidRPr="00C13380">
        <w:t>1</w:t>
      </w:r>
      <w:r w:rsidRPr="00D3295F">
        <w:t>.</w:t>
      </w:r>
      <w:r w:rsidR="0019104F">
        <w:t>8</w:t>
      </w:r>
      <w:r w:rsidRPr="00D3295F">
        <w:t xml:space="preserve"> – Основные</w:t>
      </w:r>
      <w:r w:rsidR="000A6ABD">
        <w:t xml:space="preserve"> и </w:t>
      </w:r>
      <w:r w:rsidRPr="00D3295F">
        <w:t>акцентные цвета сайта «</w:t>
      </w:r>
      <w:r>
        <w:rPr>
          <w:lang w:val="en-US"/>
        </w:rPr>
        <w:t>KOZA</w:t>
      </w:r>
      <w:r w:rsidRPr="00D3295F">
        <w:t>»</w:t>
      </w:r>
    </w:p>
    <w:p w14:paraId="51693F95" w14:textId="06B1EAFB" w:rsidR="00134EBB" w:rsidRDefault="002B2B88" w:rsidP="00134EBB">
      <w:r>
        <w:rPr>
          <w:szCs w:val="28"/>
        </w:rPr>
        <w:t xml:space="preserve">Сайт адаптивен под все </w:t>
      </w:r>
      <w:r w:rsidR="004400E3">
        <w:rPr>
          <w:szCs w:val="28"/>
        </w:rPr>
        <w:t>разрешения экранов</w:t>
      </w:r>
      <w:r>
        <w:rPr>
          <w:szCs w:val="28"/>
        </w:rPr>
        <w:t>.</w:t>
      </w:r>
      <w:r w:rsidR="00134EBB">
        <w:t xml:space="preserve"> </w:t>
      </w:r>
      <w:r w:rsidR="00714557" w:rsidRPr="00D3295F">
        <w:t>Это является плюсом, так как большинство пользовател</w:t>
      </w:r>
      <w:r w:rsidR="00714557">
        <w:t>ей больше пользуются мобильными </w:t>
      </w:r>
      <w:r w:rsidR="00714557" w:rsidRPr="00D3295F">
        <w:t>устройствами, нежели компьютерами</w:t>
      </w:r>
      <w:r w:rsidR="005A6ABB">
        <w:t>,</w:t>
      </w:r>
      <w:r w:rsidR="000A6ABD">
        <w:t xml:space="preserve"> а </w:t>
      </w:r>
      <w:r w:rsidR="00714557" w:rsidRPr="00D3295F">
        <w:t>правил</w:t>
      </w:r>
      <w:r w:rsidR="00714557">
        <w:t>ьное отображение веб-ресурса</w:t>
      </w:r>
      <w:r w:rsidR="000A6ABD">
        <w:t xml:space="preserve"> на </w:t>
      </w:r>
      <w:r w:rsidR="00714557" w:rsidRPr="00D3295F">
        <w:t>разных устройствах позволяет быстр</w:t>
      </w:r>
      <w:r w:rsidR="000979CA">
        <w:t>о</w:t>
      </w:r>
      <w:r w:rsidR="00714557" w:rsidRPr="00D3295F">
        <w:t xml:space="preserve"> и</w:t>
      </w:r>
      <w:r w:rsidR="00714557">
        <w:t>зучить</w:t>
      </w:r>
      <w:r w:rsidR="000A6ABD">
        <w:t xml:space="preserve"> и </w:t>
      </w:r>
      <w:r w:rsidR="00714557">
        <w:t>понять предоставляемую </w:t>
      </w:r>
      <w:r w:rsidR="00714557" w:rsidRPr="00D3295F">
        <w:t>информацию.</w:t>
      </w:r>
    </w:p>
    <w:p w14:paraId="6E7C6061" w14:textId="4D0D91F5" w:rsidR="00735251" w:rsidRPr="00134EBB" w:rsidRDefault="00134EBB" w:rsidP="00134EBB">
      <w:r>
        <w:rPr>
          <w:szCs w:val="28"/>
        </w:rPr>
        <w:lastRenderedPageBreak/>
        <w:t>С</w:t>
      </w:r>
      <w:r w:rsidR="002B2B88">
        <w:rPr>
          <w:szCs w:val="28"/>
        </w:rPr>
        <w:t>айт выполняет свои функциональные требования</w:t>
      </w:r>
      <w:r w:rsidR="000A6ABD">
        <w:rPr>
          <w:szCs w:val="28"/>
        </w:rPr>
        <w:t xml:space="preserve"> и </w:t>
      </w:r>
      <w:r w:rsidR="002B2B88">
        <w:rPr>
          <w:szCs w:val="28"/>
        </w:rPr>
        <w:t>удовлетворяет потребности пользователя.</w:t>
      </w:r>
      <w:r w:rsidR="00735251" w:rsidRPr="00735251">
        <w:rPr>
          <w:szCs w:val="28"/>
        </w:rPr>
        <w:t xml:space="preserve"> </w:t>
      </w:r>
      <w:r w:rsidR="000E60CB">
        <w:rPr>
          <w:szCs w:val="28"/>
        </w:rPr>
        <w:t>Он</w:t>
      </w:r>
      <w:r w:rsidR="00735251" w:rsidRPr="00E4614E">
        <w:rPr>
          <w:szCs w:val="28"/>
        </w:rPr>
        <w:t xml:space="preserve"> спроектирован</w:t>
      </w:r>
      <w:r w:rsidR="000A6ABD">
        <w:rPr>
          <w:szCs w:val="28"/>
        </w:rPr>
        <w:t xml:space="preserve"> с </w:t>
      </w:r>
      <w:r w:rsidR="00735251" w:rsidRPr="00E4614E">
        <w:rPr>
          <w:szCs w:val="28"/>
        </w:rPr>
        <w:t>упором</w:t>
      </w:r>
      <w:r w:rsidR="000A6ABD">
        <w:rPr>
          <w:szCs w:val="28"/>
        </w:rPr>
        <w:t xml:space="preserve"> на </w:t>
      </w:r>
      <w:r w:rsidR="00735251" w:rsidRPr="00E4614E">
        <w:rPr>
          <w:szCs w:val="28"/>
        </w:rPr>
        <w:t>в</w:t>
      </w:r>
      <w:r w:rsidR="004400E3">
        <w:rPr>
          <w:szCs w:val="28"/>
        </w:rPr>
        <w:t>изуальное представление работ</w:t>
      </w:r>
      <w:r w:rsidR="000A6ABD">
        <w:rPr>
          <w:szCs w:val="28"/>
        </w:rPr>
        <w:t xml:space="preserve"> и </w:t>
      </w:r>
      <w:r w:rsidR="00735251" w:rsidRPr="00E4614E">
        <w:rPr>
          <w:szCs w:val="28"/>
        </w:rPr>
        <w:t>мероприятий, обеспечивая информационную поддержку</w:t>
      </w:r>
      <w:r w:rsidR="000A6ABD">
        <w:rPr>
          <w:szCs w:val="28"/>
        </w:rPr>
        <w:t xml:space="preserve"> и </w:t>
      </w:r>
      <w:r w:rsidR="00735251" w:rsidRPr="00E4614E">
        <w:rPr>
          <w:szCs w:val="28"/>
        </w:rPr>
        <w:t>привлекающий дизайн</w:t>
      </w:r>
      <w:r w:rsidR="000A6ABD">
        <w:rPr>
          <w:szCs w:val="28"/>
        </w:rPr>
        <w:t xml:space="preserve"> для </w:t>
      </w:r>
      <w:r w:rsidR="00735251" w:rsidRPr="00E4614E">
        <w:rPr>
          <w:szCs w:val="28"/>
        </w:rPr>
        <w:t>посетителей, желающих окунуться</w:t>
      </w:r>
      <w:r w:rsidR="000A6ABD">
        <w:rPr>
          <w:szCs w:val="28"/>
        </w:rPr>
        <w:t xml:space="preserve"> в </w:t>
      </w:r>
      <w:r w:rsidR="00735251" w:rsidRPr="00E4614E">
        <w:rPr>
          <w:szCs w:val="28"/>
        </w:rPr>
        <w:t>атмосферу творчества</w:t>
      </w:r>
      <w:r w:rsidR="000A6ABD">
        <w:rPr>
          <w:szCs w:val="28"/>
        </w:rPr>
        <w:t xml:space="preserve"> и </w:t>
      </w:r>
      <w:r w:rsidR="00735251">
        <w:rPr>
          <w:szCs w:val="28"/>
        </w:rPr>
        <w:t>красоты</w:t>
      </w:r>
      <w:r w:rsidR="00735251" w:rsidRPr="00E4614E">
        <w:rPr>
          <w:szCs w:val="28"/>
        </w:rPr>
        <w:t>, которую предлагает студия.</w:t>
      </w:r>
    </w:p>
    <w:p w14:paraId="21B80D31" w14:textId="1A7326BA" w:rsidR="00D21A15" w:rsidRPr="00AC320A" w:rsidRDefault="00D9727F" w:rsidP="00D21A15">
      <w:pPr>
        <w:pStyle w:val="afa"/>
        <w:outlineLvl w:val="2"/>
      </w:pPr>
      <w:bookmarkStart w:id="7" w:name="_Toc166885136"/>
      <w:r>
        <w:t>1</w:t>
      </w:r>
      <w:r w:rsidR="00D21A15" w:rsidRPr="00AC320A">
        <w:t>.2.</w:t>
      </w:r>
      <w:r w:rsidR="00A55D82">
        <w:t>3</w:t>
      </w:r>
      <w:r w:rsidR="00D21A15" w:rsidRPr="00AC320A">
        <w:rPr>
          <w:lang w:val="en-US"/>
        </w:rPr>
        <w:t> </w:t>
      </w:r>
      <w:r w:rsidR="00D21A15">
        <w:t>Веб</w:t>
      </w:r>
      <w:r w:rsidR="00D21A15" w:rsidRPr="00AC320A">
        <w:t>-</w:t>
      </w:r>
      <w:r w:rsidR="00AC320A">
        <w:t>сайт</w:t>
      </w:r>
      <w:r w:rsidR="00AC320A" w:rsidRPr="00AC320A">
        <w:t xml:space="preserve"> </w:t>
      </w:r>
      <w:r w:rsidR="00AC320A">
        <w:t xml:space="preserve">онлайн-школы визажистов </w:t>
      </w:r>
      <w:r w:rsidR="00AC320A" w:rsidRPr="00AC320A">
        <w:t>«</w:t>
      </w:r>
      <w:proofErr w:type="spellStart"/>
      <w:r w:rsidR="00AC320A">
        <w:rPr>
          <w:lang w:val="en-US"/>
        </w:rPr>
        <w:t>Skutova</w:t>
      </w:r>
      <w:proofErr w:type="spellEnd"/>
      <w:r w:rsidR="00AC320A" w:rsidRPr="00AC320A">
        <w:t xml:space="preserve"> </w:t>
      </w:r>
      <w:r w:rsidR="00AC320A">
        <w:rPr>
          <w:lang w:val="en-US"/>
        </w:rPr>
        <w:t>Studio</w:t>
      </w:r>
      <w:r w:rsidR="00AC320A" w:rsidRPr="00AC320A">
        <w:t>»</w:t>
      </w:r>
      <w:bookmarkEnd w:id="7"/>
    </w:p>
    <w:p w14:paraId="047CDC13" w14:textId="485F230B" w:rsidR="00A76913" w:rsidRDefault="003D30A5" w:rsidP="00A76913">
      <w:pPr>
        <w:rPr>
          <w:szCs w:val="28"/>
        </w:rPr>
      </w:pPr>
      <w:r>
        <w:t>Студия</w:t>
      </w:r>
      <w:r w:rsidR="00AC320A">
        <w:t xml:space="preserve"> «</w:t>
      </w:r>
      <w:proofErr w:type="spellStart"/>
      <w:r w:rsidR="00AC320A">
        <w:rPr>
          <w:lang w:val="en-US"/>
        </w:rPr>
        <w:t>Skutova</w:t>
      </w:r>
      <w:proofErr w:type="spellEnd"/>
      <w:r w:rsidR="00AC320A" w:rsidRPr="003D30A5">
        <w:t xml:space="preserve"> </w:t>
      </w:r>
      <w:proofErr w:type="spellStart"/>
      <w:r w:rsidR="00AC320A">
        <w:rPr>
          <w:lang w:val="en-US"/>
        </w:rPr>
        <w:t>Studo</w:t>
      </w:r>
      <w:proofErr w:type="spellEnd"/>
      <w:r w:rsidR="00AC320A">
        <w:t>»</w:t>
      </w:r>
      <w:r w:rsidRPr="003D30A5">
        <w:t xml:space="preserve"> </w:t>
      </w:r>
      <w:r>
        <w:t>представляет собой онлайн-школу,</w:t>
      </w:r>
      <w:r w:rsidRPr="003D30A5">
        <w:t xml:space="preserve"> предназначен</w:t>
      </w:r>
      <w:r>
        <w:t>н</w:t>
      </w:r>
      <w:r w:rsidR="00977ED7">
        <w:t>ую</w:t>
      </w:r>
      <w:r w:rsidR="000A6ABD">
        <w:t xml:space="preserve"> для </w:t>
      </w:r>
      <w:r w:rsidRPr="003D30A5">
        <w:t>обучения</w:t>
      </w:r>
      <w:r w:rsidR="000A6ABD">
        <w:t xml:space="preserve"> и </w:t>
      </w:r>
      <w:r w:rsidRPr="003D30A5">
        <w:t>совершенствования навыков</w:t>
      </w:r>
      <w:r w:rsidR="000A6ABD">
        <w:t xml:space="preserve"> в </w:t>
      </w:r>
      <w:r w:rsidRPr="003D30A5">
        <w:t>области визажа</w:t>
      </w:r>
      <w:r w:rsidR="00F61890">
        <w:t> </w:t>
      </w:r>
      <w:r w:rsidR="003E7B0F" w:rsidRPr="003E7B0F">
        <w:t>[</w:t>
      </w:r>
      <w:r w:rsidR="00F61890">
        <w:t>3</w:t>
      </w:r>
      <w:r w:rsidR="003E7B0F" w:rsidRPr="003E7B0F">
        <w:t>]</w:t>
      </w:r>
      <w:r w:rsidRPr="003D30A5">
        <w:t xml:space="preserve">. </w:t>
      </w:r>
      <w:r>
        <w:t>Школа предлагае</w:t>
      </w:r>
      <w:r w:rsidRPr="003D30A5">
        <w:t>т обширные образовательные материалы, видео</w:t>
      </w:r>
      <w:r w:rsidR="004400E3">
        <w:t>-</w:t>
      </w:r>
      <w:r w:rsidRPr="003D30A5">
        <w:t>уроки, онлайн-мастер-классы</w:t>
      </w:r>
      <w:r w:rsidR="000A6ABD">
        <w:t xml:space="preserve"> и </w:t>
      </w:r>
      <w:r w:rsidRPr="003D30A5">
        <w:t>другие обучающие ресурсы, чтобы помочь студентам</w:t>
      </w:r>
      <w:r w:rsidR="000A6ABD">
        <w:t xml:space="preserve"> и </w:t>
      </w:r>
      <w:r w:rsidRPr="003D30A5">
        <w:t>профессионалам</w:t>
      </w:r>
      <w:r>
        <w:t xml:space="preserve"> </w:t>
      </w:r>
      <w:r w:rsidRPr="003D30A5">
        <w:t>развивать свои навыки</w:t>
      </w:r>
      <w:r w:rsidR="000A6ABD">
        <w:t xml:space="preserve"> и </w:t>
      </w:r>
      <w:r w:rsidRPr="003D30A5">
        <w:t>карьеру</w:t>
      </w:r>
      <w:r w:rsidR="000A6ABD">
        <w:t xml:space="preserve"> в </w:t>
      </w:r>
      <w:r w:rsidRPr="003D30A5">
        <w:t>индустрии красоты.</w:t>
      </w:r>
      <w:r w:rsidR="00A76913">
        <w:t xml:space="preserve"> Главная страница </w:t>
      </w:r>
      <w:r w:rsidR="00A76913">
        <w:rPr>
          <w:szCs w:val="28"/>
        </w:rPr>
        <w:t>сайта представлена</w:t>
      </w:r>
      <w:r w:rsidR="000A6ABD">
        <w:rPr>
          <w:szCs w:val="28"/>
        </w:rPr>
        <w:t xml:space="preserve"> на рисунке </w:t>
      </w:r>
      <w:r w:rsidR="00C13380">
        <w:rPr>
          <w:szCs w:val="28"/>
          <w:lang w:val="en-US"/>
        </w:rPr>
        <w:t>1</w:t>
      </w:r>
      <w:r w:rsidR="00A76913">
        <w:rPr>
          <w:szCs w:val="28"/>
        </w:rPr>
        <w:t>.</w:t>
      </w:r>
      <w:r w:rsidR="0019104F">
        <w:rPr>
          <w:szCs w:val="28"/>
        </w:rPr>
        <w:t>9</w:t>
      </w:r>
      <w:r w:rsidR="00A76913">
        <w:rPr>
          <w:szCs w:val="28"/>
        </w:rPr>
        <w:t>.</w:t>
      </w:r>
    </w:p>
    <w:p w14:paraId="12D880A4" w14:textId="65A58459" w:rsidR="005507FE" w:rsidRDefault="005507FE" w:rsidP="00A62F44">
      <w:pPr>
        <w:pStyle w:val="a7"/>
      </w:pPr>
      <w:r w:rsidRPr="00A62F44">
        <w:rPr>
          <w:noProof/>
          <w:lang w:eastAsia="ru-RU"/>
        </w:rPr>
        <w:drawing>
          <wp:inline distT="0" distB="0" distL="0" distR="0" wp14:anchorId="5B75EFB7" wp14:editId="2F39FB81">
            <wp:extent cx="5469136" cy="27313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252"/>
                    <a:stretch/>
                  </pic:blipFill>
                  <pic:spPr bwMode="auto">
                    <a:xfrm>
                      <a:off x="0" y="0"/>
                      <a:ext cx="5472000" cy="2732755"/>
                    </a:xfrm>
                    <a:prstGeom prst="rect">
                      <a:avLst/>
                    </a:prstGeom>
                    <a:ln>
                      <a:noFill/>
                    </a:ln>
                    <a:extLst>
                      <a:ext uri="{53640926-AAD7-44D8-BBD7-CCE9431645EC}">
                        <a14:shadowObscured xmlns:a14="http://schemas.microsoft.com/office/drawing/2010/main"/>
                      </a:ext>
                    </a:extLst>
                  </pic:spPr>
                </pic:pic>
              </a:graphicData>
            </a:graphic>
          </wp:inline>
        </w:drawing>
      </w:r>
    </w:p>
    <w:p w14:paraId="19D32838" w14:textId="0E23D02D" w:rsidR="003D6545" w:rsidRPr="003D6545" w:rsidRDefault="00A62F44" w:rsidP="00A62F44">
      <w:pPr>
        <w:pStyle w:val="a8"/>
      </w:pPr>
      <w:r>
        <w:t>Рисунок</w:t>
      </w:r>
      <w:r>
        <w:rPr>
          <w:lang w:val="en-US"/>
        </w:rPr>
        <w:t> </w:t>
      </w:r>
      <w:r w:rsidR="00C13380" w:rsidRPr="00C13380">
        <w:t>1</w:t>
      </w:r>
      <w:r w:rsidRPr="00766558">
        <w:t>.</w:t>
      </w:r>
      <w:r w:rsidR="0019104F">
        <w:rPr>
          <w:szCs w:val="28"/>
        </w:rPr>
        <w:t>9</w:t>
      </w:r>
      <w:r w:rsidRPr="00C82DE6">
        <w:rPr>
          <w:szCs w:val="28"/>
        </w:rPr>
        <w:t> –</w:t>
      </w:r>
      <w:r>
        <w:rPr>
          <w:szCs w:val="28"/>
        </w:rPr>
        <w:t xml:space="preserve"> </w:t>
      </w:r>
      <w:r>
        <w:t>Главная страница сайта «</w:t>
      </w:r>
      <w:proofErr w:type="spellStart"/>
      <w:r>
        <w:rPr>
          <w:lang w:val="en-US"/>
        </w:rPr>
        <w:t>Skutova</w:t>
      </w:r>
      <w:proofErr w:type="spellEnd"/>
      <w:r w:rsidRPr="003D30A5">
        <w:t xml:space="preserve"> </w:t>
      </w:r>
      <w:proofErr w:type="spellStart"/>
      <w:r>
        <w:rPr>
          <w:lang w:val="en-US"/>
        </w:rPr>
        <w:t>Studo</w:t>
      </w:r>
      <w:proofErr w:type="spellEnd"/>
      <w:r>
        <w:t>»</w:t>
      </w:r>
    </w:p>
    <w:p w14:paraId="4783181A" w14:textId="182DE3A9" w:rsidR="00A62F44" w:rsidRDefault="005A6ABB" w:rsidP="005507FE">
      <w:r>
        <w:t>В </w:t>
      </w:r>
      <w:r w:rsidR="001328EB">
        <w:t>меню</w:t>
      </w:r>
      <w:r w:rsidR="00A62F44" w:rsidRPr="00A62F44">
        <w:t xml:space="preserve"> </w:t>
      </w:r>
      <w:r w:rsidR="00A62F44" w:rsidRPr="001328EB">
        <w:t xml:space="preserve">сайта </w:t>
      </w:r>
      <w:r w:rsidR="001328EB" w:rsidRPr="001328EB">
        <w:t>указано</w:t>
      </w:r>
      <w:r w:rsidR="00CD58F2" w:rsidRPr="001328EB">
        <w:t xml:space="preserve"> четыр</w:t>
      </w:r>
      <w:r w:rsidR="001328EB" w:rsidRPr="001328EB">
        <w:t>е</w:t>
      </w:r>
      <w:r w:rsidR="00A62F44" w:rsidRPr="001328EB">
        <w:t xml:space="preserve"> курс</w:t>
      </w:r>
      <w:r w:rsidR="001328EB" w:rsidRPr="001328EB">
        <w:t>а</w:t>
      </w:r>
      <w:r w:rsidR="00A62F44" w:rsidRPr="001328EB">
        <w:t>, пр</w:t>
      </w:r>
      <w:r w:rsidR="00A62F44">
        <w:t xml:space="preserve">едоставляемых </w:t>
      </w:r>
      <w:r w:rsidR="00CD58F2">
        <w:t>онлайн-</w:t>
      </w:r>
      <w:r w:rsidR="00A62F44">
        <w:t>школой,</w:t>
      </w:r>
      <w:r w:rsidR="00A62F44" w:rsidRPr="00A62F44">
        <w:t xml:space="preserve"> работ учеников, отзывов</w:t>
      </w:r>
      <w:r w:rsidR="00EF1264">
        <w:t xml:space="preserve"> клиентов</w:t>
      </w:r>
      <w:r w:rsidR="00A62F44" w:rsidRPr="00A62F44">
        <w:t>.</w:t>
      </w:r>
      <w:r w:rsidR="00CD58F2">
        <w:t xml:space="preserve"> </w:t>
      </w:r>
    </w:p>
    <w:p w14:paraId="215DB76F" w14:textId="7ADEC204" w:rsidR="00773850" w:rsidRPr="00773850" w:rsidRDefault="00733C20" w:rsidP="001117BA">
      <w:r>
        <w:t>Основным преимуществом является актуальность онлайн-обучения. Клиенты имеют возможность получить необхо</w:t>
      </w:r>
      <w:r w:rsidR="00856794">
        <w:t>д</w:t>
      </w:r>
      <w:r>
        <w:t>имые навыки</w:t>
      </w:r>
      <w:r w:rsidR="000A6ABD">
        <w:t xml:space="preserve"> и </w:t>
      </w:r>
      <w:r w:rsidR="004400E3">
        <w:t>знания,</w:t>
      </w:r>
      <w:r>
        <w:t xml:space="preserve"> не выходя</w:t>
      </w:r>
      <w:r w:rsidR="005A6ABB">
        <w:t xml:space="preserve"> из </w:t>
      </w:r>
      <w:r>
        <w:t>дома.</w:t>
      </w:r>
      <w:r w:rsidR="005507FE">
        <w:t xml:space="preserve"> </w:t>
      </w:r>
      <w:r w:rsidR="005507FE" w:rsidRPr="005507FE">
        <w:t>Сайт онлайн-школы</w:t>
      </w:r>
      <w:r w:rsidR="005A6ABB">
        <w:t xml:space="preserve"> по </w:t>
      </w:r>
      <w:r w:rsidR="005507FE" w:rsidRPr="005507FE">
        <w:t xml:space="preserve">визажу </w:t>
      </w:r>
      <w:r w:rsidR="005507FE">
        <w:t>«</w:t>
      </w:r>
      <w:proofErr w:type="spellStart"/>
      <w:r w:rsidR="005507FE">
        <w:rPr>
          <w:lang w:val="en-US"/>
        </w:rPr>
        <w:t>Skutova</w:t>
      </w:r>
      <w:proofErr w:type="spellEnd"/>
      <w:r w:rsidR="005507FE" w:rsidRPr="003D30A5">
        <w:t xml:space="preserve"> </w:t>
      </w:r>
      <w:proofErr w:type="spellStart"/>
      <w:r w:rsidR="005507FE">
        <w:rPr>
          <w:lang w:val="en-US"/>
        </w:rPr>
        <w:t>Studo</w:t>
      </w:r>
      <w:proofErr w:type="spellEnd"/>
      <w:r w:rsidR="005507FE">
        <w:t xml:space="preserve">» </w:t>
      </w:r>
      <w:r w:rsidR="005507FE" w:rsidRPr="005507FE">
        <w:t>представляет собой удобную</w:t>
      </w:r>
      <w:r w:rsidR="000A6ABD">
        <w:t xml:space="preserve"> и </w:t>
      </w:r>
      <w:r w:rsidR="005507FE" w:rsidRPr="005507FE">
        <w:t xml:space="preserve">информативную платформу, ориентированную </w:t>
      </w:r>
      <w:r w:rsidR="003D6545">
        <w:t>как</w:t>
      </w:r>
      <w:r w:rsidR="000A6ABD">
        <w:t xml:space="preserve"> на </w:t>
      </w:r>
      <w:r w:rsidR="005507FE" w:rsidRPr="005507FE">
        <w:t>профессионалов</w:t>
      </w:r>
      <w:r w:rsidR="003D6545">
        <w:t>, так</w:t>
      </w:r>
      <w:r w:rsidR="000A6ABD">
        <w:t xml:space="preserve"> и </w:t>
      </w:r>
      <w:r w:rsidR="005507FE" w:rsidRPr="005507FE">
        <w:t>начинающих визажистов.</w:t>
      </w:r>
      <w:r w:rsidR="005507FE">
        <w:t xml:space="preserve"> </w:t>
      </w:r>
      <w:r w:rsidR="00CD58F2">
        <w:t xml:space="preserve">Каждый курс имеет </w:t>
      </w:r>
      <w:r w:rsidR="00C13380">
        <w:t xml:space="preserve">индивидуально оформленную </w:t>
      </w:r>
      <w:r w:rsidR="00CD58F2">
        <w:t xml:space="preserve">страницу. </w:t>
      </w:r>
      <w:r w:rsidR="004400E3">
        <w:t xml:space="preserve">Подобная </w:t>
      </w:r>
      <w:r w:rsidR="00773850" w:rsidRPr="00773850">
        <w:t>страница рассказывает</w:t>
      </w:r>
      <w:r w:rsidR="000A6ABD">
        <w:t xml:space="preserve"> о </w:t>
      </w:r>
      <w:r w:rsidR="00773850" w:rsidRPr="00773850">
        <w:t>программе курса, его преимуществах, возможност</w:t>
      </w:r>
      <w:r w:rsidR="00773850">
        <w:t>ях</w:t>
      </w:r>
      <w:r w:rsidR="00773850" w:rsidRPr="00773850">
        <w:t xml:space="preserve"> оплаты, </w:t>
      </w:r>
      <w:r w:rsidR="00773850">
        <w:t xml:space="preserve">примеров </w:t>
      </w:r>
      <w:r w:rsidR="00773850" w:rsidRPr="00773850">
        <w:t>работ, отзывов</w:t>
      </w:r>
      <w:r w:rsidR="00A85082">
        <w:t xml:space="preserve"> учеников</w:t>
      </w:r>
      <w:r w:rsidR="00773850" w:rsidRPr="00773850">
        <w:t>.</w:t>
      </w:r>
    </w:p>
    <w:p w14:paraId="5F4E7374" w14:textId="725CA8CE" w:rsidR="00EA203C" w:rsidRPr="005507FE" w:rsidRDefault="00CD58F2" w:rsidP="001117BA">
      <w:r>
        <w:t>Курсы делятся</w:t>
      </w:r>
      <w:r w:rsidR="000A6ABD">
        <w:t xml:space="preserve"> на </w:t>
      </w:r>
      <w:r>
        <w:t>модули</w:t>
      </w:r>
      <w:r w:rsidR="005A6ABB">
        <w:t xml:space="preserve"> по </w:t>
      </w:r>
      <w:r>
        <w:t>отдельны</w:t>
      </w:r>
      <w:r w:rsidR="008F65DE">
        <w:t>м</w:t>
      </w:r>
      <w:r>
        <w:t xml:space="preserve"> тем</w:t>
      </w:r>
      <w:r w:rsidR="008F65DE">
        <w:t>ам</w:t>
      </w:r>
      <w:r>
        <w:t>. Каждый модуль разбит</w:t>
      </w:r>
      <w:r w:rsidR="000A6ABD">
        <w:t xml:space="preserve"> на </w:t>
      </w:r>
      <w:r>
        <w:t>несколько видеоуроков. К каждому видео есть пояснение, его ключевые момен</w:t>
      </w:r>
      <w:r w:rsidR="004400E3">
        <w:t>ты</w:t>
      </w:r>
      <w:r w:rsidR="000A6ABD">
        <w:t xml:space="preserve"> и </w:t>
      </w:r>
      <w:r>
        <w:t>продолжительность. Блок</w:t>
      </w:r>
      <w:r w:rsidR="000A6ABD">
        <w:t xml:space="preserve"> с </w:t>
      </w:r>
      <w:r>
        <w:t>программой одного</w:t>
      </w:r>
      <w:r w:rsidR="005A6ABB">
        <w:t xml:space="preserve"> из </w:t>
      </w:r>
      <w:r>
        <w:t>курсов</w:t>
      </w:r>
      <w:r w:rsidR="000A6ABD">
        <w:t xml:space="preserve"> с </w:t>
      </w:r>
      <w:r>
        <w:t>модулями представлен</w:t>
      </w:r>
      <w:r w:rsidR="000A6ABD">
        <w:rPr>
          <w:szCs w:val="28"/>
        </w:rPr>
        <w:t xml:space="preserve"> на рисунке </w:t>
      </w:r>
      <w:r w:rsidR="00F61890">
        <w:rPr>
          <w:szCs w:val="28"/>
        </w:rPr>
        <w:t>1</w:t>
      </w:r>
      <w:r>
        <w:rPr>
          <w:szCs w:val="28"/>
        </w:rPr>
        <w:t>.1</w:t>
      </w:r>
      <w:r w:rsidR="00FC1680">
        <w:rPr>
          <w:szCs w:val="28"/>
        </w:rPr>
        <w:t>0</w:t>
      </w:r>
      <w:r>
        <w:rPr>
          <w:szCs w:val="28"/>
        </w:rPr>
        <w:t>.</w:t>
      </w:r>
      <w:r w:rsidR="001117BA">
        <w:rPr>
          <w:szCs w:val="28"/>
        </w:rPr>
        <w:t xml:space="preserve"> </w:t>
      </w:r>
      <w:r w:rsidR="001117BA">
        <w:t>Клиент может выбрать подходящий ему тариф, стоимость которого формируется</w:t>
      </w:r>
      <w:r w:rsidR="005A6ABB">
        <w:t xml:space="preserve"> из </w:t>
      </w:r>
      <w:r w:rsidR="001117BA">
        <w:t>количества доступных модулей</w:t>
      </w:r>
      <w:r w:rsidR="000A6ABD">
        <w:t xml:space="preserve"> в </w:t>
      </w:r>
      <w:r w:rsidR="001117BA">
        <w:t xml:space="preserve">программе курса. </w:t>
      </w:r>
      <w:r w:rsidR="00A55F55">
        <w:t>Это позволяет сделать курсы более доступными.</w:t>
      </w:r>
    </w:p>
    <w:p w14:paraId="5BAFD848" w14:textId="592FECD0" w:rsidR="00EF4A7F" w:rsidRDefault="00CD58F2" w:rsidP="00A76913">
      <w:pPr>
        <w:pStyle w:val="a7"/>
      </w:pPr>
      <w:r>
        <w:rPr>
          <w:noProof/>
          <w:lang w:eastAsia="ru-RU"/>
        </w:rPr>
        <w:lastRenderedPageBreak/>
        <w:drawing>
          <wp:inline distT="0" distB="0" distL="0" distR="0" wp14:anchorId="1E9CDA0E" wp14:editId="2A911040">
            <wp:extent cx="5470533" cy="381197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452" b="-608"/>
                    <a:stretch/>
                  </pic:blipFill>
                  <pic:spPr bwMode="auto">
                    <a:xfrm>
                      <a:off x="0" y="0"/>
                      <a:ext cx="5472460" cy="3813321"/>
                    </a:xfrm>
                    <a:prstGeom prst="rect">
                      <a:avLst/>
                    </a:prstGeom>
                    <a:ln>
                      <a:noFill/>
                    </a:ln>
                    <a:extLst>
                      <a:ext uri="{53640926-AAD7-44D8-BBD7-CCE9431645EC}">
                        <a14:shadowObscured xmlns:a14="http://schemas.microsoft.com/office/drawing/2010/main"/>
                      </a:ext>
                    </a:extLst>
                  </pic:spPr>
                </pic:pic>
              </a:graphicData>
            </a:graphic>
          </wp:inline>
        </w:drawing>
      </w:r>
    </w:p>
    <w:p w14:paraId="3E407BB4" w14:textId="1FEB835A" w:rsidR="00A76913" w:rsidRPr="00A76913" w:rsidRDefault="00A76913" w:rsidP="00A76913">
      <w:pPr>
        <w:pStyle w:val="a8"/>
      </w:pPr>
      <w:r>
        <w:rPr>
          <w:szCs w:val="28"/>
        </w:rPr>
        <w:t>Рисунок</w:t>
      </w:r>
      <w:r>
        <w:rPr>
          <w:szCs w:val="28"/>
          <w:lang w:val="en-US"/>
        </w:rPr>
        <w:t> </w:t>
      </w:r>
      <w:r w:rsidR="00CB368F">
        <w:rPr>
          <w:szCs w:val="28"/>
        </w:rPr>
        <w:t>2</w:t>
      </w:r>
      <w:r>
        <w:rPr>
          <w:szCs w:val="28"/>
        </w:rPr>
        <w:t>.</w:t>
      </w:r>
      <w:r w:rsidR="00FC1680">
        <w:rPr>
          <w:szCs w:val="28"/>
        </w:rPr>
        <w:t>10</w:t>
      </w:r>
      <w:r w:rsidRPr="00C82DE6">
        <w:rPr>
          <w:szCs w:val="28"/>
        </w:rPr>
        <w:t> –</w:t>
      </w:r>
      <w:r>
        <w:rPr>
          <w:szCs w:val="28"/>
        </w:rPr>
        <w:t xml:space="preserve"> </w:t>
      </w:r>
      <w:r w:rsidR="00CD58F2">
        <w:rPr>
          <w:szCs w:val="28"/>
        </w:rPr>
        <w:t>Блок</w:t>
      </w:r>
      <w:r w:rsidR="000A6ABD">
        <w:rPr>
          <w:szCs w:val="28"/>
        </w:rPr>
        <w:t xml:space="preserve"> с </w:t>
      </w:r>
      <w:r w:rsidR="00CD58F2">
        <w:rPr>
          <w:szCs w:val="28"/>
        </w:rPr>
        <w:t>программой курса</w:t>
      </w:r>
    </w:p>
    <w:p w14:paraId="0484C2FA" w14:textId="77777777" w:rsidR="00A55F55" w:rsidRDefault="00CD58F2" w:rsidP="00CD58F2">
      <w:r>
        <w:t>Также</w:t>
      </w:r>
      <w:r w:rsidR="000A6ABD">
        <w:t xml:space="preserve"> на </w:t>
      </w:r>
      <w:r>
        <w:t>курсе повышения</w:t>
      </w:r>
      <w:r w:rsidR="000A6ABD">
        <w:t xml:space="preserve"> для </w:t>
      </w:r>
      <w:r>
        <w:t>визажистов</w:t>
      </w:r>
      <w:r w:rsidR="000A6ABD">
        <w:t xml:space="preserve"> с </w:t>
      </w:r>
      <w:r>
        <w:t>опытом предоставляется возможность купить отдельный модуль, представляющий собой видеоурок</w:t>
      </w:r>
      <w:r w:rsidR="005A6ABB">
        <w:t xml:space="preserve"> по </w:t>
      </w:r>
      <w:r>
        <w:t>одному</w:t>
      </w:r>
      <w:r w:rsidR="005A6ABB">
        <w:t xml:space="preserve"> из </w:t>
      </w:r>
      <w:r>
        <w:t xml:space="preserve">видов макияжа. </w:t>
      </w:r>
    </w:p>
    <w:p w14:paraId="5889151C" w14:textId="12246059" w:rsidR="00A62F44" w:rsidRDefault="00CD58F2" w:rsidP="00CD58F2">
      <w:r>
        <w:t xml:space="preserve">Сайт имеет пробный бесплатный урок, который </w:t>
      </w:r>
      <w:r w:rsidR="00B43E0F">
        <w:t xml:space="preserve">предоставляет возможность </w:t>
      </w:r>
      <w:r>
        <w:t>познакомить пользователя</w:t>
      </w:r>
      <w:r w:rsidR="000A6ABD">
        <w:t xml:space="preserve"> с </w:t>
      </w:r>
      <w:r>
        <w:t xml:space="preserve">форматом обучения онлайн. </w:t>
      </w:r>
      <w:r w:rsidR="00A55F55">
        <w:t xml:space="preserve">Это может заинтересовать новых клиентов и </w:t>
      </w:r>
      <w:r w:rsidR="00F6768B">
        <w:t>повысить их доверие.</w:t>
      </w:r>
    </w:p>
    <w:p w14:paraId="73FA0322" w14:textId="6900B72C" w:rsidR="00A62F44" w:rsidRPr="00A62F44" w:rsidRDefault="00A62F44" w:rsidP="00A62F44">
      <w:r w:rsidRPr="00A62F44">
        <w:t xml:space="preserve">Цветовая гамма представлена тремя цветами: белым, </w:t>
      </w:r>
      <w:r>
        <w:t>бежевым</w:t>
      </w:r>
      <w:r w:rsidR="000A6ABD">
        <w:t xml:space="preserve"> и </w:t>
      </w:r>
      <w:r>
        <w:t>персиковым</w:t>
      </w:r>
      <w:r w:rsidRPr="00A62F44">
        <w:t>.</w:t>
      </w:r>
      <w:r>
        <w:t xml:space="preserve"> </w:t>
      </w:r>
      <w:r w:rsidR="005A6ABB">
        <w:t>Для </w:t>
      </w:r>
      <w:r>
        <w:t>кнопок используется бордов</w:t>
      </w:r>
      <w:r w:rsidR="002123B6">
        <w:t>о-красный</w:t>
      </w:r>
      <w:r>
        <w:t xml:space="preserve"> цвет.</w:t>
      </w:r>
      <w:r w:rsidR="00781F94">
        <w:t xml:space="preserve"> Цветовая палитра </w:t>
      </w:r>
      <w:r w:rsidR="002123B6">
        <w:t xml:space="preserve">сайта </w:t>
      </w:r>
      <w:r w:rsidR="00781F94">
        <w:t>представлена</w:t>
      </w:r>
      <w:r w:rsidR="000A6ABD">
        <w:t xml:space="preserve"> на рисунке </w:t>
      </w:r>
      <w:r w:rsidR="00CB368F">
        <w:t>2</w:t>
      </w:r>
      <w:r w:rsidR="00781F94">
        <w:t>.</w:t>
      </w:r>
      <w:r w:rsidR="00946F17">
        <w:t>11</w:t>
      </w:r>
      <w:r w:rsidR="00781F94" w:rsidRPr="00D3295F">
        <w:t>.</w:t>
      </w:r>
    </w:p>
    <w:p w14:paraId="1DFBC6A4" w14:textId="0CC70DCB" w:rsidR="00A62F44" w:rsidRDefault="00A62F44" w:rsidP="00A62F44">
      <w:pPr>
        <w:pStyle w:val="a7"/>
      </w:pPr>
      <w:r w:rsidRPr="00A62F44">
        <w:rPr>
          <w:noProof/>
          <w:lang w:eastAsia="ru-RU"/>
        </w:rPr>
        <w:drawing>
          <wp:inline distT="0" distB="0" distL="0" distR="0" wp14:anchorId="6BB7DD15" wp14:editId="68A67714">
            <wp:extent cx="4110761" cy="889166"/>
            <wp:effectExtent l="0" t="0" r="444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458" b="9580"/>
                    <a:stretch/>
                  </pic:blipFill>
                  <pic:spPr bwMode="auto">
                    <a:xfrm>
                      <a:off x="0" y="0"/>
                      <a:ext cx="4174411" cy="902934"/>
                    </a:xfrm>
                    <a:prstGeom prst="rect">
                      <a:avLst/>
                    </a:prstGeom>
                    <a:ln>
                      <a:noFill/>
                    </a:ln>
                    <a:extLst>
                      <a:ext uri="{53640926-AAD7-44D8-BBD7-CCE9431645EC}">
                        <a14:shadowObscured xmlns:a14="http://schemas.microsoft.com/office/drawing/2010/main"/>
                      </a:ext>
                    </a:extLst>
                  </pic:spPr>
                </pic:pic>
              </a:graphicData>
            </a:graphic>
          </wp:inline>
        </w:drawing>
      </w:r>
    </w:p>
    <w:p w14:paraId="4B68E974" w14:textId="3AC1E370" w:rsidR="00781F94" w:rsidRDefault="00781F94" w:rsidP="00781F94">
      <w:pPr>
        <w:pStyle w:val="aff9"/>
      </w:pPr>
      <w:r>
        <w:t xml:space="preserve">Рисунок </w:t>
      </w:r>
      <w:r w:rsidR="00CB368F">
        <w:t>2</w:t>
      </w:r>
      <w:r>
        <w:t>.</w:t>
      </w:r>
      <w:r w:rsidR="00946F17">
        <w:t>11</w:t>
      </w:r>
      <w:r w:rsidRPr="009D6E90">
        <w:t xml:space="preserve"> – </w:t>
      </w:r>
      <w:r>
        <w:t>Цветовая палитра</w:t>
      </w:r>
      <w:r w:rsidRPr="009D6E90">
        <w:t xml:space="preserve"> сайта «</w:t>
      </w:r>
      <w:proofErr w:type="spellStart"/>
      <w:r>
        <w:rPr>
          <w:lang w:val="en-US"/>
        </w:rPr>
        <w:t>Skutova</w:t>
      </w:r>
      <w:proofErr w:type="spellEnd"/>
      <w:r w:rsidRPr="003D30A5">
        <w:t xml:space="preserve"> </w:t>
      </w:r>
      <w:proofErr w:type="spellStart"/>
      <w:r>
        <w:rPr>
          <w:lang w:val="en-US"/>
        </w:rPr>
        <w:t>Studo</w:t>
      </w:r>
      <w:proofErr w:type="spellEnd"/>
      <w:r w:rsidRPr="009D6E90">
        <w:t>»</w:t>
      </w:r>
    </w:p>
    <w:p w14:paraId="66E83D96" w14:textId="27476B00" w:rsidR="001B633C" w:rsidRDefault="001B633C" w:rsidP="00FF230D">
      <w:pPr>
        <w:rPr>
          <w:lang w:eastAsia="ru-RU"/>
        </w:rPr>
      </w:pPr>
      <w:r>
        <w:t>Стилистика сайта соответствует тематике сайта. Шрифтом</w:t>
      </w:r>
      <w:r w:rsidR="000A6ABD">
        <w:t xml:space="preserve"> для </w:t>
      </w:r>
      <w:r>
        <w:t>заголовков</w:t>
      </w:r>
      <w:r w:rsidR="000A6ABD">
        <w:t xml:space="preserve"> и </w:t>
      </w:r>
      <w:r w:rsidRPr="00A62F44">
        <w:t>основного тек</w:t>
      </w:r>
      <w:r>
        <w:t xml:space="preserve">ста является шрифт «Open </w:t>
      </w:r>
      <w:proofErr w:type="spellStart"/>
      <w:r>
        <w:t>Sans</w:t>
      </w:r>
      <w:proofErr w:type="spellEnd"/>
      <w:r>
        <w:t>»</w:t>
      </w:r>
      <w:r w:rsidR="000A6ABD">
        <w:t xml:space="preserve"> в </w:t>
      </w:r>
      <w:r w:rsidRPr="00A62F44">
        <w:t>различных начертаниях.</w:t>
      </w:r>
    </w:p>
    <w:p w14:paraId="7EB1AD8A" w14:textId="1DDF6248" w:rsidR="00FF230D" w:rsidRPr="00FF230D" w:rsidRDefault="00FF230D" w:rsidP="00FF230D">
      <w:pPr>
        <w:rPr>
          <w:lang w:eastAsia="ru-RU"/>
        </w:rPr>
      </w:pPr>
      <w:r>
        <w:rPr>
          <w:lang w:eastAsia="ru-RU"/>
        </w:rPr>
        <w:t>Данный</w:t>
      </w:r>
      <w:r w:rsidRPr="00FF230D">
        <w:rPr>
          <w:lang w:eastAsia="ru-RU"/>
        </w:rPr>
        <w:t xml:space="preserve"> сайт является </w:t>
      </w:r>
      <w:r>
        <w:rPr>
          <w:lang w:eastAsia="ru-RU"/>
        </w:rPr>
        <w:t>удобным</w:t>
      </w:r>
      <w:r w:rsidRPr="00FF230D">
        <w:rPr>
          <w:lang w:eastAsia="ru-RU"/>
        </w:rPr>
        <w:t xml:space="preserve"> ресурсом</w:t>
      </w:r>
      <w:r w:rsidR="000A6ABD">
        <w:rPr>
          <w:lang w:eastAsia="ru-RU"/>
        </w:rPr>
        <w:t xml:space="preserve"> для </w:t>
      </w:r>
      <w:r>
        <w:rPr>
          <w:lang w:eastAsia="ru-RU"/>
        </w:rPr>
        <w:t>тех</w:t>
      </w:r>
      <w:r w:rsidRPr="00FF230D">
        <w:rPr>
          <w:lang w:eastAsia="ru-RU"/>
        </w:rPr>
        <w:t xml:space="preserve">, кто увлечен </w:t>
      </w:r>
      <w:r w:rsidR="004400E3" w:rsidRPr="00FF230D">
        <w:rPr>
          <w:lang w:eastAsia="ru-RU"/>
        </w:rPr>
        <w:t>визаж</w:t>
      </w:r>
      <w:r w:rsidR="004400E3">
        <w:rPr>
          <w:lang w:eastAsia="ru-RU"/>
        </w:rPr>
        <w:t>ом</w:t>
      </w:r>
      <w:r w:rsidR="000A6ABD">
        <w:rPr>
          <w:lang w:eastAsia="ru-RU"/>
        </w:rPr>
        <w:t xml:space="preserve"> и </w:t>
      </w:r>
      <w:r w:rsidRPr="00FF230D">
        <w:rPr>
          <w:lang w:eastAsia="ru-RU"/>
        </w:rPr>
        <w:t>стремится улучшить свои навыки или начать карьеру</w:t>
      </w:r>
      <w:r w:rsidR="000A6ABD">
        <w:rPr>
          <w:lang w:eastAsia="ru-RU"/>
        </w:rPr>
        <w:t xml:space="preserve"> в </w:t>
      </w:r>
      <w:r w:rsidRPr="00FF230D">
        <w:rPr>
          <w:lang w:eastAsia="ru-RU"/>
        </w:rPr>
        <w:t xml:space="preserve">этой </w:t>
      </w:r>
      <w:r>
        <w:rPr>
          <w:lang w:eastAsia="ru-RU"/>
        </w:rPr>
        <w:t>области</w:t>
      </w:r>
      <w:r w:rsidR="000A6ABD">
        <w:rPr>
          <w:lang w:eastAsia="ru-RU"/>
        </w:rPr>
        <w:t xml:space="preserve"> в </w:t>
      </w:r>
      <w:r w:rsidR="00044D8F">
        <w:rPr>
          <w:lang w:eastAsia="ru-RU"/>
        </w:rPr>
        <w:t>формате онлайн, что является актуальным</w:t>
      </w:r>
      <w:r w:rsidR="000A6ABD">
        <w:rPr>
          <w:lang w:eastAsia="ru-RU"/>
        </w:rPr>
        <w:t xml:space="preserve"> и </w:t>
      </w:r>
      <w:r w:rsidR="009A3100">
        <w:rPr>
          <w:lang w:eastAsia="ru-RU"/>
        </w:rPr>
        <w:t>выгодным</w:t>
      </w:r>
      <w:r w:rsidR="00044D8F">
        <w:rPr>
          <w:lang w:eastAsia="ru-RU"/>
        </w:rPr>
        <w:t xml:space="preserve"> </w:t>
      </w:r>
      <w:r w:rsidR="008C34FC">
        <w:rPr>
          <w:lang w:eastAsia="ru-RU"/>
        </w:rPr>
        <w:t>предложением</w:t>
      </w:r>
      <w:r w:rsidR="000A6ABD">
        <w:rPr>
          <w:lang w:eastAsia="ru-RU"/>
        </w:rPr>
        <w:t xml:space="preserve"> для </w:t>
      </w:r>
      <w:r w:rsidR="008C34FC">
        <w:rPr>
          <w:lang w:eastAsia="ru-RU"/>
        </w:rPr>
        <w:t>пользователей</w:t>
      </w:r>
      <w:r w:rsidR="002D1DF7" w:rsidRPr="002D1DF7">
        <w:rPr>
          <w:lang w:eastAsia="ru-RU"/>
        </w:rPr>
        <w:t xml:space="preserve"> </w:t>
      </w:r>
      <w:r w:rsidR="002D1DF7">
        <w:rPr>
          <w:lang w:eastAsia="ru-RU"/>
        </w:rPr>
        <w:t>сети Интернет</w:t>
      </w:r>
      <w:r w:rsidR="008C34FC">
        <w:rPr>
          <w:lang w:eastAsia="ru-RU"/>
        </w:rPr>
        <w:t xml:space="preserve"> сегодняшн</w:t>
      </w:r>
      <w:r w:rsidR="001E63DD">
        <w:rPr>
          <w:lang w:eastAsia="ru-RU"/>
        </w:rPr>
        <w:t>их дней</w:t>
      </w:r>
      <w:r w:rsidR="00172066">
        <w:rPr>
          <w:lang w:eastAsia="ru-RU"/>
        </w:rPr>
        <w:t>.</w:t>
      </w:r>
    </w:p>
    <w:p w14:paraId="45813FB8" w14:textId="2F286C0E" w:rsidR="000832D9" w:rsidRPr="002B2B88" w:rsidRDefault="00D9727F" w:rsidP="000832D9">
      <w:pPr>
        <w:pStyle w:val="afa"/>
        <w:outlineLvl w:val="2"/>
      </w:pPr>
      <w:bookmarkStart w:id="8" w:name="_Toc166885137"/>
      <w:r>
        <w:lastRenderedPageBreak/>
        <w:t>1</w:t>
      </w:r>
      <w:r w:rsidR="000832D9">
        <w:t>.2.4 Веб-</w:t>
      </w:r>
      <w:r w:rsidR="000832D9" w:rsidRPr="00C83675">
        <w:t xml:space="preserve">сайт </w:t>
      </w:r>
      <w:r w:rsidR="000832D9">
        <w:t>школы</w:t>
      </w:r>
      <w:r w:rsidR="000832D9" w:rsidRPr="00C83675">
        <w:t xml:space="preserve"> </w:t>
      </w:r>
      <w:r w:rsidR="000832D9">
        <w:t>красоты «</w:t>
      </w:r>
      <w:r w:rsidR="000832D9">
        <w:rPr>
          <w:lang w:val="en-US" w:eastAsia="ru-RU"/>
        </w:rPr>
        <w:t>MADRE</w:t>
      </w:r>
      <w:r w:rsidR="000832D9">
        <w:rPr>
          <w:lang w:eastAsia="ru-RU"/>
        </w:rPr>
        <w:t>»</w:t>
      </w:r>
      <w:bookmarkEnd w:id="8"/>
    </w:p>
    <w:p w14:paraId="63B0DB4A" w14:textId="04D61368" w:rsidR="009457B3" w:rsidRDefault="009457B3" w:rsidP="009457B3">
      <w:r>
        <w:rPr>
          <w:lang w:val="en-US"/>
        </w:rPr>
        <w:t>Madre</w:t>
      </w:r>
      <w:r w:rsidRPr="00C82DE6">
        <w:rPr>
          <w:szCs w:val="28"/>
        </w:rPr>
        <w:t> –</w:t>
      </w:r>
      <w:r>
        <w:rPr>
          <w:szCs w:val="28"/>
        </w:rPr>
        <w:t xml:space="preserve"> ш</w:t>
      </w:r>
      <w:r w:rsidRPr="009457B3">
        <w:t>кола красоты, имеющая 6 салонов</w:t>
      </w:r>
      <w:r w:rsidR="000A6ABD">
        <w:t xml:space="preserve"> на </w:t>
      </w:r>
      <w:r w:rsidRPr="009457B3">
        <w:t>территории Беларусь</w:t>
      </w:r>
      <w:r w:rsidR="00BA0F6D" w:rsidRPr="00BA0F6D">
        <w:t xml:space="preserve"> [</w:t>
      </w:r>
      <w:r w:rsidR="00727011">
        <w:t>4</w:t>
      </w:r>
      <w:r w:rsidR="00BA0F6D" w:rsidRPr="00BA0F6D">
        <w:t>]</w:t>
      </w:r>
      <w:r w:rsidRPr="009457B3">
        <w:t xml:space="preserve">. </w:t>
      </w:r>
      <w:r w:rsidR="00A47492">
        <w:t>Она</w:t>
      </w:r>
      <w:r w:rsidR="00A47492" w:rsidRPr="009457B3">
        <w:t xml:space="preserve"> предлагает обучение</w:t>
      </w:r>
      <w:r w:rsidR="000A6ABD">
        <w:t> у </w:t>
      </w:r>
      <w:r w:rsidR="00A47492" w:rsidRPr="009457B3">
        <w:t>мастеров Беларуси, которое научит работать</w:t>
      </w:r>
      <w:r w:rsidR="000A6ABD">
        <w:t xml:space="preserve"> на </w:t>
      </w:r>
      <w:r w:rsidR="00A47492" w:rsidRPr="009457B3">
        <w:t>себя</w:t>
      </w:r>
      <w:r w:rsidR="000A6ABD">
        <w:t xml:space="preserve"> и </w:t>
      </w:r>
      <w:r w:rsidR="00A47492" w:rsidRPr="009457B3">
        <w:t>поможет</w:t>
      </w:r>
      <w:r w:rsidR="000A6ABD">
        <w:t xml:space="preserve"> с </w:t>
      </w:r>
      <w:r w:rsidR="00A47492" w:rsidRPr="009457B3">
        <w:t>трудоустройством</w:t>
      </w:r>
      <w:r w:rsidR="000A6ABD">
        <w:t xml:space="preserve"> в </w:t>
      </w:r>
      <w:r w:rsidR="00A47492" w:rsidRPr="009457B3">
        <w:t xml:space="preserve">данной сфере. </w:t>
      </w:r>
      <w:r>
        <w:t>Её веб-сайт</w:t>
      </w:r>
      <w:r w:rsidRPr="009457B3">
        <w:t xml:space="preserve"> является уникальным</w:t>
      </w:r>
      <w:r w:rsidR="000A6ABD">
        <w:t xml:space="preserve"> и </w:t>
      </w:r>
      <w:r w:rsidRPr="009457B3">
        <w:t>привлекательным ресурсом, предназначенным</w:t>
      </w:r>
      <w:r w:rsidR="000A6ABD">
        <w:t xml:space="preserve"> для </w:t>
      </w:r>
      <w:r w:rsidR="00A47492" w:rsidRPr="009457B3">
        <w:t>студентов, профессионалов индустрии красоты</w:t>
      </w:r>
      <w:r w:rsidRPr="009457B3">
        <w:t>, интересующихся образованием</w:t>
      </w:r>
      <w:r w:rsidR="000A6ABD">
        <w:t xml:space="preserve"> и </w:t>
      </w:r>
      <w:r w:rsidRPr="009457B3">
        <w:t>профессиональной деятельностью</w:t>
      </w:r>
      <w:r w:rsidR="000A6ABD">
        <w:t xml:space="preserve"> в </w:t>
      </w:r>
      <w:r w:rsidRPr="009457B3">
        <w:t>области стиля, визажа, парикмахерского искусства.</w:t>
      </w:r>
    </w:p>
    <w:p w14:paraId="2554246E" w14:textId="0CFD7DF5" w:rsidR="006907C5" w:rsidRDefault="00B112C6" w:rsidP="0037793F">
      <w:r w:rsidRPr="00B112C6">
        <w:t xml:space="preserve">Сайт </w:t>
      </w:r>
      <w:proofErr w:type="spellStart"/>
      <w:r w:rsidRPr="00B112C6">
        <w:t>Madre</w:t>
      </w:r>
      <w:proofErr w:type="spellEnd"/>
      <w:r w:rsidRPr="00B112C6">
        <w:t xml:space="preserve"> отличается стильным</w:t>
      </w:r>
      <w:r w:rsidR="000A6ABD">
        <w:t xml:space="preserve"> и </w:t>
      </w:r>
      <w:r w:rsidRPr="00B112C6">
        <w:t>современным дизайном, который создает благоприятное впечатление</w:t>
      </w:r>
      <w:r w:rsidR="000A6ABD">
        <w:t xml:space="preserve"> и </w:t>
      </w:r>
      <w:r w:rsidRPr="00B112C6">
        <w:t>подчеркивает профессионализм школы.</w:t>
      </w:r>
      <w:r>
        <w:t xml:space="preserve"> </w:t>
      </w:r>
      <w:r w:rsidR="00A65D0D">
        <w:t>Главна</w:t>
      </w:r>
      <w:r w:rsidR="0020502F">
        <w:t>я</w:t>
      </w:r>
      <w:r w:rsidR="00A65D0D">
        <w:t xml:space="preserve"> страница сайта</w:t>
      </w:r>
      <w:r w:rsidR="00492797">
        <w:t xml:space="preserve"> школы</w:t>
      </w:r>
      <w:r w:rsidR="0020502F">
        <w:rPr>
          <w:lang w:val="en-US"/>
        </w:rPr>
        <w:t xml:space="preserve"> </w:t>
      </w:r>
      <w:r w:rsidR="0020502F" w:rsidRPr="009D6E90">
        <w:t>«</w:t>
      </w:r>
      <w:r w:rsidR="0020502F">
        <w:rPr>
          <w:lang w:val="en-US"/>
        </w:rPr>
        <w:t>Madre</w:t>
      </w:r>
      <w:r w:rsidR="0020502F" w:rsidRPr="009D6E90">
        <w:t>»</w:t>
      </w:r>
      <w:r w:rsidR="00492797">
        <w:t xml:space="preserve"> </w:t>
      </w:r>
      <w:r w:rsidR="00A65D0D">
        <w:t>представлена</w:t>
      </w:r>
      <w:r w:rsidR="000A6ABD">
        <w:t xml:space="preserve"> на рисунке </w:t>
      </w:r>
      <w:r w:rsidR="00CB368F">
        <w:t>2</w:t>
      </w:r>
      <w:r w:rsidR="00A65D0D">
        <w:t>.12</w:t>
      </w:r>
      <w:r w:rsidR="00A65D0D" w:rsidRPr="00D3295F">
        <w:t>.</w:t>
      </w:r>
    </w:p>
    <w:p w14:paraId="161ED14A" w14:textId="47ACEA36" w:rsidR="006907C5" w:rsidRDefault="006907C5" w:rsidP="00B112C6">
      <w:pPr>
        <w:pStyle w:val="a7"/>
      </w:pPr>
      <w:r w:rsidRPr="006907C5">
        <w:rPr>
          <w:noProof/>
          <w:lang w:eastAsia="ru-RU"/>
        </w:rPr>
        <w:drawing>
          <wp:inline distT="0" distB="0" distL="0" distR="0" wp14:anchorId="733FDD09" wp14:editId="10249408">
            <wp:extent cx="5471160" cy="258958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88" b="2640"/>
                    <a:stretch/>
                  </pic:blipFill>
                  <pic:spPr bwMode="auto">
                    <a:xfrm>
                      <a:off x="0" y="0"/>
                      <a:ext cx="5471160" cy="2589580"/>
                    </a:xfrm>
                    <a:prstGeom prst="rect">
                      <a:avLst/>
                    </a:prstGeom>
                    <a:ln>
                      <a:noFill/>
                    </a:ln>
                    <a:extLst>
                      <a:ext uri="{53640926-AAD7-44D8-BBD7-CCE9431645EC}">
                        <a14:shadowObscured xmlns:a14="http://schemas.microsoft.com/office/drawing/2010/main"/>
                      </a:ext>
                    </a:extLst>
                  </pic:spPr>
                </pic:pic>
              </a:graphicData>
            </a:graphic>
          </wp:inline>
        </w:drawing>
      </w:r>
    </w:p>
    <w:p w14:paraId="4FA1E1FF" w14:textId="54C2CD78" w:rsidR="00B112C6" w:rsidRPr="00B112C6" w:rsidRDefault="00492797" w:rsidP="0078021C">
      <w:pPr>
        <w:pStyle w:val="aff9"/>
      </w:pPr>
      <w:r>
        <w:t xml:space="preserve">Рисунок </w:t>
      </w:r>
      <w:r w:rsidR="00CB368F">
        <w:t>2</w:t>
      </w:r>
      <w:r>
        <w:t>.12</w:t>
      </w:r>
      <w:r w:rsidRPr="009D6E90">
        <w:t xml:space="preserve"> – </w:t>
      </w:r>
      <w:r w:rsidR="0020502F">
        <w:t>Главная страница сайта</w:t>
      </w:r>
      <w:r w:rsidRPr="009D6E90">
        <w:t xml:space="preserve"> «</w:t>
      </w:r>
      <w:r w:rsidR="0020502F">
        <w:rPr>
          <w:lang w:val="en-US"/>
        </w:rPr>
        <w:t>Madre</w:t>
      </w:r>
      <w:r w:rsidRPr="009D6E90">
        <w:t>»</w:t>
      </w:r>
    </w:p>
    <w:p w14:paraId="4F06A039" w14:textId="44AD28A9" w:rsidR="00C93370" w:rsidRPr="004C1820" w:rsidRDefault="00C93370" w:rsidP="0037793F">
      <w:pPr>
        <w:rPr>
          <w:spacing w:val="4"/>
        </w:rPr>
      </w:pPr>
      <w:r w:rsidRPr="004C1820">
        <w:rPr>
          <w:spacing w:val="4"/>
        </w:rPr>
        <w:t>Главная страница сайта имеет следующие блоки: главный экран, преимущества школы, блок курсов школы, преимущества курсов, сертификат школы, преподаватели курсов, работы</w:t>
      </w:r>
      <w:r w:rsidR="000A6ABD" w:rsidRPr="004C1820">
        <w:rPr>
          <w:spacing w:val="4"/>
        </w:rPr>
        <w:t xml:space="preserve"> и </w:t>
      </w:r>
      <w:r w:rsidRPr="004C1820">
        <w:rPr>
          <w:spacing w:val="4"/>
        </w:rPr>
        <w:t>отзывы учеников, консультация</w:t>
      </w:r>
      <w:r w:rsidR="000A6ABD" w:rsidRPr="004C1820">
        <w:rPr>
          <w:spacing w:val="4"/>
        </w:rPr>
        <w:t xml:space="preserve"> и </w:t>
      </w:r>
      <w:r w:rsidRPr="004C1820">
        <w:rPr>
          <w:spacing w:val="4"/>
        </w:rPr>
        <w:t>контакты школы.</w:t>
      </w:r>
      <w:r w:rsidR="0078021C" w:rsidRPr="004C1820">
        <w:rPr>
          <w:spacing w:val="4"/>
        </w:rPr>
        <w:t xml:space="preserve"> </w:t>
      </w:r>
      <w:r w:rsidR="000F32B2" w:rsidRPr="004C1820">
        <w:rPr>
          <w:spacing w:val="4"/>
        </w:rPr>
        <w:t>Курсы, разделённые</w:t>
      </w:r>
      <w:r w:rsidR="005A6ABB" w:rsidRPr="004C1820">
        <w:rPr>
          <w:spacing w:val="4"/>
        </w:rPr>
        <w:t xml:space="preserve"> по </w:t>
      </w:r>
      <w:r w:rsidR="000F32B2" w:rsidRPr="004C1820">
        <w:rPr>
          <w:spacing w:val="4"/>
        </w:rPr>
        <w:t>разделам, представлены</w:t>
      </w:r>
      <w:r w:rsidR="000A6ABD" w:rsidRPr="004C1820">
        <w:rPr>
          <w:spacing w:val="4"/>
        </w:rPr>
        <w:t xml:space="preserve"> в </w:t>
      </w:r>
      <w:r w:rsidR="000F32B2" w:rsidRPr="004C1820">
        <w:rPr>
          <w:spacing w:val="4"/>
        </w:rPr>
        <w:t xml:space="preserve">виде карточек. </w:t>
      </w:r>
      <w:r w:rsidR="005A6ABB" w:rsidRPr="004C1820">
        <w:rPr>
          <w:spacing w:val="4"/>
        </w:rPr>
        <w:t>На </w:t>
      </w:r>
      <w:r w:rsidR="000F32B2" w:rsidRPr="004C1820">
        <w:rPr>
          <w:spacing w:val="4"/>
        </w:rPr>
        <w:t>каждой карточке располагается название курса, кнопка посмотреть курсы,</w:t>
      </w:r>
      <w:r w:rsidR="000A6ABD" w:rsidRPr="004C1820">
        <w:rPr>
          <w:spacing w:val="4"/>
        </w:rPr>
        <w:t xml:space="preserve"> и </w:t>
      </w:r>
      <w:r w:rsidR="000F32B2" w:rsidRPr="004C1820">
        <w:rPr>
          <w:spacing w:val="4"/>
        </w:rPr>
        <w:t>иконка вопроса</w:t>
      </w:r>
      <w:r w:rsidR="000A6ABD" w:rsidRPr="004C1820">
        <w:rPr>
          <w:spacing w:val="4"/>
        </w:rPr>
        <w:t xml:space="preserve"> в </w:t>
      </w:r>
      <w:r w:rsidR="000F32B2" w:rsidRPr="004C1820">
        <w:rPr>
          <w:spacing w:val="4"/>
        </w:rPr>
        <w:t>правом верхнем углу, при наведении</w:t>
      </w:r>
      <w:r w:rsidR="000A6ABD" w:rsidRPr="004C1820">
        <w:rPr>
          <w:spacing w:val="4"/>
        </w:rPr>
        <w:t xml:space="preserve"> на </w:t>
      </w:r>
      <w:r w:rsidR="000F32B2" w:rsidRPr="004C1820">
        <w:rPr>
          <w:spacing w:val="4"/>
        </w:rPr>
        <w:t>которую появляется сноска, информирующая</w:t>
      </w:r>
      <w:r w:rsidR="000A6ABD" w:rsidRPr="004C1820">
        <w:rPr>
          <w:spacing w:val="4"/>
        </w:rPr>
        <w:t xml:space="preserve"> о </w:t>
      </w:r>
      <w:r w:rsidR="000F32B2" w:rsidRPr="004C1820">
        <w:rPr>
          <w:spacing w:val="4"/>
        </w:rPr>
        <w:t>данн</w:t>
      </w:r>
      <w:r w:rsidR="004400E3" w:rsidRPr="004C1820">
        <w:rPr>
          <w:spacing w:val="4"/>
        </w:rPr>
        <w:t>ом</w:t>
      </w:r>
      <w:r w:rsidR="000F32B2" w:rsidRPr="004C1820">
        <w:rPr>
          <w:spacing w:val="4"/>
        </w:rPr>
        <w:t xml:space="preserve"> раздел</w:t>
      </w:r>
      <w:r w:rsidR="004400E3" w:rsidRPr="004C1820">
        <w:rPr>
          <w:spacing w:val="4"/>
        </w:rPr>
        <w:t>е</w:t>
      </w:r>
      <w:r w:rsidR="000F32B2" w:rsidRPr="004C1820">
        <w:rPr>
          <w:spacing w:val="4"/>
        </w:rPr>
        <w:t xml:space="preserve"> курсов. </w:t>
      </w:r>
      <w:r w:rsidR="00E07285" w:rsidRPr="004C1820">
        <w:rPr>
          <w:spacing w:val="4"/>
        </w:rPr>
        <w:t xml:space="preserve">Такие сноски </w:t>
      </w:r>
      <w:r w:rsidR="00193681" w:rsidRPr="004C1820">
        <w:rPr>
          <w:spacing w:val="4"/>
        </w:rPr>
        <w:t>присутствуют также</w:t>
      </w:r>
      <w:r w:rsidR="000A6ABD" w:rsidRPr="004C1820">
        <w:rPr>
          <w:spacing w:val="4"/>
        </w:rPr>
        <w:t xml:space="preserve"> в </w:t>
      </w:r>
      <w:r w:rsidR="009B22C9" w:rsidRPr="004C1820">
        <w:rPr>
          <w:spacing w:val="4"/>
        </w:rPr>
        <w:t>блоке</w:t>
      </w:r>
      <w:r w:rsidR="000A6ABD" w:rsidRPr="004C1820">
        <w:rPr>
          <w:spacing w:val="4"/>
        </w:rPr>
        <w:t xml:space="preserve"> с </w:t>
      </w:r>
      <w:r w:rsidR="009B22C9" w:rsidRPr="004C1820">
        <w:rPr>
          <w:spacing w:val="4"/>
        </w:rPr>
        <w:t>преподавателями курсов, где пользователь</w:t>
      </w:r>
      <w:r w:rsidR="00F76060" w:rsidRPr="004C1820">
        <w:rPr>
          <w:spacing w:val="4"/>
        </w:rPr>
        <w:t xml:space="preserve"> при желании</w:t>
      </w:r>
      <w:r w:rsidR="009B22C9" w:rsidRPr="004C1820">
        <w:rPr>
          <w:spacing w:val="4"/>
        </w:rPr>
        <w:t xml:space="preserve"> может ознакомиться лучше</w:t>
      </w:r>
      <w:r w:rsidR="000A6ABD" w:rsidRPr="004C1820">
        <w:rPr>
          <w:spacing w:val="4"/>
        </w:rPr>
        <w:t xml:space="preserve"> с </w:t>
      </w:r>
      <w:r w:rsidR="009B22C9" w:rsidRPr="004C1820">
        <w:rPr>
          <w:spacing w:val="4"/>
        </w:rPr>
        <w:t>каждым</w:t>
      </w:r>
      <w:r w:rsidR="005A6ABB" w:rsidRPr="004C1820">
        <w:rPr>
          <w:spacing w:val="4"/>
        </w:rPr>
        <w:t xml:space="preserve"> из </w:t>
      </w:r>
      <w:r w:rsidR="009B22C9" w:rsidRPr="004C1820">
        <w:rPr>
          <w:spacing w:val="4"/>
        </w:rPr>
        <w:t xml:space="preserve">них. </w:t>
      </w:r>
      <w:r w:rsidR="0078021C" w:rsidRPr="004C1820">
        <w:rPr>
          <w:spacing w:val="4"/>
        </w:rPr>
        <w:t>Информация</w:t>
      </w:r>
      <w:r w:rsidR="000A6ABD" w:rsidRPr="004C1820">
        <w:rPr>
          <w:spacing w:val="4"/>
        </w:rPr>
        <w:t xml:space="preserve"> о </w:t>
      </w:r>
      <w:r w:rsidR="0078021C" w:rsidRPr="004C1820">
        <w:rPr>
          <w:spacing w:val="4"/>
        </w:rPr>
        <w:t>преподавателях</w:t>
      </w:r>
      <w:r w:rsidR="000A6ABD" w:rsidRPr="004C1820">
        <w:rPr>
          <w:spacing w:val="4"/>
        </w:rPr>
        <w:t xml:space="preserve"> и </w:t>
      </w:r>
      <w:r w:rsidR="0078021C" w:rsidRPr="004C1820">
        <w:rPr>
          <w:spacing w:val="4"/>
        </w:rPr>
        <w:t>команде школы создает атмосферу доверия</w:t>
      </w:r>
      <w:r w:rsidR="000A6ABD" w:rsidRPr="004C1820">
        <w:rPr>
          <w:spacing w:val="4"/>
        </w:rPr>
        <w:t xml:space="preserve"> и </w:t>
      </w:r>
      <w:r w:rsidR="0078021C" w:rsidRPr="004C1820">
        <w:rPr>
          <w:spacing w:val="4"/>
        </w:rPr>
        <w:t>профессионализма. Раздел</w:t>
      </w:r>
      <w:r w:rsidR="000A6ABD" w:rsidRPr="004C1820">
        <w:rPr>
          <w:spacing w:val="4"/>
        </w:rPr>
        <w:t xml:space="preserve"> с </w:t>
      </w:r>
      <w:r w:rsidR="0078021C" w:rsidRPr="004C1820">
        <w:rPr>
          <w:spacing w:val="4"/>
        </w:rPr>
        <w:t>отзывами</w:t>
      </w:r>
      <w:r w:rsidR="000A6ABD" w:rsidRPr="004C1820">
        <w:rPr>
          <w:spacing w:val="4"/>
        </w:rPr>
        <w:t xml:space="preserve"> и </w:t>
      </w:r>
      <w:r w:rsidR="0078021C" w:rsidRPr="004C1820">
        <w:rPr>
          <w:spacing w:val="4"/>
        </w:rPr>
        <w:t xml:space="preserve">историями успеха студентов помогает потенциальным студентам принять решение </w:t>
      </w:r>
      <w:r w:rsidR="004C1820" w:rsidRPr="004C1820">
        <w:rPr>
          <w:spacing w:val="4"/>
        </w:rPr>
        <w:t>о покупке курса и </w:t>
      </w:r>
      <w:r w:rsidR="0078021C" w:rsidRPr="004C1820">
        <w:rPr>
          <w:spacing w:val="4"/>
        </w:rPr>
        <w:t>обучени</w:t>
      </w:r>
      <w:r w:rsidR="004C1820" w:rsidRPr="004C1820">
        <w:rPr>
          <w:spacing w:val="4"/>
        </w:rPr>
        <w:t>я</w:t>
      </w:r>
      <w:r w:rsidR="000A6ABD" w:rsidRPr="004C1820">
        <w:rPr>
          <w:spacing w:val="4"/>
        </w:rPr>
        <w:t xml:space="preserve"> в </w:t>
      </w:r>
      <w:r w:rsidR="004C1820" w:rsidRPr="004C1820">
        <w:rPr>
          <w:spacing w:val="4"/>
        </w:rPr>
        <w:t xml:space="preserve">данной </w:t>
      </w:r>
      <w:r w:rsidR="0078021C" w:rsidRPr="004C1820">
        <w:rPr>
          <w:spacing w:val="4"/>
        </w:rPr>
        <w:t>школе</w:t>
      </w:r>
      <w:r w:rsidR="005A2AE1" w:rsidRPr="004C1820">
        <w:rPr>
          <w:spacing w:val="4"/>
        </w:rPr>
        <w:t>.</w:t>
      </w:r>
      <w:r w:rsidR="00F76060" w:rsidRPr="004C1820">
        <w:rPr>
          <w:spacing w:val="4"/>
        </w:rPr>
        <w:t xml:space="preserve"> </w:t>
      </w:r>
    </w:p>
    <w:p w14:paraId="2E86D1F5" w14:textId="488BE6CB" w:rsidR="00DA07C1" w:rsidRDefault="00032406" w:rsidP="009457B3">
      <w:r w:rsidRPr="00032406">
        <w:t>Все страницы</w:t>
      </w:r>
      <w:r>
        <w:t xml:space="preserve"> сайта подобны главной странице сайта:</w:t>
      </w:r>
      <w:r w:rsidRPr="00032406">
        <w:t xml:space="preserve"> имеют </w:t>
      </w:r>
      <w:r w:rsidR="004632C6">
        <w:t>такие же</w:t>
      </w:r>
      <w:r>
        <w:t xml:space="preserve"> блоки</w:t>
      </w:r>
      <w:r w:rsidR="000A6ABD">
        <w:t xml:space="preserve"> и </w:t>
      </w:r>
      <w:r w:rsidRPr="00032406">
        <w:t>структуру</w:t>
      </w:r>
      <w:r>
        <w:t xml:space="preserve"> их</w:t>
      </w:r>
      <w:r w:rsidRPr="00032406">
        <w:t xml:space="preserve"> расположения. </w:t>
      </w:r>
      <w:r w:rsidR="00D70595" w:rsidRPr="00D70595">
        <w:t>Навигация</w:t>
      </w:r>
      <w:r w:rsidR="000A6ABD">
        <w:t xml:space="preserve"> на </w:t>
      </w:r>
      <w:r w:rsidR="00D70595" w:rsidRPr="00D70595">
        <w:t>сайте представлена меню-бургером, располагаемый</w:t>
      </w:r>
      <w:r w:rsidR="000A6ABD">
        <w:t xml:space="preserve"> на </w:t>
      </w:r>
      <w:r w:rsidR="00D70595" w:rsidRPr="00D70595">
        <w:t>страницах сайта</w:t>
      </w:r>
      <w:r w:rsidR="000A6ABD">
        <w:t xml:space="preserve"> и </w:t>
      </w:r>
      <w:r w:rsidR="00D70595" w:rsidRPr="00D70595">
        <w:t>закрепленный</w:t>
      </w:r>
      <w:r w:rsidR="000A6ABD">
        <w:t xml:space="preserve"> в </w:t>
      </w:r>
      <w:r w:rsidR="00D70595" w:rsidRPr="00D70595">
        <w:t>правом верхнем углу при пролистывании сайта.</w:t>
      </w:r>
      <w:r>
        <w:t xml:space="preserve"> </w:t>
      </w:r>
      <w:r w:rsidR="001840E2" w:rsidRPr="001840E2">
        <w:t>Интуитивно понятное меню облегчает навигацию</w:t>
      </w:r>
      <w:r w:rsidR="005A6ABB">
        <w:t xml:space="preserve"> по </w:t>
      </w:r>
      <w:r w:rsidR="001840E2" w:rsidRPr="001840E2">
        <w:t>разделам сайта</w:t>
      </w:r>
      <w:r w:rsidR="000A6ABD">
        <w:t xml:space="preserve"> и </w:t>
      </w:r>
      <w:r w:rsidR="001840E2" w:rsidRPr="001840E2">
        <w:t xml:space="preserve">помогает пользователям быстро </w:t>
      </w:r>
      <w:r w:rsidR="00C12665">
        <w:t xml:space="preserve">и легко </w:t>
      </w:r>
      <w:r w:rsidR="001840E2" w:rsidRPr="001840E2">
        <w:t xml:space="preserve">найти </w:t>
      </w:r>
      <w:r w:rsidR="00C12665">
        <w:t>интересующую</w:t>
      </w:r>
      <w:r w:rsidR="001840E2" w:rsidRPr="001840E2">
        <w:t xml:space="preserve"> информацию. </w:t>
      </w:r>
      <w:r w:rsidR="00946F17" w:rsidRPr="00946F17">
        <w:lastRenderedPageBreak/>
        <w:t>Разделы посвящен</w:t>
      </w:r>
      <w:r w:rsidR="00946F17">
        <w:t>ы</w:t>
      </w:r>
      <w:r w:rsidR="00946F17" w:rsidRPr="00946F17">
        <w:t xml:space="preserve"> различным программам обучения, курсам, мастер-классам, что позволяет посетителям сайта выбрать подходящую образовательную программу. </w:t>
      </w:r>
    </w:p>
    <w:p w14:paraId="20C1EC6A" w14:textId="6CF0E96C" w:rsidR="00BF2DF0" w:rsidRPr="00441DB4" w:rsidRDefault="005A6ABB" w:rsidP="00441DB4">
      <w:r>
        <w:t>В </w:t>
      </w:r>
      <w:r w:rsidR="004D4DE6">
        <w:t>раздел</w:t>
      </w:r>
      <w:r w:rsidR="00BF2DF0">
        <w:t>е</w:t>
      </w:r>
      <w:r>
        <w:t xml:space="preserve"> по </w:t>
      </w:r>
      <w:r w:rsidR="004D4DE6">
        <w:t>курсу клиент может выбрать подходящий</w:t>
      </w:r>
      <w:r w:rsidR="000A6ABD">
        <w:t xml:space="preserve"> для </w:t>
      </w:r>
      <w:r w:rsidR="004D4DE6">
        <w:t>него тариф</w:t>
      </w:r>
      <w:r w:rsidR="000A6ABD">
        <w:t xml:space="preserve"> с </w:t>
      </w:r>
      <w:r w:rsidR="004D4DE6">
        <w:t>составленной программной обучения.</w:t>
      </w:r>
      <w:r w:rsidR="00BF2DF0">
        <w:t xml:space="preserve"> Тарифы представлены карточками</w:t>
      </w:r>
      <w:r w:rsidR="000A6ABD">
        <w:t xml:space="preserve"> и </w:t>
      </w:r>
      <w:r w:rsidR="00C24DA1">
        <w:t xml:space="preserve">предоставляют </w:t>
      </w:r>
      <w:r w:rsidR="00441DB4">
        <w:t>информацию</w:t>
      </w:r>
      <w:r w:rsidR="000A6ABD">
        <w:t xml:space="preserve"> в </w:t>
      </w:r>
      <w:r w:rsidR="00441DB4">
        <w:t>удобном виде</w:t>
      </w:r>
      <w:r w:rsidR="000A6ABD">
        <w:t xml:space="preserve"> для </w:t>
      </w:r>
      <w:r w:rsidR="00441DB4">
        <w:t>ознакомления.</w:t>
      </w:r>
      <w:r w:rsidR="00BF2DF0">
        <w:t xml:space="preserve"> Запись</w:t>
      </w:r>
      <w:r w:rsidR="000A6ABD">
        <w:t xml:space="preserve"> на </w:t>
      </w:r>
      <w:r w:rsidR="00BF2DF0">
        <w:t>курс происходит при заполнении формы, которая появляется после нажатия</w:t>
      </w:r>
      <w:r w:rsidR="000A6ABD">
        <w:t xml:space="preserve"> на </w:t>
      </w:r>
      <w:r w:rsidR="00BF2DF0">
        <w:t xml:space="preserve">кнопку. </w:t>
      </w:r>
      <w:r w:rsidR="004400E3">
        <w:t>Карточка</w:t>
      </w:r>
      <w:r w:rsidR="000A6ABD">
        <w:t xml:space="preserve"> с </w:t>
      </w:r>
      <w:r w:rsidR="00441DB4">
        <w:t>курсом школы «</w:t>
      </w:r>
      <w:r w:rsidR="00441DB4">
        <w:rPr>
          <w:lang w:val="en-US"/>
        </w:rPr>
        <w:t>Madre</w:t>
      </w:r>
      <w:r w:rsidR="00441DB4">
        <w:t>» представлена</w:t>
      </w:r>
      <w:r w:rsidR="000A6ABD">
        <w:t xml:space="preserve"> на рисунке </w:t>
      </w:r>
      <w:r w:rsidR="00ED08BC">
        <w:t>1</w:t>
      </w:r>
      <w:r w:rsidR="00441DB4">
        <w:t>.13</w:t>
      </w:r>
      <w:r w:rsidR="00441DB4" w:rsidRPr="00D3295F">
        <w:t>.</w:t>
      </w:r>
    </w:p>
    <w:p w14:paraId="14A7B38B" w14:textId="67A51DAC" w:rsidR="000832D9" w:rsidRDefault="00BF2DF0" w:rsidP="00441DB4">
      <w:pPr>
        <w:pStyle w:val="a7"/>
      </w:pPr>
      <w:r w:rsidRPr="00BF2DF0">
        <w:rPr>
          <w:noProof/>
          <w:lang w:eastAsia="ru-RU"/>
        </w:rPr>
        <w:drawing>
          <wp:inline distT="0" distB="0" distL="0" distR="0" wp14:anchorId="65180B0F" wp14:editId="6F0EBBC6">
            <wp:extent cx="5469255" cy="3057556"/>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082" b="4918"/>
                    <a:stretch/>
                  </pic:blipFill>
                  <pic:spPr bwMode="auto">
                    <a:xfrm>
                      <a:off x="0" y="0"/>
                      <a:ext cx="5478734" cy="3062855"/>
                    </a:xfrm>
                    <a:prstGeom prst="rect">
                      <a:avLst/>
                    </a:prstGeom>
                    <a:ln>
                      <a:noFill/>
                    </a:ln>
                    <a:extLst>
                      <a:ext uri="{53640926-AAD7-44D8-BBD7-CCE9431645EC}">
                        <a14:shadowObscured xmlns:a14="http://schemas.microsoft.com/office/drawing/2010/main"/>
                      </a:ext>
                    </a:extLst>
                  </pic:spPr>
                </pic:pic>
              </a:graphicData>
            </a:graphic>
          </wp:inline>
        </w:drawing>
      </w:r>
    </w:p>
    <w:p w14:paraId="23FCFAF0" w14:textId="51850EFE" w:rsidR="00441DB4" w:rsidRPr="00B112C6" w:rsidRDefault="00441DB4" w:rsidP="00441DB4">
      <w:pPr>
        <w:pStyle w:val="aff9"/>
      </w:pPr>
      <w:r>
        <w:t xml:space="preserve">Рисунок </w:t>
      </w:r>
      <w:r w:rsidR="00ED08BC">
        <w:t>1</w:t>
      </w:r>
      <w:r>
        <w:t>.1</w:t>
      </w:r>
      <w:r w:rsidR="001E7100">
        <w:t>3</w:t>
      </w:r>
      <w:r w:rsidRPr="009D6E90">
        <w:t xml:space="preserve"> – </w:t>
      </w:r>
      <w:r>
        <w:t>Карточка курса школы</w:t>
      </w:r>
      <w:r w:rsidRPr="009D6E90">
        <w:t xml:space="preserve"> «</w:t>
      </w:r>
      <w:r>
        <w:rPr>
          <w:lang w:val="en-US"/>
        </w:rPr>
        <w:t>Madre</w:t>
      </w:r>
      <w:r w:rsidRPr="009D6E90">
        <w:t>»</w:t>
      </w:r>
    </w:p>
    <w:p w14:paraId="2D61CAE6" w14:textId="04343194" w:rsidR="00745395" w:rsidRPr="00D3295F" w:rsidRDefault="00745395" w:rsidP="00745395">
      <w:r w:rsidRPr="00D3295F">
        <w:t>Сайт выглядит эффектно</w:t>
      </w:r>
      <w:r w:rsidR="000A6ABD">
        <w:t xml:space="preserve"> и </w:t>
      </w:r>
      <w:r w:rsidRPr="00D3295F">
        <w:t>современно благодаря выбранной палитре</w:t>
      </w:r>
      <w:r>
        <w:t>, привлекающая внимание акцентными оранжевым</w:t>
      </w:r>
      <w:r w:rsidR="000A6ABD">
        <w:t xml:space="preserve"> и </w:t>
      </w:r>
      <w:r>
        <w:t>белым цветами</w:t>
      </w:r>
      <w:r w:rsidR="000A6ABD">
        <w:t xml:space="preserve"> на </w:t>
      </w:r>
      <w:r>
        <w:t>тёмном фоне.</w:t>
      </w:r>
      <w:r w:rsidRPr="00D3295F">
        <w:t xml:space="preserve"> Палитр</w:t>
      </w:r>
      <w:r w:rsidR="00D72B67">
        <w:t>а сайта представлена</w:t>
      </w:r>
      <w:r w:rsidR="000A6ABD">
        <w:t xml:space="preserve"> на рисунке </w:t>
      </w:r>
      <w:r w:rsidR="00ED08BC">
        <w:t>1</w:t>
      </w:r>
      <w:r>
        <w:t>.1</w:t>
      </w:r>
      <w:r w:rsidR="001E7100">
        <w:t>4</w:t>
      </w:r>
      <w:r w:rsidRPr="00D3295F">
        <w:t>.</w:t>
      </w:r>
    </w:p>
    <w:p w14:paraId="04119A13" w14:textId="311D99B1" w:rsidR="000832D9" w:rsidRDefault="00E851F3" w:rsidP="00E851F3">
      <w:pPr>
        <w:pStyle w:val="a7"/>
      </w:pPr>
      <w:r>
        <w:rPr>
          <w:noProof/>
          <w:lang w:eastAsia="ru-RU"/>
        </w:rPr>
        <w:drawing>
          <wp:inline distT="0" distB="0" distL="0" distR="0" wp14:anchorId="79862357" wp14:editId="3F5C1FF9">
            <wp:extent cx="3919414" cy="1053389"/>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19" b="5967"/>
                    <a:stretch/>
                  </pic:blipFill>
                  <pic:spPr bwMode="auto">
                    <a:xfrm>
                      <a:off x="0" y="0"/>
                      <a:ext cx="3919414" cy="1053389"/>
                    </a:xfrm>
                    <a:prstGeom prst="rect">
                      <a:avLst/>
                    </a:prstGeom>
                    <a:ln>
                      <a:noFill/>
                    </a:ln>
                    <a:extLst>
                      <a:ext uri="{53640926-AAD7-44D8-BBD7-CCE9431645EC}">
                        <a14:shadowObscured xmlns:a14="http://schemas.microsoft.com/office/drawing/2010/main"/>
                      </a:ext>
                    </a:extLst>
                  </pic:spPr>
                </pic:pic>
              </a:graphicData>
            </a:graphic>
          </wp:inline>
        </w:drawing>
      </w:r>
    </w:p>
    <w:p w14:paraId="34C09045" w14:textId="3BE8F563" w:rsidR="007D5B96" w:rsidRDefault="00E851F3" w:rsidP="007D5B96">
      <w:pPr>
        <w:pStyle w:val="aff9"/>
      </w:pPr>
      <w:r>
        <w:t xml:space="preserve">Рисунок </w:t>
      </w:r>
      <w:r w:rsidR="00ED08BC">
        <w:t>1</w:t>
      </w:r>
      <w:r>
        <w:t>.</w:t>
      </w:r>
      <w:r w:rsidR="00CD6E95">
        <w:t>1</w:t>
      </w:r>
      <w:r w:rsidR="001E7100">
        <w:t>4</w:t>
      </w:r>
      <w:r w:rsidRPr="009D6E90">
        <w:t xml:space="preserve"> – </w:t>
      </w:r>
      <w:r>
        <w:t>Цветовая палитра</w:t>
      </w:r>
      <w:r w:rsidRPr="009D6E90">
        <w:t xml:space="preserve"> сайта «</w:t>
      </w:r>
      <w:r>
        <w:rPr>
          <w:lang w:val="en-US"/>
        </w:rPr>
        <w:t>MADRE</w:t>
      </w:r>
      <w:r w:rsidRPr="009D6E90">
        <w:t>»</w:t>
      </w:r>
    </w:p>
    <w:p w14:paraId="68B31C29" w14:textId="72A710C4" w:rsidR="007D5B96" w:rsidRDefault="007D5B96" w:rsidP="007D5B96">
      <w:r>
        <w:t>Для основного текста</w:t>
      </w:r>
      <w:r w:rsidR="000A6ABD">
        <w:t xml:space="preserve"> и </w:t>
      </w:r>
      <w:r>
        <w:t>заголовков используется шрифт</w:t>
      </w:r>
      <w:r w:rsidRPr="001625E0">
        <w:t xml:space="preserve"> </w:t>
      </w:r>
      <w:r>
        <w:t>«</w:t>
      </w:r>
      <w:proofErr w:type="spellStart"/>
      <w:r w:rsidRPr="001625E0">
        <w:t>Circe</w:t>
      </w:r>
      <w:proofErr w:type="spellEnd"/>
      <w:r>
        <w:t>». Для выделения ключевых слов</w:t>
      </w:r>
      <w:r w:rsidR="000A6ABD">
        <w:t xml:space="preserve"> в </w:t>
      </w:r>
      <w:r>
        <w:t>заголовках используется оранжевый цвет.</w:t>
      </w:r>
    </w:p>
    <w:p w14:paraId="323A6E3F" w14:textId="69A49BE3" w:rsidR="002D584E" w:rsidRPr="006E3F8B" w:rsidRDefault="002D584E" w:rsidP="002D584E">
      <w:r w:rsidRPr="006E3F8B">
        <w:t>Логотип сайта является текстовым, хорошо читается, не вызывает неприятных эмоций</w:t>
      </w:r>
      <w:r w:rsidR="002236A2">
        <w:t xml:space="preserve"> (рисунок 1</w:t>
      </w:r>
      <w:r w:rsidR="002236A2" w:rsidRPr="00D35FE5">
        <w:t>.1</w:t>
      </w:r>
      <w:r w:rsidR="002236A2">
        <w:t>5)</w:t>
      </w:r>
      <w:r w:rsidRPr="006E3F8B">
        <w:t xml:space="preserve">. Сокращенных версий </w:t>
      </w:r>
      <w:r w:rsidR="0051681F">
        <w:t xml:space="preserve">логотипа </w:t>
      </w:r>
      <w:r w:rsidRPr="006E3F8B">
        <w:t>не имеется.</w:t>
      </w:r>
    </w:p>
    <w:p w14:paraId="06A43843" w14:textId="77777777" w:rsidR="002D584E" w:rsidRPr="00D3295F" w:rsidRDefault="002D584E" w:rsidP="002D584E">
      <w:pPr>
        <w:pStyle w:val="affc"/>
      </w:pPr>
      <w:r w:rsidRPr="00112260">
        <w:drawing>
          <wp:inline distT="0" distB="0" distL="0" distR="0" wp14:anchorId="1045F345" wp14:editId="51ADCF51">
            <wp:extent cx="2225942" cy="753466"/>
            <wp:effectExtent l="0" t="0" r="3175"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239"/>
                    <a:stretch/>
                  </pic:blipFill>
                  <pic:spPr bwMode="auto">
                    <a:xfrm>
                      <a:off x="0" y="0"/>
                      <a:ext cx="2225942" cy="753466"/>
                    </a:xfrm>
                    <a:prstGeom prst="rect">
                      <a:avLst/>
                    </a:prstGeom>
                    <a:ln>
                      <a:noFill/>
                    </a:ln>
                    <a:extLst>
                      <a:ext uri="{53640926-AAD7-44D8-BBD7-CCE9431645EC}">
                        <a14:shadowObscured xmlns:a14="http://schemas.microsoft.com/office/drawing/2010/main"/>
                      </a:ext>
                    </a:extLst>
                  </pic:spPr>
                </pic:pic>
              </a:graphicData>
            </a:graphic>
          </wp:inline>
        </w:drawing>
      </w:r>
    </w:p>
    <w:p w14:paraId="227D0BCD" w14:textId="4C37EACD" w:rsidR="002D584E" w:rsidRPr="002D584E" w:rsidRDefault="002D584E" w:rsidP="002D584E">
      <w:pPr>
        <w:pStyle w:val="affc"/>
      </w:pPr>
      <w:r w:rsidRPr="00D3295F">
        <w:lastRenderedPageBreak/>
        <w:t xml:space="preserve">Рисунок </w:t>
      </w:r>
      <w:r w:rsidR="00ED08BC">
        <w:t>1</w:t>
      </w:r>
      <w:r w:rsidRPr="00D3295F">
        <w:t>.</w:t>
      </w:r>
      <w:r>
        <w:t>1</w:t>
      </w:r>
      <w:r w:rsidR="001E7100">
        <w:t>5</w:t>
      </w:r>
      <w:r w:rsidRPr="00D3295F">
        <w:t xml:space="preserve"> – Логотип сайта «</w:t>
      </w:r>
      <w:r>
        <w:rPr>
          <w:lang w:val="en-US"/>
        </w:rPr>
        <w:t>Madre</w:t>
      </w:r>
      <w:r w:rsidRPr="00D3295F">
        <w:t>»</w:t>
      </w:r>
    </w:p>
    <w:p w14:paraId="125B1EF0" w14:textId="30FC5A1D" w:rsidR="00616930" w:rsidRDefault="00616930" w:rsidP="00CD6E95">
      <w:r w:rsidRPr="00D3295F">
        <w:t>Веб-ресурс является адаптивным под мобильные устройства.</w:t>
      </w:r>
      <w:r w:rsidRPr="00616930">
        <w:t xml:space="preserve"> </w:t>
      </w:r>
      <w:r w:rsidRPr="00D3295F">
        <w:t>Отображение главной страницы</w:t>
      </w:r>
      <w:r w:rsidR="000A6ABD">
        <w:t xml:space="preserve"> на </w:t>
      </w:r>
      <w:r w:rsidRPr="00D3295F">
        <w:t xml:space="preserve">мобильном устройстве </w:t>
      </w:r>
      <w:r>
        <w:t>представлено</w:t>
      </w:r>
      <w:r w:rsidR="000A6ABD">
        <w:t xml:space="preserve"> на рисунке </w:t>
      </w:r>
      <w:r w:rsidR="00ED08BC">
        <w:t>1</w:t>
      </w:r>
      <w:r>
        <w:t>.1</w:t>
      </w:r>
      <w:r w:rsidR="001E7100">
        <w:t>6</w:t>
      </w:r>
      <w:r>
        <w:t xml:space="preserve">.  </w:t>
      </w:r>
    </w:p>
    <w:p w14:paraId="4493ADD4" w14:textId="36CCC072" w:rsidR="00616930" w:rsidRDefault="00616930" w:rsidP="00616930">
      <w:pPr>
        <w:pStyle w:val="a7"/>
      </w:pPr>
      <w:r w:rsidRPr="00616930">
        <w:rPr>
          <w:noProof/>
          <w:lang w:eastAsia="ru-RU"/>
        </w:rPr>
        <w:drawing>
          <wp:inline distT="0" distB="0" distL="0" distR="0" wp14:anchorId="2417C299" wp14:editId="70A7E2ED">
            <wp:extent cx="2514600" cy="465345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7605" cy="4659014"/>
                    </a:xfrm>
                    <a:prstGeom prst="rect">
                      <a:avLst/>
                    </a:prstGeom>
                  </pic:spPr>
                </pic:pic>
              </a:graphicData>
            </a:graphic>
          </wp:inline>
        </w:drawing>
      </w:r>
    </w:p>
    <w:p w14:paraId="5321CE41" w14:textId="07406E12" w:rsidR="00616930" w:rsidRPr="00B112C6" w:rsidRDefault="00616930" w:rsidP="00616930">
      <w:pPr>
        <w:pStyle w:val="aff9"/>
      </w:pPr>
      <w:r>
        <w:t xml:space="preserve">Рисунок </w:t>
      </w:r>
      <w:r w:rsidR="00ED08BC">
        <w:t>1</w:t>
      </w:r>
      <w:r>
        <w:t>.</w:t>
      </w:r>
      <w:r w:rsidRPr="00D35FE5">
        <w:t>1</w:t>
      </w:r>
      <w:r w:rsidR="001E7100">
        <w:t>6</w:t>
      </w:r>
      <w:r w:rsidRPr="00D35FE5">
        <w:t xml:space="preserve"> –</w:t>
      </w:r>
      <w:r w:rsidRPr="009D6E90">
        <w:t xml:space="preserve"> </w:t>
      </w:r>
      <w:r>
        <w:t>Г</w:t>
      </w:r>
      <w:r w:rsidRPr="00D3295F">
        <w:t>лавн</w:t>
      </w:r>
      <w:r w:rsidR="00FD20BE">
        <w:t>ая</w:t>
      </w:r>
      <w:r w:rsidRPr="00D3295F">
        <w:t xml:space="preserve"> страниц</w:t>
      </w:r>
      <w:r w:rsidR="00FD20BE">
        <w:t>а</w:t>
      </w:r>
      <w:r w:rsidR="00FD20BE" w:rsidRPr="00FD20BE">
        <w:t xml:space="preserve"> </w:t>
      </w:r>
      <w:r w:rsidR="00FD20BE">
        <w:t>сайта</w:t>
      </w:r>
      <w:r w:rsidR="00FD20BE" w:rsidRPr="009D6E90">
        <w:t xml:space="preserve"> «</w:t>
      </w:r>
      <w:r w:rsidR="00FD20BE">
        <w:rPr>
          <w:lang w:val="en-US"/>
        </w:rPr>
        <w:t>Madre</w:t>
      </w:r>
      <w:r w:rsidR="00FD20BE" w:rsidRPr="009D6E90">
        <w:t>»</w:t>
      </w:r>
      <w:r w:rsidR="000A6ABD">
        <w:t xml:space="preserve"> на </w:t>
      </w:r>
      <w:r w:rsidRPr="00D3295F">
        <w:t xml:space="preserve">мобильном устройстве </w:t>
      </w:r>
    </w:p>
    <w:p w14:paraId="579DE99A" w14:textId="70D61862" w:rsidR="00E851F3" w:rsidRDefault="00DE0351" w:rsidP="00E3242A">
      <w:r w:rsidRPr="00D3295F">
        <w:t>Вывод: веб-ресурс</w:t>
      </w:r>
      <w:r w:rsidR="000A6ABD">
        <w:t xml:space="preserve"> с </w:t>
      </w:r>
      <w:r>
        <w:t>необычным броским дизайном, визуальным наполнением</w:t>
      </w:r>
      <w:r w:rsidR="00B57D1B">
        <w:t>. Сайт</w:t>
      </w:r>
      <w:r>
        <w:t xml:space="preserve"> хорошо преподносит</w:t>
      </w:r>
      <w:r w:rsidR="003F78A5">
        <w:t xml:space="preserve"> всю</w:t>
      </w:r>
      <w:r>
        <w:t xml:space="preserve"> необходимую </w:t>
      </w:r>
      <w:r w:rsidRPr="00D3295F">
        <w:t>информацию</w:t>
      </w:r>
      <w:r w:rsidR="000A6ABD">
        <w:t xml:space="preserve"> о </w:t>
      </w:r>
      <w:r w:rsidR="003F78A5">
        <w:t>школе</w:t>
      </w:r>
      <w:r w:rsidR="000A6ABD">
        <w:t xml:space="preserve"> и </w:t>
      </w:r>
      <w:r w:rsidR="003F78A5">
        <w:t>предоставляемых услугах</w:t>
      </w:r>
      <w:r w:rsidR="00B6186D">
        <w:t>, не оставляя пользователю сомнений</w:t>
      </w:r>
      <w:r w:rsidR="000A6ABD">
        <w:t xml:space="preserve"> о </w:t>
      </w:r>
      <w:r w:rsidR="00B6186D">
        <w:t>профессионализме</w:t>
      </w:r>
      <w:r w:rsidR="000A6ABD">
        <w:t xml:space="preserve"> и </w:t>
      </w:r>
      <w:r w:rsidR="00B6186D">
        <w:t>исключительности школы.</w:t>
      </w:r>
      <w:r w:rsidRPr="00D3295F">
        <w:t xml:space="preserve"> </w:t>
      </w:r>
    </w:p>
    <w:p w14:paraId="270AA698" w14:textId="599081D9" w:rsidR="000832D9" w:rsidRPr="002B2B88" w:rsidRDefault="00D9727F" w:rsidP="000832D9">
      <w:pPr>
        <w:pStyle w:val="afa"/>
        <w:outlineLvl w:val="2"/>
      </w:pPr>
      <w:bookmarkStart w:id="9" w:name="_Toc166885138"/>
      <w:r>
        <w:t>1</w:t>
      </w:r>
      <w:r w:rsidR="000832D9">
        <w:t>.2.5 Веб-</w:t>
      </w:r>
      <w:r w:rsidR="000832D9" w:rsidRPr="00C83675">
        <w:t xml:space="preserve">сайт </w:t>
      </w:r>
      <w:r w:rsidR="000832D9">
        <w:t>школы</w:t>
      </w:r>
      <w:r w:rsidR="000832D9" w:rsidRPr="00C83675">
        <w:t xml:space="preserve"> </w:t>
      </w:r>
      <w:r w:rsidR="000832D9">
        <w:t>стилистов «</w:t>
      </w:r>
      <w:r w:rsidR="000832D9">
        <w:rPr>
          <w:lang w:eastAsia="ru-RU"/>
        </w:rPr>
        <w:t>Персона»</w:t>
      </w:r>
      <w:bookmarkEnd w:id="9"/>
      <w:r w:rsidR="00041739">
        <w:rPr>
          <w:lang w:eastAsia="ru-RU"/>
        </w:rPr>
        <w:t xml:space="preserve"> </w:t>
      </w:r>
    </w:p>
    <w:p w14:paraId="21CDFAA7" w14:textId="4CAE0B4B" w:rsidR="000822E1" w:rsidRDefault="00557C0C" w:rsidP="000832D9">
      <w:r>
        <w:t xml:space="preserve">Школа стилистов </w:t>
      </w:r>
      <w:r w:rsidR="00974F15">
        <w:t>«</w:t>
      </w:r>
      <w:r w:rsidRPr="00557C0C">
        <w:t>Персона</w:t>
      </w:r>
      <w:r w:rsidR="00974F15">
        <w:t>» ориентирована</w:t>
      </w:r>
      <w:r w:rsidR="000A6ABD">
        <w:t xml:space="preserve"> на </w:t>
      </w:r>
      <w:r w:rsidRPr="00557C0C">
        <w:t>обучение стилистов</w:t>
      </w:r>
      <w:r w:rsidR="000A6ABD">
        <w:t xml:space="preserve"> и </w:t>
      </w:r>
      <w:r w:rsidRPr="00557C0C">
        <w:t>специалистов</w:t>
      </w:r>
      <w:r w:rsidR="000A6ABD">
        <w:t xml:space="preserve"> в </w:t>
      </w:r>
      <w:r w:rsidRPr="00557C0C">
        <w:t>сфере моды</w:t>
      </w:r>
      <w:r w:rsidR="000D4F45">
        <w:t xml:space="preserve"> </w:t>
      </w:r>
      <w:r w:rsidR="000D4F45" w:rsidRPr="000D4F45">
        <w:t>[</w:t>
      </w:r>
      <w:r w:rsidR="00727011">
        <w:t>5</w:t>
      </w:r>
      <w:r w:rsidR="000D4F45" w:rsidRPr="000D4F45">
        <w:t>]</w:t>
      </w:r>
      <w:r w:rsidRPr="00557C0C">
        <w:t xml:space="preserve">. Компания призвана подготовить </w:t>
      </w:r>
      <w:r w:rsidR="00817045">
        <w:t>профессионалов</w:t>
      </w:r>
      <w:r w:rsidRPr="00557C0C">
        <w:t>, способных создавать уникальные</w:t>
      </w:r>
      <w:r w:rsidR="000A6ABD">
        <w:t xml:space="preserve"> и </w:t>
      </w:r>
      <w:r>
        <w:t xml:space="preserve">трендовые </w:t>
      </w:r>
      <w:r w:rsidRPr="00557C0C">
        <w:t>образы</w:t>
      </w:r>
      <w:r>
        <w:t xml:space="preserve">, формирующие </w:t>
      </w:r>
      <w:proofErr w:type="spellStart"/>
      <w:r>
        <w:t>бьюти</w:t>
      </w:r>
      <w:proofErr w:type="spellEnd"/>
      <w:r>
        <w:t>-сообщество России, СНГ</w:t>
      </w:r>
      <w:r w:rsidRPr="00557C0C">
        <w:t>.</w:t>
      </w:r>
      <w:r w:rsidR="00F73A20">
        <w:t xml:space="preserve"> Школа является партнёром ве</w:t>
      </w:r>
      <w:r w:rsidR="00974F15">
        <w:t>дущих мировых академий Англии</w:t>
      </w:r>
      <w:r w:rsidR="000A6ABD">
        <w:t xml:space="preserve"> и </w:t>
      </w:r>
      <w:r w:rsidR="00F73A20" w:rsidRPr="00974F15">
        <w:t>Японии</w:t>
      </w:r>
      <w:r w:rsidR="00F73A20">
        <w:t xml:space="preserve">. </w:t>
      </w:r>
      <w:r w:rsidR="007B5EB4" w:rsidRPr="007B5EB4">
        <w:t xml:space="preserve">Школа </w:t>
      </w:r>
      <w:r w:rsidR="00974F15">
        <w:t>«</w:t>
      </w:r>
      <w:r w:rsidR="007B5EB4" w:rsidRPr="007B5EB4">
        <w:t>Персона</w:t>
      </w:r>
      <w:r w:rsidR="00974F15">
        <w:t>»</w:t>
      </w:r>
      <w:r w:rsidR="007B5EB4" w:rsidRPr="007B5EB4">
        <w:t xml:space="preserve"> выделяется своим индивидуальным подходом</w:t>
      </w:r>
      <w:r w:rsidR="000A6ABD">
        <w:t xml:space="preserve"> к </w:t>
      </w:r>
      <w:r w:rsidR="007B5EB4" w:rsidRPr="007B5EB4">
        <w:t>каждому студенту, помогая им раскрыть свой потенциал</w:t>
      </w:r>
      <w:r w:rsidR="000A6ABD">
        <w:t xml:space="preserve"> и </w:t>
      </w:r>
      <w:r w:rsidR="007B5EB4" w:rsidRPr="007B5EB4">
        <w:t>развить свои индивидуальные стилистические предпочтения.</w:t>
      </w:r>
    </w:p>
    <w:p w14:paraId="18051151" w14:textId="647E3508" w:rsidR="002172F2" w:rsidRDefault="003C1648" w:rsidP="00324B32">
      <w:r w:rsidRPr="003C1648">
        <w:lastRenderedPageBreak/>
        <w:t>Сайт школы оформлен</w:t>
      </w:r>
      <w:r w:rsidR="000A6ABD">
        <w:t xml:space="preserve"> в </w:t>
      </w:r>
      <w:r w:rsidRPr="003C1648">
        <w:t>творческом стиле</w:t>
      </w:r>
      <w:r w:rsidR="00974F15">
        <w:t>, отражающем индивидуальность</w:t>
      </w:r>
      <w:r w:rsidR="000A6ABD">
        <w:t xml:space="preserve"> и </w:t>
      </w:r>
      <w:r w:rsidRPr="003C1648">
        <w:t>креативность, что помогает привлечь артистично настроенных посетителей.</w:t>
      </w:r>
      <w:r>
        <w:t xml:space="preserve"> </w:t>
      </w:r>
      <w:r w:rsidR="00443435">
        <w:t>Главная страница сайта представлена</w:t>
      </w:r>
      <w:r w:rsidR="000A6ABD">
        <w:t xml:space="preserve"> на рисунке </w:t>
      </w:r>
      <w:r w:rsidR="00ED08BC">
        <w:t>1</w:t>
      </w:r>
      <w:r w:rsidR="00443435">
        <w:t>.1</w:t>
      </w:r>
      <w:r w:rsidR="001E7100">
        <w:t>7</w:t>
      </w:r>
      <w:r w:rsidR="00443435" w:rsidRPr="00D3295F">
        <w:t>.</w:t>
      </w:r>
    </w:p>
    <w:p w14:paraId="6CCDF796" w14:textId="286DB72E" w:rsidR="002172F2" w:rsidRDefault="00984959" w:rsidP="00984959">
      <w:pPr>
        <w:pStyle w:val="a7"/>
      </w:pPr>
      <w:r w:rsidRPr="00984959">
        <w:rPr>
          <w:noProof/>
          <w:lang w:eastAsia="ru-RU"/>
        </w:rPr>
        <w:drawing>
          <wp:inline distT="0" distB="0" distL="0" distR="0" wp14:anchorId="1006B49D" wp14:editId="18CE3795">
            <wp:extent cx="5791431" cy="286195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1960" cy="2867156"/>
                    </a:xfrm>
                    <a:prstGeom prst="rect">
                      <a:avLst/>
                    </a:prstGeom>
                  </pic:spPr>
                </pic:pic>
              </a:graphicData>
            </a:graphic>
          </wp:inline>
        </w:drawing>
      </w:r>
    </w:p>
    <w:p w14:paraId="3590E9D4" w14:textId="2907BE4D" w:rsidR="00984959" w:rsidRPr="00D3295F" w:rsidRDefault="00984959" w:rsidP="00984959">
      <w:pPr>
        <w:pStyle w:val="affc"/>
      </w:pPr>
      <w:r w:rsidRPr="00D3295F">
        <w:t xml:space="preserve">Рисунок </w:t>
      </w:r>
      <w:r w:rsidR="00ED08BC">
        <w:t>1</w:t>
      </w:r>
      <w:r w:rsidRPr="00D3295F">
        <w:t>.</w:t>
      </w:r>
      <w:r>
        <w:t>1</w:t>
      </w:r>
      <w:r w:rsidR="001E7100">
        <w:t>7</w:t>
      </w:r>
      <w:r w:rsidRPr="00D3295F">
        <w:t xml:space="preserve"> – </w:t>
      </w:r>
      <w:r>
        <w:t>Главная страница сайта</w:t>
      </w:r>
      <w:r w:rsidRPr="00D3295F">
        <w:t xml:space="preserve"> «</w:t>
      </w:r>
      <w:r>
        <w:t>Персона</w:t>
      </w:r>
      <w:r w:rsidRPr="00D3295F">
        <w:t>»</w:t>
      </w:r>
    </w:p>
    <w:p w14:paraId="3281D540" w14:textId="57AB7B6A" w:rsidR="00F507C1" w:rsidRDefault="00F507C1" w:rsidP="00F507C1">
      <w:r>
        <w:t>Большая часть контента сайта представлена</w:t>
      </w:r>
      <w:r w:rsidR="000A6ABD">
        <w:t xml:space="preserve"> в </w:t>
      </w:r>
      <w:r>
        <w:t xml:space="preserve">графическом </w:t>
      </w:r>
      <w:r w:rsidR="00974F15">
        <w:t>виде</w:t>
      </w:r>
      <w:r>
        <w:t xml:space="preserve">, дополненный </w:t>
      </w:r>
      <w:r w:rsidRPr="00D3295F">
        <w:t>минимальн</w:t>
      </w:r>
      <w:r>
        <w:t>ым</w:t>
      </w:r>
      <w:r w:rsidRPr="00D3295F">
        <w:t xml:space="preserve"> </w:t>
      </w:r>
      <w:r>
        <w:t>количеством текста, не пере</w:t>
      </w:r>
      <w:r w:rsidR="00974F15">
        <w:t>гружая обилием информации</w:t>
      </w:r>
      <w:r w:rsidR="000A6ABD">
        <w:t xml:space="preserve"> и </w:t>
      </w:r>
      <w:r>
        <w:t>концентрируя внимание пользователя</w:t>
      </w:r>
      <w:r w:rsidR="000A6ABD">
        <w:t xml:space="preserve"> на </w:t>
      </w:r>
      <w:r>
        <w:t xml:space="preserve">визуальной части. </w:t>
      </w:r>
    </w:p>
    <w:p w14:paraId="78FF5AA8" w14:textId="54F9973B" w:rsidR="006E15B9" w:rsidRDefault="006E15B9" w:rsidP="006E15B9">
      <w:r w:rsidRPr="00D3295F">
        <w:t>Сайт выглядит одновременно презентабельно</w:t>
      </w:r>
      <w:r w:rsidR="000A6ABD">
        <w:t xml:space="preserve"> и </w:t>
      </w:r>
      <w:r>
        <w:t>необычно</w:t>
      </w:r>
      <w:r w:rsidRPr="00D3295F">
        <w:t>.</w:t>
      </w:r>
      <w:r>
        <w:t xml:space="preserve"> Цветные </w:t>
      </w:r>
      <w:r w:rsidR="002E4FAE">
        <w:t>фигуры</w:t>
      </w:r>
      <w:r w:rsidR="000A6ABD">
        <w:t xml:space="preserve"> на </w:t>
      </w:r>
      <w:r>
        <w:t xml:space="preserve">страницах добавляют сайту </w:t>
      </w:r>
      <w:r w:rsidR="0095160D">
        <w:t>стильный</w:t>
      </w:r>
      <w:r w:rsidR="000A6ABD">
        <w:t xml:space="preserve"> и </w:t>
      </w:r>
      <w:r w:rsidR="0095160D">
        <w:t>самобытный</w:t>
      </w:r>
      <w:r>
        <w:t xml:space="preserve"> вид</w:t>
      </w:r>
      <w:r w:rsidR="0095160D">
        <w:t>, соответствующий области моды</w:t>
      </w:r>
      <w:r w:rsidR="002E4FAE">
        <w:t>.</w:t>
      </w:r>
      <w:r>
        <w:t xml:space="preserve"> </w:t>
      </w:r>
      <w:r w:rsidR="00406A02">
        <w:t xml:space="preserve">Расположение элементов, их композиция привлекает внимание, </w:t>
      </w:r>
      <w:r>
        <w:t xml:space="preserve">гармонично </w:t>
      </w:r>
      <w:r w:rsidR="0095160D">
        <w:t>дополня</w:t>
      </w:r>
      <w:r w:rsidR="00406A02">
        <w:t>е</w:t>
      </w:r>
      <w:r w:rsidR="0095160D">
        <w:t>т ф</w:t>
      </w:r>
      <w:r w:rsidR="003C1648">
        <w:t>отографии образов, учебных классов</w:t>
      </w:r>
      <w:r w:rsidR="000A6ABD">
        <w:t xml:space="preserve"> и </w:t>
      </w:r>
      <w:r w:rsidR="003C1648">
        <w:t>проектов студентов создают атмосферу креативности</w:t>
      </w:r>
      <w:r w:rsidR="000A6ABD">
        <w:t xml:space="preserve"> и </w:t>
      </w:r>
      <w:r w:rsidR="003C1648">
        <w:t>профессионализма.</w:t>
      </w:r>
      <w:r w:rsidR="00406A02">
        <w:t xml:space="preserve"> </w:t>
      </w:r>
      <w:r w:rsidR="009219EE">
        <w:t>Блок «Курсы»</w:t>
      </w:r>
      <w:r w:rsidR="000A6ABD">
        <w:t xml:space="preserve"> на </w:t>
      </w:r>
      <w:r w:rsidR="009219EE">
        <w:t>главной странице представлен</w:t>
      </w:r>
      <w:r w:rsidR="000A6ABD">
        <w:t xml:space="preserve"> на рисунке </w:t>
      </w:r>
      <w:r w:rsidR="00ED08BC">
        <w:t>1</w:t>
      </w:r>
      <w:r w:rsidR="009219EE">
        <w:t>.1</w:t>
      </w:r>
      <w:r w:rsidR="009B53DC">
        <w:t>8</w:t>
      </w:r>
      <w:r w:rsidR="009219EE">
        <w:t>.</w:t>
      </w:r>
    </w:p>
    <w:p w14:paraId="43B12EF1" w14:textId="140FADF0" w:rsidR="003C1648" w:rsidRDefault="002E4FAE" w:rsidP="009219EE">
      <w:pPr>
        <w:pStyle w:val="a7"/>
      </w:pPr>
      <w:r w:rsidRPr="002E4FAE">
        <w:rPr>
          <w:noProof/>
          <w:lang w:eastAsia="ru-RU"/>
        </w:rPr>
        <w:drawing>
          <wp:inline distT="0" distB="0" distL="0" distR="0" wp14:anchorId="6F89D6BD" wp14:editId="67EC8C5F">
            <wp:extent cx="5609488" cy="27631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957" cy="2764809"/>
                    </a:xfrm>
                    <a:prstGeom prst="rect">
                      <a:avLst/>
                    </a:prstGeom>
                  </pic:spPr>
                </pic:pic>
              </a:graphicData>
            </a:graphic>
          </wp:inline>
        </w:drawing>
      </w:r>
    </w:p>
    <w:p w14:paraId="27A3B7FE" w14:textId="507D41EB" w:rsidR="009219EE" w:rsidRDefault="005643BB" w:rsidP="00EF475E">
      <w:pPr>
        <w:pStyle w:val="affc"/>
      </w:pPr>
      <w:r w:rsidRPr="00D3295F">
        <w:t xml:space="preserve">Рисунок </w:t>
      </w:r>
      <w:r w:rsidR="00ED08BC">
        <w:t>1</w:t>
      </w:r>
      <w:r w:rsidRPr="00D3295F">
        <w:t>.</w:t>
      </w:r>
      <w:r>
        <w:t>1</w:t>
      </w:r>
      <w:r w:rsidR="009B53DC">
        <w:t>8</w:t>
      </w:r>
      <w:r w:rsidRPr="00D3295F">
        <w:t xml:space="preserve"> – </w:t>
      </w:r>
      <w:r>
        <w:t>Блок «Курсы»</w:t>
      </w:r>
      <w:r w:rsidR="000A6ABD">
        <w:t xml:space="preserve"> на </w:t>
      </w:r>
      <w:r>
        <w:t>главной странице сайта</w:t>
      </w:r>
      <w:r w:rsidRPr="00D3295F">
        <w:t xml:space="preserve"> «</w:t>
      </w:r>
      <w:r>
        <w:t>Персона</w:t>
      </w:r>
      <w:r w:rsidRPr="00D3295F">
        <w:t>»</w:t>
      </w:r>
    </w:p>
    <w:p w14:paraId="36691FB9" w14:textId="40A3A80A" w:rsidR="009B53DC" w:rsidRDefault="009B53DC" w:rsidP="009B53DC">
      <w:pPr>
        <w:pStyle w:val="a1"/>
        <w:numPr>
          <w:ilvl w:val="0"/>
          <w:numId w:val="0"/>
        </w:numPr>
        <w:ind w:firstLine="709"/>
      </w:pPr>
      <w:r w:rsidRPr="00D3295F">
        <w:lastRenderedPageBreak/>
        <w:t>Весь сайт выполнен</w:t>
      </w:r>
      <w:r>
        <w:t xml:space="preserve"> в </w:t>
      </w:r>
      <w:r w:rsidRPr="00D3295F">
        <w:t>единой стилистике,</w:t>
      </w:r>
      <w:r>
        <w:t xml:space="preserve"> с </w:t>
      </w:r>
      <w:r w:rsidRPr="00D3295F">
        <w:t xml:space="preserve">использованием достаточно вызывающей </w:t>
      </w:r>
      <w:r>
        <w:t xml:space="preserve">яркой </w:t>
      </w:r>
      <w:r w:rsidRPr="00D3295F">
        <w:t xml:space="preserve">палитры. </w:t>
      </w:r>
      <w:r>
        <w:t>Основным цветами являются</w:t>
      </w:r>
      <w:r w:rsidRPr="00D3295F">
        <w:t xml:space="preserve"> белый</w:t>
      </w:r>
      <w:r>
        <w:t xml:space="preserve"> и чёрный, акцентные цвета</w:t>
      </w:r>
      <w:r w:rsidRPr="00C82DE6">
        <w:rPr>
          <w:szCs w:val="28"/>
        </w:rPr>
        <w:t> –</w:t>
      </w:r>
      <w:r>
        <w:rPr>
          <w:szCs w:val="28"/>
        </w:rPr>
        <w:t xml:space="preserve"> синий, жёлтый и красный. </w:t>
      </w:r>
      <w:r w:rsidRPr="00D3295F">
        <w:t>Основные</w:t>
      </w:r>
      <w:r>
        <w:t xml:space="preserve"> и </w:t>
      </w:r>
      <w:r w:rsidRPr="00D3295F">
        <w:t>акцентные цвета веб-ресурса представлена</w:t>
      </w:r>
      <w:r>
        <w:t xml:space="preserve"> на рисунке 1.19</w:t>
      </w:r>
      <w:r w:rsidRPr="00D3295F">
        <w:t>.</w:t>
      </w:r>
      <w:r w:rsidRPr="00736934">
        <w:t xml:space="preserve"> </w:t>
      </w:r>
      <w:r>
        <w:t>Для заголовков и основного текста используется шрифт «</w:t>
      </w:r>
      <w:proofErr w:type="spellStart"/>
      <w:r w:rsidRPr="00736934">
        <w:t>BertSans</w:t>
      </w:r>
      <w:proofErr w:type="spellEnd"/>
      <w:r>
        <w:t>»</w:t>
      </w:r>
      <w:r w:rsidRPr="00C82DE6">
        <w:rPr>
          <w:szCs w:val="28"/>
        </w:rPr>
        <w:t> –</w:t>
      </w:r>
      <w:r>
        <w:rPr>
          <w:szCs w:val="28"/>
        </w:rPr>
        <w:t xml:space="preserve"> минималистичный и читабельный.</w:t>
      </w:r>
    </w:p>
    <w:p w14:paraId="79F2C243" w14:textId="77777777" w:rsidR="009B53DC" w:rsidRDefault="009B53DC" w:rsidP="009B53DC">
      <w:pPr>
        <w:pStyle w:val="a7"/>
      </w:pPr>
      <w:r>
        <w:rPr>
          <w:noProof/>
          <w:lang w:eastAsia="ru-RU"/>
        </w:rPr>
        <w:drawing>
          <wp:inline distT="0" distB="0" distL="0" distR="0" wp14:anchorId="13DC4550" wp14:editId="0AABE698">
            <wp:extent cx="4999417" cy="123503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9417" cy="1235033"/>
                    </a:xfrm>
                    <a:prstGeom prst="rect">
                      <a:avLst/>
                    </a:prstGeom>
                  </pic:spPr>
                </pic:pic>
              </a:graphicData>
            </a:graphic>
          </wp:inline>
        </w:drawing>
      </w:r>
    </w:p>
    <w:p w14:paraId="71137E2C" w14:textId="79718EE3" w:rsidR="009B53DC" w:rsidRDefault="009B53DC" w:rsidP="009B53DC">
      <w:pPr>
        <w:pStyle w:val="a8"/>
      </w:pPr>
      <w:r w:rsidRPr="00D3295F">
        <w:t xml:space="preserve">Рисунок </w:t>
      </w:r>
      <w:r>
        <w:t>1</w:t>
      </w:r>
      <w:r w:rsidRPr="00D3295F">
        <w:t>.</w:t>
      </w:r>
      <w:r>
        <w:t>19</w:t>
      </w:r>
      <w:r w:rsidRPr="00D3295F">
        <w:t xml:space="preserve"> – Основные</w:t>
      </w:r>
      <w:r>
        <w:t xml:space="preserve"> и </w:t>
      </w:r>
      <w:r w:rsidRPr="00D3295F">
        <w:t>акцентные цвета сайта «</w:t>
      </w:r>
      <w:r>
        <w:t>Персона</w:t>
      </w:r>
      <w:r w:rsidRPr="00D3295F">
        <w:t>»</w:t>
      </w:r>
    </w:p>
    <w:p w14:paraId="6C8EB60B" w14:textId="18792BD0" w:rsidR="00C356BD" w:rsidRPr="007525ED" w:rsidRDefault="00F507C1" w:rsidP="007525ED">
      <w:pPr>
        <w:rPr>
          <w:spacing w:val="-6"/>
        </w:rPr>
      </w:pPr>
      <w:r w:rsidRPr="00D3295F">
        <w:t xml:space="preserve">Основной логотип сайта является текстовым, содержащим название </w:t>
      </w:r>
      <w:r>
        <w:t>школы</w:t>
      </w:r>
      <w:r w:rsidRPr="00D3295F">
        <w:t xml:space="preserve">. Логотип </w:t>
      </w:r>
      <w:r>
        <w:t>максимально простой</w:t>
      </w:r>
      <w:r w:rsidR="000A6ABD">
        <w:t xml:space="preserve"> и </w:t>
      </w:r>
      <w:r w:rsidRPr="00D3295F">
        <w:t>достаточно запоминающи</w:t>
      </w:r>
      <w:r>
        <w:t>йся</w:t>
      </w:r>
      <w:r w:rsidRPr="00D3295F">
        <w:t>.</w:t>
      </w:r>
      <w:r w:rsidR="007525ED" w:rsidRPr="007525ED">
        <w:rPr>
          <w:spacing w:val="-6"/>
        </w:rPr>
        <w:t xml:space="preserve"> </w:t>
      </w:r>
      <w:r w:rsidR="007525ED" w:rsidRPr="006E3F8B">
        <w:rPr>
          <w:spacing w:val="-6"/>
        </w:rPr>
        <w:t>Сокращенных версий не имеется. Логотип представлен</w:t>
      </w:r>
      <w:r w:rsidR="000A6ABD">
        <w:rPr>
          <w:spacing w:val="-6"/>
        </w:rPr>
        <w:t xml:space="preserve"> на рисунке </w:t>
      </w:r>
      <w:r w:rsidR="00ED08BC">
        <w:rPr>
          <w:spacing w:val="-6"/>
        </w:rPr>
        <w:t>1</w:t>
      </w:r>
      <w:r w:rsidR="007525ED" w:rsidRPr="006E3F8B">
        <w:rPr>
          <w:spacing w:val="-6"/>
        </w:rPr>
        <w:t>.</w:t>
      </w:r>
      <w:r w:rsidR="001E7100">
        <w:rPr>
          <w:spacing w:val="-6"/>
        </w:rPr>
        <w:t>20</w:t>
      </w:r>
      <w:r w:rsidR="007525ED" w:rsidRPr="006E3F8B">
        <w:rPr>
          <w:spacing w:val="-6"/>
        </w:rPr>
        <w:t>.</w:t>
      </w:r>
    </w:p>
    <w:p w14:paraId="44B88228" w14:textId="08812616" w:rsidR="00F507C1" w:rsidRDefault="00F507C1" w:rsidP="009C6414">
      <w:pPr>
        <w:pStyle w:val="a7"/>
      </w:pPr>
      <w:r w:rsidRPr="00F507C1">
        <w:rPr>
          <w:noProof/>
          <w:lang w:eastAsia="ru-RU"/>
        </w:rPr>
        <w:drawing>
          <wp:inline distT="0" distB="0" distL="0" distR="0" wp14:anchorId="47F4640A" wp14:editId="79F708A2">
            <wp:extent cx="2874962" cy="890649"/>
            <wp:effectExtent l="0" t="0" r="1905"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4595" cy="902927"/>
                    </a:xfrm>
                    <a:prstGeom prst="rect">
                      <a:avLst/>
                    </a:prstGeom>
                  </pic:spPr>
                </pic:pic>
              </a:graphicData>
            </a:graphic>
          </wp:inline>
        </w:drawing>
      </w:r>
    </w:p>
    <w:p w14:paraId="5D9ED123" w14:textId="302C9ED7" w:rsidR="007525ED" w:rsidRPr="007525ED" w:rsidRDefault="007525ED" w:rsidP="004148C6">
      <w:pPr>
        <w:pStyle w:val="a8"/>
      </w:pPr>
      <w:r w:rsidRPr="00D3295F">
        <w:t xml:space="preserve">Рисунок </w:t>
      </w:r>
      <w:r w:rsidR="00ED08BC">
        <w:t>1</w:t>
      </w:r>
      <w:r w:rsidRPr="00D3295F">
        <w:t>.</w:t>
      </w:r>
      <w:r w:rsidR="001E7100">
        <w:t>20</w:t>
      </w:r>
      <w:r w:rsidRPr="00D3295F">
        <w:t xml:space="preserve"> – </w:t>
      </w:r>
      <w:r>
        <w:t>Логотип</w:t>
      </w:r>
      <w:r w:rsidRPr="00D3295F">
        <w:t xml:space="preserve"> сайта «</w:t>
      </w:r>
      <w:r>
        <w:t>Персона</w:t>
      </w:r>
      <w:r w:rsidRPr="00D3295F">
        <w:t>»</w:t>
      </w:r>
    </w:p>
    <w:p w14:paraId="3FEBD54F" w14:textId="28E057A0" w:rsidR="005D737D" w:rsidRDefault="00C356BD" w:rsidP="00612E26">
      <w:r>
        <w:t>При входе</w:t>
      </w:r>
      <w:r w:rsidR="000A6ABD">
        <w:t xml:space="preserve"> на </w:t>
      </w:r>
      <w:r>
        <w:t>сайт пользователю предоставляется возможность подобрать подходящий</w:t>
      </w:r>
      <w:r w:rsidR="000A6ABD">
        <w:t xml:space="preserve"> для </w:t>
      </w:r>
      <w:r>
        <w:t>него курс, ответив</w:t>
      </w:r>
      <w:r w:rsidR="000A6ABD">
        <w:t xml:space="preserve"> на </w:t>
      </w:r>
      <w:r>
        <w:t>несколько вопросов.</w:t>
      </w:r>
      <w:r w:rsidR="00ED670D">
        <w:t xml:space="preserve"> Также имеется возможность записаться</w:t>
      </w:r>
      <w:r w:rsidR="000A6ABD">
        <w:t xml:space="preserve"> на </w:t>
      </w:r>
      <w:r w:rsidR="00ED670D">
        <w:t xml:space="preserve">бесплатный </w:t>
      </w:r>
      <w:proofErr w:type="spellStart"/>
      <w:proofErr w:type="gramStart"/>
      <w:r w:rsidR="00ED670D">
        <w:t>урок.</w:t>
      </w:r>
      <w:r w:rsidR="005A6ABB">
        <w:t>В</w:t>
      </w:r>
      <w:proofErr w:type="spellEnd"/>
      <w:proofErr w:type="gramEnd"/>
      <w:r w:rsidR="005A6ABB">
        <w:t> </w:t>
      </w:r>
      <w:r w:rsidR="005D737D">
        <w:t>качестве отзывов</w:t>
      </w:r>
      <w:r w:rsidR="000A6ABD">
        <w:t xml:space="preserve"> к </w:t>
      </w:r>
      <w:r w:rsidR="005D737D">
        <w:t xml:space="preserve">курсу прилагаются </w:t>
      </w:r>
      <w:proofErr w:type="spellStart"/>
      <w:r w:rsidR="005D737D">
        <w:t>видеоотзывы</w:t>
      </w:r>
      <w:proofErr w:type="spellEnd"/>
      <w:r w:rsidR="000A6ABD">
        <w:t xml:space="preserve"> от </w:t>
      </w:r>
      <w:r w:rsidR="005D737D">
        <w:t>учеников школы. Это вызывает доверие</w:t>
      </w:r>
      <w:r w:rsidR="000A6ABD">
        <w:t> у </w:t>
      </w:r>
      <w:r w:rsidR="005D737D">
        <w:t>потенциальных клиентов</w:t>
      </w:r>
      <w:r w:rsidR="000A6ABD">
        <w:t xml:space="preserve"> и </w:t>
      </w:r>
      <w:r w:rsidR="005D737D">
        <w:t>повышает их интерес</w:t>
      </w:r>
      <w:r w:rsidR="000A6ABD">
        <w:t xml:space="preserve"> к </w:t>
      </w:r>
      <w:r w:rsidR="005D737D">
        <w:t>курсам.</w:t>
      </w:r>
    </w:p>
    <w:p w14:paraId="001E09B7" w14:textId="418E6646" w:rsidR="006D64B6" w:rsidRDefault="002172F2" w:rsidP="004540E9">
      <w:r>
        <w:t xml:space="preserve">Сайт школы стилистов </w:t>
      </w:r>
      <w:r w:rsidR="00974F15">
        <w:t>«</w:t>
      </w:r>
      <w:r>
        <w:t>Персона</w:t>
      </w:r>
      <w:r w:rsidR="00974F15">
        <w:t>»</w:t>
      </w:r>
      <w:r>
        <w:t xml:space="preserve"> пре</w:t>
      </w:r>
      <w:r w:rsidR="00974F15">
        <w:t>дставляет собой инновационное</w:t>
      </w:r>
      <w:r w:rsidR="000A6ABD">
        <w:t xml:space="preserve"> и </w:t>
      </w:r>
      <w:r>
        <w:t>стильное решение, ориентированное</w:t>
      </w:r>
      <w:r w:rsidR="000A6ABD">
        <w:t xml:space="preserve"> на </w:t>
      </w:r>
      <w:r>
        <w:t>развитие креативности, индивидуальности</w:t>
      </w:r>
      <w:r w:rsidR="000A6ABD">
        <w:t xml:space="preserve"> и </w:t>
      </w:r>
      <w:r>
        <w:t>профессионализма</w:t>
      </w:r>
      <w:r w:rsidR="000A6ABD">
        <w:t> у </w:t>
      </w:r>
      <w:r>
        <w:t>своих студентов.</w:t>
      </w:r>
      <w:r w:rsidR="00D94CB8">
        <w:t xml:space="preserve"> </w:t>
      </w:r>
      <w:r w:rsidR="003C1648" w:rsidRPr="003C1648">
        <w:t>Дизайн сайта</w:t>
      </w:r>
      <w:r w:rsidR="00974F15">
        <w:t xml:space="preserve"> «</w:t>
      </w:r>
      <w:r w:rsidR="003C1648" w:rsidRPr="003C1648">
        <w:t>Персона</w:t>
      </w:r>
      <w:r w:rsidR="00974F15">
        <w:t>»</w:t>
      </w:r>
      <w:r w:rsidR="003C1648" w:rsidRPr="003C1648">
        <w:t xml:space="preserve"> ориентирован</w:t>
      </w:r>
      <w:r w:rsidR="000A6ABD">
        <w:t xml:space="preserve"> на </w:t>
      </w:r>
      <w:r w:rsidR="003C1648" w:rsidRPr="003C1648">
        <w:t>модные</w:t>
      </w:r>
      <w:r w:rsidR="000A6ABD">
        <w:t xml:space="preserve"> и </w:t>
      </w:r>
      <w:r w:rsidR="003C1648" w:rsidRPr="003C1648">
        <w:t>стильные тренды.</w:t>
      </w:r>
    </w:p>
    <w:p w14:paraId="67A971E8" w14:textId="2162BF8A" w:rsidR="00046CFD" w:rsidRDefault="00046CFD" w:rsidP="00046CFD">
      <w:pPr>
        <w:pStyle w:val="af7"/>
        <w:outlineLvl w:val="1"/>
      </w:pPr>
      <w:bookmarkStart w:id="10" w:name="_Toc166885139"/>
      <w:r>
        <w:t>1.3 </w:t>
      </w:r>
      <w:r w:rsidR="004540E9">
        <w:t>Выбор стиля дизайна</w:t>
      </w:r>
      <w:r w:rsidR="000A6ABD">
        <w:t xml:space="preserve"> и </w:t>
      </w:r>
      <w:r w:rsidR="004540E9">
        <w:t>технологий</w:t>
      </w:r>
      <w:r w:rsidR="000A6ABD">
        <w:t xml:space="preserve"> для </w:t>
      </w:r>
      <w:r w:rsidR="004540E9">
        <w:t>решения поставленной задачи</w:t>
      </w:r>
      <w:bookmarkEnd w:id="10"/>
    </w:p>
    <w:p w14:paraId="1F30F4FD" w14:textId="3027F7C7" w:rsidR="00903959" w:rsidRDefault="006E1692" w:rsidP="006E1692">
      <w:r w:rsidRPr="006E1692">
        <w:t>Дизайн сайта является первым,</w:t>
      </w:r>
      <w:r w:rsidR="000A6ABD">
        <w:t xml:space="preserve"> с </w:t>
      </w:r>
      <w:r w:rsidRPr="006E1692">
        <w:t>чем сталкивается посетитель. Привлекательный</w:t>
      </w:r>
      <w:r w:rsidR="000A6ABD">
        <w:t xml:space="preserve"> и </w:t>
      </w:r>
      <w:r w:rsidRPr="006E1692">
        <w:t>стильный дизайн</w:t>
      </w:r>
      <w:r>
        <w:t>, качественно подобранный графический материал</w:t>
      </w:r>
      <w:r w:rsidR="000A6ABD">
        <w:t xml:space="preserve"> и </w:t>
      </w:r>
      <w:r w:rsidR="00883A6A">
        <w:t xml:space="preserve">приятная </w:t>
      </w:r>
      <w:r>
        <w:t>цветовая палитра, выбор читабельной типографики</w:t>
      </w:r>
      <w:r w:rsidR="005A6ABB">
        <w:t>,</w:t>
      </w:r>
      <w:r w:rsidR="000A6ABD">
        <w:t xml:space="preserve"> а </w:t>
      </w:r>
      <w:r>
        <w:t xml:space="preserve">также </w:t>
      </w:r>
      <w:r w:rsidRPr="00664D89">
        <w:t>информативны</w:t>
      </w:r>
      <w:r>
        <w:t>й</w:t>
      </w:r>
      <w:r w:rsidR="000A6ABD">
        <w:t xml:space="preserve"> и </w:t>
      </w:r>
      <w:r>
        <w:t>грамотно составленный контент сайта</w:t>
      </w:r>
      <w:r w:rsidRPr="006E1692">
        <w:t xml:space="preserve"> созда</w:t>
      </w:r>
      <w:r w:rsidR="00883A6A">
        <w:t>ю</w:t>
      </w:r>
      <w:r w:rsidRPr="006E1692">
        <w:t>т позитивное первое впечатлени</w:t>
      </w:r>
      <w:r>
        <w:t>е</w:t>
      </w:r>
      <w:r w:rsidRPr="006E1692">
        <w:t>.</w:t>
      </w:r>
      <w:r>
        <w:t xml:space="preserve"> Внешний вид сайта определяет </w:t>
      </w:r>
      <w:r w:rsidRPr="006E1692">
        <w:t xml:space="preserve">профессионализм </w:t>
      </w:r>
      <w:r>
        <w:t>компании,</w:t>
      </w:r>
      <w:r w:rsidRPr="006E1692">
        <w:t xml:space="preserve"> </w:t>
      </w:r>
      <w:r w:rsidR="000A6ABD">
        <w:t>в </w:t>
      </w:r>
      <w:r w:rsidRPr="006E1692">
        <w:t xml:space="preserve">глазах потенциальных </w:t>
      </w:r>
      <w:r>
        <w:t xml:space="preserve">клиентов, способствует </w:t>
      </w:r>
      <w:r w:rsidR="00903959">
        <w:t>увлечению посетителей</w:t>
      </w:r>
      <w:r w:rsidR="000A6ABD">
        <w:t xml:space="preserve"> и </w:t>
      </w:r>
      <w:r w:rsidR="00903959">
        <w:t>повышению их вовлеченности</w:t>
      </w:r>
      <w:r w:rsidR="005A6ABB">
        <w:t>,</w:t>
      </w:r>
      <w:r w:rsidR="000A6ABD">
        <w:t xml:space="preserve"> а </w:t>
      </w:r>
      <w:r w:rsidR="00B340ED">
        <w:t>также помогает укрепить бренд</w:t>
      </w:r>
      <w:r w:rsidR="000A6ABD">
        <w:t xml:space="preserve"> и </w:t>
      </w:r>
      <w:r w:rsidR="00B340ED">
        <w:t>создать уникальный стиль</w:t>
      </w:r>
      <w:r w:rsidR="000A6ABD">
        <w:t xml:space="preserve"> и </w:t>
      </w:r>
      <w:r w:rsidR="00B340ED">
        <w:t>образ</w:t>
      </w:r>
      <w:r w:rsidR="00903959">
        <w:t>.</w:t>
      </w:r>
      <w:r w:rsidR="00883A6A">
        <w:t xml:space="preserve"> Поэтому </w:t>
      </w:r>
      <w:r w:rsidR="00883A6A">
        <w:lastRenderedPageBreak/>
        <w:t>важно серьёзно отнестись</w:t>
      </w:r>
      <w:r w:rsidR="000A6ABD">
        <w:t xml:space="preserve"> к </w:t>
      </w:r>
      <w:r w:rsidR="00883A6A">
        <w:t>выбору стиля</w:t>
      </w:r>
      <w:r w:rsidR="000A6ABD">
        <w:t xml:space="preserve"> и </w:t>
      </w:r>
      <w:r w:rsidR="00B340ED">
        <w:t xml:space="preserve">уделить </w:t>
      </w:r>
      <w:r w:rsidR="00707FB7">
        <w:t xml:space="preserve">особое </w:t>
      </w:r>
      <w:r w:rsidR="00B340ED">
        <w:t xml:space="preserve">внимание дизайну </w:t>
      </w:r>
      <w:r w:rsidR="00883A6A">
        <w:t>веб-ресурса, ознакомившись</w:t>
      </w:r>
      <w:r w:rsidR="000A6ABD">
        <w:t xml:space="preserve"> с </w:t>
      </w:r>
      <w:r w:rsidR="00883A6A">
        <w:t>его</w:t>
      </w:r>
      <w:r w:rsidR="00DA63F9">
        <w:t xml:space="preserve"> тематикой</w:t>
      </w:r>
      <w:r w:rsidR="000A6ABD">
        <w:t xml:space="preserve"> и </w:t>
      </w:r>
      <w:r w:rsidR="00883A6A">
        <w:t>спецификой</w:t>
      </w:r>
      <w:r w:rsidR="00DA63F9">
        <w:t>.</w:t>
      </w:r>
    </w:p>
    <w:p w14:paraId="6959D49E" w14:textId="4C3C830D" w:rsidR="00DA63F9" w:rsidRDefault="005A6ABB" w:rsidP="002E73CE">
      <w:r>
        <w:t>На </w:t>
      </w:r>
      <w:r w:rsidR="00652165" w:rsidRPr="00652165">
        <w:t xml:space="preserve">сегодняшний день существует множество различных стилей веб-дизайне: ретро, минимализм, </w:t>
      </w:r>
      <w:proofErr w:type="spellStart"/>
      <w:r w:rsidR="00391C7A">
        <w:t>промо</w:t>
      </w:r>
      <w:r w:rsidR="00002D33">
        <w:t>стиль</w:t>
      </w:r>
      <w:proofErr w:type="spellEnd"/>
      <w:r w:rsidR="00391C7A">
        <w:t xml:space="preserve">, </w:t>
      </w:r>
      <w:r w:rsidR="00652165" w:rsidRPr="00652165">
        <w:t xml:space="preserve">классика, </w:t>
      </w:r>
      <w:r w:rsidR="005A46E4">
        <w:t xml:space="preserve">неоклассика, </w:t>
      </w:r>
      <w:r w:rsidR="001E2260">
        <w:t xml:space="preserve">модерн, </w:t>
      </w:r>
      <w:r w:rsidR="00652165" w:rsidRPr="00652165">
        <w:t>гранж, метро</w:t>
      </w:r>
      <w:r w:rsidR="002C57F7">
        <w:t xml:space="preserve">, </w:t>
      </w:r>
      <w:r w:rsidR="00391C7A">
        <w:t>флэт</w:t>
      </w:r>
      <w:r w:rsidR="000A6ABD">
        <w:t xml:space="preserve"> и </w:t>
      </w:r>
      <w:r w:rsidR="00652165" w:rsidRPr="00652165">
        <w:t>многие другие. Выбор стиля дизайна зависит</w:t>
      </w:r>
      <w:r w:rsidR="000A6ABD">
        <w:t xml:space="preserve"> от </w:t>
      </w:r>
      <w:r w:rsidR="00652165" w:rsidRPr="00652165">
        <w:t>целей, целевой аудитории</w:t>
      </w:r>
      <w:r w:rsidR="000A6ABD">
        <w:t xml:space="preserve"> и </w:t>
      </w:r>
      <w:r w:rsidR="00652165" w:rsidRPr="00652165">
        <w:t>уникальных особенностей, исходя</w:t>
      </w:r>
      <w:r>
        <w:t xml:space="preserve"> из </w:t>
      </w:r>
      <w:r w:rsidR="00652165" w:rsidRPr="00652165">
        <w:t>чего стоит выбрать наиболее подходящий</w:t>
      </w:r>
      <w:r w:rsidR="000A6ABD">
        <w:t xml:space="preserve"> для </w:t>
      </w:r>
      <w:r w:rsidR="00652165" w:rsidRPr="00652165">
        <w:t>создания визуальной</w:t>
      </w:r>
      <w:r w:rsidR="000A6ABD">
        <w:t xml:space="preserve"> и </w:t>
      </w:r>
      <w:r w:rsidR="00652165" w:rsidRPr="00652165">
        <w:t>функциональной концепции сайта.</w:t>
      </w:r>
      <w:r w:rsidR="002E73CE">
        <w:t xml:space="preserve"> Н</w:t>
      </w:r>
      <w:r w:rsidR="00B9152E">
        <w:t>еобходимо</w:t>
      </w:r>
      <w:r w:rsidR="00B9152E" w:rsidRPr="00B9152E">
        <w:t xml:space="preserve"> рассмотреть вариант</w:t>
      </w:r>
      <w:r w:rsidR="00BA24AC">
        <w:t>ы</w:t>
      </w:r>
      <w:r w:rsidR="00B9152E" w:rsidRPr="00B9152E">
        <w:t xml:space="preserve">, которые будут </w:t>
      </w:r>
      <w:r w:rsidR="00B9152E">
        <w:t xml:space="preserve">наиболее близко </w:t>
      </w:r>
      <w:r w:rsidR="00B9152E" w:rsidRPr="00B9152E">
        <w:t xml:space="preserve">отражать </w:t>
      </w:r>
      <w:r w:rsidR="00B9152E">
        <w:t>стилистику</w:t>
      </w:r>
      <w:r w:rsidR="00235CC3">
        <w:t xml:space="preserve"> </w:t>
      </w:r>
      <w:r w:rsidR="004B2820">
        <w:t>сайта</w:t>
      </w:r>
      <w:r w:rsidR="002E73CE">
        <w:t>.</w:t>
      </w:r>
    </w:p>
    <w:p w14:paraId="5044D888" w14:textId="41540F7D" w:rsidR="00974F15" w:rsidRPr="00B72179" w:rsidRDefault="00FA3F67" w:rsidP="00B72179">
      <w:pPr>
        <w:rPr>
          <w:spacing w:val="-4"/>
        </w:rPr>
      </w:pPr>
      <w:r w:rsidRPr="004A10CF">
        <w:rPr>
          <w:spacing w:val="-4"/>
        </w:rPr>
        <w:t>Аналоги сайтов школы визажа «</w:t>
      </w:r>
      <w:proofErr w:type="spellStart"/>
      <w:r w:rsidRPr="004A10CF">
        <w:rPr>
          <w:spacing w:val="-4"/>
          <w:lang w:val="en-US"/>
        </w:rPr>
        <w:t>Flowress</w:t>
      </w:r>
      <w:proofErr w:type="spellEnd"/>
      <w:r w:rsidRPr="004A10CF">
        <w:rPr>
          <w:spacing w:val="-4"/>
        </w:rPr>
        <w:t>» сделали выбор</w:t>
      </w:r>
      <w:r w:rsidR="000A6ABD" w:rsidRPr="004A10CF">
        <w:rPr>
          <w:spacing w:val="-4"/>
        </w:rPr>
        <w:t xml:space="preserve"> в </w:t>
      </w:r>
      <w:r w:rsidRPr="004A10CF">
        <w:rPr>
          <w:spacing w:val="-4"/>
        </w:rPr>
        <w:t xml:space="preserve">пользу таких стилей, как </w:t>
      </w:r>
      <w:proofErr w:type="spellStart"/>
      <w:r w:rsidRPr="004A10CF">
        <w:rPr>
          <w:spacing w:val="-4"/>
        </w:rPr>
        <w:t>промостиль</w:t>
      </w:r>
      <w:proofErr w:type="spellEnd"/>
      <w:r w:rsidRPr="004A10CF">
        <w:rPr>
          <w:spacing w:val="-4"/>
        </w:rPr>
        <w:t>, метро</w:t>
      </w:r>
      <w:r w:rsidR="000A6ABD" w:rsidRPr="004A10CF">
        <w:rPr>
          <w:spacing w:val="-4"/>
        </w:rPr>
        <w:t xml:space="preserve"> и </w:t>
      </w:r>
      <w:r w:rsidRPr="004A10CF">
        <w:rPr>
          <w:spacing w:val="-4"/>
        </w:rPr>
        <w:t>минимализм.</w:t>
      </w:r>
      <w:r w:rsidR="00A360C3" w:rsidRPr="004A10CF">
        <w:rPr>
          <w:spacing w:val="-4"/>
        </w:rPr>
        <w:t xml:space="preserve"> Минимализм</w:t>
      </w:r>
      <w:r w:rsidR="00BA6D94" w:rsidRPr="004A10CF">
        <w:rPr>
          <w:spacing w:val="-4"/>
          <w:lang w:val="en-US"/>
        </w:rPr>
        <w:t> </w:t>
      </w:r>
      <w:r w:rsidR="00A360C3" w:rsidRPr="004A10CF">
        <w:rPr>
          <w:spacing w:val="-4"/>
        </w:rPr>
        <w:t>–</w:t>
      </w:r>
      <w:r w:rsidR="00BA6D94" w:rsidRPr="004A10CF">
        <w:rPr>
          <w:spacing w:val="-4"/>
        </w:rPr>
        <w:t> </w:t>
      </w:r>
      <w:r w:rsidR="00A360C3" w:rsidRPr="004A10CF">
        <w:rPr>
          <w:spacing w:val="-4"/>
        </w:rPr>
        <w:t>это стиль, который характеризуется простотой</w:t>
      </w:r>
      <w:r w:rsidR="000A6ABD" w:rsidRPr="004A10CF">
        <w:rPr>
          <w:spacing w:val="-4"/>
        </w:rPr>
        <w:t xml:space="preserve"> и </w:t>
      </w:r>
      <w:r w:rsidR="00A360C3" w:rsidRPr="004A10CF">
        <w:rPr>
          <w:spacing w:val="-4"/>
        </w:rPr>
        <w:t>лаконичностью. Он аккуратный, воздушный</w:t>
      </w:r>
      <w:r w:rsidR="000A6ABD" w:rsidRPr="004A10CF">
        <w:rPr>
          <w:spacing w:val="-4"/>
        </w:rPr>
        <w:t xml:space="preserve"> и </w:t>
      </w:r>
      <w:r w:rsidR="00A360C3" w:rsidRPr="004A10CF">
        <w:rPr>
          <w:spacing w:val="-4"/>
        </w:rPr>
        <w:t>эффектный, может подчеркнуть профессионализм сайта, привлечёт внимание целевой аудитории сайта</w:t>
      </w:r>
      <w:r w:rsidR="000A6ABD" w:rsidRPr="004A10CF">
        <w:rPr>
          <w:spacing w:val="-4"/>
        </w:rPr>
        <w:t xml:space="preserve"> и </w:t>
      </w:r>
      <w:r w:rsidR="00A360C3" w:rsidRPr="004A10CF">
        <w:rPr>
          <w:spacing w:val="-4"/>
        </w:rPr>
        <w:t xml:space="preserve">создаст аккуратное впечатление. </w:t>
      </w:r>
      <w:proofErr w:type="spellStart"/>
      <w:r w:rsidR="008D4E7D" w:rsidRPr="004A10CF">
        <w:rPr>
          <w:spacing w:val="-4"/>
        </w:rPr>
        <w:t>Промостиль</w:t>
      </w:r>
      <w:proofErr w:type="spellEnd"/>
      <w:r w:rsidR="00BA6D94" w:rsidRPr="004A10CF">
        <w:rPr>
          <w:spacing w:val="-4"/>
          <w:lang w:val="en-US"/>
        </w:rPr>
        <w:t> </w:t>
      </w:r>
      <w:r w:rsidR="008D4E7D" w:rsidRPr="004A10CF">
        <w:rPr>
          <w:spacing w:val="-4"/>
        </w:rPr>
        <w:t>–</w:t>
      </w:r>
      <w:r w:rsidR="00BA6D94" w:rsidRPr="004A10CF">
        <w:rPr>
          <w:spacing w:val="-4"/>
          <w:lang w:val="en-US"/>
        </w:rPr>
        <w:t> </w:t>
      </w:r>
      <w:r w:rsidR="008D4E7D" w:rsidRPr="004A10CF">
        <w:rPr>
          <w:spacing w:val="-4"/>
        </w:rPr>
        <w:t>это рекламный стиль</w:t>
      </w:r>
      <w:r w:rsidR="000A6ABD" w:rsidRPr="004A10CF">
        <w:rPr>
          <w:spacing w:val="-4"/>
        </w:rPr>
        <w:t xml:space="preserve"> в </w:t>
      </w:r>
      <w:r w:rsidR="008D4E7D" w:rsidRPr="004A10CF">
        <w:rPr>
          <w:spacing w:val="-4"/>
        </w:rPr>
        <w:t>веб-дизайне, который также называют «презентационный», так как его основная цель – презентация товара, услуги или компании</w:t>
      </w:r>
      <w:r w:rsidR="000A6ABD" w:rsidRPr="004A10CF">
        <w:rPr>
          <w:spacing w:val="-4"/>
        </w:rPr>
        <w:t xml:space="preserve"> в </w:t>
      </w:r>
      <w:r w:rsidR="008D4E7D" w:rsidRPr="004A10CF">
        <w:rPr>
          <w:spacing w:val="-4"/>
        </w:rPr>
        <w:t>рекламном виде</w:t>
      </w:r>
      <w:r w:rsidR="004A10CF" w:rsidRPr="004A10CF">
        <w:rPr>
          <w:spacing w:val="-4"/>
        </w:rPr>
        <w:t xml:space="preserve">. </w:t>
      </w:r>
      <w:r w:rsidR="00375901" w:rsidRPr="004A10CF">
        <w:rPr>
          <w:spacing w:val="-4"/>
        </w:rPr>
        <w:t>С</w:t>
      </w:r>
      <w:r w:rsidR="00072A10" w:rsidRPr="004A10CF">
        <w:rPr>
          <w:spacing w:val="-4"/>
        </w:rPr>
        <w:t xml:space="preserve">тиль </w:t>
      </w:r>
      <w:r w:rsidR="00375901" w:rsidRPr="004A10CF">
        <w:rPr>
          <w:spacing w:val="-4"/>
        </w:rPr>
        <w:t>метро</w:t>
      </w:r>
      <w:r w:rsidR="000A6ABD" w:rsidRPr="004A10CF">
        <w:rPr>
          <w:spacing w:val="-4"/>
        </w:rPr>
        <w:t xml:space="preserve"> в </w:t>
      </w:r>
      <w:r w:rsidR="00375901" w:rsidRPr="004A10CF">
        <w:rPr>
          <w:spacing w:val="-4"/>
        </w:rPr>
        <w:t xml:space="preserve">дизайне сайта </w:t>
      </w:r>
      <w:r w:rsidR="00072A10" w:rsidRPr="004A10CF">
        <w:rPr>
          <w:spacing w:val="-4"/>
        </w:rPr>
        <w:t xml:space="preserve">отличают такие черты, как </w:t>
      </w:r>
      <w:proofErr w:type="spellStart"/>
      <w:r w:rsidR="00072A10" w:rsidRPr="004A10CF">
        <w:rPr>
          <w:spacing w:val="-4"/>
        </w:rPr>
        <w:t>минималистичность</w:t>
      </w:r>
      <w:proofErr w:type="spellEnd"/>
      <w:r w:rsidR="00072A10" w:rsidRPr="004A10CF">
        <w:rPr>
          <w:spacing w:val="-4"/>
        </w:rPr>
        <w:t>, функциональность</w:t>
      </w:r>
      <w:r w:rsidR="000A6ABD" w:rsidRPr="004A10CF">
        <w:rPr>
          <w:spacing w:val="-4"/>
        </w:rPr>
        <w:t xml:space="preserve"> и </w:t>
      </w:r>
      <w:r w:rsidR="00072A10" w:rsidRPr="004A10CF">
        <w:rPr>
          <w:spacing w:val="-4"/>
        </w:rPr>
        <w:t>простота.</w:t>
      </w:r>
      <w:r w:rsidR="00375901" w:rsidRPr="004A10CF">
        <w:rPr>
          <w:spacing w:val="-4"/>
        </w:rPr>
        <w:t xml:space="preserve"> В</w:t>
      </w:r>
      <w:r w:rsidR="00BA6D94" w:rsidRPr="004A10CF">
        <w:rPr>
          <w:spacing w:val="-4"/>
        </w:rPr>
        <w:t> </w:t>
      </w:r>
      <w:r w:rsidR="00375901" w:rsidRPr="004A10CF">
        <w:rPr>
          <w:spacing w:val="-4"/>
        </w:rPr>
        <w:t>нём используется сетчатая структура</w:t>
      </w:r>
      <w:r w:rsidR="000A6ABD" w:rsidRPr="004A10CF">
        <w:rPr>
          <w:spacing w:val="-4"/>
        </w:rPr>
        <w:t xml:space="preserve"> и </w:t>
      </w:r>
      <w:r w:rsidR="002D618F" w:rsidRPr="004A10CF">
        <w:rPr>
          <w:spacing w:val="-4"/>
        </w:rPr>
        <w:t>схожие по строению</w:t>
      </w:r>
      <w:r w:rsidR="00375901" w:rsidRPr="004A10CF">
        <w:rPr>
          <w:spacing w:val="-4"/>
        </w:rPr>
        <w:t xml:space="preserve"> блоки, что повышает удобство восприятия информации</w:t>
      </w:r>
      <w:r w:rsidR="007435FA" w:rsidRPr="004A10CF">
        <w:rPr>
          <w:spacing w:val="-4"/>
        </w:rPr>
        <w:t>.</w:t>
      </w:r>
      <w:r w:rsidR="002D618F" w:rsidRPr="004A10CF">
        <w:rPr>
          <w:spacing w:val="-4"/>
        </w:rPr>
        <w:t xml:space="preserve"> Органический стиль</w:t>
      </w:r>
      <w:r w:rsidR="000A6ABD" w:rsidRPr="004A10CF">
        <w:rPr>
          <w:spacing w:val="-4"/>
        </w:rPr>
        <w:t xml:space="preserve"> в </w:t>
      </w:r>
      <w:r w:rsidR="002D618F" w:rsidRPr="004A10CF">
        <w:rPr>
          <w:spacing w:val="-4"/>
        </w:rPr>
        <w:t>веб-дизайне отличается</w:t>
      </w:r>
      <w:r w:rsidR="000A6ABD" w:rsidRPr="004A10CF">
        <w:rPr>
          <w:spacing w:val="-4"/>
        </w:rPr>
        <w:t xml:space="preserve"> от </w:t>
      </w:r>
      <w:r w:rsidR="002D618F" w:rsidRPr="004A10CF">
        <w:rPr>
          <w:spacing w:val="-4"/>
        </w:rPr>
        <w:t>других стилей своей природной эстетикой</w:t>
      </w:r>
      <w:r w:rsidR="000A6ABD" w:rsidRPr="004A10CF">
        <w:rPr>
          <w:spacing w:val="-4"/>
        </w:rPr>
        <w:t xml:space="preserve"> и </w:t>
      </w:r>
      <w:r w:rsidR="002D618F" w:rsidRPr="004A10CF">
        <w:rPr>
          <w:spacing w:val="-4"/>
        </w:rPr>
        <w:t xml:space="preserve">экологичностью. Особенностью этого стиля является использование органических форм, напоминающих природные элементы, такие как листья, цветы, ветки. </w:t>
      </w:r>
      <w:r w:rsidR="001B1E0B" w:rsidRPr="004A10CF">
        <w:rPr>
          <w:spacing w:val="-4"/>
        </w:rPr>
        <w:t>Стиль неоклассика объединяет</w:t>
      </w:r>
      <w:r w:rsidR="000A6ABD" w:rsidRPr="004A10CF">
        <w:rPr>
          <w:spacing w:val="-4"/>
        </w:rPr>
        <w:t xml:space="preserve"> </w:t>
      </w:r>
      <w:r w:rsidR="001B1E0B" w:rsidRPr="004A10CF">
        <w:rPr>
          <w:spacing w:val="-4"/>
        </w:rPr>
        <w:t>классические</w:t>
      </w:r>
      <w:r w:rsidR="000A6ABD" w:rsidRPr="004A10CF">
        <w:rPr>
          <w:spacing w:val="-4"/>
        </w:rPr>
        <w:t xml:space="preserve"> и </w:t>
      </w:r>
      <w:r w:rsidR="001B1E0B" w:rsidRPr="004A10CF">
        <w:rPr>
          <w:spacing w:val="-4"/>
        </w:rPr>
        <w:t>современные элементы. Для него характерно стремление</w:t>
      </w:r>
      <w:r w:rsidR="000A6ABD" w:rsidRPr="004A10CF">
        <w:rPr>
          <w:spacing w:val="-4"/>
        </w:rPr>
        <w:t xml:space="preserve"> к </w:t>
      </w:r>
      <w:r w:rsidR="001B1E0B" w:rsidRPr="004A10CF">
        <w:rPr>
          <w:spacing w:val="-4"/>
        </w:rPr>
        <w:t>элегантности, простоте</w:t>
      </w:r>
      <w:r w:rsidR="000A6ABD" w:rsidRPr="004A10CF">
        <w:rPr>
          <w:spacing w:val="-4"/>
        </w:rPr>
        <w:t xml:space="preserve"> и </w:t>
      </w:r>
      <w:r w:rsidR="001B1E0B" w:rsidRPr="004A10CF">
        <w:rPr>
          <w:spacing w:val="-4"/>
        </w:rPr>
        <w:t>креативности. Страницы сайта</w:t>
      </w:r>
      <w:r w:rsidR="000A6ABD" w:rsidRPr="004A10CF">
        <w:rPr>
          <w:spacing w:val="-4"/>
        </w:rPr>
        <w:t xml:space="preserve"> в </w:t>
      </w:r>
      <w:r w:rsidR="001B1E0B" w:rsidRPr="004A10CF">
        <w:rPr>
          <w:spacing w:val="-4"/>
        </w:rPr>
        <w:t>неоклассическом стиле обычно имеют сбалансированное расположение элементов</w:t>
      </w:r>
      <w:r w:rsidR="000A6ABD" w:rsidRPr="004A10CF">
        <w:rPr>
          <w:spacing w:val="-4"/>
        </w:rPr>
        <w:t xml:space="preserve"> и </w:t>
      </w:r>
      <w:r w:rsidR="001B1E0B" w:rsidRPr="004A10CF">
        <w:rPr>
          <w:spacing w:val="-4"/>
        </w:rPr>
        <w:t>гармоничную композицию. Несмотря</w:t>
      </w:r>
      <w:r w:rsidR="000A6ABD" w:rsidRPr="004A10CF">
        <w:rPr>
          <w:spacing w:val="-4"/>
        </w:rPr>
        <w:t xml:space="preserve"> на </w:t>
      </w:r>
      <w:r w:rsidR="001B1E0B" w:rsidRPr="004A10CF">
        <w:rPr>
          <w:spacing w:val="-4"/>
        </w:rPr>
        <w:t>минимализм,</w:t>
      </w:r>
      <w:r w:rsidR="000A6ABD" w:rsidRPr="004A10CF">
        <w:rPr>
          <w:spacing w:val="-4"/>
        </w:rPr>
        <w:t xml:space="preserve"> в </w:t>
      </w:r>
      <w:r w:rsidR="001B1E0B" w:rsidRPr="004A10CF">
        <w:rPr>
          <w:spacing w:val="-4"/>
        </w:rPr>
        <w:t>неоклассическом дизайне могут использоваться декоративные элементы, чтобы создать чистый</w:t>
      </w:r>
      <w:r w:rsidR="000A6ABD" w:rsidRPr="004A10CF">
        <w:rPr>
          <w:spacing w:val="-4"/>
        </w:rPr>
        <w:t xml:space="preserve"> и </w:t>
      </w:r>
      <w:r w:rsidR="001B1E0B" w:rsidRPr="004A10CF">
        <w:rPr>
          <w:spacing w:val="-4"/>
        </w:rPr>
        <w:t>утонченный образ. Неоклассика</w:t>
      </w:r>
      <w:r w:rsidR="000A6ABD" w:rsidRPr="004A10CF">
        <w:rPr>
          <w:spacing w:val="-4"/>
        </w:rPr>
        <w:t xml:space="preserve"> в </w:t>
      </w:r>
      <w:r w:rsidR="001B1E0B" w:rsidRPr="004A10CF">
        <w:rPr>
          <w:spacing w:val="-4"/>
        </w:rPr>
        <w:t>дизайне сайтов подходит</w:t>
      </w:r>
      <w:r w:rsidR="000A6ABD" w:rsidRPr="004A10CF">
        <w:rPr>
          <w:spacing w:val="-4"/>
        </w:rPr>
        <w:t xml:space="preserve"> для </w:t>
      </w:r>
      <w:r w:rsidR="001B1E0B" w:rsidRPr="004A10CF">
        <w:rPr>
          <w:spacing w:val="-4"/>
        </w:rPr>
        <w:t>брендов, которые стремятся</w:t>
      </w:r>
      <w:r w:rsidR="000A6ABD" w:rsidRPr="004A10CF">
        <w:rPr>
          <w:spacing w:val="-4"/>
        </w:rPr>
        <w:t xml:space="preserve"> к </w:t>
      </w:r>
      <w:r w:rsidR="001B1E0B" w:rsidRPr="004A10CF">
        <w:rPr>
          <w:spacing w:val="-4"/>
        </w:rPr>
        <w:t>элегантному образу</w:t>
      </w:r>
      <w:r w:rsidR="000A6ABD" w:rsidRPr="004A10CF">
        <w:rPr>
          <w:spacing w:val="-4"/>
        </w:rPr>
        <w:t xml:space="preserve"> с </w:t>
      </w:r>
      <w:r w:rsidR="001B1E0B" w:rsidRPr="004A10CF">
        <w:rPr>
          <w:spacing w:val="-4"/>
        </w:rPr>
        <w:t>ноткой креатива.</w:t>
      </w:r>
      <w:r w:rsidR="002D618F" w:rsidRPr="004A10CF">
        <w:rPr>
          <w:spacing w:val="-4"/>
        </w:rPr>
        <w:t xml:space="preserve"> Данные стили имеют ряд своих преимуществ</w:t>
      </w:r>
      <w:r w:rsidR="000A6ABD" w:rsidRPr="004A10CF">
        <w:rPr>
          <w:spacing w:val="-4"/>
        </w:rPr>
        <w:t xml:space="preserve"> и </w:t>
      </w:r>
      <w:r w:rsidR="002D618F" w:rsidRPr="004A10CF">
        <w:rPr>
          <w:spacing w:val="-4"/>
        </w:rPr>
        <w:t>каждый является подходящим</w:t>
      </w:r>
      <w:r w:rsidR="000A6ABD" w:rsidRPr="004A10CF">
        <w:rPr>
          <w:spacing w:val="-4"/>
        </w:rPr>
        <w:t xml:space="preserve"> для </w:t>
      </w:r>
      <w:r w:rsidR="002D618F" w:rsidRPr="004A10CF">
        <w:rPr>
          <w:spacing w:val="-4"/>
        </w:rPr>
        <w:t xml:space="preserve">данной </w:t>
      </w:r>
      <w:proofErr w:type="spellStart"/>
      <w:proofErr w:type="gramStart"/>
      <w:r w:rsidR="002D618F" w:rsidRPr="004A10CF">
        <w:rPr>
          <w:spacing w:val="-4"/>
        </w:rPr>
        <w:t>тематики.</w:t>
      </w:r>
      <w:r w:rsidR="004B2820" w:rsidRPr="00B01534">
        <w:t>Таким</w:t>
      </w:r>
      <w:proofErr w:type="spellEnd"/>
      <w:proofErr w:type="gramEnd"/>
      <w:r w:rsidR="004B2820" w:rsidRPr="00B01534">
        <w:t xml:space="preserve"> образом,</w:t>
      </w:r>
      <w:r w:rsidR="000A6ABD">
        <w:t xml:space="preserve"> для </w:t>
      </w:r>
      <w:r w:rsidR="00B01534" w:rsidRPr="00B01534">
        <w:t>сайта был выбран неоклассический стиль</w:t>
      </w:r>
      <w:r w:rsidR="000A6ABD">
        <w:t xml:space="preserve"> с </w:t>
      </w:r>
      <w:r w:rsidR="00B01534" w:rsidRPr="00B01534">
        <w:t>элементами органики</w:t>
      </w:r>
      <w:r w:rsidR="00974F15" w:rsidRPr="00B01534">
        <w:t xml:space="preserve">, </w:t>
      </w:r>
      <w:r w:rsidR="00D45E97">
        <w:t>схожий со стилями сайтов аналогов. Он</w:t>
      </w:r>
      <w:r w:rsidR="00B01534" w:rsidRPr="00B01534">
        <w:t xml:space="preserve"> </w:t>
      </w:r>
      <w:r w:rsidR="00235CC3" w:rsidRPr="00B01534">
        <w:t>позволит создать благоприятное впечатление, подчеркнёт профессионализм, креативность</w:t>
      </w:r>
      <w:r w:rsidR="000A6ABD">
        <w:t xml:space="preserve"> и </w:t>
      </w:r>
      <w:r w:rsidR="00235CC3" w:rsidRPr="00B01534">
        <w:t>стиль.</w:t>
      </w:r>
    </w:p>
    <w:p w14:paraId="5A69EFC2" w14:textId="17481CF5" w:rsidR="00701244" w:rsidRDefault="00701244" w:rsidP="006E1692">
      <w:proofErr w:type="spellStart"/>
      <w:r w:rsidRPr="00701244">
        <w:t>Figma</w:t>
      </w:r>
      <w:proofErr w:type="spellEnd"/>
      <w:r w:rsidRPr="00002D33">
        <w:t xml:space="preserve"> –</w:t>
      </w:r>
      <w:r w:rsidRPr="00701244">
        <w:t xml:space="preserve"> это </w:t>
      </w:r>
      <w:r w:rsidR="006B2FF3">
        <w:t>удобный</w:t>
      </w:r>
      <w:r w:rsidR="000A6ABD">
        <w:t xml:space="preserve"> и </w:t>
      </w:r>
      <w:r w:rsidR="006B2FF3">
        <w:t>многофункциональный</w:t>
      </w:r>
      <w:r w:rsidRPr="00701244">
        <w:t xml:space="preserve"> инструмент</w:t>
      </w:r>
      <w:r w:rsidR="000A6ABD">
        <w:t xml:space="preserve"> для </w:t>
      </w:r>
      <w:r w:rsidR="006B2FF3" w:rsidRPr="006B2FF3">
        <w:t xml:space="preserve">создания прототипов сайтов, который </w:t>
      </w:r>
      <w:r w:rsidR="00E7032E">
        <w:t>имеет интуитивно понятный интерфейс</w:t>
      </w:r>
      <w:r w:rsidR="000A6ABD">
        <w:t xml:space="preserve"> и </w:t>
      </w:r>
      <w:r w:rsidR="00E7032E">
        <w:t>удобен</w:t>
      </w:r>
      <w:r w:rsidR="000A6ABD">
        <w:t xml:space="preserve"> в </w:t>
      </w:r>
      <w:r w:rsidR="00E7032E">
        <w:t xml:space="preserve">использовании, </w:t>
      </w:r>
      <w:r w:rsidR="006B2FF3" w:rsidRPr="006B2FF3">
        <w:t xml:space="preserve">обладает широкими возможностями </w:t>
      </w:r>
      <w:r w:rsidR="00EE65B1">
        <w:t>совместной работы</w:t>
      </w:r>
      <w:r w:rsidR="006F33E9">
        <w:t xml:space="preserve"> над проектами</w:t>
      </w:r>
      <w:r w:rsidR="006B2FF3" w:rsidRPr="006B2FF3">
        <w:t>, адаптивного дизайна, создания интерактивных прототипов</w:t>
      </w:r>
      <w:r w:rsidR="000A6ABD">
        <w:t xml:space="preserve"> и </w:t>
      </w:r>
      <w:r w:rsidR="006B2FF3" w:rsidRPr="006B2FF3">
        <w:t>удобства</w:t>
      </w:r>
      <w:r w:rsidR="000A6ABD">
        <w:t xml:space="preserve"> в </w:t>
      </w:r>
      <w:r w:rsidR="006B2FF3" w:rsidRPr="006B2FF3">
        <w:t>работе</w:t>
      </w:r>
      <w:r w:rsidR="000A6ABD">
        <w:t xml:space="preserve"> с </w:t>
      </w:r>
      <w:r w:rsidR="006B2FF3" w:rsidRPr="006B2FF3">
        <w:t>элементами дизайна</w:t>
      </w:r>
      <w:r w:rsidR="006B2FF3">
        <w:t xml:space="preserve"> </w:t>
      </w:r>
      <w:r w:rsidR="006B2FF3" w:rsidRPr="00702F33">
        <w:t>[</w:t>
      </w:r>
      <w:r w:rsidR="00727011">
        <w:t>6</w:t>
      </w:r>
      <w:r w:rsidR="006B2FF3" w:rsidRPr="00702F33">
        <w:t>]</w:t>
      </w:r>
      <w:r w:rsidR="006B2FF3" w:rsidRPr="006B2FF3">
        <w:t>. Этот инструмент позволяет дизайнерам</w:t>
      </w:r>
      <w:r w:rsidR="000A6ABD">
        <w:t xml:space="preserve"> и </w:t>
      </w:r>
      <w:r w:rsidR="006B2FF3" w:rsidRPr="006B2FF3">
        <w:t>разработчикам эффективно</w:t>
      </w:r>
      <w:r w:rsidR="000A6ABD">
        <w:t xml:space="preserve"> и </w:t>
      </w:r>
      <w:r w:rsidR="006B2FF3" w:rsidRPr="006B2FF3">
        <w:t>качественно воплощать свои идеи</w:t>
      </w:r>
      <w:r w:rsidR="000A6ABD">
        <w:t xml:space="preserve"> в </w:t>
      </w:r>
      <w:r w:rsidR="006B2FF3" w:rsidRPr="006B2FF3">
        <w:t>прототипы сайтов</w:t>
      </w:r>
      <w:r w:rsidR="000A6ABD">
        <w:t xml:space="preserve"> и </w:t>
      </w:r>
      <w:r w:rsidR="006B2FF3" w:rsidRPr="006B2FF3">
        <w:t>приложений</w:t>
      </w:r>
      <w:r w:rsidRPr="00701244">
        <w:t>.</w:t>
      </w:r>
    </w:p>
    <w:p w14:paraId="398D6EF9" w14:textId="3CE102D6" w:rsidR="00701244" w:rsidRDefault="00A7138D" w:rsidP="006E1692">
      <w:r w:rsidRPr="00A7138D">
        <w:t xml:space="preserve">Adobe Photoshop </w:t>
      </w:r>
      <w:r w:rsidR="00472A20" w:rsidRPr="00002D33">
        <w:t>–</w:t>
      </w:r>
      <w:r w:rsidRPr="00A7138D">
        <w:t xml:space="preserve"> многофункциональный мощный графический редактор</w:t>
      </w:r>
      <w:r>
        <w:t>, предназначенный</w:t>
      </w:r>
      <w:r w:rsidR="000A6ABD">
        <w:t xml:space="preserve"> для </w:t>
      </w:r>
      <w:r>
        <w:t>работы растровыми изображениями</w:t>
      </w:r>
      <w:r w:rsidR="00583542">
        <w:t xml:space="preserve"> </w:t>
      </w:r>
      <w:r w:rsidR="00583542" w:rsidRPr="00583542">
        <w:t>[</w:t>
      </w:r>
      <w:r w:rsidR="00727011">
        <w:t>7</w:t>
      </w:r>
      <w:r w:rsidR="00583542" w:rsidRPr="00583542">
        <w:t>]</w:t>
      </w:r>
      <w:r w:rsidRPr="00A7138D">
        <w:t>.</w:t>
      </w:r>
      <w:r w:rsidR="0076019F" w:rsidRPr="0076019F">
        <w:t xml:space="preserve"> </w:t>
      </w:r>
      <w:r w:rsidR="0076019F">
        <w:t xml:space="preserve">Он предоставляет </w:t>
      </w:r>
      <w:r w:rsidR="004F6B82">
        <w:t>мно</w:t>
      </w:r>
      <w:r w:rsidR="007B55C3">
        <w:t>ж</w:t>
      </w:r>
      <w:r w:rsidR="004F6B82">
        <w:t>ество</w:t>
      </w:r>
      <w:r w:rsidR="0076019F">
        <w:t xml:space="preserve"> инструментов</w:t>
      </w:r>
      <w:r w:rsidR="000A6ABD">
        <w:t xml:space="preserve"> и </w:t>
      </w:r>
      <w:r w:rsidR="00342316">
        <w:t>функций</w:t>
      </w:r>
      <w:r w:rsidR="0076019F">
        <w:t xml:space="preserve">, благодаря которым имеется возможность </w:t>
      </w:r>
      <w:r w:rsidR="0076019F" w:rsidRPr="0076019F">
        <w:t>обрабатывать</w:t>
      </w:r>
      <w:r w:rsidR="000A6ABD">
        <w:t xml:space="preserve"> и </w:t>
      </w:r>
      <w:r w:rsidR="00A335E5">
        <w:t xml:space="preserve">ретушировать </w:t>
      </w:r>
      <w:r w:rsidR="0076019F" w:rsidRPr="0076019F">
        <w:t>фото</w:t>
      </w:r>
      <w:r w:rsidR="00342316">
        <w:t>графии</w:t>
      </w:r>
      <w:r w:rsidR="0076019F" w:rsidRPr="0076019F">
        <w:t xml:space="preserve">, </w:t>
      </w:r>
      <w:r w:rsidR="00A335E5">
        <w:t>работать</w:t>
      </w:r>
      <w:r w:rsidR="000A6ABD">
        <w:t xml:space="preserve"> с </w:t>
      </w:r>
      <w:r w:rsidR="00A335E5">
        <w:t xml:space="preserve">текстом, </w:t>
      </w:r>
      <w:r w:rsidR="0076019F" w:rsidRPr="0076019F">
        <w:t>создавать иллюстрации, прототипы</w:t>
      </w:r>
      <w:r w:rsidR="000A6ABD">
        <w:t xml:space="preserve"> и </w:t>
      </w:r>
      <w:r w:rsidR="0076019F" w:rsidRPr="0076019F">
        <w:t>макеты, несложные анимации</w:t>
      </w:r>
      <w:r w:rsidR="000A6ABD">
        <w:t xml:space="preserve"> и </w:t>
      </w:r>
      <w:r w:rsidR="0076019F" w:rsidRPr="0076019F">
        <w:t>многое другое.</w:t>
      </w:r>
    </w:p>
    <w:p w14:paraId="75AFD758" w14:textId="114C35F5" w:rsidR="00FA12FB" w:rsidRDefault="005A6ABB" w:rsidP="006E1692">
      <w:r>
        <w:t>Для </w:t>
      </w:r>
      <w:r w:rsidR="00574CD4" w:rsidRPr="00574CD4">
        <w:t xml:space="preserve">разработки </w:t>
      </w:r>
      <w:proofErr w:type="spellStart"/>
      <w:r w:rsidR="00574CD4" w:rsidRPr="00574CD4">
        <w:t>фронтенда</w:t>
      </w:r>
      <w:proofErr w:type="spellEnd"/>
      <w:r w:rsidR="000A6ABD">
        <w:t xml:space="preserve"> в </w:t>
      </w:r>
      <w:r w:rsidR="00574CD4" w:rsidRPr="00574CD4">
        <w:t>качестве базовых инструментов используются: HTML (</w:t>
      </w:r>
      <w:r>
        <w:t>для </w:t>
      </w:r>
      <w:r w:rsidR="00574CD4" w:rsidRPr="00574CD4">
        <w:t>создания базовой структуры страниц</w:t>
      </w:r>
      <w:r w:rsidR="000A6ABD">
        <w:t xml:space="preserve"> и </w:t>
      </w:r>
      <w:r w:rsidR="00574CD4" w:rsidRPr="00574CD4">
        <w:t>контента), CSS (</w:t>
      </w:r>
      <w:r>
        <w:t>для </w:t>
      </w:r>
      <w:r w:rsidR="00574CD4" w:rsidRPr="00574CD4">
        <w:t>стилизации внешнего вида)</w:t>
      </w:r>
      <w:r w:rsidR="000A6ABD">
        <w:t xml:space="preserve"> и </w:t>
      </w:r>
      <w:r w:rsidR="00574CD4" w:rsidRPr="00574CD4">
        <w:t>JavaScript (</w:t>
      </w:r>
      <w:r>
        <w:t>для </w:t>
      </w:r>
      <w:r w:rsidR="00574CD4" w:rsidRPr="00574CD4">
        <w:t>добавления интерактивности).</w:t>
      </w:r>
    </w:p>
    <w:p w14:paraId="64301BC2" w14:textId="61669CC8" w:rsidR="00C75AB7" w:rsidRDefault="003234E9" w:rsidP="00882B30">
      <w:pPr>
        <w:rPr>
          <w:lang w:eastAsia="ru-RU"/>
        </w:rPr>
      </w:pPr>
      <w:r w:rsidRPr="00221EE6">
        <w:rPr>
          <w:color w:val="000000"/>
          <w:shd w:val="clear" w:color="auto" w:fill="FFFFFF"/>
        </w:rPr>
        <w:lastRenderedPageBreak/>
        <w:t>HTM</w:t>
      </w:r>
      <w:r>
        <w:rPr>
          <w:color w:val="000000"/>
          <w:shd w:val="clear" w:color="auto" w:fill="FFFFFF"/>
        </w:rPr>
        <w:t>L </w:t>
      </w:r>
      <w:r>
        <w:t xml:space="preserve">– </w:t>
      </w:r>
      <w:r w:rsidRPr="00221EE6">
        <w:rPr>
          <w:color w:val="000000"/>
          <w:shd w:val="clear" w:color="auto" w:fill="FFFFFF"/>
        </w:rPr>
        <w:t>это язык</w:t>
      </w:r>
      <w:r w:rsidRPr="003234E9">
        <w:t xml:space="preserve"> </w:t>
      </w:r>
      <w:r w:rsidRPr="002F6CE0">
        <w:t>гипертекстовой</w:t>
      </w:r>
      <w:r w:rsidRPr="00221EE6">
        <w:rPr>
          <w:color w:val="000000"/>
          <w:shd w:val="clear" w:color="auto" w:fill="FFFFFF"/>
        </w:rPr>
        <w:t xml:space="preserve"> разметки, который используется</w:t>
      </w:r>
      <w:r w:rsidR="000A6ABD">
        <w:rPr>
          <w:color w:val="000000"/>
          <w:shd w:val="clear" w:color="auto" w:fill="FFFFFF"/>
        </w:rPr>
        <w:t xml:space="preserve"> для </w:t>
      </w:r>
      <w:r w:rsidRPr="00221EE6">
        <w:t>создания веб-страниц</w:t>
      </w:r>
      <w:r w:rsidR="00666C96">
        <w:t xml:space="preserve"> </w:t>
      </w:r>
      <w:r w:rsidR="00666C96" w:rsidRPr="00666C96">
        <w:t>[</w:t>
      </w:r>
      <w:r w:rsidR="00727011">
        <w:t>8</w:t>
      </w:r>
      <w:r w:rsidR="00666C96" w:rsidRPr="00666C96">
        <w:t>]</w:t>
      </w:r>
      <w:r w:rsidR="00C75AB7" w:rsidRPr="00C75AB7">
        <w:rPr>
          <w:lang w:eastAsia="ru-RU"/>
        </w:rPr>
        <w:t>. Он определяет структуру</w:t>
      </w:r>
      <w:r w:rsidR="000A6ABD">
        <w:rPr>
          <w:lang w:eastAsia="ru-RU"/>
        </w:rPr>
        <w:t xml:space="preserve"> и </w:t>
      </w:r>
      <w:r w:rsidR="00C75AB7" w:rsidRPr="00C75AB7">
        <w:rPr>
          <w:lang w:eastAsia="ru-RU"/>
        </w:rPr>
        <w:t>содержание страницы, такие как заголовки, параграфы, изображения, ссылки</w:t>
      </w:r>
      <w:r w:rsidR="000A6ABD">
        <w:rPr>
          <w:lang w:eastAsia="ru-RU"/>
        </w:rPr>
        <w:t xml:space="preserve"> и </w:t>
      </w:r>
      <w:r w:rsidR="00C75AB7" w:rsidRPr="00C75AB7">
        <w:rPr>
          <w:lang w:eastAsia="ru-RU"/>
        </w:rPr>
        <w:t xml:space="preserve">т.д. </w:t>
      </w:r>
    </w:p>
    <w:p w14:paraId="7D696C26" w14:textId="3F289B98" w:rsidR="00882B30" w:rsidRPr="00221EE6" w:rsidRDefault="00882B30" w:rsidP="00882B30">
      <w:pPr>
        <w:rPr>
          <w:color w:val="000000"/>
          <w:shd w:val="clear" w:color="auto" w:fill="FFFFFF"/>
        </w:rPr>
      </w:pPr>
      <w:r>
        <w:rPr>
          <w:color w:val="000000"/>
          <w:shd w:val="clear" w:color="auto" w:fill="FFFFFF"/>
        </w:rPr>
        <w:t>CSS (</w:t>
      </w:r>
      <w:proofErr w:type="spellStart"/>
      <w:r>
        <w:rPr>
          <w:color w:val="000000"/>
          <w:shd w:val="clear" w:color="auto" w:fill="FFFFFF"/>
        </w:rPr>
        <w:t>Cascading</w:t>
      </w:r>
      <w:proofErr w:type="spellEnd"/>
      <w:r>
        <w:rPr>
          <w:color w:val="000000"/>
          <w:shd w:val="clear" w:color="auto" w:fill="FFFFFF"/>
        </w:rPr>
        <w:t xml:space="preserve"> Style </w:t>
      </w:r>
      <w:proofErr w:type="spellStart"/>
      <w:r>
        <w:rPr>
          <w:color w:val="000000"/>
          <w:shd w:val="clear" w:color="auto" w:fill="FFFFFF"/>
        </w:rPr>
        <w:t>Sheets</w:t>
      </w:r>
      <w:proofErr w:type="spellEnd"/>
      <w:r>
        <w:rPr>
          <w:color w:val="000000"/>
          <w:shd w:val="clear" w:color="auto" w:fill="FFFFFF"/>
        </w:rPr>
        <w:t>) </w:t>
      </w:r>
      <w:r>
        <w:t>–</w:t>
      </w:r>
      <w:r>
        <w:rPr>
          <w:color w:val="000000"/>
          <w:shd w:val="clear" w:color="auto" w:fill="FFFFFF"/>
        </w:rPr>
        <w:t> </w:t>
      </w:r>
      <w:r w:rsidRPr="00221EE6">
        <w:rPr>
          <w:color w:val="000000"/>
          <w:shd w:val="clear" w:color="auto" w:fill="FFFFFF"/>
        </w:rPr>
        <w:t>язык стилей, который используется</w:t>
      </w:r>
      <w:r w:rsidR="000A6ABD">
        <w:rPr>
          <w:color w:val="000000"/>
          <w:shd w:val="clear" w:color="auto" w:fill="FFFFFF"/>
        </w:rPr>
        <w:t xml:space="preserve"> для </w:t>
      </w:r>
      <w:r w:rsidRPr="00221EE6">
        <w:rPr>
          <w:color w:val="000000"/>
          <w:shd w:val="clear" w:color="auto" w:fill="FFFFFF"/>
        </w:rPr>
        <w:t>стилевого оформления веб-страниц</w:t>
      </w:r>
      <w:r w:rsidR="00666C96" w:rsidRPr="00666C96">
        <w:rPr>
          <w:color w:val="000000"/>
          <w:shd w:val="clear" w:color="auto" w:fill="FFFFFF"/>
        </w:rPr>
        <w:t xml:space="preserve"> [</w:t>
      </w:r>
      <w:r w:rsidR="00727011">
        <w:rPr>
          <w:color w:val="000000"/>
          <w:shd w:val="clear" w:color="auto" w:fill="FFFFFF"/>
        </w:rPr>
        <w:t>9</w:t>
      </w:r>
      <w:r w:rsidR="00666C96" w:rsidRPr="002A2DA5">
        <w:rPr>
          <w:color w:val="000000"/>
          <w:shd w:val="clear" w:color="auto" w:fill="FFFFFF"/>
        </w:rPr>
        <w:t>]</w:t>
      </w:r>
      <w:r w:rsidRPr="00221EE6">
        <w:rPr>
          <w:color w:val="000000"/>
          <w:shd w:val="clear" w:color="auto" w:fill="FFFFFF"/>
        </w:rPr>
        <w:t>. Он позволяет задавать цвета, шрифты, размеры</w:t>
      </w:r>
      <w:r w:rsidR="000A6ABD">
        <w:rPr>
          <w:color w:val="000000"/>
          <w:shd w:val="clear" w:color="auto" w:fill="FFFFFF"/>
        </w:rPr>
        <w:t xml:space="preserve"> и </w:t>
      </w:r>
      <w:r w:rsidRPr="00221EE6">
        <w:rPr>
          <w:color w:val="000000"/>
          <w:shd w:val="clear" w:color="auto" w:fill="FFFFFF"/>
        </w:rPr>
        <w:t>расположение элементов</w:t>
      </w:r>
      <w:r w:rsidR="000A6ABD">
        <w:rPr>
          <w:color w:val="000000"/>
          <w:shd w:val="clear" w:color="auto" w:fill="FFFFFF"/>
        </w:rPr>
        <w:t xml:space="preserve"> на </w:t>
      </w:r>
      <w:r w:rsidRPr="00221EE6">
        <w:rPr>
          <w:color w:val="000000"/>
          <w:shd w:val="clear" w:color="auto" w:fill="FFFFFF"/>
        </w:rPr>
        <w:t>странице.</w:t>
      </w:r>
      <w:r w:rsidR="00843409">
        <w:rPr>
          <w:color w:val="000000"/>
          <w:shd w:val="clear" w:color="auto" w:fill="FFFFFF"/>
        </w:rPr>
        <w:t xml:space="preserve"> </w:t>
      </w:r>
      <w:r w:rsidR="00843409" w:rsidRPr="00843409">
        <w:rPr>
          <w:color w:val="000000"/>
          <w:shd w:val="clear" w:color="auto" w:fill="FFFFFF"/>
        </w:rPr>
        <w:t>CSS используется</w:t>
      </w:r>
      <w:r w:rsidR="000A6ABD">
        <w:rPr>
          <w:color w:val="000000"/>
          <w:shd w:val="clear" w:color="auto" w:fill="FFFFFF"/>
        </w:rPr>
        <w:t xml:space="preserve"> для </w:t>
      </w:r>
      <w:r w:rsidR="00843409" w:rsidRPr="00843409">
        <w:rPr>
          <w:color w:val="000000"/>
          <w:shd w:val="clear" w:color="auto" w:fill="FFFFFF"/>
        </w:rPr>
        <w:t>создания красивого</w:t>
      </w:r>
      <w:r w:rsidR="000A6ABD">
        <w:rPr>
          <w:color w:val="000000"/>
          <w:shd w:val="clear" w:color="auto" w:fill="FFFFFF"/>
        </w:rPr>
        <w:t xml:space="preserve"> и </w:t>
      </w:r>
      <w:r w:rsidR="00843409" w:rsidRPr="00843409">
        <w:rPr>
          <w:color w:val="000000"/>
          <w:shd w:val="clear" w:color="auto" w:fill="FFFFFF"/>
        </w:rPr>
        <w:t>современного внешнего вида веб-страниц, делая их структурированными</w:t>
      </w:r>
      <w:r w:rsidR="000A6ABD">
        <w:rPr>
          <w:color w:val="000000"/>
          <w:shd w:val="clear" w:color="auto" w:fill="FFFFFF"/>
        </w:rPr>
        <w:t xml:space="preserve"> и </w:t>
      </w:r>
      <w:r w:rsidR="00843409" w:rsidRPr="00843409">
        <w:rPr>
          <w:color w:val="000000"/>
          <w:shd w:val="clear" w:color="auto" w:fill="FFFFFF"/>
        </w:rPr>
        <w:t>привлекательными</w:t>
      </w:r>
      <w:r w:rsidR="000A6ABD">
        <w:rPr>
          <w:color w:val="000000"/>
          <w:shd w:val="clear" w:color="auto" w:fill="FFFFFF"/>
        </w:rPr>
        <w:t xml:space="preserve"> для </w:t>
      </w:r>
      <w:r w:rsidR="00843409" w:rsidRPr="00843409">
        <w:rPr>
          <w:color w:val="000000"/>
          <w:shd w:val="clear" w:color="auto" w:fill="FFFFFF"/>
        </w:rPr>
        <w:t>пользователей.</w:t>
      </w:r>
    </w:p>
    <w:p w14:paraId="5066F1FA" w14:textId="74F57B1D" w:rsidR="00882B30" w:rsidRDefault="00882B30" w:rsidP="00882B30">
      <w:pPr>
        <w:rPr>
          <w:lang w:eastAsia="ru-RU"/>
        </w:rPr>
      </w:pPr>
      <w:r>
        <w:rPr>
          <w:color w:val="000000"/>
          <w:shd w:val="clear" w:color="auto" w:fill="FFFFFF"/>
        </w:rPr>
        <w:t>JavaScript (JS) </w:t>
      </w:r>
      <w:r>
        <w:t>–</w:t>
      </w:r>
      <w:r>
        <w:rPr>
          <w:color w:val="000000"/>
          <w:shd w:val="clear" w:color="auto" w:fill="FFFFFF"/>
        </w:rPr>
        <w:t> </w:t>
      </w:r>
      <w:r w:rsidRPr="00221EE6">
        <w:rPr>
          <w:color w:val="000000"/>
          <w:shd w:val="clear" w:color="auto" w:fill="FFFFFF"/>
        </w:rPr>
        <w:t>язык программирования, который используется</w:t>
      </w:r>
      <w:r w:rsidR="000A6ABD">
        <w:rPr>
          <w:color w:val="000000"/>
          <w:shd w:val="clear" w:color="auto" w:fill="FFFFFF"/>
        </w:rPr>
        <w:t xml:space="preserve"> для </w:t>
      </w:r>
      <w:r w:rsidRPr="00221EE6">
        <w:t>создания динамических</w:t>
      </w:r>
      <w:r w:rsidR="00CB38EF">
        <w:t xml:space="preserve"> </w:t>
      </w:r>
      <w:r w:rsidRPr="00221EE6">
        <w:t>элементов</w:t>
      </w:r>
      <w:r w:rsidR="000A6ABD">
        <w:t xml:space="preserve"> на </w:t>
      </w:r>
      <w:r w:rsidRPr="00221EE6">
        <w:t xml:space="preserve">странице, </w:t>
      </w:r>
      <w:r w:rsidRPr="00221EE6">
        <w:rPr>
          <w:lang w:eastAsia="ru-RU"/>
        </w:rPr>
        <w:t xml:space="preserve">такие как анимации, </w:t>
      </w:r>
      <w:r w:rsidR="00CB38EF">
        <w:rPr>
          <w:lang w:eastAsia="ru-RU"/>
        </w:rPr>
        <w:t xml:space="preserve">валидации форм, </w:t>
      </w:r>
      <w:r w:rsidRPr="00221EE6">
        <w:rPr>
          <w:lang w:eastAsia="ru-RU"/>
        </w:rPr>
        <w:t>обработку событий</w:t>
      </w:r>
      <w:r w:rsidR="000A6ABD">
        <w:rPr>
          <w:lang w:eastAsia="ru-RU"/>
        </w:rPr>
        <w:t xml:space="preserve"> и </w:t>
      </w:r>
      <w:r w:rsidRPr="00221EE6">
        <w:rPr>
          <w:lang w:eastAsia="ru-RU"/>
        </w:rPr>
        <w:t>изменение содержимого страницы</w:t>
      </w:r>
      <w:r w:rsidR="002A2DA5" w:rsidRPr="002A2DA5">
        <w:rPr>
          <w:lang w:eastAsia="ru-RU"/>
        </w:rPr>
        <w:t xml:space="preserve"> [1</w:t>
      </w:r>
      <w:r w:rsidR="00727011">
        <w:rPr>
          <w:lang w:eastAsia="ru-RU"/>
        </w:rPr>
        <w:t>0</w:t>
      </w:r>
      <w:r w:rsidR="002A2DA5" w:rsidRPr="002A2DA5">
        <w:rPr>
          <w:lang w:eastAsia="ru-RU"/>
        </w:rPr>
        <w:t>]</w:t>
      </w:r>
      <w:r>
        <w:rPr>
          <w:lang w:eastAsia="ru-RU"/>
        </w:rPr>
        <w:t>.</w:t>
      </w:r>
    </w:p>
    <w:p w14:paraId="55C0A84A" w14:textId="56A8AB23" w:rsidR="0090774D" w:rsidRPr="00221EE6" w:rsidRDefault="0090774D" w:rsidP="00882B30">
      <w:pPr>
        <w:rPr>
          <w:lang w:eastAsia="ru-RU"/>
        </w:rPr>
      </w:pPr>
      <w:proofErr w:type="spellStart"/>
      <w:r w:rsidRPr="0090774D">
        <w:rPr>
          <w:lang w:eastAsia="ru-RU"/>
        </w:rPr>
        <w:t>jQuery</w:t>
      </w:r>
      <w:proofErr w:type="spellEnd"/>
      <w:r w:rsidR="00754A22">
        <w:rPr>
          <w:color w:val="000000"/>
          <w:shd w:val="clear" w:color="auto" w:fill="FFFFFF"/>
        </w:rPr>
        <w:t> </w:t>
      </w:r>
      <w:r w:rsidR="00754A22">
        <w:t>–</w:t>
      </w:r>
      <w:r w:rsidR="00754A22">
        <w:rPr>
          <w:color w:val="000000"/>
          <w:shd w:val="clear" w:color="auto" w:fill="FFFFFF"/>
        </w:rPr>
        <w:t> </w:t>
      </w:r>
      <w:r w:rsidRPr="0090774D">
        <w:rPr>
          <w:lang w:eastAsia="ru-RU"/>
        </w:rPr>
        <w:t>это библиотека JavaScript, облегчающая работу</w:t>
      </w:r>
      <w:r w:rsidR="000A6ABD">
        <w:rPr>
          <w:lang w:eastAsia="ru-RU"/>
        </w:rPr>
        <w:t xml:space="preserve"> с </w:t>
      </w:r>
      <w:r w:rsidRPr="0090774D">
        <w:rPr>
          <w:lang w:eastAsia="ru-RU"/>
        </w:rPr>
        <w:t>обработкой событий, манипуляцией DOM</w:t>
      </w:r>
      <w:r>
        <w:rPr>
          <w:lang w:eastAsia="ru-RU"/>
        </w:rPr>
        <w:t>,</w:t>
      </w:r>
      <w:r w:rsidRPr="0090774D">
        <w:rPr>
          <w:lang w:eastAsia="ru-RU"/>
        </w:rPr>
        <w:t xml:space="preserve"> </w:t>
      </w:r>
      <w:proofErr w:type="spellStart"/>
      <w:r w:rsidRPr="0090774D">
        <w:rPr>
          <w:lang w:eastAsia="ru-RU"/>
        </w:rPr>
        <w:t>анимациями</w:t>
      </w:r>
      <w:proofErr w:type="spellEnd"/>
      <w:r w:rsidR="000A6ABD">
        <w:rPr>
          <w:lang w:eastAsia="ru-RU"/>
        </w:rPr>
        <w:t xml:space="preserve"> на </w:t>
      </w:r>
      <w:r w:rsidRPr="0090774D">
        <w:rPr>
          <w:lang w:eastAsia="ru-RU"/>
        </w:rPr>
        <w:t>веб-страницах</w:t>
      </w:r>
      <w:r>
        <w:rPr>
          <w:lang w:eastAsia="ru-RU"/>
        </w:rPr>
        <w:t>,</w:t>
      </w:r>
      <w:r w:rsidRPr="0090774D">
        <w:rPr>
          <w:lang w:eastAsia="ru-RU"/>
        </w:rPr>
        <w:t xml:space="preserve"> AJAX-запросами</w:t>
      </w:r>
      <w:r w:rsidR="000A6ABD">
        <w:rPr>
          <w:lang w:eastAsia="ru-RU"/>
        </w:rPr>
        <w:t xml:space="preserve"> и </w:t>
      </w:r>
      <w:r w:rsidRPr="0090774D">
        <w:rPr>
          <w:lang w:eastAsia="ru-RU"/>
        </w:rPr>
        <w:t>другими задачами</w:t>
      </w:r>
      <w:r w:rsidR="000A6ABD">
        <w:rPr>
          <w:lang w:eastAsia="ru-RU"/>
        </w:rPr>
        <w:t xml:space="preserve"> в </w:t>
      </w:r>
      <w:r w:rsidRPr="0090774D">
        <w:rPr>
          <w:lang w:eastAsia="ru-RU"/>
        </w:rPr>
        <w:t>веб-разработке. Она упрощает написание JavaScript кода</w:t>
      </w:r>
      <w:r w:rsidR="00727011">
        <w:rPr>
          <w:lang w:eastAsia="ru-RU"/>
        </w:rPr>
        <w:t> </w:t>
      </w:r>
      <w:r w:rsidR="006006E7" w:rsidRPr="00873419">
        <w:rPr>
          <w:lang w:eastAsia="ru-RU"/>
        </w:rPr>
        <w:t>[1</w:t>
      </w:r>
      <w:r w:rsidR="00727011">
        <w:rPr>
          <w:lang w:eastAsia="ru-RU"/>
        </w:rPr>
        <w:t>1</w:t>
      </w:r>
      <w:r w:rsidR="006006E7" w:rsidRPr="00873419">
        <w:rPr>
          <w:lang w:eastAsia="ru-RU"/>
        </w:rPr>
        <w:t>]</w:t>
      </w:r>
      <w:r w:rsidRPr="0090774D">
        <w:rPr>
          <w:lang w:eastAsia="ru-RU"/>
        </w:rPr>
        <w:t>.</w:t>
      </w:r>
      <w:r w:rsidRPr="0090774D">
        <w:t xml:space="preserve"> </w:t>
      </w:r>
    </w:p>
    <w:p w14:paraId="39EC8045" w14:textId="7012BA17" w:rsidR="00053003" w:rsidRDefault="00765290" w:rsidP="00053003">
      <w:r w:rsidRPr="00765290">
        <w:t>Бэкенд – это внутренняя, скрытая</w:t>
      </w:r>
      <w:r w:rsidR="000A6ABD">
        <w:t xml:space="preserve"> от </w:t>
      </w:r>
      <w:r w:rsidRPr="00765290">
        <w:t xml:space="preserve">пользователя </w:t>
      </w:r>
      <w:r w:rsidR="00873419">
        <w:t xml:space="preserve">серверная </w:t>
      </w:r>
      <w:r>
        <w:t>часть</w:t>
      </w:r>
      <w:r w:rsidRPr="00765290">
        <w:t xml:space="preserve"> сайта или веб-приложения. Бэкенд обрабатывает</w:t>
      </w:r>
      <w:r w:rsidR="000A6ABD">
        <w:t xml:space="preserve"> и </w:t>
      </w:r>
      <w:r w:rsidRPr="00765290">
        <w:t xml:space="preserve">поставляет пользователю данные, которые потом отображает </w:t>
      </w:r>
      <w:proofErr w:type="spellStart"/>
      <w:r w:rsidRPr="00765290">
        <w:t>фронтенд</w:t>
      </w:r>
      <w:proofErr w:type="spellEnd"/>
      <w:r>
        <w:t>.</w:t>
      </w:r>
      <w:r w:rsidR="00053003">
        <w:t xml:space="preserve"> PHP является серверным языком программирования, предназначенным</w:t>
      </w:r>
      <w:r w:rsidR="000A6ABD">
        <w:t xml:space="preserve"> для </w:t>
      </w:r>
      <w:r w:rsidR="00053003">
        <w:t xml:space="preserve">создания динамических веб-страниц </w:t>
      </w:r>
      <w:r w:rsidR="00053003" w:rsidRPr="00053003">
        <w:t>[1</w:t>
      </w:r>
      <w:r w:rsidR="00727011">
        <w:t>2</w:t>
      </w:r>
      <w:r w:rsidR="00053003" w:rsidRPr="00053003">
        <w:t>]</w:t>
      </w:r>
      <w:r w:rsidR="00053003">
        <w:t>. Он обрабатывается</w:t>
      </w:r>
      <w:r w:rsidR="000A6ABD">
        <w:t xml:space="preserve"> на </w:t>
      </w:r>
      <w:r w:rsidR="00053003">
        <w:t>сервере перед отправкой данных</w:t>
      </w:r>
      <w:r w:rsidR="000A6ABD">
        <w:t xml:space="preserve"> на </w:t>
      </w:r>
      <w:r w:rsidR="00053003">
        <w:t>клиентскую сторону.</w:t>
      </w:r>
      <w:r w:rsidR="00053003" w:rsidRPr="00053003">
        <w:t xml:space="preserve"> </w:t>
      </w:r>
      <w:r w:rsidR="00053003">
        <w:t>PHP используется</w:t>
      </w:r>
      <w:r w:rsidR="000A6ABD">
        <w:t xml:space="preserve"> для </w:t>
      </w:r>
      <w:r w:rsidR="00053003">
        <w:t>работы</w:t>
      </w:r>
      <w:r w:rsidR="000A6ABD">
        <w:t xml:space="preserve"> с </w:t>
      </w:r>
      <w:r w:rsidR="00053003">
        <w:t>базами данных, обработки форм, создания сессий, создания динамических веб-страниц, отправки электронной почты</w:t>
      </w:r>
      <w:r w:rsidR="000A6ABD">
        <w:t xml:space="preserve"> и </w:t>
      </w:r>
      <w:r w:rsidR="00053003">
        <w:t>других серверных задач.</w:t>
      </w:r>
    </w:p>
    <w:p w14:paraId="71720000" w14:textId="3C1C6315" w:rsidR="00FD5366" w:rsidRPr="00911773" w:rsidRDefault="00FD5366" w:rsidP="00B72179">
      <w:pPr>
        <w:ind w:firstLine="0"/>
      </w:pPr>
      <w:r w:rsidRPr="00FD5366">
        <w:t>P</w:t>
      </w:r>
      <w:r w:rsidR="006E3638">
        <w:rPr>
          <w:lang w:val="en-US"/>
        </w:rPr>
        <w:t>hp</w:t>
      </w:r>
      <w:proofErr w:type="spellStart"/>
      <w:r w:rsidRPr="00FD5366">
        <w:t>MyAdmin</w:t>
      </w:r>
      <w:proofErr w:type="spellEnd"/>
      <w:r>
        <w:rPr>
          <w:color w:val="000000"/>
          <w:shd w:val="clear" w:color="auto" w:fill="FFFFFF"/>
        </w:rPr>
        <w:t> </w:t>
      </w:r>
      <w:r>
        <w:t>–</w:t>
      </w:r>
      <w:r>
        <w:rPr>
          <w:color w:val="000000"/>
          <w:shd w:val="clear" w:color="auto" w:fill="FFFFFF"/>
        </w:rPr>
        <w:t> </w:t>
      </w:r>
      <w:r w:rsidRPr="00FD5366">
        <w:t>веб-приложение</w:t>
      </w:r>
      <w:r w:rsidR="000A6ABD">
        <w:t xml:space="preserve"> с </w:t>
      </w:r>
      <w:r w:rsidRPr="00FD5366">
        <w:t>открытым кодом</w:t>
      </w:r>
      <w:r w:rsidR="000D3F52">
        <w:t xml:space="preserve"> </w:t>
      </w:r>
      <w:r w:rsidR="000A6ABD">
        <w:t>на </w:t>
      </w:r>
      <w:r w:rsidRPr="00FD5366">
        <w:t>языке PHP</w:t>
      </w:r>
      <w:r w:rsidR="000A6ABD">
        <w:t xml:space="preserve"> и </w:t>
      </w:r>
      <w:r w:rsidRPr="00FD5366">
        <w:t>представляющее собой веб-интерфейс</w:t>
      </w:r>
      <w:r w:rsidR="000A6ABD">
        <w:t xml:space="preserve"> для </w:t>
      </w:r>
      <w:r w:rsidRPr="00FD5366">
        <w:t>администрирования СУБД MySQL</w:t>
      </w:r>
      <w:r w:rsidR="000D3F52">
        <w:t> </w:t>
      </w:r>
      <w:r w:rsidR="00C03DE5" w:rsidRPr="00C03DE5">
        <w:t>[1</w:t>
      </w:r>
      <w:r w:rsidR="00727011">
        <w:t>3</w:t>
      </w:r>
      <w:r w:rsidR="00C03DE5" w:rsidRPr="00C03DE5">
        <w:t>]</w:t>
      </w:r>
      <w:r w:rsidRPr="00FD5366">
        <w:t>. P</w:t>
      </w:r>
      <w:r w:rsidR="006E3638">
        <w:rPr>
          <w:lang w:val="en-US"/>
        </w:rPr>
        <w:t>hp</w:t>
      </w:r>
      <w:proofErr w:type="spellStart"/>
      <w:r w:rsidRPr="00FD5366">
        <w:t>MyAdmin</w:t>
      </w:r>
      <w:proofErr w:type="spellEnd"/>
      <w:r w:rsidRPr="00FD5366">
        <w:t xml:space="preserve"> позволяет через браузер осуществлять администрирование сервера MySQL, запускать команды SQL</w:t>
      </w:r>
      <w:r w:rsidR="000A6ABD">
        <w:t xml:space="preserve"> и </w:t>
      </w:r>
      <w:r w:rsidRPr="00FD5366">
        <w:t>просматривать содержимое таблиц</w:t>
      </w:r>
      <w:r w:rsidR="000A6ABD">
        <w:t xml:space="preserve"> и </w:t>
      </w:r>
      <w:r w:rsidRPr="00FD5366">
        <w:t>баз данных.</w:t>
      </w:r>
    </w:p>
    <w:p w14:paraId="25F93220" w14:textId="1715EE07" w:rsidR="00DD7DEA" w:rsidRDefault="00DD7DEA" w:rsidP="00DD7DEA">
      <w:pPr>
        <w:pStyle w:val="af7"/>
        <w:outlineLvl w:val="1"/>
      </w:pPr>
      <w:bookmarkStart w:id="11" w:name="_Toc166885140"/>
      <w:r>
        <w:t>1.4 Вывод</w:t>
      </w:r>
      <w:r w:rsidR="005A6ABB">
        <w:t xml:space="preserve"> по </w:t>
      </w:r>
      <w:r>
        <w:t>разделу</w:t>
      </w:r>
      <w:bookmarkEnd w:id="11"/>
    </w:p>
    <w:p w14:paraId="74E0ABDA" w14:textId="3834CABE" w:rsidR="00567C0C" w:rsidRDefault="005A6ABB" w:rsidP="000A4154">
      <w:pPr>
        <w:tabs>
          <w:tab w:val="left" w:pos="851"/>
        </w:tabs>
        <w:autoSpaceDE w:val="0"/>
        <w:autoSpaceDN w:val="0"/>
        <w:adjustRightInd w:val="0"/>
      </w:pPr>
      <w:r>
        <w:t>Для </w:t>
      </w:r>
      <w:r w:rsidR="003B35EC" w:rsidRPr="00D3295F">
        <w:t xml:space="preserve">реализации сайта </w:t>
      </w:r>
      <w:r w:rsidR="003B35EC">
        <w:t>школы визажа</w:t>
      </w:r>
      <w:r w:rsidR="003B35EC" w:rsidRPr="00D3295F">
        <w:t xml:space="preserve"> «</w:t>
      </w:r>
      <w:proofErr w:type="spellStart"/>
      <w:r w:rsidR="003B35EC">
        <w:rPr>
          <w:lang w:val="en-US"/>
        </w:rPr>
        <w:t>Flowress</w:t>
      </w:r>
      <w:proofErr w:type="spellEnd"/>
      <w:r w:rsidR="003B35EC" w:rsidRPr="00D3295F">
        <w:t xml:space="preserve">» был выбран </w:t>
      </w:r>
      <w:r w:rsidR="003B35EC">
        <w:t>неоклассический стиль</w:t>
      </w:r>
      <w:r w:rsidR="000A6ABD">
        <w:t xml:space="preserve"> с </w:t>
      </w:r>
      <w:r w:rsidR="00974F15">
        <w:t>элементами органики</w:t>
      </w:r>
      <w:r w:rsidR="003B35EC" w:rsidRPr="00D3295F">
        <w:t>.</w:t>
      </w:r>
      <w:r w:rsidR="003B35EC">
        <w:t xml:space="preserve"> </w:t>
      </w:r>
      <w:r w:rsidR="00567C0C">
        <w:t>Учитывая, что целевая аудитория сайта</w:t>
      </w:r>
      <w:r w:rsidR="000A6ABD">
        <w:t xml:space="preserve"> в </w:t>
      </w:r>
      <w:r w:rsidR="00567C0C">
        <w:t xml:space="preserve">основном девушки, они оценят </w:t>
      </w:r>
      <w:r w:rsidR="009728AC" w:rsidRPr="00C71E1F">
        <w:t>чист</w:t>
      </w:r>
      <w:r w:rsidR="009728AC">
        <w:t xml:space="preserve">ый, </w:t>
      </w:r>
      <w:r w:rsidR="009728AC" w:rsidRPr="00C71E1F">
        <w:t>аккуратн</w:t>
      </w:r>
      <w:r w:rsidR="009728AC">
        <w:t>ый</w:t>
      </w:r>
      <w:r w:rsidR="000A6ABD">
        <w:t xml:space="preserve"> и </w:t>
      </w:r>
      <w:r w:rsidR="009728AC">
        <w:t>эффектный</w:t>
      </w:r>
      <w:r w:rsidR="009728AC" w:rsidRPr="00C71E1F">
        <w:t xml:space="preserve"> </w:t>
      </w:r>
      <w:r w:rsidR="00567C0C" w:rsidRPr="00C71E1F">
        <w:t>дизайн сайта</w:t>
      </w:r>
      <w:r w:rsidR="00567C0C">
        <w:t>, который</w:t>
      </w:r>
      <w:r w:rsidR="00567C0C" w:rsidRPr="00C71E1F">
        <w:t xml:space="preserve"> позволяет создать</w:t>
      </w:r>
      <w:r w:rsidR="009728AC">
        <w:t xml:space="preserve"> приятное</w:t>
      </w:r>
      <w:r w:rsidR="00567C0C" w:rsidRPr="00C71E1F">
        <w:t xml:space="preserve"> впечатление, что очень важно</w:t>
      </w:r>
      <w:r w:rsidR="000A6ABD">
        <w:t xml:space="preserve"> для </w:t>
      </w:r>
      <w:r w:rsidR="00567C0C" w:rsidRPr="00C71E1F">
        <w:t xml:space="preserve">профессионального образовательного учреждения. </w:t>
      </w:r>
      <w:r w:rsidR="00EF4B29">
        <w:t>Данный стиль</w:t>
      </w:r>
      <w:r w:rsidR="00EF4B29" w:rsidRPr="00B457F5">
        <w:t xml:space="preserve"> может подчеркнуть элегантность</w:t>
      </w:r>
      <w:r w:rsidR="000A6ABD">
        <w:t xml:space="preserve"> и </w:t>
      </w:r>
      <w:r w:rsidR="00EF4B29">
        <w:t>привле</w:t>
      </w:r>
      <w:r w:rsidR="00567C0C">
        <w:t>чь</w:t>
      </w:r>
      <w:r w:rsidR="00EF4B29">
        <w:t xml:space="preserve"> внимание, не перегружая при этом сай</w:t>
      </w:r>
      <w:r w:rsidR="00EF4B29" w:rsidRPr="00113223">
        <w:t>т</w:t>
      </w:r>
      <w:r w:rsidR="00113223" w:rsidRPr="00113223">
        <w:t>.</w:t>
      </w:r>
      <w:r w:rsidR="003B35EC">
        <w:t xml:space="preserve"> </w:t>
      </w:r>
      <w:r w:rsidR="001F082E" w:rsidRPr="00D3295F">
        <w:t>Отталкиваясь</w:t>
      </w:r>
      <w:r w:rsidR="000A6ABD">
        <w:t xml:space="preserve"> от </w:t>
      </w:r>
      <w:r w:rsidR="001F082E" w:rsidRPr="00D3295F">
        <w:t>выбранн</w:t>
      </w:r>
      <w:r w:rsidR="001F082E">
        <w:t>ого</w:t>
      </w:r>
      <w:r w:rsidR="001F082E" w:rsidRPr="00D3295F">
        <w:t xml:space="preserve"> стил</w:t>
      </w:r>
      <w:r w:rsidR="001F082E">
        <w:t>я</w:t>
      </w:r>
      <w:r w:rsidR="001F082E" w:rsidRPr="00D3295F">
        <w:t xml:space="preserve">, будет </w:t>
      </w:r>
      <w:r w:rsidR="00A3591A">
        <w:t>подобрана</w:t>
      </w:r>
      <w:r w:rsidR="001F082E" w:rsidRPr="00D3295F">
        <w:t xml:space="preserve"> спокойная</w:t>
      </w:r>
      <w:r w:rsidR="00A25B41">
        <w:t xml:space="preserve"> </w:t>
      </w:r>
      <w:r w:rsidR="001F082E" w:rsidRPr="00D3295F">
        <w:t>светлая палитра</w:t>
      </w:r>
      <w:r w:rsidR="000A6ABD">
        <w:t xml:space="preserve"> с </w:t>
      </w:r>
      <w:r w:rsidR="001F082E" w:rsidRPr="00D3295F">
        <w:t>использованием одного или двух акцентных ненасыщенных цветов.</w:t>
      </w:r>
    </w:p>
    <w:p w14:paraId="33F8D9F3" w14:textId="6D4A446F" w:rsidR="00540DE6" w:rsidRPr="00D3295F" w:rsidRDefault="005A6ABB" w:rsidP="00540DE6">
      <w:r>
        <w:t>Для </w:t>
      </w:r>
      <w:r w:rsidR="00540DE6" w:rsidRPr="00D3295F">
        <w:t>реализации функционала</w:t>
      </w:r>
      <w:r w:rsidR="000A4154">
        <w:t xml:space="preserve"> сайта</w:t>
      </w:r>
      <w:r w:rsidR="00540DE6" w:rsidRPr="00D3295F">
        <w:t>, создания прототипа, айдентики</w:t>
      </w:r>
      <w:r w:rsidR="000A6ABD">
        <w:t xml:space="preserve"> и </w:t>
      </w:r>
      <w:r w:rsidR="00540DE6" w:rsidRPr="00D3295F">
        <w:t>верстки сайта, были выбраны следующие технологии:</w:t>
      </w:r>
    </w:p>
    <w:p w14:paraId="6CCE0196" w14:textId="3B040453" w:rsidR="00540DE6" w:rsidRPr="001F329C" w:rsidRDefault="00540DE6" w:rsidP="00540DE6">
      <w:pPr>
        <w:numPr>
          <w:ilvl w:val="0"/>
          <w:numId w:val="21"/>
        </w:numPr>
        <w:ind w:left="1069"/>
        <w:textAlignment w:val="baseline"/>
        <w:rPr>
          <w:rFonts w:eastAsia="Times New Roman"/>
          <w:color w:val="000000"/>
          <w:szCs w:val="28"/>
          <w:lang w:eastAsia="ru-RU"/>
        </w:rPr>
      </w:pPr>
      <w:r>
        <w:rPr>
          <w:rFonts w:eastAsia="Times New Roman"/>
          <w:color w:val="000000"/>
          <w:szCs w:val="28"/>
          <w:lang w:val="en-US" w:eastAsia="ru-RU"/>
        </w:rPr>
        <w:t>F</w:t>
      </w:r>
      <w:proofErr w:type="spellStart"/>
      <w:r w:rsidRPr="001F329C">
        <w:rPr>
          <w:rFonts w:eastAsia="Times New Roman"/>
          <w:color w:val="000000"/>
          <w:szCs w:val="28"/>
          <w:lang w:eastAsia="ru-RU"/>
        </w:rPr>
        <w:t>igma</w:t>
      </w:r>
      <w:proofErr w:type="spellEnd"/>
      <w:r>
        <w:rPr>
          <w:rFonts w:eastAsia="Times New Roman"/>
          <w:color w:val="000000"/>
          <w:szCs w:val="28"/>
          <w:lang w:eastAsia="ru-RU"/>
        </w:rPr>
        <w:t xml:space="preserve"> –</w:t>
      </w:r>
      <w:r w:rsidR="000A6ABD">
        <w:rPr>
          <w:rFonts w:eastAsia="Times New Roman"/>
          <w:color w:val="000000"/>
          <w:szCs w:val="28"/>
          <w:lang w:eastAsia="ru-RU"/>
        </w:rPr>
        <w:t xml:space="preserve"> для </w:t>
      </w:r>
      <w:r>
        <w:rPr>
          <w:rFonts w:eastAsia="Times New Roman"/>
          <w:color w:val="000000"/>
          <w:szCs w:val="28"/>
          <w:lang w:eastAsia="ru-RU"/>
        </w:rPr>
        <w:t>создания макетов</w:t>
      </w:r>
      <w:r w:rsidR="000A6ABD">
        <w:rPr>
          <w:rFonts w:eastAsia="Times New Roman"/>
          <w:color w:val="000000"/>
          <w:szCs w:val="28"/>
          <w:lang w:eastAsia="ru-RU"/>
        </w:rPr>
        <w:t xml:space="preserve"> и </w:t>
      </w:r>
      <w:r>
        <w:rPr>
          <w:rFonts w:eastAsia="Times New Roman"/>
          <w:color w:val="000000"/>
          <w:szCs w:val="28"/>
          <w:lang w:eastAsia="ru-RU"/>
        </w:rPr>
        <w:t>прототипов</w:t>
      </w:r>
      <w:r w:rsidRPr="001F329C">
        <w:rPr>
          <w:rFonts w:eastAsia="Times New Roman"/>
          <w:color w:val="000000"/>
          <w:szCs w:val="28"/>
          <w:lang w:eastAsia="ru-RU"/>
        </w:rPr>
        <w:t>;</w:t>
      </w:r>
    </w:p>
    <w:p w14:paraId="7D3589C2" w14:textId="67C3BBA2" w:rsidR="00540DE6" w:rsidRPr="001F329C" w:rsidRDefault="00540DE6" w:rsidP="00540DE6">
      <w:pPr>
        <w:numPr>
          <w:ilvl w:val="0"/>
          <w:numId w:val="21"/>
        </w:numPr>
        <w:ind w:left="1069"/>
        <w:textAlignment w:val="baseline"/>
        <w:rPr>
          <w:rFonts w:eastAsia="Times New Roman"/>
          <w:color w:val="000000"/>
          <w:szCs w:val="28"/>
          <w:lang w:eastAsia="ru-RU"/>
        </w:rPr>
      </w:pPr>
      <w:r>
        <w:rPr>
          <w:rFonts w:eastAsia="Times New Roman"/>
          <w:color w:val="000000"/>
          <w:szCs w:val="28"/>
          <w:lang w:val="en-US" w:eastAsia="ru-RU"/>
        </w:rPr>
        <w:t>A</w:t>
      </w:r>
      <w:proofErr w:type="spellStart"/>
      <w:r w:rsidRPr="001F329C">
        <w:rPr>
          <w:rFonts w:eastAsia="Times New Roman"/>
          <w:color w:val="000000"/>
          <w:szCs w:val="28"/>
          <w:lang w:eastAsia="ru-RU"/>
        </w:rPr>
        <w:t>dobe</w:t>
      </w:r>
      <w:proofErr w:type="spellEnd"/>
      <w:r w:rsidRPr="001F329C">
        <w:rPr>
          <w:rFonts w:eastAsia="Times New Roman"/>
          <w:color w:val="000000"/>
          <w:szCs w:val="28"/>
          <w:lang w:eastAsia="ru-RU"/>
        </w:rPr>
        <w:t xml:space="preserve"> Photoshop</w:t>
      </w:r>
      <w:r>
        <w:rPr>
          <w:rFonts w:eastAsia="Times New Roman"/>
          <w:color w:val="000000"/>
          <w:szCs w:val="28"/>
          <w:lang w:eastAsia="ru-RU"/>
        </w:rPr>
        <w:t xml:space="preserve"> –</w:t>
      </w:r>
      <w:r w:rsidR="000A6ABD">
        <w:rPr>
          <w:rFonts w:eastAsia="Times New Roman"/>
          <w:color w:val="000000"/>
          <w:szCs w:val="28"/>
          <w:lang w:eastAsia="ru-RU"/>
        </w:rPr>
        <w:t xml:space="preserve"> для </w:t>
      </w:r>
      <w:r>
        <w:rPr>
          <w:rFonts w:eastAsia="Times New Roman"/>
          <w:color w:val="000000"/>
          <w:szCs w:val="28"/>
          <w:lang w:eastAsia="ru-RU"/>
        </w:rPr>
        <w:t>обработки фотографий</w:t>
      </w:r>
      <w:r w:rsidRPr="001F329C">
        <w:rPr>
          <w:rFonts w:eastAsia="Times New Roman"/>
          <w:color w:val="000000"/>
          <w:szCs w:val="28"/>
          <w:lang w:eastAsia="ru-RU"/>
        </w:rPr>
        <w:t>;</w:t>
      </w:r>
    </w:p>
    <w:p w14:paraId="09F2C985" w14:textId="7E8C6AE3" w:rsidR="00540DE6" w:rsidRDefault="00540DE6" w:rsidP="00540DE6">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языки разметки CSS, HTML;</w:t>
      </w:r>
    </w:p>
    <w:p w14:paraId="5596ECE5" w14:textId="746BE0B6" w:rsidR="00540DE6" w:rsidRDefault="00540DE6" w:rsidP="00540DE6">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языки программирования PHP, JS;</w:t>
      </w:r>
    </w:p>
    <w:p w14:paraId="0F06E38D" w14:textId="3B8A6013" w:rsidR="00EB280E" w:rsidRPr="00EB280E" w:rsidRDefault="00EB280E" w:rsidP="00EB280E">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 xml:space="preserve">технология </w:t>
      </w:r>
      <w:r>
        <w:rPr>
          <w:rFonts w:eastAsia="Times New Roman"/>
          <w:color w:val="000000"/>
          <w:szCs w:val="28"/>
          <w:lang w:val="en-US" w:eastAsia="ru-RU"/>
        </w:rPr>
        <w:t>Ajax;</w:t>
      </w:r>
    </w:p>
    <w:p w14:paraId="4C67239A" w14:textId="7A48DDA6" w:rsidR="006E1692" w:rsidRDefault="00737216" w:rsidP="00494BA5">
      <w:pPr>
        <w:numPr>
          <w:ilvl w:val="0"/>
          <w:numId w:val="21"/>
        </w:numPr>
        <w:ind w:left="0" w:firstLine="709"/>
        <w:textAlignment w:val="baseline"/>
        <w:rPr>
          <w:rFonts w:eastAsia="Times New Roman"/>
          <w:color w:val="000000"/>
          <w:szCs w:val="28"/>
          <w:lang w:eastAsia="ru-RU"/>
        </w:rPr>
      </w:pPr>
      <w:r>
        <w:rPr>
          <w:lang w:val="en-US"/>
        </w:rPr>
        <w:t>MySQL</w:t>
      </w:r>
      <w:r w:rsidR="00540DE6">
        <w:rPr>
          <w:color w:val="000000"/>
          <w:shd w:val="clear" w:color="auto" w:fill="FFFFFF"/>
        </w:rPr>
        <w:t> </w:t>
      </w:r>
      <w:r w:rsidR="00540DE6">
        <w:rPr>
          <w:rFonts w:eastAsia="Times New Roman"/>
          <w:color w:val="000000"/>
          <w:szCs w:val="28"/>
          <w:lang w:eastAsia="ru-RU"/>
        </w:rPr>
        <w:t>–</w:t>
      </w:r>
      <w:r w:rsidR="000A6ABD">
        <w:rPr>
          <w:rFonts w:eastAsia="Times New Roman"/>
          <w:color w:val="000000"/>
          <w:szCs w:val="28"/>
          <w:lang w:eastAsia="ru-RU"/>
        </w:rPr>
        <w:t xml:space="preserve"> для </w:t>
      </w:r>
      <w:r w:rsidR="00540DE6">
        <w:rPr>
          <w:rFonts w:eastAsia="Times New Roman"/>
          <w:color w:val="000000"/>
          <w:szCs w:val="28"/>
          <w:lang w:eastAsia="ru-RU"/>
        </w:rPr>
        <w:t>работы</w:t>
      </w:r>
      <w:r w:rsidR="000A6ABD">
        <w:rPr>
          <w:rFonts w:eastAsia="Times New Roman"/>
          <w:color w:val="000000"/>
          <w:szCs w:val="28"/>
          <w:lang w:eastAsia="ru-RU"/>
        </w:rPr>
        <w:t xml:space="preserve"> с </w:t>
      </w:r>
      <w:r w:rsidR="00540DE6">
        <w:rPr>
          <w:rFonts w:eastAsia="Times New Roman"/>
          <w:color w:val="000000"/>
          <w:szCs w:val="28"/>
          <w:lang w:eastAsia="ru-RU"/>
        </w:rPr>
        <w:t>базой данных</w:t>
      </w:r>
      <w:r w:rsidR="00540DE6" w:rsidRPr="001F329C">
        <w:rPr>
          <w:rFonts w:eastAsia="Times New Roman"/>
          <w:color w:val="000000"/>
          <w:szCs w:val="28"/>
          <w:lang w:eastAsia="ru-RU"/>
        </w:rPr>
        <w:t>.</w:t>
      </w:r>
    </w:p>
    <w:p w14:paraId="77B432D2" w14:textId="0C09DBE2" w:rsidR="0013781E" w:rsidRDefault="00974F15" w:rsidP="004A10CF">
      <w:pPr>
        <w:textAlignment w:val="baseline"/>
      </w:pPr>
      <w:r>
        <w:rPr>
          <w:rFonts w:eastAsia="Times New Roman"/>
          <w:color w:val="000000"/>
          <w:szCs w:val="28"/>
          <w:lang w:eastAsia="ru-RU"/>
        </w:rPr>
        <w:t>Выбранные технологии позволят</w:t>
      </w:r>
      <w:r w:rsidR="002B3E3E">
        <w:rPr>
          <w:rFonts w:eastAsia="Times New Roman"/>
          <w:color w:val="000000"/>
          <w:szCs w:val="28"/>
          <w:lang w:eastAsia="ru-RU"/>
        </w:rPr>
        <w:t xml:space="preserve"> создать функциональный, удобный</w:t>
      </w:r>
      <w:r w:rsidR="000A6ABD">
        <w:rPr>
          <w:rFonts w:eastAsia="Times New Roman"/>
          <w:color w:val="000000"/>
          <w:szCs w:val="28"/>
          <w:lang w:eastAsia="ru-RU"/>
        </w:rPr>
        <w:t xml:space="preserve"> для </w:t>
      </w:r>
      <w:r w:rsidR="002B3E3E">
        <w:rPr>
          <w:rFonts w:eastAsia="Times New Roman"/>
          <w:color w:val="000000"/>
          <w:szCs w:val="28"/>
          <w:lang w:eastAsia="ru-RU"/>
        </w:rPr>
        <w:t>восприятия сайт, который будет отвечать требованиям пользователей.</w:t>
      </w:r>
      <w:r w:rsidR="0013781E">
        <w:br w:type="page"/>
      </w:r>
    </w:p>
    <w:p w14:paraId="2A93A6C7" w14:textId="77777777" w:rsidR="00B72179" w:rsidRDefault="00B72179" w:rsidP="0096426C">
      <w:pPr>
        <w:pStyle w:val="af5"/>
        <w:outlineLvl w:val="0"/>
        <w:sectPr w:rsidR="00B72179" w:rsidSect="005222EA">
          <w:headerReference w:type="default" r:id="rId32"/>
          <w:pgSz w:w="11906" w:h="16838" w:code="9"/>
          <w:pgMar w:top="1134" w:right="567" w:bottom="851" w:left="1304" w:header="709" w:footer="709" w:gutter="0"/>
          <w:cols w:space="708"/>
          <w:docGrid w:linePitch="381"/>
        </w:sectPr>
      </w:pPr>
      <w:bookmarkStart w:id="12" w:name="_Toc166885141"/>
    </w:p>
    <w:p w14:paraId="0D901BA8" w14:textId="07F70551" w:rsidR="006E2F54" w:rsidRDefault="005A58F5" w:rsidP="0096426C">
      <w:pPr>
        <w:pStyle w:val="af5"/>
        <w:outlineLvl w:val="0"/>
      </w:pPr>
      <w:r>
        <w:rPr>
          <w:noProof/>
          <w:lang w:eastAsia="ru-RU"/>
        </w:rPr>
        <w:lastRenderedPageBreak/>
        <mc:AlternateContent>
          <mc:Choice Requires="wpg">
            <w:drawing>
              <wp:anchor distT="0" distB="0" distL="114300" distR="114300" simplePos="0" relativeHeight="251663360" behindDoc="1" locked="0" layoutInCell="1" allowOverlap="1" wp14:anchorId="0117925B" wp14:editId="0738D479">
                <wp:simplePos x="0" y="0"/>
                <wp:positionH relativeFrom="margin">
                  <wp:posOffset>-146050</wp:posOffset>
                </wp:positionH>
                <wp:positionV relativeFrom="margin">
                  <wp:posOffset>-545465</wp:posOffset>
                </wp:positionV>
                <wp:extent cx="6670040" cy="10279380"/>
                <wp:effectExtent l="0" t="0" r="16510" b="26670"/>
                <wp:wrapNone/>
                <wp:docPr id="482" name="Группа 482"/>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483" name="Прямая соединительная линия 483"/>
                        <wps:cNvCnPr>
                          <a:cxnSpLocks noChangeShapeType="1"/>
                        </wps:cNvCnPr>
                        <wps:spPr bwMode="auto">
                          <a:xfrm>
                            <a:off x="0" y="8894618"/>
                            <a:ext cx="6656400" cy="0"/>
                          </a:xfrm>
                          <a:prstGeom prst="line">
                            <a:avLst/>
                          </a:prstGeom>
                          <a:noFill/>
                          <a:ln w="25400">
                            <a:solidFill>
                              <a:srgbClr val="000000"/>
                            </a:solidFill>
                            <a:round/>
                          </a:ln>
                        </wps:spPr>
                        <wps:bodyPr/>
                      </wps:wsp>
                      <wps:wsp>
                        <wps:cNvPr id="484" name="Прямая соединительная линия 484"/>
                        <wps:cNvCnPr>
                          <a:cxnSpLocks noChangeShapeType="1"/>
                        </wps:cNvCnPr>
                        <wps:spPr bwMode="auto">
                          <a:xfrm>
                            <a:off x="0" y="9072748"/>
                            <a:ext cx="2340000" cy="0"/>
                          </a:xfrm>
                          <a:prstGeom prst="line">
                            <a:avLst/>
                          </a:prstGeom>
                          <a:noFill/>
                          <a:ln w="9525">
                            <a:solidFill>
                              <a:srgbClr val="000000"/>
                            </a:solidFill>
                            <a:round/>
                          </a:ln>
                        </wps:spPr>
                        <wps:bodyPr/>
                      </wps:wsp>
                      <wps:wsp>
                        <wps:cNvPr id="485" name="Прямая соединительная линия 485"/>
                        <wps:cNvCnPr>
                          <a:cxnSpLocks noChangeShapeType="1"/>
                        </wps:cNvCnPr>
                        <wps:spPr bwMode="auto">
                          <a:xfrm>
                            <a:off x="0" y="9256815"/>
                            <a:ext cx="2340000" cy="0"/>
                          </a:xfrm>
                          <a:prstGeom prst="line">
                            <a:avLst/>
                          </a:prstGeom>
                          <a:noFill/>
                          <a:ln w="25400">
                            <a:solidFill>
                              <a:srgbClr val="000000"/>
                            </a:solidFill>
                            <a:round/>
                          </a:ln>
                        </wps:spPr>
                        <wps:bodyPr/>
                      </wps:wsp>
                      <wps:wsp>
                        <wps:cNvPr id="486" name="Прямая соединительная линия 486"/>
                        <wps:cNvCnPr>
                          <a:cxnSpLocks noChangeShapeType="1"/>
                        </wps:cNvCnPr>
                        <wps:spPr bwMode="auto">
                          <a:xfrm>
                            <a:off x="0" y="9613075"/>
                            <a:ext cx="2340000" cy="0"/>
                          </a:xfrm>
                          <a:prstGeom prst="line">
                            <a:avLst/>
                          </a:prstGeom>
                          <a:noFill/>
                          <a:ln w="9525">
                            <a:solidFill>
                              <a:srgbClr val="000000"/>
                            </a:solidFill>
                            <a:round/>
                          </a:ln>
                        </wps:spPr>
                        <wps:bodyPr/>
                      </wps:wsp>
                      <wps:wsp>
                        <wps:cNvPr id="487" name="Прямая соединительная линия 487"/>
                        <wps:cNvCnPr>
                          <a:cxnSpLocks noChangeShapeType="1"/>
                        </wps:cNvCnPr>
                        <wps:spPr bwMode="auto">
                          <a:xfrm>
                            <a:off x="0" y="9797143"/>
                            <a:ext cx="2340000" cy="0"/>
                          </a:xfrm>
                          <a:prstGeom prst="line">
                            <a:avLst/>
                          </a:prstGeom>
                          <a:noFill/>
                          <a:ln w="9525">
                            <a:solidFill>
                              <a:srgbClr val="000000"/>
                            </a:solidFill>
                            <a:round/>
                          </a:ln>
                        </wps:spPr>
                        <wps:bodyPr/>
                      </wps:wsp>
                      <wps:wsp>
                        <wps:cNvPr id="488" name="Прямая соединительная линия 488"/>
                        <wps:cNvCnPr>
                          <a:cxnSpLocks noChangeShapeType="1"/>
                        </wps:cNvCnPr>
                        <wps:spPr bwMode="auto">
                          <a:xfrm>
                            <a:off x="0" y="9975273"/>
                            <a:ext cx="2340000" cy="0"/>
                          </a:xfrm>
                          <a:prstGeom prst="line">
                            <a:avLst/>
                          </a:prstGeom>
                          <a:noFill/>
                          <a:ln w="9525">
                            <a:solidFill>
                              <a:srgbClr val="000000"/>
                            </a:solidFill>
                            <a:round/>
                          </a:ln>
                        </wps:spPr>
                        <wps:bodyPr/>
                      </wps:wsp>
                      <wps:wsp>
                        <wps:cNvPr id="489" name="Прямая соединительная линия 489"/>
                        <wps:cNvCnPr>
                          <a:cxnSpLocks noChangeShapeType="1"/>
                        </wps:cNvCnPr>
                        <wps:spPr bwMode="auto">
                          <a:xfrm>
                            <a:off x="0" y="10153402"/>
                            <a:ext cx="2340000" cy="0"/>
                          </a:xfrm>
                          <a:prstGeom prst="line">
                            <a:avLst/>
                          </a:prstGeom>
                          <a:noFill/>
                          <a:ln w="9525">
                            <a:solidFill>
                              <a:srgbClr val="000000"/>
                            </a:solidFill>
                            <a:round/>
                          </a:ln>
                        </wps:spPr>
                        <wps:bodyPr/>
                      </wps:wsp>
                      <wps:wsp>
                        <wps:cNvPr id="490" name="Прямая соединительная линия 490"/>
                        <wps:cNvCnPr>
                          <a:cxnSpLocks noChangeShapeType="1"/>
                        </wps:cNvCnPr>
                        <wps:spPr bwMode="auto">
                          <a:xfrm>
                            <a:off x="2339439" y="8894618"/>
                            <a:ext cx="0" cy="1440000"/>
                          </a:xfrm>
                          <a:prstGeom prst="line">
                            <a:avLst/>
                          </a:prstGeom>
                          <a:noFill/>
                          <a:ln w="25400">
                            <a:solidFill>
                              <a:srgbClr val="000000"/>
                            </a:solidFill>
                            <a:round/>
                          </a:ln>
                        </wps:spPr>
                        <wps:bodyPr/>
                      </wps:wsp>
                      <wps:wsp>
                        <wps:cNvPr id="491" name="Прямая соединительная линия 491"/>
                        <wps:cNvCnPr>
                          <a:cxnSpLocks noChangeShapeType="1"/>
                        </wps:cNvCnPr>
                        <wps:spPr bwMode="auto">
                          <a:xfrm>
                            <a:off x="1983179" y="8894618"/>
                            <a:ext cx="0" cy="1440000"/>
                          </a:xfrm>
                          <a:prstGeom prst="line">
                            <a:avLst/>
                          </a:prstGeom>
                          <a:noFill/>
                          <a:ln w="25400">
                            <a:solidFill>
                              <a:srgbClr val="000000"/>
                            </a:solidFill>
                            <a:round/>
                          </a:ln>
                        </wps:spPr>
                        <wps:bodyPr/>
                      </wps:wsp>
                      <wps:wsp>
                        <wps:cNvPr id="492" name="Прямая соединительная линия 492"/>
                        <wps:cNvCnPr>
                          <a:cxnSpLocks noChangeShapeType="1"/>
                        </wps:cNvCnPr>
                        <wps:spPr bwMode="auto">
                          <a:xfrm>
                            <a:off x="1442852" y="8894618"/>
                            <a:ext cx="0" cy="1440000"/>
                          </a:xfrm>
                          <a:prstGeom prst="line">
                            <a:avLst/>
                          </a:prstGeom>
                          <a:noFill/>
                          <a:ln w="25400">
                            <a:solidFill>
                              <a:srgbClr val="000000"/>
                            </a:solidFill>
                            <a:round/>
                          </a:ln>
                        </wps:spPr>
                        <wps:bodyPr/>
                      </wps:wsp>
                      <wps:wsp>
                        <wps:cNvPr id="493" name="Прямая соединительная линия 493"/>
                        <wps:cNvCnPr>
                          <a:cxnSpLocks noChangeShapeType="1"/>
                        </wps:cNvCnPr>
                        <wps:spPr bwMode="auto">
                          <a:xfrm>
                            <a:off x="611579" y="8894618"/>
                            <a:ext cx="0" cy="1440000"/>
                          </a:xfrm>
                          <a:prstGeom prst="line">
                            <a:avLst/>
                          </a:prstGeom>
                          <a:noFill/>
                          <a:ln w="25400">
                            <a:solidFill>
                              <a:srgbClr val="000000"/>
                            </a:solidFill>
                            <a:round/>
                          </a:ln>
                        </wps:spPr>
                        <wps:bodyPr/>
                      </wps:wsp>
                      <wps:wsp>
                        <wps:cNvPr id="494" name="Прямая соединительная линия 494"/>
                        <wps:cNvCnPr>
                          <a:cxnSpLocks noChangeShapeType="1"/>
                        </wps:cNvCnPr>
                        <wps:spPr bwMode="auto">
                          <a:xfrm>
                            <a:off x="255320" y="8894618"/>
                            <a:ext cx="0" cy="540000"/>
                          </a:xfrm>
                          <a:prstGeom prst="line">
                            <a:avLst/>
                          </a:prstGeom>
                          <a:noFill/>
                          <a:ln w="25400">
                            <a:solidFill>
                              <a:srgbClr val="000000"/>
                            </a:solidFill>
                            <a:round/>
                          </a:ln>
                        </wps:spPr>
                        <wps:bodyPr/>
                      </wps:wsp>
                      <wps:wsp>
                        <wps:cNvPr id="495" name="Прямая соединительная линия 495"/>
                        <wps:cNvCnPr>
                          <a:cxnSpLocks noChangeShapeType="1"/>
                        </wps:cNvCnPr>
                        <wps:spPr bwMode="auto">
                          <a:xfrm>
                            <a:off x="4862946" y="9797143"/>
                            <a:ext cx="1800000" cy="0"/>
                          </a:xfrm>
                          <a:prstGeom prst="line">
                            <a:avLst/>
                          </a:prstGeom>
                          <a:noFill/>
                          <a:ln w="25400">
                            <a:solidFill>
                              <a:srgbClr val="000000"/>
                            </a:solidFill>
                            <a:round/>
                          </a:ln>
                        </wps:spPr>
                        <wps:bodyPr/>
                      </wps:wsp>
                      <wps:wsp>
                        <wps:cNvPr id="496" name="Прямая соединительная линия 496"/>
                        <wps:cNvCnPr>
                          <a:cxnSpLocks noChangeShapeType="1"/>
                        </wps:cNvCnPr>
                        <wps:spPr bwMode="auto">
                          <a:xfrm>
                            <a:off x="4862946" y="9434945"/>
                            <a:ext cx="0" cy="900000"/>
                          </a:xfrm>
                          <a:prstGeom prst="line">
                            <a:avLst/>
                          </a:prstGeom>
                          <a:noFill/>
                          <a:ln w="25400">
                            <a:solidFill>
                              <a:srgbClr val="000000"/>
                            </a:solidFill>
                            <a:round/>
                          </a:ln>
                        </wps:spPr>
                        <wps:bodyPr/>
                      </wps:wsp>
                      <wps:wsp>
                        <wps:cNvPr id="497" name="Прямая соединительная линия 497"/>
                        <wps:cNvCnPr>
                          <a:cxnSpLocks noChangeShapeType="1"/>
                        </wps:cNvCnPr>
                        <wps:spPr bwMode="auto">
                          <a:xfrm>
                            <a:off x="4862946" y="9613075"/>
                            <a:ext cx="1800000" cy="0"/>
                          </a:xfrm>
                          <a:prstGeom prst="line">
                            <a:avLst/>
                          </a:prstGeom>
                          <a:noFill/>
                          <a:ln w="25400">
                            <a:solidFill>
                              <a:srgbClr val="000000"/>
                            </a:solidFill>
                            <a:round/>
                          </a:ln>
                        </wps:spPr>
                        <wps:bodyPr/>
                      </wps:wsp>
                      <wps:wsp>
                        <wps:cNvPr id="498" name="Прямая соединительная линия 498"/>
                        <wps:cNvCnPr>
                          <a:cxnSpLocks noChangeShapeType="1"/>
                        </wps:cNvCnPr>
                        <wps:spPr bwMode="auto">
                          <a:xfrm>
                            <a:off x="5041075" y="9613075"/>
                            <a:ext cx="0" cy="180000"/>
                          </a:xfrm>
                          <a:prstGeom prst="line">
                            <a:avLst/>
                          </a:prstGeom>
                          <a:noFill/>
                          <a:ln w="9525">
                            <a:solidFill>
                              <a:srgbClr val="000000"/>
                            </a:solidFill>
                            <a:round/>
                          </a:ln>
                        </wps:spPr>
                        <wps:bodyPr/>
                      </wps:wsp>
                      <wps:wsp>
                        <wps:cNvPr id="499" name="Прямая соединительная линия 499"/>
                        <wps:cNvCnPr>
                          <a:cxnSpLocks noChangeShapeType="1"/>
                        </wps:cNvCnPr>
                        <wps:spPr bwMode="auto">
                          <a:xfrm>
                            <a:off x="5225143" y="9613075"/>
                            <a:ext cx="0" cy="180000"/>
                          </a:xfrm>
                          <a:prstGeom prst="line">
                            <a:avLst/>
                          </a:prstGeom>
                          <a:noFill/>
                          <a:ln w="9525">
                            <a:solidFill>
                              <a:srgbClr val="000000"/>
                            </a:solidFill>
                            <a:round/>
                          </a:ln>
                        </wps:spPr>
                        <wps:bodyPr/>
                      </wps:wsp>
                      <wps:wsp>
                        <wps:cNvPr id="500" name="Прямая соединительная линия 500"/>
                        <wps:cNvCnPr>
                          <a:cxnSpLocks noChangeShapeType="1"/>
                        </wps:cNvCnPr>
                        <wps:spPr bwMode="auto">
                          <a:xfrm>
                            <a:off x="5409211" y="9423070"/>
                            <a:ext cx="0" cy="360023"/>
                          </a:xfrm>
                          <a:prstGeom prst="line">
                            <a:avLst/>
                          </a:prstGeom>
                          <a:noFill/>
                          <a:ln w="25400">
                            <a:solidFill>
                              <a:srgbClr val="000000"/>
                            </a:solidFill>
                            <a:round/>
                          </a:ln>
                        </wps:spPr>
                        <wps:bodyPr/>
                      </wps:wsp>
                      <wps:wsp>
                        <wps:cNvPr id="501" name="Прямая соединительная линия 501"/>
                        <wps:cNvCnPr>
                          <a:cxnSpLocks noChangeShapeType="1"/>
                        </wps:cNvCnPr>
                        <wps:spPr bwMode="auto">
                          <a:xfrm>
                            <a:off x="6014852" y="9423070"/>
                            <a:ext cx="0" cy="360023"/>
                          </a:xfrm>
                          <a:prstGeom prst="line">
                            <a:avLst/>
                          </a:prstGeom>
                          <a:noFill/>
                          <a:ln w="25400">
                            <a:solidFill>
                              <a:srgbClr val="000000"/>
                            </a:solidFill>
                            <a:round/>
                          </a:ln>
                        </wps:spPr>
                        <wps:bodyPr/>
                      </wps:wsp>
                      <wps:wsp>
                        <wps:cNvPr id="502" name="Прямая соединительная линия 502"/>
                        <wps:cNvCnPr>
                          <a:cxnSpLocks noChangeShapeType="1"/>
                        </wps:cNvCnPr>
                        <wps:spPr bwMode="auto">
                          <a:xfrm>
                            <a:off x="0" y="9434945"/>
                            <a:ext cx="6656400" cy="0"/>
                          </a:xfrm>
                          <a:prstGeom prst="line">
                            <a:avLst/>
                          </a:prstGeom>
                          <a:noFill/>
                          <a:ln w="25400">
                            <a:solidFill>
                              <a:srgbClr val="000000"/>
                            </a:solidFill>
                            <a:round/>
                          </a:ln>
                        </wps:spPr>
                        <wps:bodyPr/>
                      </wps:wsp>
                      <wps:wsp>
                        <wps:cNvPr id="503" name="Прямоугольник 503"/>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504" name="Надпись 504"/>
                        <wps:cNvSpPr txBox="1">
                          <a:spLocks noChangeArrowheads="1"/>
                        </wps:cNvSpPr>
                        <wps:spPr bwMode="auto">
                          <a:xfrm>
                            <a:off x="6014852" y="9429008"/>
                            <a:ext cx="647065" cy="179070"/>
                          </a:xfrm>
                          <a:prstGeom prst="rect">
                            <a:avLst/>
                          </a:prstGeom>
                          <a:noFill/>
                          <a:ln>
                            <a:noFill/>
                          </a:ln>
                        </wps:spPr>
                        <wps:txbx>
                          <w:txbxContent>
                            <w:p w14:paraId="767D15B6" w14:textId="77777777" w:rsidR="005A58F5" w:rsidRPr="00BE534A" w:rsidRDefault="005A58F5" w:rsidP="005A58F5">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505" name="Надпись 505"/>
                        <wps:cNvSpPr txBox="1">
                          <a:spLocks noChangeArrowheads="1"/>
                        </wps:cNvSpPr>
                        <wps:spPr bwMode="auto">
                          <a:xfrm>
                            <a:off x="0" y="9250878"/>
                            <a:ext cx="251460" cy="179070"/>
                          </a:xfrm>
                          <a:prstGeom prst="rect">
                            <a:avLst/>
                          </a:prstGeom>
                          <a:noFill/>
                          <a:ln>
                            <a:noFill/>
                          </a:ln>
                        </wps:spPr>
                        <wps:txbx>
                          <w:txbxContent>
                            <w:p w14:paraId="7F8CFE41" w14:textId="77777777" w:rsidR="005A58F5" w:rsidRPr="00BE534A" w:rsidRDefault="005A58F5" w:rsidP="005A58F5">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506" name="Надпись 506"/>
                        <wps:cNvSpPr txBox="1">
                          <a:spLocks noChangeArrowheads="1"/>
                        </wps:cNvSpPr>
                        <wps:spPr bwMode="auto">
                          <a:xfrm>
                            <a:off x="237507" y="9250878"/>
                            <a:ext cx="359410" cy="179070"/>
                          </a:xfrm>
                          <a:prstGeom prst="rect">
                            <a:avLst/>
                          </a:prstGeom>
                          <a:noFill/>
                          <a:ln>
                            <a:noFill/>
                          </a:ln>
                          <a:effectLst/>
                        </wps:spPr>
                        <wps:txbx>
                          <w:txbxContent>
                            <w:p w14:paraId="13684739" w14:textId="77777777" w:rsidR="005A58F5" w:rsidRPr="00BE534A" w:rsidRDefault="005A58F5" w:rsidP="005A58F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07" name="Надпись 507"/>
                        <wps:cNvSpPr txBox="1">
                          <a:spLocks noChangeArrowheads="1"/>
                        </wps:cNvSpPr>
                        <wps:spPr bwMode="auto">
                          <a:xfrm>
                            <a:off x="593766" y="9250878"/>
                            <a:ext cx="827405" cy="179070"/>
                          </a:xfrm>
                          <a:prstGeom prst="rect">
                            <a:avLst/>
                          </a:prstGeom>
                          <a:noFill/>
                          <a:ln>
                            <a:noFill/>
                          </a:ln>
                        </wps:spPr>
                        <wps:txbx>
                          <w:txbxContent>
                            <w:p w14:paraId="4C0AB915" w14:textId="77777777" w:rsidR="005A58F5" w:rsidRPr="00BE534A" w:rsidRDefault="005A58F5" w:rsidP="005A58F5">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508" name="Надпись 508"/>
                        <wps:cNvSpPr txBox="1">
                          <a:spLocks noChangeArrowheads="1"/>
                        </wps:cNvSpPr>
                        <wps:spPr bwMode="auto">
                          <a:xfrm>
                            <a:off x="617517" y="9446821"/>
                            <a:ext cx="827405" cy="179070"/>
                          </a:xfrm>
                          <a:prstGeom prst="rect">
                            <a:avLst/>
                          </a:prstGeom>
                          <a:noFill/>
                          <a:ln>
                            <a:noFill/>
                          </a:ln>
                        </wps:spPr>
                        <wps:txbx>
                          <w:txbxContent>
                            <w:p w14:paraId="74951F1A" w14:textId="77777777" w:rsidR="005A58F5" w:rsidRPr="003B3077" w:rsidRDefault="005A58F5" w:rsidP="005A58F5">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509" name="Надпись 509"/>
                        <wps:cNvSpPr txBox="1">
                          <a:spLocks noChangeArrowheads="1"/>
                        </wps:cNvSpPr>
                        <wps:spPr bwMode="auto">
                          <a:xfrm>
                            <a:off x="617517" y="9607138"/>
                            <a:ext cx="827405" cy="179070"/>
                          </a:xfrm>
                          <a:prstGeom prst="rect">
                            <a:avLst/>
                          </a:prstGeom>
                          <a:noFill/>
                          <a:ln>
                            <a:noFill/>
                          </a:ln>
                        </wps:spPr>
                        <wps:txbx>
                          <w:txbxContent>
                            <w:p w14:paraId="31457C66" w14:textId="77777777" w:rsidR="005A58F5" w:rsidRPr="00BE534A" w:rsidRDefault="005A58F5" w:rsidP="005A58F5">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510" name="Надпись 510"/>
                        <wps:cNvSpPr txBox="1">
                          <a:spLocks noChangeArrowheads="1"/>
                        </wps:cNvSpPr>
                        <wps:spPr bwMode="auto">
                          <a:xfrm>
                            <a:off x="617517" y="10153402"/>
                            <a:ext cx="827405" cy="179070"/>
                          </a:xfrm>
                          <a:prstGeom prst="rect">
                            <a:avLst/>
                          </a:prstGeom>
                          <a:noFill/>
                          <a:ln>
                            <a:noFill/>
                          </a:ln>
                        </wps:spPr>
                        <wps:txbx>
                          <w:txbxContent>
                            <w:p w14:paraId="208284E5" w14:textId="77777777" w:rsidR="005A58F5" w:rsidRPr="00BE534A" w:rsidRDefault="005A58F5" w:rsidP="005A58F5">
                              <w:pPr>
                                <w:ind w:firstLine="0"/>
                                <w:rPr>
                                  <w:sz w:val="20"/>
                                  <w:szCs w:val="20"/>
                                </w:rPr>
                              </w:pPr>
                              <w:r w:rsidRPr="00BE534A">
                                <w:rPr>
                                  <w:sz w:val="20"/>
                                  <w:szCs w:val="20"/>
                                </w:rPr>
                                <w:t>Романенко</w:t>
                              </w:r>
                            </w:p>
                            <w:p w14:paraId="4A30F7D8" w14:textId="77777777" w:rsidR="005A58F5" w:rsidRDefault="005A58F5" w:rsidP="005A58F5">
                              <w:pPr>
                                <w:rPr>
                                  <w:rFonts w:ascii="Arial" w:hAnsi="Arial" w:cs="Arial"/>
                                  <w:sz w:val="20"/>
                                  <w:szCs w:val="20"/>
                                </w:rPr>
                              </w:pPr>
                            </w:p>
                          </w:txbxContent>
                        </wps:txbx>
                        <wps:bodyPr rot="0" vert="horz" wrap="square" lIns="18000" tIns="0" rIns="18000" bIns="0" anchor="ctr" anchorCtr="0" upright="1">
                          <a:noAutofit/>
                        </wps:bodyPr>
                      </wps:wsp>
                      <wps:wsp>
                        <wps:cNvPr id="511" name="Надпись 511"/>
                        <wps:cNvSpPr txBox="1">
                          <a:spLocks noChangeArrowheads="1"/>
                        </wps:cNvSpPr>
                        <wps:spPr bwMode="auto">
                          <a:xfrm>
                            <a:off x="1425039" y="9250878"/>
                            <a:ext cx="539115" cy="179070"/>
                          </a:xfrm>
                          <a:prstGeom prst="rect">
                            <a:avLst/>
                          </a:prstGeom>
                          <a:noFill/>
                          <a:ln>
                            <a:noFill/>
                          </a:ln>
                        </wps:spPr>
                        <wps:txbx>
                          <w:txbxContent>
                            <w:p w14:paraId="5F6C7D56" w14:textId="77777777" w:rsidR="005A58F5" w:rsidRPr="00BE534A" w:rsidRDefault="005A58F5" w:rsidP="005A58F5">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384" name="Надпись 384"/>
                        <wps:cNvSpPr txBox="1">
                          <a:spLocks noChangeArrowheads="1"/>
                        </wps:cNvSpPr>
                        <wps:spPr bwMode="auto">
                          <a:xfrm>
                            <a:off x="1971304" y="9250878"/>
                            <a:ext cx="359410" cy="179070"/>
                          </a:xfrm>
                          <a:prstGeom prst="rect">
                            <a:avLst/>
                          </a:prstGeom>
                          <a:noFill/>
                          <a:ln>
                            <a:noFill/>
                          </a:ln>
                        </wps:spPr>
                        <wps:txbx>
                          <w:txbxContent>
                            <w:p w14:paraId="1052DE3F" w14:textId="77777777" w:rsidR="005A58F5" w:rsidRPr="00BE534A" w:rsidRDefault="005A58F5" w:rsidP="005A58F5">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385" name="Надпись 385"/>
                        <wps:cNvSpPr txBox="1">
                          <a:spLocks noChangeArrowheads="1"/>
                        </wps:cNvSpPr>
                        <wps:spPr bwMode="auto">
                          <a:xfrm>
                            <a:off x="11875" y="9446821"/>
                            <a:ext cx="611505" cy="179070"/>
                          </a:xfrm>
                          <a:prstGeom prst="rect">
                            <a:avLst/>
                          </a:prstGeom>
                          <a:noFill/>
                          <a:ln>
                            <a:noFill/>
                          </a:ln>
                        </wps:spPr>
                        <wps:txbx>
                          <w:txbxContent>
                            <w:p w14:paraId="5F98FF3F" w14:textId="77777777" w:rsidR="005A58F5" w:rsidRPr="00BE534A" w:rsidRDefault="005A58F5" w:rsidP="005A58F5">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386" name="Надпись 386"/>
                        <wps:cNvSpPr txBox="1">
                          <a:spLocks noChangeArrowheads="1"/>
                        </wps:cNvSpPr>
                        <wps:spPr bwMode="auto">
                          <a:xfrm>
                            <a:off x="5938" y="9607138"/>
                            <a:ext cx="611505" cy="179070"/>
                          </a:xfrm>
                          <a:prstGeom prst="rect">
                            <a:avLst/>
                          </a:prstGeom>
                          <a:noFill/>
                          <a:ln>
                            <a:noFill/>
                          </a:ln>
                        </wps:spPr>
                        <wps:txbx>
                          <w:txbxContent>
                            <w:p w14:paraId="051C9032" w14:textId="77777777" w:rsidR="005A58F5" w:rsidRPr="00BE534A" w:rsidRDefault="005A58F5" w:rsidP="005A58F5">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387" name="Надпись 387"/>
                        <wps:cNvSpPr txBox="1">
                          <a:spLocks noChangeArrowheads="1"/>
                        </wps:cNvSpPr>
                        <wps:spPr bwMode="auto">
                          <a:xfrm>
                            <a:off x="5938" y="10153402"/>
                            <a:ext cx="611505" cy="179070"/>
                          </a:xfrm>
                          <a:prstGeom prst="rect">
                            <a:avLst/>
                          </a:prstGeom>
                          <a:noFill/>
                          <a:ln>
                            <a:noFill/>
                          </a:ln>
                        </wps:spPr>
                        <wps:txbx>
                          <w:txbxContent>
                            <w:p w14:paraId="7A16C6E7" w14:textId="77777777" w:rsidR="005A58F5" w:rsidRPr="00BE534A" w:rsidRDefault="005A58F5" w:rsidP="005A58F5">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388" name="Надпись 388"/>
                        <wps:cNvSpPr txBox="1">
                          <a:spLocks noChangeArrowheads="1"/>
                        </wps:cNvSpPr>
                        <wps:spPr bwMode="auto">
                          <a:xfrm>
                            <a:off x="4862946" y="9429008"/>
                            <a:ext cx="539115" cy="179070"/>
                          </a:xfrm>
                          <a:prstGeom prst="rect">
                            <a:avLst/>
                          </a:prstGeom>
                          <a:noFill/>
                          <a:ln>
                            <a:noFill/>
                          </a:ln>
                        </wps:spPr>
                        <wps:txbx>
                          <w:txbxContent>
                            <w:p w14:paraId="720C9C93" w14:textId="77777777" w:rsidR="005A58F5" w:rsidRPr="00A52B8A" w:rsidRDefault="005A58F5" w:rsidP="005A58F5">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389" name="Надпись 389"/>
                        <wps:cNvSpPr txBox="1">
                          <a:spLocks noChangeArrowheads="1"/>
                        </wps:cNvSpPr>
                        <wps:spPr bwMode="auto">
                          <a:xfrm>
                            <a:off x="5403273" y="9429008"/>
                            <a:ext cx="611505" cy="179070"/>
                          </a:xfrm>
                          <a:prstGeom prst="rect">
                            <a:avLst/>
                          </a:prstGeom>
                          <a:noFill/>
                          <a:ln>
                            <a:noFill/>
                          </a:ln>
                        </wps:spPr>
                        <wps:txbx>
                          <w:txbxContent>
                            <w:p w14:paraId="69A96B17" w14:textId="77777777" w:rsidR="005A58F5" w:rsidRPr="00BE534A" w:rsidRDefault="005A58F5" w:rsidP="005A58F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390" name="Надпись 390"/>
                        <wps:cNvSpPr txBox="1">
                          <a:spLocks noChangeArrowheads="1"/>
                        </wps:cNvSpPr>
                        <wps:spPr bwMode="auto">
                          <a:xfrm>
                            <a:off x="2354685" y="8886713"/>
                            <a:ext cx="4318635" cy="548233"/>
                          </a:xfrm>
                          <a:prstGeom prst="rect">
                            <a:avLst/>
                          </a:prstGeom>
                          <a:noFill/>
                          <a:ln>
                            <a:noFill/>
                          </a:ln>
                        </wps:spPr>
                        <wps:txbx>
                          <w:txbxContent>
                            <w:p w14:paraId="3CCCF1FF" w14:textId="5FD38B71" w:rsidR="005A58F5" w:rsidRPr="0038128A" w:rsidRDefault="00267175" w:rsidP="005A58F5">
                              <w:pPr>
                                <w:ind w:firstLine="0"/>
                                <w:jc w:val="center"/>
                                <w:rPr>
                                  <w:szCs w:val="28"/>
                                </w:rPr>
                              </w:pPr>
                              <w:r>
                                <w:rPr>
                                  <w:szCs w:val="28"/>
                                </w:rPr>
                                <w:t>ДП</w:t>
                              </w:r>
                              <w:r w:rsidR="005A58F5" w:rsidRPr="0038128A">
                                <w:rPr>
                                  <w:szCs w:val="28"/>
                                </w:rPr>
                                <w:t xml:space="preserve"> 00.</w:t>
                              </w:r>
                              <w:proofErr w:type="gramStart"/>
                              <w:r w:rsidR="005A58F5" w:rsidRPr="0038128A">
                                <w:rPr>
                                  <w:szCs w:val="28"/>
                                </w:rPr>
                                <w:t>00.ПЗ</w:t>
                              </w:r>
                              <w:proofErr w:type="gramEnd"/>
                            </w:p>
                          </w:txbxContent>
                        </wps:txbx>
                        <wps:bodyPr rot="0" vert="horz" wrap="square" lIns="18000" tIns="0" rIns="18000" bIns="0" anchor="ctr" anchorCtr="0" upright="1">
                          <a:noAutofit/>
                        </wps:bodyPr>
                      </wps:wsp>
                      <wps:wsp>
                        <wps:cNvPr id="391" name="Надпись 391"/>
                        <wps:cNvSpPr txBox="1">
                          <a:spLocks noChangeArrowheads="1"/>
                        </wps:cNvSpPr>
                        <wps:spPr bwMode="auto">
                          <a:xfrm>
                            <a:off x="4857008" y="9797143"/>
                            <a:ext cx="1799590" cy="527050"/>
                          </a:xfrm>
                          <a:prstGeom prst="rect">
                            <a:avLst/>
                          </a:prstGeom>
                          <a:noFill/>
                          <a:ln>
                            <a:noFill/>
                          </a:ln>
                        </wps:spPr>
                        <wps:txbx>
                          <w:txbxContent>
                            <w:p w14:paraId="367E31C9" w14:textId="781D4D19" w:rsidR="00325B74" w:rsidRDefault="00325B74" w:rsidP="005A58F5">
                              <w:pPr>
                                <w:ind w:firstLine="0"/>
                                <w:jc w:val="center"/>
                                <w:rPr>
                                  <w:szCs w:val="28"/>
                                </w:rPr>
                              </w:pPr>
                              <w:r>
                                <w:rPr>
                                  <w:szCs w:val="28"/>
                                </w:rPr>
                                <w:t>БГТУ</w:t>
                              </w:r>
                            </w:p>
                            <w:p w14:paraId="6B1300CB" w14:textId="2B8F60B8" w:rsidR="005A58F5" w:rsidRPr="0038128A" w:rsidRDefault="005A58F5" w:rsidP="005A58F5">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392" name="Надпись 392"/>
                        <wps:cNvSpPr txBox="1">
                          <a:spLocks noChangeArrowheads="1"/>
                        </wps:cNvSpPr>
                        <wps:spPr bwMode="auto">
                          <a:xfrm>
                            <a:off x="2345377" y="9607138"/>
                            <a:ext cx="2519045" cy="539115"/>
                          </a:xfrm>
                          <a:prstGeom prst="rect">
                            <a:avLst/>
                          </a:prstGeom>
                          <a:noFill/>
                          <a:ln>
                            <a:noFill/>
                          </a:ln>
                        </wps:spPr>
                        <wps:txbx>
                          <w:txbxContent>
                            <w:p w14:paraId="7FF2F294" w14:textId="232708F5" w:rsidR="005A58F5" w:rsidRPr="0038128A" w:rsidRDefault="00325B74" w:rsidP="005A58F5">
                              <w:pPr>
                                <w:spacing w:before="240"/>
                                <w:ind w:firstLine="0"/>
                                <w:jc w:val="center"/>
                                <w:rPr>
                                  <w:szCs w:val="28"/>
                                </w:rPr>
                              </w:pPr>
                              <w:r>
                                <w:rPr>
                                  <w:szCs w:val="28"/>
                                </w:rPr>
                                <w:t>Проектирование</w:t>
                              </w:r>
                            </w:p>
                          </w:txbxContent>
                        </wps:txbx>
                        <wps:bodyPr rot="0" vert="horz" wrap="square" lIns="18000" tIns="0" rIns="18000" bIns="0" anchor="t" anchorCtr="0" upright="1">
                          <a:noAutofit/>
                        </wps:bodyPr>
                      </wps:wsp>
                      <wps:wsp>
                        <wps:cNvPr id="393" name="Надпись 393"/>
                        <wps:cNvSpPr txBox="1">
                          <a:spLocks noChangeArrowheads="1"/>
                        </wps:cNvSpPr>
                        <wps:spPr bwMode="auto">
                          <a:xfrm>
                            <a:off x="5938" y="9969335"/>
                            <a:ext cx="611505" cy="179070"/>
                          </a:xfrm>
                          <a:prstGeom prst="rect">
                            <a:avLst/>
                          </a:prstGeom>
                          <a:noFill/>
                          <a:ln>
                            <a:noFill/>
                          </a:ln>
                        </wps:spPr>
                        <wps:txbx>
                          <w:txbxContent>
                            <w:p w14:paraId="0CD29C4B" w14:textId="77777777" w:rsidR="005A58F5" w:rsidRPr="00BE534A" w:rsidRDefault="005A58F5" w:rsidP="005A58F5">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394" name="Надпись 394"/>
                        <wps:cNvSpPr txBox="1">
                          <a:spLocks noChangeArrowheads="1"/>
                        </wps:cNvSpPr>
                        <wps:spPr bwMode="auto">
                          <a:xfrm>
                            <a:off x="617517" y="9969335"/>
                            <a:ext cx="827405" cy="179070"/>
                          </a:xfrm>
                          <a:prstGeom prst="rect">
                            <a:avLst/>
                          </a:prstGeom>
                          <a:noFill/>
                          <a:ln>
                            <a:noFill/>
                          </a:ln>
                        </wps:spPr>
                        <wps:txbx>
                          <w:txbxContent>
                            <w:p w14:paraId="754ABC9F" w14:textId="3913AC30" w:rsidR="005A58F5" w:rsidRPr="00BE534A" w:rsidRDefault="004A577C" w:rsidP="005A58F5">
                              <w:pPr>
                                <w:ind w:firstLine="0"/>
                                <w:rPr>
                                  <w:spacing w:val="-6"/>
                                  <w:sz w:val="20"/>
                                  <w:szCs w:val="20"/>
                                </w:rPr>
                              </w:pPr>
                              <w:r>
                                <w:rPr>
                                  <w:spacing w:val="-6"/>
                                  <w:sz w:val="20"/>
                                  <w:szCs w:val="20"/>
                                </w:rPr>
                                <w:t>Савчук</w:t>
                              </w:r>
                            </w:p>
                            <w:p w14:paraId="4F3326EF" w14:textId="77777777" w:rsidR="005A58F5" w:rsidRDefault="005A58F5" w:rsidP="005A58F5">
                              <w:pPr>
                                <w:rPr>
                                  <w:rFonts w:ascii="Arial" w:hAnsi="Arial" w:cs="Arial"/>
                                  <w:sz w:val="20"/>
                                  <w:szCs w:val="20"/>
                                </w:rPr>
                              </w:pPr>
                            </w:p>
                            <w:p w14:paraId="78696C5F" w14:textId="77777777" w:rsidR="005A58F5" w:rsidRDefault="005A58F5" w:rsidP="005A58F5">
                              <w:pPr>
                                <w:rPr>
                                  <w:rFonts w:ascii="Arial" w:hAnsi="Arial" w:cs="Arial"/>
                                  <w:sz w:val="20"/>
                                  <w:szCs w:val="20"/>
                                </w:rPr>
                              </w:pPr>
                            </w:p>
                          </w:txbxContent>
                        </wps:txbx>
                        <wps:bodyPr rot="0" vert="horz" wrap="square" lIns="18000" tIns="0" rIns="18000" bIns="0" anchor="ctr" anchorCtr="0" upright="1">
                          <a:noAutofit/>
                        </wps:bodyPr>
                      </wps:wsp>
                      <wps:wsp>
                        <wps:cNvPr id="395" name="Надпись 395"/>
                        <wps:cNvSpPr txBox="1">
                          <a:spLocks noChangeArrowheads="1"/>
                        </wps:cNvSpPr>
                        <wps:spPr bwMode="auto">
                          <a:xfrm>
                            <a:off x="5041075" y="9607138"/>
                            <a:ext cx="178892" cy="179070"/>
                          </a:xfrm>
                          <a:prstGeom prst="rect">
                            <a:avLst/>
                          </a:prstGeom>
                          <a:noFill/>
                          <a:ln>
                            <a:noFill/>
                          </a:ln>
                        </wps:spPr>
                        <wps:txbx>
                          <w:txbxContent>
                            <w:p w14:paraId="7273F66E" w14:textId="77777777" w:rsidR="005A58F5" w:rsidRPr="00BE534A" w:rsidRDefault="005A58F5" w:rsidP="005A58F5">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396" name="Надпись 396"/>
                        <wps:cNvSpPr txBox="1">
                          <a:spLocks noChangeArrowheads="1"/>
                        </wps:cNvSpPr>
                        <wps:spPr bwMode="auto">
                          <a:xfrm>
                            <a:off x="5403273" y="9607138"/>
                            <a:ext cx="611986" cy="179694"/>
                          </a:xfrm>
                          <a:prstGeom prst="rect">
                            <a:avLst/>
                          </a:prstGeom>
                          <a:noFill/>
                          <a:ln>
                            <a:noFill/>
                          </a:ln>
                        </wps:spPr>
                        <wps:txbx>
                          <w:txbxContent>
                            <w:p w14:paraId="55C1F2B3" w14:textId="77777777" w:rsidR="005A58F5" w:rsidRPr="00BE534A" w:rsidRDefault="005A58F5" w:rsidP="005A58F5">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397" name="Надпись 397"/>
                        <wps:cNvSpPr txBox="1">
                          <a:spLocks noChangeArrowheads="1"/>
                        </wps:cNvSpPr>
                        <wps:spPr bwMode="auto">
                          <a:xfrm>
                            <a:off x="6014852" y="9607138"/>
                            <a:ext cx="647537" cy="179694"/>
                          </a:xfrm>
                          <a:prstGeom prst="rect">
                            <a:avLst/>
                          </a:prstGeom>
                          <a:noFill/>
                          <a:ln>
                            <a:noFill/>
                          </a:ln>
                        </wps:spPr>
                        <wps:txbx>
                          <w:txbxContent>
                            <w:p w14:paraId="6E054058" w14:textId="791326E5" w:rsidR="005A58F5" w:rsidRPr="00BE534A" w:rsidRDefault="005A58F5" w:rsidP="005A58F5">
                              <w:pPr>
                                <w:ind w:firstLine="0"/>
                                <w:jc w:val="center"/>
                                <w:rPr>
                                  <w:sz w:val="18"/>
                                  <w:szCs w:val="18"/>
                                </w:rPr>
                              </w:pPr>
                              <w:r w:rsidRPr="00BE534A">
                                <w:rPr>
                                  <w:sz w:val="18"/>
                                  <w:szCs w:val="18"/>
                                </w:rPr>
                                <w:t>1</w:t>
                              </w:r>
                              <w:r w:rsidR="004A577C">
                                <w:rPr>
                                  <w:sz w:val="18"/>
                                  <w:szCs w:val="18"/>
                                </w:rPr>
                                <w:t>2</w:t>
                              </w:r>
                            </w:p>
                          </w:txbxContent>
                        </wps:txbx>
                        <wps:bodyPr rot="0" vert="horz" wrap="square" lIns="18000" tIns="18000" rIns="18000" bIns="0" anchor="ctr" anchorCtr="0" upright="1">
                          <a:noAutofit/>
                        </wps:bodyPr>
                      </wps:wsp>
                      <wps:wsp>
                        <wps:cNvPr id="398" name="Надпись 398"/>
                        <wps:cNvSpPr txBox="1">
                          <a:spLocks noChangeArrowheads="1"/>
                        </wps:cNvSpPr>
                        <wps:spPr bwMode="auto">
                          <a:xfrm>
                            <a:off x="5938" y="9785267"/>
                            <a:ext cx="611505" cy="179070"/>
                          </a:xfrm>
                          <a:prstGeom prst="rect">
                            <a:avLst/>
                          </a:prstGeom>
                          <a:noFill/>
                          <a:ln>
                            <a:noFill/>
                          </a:ln>
                        </wps:spPr>
                        <wps:txbx>
                          <w:txbxContent>
                            <w:p w14:paraId="58F67B14" w14:textId="77777777" w:rsidR="005A58F5" w:rsidRPr="00BE534A" w:rsidRDefault="005A58F5" w:rsidP="005A58F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399" name="Надпись 399"/>
                        <wps:cNvSpPr txBox="1">
                          <a:spLocks noChangeArrowheads="1"/>
                        </wps:cNvSpPr>
                        <wps:spPr bwMode="auto">
                          <a:xfrm>
                            <a:off x="617517" y="9785267"/>
                            <a:ext cx="827405" cy="179070"/>
                          </a:xfrm>
                          <a:prstGeom prst="rect">
                            <a:avLst/>
                          </a:prstGeom>
                          <a:noFill/>
                          <a:ln>
                            <a:noFill/>
                          </a:ln>
                        </wps:spPr>
                        <wps:txbx>
                          <w:txbxContent>
                            <w:p w14:paraId="62585A3A" w14:textId="77777777" w:rsidR="005A58F5" w:rsidRDefault="005A58F5" w:rsidP="005A58F5">
                              <w:pPr>
                                <w:ind w:firstLine="0"/>
                                <w:rPr>
                                  <w:rFonts w:ascii="Arial" w:hAnsi="Arial" w:cs="Arial"/>
                                  <w:spacing w:val="-6"/>
                                  <w:sz w:val="20"/>
                                  <w:szCs w:val="20"/>
                                </w:rPr>
                              </w:pPr>
                            </w:p>
                            <w:p w14:paraId="728A558F" w14:textId="77777777" w:rsidR="005A58F5" w:rsidRDefault="005A58F5" w:rsidP="005A58F5">
                              <w:pPr>
                                <w:rPr>
                                  <w:rFonts w:ascii="Arial" w:hAnsi="Arial" w:cs="Arial"/>
                                  <w:sz w:val="20"/>
                                  <w:szCs w:val="20"/>
                                </w:rPr>
                              </w:pPr>
                            </w:p>
                            <w:p w14:paraId="400154C5" w14:textId="77777777" w:rsidR="005A58F5" w:rsidRDefault="005A58F5" w:rsidP="005A58F5">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0117925B" id="Группа 482" o:spid="_x0000_s1164" style="position:absolute;left:0;text-align:left;margin-left:-11.5pt;margin-top:-42.95pt;width:525.2pt;height:809.4pt;z-index:-251653120;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">
                <v:line id="Прямая соединительная линия 483" o:spid="_x0000_s1165"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" strokeweight="2pt"/>
                <v:line id="Прямая соединительная линия 484" o:spid="_x0000_s1166"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"/>
                <v:line id="Прямая соединительная линия 485" o:spid="_x0000_s1167"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SeSwAAAANwAAAAPAAAAZHJzL2Rvd25yZXYueG1sRI/BCsIw&#10;EETvgv8QVvCmqaI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dLknksAAAADcAAAADwAAAAAA&#10;AAAAAAAAAAAHAgAAZHJzL2Rvd25yZXYueG1sUEsFBgAAAAADAAMAtwAAAPQCAAAAAA==&#10;" strokeweight="2pt"/>
                <v:line id="Прямая соединительная линия 486" o:spid="_x0000_s1168"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"/>
                <v:line id="Прямая соединительная линия 487" o:spid="_x0000_s1169"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"/>
                <v:line id="Прямая соединительная линия 488" o:spid="_x0000_s1170"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"/>
                <v:line id="Прямая соединительная линия 489" o:spid="_x0000_s1171"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"/>
                <v:line id="Прямая соединительная линия 490" o:spid="_x0000_s1172"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LXvQAAANwAAAAPAAAAZHJzL2Rvd25yZXYueG1sRE/NDsFA&#10;EL5LvMNmJG5sC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4RcS170AAADcAAAADwAAAAAAAAAA&#10;AAAAAAAHAgAAZHJzL2Rvd25yZXYueG1sUEsFBgAAAAADAAMAtwAAAPECAAAAAA==&#10;" strokeweight="2pt"/>
                <v:line id="Прямая соединительная линия 491" o:spid="_x0000_s1173"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dMwwAAANwAAAAPAAAAZHJzL2Rvd25yZXYueG1sRI9Bi8Iw&#10;FITvgv8hPMGbTRUV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jlu3TMMAAADcAAAADwAA&#10;AAAAAAAAAAAAAAAHAgAAZHJzL2Rvd25yZXYueG1sUEsFBgAAAAADAAMAtwAAAPcCAAAAAA==&#10;" strokeweight="2pt"/>
                <v:line id="Прямая соединительная линия 492" o:spid="_x0000_s1174"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" strokeweight="2pt"/>
                <v:line id="Прямая соединительная линия 493" o:spid="_x0000_s1175"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" strokeweight="2pt"/>
                <v:line id="Прямая соединительная линия 494" o:spid="_x0000_s1176"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" strokeweight="2pt"/>
                <v:line id="Прямая соединительная линия 495" o:spid="_x0000_s1177"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FPxAAAANwAAAAPAAAAZHJzL2Rvd25yZXYueG1sRI9Ba8JA&#10;FITvQv/D8gredFOp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PFgsU/EAAAA3AAAAA8A&#10;AAAAAAAAAAAAAAAABwIAAGRycy9kb3ducmV2LnhtbFBLBQYAAAAAAwADALcAAAD4AgAAAAA=&#10;" strokeweight="2pt"/>
                <v:line id="Прямая соединительная линия 496" o:spid="_x0000_s1178"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" strokeweight="2pt"/>
                <v:line id="Прямая соединительная линия 497" o:spid="_x0000_s1179"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" strokeweight="2pt"/>
                <v:line id="Прямая соединительная линия 498" o:spid="_x0000_s1180"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"/>
                <v:line id="Прямая соединительная линия 499" o:spid="_x0000_s1181"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v:line id="Прямая соединительная линия 500" o:spid="_x0000_s1182"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" strokeweight="2pt"/>
                <v:line id="Прямая соединительная линия 501" o:spid="_x0000_s1183"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" strokeweight="2pt"/>
                <v:line id="Прямая соединительная линия 502" o:spid="_x0000_s1184"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" strokeweight="2pt"/>
                <v:rect id="Прямоугольник 503" o:spid="_x0000_s1185"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" filled="f" strokeweight="2pt"/>
                <v:shape id="Надпись 504" o:spid="_x0000_s1186"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" filled="f" stroked="f">
                  <v:textbox inset=".5mm,.5mm,.5mm,0">
                    <w:txbxContent>
                      <w:p w14:paraId="767D15B6" w14:textId="77777777" w:rsidR="005A58F5" w:rsidRPr="00BE534A" w:rsidRDefault="005A58F5" w:rsidP="005A58F5">
                        <w:pPr>
                          <w:ind w:firstLine="0"/>
                          <w:jc w:val="center"/>
                          <w:rPr>
                            <w:sz w:val="18"/>
                            <w:szCs w:val="18"/>
                          </w:rPr>
                        </w:pPr>
                        <w:r w:rsidRPr="00BE534A">
                          <w:rPr>
                            <w:sz w:val="18"/>
                            <w:szCs w:val="18"/>
                          </w:rPr>
                          <w:t>Листов</w:t>
                        </w:r>
                      </w:p>
                    </w:txbxContent>
                  </v:textbox>
                </v:shape>
                <v:shape id="Надпись 505" o:spid="_x0000_s1187"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" filled="f" stroked="f">
                  <v:textbox inset=".5mm,.5mm,.5mm,0">
                    <w:txbxContent>
                      <w:p w14:paraId="7F8CFE41" w14:textId="77777777" w:rsidR="005A58F5" w:rsidRPr="00BE534A" w:rsidRDefault="005A58F5" w:rsidP="005A58F5">
                        <w:pPr>
                          <w:ind w:firstLine="0"/>
                          <w:jc w:val="center"/>
                          <w:rPr>
                            <w:sz w:val="18"/>
                            <w:szCs w:val="18"/>
                          </w:rPr>
                        </w:pPr>
                        <w:proofErr w:type="spellStart"/>
                        <w:r w:rsidRPr="00BE534A">
                          <w:rPr>
                            <w:sz w:val="18"/>
                            <w:szCs w:val="18"/>
                          </w:rPr>
                          <w:t>Изм</w:t>
                        </w:r>
                        <w:proofErr w:type="spellEnd"/>
                      </w:p>
                    </w:txbxContent>
                  </v:textbox>
                </v:shape>
                <v:shape id="Надпись 506" o:spid="_x0000_s1188"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" filled="f" stroked="f">
                  <v:textbox inset=".5mm,.5mm,.5mm,0">
                    <w:txbxContent>
                      <w:p w14:paraId="13684739" w14:textId="77777777" w:rsidR="005A58F5" w:rsidRPr="00BE534A" w:rsidRDefault="005A58F5" w:rsidP="005A58F5">
                        <w:pPr>
                          <w:ind w:firstLine="0"/>
                          <w:jc w:val="center"/>
                          <w:rPr>
                            <w:sz w:val="18"/>
                            <w:szCs w:val="18"/>
                          </w:rPr>
                        </w:pPr>
                        <w:r w:rsidRPr="00BE534A">
                          <w:rPr>
                            <w:sz w:val="18"/>
                            <w:szCs w:val="18"/>
                          </w:rPr>
                          <w:t>Лист</w:t>
                        </w:r>
                      </w:p>
                    </w:txbxContent>
                  </v:textbox>
                </v:shape>
                <v:shape id="Надпись 507" o:spid="_x0000_s1189"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" filled="f" stroked="f">
                  <v:textbox inset=".5mm,.5mm,.5mm,0">
                    <w:txbxContent>
                      <w:p w14:paraId="4C0AB915" w14:textId="77777777" w:rsidR="005A58F5" w:rsidRPr="00BE534A" w:rsidRDefault="005A58F5" w:rsidP="005A58F5">
                        <w:pPr>
                          <w:ind w:firstLine="0"/>
                          <w:jc w:val="center"/>
                          <w:rPr>
                            <w:sz w:val="18"/>
                            <w:szCs w:val="18"/>
                          </w:rPr>
                        </w:pPr>
                        <w:r w:rsidRPr="00BE534A">
                          <w:rPr>
                            <w:sz w:val="18"/>
                            <w:szCs w:val="18"/>
                          </w:rPr>
                          <w:t>№ докум.</w:t>
                        </w:r>
                      </w:p>
                    </w:txbxContent>
                  </v:textbox>
                </v:shape>
                <v:shape id="Надпись 508" o:spid="_x0000_s1190"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" filled="f" stroked="f">
                  <v:textbox inset=".5mm,0,.5mm,0">
                    <w:txbxContent>
                      <w:p w14:paraId="74951F1A" w14:textId="77777777" w:rsidR="005A58F5" w:rsidRPr="003B3077" w:rsidRDefault="005A58F5" w:rsidP="005A58F5">
                        <w:pPr>
                          <w:ind w:firstLine="0"/>
                          <w:rPr>
                            <w:sz w:val="20"/>
                            <w:szCs w:val="20"/>
                          </w:rPr>
                        </w:pPr>
                        <w:r>
                          <w:rPr>
                            <w:sz w:val="20"/>
                            <w:szCs w:val="20"/>
                          </w:rPr>
                          <w:t>Войцехович</w:t>
                        </w:r>
                      </w:p>
                    </w:txbxContent>
                  </v:textbox>
                </v:shape>
                <v:shape id="Надпись 509" o:spid="_x0000_s1191"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" filled="f" stroked="f">
                  <v:textbox inset=".5mm,0,.5mm,0">
                    <w:txbxContent>
                      <w:p w14:paraId="31457C66" w14:textId="77777777" w:rsidR="005A58F5" w:rsidRPr="00BE534A" w:rsidRDefault="005A58F5" w:rsidP="005A58F5">
                        <w:pPr>
                          <w:ind w:firstLine="0"/>
                          <w:rPr>
                            <w:sz w:val="20"/>
                            <w:szCs w:val="20"/>
                          </w:rPr>
                        </w:pPr>
                        <w:proofErr w:type="spellStart"/>
                        <w:r>
                          <w:rPr>
                            <w:sz w:val="20"/>
                            <w:szCs w:val="20"/>
                          </w:rPr>
                          <w:t>Игнаткова</w:t>
                        </w:r>
                        <w:proofErr w:type="spellEnd"/>
                      </w:p>
                    </w:txbxContent>
                  </v:textbox>
                </v:shape>
                <v:shape id="Надпись 510" o:spid="_x0000_s1192"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" filled="f" stroked="f">
                  <v:textbox inset=".5mm,0,.5mm,0">
                    <w:txbxContent>
                      <w:p w14:paraId="208284E5" w14:textId="77777777" w:rsidR="005A58F5" w:rsidRPr="00BE534A" w:rsidRDefault="005A58F5" w:rsidP="005A58F5">
                        <w:pPr>
                          <w:ind w:firstLine="0"/>
                          <w:rPr>
                            <w:sz w:val="20"/>
                            <w:szCs w:val="20"/>
                          </w:rPr>
                        </w:pPr>
                        <w:r w:rsidRPr="00BE534A">
                          <w:rPr>
                            <w:sz w:val="20"/>
                            <w:szCs w:val="20"/>
                          </w:rPr>
                          <w:t>Романенко</w:t>
                        </w:r>
                      </w:p>
                      <w:p w14:paraId="4A30F7D8" w14:textId="77777777" w:rsidR="005A58F5" w:rsidRDefault="005A58F5" w:rsidP="005A58F5">
                        <w:pPr>
                          <w:rPr>
                            <w:rFonts w:ascii="Arial" w:hAnsi="Arial" w:cs="Arial"/>
                            <w:sz w:val="20"/>
                            <w:szCs w:val="20"/>
                          </w:rPr>
                        </w:pPr>
                      </w:p>
                    </w:txbxContent>
                  </v:textbox>
                </v:shape>
                <v:shape id="Надпись 511" o:spid="_x0000_s1193"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" filled="f" stroked="f">
                  <v:textbox inset=".5mm,.5mm,.5mm,0">
                    <w:txbxContent>
                      <w:p w14:paraId="5F6C7D56" w14:textId="77777777" w:rsidR="005A58F5" w:rsidRPr="00BE534A" w:rsidRDefault="005A58F5" w:rsidP="005A58F5">
                        <w:pPr>
                          <w:ind w:firstLine="0"/>
                          <w:jc w:val="center"/>
                          <w:rPr>
                            <w:sz w:val="18"/>
                            <w:szCs w:val="18"/>
                          </w:rPr>
                        </w:pPr>
                        <w:r w:rsidRPr="00BE534A">
                          <w:rPr>
                            <w:sz w:val="18"/>
                            <w:szCs w:val="18"/>
                          </w:rPr>
                          <w:t>Подпись</w:t>
                        </w:r>
                      </w:p>
                    </w:txbxContent>
                  </v:textbox>
                </v:shape>
                <v:shape id="Надпись 384" o:spid="_x0000_s1194"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" filled="f" stroked="f">
                  <v:textbox inset=".5mm,.5mm,.5mm,0">
                    <w:txbxContent>
                      <w:p w14:paraId="1052DE3F" w14:textId="77777777" w:rsidR="005A58F5" w:rsidRPr="00BE534A" w:rsidRDefault="005A58F5" w:rsidP="005A58F5">
                        <w:pPr>
                          <w:ind w:firstLine="0"/>
                          <w:jc w:val="center"/>
                          <w:rPr>
                            <w:sz w:val="18"/>
                            <w:szCs w:val="18"/>
                          </w:rPr>
                        </w:pPr>
                        <w:r w:rsidRPr="00BE534A">
                          <w:rPr>
                            <w:sz w:val="18"/>
                            <w:szCs w:val="18"/>
                          </w:rPr>
                          <w:t>Дата</w:t>
                        </w:r>
                      </w:p>
                    </w:txbxContent>
                  </v:textbox>
                </v:shape>
                <v:shape id="Надпись 385" o:spid="_x0000_s1195"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" filled="f" stroked="f">
                  <v:textbox inset=".5mm,0,.5mm,0">
                    <w:txbxContent>
                      <w:p w14:paraId="5F98FF3F" w14:textId="77777777" w:rsidR="005A58F5" w:rsidRPr="00BE534A" w:rsidRDefault="005A58F5" w:rsidP="005A58F5">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386" o:spid="_x0000_s1196"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" filled="f" stroked="f">
                  <v:textbox inset=".5mm,0,.5mm,0">
                    <w:txbxContent>
                      <w:p w14:paraId="051C9032" w14:textId="77777777" w:rsidR="005A58F5" w:rsidRPr="00BE534A" w:rsidRDefault="005A58F5" w:rsidP="005A58F5">
                        <w:pPr>
                          <w:ind w:firstLine="0"/>
                          <w:rPr>
                            <w:i/>
                            <w:iCs/>
                            <w:sz w:val="20"/>
                            <w:szCs w:val="20"/>
                          </w:rPr>
                        </w:pPr>
                        <w:r w:rsidRPr="00BE534A">
                          <w:rPr>
                            <w:sz w:val="20"/>
                            <w:szCs w:val="20"/>
                          </w:rPr>
                          <w:t>Пров</w:t>
                        </w:r>
                        <w:r w:rsidRPr="00BE534A">
                          <w:rPr>
                            <w:i/>
                            <w:iCs/>
                            <w:sz w:val="20"/>
                            <w:szCs w:val="20"/>
                          </w:rPr>
                          <w:t>.</w:t>
                        </w:r>
                      </w:p>
                    </w:txbxContent>
                  </v:textbox>
                </v:shape>
                <v:shape id="Надпись 387" o:spid="_x0000_s1197"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" filled="f" stroked="f">
                  <v:textbox inset=".5mm,0,.5mm,0">
                    <w:txbxContent>
                      <w:p w14:paraId="7A16C6E7" w14:textId="77777777" w:rsidR="005A58F5" w:rsidRPr="00BE534A" w:rsidRDefault="005A58F5" w:rsidP="005A58F5">
                        <w:pPr>
                          <w:ind w:firstLine="0"/>
                          <w:rPr>
                            <w:sz w:val="20"/>
                            <w:szCs w:val="20"/>
                          </w:rPr>
                        </w:pPr>
                        <w:r w:rsidRPr="00BE534A">
                          <w:rPr>
                            <w:sz w:val="20"/>
                            <w:szCs w:val="20"/>
                          </w:rPr>
                          <w:t>Утв.</w:t>
                        </w:r>
                      </w:p>
                    </w:txbxContent>
                  </v:textbox>
                </v:shape>
                <v:shape id="Надпись 388" o:spid="_x0000_s1198"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" filled="f" stroked="f">
                  <v:textbox inset=".5mm,.5mm,.5mm,0">
                    <w:txbxContent>
                      <w:p w14:paraId="720C9C93" w14:textId="77777777" w:rsidR="005A58F5" w:rsidRPr="00A52B8A" w:rsidRDefault="005A58F5" w:rsidP="005A58F5">
                        <w:pPr>
                          <w:ind w:firstLine="0"/>
                          <w:jc w:val="center"/>
                          <w:rPr>
                            <w:sz w:val="16"/>
                            <w:szCs w:val="16"/>
                          </w:rPr>
                        </w:pPr>
                        <w:r w:rsidRPr="00BE534A">
                          <w:rPr>
                            <w:sz w:val="18"/>
                            <w:szCs w:val="18"/>
                          </w:rPr>
                          <w:t>Лит</w:t>
                        </w:r>
                        <w:r w:rsidRPr="00A52B8A">
                          <w:rPr>
                            <w:sz w:val="16"/>
                            <w:szCs w:val="16"/>
                          </w:rPr>
                          <w:t>.</w:t>
                        </w:r>
                      </w:p>
                    </w:txbxContent>
                  </v:textbox>
                </v:shape>
                <v:shape id="Надпись 389" o:spid="_x0000_s1199"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" filled="f" stroked="f">
                  <v:textbox inset=".5mm,.5mm,.5mm,0">
                    <w:txbxContent>
                      <w:p w14:paraId="69A96B17" w14:textId="77777777" w:rsidR="005A58F5" w:rsidRPr="00BE534A" w:rsidRDefault="005A58F5" w:rsidP="005A58F5">
                        <w:pPr>
                          <w:ind w:firstLine="0"/>
                          <w:jc w:val="center"/>
                          <w:rPr>
                            <w:sz w:val="18"/>
                            <w:szCs w:val="18"/>
                          </w:rPr>
                        </w:pPr>
                        <w:r w:rsidRPr="00BE534A">
                          <w:rPr>
                            <w:sz w:val="18"/>
                            <w:szCs w:val="18"/>
                          </w:rPr>
                          <w:t>Лист</w:t>
                        </w:r>
                      </w:p>
                    </w:txbxContent>
                  </v:textbox>
                </v:shape>
                <v:shape id="Надпись 390" o:spid="_x0000_s1200"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" filled="f" stroked="f">
                  <v:textbox inset=".5mm,0,.5mm,0">
                    <w:txbxContent>
                      <w:p w14:paraId="3CCCF1FF" w14:textId="5FD38B71" w:rsidR="005A58F5" w:rsidRPr="0038128A" w:rsidRDefault="00267175" w:rsidP="005A58F5">
                        <w:pPr>
                          <w:ind w:firstLine="0"/>
                          <w:jc w:val="center"/>
                          <w:rPr>
                            <w:szCs w:val="28"/>
                          </w:rPr>
                        </w:pPr>
                        <w:r>
                          <w:rPr>
                            <w:szCs w:val="28"/>
                          </w:rPr>
                          <w:t>ДП</w:t>
                        </w:r>
                        <w:r w:rsidR="005A58F5" w:rsidRPr="0038128A">
                          <w:rPr>
                            <w:szCs w:val="28"/>
                          </w:rPr>
                          <w:t xml:space="preserve"> 00.</w:t>
                        </w:r>
                        <w:proofErr w:type="gramStart"/>
                        <w:r w:rsidR="005A58F5" w:rsidRPr="0038128A">
                          <w:rPr>
                            <w:szCs w:val="28"/>
                          </w:rPr>
                          <w:t>00.ПЗ</w:t>
                        </w:r>
                        <w:proofErr w:type="gramEnd"/>
                      </w:p>
                    </w:txbxContent>
                  </v:textbox>
                </v:shape>
                <v:shape id="Надпись 391" o:spid="_x0000_s1201"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" filled="f" stroked="f">
                  <v:textbox inset=".5mm,0,.5mm,0">
                    <w:txbxContent>
                      <w:p w14:paraId="367E31C9" w14:textId="781D4D19" w:rsidR="00325B74" w:rsidRDefault="00325B74" w:rsidP="005A58F5">
                        <w:pPr>
                          <w:ind w:firstLine="0"/>
                          <w:jc w:val="center"/>
                          <w:rPr>
                            <w:szCs w:val="28"/>
                          </w:rPr>
                        </w:pPr>
                        <w:r>
                          <w:rPr>
                            <w:szCs w:val="28"/>
                          </w:rPr>
                          <w:t>БГТУ</w:t>
                        </w:r>
                      </w:p>
                      <w:p w14:paraId="6B1300CB" w14:textId="2B8F60B8" w:rsidR="005A58F5" w:rsidRPr="0038128A" w:rsidRDefault="005A58F5" w:rsidP="005A58F5">
                        <w:pPr>
                          <w:ind w:firstLine="0"/>
                          <w:jc w:val="center"/>
                          <w:rPr>
                            <w:szCs w:val="28"/>
                          </w:rPr>
                        </w:pPr>
                        <w:r w:rsidRPr="0038128A">
                          <w:rPr>
                            <w:szCs w:val="28"/>
                          </w:rPr>
                          <w:t>74319000, 2024</w:t>
                        </w:r>
                      </w:p>
                    </w:txbxContent>
                  </v:textbox>
                </v:shape>
                <v:shape id="Надпись 392" o:spid="_x0000_s1202"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" filled="f" stroked="f">
                  <v:textbox inset=".5mm,0,.5mm,0">
                    <w:txbxContent>
                      <w:p w14:paraId="7FF2F294" w14:textId="232708F5" w:rsidR="005A58F5" w:rsidRPr="0038128A" w:rsidRDefault="00325B74" w:rsidP="005A58F5">
                        <w:pPr>
                          <w:spacing w:before="240"/>
                          <w:ind w:firstLine="0"/>
                          <w:jc w:val="center"/>
                          <w:rPr>
                            <w:szCs w:val="28"/>
                          </w:rPr>
                        </w:pPr>
                        <w:r>
                          <w:rPr>
                            <w:szCs w:val="28"/>
                          </w:rPr>
                          <w:t>Проектирование</w:t>
                        </w:r>
                      </w:p>
                    </w:txbxContent>
                  </v:textbox>
                </v:shape>
                <v:shape id="Надпись 393" o:spid="_x0000_s1203"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" filled="f" stroked="f">
                  <v:textbox inset=".5mm,0,.5mm,0">
                    <w:txbxContent>
                      <w:p w14:paraId="0CD29C4B" w14:textId="77777777" w:rsidR="005A58F5" w:rsidRPr="00BE534A" w:rsidRDefault="005A58F5" w:rsidP="005A58F5">
                        <w:pPr>
                          <w:ind w:firstLine="0"/>
                          <w:rPr>
                            <w:sz w:val="20"/>
                            <w:szCs w:val="20"/>
                          </w:rPr>
                        </w:pPr>
                        <w:r w:rsidRPr="00BE534A">
                          <w:rPr>
                            <w:sz w:val="20"/>
                            <w:szCs w:val="20"/>
                          </w:rPr>
                          <w:t>Н. контр.</w:t>
                        </w:r>
                      </w:p>
                    </w:txbxContent>
                  </v:textbox>
                </v:shape>
                <v:shape id="Надпись 394" o:spid="_x0000_s1204"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" filled="f" stroked="f">
                  <v:textbox inset=".5mm,0,.5mm,0">
                    <w:txbxContent>
                      <w:p w14:paraId="754ABC9F" w14:textId="3913AC30" w:rsidR="005A58F5" w:rsidRPr="00BE534A" w:rsidRDefault="004A577C" w:rsidP="005A58F5">
                        <w:pPr>
                          <w:ind w:firstLine="0"/>
                          <w:rPr>
                            <w:spacing w:val="-6"/>
                            <w:sz w:val="20"/>
                            <w:szCs w:val="20"/>
                          </w:rPr>
                        </w:pPr>
                        <w:r>
                          <w:rPr>
                            <w:spacing w:val="-6"/>
                            <w:sz w:val="20"/>
                            <w:szCs w:val="20"/>
                          </w:rPr>
                          <w:t>Савчук</w:t>
                        </w:r>
                      </w:p>
                      <w:p w14:paraId="4F3326EF" w14:textId="77777777" w:rsidR="005A58F5" w:rsidRDefault="005A58F5" w:rsidP="005A58F5">
                        <w:pPr>
                          <w:rPr>
                            <w:rFonts w:ascii="Arial" w:hAnsi="Arial" w:cs="Arial"/>
                            <w:sz w:val="20"/>
                            <w:szCs w:val="20"/>
                          </w:rPr>
                        </w:pPr>
                      </w:p>
                      <w:p w14:paraId="78696C5F" w14:textId="77777777" w:rsidR="005A58F5" w:rsidRDefault="005A58F5" w:rsidP="005A58F5">
                        <w:pPr>
                          <w:rPr>
                            <w:rFonts w:ascii="Arial" w:hAnsi="Arial" w:cs="Arial"/>
                            <w:sz w:val="20"/>
                            <w:szCs w:val="20"/>
                          </w:rPr>
                        </w:pPr>
                      </w:p>
                    </w:txbxContent>
                  </v:textbox>
                </v:shape>
                <v:shape id="Надпись 395" o:spid="_x0000_s1205"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" filled="f" stroked="f">
                  <v:textbox inset=".5mm,.5mm,.5mm,0">
                    <w:txbxContent>
                      <w:p w14:paraId="7273F66E" w14:textId="77777777" w:rsidR="005A58F5" w:rsidRPr="00BE534A" w:rsidRDefault="005A58F5" w:rsidP="005A58F5">
                        <w:pPr>
                          <w:ind w:firstLine="0"/>
                          <w:jc w:val="center"/>
                          <w:rPr>
                            <w:sz w:val="18"/>
                            <w:szCs w:val="18"/>
                          </w:rPr>
                        </w:pPr>
                        <w:r w:rsidRPr="00BE534A">
                          <w:rPr>
                            <w:sz w:val="18"/>
                            <w:szCs w:val="18"/>
                          </w:rPr>
                          <w:t>у</w:t>
                        </w:r>
                      </w:p>
                    </w:txbxContent>
                  </v:textbox>
                </v:shape>
                <v:shape id="Надпись 396" o:spid="_x0000_s1206"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" filled="f" stroked="f">
                  <v:textbox inset=".5mm,.5mm,.5mm,0">
                    <w:txbxContent>
                      <w:p w14:paraId="55C1F2B3" w14:textId="77777777" w:rsidR="005A58F5" w:rsidRPr="00BE534A" w:rsidRDefault="005A58F5" w:rsidP="005A58F5">
                        <w:pPr>
                          <w:ind w:firstLine="0"/>
                          <w:jc w:val="center"/>
                          <w:rPr>
                            <w:sz w:val="18"/>
                            <w:szCs w:val="18"/>
                          </w:rPr>
                        </w:pPr>
                        <w:r w:rsidRPr="00BE534A">
                          <w:rPr>
                            <w:sz w:val="18"/>
                            <w:szCs w:val="18"/>
                          </w:rPr>
                          <w:t>1</w:t>
                        </w:r>
                      </w:p>
                    </w:txbxContent>
                  </v:textbox>
                </v:shape>
                <v:shape id="Надпись 397" o:spid="_x0000_s1207"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" filled="f" stroked="f">
                  <v:textbox inset=".5mm,.5mm,.5mm,0">
                    <w:txbxContent>
                      <w:p w14:paraId="6E054058" w14:textId="791326E5" w:rsidR="005A58F5" w:rsidRPr="00BE534A" w:rsidRDefault="005A58F5" w:rsidP="005A58F5">
                        <w:pPr>
                          <w:ind w:firstLine="0"/>
                          <w:jc w:val="center"/>
                          <w:rPr>
                            <w:sz w:val="18"/>
                            <w:szCs w:val="18"/>
                          </w:rPr>
                        </w:pPr>
                        <w:r w:rsidRPr="00BE534A">
                          <w:rPr>
                            <w:sz w:val="18"/>
                            <w:szCs w:val="18"/>
                          </w:rPr>
                          <w:t>1</w:t>
                        </w:r>
                        <w:r w:rsidR="004A577C">
                          <w:rPr>
                            <w:sz w:val="18"/>
                            <w:szCs w:val="18"/>
                          </w:rPr>
                          <w:t>2</w:t>
                        </w:r>
                      </w:p>
                    </w:txbxContent>
                  </v:textbox>
                </v:shape>
                <v:shape id="Надпись 398" o:spid="_x0000_s1208"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" filled="f" stroked="f">
                  <v:textbox inset=".5mm,0,.5mm,0">
                    <w:txbxContent>
                      <w:p w14:paraId="58F67B14" w14:textId="77777777" w:rsidR="005A58F5" w:rsidRPr="00BE534A" w:rsidRDefault="005A58F5" w:rsidP="005A58F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399" o:spid="_x0000_s1209"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" filled="f" stroked="f">
                  <v:textbox inset=".5mm,0,.5mm,0">
                    <w:txbxContent>
                      <w:p w14:paraId="62585A3A" w14:textId="77777777" w:rsidR="005A58F5" w:rsidRDefault="005A58F5" w:rsidP="005A58F5">
                        <w:pPr>
                          <w:ind w:firstLine="0"/>
                          <w:rPr>
                            <w:rFonts w:ascii="Arial" w:hAnsi="Arial" w:cs="Arial"/>
                            <w:spacing w:val="-6"/>
                            <w:sz w:val="20"/>
                            <w:szCs w:val="20"/>
                          </w:rPr>
                        </w:pPr>
                      </w:p>
                      <w:p w14:paraId="728A558F" w14:textId="77777777" w:rsidR="005A58F5" w:rsidRDefault="005A58F5" w:rsidP="005A58F5">
                        <w:pPr>
                          <w:rPr>
                            <w:rFonts w:ascii="Arial" w:hAnsi="Arial" w:cs="Arial"/>
                            <w:sz w:val="20"/>
                            <w:szCs w:val="20"/>
                          </w:rPr>
                        </w:pPr>
                      </w:p>
                      <w:p w14:paraId="400154C5" w14:textId="77777777" w:rsidR="005A58F5" w:rsidRDefault="005A58F5" w:rsidP="005A58F5">
                        <w:pPr>
                          <w:rPr>
                            <w:rFonts w:ascii="Arial" w:hAnsi="Arial" w:cs="Arial"/>
                            <w:sz w:val="20"/>
                            <w:szCs w:val="20"/>
                          </w:rPr>
                        </w:pPr>
                      </w:p>
                    </w:txbxContent>
                  </v:textbox>
                </v:shape>
                <w10:wrap anchorx="margin" anchory="margin"/>
              </v:group>
            </w:pict>
          </mc:Fallback>
        </mc:AlternateContent>
      </w:r>
      <w:r w:rsidR="003D5FFE">
        <w:rPr>
          <w:noProof/>
          <w:lang w:eastAsia="ru-RU"/>
        </w:rPr>
        <mc:AlternateContent>
          <mc:Choice Requires="wps">
            <w:drawing>
              <wp:anchor distT="0" distB="0" distL="114300" distR="114300" simplePos="0" relativeHeight="251589632" behindDoc="1" locked="0" layoutInCell="1" allowOverlap="1" wp14:anchorId="328F6131" wp14:editId="76D781CB">
                <wp:simplePos x="0" y="0"/>
                <wp:positionH relativeFrom="page">
                  <wp:posOffset>648335</wp:posOffset>
                </wp:positionH>
                <wp:positionV relativeFrom="page">
                  <wp:posOffset>9613265</wp:posOffset>
                </wp:positionV>
                <wp:extent cx="6659880" cy="0"/>
                <wp:effectExtent l="635" t="2540" r="0" b="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579F7D" id="Прямая соединительная линия 6" o:spid="_x0000_s1026" style="position:absolute;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" stroked="f">
                <w10:wrap anchorx="page" anchory="page"/>
              </v:line>
            </w:pict>
          </mc:Fallback>
        </mc:AlternateContent>
      </w:r>
      <w:r w:rsidR="00D9727F">
        <w:t>2</w:t>
      </w:r>
      <w:r w:rsidR="0096426C">
        <w:t> </w:t>
      </w:r>
      <w:r w:rsidR="0096426C" w:rsidRPr="0096426C">
        <w:t>Проектирование</w:t>
      </w:r>
      <w:bookmarkEnd w:id="12"/>
    </w:p>
    <w:p w14:paraId="53C68807" w14:textId="4F3785FA" w:rsidR="00AA4362" w:rsidRDefault="00D9727F" w:rsidP="005A1C31">
      <w:pPr>
        <w:pStyle w:val="af6"/>
        <w:outlineLvl w:val="1"/>
      </w:pPr>
      <w:bookmarkStart w:id="13" w:name="_Toc166885142"/>
      <w:r>
        <w:t>2</w:t>
      </w:r>
      <w:r w:rsidR="0096426C">
        <w:t>.1 Ц</w:t>
      </w:r>
      <w:r w:rsidR="0096426C" w:rsidRPr="0096426C">
        <w:t>ели</w:t>
      </w:r>
      <w:r w:rsidR="00561BA2">
        <w:t>,</w:t>
      </w:r>
      <w:r w:rsidR="0096426C" w:rsidRPr="0096426C">
        <w:t xml:space="preserve"> задачи</w:t>
      </w:r>
      <w:r w:rsidR="00561BA2">
        <w:t>, целевая аудитория</w:t>
      </w:r>
      <w:bookmarkEnd w:id="13"/>
    </w:p>
    <w:p w14:paraId="491B3C96" w14:textId="3DC028D8" w:rsidR="00CD4E85" w:rsidRDefault="00631270" w:rsidP="0003308E">
      <w:r w:rsidRPr="00631270">
        <w:t>Сайт играет ключевую роль</w:t>
      </w:r>
      <w:r w:rsidR="000A6ABD">
        <w:t xml:space="preserve"> в </w:t>
      </w:r>
      <w:r w:rsidRPr="00631270">
        <w:t>успешном развитии</w:t>
      </w:r>
      <w:r w:rsidR="000A6ABD">
        <w:t xml:space="preserve"> и </w:t>
      </w:r>
      <w:r w:rsidR="001D686A">
        <w:t>продвижении</w:t>
      </w:r>
      <w:r w:rsidRPr="00631270">
        <w:t xml:space="preserve"> учебного заведения.</w:t>
      </w:r>
      <w:r w:rsidR="000C4840">
        <w:t xml:space="preserve"> Он </w:t>
      </w:r>
      <w:r w:rsidRPr="00631270">
        <w:t xml:space="preserve">является </w:t>
      </w:r>
      <w:r w:rsidR="000D24E8">
        <w:t>средством</w:t>
      </w:r>
      <w:r w:rsidR="00CD4E85">
        <w:t xml:space="preserve"> </w:t>
      </w:r>
      <w:r w:rsidRPr="00631270">
        <w:t>привлечения новых учеников</w:t>
      </w:r>
      <w:r w:rsidR="000A6ABD">
        <w:t xml:space="preserve"> и </w:t>
      </w:r>
      <w:r w:rsidRPr="00631270">
        <w:t>повышения уровня заинтересованности</w:t>
      </w:r>
      <w:r w:rsidR="000A6ABD">
        <w:t xml:space="preserve"> в </w:t>
      </w:r>
      <w:r w:rsidRPr="00631270">
        <w:t>обучении через информативный</w:t>
      </w:r>
      <w:r w:rsidR="000A6ABD">
        <w:t xml:space="preserve"> и </w:t>
      </w:r>
      <w:r w:rsidRPr="00631270">
        <w:t>привлекательный контент.</w:t>
      </w:r>
      <w:r w:rsidR="00D93C59">
        <w:t xml:space="preserve"> </w:t>
      </w:r>
      <w:r w:rsidR="001E5B83">
        <w:t xml:space="preserve">Кроме того, </w:t>
      </w:r>
      <w:r w:rsidR="00AF3F4A">
        <w:t>он</w:t>
      </w:r>
      <w:r w:rsidR="00CD4E85">
        <w:t xml:space="preserve"> </w:t>
      </w:r>
      <w:r w:rsidR="001E5B83">
        <w:t>является</w:t>
      </w:r>
      <w:r w:rsidR="00CD4E85">
        <w:t xml:space="preserve"> эффективным инструментом маркетинга, </w:t>
      </w:r>
      <w:r w:rsidR="006F73E1">
        <w:t xml:space="preserve">который </w:t>
      </w:r>
      <w:r w:rsidR="00CD4E85">
        <w:t>позволя</w:t>
      </w:r>
      <w:r w:rsidR="006F73E1">
        <w:t>ет</w:t>
      </w:r>
      <w:r w:rsidR="00CD4E85">
        <w:t xml:space="preserve"> укреплять позиции школы</w:t>
      </w:r>
      <w:r w:rsidR="000A6ABD">
        <w:t xml:space="preserve"> на </w:t>
      </w:r>
      <w:r w:rsidR="00CD4E85">
        <w:t xml:space="preserve">рынке </w:t>
      </w:r>
      <w:r w:rsidR="001E5B83">
        <w:t>образовательных услуг</w:t>
      </w:r>
      <w:r w:rsidR="00CD4E85">
        <w:t>.</w:t>
      </w:r>
      <w:r w:rsidR="00ED384D">
        <w:t xml:space="preserve"> </w:t>
      </w:r>
      <w:r w:rsidR="00CD4E85" w:rsidRPr="00CD4E85">
        <w:t>Наличие сайта позволяет школе быть видимой</w:t>
      </w:r>
      <w:r w:rsidR="000A6ABD">
        <w:t xml:space="preserve"> и </w:t>
      </w:r>
      <w:r w:rsidR="00CD4E85" w:rsidRPr="00CD4E85">
        <w:t>доступной</w:t>
      </w:r>
      <w:r w:rsidR="000A6ABD">
        <w:t xml:space="preserve"> для </w:t>
      </w:r>
      <w:r w:rsidR="00CD4E85" w:rsidRPr="00CD4E85">
        <w:t>потенциальных учеников</w:t>
      </w:r>
      <w:r w:rsidR="000A6ABD">
        <w:t xml:space="preserve"> и </w:t>
      </w:r>
      <w:r w:rsidR="00ED384D">
        <w:t xml:space="preserve">предоставляет возможность </w:t>
      </w:r>
      <w:r w:rsidR="00F44FD3">
        <w:t xml:space="preserve">им </w:t>
      </w:r>
      <w:r w:rsidR="00ED384D">
        <w:t>ознакомиться</w:t>
      </w:r>
      <w:r w:rsidR="000A6ABD">
        <w:t xml:space="preserve"> с </w:t>
      </w:r>
      <w:r w:rsidR="00ED384D">
        <w:t>предлагаемыми курсами, узнать</w:t>
      </w:r>
      <w:r w:rsidR="000A6ABD">
        <w:t xml:space="preserve"> о </w:t>
      </w:r>
      <w:r w:rsidR="00ED384D">
        <w:t>преимуществах обучения</w:t>
      </w:r>
      <w:r w:rsidR="00DC7EA3">
        <w:t>,</w:t>
      </w:r>
      <w:r w:rsidR="00DC7EA3" w:rsidRPr="00DC7EA3">
        <w:t xml:space="preserve"> </w:t>
      </w:r>
      <w:r w:rsidR="00DC7EA3">
        <w:t>подробную информацию</w:t>
      </w:r>
      <w:r w:rsidR="000A6ABD">
        <w:t xml:space="preserve"> о </w:t>
      </w:r>
      <w:r w:rsidR="00DC7EA3">
        <w:t xml:space="preserve">программе </w:t>
      </w:r>
      <w:r w:rsidR="00F44FD3">
        <w:t>курсов</w:t>
      </w:r>
      <w:r w:rsidR="00DC7EA3">
        <w:t>, учебных планах, расписании занятий, стоимости обучения, квалификации преподавателей</w:t>
      </w:r>
      <w:r w:rsidR="000A6ABD">
        <w:t xml:space="preserve"> и </w:t>
      </w:r>
      <w:r w:rsidR="00DC7EA3">
        <w:t>многом другом</w:t>
      </w:r>
      <w:r w:rsidR="00ED384D">
        <w:t>.</w:t>
      </w:r>
      <w:r w:rsidR="00ED07D8">
        <w:t xml:space="preserve"> </w:t>
      </w:r>
      <w:r w:rsidR="0003308E">
        <w:t>П</w:t>
      </w:r>
      <w:r w:rsidR="00CD4E85">
        <w:t>ользователи могут получить всю необходимую информацию</w:t>
      </w:r>
      <w:r w:rsidR="000A6ABD">
        <w:t xml:space="preserve"> на </w:t>
      </w:r>
      <w:r w:rsidR="00CD4E85">
        <w:t>одной платформе.</w:t>
      </w:r>
      <w:r w:rsidR="0003308E">
        <w:t xml:space="preserve"> Таким образом, п</w:t>
      </w:r>
      <w:r w:rsidR="00CD4E85">
        <w:t xml:space="preserve">рофессионально разработанный сайт создает положительное впечатление, </w:t>
      </w:r>
      <w:r w:rsidR="0003308E">
        <w:t xml:space="preserve">укрепляет авторитет учебного заведения, </w:t>
      </w:r>
      <w:r w:rsidR="00CD4E85">
        <w:t>повышает доверие со стороны посетителей</w:t>
      </w:r>
      <w:r w:rsidR="0003308E">
        <w:t>, информирует пользователей, рекламирует школу</w:t>
      </w:r>
      <w:r w:rsidR="000A6ABD">
        <w:t xml:space="preserve"> и </w:t>
      </w:r>
      <w:r w:rsidR="0003308E">
        <w:t xml:space="preserve">предоставляемые ей услуги, </w:t>
      </w:r>
      <w:r w:rsidR="00C4379E">
        <w:t>способствует продажам её услуг</w:t>
      </w:r>
      <w:r w:rsidR="0003308E">
        <w:t>.</w:t>
      </w:r>
    </w:p>
    <w:p w14:paraId="1A280C2A" w14:textId="14B13EC9" w:rsidR="00345D55" w:rsidRDefault="00345D55" w:rsidP="00F17615">
      <w:pPr>
        <w:rPr>
          <w:spacing w:val="-2"/>
        </w:rPr>
      </w:pPr>
      <w:r w:rsidRPr="00D3295F">
        <w:t xml:space="preserve">Целью данного дипломного проекта является создание веб-ресурса </w:t>
      </w:r>
      <w:r>
        <w:t>школы визажа</w:t>
      </w:r>
      <w:r w:rsidRPr="00D3295F">
        <w:t xml:space="preserve"> «</w:t>
      </w:r>
      <w:proofErr w:type="spellStart"/>
      <w:r>
        <w:rPr>
          <w:lang w:val="en-US"/>
        </w:rPr>
        <w:t>Flowress</w:t>
      </w:r>
      <w:proofErr w:type="spellEnd"/>
      <w:r w:rsidRPr="00D3295F">
        <w:t xml:space="preserve">», который будет </w:t>
      </w:r>
      <w:r>
        <w:t>отвечать требованиям заказчика</w:t>
      </w:r>
      <w:r w:rsidR="00AF3F4A">
        <w:t>,</w:t>
      </w:r>
      <w:r>
        <w:t xml:space="preserve"> </w:t>
      </w:r>
      <w:r w:rsidRPr="00D3295F">
        <w:t>понятен</w:t>
      </w:r>
      <w:r w:rsidR="000A6ABD">
        <w:t xml:space="preserve"> и </w:t>
      </w:r>
      <w:r w:rsidRPr="00D3295F">
        <w:t>удобен</w:t>
      </w:r>
      <w:r w:rsidR="00AF3F4A">
        <w:t xml:space="preserve"> пользователям при</w:t>
      </w:r>
      <w:r>
        <w:t> </w:t>
      </w:r>
      <w:r w:rsidRPr="00D3295F">
        <w:t>использовании</w:t>
      </w:r>
      <w:r w:rsidR="000A6ABD">
        <w:t xml:space="preserve"> и </w:t>
      </w:r>
      <w:r w:rsidRPr="00D3295F">
        <w:t>иметь весь необходимый функционал</w:t>
      </w:r>
      <w:r w:rsidR="000A6ABD">
        <w:t xml:space="preserve"> для </w:t>
      </w:r>
      <w:r w:rsidR="007B246D">
        <w:t>удовлетворения их потребностей</w:t>
      </w:r>
      <w:r w:rsidRPr="00D3295F">
        <w:t xml:space="preserve">. </w:t>
      </w:r>
      <w:r>
        <w:t>Необходимо реализовать личный</w:t>
      </w:r>
      <w:r w:rsidR="00961CFA">
        <w:t xml:space="preserve"> кабинет</w:t>
      </w:r>
      <w:r w:rsidR="000A6ABD">
        <w:t xml:space="preserve"> для </w:t>
      </w:r>
      <w:r w:rsidR="007B246D">
        <w:t>клиентов школы,</w:t>
      </w:r>
      <w:r w:rsidR="000A6ABD">
        <w:t xml:space="preserve"> в </w:t>
      </w:r>
      <w:r w:rsidR="007B246D">
        <w:t>котором они смогут посмотреть свои курсы</w:t>
      </w:r>
      <w:r w:rsidR="005A6ABB">
        <w:t>,</w:t>
      </w:r>
      <w:r w:rsidR="000A6ABD">
        <w:t xml:space="preserve"> а </w:t>
      </w:r>
      <w:r w:rsidR="00AF3F4A">
        <w:t>также получить задания</w:t>
      </w:r>
      <w:r w:rsidR="000A6ABD">
        <w:t xml:space="preserve"> и </w:t>
      </w:r>
      <w:r w:rsidR="00AF3F4A">
        <w:t>методи</w:t>
      </w:r>
      <w:r w:rsidR="007B246D">
        <w:t>ки</w:t>
      </w:r>
      <w:r w:rsidR="005A6ABB">
        <w:t xml:space="preserve"> по </w:t>
      </w:r>
      <w:r w:rsidR="007B246D">
        <w:t>обучению</w:t>
      </w:r>
      <w:r w:rsidR="00AF3F4A">
        <w:t>. Сайт должен обладать</w:t>
      </w:r>
      <w:r w:rsidR="007B246D">
        <w:t xml:space="preserve"> </w:t>
      </w:r>
      <w:r w:rsidR="00AF3F4A">
        <w:t>личными</w:t>
      </w:r>
      <w:r w:rsidR="007B246D">
        <w:t xml:space="preserve"> кабинет</w:t>
      </w:r>
      <w:r w:rsidR="00AF3F4A">
        <w:t>ами</w:t>
      </w:r>
      <w:r w:rsidR="000A6ABD">
        <w:t xml:space="preserve"> для </w:t>
      </w:r>
      <w:r w:rsidR="007B246D">
        <w:t>администратора сайта</w:t>
      </w:r>
      <w:r w:rsidR="000A6ABD">
        <w:t xml:space="preserve"> и </w:t>
      </w:r>
      <w:r w:rsidR="007B246D">
        <w:t>преподавателей школы, где</w:t>
      </w:r>
      <w:r>
        <w:t xml:space="preserve"> они бы смогли обрабатывать заявки клиентов, </w:t>
      </w:r>
      <w:r w:rsidR="007B246D">
        <w:t>добавлять</w:t>
      </w:r>
      <w:r w:rsidR="000A6ABD">
        <w:t xml:space="preserve"> и </w:t>
      </w:r>
      <w:r w:rsidR="007B246D">
        <w:t>редактировать курсы</w:t>
      </w:r>
      <w:r w:rsidR="005A6ABB">
        <w:t>,</w:t>
      </w:r>
      <w:r w:rsidR="000A6ABD">
        <w:t xml:space="preserve"> а </w:t>
      </w:r>
      <w:r w:rsidR="007B246D">
        <w:t>также</w:t>
      </w:r>
      <w:r>
        <w:t xml:space="preserve"> </w:t>
      </w:r>
      <w:r w:rsidR="002434C1">
        <w:t>обновлять</w:t>
      </w:r>
      <w:r>
        <w:t xml:space="preserve"> </w:t>
      </w:r>
      <w:r w:rsidR="007B246D">
        <w:t>информацию</w:t>
      </w:r>
      <w:r w:rsidR="000A6ABD">
        <w:t xml:space="preserve"> и </w:t>
      </w:r>
      <w:r w:rsidR="007B246D">
        <w:t>материалы</w:t>
      </w:r>
      <w:r w:rsidR="000A6ABD">
        <w:t xml:space="preserve"> к </w:t>
      </w:r>
      <w:r w:rsidR="002434C1">
        <w:t>занятиям</w:t>
      </w:r>
      <w:r>
        <w:t xml:space="preserve">. </w:t>
      </w:r>
      <w:r w:rsidR="00CB6E0A">
        <w:t xml:space="preserve">Помимо курсов, предоставляемых школой, </w:t>
      </w:r>
      <w:r w:rsidR="00CB6E0A" w:rsidRPr="00CB6E0A">
        <w:t>пользователь также должен иметь возможность составить собственный курс. Он будет включать</w:t>
      </w:r>
      <w:r w:rsidR="000A6ABD">
        <w:t xml:space="preserve"> в </w:t>
      </w:r>
      <w:r w:rsidR="00CB6E0A" w:rsidRPr="00CB6E0A">
        <w:t>себя актуальные</w:t>
      </w:r>
      <w:r w:rsidR="000A6ABD">
        <w:t xml:space="preserve"> для </w:t>
      </w:r>
      <w:r w:rsidR="00CB6E0A" w:rsidRPr="00CB6E0A">
        <w:t xml:space="preserve">данного пользователя уроки. Также будет осуществляться возможность выбрать преподавателя, который будет проводить данный курс. </w:t>
      </w:r>
      <w:r w:rsidR="008102B0">
        <w:t>Сформированный индивидуальный курс рассматривается</w:t>
      </w:r>
      <w:r w:rsidR="000A6ABD">
        <w:t xml:space="preserve"> и </w:t>
      </w:r>
      <w:r w:rsidR="008102B0">
        <w:t>утверждается администратором.</w:t>
      </w:r>
      <w:r w:rsidR="00F72DAD" w:rsidRPr="00F72DAD">
        <w:t xml:space="preserve"> </w:t>
      </w:r>
      <w:r w:rsidR="00F72DAD">
        <w:t>Эта услуга выгодно отличает школу визажа</w:t>
      </w:r>
      <w:r w:rsidR="000A6ABD">
        <w:t xml:space="preserve"> от </w:t>
      </w:r>
      <w:r w:rsidR="00F72DAD">
        <w:t>своих конкурентов.</w:t>
      </w:r>
      <w:r w:rsidR="00F17615">
        <w:t xml:space="preserve"> </w:t>
      </w:r>
      <w:r w:rsidRPr="000177C3">
        <w:rPr>
          <w:spacing w:val="-2"/>
        </w:rPr>
        <w:t xml:space="preserve">Важно отразить </w:t>
      </w:r>
      <w:r w:rsidR="00F53C5C">
        <w:rPr>
          <w:spacing w:val="-2"/>
        </w:rPr>
        <w:t xml:space="preserve">всю необходимую </w:t>
      </w:r>
      <w:r w:rsidRPr="000177C3">
        <w:rPr>
          <w:spacing w:val="-2"/>
        </w:rPr>
        <w:t>информацию</w:t>
      </w:r>
      <w:r w:rsidR="000A6ABD">
        <w:rPr>
          <w:spacing w:val="-2"/>
        </w:rPr>
        <w:t xml:space="preserve"> на </w:t>
      </w:r>
      <w:r w:rsidRPr="000177C3">
        <w:rPr>
          <w:spacing w:val="-2"/>
        </w:rPr>
        <w:t>будущем сайте</w:t>
      </w:r>
      <w:r w:rsidR="000A6ABD">
        <w:rPr>
          <w:spacing w:val="-2"/>
        </w:rPr>
        <w:t xml:space="preserve"> о </w:t>
      </w:r>
      <w:r w:rsidR="00F53C5C">
        <w:rPr>
          <w:spacing w:val="-2"/>
        </w:rPr>
        <w:t xml:space="preserve">школе визажа, </w:t>
      </w:r>
      <w:r w:rsidR="001843DC">
        <w:rPr>
          <w:spacing w:val="-2"/>
        </w:rPr>
        <w:t xml:space="preserve">её </w:t>
      </w:r>
      <w:r w:rsidR="00F53C5C">
        <w:rPr>
          <w:spacing w:val="-2"/>
        </w:rPr>
        <w:t>преподавателях</w:t>
      </w:r>
      <w:r w:rsidR="000A6ABD">
        <w:rPr>
          <w:spacing w:val="-2"/>
        </w:rPr>
        <w:t xml:space="preserve"> и </w:t>
      </w:r>
      <w:r w:rsidR="00F53C5C">
        <w:rPr>
          <w:spacing w:val="-2"/>
        </w:rPr>
        <w:t>курсах, чтобы заинтересовать новых учеников</w:t>
      </w:r>
      <w:r w:rsidR="000A6ABD">
        <w:rPr>
          <w:spacing w:val="-2"/>
        </w:rPr>
        <w:t xml:space="preserve"> и </w:t>
      </w:r>
      <w:r w:rsidR="00F53C5C">
        <w:rPr>
          <w:spacing w:val="-2"/>
        </w:rPr>
        <w:t>не оставить сомнений</w:t>
      </w:r>
      <w:r w:rsidR="000A6ABD">
        <w:rPr>
          <w:spacing w:val="-2"/>
        </w:rPr>
        <w:t xml:space="preserve"> о </w:t>
      </w:r>
      <w:r w:rsidR="00F53C5C">
        <w:rPr>
          <w:spacing w:val="-2"/>
        </w:rPr>
        <w:t>профессионализме</w:t>
      </w:r>
      <w:r w:rsidR="000A6ABD">
        <w:rPr>
          <w:spacing w:val="-2"/>
        </w:rPr>
        <w:t xml:space="preserve"> и </w:t>
      </w:r>
      <w:r w:rsidR="00F53C5C">
        <w:rPr>
          <w:spacing w:val="-2"/>
        </w:rPr>
        <w:t>качестве услуг школы</w:t>
      </w:r>
      <w:r w:rsidRPr="000177C3">
        <w:rPr>
          <w:spacing w:val="-2"/>
        </w:rPr>
        <w:t>.</w:t>
      </w:r>
    </w:p>
    <w:p w14:paraId="3252E337" w14:textId="238F155D" w:rsidR="001923CB" w:rsidRPr="005322FD" w:rsidRDefault="001923CB" w:rsidP="001923CB">
      <w:pPr>
        <w:rPr>
          <w:spacing w:val="6"/>
        </w:rPr>
      </w:pPr>
      <w:r w:rsidRPr="005322FD">
        <w:rPr>
          <w:spacing w:val="6"/>
        </w:rPr>
        <w:t>Опираясь</w:t>
      </w:r>
      <w:r w:rsidR="000A6ABD">
        <w:rPr>
          <w:spacing w:val="6"/>
        </w:rPr>
        <w:t xml:space="preserve"> на </w:t>
      </w:r>
      <w:r w:rsidRPr="005322FD">
        <w:rPr>
          <w:spacing w:val="6"/>
        </w:rPr>
        <w:t>вышеуказанные цели, можно перечислить следующие задачи</w:t>
      </w:r>
      <w:r w:rsidR="000A6ABD">
        <w:rPr>
          <w:spacing w:val="6"/>
        </w:rPr>
        <w:t xml:space="preserve"> для </w:t>
      </w:r>
      <w:r w:rsidRPr="005322FD">
        <w:rPr>
          <w:spacing w:val="6"/>
        </w:rPr>
        <w:t>их достижения:</w:t>
      </w:r>
    </w:p>
    <w:p w14:paraId="30E384EE" w14:textId="2D4A047C" w:rsidR="005A58F5" w:rsidRDefault="001923CB" w:rsidP="001923CB">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предоставление интуитивно понятного</w:t>
      </w:r>
      <w:r w:rsidR="000A6ABD">
        <w:rPr>
          <w:rFonts w:eastAsia="Times New Roman"/>
          <w:color w:val="000000"/>
          <w:szCs w:val="28"/>
          <w:lang w:eastAsia="ru-RU"/>
        </w:rPr>
        <w:t xml:space="preserve"> и </w:t>
      </w:r>
      <w:r w:rsidRPr="001F329C">
        <w:rPr>
          <w:rFonts w:eastAsia="Times New Roman"/>
          <w:color w:val="000000"/>
          <w:szCs w:val="28"/>
          <w:lang w:eastAsia="ru-RU"/>
        </w:rPr>
        <w:t>удобного интерфейса;</w:t>
      </w:r>
    </w:p>
    <w:p w14:paraId="1F20503D" w14:textId="213BCB19" w:rsidR="008D50D0" w:rsidRPr="001F329C" w:rsidRDefault="008D50D0" w:rsidP="008D50D0">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предоставление форм</w:t>
      </w:r>
      <w:r w:rsidR="000A6ABD">
        <w:rPr>
          <w:rFonts w:eastAsia="Times New Roman"/>
          <w:color w:val="000000"/>
          <w:szCs w:val="28"/>
          <w:lang w:eastAsia="ru-RU"/>
        </w:rPr>
        <w:t xml:space="preserve"> для </w:t>
      </w:r>
      <w:r w:rsidRPr="001F329C">
        <w:rPr>
          <w:rFonts w:eastAsia="Times New Roman"/>
          <w:color w:val="000000"/>
          <w:szCs w:val="28"/>
          <w:lang w:eastAsia="ru-RU"/>
        </w:rPr>
        <w:t>обратной связи;</w:t>
      </w:r>
    </w:p>
    <w:p w14:paraId="02AF6E1F" w14:textId="180ED09E" w:rsidR="008D50D0" w:rsidRPr="008D50D0" w:rsidRDefault="008D50D0" w:rsidP="008D50D0">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предоставление информации</w:t>
      </w:r>
      <w:r w:rsidR="000A6ABD">
        <w:rPr>
          <w:rFonts w:eastAsia="Times New Roman"/>
          <w:color w:val="000000"/>
          <w:szCs w:val="28"/>
          <w:lang w:eastAsia="ru-RU"/>
        </w:rPr>
        <w:t xml:space="preserve"> в </w:t>
      </w:r>
      <w:r w:rsidRPr="001F329C">
        <w:rPr>
          <w:rFonts w:eastAsia="Times New Roman"/>
          <w:color w:val="000000"/>
          <w:szCs w:val="28"/>
          <w:lang w:eastAsia="ru-RU"/>
        </w:rPr>
        <w:t>удобной</w:t>
      </w:r>
      <w:r w:rsidR="000A6ABD">
        <w:rPr>
          <w:rFonts w:eastAsia="Times New Roman"/>
          <w:color w:val="000000"/>
          <w:szCs w:val="28"/>
          <w:lang w:eastAsia="ru-RU"/>
        </w:rPr>
        <w:t xml:space="preserve"> для </w:t>
      </w:r>
      <w:r w:rsidRPr="001F329C">
        <w:rPr>
          <w:rFonts w:eastAsia="Times New Roman"/>
          <w:color w:val="000000"/>
          <w:szCs w:val="28"/>
          <w:lang w:eastAsia="ru-RU"/>
        </w:rPr>
        <w:t>изучения формате;</w:t>
      </w:r>
    </w:p>
    <w:p w14:paraId="5AC35DB9" w14:textId="5407388A" w:rsidR="001923CB" w:rsidRPr="001F329C" w:rsidRDefault="005A58F5" w:rsidP="005A58F5">
      <w:pPr>
        <w:spacing w:after="160" w:line="259" w:lineRule="auto"/>
        <w:ind w:firstLine="0"/>
        <w:jc w:val="left"/>
        <w:rPr>
          <w:rFonts w:eastAsia="Times New Roman"/>
          <w:color w:val="000000"/>
          <w:szCs w:val="28"/>
          <w:lang w:eastAsia="ru-RU"/>
        </w:rPr>
      </w:pPr>
      <w:r>
        <w:rPr>
          <w:rFonts w:eastAsia="Times New Roman"/>
          <w:color w:val="000000"/>
          <w:szCs w:val="28"/>
          <w:lang w:eastAsia="ru-RU"/>
        </w:rPr>
        <w:br w:type="page"/>
      </w:r>
    </w:p>
    <w:p w14:paraId="59415AD9" w14:textId="77777777" w:rsidR="00B72179" w:rsidRDefault="00B72179" w:rsidP="001923CB">
      <w:pPr>
        <w:numPr>
          <w:ilvl w:val="0"/>
          <w:numId w:val="21"/>
        </w:numPr>
        <w:ind w:left="1069"/>
        <w:textAlignment w:val="baseline"/>
        <w:rPr>
          <w:rFonts w:eastAsia="Times New Roman"/>
          <w:color w:val="000000"/>
          <w:szCs w:val="28"/>
          <w:lang w:eastAsia="ru-RU"/>
        </w:rPr>
        <w:sectPr w:rsidR="00B72179" w:rsidSect="005222EA">
          <w:headerReference w:type="default" r:id="rId33"/>
          <w:pgSz w:w="11906" w:h="16838" w:code="9"/>
          <w:pgMar w:top="1134" w:right="567" w:bottom="851" w:left="1304" w:header="709" w:footer="709" w:gutter="0"/>
          <w:cols w:space="708"/>
          <w:docGrid w:linePitch="381"/>
        </w:sectPr>
      </w:pPr>
    </w:p>
    <w:p w14:paraId="20E35970" w14:textId="11071F1D" w:rsidR="001923CB" w:rsidRPr="001F329C" w:rsidRDefault="001923CB" w:rsidP="001923CB">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lastRenderedPageBreak/>
        <w:t>адаптивность сайта под различные устройства;</w:t>
      </w:r>
    </w:p>
    <w:p w14:paraId="4CEAE5D8" w14:textId="394101A9" w:rsidR="001923CB" w:rsidRPr="001F329C" w:rsidRDefault="001923CB" w:rsidP="001923CB">
      <w:pPr>
        <w:numPr>
          <w:ilvl w:val="0"/>
          <w:numId w:val="21"/>
        </w:numPr>
        <w:ind w:left="0" w:firstLine="709"/>
        <w:textAlignment w:val="baseline"/>
        <w:rPr>
          <w:rFonts w:eastAsia="Times New Roman"/>
          <w:color w:val="000000"/>
          <w:szCs w:val="28"/>
          <w:lang w:eastAsia="ru-RU"/>
        </w:rPr>
      </w:pPr>
      <w:r w:rsidRPr="001F329C">
        <w:rPr>
          <w:rFonts w:eastAsia="Times New Roman"/>
          <w:color w:val="000000"/>
          <w:szCs w:val="28"/>
          <w:lang w:eastAsia="ru-RU"/>
        </w:rPr>
        <w:t>наличие личного кабинета</w:t>
      </w:r>
      <w:r w:rsidR="000A6ABD">
        <w:rPr>
          <w:rFonts w:eastAsia="Times New Roman"/>
          <w:color w:val="000000"/>
          <w:szCs w:val="28"/>
          <w:lang w:eastAsia="ru-RU"/>
        </w:rPr>
        <w:t xml:space="preserve"> с </w:t>
      </w:r>
      <w:r w:rsidRPr="001F329C">
        <w:rPr>
          <w:rFonts w:eastAsia="Times New Roman"/>
          <w:color w:val="000000"/>
          <w:szCs w:val="28"/>
          <w:lang w:eastAsia="ru-RU"/>
        </w:rPr>
        <w:t>возможностью редактирования информации;</w:t>
      </w:r>
    </w:p>
    <w:p w14:paraId="5FB6731A" w14:textId="4BB4E18A" w:rsidR="00BD3EA2" w:rsidRPr="00BD3EA2" w:rsidRDefault="001923CB" w:rsidP="00BD3EA2">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 xml:space="preserve">наличие </w:t>
      </w:r>
      <w:r>
        <w:rPr>
          <w:rFonts w:eastAsia="Times New Roman"/>
          <w:color w:val="000000"/>
          <w:szCs w:val="28"/>
          <w:lang w:eastAsia="ru-RU"/>
        </w:rPr>
        <w:t>панели администратора</w:t>
      </w:r>
      <w:r w:rsidR="000A6ABD">
        <w:rPr>
          <w:rFonts w:eastAsia="Times New Roman"/>
          <w:color w:val="000000"/>
          <w:szCs w:val="28"/>
          <w:lang w:eastAsia="ru-RU"/>
        </w:rPr>
        <w:t xml:space="preserve"> и </w:t>
      </w:r>
      <w:r>
        <w:rPr>
          <w:rFonts w:eastAsia="Times New Roman"/>
          <w:color w:val="000000"/>
          <w:szCs w:val="28"/>
          <w:lang w:eastAsia="ru-RU"/>
        </w:rPr>
        <w:t>преподавателя.</w:t>
      </w:r>
    </w:p>
    <w:p w14:paraId="5A088942" w14:textId="6B5D6ECE" w:rsidR="001923CB" w:rsidRDefault="00BD3EA2" w:rsidP="00BD3EA2">
      <w:pPr>
        <w:ind w:firstLine="708"/>
      </w:pPr>
      <w:r w:rsidRPr="001923CB">
        <w:t>Целевая аудитория сайта</w:t>
      </w:r>
      <w:r w:rsidR="00734362">
        <w:t xml:space="preserve"> – </w:t>
      </w:r>
      <w:r w:rsidR="00734362" w:rsidRPr="00734362">
        <w:t xml:space="preserve">это группа потенциальных </w:t>
      </w:r>
      <w:r w:rsidR="00734362">
        <w:t>клиентов</w:t>
      </w:r>
      <w:r w:rsidR="004E2966">
        <w:t>, заинтересованных</w:t>
      </w:r>
      <w:r w:rsidR="000A6ABD">
        <w:t xml:space="preserve"> в </w:t>
      </w:r>
      <w:r w:rsidR="004E2966">
        <w:t>услуге или товаре</w:t>
      </w:r>
      <w:r w:rsidR="00734362">
        <w:t>. Она формируется</w:t>
      </w:r>
      <w:r w:rsidR="000A6ABD">
        <w:t xml:space="preserve"> в </w:t>
      </w:r>
      <w:r w:rsidR="00734362">
        <w:t>зависимости</w:t>
      </w:r>
      <w:r w:rsidR="000A6ABD">
        <w:t xml:space="preserve"> от </w:t>
      </w:r>
      <w:r w:rsidR="00734362">
        <w:t>преследуемых целей, желаний, бюджета</w:t>
      </w:r>
      <w:r w:rsidR="000A6ABD">
        <w:t xml:space="preserve"> и </w:t>
      </w:r>
      <w:r w:rsidR="00734362">
        <w:t xml:space="preserve">возможностей. </w:t>
      </w:r>
      <w:r w:rsidR="001923CB" w:rsidRPr="001923CB">
        <w:t>Понимание потребностей</w:t>
      </w:r>
      <w:r w:rsidR="000A6ABD">
        <w:t xml:space="preserve"> и </w:t>
      </w:r>
      <w:r w:rsidR="001923CB" w:rsidRPr="001923CB">
        <w:t>интересов каждой группы позволит сайту эффективно предоставлять информацию</w:t>
      </w:r>
      <w:r w:rsidR="000A6ABD">
        <w:t xml:space="preserve"> и </w:t>
      </w:r>
      <w:r w:rsidR="001923CB" w:rsidRPr="001923CB">
        <w:t>услуги, соответствующие ожиданиям различных категорий пользователей.</w:t>
      </w:r>
    </w:p>
    <w:p w14:paraId="4C94C571" w14:textId="2ACF3170" w:rsidR="00D60108" w:rsidRDefault="005A6ABB" w:rsidP="00BD3EA2">
      <w:pPr>
        <w:ind w:firstLine="708"/>
      </w:pPr>
      <w:r>
        <w:t>Для </w:t>
      </w:r>
      <w:r w:rsidR="00D60108">
        <w:t>сайта школы визажа мо</w:t>
      </w:r>
      <w:r w:rsidR="00CF6AC5">
        <w:t>ж</w:t>
      </w:r>
      <w:r w:rsidR="00D60108">
        <w:t xml:space="preserve">но выделить </w:t>
      </w:r>
      <w:r w:rsidR="005A58F5">
        <w:t xml:space="preserve">три </w:t>
      </w:r>
      <w:r w:rsidR="00D60108">
        <w:t>группы пользователей</w:t>
      </w:r>
      <w:r w:rsidR="005A58F5">
        <w:t xml:space="preserve"> сайта</w:t>
      </w:r>
      <w:r w:rsidR="00D60108">
        <w:t>:</w:t>
      </w:r>
    </w:p>
    <w:p w14:paraId="5E0A16A3" w14:textId="42609B0F" w:rsidR="00BA6E34" w:rsidRDefault="00BA6E34" w:rsidP="00BA6E34">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клиенты</w:t>
      </w:r>
      <w:r>
        <w:rPr>
          <w:rFonts w:eastAsia="Times New Roman"/>
          <w:color w:val="000000"/>
          <w:szCs w:val="28"/>
          <w:lang w:val="en-US" w:eastAsia="ru-RU"/>
        </w:rPr>
        <w:t>;</w:t>
      </w:r>
    </w:p>
    <w:p w14:paraId="0DF1CD78" w14:textId="79761716" w:rsidR="00BA6E34" w:rsidRPr="001F329C" w:rsidRDefault="00BA6E34" w:rsidP="00BA6E34">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преподаватели школы</w:t>
      </w:r>
      <w:r w:rsidRPr="001F329C">
        <w:rPr>
          <w:rFonts w:eastAsia="Times New Roman"/>
          <w:color w:val="000000"/>
          <w:szCs w:val="28"/>
          <w:lang w:eastAsia="ru-RU"/>
        </w:rPr>
        <w:t>;</w:t>
      </w:r>
    </w:p>
    <w:p w14:paraId="73B075C2" w14:textId="28ADFE1C" w:rsidR="00D60108" w:rsidRPr="00265643" w:rsidRDefault="00BA6E34" w:rsidP="00265643">
      <w:pPr>
        <w:numPr>
          <w:ilvl w:val="0"/>
          <w:numId w:val="21"/>
        </w:numPr>
        <w:ind w:left="1069"/>
        <w:textAlignment w:val="baseline"/>
        <w:rPr>
          <w:rFonts w:eastAsia="Times New Roman"/>
          <w:color w:val="000000"/>
          <w:szCs w:val="28"/>
          <w:lang w:eastAsia="ru-RU"/>
        </w:rPr>
      </w:pPr>
      <w:r w:rsidRPr="00BA6E34">
        <w:rPr>
          <w:rFonts w:eastAsia="Times New Roman"/>
          <w:color w:val="000000"/>
          <w:szCs w:val="28"/>
          <w:lang w:eastAsia="ru-RU"/>
        </w:rPr>
        <w:t>администраторы.</w:t>
      </w:r>
    </w:p>
    <w:p w14:paraId="7D3774D9" w14:textId="53484DCC" w:rsidR="00AF3F4A" w:rsidRDefault="00EB7D31" w:rsidP="002A671A">
      <w:pPr>
        <w:rPr>
          <w:szCs w:val="28"/>
        </w:rPr>
      </w:pPr>
      <w:r>
        <w:rPr>
          <w:szCs w:val="28"/>
        </w:rPr>
        <w:t>Основная целевая аудитория</w:t>
      </w:r>
      <w:r w:rsidRPr="00EB7D31">
        <w:rPr>
          <w:szCs w:val="28"/>
        </w:rPr>
        <w:t xml:space="preserve"> – это узкий сегмент людей, </w:t>
      </w:r>
      <w:r>
        <w:rPr>
          <w:szCs w:val="28"/>
        </w:rPr>
        <w:t>рассматриваемые как потенциальные клиенты</w:t>
      </w:r>
      <w:r w:rsidRPr="00EB7D31">
        <w:rPr>
          <w:szCs w:val="28"/>
        </w:rPr>
        <w:t xml:space="preserve"> </w:t>
      </w:r>
      <w:r>
        <w:rPr>
          <w:szCs w:val="28"/>
        </w:rPr>
        <w:t xml:space="preserve">школа визажа, </w:t>
      </w:r>
      <w:r w:rsidRPr="00EB7D31">
        <w:rPr>
          <w:szCs w:val="28"/>
        </w:rPr>
        <w:t>уровень дохода</w:t>
      </w:r>
      <w:r w:rsidR="009B2890">
        <w:rPr>
          <w:szCs w:val="28"/>
        </w:rPr>
        <w:t xml:space="preserve"> которых</w:t>
      </w:r>
      <w:r w:rsidRPr="00EB7D31">
        <w:rPr>
          <w:szCs w:val="28"/>
        </w:rPr>
        <w:t xml:space="preserve"> должен быть средним или же выше среднего.</w:t>
      </w:r>
      <w:r w:rsidR="009B2890">
        <w:rPr>
          <w:szCs w:val="28"/>
        </w:rPr>
        <w:t xml:space="preserve"> Таким образом, </w:t>
      </w:r>
      <w:r w:rsidR="00B20671">
        <w:rPr>
          <w:szCs w:val="28"/>
        </w:rPr>
        <w:t>можно выделить женщин</w:t>
      </w:r>
      <w:r w:rsidR="000A6ABD">
        <w:rPr>
          <w:szCs w:val="28"/>
        </w:rPr>
        <w:t xml:space="preserve"> и </w:t>
      </w:r>
      <w:r w:rsidR="00B20671">
        <w:rPr>
          <w:szCs w:val="28"/>
        </w:rPr>
        <w:t>девушек</w:t>
      </w:r>
      <w:r w:rsidR="000A6ABD">
        <w:rPr>
          <w:szCs w:val="28"/>
        </w:rPr>
        <w:t xml:space="preserve"> в </w:t>
      </w:r>
      <w:r w:rsidR="00B20671" w:rsidRPr="00E92039">
        <w:rPr>
          <w:szCs w:val="28"/>
        </w:rPr>
        <w:t>возрасте</w:t>
      </w:r>
      <w:r w:rsidR="000A6ABD">
        <w:rPr>
          <w:szCs w:val="28"/>
        </w:rPr>
        <w:t xml:space="preserve"> от </w:t>
      </w:r>
      <w:r w:rsidR="00B20671" w:rsidRPr="00E92039">
        <w:rPr>
          <w:szCs w:val="28"/>
        </w:rPr>
        <w:t xml:space="preserve">18 до </w:t>
      </w:r>
      <w:r w:rsidR="00B20671">
        <w:rPr>
          <w:szCs w:val="28"/>
        </w:rPr>
        <w:t>4</w:t>
      </w:r>
      <w:r w:rsidR="00563DAA">
        <w:rPr>
          <w:szCs w:val="28"/>
        </w:rPr>
        <w:t>5</w:t>
      </w:r>
      <w:r w:rsidR="00B20671" w:rsidRPr="00E92039">
        <w:rPr>
          <w:szCs w:val="28"/>
        </w:rPr>
        <w:t xml:space="preserve"> лет, которые</w:t>
      </w:r>
      <w:r w:rsidR="008E0F8A">
        <w:rPr>
          <w:szCs w:val="28"/>
        </w:rPr>
        <w:t>:</w:t>
      </w:r>
    </w:p>
    <w:p w14:paraId="54FD2EB6" w14:textId="65546983" w:rsidR="001415F1" w:rsidRDefault="00B20671" w:rsidP="006D4197">
      <w:pPr>
        <w:numPr>
          <w:ilvl w:val="0"/>
          <w:numId w:val="27"/>
        </w:numPr>
        <w:ind w:left="0" w:firstLine="709"/>
        <w:textAlignment w:val="baseline"/>
        <w:rPr>
          <w:rFonts w:eastAsia="Times New Roman"/>
          <w:color w:val="000000"/>
          <w:szCs w:val="28"/>
          <w:lang w:eastAsia="ru-RU"/>
        </w:rPr>
      </w:pPr>
      <w:r w:rsidRPr="00AF3F4A">
        <w:rPr>
          <w:rFonts w:eastAsia="Times New Roman"/>
          <w:color w:val="000000"/>
          <w:szCs w:val="28"/>
          <w:lang w:eastAsia="ru-RU"/>
        </w:rPr>
        <w:t>хотят себя попробовать</w:t>
      </w:r>
      <w:r w:rsidR="000A6ABD">
        <w:rPr>
          <w:rFonts w:eastAsia="Times New Roman"/>
          <w:color w:val="000000"/>
          <w:szCs w:val="28"/>
          <w:lang w:eastAsia="ru-RU"/>
        </w:rPr>
        <w:t xml:space="preserve"> в </w:t>
      </w:r>
      <w:r w:rsidRPr="00AF3F4A">
        <w:rPr>
          <w:rFonts w:eastAsia="Times New Roman"/>
          <w:color w:val="000000"/>
          <w:szCs w:val="28"/>
          <w:lang w:eastAsia="ru-RU"/>
        </w:rPr>
        <w:t>новой творческой профессии</w:t>
      </w:r>
      <w:r w:rsidR="00CF6AC5" w:rsidRPr="00AF3F4A">
        <w:rPr>
          <w:rFonts w:eastAsia="Times New Roman"/>
          <w:color w:val="000000"/>
          <w:szCs w:val="28"/>
          <w:lang w:eastAsia="ru-RU"/>
        </w:rPr>
        <w:t>;</w:t>
      </w:r>
    </w:p>
    <w:p w14:paraId="7260ACB7" w14:textId="7CE98AC4" w:rsidR="000A6ABD" w:rsidRPr="000A6ABD" w:rsidRDefault="000A6ABD" w:rsidP="000A6ABD">
      <w:pPr>
        <w:numPr>
          <w:ilvl w:val="0"/>
          <w:numId w:val="27"/>
        </w:numPr>
        <w:ind w:left="0" w:firstLine="709"/>
        <w:textAlignment w:val="baseline"/>
        <w:rPr>
          <w:rFonts w:eastAsia="Times New Roman"/>
          <w:color w:val="000000"/>
          <w:szCs w:val="28"/>
          <w:lang w:eastAsia="ru-RU"/>
        </w:rPr>
      </w:pPr>
      <w:r w:rsidRPr="00AF3F4A">
        <w:rPr>
          <w:rFonts w:eastAsia="Times New Roman"/>
          <w:color w:val="000000"/>
          <w:szCs w:val="28"/>
          <w:lang w:eastAsia="ru-RU"/>
        </w:rPr>
        <w:t xml:space="preserve">хотят </w:t>
      </w:r>
      <w:r>
        <w:rPr>
          <w:rFonts w:eastAsia="Times New Roman"/>
          <w:color w:val="000000"/>
          <w:szCs w:val="28"/>
          <w:lang w:eastAsia="ru-RU"/>
        </w:rPr>
        <w:t>получить новые знания и навыки для себя</w:t>
      </w:r>
      <w:r w:rsidRPr="00AF3F4A">
        <w:rPr>
          <w:rFonts w:eastAsia="Times New Roman"/>
          <w:color w:val="000000"/>
          <w:szCs w:val="28"/>
          <w:lang w:eastAsia="ru-RU"/>
        </w:rPr>
        <w:t>;</w:t>
      </w:r>
    </w:p>
    <w:p w14:paraId="2E272C01" w14:textId="3292EB9D" w:rsidR="00AF3F4A" w:rsidRPr="00AF3F4A" w:rsidRDefault="00B20671" w:rsidP="00AF3F4A">
      <w:pPr>
        <w:numPr>
          <w:ilvl w:val="0"/>
          <w:numId w:val="27"/>
        </w:numPr>
        <w:ind w:left="0" w:firstLine="709"/>
        <w:textAlignment w:val="baseline"/>
        <w:rPr>
          <w:rFonts w:eastAsia="Times New Roman"/>
          <w:color w:val="000000"/>
          <w:szCs w:val="28"/>
          <w:lang w:eastAsia="ru-RU"/>
        </w:rPr>
      </w:pPr>
      <w:r w:rsidRPr="00AF3F4A">
        <w:rPr>
          <w:rFonts w:eastAsia="Times New Roman"/>
          <w:color w:val="000000"/>
          <w:szCs w:val="28"/>
          <w:lang w:eastAsia="ru-RU"/>
        </w:rPr>
        <w:t xml:space="preserve">являются </w:t>
      </w:r>
      <w:r w:rsidR="00563DAA" w:rsidRPr="00AF3F4A">
        <w:rPr>
          <w:rFonts w:eastAsia="Times New Roman"/>
          <w:color w:val="000000"/>
          <w:szCs w:val="28"/>
          <w:lang w:eastAsia="ru-RU"/>
        </w:rPr>
        <w:t>работниками</w:t>
      </w:r>
      <w:r w:rsidR="000A6ABD">
        <w:rPr>
          <w:rFonts w:eastAsia="Times New Roman"/>
          <w:color w:val="000000"/>
          <w:szCs w:val="28"/>
          <w:lang w:eastAsia="ru-RU"/>
        </w:rPr>
        <w:t xml:space="preserve"> в </w:t>
      </w:r>
      <w:r w:rsidR="002A671A" w:rsidRPr="00AF3F4A">
        <w:rPr>
          <w:rFonts w:eastAsia="Times New Roman"/>
          <w:color w:val="000000"/>
          <w:szCs w:val="28"/>
          <w:lang w:eastAsia="ru-RU"/>
        </w:rPr>
        <w:t>схожей</w:t>
      </w:r>
      <w:r w:rsidR="00563DAA" w:rsidRPr="00AF3F4A">
        <w:rPr>
          <w:rFonts w:eastAsia="Times New Roman"/>
          <w:color w:val="000000"/>
          <w:szCs w:val="28"/>
          <w:lang w:eastAsia="ru-RU"/>
        </w:rPr>
        <w:t xml:space="preserve"> сфере</w:t>
      </w:r>
      <w:r w:rsidR="000A6ABD">
        <w:rPr>
          <w:rFonts w:eastAsia="Times New Roman"/>
          <w:color w:val="000000"/>
          <w:szCs w:val="28"/>
          <w:lang w:eastAsia="ru-RU"/>
        </w:rPr>
        <w:t xml:space="preserve"> и </w:t>
      </w:r>
      <w:r w:rsidRPr="00AF3F4A">
        <w:rPr>
          <w:rFonts w:eastAsia="Times New Roman"/>
          <w:color w:val="000000"/>
          <w:szCs w:val="28"/>
          <w:lang w:eastAsia="ru-RU"/>
        </w:rPr>
        <w:t xml:space="preserve">хотят дополнительно </w:t>
      </w:r>
      <w:r w:rsidR="00CF6AC5" w:rsidRPr="00AF3F4A">
        <w:rPr>
          <w:rFonts w:eastAsia="Times New Roman"/>
          <w:color w:val="000000"/>
          <w:szCs w:val="28"/>
          <w:lang w:eastAsia="ru-RU"/>
        </w:rPr>
        <w:t xml:space="preserve">получить новые </w:t>
      </w:r>
      <w:r w:rsidRPr="00AF3F4A">
        <w:rPr>
          <w:rFonts w:eastAsia="Times New Roman"/>
          <w:color w:val="000000"/>
          <w:szCs w:val="28"/>
          <w:lang w:eastAsia="ru-RU"/>
        </w:rPr>
        <w:t>навыки</w:t>
      </w:r>
      <w:r w:rsidR="005A6ABB">
        <w:rPr>
          <w:rFonts w:eastAsia="Times New Roman"/>
          <w:color w:val="000000"/>
          <w:szCs w:val="28"/>
          <w:lang w:eastAsia="ru-RU"/>
        </w:rPr>
        <w:t>,</w:t>
      </w:r>
      <w:r w:rsidR="000A6ABD">
        <w:rPr>
          <w:rFonts w:eastAsia="Times New Roman"/>
          <w:color w:val="000000"/>
          <w:szCs w:val="28"/>
          <w:lang w:eastAsia="ru-RU"/>
        </w:rPr>
        <w:t xml:space="preserve"> а </w:t>
      </w:r>
      <w:r w:rsidR="009B2890" w:rsidRPr="00AF3F4A">
        <w:rPr>
          <w:rFonts w:eastAsia="Times New Roman"/>
          <w:color w:val="000000"/>
          <w:szCs w:val="28"/>
          <w:lang w:eastAsia="ru-RU"/>
        </w:rPr>
        <w:t>также</w:t>
      </w:r>
      <w:r w:rsidRPr="00AF3F4A">
        <w:rPr>
          <w:rFonts w:eastAsia="Times New Roman"/>
          <w:color w:val="000000"/>
          <w:szCs w:val="28"/>
          <w:lang w:eastAsia="ru-RU"/>
        </w:rPr>
        <w:t xml:space="preserve"> сертификат</w:t>
      </w:r>
      <w:r w:rsidR="000A6ABD">
        <w:rPr>
          <w:rFonts w:eastAsia="Times New Roman"/>
          <w:color w:val="000000"/>
          <w:szCs w:val="28"/>
          <w:lang w:eastAsia="ru-RU"/>
        </w:rPr>
        <w:t xml:space="preserve"> от </w:t>
      </w:r>
      <w:r w:rsidR="009B2890" w:rsidRPr="00AF3F4A">
        <w:rPr>
          <w:rFonts w:eastAsia="Times New Roman"/>
          <w:color w:val="000000"/>
          <w:szCs w:val="28"/>
          <w:lang w:eastAsia="ru-RU"/>
        </w:rPr>
        <w:t>школы</w:t>
      </w:r>
      <w:r w:rsidR="00CF6AC5" w:rsidRPr="00AF3F4A">
        <w:rPr>
          <w:rFonts w:eastAsia="Times New Roman"/>
          <w:color w:val="000000"/>
          <w:szCs w:val="28"/>
          <w:lang w:eastAsia="ru-RU"/>
        </w:rPr>
        <w:t>;</w:t>
      </w:r>
      <w:r w:rsidR="002A671A" w:rsidRPr="00AF3F4A">
        <w:rPr>
          <w:rFonts w:eastAsia="Times New Roman"/>
          <w:color w:val="000000"/>
          <w:szCs w:val="28"/>
          <w:lang w:eastAsia="ru-RU"/>
        </w:rPr>
        <w:t xml:space="preserve"> </w:t>
      </w:r>
    </w:p>
    <w:p w14:paraId="569E447F" w14:textId="3CB323D8" w:rsidR="00AF3F4A" w:rsidRPr="00AF3F4A" w:rsidRDefault="00B20671" w:rsidP="00AF3F4A">
      <w:pPr>
        <w:numPr>
          <w:ilvl w:val="0"/>
          <w:numId w:val="27"/>
        </w:numPr>
        <w:ind w:left="0" w:firstLine="709"/>
        <w:textAlignment w:val="baseline"/>
        <w:rPr>
          <w:rFonts w:eastAsia="Times New Roman"/>
          <w:color w:val="000000"/>
          <w:szCs w:val="28"/>
          <w:lang w:eastAsia="ru-RU"/>
        </w:rPr>
      </w:pPr>
      <w:r w:rsidRPr="00AF3F4A">
        <w:rPr>
          <w:rFonts w:eastAsia="Times New Roman"/>
          <w:color w:val="000000"/>
          <w:szCs w:val="28"/>
          <w:lang w:eastAsia="ru-RU"/>
        </w:rPr>
        <w:t>являются опытными визажистами</w:t>
      </w:r>
      <w:r w:rsidR="000A6ABD">
        <w:rPr>
          <w:rFonts w:eastAsia="Times New Roman"/>
          <w:color w:val="000000"/>
          <w:szCs w:val="28"/>
          <w:lang w:eastAsia="ru-RU"/>
        </w:rPr>
        <w:t xml:space="preserve"> и </w:t>
      </w:r>
      <w:r w:rsidRPr="00AF3F4A">
        <w:rPr>
          <w:rFonts w:eastAsia="Times New Roman"/>
          <w:color w:val="000000"/>
          <w:szCs w:val="28"/>
          <w:lang w:eastAsia="ru-RU"/>
        </w:rPr>
        <w:t xml:space="preserve">хотят </w:t>
      </w:r>
      <w:r w:rsidR="0088384D" w:rsidRPr="00AF3F4A">
        <w:rPr>
          <w:rFonts w:eastAsia="Times New Roman"/>
          <w:color w:val="000000"/>
          <w:szCs w:val="28"/>
          <w:lang w:eastAsia="ru-RU"/>
        </w:rPr>
        <w:t>совершенствовать</w:t>
      </w:r>
      <w:r w:rsidRPr="00AF3F4A">
        <w:rPr>
          <w:rFonts w:eastAsia="Times New Roman"/>
          <w:color w:val="000000"/>
          <w:szCs w:val="28"/>
          <w:lang w:eastAsia="ru-RU"/>
        </w:rPr>
        <w:t xml:space="preserve"> свои знания</w:t>
      </w:r>
      <w:r w:rsidR="00CF6AC5" w:rsidRPr="00AF3F4A">
        <w:rPr>
          <w:rFonts w:eastAsia="Times New Roman"/>
          <w:color w:val="000000"/>
          <w:szCs w:val="28"/>
          <w:lang w:eastAsia="ru-RU"/>
        </w:rPr>
        <w:t xml:space="preserve">, </w:t>
      </w:r>
      <w:r w:rsidRPr="00AF3F4A">
        <w:rPr>
          <w:rFonts w:eastAsia="Times New Roman"/>
          <w:color w:val="000000"/>
          <w:szCs w:val="28"/>
          <w:lang w:eastAsia="ru-RU"/>
        </w:rPr>
        <w:t>узнать</w:t>
      </w:r>
      <w:r w:rsidR="000A6ABD">
        <w:rPr>
          <w:rFonts w:eastAsia="Times New Roman"/>
          <w:color w:val="000000"/>
          <w:szCs w:val="28"/>
          <w:lang w:eastAsia="ru-RU"/>
        </w:rPr>
        <w:t xml:space="preserve"> о </w:t>
      </w:r>
      <w:r w:rsidRPr="00AF3F4A">
        <w:rPr>
          <w:rFonts w:eastAsia="Times New Roman"/>
          <w:color w:val="000000"/>
          <w:szCs w:val="28"/>
          <w:lang w:eastAsia="ru-RU"/>
        </w:rPr>
        <w:t xml:space="preserve">новых </w:t>
      </w:r>
      <w:r w:rsidR="002A671A" w:rsidRPr="00AF3F4A">
        <w:rPr>
          <w:rFonts w:eastAsia="Times New Roman"/>
          <w:color w:val="000000"/>
          <w:szCs w:val="28"/>
          <w:lang w:eastAsia="ru-RU"/>
        </w:rPr>
        <w:t>т</w:t>
      </w:r>
      <w:r w:rsidR="00DE31DB" w:rsidRPr="00AF3F4A">
        <w:rPr>
          <w:rFonts w:eastAsia="Times New Roman"/>
          <w:color w:val="000000"/>
          <w:szCs w:val="28"/>
          <w:lang w:eastAsia="ru-RU"/>
        </w:rPr>
        <w:t>е</w:t>
      </w:r>
      <w:r w:rsidR="002A671A" w:rsidRPr="00AF3F4A">
        <w:rPr>
          <w:rFonts w:eastAsia="Times New Roman"/>
          <w:color w:val="000000"/>
          <w:szCs w:val="28"/>
          <w:lang w:eastAsia="ru-RU"/>
        </w:rPr>
        <w:t>хниках</w:t>
      </w:r>
      <w:r w:rsidR="000A6ABD">
        <w:rPr>
          <w:rFonts w:eastAsia="Times New Roman"/>
          <w:color w:val="000000"/>
          <w:szCs w:val="28"/>
          <w:lang w:eastAsia="ru-RU"/>
        </w:rPr>
        <w:t xml:space="preserve"> и </w:t>
      </w:r>
      <w:r w:rsidRPr="00AF3F4A">
        <w:rPr>
          <w:rFonts w:eastAsia="Times New Roman"/>
          <w:color w:val="000000"/>
          <w:szCs w:val="28"/>
          <w:lang w:eastAsia="ru-RU"/>
        </w:rPr>
        <w:t>продуктах</w:t>
      </w:r>
      <w:r w:rsidR="00CF6AC5" w:rsidRPr="00AF3F4A">
        <w:rPr>
          <w:rFonts w:eastAsia="Times New Roman"/>
          <w:color w:val="000000"/>
          <w:szCs w:val="28"/>
          <w:lang w:eastAsia="ru-RU"/>
        </w:rPr>
        <w:t>, повысить свою квалификацию</w:t>
      </w:r>
      <w:r w:rsidR="00AF2D5A">
        <w:rPr>
          <w:rFonts w:eastAsia="Times New Roman"/>
          <w:color w:val="000000"/>
          <w:szCs w:val="28"/>
          <w:lang w:eastAsia="ru-RU"/>
        </w:rPr>
        <w:t>, разработать новые работы для своего портфолио</w:t>
      </w:r>
      <w:r w:rsidR="00BF4BF4" w:rsidRPr="00AF3F4A">
        <w:rPr>
          <w:rFonts w:eastAsia="Times New Roman"/>
          <w:color w:val="000000"/>
          <w:szCs w:val="28"/>
          <w:lang w:eastAsia="ru-RU"/>
        </w:rPr>
        <w:t xml:space="preserve">; </w:t>
      </w:r>
    </w:p>
    <w:p w14:paraId="04472539" w14:textId="52316FBC" w:rsidR="00B20671" w:rsidRDefault="00BF4BF4" w:rsidP="00AF3F4A">
      <w:pPr>
        <w:numPr>
          <w:ilvl w:val="0"/>
          <w:numId w:val="27"/>
        </w:numPr>
        <w:ind w:left="0" w:firstLine="709"/>
        <w:textAlignment w:val="baseline"/>
        <w:rPr>
          <w:szCs w:val="28"/>
        </w:rPr>
      </w:pPr>
      <w:r w:rsidRPr="00AF3F4A">
        <w:rPr>
          <w:rFonts w:eastAsia="Times New Roman"/>
          <w:color w:val="000000"/>
          <w:szCs w:val="28"/>
          <w:lang w:eastAsia="ru-RU"/>
        </w:rPr>
        <w:t>являются</w:t>
      </w:r>
      <w:r>
        <w:rPr>
          <w:szCs w:val="28"/>
        </w:rPr>
        <w:t xml:space="preserve"> владельцами салонов красоты, </w:t>
      </w:r>
      <w:r w:rsidRPr="00BF4BF4">
        <w:rPr>
          <w:szCs w:val="28"/>
        </w:rPr>
        <w:t>предприниматели</w:t>
      </w:r>
      <w:r w:rsidR="000A6ABD">
        <w:rPr>
          <w:szCs w:val="28"/>
        </w:rPr>
        <w:t xml:space="preserve"> в </w:t>
      </w:r>
      <w:r w:rsidRPr="00BF4BF4">
        <w:rPr>
          <w:szCs w:val="28"/>
        </w:rPr>
        <w:t>индустрии красоты</w:t>
      </w:r>
      <w:r w:rsidR="000A6ABD">
        <w:rPr>
          <w:szCs w:val="28"/>
        </w:rPr>
        <w:t xml:space="preserve"> и </w:t>
      </w:r>
      <w:r w:rsidR="0088384D">
        <w:rPr>
          <w:szCs w:val="28"/>
        </w:rPr>
        <w:t>хотят</w:t>
      </w:r>
      <w:r>
        <w:rPr>
          <w:szCs w:val="28"/>
        </w:rPr>
        <w:t xml:space="preserve"> р</w:t>
      </w:r>
      <w:r w:rsidRPr="00BF4BF4">
        <w:rPr>
          <w:szCs w:val="28"/>
        </w:rPr>
        <w:t>азвит</w:t>
      </w:r>
      <w:r>
        <w:rPr>
          <w:szCs w:val="28"/>
        </w:rPr>
        <w:t>ь</w:t>
      </w:r>
      <w:r w:rsidRPr="00BF4BF4">
        <w:rPr>
          <w:szCs w:val="28"/>
        </w:rPr>
        <w:t xml:space="preserve"> </w:t>
      </w:r>
      <w:r>
        <w:rPr>
          <w:szCs w:val="28"/>
        </w:rPr>
        <w:t>свой</w:t>
      </w:r>
      <w:r w:rsidRPr="00BF4BF4">
        <w:rPr>
          <w:szCs w:val="28"/>
        </w:rPr>
        <w:t xml:space="preserve"> бизнес, обуч</w:t>
      </w:r>
      <w:r>
        <w:rPr>
          <w:szCs w:val="28"/>
        </w:rPr>
        <w:t>ить</w:t>
      </w:r>
      <w:r w:rsidRPr="00BF4BF4">
        <w:rPr>
          <w:szCs w:val="28"/>
        </w:rPr>
        <w:t xml:space="preserve"> сотрудников, расшир</w:t>
      </w:r>
      <w:r>
        <w:rPr>
          <w:szCs w:val="28"/>
        </w:rPr>
        <w:t xml:space="preserve">ить </w:t>
      </w:r>
      <w:r w:rsidRPr="00BF4BF4">
        <w:rPr>
          <w:szCs w:val="28"/>
        </w:rPr>
        <w:t>услуг</w:t>
      </w:r>
      <w:r>
        <w:rPr>
          <w:szCs w:val="28"/>
        </w:rPr>
        <w:t>и</w:t>
      </w:r>
      <w:r w:rsidR="00B20671" w:rsidRPr="00563DAA">
        <w:rPr>
          <w:szCs w:val="28"/>
        </w:rPr>
        <w:t>.</w:t>
      </w:r>
    </w:p>
    <w:p w14:paraId="0CA1E9C9" w14:textId="6C5231D7" w:rsidR="00D63F07" w:rsidRPr="00D31941" w:rsidRDefault="005A6ABB" w:rsidP="00D31941">
      <w:r>
        <w:rPr>
          <w:spacing w:val="4"/>
        </w:rPr>
        <w:t>Для </w:t>
      </w:r>
      <w:r w:rsidR="00D63F07" w:rsidRPr="008F2EB7">
        <w:rPr>
          <w:spacing w:val="4"/>
        </w:rPr>
        <w:t>лучшего понимания целей</w:t>
      </w:r>
      <w:r w:rsidR="000A6ABD">
        <w:rPr>
          <w:spacing w:val="4"/>
        </w:rPr>
        <w:t xml:space="preserve"> и </w:t>
      </w:r>
      <w:r w:rsidR="00D63F07" w:rsidRPr="008F2EB7">
        <w:rPr>
          <w:spacing w:val="4"/>
        </w:rPr>
        <w:t>требований предполагаемых пользователей веб-сайта были составлены их профили.</w:t>
      </w:r>
    </w:p>
    <w:p w14:paraId="75D7AE5F" w14:textId="067C0BA2" w:rsidR="00E41FC9" w:rsidRDefault="00C71873" w:rsidP="00E41FC9">
      <w:pPr>
        <w:pStyle w:val="afa"/>
        <w:outlineLvl w:val="2"/>
      </w:pPr>
      <w:bookmarkStart w:id="14" w:name="_Toc166885143"/>
      <w:r>
        <w:t>2</w:t>
      </w:r>
      <w:r w:rsidR="00E41FC9">
        <w:t>.1.1 Профиль пользователя №1</w:t>
      </w:r>
      <w:bookmarkEnd w:id="14"/>
    </w:p>
    <w:p w14:paraId="2EB2571D" w14:textId="5666F2A3" w:rsidR="004704A6" w:rsidRPr="000A6ABD" w:rsidRDefault="004704A6" w:rsidP="004704A6">
      <w:pPr>
        <w:rPr>
          <w:spacing w:val="4"/>
        </w:rPr>
      </w:pPr>
      <w:r w:rsidRPr="000A6ABD">
        <w:rPr>
          <w:spacing w:val="4"/>
        </w:rPr>
        <w:t xml:space="preserve">Первым персонажем является </w:t>
      </w:r>
      <w:r w:rsidR="00877661" w:rsidRPr="000A6ABD">
        <w:rPr>
          <w:spacing w:val="4"/>
        </w:rPr>
        <w:t xml:space="preserve">клиент школы визажа </w:t>
      </w:r>
      <w:r w:rsidRPr="000A6ABD">
        <w:rPr>
          <w:spacing w:val="4"/>
        </w:rPr>
        <w:t xml:space="preserve">Анна </w:t>
      </w:r>
      <w:proofErr w:type="spellStart"/>
      <w:r w:rsidR="00FD4D6C" w:rsidRPr="000A6ABD">
        <w:rPr>
          <w:spacing w:val="4"/>
        </w:rPr>
        <w:t>Рачковская</w:t>
      </w:r>
      <w:proofErr w:type="spellEnd"/>
      <w:r w:rsidRPr="000A6ABD">
        <w:rPr>
          <w:spacing w:val="4"/>
        </w:rPr>
        <w:t>– творческая</w:t>
      </w:r>
      <w:r w:rsidR="000A6ABD" w:rsidRPr="000A6ABD">
        <w:rPr>
          <w:spacing w:val="4"/>
        </w:rPr>
        <w:t xml:space="preserve"> и </w:t>
      </w:r>
      <w:r w:rsidRPr="000A6ABD">
        <w:rPr>
          <w:spacing w:val="4"/>
        </w:rPr>
        <w:t>стильная молодая девушка, которая работает</w:t>
      </w:r>
      <w:r w:rsidR="000A6ABD" w:rsidRPr="000A6ABD">
        <w:rPr>
          <w:spacing w:val="4"/>
        </w:rPr>
        <w:t xml:space="preserve"> в </w:t>
      </w:r>
      <w:r w:rsidRPr="000A6ABD">
        <w:rPr>
          <w:spacing w:val="4"/>
        </w:rPr>
        <w:t>сфере графического дизайна. Она увлечена всем, что связано</w:t>
      </w:r>
      <w:r w:rsidR="000A6ABD" w:rsidRPr="000A6ABD">
        <w:rPr>
          <w:spacing w:val="4"/>
        </w:rPr>
        <w:t xml:space="preserve"> с </w:t>
      </w:r>
      <w:r w:rsidRPr="000A6ABD">
        <w:rPr>
          <w:spacing w:val="4"/>
        </w:rPr>
        <w:t>креативом –</w:t>
      </w:r>
      <w:r w:rsidR="000A6ABD" w:rsidRPr="000A6ABD">
        <w:rPr>
          <w:spacing w:val="4"/>
        </w:rPr>
        <w:t xml:space="preserve"> от </w:t>
      </w:r>
      <w:r w:rsidRPr="000A6ABD">
        <w:rPr>
          <w:spacing w:val="4"/>
        </w:rPr>
        <w:t>создания красивых композиций</w:t>
      </w:r>
      <w:r w:rsidR="000A6ABD" w:rsidRPr="000A6ABD">
        <w:rPr>
          <w:spacing w:val="4"/>
        </w:rPr>
        <w:t xml:space="preserve"> на </w:t>
      </w:r>
      <w:r w:rsidRPr="000A6ABD">
        <w:rPr>
          <w:spacing w:val="4"/>
        </w:rPr>
        <w:t>экране до макияжа</w:t>
      </w:r>
      <w:r w:rsidR="000A6ABD" w:rsidRPr="000A6ABD">
        <w:rPr>
          <w:spacing w:val="4"/>
        </w:rPr>
        <w:t xml:space="preserve"> и </w:t>
      </w:r>
      <w:r w:rsidRPr="000A6ABD">
        <w:rPr>
          <w:spacing w:val="4"/>
        </w:rPr>
        <w:t>фотографии. Анна всегда стремится</w:t>
      </w:r>
      <w:r w:rsidR="000A6ABD" w:rsidRPr="000A6ABD">
        <w:rPr>
          <w:spacing w:val="4"/>
        </w:rPr>
        <w:t xml:space="preserve"> к </w:t>
      </w:r>
      <w:r w:rsidRPr="000A6ABD">
        <w:rPr>
          <w:spacing w:val="4"/>
        </w:rPr>
        <w:t>саморазвитию</w:t>
      </w:r>
      <w:r w:rsidR="000A6ABD" w:rsidRPr="000A6ABD">
        <w:rPr>
          <w:spacing w:val="4"/>
        </w:rPr>
        <w:t xml:space="preserve"> и </w:t>
      </w:r>
      <w:r w:rsidRPr="000A6ABD">
        <w:rPr>
          <w:spacing w:val="4"/>
        </w:rPr>
        <w:t>знаниям, поэтому она заинтересована</w:t>
      </w:r>
      <w:r w:rsidR="000A6ABD" w:rsidRPr="000A6ABD">
        <w:rPr>
          <w:spacing w:val="4"/>
        </w:rPr>
        <w:t xml:space="preserve"> в </w:t>
      </w:r>
      <w:r w:rsidRPr="000A6ABD">
        <w:rPr>
          <w:spacing w:val="4"/>
        </w:rPr>
        <w:t>изучении курсов визажа</w:t>
      </w:r>
      <w:r w:rsidR="000A6ABD" w:rsidRPr="000A6ABD">
        <w:rPr>
          <w:spacing w:val="4"/>
        </w:rPr>
        <w:t xml:space="preserve"> для </w:t>
      </w:r>
      <w:r w:rsidR="004432EF" w:rsidRPr="000A6ABD">
        <w:rPr>
          <w:spacing w:val="4"/>
        </w:rPr>
        <w:t>получения новых</w:t>
      </w:r>
      <w:r w:rsidRPr="000A6ABD">
        <w:rPr>
          <w:spacing w:val="4"/>
        </w:rPr>
        <w:t xml:space="preserve"> навыков. Более подробная информация</w:t>
      </w:r>
      <w:r w:rsidR="000A6ABD" w:rsidRPr="000A6ABD">
        <w:rPr>
          <w:spacing w:val="4"/>
        </w:rPr>
        <w:t xml:space="preserve"> о пользователе </w:t>
      </w:r>
      <w:r w:rsidRPr="000A6ABD">
        <w:rPr>
          <w:spacing w:val="4"/>
        </w:rPr>
        <w:t>представлена</w:t>
      </w:r>
      <w:r w:rsidR="000A6ABD" w:rsidRPr="000A6ABD">
        <w:rPr>
          <w:spacing w:val="4"/>
        </w:rPr>
        <w:t xml:space="preserve"> в </w:t>
      </w:r>
      <w:r w:rsidRPr="000A6ABD">
        <w:rPr>
          <w:spacing w:val="4"/>
        </w:rPr>
        <w:t xml:space="preserve">таблице </w:t>
      </w:r>
      <w:r w:rsidR="00C71873" w:rsidRPr="000A6ABD">
        <w:rPr>
          <w:spacing w:val="4"/>
        </w:rPr>
        <w:t>2</w:t>
      </w:r>
      <w:r w:rsidRPr="000A6ABD">
        <w:rPr>
          <w:spacing w:val="4"/>
        </w:rPr>
        <w:t>.1.</w:t>
      </w:r>
    </w:p>
    <w:p w14:paraId="12DAC181" w14:textId="546465FB" w:rsidR="00DF009A" w:rsidRDefault="00DF009A" w:rsidP="00DF009A">
      <w:pPr>
        <w:pStyle w:val="af1"/>
      </w:pPr>
      <w:r>
        <w:t>Таблица </w:t>
      </w:r>
      <w:r w:rsidR="00C71873">
        <w:t>2</w:t>
      </w:r>
      <w:r>
        <w:t xml:space="preserve">.1 – </w:t>
      </w:r>
      <w:r w:rsidRPr="00DF009A">
        <w:t>Описание основного профиля пользователя</w:t>
      </w:r>
      <w:r w:rsidR="00613BE7">
        <w:t xml:space="preserve"> Анны </w:t>
      </w:r>
      <w:proofErr w:type="spellStart"/>
      <w:r w:rsidR="00FD4D6C">
        <w:t>Рачковской</w:t>
      </w:r>
      <w:proofErr w:type="spellEnd"/>
    </w:p>
    <w:tbl>
      <w:tblPr>
        <w:tblStyle w:val="ac"/>
        <w:tblW w:w="0" w:type="auto"/>
        <w:tblInd w:w="108" w:type="dxa"/>
        <w:tblLook w:val="04A0" w:firstRow="1" w:lastRow="0" w:firstColumn="1" w:lastColumn="0" w:noHBand="0" w:noVBand="1"/>
      </w:tblPr>
      <w:tblGrid>
        <w:gridCol w:w="4400"/>
        <w:gridCol w:w="5120"/>
      </w:tblGrid>
      <w:tr w:rsidR="00266058" w14:paraId="53B3C99C" w14:textId="77777777" w:rsidTr="00851A31">
        <w:tc>
          <w:tcPr>
            <w:tcW w:w="4400" w:type="dxa"/>
          </w:tcPr>
          <w:p w14:paraId="089889AF" w14:textId="77777777" w:rsidR="00266058" w:rsidRDefault="00266058" w:rsidP="00187B71">
            <w:pPr>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5120" w:type="dxa"/>
            <w:vAlign w:val="center"/>
          </w:tcPr>
          <w:p w14:paraId="5EE6B4D2" w14:textId="77777777" w:rsidR="00266058" w:rsidRDefault="00266058" w:rsidP="00187B71">
            <w:pPr>
              <w:ind w:firstLine="0"/>
              <w:jc w:val="center"/>
            </w:pPr>
            <w:r>
              <w:rPr>
                <w:rFonts w:eastAsia="Times New Roman"/>
                <w:color w:val="000000"/>
                <w:szCs w:val="28"/>
              </w:rPr>
              <w:t>Социально-демографическая характеристика профиля пользователя</w:t>
            </w:r>
          </w:p>
        </w:tc>
      </w:tr>
      <w:tr w:rsidR="000A6ABD" w14:paraId="59FA211B" w14:textId="77777777" w:rsidTr="00851A31">
        <w:tc>
          <w:tcPr>
            <w:tcW w:w="4400" w:type="dxa"/>
          </w:tcPr>
          <w:p w14:paraId="2C9125EA" w14:textId="6BD4EF88" w:rsidR="000A6ABD" w:rsidRDefault="000A6ABD" w:rsidP="00187B71">
            <w:pPr>
              <w:ind w:firstLine="0"/>
              <w:jc w:val="center"/>
              <w:rPr>
                <w:rFonts w:eastAsia="Times New Roman"/>
                <w:color w:val="000000"/>
                <w:szCs w:val="28"/>
              </w:rPr>
            </w:pPr>
            <w:r>
              <w:rPr>
                <w:rFonts w:eastAsia="Times New Roman"/>
                <w:color w:val="000000"/>
                <w:szCs w:val="28"/>
              </w:rPr>
              <w:t>1</w:t>
            </w:r>
          </w:p>
        </w:tc>
        <w:tc>
          <w:tcPr>
            <w:tcW w:w="5120" w:type="dxa"/>
            <w:vAlign w:val="center"/>
          </w:tcPr>
          <w:p w14:paraId="57685E65" w14:textId="62F635BB" w:rsidR="000A6ABD" w:rsidRDefault="000A6ABD" w:rsidP="00187B71">
            <w:pPr>
              <w:ind w:firstLine="0"/>
              <w:jc w:val="center"/>
              <w:rPr>
                <w:rFonts w:eastAsia="Times New Roman"/>
                <w:color w:val="000000"/>
                <w:szCs w:val="28"/>
              </w:rPr>
            </w:pPr>
            <w:r>
              <w:rPr>
                <w:rFonts w:eastAsia="Times New Roman"/>
                <w:color w:val="000000"/>
                <w:szCs w:val="28"/>
              </w:rPr>
              <w:t>2</w:t>
            </w:r>
          </w:p>
        </w:tc>
      </w:tr>
      <w:tr w:rsidR="00266058" w14:paraId="61AE06F6" w14:textId="77777777" w:rsidTr="00851A31">
        <w:tc>
          <w:tcPr>
            <w:tcW w:w="4400" w:type="dxa"/>
          </w:tcPr>
          <w:p w14:paraId="334A4009" w14:textId="77777777" w:rsidR="00266058" w:rsidRDefault="00266058" w:rsidP="00187B71">
            <w:pPr>
              <w:ind w:firstLine="0"/>
            </w:pPr>
            <w:r>
              <w:t>Место жительства</w:t>
            </w:r>
          </w:p>
        </w:tc>
        <w:tc>
          <w:tcPr>
            <w:tcW w:w="5120" w:type="dxa"/>
          </w:tcPr>
          <w:p w14:paraId="4287755B" w14:textId="77777777" w:rsidR="00266058" w:rsidRDefault="00266058" w:rsidP="00187B71">
            <w:pPr>
              <w:ind w:firstLine="0"/>
            </w:pPr>
            <w:r>
              <w:t>Беларусь, г. Минск</w:t>
            </w:r>
          </w:p>
        </w:tc>
      </w:tr>
      <w:tr w:rsidR="00266058" w14:paraId="4892C9C7" w14:textId="77777777" w:rsidTr="00851A31">
        <w:tc>
          <w:tcPr>
            <w:tcW w:w="4400" w:type="dxa"/>
          </w:tcPr>
          <w:p w14:paraId="6C4E0293" w14:textId="67CC3DBB" w:rsidR="00266058" w:rsidRPr="00C32B79" w:rsidRDefault="00266058" w:rsidP="00187B71">
            <w:pPr>
              <w:ind w:firstLine="0"/>
            </w:pPr>
            <w:r w:rsidRPr="00C32B79">
              <w:t>Род занятий</w:t>
            </w:r>
            <w:r w:rsidR="00D40AB7" w:rsidRPr="00C32B79">
              <w:t>, возраст</w:t>
            </w:r>
          </w:p>
        </w:tc>
        <w:tc>
          <w:tcPr>
            <w:tcW w:w="5120" w:type="dxa"/>
          </w:tcPr>
          <w:p w14:paraId="07C5C13C" w14:textId="585F58E1" w:rsidR="00266058" w:rsidRPr="00C32B79" w:rsidRDefault="00A867E7" w:rsidP="00187B71">
            <w:pPr>
              <w:ind w:firstLine="0"/>
            </w:pPr>
            <w:r w:rsidRPr="00C32B79">
              <w:t>Графический дизайнер</w:t>
            </w:r>
            <w:r w:rsidR="00D40AB7" w:rsidRPr="00C32B79">
              <w:t>, 2</w:t>
            </w:r>
            <w:r w:rsidR="00C32B79">
              <w:t>5</w:t>
            </w:r>
            <w:r w:rsidR="00D40AB7" w:rsidRPr="00C32B79">
              <w:t xml:space="preserve"> лет</w:t>
            </w:r>
          </w:p>
        </w:tc>
      </w:tr>
    </w:tbl>
    <w:p w14:paraId="22D7F15A" w14:textId="20EF45A0" w:rsidR="00AD74F1" w:rsidRDefault="00AD74F1" w:rsidP="00AD74F1">
      <w:pPr>
        <w:pStyle w:val="af1"/>
      </w:pPr>
      <w:r>
        <w:lastRenderedPageBreak/>
        <w:t xml:space="preserve">Продолжение таблицы 2.1 – </w:t>
      </w:r>
      <w:r w:rsidRPr="00DF009A">
        <w:t>Описание основного профиля пользователя</w:t>
      </w:r>
      <w:r>
        <w:t xml:space="preserve"> Анны </w:t>
      </w:r>
      <w:proofErr w:type="spellStart"/>
      <w:r>
        <w:t>Рачковской</w:t>
      </w:r>
      <w:proofErr w:type="spellEnd"/>
    </w:p>
    <w:tbl>
      <w:tblPr>
        <w:tblStyle w:val="ac"/>
        <w:tblW w:w="0" w:type="auto"/>
        <w:tblInd w:w="108" w:type="dxa"/>
        <w:tblLook w:val="04A0" w:firstRow="1" w:lastRow="0" w:firstColumn="1" w:lastColumn="0" w:noHBand="0" w:noVBand="1"/>
      </w:tblPr>
      <w:tblGrid>
        <w:gridCol w:w="4400"/>
        <w:gridCol w:w="5120"/>
      </w:tblGrid>
      <w:tr w:rsidR="00266058" w14:paraId="780126CC" w14:textId="77777777" w:rsidTr="00851A31">
        <w:tc>
          <w:tcPr>
            <w:tcW w:w="4400" w:type="dxa"/>
          </w:tcPr>
          <w:p w14:paraId="4253ACDC" w14:textId="3C99408C" w:rsidR="00266058" w:rsidRDefault="000A6ABD" w:rsidP="000A6ABD">
            <w:pPr>
              <w:ind w:firstLine="0"/>
              <w:jc w:val="center"/>
            </w:pPr>
            <w:r>
              <w:t>1</w:t>
            </w:r>
          </w:p>
        </w:tc>
        <w:tc>
          <w:tcPr>
            <w:tcW w:w="5120" w:type="dxa"/>
          </w:tcPr>
          <w:p w14:paraId="1F1B5E66" w14:textId="714C8D6D" w:rsidR="00266058" w:rsidRDefault="000A6ABD" w:rsidP="000A6ABD">
            <w:pPr>
              <w:ind w:firstLine="0"/>
              <w:jc w:val="center"/>
            </w:pPr>
            <w:r>
              <w:t>2</w:t>
            </w:r>
          </w:p>
        </w:tc>
      </w:tr>
      <w:tr w:rsidR="000A6ABD" w14:paraId="7334D3C2" w14:textId="77777777" w:rsidTr="00851A31">
        <w:tc>
          <w:tcPr>
            <w:tcW w:w="4400" w:type="dxa"/>
          </w:tcPr>
          <w:p w14:paraId="58AFA978" w14:textId="3E4D6428" w:rsidR="000A6ABD" w:rsidRDefault="000A6ABD" w:rsidP="000A6ABD">
            <w:pPr>
              <w:ind w:firstLine="0"/>
            </w:pPr>
            <w:r>
              <w:t>Информация</w:t>
            </w:r>
          </w:p>
        </w:tc>
        <w:tc>
          <w:tcPr>
            <w:tcW w:w="5120" w:type="dxa"/>
          </w:tcPr>
          <w:p w14:paraId="660544FF" w14:textId="3A083AE8" w:rsidR="000A6ABD" w:rsidRDefault="000A6ABD" w:rsidP="000A6ABD">
            <w:pPr>
              <w:ind w:firstLine="0"/>
            </w:pPr>
            <w:r>
              <w:t>Анна обладает большим опытом проектирования в различных областях дизайна</w:t>
            </w:r>
          </w:p>
        </w:tc>
      </w:tr>
      <w:tr w:rsidR="000A6ABD" w14:paraId="2345E3B0" w14:textId="77777777" w:rsidTr="00851A31">
        <w:tc>
          <w:tcPr>
            <w:tcW w:w="4400" w:type="dxa"/>
          </w:tcPr>
          <w:p w14:paraId="5F3A65B4" w14:textId="77777777" w:rsidR="000A6ABD" w:rsidRDefault="000A6ABD" w:rsidP="000A6ABD">
            <w:pPr>
              <w:ind w:firstLine="0"/>
            </w:pPr>
            <w:r>
              <w:t>Интернет-активность</w:t>
            </w:r>
          </w:p>
        </w:tc>
        <w:tc>
          <w:tcPr>
            <w:tcW w:w="5120" w:type="dxa"/>
          </w:tcPr>
          <w:p w14:paraId="5E5CA57F" w14:textId="77777777" w:rsidR="000A6ABD" w:rsidRDefault="000A6ABD" w:rsidP="000A6ABD">
            <w:pPr>
              <w:ind w:firstLine="0"/>
            </w:pPr>
            <w:r>
              <w:t>Высокая</w:t>
            </w:r>
          </w:p>
        </w:tc>
      </w:tr>
      <w:tr w:rsidR="000A6ABD" w14:paraId="0EE587B4" w14:textId="77777777" w:rsidTr="00851A31">
        <w:tc>
          <w:tcPr>
            <w:tcW w:w="4400" w:type="dxa"/>
          </w:tcPr>
          <w:p w14:paraId="4B3C95A7" w14:textId="77777777" w:rsidR="000A6ABD" w:rsidRDefault="000A6ABD" w:rsidP="000A6ABD">
            <w:pPr>
              <w:ind w:firstLine="0"/>
            </w:pPr>
            <w:r>
              <w:t>Откуда получает информацию</w:t>
            </w:r>
          </w:p>
        </w:tc>
        <w:tc>
          <w:tcPr>
            <w:tcW w:w="5120" w:type="dxa"/>
          </w:tcPr>
          <w:p w14:paraId="6E4602C7" w14:textId="77777777" w:rsidR="000A6ABD" w:rsidRDefault="000A6ABD" w:rsidP="000A6ABD">
            <w:pPr>
              <w:ind w:firstLine="0"/>
            </w:pPr>
            <w:r>
              <w:t>Социальные сети, новостные порталы, сайты</w:t>
            </w:r>
          </w:p>
        </w:tc>
      </w:tr>
      <w:tr w:rsidR="000A6ABD" w14:paraId="524B8EFE" w14:textId="77777777" w:rsidTr="00851A31">
        <w:tc>
          <w:tcPr>
            <w:tcW w:w="4400" w:type="dxa"/>
          </w:tcPr>
          <w:p w14:paraId="1693BE2A" w14:textId="77777777" w:rsidR="000A6ABD" w:rsidRDefault="000A6ABD" w:rsidP="000A6ABD">
            <w:pPr>
              <w:ind w:firstLine="0"/>
            </w:pPr>
            <w:r>
              <w:t>Как проводит свободное время</w:t>
            </w:r>
          </w:p>
        </w:tc>
        <w:tc>
          <w:tcPr>
            <w:tcW w:w="5120" w:type="dxa"/>
          </w:tcPr>
          <w:p w14:paraId="3CF30675" w14:textId="5F6D86D2" w:rsidR="000A6ABD" w:rsidRDefault="000A6ABD" w:rsidP="000A6ABD">
            <w:pPr>
              <w:ind w:firstLine="0"/>
            </w:pPr>
            <w:r>
              <w:t>В </w:t>
            </w:r>
            <w:r w:rsidRPr="00D3295F">
              <w:t xml:space="preserve">свободное время девушка любит </w:t>
            </w:r>
            <w:r>
              <w:t>рисовать, а также проводить время в кругу друзей. Она много путешествует и ведёт активный образ жизни. О</w:t>
            </w:r>
            <w:r w:rsidRPr="00D3295F">
              <w:t>на всегда открыта</w:t>
            </w:r>
            <w:r>
              <w:t xml:space="preserve"> для </w:t>
            </w:r>
            <w:r w:rsidRPr="00D3295F">
              <w:t>получения новых знаний</w:t>
            </w:r>
            <w:r>
              <w:t xml:space="preserve"> и </w:t>
            </w:r>
            <w:r w:rsidRPr="00D3295F">
              <w:t>рада делиться с</w:t>
            </w:r>
            <w:r>
              <w:t>воими идеями и опытом с другими</w:t>
            </w:r>
          </w:p>
        </w:tc>
      </w:tr>
      <w:tr w:rsidR="000A6ABD" w14:paraId="579629AB" w14:textId="77777777" w:rsidTr="00851A31">
        <w:tc>
          <w:tcPr>
            <w:tcW w:w="4400" w:type="dxa"/>
          </w:tcPr>
          <w:p w14:paraId="37B993F8" w14:textId="2EB3A57D" w:rsidR="000A6ABD" w:rsidRDefault="000A6ABD" w:rsidP="000A6ABD">
            <w:pPr>
              <w:ind w:firstLine="0"/>
            </w:pPr>
            <w:r>
              <w:t>Что приоритетно в жизни</w:t>
            </w:r>
          </w:p>
        </w:tc>
        <w:tc>
          <w:tcPr>
            <w:tcW w:w="5120" w:type="dxa"/>
          </w:tcPr>
          <w:p w14:paraId="656E67EF" w14:textId="1D9946C2" w:rsidR="000A6ABD" w:rsidRDefault="000A6ABD" w:rsidP="000A6ABD">
            <w:pPr>
              <w:ind w:firstLine="0"/>
            </w:pPr>
            <w:r>
              <w:t>Карьера, самореализация</w:t>
            </w:r>
          </w:p>
        </w:tc>
      </w:tr>
      <w:tr w:rsidR="000A6ABD" w14:paraId="10BE1E10" w14:textId="77777777" w:rsidTr="00851A31">
        <w:tc>
          <w:tcPr>
            <w:tcW w:w="4400" w:type="dxa"/>
          </w:tcPr>
          <w:p w14:paraId="36C969E7" w14:textId="77777777" w:rsidR="000A6ABD" w:rsidRDefault="000A6ABD" w:rsidP="000A6ABD">
            <w:pPr>
              <w:ind w:firstLine="0"/>
            </w:pPr>
            <w:r>
              <w:t>Техническая подготовка</w:t>
            </w:r>
          </w:p>
        </w:tc>
        <w:tc>
          <w:tcPr>
            <w:tcW w:w="5120" w:type="dxa"/>
          </w:tcPr>
          <w:p w14:paraId="67F08228" w14:textId="134F270F" w:rsidR="000A6ABD" w:rsidRDefault="000A6ABD" w:rsidP="000A6ABD">
            <w:pPr>
              <w:ind w:firstLine="0"/>
            </w:pPr>
            <w:r>
              <w:t>Обладает</w:t>
            </w:r>
            <w:r w:rsidRPr="00D3295F">
              <w:t xml:space="preserve"> высокими коммуникативными</w:t>
            </w:r>
            <w:r>
              <w:t xml:space="preserve"> и </w:t>
            </w:r>
            <w:r w:rsidRPr="00D3295F">
              <w:t>компьютерными навыками, которые позволяют ей эффективно общаться</w:t>
            </w:r>
            <w:r>
              <w:t xml:space="preserve"> с </w:t>
            </w:r>
            <w:r w:rsidRPr="00D3295F">
              <w:t>клиентами</w:t>
            </w:r>
            <w:r>
              <w:t xml:space="preserve"> и </w:t>
            </w:r>
            <w:r w:rsidRPr="00D3295F">
              <w:t>предоставл</w:t>
            </w:r>
            <w:r>
              <w:t xml:space="preserve">ять им хорошее качество графических услуг </w:t>
            </w:r>
          </w:p>
        </w:tc>
      </w:tr>
      <w:tr w:rsidR="000A6ABD" w14:paraId="430BAF16" w14:textId="77777777" w:rsidTr="00851A31">
        <w:tc>
          <w:tcPr>
            <w:tcW w:w="4400" w:type="dxa"/>
          </w:tcPr>
          <w:p w14:paraId="68940402" w14:textId="77777777" w:rsidR="000A6ABD" w:rsidRDefault="000A6ABD" w:rsidP="000A6ABD">
            <w:pPr>
              <w:ind w:firstLine="0"/>
            </w:pPr>
            <w:r>
              <w:t>Задача</w:t>
            </w:r>
          </w:p>
        </w:tc>
        <w:tc>
          <w:tcPr>
            <w:tcW w:w="5120" w:type="dxa"/>
          </w:tcPr>
          <w:p w14:paraId="116AA369" w14:textId="12F06DE8" w:rsidR="000A6ABD" w:rsidRDefault="000A6ABD" w:rsidP="000A6ABD">
            <w:pPr>
              <w:ind w:firstLine="0"/>
            </w:pPr>
            <w:r>
              <w:t>Составить индивидуальный курс</w:t>
            </w:r>
          </w:p>
        </w:tc>
      </w:tr>
      <w:tr w:rsidR="000A6ABD" w14:paraId="7D501B9D" w14:textId="77777777" w:rsidTr="00851A31">
        <w:tc>
          <w:tcPr>
            <w:tcW w:w="4400" w:type="dxa"/>
          </w:tcPr>
          <w:p w14:paraId="3248C4D2" w14:textId="6CE31C0E" w:rsidR="000A6ABD" w:rsidRDefault="000A6ABD" w:rsidP="000A6ABD">
            <w:pPr>
              <w:ind w:firstLine="0"/>
            </w:pPr>
            <w:r>
              <w:t>Требования к сайту</w:t>
            </w:r>
          </w:p>
        </w:tc>
        <w:tc>
          <w:tcPr>
            <w:tcW w:w="5120" w:type="dxa"/>
          </w:tcPr>
          <w:p w14:paraId="2CB3805C" w14:textId="439AAEC2" w:rsidR="000A6ABD" w:rsidRDefault="000A6ABD" w:rsidP="000A6ABD">
            <w:pPr>
              <w:ind w:firstLine="0"/>
            </w:pPr>
            <w:r>
              <w:t>Понятность, удобство использования, понятная структура сайта. П</w:t>
            </w:r>
            <w:r w:rsidRPr="00D93C59">
              <w:t>редоставление примеров успешных работ студентов</w:t>
            </w:r>
            <w:r>
              <w:t xml:space="preserve"> и </w:t>
            </w:r>
            <w:r w:rsidRPr="00D93C59">
              <w:t>преподавателей</w:t>
            </w:r>
            <w:r>
              <w:t xml:space="preserve"> для </w:t>
            </w:r>
            <w:r w:rsidRPr="00D93C59">
              <w:t>вдохновения</w:t>
            </w:r>
            <w:r>
              <w:t xml:space="preserve"> и </w:t>
            </w:r>
            <w:r w:rsidRPr="00D93C59">
              <w:t>понимания уровня обучения</w:t>
            </w:r>
            <w:r>
              <w:t>, о</w:t>
            </w:r>
            <w:r w:rsidRPr="00A12378">
              <w:t>тзыв</w:t>
            </w:r>
            <w:r>
              <w:t>ы</w:t>
            </w:r>
            <w:r w:rsidRPr="00A12378">
              <w:t xml:space="preserve"> других пользователей</w:t>
            </w:r>
            <w:r>
              <w:t>,</w:t>
            </w:r>
            <w:r w:rsidRPr="00A12378">
              <w:t xml:space="preserve"> рейтинг курсов</w:t>
            </w:r>
          </w:p>
        </w:tc>
      </w:tr>
    </w:tbl>
    <w:p w14:paraId="28956139" w14:textId="1F805C00" w:rsidR="00723BA2" w:rsidRPr="00723BA2" w:rsidRDefault="005A6ABB" w:rsidP="00EB5FC1">
      <w:pPr>
        <w:pStyle w:val="af3"/>
      </w:pPr>
      <w:r>
        <w:t>Для </w:t>
      </w:r>
      <w:r w:rsidR="00536744">
        <w:t>Анны</w:t>
      </w:r>
      <w:r w:rsidR="00723BA2">
        <w:t xml:space="preserve"> составлен следующий сценарий: предварительно зарегистрировавшись</w:t>
      </w:r>
      <w:r w:rsidR="000A6ABD">
        <w:t xml:space="preserve"> на </w:t>
      </w:r>
      <w:r w:rsidR="00723BA2">
        <w:t>сайте, Анна переходит</w:t>
      </w:r>
      <w:r w:rsidR="000A6ABD">
        <w:t xml:space="preserve"> на </w:t>
      </w:r>
      <w:r w:rsidR="00723BA2">
        <w:t xml:space="preserve">страницу «Курсы», где отображается каталог курсов школы. Она </w:t>
      </w:r>
      <w:r w:rsidR="006D2BD6">
        <w:t xml:space="preserve">внимательно </w:t>
      </w:r>
      <w:r w:rsidR="00723BA2">
        <w:t>просматривает все курсы</w:t>
      </w:r>
      <w:r w:rsidR="000A6ABD">
        <w:t xml:space="preserve"> и </w:t>
      </w:r>
      <w:r w:rsidR="006D2BD6">
        <w:t>доходит до блока, где предлагается составить индивидуальный курс,</w:t>
      </w:r>
      <w:r w:rsidR="000A6ABD">
        <w:t xml:space="preserve"> и </w:t>
      </w:r>
      <w:r w:rsidR="006D2BD6">
        <w:t xml:space="preserve">решает записаться. </w:t>
      </w:r>
      <w:r w:rsidR="00723BA2">
        <w:t>Она нажимает</w:t>
      </w:r>
      <w:r w:rsidR="000A6ABD">
        <w:t xml:space="preserve"> на </w:t>
      </w:r>
      <w:r w:rsidR="00723BA2" w:rsidRPr="00723BA2">
        <w:t xml:space="preserve">кнопку </w:t>
      </w:r>
      <w:r w:rsidR="00A7292E">
        <w:t>«</w:t>
      </w:r>
      <w:r w:rsidR="006D2BD6">
        <w:t>Составить свой курс</w:t>
      </w:r>
      <w:r w:rsidR="00A7292E">
        <w:t>»</w:t>
      </w:r>
      <w:r w:rsidR="00723BA2" w:rsidRPr="00723BA2">
        <w:t>.</w:t>
      </w:r>
      <w:r w:rsidR="00723BA2">
        <w:t xml:space="preserve"> </w:t>
      </w:r>
      <w:r w:rsidR="00723BA2" w:rsidRPr="000C4008">
        <w:t xml:space="preserve">Система перенаправляет </w:t>
      </w:r>
      <w:r w:rsidR="00723BA2">
        <w:t>Анну</w:t>
      </w:r>
      <w:r w:rsidR="000A6ABD">
        <w:t xml:space="preserve"> на </w:t>
      </w:r>
      <w:r w:rsidR="00723BA2" w:rsidRPr="000C4008">
        <w:t>страницу</w:t>
      </w:r>
      <w:r w:rsidR="000A6ABD">
        <w:t xml:space="preserve"> с </w:t>
      </w:r>
      <w:r w:rsidR="006D2BD6">
        <w:t>каталогом уроков, где Анна выбирает наиболее понравившиеся</w:t>
      </w:r>
      <w:r w:rsidR="000A6ABD">
        <w:t xml:space="preserve"> и </w:t>
      </w:r>
      <w:r w:rsidR="006D2BD6">
        <w:t>подходящие</w:t>
      </w:r>
      <w:r w:rsidR="000A6ABD">
        <w:t xml:space="preserve"> для </w:t>
      </w:r>
      <w:r w:rsidR="006D2BD6">
        <w:t>неё</w:t>
      </w:r>
      <w:r w:rsidR="000A6ABD">
        <w:t xml:space="preserve"> для </w:t>
      </w:r>
      <w:r w:rsidR="006D2BD6">
        <w:t>её персонального курса. Она нажимает</w:t>
      </w:r>
      <w:r w:rsidR="000A6ABD">
        <w:t xml:space="preserve"> на </w:t>
      </w:r>
      <w:r w:rsidR="006D2BD6">
        <w:t xml:space="preserve">кнопку «Далее», после чего открывается форма </w:t>
      </w:r>
      <w:r w:rsidR="00723BA2" w:rsidRPr="000C4008">
        <w:t>заявки.</w:t>
      </w:r>
      <w:r w:rsidR="00723BA2">
        <w:t xml:space="preserve"> Девушка</w:t>
      </w:r>
      <w:r w:rsidR="00723BA2" w:rsidRPr="000C4008">
        <w:t xml:space="preserve"> заполн</w:t>
      </w:r>
      <w:r w:rsidR="00723BA2">
        <w:t xml:space="preserve">яет форму заявки, указывая </w:t>
      </w:r>
      <w:r w:rsidR="006D2BD6">
        <w:t>преподавателя</w:t>
      </w:r>
      <w:r w:rsidR="000A6ABD">
        <w:t xml:space="preserve"> и </w:t>
      </w:r>
      <w:r w:rsidR="006D2BD6">
        <w:t>удобное</w:t>
      </w:r>
      <w:r w:rsidR="000A6ABD">
        <w:t xml:space="preserve"> для </w:t>
      </w:r>
      <w:r w:rsidR="006D2BD6">
        <w:t>неё время занятий</w:t>
      </w:r>
      <w:r w:rsidR="000A6ABD">
        <w:t xml:space="preserve"> и </w:t>
      </w:r>
      <w:r w:rsidR="006D2BD6">
        <w:t>нажимает</w:t>
      </w:r>
      <w:r w:rsidR="000A6ABD">
        <w:t xml:space="preserve"> на </w:t>
      </w:r>
      <w:r w:rsidR="006D2BD6">
        <w:t xml:space="preserve">кнопку «Далее». </w:t>
      </w:r>
      <w:r>
        <w:t>На </w:t>
      </w:r>
      <w:r w:rsidR="006D2BD6">
        <w:t>новой странице появляется вся информация</w:t>
      </w:r>
      <w:r w:rsidR="000A6ABD">
        <w:t xml:space="preserve"> о </w:t>
      </w:r>
      <w:r w:rsidR="006D2BD6">
        <w:t>составленном девушкой курсе, его стоимость. Девушка</w:t>
      </w:r>
      <w:r w:rsidR="00723BA2" w:rsidRPr="000C4008">
        <w:t xml:space="preserve"> подтверждает </w:t>
      </w:r>
      <w:r w:rsidR="006D2BD6">
        <w:t>информацию</w:t>
      </w:r>
      <w:r w:rsidR="00723BA2" w:rsidRPr="000C4008">
        <w:t>, нажимая</w:t>
      </w:r>
      <w:r w:rsidR="000A6ABD">
        <w:t xml:space="preserve"> на </w:t>
      </w:r>
      <w:r w:rsidR="00723BA2" w:rsidRPr="000C4008">
        <w:t xml:space="preserve">кнопку </w:t>
      </w:r>
      <w:r w:rsidR="00A7292E">
        <w:t>«</w:t>
      </w:r>
      <w:r w:rsidR="00723BA2" w:rsidRPr="000C4008">
        <w:t>Отправить</w:t>
      </w:r>
      <w:r w:rsidR="00A7292E">
        <w:t>»</w:t>
      </w:r>
      <w:r w:rsidR="004C2D7D">
        <w:t>, после чего получает сообщение, что администратор сайта свяжется</w:t>
      </w:r>
      <w:r w:rsidR="000A6ABD">
        <w:t xml:space="preserve"> с </w:t>
      </w:r>
      <w:r w:rsidR="004C2D7D">
        <w:t>Анной</w:t>
      </w:r>
      <w:r w:rsidR="000A6ABD">
        <w:t xml:space="preserve"> для </w:t>
      </w:r>
      <w:r w:rsidR="004C2D7D">
        <w:t xml:space="preserve">подтверждения. </w:t>
      </w:r>
      <w:r w:rsidR="00723BA2" w:rsidRPr="000C4008">
        <w:t>Система отправляет уведомление</w:t>
      </w:r>
      <w:r w:rsidR="000A6ABD">
        <w:t xml:space="preserve"> о </w:t>
      </w:r>
      <w:r w:rsidR="00723BA2" w:rsidRPr="000C4008">
        <w:t>заявке</w:t>
      </w:r>
      <w:r w:rsidR="000A6ABD">
        <w:t xml:space="preserve"> с </w:t>
      </w:r>
      <w:r w:rsidR="006D2BD6">
        <w:t xml:space="preserve">индивидуальным обучением </w:t>
      </w:r>
      <w:r w:rsidR="00723BA2" w:rsidRPr="000C4008">
        <w:t>администратору сайта</w:t>
      </w:r>
      <w:r w:rsidR="00723BA2">
        <w:t>.</w:t>
      </w:r>
      <w:r w:rsidR="004C2D7D">
        <w:t xml:space="preserve"> </w:t>
      </w:r>
      <w:r w:rsidR="00723BA2" w:rsidRPr="000C4008">
        <w:t>Администратор обрабатывает заявку</w:t>
      </w:r>
      <w:r w:rsidR="000A6ABD">
        <w:t xml:space="preserve"> и </w:t>
      </w:r>
      <w:r w:rsidR="00723BA2" w:rsidRPr="000C4008">
        <w:t>связывается</w:t>
      </w:r>
      <w:r w:rsidR="000A6ABD">
        <w:t xml:space="preserve"> с </w:t>
      </w:r>
      <w:r w:rsidR="004C2D7D">
        <w:t>Анной</w:t>
      </w:r>
      <w:r w:rsidR="000A6ABD">
        <w:t xml:space="preserve"> для </w:t>
      </w:r>
      <w:r w:rsidR="006D2BD6">
        <w:t>согласования курса</w:t>
      </w:r>
      <w:r w:rsidR="000A6ABD">
        <w:t xml:space="preserve"> и </w:t>
      </w:r>
      <w:r w:rsidR="00723BA2" w:rsidRPr="000C4008">
        <w:t>подтверждени</w:t>
      </w:r>
      <w:r w:rsidR="006D2BD6">
        <w:t>я заявки девушки</w:t>
      </w:r>
      <w:r w:rsidR="00723BA2" w:rsidRPr="000C4008">
        <w:t>.</w:t>
      </w:r>
      <w:r w:rsidR="004C2D7D">
        <w:t xml:space="preserve"> </w:t>
      </w:r>
      <w:r w:rsidR="00AF3F4A">
        <w:t>Она</w:t>
      </w:r>
      <w:r w:rsidR="00723BA2" w:rsidRPr="000C4008">
        <w:t xml:space="preserve"> получает подтверждение</w:t>
      </w:r>
      <w:r w:rsidR="000A6ABD">
        <w:t xml:space="preserve"> о </w:t>
      </w:r>
      <w:r w:rsidR="00723BA2" w:rsidRPr="000C4008">
        <w:t>своей записи</w:t>
      </w:r>
      <w:r w:rsidR="000A6ABD">
        <w:t xml:space="preserve"> на </w:t>
      </w:r>
      <w:r w:rsidR="00723BA2" w:rsidRPr="000C4008">
        <w:t>курс</w:t>
      </w:r>
      <w:r w:rsidR="000A6ABD">
        <w:t xml:space="preserve"> и </w:t>
      </w:r>
      <w:r w:rsidR="00723BA2" w:rsidRPr="000C4008">
        <w:t>информацию</w:t>
      </w:r>
      <w:r w:rsidR="000A6ABD">
        <w:t xml:space="preserve"> о </w:t>
      </w:r>
      <w:r w:rsidR="00723BA2" w:rsidRPr="000C4008">
        <w:t>дальнейших шагах.</w:t>
      </w:r>
    </w:p>
    <w:p w14:paraId="50EE06F5" w14:textId="0159A25E" w:rsidR="001A62E2" w:rsidRDefault="00C71873" w:rsidP="001A62E2">
      <w:pPr>
        <w:pStyle w:val="afa"/>
        <w:outlineLvl w:val="2"/>
      </w:pPr>
      <w:bookmarkStart w:id="15" w:name="_Toc166885144"/>
      <w:r>
        <w:lastRenderedPageBreak/>
        <w:t>2</w:t>
      </w:r>
      <w:r w:rsidR="001A62E2">
        <w:t>.1.2 Профиль пользователя №2</w:t>
      </w:r>
      <w:bookmarkEnd w:id="15"/>
    </w:p>
    <w:p w14:paraId="419FCD28" w14:textId="41C5C733" w:rsidR="00716D97" w:rsidRDefault="009210BD" w:rsidP="00716D97">
      <w:r>
        <w:rPr>
          <w:szCs w:val="28"/>
        </w:rPr>
        <w:t xml:space="preserve">Вторым персонажем является </w:t>
      </w:r>
      <w:r w:rsidR="0039348C">
        <w:rPr>
          <w:szCs w:val="28"/>
        </w:rPr>
        <w:t xml:space="preserve">клиент школы визажа </w:t>
      </w:r>
      <w:r w:rsidR="00C623C7" w:rsidRPr="00B6684E">
        <w:rPr>
          <w:szCs w:val="28"/>
        </w:rPr>
        <w:t>Татьяна</w:t>
      </w:r>
      <w:r w:rsidR="00C623C7">
        <w:rPr>
          <w:szCs w:val="28"/>
        </w:rPr>
        <w:t xml:space="preserve"> Игнатенко</w:t>
      </w:r>
      <w:r>
        <w:rPr>
          <w:szCs w:val="28"/>
        </w:rPr>
        <w:t>, которая р</w:t>
      </w:r>
      <w:r w:rsidR="00C623C7" w:rsidRPr="00B6684E">
        <w:rPr>
          <w:szCs w:val="28"/>
        </w:rPr>
        <w:t>аботает парикмахером</w:t>
      </w:r>
      <w:r w:rsidR="00020D25">
        <w:rPr>
          <w:szCs w:val="28"/>
        </w:rPr>
        <w:t>-</w:t>
      </w:r>
      <w:r w:rsidR="00C623C7" w:rsidRPr="00B6684E">
        <w:rPr>
          <w:szCs w:val="28"/>
        </w:rPr>
        <w:t>стилистом</w:t>
      </w:r>
      <w:r w:rsidR="000A6ABD">
        <w:rPr>
          <w:szCs w:val="28"/>
        </w:rPr>
        <w:t xml:space="preserve"> в </w:t>
      </w:r>
      <w:r w:rsidR="00C623C7" w:rsidRPr="00B6684E">
        <w:rPr>
          <w:szCs w:val="28"/>
        </w:rPr>
        <w:t>салоне красоты. Ввиду расширения спектра услуг, кампания предложила найти ей курсы</w:t>
      </w:r>
      <w:r w:rsidR="005A6ABB">
        <w:rPr>
          <w:szCs w:val="28"/>
        </w:rPr>
        <w:t xml:space="preserve"> по </w:t>
      </w:r>
      <w:r w:rsidR="00C623C7" w:rsidRPr="00B6684E">
        <w:rPr>
          <w:szCs w:val="28"/>
        </w:rPr>
        <w:t>визажу</w:t>
      </w:r>
      <w:r w:rsidR="000A6ABD">
        <w:rPr>
          <w:szCs w:val="28"/>
        </w:rPr>
        <w:t xml:space="preserve"> и </w:t>
      </w:r>
      <w:r w:rsidR="00C623C7" w:rsidRPr="00B6684E">
        <w:rPr>
          <w:szCs w:val="28"/>
        </w:rPr>
        <w:t>пройти их</w:t>
      </w:r>
      <w:r w:rsidR="000A6ABD">
        <w:rPr>
          <w:szCs w:val="28"/>
        </w:rPr>
        <w:t xml:space="preserve"> за </w:t>
      </w:r>
      <w:r w:rsidR="00C623C7" w:rsidRPr="00B6684E">
        <w:rPr>
          <w:szCs w:val="28"/>
        </w:rPr>
        <w:t>счет средств кампании. Татьяна работает</w:t>
      </w:r>
      <w:r w:rsidR="000A6ABD">
        <w:rPr>
          <w:szCs w:val="28"/>
        </w:rPr>
        <w:t xml:space="preserve"> в </w:t>
      </w:r>
      <w:r w:rsidR="00C623C7" w:rsidRPr="00B6684E">
        <w:rPr>
          <w:szCs w:val="28"/>
        </w:rPr>
        <w:t>данной кампании уже 5 лет</w:t>
      </w:r>
      <w:r w:rsidR="000A6ABD">
        <w:rPr>
          <w:szCs w:val="28"/>
        </w:rPr>
        <w:t xml:space="preserve"> и </w:t>
      </w:r>
      <w:r w:rsidR="00C623C7" w:rsidRPr="00B6684E">
        <w:rPr>
          <w:szCs w:val="28"/>
        </w:rPr>
        <w:t>не против повысить свою профессиональную значимость</w:t>
      </w:r>
      <w:r w:rsidR="000A6ABD">
        <w:rPr>
          <w:szCs w:val="28"/>
        </w:rPr>
        <w:t xml:space="preserve"> в </w:t>
      </w:r>
      <w:r w:rsidR="00C623C7" w:rsidRPr="00B6684E">
        <w:rPr>
          <w:szCs w:val="28"/>
        </w:rPr>
        <w:t>ней. Она ищет курсы, которые</w:t>
      </w:r>
      <w:r w:rsidR="000A6ABD">
        <w:rPr>
          <w:szCs w:val="28"/>
        </w:rPr>
        <w:t xml:space="preserve"> за </w:t>
      </w:r>
      <w:r w:rsidR="00C623C7" w:rsidRPr="00B6684E">
        <w:rPr>
          <w:szCs w:val="28"/>
        </w:rPr>
        <w:t>короткий промежуток времени научат ее делать базовый макияж.</w:t>
      </w:r>
      <w:r w:rsidR="00716D97" w:rsidRPr="00716D97">
        <w:t xml:space="preserve"> </w:t>
      </w:r>
      <w:r w:rsidR="00684F7A">
        <w:t>Она</w:t>
      </w:r>
      <w:r w:rsidR="00684F7A" w:rsidRPr="00684F7A">
        <w:t xml:space="preserve"> ожидает </w:t>
      </w:r>
      <w:r w:rsidR="00684F7A">
        <w:t>получить</w:t>
      </w:r>
      <w:r w:rsidR="00684F7A" w:rsidRPr="00684F7A">
        <w:t xml:space="preserve"> максимум практических занятий</w:t>
      </w:r>
      <w:r w:rsidR="000A6ABD">
        <w:t xml:space="preserve"> от </w:t>
      </w:r>
      <w:r w:rsidR="00684F7A" w:rsidRPr="00684F7A">
        <w:t>опытны</w:t>
      </w:r>
      <w:r w:rsidR="00684F7A">
        <w:t>х</w:t>
      </w:r>
      <w:r w:rsidR="00684F7A" w:rsidRPr="00684F7A">
        <w:t xml:space="preserve"> преподавател</w:t>
      </w:r>
      <w:r w:rsidR="00684F7A">
        <w:t xml:space="preserve">ей. </w:t>
      </w:r>
      <w:r w:rsidR="00716D97">
        <w:t>Более подробная информация представлена</w:t>
      </w:r>
      <w:r w:rsidR="000A6ABD">
        <w:t xml:space="preserve"> в </w:t>
      </w:r>
      <w:r w:rsidR="00716D97">
        <w:t xml:space="preserve">таблице </w:t>
      </w:r>
      <w:r w:rsidR="00C71873">
        <w:t>2</w:t>
      </w:r>
      <w:r w:rsidR="00716D97">
        <w:t>.2.</w:t>
      </w:r>
    </w:p>
    <w:p w14:paraId="2A8E495B" w14:textId="080BFEAA" w:rsidR="00716D97" w:rsidRDefault="00716D97" w:rsidP="00716D97">
      <w:pPr>
        <w:pStyle w:val="af1"/>
      </w:pPr>
      <w:r>
        <w:t>Таблица </w:t>
      </w:r>
      <w:r w:rsidR="00C71873">
        <w:t>2</w:t>
      </w:r>
      <w:r>
        <w:t xml:space="preserve">.2 – </w:t>
      </w:r>
      <w:r w:rsidRPr="00DF009A">
        <w:t>Описание основного профиля пользователя</w:t>
      </w:r>
      <w:r>
        <w:t xml:space="preserve"> Татьяны Игнатенко</w:t>
      </w:r>
    </w:p>
    <w:tbl>
      <w:tblPr>
        <w:tblStyle w:val="ac"/>
        <w:tblW w:w="5000" w:type="pct"/>
        <w:tblLook w:val="04A0" w:firstRow="1" w:lastRow="0" w:firstColumn="1" w:lastColumn="0" w:noHBand="0" w:noVBand="1"/>
      </w:tblPr>
      <w:tblGrid>
        <w:gridCol w:w="4634"/>
        <w:gridCol w:w="5391"/>
      </w:tblGrid>
      <w:tr w:rsidR="00716D97" w14:paraId="7EEE84C2" w14:textId="77777777" w:rsidTr="002922C1">
        <w:tc>
          <w:tcPr>
            <w:tcW w:w="2311" w:type="pct"/>
          </w:tcPr>
          <w:p w14:paraId="2FA0E906" w14:textId="77777777" w:rsidR="00716D97" w:rsidRDefault="00716D97" w:rsidP="00187B71">
            <w:pPr>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2689" w:type="pct"/>
            <w:vAlign w:val="center"/>
          </w:tcPr>
          <w:p w14:paraId="4B18512A" w14:textId="77777777" w:rsidR="00716D97" w:rsidRDefault="00716D97" w:rsidP="00187B71">
            <w:pPr>
              <w:ind w:firstLine="0"/>
              <w:jc w:val="center"/>
            </w:pPr>
            <w:r>
              <w:rPr>
                <w:rFonts w:eastAsia="Times New Roman"/>
                <w:color w:val="000000"/>
                <w:szCs w:val="28"/>
              </w:rPr>
              <w:t>Социально-демографическая характеристика профиля пользователя</w:t>
            </w:r>
          </w:p>
        </w:tc>
      </w:tr>
      <w:tr w:rsidR="00716D97" w14:paraId="7E84D9FE" w14:textId="77777777" w:rsidTr="002922C1">
        <w:tc>
          <w:tcPr>
            <w:tcW w:w="2311" w:type="pct"/>
          </w:tcPr>
          <w:p w14:paraId="1F67F1C7" w14:textId="77777777" w:rsidR="00716D97" w:rsidRDefault="00716D97" w:rsidP="00187B71">
            <w:pPr>
              <w:ind w:firstLine="0"/>
            </w:pPr>
            <w:r>
              <w:t>Место жительства</w:t>
            </w:r>
          </w:p>
        </w:tc>
        <w:tc>
          <w:tcPr>
            <w:tcW w:w="2689" w:type="pct"/>
          </w:tcPr>
          <w:p w14:paraId="71B316F6" w14:textId="77777777" w:rsidR="00716D97" w:rsidRDefault="00716D97" w:rsidP="00187B71">
            <w:pPr>
              <w:ind w:firstLine="0"/>
            </w:pPr>
            <w:r>
              <w:t>Беларусь, г. Минск</w:t>
            </w:r>
          </w:p>
        </w:tc>
      </w:tr>
      <w:tr w:rsidR="00716D97" w14:paraId="02F2B4DA" w14:textId="77777777" w:rsidTr="002922C1">
        <w:tc>
          <w:tcPr>
            <w:tcW w:w="2311" w:type="pct"/>
          </w:tcPr>
          <w:p w14:paraId="49ABE494" w14:textId="783B0ED0" w:rsidR="00716D97" w:rsidRDefault="00716D97" w:rsidP="00187B71">
            <w:pPr>
              <w:ind w:firstLine="0"/>
            </w:pPr>
            <w:r>
              <w:t>Род занятий</w:t>
            </w:r>
            <w:r w:rsidR="00C32B79" w:rsidRPr="00C32B79">
              <w:t>, возраст</w:t>
            </w:r>
          </w:p>
        </w:tc>
        <w:tc>
          <w:tcPr>
            <w:tcW w:w="2689" w:type="pct"/>
          </w:tcPr>
          <w:p w14:paraId="626CCC9E" w14:textId="78F727ED" w:rsidR="00716D97" w:rsidRDefault="00716D97" w:rsidP="00187B71">
            <w:pPr>
              <w:ind w:firstLine="0"/>
            </w:pPr>
            <w:r>
              <w:t>Парикмахер-стилист</w:t>
            </w:r>
            <w:r w:rsidR="00C32B79">
              <w:t>, 35 лет</w:t>
            </w:r>
          </w:p>
        </w:tc>
      </w:tr>
      <w:tr w:rsidR="00716D97" w14:paraId="62C6CA71" w14:textId="77777777" w:rsidTr="002922C1">
        <w:tc>
          <w:tcPr>
            <w:tcW w:w="2311" w:type="pct"/>
          </w:tcPr>
          <w:p w14:paraId="3410AE71" w14:textId="77777777" w:rsidR="00716D97" w:rsidRDefault="00716D97" w:rsidP="00187B71">
            <w:pPr>
              <w:ind w:firstLine="0"/>
            </w:pPr>
            <w:r>
              <w:t>Информация</w:t>
            </w:r>
          </w:p>
        </w:tc>
        <w:tc>
          <w:tcPr>
            <w:tcW w:w="2689" w:type="pct"/>
          </w:tcPr>
          <w:p w14:paraId="7F00F513" w14:textId="7BDF7AE5" w:rsidR="001174F6" w:rsidRDefault="001174F6" w:rsidP="00187B71">
            <w:pPr>
              <w:ind w:firstLine="0"/>
            </w:pPr>
            <w:r>
              <w:t xml:space="preserve">Татьяна интересуется </w:t>
            </w:r>
            <w:r w:rsidRPr="00B6684E">
              <w:rPr>
                <w:szCs w:val="28"/>
              </w:rPr>
              <w:t>прическ</w:t>
            </w:r>
            <w:r>
              <w:rPr>
                <w:szCs w:val="28"/>
              </w:rPr>
              <w:t>ами</w:t>
            </w:r>
            <w:r w:rsidRPr="00B6684E">
              <w:rPr>
                <w:szCs w:val="28"/>
              </w:rPr>
              <w:t xml:space="preserve">, </w:t>
            </w:r>
            <w:r>
              <w:rPr>
                <w:szCs w:val="28"/>
              </w:rPr>
              <w:t xml:space="preserve">модой, составлением интересных </w:t>
            </w:r>
            <w:r w:rsidRPr="00B6684E">
              <w:rPr>
                <w:szCs w:val="28"/>
              </w:rPr>
              <w:t>образ</w:t>
            </w:r>
            <w:r>
              <w:rPr>
                <w:szCs w:val="28"/>
              </w:rPr>
              <w:t>ов.</w:t>
            </w:r>
          </w:p>
        </w:tc>
      </w:tr>
      <w:tr w:rsidR="00716D97" w14:paraId="51F4EFAE" w14:textId="77777777" w:rsidTr="002922C1">
        <w:tc>
          <w:tcPr>
            <w:tcW w:w="2311" w:type="pct"/>
          </w:tcPr>
          <w:p w14:paraId="7F514AA8" w14:textId="77777777" w:rsidR="00716D97" w:rsidRDefault="00716D97" w:rsidP="00187B71">
            <w:pPr>
              <w:ind w:firstLine="0"/>
            </w:pPr>
            <w:r>
              <w:t>Интернет-активность</w:t>
            </w:r>
          </w:p>
        </w:tc>
        <w:tc>
          <w:tcPr>
            <w:tcW w:w="2689" w:type="pct"/>
          </w:tcPr>
          <w:p w14:paraId="6CAA07AA" w14:textId="1608DB51" w:rsidR="00716D97" w:rsidRPr="00880AC6" w:rsidRDefault="00880AC6" w:rsidP="00187B71">
            <w:pPr>
              <w:ind w:firstLine="0"/>
              <w:rPr>
                <w:lang w:val="en-US"/>
              </w:rPr>
            </w:pPr>
            <w:r>
              <w:t>Выше среднего</w:t>
            </w:r>
          </w:p>
        </w:tc>
      </w:tr>
      <w:tr w:rsidR="00716D97" w14:paraId="4035F4B6" w14:textId="77777777" w:rsidTr="002922C1">
        <w:tc>
          <w:tcPr>
            <w:tcW w:w="2311" w:type="pct"/>
          </w:tcPr>
          <w:p w14:paraId="3C9BC7D8" w14:textId="77777777" w:rsidR="00716D97" w:rsidRDefault="00716D97" w:rsidP="00187B71">
            <w:pPr>
              <w:ind w:firstLine="0"/>
            </w:pPr>
            <w:r>
              <w:t>Откуда получает информацию</w:t>
            </w:r>
          </w:p>
        </w:tc>
        <w:tc>
          <w:tcPr>
            <w:tcW w:w="2689" w:type="pct"/>
          </w:tcPr>
          <w:p w14:paraId="3F4E76F2" w14:textId="28B71736" w:rsidR="00716D97" w:rsidRDefault="00716D97" w:rsidP="00187B71">
            <w:pPr>
              <w:ind w:firstLine="0"/>
            </w:pPr>
            <w:r>
              <w:t>Сайты, новостные порталы</w:t>
            </w:r>
          </w:p>
        </w:tc>
      </w:tr>
      <w:tr w:rsidR="00716D97" w14:paraId="19F77B63" w14:textId="77777777" w:rsidTr="002922C1">
        <w:tc>
          <w:tcPr>
            <w:tcW w:w="2311" w:type="pct"/>
          </w:tcPr>
          <w:p w14:paraId="70F9B8F0" w14:textId="77777777" w:rsidR="00716D97" w:rsidRDefault="00716D97" w:rsidP="00187B71">
            <w:pPr>
              <w:ind w:firstLine="0"/>
            </w:pPr>
            <w:r>
              <w:t>Как проводит свободное время</w:t>
            </w:r>
          </w:p>
        </w:tc>
        <w:tc>
          <w:tcPr>
            <w:tcW w:w="2689" w:type="pct"/>
          </w:tcPr>
          <w:p w14:paraId="3738D2B0" w14:textId="77018BCB" w:rsidR="001174F6" w:rsidRDefault="005A6ABB" w:rsidP="00187B71">
            <w:pPr>
              <w:ind w:firstLine="0"/>
            </w:pPr>
            <w:r>
              <w:rPr>
                <w:szCs w:val="28"/>
              </w:rPr>
              <w:t>В </w:t>
            </w:r>
            <w:r w:rsidR="001174F6" w:rsidRPr="00B6684E">
              <w:rPr>
                <w:szCs w:val="28"/>
              </w:rPr>
              <w:t>свободное время обычно находится дома со своим супругом. Часто ходят</w:t>
            </w:r>
            <w:r w:rsidR="000A6ABD">
              <w:rPr>
                <w:szCs w:val="28"/>
              </w:rPr>
              <w:t xml:space="preserve"> в </w:t>
            </w:r>
            <w:r w:rsidR="001174F6" w:rsidRPr="00B6684E">
              <w:rPr>
                <w:szCs w:val="28"/>
              </w:rPr>
              <w:t>театр вместе.</w:t>
            </w:r>
            <w:r w:rsidR="001174F6">
              <w:rPr>
                <w:szCs w:val="28"/>
              </w:rPr>
              <w:t xml:space="preserve"> Ходит</w:t>
            </w:r>
            <w:r w:rsidR="000A6ABD">
              <w:rPr>
                <w:szCs w:val="28"/>
              </w:rPr>
              <w:t xml:space="preserve"> в </w:t>
            </w:r>
            <w:r w:rsidR="001174F6" w:rsidRPr="00B6684E">
              <w:rPr>
                <w:szCs w:val="28"/>
              </w:rPr>
              <w:t xml:space="preserve">кафе, </w:t>
            </w:r>
            <w:r w:rsidR="001174F6">
              <w:rPr>
                <w:szCs w:val="28"/>
              </w:rPr>
              <w:t xml:space="preserve">ведёт </w:t>
            </w:r>
            <w:r w:rsidR="001174F6" w:rsidRPr="00B6684E">
              <w:rPr>
                <w:szCs w:val="28"/>
              </w:rPr>
              <w:t>светск</w:t>
            </w:r>
            <w:r w:rsidR="001174F6">
              <w:rPr>
                <w:szCs w:val="28"/>
              </w:rPr>
              <w:t>ую</w:t>
            </w:r>
            <w:r w:rsidR="001174F6" w:rsidRPr="00B6684E">
              <w:rPr>
                <w:szCs w:val="28"/>
              </w:rPr>
              <w:t xml:space="preserve"> жизнь, </w:t>
            </w:r>
            <w:r w:rsidR="001174F6">
              <w:rPr>
                <w:szCs w:val="28"/>
              </w:rPr>
              <w:t xml:space="preserve">посещает </w:t>
            </w:r>
            <w:r w:rsidR="001174F6" w:rsidRPr="00B6684E">
              <w:rPr>
                <w:szCs w:val="28"/>
              </w:rPr>
              <w:t>культурные мероприятия</w:t>
            </w:r>
          </w:p>
        </w:tc>
      </w:tr>
      <w:tr w:rsidR="00716D97" w14:paraId="36982FC7" w14:textId="77777777" w:rsidTr="002922C1">
        <w:tc>
          <w:tcPr>
            <w:tcW w:w="2311" w:type="pct"/>
          </w:tcPr>
          <w:p w14:paraId="46454973" w14:textId="350A39E3" w:rsidR="00716D97" w:rsidRDefault="00716D97" w:rsidP="00187B71">
            <w:pPr>
              <w:ind w:firstLine="0"/>
            </w:pPr>
            <w:r>
              <w:t>Что приоритетно</w:t>
            </w:r>
            <w:r w:rsidR="000A6ABD">
              <w:t xml:space="preserve"> в </w:t>
            </w:r>
            <w:r>
              <w:t>жизни</w:t>
            </w:r>
          </w:p>
        </w:tc>
        <w:tc>
          <w:tcPr>
            <w:tcW w:w="2689" w:type="pct"/>
          </w:tcPr>
          <w:p w14:paraId="6B1F9B5D" w14:textId="0B059C78" w:rsidR="00716D97" w:rsidRDefault="001174F6" w:rsidP="00187B71">
            <w:pPr>
              <w:ind w:firstLine="0"/>
            </w:pPr>
            <w:r>
              <w:t>Семья</w:t>
            </w:r>
            <w:r w:rsidR="00716D97">
              <w:t>, самореализация</w:t>
            </w:r>
          </w:p>
        </w:tc>
      </w:tr>
      <w:tr w:rsidR="00716D97" w14:paraId="015F8562" w14:textId="77777777" w:rsidTr="002922C1">
        <w:tc>
          <w:tcPr>
            <w:tcW w:w="2311" w:type="pct"/>
          </w:tcPr>
          <w:p w14:paraId="076DBBD7" w14:textId="77777777" w:rsidR="00716D97" w:rsidRDefault="00716D97" w:rsidP="00187B71">
            <w:pPr>
              <w:ind w:firstLine="0"/>
            </w:pPr>
            <w:r>
              <w:t>Техническая подготовка</w:t>
            </w:r>
          </w:p>
        </w:tc>
        <w:tc>
          <w:tcPr>
            <w:tcW w:w="2689" w:type="pct"/>
          </w:tcPr>
          <w:p w14:paraId="17CBD2B7" w14:textId="1B7823B7" w:rsidR="00716D97" w:rsidRDefault="00F6278E" w:rsidP="00187B71">
            <w:pPr>
              <w:ind w:firstLine="0"/>
            </w:pPr>
            <w:r>
              <w:t>Пользуется смартфоном</w:t>
            </w:r>
            <w:r w:rsidR="000A6ABD">
              <w:t xml:space="preserve"> и </w:t>
            </w:r>
            <w:r>
              <w:t>ноутбуком</w:t>
            </w:r>
          </w:p>
        </w:tc>
      </w:tr>
      <w:tr w:rsidR="00716D97" w14:paraId="6FDB6B0F" w14:textId="77777777" w:rsidTr="002922C1">
        <w:tc>
          <w:tcPr>
            <w:tcW w:w="2311" w:type="pct"/>
          </w:tcPr>
          <w:p w14:paraId="488CBE58" w14:textId="77777777" w:rsidR="00716D97" w:rsidRDefault="00716D97" w:rsidP="00187B71">
            <w:pPr>
              <w:ind w:firstLine="0"/>
            </w:pPr>
            <w:r>
              <w:t>Задача</w:t>
            </w:r>
          </w:p>
        </w:tc>
        <w:tc>
          <w:tcPr>
            <w:tcW w:w="2689" w:type="pct"/>
          </w:tcPr>
          <w:p w14:paraId="5A6F0338" w14:textId="7BA3F1EB" w:rsidR="00716D97" w:rsidRDefault="00716D97" w:rsidP="00187B71">
            <w:pPr>
              <w:ind w:firstLine="0"/>
            </w:pPr>
            <w:r>
              <w:t>Записаться</w:t>
            </w:r>
            <w:r w:rsidR="000A6ABD">
              <w:t xml:space="preserve"> на </w:t>
            </w:r>
            <w:r>
              <w:t>курс школы</w:t>
            </w:r>
          </w:p>
        </w:tc>
      </w:tr>
      <w:tr w:rsidR="00716D97" w14:paraId="0CD0D878" w14:textId="77777777" w:rsidTr="002922C1">
        <w:tc>
          <w:tcPr>
            <w:tcW w:w="2311" w:type="pct"/>
          </w:tcPr>
          <w:p w14:paraId="4FA717FB" w14:textId="36A6AEEA" w:rsidR="00716D97" w:rsidRDefault="00716D97" w:rsidP="00187B71">
            <w:pPr>
              <w:ind w:firstLine="0"/>
            </w:pPr>
            <w:r>
              <w:t>Требования</w:t>
            </w:r>
            <w:r w:rsidR="000A6ABD">
              <w:t xml:space="preserve"> к </w:t>
            </w:r>
            <w:r>
              <w:t>сайту</w:t>
            </w:r>
          </w:p>
        </w:tc>
        <w:tc>
          <w:tcPr>
            <w:tcW w:w="2689" w:type="pct"/>
          </w:tcPr>
          <w:p w14:paraId="584FEA00" w14:textId="4D8C268C" w:rsidR="00716D97" w:rsidRDefault="00716D97" w:rsidP="00187B71">
            <w:pPr>
              <w:ind w:firstLine="0"/>
            </w:pPr>
            <w:r>
              <w:t>Понятность, удобство использования</w:t>
            </w:r>
            <w:r w:rsidR="00592151">
              <w:t>, скорость поиска необходимой информации</w:t>
            </w:r>
            <w:r>
              <w:t>. И</w:t>
            </w:r>
            <w:r w:rsidRPr="00D93C59">
              <w:t>нформативные материалы</w:t>
            </w:r>
            <w:r w:rsidR="000A6ABD">
              <w:t xml:space="preserve"> о </w:t>
            </w:r>
            <w:r w:rsidRPr="00D93C59">
              <w:t>курсах визажа, темы обучения, преподавателях</w:t>
            </w:r>
            <w:r w:rsidR="000A6ABD">
              <w:t xml:space="preserve"> и </w:t>
            </w:r>
            <w:r w:rsidR="00D51196">
              <w:t>их опыте</w:t>
            </w:r>
            <w:r>
              <w:t xml:space="preserve">. </w:t>
            </w:r>
          </w:p>
        </w:tc>
      </w:tr>
    </w:tbl>
    <w:p w14:paraId="2721651E" w14:textId="07E8218F" w:rsidR="006672B3" w:rsidRPr="006672B3" w:rsidRDefault="005A6ABB" w:rsidP="00106AFB">
      <w:pPr>
        <w:pStyle w:val="af3"/>
      </w:pPr>
      <w:r>
        <w:t>Для </w:t>
      </w:r>
      <w:r w:rsidR="001174F6">
        <w:t xml:space="preserve">данного пользователя составлен следующий сценарий: </w:t>
      </w:r>
      <w:r w:rsidR="0095718C">
        <w:t>Татьяна</w:t>
      </w:r>
      <w:r w:rsidR="0095718C" w:rsidRPr="000C4008">
        <w:t xml:space="preserve"> </w:t>
      </w:r>
      <w:r w:rsidR="001174F6">
        <w:t>переходит</w:t>
      </w:r>
      <w:r w:rsidR="000A6ABD">
        <w:t xml:space="preserve"> на </w:t>
      </w:r>
      <w:r w:rsidR="001174F6">
        <w:t>страницу «Курсы»</w:t>
      </w:r>
      <w:r w:rsidR="000A6ABD">
        <w:t xml:space="preserve"> с </w:t>
      </w:r>
      <w:r w:rsidR="001174F6">
        <w:t>каталог</w:t>
      </w:r>
      <w:r w:rsidR="00AC64F2">
        <w:t>ом</w:t>
      </w:r>
      <w:r w:rsidR="001174F6">
        <w:t xml:space="preserve"> курсов школы. Она внимательно просматривает все курсы</w:t>
      </w:r>
      <w:r w:rsidR="000A6ABD">
        <w:t xml:space="preserve"> и </w:t>
      </w:r>
      <w:r w:rsidR="001174F6">
        <w:t xml:space="preserve">выбирает наиболее </w:t>
      </w:r>
      <w:r w:rsidR="002B6555">
        <w:t>подходящий</w:t>
      </w:r>
      <w:r w:rsidR="000A6ABD">
        <w:t xml:space="preserve"> для </w:t>
      </w:r>
      <w:r w:rsidR="002B6555">
        <w:t>неё</w:t>
      </w:r>
      <w:r w:rsidR="001174F6">
        <w:t xml:space="preserve">. </w:t>
      </w:r>
      <w:r w:rsidR="00AF3F4A">
        <w:t>После чего</w:t>
      </w:r>
      <w:r w:rsidR="001174F6">
        <w:t xml:space="preserve"> переходит</w:t>
      </w:r>
      <w:r w:rsidR="000A6ABD">
        <w:t xml:space="preserve"> на </w:t>
      </w:r>
      <w:r w:rsidR="001174F6">
        <w:t xml:space="preserve">страницу курса, где читает полное описание курса, </w:t>
      </w:r>
      <w:r w:rsidR="001174F6" w:rsidRPr="004A274A">
        <w:t>программ</w:t>
      </w:r>
      <w:r w:rsidR="001174F6">
        <w:t>у, примеры работ, отзывы</w:t>
      </w:r>
      <w:r w:rsidR="000A6ABD">
        <w:t xml:space="preserve"> и </w:t>
      </w:r>
      <w:r w:rsidR="001174F6" w:rsidRPr="004A274A">
        <w:t>стоимость</w:t>
      </w:r>
      <w:r w:rsidR="001174F6">
        <w:t>. Она нажимает</w:t>
      </w:r>
      <w:r w:rsidR="000A6ABD">
        <w:t xml:space="preserve"> на </w:t>
      </w:r>
      <w:r w:rsidR="001174F6" w:rsidRPr="00723BA2">
        <w:t xml:space="preserve">кнопку </w:t>
      </w:r>
      <w:r w:rsidR="001174F6">
        <w:t>«</w:t>
      </w:r>
      <w:r w:rsidR="001174F6" w:rsidRPr="00723BA2">
        <w:t>Записаться</w:t>
      </w:r>
      <w:r w:rsidR="000A6ABD">
        <w:t xml:space="preserve"> на </w:t>
      </w:r>
      <w:r w:rsidR="001174F6" w:rsidRPr="00723BA2">
        <w:t>курс</w:t>
      </w:r>
      <w:r w:rsidR="001174F6">
        <w:t>»</w:t>
      </w:r>
      <w:r w:rsidR="001174F6" w:rsidRPr="00723BA2">
        <w:t>.</w:t>
      </w:r>
      <w:r w:rsidR="001174F6">
        <w:t xml:space="preserve"> </w:t>
      </w:r>
      <w:r w:rsidR="001174F6" w:rsidRPr="000C4008">
        <w:t xml:space="preserve">Система перенаправляет </w:t>
      </w:r>
      <w:r w:rsidR="0095718C">
        <w:t>Татьяну</w:t>
      </w:r>
      <w:r w:rsidR="000A6ABD">
        <w:t xml:space="preserve"> на </w:t>
      </w:r>
      <w:r w:rsidR="001174F6" w:rsidRPr="000C4008">
        <w:t xml:space="preserve">страницу </w:t>
      </w:r>
      <w:r w:rsidR="00536744">
        <w:t>регистрации</w:t>
      </w:r>
      <w:r w:rsidR="000A6ABD">
        <w:t xml:space="preserve"> на </w:t>
      </w:r>
      <w:r w:rsidR="00536744">
        <w:t>сайте, где девушка заполняет поля формы</w:t>
      </w:r>
      <w:r w:rsidR="000A6ABD">
        <w:t xml:space="preserve"> и </w:t>
      </w:r>
      <w:r w:rsidR="00536744">
        <w:t>создаёт свою учётную запись</w:t>
      </w:r>
      <w:r w:rsidR="000A6ABD">
        <w:t xml:space="preserve"> на </w:t>
      </w:r>
      <w:r w:rsidR="00536744">
        <w:t>сайте. Затем</w:t>
      </w:r>
      <w:r w:rsidR="000A6ABD">
        <w:t xml:space="preserve"> в </w:t>
      </w:r>
      <w:r w:rsidR="001174F6" w:rsidRPr="000C4008">
        <w:t>форм</w:t>
      </w:r>
      <w:r w:rsidR="00536744">
        <w:t>е</w:t>
      </w:r>
      <w:r w:rsidR="001174F6" w:rsidRPr="000C4008">
        <w:t xml:space="preserve"> заявки</w:t>
      </w:r>
      <w:r w:rsidR="000C5B08">
        <w:t xml:space="preserve"> записи</w:t>
      </w:r>
      <w:r w:rsidR="000A6ABD">
        <w:t xml:space="preserve"> на </w:t>
      </w:r>
      <w:r w:rsidR="000C5B08">
        <w:t xml:space="preserve">курс она </w:t>
      </w:r>
      <w:r w:rsidR="001174F6">
        <w:t>указыв</w:t>
      </w:r>
      <w:r w:rsidR="000C5B08">
        <w:t>ает</w:t>
      </w:r>
      <w:r w:rsidR="001174F6">
        <w:t xml:space="preserve"> </w:t>
      </w:r>
      <w:r w:rsidR="001174F6" w:rsidRPr="000C4008">
        <w:t>контактн</w:t>
      </w:r>
      <w:r w:rsidR="000C5B08">
        <w:t>ый</w:t>
      </w:r>
      <w:r w:rsidR="001174F6">
        <w:t xml:space="preserve"> номер телефона</w:t>
      </w:r>
      <w:r w:rsidR="000C5B08">
        <w:t>,</w:t>
      </w:r>
      <w:r>
        <w:t xml:space="preserve"> по </w:t>
      </w:r>
      <w:r w:rsidR="000C5B08">
        <w:t>которому</w:t>
      </w:r>
      <w:r w:rsidR="000A6ABD">
        <w:t xml:space="preserve"> с </w:t>
      </w:r>
      <w:r w:rsidR="000C5B08">
        <w:t>ней можно связаться</w:t>
      </w:r>
      <w:r w:rsidR="000A6ABD">
        <w:t xml:space="preserve"> для </w:t>
      </w:r>
      <w:r w:rsidR="001174F6">
        <w:t>подтверждения заявки. Она</w:t>
      </w:r>
      <w:r w:rsidR="001174F6" w:rsidRPr="000C4008">
        <w:t xml:space="preserve"> подтверждает свою заявку, нажимая</w:t>
      </w:r>
      <w:r w:rsidR="000A6ABD">
        <w:t xml:space="preserve"> на </w:t>
      </w:r>
      <w:r w:rsidR="001174F6" w:rsidRPr="000C4008">
        <w:t xml:space="preserve">кнопку </w:t>
      </w:r>
      <w:r w:rsidR="001174F6">
        <w:t>«</w:t>
      </w:r>
      <w:r w:rsidR="001174F6" w:rsidRPr="000C4008">
        <w:t>Отправить</w:t>
      </w:r>
      <w:r w:rsidR="001174F6">
        <w:t>», после чего получает сообщение, что администратор сайта свяжется</w:t>
      </w:r>
      <w:r w:rsidR="000A6ABD">
        <w:t xml:space="preserve"> с </w:t>
      </w:r>
      <w:r w:rsidR="0095718C">
        <w:t>Татьяной</w:t>
      </w:r>
      <w:r w:rsidR="000A6ABD">
        <w:t xml:space="preserve"> для </w:t>
      </w:r>
      <w:r w:rsidR="001174F6">
        <w:t xml:space="preserve">подтверждения отправленной заявки. </w:t>
      </w:r>
      <w:r w:rsidR="001174F6" w:rsidRPr="000C4008">
        <w:t xml:space="preserve">Система отправляет </w:t>
      </w:r>
      <w:r w:rsidR="001174F6" w:rsidRPr="000C4008">
        <w:lastRenderedPageBreak/>
        <w:t>уведомление</w:t>
      </w:r>
      <w:r w:rsidR="000A6ABD">
        <w:t xml:space="preserve"> о </w:t>
      </w:r>
      <w:r w:rsidR="001174F6" w:rsidRPr="000C4008">
        <w:t>заявке администратору сайта</w:t>
      </w:r>
      <w:r w:rsidR="001174F6">
        <w:t xml:space="preserve">. </w:t>
      </w:r>
      <w:r w:rsidR="001174F6" w:rsidRPr="000C4008">
        <w:t>Администратор обрабатывает заявку</w:t>
      </w:r>
      <w:r w:rsidR="000A6ABD">
        <w:t xml:space="preserve"> и </w:t>
      </w:r>
      <w:r w:rsidR="001174F6" w:rsidRPr="000C4008">
        <w:t>связывается</w:t>
      </w:r>
      <w:r w:rsidR="000A6ABD">
        <w:t xml:space="preserve"> с </w:t>
      </w:r>
      <w:r w:rsidR="0095718C">
        <w:t>Татьяной</w:t>
      </w:r>
      <w:r w:rsidR="000A6ABD">
        <w:t xml:space="preserve"> для </w:t>
      </w:r>
      <w:r w:rsidR="001174F6" w:rsidRPr="000C4008">
        <w:t>подтверждения е</w:t>
      </w:r>
      <w:r w:rsidR="001174F6">
        <w:t>ё</w:t>
      </w:r>
      <w:r w:rsidR="001174F6" w:rsidRPr="000C4008">
        <w:t xml:space="preserve"> участия</w:t>
      </w:r>
      <w:r w:rsidR="000A6ABD">
        <w:t xml:space="preserve"> в </w:t>
      </w:r>
      <w:r w:rsidR="001174F6" w:rsidRPr="000C4008">
        <w:t>курсе.</w:t>
      </w:r>
      <w:r w:rsidR="001174F6">
        <w:t xml:space="preserve"> </w:t>
      </w:r>
      <w:r w:rsidR="0095718C">
        <w:t>Татьяна</w:t>
      </w:r>
      <w:r w:rsidR="0095718C" w:rsidRPr="000C4008">
        <w:t xml:space="preserve"> </w:t>
      </w:r>
      <w:r w:rsidR="001174F6" w:rsidRPr="000C4008">
        <w:t>получает подтверждение записи</w:t>
      </w:r>
      <w:r w:rsidR="000A6ABD">
        <w:t xml:space="preserve"> на </w:t>
      </w:r>
      <w:r w:rsidR="001174F6" w:rsidRPr="000C4008">
        <w:t>курс</w:t>
      </w:r>
      <w:r w:rsidR="000A6ABD">
        <w:t xml:space="preserve"> и </w:t>
      </w:r>
      <w:r w:rsidR="001174F6" w:rsidRPr="000C4008">
        <w:t>информацию</w:t>
      </w:r>
      <w:r w:rsidR="000A6ABD">
        <w:t xml:space="preserve"> о </w:t>
      </w:r>
      <w:r w:rsidR="001174F6" w:rsidRPr="000C4008">
        <w:t>дальнейших шагах.</w:t>
      </w:r>
    </w:p>
    <w:p w14:paraId="32430477" w14:textId="3A8073B4" w:rsidR="001A62E2" w:rsidRDefault="00C71873" w:rsidP="001A62E2">
      <w:pPr>
        <w:pStyle w:val="afa"/>
        <w:outlineLvl w:val="2"/>
      </w:pPr>
      <w:bookmarkStart w:id="16" w:name="_Toc166885145"/>
      <w:r>
        <w:t>2</w:t>
      </w:r>
      <w:r w:rsidR="001A62E2">
        <w:t>.1.3 Профиль пользователя №</w:t>
      </w:r>
      <w:r>
        <w:t>2</w:t>
      </w:r>
      <w:bookmarkEnd w:id="16"/>
    </w:p>
    <w:p w14:paraId="6F6C2D2B" w14:textId="54E719C2" w:rsidR="00851A31" w:rsidRDefault="00851A31" w:rsidP="00851A31">
      <w:r>
        <w:t>Третьим</w:t>
      </w:r>
      <w:r w:rsidRPr="00D3295F">
        <w:t xml:space="preserve"> персонажем является</w:t>
      </w:r>
      <w:r w:rsidRPr="00851A31">
        <w:t xml:space="preserve"> </w:t>
      </w:r>
      <w:r w:rsidRPr="00D3295F">
        <w:t>администра</w:t>
      </w:r>
      <w:r>
        <w:t xml:space="preserve">тор школы визажа Дарья Соболева. </w:t>
      </w:r>
      <w:r w:rsidRPr="00EB5FC1">
        <w:t>Она предана своей работе</w:t>
      </w:r>
      <w:r w:rsidR="000A6ABD">
        <w:t xml:space="preserve"> и </w:t>
      </w:r>
      <w:r w:rsidRPr="00EB5FC1">
        <w:t>стремится сделать сайт школы визажа максимально привлекательным</w:t>
      </w:r>
      <w:r w:rsidR="000A6ABD">
        <w:t xml:space="preserve"> и </w:t>
      </w:r>
      <w:r w:rsidRPr="00EB5FC1">
        <w:t>информативным.</w:t>
      </w:r>
      <w:r>
        <w:t xml:space="preserve"> Дарья</w:t>
      </w:r>
      <w:r w:rsidRPr="002C589A">
        <w:t xml:space="preserve"> отвечает</w:t>
      </w:r>
      <w:r w:rsidR="000A6ABD">
        <w:t xml:space="preserve"> за </w:t>
      </w:r>
      <w:r w:rsidRPr="002C589A">
        <w:t>обновление</w:t>
      </w:r>
      <w:r>
        <w:t xml:space="preserve"> </w:t>
      </w:r>
      <w:r w:rsidRPr="002C589A">
        <w:t>информаци</w:t>
      </w:r>
      <w:r w:rsidR="00681708">
        <w:t>и</w:t>
      </w:r>
      <w:r w:rsidR="000A6ABD">
        <w:t xml:space="preserve"> о </w:t>
      </w:r>
      <w:r w:rsidRPr="002C589A">
        <w:t>курсах, новостях</w:t>
      </w:r>
      <w:r w:rsidR="000A6ABD">
        <w:t xml:space="preserve"> и </w:t>
      </w:r>
      <w:r w:rsidRPr="002C589A">
        <w:t>отзывах</w:t>
      </w:r>
      <w:r>
        <w:t>,</w:t>
      </w:r>
      <w:r w:rsidR="000A6ABD">
        <w:t xml:space="preserve"> а </w:t>
      </w:r>
      <w:r>
        <w:t>также связывается</w:t>
      </w:r>
      <w:r w:rsidRPr="00D3295F">
        <w:t xml:space="preserve"> клиентам</w:t>
      </w:r>
      <w:r>
        <w:t>и</w:t>
      </w:r>
      <w:r w:rsidRPr="00D3295F">
        <w:t>, которые остав</w:t>
      </w:r>
      <w:r>
        <w:t>или заявку</w:t>
      </w:r>
      <w:r w:rsidR="000A6ABD">
        <w:t xml:space="preserve"> на </w:t>
      </w:r>
      <w:r>
        <w:t>консультацию или записались</w:t>
      </w:r>
      <w:r w:rsidR="000A6ABD">
        <w:t xml:space="preserve"> на </w:t>
      </w:r>
      <w:r>
        <w:t>курс</w:t>
      </w:r>
      <w:r w:rsidRPr="00CD741B">
        <w:t>, поддержива</w:t>
      </w:r>
      <w:r>
        <w:t>ет</w:t>
      </w:r>
      <w:r w:rsidRPr="00CD741B">
        <w:t xml:space="preserve"> контакт</w:t>
      </w:r>
      <w:r w:rsidR="000A6ABD">
        <w:t xml:space="preserve"> с </w:t>
      </w:r>
      <w:r w:rsidRPr="00CD741B">
        <w:t>учениками</w:t>
      </w:r>
      <w:r w:rsidR="000A6ABD">
        <w:t xml:space="preserve"> и </w:t>
      </w:r>
      <w:r w:rsidRPr="00CD741B">
        <w:t>потенциальными студентами</w:t>
      </w:r>
      <w:r>
        <w:t>. Дарья</w:t>
      </w:r>
      <w:r w:rsidRPr="003C13E8">
        <w:t xml:space="preserve"> играет ключевую роль</w:t>
      </w:r>
      <w:r w:rsidR="000A6ABD">
        <w:t xml:space="preserve"> в </w:t>
      </w:r>
      <w:r w:rsidRPr="003C13E8">
        <w:t>развитии сайта школы визажа, обеспечивая его эффективную работу, актуальный контент</w:t>
      </w:r>
      <w:r>
        <w:t xml:space="preserve">. </w:t>
      </w:r>
      <w:r w:rsidR="00C32E68">
        <w:t>П</w:t>
      </w:r>
      <w:r>
        <w:t>одробная информация представлена</w:t>
      </w:r>
      <w:r w:rsidR="000A6ABD">
        <w:t xml:space="preserve"> в </w:t>
      </w:r>
      <w:r>
        <w:t xml:space="preserve">таблице </w:t>
      </w:r>
      <w:r w:rsidR="00C71873">
        <w:t>2</w:t>
      </w:r>
      <w:r>
        <w:t>.3.</w:t>
      </w:r>
    </w:p>
    <w:p w14:paraId="240DC8E1" w14:textId="153590A5" w:rsidR="00851A31" w:rsidRDefault="00851A31" w:rsidP="00851A31">
      <w:pPr>
        <w:pStyle w:val="af1"/>
      </w:pPr>
      <w:r>
        <w:t>Таблица </w:t>
      </w:r>
      <w:r w:rsidR="00C71873">
        <w:t>2</w:t>
      </w:r>
      <w:r>
        <w:t xml:space="preserve">.3 – </w:t>
      </w:r>
      <w:r w:rsidRPr="00DF009A">
        <w:t>Описание основного профиля пользователя</w:t>
      </w:r>
      <w:r>
        <w:t xml:space="preserve"> Дарьи Соболевой</w:t>
      </w:r>
    </w:p>
    <w:tbl>
      <w:tblPr>
        <w:tblStyle w:val="ac"/>
        <w:tblW w:w="5000" w:type="pct"/>
        <w:tblLook w:val="04A0" w:firstRow="1" w:lastRow="0" w:firstColumn="1" w:lastColumn="0" w:noHBand="0" w:noVBand="1"/>
      </w:tblPr>
      <w:tblGrid>
        <w:gridCol w:w="4634"/>
        <w:gridCol w:w="5391"/>
      </w:tblGrid>
      <w:tr w:rsidR="00851A31" w14:paraId="79564E56" w14:textId="77777777" w:rsidTr="00AA0842">
        <w:tc>
          <w:tcPr>
            <w:tcW w:w="2311" w:type="pct"/>
          </w:tcPr>
          <w:p w14:paraId="3FE015C3" w14:textId="77777777" w:rsidR="00851A31" w:rsidRDefault="00851A31" w:rsidP="00AA0842">
            <w:pPr>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2689" w:type="pct"/>
            <w:vAlign w:val="center"/>
          </w:tcPr>
          <w:p w14:paraId="12AFB242" w14:textId="77777777" w:rsidR="00851A31" w:rsidRDefault="00851A31" w:rsidP="00AA0842">
            <w:pPr>
              <w:ind w:firstLine="0"/>
              <w:jc w:val="center"/>
            </w:pPr>
            <w:r>
              <w:rPr>
                <w:rFonts w:eastAsia="Times New Roman"/>
                <w:color w:val="000000"/>
                <w:szCs w:val="28"/>
              </w:rPr>
              <w:t>Социально-демографическая характеристика профиля пользователя</w:t>
            </w:r>
          </w:p>
        </w:tc>
      </w:tr>
      <w:tr w:rsidR="00851A31" w14:paraId="31E6C58F" w14:textId="77777777" w:rsidTr="00AA0842">
        <w:tc>
          <w:tcPr>
            <w:tcW w:w="2311" w:type="pct"/>
          </w:tcPr>
          <w:p w14:paraId="7F083A91" w14:textId="77777777" w:rsidR="00851A31" w:rsidRDefault="00851A31" w:rsidP="00AA0842">
            <w:pPr>
              <w:ind w:firstLine="0"/>
            </w:pPr>
            <w:r>
              <w:t>Место жительства</w:t>
            </w:r>
          </w:p>
        </w:tc>
        <w:tc>
          <w:tcPr>
            <w:tcW w:w="2689" w:type="pct"/>
          </w:tcPr>
          <w:p w14:paraId="79BBBA4B" w14:textId="77777777" w:rsidR="00851A31" w:rsidRDefault="00851A31" w:rsidP="00AA0842">
            <w:pPr>
              <w:ind w:firstLine="0"/>
            </w:pPr>
            <w:r>
              <w:t>Беларусь, г. Минск</w:t>
            </w:r>
          </w:p>
        </w:tc>
      </w:tr>
      <w:tr w:rsidR="00851A31" w14:paraId="3C77301F" w14:textId="77777777" w:rsidTr="00AA0842">
        <w:tc>
          <w:tcPr>
            <w:tcW w:w="2311" w:type="pct"/>
          </w:tcPr>
          <w:p w14:paraId="7D35D197" w14:textId="77777777" w:rsidR="00851A31" w:rsidRDefault="00851A31" w:rsidP="00AA0842">
            <w:pPr>
              <w:ind w:firstLine="0"/>
            </w:pPr>
            <w:r>
              <w:t>Род занятий</w:t>
            </w:r>
          </w:p>
        </w:tc>
        <w:tc>
          <w:tcPr>
            <w:tcW w:w="2689" w:type="pct"/>
          </w:tcPr>
          <w:p w14:paraId="14B69B79" w14:textId="77777777" w:rsidR="00851A31" w:rsidRDefault="00851A31" w:rsidP="00AA0842">
            <w:pPr>
              <w:ind w:firstLine="0"/>
            </w:pPr>
            <w:r>
              <w:t>Администратор школы визажа, 38 лет</w:t>
            </w:r>
          </w:p>
        </w:tc>
      </w:tr>
      <w:tr w:rsidR="00851A31" w14:paraId="56F58966" w14:textId="77777777" w:rsidTr="00AA0842">
        <w:tc>
          <w:tcPr>
            <w:tcW w:w="2311" w:type="pct"/>
          </w:tcPr>
          <w:p w14:paraId="437DF3D2" w14:textId="77777777" w:rsidR="00851A31" w:rsidRDefault="00851A31" w:rsidP="00AA0842">
            <w:pPr>
              <w:ind w:firstLine="0"/>
            </w:pPr>
            <w:r>
              <w:t>Информация</w:t>
            </w:r>
          </w:p>
        </w:tc>
        <w:tc>
          <w:tcPr>
            <w:tcW w:w="2689" w:type="pct"/>
          </w:tcPr>
          <w:p w14:paraId="51FFA1F8" w14:textId="07EE6FBB" w:rsidR="00851A31" w:rsidRDefault="00851A31" w:rsidP="00AA0842">
            <w:pPr>
              <w:ind w:firstLine="0"/>
            </w:pPr>
            <w:r>
              <w:t>Дарья о</w:t>
            </w:r>
            <w:r w:rsidRPr="00CD741B">
              <w:t>тветственн</w:t>
            </w:r>
            <w:r>
              <w:t>ая</w:t>
            </w:r>
            <w:r w:rsidRPr="00CD741B">
              <w:t>, организованн</w:t>
            </w:r>
            <w:r>
              <w:t xml:space="preserve">ая, дружелюбная, </w:t>
            </w:r>
            <w:r w:rsidR="005E6EE6">
              <w:t xml:space="preserve">позитивная, </w:t>
            </w:r>
            <w:r>
              <w:t>к</w:t>
            </w:r>
            <w:r w:rsidRPr="00CD741B">
              <w:t>оммуникабельн</w:t>
            </w:r>
            <w:r>
              <w:t xml:space="preserve">ая, </w:t>
            </w:r>
            <w:r w:rsidRPr="00CD741B">
              <w:t>уме</w:t>
            </w:r>
            <w:r>
              <w:t>ет</w:t>
            </w:r>
            <w:r w:rsidRPr="00CD741B">
              <w:t xml:space="preserve"> эффективно взаимодействовать</w:t>
            </w:r>
            <w:r w:rsidR="000A6ABD">
              <w:t xml:space="preserve"> с </w:t>
            </w:r>
            <w:r w:rsidRPr="00CD741B">
              <w:t>пользователями</w:t>
            </w:r>
            <w:r w:rsidR="003F1806">
              <w:t>, убеждать</w:t>
            </w:r>
            <w:r w:rsidR="000A6ABD">
              <w:t xml:space="preserve"> и </w:t>
            </w:r>
            <w:r w:rsidR="003F1806">
              <w:t>отвечать</w:t>
            </w:r>
            <w:r w:rsidR="000A6ABD">
              <w:t xml:space="preserve"> на </w:t>
            </w:r>
            <w:r w:rsidR="005E6EE6">
              <w:t>их</w:t>
            </w:r>
            <w:r w:rsidR="003F1806">
              <w:t xml:space="preserve"> вопросы</w:t>
            </w:r>
            <w:r>
              <w:t>. С</w:t>
            </w:r>
            <w:r w:rsidRPr="00CD741B">
              <w:t>трем</w:t>
            </w:r>
            <w:r>
              <w:t>ится</w:t>
            </w:r>
            <w:r w:rsidR="000A6ABD">
              <w:t xml:space="preserve"> к </w:t>
            </w:r>
            <w:r w:rsidRPr="00CD741B">
              <w:t>постоянному развитию</w:t>
            </w:r>
            <w:r>
              <w:t xml:space="preserve">, </w:t>
            </w:r>
            <w:r w:rsidRPr="00D3295F">
              <w:t>владеет высокими стре</w:t>
            </w:r>
            <w:r>
              <w:t>млениями</w:t>
            </w:r>
            <w:r w:rsidR="000A6ABD">
              <w:t xml:space="preserve"> и </w:t>
            </w:r>
            <w:r>
              <w:t xml:space="preserve">навыками организации, </w:t>
            </w:r>
            <w:r w:rsidRPr="00D3295F">
              <w:t>внимател</w:t>
            </w:r>
            <w:r>
              <w:t>ь</w:t>
            </w:r>
            <w:r w:rsidRPr="00D3295F">
              <w:t>н</w:t>
            </w:r>
            <w:r>
              <w:t>а</w:t>
            </w:r>
            <w:r w:rsidR="000A6ABD">
              <w:t xml:space="preserve"> к </w:t>
            </w:r>
            <w:r w:rsidRPr="00D3295F">
              <w:t>пожеланиям клиентов</w:t>
            </w:r>
            <w:r>
              <w:t xml:space="preserve"> </w:t>
            </w:r>
            <w:r w:rsidR="002A14C1">
              <w:t>и рекомендациям преподавателей школы</w:t>
            </w:r>
          </w:p>
        </w:tc>
      </w:tr>
      <w:tr w:rsidR="00851A31" w14:paraId="435FDF2E" w14:textId="77777777" w:rsidTr="00AA0842">
        <w:tc>
          <w:tcPr>
            <w:tcW w:w="2311" w:type="pct"/>
          </w:tcPr>
          <w:p w14:paraId="24A4F3E2" w14:textId="77777777" w:rsidR="00851A31" w:rsidRDefault="00851A31" w:rsidP="00AA0842">
            <w:pPr>
              <w:ind w:firstLine="0"/>
            </w:pPr>
            <w:r>
              <w:t>Интернет-активность</w:t>
            </w:r>
          </w:p>
        </w:tc>
        <w:tc>
          <w:tcPr>
            <w:tcW w:w="2689" w:type="pct"/>
          </w:tcPr>
          <w:p w14:paraId="672CF92B" w14:textId="77777777" w:rsidR="00851A31" w:rsidRDefault="00851A31" w:rsidP="00AA0842">
            <w:pPr>
              <w:ind w:firstLine="0"/>
            </w:pPr>
            <w:r>
              <w:t>Высокая</w:t>
            </w:r>
          </w:p>
        </w:tc>
      </w:tr>
      <w:tr w:rsidR="00851A31" w14:paraId="66E2A109" w14:textId="77777777" w:rsidTr="00AA0842">
        <w:tc>
          <w:tcPr>
            <w:tcW w:w="2311" w:type="pct"/>
          </w:tcPr>
          <w:p w14:paraId="5001CB84" w14:textId="77777777" w:rsidR="00851A31" w:rsidRDefault="00851A31" w:rsidP="00AA0842">
            <w:pPr>
              <w:ind w:firstLine="0"/>
            </w:pPr>
            <w:r>
              <w:t>Откуда получает информацию</w:t>
            </w:r>
          </w:p>
        </w:tc>
        <w:tc>
          <w:tcPr>
            <w:tcW w:w="2689" w:type="pct"/>
          </w:tcPr>
          <w:p w14:paraId="6FE95EB1" w14:textId="77777777" w:rsidR="00851A31" w:rsidRDefault="00851A31" w:rsidP="00AA0842">
            <w:pPr>
              <w:ind w:firstLine="0"/>
            </w:pPr>
            <w:r>
              <w:t>Социальные сети, новостные порталы, сайты</w:t>
            </w:r>
          </w:p>
        </w:tc>
      </w:tr>
      <w:tr w:rsidR="00851A31" w14:paraId="0DA346E2" w14:textId="77777777" w:rsidTr="00AA0842">
        <w:tc>
          <w:tcPr>
            <w:tcW w:w="2311" w:type="pct"/>
          </w:tcPr>
          <w:p w14:paraId="1F48D679" w14:textId="77777777" w:rsidR="00851A31" w:rsidRDefault="00851A31" w:rsidP="00AA0842">
            <w:pPr>
              <w:ind w:firstLine="0"/>
            </w:pPr>
            <w:r>
              <w:t>Как проводит свободное время</w:t>
            </w:r>
          </w:p>
        </w:tc>
        <w:tc>
          <w:tcPr>
            <w:tcW w:w="2689" w:type="pct"/>
          </w:tcPr>
          <w:p w14:paraId="4858B1A1" w14:textId="52653E7E" w:rsidR="00851A31" w:rsidRDefault="00851A31" w:rsidP="00AA0842">
            <w:pPr>
              <w:ind w:firstLine="0"/>
            </w:pPr>
            <w:r>
              <w:t>В </w:t>
            </w:r>
            <w:r w:rsidRPr="00D3295F">
              <w:t xml:space="preserve">свободное время девушка любит </w:t>
            </w:r>
            <w:r>
              <w:t>читать книги</w:t>
            </w:r>
            <w:r w:rsidR="000A6ABD">
              <w:t xml:space="preserve"> и </w:t>
            </w:r>
            <w:r>
              <w:t>проводить время</w:t>
            </w:r>
            <w:r w:rsidR="000A6ABD">
              <w:t xml:space="preserve"> с </w:t>
            </w:r>
            <w:r>
              <w:t>семьёй, гулять</w:t>
            </w:r>
            <w:r w:rsidR="000A6ABD">
              <w:t xml:space="preserve"> в </w:t>
            </w:r>
            <w:r>
              <w:t>парке. Такой отдых помогает ей восстановиться</w:t>
            </w:r>
            <w:r w:rsidR="000A6ABD">
              <w:t xml:space="preserve"> и </w:t>
            </w:r>
            <w:r>
              <w:t>чувствовать себя спокойной</w:t>
            </w:r>
            <w:r w:rsidR="000A6ABD">
              <w:t xml:space="preserve"> и </w:t>
            </w:r>
            <w:r>
              <w:t>отдохнувшей после работы.</w:t>
            </w:r>
          </w:p>
        </w:tc>
      </w:tr>
      <w:tr w:rsidR="00851A31" w14:paraId="50895F06" w14:textId="77777777" w:rsidTr="00AA0842">
        <w:tc>
          <w:tcPr>
            <w:tcW w:w="2311" w:type="pct"/>
          </w:tcPr>
          <w:p w14:paraId="4BE2F3F7" w14:textId="611D2307" w:rsidR="00851A31" w:rsidRDefault="00851A31" w:rsidP="00AA0842">
            <w:pPr>
              <w:ind w:firstLine="0"/>
            </w:pPr>
            <w:r>
              <w:t>Что приоритетно</w:t>
            </w:r>
            <w:r w:rsidR="000A6ABD">
              <w:t xml:space="preserve"> в </w:t>
            </w:r>
            <w:r>
              <w:t>жизни</w:t>
            </w:r>
          </w:p>
        </w:tc>
        <w:tc>
          <w:tcPr>
            <w:tcW w:w="2689" w:type="pct"/>
          </w:tcPr>
          <w:p w14:paraId="5CB6167B" w14:textId="77777777" w:rsidR="00851A31" w:rsidRDefault="00851A31" w:rsidP="00AA0842">
            <w:pPr>
              <w:ind w:firstLine="0"/>
            </w:pPr>
            <w:r>
              <w:t>Семья, самореализация</w:t>
            </w:r>
          </w:p>
        </w:tc>
      </w:tr>
      <w:tr w:rsidR="00851A31" w14:paraId="46E0BE86" w14:textId="77777777" w:rsidTr="00AA0842">
        <w:tc>
          <w:tcPr>
            <w:tcW w:w="2311" w:type="pct"/>
          </w:tcPr>
          <w:p w14:paraId="410F4A10" w14:textId="77777777" w:rsidR="00851A31" w:rsidRDefault="00851A31" w:rsidP="00AA0842">
            <w:pPr>
              <w:ind w:firstLine="0"/>
            </w:pPr>
            <w:r>
              <w:t>Техническая подготовка</w:t>
            </w:r>
          </w:p>
        </w:tc>
        <w:tc>
          <w:tcPr>
            <w:tcW w:w="2689" w:type="pct"/>
          </w:tcPr>
          <w:p w14:paraId="02991C56" w14:textId="5D7D3809" w:rsidR="00851A31" w:rsidRDefault="00851A31" w:rsidP="00AA0842">
            <w:pPr>
              <w:ind w:firstLine="0"/>
            </w:pPr>
            <w:r>
              <w:t>Активно пользуется ноутбуком</w:t>
            </w:r>
            <w:r w:rsidR="000A6ABD">
              <w:t xml:space="preserve"> и </w:t>
            </w:r>
            <w:r>
              <w:t>смартфоном</w:t>
            </w:r>
          </w:p>
        </w:tc>
      </w:tr>
      <w:tr w:rsidR="00851A31" w14:paraId="3919B623" w14:textId="77777777" w:rsidTr="00AA0842">
        <w:tc>
          <w:tcPr>
            <w:tcW w:w="2311" w:type="pct"/>
          </w:tcPr>
          <w:p w14:paraId="36F9E5C3" w14:textId="77777777" w:rsidR="00851A31" w:rsidRDefault="00851A31" w:rsidP="00AA0842">
            <w:pPr>
              <w:ind w:firstLine="0"/>
            </w:pPr>
            <w:r>
              <w:t>Задача</w:t>
            </w:r>
          </w:p>
        </w:tc>
        <w:tc>
          <w:tcPr>
            <w:tcW w:w="2689" w:type="pct"/>
          </w:tcPr>
          <w:p w14:paraId="2BF03478" w14:textId="77777777" w:rsidR="00851A31" w:rsidRDefault="00851A31" w:rsidP="00AA0842">
            <w:pPr>
              <w:ind w:firstLine="0"/>
            </w:pPr>
            <w:r>
              <w:t>Обработка поступивших заявок</w:t>
            </w:r>
          </w:p>
        </w:tc>
      </w:tr>
      <w:tr w:rsidR="00851A31" w14:paraId="05EBC9DA" w14:textId="77777777" w:rsidTr="00AA0842">
        <w:tc>
          <w:tcPr>
            <w:tcW w:w="2311" w:type="pct"/>
          </w:tcPr>
          <w:p w14:paraId="2A6D2EB0" w14:textId="3E4A34B3" w:rsidR="00851A31" w:rsidRDefault="00851A31" w:rsidP="00AA0842">
            <w:pPr>
              <w:ind w:firstLine="0"/>
            </w:pPr>
            <w:r>
              <w:t>Требования</w:t>
            </w:r>
            <w:r w:rsidR="000A6ABD">
              <w:t xml:space="preserve"> к </w:t>
            </w:r>
            <w:r>
              <w:t>сайту</w:t>
            </w:r>
          </w:p>
        </w:tc>
        <w:tc>
          <w:tcPr>
            <w:tcW w:w="2689" w:type="pct"/>
          </w:tcPr>
          <w:p w14:paraId="39A4E4D6" w14:textId="2C5DFEE0" w:rsidR="00851A31" w:rsidRDefault="00851A31" w:rsidP="00AA0842">
            <w:pPr>
              <w:ind w:firstLine="0"/>
            </w:pPr>
            <w:r>
              <w:t>Понятность, удобство использования, скорость, быстрый поиск информации</w:t>
            </w:r>
          </w:p>
        </w:tc>
      </w:tr>
    </w:tbl>
    <w:p w14:paraId="1321DE0D" w14:textId="56D1D9AB" w:rsidR="001A62E2" w:rsidRDefault="00851A31" w:rsidP="00851A31">
      <w:pPr>
        <w:pStyle w:val="af3"/>
      </w:pPr>
      <w:r>
        <w:lastRenderedPageBreak/>
        <w:t>Для администратора школы визажа составлен следующий сценарий: Дарья авторизируется как администратор</w:t>
      </w:r>
      <w:r w:rsidR="000A6ABD">
        <w:t xml:space="preserve"> на </w:t>
      </w:r>
      <w:r>
        <w:t>сайте</w:t>
      </w:r>
      <w:r w:rsidR="000A6ABD">
        <w:t xml:space="preserve"> и </w:t>
      </w:r>
      <w:r>
        <w:t>переходит</w:t>
      </w:r>
      <w:r w:rsidR="000A6ABD">
        <w:t xml:space="preserve"> на </w:t>
      </w:r>
      <w:r>
        <w:t>панель администрирования. Она переходит</w:t>
      </w:r>
      <w:r w:rsidR="000A6ABD">
        <w:t xml:space="preserve"> на </w:t>
      </w:r>
      <w:r>
        <w:t xml:space="preserve">вкладку «Заявки», где </w:t>
      </w:r>
      <w:r w:rsidRPr="00F41A4E">
        <w:t xml:space="preserve">нажимает </w:t>
      </w:r>
      <w:r>
        <w:t>размещаются поступившие заявки</w:t>
      </w:r>
      <w:r w:rsidR="000A6ABD">
        <w:t xml:space="preserve"> от </w:t>
      </w:r>
      <w:r>
        <w:t>клиентов</w:t>
      </w:r>
      <w:r w:rsidRPr="00DC0DDA">
        <w:t xml:space="preserve">. </w:t>
      </w:r>
      <w:r w:rsidRPr="006C2B08">
        <w:t>Затем он</w:t>
      </w:r>
      <w:r>
        <w:t>а</w:t>
      </w:r>
      <w:r w:rsidRPr="006C2B08">
        <w:t xml:space="preserve"> просматривает заявки</w:t>
      </w:r>
      <w:r>
        <w:t xml:space="preserve"> по </w:t>
      </w:r>
      <w:r w:rsidRPr="006C2B08">
        <w:t>порядку их поступления, открывая их детали</w:t>
      </w:r>
      <w:r w:rsidR="000A6ABD">
        <w:t xml:space="preserve"> и </w:t>
      </w:r>
      <w:r w:rsidRPr="006C2B08">
        <w:t>созванив</w:t>
      </w:r>
      <w:r>
        <w:t>а</w:t>
      </w:r>
      <w:r w:rsidRPr="006C2B08">
        <w:t>ясь</w:t>
      </w:r>
      <w:r w:rsidR="000A6ABD">
        <w:t xml:space="preserve"> с </w:t>
      </w:r>
      <w:r w:rsidRPr="006C2B08">
        <w:t>клиент</w:t>
      </w:r>
      <w:r>
        <w:t>а</w:t>
      </w:r>
      <w:r w:rsidRPr="006C2B08">
        <w:t>м</w:t>
      </w:r>
      <w:r>
        <w:t>и</w:t>
      </w:r>
      <w:r w:rsidR="000A6ABD">
        <w:t xml:space="preserve"> для </w:t>
      </w:r>
      <w:r w:rsidRPr="006C2B08">
        <w:t>подтверждения корректности введенных данных</w:t>
      </w:r>
      <w:r>
        <w:t xml:space="preserve"> либо утверждения поступивших заявок</w:t>
      </w:r>
      <w:r w:rsidRPr="006C2B08">
        <w:t xml:space="preserve">. Далее администратор </w:t>
      </w:r>
      <w:r>
        <w:t>меняет</w:t>
      </w:r>
      <w:r w:rsidR="000A6ABD">
        <w:t xml:space="preserve"> на </w:t>
      </w:r>
      <w:r>
        <w:t>соответствующий статус заявки</w:t>
      </w:r>
      <w:r w:rsidRPr="006C2B08">
        <w:t>,</w:t>
      </w:r>
      <w:r w:rsidR="000A6ABD">
        <w:t xml:space="preserve"> и </w:t>
      </w:r>
      <w:r w:rsidRPr="006C2B08">
        <w:t>приступает</w:t>
      </w:r>
      <w:r w:rsidR="000A6ABD">
        <w:t xml:space="preserve"> к </w:t>
      </w:r>
      <w:r w:rsidRPr="006C2B08">
        <w:t>просмотру остальных заявок аналогичным образом, внося все необходимые данные</w:t>
      </w:r>
      <w:r w:rsidR="000A6ABD">
        <w:t xml:space="preserve"> в </w:t>
      </w:r>
      <w:r w:rsidRPr="006C2B08">
        <w:t>базу данных.</w:t>
      </w:r>
    </w:p>
    <w:p w14:paraId="480256BD" w14:textId="795B2B2B" w:rsidR="001A62E2" w:rsidRDefault="00C71873" w:rsidP="001A62E2">
      <w:pPr>
        <w:pStyle w:val="afa"/>
        <w:outlineLvl w:val="2"/>
      </w:pPr>
      <w:bookmarkStart w:id="17" w:name="_Toc166885146"/>
      <w:r>
        <w:t>2</w:t>
      </w:r>
      <w:r w:rsidR="001A62E2">
        <w:t>.1.4 Профиль пользователя №4</w:t>
      </w:r>
      <w:bookmarkEnd w:id="17"/>
    </w:p>
    <w:p w14:paraId="35D0AEAF" w14:textId="463C8E39" w:rsidR="00851A31" w:rsidRPr="00FD6B81" w:rsidRDefault="00851A31" w:rsidP="00851A31">
      <w:pPr>
        <w:ind w:firstLine="708"/>
        <w:rPr>
          <w:spacing w:val="4"/>
        </w:rPr>
      </w:pPr>
      <w:r w:rsidRPr="00FD6B81">
        <w:rPr>
          <w:spacing w:val="4"/>
        </w:rPr>
        <w:t>Последним персонажем является преподаватель школы визажа Виктория Алексеенко. Виктория – талантливый</w:t>
      </w:r>
      <w:r w:rsidR="000A6ABD" w:rsidRPr="00FD6B81">
        <w:rPr>
          <w:spacing w:val="4"/>
        </w:rPr>
        <w:t xml:space="preserve"> и </w:t>
      </w:r>
      <w:r w:rsidRPr="00FD6B81">
        <w:rPr>
          <w:spacing w:val="4"/>
        </w:rPr>
        <w:t>опытный визажист, который обладает не только профессиональными навыками, но</w:t>
      </w:r>
      <w:r w:rsidR="000A6ABD" w:rsidRPr="00FD6B81">
        <w:rPr>
          <w:spacing w:val="4"/>
        </w:rPr>
        <w:t xml:space="preserve"> и </w:t>
      </w:r>
      <w:r w:rsidRPr="00FD6B81">
        <w:rPr>
          <w:spacing w:val="4"/>
        </w:rPr>
        <w:t>педагогическим талантом</w:t>
      </w:r>
      <w:r w:rsidR="000A6ABD" w:rsidRPr="00FD6B81">
        <w:rPr>
          <w:spacing w:val="4"/>
        </w:rPr>
        <w:t xml:space="preserve"> с </w:t>
      </w:r>
      <w:r w:rsidRPr="00FD6B81">
        <w:rPr>
          <w:spacing w:val="4"/>
        </w:rPr>
        <w:t>опытом работы более 10 лет</w:t>
      </w:r>
      <w:r w:rsidR="000A6ABD" w:rsidRPr="00FD6B81">
        <w:rPr>
          <w:spacing w:val="4"/>
        </w:rPr>
        <w:t xml:space="preserve"> в </w:t>
      </w:r>
      <w:r w:rsidRPr="00FD6B81">
        <w:rPr>
          <w:spacing w:val="4"/>
        </w:rPr>
        <w:t>данной сфере. Ее педагогический стиль сочетает профессионализм</w:t>
      </w:r>
      <w:r w:rsidR="000A6ABD" w:rsidRPr="00FD6B81">
        <w:rPr>
          <w:spacing w:val="4"/>
        </w:rPr>
        <w:t xml:space="preserve"> с </w:t>
      </w:r>
      <w:r w:rsidRPr="00FD6B81">
        <w:rPr>
          <w:spacing w:val="4"/>
        </w:rPr>
        <w:t>индивидуальным подходом</w:t>
      </w:r>
      <w:r w:rsidR="000A6ABD" w:rsidRPr="00FD6B81">
        <w:rPr>
          <w:spacing w:val="4"/>
        </w:rPr>
        <w:t xml:space="preserve"> к </w:t>
      </w:r>
      <w:r w:rsidRPr="00FD6B81">
        <w:rPr>
          <w:spacing w:val="4"/>
        </w:rPr>
        <w:t>каждому студенту, что делает процесс обучения увлекательным</w:t>
      </w:r>
      <w:r w:rsidR="000A6ABD" w:rsidRPr="00FD6B81">
        <w:rPr>
          <w:spacing w:val="4"/>
        </w:rPr>
        <w:t xml:space="preserve"> и </w:t>
      </w:r>
      <w:r w:rsidRPr="00FD6B81">
        <w:rPr>
          <w:spacing w:val="4"/>
        </w:rPr>
        <w:t xml:space="preserve">результативным. </w:t>
      </w:r>
      <w:r w:rsidR="00A2421C" w:rsidRPr="00FD6B81">
        <w:rPr>
          <w:spacing w:val="4"/>
        </w:rPr>
        <w:t>Она способна передать студентам не только знания, но</w:t>
      </w:r>
      <w:r w:rsidR="000A6ABD" w:rsidRPr="00FD6B81">
        <w:rPr>
          <w:spacing w:val="4"/>
        </w:rPr>
        <w:t xml:space="preserve"> и </w:t>
      </w:r>
      <w:r w:rsidR="00A2421C" w:rsidRPr="00FD6B81">
        <w:rPr>
          <w:spacing w:val="4"/>
        </w:rPr>
        <w:t>страсть</w:t>
      </w:r>
      <w:r w:rsidR="000A6ABD" w:rsidRPr="00FD6B81">
        <w:rPr>
          <w:spacing w:val="4"/>
        </w:rPr>
        <w:t xml:space="preserve"> к </w:t>
      </w:r>
      <w:r w:rsidR="00A2421C" w:rsidRPr="00FD6B81">
        <w:rPr>
          <w:spacing w:val="4"/>
        </w:rPr>
        <w:t>творчеству, красоте</w:t>
      </w:r>
      <w:r w:rsidR="000A6ABD" w:rsidRPr="00FD6B81">
        <w:rPr>
          <w:spacing w:val="4"/>
        </w:rPr>
        <w:t xml:space="preserve"> и </w:t>
      </w:r>
      <w:r w:rsidR="00A2421C" w:rsidRPr="00FD6B81">
        <w:rPr>
          <w:spacing w:val="4"/>
        </w:rPr>
        <w:t xml:space="preserve">самовыражению через искусство визажа. </w:t>
      </w:r>
      <w:r w:rsidRPr="00FD6B81">
        <w:rPr>
          <w:spacing w:val="4"/>
        </w:rPr>
        <w:t>Благодаря своему творческому видению, она вдохновляет студентов</w:t>
      </w:r>
      <w:r w:rsidR="000A6ABD" w:rsidRPr="00FD6B81">
        <w:rPr>
          <w:spacing w:val="4"/>
        </w:rPr>
        <w:t xml:space="preserve"> на </w:t>
      </w:r>
      <w:r w:rsidRPr="00FD6B81">
        <w:rPr>
          <w:spacing w:val="4"/>
        </w:rPr>
        <w:t>эксперименты</w:t>
      </w:r>
      <w:r w:rsidR="000A6ABD" w:rsidRPr="00FD6B81">
        <w:rPr>
          <w:spacing w:val="4"/>
        </w:rPr>
        <w:t xml:space="preserve"> и </w:t>
      </w:r>
      <w:r w:rsidRPr="00FD6B81">
        <w:rPr>
          <w:spacing w:val="4"/>
        </w:rPr>
        <w:t>создание уникальных образов. Более подробная информация представлена</w:t>
      </w:r>
      <w:r w:rsidR="000A6ABD" w:rsidRPr="00FD6B81">
        <w:rPr>
          <w:spacing w:val="4"/>
        </w:rPr>
        <w:t xml:space="preserve"> в </w:t>
      </w:r>
      <w:r w:rsidRPr="00FD6B81">
        <w:rPr>
          <w:spacing w:val="4"/>
        </w:rPr>
        <w:t xml:space="preserve">таблице </w:t>
      </w:r>
      <w:r w:rsidR="00C71873" w:rsidRPr="00FD6B81">
        <w:rPr>
          <w:spacing w:val="4"/>
        </w:rPr>
        <w:t>2</w:t>
      </w:r>
      <w:r w:rsidRPr="00FD6B81">
        <w:rPr>
          <w:spacing w:val="4"/>
        </w:rPr>
        <w:t>.</w:t>
      </w:r>
      <w:r w:rsidR="001E2488" w:rsidRPr="00FD6B81">
        <w:rPr>
          <w:spacing w:val="4"/>
        </w:rPr>
        <w:t>4</w:t>
      </w:r>
      <w:r w:rsidRPr="00FD6B81">
        <w:rPr>
          <w:spacing w:val="4"/>
        </w:rPr>
        <w:t>.</w:t>
      </w:r>
    </w:p>
    <w:p w14:paraId="21CA2E97" w14:textId="3E9C2037" w:rsidR="00851A31" w:rsidRDefault="00851A31" w:rsidP="00851A31">
      <w:pPr>
        <w:pStyle w:val="af1"/>
      </w:pPr>
      <w:r>
        <w:t>Таблица </w:t>
      </w:r>
      <w:r w:rsidR="00C71873">
        <w:t>2</w:t>
      </w:r>
      <w:r>
        <w:t>.</w:t>
      </w:r>
      <w:r w:rsidR="001E2488">
        <w:t>4</w:t>
      </w:r>
      <w:r>
        <w:t xml:space="preserve"> – </w:t>
      </w:r>
      <w:r w:rsidRPr="00DF009A">
        <w:t>Описание основного профиля пользователя</w:t>
      </w:r>
      <w:r>
        <w:t xml:space="preserve"> Виктории Алексеенко</w:t>
      </w:r>
    </w:p>
    <w:tbl>
      <w:tblPr>
        <w:tblStyle w:val="ac"/>
        <w:tblW w:w="5000" w:type="pct"/>
        <w:tblLook w:val="04A0" w:firstRow="1" w:lastRow="0" w:firstColumn="1" w:lastColumn="0" w:noHBand="0" w:noVBand="1"/>
      </w:tblPr>
      <w:tblGrid>
        <w:gridCol w:w="4634"/>
        <w:gridCol w:w="5391"/>
      </w:tblGrid>
      <w:tr w:rsidR="00851A31" w14:paraId="66215214" w14:textId="77777777" w:rsidTr="00AA0842">
        <w:tc>
          <w:tcPr>
            <w:tcW w:w="2311" w:type="pct"/>
          </w:tcPr>
          <w:p w14:paraId="646A277A" w14:textId="77777777" w:rsidR="00851A31" w:rsidRDefault="00851A31" w:rsidP="00AA0842">
            <w:pPr>
              <w:ind w:firstLine="0"/>
              <w:jc w:val="center"/>
            </w:pPr>
            <w:r>
              <w:rPr>
                <w:rFonts w:eastAsia="Times New Roman"/>
                <w:color w:val="000000"/>
                <w:szCs w:val="28"/>
              </w:rPr>
              <w:t>Критерий социально-</w:t>
            </w:r>
            <w:r>
              <w:rPr>
                <w:rFonts w:eastAsia="Times New Roman"/>
                <w:color w:val="000000"/>
                <w:szCs w:val="28"/>
              </w:rPr>
              <w:br/>
              <w:t xml:space="preserve">демографической характеристики </w:t>
            </w:r>
            <w:r>
              <w:rPr>
                <w:rFonts w:eastAsia="Times New Roman"/>
                <w:color w:val="000000"/>
                <w:szCs w:val="28"/>
              </w:rPr>
              <w:br/>
              <w:t>профиля пользователя</w:t>
            </w:r>
          </w:p>
        </w:tc>
        <w:tc>
          <w:tcPr>
            <w:tcW w:w="2689" w:type="pct"/>
            <w:vAlign w:val="center"/>
          </w:tcPr>
          <w:p w14:paraId="57795E3E" w14:textId="77777777" w:rsidR="00851A31" w:rsidRDefault="00851A31" w:rsidP="00AA0842">
            <w:pPr>
              <w:ind w:firstLine="0"/>
              <w:jc w:val="center"/>
            </w:pPr>
            <w:r>
              <w:rPr>
                <w:rFonts w:eastAsia="Times New Roman"/>
                <w:color w:val="000000"/>
                <w:szCs w:val="28"/>
              </w:rPr>
              <w:t>Социально-демографическая характеристика профиля пользователя</w:t>
            </w:r>
          </w:p>
        </w:tc>
      </w:tr>
      <w:tr w:rsidR="00446417" w14:paraId="2AF47F80" w14:textId="77777777" w:rsidTr="00AA0842">
        <w:tc>
          <w:tcPr>
            <w:tcW w:w="2311" w:type="pct"/>
          </w:tcPr>
          <w:p w14:paraId="2E76C108" w14:textId="00CC24D3" w:rsidR="00446417" w:rsidRDefault="00446417" w:rsidP="00AA0842">
            <w:pPr>
              <w:ind w:firstLine="0"/>
              <w:jc w:val="center"/>
              <w:rPr>
                <w:rFonts w:eastAsia="Times New Roman"/>
                <w:color w:val="000000"/>
                <w:szCs w:val="28"/>
              </w:rPr>
            </w:pPr>
            <w:r>
              <w:rPr>
                <w:rFonts w:eastAsia="Times New Roman"/>
                <w:color w:val="000000"/>
                <w:szCs w:val="28"/>
              </w:rPr>
              <w:t>1</w:t>
            </w:r>
          </w:p>
        </w:tc>
        <w:tc>
          <w:tcPr>
            <w:tcW w:w="2689" w:type="pct"/>
            <w:vAlign w:val="center"/>
          </w:tcPr>
          <w:p w14:paraId="1CD82447" w14:textId="32AD6588" w:rsidR="00446417" w:rsidRDefault="00446417" w:rsidP="00AA0842">
            <w:pPr>
              <w:ind w:firstLine="0"/>
              <w:jc w:val="center"/>
              <w:rPr>
                <w:rFonts w:eastAsia="Times New Roman"/>
                <w:color w:val="000000"/>
                <w:szCs w:val="28"/>
              </w:rPr>
            </w:pPr>
            <w:r>
              <w:rPr>
                <w:rFonts w:eastAsia="Times New Roman"/>
                <w:color w:val="000000"/>
                <w:szCs w:val="28"/>
              </w:rPr>
              <w:t>2</w:t>
            </w:r>
          </w:p>
        </w:tc>
      </w:tr>
      <w:tr w:rsidR="00851A31" w14:paraId="51479C4D" w14:textId="77777777" w:rsidTr="00AA0842">
        <w:tc>
          <w:tcPr>
            <w:tcW w:w="2311" w:type="pct"/>
          </w:tcPr>
          <w:p w14:paraId="2756B623" w14:textId="77777777" w:rsidR="00851A31" w:rsidRDefault="00851A31" w:rsidP="00AA0842">
            <w:pPr>
              <w:ind w:firstLine="0"/>
            </w:pPr>
            <w:r>
              <w:t>Место жительства</w:t>
            </w:r>
          </w:p>
        </w:tc>
        <w:tc>
          <w:tcPr>
            <w:tcW w:w="2689" w:type="pct"/>
          </w:tcPr>
          <w:p w14:paraId="449633A2" w14:textId="77777777" w:rsidR="00851A31" w:rsidRDefault="00851A31" w:rsidP="00AA0842">
            <w:pPr>
              <w:ind w:firstLine="0"/>
            </w:pPr>
            <w:r>
              <w:t>Беларусь, г. Минск</w:t>
            </w:r>
          </w:p>
        </w:tc>
      </w:tr>
      <w:tr w:rsidR="00851A31" w14:paraId="75292B3C" w14:textId="77777777" w:rsidTr="00AA0842">
        <w:tc>
          <w:tcPr>
            <w:tcW w:w="2311" w:type="pct"/>
          </w:tcPr>
          <w:p w14:paraId="434416A1" w14:textId="77777777" w:rsidR="00851A31" w:rsidRDefault="00851A31" w:rsidP="00AA0842">
            <w:pPr>
              <w:ind w:firstLine="0"/>
            </w:pPr>
            <w:r>
              <w:t>Род занятий</w:t>
            </w:r>
            <w:r w:rsidRPr="00C32B79">
              <w:t>, возраст</w:t>
            </w:r>
          </w:p>
        </w:tc>
        <w:tc>
          <w:tcPr>
            <w:tcW w:w="2689" w:type="pct"/>
          </w:tcPr>
          <w:p w14:paraId="26250478" w14:textId="77777777" w:rsidR="00851A31" w:rsidRDefault="00851A31" w:rsidP="00AA0842">
            <w:pPr>
              <w:ind w:firstLine="0"/>
            </w:pPr>
            <w:r w:rsidRPr="00BF5D01">
              <w:t>Дипломированный визажист, сертифицированный преподаватель</w:t>
            </w:r>
            <w:r>
              <w:t>, 29 лет</w:t>
            </w:r>
          </w:p>
        </w:tc>
      </w:tr>
      <w:tr w:rsidR="00851A31" w14:paraId="6AB800EC" w14:textId="77777777" w:rsidTr="00AA0842">
        <w:tc>
          <w:tcPr>
            <w:tcW w:w="2311" w:type="pct"/>
          </w:tcPr>
          <w:p w14:paraId="476C8D1D" w14:textId="77777777" w:rsidR="00851A31" w:rsidRDefault="00851A31" w:rsidP="00AA0842">
            <w:pPr>
              <w:ind w:firstLine="0"/>
            </w:pPr>
            <w:r>
              <w:t>Информация</w:t>
            </w:r>
          </w:p>
        </w:tc>
        <w:tc>
          <w:tcPr>
            <w:tcW w:w="2689" w:type="pct"/>
          </w:tcPr>
          <w:p w14:paraId="2A6E762A" w14:textId="6DB8A0A8" w:rsidR="00851A31" w:rsidRDefault="00851A31" w:rsidP="00AA0842">
            <w:pPr>
              <w:ind w:firstLine="0"/>
            </w:pPr>
            <w:r>
              <w:t xml:space="preserve">Виктория </w:t>
            </w:r>
            <w:r w:rsidRPr="00FF7B77">
              <w:t>является отличным коммуникатором, умеет понятно объяснять сложные темы, делиться опытом</w:t>
            </w:r>
            <w:r w:rsidR="000A6ABD">
              <w:t xml:space="preserve"> и </w:t>
            </w:r>
            <w:r w:rsidRPr="00FF7B77">
              <w:t>мотивировать студентов</w:t>
            </w:r>
            <w:r w:rsidR="000A6ABD">
              <w:t xml:space="preserve"> к </w:t>
            </w:r>
            <w:r w:rsidRPr="00FF7B77">
              <w:t>успеху.</w:t>
            </w:r>
            <w:r>
              <w:t xml:space="preserve"> </w:t>
            </w:r>
          </w:p>
        </w:tc>
      </w:tr>
      <w:tr w:rsidR="00851A31" w14:paraId="0826BD36" w14:textId="77777777" w:rsidTr="00AA0842">
        <w:tc>
          <w:tcPr>
            <w:tcW w:w="2311" w:type="pct"/>
          </w:tcPr>
          <w:p w14:paraId="30084B81" w14:textId="77777777" w:rsidR="00851A31" w:rsidRDefault="00851A31" w:rsidP="00AA0842">
            <w:pPr>
              <w:ind w:firstLine="0"/>
            </w:pPr>
            <w:r>
              <w:t>Интернет-активность</w:t>
            </w:r>
          </w:p>
        </w:tc>
        <w:tc>
          <w:tcPr>
            <w:tcW w:w="2689" w:type="pct"/>
          </w:tcPr>
          <w:p w14:paraId="494571AC" w14:textId="77777777" w:rsidR="00851A31" w:rsidRDefault="00851A31" w:rsidP="00AA0842">
            <w:pPr>
              <w:ind w:firstLine="0"/>
            </w:pPr>
            <w:r>
              <w:t>Высокая</w:t>
            </w:r>
          </w:p>
        </w:tc>
      </w:tr>
      <w:tr w:rsidR="00851A31" w14:paraId="30F2E135" w14:textId="77777777" w:rsidTr="00AA0842">
        <w:tc>
          <w:tcPr>
            <w:tcW w:w="2311" w:type="pct"/>
          </w:tcPr>
          <w:p w14:paraId="51357F68" w14:textId="77777777" w:rsidR="00851A31" w:rsidRDefault="00851A31" w:rsidP="00AA0842">
            <w:pPr>
              <w:ind w:firstLine="0"/>
            </w:pPr>
            <w:r>
              <w:t>Откуда получает информацию</w:t>
            </w:r>
          </w:p>
        </w:tc>
        <w:tc>
          <w:tcPr>
            <w:tcW w:w="2689" w:type="pct"/>
          </w:tcPr>
          <w:p w14:paraId="0C659ADE" w14:textId="77777777" w:rsidR="00851A31" w:rsidRDefault="00851A31" w:rsidP="00AA0842">
            <w:pPr>
              <w:ind w:firstLine="0"/>
            </w:pPr>
            <w:r>
              <w:t>Социальные сети, новостные порталы, сайты</w:t>
            </w:r>
          </w:p>
        </w:tc>
      </w:tr>
      <w:tr w:rsidR="00851A31" w14:paraId="01BB8640" w14:textId="77777777" w:rsidTr="00AA0842">
        <w:tc>
          <w:tcPr>
            <w:tcW w:w="2311" w:type="pct"/>
          </w:tcPr>
          <w:p w14:paraId="70B68EAF" w14:textId="77777777" w:rsidR="00851A31" w:rsidRDefault="00851A31" w:rsidP="00AA0842">
            <w:pPr>
              <w:ind w:firstLine="0"/>
            </w:pPr>
            <w:r>
              <w:t>Как проводит свободное время</w:t>
            </w:r>
          </w:p>
        </w:tc>
        <w:tc>
          <w:tcPr>
            <w:tcW w:w="2689" w:type="pct"/>
          </w:tcPr>
          <w:p w14:paraId="268CC703" w14:textId="32B91827" w:rsidR="00851A31" w:rsidRDefault="00851A31" w:rsidP="00AA0842">
            <w:pPr>
              <w:ind w:firstLine="0"/>
            </w:pPr>
            <w:r>
              <w:rPr>
                <w:szCs w:val="28"/>
              </w:rPr>
              <w:t>С</w:t>
            </w:r>
            <w:r w:rsidRPr="00612289">
              <w:rPr>
                <w:szCs w:val="28"/>
              </w:rPr>
              <w:t xml:space="preserve">вое свободное время </w:t>
            </w:r>
            <w:r>
              <w:rPr>
                <w:szCs w:val="28"/>
              </w:rPr>
              <w:t>Виктория</w:t>
            </w:r>
            <w:r w:rsidR="000A6ABD">
              <w:rPr>
                <w:szCs w:val="28"/>
              </w:rPr>
              <w:t xml:space="preserve"> в </w:t>
            </w:r>
            <w:r w:rsidRPr="00612289">
              <w:rPr>
                <w:szCs w:val="28"/>
              </w:rPr>
              <w:t>основном проводит</w:t>
            </w:r>
            <w:r w:rsidR="000A6ABD">
              <w:rPr>
                <w:szCs w:val="28"/>
              </w:rPr>
              <w:t xml:space="preserve"> в </w:t>
            </w:r>
            <w:r w:rsidRPr="00612289">
              <w:rPr>
                <w:szCs w:val="28"/>
              </w:rPr>
              <w:t>компании друзей или знакомых. Это может быть поход</w:t>
            </w:r>
            <w:r w:rsidR="000A6ABD">
              <w:rPr>
                <w:szCs w:val="28"/>
              </w:rPr>
              <w:t xml:space="preserve"> в </w:t>
            </w:r>
            <w:r w:rsidRPr="00612289">
              <w:rPr>
                <w:szCs w:val="28"/>
              </w:rPr>
              <w:t>кафе, совместные путешествия, прогулки</w:t>
            </w:r>
            <w:r w:rsidR="000A6ABD">
              <w:rPr>
                <w:szCs w:val="28"/>
              </w:rPr>
              <w:t xml:space="preserve"> в </w:t>
            </w:r>
            <w:r w:rsidRPr="00612289">
              <w:rPr>
                <w:szCs w:val="28"/>
              </w:rPr>
              <w:t>парке</w:t>
            </w:r>
            <w:r w:rsidR="000A6ABD">
              <w:rPr>
                <w:szCs w:val="28"/>
              </w:rPr>
              <w:t xml:space="preserve"> и </w:t>
            </w:r>
            <w:r w:rsidRPr="00612289">
              <w:rPr>
                <w:szCs w:val="28"/>
              </w:rPr>
              <w:t>т.д. С близкими подругами любит ходить</w:t>
            </w:r>
            <w:r>
              <w:rPr>
                <w:szCs w:val="28"/>
              </w:rPr>
              <w:t xml:space="preserve"> по </w:t>
            </w:r>
            <w:r w:rsidRPr="00612289">
              <w:rPr>
                <w:szCs w:val="28"/>
              </w:rPr>
              <w:t>магазинам косметики</w:t>
            </w:r>
            <w:r w:rsidR="000A6ABD">
              <w:rPr>
                <w:szCs w:val="28"/>
              </w:rPr>
              <w:t xml:space="preserve"> и </w:t>
            </w:r>
            <w:r w:rsidRPr="00612289">
              <w:rPr>
                <w:szCs w:val="28"/>
              </w:rPr>
              <w:t xml:space="preserve">одежды. Вечером предпочитает </w:t>
            </w:r>
            <w:r>
              <w:rPr>
                <w:szCs w:val="28"/>
              </w:rPr>
              <w:t>сидеть</w:t>
            </w:r>
            <w:r w:rsidR="000A6ABD">
              <w:rPr>
                <w:szCs w:val="28"/>
              </w:rPr>
              <w:t xml:space="preserve"> в </w:t>
            </w:r>
            <w:r w:rsidRPr="00612289">
              <w:rPr>
                <w:szCs w:val="28"/>
              </w:rPr>
              <w:t>социальных сетях или читать новости моды</w:t>
            </w:r>
            <w:r w:rsidR="000A6ABD">
              <w:rPr>
                <w:szCs w:val="28"/>
              </w:rPr>
              <w:t xml:space="preserve"> в </w:t>
            </w:r>
            <w:r w:rsidRPr="00612289">
              <w:rPr>
                <w:szCs w:val="28"/>
              </w:rPr>
              <w:t>мире</w:t>
            </w:r>
          </w:p>
        </w:tc>
      </w:tr>
    </w:tbl>
    <w:p w14:paraId="411CD2B2" w14:textId="1A77589D" w:rsidR="00446417" w:rsidRDefault="00446417" w:rsidP="00446417">
      <w:pPr>
        <w:spacing w:after="280"/>
        <w:ind w:firstLine="0"/>
      </w:pPr>
      <w:r w:rsidRPr="00446417">
        <w:lastRenderedPageBreak/>
        <w:t>Продолжение таблицы 2.</w:t>
      </w:r>
      <w:r>
        <w:t xml:space="preserve"> – </w:t>
      </w:r>
      <w:r w:rsidRPr="00DF009A">
        <w:t>Описание основного профиля пользователя</w:t>
      </w:r>
      <w:r>
        <w:t xml:space="preserve"> Виктории Алексеенко</w:t>
      </w:r>
    </w:p>
    <w:tbl>
      <w:tblPr>
        <w:tblStyle w:val="ac"/>
        <w:tblW w:w="5000" w:type="pct"/>
        <w:tblLook w:val="04A0" w:firstRow="1" w:lastRow="0" w:firstColumn="1" w:lastColumn="0" w:noHBand="0" w:noVBand="1"/>
      </w:tblPr>
      <w:tblGrid>
        <w:gridCol w:w="4634"/>
        <w:gridCol w:w="5391"/>
      </w:tblGrid>
      <w:tr w:rsidR="00EB059B" w14:paraId="44594A66" w14:textId="77777777" w:rsidTr="00C6534C">
        <w:tc>
          <w:tcPr>
            <w:tcW w:w="2311" w:type="pct"/>
          </w:tcPr>
          <w:p w14:paraId="1219F5A8" w14:textId="04985BA3" w:rsidR="00EB059B" w:rsidRDefault="00EB059B" w:rsidP="00EB059B">
            <w:pPr>
              <w:ind w:firstLine="0"/>
              <w:jc w:val="center"/>
            </w:pPr>
            <w:r>
              <w:rPr>
                <w:rFonts w:eastAsia="Times New Roman"/>
                <w:color w:val="000000"/>
                <w:szCs w:val="28"/>
              </w:rPr>
              <w:t>1</w:t>
            </w:r>
          </w:p>
        </w:tc>
        <w:tc>
          <w:tcPr>
            <w:tcW w:w="2689" w:type="pct"/>
            <w:vAlign w:val="center"/>
          </w:tcPr>
          <w:p w14:paraId="08F1EE8D" w14:textId="759FD191" w:rsidR="00EB059B" w:rsidRPr="00180D6F" w:rsidRDefault="00EB059B" w:rsidP="00EB059B">
            <w:pPr>
              <w:ind w:firstLine="0"/>
              <w:jc w:val="center"/>
            </w:pPr>
            <w:r>
              <w:rPr>
                <w:rFonts w:eastAsia="Times New Roman"/>
                <w:color w:val="000000"/>
                <w:szCs w:val="28"/>
              </w:rPr>
              <w:t>2</w:t>
            </w:r>
          </w:p>
        </w:tc>
      </w:tr>
      <w:tr w:rsidR="00EB059B" w14:paraId="2481CB1A" w14:textId="77777777" w:rsidTr="00AA0842">
        <w:tc>
          <w:tcPr>
            <w:tcW w:w="2311" w:type="pct"/>
          </w:tcPr>
          <w:p w14:paraId="26A49A2F" w14:textId="3BF7712F" w:rsidR="00EB059B" w:rsidRDefault="00EB059B" w:rsidP="00EB059B">
            <w:pPr>
              <w:ind w:firstLine="0"/>
            </w:pPr>
            <w:r>
              <w:t>Что приоритетно в жизни</w:t>
            </w:r>
          </w:p>
        </w:tc>
        <w:tc>
          <w:tcPr>
            <w:tcW w:w="2689" w:type="pct"/>
          </w:tcPr>
          <w:p w14:paraId="13BBBE57" w14:textId="1EBDE135" w:rsidR="00EB059B" w:rsidRDefault="00EB059B" w:rsidP="00EB059B">
            <w:pPr>
              <w:ind w:firstLine="0"/>
            </w:pPr>
            <w:r>
              <w:t>Самореализация, достижение целей, самовыражение</w:t>
            </w:r>
          </w:p>
        </w:tc>
      </w:tr>
      <w:tr w:rsidR="00EB059B" w14:paraId="569F4849" w14:textId="77777777" w:rsidTr="00AA0842">
        <w:tc>
          <w:tcPr>
            <w:tcW w:w="2311" w:type="pct"/>
          </w:tcPr>
          <w:p w14:paraId="30880738" w14:textId="77777777" w:rsidR="00EB059B" w:rsidRDefault="00EB059B" w:rsidP="00EB059B">
            <w:pPr>
              <w:ind w:firstLine="0"/>
            </w:pPr>
            <w:r>
              <w:t>Техническая подготовка</w:t>
            </w:r>
          </w:p>
        </w:tc>
        <w:tc>
          <w:tcPr>
            <w:tcW w:w="2689" w:type="pct"/>
          </w:tcPr>
          <w:p w14:paraId="6D89B2DA" w14:textId="184FCBE9" w:rsidR="00EB059B" w:rsidRDefault="00EB059B" w:rsidP="00EB059B">
            <w:pPr>
              <w:ind w:firstLine="0"/>
            </w:pPr>
            <w:r>
              <w:t>Активно пользуется ноутбуком и смартфоном</w:t>
            </w:r>
          </w:p>
        </w:tc>
      </w:tr>
      <w:tr w:rsidR="00EB059B" w14:paraId="6BE8C31B" w14:textId="77777777" w:rsidTr="00AA0842">
        <w:tc>
          <w:tcPr>
            <w:tcW w:w="2311" w:type="pct"/>
          </w:tcPr>
          <w:p w14:paraId="37A4F25C" w14:textId="77777777" w:rsidR="00EB059B" w:rsidRDefault="00EB059B" w:rsidP="00EB059B">
            <w:pPr>
              <w:ind w:firstLine="0"/>
            </w:pPr>
            <w:r>
              <w:t>Задача</w:t>
            </w:r>
          </w:p>
        </w:tc>
        <w:tc>
          <w:tcPr>
            <w:tcW w:w="2689" w:type="pct"/>
          </w:tcPr>
          <w:p w14:paraId="4DF28518" w14:textId="77777777" w:rsidR="00EB059B" w:rsidRDefault="00EB059B" w:rsidP="00EB059B">
            <w:pPr>
              <w:ind w:firstLine="0"/>
            </w:pPr>
            <w:r>
              <w:t>Добавление нового курса</w:t>
            </w:r>
          </w:p>
        </w:tc>
      </w:tr>
      <w:tr w:rsidR="00EB059B" w14:paraId="1993E42E" w14:textId="77777777" w:rsidTr="00AA0842">
        <w:tc>
          <w:tcPr>
            <w:tcW w:w="2311" w:type="pct"/>
          </w:tcPr>
          <w:p w14:paraId="5B91D765" w14:textId="6F7944A0" w:rsidR="00EB059B" w:rsidRDefault="00EB059B" w:rsidP="00EB059B">
            <w:pPr>
              <w:ind w:firstLine="0"/>
            </w:pPr>
            <w:r>
              <w:t>Требования к сайту</w:t>
            </w:r>
          </w:p>
        </w:tc>
        <w:tc>
          <w:tcPr>
            <w:tcW w:w="2689" w:type="pct"/>
          </w:tcPr>
          <w:p w14:paraId="05012FD0" w14:textId="77777777" w:rsidR="00EB059B" w:rsidRDefault="00EB059B" w:rsidP="00EB059B">
            <w:pPr>
              <w:ind w:firstLine="0"/>
            </w:pPr>
            <w:r>
              <w:t>Понятность, удобство использования, скорость, быстрый поиск информации</w:t>
            </w:r>
          </w:p>
        </w:tc>
      </w:tr>
    </w:tbl>
    <w:p w14:paraId="59A5733B" w14:textId="6F7EA5B1" w:rsidR="00851A31" w:rsidRDefault="00851A31" w:rsidP="00851A31">
      <w:pPr>
        <w:pStyle w:val="af3"/>
      </w:pPr>
      <w:r>
        <w:t>Для преподавателя школы визажа составлен следующий сценарий: Дарья хочет разместить новый курс</w:t>
      </w:r>
      <w:r w:rsidR="000A6ABD">
        <w:t xml:space="preserve"> на </w:t>
      </w:r>
      <w:r>
        <w:t>сайте. Она авторизируется</w:t>
      </w:r>
      <w:r w:rsidR="000A6ABD">
        <w:t xml:space="preserve"> на </w:t>
      </w:r>
      <w:r>
        <w:t>сайте как преподаватель</w:t>
      </w:r>
      <w:r w:rsidR="000A6ABD">
        <w:t xml:space="preserve"> и </w:t>
      </w:r>
      <w:r>
        <w:t>переходит</w:t>
      </w:r>
      <w:r w:rsidR="000A6ABD">
        <w:t xml:space="preserve"> на </w:t>
      </w:r>
      <w:r>
        <w:t>панель администрирования. Она переходит</w:t>
      </w:r>
      <w:r w:rsidR="000A6ABD">
        <w:t xml:space="preserve"> на </w:t>
      </w:r>
      <w:r>
        <w:t xml:space="preserve">вкладку «курсы», где </w:t>
      </w:r>
      <w:r w:rsidRPr="00F41A4E">
        <w:t>нажимает</w:t>
      </w:r>
      <w:r w:rsidR="000A6ABD">
        <w:t xml:space="preserve"> на </w:t>
      </w:r>
      <w:r w:rsidRPr="00F41A4E">
        <w:t xml:space="preserve">кнопку </w:t>
      </w:r>
      <w:r>
        <w:t>«</w:t>
      </w:r>
      <w:r w:rsidRPr="00F41A4E">
        <w:t>Добавить курс</w:t>
      </w:r>
      <w:r w:rsidRPr="00DC0DDA">
        <w:t xml:space="preserve">». Система перенаправляет </w:t>
      </w:r>
      <w:r>
        <w:t>преподавателя</w:t>
      </w:r>
      <w:r w:rsidR="000A6ABD">
        <w:t xml:space="preserve"> на </w:t>
      </w:r>
      <w:r w:rsidRPr="00DC0DDA">
        <w:t>страницу создания нового курса.</w:t>
      </w:r>
      <w:r>
        <w:t xml:space="preserve"> Виктория</w:t>
      </w:r>
      <w:r w:rsidRPr="00DC0DDA">
        <w:t xml:space="preserve"> </w:t>
      </w:r>
      <w:r w:rsidRPr="00F41A4E">
        <w:t>заполняет форму созд</w:t>
      </w:r>
      <w:r>
        <w:t>ания курса, указывая название, о</w:t>
      </w:r>
      <w:r w:rsidRPr="00F41A4E">
        <w:t>писание, длительность, стоимость</w:t>
      </w:r>
      <w:r w:rsidR="000A6ABD">
        <w:t xml:space="preserve"> и </w:t>
      </w:r>
      <w:r>
        <w:t>составляющие уроки курса</w:t>
      </w:r>
      <w:r w:rsidRPr="00F41A4E">
        <w:t>.</w:t>
      </w:r>
      <w:r>
        <w:t xml:space="preserve"> Она</w:t>
      </w:r>
      <w:r w:rsidRPr="00F41A4E">
        <w:t xml:space="preserve"> подтверждает создание курса, нажимая</w:t>
      </w:r>
      <w:r w:rsidR="000A6ABD">
        <w:t xml:space="preserve"> на </w:t>
      </w:r>
      <w:r w:rsidRPr="00F41A4E">
        <w:t xml:space="preserve">кнопку </w:t>
      </w:r>
      <w:r>
        <w:t>«</w:t>
      </w:r>
      <w:r w:rsidRPr="00F41A4E">
        <w:t>Создать</w:t>
      </w:r>
      <w:r>
        <w:t>»</w:t>
      </w:r>
      <w:r w:rsidRPr="00F41A4E">
        <w:t>.</w:t>
      </w:r>
      <w:r>
        <w:t xml:space="preserve"> </w:t>
      </w:r>
      <w:r w:rsidRPr="00F41A4E">
        <w:t>Система сохраняет данные</w:t>
      </w:r>
      <w:r w:rsidR="000A6ABD">
        <w:t xml:space="preserve"> о </w:t>
      </w:r>
      <w:r w:rsidRPr="00F41A4E">
        <w:t>новом курсе</w:t>
      </w:r>
      <w:r w:rsidR="000A6ABD">
        <w:t xml:space="preserve"> и </w:t>
      </w:r>
      <w:r w:rsidRPr="00F41A4E">
        <w:t>выводит сообщение об успешном создании.</w:t>
      </w:r>
    </w:p>
    <w:p w14:paraId="4D3354E6" w14:textId="19B22B53" w:rsidR="0096426C" w:rsidRDefault="00C71873" w:rsidP="0096426C">
      <w:pPr>
        <w:pStyle w:val="af7"/>
        <w:outlineLvl w:val="1"/>
      </w:pPr>
      <w:bookmarkStart w:id="18" w:name="_Toc166885147"/>
      <w:r>
        <w:t>2</w:t>
      </w:r>
      <w:r w:rsidR="0096426C">
        <w:t>.2 </w:t>
      </w:r>
      <w:r w:rsidR="00557CC6">
        <w:t>Структурная схема проекта</w:t>
      </w:r>
      <w:bookmarkEnd w:id="18"/>
    </w:p>
    <w:p w14:paraId="5891B9CF" w14:textId="08EE2B03" w:rsidR="004F306A" w:rsidRDefault="0096116A" w:rsidP="004F306A">
      <w:r w:rsidRPr="0096116A">
        <w:t>Определение структурной схемы сайта необходимо</w:t>
      </w:r>
      <w:r w:rsidR="000A6ABD">
        <w:t xml:space="preserve"> для </w:t>
      </w:r>
      <w:r w:rsidRPr="0096116A">
        <w:t>того, чтобы помочь посетителям легко</w:t>
      </w:r>
      <w:r w:rsidR="000A6ABD">
        <w:t xml:space="preserve"> и </w:t>
      </w:r>
      <w:r w:rsidRPr="0096116A">
        <w:t>быстро находить интересующую информацию. Данная схема позволяет понять, какие страницы содержатся</w:t>
      </w:r>
      <w:r w:rsidR="000A6ABD">
        <w:t xml:space="preserve"> на </w:t>
      </w:r>
      <w:r w:rsidRPr="0096116A">
        <w:t>сайте</w:t>
      </w:r>
      <w:r w:rsidR="000A6ABD">
        <w:t xml:space="preserve"> и </w:t>
      </w:r>
      <w:r w:rsidRPr="0096116A">
        <w:t>как они связаны друг</w:t>
      </w:r>
      <w:r w:rsidR="000A6ABD">
        <w:t xml:space="preserve"> с </w:t>
      </w:r>
      <w:r w:rsidRPr="0096116A">
        <w:t>другом. Также она помогает оптимизировать веб-сайт</w:t>
      </w:r>
      <w:r w:rsidR="000A6ABD">
        <w:t xml:space="preserve"> для </w:t>
      </w:r>
      <w:r w:rsidRPr="0096116A">
        <w:t>поисковых систем.</w:t>
      </w:r>
    </w:p>
    <w:p w14:paraId="04E06FD1" w14:textId="448097AE" w:rsidR="00596B77" w:rsidRPr="00596B77" w:rsidRDefault="00596B77" w:rsidP="0096426C">
      <w:r w:rsidRPr="00596B77">
        <w:t xml:space="preserve">Учитывая анализ сайтов-аналогов, была создана </w:t>
      </w:r>
      <w:r>
        <w:t xml:space="preserve">иерархическая </w:t>
      </w:r>
      <w:r w:rsidRPr="00596B77">
        <w:t xml:space="preserve">структурная схема сайта </w:t>
      </w:r>
      <w:r>
        <w:t>школы визажа</w:t>
      </w:r>
      <w:r w:rsidRPr="00596B77">
        <w:t xml:space="preserve"> «</w:t>
      </w:r>
      <w:proofErr w:type="spellStart"/>
      <w:r>
        <w:rPr>
          <w:lang w:val="en-US"/>
        </w:rPr>
        <w:t>Flowress</w:t>
      </w:r>
      <w:proofErr w:type="spellEnd"/>
      <w:r w:rsidRPr="00596B77">
        <w:t>». При таком подходе</w:t>
      </w:r>
      <w:r w:rsidR="000A6ABD">
        <w:t xml:space="preserve"> к </w:t>
      </w:r>
      <w:r w:rsidRPr="00596B77">
        <w:t>организации информации пользователь всегда видит ссылки</w:t>
      </w:r>
      <w:r w:rsidR="000A6ABD">
        <w:t xml:space="preserve"> на </w:t>
      </w:r>
      <w:r w:rsidRPr="00596B77">
        <w:t>разделы</w:t>
      </w:r>
      <w:r w:rsidR="000A6ABD">
        <w:t xml:space="preserve"> в </w:t>
      </w:r>
      <w:r w:rsidRPr="00596B77">
        <w:t>меню</w:t>
      </w:r>
      <w:r w:rsidR="000A6ABD">
        <w:t xml:space="preserve"> и </w:t>
      </w:r>
      <w:r w:rsidRPr="00596B77">
        <w:t>может</w:t>
      </w:r>
      <w:r w:rsidR="000A6ABD">
        <w:t xml:space="preserve"> с </w:t>
      </w:r>
      <w:r w:rsidRPr="00596B77">
        <w:t>любой страницы переходить</w:t>
      </w:r>
      <w:r w:rsidR="000A6ABD">
        <w:t xml:space="preserve"> в </w:t>
      </w:r>
      <w:r w:rsidRPr="00596B77">
        <w:t>другие разделы</w:t>
      </w:r>
      <w:r>
        <w:t>.</w:t>
      </w:r>
    </w:p>
    <w:p w14:paraId="7E577717" w14:textId="21E052A6" w:rsidR="00596B77" w:rsidRDefault="00596B77" w:rsidP="0096426C">
      <w:r>
        <w:t xml:space="preserve">Сайт содержит </w:t>
      </w:r>
      <w:r w:rsidR="006C7C11">
        <w:t>шесть</w:t>
      </w:r>
      <w:r>
        <w:t xml:space="preserve"> основных стр</w:t>
      </w:r>
      <w:r w:rsidR="00B76946">
        <w:t>а</w:t>
      </w:r>
      <w:r>
        <w:t>ниц:</w:t>
      </w:r>
    </w:p>
    <w:p w14:paraId="454CC882" w14:textId="36B49556" w:rsidR="0096426C" w:rsidRPr="00596B77" w:rsidRDefault="00596B77" w:rsidP="00596B77">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«Главная»</w:t>
      </w:r>
      <w:r>
        <w:rPr>
          <w:rFonts w:eastAsia="Times New Roman"/>
          <w:color w:val="000000"/>
          <w:szCs w:val="28"/>
          <w:lang w:val="en-US" w:eastAsia="ru-RU"/>
        </w:rPr>
        <w:t>;</w:t>
      </w:r>
    </w:p>
    <w:p w14:paraId="48D1D9A9" w14:textId="3CD69891" w:rsidR="00596B77" w:rsidRPr="00596B77" w:rsidRDefault="00596B77" w:rsidP="00596B77">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«Преподаватели»</w:t>
      </w:r>
      <w:r>
        <w:rPr>
          <w:rFonts w:eastAsia="Times New Roman"/>
          <w:color w:val="000000"/>
          <w:szCs w:val="28"/>
          <w:lang w:val="en-US" w:eastAsia="ru-RU"/>
        </w:rPr>
        <w:t>;</w:t>
      </w:r>
    </w:p>
    <w:p w14:paraId="1E2AEEC3" w14:textId="67D3FAFE" w:rsidR="00596B77" w:rsidRPr="006C7C11" w:rsidRDefault="00596B77" w:rsidP="00596B77">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«Каталог курсов»</w:t>
      </w:r>
      <w:r>
        <w:rPr>
          <w:rFonts w:eastAsia="Times New Roman"/>
          <w:color w:val="000000"/>
          <w:szCs w:val="28"/>
          <w:lang w:val="en-US" w:eastAsia="ru-RU"/>
        </w:rPr>
        <w:t>;</w:t>
      </w:r>
    </w:p>
    <w:p w14:paraId="4A50CD6C" w14:textId="23D85827" w:rsidR="006C7C11" w:rsidRPr="00596B77" w:rsidRDefault="006C7C11" w:rsidP="00596B77">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«Страница курса»</w:t>
      </w:r>
      <w:r w:rsidR="004F306A">
        <w:rPr>
          <w:rFonts w:eastAsia="Times New Roman"/>
          <w:color w:val="000000"/>
          <w:szCs w:val="28"/>
          <w:lang w:val="en-US" w:eastAsia="ru-RU"/>
        </w:rPr>
        <w:t>;</w:t>
      </w:r>
    </w:p>
    <w:p w14:paraId="40C8896C" w14:textId="2D7DA3B7" w:rsidR="00596B77" w:rsidRPr="006C7C11" w:rsidRDefault="00596B77" w:rsidP="006C7C11">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«Расписание»</w:t>
      </w:r>
      <w:r>
        <w:rPr>
          <w:rFonts w:eastAsia="Times New Roman"/>
          <w:color w:val="000000"/>
          <w:szCs w:val="28"/>
          <w:lang w:val="en-US" w:eastAsia="ru-RU"/>
        </w:rPr>
        <w:t>;</w:t>
      </w:r>
    </w:p>
    <w:p w14:paraId="040953B2" w14:textId="435B7478" w:rsidR="00596B77" w:rsidRPr="006C7C11" w:rsidRDefault="00596B77" w:rsidP="00596B77">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«Контакты»</w:t>
      </w:r>
      <w:r w:rsidR="00425679">
        <w:rPr>
          <w:rFonts w:eastAsia="Times New Roman"/>
          <w:color w:val="000000"/>
          <w:szCs w:val="28"/>
          <w:lang w:eastAsia="ru-RU"/>
        </w:rPr>
        <w:t>.</w:t>
      </w:r>
    </w:p>
    <w:p w14:paraId="0A63BB47" w14:textId="5CEA9796" w:rsidR="00B75314" w:rsidRDefault="006C7C11" w:rsidP="006C7C11">
      <w:pPr>
        <w:rPr>
          <w:lang w:eastAsia="ru-RU"/>
        </w:rPr>
      </w:pPr>
      <w:r w:rsidRPr="006C7C11">
        <w:rPr>
          <w:lang w:eastAsia="ru-RU"/>
        </w:rPr>
        <w:t>Название каждой страницы говорит само</w:t>
      </w:r>
      <w:r w:rsidR="000A6ABD">
        <w:rPr>
          <w:lang w:eastAsia="ru-RU"/>
        </w:rPr>
        <w:t xml:space="preserve"> за </w:t>
      </w:r>
      <w:r w:rsidRPr="006C7C11">
        <w:rPr>
          <w:lang w:eastAsia="ru-RU"/>
        </w:rPr>
        <w:t>себя, позволяя пользователю легко ориентироваться</w:t>
      </w:r>
      <w:r w:rsidR="000A6ABD">
        <w:rPr>
          <w:lang w:eastAsia="ru-RU"/>
        </w:rPr>
        <w:t xml:space="preserve"> на </w:t>
      </w:r>
      <w:r w:rsidRPr="006C7C11">
        <w:rPr>
          <w:lang w:eastAsia="ru-RU"/>
        </w:rPr>
        <w:t>сайте</w:t>
      </w:r>
      <w:r w:rsidR="000A6ABD">
        <w:rPr>
          <w:lang w:eastAsia="ru-RU"/>
        </w:rPr>
        <w:t xml:space="preserve"> и </w:t>
      </w:r>
      <w:r w:rsidRPr="006C7C11">
        <w:rPr>
          <w:lang w:eastAsia="ru-RU"/>
        </w:rPr>
        <w:t>без трудностей находить всю необходимую информацию.</w:t>
      </w:r>
      <w:r w:rsidR="00AB6FB1">
        <w:rPr>
          <w:lang w:eastAsia="ru-RU"/>
        </w:rPr>
        <w:t xml:space="preserve"> Помимо основных страниц, расположенных</w:t>
      </w:r>
      <w:r w:rsidR="000A6ABD">
        <w:rPr>
          <w:lang w:eastAsia="ru-RU"/>
        </w:rPr>
        <w:t xml:space="preserve"> в </w:t>
      </w:r>
      <w:r w:rsidR="00AB6FB1">
        <w:rPr>
          <w:lang w:eastAsia="ru-RU"/>
        </w:rPr>
        <w:t>меню сайта, также есть две ссылки</w:t>
      </w:r>
      <w:r w:rsidR="000A6ABD">
        <w:rPr>
          <w:lang w:eastAsia="ru-RU"/>
        </w:rPr>
        <w:t xml:space="preserve"> на </w:t>
      </w:r>
      <w:r w:rsidR="00AB6FB1">
        <w:rPr>
          <w:lang w:eastAsia="ru-RU"/>
        </w:rPr>
        <w:t>страницы «Вход»</w:t>
      </w:r>
      <w:r w:rsidR="000A6ABD">
        <w:rPr>
          <w:lang w:eastAsia="ru-RU"/>
        </w:rPr>
        <w:t xml:space="preserve"> и </w:t>
      </w:r>
      <w:r w:rsidR="00AB6FB1">
        <w:rPr>
          <w:lang w:eastAsia="ru-RU"/>
        </w:rPr>
        <w:t>«Авторизация»</w:t>
      </w:r>
      <w:r w:rsidR="000A6ABD">
        <w:rPr>
          <w:lang w:eastAsia="ru-RU"/>
        </w:rPr>
        <w:t xml:space="preserve"> на </w:t>
      </w:r>
      <w:r w:rsidR="00AB6FB1">
        <w:rPr>
          <w:lang w:eastAsia="ru-RU"/>
        </w:rPr>
        <w:t>сайте</w:t>
      </w:r>
      <w:r w:rsidR="000A6ABD">
        <w:rPr>
          <w:lang w:eastAsia="ru-RU"/>
        </w:rPr>
        <w:t xml:space="preserve"> для </w:t>
      </w:r>
      <w:r w:rsidR="00AB6FB1">
        <w:rPr>
          <w:lang w:eastAsia="ru-RU"/>
        </w:rPr>
        <w:t>неавторизированного пользователя. После прохождения авторизации или входа</w:t>
      </w:r>
      <w:r w:rsidR="000A6ABD">
        <w:rPr>
          <w:lang w:eastAsia="ru-RU"/>
        </w:rPr>
        <w:t xml:space="preserve"> на </w:t>
      </w:r>
      <w:r w:rsidR="00AB6FB1">
        <w:rPr>
          <w:lang w:eastAsia="ru-RU"/>
        </w:rPr>
        <w:t>сайт эти ссылки заменяются</w:t>
      </w:r>
      <w:r w:rsidR="000A6ABD">
        <w:rPr>
          <w:lang w:eastAsia="ru-RU"/>
        </w:rPr>
        <w:t xml:space="preserve"> на </w:t>
      </w:r>
      <w:r w:rsidR="00AB6FB1">
        <w:rPr>
          <w:lang w:eastAsia="ru-RU"/>
        </w:rPr>
        <w:t>«Личный кабинет»</w:t>
      </w:r>
      <w:r w:rsidR="000A6ABD">
        <w:rPr>
          <w:lang w:eastAsia="ru-RU"/>
        </w:rPr>
        <w:t xml:space="preserve"> и </w:t>
      </w:r>
      <w:r w:rsidR="00AB6FB1">
        <w:rPr>
          <w:lang w:eastAsia="ru-RU"/>
        </w:rPr>
        <w:t>«Выйти»</w:t>
      </w:r>
      <w:r w:rsidR="00E86E71">
        <w:rPr>
          <w:lang w:eastAsia="ru-RU"/>
        </w:rPr>
        <w:t xml:space="preserve">. </w:t>
      </w:r>
      <w:r w:rsidR="00AE700A">
        <w:rPr>
          <w:lang w:eastAsia="ru-RU"/>
        </w:rPr>
        <w:t>В личном кабинете пользователь имеет возможность редактирования профиля: добавление, изменени</w:t>
      </w:r>
      <w:r w:rsidR="00413D05">
        <w:rPr>
          <w:lang w:eastAsia="ru-RU"/>
        </w:rPr>
        <w:t xml:space="preserve">е информации, просмотр </w:t>
      </w:r>
      <w:r w:rsidR="004F306A">
        <w:rPr>
          <w:lang w:eastAsia="ru-RU"/>
        </w:rPr>
        <w:t xml:space="preserve">заявок, </w:t>
      </w:r>
      <w:r w:rsidR="00413D05">
        <w:rPr>
          <w:lang w:eastAsia="ru-RU"/>
        </w:rPr>
        <w:t>курсов</w:t>
      </w:r>
      <w:r w:rsidR="000A6ABD">
        <w:rPr>
          <w:lang w:eastAsia="ru-RU"/>
        </w:rPr>
        <w:t xml:space="preserve"> и </w:t>
      </w:r>
      <w:r w:rsidR="00413D05">
        <w:rPr>
          <w:lang w:eastAsia="ru-RU"/>
        </w:rPr>
        <w:t>обучающих материалов.</w:t>
      </w:r>
    </w:p>
    <w:p w14:paraId="60D7876B" w14:textId="76F9BDBE" w:rsidR="00425679" w:rsidRDefault="00E86E71" w:rsidP="006C7C11">
      <w:pPr>
        <w:rPr>
          <w:lang w:eastAsia="ru-RU"/>
        </w:rPr>
      </w:pPr>
      <w:r>
        <w:rPr>
          <w:lang w:eastAsia="ru-RU"/>
        </w:rPr>
        <w:lastRenderedPageBreak/>
        <w:t xml:space="preserve">В случае, если авторизированным пользователем является преподаватель школы, вместо страницы «Личный кабинет» </w:t>
      </w:r>
      <w:r w:rsidR="00B80C96">
        <w:rPr>
          <w:lang w:eastAsia="ru-RU"/>
        </w:rPr>
        <w:t>представлена страница «Управление»</w:t>
      </w:r>
      <w:r w:rsidR="00425679">
        <w:rPr>
          <w:lang w:eastAsia="ru-RU"/>
        </w:rPr>
        <w:t>, которая содержит</w:t>
      </w:r>
      <w:r w:rsidR="000A6ABD">
        <w:rPr>
          <w:lang w:eastAsia="ru-RU"/>
        </w:rPr>
        <w:t xml:space="preserve"> в </w:t>
      </w:r>
      <w:r w:rsidR="00425679">
        <w:rPr>
          <w:lang w:eastAsia="ru-RU"/>
        </w:rPr>
        <w:t>себе следующие вкладки:</w:t>
      </w:r>
    </w:p>
    <w:p w14:paraId="55DEFC7D" w14:textId="56D0077D" w:rsidR="00425679" w:rsidRPr="00596B77" w:rsidRDefault="00425679" w:rsidP="00FB2DA6">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«Профиль преподавателя»</w:t>
      </w:r>
      <w:r w:rsidR="00FB2DA6">
        <w:t> – контактная</w:t>
      </w:r>
      <w:r w:rsidR="000A6ABD">
        <w:t xml:space="preserve"> и </w:t>
      </w:r>
      <w:r w:rsidR="00FB2DA6">
        <w:t>дополнительная информация</w:t>
      </w:r>
      <w:r w:rsidR="000A6ABD">
        <w:t xml:space="preserve"> о </w:t>
      </w:r>
      <w:r w:rsidR="00FB2DA6">
        <w:t>преподавателе</w:t>
      </w:r>
      <w:r w:rsidR="00BF7FF9">
        <w:t>, её добавление</w:t>
      </w:r>
      <w:r w:rsidR="000A6ABD">
        <w:t xml:space="preserve"> и </w:t>
      </w:r>
      <w:r w:rsidR="00BF7FF9">
        <w:t>редактирование</w:t>
      </w:r>
      <w:r w:rsidRPr="00FB2DA6">
        <w:rPr>
          <w:rFonts w:eastAsia="Times New Roman"/>
          <w:color w:val="000000"/>
          <w:szCs w:val="28"/>
          <w:lang w:eastAsia="ru-RU"/>
        </w:rPr>
        <w:t>;</w:t>
      </w:r>
    </w:p>
    <w:p w14:paraId="66892837" w14:textId="65A228DF" w:rsidR="00425679" w:rsidRPr="00596B77" w:rsidRDefault="00425679" w:rsidP="00FB2DA6">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w:t>
      </w:r>
      <w:r w:rsidR="00FB2DA6">
        <w:rPr>
          <w:rFonts w:eastAsia="Times New Roman"/>
          <w:color w:val="000000"/>
          <w:szCs w:val="28"/>
          <w:lang w:eastAsia="ru-RU"/>
        </w:rPr>
        <w:t>Расписание</w:t>
      </w:r>
      <w:r>
        <w:rPr>
          <w:rFonts w:eastAsia="Times New Roman"/>
          <w:color w:val="000000"/>
          <w:szCs w:val="28"/>
          <w:lang w:eastAsia="ru-RU"/>
        </w:rPr>
        <w:t xml:space="preserve"> преподавателя»</w:t>
      </w:r>
      <w:r w:rsidR="00FB2DA6">
        <w:t xml:space="preserve"> – курсы, </w:t>
      </w:r>
      <w:r w:rsidR="00BF7FF9">
        <w:t xml:space="preserve">которые проводятся </w:t>
      </w:r>
      <w:r w:rsidR="004D19DC">
        <w:t xml:space="preserve">данным </w:t>
      </w:r>
      <w:r w:rsidR="00FB2DA6">
        <w:t>преподавателем</w:t>
      </w:r>
      <w:r w:rsidR="004D19DC">
        <w:t xml:space="preserve"> и клиенты, записанные на них</w:t>
      </w:r>
      <w:r w:rsidR="00FB2DA6" w:rsidRPr="00FB2DA6">
        <w:rPr>
          <w:rFonts w:eastAsia="Times New Roman"/>
          <w:color w:val="000000"/>
          <w:szCs w:val="28"/>
          <w:lang w:eastAsia="ru-RU"/>
        </w:rPr>
        <w:t>;</w:t>
      </w:r>
    </w:p>
    <w:p w14:paraId="36D8B9E5" w14:textId="3BCF5F55" w:rsidR="00425679" w:rsidRPr="00425679" w:rsidRDefault="00425679" w:rsidP="00FB2DA6">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«Добавить курс»</w:t>
      </w:r>
      <w:r w:rsidR="00FB2DA6">
        <w:t> – формирование нового курса из уроков</w:t>
      </w:r>
      <w:r w:rsidRPr="00FB2DA6">
        <w:rPr>
          <w:rFonts w:eastAsia="Times New Roman"/>
          <w:color w:val="000000"/>
          <w:szCs w:val="28"/>
          <w:lang w:eastAsia="ru-RU"/>
        </w:rPr>
        <w:t>;</w:t>
      </w:r>
    </w:p>
    <w:p w14:paraId="13810C08" w14:textId="0F3D8D7B" w:rsidR="00425679" w:rsidRPr="00425679" w:rsidRDefault="00425679" w:rsidP="00FB2DA6">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«Обучение»</w:t>
      </w:r>
      <w:r w:rsidR="00FB2DA6">
        <w:t xml:space="preserve"> – </w:t>
      </w:r>
      <w:r w:rsidR="00315CDE">
        <w:t xml:space="preserve">каталог </w:t>
      </w:r>
      <w:r w:rsidR="00FB2DA6">
        <w:t>урок</w:t>
      </w:r>
      <w:r w:rsidR="00315CDE">
        <w:t>ов</w:t>
      </w:r>
      <w:r w:rsidR="00FB2DA6">
        <w:t xml:space="preserve"> </w:t>
      </w:r>
      <w:r w:rsidR="00315CDE">
        <w:t>школы</w:t>
      </w:r>
      <w:r w:rsidR="000A6ABD">
        <w:t xml:space="preserve"> и </w:t>
      </w:r>
      <w:r w:rsidR="00FB2DA6">
        <w:t>обучающи</w:t>
      </w:r>
      <w:r w:rsidR="00315CDE">
        <w:t>х</w:t>
      </w:r>
      <w:r w:rsidR="00FB2DA6">
        <w:t xml:space="preserve"> материал</w:t>
      </w:r>
      <w:r w:rsidR="00315CDE">
        <w:t>ов</w:t>
      </w:r>
      <w:r w:rsidR="000A6ABD">
        <w:t xml:space="preserve"> к </w:t>
      </w:r>
      <w:r w:rsidR="00FB2DA6">
        <w:t>ним, добавление</w:t>
      </w:r>
      <w:r w:rsidR="000A6ABD">
        <w:t xml:space="preserve"> и </w:t>
      </w:r>
      <w:r w:rsidR="00FB2DA6">
        <w:t>редактирование информации</w:t>
      </w:r>
      <w:r w:rsidR="00315CDE">
        <w:t xml:space="preserve"> уроков</w:t>
      </w:r>
      <w:r>
        <w:rPr>
          <w:rFonts w:eastAsia="Times New Roman"/>
          <w:color w:val="000000"/>
          <w:szCs w:val="28"/>
          <w:lang w:eastAsia="ru-RU"/>
        </w:rPr>
        <w:t>.</w:t>
      </w:r>
    </w:p>
    <w:p w14:paraId="0831AC67" w14:textId="0B4A4675" w:rsidR="00413D05" w:rsidRDefault="00413D05" w:rsidP="006C7C11">
      <w:pPr>
        <w:rPr>
          <w:lang w:eastAsia="ru-RU"/>
        </w:rPr>
      </w:pPr>
      <w:r>
        <w:rPr>
          <w:lang w:eastAsia="ru-RU"/>
        </w:rPr>
        <w:t>Для</w:t>
      </w:r>
      <w:r w:rsidR="00425679">
        <w:rPr>
          <w:lang w:eastAsia="ru-RU"/>
        </w:rPr>
        <w:t xml:space="preserve"> администратор</w:t>
      </w:r>
      <w:r>
        <w:rPr>
          <w:lang w:eastAsia="ru-RU"/>
        </w:rPr>
        <w:t>а</w:t>
      </w:r>
      <w:r w:rsidR="000A6ABD">
        <w:rPr>
          <w:lang w:eastAsia="ru-RU"/>
        </w:rPr>
        <w:t xml:space="preserve"> на </w:t>
      </w:r>
      <w:r>
        <w:rPr>
          <w:lang w:eastAsia="ru-RU"/>
        </w:rPr>
        <w:t>странице</w:t>
      </w:r>
      <w:r w:rsidR="00425679">
        <w:rPr>
          <w:lang w:eastAsia="ru-RU"/>
        </w:rPr>
        <w:t xml:space="preserve"> «Панель администрирования»</w:t>
      </w:r>
      <w:r>
        <w:rPr>
          <w:lang w:eastAsia="ru-RU"/>
        </w:rPr>
        <w:t xml:space="preserve"> представлены следующие вкладки администрирования:</w:t>
      </w:r>
    </w:p>
    <w:p w14:paraId="4454FE12" w14:textId="70CF1BF6" w:rsidR="008A47BB" w:rsidRPr="00596B77" w:rsidRDefault="008A47BB" w:rsidP="008A47BB">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w:t>
      </w:r>
      <w:r w:rsidR="004D19DC">
        <w:rPr>
          <w:rFonts w:eastAsia="Times New Roman"/>
          <w:color w:val="000000"/>
          <w:szCs w:val="28"/>
          <w:lang w:eastAsia="ru-RU"/>
        </w:rPr>
        <w:t>Заявки</w:t>
      </w:r>
      <w:r>
        <w:rPr>
          <w:rFonts w:eastAsia="Times New Roman"/>
          <w:color w:val="000000"/>
          <w:szCs w:val="28"/>
          <w:lang w:eastAsia="ru-RU"/>
        </w:rPr>
        <w:t>»</w:t>
      </w:r>
      <w:r>
        <w:t> – отображение заявок пользователей</w:t>
      </w:r>
      <w:r w:rsidR="000A6ABD">
        <w:t xml:space="preserve"> на </w:t>
      </w:r>
      <w:r>
        <w:t>курсы</w:t>
      </w:r>
      <w:r w:rsidRPr="00FB2DA6">
        <w:rPr>
          <w:rFonts w:eastAsia="Times New Roman"/>
          <w:color w:val="000000"/>
          <w:szCs w:val="28"/>
          <w:lang w:eastAsia="ru-RU"/>
        </w:rPr>
        <w:t>;</w:t>
      </w:r>
    </w:p>
    <w:p w14:paraId="0BA3CB43" w14:textId="30763E96" w:rsidR="008A47BB" w:rsidRPr="00596B77" w:rsidRDefault="008A47BB" w:rsidP="008A47BB">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«Обучение»</w:t>
      </w:r>
      <w:r>
        <w:t> –</w:t>
      </w:r>
      <w:r w:rsidR="00953A74">
        <w:t xml:space="preserve"> расписание</w:t>
      </w:r>
      <w:r>
        <w:t xml:space="preserve"> актуальны</w:t>
      </w:r>
      <w:r w:rsidR="00953A74">
        <w:t>х</w:t>
      </w:r>
      <w:r>
        <w:t xml:space="preserve"> курс</w:t>
      </w:r>
      <w:r w:rsidR="00953A74">
        <w:t>ов</w:t>
      </w:r>
      <w:r w:rsidR="000A6ABD">
        <w:t xml:space="preserve"> и </w:t>
      </w:r>
      <w:r>
        <w:t>сформированные группы</w:t>
      </w:r>
      <w:r w:rsidRPr="00FB2DA6">
        <w:rPr>
          <w:rFonts w:eastAsia="Times New Roman"/>
          <w:color w:val="000000"/>
          <w:szCs w:val="28"/>
          <w:lang w:eastAsia="ru-RU"/>
        </w:rPr>
        <w:t>;</w:t>
      </w:r>
    </w:p>
    <w:p w14:paraId="5B040C6B" w14:textId="460863AD" w:rsidR="008A47BB" w:rsidRPr="00777914" w:rsidRDefault="008A47BB" w:rsidP="00777914">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«Преподаватели»</w:t>
      </w:r>
      <w:r>
        <w:t> – преподаватели школы, добавление преподавателя</w:t>
      </w:r>
      <w:r w:rsidRPr="00FB2DA6">
        <w:rPr>
          <w:rFonts w:eastAsia="Times New Roman"/>
          <w:color w:val="000000"/>
          <w:szCs w:val="28"/>
          <w:lang w:eastAsia="ru-RU"/>
        </w:rPr>
        <w:t>;</w:t>
      </w:r>
    </w:p>
    <w:p w14:paraId="125229AE" w14:textId="1575D177" w:rsidR="00953A74" w:rsidRPr="00953A74" w:rsidRDefault="00953A74" w:rsidP="00953A74">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«Каталог уроков»</w:t>
      </w:r>
      <w:r>
        <w:t> –</w:t>
      </w:r>
      <w:r w:rsidRPr="00953A74">
        <w:t xml:space="preserve"> </w:t>
      </w:r>
      <w:r>
        <w:t>управление уроками школы</w:t>
      </w:r>
      <w:r w:rsidRPr="00953A74">
        <w:t>;</w:t>
      </w:r>
    </w:p>
    <w:p w14:paraId="1CC2639A" w14:textId="704A6AEA" w:rsidR="00953A74" w:rsidRPr="00953A74" w:rsidRDefault="00953A74" w:rsidP="00017AAE">
      <w:pPr>
        <w:numPr>
          <w:ilvl w:val="0"/>
          <w:numId w:val="21"/>
        </w:numPr>
        <w:ind w:left="0" w:firstLine="709"/>
        <w:textAlignment w:val="baseline"/>
        <w:rPr>
          <w:rFonts w:eastAsia="Times New Roman"/>
          <w:color w:val="000000"/>
          <w:szCs w:val="28"/>
          <w:lang w:eastAsia="ru-RU"/>
        </w:rPr>
      </w:pPr>
      <w:r w:rsidRPr="00953A74">
        <w:rPr>
          <w:rFonts w:eastAsia="Times New Roman"/>
          <w:color w:val="000000"/>
          <w:szCs w:val="28"/>
          <w:lang w:eastAsia="ru-RU"/>
        </w:rPr>
        <w:t>«Консультация»</w:t>
      </w:r>
      <w:r>
        <w:t> – заявки</w:t>
      </w:r>
      <w:r w:rsidR="000A6ABD">
        <w:t xml:space="preserve"> с </w:t>
      </w:r>
      <w:r>
        <w:t>форм обратной связи.</w:t>
      </w:r>
    </w:p>
    <w:p w14:paraId="384D42AC" w14:textId="79BCD8EB" w:rsidR="00596B77" w:rsidRPr="00596B77" w:rsidRDefault="0040172D" w:rsidP="006C7C11">
      <w:pPr>
        <w:rPr>
          <w:lang w:eastAsia="ru-RU"/>
        </w:rPr>
      </w:pPr>
      <w:r>
        <w:rPr>
          <w:lang w:eastAsia="ru-RU"/>
        </w:rPr>
        <w:t>Таким образом</w:t>
      </w:r>
      <w:r w:rsidR="00CD1FC5">
        <w:rPr>
          <w:lang w:eastAsia="ru-RU"/>
        </w:rPr>
        <w:t>, структурная схема сайта была составлена</w:t>
      </w:r>
      <w:r w:rsidR="000A6ABD">
        <w:rPr>
          <w:lang w:eastAsia="ru-RU"/>
        </w:rPr>
        <w:t xml:space="preserve"> для </w:t>
      </w:r>
      <w:r w:rsidR="00CD1FC5">
        <w:rPr>
          <w:lang w:eastAsia="ru-RU"/>
        </w:rPr>
        <w:t>каждого типа пользователей сайта.</w:t>
      </w:r>
    </w:p>
    <w:p w14:paraId="7950D8B3" w14:textId="5E32A6F7" w:rsidR="00E87EC4" w:rsidRDefault="00BD0312" w:rsidP="00E87EC4">
      <w:pPr>
        <w:pStyle w:val="af7"/>
        <w:outlineLvl w:val="1"/>
      </w:pPr>
      <w:bookmarkStart w:id="19" w:name="_Toc166885148"/>
      <w:r>
        <w:t>2</w:t>
      </w:r>
      <w:r w:rsidR="00E87EC4">
        <w:t>.3 Проектирование базы данных</w:t>
      </w:r>
      <w:bookmarkEnd w:id="19"/>
    </w:p>
    <w:p w14:paraId="2D964683" w14:textId="4B57F65A" w:rsidR="00E87EC4" w:rsidRDefault="005A6ABB" w:rsidP="00E87EC4">
      <w:r>
        <w:t>В </w:t>
      </w:r>
      <w:r w:rsidR="00697519" w:rsidRPr="00697519">
        <w:t>процессе работы над дипломным проектом была спроектирована база данных</w:t>
      </w:r>
      <w:r w:rsidR="000A6ABD">
        <w:t xml:space="preserve"> для </w:t>
      </w:r>
      <w:r w:rsidR="00697519" w:rsidRPr="00697519">
        <w:t>будущего сайта. Итоговая база данных</w:t>
      </w:r>
      <w:r w:rsidR="000A6ABD">
        <w:t xml:space="preserve"> для </w:t>
      </w:r>
      <w:r w:rsidR="00697519" w:rsidRPr="00697519">
        <w:t xml:space="preserve">сайта </w:t>
      </w:r>
      <w:r w:rsidR="00697519">
        <w:t>школы визажа</w:t>
      </w:r>
      <w:r w:rsidR="00697519" w:rsidRPr="00697519">
        <w:t xml:space="preserve"> «</w:t>
      </w:r>
      <w:proofErr w:type="spellStart"/>
      <w:r w:rsidR="00697519">
        <w:rPr>
          <w:lang w:val="en-US"/>
        </w:rPr>
        <w:t>Flowress</w:t>
      </w:r>
      <w:proofErr w:type="spellEnd"/>
      <w:r w:rsidR="00697519" w:rsidRPr="00697519">
        <w:t>» состоит</w:t>
      </w:r>
      <w:r>
        <w:t xml:space="preserve"> </w:t>
      </w:r>
      <w:r w:rsidRPr="004651E4">
        <w:t>из </w:t>
      </w:r>
      <w:r w:rsidR="004651E4" w:rsidRPr="004651E4">
        <w:t>18</w:t>
      </w:r>
      <w:r w:rsidR="00697519" w:rsidRPr="004651E4">
        <w:t xml:space="preserve"> таблиц:</w:t>
      </w:r>
      <w:r w:rsidR="00DC1E1F" w:rsidRPr="004651E4">
        <w:t xml:space="preserve"> </w:t>
      </w:r>
      <w:r w:rsidR="004651E4" w:rsidRPr="004651E4">
        <w:t>16</w:t>
      </w:r>
      <w:r w:rsidR="00697519" w:rsidRPr="004651E4">
        <w:t xml:space="preserve"> взаимосвязанных между собой</w:t>
      </w:r>
      <w:r w:rsidR="000A6ABD">
        <w:t xml:space="preserve"> и </w:t>
      </w:r>
      <w:r w:rsidR="004651E4" w:rsidRPr="004651E4">
        <w:t>2</w:t>
      </w:r>
      <w:r w:rsidR="00697519" w:rsidRPr="004651E4">
        <w:t xml:space="preserve"> отдельные, которые</w:t>
      </w:r>
      <w:r w:rsidR="00697519" w:rsidRPr="00697519">
        <w:t xml:space="preserve"> содержат статичную информацию.</w:t>
      </w:r>
      <w:r w:rsidR="00E87EC4">
        <w:t xml:space="preserve"> </w:t>
      </w:r>
    </w:p>
    <w:p w14:paraId="0DFB69D2" w14:textId="63A5F9C7" w:rsidR="00B32C94" w:rsidRPr="00DB79E2" w:rsidRDefault="00B32C94" w:rsidP="00B32C94">
      <w:pPr>
        <w:rPr>
          <w:spacing w:val="6"/>
        </w:rPr>
      </w:pPr>
      <w:r w:rsidRPr="00DB79E2">
        <w:rPr>
          <w:spacing w:val="6"/>
        </w:rPr>
        <w:t>Таблица «</w:t>
      </w:r>
      <w:r>
        <w:rPr>
          <w:spacing w:val="6"/>
          <w:lang w:val="en-US"/>
        </w:rPr>
        <w:t>U</w:t>
      </w:r>
      <w:r w:rsidRPr="00DB79E2">
        <w:rPr>
          <w:spacing w:val="6"/>
          <w:lang w:val="en-US"/>
        </w:rPr>
        <w:t>ser</w:t>
      </w:r>
      <w:r w:rsidRPr="00DB79E2">
        <w:rPr>
          <w:spacing w:val="6"/>
        </w:rPr>
        <w:t xml:space="preserve">» содержит данные </w:t>
      </w:r>
      <w:r>
        <w:rPr>
          <w:spacing w:val="6"/>
        </w:rPr>
        <w:t xml:space="preserve">учётных записей </w:t>
      </w:r>
      <w:r w:rsidRPr="00DB79E2">
        <w:rPr>
          <w:spacing w:val="6"/>
        </w:rPr>
        <w:t>веб-сайта</w:t>
      </w:r>
      <w:r>
        <w:rPr>
          <w:spacing w:val="6"/>
        </w:rPr>
        <w:t>: клиентов, преподавателей школы</w:t>
      </w:r>
      <w:r w:rsidR="000A6ABD">
        <w:rPr>
          <w:spacing w:val="6"/>
        </w:rPr>
        <w:t xml:space="preserve"> и </w:t>
      </w:r>
      <w:r w:rsidRPr="00DB79E2">
        <w:rPr>
          <w:spacing w:val="6"/>
        </w:rPr>
        <w:t>администратор</w:t>
      </w:r>
      <w:r>
        <w:rPr>
          <w:spacing w:val="6"/>
        </w:rPr>
        <w:t>а</w:t>
      </w:r>
      <w:r w:rsidRPr="00DB79E2">
        <w:rPr>
          <w:spacing w:val="6"/>
        </w:rPr>
        <w:t>.</w:t>
      </w:r>
      <w:r>
        <w:rPr>
          <w:spacing w:val="6"/>
        </w:rPr>
        <w:t xml:space="preserve"> Таблица хранит все необходимые поля, которые заполняются</w:t>
      </w:r>
      <w:r w:rsidR="000A6ABD">
        <w:rPr>
          <w:spacing w:val="6"/>
        </w:rPr>
        <w:t xml:space="preserve"> и </w:t>
      </w:r>
      <w:r>
        <w:rPr>
          <w:spacing w:val="6"/>
        </w:rPr>
        <w:t>сохраняются при регистрации. Пользователи могут просмотреть эти данные</w:t>
      </w:r>
      <w:r w:rsidR="000A6ABD">
        <w:rPr>
          <w:spacing w:val="6"/>
        </w:rPr>
        <w:t xml:space="preserve"> в </w:t>
      </w:r>
      <w:r>
        <w:rPr>
          <w:spacing w:val="6"/>
        </w:rPr>
        <w:t>личном кабинете</w:t>
      </w:r>
      <w:r w:rsidR="000A6ABD">
        <w:rPr>
          <w:spacing w:val="6"/>
        </w:rPr>
        <w:t xml:space="preserve"> и </w:t>
      </w:r>
      <w:r>
        <w:rPr>
          <w:spacing w:val="6"/>
        </w:rPr>
        <w:t xml:space="preserve">редактировать их. У администратора сайте есть доступ </w:t>
      </w:r>
      <w:r w:rsidR="00CD51FE">
        <w:rPr>
          <w:spacing w:val="6"/>
        </w:rPr>
        <w:t>к</w:t>
      </w:r>
      <w:r w:rsidR="00C86452">
        <w:rPr>
          <w:spacing w:val="6"/>
        </w:rPr>
        <w:t>о всем учётным записям</w:t>
      </w:r>
      <w:r w:rsidR="000A6ABD">
        <w:rPr>
          <w:spacing w:val="6"/>
        </w:rPr>
        <w:t xml:space="preserve"> и </w:t>
      </w:r>
      <w:r w:rsidR="00C86452">
        <w:rPr>
          <w:spacing w:val="6"/>
        </w:rPr>
        <w:t>их изменениям.</w:t>
      </w:r>
      <w:r w:rsidRPr="00DB79E2">
        <w:rPr>
          <w:spacing w:val="6"/>
        </w:rPr>
        <w:t xml:space="preserve"> </w:t>
      </w:r>
      <w:r w:rsidR="00C86452">
        <w:rPr>
          <w:spacing w:val="6"/>
        </w:rPr>
        <w:t>С</w:t>
      </w:r>
      <w:r w:rsidRPr="00DB79E2">
        <w:t xml:space="preserve">труктура </w:t>
      </w:r>
      <w:r w:rsidR="00C86452">
        <w:t>таблицы «</w:t>
      </w:r>
      <w:r w:rsidR="00C86452">
        <w:rPr>
          <w:lang w:val="en-US"/>
        </w:rPr>
        <w:t>User</w:t>
      </w:r>
      <w:r w:rsidR="00C86452">
        <w:t xml:space="preserve">» </w:t>
      </w:r>
      <w:r w:rsidRPr="00DB79E2">
        <w:t>представлена</w:t>
      </w:r>
      <w:r w:rsidR="000A6ABD">
        <w:t xml:space="preserve"> в </w:t>
      </w:r>
      <w:r w:rsidRPr="00DB79E2">
        <w:t xml:space="preserve">таблице </w:t>
      </w:r>
      <w:r w:rsidR="00C71873">
        <w:t>2</w:t>
      </w:r>
      <w:r w:rsidRPr="00DB79E2">
        <w:t xml:space="preserve">.5. </w:t>
      </w:r>
    </w:p>
    <w:p w14:paraId="2BFF4237" w14:textId="7B26C021" w:rsidR="009F5A68" w:rsidRPr="009F5A68" w:rsidRDefault="009F5A68" w:rsidP="009F5A68">
      <w:pPr>
        <w:pStyle w:val="af1"/>
      </w:pPr>
      <w:r>
        <w:t>Таблица </w:t>
      </w:r>
      <w:r w:rsidR="00C71873">
        <w:t>2</w:t>
      </w:r>
      <w:r>
        <w:t>.</w:t>
      </w:r>
      <w:r w:rsidRPr="009F5A68">
        <w:t>5</w:t>
      </w:r>
      <w:r>
        <w:t> – Структура таблицы «</w:t>
      </w:r>
      <w:r>
        <w:rPr>
          <w:lang w:val="en-US"/>
        </w:rPr>
        <w:t>User</w:t>
      </w:r>
      <w:r>
        <w:t>»</w:t>
      </w:r>
    </w:p>
    <w:tbl>
      <w:tblPr>
        <w:tblStyle w:val="ac"/>
        <w:tblW w:w="5000" w:type="pct"/>
        <w:tblLook w:val="04A0" w:firstRow="1" w:lastRow="0" w:firstColumn="1" w:lastColumn="0" w:noHBand="0" w:noVBand="1"/>
      </w:tblPr>
      <w:tblGrid>
        <w:gridCol w:w="2035"/>
        <w:gridCol w:w="2436"/>
        <w:gridCol w:w="5554"/>
      </w:tblGrid>
      <w:tr w:rsidR="009F5A68" w14:paraId="5D787A5D" w14:textId="77777777" w:rsidTr="00924E91">
        <w:tc>
          <w:tcPr>
            <w:tcW w:w="1015" w:type="pct"/>
          </w:tcPr>
          <w:p w14:paraId="4AE292F6" w14:textId="36FF2B8D" w:rsidR="009F5A68" w:rsidRDefault="009F5A68" w:rsidP="009F5A68">
            <w:pPr>
              <w:ind w:firstLine="0"/>
              <w:jc w:val="center"/>
            </w:pPr>
            <w:r>
              <w:t>Поле</w:t>
            </w:r>
          </w:p>
        </w:tc>
        <w:tc>
          <w:tcPr>
            <w:tcW w:w="1215" w:type="pct"/>
          </w:tcPr>
          <w:p w14:paraId="0315812C" w14:textId="4A975E0C" w:rsidR="009F5A68" w:rsidRDefault="009F5A68" w:rsidP="009F5A68">
            <w:pPr>
              <w:ind w:firstLine="0"/>
              <w:jc w:val="center"/>
            </w:pPr>
            <w:r>
              <w:t>Тип</w:t>
            </w:r>
          </w:p>
        </w:tc>
        <w:tc>
          <w:tcPr>
            <w:tcW w:w="2770" w:type="pct"/>
          </w:tcPr>
          <w:p w14:paraId="712CC46D" w14:textId="37C8D2BF" w:rsidR="009F5A68" w:rsidRDefault="009F5A68" w:rsidP="009F5A68">
            <w:pPr>
              <w:ind w:firstLine="0"/>
              <w:jc w:val="center"/>
            </w:pPr>
            <w:r>
              <w:t>Описание</w:t>
            </w:r>
          </w:p>
        </w:tc>
      </w:tr>
      <w:tr w:rsidR="009F5A68" w14:paraId="4C04F4B9" w14:textId="77777777" w:rsidTr="00924E91">
        <w:tc>
          <w:tcPr>
            <w:tcW w:w="1015" w:type="pct"/>
          </w:tcPr>
          <w:p w14:paraId="71FB29DC" w14:textId="6EA43229" w:rsidR="009F5A68" w:rsidRDefault="009F5A68" w:rsidP="00187B71">
            <w:pPr>
              <w:ind w:firstLine="0"/>
            </w:pPr>
            <w:r>
              <w:t>ID</w:t>
            </w:r>
          </w:p>
        </w:tc>
        <w:tc>
          <w:tcPr>
            <w:tcW w:w="1215" w:type="pct"/>
          </w:tcPr>
          <w:p w14:paraId="5A731C41" w14:textId="5DD0548F" w:rsidR="009F5A68" w:rsidRPr="00FF77FC" w:rsidRDefault="00FF77FC" w:rsidP="00187B71">
            <w:pPr>
              <w:ind w:firstLine="0"/>
              <w:rPr>
                <w:lang w:val="en-US"/>
              </w:rPr>
            </w:pPr>
            <w:proofErr w:type="gramStart"/>
            <w:r>
              <w:rPr>
                <w:lang w:val="en-US"/>
              </w:rPr>
              <w:t>int(</w:t>
            </w:r>
            <w:proofErr w:type="gramEnd"/>
            <w:r>
              <w:rPr>
                <w:lang w:val="en-US"/>
              </w:rPr>
              <w:t>10)</w:t>
            </w:r>
          </w:p>
        </w:tc>
        <w:tc>
          <w:tcPr>
            <w:tcW w:w="2770" w:type="pct"/>
          </w:tcPr>
          <w:p w14:paraId="4B81C239" w14:textId="0BD289CC" w:rsidR="009F5A68" w:rsidRDefault="00932E1C" w:rsidP="00187B71">
            <w:pPr>
              <w:ind w:firstLine="0"/>
            </w:pPr>
            <w:r w:rsidRPr="00D3295F">
              <w:t>Уникальный идентификатор пользователя</w:t>
            </w:r>
          </w:p>
        </w:tc>
      </w:tr>
      <w:tr w:rsidR="009F5A68" w14:paraId="6DC3B06D" w14:textId="77777777" w:rsidTr="00924E91">
        <w:tc>
          <w:tcPr>
            <w:tcW w:w="1015" w:type="pct"/>
          </w:tcPr>
          <w:p w14:paraId="752D4C3F" w14:textId="4F3017C4" w:rsidR="009F5A68" w:rsidRPr="009F5A68" w:rsidRDefault="009F5A68" w:rsidP="00187B71">
            <w:pPr>
              <w:ind w:firstLine="0"/>
              <w:rPr>
                <w:lang w:val="en-US"/>
              </w:rPr>
            </w:pPr>
            <w:r>
              <w:rPr>
                <w:lang w:val="en-US"/>
              </w:rPr>
              <w:t>name</w:t>
            </w:r>
          </w:p>
        </w:tc>
        <w:tc>
          <w:tcPr>
            <w:tcW w:w="1215" w:type="pct"/>
          </w:tcPr>
          <w:p w14:paraId="32FD7177" w14:textId="7D71269D"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65D3146E" w14:textId="29165827" w:rsidR="009F5A68" w:rsidRDefault="00932E1C" w:rsidP="00187B71">
            <w:pPr>
              <w:ind w:firstLine="0"/>
            </w:pPr>
            <w:r>
              <w:t>Имя пользователя</w:t>
            </w:r>
          </w:p>
        </w:tc>
      </w:tr>
      <w:tr w:rsidR="009F5A68" w14:paraId="0F2501D8" w14:textId="77777777" w:rsidTr="00924E91">
        <w:tc>
          <w:tcPr>
            <w:tcW w:w="1015" w:type="pct"/>
          </w:tcPr>
          <w:p w14:paraId="07543818" w14:textId="1F12EA7B" w:rsidR="009F5A68" w:rsidRPr="009F5A68" w:rsidRDefault="009F5A68" w:rsidP="00187B71">
            <w:pPr>
              <w:ind w:firstLine="0"/>
              <w:rPr>
                <w:lang w:val="en-US"/>
              </w:rPr>
            </w:pPr>
            <w:r>
              <w:rPr>
                <w:lang w:val="en-US"/>
              </w:rPr>
              <w:t>email</w:t>
            </w:r>
          </w:p>
        </w:tc>
        <w:tc>
          <w:tcPr>
            <w:tcW w:w="1215" w:type="pct"/>
          </w:tcPr>
          <w:p w14:paraId="7738149B" w14:textId="491E3E49"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44F892D0" w14:textId="2B0D2ACE" w:rsidR="009F5A68" w:rsidRDefault="00932E1C" w:rsidP="00187B71">
            <w:pPr>
              <w:ind w:firstLine="0"/>
            </w:pPr>
            <w:r>
              <w:t>Электронная почта</w:t>
            </w:r>
            <w:r w:rsidR="00F7623F">
              <w:t xml:space="preserve"> пользователя</w:t>
            </w:r>
          </w:p>
        </w:tc>
      </w:tr>
      <w:tr w:rsidR="009F5A68" w14:paraId="46DF4BE9" w14:textId="77777777" w:rsidTr="00924E91">
        <w:tc>
          <w:tcPr>
            <w:tcW w:w="1015" w:type="pct"/>
          </w:tcPr>
          <w:p w14:paraId="19C46B80" w14:textId="70AC619B" w:rsidR="009F5A68" w:rsidRPr="009F5A68" w:rsidRDefault="009F5A68" w:rsidP="00187B71">
            <w:pPr>
              <w:ind w:firstLine="0"/>
              <w:rPr>
                <w:lang w:val="en-US"/>
              </w:rPr>
            </w:pPr>
            <w:r>
              <w:rPr>
                <w:lang w:val="en-US"/>
              </w:rPr>
              <w:t>telephone</w:t>
            </w:r>
          </w:p>
        </w:tc>
        <w:tc>
          <w:tcPr>
            <w:tcW w:w="1215" w:type="pct"/>
          </w:tcPr>
          <w:p w14:paraId="43A05122" w14:textId="3DC8831D"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1F5CD18A" w14:textId="5154C02B" w:rsidR="009F5A68" w:rsidRDefault="00932E1C" w:rsidP="00187B71">
            <w:pPr>
              <w:ind w:firstLine="0"/>
            </w:pPr>
            <w:r>
              <w:t>Мобильный телефон</w:t>
            </w:r>
            <w:r w:rsidR="00F7623F">
              <w:t xml:space="preserve"> </w:t>
            </w:r>
          </w:p>
        </w:tc>
      </w:tr>
      <w:tr w:rsidR="009F5A68" w14:paraId="51CC5D6C" w14:textId="77777777" w:rsidTr="00924E91">
        <w:tc>
          <w:tcPr>
            <w:tcW w:w="1015" w:type="pct"/>
          </w:tcPr>
          <w:p w14:paraId="7F700CFF" w14:textId="077655B2" w:rsidR="009F5A68" w:rsidRDefault="009F5A68" w:rsidP="00187B71">
            <w:pPr>
              <w:ind w:firstLine="0"/>
            </w:pPr>
            <w:r>
              <w:rPr>
                <w:lang w:val="en-US"/>
              </w:rPr>
              <w:t>photo</w:t>
            </w:r>
          </w:p>
        </w:tc>
        <w:tc>
          <w:tcPr>
            <w:tcW w:w="1215" w:type="pct"/>
          </w:tcPr>
          <w:p w14:paraId="7DD2D0BD" w14:textId="78E34187" w:rsidR="009F5A68" w:rsidRDefault="00FF77FC" w:rsidP="00187B71">
            <w:pPr>
              <w:ind w:firstLine="0"/>
            </w:pPr>
            <w:proofErr w:type="gramStart"/>
            <w:r w:rsidRPr="00D3295F">
              <w:rPr>
                <w:lang w:val="en-US"/>
              </w:rPr>
              <w:t>varchar</w:t>
            </w:r>
            <w:r w:rsidRPr="00756E97">
              <w:t>(</w:t>
            </w:r>
            <w:proofErr w:type="gramEnd"/>
            <w:r w:rsidRPr="00756E97">
              <w:t>256)</w:t>
            </w:r>
          </w:p>
        </w:tc>
        <w:tc>
          <w:tcPr>
            <w:tcW w:w="2770" w:type="pct"/>
          </w:tcPr>
          <w:p w14:paraId="08AF8D4C" w14:textId="5D22FCCE" w:rsidR="009F5A68" w:rsidRDefault="00A5326C" w:rsidP="00187B71">
            <w:pPr>
              <w:ind w:firstLine="0"/>
            </w:pPr>
            <w:r>
              <w:t>Путь</w:t>
            </w:r>
            <w:r w:rsidR="000A6ABD">
              <w:t xml:space="preserve"> и </w:t>
            </w:r>
            <w:r>
              <w:t>название ф</w:t>
            </w:r>
            <w:r w:rsidR="00FB6B28">
              <w:t>отографи</w:t>
            </w:r>
            <w:r>
              <w:t>и</w:t>
            </w:r>
            <w:r w:rsidR="00FB6B28">
              <w:t xml:space="preserve"> профиля</w:t>
            </w:r>
          </w:p>
        </w:tc>
      </w:tr>
      <w:tr w:rsidR="009F5A68" w14:paraId="00A0047A" w14:textId="77777777" w:rsidTr="00924E91">
        <w:tc>
          <w:tcPr>
            <w:tcW w:w="1015" w:type="pct"/>
          </w:tcPr>
          <w:p w14:paraId="1AC523AE" w14:textId="07FBABDF" w:rsidR="009F5A68" w:rsidRDefault="009F5A68" w:rsidP="00187B71">
            <w:pPr>
              <w:ind w:firstLine="0"/>
              <w:rPr>
                <w:lang w:val="en-US"/>
              </w:rPr>
            </w:pPr>
            <w:r>
              <w:rPr>
                <w:lang w:val="en-US"/>
              </w:rPr>
              <w:t>password</w:t>
            </w:r>
          </w:p>
        </w:tc>
        <w:tc>
          <w:tcPr>
            <w:tcW w:w="1215" w:type="pct"/>
          </w:tcPr>
          <w:p w14:paraId="17F685A2" w14:textId="5F41C817"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67714CE6" w14:textId="3DAF6844" w:rsidR="009F5A68" w:rsidRDefault="00FB6B28" w:rsidP="00187B71">
            <w:pPr>
              <w:ind w:firstLine="0"/>
            </w:pPr>
            <w:r>
              <w:t>Пароль учётной записи</w:t>
            </w:r>
          </w:p>
        </w:tc>
      </w:tr>
      <w:tr w:rsidR="009F5A68" w14:paraId="5999B309" w14:textId="77777777" w:rsidTr="00924E91">
        <w:tc>
          <w:tcPr>
            <w:tcW w:w="1015" w:type="pct"/>
          </w:tcPr>
          <w:p w14:paraId="64EB390B" w14:textId="1D6B7256" w:rsidR="009F5A68" w:rsidRDefault="009F5A68" w:rsidP="00187B71">
            <w:pPr>
              <w:ind w:firstLine="0"/>
              <w:rPr>
                <w:lang w:val="en-US"/>
              </w:rPr>
            </w:pPr>
            <w:r>
              <w:rPr>
                <w:lang w:val="en-US"/>
              </w:rPr>
              <w:t>salt</w:t>
            </w:r>
          </w:p>
        </w:tc>
        <w:tc>
          <w:tcPr>
            <w:tcW w:w="1215" w:type="pct"/>
          </w:tcPr>
          <w:p w14:paraId="2EF84D6A" w14:textId="46B04F0A" w:rsidR="009F5A68" w:rsidRDefault="00FF77FC" w:rsidP="00187B71">
            <w:pPr>
              <w:ind w:firstLine="0"/>
            </w:pPr>
            <w:proofErr w:type="gramStart"/>
            <w:r w:rsidRPr="00D3295F">
              <w:rPr>
                <w:lang w:val="en-US"/>
              </w:rPr>
              <w:t>varchar</w:t>
            </w:r>
            <w:r w:rsidRPr="00756E97">
              <w:t>(</w:t>
            </w:r>
            <w:proofErr w:type="gramEnd"/>
            <w:r>
              <w:t>10</w:t>
            </w:r>
            <w:r w:rsidRPr="00756E97">
              <w:t>)</w:t>
            </w:r>
          </w:p>
        </w:tc>
        <w:tc>
          <w:tcPr>
            <w:tcW w:w="2770" w:type="pct"/>
          </w:tcPr>
          <w:p w14:paraId="06BE9D00" w14:textId="72C21127" w:rsidR="009F5A68" w:rsidRDefault="00FB6B28" w:rsidP="00187B71">
            <w:pPr>
              <w:ind w:firstLine="0"/>
            </w:pPr>
            <w:r>
              <w:t>Поле, использующееся</w:t>
            </w:r>
            <w:r w:rsidR="000A6ABD">
              <w:t xml:space="preserve"> в </w:t>
            </w:r>
            <w:r>
              <w:t>пароле</w:t>
            </w:r>
            <w:r w:rsidR="000A6ABD">
              <w:t xml:space="preserve"> и </w:t>
            </w:r>
            <w:r>
              <w:t>создающее его дополнительную защиту</w:t>
            </w:r>
          </w:p>
        </w:tc>
      </w:tr>
      <w:tr w:rsidR="009F5A68" w14:paraId="30E4A991" w14:textId="77777777" w:rsidTr="00924E91">
        <w:tc>
          <w:tcPr>
            <w:tcW w:w="1015" w:type="pct"/>
          </w:tcPr>
          <w:p w14:paraId="7D39E3A7" w14:textId="1D2CEEEC" w:rsidR="009F5A68" w:rsidRDefault="009F5A68" w:rsidP="00187B71">
            <w:pPr>
              <w:ind w:firstLine="0"/>
              <w:rPr>
                <w:lang w:val="en-US"/>
              </w:rPr>
            </w:pPr>
            <w:proofErr w:type="spellStart"/>
            <w:r>
              <w:rPr>
                <w:lang w:val="en-US"/>
              </w:rPr>
              <w:t>userType</w:t>
            </w:r>
            <w:proofErr w:type="spellEnd"/>
          </w:p>
        </w:tc>
        <w:tc>
          <w:tcPr>
            <w:tcW w:w="1215" w:type="pct"/>
          </w:tcPr>
          <w:p w14:paraId="30DF6F09" w14:textId="74D4FE15" w:rsidR="009F5A68" w:rsidRDefault="00FF77FC"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06B38AE8" w14:textId="5F0E5224" w:rsidR="009F5A68" w:rsidRDefault="00FB6B28" w:rsidP="00187B71">
            <w:pPr>
              <w:ind w:firstLine="0"/>
            </w:pPr>
            <w:r>
              <w:t>Поле</w:t>
            </w:r>
            <w:r w:rsidR="000A6ABD">
              <w:t xml:space="preserve"> для </w:t>
            </w:r>
            <w:r>
              <w:t>определения типа учётной записи</w:t>
            </w:r>
            <w:r w:rsidR="00FD6B81">
              <w:t xml:space="preserve"> пользователя</w:t>
            </w:r>
          </w:p>
        </w:tc>
      </w:tr>
    </w:tbl>
    <w:p w14:paraId="2828D6A5" w14:textId="6A7D88A4" w:rsidR="009F5A68" w:rsidRPr="00914556" w:rsidRDefault="005B4F0C" w:rsidP="00914E7E">
      <w:pPr>
        <w:pStyle w:val="af3"/>
      </w:pPr>
      <w:r>
        <w:lastRenderedPageBreak/>
        <w:t>Таблица «</w:t>
      </w:r>
      <w:r>
        <w:rPr>
          <w:lang w:val="en-US"/>
        </w:rPr>
        <w:t>Master</w:t>
      </w:r>
      <w:r>
        <w:t>» хранит</w:t>
      </w:r>
      <w:r w:rsidR="000A6ABD">
        <w:t xml:space="preserve"> в </w:t>
      </w:r>
      <w:r w:rsidR="006D461A">
        <w:t>себе дополнительную информацию</w:t>
      </w:r>
      <w:r w:rsidR="000A6ABD">
        <w:t xml:space="preserve"> о </w:t>
      </w:r>
      <w:r w:rsidR="006D461A">
        <w:t>преподавател</w:t>
      </w:r>
      <w:r w:rsidR="00914556">
        <w:t>ях</w:t>
      </w:r>
      <w:r w:rsidR="006D461A">
        <w:t xml:space="preserve"> школы</w:t>
      </w:r>
      <w:r w:rsidR="00B7304C">
        <w:t>.</w:t>
      </w:r>
      <w:r w:rsidR="00914556">
        <w:t xml:space="preserve"> Таблица </w:t>
      </w:r>
      <w:r w:rsidR="00A5326C">
        <w:t>«</w:t>
      </w:r>
      <w:r w:rsidR="00A5326C">
        <w:rPr>
          <w:lang w:val="en-US"/>
        </w:rPr>
        <w:t>Master</w:t>
      </w:r>
      <w:r w:rsidR="00A5326C">
        <w:t>» содержит поле «</w:t>
      </w:r>
      <w:r w:rsidR="00A5326C">
        <w:rPr>
          <w:lang w:val="en-US"/>
        </w:rPr>
        <w:t>ID</w:t>
      </w:r>
      <w:r w:rsidR="00A5326C" w:rsidRPr="00A5326C">
        <w:t>_</w:t>
      </w:r>
      <w:r w:rsidR="00A5326C">
        <w:rPr>
          <w:lang w:val="en-US"/>
        </w:rPr>
        <w:t>user</w:t>
      </w:r>
      <w:r w:rsidR="00A5326C">
        <w:t>»,</w:t>
      </w:r>
      <w:r w:rsidR="000A6ABD">
        <w:t xml:space="preserve"> за </w:t>
      </w:r>
      <w:r w:rsidR="00A5326C">
        <w:t xml:space="preserve">счёт которого она </w:t>
      </w:r>
      <w:r w:rsidR="00914556">
        <w:t>связ</w:t>
      </w:r>
      <w:r w:rsidR="00A5326C">
        <w:t>ывается</w:t>
      </w:r>
      <w:r w:rsidR="000A6ABD">
        <w:t xml:space="preserve"> с </w:t>
      </w:r>
      <w:r w:rsidR="00914556">
        <w:t>таблицей «</w:t>
      </w:r>
      <w:r w:rsidR="00914556">
        <w:rPr>
          <w:lang w:val="en-US"/>
        </w:rPr>
        <w:t>User</w:t>
      </w:r>
      <w:r w:rsidR="00914556">
        <w:t>»</w:t>
      </w:r>
      <w:r w:rsidR="00A5326C">
        <w:t>.</w:t>
      </w:r>
    </w:p>
    <w:p w14:paraId="78F98DB7" w14:textId="215185F1" w:rsidR="0095511A" w:rsidRDefault="0095511A" w:rsidP="00A636FD">
      <w:r>
        <w:t>Курсы школы формируются</w:t>
      </w:r>
      <w:r w:rsidR="000A6ABD">
        <w:t xml:space="preserve"> на </w:t>
      </w:r>
      <w:r>
        <w:t>основе уроков</w:t>
      </w:r>
      <w:r w:rsidR="000A6ABD">
        <w:t xml:space="preserve"> с </w:t>
      </w:r>
      <w:r w:rsidR="005841ED">
        <w:t>различными темами. Таблица</w:t>
      </w:r>
      <w:r w:rsidR="00101482">
        <w:t xml:space="preserve"> «</w:t>
      </w:r>
      <w:r w:rsidR="00101482">
        <w:rPr>
          <w:lang w:val="en-US"/>
        </w:rPr>
        <w:t>Lesson</w:t>
      </w:r>
      <w:r w:rsidR="00101482">
        <w:t>»</w:t>
      </w:r>
      <w:r w:rsidR="00101482" w:rsidRPr="00101482">
        <w:t xml:space="preserve"> </w:t>
      </w:r>
      <w:r w:rsidR="00101482">
        <w:t>хранит данные об этих уроках: название, описание</w:t>
      </w:r>
      <w:r w:rsidR="005A6ABB">
        <w:t>,</w:t>
      </w:r>
      <w:r w:rsidR="000A6ABD">
        <w:t xml:space="preserve"> а </w:t>
      </w:r>
      <w:r w:rsidR="00101482">
        <w:t>также поля</w:t>
      </w:r>
      <w:r w:rsidR="000A6ABD">
        <w:t xml:space="preserve"> для </w:t>
      </w:r>
      <w:r w:rsidR="00101482">
        <w:t xml:space="preserve">предоставления </w:t>
      </w:r>
      <w:r w:rsidR="00681A3B">
        <w:t xml:space="preserve">дополнительных обучающих </w:t>
      </w:r>
      <w:r w:rsidR="002971BF">
        <w:t>материалов</w:t>
      </w:r>
      <w:r w:rsidR="000A6ABD">
        <w:t xml:space="preserve"> и </w:t>
      </w:r>
      <w:r w:rsidR="002971BF">
        <w:t>домашнего задания</w:t>
      </w:r>
      <w:r w:rsidR="000A6ABD">
        <w:t xml:space="preserve"> к </w:t>
      </w:r>
      <w:r w:rsidR="002971BF">
        <w:t>данному уроку.</w:t>
      </w:r>
      <w:r w:rsidR="00AA1435">
        <w:t xml:space="preserve"> Структура </w:t>
      </w:r>
      <w:r w:rsidR="00AA1435" w:rsidRPr="00AA1435">
        <w:t>таблицы «</w:t>
      </w:r>
      <w:r w:rsidR="00AA1435">
        <w:rPr>
          <w:lang w:val="en-US"/>
        </w:rPr>
        <w:t>Lesson</w:t>
      </w:r>
      <w:r w:rsidR="00AA1435" w:rsidRPr="00AA1435">
        <w:t>» представлена</w:t>
      </w:r>
      <w:r w:rsidR="000A6ABD">
        <w:t xml:space="preserve"> в </w:t>
      </w:r>
      <w:r w:rsidR="00AA1435" w:rsidRPr="00AA1435">
        <w:t xml:space="preserve">таблице </w:t>
      </w:r>
      <w:r w:rsidR="00C71873">
        <w:t>2</w:t>
      </w:r>
      <w:r w:rsidR="00AA1435" w:rsidRPr="00AA1435">
        <w:t>.</w:t>
      </w:r>
      <w:r w:rsidR="00025CF6">
        <w:t>6</w:t>
      </w:r>
      <w:r w:rsidR="00AA1435" w:rsidRPr="00AA1435">
        <w:t>.</w:t>
      </w:r>
    </w:p>
    <w:p w14:paraId="14659C0F" w14:textId="27AEF3C1" w:rsidR="00BA1CE3" w:rsidRPr="009F5A68" w:rsidRDefault="00BA1CE3" w:rsidP="00BA1CE3">
      <w:pPr>
        <w:pStyle w:val="af1"/>
      </w:pPr>
      <w:r>
        <w:t>Таблица </w:t>
      </w:r>
      <w:r w:rsidR="00C71873">
        <w:t>2</w:t>
      </w:r>
      <w:r>
        <w:t>.</w:t>
      </w:r>
      <w:r w:rsidR="00025CF6">
        <w:t>6</w:t>
      </w:r>
      <w:r>
        <w:t> – Структура таблицы «</w:t>
      </w:r>
      <w:r>
        <w:rPr>
          <w:lang w:val="en-US"/>
        </w:rPr>
        <w:t>Lesson</w:t>
      </w:r>
      <w:r>
        <w:t>»</w:t>
      </w:r>
    </w:p>
    <w:tbl>
      <w:tblPr>
        <w:tblStyle w:val="ac"/>
        <w:tblW w:w="5000" w:type="pct"/>
        <w:tblLook w:val="04A0" w:firstRow="1" w:lastRow="0" w:firstColumn="1" w:lastColumn="0" w:noHBand="0" w:noVBand="1"/>
      </w:tblPr>
      <w:tblGrid>
        <w:gridCol w:w="2035"/>
        <w:gridCol w:w="2436"/>
        <w:gridCol w:w="5554"/>
      </w:tblGrid>
      <w:tr w:rsidR="00BA1CE3" w14:paraId="6DB20595" w14:textId="77777777" w:rsidTr="00924E91">
        <w:tc>
          <w:tcPr>
            <w:tcW w:w="1015" w:type="pct"/>
          </w:tcPr>
          <w:p w14:paraId="1920B362" w14:textId="77777777" w:rsidR="00BA1CE3" w:rsidRDefault="00BA1CE3" w:rsidP="00187B71">
            <w:pPr>
              <w:ind w:firstLine="0"/>
              <w:jc w:val="center"/>
            </w:pPr>
            <w:r>
              <w:t>Поле</w:t>
            </w:r>
          </w:p>
        </w:tc>
        <w:tc>
          <w:tcPr>
            <w:tcW w:w="1215" w:type="pct"/>
          </w:tcPr>
          <w:p w14:paraId="168E7877" w14:textId="77777777" w:rsidR="00BA1CE3" w:rsidRDefault="00BA1CE3" w:rsidP="00187B71">
            <w:pPr>
              <w:ind w:firstLine="0"/>
              <w:jc w:val="center"/>
            </w:pPr>
            <w:r>
              <w:t>Тип</w:t>
            </w:r>
          </w:p>
        </w:tc>
        <w:tc>
          <w:tcPr>
            <w:tcW w:w="2770" w:type="pct"/>
          </w:tcPr>
          <w:p w14:paraId="72B03A1B" w14:textId="77777777" w:rsidR="00BA1CE3" w:rsidRDefault="00BA1CE3" w:rsidP="00187B71">
            <w:pPr>
              <w:ind w:firstLine="0"/>
              <w:jc w:val="center"/>
            </w:pPr>
            <w:r>
              <w:t>Описание</w:t>
            </w:r>
          </w:p>
        </w:tc>
      </w:tr>
      <w:tr w:rsidR="00BA1CE3" w14:paraId="63727BF2" w14:textId="77777777" w:rsidTr="00924E91">
        <w:tc>
          <w:tcPr>
            <w:tcW w:w="1015" w:type="pct"/>
          </w:tcPr>
          <w:p w14:paraId="618D14FF" w14:textId="77777777" w:rsidR="00BA1CE3" w:rsidRDefault="00BA1CE3" w:rsidP="00187B71">
            <w:pPr>
              <w:ind w:firstLine="0"/>
            </w:pPr>
            <w:r>
              <w:t>ID</w:t>
            </w:r>
          </w:p>
        </w:tc>
        <w:tc>
          <w:tcPr>
            <w:tcW w:w="1215" w:type="pct"/>
          </w:tcPr>
          <w:p w14:paraId="7C6B5BD1" w14:textId="77777777" w:rsidR="00BA1CE3" w:rsidRPr="00FF77FC" w:rsidRDefault="00BA1CE3" w:rsidP="00187B71">
            <w:pPr>
              <w:ind w:firstLine="0"/>
              <w:rPr>
                <w:lang w:val="en-US"/>
              </w:rPr>
            </w:pPr>
            <w:proofErr w:type="gramStart"/>
            <w:r>
              <w:rPr>
                <w:lang w:val="en-US"/>
              </w:rPr>
              <w:t>int(</w:t>
            </w:r>
            <w:proofErr w:type="gramEnd"/>
            <w:r>
              <w:rPr>
                <w:lang w:val="en-US"/>
              </w:rPr>
              <w:t>10)</w:t>
            </w:r>
          </w:p>
        </w:tc>
        <w:tc>
          <w:tcPr>
            <w:tcW w:w="2770" w:type="pct"/>
          </w:tcPr>
          <w:p w14:paraId="3DAE5152" w14:textId="5E0EAF88" w:rsidR="00BA1CE3" w:rsidRDefault="00BA1CE3" w:rsidP="00187B71">
            <w:pPr>
              <w:ind w:firstLine="0"/>
            </w:pPr>
            <w:r w:rsidRPr="00D3295F">
              <w:t xml:space="preserve">Уникальный идентификатор </w:t>
            </w:r>
            <w:r w:rsidR="000F18BF">
              <w:t>урока</w:t>
            </w:r>
          </w:p>
        </w:tc>
      </w:tr>
      <w:tr w:rsidR="00BA1CE3" w14:paraId="293D21AF" w14:textId="77777777" w:rsidTr="00924E91">
        <w:tc>
          <w:tcPr>
            <w:tcW w:w="1015" w:type="pct"/>
          </w:tcPr>
          <w:p w14:paraId="30CFF3F4" w14:textId="77777777" w:rsidR="00BA1CE3" w:rsidRPr="009F5A68" w:rsidRDefault="00BA1CE3" w:rsidP="00187B71">
            <w:pPr>
              <w:ind w:firstLine="0"/>
              <w:rPr>
                <w:lang w:val="en-US"/>
              </w:rPr>
            </w:pPr>
            <w:r>
              <w:rPr>
                <w:lang w:val="en-US"/>
              </w:rPr>
              <w:t>title</w:t>
            </w:r>
          </w:p>
        </w:tc>
        <w:tc>
          <w:tcPr>
            <w:tcW w:w="1215" w:type="pct"/>
          </w:tcPr>
          <w:p w14:paraId="34CEAD36" w14:textId="77777777" w:rsidR="00BA1CE3" w:rsidRDefault="00BA1CE3"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77D7B4B9" w14:textId="2C18E6C8" w:rsidR="00BA1CE3" w:rsidRDefault="00BA1CE3" w:rsidP="00187B71">
            <w:pPr>
              <w:ind w:firstLine="0"/>
            </w:pPr>
            <w:r>
              <w:t xml:space="preserve">Название </w:t>
            </w:r>
            <w:r w:rsidR="00A636FD">
              <w:t>урока</w:t>
            </w:r>
          </w:p>
        </w:tc>
      </w:tr>
      <w:tr w:rsidR="00BA1CE3" w14:paraId="157E8475" w14:textId="77777777" w:rsidTr="00924E91">
        <w:tc>
          <w:tcPr>
            <w:tcW w:w="1015" w:type="pct"/>
            <w:tcBorders>
              <w:bottom w:val="single" w:sz="4" w:space="0" w:color="auto"/>
            </w:tcBorders>
          </w:tcPr>
          <w:p w14:paraId="2941EF72" w14:textId="77777777" w:rsidR="00BA1CE3" w:rsidRPr="009F5A68" w:rsidRDefault="00BA1CE3" w:rsidP="00187B71">
            <w:pPr>
              <w:ind w:firstLine="0"/>
              <w:rPr>
                <w:lang w:val="en-US"/>
              </w:rPr>
            </w:pPr>
            <w:r>
              <w:rPr>
                <w:lang w:val="en-US"/>
              </w:rPr>
              <w:t>description</w:t>
            </w:r>
          </w:p>
        </w:tc>
        <w:tc>
          <w:tcPr>
            <w:tcW w:w="1215" w:type="pct"/>
            <w:tcBorders>
              <w:bottom w:val="single" w:sz="4" w:space="0" w:color="auto"/>
            </w:tcBorders>
          </w:tcPr>
          <w:p w14:paraId="618BBD15" w14:textId="1CD16868" w:rsidR="00BA1CE3" w:rsidRDefault="00A636FD" w:rsidP="00187B71">
            <w:pPr>
              <w:ind w:firstLine="0"/>
            </w:pPr>
            <w:r>
              <w:rPr>
                <w:lang w:val="en-US"/>
              </w:rPr>
              <w:t>text</w:t>
            </w:r>
          </w:p>
        </w:tc>
        <w:tc>
          <w:tcPr>
            <w:tcW w:w="2770" w:type="pct"/>
            <w:tcBorders>
              <w:bottom w:val="single" w:sz="4" w:space="0" w:color="auto"/>
            </w:tcBorders>
          </w:tcPr>
          <w:p w14:paraId="48E1B235" w14:textId="1D880FF6" w:rsidR="00BA1CE3" w:rsidRDefault="00BA1CE3" w:rsidP="00187B71">
            <w:pPr>
              <w:ind w:firstLine="0"/>
            </w:pPr>
            <w:r>
              <w:t xml:space="preserve">Описание </w:t>
            </w:r>
            <w:r w:rsidR="00A636FD">
              <w:t>урока</w:t>
            </w:r>
            <w:r>
              <w:t xml:space="preserve"> </w:t>
            </w:r>
          </w:p>
        </w:tc>
      </w:tr>
      <w:tr w:rsidR="00BA1CE3" w14:paraId="4B7B05EF" w14:textId="77777777" w:rsidTr="00924E91">
        <w:tc>
          <w:tcPr>
            <w:tcW w:w="1015" w:type="pct"/>
            <w:tcBorders>
              <w:top w:val="single" w:sz="4" w:space="0" w:color="auto"/>
              <w:left w:val="single" w:sz="4" w:space="0" w:color="auto"/>
              <w:bottom w:val="single" w:sz="4" w:space="0" w:color="auto"/>
              <w:right w:val="single" w:sz="4" w:space="0" w:color="auto"/>
            </w:tcBorders>
          </w:tcPr>
          <w:p w14:paraId="31AC30E1" w14:textId="55DE37CA" w:rsidR="00BA1CE3" w:rsidRDefault="00BA1CE3" w:rsidP="00187B71">
            <w:pPr>
              <w:ind w:firstLine="0"/>
            </w:pPr>
            <w:proofErr w:type="spellStart"/>
            <w:r>
              <w:t>lessonMaterial</w:t>
            </w:r>
            <w:proofErr w:type="spellEnd"/>
          </w:p>
        </w:tc>
        <w:tc>
          <w:tcPr>
            <w:tcW w:w="1215" w:type="pct"/>
            <w:tcBorders>
              <w:top w:val="single" w:sz="4" w:space="0" w:color="auto"/>
              <w:left w:val="single" w:sz="4" w:space="0" w:color="auto"/>
              <w:bottom w:val="single" w:sz="4" w:space="0" w:color="auto"/>
              <w:right w:val="single" w:sz="4" w:space="0" w:color="auto"/>
            </w:tcBorders>
          </w:tcPr>
          <w:p w14:paraId="35DC004E" w14:textId="77777777" w:rsidR="00BA1CE3" w:rsidRDefault="00BA1CE3" w:rsidP="00187B71">
            <w:pPr>
              <w:ind w:firstLine="0"/>
            </w:pPr>
            <w:proofErr w:type="gramStart"/>
            <w:r w:rsidRPr="00D3295F">
              <w:rPr>
                <w:lang w:val="en-US"/>
              </w:rPr>
              <w:t>varchar</w:t>
            </w:r>
            <w:r w:rsidRPr="00756E97">
              <w:t>(</w:t>
            </w:r>
            <w:proofErr w:type="gramEnd"/>
            <w:r w:rsidRPr="00756E97">
              <w:t>256)</w:t>
            </w:r>
          </w:p>
        </w:tc>
        <w:tc>
          <w:tcPr>
            <w:tcW w:w="2770" w:type="pct"/>
            <w:tcBorders>
              <w:top w:val="single" w:sz="4" w:space="0" w:color="auto"/>
              <w:left w:val="single" w:sz="4" w:space="0" w:color="auto"/>
              <w:bottom w:val="single" w:sz="4" w:space="0" w:color="auto"/>
              <w:right w:val="single" w:sz="4" w:space="0" w:color="auto"/>
            </w:tcBorders>
          </w:tcPr>
          <w:p w14:paraId="54047EA3" w14:textId="698B6CEA" w:rsidR="00BA1CE3" w:rsidRPr="00A636FD" w:rsidRDefault="00A636FD" w:rsidP="00187B71">
            <w:pPr>
              <w:ind w:firstLine="0"/>
            </w:pPr>
            <w:r>
              <w:t>Путь</w:t>
            </w:r>
            <w:r w:rsidR="000A6ABD">
              <w:t xml:space="preserve"> и </w:t>
            </w:r>
            <w:r>
              <w:t>название файла материала</w:t>
            </w:r>
            <w:r w:rsidR="000A6ABD">
              <w:t xml:space="preserve"> к </w:t>
            </w:r>
            <w:r>
              <w:t>уроку</w:t>
            </w:r>
          </w:p>
        </w:tc>
      </w:tr>
      <w:tr w:rsidR="00BA1CE3" w14:paraId="451AAD13" w14:textId="77777777" w:rsidTr="00924E91">
        <w:tc>
          <w:tcPr>
            <w:tcW w:w="1015" w:type="pct"/>
            <w:tcBorders>
              <w:top w:val="single" w:sz="4" w:space="0" w:color="auto"/>
              <w:left w:val="single" w:sz="4" w:space="0" w:color="auto"/>
              <w:bottom w:val="single" w:sz="4" w:space="0" w:color="auto"/>
              <w:right w:val="single" w:sz="4" w:space="0" w:color="auto"/>
            </w:tcBorders>
          </w:tcPr>
          <w:p w14:paraId="499F900B" w14:textId="70EA6636" w:rsidR="00BA1CE3" w:rsidRDefault="00BA1CE3" w:rsidP="00187B71">
            <w:pPr>
              <w:ind w:firstLine="0"/>
              <w:rPr>
                <w:lang w:val="en-US"/>
              </w:rPr>
            </w:pPr>
            <w:proofErr w:type="spellStart"/>
            <w:r>
              <w:t>homeworkTask</w:t>
            </w:r>
            <w:proofErr w:type="spellEnd"/>
          </w:p>
        </w:tc>
        <w:tc>
          <w:tcPr>
            <w:tcW w:w="1215" w:type="pct"/>
            <w:tcBorders>
              <w:top w:val="single" w:sz="4" w:space="0" w:color="auto"/>
              <w:left w:val="single" w:sz="4" w:space="0" w:color="auto"/>
              <w:bottom w:val="single" w:sz="4" w:space="0" w:color="auto"/>
              <w:right w:val="single" w:sz="4" w:space="0" w:color="auto"/>
            </w:tcBorders>
          </w:tcPr>
          <w:p w14:paraId="0965D742" w14:textId="0866DDFD" w:rsidR="00BA1CE3" w:rsidRDefault="00A636FD" w:rsidP="00187B71">
            <w:pPr>
              <w:ind w:firstLine="0"/>
            </w:pPr>
            <w:proofErr w:type="gramStart"/>
            <w:r w:rsidRPr="00D3295F">
              <w:rPr>
                <w:lang w:val="en-US"/>
              </w:rPr>
              <w:t>varchar</w:t>
            </w:r>
            <w:r w:rsidRPr="00756E97">
              <w:t>(</w:t>
            </w:r>
            <w:proofErr w:type="gramEnd"/>
            <w:r w:rsidRPr="00756E97">
              <w:t>256)</w:t>
            </w:r>
          </w:p>
        </w:tc>
        <w:tc>
          <w:tcPr>
            <w:tcW w:w="2770" w:type="pct"/>
            <w:tcBorders>
              <w:top w:val="single" w:sz="4" w:space="0" w:color="auto"/>
              <w:left w:val="single" w:sz="4" w:space="0" w:color="auto"/>
              <w:bottom w:val="single" w:sz="4" w:space="0" w:color="auto"/>
              <w:right w:val="single" w:sz="4" w:space="0" w:color="auto"/>
            </w:tcBorders>
          </w:tcPr>
          <w:p w14:paraId="22FFA99D" w14:textId="7E142FFE" w:rsidR="00BA1CE3" w:rsidRDefault="00BA1CE3" w:rsidP="00187B71">
            <w:pPr>
              <w:ind w:firstLine="0"/>
            </w:pPr>
            <w:r>
              <w:t>Путь</w:t>
            </w:r>
            <w:r w:rsidR="000A6ABD">
              <w:t xml:space="preserve"> и </w:t>
            </w:r>
            <w:r>
              <w:t xml:space="preserve">название </w:t>
            </w:r>
            <w:r w:rsidR="00A636FD">
              <w:t>файла домашнего задания</w:t>
            </w:r>
            <w:r w:rsidR="000A6ABD">
              <w:t xml:space="preserve"> к </w:t>
            </w:r>
            <w:r w:rsidR="00A636FD">
              <w:t>уроку</w:t>
            </w:r>
          </w:p>
        </w:tc>
      </w:tr>
    </w:tbl>
    <w:p w14:paraId="779AA548" w14:textId="0DA1A970" w:rsidR="00A636FD" w:rsidRPr="00DB79E2" w:rsidRDefault="00A636FD" w:rsidP="00A636FD">
      <w:pPr>
        <w:pStyle w:val="af3"/>
        <w:rPr>
          <w:spacing w:val="6"/>
        </w:rPr>
      </w:pPr>
      <w:r>
        <w:t>Таблица под названием «</w:t>
      </w:r>
      <w:r>
        <w:rPr>
          <w:lang w:val="en-US"/>
        </w:rPr>
        <w:t>Course</w:t>
      </w:r>
      <w:r>
        <w:t>»</w:t>
      </w:r>
      <w:r w:rsidRPr="00914E7E">
        <w:t xml:space="preserve"> </w:t>
      </w:r>
      <w:r>
        <w:t>хранит информацию</w:t>
      </w:r>
      <w:r w:rsidR="000A6ABD">
        <w:t xml:space="preserve"> о </w:t>
      </w:r>
      <w:r>
        <w:t>курсе: его название, описание, стоимость. Также</w:t>
      </w:r>
      <w:r w:rsidR="000A6ABD">
        <w:t xml:space="preserve"> в </w:t>
      </w:r>
      <w:r>
        <w:t>таблице создано поле «</w:t>
      </w:r>
      <w:r>
        <w:rPr>
          <w:lang w:val="en-US"/>
        </w:rPr>
        <w:t>ID</w:t>
      </w:r>
      <w:r w:rsidRPr="009E4E6D">
        <w:t>_</w:t>
      </w:r>
      <w:r>
        <w:rPr>
          <w:lang w:val="en-US"/>
        </w:rPr>
        <w:t>user</w:t>
      </w:r>
      <w:r>
        <w:t>», которое предназначено</w:t>
      </w:r>
      <w:r w:rsidR="000A6ABD">
        <w:t xml:space="preserve"> для </w:t>
      </w:r>
      <w:r>
        <w:t>хранения уникального идентификатора пользователя, создавший курс. Это поле связано</w:t>
      </w:r>
      <w:r w:rsidR="000A6ABD">
        <w:t xml:space="preserve"> с </w:t>
      </w:r>
      <w:r>
        <w:t>таблицей «</w:t>
      </w:r>
      <w:r>
        <w:rPr>
          <w:lang w:val="en-US"/>
        </w:rPr>
        <w:t>User</w:t>
      </w:r>
      <w:r>
        <w:t>». По умолчанию все курсы создаются администратором. Формировать курс также имеется возможн</w:t>
      </w:r>
      <w:r w:rsidR="00AF3F4A">
        <w:t>ость</w:t>
      </w:r>
      <w:r w:rsidR="000A6ABD">
        <w:t> у </w:t>
      </w:r>
      <w:r w:rsidR="00AF3F4A">
        <w:t>преподавателей школы</w:t>
      </w:r>
      <w:r w:rsidR="000A6ABD">
        <w:t xml:space="preserve"> и у </w:t>
      </w:r>
      <w:r>
        <w:t>пользователей, которые хотят составить индивидуальный курс.</w:t>
      </w:r>
      <w:r w:rsidR="00681A3B">
        <w:t xml:space="preserve"> Стоимость курса формируется из количества уроков,</w:t>
      </w:r>
      <w:r w:rsidR="000A6ABD">
        <w:t xml:space="preserve"> а </w:t>
      </w:r>
      <w:r w:rsidR="00681A3B">
        <w:t>также исходя из коэффициента стоимости индивидуального курса.</w:t>
      </w:r>
      <w:r>
        <w:t xml:space="preserve"> </w:t>
      </w:r>
      <w:r>
        <w:rPr>
          <w:spacing w:val="6"/>
        </w:rPr>
        <w:t>С</w:t>
      </w:r>
      <w:r w:rsidRPr="00DB79E2">
        <w:t xml:space="preserve">труктура </w:t>
      </w:r>
      <w:r>
        <w:t>таблицы «</w:t>
      </w:r>
      <w:r>
        <w:rPr>
          <w:lang w:val="en-US"/>
        </w:rPr>
        <w:t>Course</w:t>
      </w:r>
      <w:r>
        <w:t xml:space="preserve">» </w:t>
      </w:r>
      <w:r w:rsidRPr="00DB79E2">
        <w:t>представлена</w:t>
      </w:r>
      <w:r w:rsidR="000A6ABD">
        <w:t xml:space="preserve"> в </w:t>
      </w:r>
      <w:r w:rsidRPr="00DB79E2">
        <w:t xml:space="preserve">таблице </w:t>
      </w:r>
      <w:r w:rsidR="00C71873">
        <w:t>2</w:t>
      </w:r>
      <w:r w:rsidRPr="00DB79E2">
        <w:t>.</w:t>
      </w:r>
      <w:r w:rsidR="00025CF6">
        <w:t>7</w:t>
      </w:r>
      <w:r w:rsidRPr="00DB79E2">
        <w:t xml:space="preserve">. </w:t>
      </w:r>
    </w:p>
    <w:p w14:paraId="02C3AD47" w14:textId="23F2B0A1" w:rsidR="00A636FD" w:rsidRPr="009F5A68" w:rsidRDefault="00A636FD" w:rsidP="00A636FD">
      <w:pPr>
        <w:pStyle w:val="af1"/>
      </w:pPr>
      <w:r>
        <w:t>Таблица </w:t>
      </w:r>
      <w:r w:rsidR="00C71873">
        <w:t>2</w:t>
      </w:r>
      <w:r>
        <w:t>.</w:t>
      </w:r>
      <w:r w:rsidR="00025CF6">
        <w:t>7</w:t>
      </w:r>
      <w:r>
        <w:t> – Структура таблицы «</w:t>
      </w:r>
      <w:r>
        <w:rPr>
          <w:lang w:val="en-US"/>
        </w:rPr>
        <w:t>Course</w:t>
      </w:r>
      <w:r>
        <w:t>»</w:t>
      </w:r>
    </w:p>
    <w:tbl>
      <w:tblPr>
        <w:tblStyle w:val="ac"/>
        <w:tblW w:w="5000" w:type="pct"/>
        <w:tblLook w:val="04A0" w:firstRow="1" w:lastRow="0" w:firstColumn="1" w:lastColumn="0" w:noHBand="0" w:noVBand="1"/>
      </w:tblPr>
      <w:tblGrid>
        <w:gridCol w:w="2035"/>
        <w:gridCol w:w="2436"/>
        <w:gridCol w:w="5554"/>
      </w:tblGrid>
      <w:tr w:rsidR="00A636FD" w14:paraId="04A2E7F1" w14:textId="77777777" w:rsidTr="00924E91">
        <w:tc>
          <w:tcPr>
            <w:tcW w:w="1015" w:type="pct"/>
          </w:tcPr>
          <w:p w14:paraId="27DB227C" w14:textId="77777777" w:rsidR="00A636FD" w:rsidRDefault="00A636FD" w:rsidP="00187B71">
            <w:pPr>
              <w:ind w:firstLine="0"/>
              <w:jc w:val="center"/>
            </w:pPr>
            <w:r>
              <w:t>Поле</w:t>
            </w:r>
          </w:p>
        </w:tc>
        <w:tc>
          <w:tcPr>
            <w:tcW w:w="1215" w:type="pct"/>
          </w:tcPr>
          <w:p w14:paraId="1CC6B08A" w14:textId="77777777" w:rsidR="00A636FD" w:rsidRDefault="00A636FD" w:rsidP="00187B71">
            <w:pPr>
              <w:ind w:firstLine="0"/>
              <w:jc w:val="center"/>
            </w:pPr>
            <w:r>
              <w:t>Тип</w:t>
            </w:r>
          </w:p>
        </w:tc>
        <w:tc>
          <w:tcPr>
            <w:tcW w:w="2770" w:type="pct"/>
          </w:tcPr>
          <w:p w14:paraId="0D6F5F2D" w14:textId="77777777" w:rsidR="00A636FD" w:rsidRDefault="00A636FD" w:rsidP="00187B71">
            <w:pPr>
              <w:ind w:firstLine="0"/>
              <w:jc w:val="center"/>
            </w:pPr>
            <w:r>
              <w:t>Описание</w:t>
            </w:r>
          </w:p>
        </w:tc>
      </w:tr>
      <w:tr w:rsidR="00A636FD" w14:paraId="51B14070" w14:textId="77777777" w:rsidTr="00924E91">
        <w:tc>
          <w:tcPr>
            <w:tcW w:w="1015" w:type="pct"/>
          </w:tcPr>
          <w:p w14:paraId="78A8AA91" w14:textId="77777777" w:rsidR="00A636FD" w:rsidRDefault="00A636FD" w:rsidP="00187B71">
            <w:pPr>
              <w:ind w:firstLine="0"/>
            </w:pPr>
            <w:r>
              <w:t>ID</w:t>
            </w:r>
          </w:p>
        </w:tc>
        <w:tc>
          <w:tcPr>
            <w:tcW w:w="1215" w:type="pct"/>
          </w:tcPr>
          <w:p w14:paraId="79A46858" w14:textId="77777777" w:rsidR="00A636FD" w:rsidRPr="00FF77FC" w:rsidRDefault="00A636FD" w:rsidP="00187B71">
            <w:pPr>
              <w:ind w:firstLine="0"/>
              <w:rPr>
                <w:lang w:val="en-US"/>
              </w:rPr>
            </w:pPr>
            <w:proofErr w:type="gramStart"/>
            <w:r>
              <w:rPr>
                <w:lang w:val="en-US"/>
              </w:rPr>
              <w:t>int(</w:t>
            </w:r>
            <w:proofErr w:type="gramEnd"/>
            <w:r>
              <w:rPr>
                <w:lang w:val="en-US"/>
              </w:rPr>
              <w:t>10)</w:t>
            </w:r>
          </w:p>
        </w:tc>
        <w:tc>
          <w:tcPr>
            <w:tcW w:w="2770" w:type="pct"/>
          </w:tcPr>
          <w:p w14:paraId="3343F8EC" w14:textId="1444908D" w:rsidR="00A636FD" w:rsidRDefault="00A636FD" w:rsidP="00187B71">
            <w:pPr>
              <w:ind w:firstLine="0"/>
            </w:pPr>
            <w:r w:rsidRPr="00D3295F">
              <w:t xml:space="preserve">Уникальный идентификатор </w:t>
            </w:r>
            <w:r w:rsidR="000F18BF">
              <w:t>курса</w:t>
            </w:r>
          </w:p>
        </w:tc>
      </w:tr>
      <w:tr w:rsidR="00A636FD" w14:paraId="72107A2B" w14:textId="77777777" w:rsidTr="00924E91">
        <w:tc>
          <w:tcPr>
            <w:tcW w:w="1015" w:type="pct"/>
          </w:tcPr>
          <w:p w14:paraId="1801E633" w14:textId="77777777" w:rsidR="00A636FD" w:rsidRPr="009F5A68" w:rsidRDefault="00A636FD" w:rsidP="00187B71">
            <w:pPr>
              <w:ind w:firstLine="0"/>
              <w:rPr>
                <w:lang w:val="en-US"/>
              </w:rPr>
            </w:pPr>
            <w:proofErr w:type="spellStart"/>
            <w:r>
              <w:rPr>
                <w:lang w:val="en-US"/>
              </w:rPr>
              <w:t>ID_user</w:t>
            </w:r>
            <w:proofErr w:type="spellEnd"/>
          </w:p>
        </w:tc>
        <w:tc>
          <w:tcPr>
            <w:tcW w:w="1215" w:type="pct"/>
          </w:tcPr>
          <w:p w14:paraId="1BE90061" w14:textId="77777777" w:rsidR="00A636FD" w:rsidRDefault="00A636FD" w:rsidP="00187B71">
            <w:pPr>
              <w:ind w:firstLine="0"/>
            </w:pPr>
            <w:proofErr w:type="gramStart"/>
            <w:r>
              <w:rPr>
                <w:lang w:val="en-US"/>
              </w:rPr>
              <w:t>int(</w:t>
            </w:r>
            <w:proofErr w:type="gramEnd"/>
            <w:r>
              <w:rPr>
                <w:lang w:val="en-US"/>
              </w:rPr>
              <w:t>10)</w:t>
            </w:r>
          </w:p>
        </w:tc>
        <w:tc>
          <w:tcPr>
            <w:tcW w:w="2770" w:type="pct"/>
          </w:tcPr>
          <w:p w14:paraId="54C05883" w14:textId="77777777" w:rsidR="00A636FD" w:rsidRDefault="00A636FD" w:rsidP="00187B71">
            <w:pPr>
              <w:ind w:firstLine="0"/>
            </w:pPr>
            <w:r>
              <w:t>Идентификатор пользователя, создавшего данный курс</w:t>
            </w:r>
          </w:p>
        </w:tc>
      </w:tr>
      <w:tr w:rsidR="00A636FD" w14:paraId="27826496" w14:textId="77777777" w:rsidTr="00924E91">
        <w:tc>
          <w:tcPr>
            <w:tcW w:w="1015" w:type="pct"/>
          </w:tcPr>
          <w:p w14:paraId="7D2BC8FD" w14:textId="77777777" w:rsidR="00A636FD" w:rsidRPr="009F5A68" w:rsidRDefault="00A636FD" w:rsidP="00187B71">
            <w:pPr>
              <w:ind w:firstLine="0"/>
              <w:rPr>
                <w:lang w:val="en-US"/>
              </w:rPr>
            </w:pPr>
            <w:r>
              <w:rPr>
                <w:lang w:val="en-US"/>
              </w:rPr>
              <w:t>title</w:t>
            </w:r>
          </w:p>
        </w:tc>
        <w:tc>
          <w:tcPr>
            <w:tcW w:w="1215" w:type="pct"/>
          </w:tcPr>
          <w:p w14:paraId="13CA9E67" w14:textId="77777777" w:rsidR="00A636FD" w:rsidRDefault="00A636FD" w:rsidP="00187B71">
            <w:pPr>
              <w:ind w:firstLine="0"/>
            </w:pPr>
            <w:proofErr w:type="gramStart"/>
            <w:r w:rsidRPr="00D3295F">
              <w:rPr>
                <w:lang w:val="en-US"/>
              </w:rPr>
              <w:t>varchar</w:t>
            </w:r>
            <w:r w:rsidRPr="00756E97">
              <w:t>(</w:t>
            </w:r>
            <w:proofErr w:type="gramEnd"/>
            <w:r w:rsidRPr="00756E97">
              <w:t>6</w:t>
            </w:r>
            <w:r>
              <w:rPr>
                <w:lang w:val="en-US"/>
              </w:rPr>
              <w:t>4</w:t>
            </w:r>
            <w:r w:rsidRPr="00756E97">
              <w:t>)</w:t>
            </w:r>
          </w:p>
        </w:tc>
        <w:tc>
          <w:tcPr>
            <w:tcW w:w="2770" w:type="pct"/>
          </w:tcPr>
          <w:p w14:paraId="5F2B9F12" w14:textId="77777777" w:rsidR="00A636FD" w:rsidRDefault="00A636FD" w:rsidP="00187B71">
            <w:pPr>
              <w:ind w:firstLine="0"/>
            </w:pPr>
            <w:r>
              <w:t>Название курса</w:t>
            </w:r>
          </w:p>
        </w:tc>
      </w:tr>
      <w:tr w:rsidR="00A636FD" w14:paraId="58153950" w14:textId="77777777" w:rsidTr="00924E91">
        <w:tc>
          <w:tcPr>
            <w:tcW w:w="1015" w:type="pct"/>
            <w:tcBorders>
              <w:bottom w:val="single" w:sz="4" w:space="0" w:color="auto"/>
            </w:tcBorders>
          </w:tcPr>
          <w:p w14:paraId="5059894F" w14:textId="77777777" w:rsidR="00A636FD" w:rsidRPr="009F5A68" w:rsidRDefault="00A636FD" w:rsidP="00187B71">
            <w:pPr>
              <w:ind w:firstLine="0"/>
              <w:rPr>
                <w:lang w:val="en-US"/>
              </w:rPr>
            </w:pPr>
            <w:r>
              <w:rPr>
                <w:lang w:val="en-US"/>
              </w:rPr>
              <w:t>description</w:t>
            </w:r>
          </w:p>
        </w:tc>
        <w:tc>
          <w:tcPr>
            <w:tcW w:w="1215" w:type="pct"/>
            <w:tcBorders>
              <w:bottom w:val="single" w:sz="4" w:space="0" w:color="auto"/>
            </w:tcBorders>
          </w:tcPr>
          <w:p w14:paraId="15F58C18" w14:textId="0E033EEC" w:rsidR="00A636FD" w:rsidRDefault="00687013" w:rsidP="00187B71">
            <w:pPr>
              <w:ind w:firstLine="0"/>
            </w:pPr>
            <w:proofErr w:type="gramStart"/>
            <w:r w:rsidRPr="00D3295F">
              <w:rPr>
                <w:lang w:val="en-US"/>
              </w:rPr>
              <w:t>varchar</w:t>
            </w:r>
            <w:r w:rsidRPr="00756E97">
              <w:t>(</w:t>
            </w:r>
            <w:proofErr w:type="gramEnd"/>
            <w:r>
              <w:rPr>
                <w:lang w:val="en-US"/>
              </w:rPr>
              <w:t>256</w:t>
            </w:r>
            <w:r w:rsidRPr="00756E97">
              <w:t>)</w:t>
            </w:r>
          </w:p>
        </w:tc>
        <w:tc>
          <w:tcPr>
            <w:tcW w:w="2770" w:type="pct"/>
            <w:tcBorders>
              <w:bottom w:val="single" w:sz="4" w:space="0" w:color="auto"/>
            </w:tcBorders>
          </w:tcPr>
          <w:p w14:paraId="080C39E2" w14:textId="77AE49DF" w:rsidR="00A636FD" w:rsidRDefault="00687013" w:rsidP="00187B71">
            <w:pPr>
              <w:ind w:firstLine="0"/>
            </w:pPr>
            <w:r>
              <w:t>Короткое о</w:t>
            </w:r>
            <w:r w:rsidR="00A636FD">
              <w:t xml:space="preserve">писание курса </w:t>
            </w:r>
          </w:p>
        </w:tc>
      </w:tr>
      <w:tr w:rsidR="00687013" w14:paraId="2EEF64BF" w14:textId="77777777" w:rsidTr="00924E91">
        <w:tc>
          <w:tcPr>
            <w:tcW w:w="1015" w:type="pct"/>
            <w:tcBorders>
              <w:bottom w:val="single" w:sz="4" w:space="0" w:color="auto"/>
            </w:tcBorders>
          </w:tcPr>
          <w:p w14:paraId="1B7A53FD" w14:textId="672303B0" w:rsidR="00687013" w:rsidRPr="00687013" w:rsidRDefault="00687013" w:rsidP="00687013">
            <w:pPr>
              <w:ind w:firstLine="0"/>
              <w:rPr>
                <w:lang w:val="en-US"/>
              </w:rPr>
            </w:pPr>
            <w:proofErr w:type="spellStart"/>
            <w:r>
              <w:rPr>
                <w:lang w:val="en-US"/>
              </w:rPr>
              <w:t>fullDescription</w:t>
            </w:r>
            <w:proofErr w:type="spellEnd"/>
          </w:p>
        </w:tc>
        <w:tc>
          <w:tcPr>
            <w:tcW w:w="1215" w:type="pct"/>
            <w:tcBorders>
              <w:bottom w:val="single" w:sz="4" w:space="0" w:color="auto"/>
            </w:tcBorders>
          </w:tcPr>
          <w:p w14:paraId="3EF4C0DD" w14:textId="3932C821" w:rsidR="00687013" w:rsidRDefault="00687013" w:rsidP="00687013">
            <w:pPr>
              <w:ind w:firstLine="0"/>
              <w:rPr>
                <w:lang w:val="en-US"/>
              </w:rPr>
            </w:pPr>
            <w:r>
              <w:rPr>
                <w:lang w:val="en-US"/>
              </w:rPr>
              <w:t>text</w:t>
            </w:r>
          </w:p>
        </w:tc>
        <w:tc>
          <w:tcPr>
            <w:tcW w:w="2770" w:type="pct"/>
            <w:tcBorders>
              <w:bottom w:val="single" w:sz="4" w:space="0" w:color="auto"/>
            </w:tcBorders>
          </w:tcPr>
          <w:p w14:paraId="4E97C1B7" w14:textId="4A68E76F" w:rsidR="00687013" w:rsidRDefault="00687013" w:rsidP="00687013">
            <w:pPr>
              <w:ind w:firstLine="0"/>
            </w:pPr>
            <w:r>
              <w:t xml:space="preserve">Полное описание курса </w:t>
            </w:r>
          </w:p>
        </w:tc>
      </w:tr>
      <w:tr w:rsidR="00687013" w14:paraId="00639138" w14:textId="77777777" w:rsidTr="00924E91">
        <w:tc>
          <w:tcPr>
            <w:tcW w:w="1015" w:type="pct"/>
            <w:tcBorders>
              <w:top w:val="single" w:sz="4" w:space="0" w:color="auto"/>
              <w:left w:val="single" w:sz="4" w:space="0" w:color="auto"/>
              <w:bottom w:val="single" w:sz="4" w:space="0" w:color="auto"/>
              <w:right w:val="single" w:sz="4" w:space="0" w:color="auto"/>
            </w:tcBorders>
          </w:tcPr>
          <w:p w14:paraId="4144A454" w14:textId="77777777" w:rsidR="00687013" w:rsidRDefault="00687013" w:rsidP="00687013">
            <w:pPr>
              <w:ind w:firstLine="0"/>
            </w:pPr>
            <w:proofErr w:type="spellStart"/>
            <w:r>
              <w:t>price</w:t>
            </w:r>
            <w:proofErr w:type="spellEnd"/>
          </w:p>
        </w:tc>
        <w:tc>
          <w:tcPr>
            <w:tcW w:w="1215" w:type="pct"/>
            <w:tcBorders>
              <w:top w:val="single" w:sz="4" w:space="0" w:color="auto"/>
              <w:left w:val="single" w:sz="4" w:space="0" w:color="auto"/>
              <w:bottom w:val="single" w:sz="4" w:space="0" w:color="auto"/>
              <w:right w:val="single" w:sz="4" w:space="0" w:color="auto"/>
            </w:tcBorders>
          </w:tcPr>
          <w:p w14:paraId="0161046F" w14:textId="77777777" w:rsidR="00687013" w:rsidRDefault="00687013" w:rsidP="00687013">
            <w:pPr>
              <w:ind w:firstLine="0"/>
            </w:pPr>
            <w:r>
              <w:rPr>
                <w:lang w:val="en-US"/>
              </w:rPr>
              <w:t>float</w:t>
            </w:r>
          </w:p>
        </w:tc>
        <w:tc>
          <w:tcPr>
            <w:tcW w:w="2770" w:type="pct"/>
            <w:tcBorders>
              <w:top w:val="single" w:sz="4" w:space="0" w:color="auto"/>
              <w:left w:val="single" w:sz="4" w:space="0" w:color="auto"/>
              <w:bottom w:val="single" w:sz="4" w:space="0" w:color="auto"/>
              <w:right w:val="single" w:sz="4" w:space="0" w:color="auto"/>
            </w:tcBorders>
          </w:tcPr>
          <w:p w14:paraId="01F3C89B" w14:textId="77777777" w:rsidR="00687013" w:rsidRDefault="00687013" w:rsidP="00687013">
            <w:pPr>
              <w:ind w:firstLine="0"/>
            </w:pPr>
            <w:r>
              <w:t>Стоимость курса</w:t>
            </w:r>
          </w:p>
        </w:tc>
      </w:tr>
      <w:tr w:rsidR="00687013" w14:paraId="6C81201A" w14:textId="77777777" w:rsidTr="00924E91">
        <w:tc>
          <w:tcPr>
            <w:tcW w:w="1015" w:type="pct"/>
            <w:tcBorders>
              <w:top w:val="single" w:sz="4" w:space="0" w:color="auto"/>
              <w:left w:val="single" w:sz="4" w:space="0" w:color="auto"/>
              <w:bottom w:val="single" w:sz="4" w:space="0" w:color="auto"/>
              <w:right w:val="single" w:sz="4" w:space="0" w:color="auto"/>
            </w:tcBorders>
          </w:tcPr>
          <w:p w14:paraId="06C6C515" w14:textId="77777777" w:rsidR="00687013" w:rsidRDefault="00687013" w:rsidP="00687013">
            <w:pPr>
              <w:ind w:firstLine="0"/>
              <w:rPr>
                <w:lang w:val="en-US"/>
              </w:rPr>
            </w:pPr>
            <w:r>
              <w:rPr>
                <w:lang w:val="en-US"/>
              </w:rPr>
              <w:t>photo</w:t>
            </w:r>
          </w:p>
        </w:tc>
        <w:tc>
          <w:tcPr>
            <w:tcW w:w="1215" w:type="pct"/>
            <w:tcBorders>
              <w:top w:val="single" w:sz="4" w:space="0" w:color="auto"/>
              <w:left w:val="single" w:sz="4" w:space="0" w:color="auto"/>
              <w:bottom w:val="single" w:sz="4" w:space="0" w:color="auto"/>
              <w:right w:val="single" w:sz="4" w:space="0" w:color="auto"/>
            </w:tcBorders>
          </w:tcPr>
          <w:p w14:paraId="12837684" w14:textId="77777777" w:rsidR="00687013" w:rsidRDefault="00687013" w:rsidP="00687013">
            <w:pPr>
              <w:ind w:firstLine="0"/>
            </w:pPr>
            <w:proofErr w:type="gramStart"/>
            <w:r w:rsidRPr="00D3295F">
              <w:rPr>
                <w:lang w:val="en-US"/>
              </w:rPr>
              <w:t>varchar</w:t>
            </w:r>
            <w:r w:rsidRPr="00756E97">
              <w:t>(</w:t>
            </w:r>
            <w:proofErr w:type="gramEnd"/>
            <w:r>
              <w:rPr>
                <w:lang w:val="en-US"/>
              </w:rPr>
              <w:t>256</w:t>
            </w:r>
            <w:r w:rsidRPr="00756E97">
              <w:t>)</w:t>
            </w:r>
          </w:p>
        </w:tc>
        <w:tc>
          <w:tcPr>
            <w:tcW w:w="2770" w:type="pct"/>
            <w:tcBorders>
              <w:top w:val="single" w:sz="4" w:space="0" w:color="auto"/>
              <w:left w:val="single" w:sz="4" w:space="0" w:color="auto"/>
              <w:bottom w:val="single" w:sz="4" w:space="0" w:color="auto"/>
              <w:right w:val="single" w:sz="4" w:space="0" w:color="auto"/>
            </w:tcBorders>
          </w:tcPr>
          <w:p w14:paraId="58666D6F" w14:textId="647FCDCE" w:rsidR="00687013" w:rsidRDefault="00687013" w:rsidP="00687013">
            <w:pPr>
              <w:ind w:firstLine="0"/>
            </w:pPr>
            <w:r>
              <w:t>Путь</w:t>
            </w:r>
            <w:r w:rsidR="000A6ABD">
              <w:t xml:space="preserve"> и </w:t>
            </w:r>
            <w:r>
              <w:t>название фотографии курса</w:t>
            </w:r>
          </w:p>
        </w:tc>
      </w:tr>
    </w:tbl>
    <w:p w14:paraId="518AF3C8" w14:textId="2D236A5B" w:rsidR="005B4F0C" w:rsidRDefault="005A6ABB" w:rsidP="005B4F0C">
      <w:pPr>
        <w:pStyle w:val="af3"/>
      </w:pPr>
      <w:r>
        <w:t>Для </w:t>
      </w:r>
      <w:r w:rsidR="0095511A">
        <w:t>того, чтобы связать две таблицы «</w:t>
      </w:r>
      <w:r w:rsidR="0095511A">
        <w:rPr>
          <w:lang w:val="en-US"/>
        </w:rPr>
        <w:t>Lesson</w:t>
      </w:r>
      <w:r w:rsidR="0095511A">
        <w:t>»</w:t>
      </w:r>
      <w:r w:rsidR="000A6ABD">
        <w:t xml:space="preserve"> и </w:t>
      </w:r>
      <w:r w:rsidR="0095511A">
        <w:t>«</w:t>
      </w:r>
      <w:r w:rsidR="0095511A">
        <w:rPr>
          <w:lang w:val="en-US"/>
        </w:rPr>
        <w:t>Course</w:t>
      </w:r>
      <w:r w:rsidR="0095511A">
        <w:t>»</w:t>
      </w:r>
      <w:r w:rsidR="0095511A" w:rsidRPr="0095511A">
        <w:t xml:space="preserve"> </w:t>
      </w:r>
      <w:r w:rsidR="0095511A">
        <w:t>была создана таблица «</w:t>
      </w:r>
      <w:r w:rsidR="0095511A">
        <w:rPr>
          <w:lang w:val="en-US"/>
        </w:rPr>
        <w:t>Course</w:t>
      </w:r>
      <w:r w:rsidR="0095511A" w:rsidRPr="0095511A">
        <w:t>_</w:t>
      </w:r>
      <w:r w:rsidR="0095511A">
        <w:rPr>
          <w:lang w:val="en-US"/>
        </w:rPr>
        <w:t>lessons</w:t>
      </w:r>
      <w:r w:rsidR="0095511A">
        <w:t>». С помощью этой таблицы назначаются уроки, которые будут входить</w:t>
      </w:r>
      <w:r w:rsidR="000A6ABD">
        <w:t xml:space="preserve"> в </w:t>
      </w:r>
      <w:r w:rsidR="000E32E0">
        <w:t xml:space="preserve">формируемый </w:t>
      </w:r>
      <w:r w:rsidR="0095511A">
        <w:t>курс.</w:t>
      </w:r>
    </w:p>
    <w:p w14:paraId="38F6DDA0" w14:textId="46AE5853" w:rsidR="00B81219" w:rsidRPr="00CE7CC6" w:rsidRDefault="00B81219" w:rsidP="00B81219">
      <w:r>
        <w:t>Стоимость курса назначается администратором. Окончательная стоимость курса формируется исходя</w:t>
      </w:r>
      <w:r w:rsidR="005A6ABB">
        <w:t xml:space="preserve"> из </w:t>
      </w:r>
      <w:r>
        <w:t xml:space="preserve">типа </w:t>
      </w:r>
      <w:r w:rsidR="00CE7CC6">
        <w:t>группы</w:t>
      </w:r>
      <w:r w:rsidR="000A6ABD">
        <w:t xml:space="preserve"> и </w:t>
      </w:r>
      <w:r w:rsidR="00CE7CC6">
        <w:t xml:space="preserve">соответствующего ей коэффициента. </w:t>
      </w:r>
      <w:r w:rsidR="005A6ABB">
        <w:t>Для </w:t>
      </w:r>
      <w:r w:rsidR="00CE7CC6">
        <w:t>этого была сформирована таблица под названием «</w:t>
      </w:r>
      <w:r w:rsidR="00CE7CC6">
        <w:rPr>
          <w:lang w:val="en-US"/>
        </w:rPr>
        <w:t>Group</w:t>
      </w:r>
      <w:r w:rsidR="00CE7CC6" w:rsidRPr="00CE7CC6">
        <w:t>_</w:t>
      </w:r>
      <w:r w:rsidR="00CE7CC6">
        <w:rPr>
          <w:lang w:val="en-US"/>
        </w:rPr>
        <w:t>type</w:t>
      </w:r>
      <w:r w:rsidR="00CE7CC6">
        <w:t>»</w:t>
      </w:r>
      <w:r w:rsidR="00CE7CC6" w:rsidRPr="00CE7CC6">
        <w:t xml:space="preserve">, </w:t>
      </w:r>
      <w:r w:rsidR="00CE7CC6">
        <w:t>содержащая данные поля</w:t>
      </w:r>
      <w:r w:rsidR="000A6ABD">
        <w:t xml:space="preserve"> и </w:t>
      </w:r>
      <w:r w:rsidR="00CE7CC6">
        <w:t>имеющая уникальный идентификатор.</w:t>
      </w:r>
    </w:p>
    <w:p w14:paraId="2A957E48" w14:textId="0FE8C35F" w:rsidR="009E2D07" w:rsidRDefault="00025CF6" w:rsidP="009E4E6D">
      <w:r>
        <w:lastRenderedPageBreak/>
        <w:t xml:space="preserve">После составления курсов формируется их расписание. </w:t>
      </w:r>
      <w:r w:rsidR="005A6ABB">
        <w:t>Для </w:t>
      </w:r>
      <w:r>
        <w:t>этого предназначена таблица «</w:t>
      </w:r>
      <w:r>
        <w:rPr>
          <w:lang w:val="en-US"/>
        </w:rPr>
        <w:t>Organized</w:t>
      </w:r>
      <w:r w:rsidRPr="00025CF6">
        <w:t>_</w:t>
      </w:r>
      <w:r>
        <w:rPr>
          <w:lang w:val="en-US"/>
        </w:rPr>
        <w:t>course</w:t>
      </w:r>
      <w:r>
        <w:t>», с</w:t>
      </w:r>
      <w:r w:rsidRPr="00D3295F">
        <w:t>труктур</w:t>
      </w:r>
      <w:r>
        <w:t>а которой представлена</w:t>
      </w:r>
      <w:r w:rsidR="000A6ABD">
        <w:t xml:space="preserve"> в </w:t>
      </w:r>
      <w:r>
        <w:t>таблице</w:t>
      </w:r>
      <w:r w:rsidR="00C71873">
        <w:t> 2</w:t>
      </w:r>
      <w:r>
        <w:t>.8</w:t>
      </w:r>
      <w:r w:rsidRPr="00D3295F">
        <w:t>.</w:t>
      </w:r>
      <w:r>
        <w:t xml:space="preserve"> Она </w:t>
      </w:r>
      <w:r w:rsidR="00A4480D">
        <w:t>хранит три поля</w:t>
      </w:r>
      <w:r w:rsidR="00B81219">
        <w:t xml:space="preserve"> «</w:t>
      </w:r>
      <w:r w:rsidR="00B81219">
        <w:rPr>
          <w:lang w:val="en-US"/>
        </w:rPr>
        <w:t>ID</w:t>
      </w:r>
      <w:r w:rsidR="00B81219" w:rsidRPr="00B81219">
        <w:t>_</w:t>
      </w:r>
      <w:r w:rsidR="00B81219">
        <w:rPr>
          <w:lang w:val="en-US"/>
        </w:rPr>
        <w:t>course</w:t>
      </w:r>
      <w:r w:rsidR="00B81219">
        <w:t>»</w:t>
      </w:r>
      <w:r w:rsidR="00A4480D">
        <w:t>,</w:t>
      </w:r>
      <w:r w:rsidR="00B81219" w:rsidRPr="00B81219">
        <w:t xml:space="preserve"> </w:t>
      </w:r>
      <w:r w:rsidR="00B81219">
        <w:t>«</w:t>
      </w:r>
      <w:r w:rsidR="00B81219">
        <w:rPr>
          <w:lang w:val="en-US"/>
        </w:rPr>
        <w:t>ID</w:t>
      </w:r>
      <w:r w:rsidR="00B81219" w:rsidRPr="00B81219">
        <w:t>_</w:t>
      </w:r>
      <w:r w:rsidR="00B81219">
        <w:rPr>
          <w:lang w:val="en-US"/>
        </w:rPr>
        <w:t>master</w:t>
      </w:r>
      <w:r w:rsidR="00B81219">
        <w:t>», «</w:t>
      </w:r>
      <w:r w:rsidR="00B81219">
        <w:rPr>
          <w:lang w:val="en-US"/>
        </w:rPr>
        <w:t>ID</w:t>
      </w:r>
      <w:r w:rsidR="00B81219" w:rsidRPr="00B81219">
        <w:t>_</w:t>
      </w:r>
      <w:proofErr w:type="spellStart"/>
      <w:r w:rsidR="00B81219">
        <w:rPr>
          <w:lang w:val="en-US"/>
        </w:rPr>
        <w:t>groupType</w:t>
      </w:r>
      <w:proofErr w:type="spellEnd"/>
      <w:r w:rsidR="00B81219">
        <w:t>»,</w:t>
      </w:r>
      <w:r w:rsidR="00A4480D">
        <w:t xml:space="preserve"> которые связываются</w:t>
      </w:r>
      <w:r w:rsidR="005A6ABB">
        <w:t xml:space="preserve"> по </w:t>
      </w:r>
      <w:r w:rsidR="00A4480D">
        <w:t>уникальным идентификаторам</w:t>
      </w:r>
      <w:r w:rsidR="000A6ABD">
        <w:t xml:space="preserve"> с </w:t>
      </w:r>
      <w:r w:rsidR="00A4480D">
        <w:t>соответствующими таблицами.</w:t>
      </w:r>
      <w:r w:rsidR="00B81219" w:rsidRPr="00B81219">
        <w:t xml:space="preserve"> </w:t>
      </w:r>
      <w:r w:rsidR="00B81219">
        <w:t>Также она содержит поля даты начала курса</w:t>
      </w:r>
      <w:r w:rsidR="000A6ABD">
        <w:t xml:space="preserve"> и </w:t>
      </w:r>
      <w:r w:rsidR="00B81219">
        <w:t>продолжительность курса.</w:t>
      </w:r>
    </w:p>
    <w:p w14:paraId="37E5EBF3" w14:textId="292EF50D" w:rsidR="000578FD" w:rsidRPr="009F5A68" w:rsidRDefault="000578FD" w:rsidP="000578FD">
      <w:pPr>
        <w:pStyle w:val="af1"/>
      </w:pPr>
      <w:r>
        <w:t>Таблица </w:t>
      </w:r>
      <w:r w:rsidR="00C71873">
        <w:t>2</w:t>
      </w:r>
      <w:r>
        <w:t>.8 – Структура таблицы «</w:t>
      </w:r>
      <w:r>
        <w:rPr>
          <w:lang w:val="en-US"/>
        </w:rPr>
        <w:t>Organized</w:t>
      </w:r>
      <w:r w:rsidRPr="002322FD">
        <w:t>_</w:t>
      </w:r>
      <w:r>
        <w:rPr>
          <w:lang w:val="en-US"/>
        </w:rPr>
        <w:t>course</w:t>
      </w:r>
      <w:r>
        <w:t>»</w:t>
      </w:r>
    </w:p>
    <w:tbl>
      <w:tblPr>
        <w:tblStyle w:val="ac"/>
        <w:tblW w:w="5000" w:type="pct"/>
        <w:tblLook w:val="04A0" w:firstRow="1" w:lastRow="0" w:firstColumn="1" w:lastColumn="0" w:noHBand="0" w:noVBand="1"/>
      </w:tblPr>
      <w:tblGrid>
        <w:gridCol w:w="2035"/>
        <w:gridCol w:w="2436"/>
        <w:gridCol w:w="5554"/>
      </w:tblGrid>
      <w:tr w:rsidR="000578FD" w14:paraId="3BA998B7" w14:textId="77777777" w:rsidTr="00924E91">
        <w:tc>
          <w:tcPr>
            <w:tcW w:w="1015" w:type="pct"/>
          </w:tcPr>
          <w:p w14:paraId="0A999662" w14:textId="77777777" w:rsidR="000578FD" w:rsidRDefault="000578FD" w:rsidP="00187B71">
            <w:pPr>
              <w:ind w:firstLine="0"/>
              <w:jc w:val="center"/>
            </w:pPr>
            <w:r>
              <w:t>Поле</w:t>
            </w:r>
          </w:p>
        </w:tc>
        <w:tc>
          <w:tcPr>
            <w:tcW w:w="1215" w:type="pct"/>
          </w:tcPr>
          <w:p w14:paraId="412ADD8E" w14:textId="77777777" w:rsidR="000578FD" w:rsidRDefault="000578FD" w:rsidP="00187B71">
            <w:pPr>
              <w:ind w:firstLine="0"/>
              <w:jc w:val="center"/>
            </w:pPr>
            <w:r>
              <w:t>Тип</w:t>
            </w:r>
          </w:p>
        </w:tc>
        <w:tc>
          <w:tcPr>
            <w:tcW w:w="2770" w:type="pct"/>
          </w:tcPr>
          <w:p w14:paraId="24827405" w14:textId="77777777" w:rsidR="000578FD" w:rsidRDefault="000578FD" w:rsidP="00187B71">
            <w:pPr>
              <w:ind w:firstLine="0"/>
              <w:jc w:val="center"/>
            </w:pPr>
            <w:r>
              <w:t>Описание</w:t>
            </w:r>
          </w:p>
        </w:tc>
      </w:tr>
      <w:tr w:rsidR="000578FD" w14:paraId="2677FBF1" w14:textId="77777777" w:rsidTr="00924E91">
        <w:tc>
          <w:tcPr>
            <w:tcW w:w="1015" w:type="pct"/>
          </w:tcPr>
          <w:p w14:paraId="74548775" w14:textId="77777777" w:rsidR="000578FD" w:rsidRDefault="000578FD" w:rsidP="00187B71">
            <w:pPr>
              <w:ind w:firstLine="0"/>
            </w:pPr>
            <w:r>
              <w:t>ID</w:t>
            </w:r>
          </w:p>
        </w:tc>
        <w:tc>
          <w:tcPr>
            <w:tcW w:w="1215" w:type="pct"/>
          </w:tcPr>
          <w:p w14:paraId="69DD91AE" w14:textId="77777777" w:rsidR="000578FD" w:rsidRPr="00FF77FC" w:rsidRDefault="000578FD" w:rsidP="00187B71">
            <w:pPr>
              <w:ind w:firstLine="0"/>
              <w:rPr>
                <w:lang w:val="en-US"/>
              </w:rPr>
            </w:pPr>
            <w:proofErr w:type="gramStart"/>
            <w:r>
              <w:rPr>
                <w:lang w:val="en-US"/>
              </w:rPr>
              <w:t>int(</w:t>
            </w:r>
            <w:proofErr w:type="gramEnd"/>
            <w:r>
              <w:rPr>
                <w:lang w:val="en-US"/>
              </w:rPr>
              <w:t>10)</w:t>
            </w:r>
          </w:p>
        </w:tc>
        <w:tc>
          <w:tcPr>
            <w:tcW w:w="2770" w:type="pct"/>
          </w:tcPr>
          <w:p w14:paraId="742ABBEA" w14:textId="79384F4E" w:rsidR="000578FD" w:rsidRDefault="000578FD" w:rsidP="00187B71">
            <w:pPr>
              <w:ind w:firstLine="0"/>
            </w:pPr>
            <w:r w:rsidRPr="00D3295F">
              <w:t xml:space="preserve">Уникальный идентификатор </w:t>
            </w:r>
            <w:r w:rsidR="000F18BF">
              <w:t>организованного курса</w:t>
            </w:r>
          </w:p>
        </w:tc>
      </w:tr>
      <w:tr w:rsidR="002322FD" w14:paraId="0EEAE129" w14:textId="77777777" w:rsidTr="00924E91">
        <w:tc>
          <w:tcPr>
            <w:tcW w:w="1015" w:type="pct"/>
          </w:tcPr>
          <w:p w14:paraId="640910CF" w14:textId="04E2D6D0" w:rsidR="002322FD" w:rsidRPr="009F5A68" w:rsidRDefault="002322FD" w:rsidP="002322FD">
            <w:pPr>
              <w:ind w:firstLine="0"/>
              <w:rPr>
                <w:lang w:val="en-US"/>
              </w:rPr>
            </w:pPr>
            <w:proofErr w:type="spellStart"/>
            <w:r>
              <w:rPr>
                <w:lang w:val="en-US"/>
              </w:rPr>
              <w:t>ID_course</w:t>
            </w:r>
            <w:proofErr w:type="spellEnd"/>
          </w:p>
        </w:tc>
        <w:tc>
          <w:tcPr>
            <w:tcW w:w="1215" w:type="pct"/>
          </w:tcPr>
          <w:p w14:paraId="4AD6C13F" w14:textId="742AC612" w:rsidR="002322FD" w:rsidRDefault="002322FD" w:rsidP="002322FD">
            <w:pPr>
              <w:ind w:firstLine="0"/>
            </w:pPr>
            <w:proofErr w:type="gramStart"/>
            <w:r>
              <w:rPr>
                <w:lang w:val="en-US"/>
              </w:rPr>
              <w:t>int(</w:t>
            </w:r>
            <w:proofErr w:type="gramEnd"/>
            <w:r>
              <w:rPr>
                <w:lang w:val="en-US"/>
              </w:rPr>
              <w:t>10)</w:t>
            </w:r>
          </w:p>
        </w:tc>
        <w:tc>
          <w:tcPr>
            <w:tcW w:w="2770" w:type="pct"/>
          </w:tcPr>
          <w:p w14:paraId="2BC064E1" w14:textId="153AEEFC" w:rsidR="002322FD" w:rsidRDefault="002322FD" w:rsidP="002322FD">
            <w:pPr>
              <w:ind w:firstLine="0"/>
            </w:pPr>
            <w:r>
              <w:t xml:space="preserve">Идентификатор </w:t>
            </w:r>
            <w:r w:rsidR="00CF3C79">
              <w:t>курса</w:t>
            </w:r>
          </w:p>
        </w:tc>
      </w:tr>
      <w:tr w:rsidR="002322FD" w14:paraId="71F758FD" w14:textId="77777777" w:rsidTr="00924E91">
        <w:tc>
          <w:tcPr>
            <w:tcW w:w="1015" w:type="pct"/>
          </w:tcPr>
          <w:p w14:paraId="79456A58" w14:textId="257915CF" w:rsidR="002322FD" w:rsidRDefault="002322FD" w:rsidP="002322FD">
            <w:pPr>
              <w:ind w:firstLine="0"/>
              <w:rPr>
                <w:lang w:val="en-US"/>
              </w:rPr>
            </w:pPr>
            <w:proofErr w:type="spellStart"/>
            <w:r>
              <w:rPr>
                <w:lang w:val="en-US"/>
              </w:rPr>
              <w:t>ID_master</w:t>
            </w:r>
            <w:proofErr w:type="spellEnd"/>
          </w:p>
        </w:tc>
        <w:tc>
          <w:tcPr>
            <w:tcW w:w="1215" w:type="pct"/>
          </w:tcPr>
          <w:p w14:paraId="770DB52A" w14:textId="4332F5D3" w:rsidR="002322FD" w:rsidRDefault="002322FD" w:rsidP="002322FD">
            <w:pPr>
              <w:ind w:firstLine="0"/>
              <w:rPr>
                <w:lang w:val="en-US"/>
              </w:rPr>
            </w:pPr>
            <w:proofErr w:type="gramStart"/>
            <w:r>
              <w:rPr>
                <w:lang w:val="en-US"/>
              </w:rPr>
              <w:t>int(</w:t>
            </w:r>
            <w:proofErr w:type="gramEnd"/>
            <w:r>
              <w:rPr>
                <w:lang w:val="en-US"/>
              </w:rPr>
              <w:t>10)</w:t>
            </w:r>
          </w:p>
        </w:tc>
        <w:tc>
          <w:tcPr>
            <w:tcW w:w="2770" w:type="pct"/>
          </w:tcPr>
          <w:p w14:paraId="63EC0E8E" w14:textId="2DA4EB72" w:rsidR="002322FD" w:rsidRDefault="002322FD" w:rsidP="002322FD">
            <w:pPr>
              <w:ind w:firstLine="0"/>
            </w:pPr>
            <w:r>
              <w:t xml:space="preserve">Идентификатор </w:t>
            </w:r>
            <w:r w:rsidR="00CF3C79">
              <w:t>преподавателя</w:t>
            </w:r>
          </w:p>
        </w:tc>
      </w:tr>
      <w:tr w:rsidR="002322FD" w14:paraId="4AADC448" w14:textId="77777777" w:rsidTr="00924E91">
        <w:tc>
          <w:tcPr>
            <w:tcW w:w="1015" w:type="pct"/>
          </w:tcPr>
          <w:p w14:paraId="27BCDB90" w14:textId="68ACD86E" w:rsidR="002322FD" w:rsidRDefault="002322FD" w:rsidP="002322FD">
            <w:pPr>
              <w:ind w:firstLine="0"/>
              <w:rPr>
                <w:lang w:val="en-US"/>
              </w:rPr>
            </w:pPr>
            <w:proofErr w:type="spellStart"/>
            <w:r>
              <w:rPr>
                <w:lang w:val="en-US"/>
              </w:rPr>
              <w:t>ID_groupType</w:t>
            </w:r>
            <w:proofErr w:type="spellEnd"/>
          </w:p>
        </w:tc>
        <w:tc>
          <w:tcPr>
            <w:tcW w:w="1215" w:type="pct"/>
          </w:tcPr>
          <w:p w14:paraId="133FEACC" w14:textId="7188F57B" w:rsidR="002322FD" w:rsidRDefault="002322FD" w:rsidP="002322FD">
            <w:pPr>
              <w:ind w:firstLine="0"/>
              <w:rPr>
                <w:lang w:val="en-US"/>
              </w:rPr>
            </w:pPr>
            <w:proofErr w:type="gramStart"/>
            <w:r>
              <w:rPr>
                <w:lang w:val="en-US"/>
              </w:rPr>
              <w:t>int(</w:t>
            </w:r>
            <w:proofErr w:type="gramEnd"/>
            <w:r>
              <w:rPr>
                <w:lang w:val="en-US"/>
              </w:rPr>
              <w:t>10)</w:t>
            </w:r>
          </w:p>
        </w:tc>
        <w:tc>
          <w:tcPr>
            <w:tcW w:w="2770" w:type="pct"/>
          </w:tcPr>
          <w:p w14:paraId="161F5287" w14:textId="4CAD6DCC" w:rsidR="002322FD" w:rsidRDefault="002322FD" w:rsidP="002322FD">
            <w:pPr>
              <w:ind w:firstLine="0"/>
            </w:pPr>
            <w:r>
              <w:t xml:space="preserve">Идентификатор </w:t>
            </w:r>
            <w:r w:rsidR="00CF3C79">
              <w:t>типа группы</w:t>
            </w:r>
          </w:p>
        </w:tc>
      </w:tr>
      <w:tr w:rsidR="000578FD" w14:paraId="25E6A5C2" w14:textId="77777777" w:rsidTr="00924E91">
        <w:tc>
          <w:tcPr>
            <w:tcW w:w="1015" w:type="pct"/>
          </w:tcPr>
          <w:p w14:paraId="63CC9811" w14:textId="303EA732" w:rsidR="000578FD" w:rsidRPr="009F5A68" w:rsidRDefault="002322FD" w:rsidP="00187B71">
            <w:pPr>
              <w:ind w:firstLine="0"/>
              <w:rPr>
                <w:lang w:val="en-US"/>
              </w:rPr>
            </w:pPr>
            <w:proofErr w:type="spellStart"/>
            <w:r>
              <w:t>startDate</w:t>
            </w:r>
            <w:proofErr w:type="spellEnd"/>
          </w:p>
        </w:tc>
        <w:tc>
          <w:tcPr>
            <w:tcW w:w="1215" w:type="pct"/>
          </w:tcPr>
          <w:p w14:paraId="3AF2AA87" w14:textId="52EBDAA9" w:rsidR="000578FD" w:rsidRDefault="00FA7400" w:rsidP="00187B71">
            <w:pPr>
              <w:ind w:firstLine="0"/>
            </w:pPr>
            <w:r>
              <w:rPr>
                <w:lang w:val="en-US"/>
              </w:rPr>
              <w:t>date</w:t>
            </w:r>
          </w:p>
        </w:tc>
        <w:tc>
          <w:tcPr>
            <w:tcW w:w="2770" w:type="pct"/>
          </w:tcPr>
          <w:p w14:paraId="0A84DB88" w14:textId="02F71C06" w:rsidR="000578FD" w:rsidRDefault="00CF3C79" w:rsidP="00187B71">
            <w:pPr>
              <w:ind w:firstLine="0"/>
            </w:pPr>
            <w:r>
              <w:t>Дата начала</w:t>
            </w:r>
            <w:r w:rsidR="000578FD">
              <w:t xml:space="preserve"> курса</w:t>
            </w:r>
          </w:p>
        </w:tc>
      </w:tr>
      <w:tr w:rsidR="000578FD" w14:paraId="2085106F" w14:textId="77777777" w:rsidTr="00924E91">
        <w:tc>
          <w:tcPr>
            <w:tcW w:w="1015" w:type="pct"/>
            <w:tcBorders>
              <w:bottom w:val="single" w:sz="4" w:space="0" w:color="auto"/>
            </w:tcBorders>
          </w:tcPr>
          <w:p w14:paraId="1C71C38B" w14:textId="1EC22838" w:rsidR="000578FD" w:rsidRPr="009F5A68" w:rsidRDefault="002322FD" w:rsidP="00187B71">
            <w:pPr>
              <w:ind w:firstLine="0"/>
              <w:rPr>
                <w:lang w:val="en-US"/>
              </w:rPr>
            </w:pPr>
            <w:proofErr w:type="spellStart"/>
            <w:r>
              <w:t>duration</w:t>
            </w:r>
            <w:proofErr w:type="spellEnd"/>
          </w:p>
        </w:tc>
        <w:tc>
          <w:tcPr>
            <w:tcW w:w="1215" w:type="pct"/>
            <w:tcBorders>
              <w:bottom w:val="single" w:sz="4" w:space="0" w:color="auto"/>
            </w:tcBorders>
          </w:tcPr>
          <w:p w14:paraId="53676A96" w14:textId="73D358B9" w:rsidR="000578FD" w:rsidRDefault="00FA7400" w:rsidP="00187B71">
            <w:pPr>
              <w:ind w:firstLine="0"/>
            </w:pPr>
            <w:proofErr w:type="gramStart"/>
            <w:r>
              <w:rPr>
                <w:lang w:val="en-US"/>
              </w:rPr>
              <w:t>varchar(</w:t>
            </w:r>
            <w:proofErr w:type="gramEnd"/>
            <w:r>
              <w:rPr>
                <w:lang w:val="en-US"/>
              </w:rPr>
              <w:t>64)</w:t>
            </w:r>
          </w:p>
        </w:tc>
        <w:tc>
          <w:tcPr>
            <w:tcW w:w="2770" w:type="pct"/>
            <w:tcBorders>
              <w:bottom w:val="single" w:sz="4" w:space="0" w:color="auto"/>
            </w:tcBorders>
          </w:tcPr>
          <w:p w14:paraId="4170D415" w14:textId="0911573A" w:rsidR="000578FD" w:rsidRDefault="00CF3C79" w:rsidP="00187B71">
            <w:pPr>
              <w:ind w:firstLine="0"/>
            </w:pPr>
            <w:r>
              <w:t>Продолжительность</w:t>
            </w:r>
            <w:r w:rsidR="000578FD">
              <w:t xml:space="preserve"> курса </w:t>
            </w:r>
          </w:p>
        </w:tc>
      </w:tr>
    </w:tbl>
    <w:p w14:paraId="584CEAD4" w14:textId="491EC7B3" w:rsidR="00301880" w:rsidRDefault="00301880" w:rsidP="00301880">
      <w:pPr>
        <w:pStyle w:val="af3"/>
      </w:pPr>
      <w:r>
        <w:t>Таблица</w:t>
      </w:r>
      <w:r w:rsidRPr="001E100A">
        <w:rPr>
          <w:lang w:val="en-US"/>
        </w:rPr>
        <w:t xml:space="preserve"> «</w:t>
      </w:r>
      <w:proofErr w:type="spellStart"/>
      <w:r>
        <w:rPr>
          <w:lang w:val="en-US"/>
        </w:rPr>
        <w:t>Organized</w:t>
      </w:r>
      <w:r w:rsidRPr="001E100A">
        <w:rPr>
          <w:lang w:val="en-US"/>
        </w:rPr>
        <w:t>_</w:t>
      </w:r>
      <w:r>
        <w:rPr>
          <w:lang w:val="en-US"/>
        </w:rPr>
        <w:t>course</w:t>
      </w:r>
      <w:proofErr w:type="spellEnd"/>
      <w:r w:rsidRPr="001E100A">
        <w:rPr>
          <w:lang w:val="en-US"/>
        </w:rPr>
        <w:t xml:space="preserve">» </w:t>
      </w:r>
      <w:r>
        <w:t>связана</w:t>
      </w:r>
      <w:r w:rsidR="000A6ABD">
        <w:rPr>
          <w:lang w:val="en-US"/>
        </w:rPr>
        <w:t xml:space="preserve"> с </w:t>
      </w:r>
      <w:r>
        <w:t>таблицей</w:t>
      </w:r>
      <w:r w:rsidRPr="001E100A">
        <w:rPr>
          <w:lang w:val="en-US"/>
        </w:rPr>
        <w:t xml:space="preserve"> «</w:t>
      </w:r>
      <w:proofErr w:type="spellStart"/>
      <w:r>
        <w:rPr>
          <w:lang w:val="en-US"/>
        </w:rPr>
        <w:t>Courses</w:t>
      </w:r>
      <w:r w:rsidRPr="001E100A">
        <w:rPr>
          <w:lang w:val="en-US"/>
        </w:rPr>
        <w:t>_</w:t>
      </w:r>
      <w:r>
        <w:rPr>
          <w:lang w:val="en-US"/>
        </w:rPr>
        <w:t>schedule</w:t>
      </w:r>
      <w:proofErr w:type="spellEnd"/>
      <w:r w:rsidRPr="001E100A">
        <w:rPr>
          <w:lang w:val="en-US"/>
        </w:rPr>
        <w:t>»</w:t>
      </w:r>
      <w:r w:rsidR="005A6ABB">
        <w:rPr>
          <w:lang w:val="en-US"/>
        </w:rPr>
        <w:t xml:space="preserve"> </w:t>
      </w:r>
      <w:proofErr w:type="spellStart"/>
      <w:r w:rsidR="005A6ABB">
        <w:rPr>
          <w:lang w:val="en-US"/>
        </w:rPr>
        <w:t>по</w:t>
      </w:r>
      <w:proofErr w:type="spellEnd"/>
      <w:r w:rsidR="005A6ABB">
        <w:rPr>
          <w:lang w:val="en-US"/>
        </w:rPr>
        <w:t> </w:t>
      </w:r>
      <w:r w:rsidR="001E100A">
        <w:t>полю</w:t>
      </w:r>
      <w:r w:rsidR="001E100A" w:rsidRPr="001E100A">
        <w:rPr>
          <w:lang w:val="en-US"/>
        </w:rPr>
        <w:t xml:space="preserve"> </w:t>
      </w:r>
      <w:r w:rsidR="001E100A">
        <w:t>«</w:t>
      </w:r>
      <w:proofErr w:type="spellStart"/>
      <w:r w:rsidR="001E100A">
        <w:t>ID_OrganizedCourse</w:t>
      </w:r>
      <w:proofErr w:type="spellEnd"/>
      <w:r w:rsidR="001E100A">
        <w:t>»</w:t>
      </w:r>
      <w:r>
        <w:t>,</w:t>
      </w:r>
      <w:r w:rsidR="000A6ABD">
        <w:t xml:space="preserve"> в </w:t>
      </w:r>
      <w:r>
        <w:t xml:space="preserve">которой составляется расписание курса. </w:t>
      </w:r>
      <w:r w:rsidR="006138C0">
        <w:t>Она,</w:t>
      </w:r>
      <w:r w:rsidR="000A6ABD">
        <w:t xml:space="preserve"> в </w:t>
      </w:r>
      <w:r w:rsidR="006138C0">
        <w:t>свою очередь, связывается</w:t>
      </w:r>
      <w:r w:rsidR="005A6ABB">
        <w:t xml:space="preserve"> по </w:t>
      </w:r>
      <w:r w:rsidR="006138C0">
        <w:t>полю «</w:t>
      </w:r>
      <w:proofErr w:type="spellStart"/>
      <w:r w:rsidR="006138C0">
        <w:t>ID_dateTimeClass</w:t>
      </w:r>
      <w:proofErr w:type="spellEnd"/>
      <w:r w:rsidR="006138C0">
        <w:t>»</w:t>
      </w:r>
      <w:r w:rsidR="000A6ABD">
        <w:t xml:space="preserve"> с </w:t>
      </w:r>
      <w:r w:rsidR="006138C0">
        <w:t>таблицей «</w:t>
      </w:r>
      <w:r w:rsidR="006138C0">
        <w:rPr>
          <w:lang w:val="en-US"/>
        </w:rPr>
        <w:t>D</w:t>
      </w:r>
      <w:proofErr w:type="spellStart"/>
      <w:r w:rsidR="006138C0">
        <w:t>ate</w:t>
      </w:r>
      <w:r w:rsidR="006138C0" w:rsidRPr="006138C0">
        <w:t>_</w:t>
      </w:r>
      <w:r w:rsidR="006138C0">
        <w:t>Time</w:t>
      </w:r>
      <w:proofErr w:type="spellEnd"/>
      <w:r w:rsidR="006138C0" w:rsidRPr="006138C0">
        <w:t>_</w:t>
      </w:r>
      <w:r w:rsidR="006138C0">
        <w:rPr>
          <w:lang w:val="en-US"/>
        </w:rPr>
        <w:t>c</w:t>
      </w:r>
      <w:proofErr w:type="spellStart"/>
      <w:r w:rsidR="006138C0">
        <w:t>lass</w:t>
      </w:r>
      <w:proofErr w:type="spellEnd"/>
      <w:r w:rsidR="006138C0">
        <w:t>»</w:t>
      </w:r>
      <w:r w:rsidR="008070EB" w:rsidRPr="008070EB">
        <w:t xml:space="preserve">. </w:t>
      </w:r>
      <w:r w:rsidR="008070EB">
        <w:t>Эта таблица хранит</w:t>
      </w:r>
      <w:r w:rsidR="000A6ABD">
        <w:t xml:space="preserve"> в </w:t>
      </w:r>
      <w:r w:rsidR="008070EB">
        <w:t>себе три поля: идентификатор, день</w:t>
      </w:r>
      <w:r w:rsidR="000A6ABD">
        <w:t xml:space="preserve"> и </w:t>
      </w:r>
      <w:r w:rsidR="008070EB">
        <w:t>время.</w:t>
      </w:r>
    </w:p>
    <w:p w14:paraId="470DE874" w14:textId="5BF4AA17" w:rsidR="008070EB" w:rsidRDefault="008070EB" w:rsidP="008070EB">
      <w:r>
        <w:t>Пользователь может записаться</w:t>
      </w:r>
      <w:r w:rsidR="000A6ABD">
        <w:t xml:space="preserve"> на </w:t>
      </w:r>
      <w:r>
        <w:t>составленный</w:t>
      </w:r>
      <w:r w:rsidR="000A6ABD">
        <w:t xml:space="preserve"> в </w:t>
      </w:r>
      <w:r>
        <w:t xml:space="preserve">расписании курс. Это </w:t>
      </w:r>
      <w:r w:rsidR="009A2C94">
        <w:t>реализуется</w:t>
      </w:r>
      <w:r w:rsidR="000A6ABD">
        <w:t xml:space="preserve"> в </w:t>
      </w:r>
      <w:r w:rsidR="009A2C94">
        <w:t>таблице «</w:t>
      </w:r>
      <w:r w:rsidR="009A2C94">
        <w:rPr>
          <w:lang w:val="en-US"/>
        </w:rPr>
        <w:t>Course</w:t>
      </w:r>
      <w:r w:rsidR="009A2C94" w:rsidRPr="009A2C94">
        <w:t>_</w:t>
      </w:r>
      <w:r w:rsidR="009A2C94">
        <w:rPr>
          <w:lang w:val="en-US"/>
        </w:rPr>
        <w:t>registration</w:t>
      </w:r>
      <w:r w:rsidR="009A2C94">
        <w:t>», представленной</w:t>
      </w:r>
      <w:r w:rsidR="000A6ABD">
        <w:t xml:space="preserve"> в </w:t>
      </w:r>
      <w:r w:rsidR="009A2C94">
        <w:t xml:space="preserve">таблице </w:t>
      </w:r>
      <w:r w:rsidR="00C71873">
        <w:t>2</w:t>
      </w:r>
      <w:r w:rsidR="009A2C94">
        <w:t>.9</w:t>
      </w:r>
      <w:r w:rsidR="009A2C94" w:rsidRPr="00D3295F">
        <w:t>.</w:t>
      </w:r>
      <w:r w:rsidR="009A2C94">
        <w:t xml:space="preserve"> Она связана</w:t>
      </w:r>
      <w:r w:rsidR="000A6ABD">
        <w:t xml:space="preserve"> с </w:t>
      </w:r>
      <w:r w:rsidR="009A2C94">
        <w:t>тремя таблицами</w:t>
      </w:r>
      <w:r w:rsidR="005A6ABB">
        <w:t xml:space="preserve"> по </w:t>
      </w:r>
      <w:r w:rsidR="009A2C94">
        <w:t xml:space="preserve">соответствующим </w:t>
      </w:r>
      <w:r w:rsidR="00E828C1">
        <w:t xml:space="preserve">ключевым </w:t>
      </w:r>
      <w:r w:rsidR="009A2C94">
        <w:t>полям «</w:t>
      </w:r>
      <w:proofErr w:type="spellStart"/>
      <w:r w:rsidR="009A2C94">
        <w:t>ID_user</w:t>
      </w:r>
      <w:proofErr w:type="spellEnd"/>
      <w:r w:rsidR="009A2C94">
        <w:t>», «</w:t>
      </w:r>
      <w:proofErr w:type="spellStart"/>
      <w:r w:rsidR="009A2C94">
        <w:t>ID_organizedCourse</w:t>
      </w:r>
      <w:proofErr w:type="spellEnd"/>
      <w:r w:rsidR="009A2C94">
        <w:t>»,</w:t>
      </w:r>
      <w:r w:rsidR="009A2C94" w:rsidRPr="009A2C94">
        <w:t xml:space="preserve"> </w:t>
      </w:r>
      <w:r w:rsidR="009A2C94">
        <w:t>«</w:t>
      </w:r>
      <w:proofErr w:type="spellStart"/>
      <w:r w:rsidR="009A2C94">
        <w:t>ID_status</w:t>
      </w:r>
      <w:proofErr w:type="spellEnd"/>
      <w:r w:rsidR="009A2C94">
        <w:t>».</w:t>
      </w:r>
    </w:p>
    <w:p w14:paraId="517EE4CD" w14:textId="787DDE97" w:rsidR="005A6E11" w:rsidRPr="009F5A68" w:rsidRDefault="005A6E11" w:rsidP="005A6E11">
      <w:pPr>
        <w:pStyle w:val="af1"/>
      </w:pPr>
      <w:r>
        <w:t>Таблица </w:t>
      </w:r>
      <w:r w:rsidR="00C71873">
        <w:t>2</w:t>
      </w:r>
      <w:r>
        <w:t>.9 – Структура таблицы «</w:t>
      </w:r>
      <w:proofErr w:type="spellStart"/>
      <w:r>
        <w:rPr>
          <w:lang w:val="en-US"/>
        </w:rPr>
        <w:t>Course_registration</w:t>
      </w:r>
      <w:proofErr w:type="spellEnd"/>
      <w:r>
        <w:t>»</w:t>
      </w:r>
    </w:p>
    <w:tbl>
      <w:tblPr>
        <w:tblStyle w:val="ac"/>
        <w:tblW w:w="5000" w:type="pct"/>
        <w:tblLook w:val="04A0" w:firstRow="1" w:lastRow="0" w:firstColumn="1" w:lastColumn="0" w:noHBand="0" w:noVBand="1"/>
      </w:tblPr>
      <w:tblGrid>
        <w:gridCol w:w="2751"/>
        <w:gridCol w:w="1794"/>
        <w:gridCol w:w="5480"/>
      </w:tblGrid>
      <w:tr w:rsidR="005A6E11" w14:paraId="55F98341" w14:textId="77777777" w:rsidTr="00924E91">
        <w:tc>
          <w:tcPr>
            <w:tcW w:w="1372" w:type="pct"/>
          </w:tcPr>
          <w:p w14:paraId="0C1C6365" w14:textId="77777777" w:rsidR="005A6E11" w:rsidRDefault="005A6E11" w:rsidP="00187B71">
            <w:pPr>
              <w:ind w:firstLine="0"/>
              <w:jc w:val="center"/>
            </w:pPr>
            <w:r>
              <w:t>Поле</w:t>
            </w:r>
          </w:p>
        </w:tc>
        <w:tc>
          <w:tcPr>
            <w:tcW w:w="895" w:type="pct"/>
          </w:tcPr>
          <w:p w14:paraId="381DC1C7" w14:textId="77777777" w:rsidR="005A6E11" w:rsidRDefault="005A6E11" w:rsidP="00187B71">
            <w:pPr>
              <w:ind w:firstLine="0"/>
              <w:jc w:val="center"/>
            </w:pPr>
            <w:r>
              <w:t>Тип</w:t>
            </w:r>
          </w:p>
        </w:tc>
        <w:tc>
          <w:tcPr>
            <w:tcW w:w="2733" w:type="pct"/>
          </w:tcPr>
          <w:p w14:paraId="689FCFF3" w14:textId="77777777" w:rsidR="005A6E11" w:rsidRDefault="005A6E11" w:rsidP="00187B71">
            <w:pPr>
              <w:ind w:firstLine="0"/>
              <w:jc w:val="center"/>
            </w:pPr>
            <w:r>
              <w:t>Описание</w:t>
            </w:r>
          </w:p>
        </w:tc>
      </w:tr>
      <w:tr w:rsidR="005A6E11" w14:paraId="2473E9F8" w14:textId="77777777" w:rsidTr="00924E91">
        <w:tc>
          <w:tcPr>
            <w:tcW w:w="1372" w:type="pct"/>
          </w:tcPr>
          <w:p w14:paraId="602D369E" w14:textId="77777777" w:rsidR="005A6E11" w:rsidRDefault="005A6E11" w:rsidP="00187B71">
            <w:pPr>
              <w:ind w:firstLine="0"/>
            </w:pPr>
            <w:r>
              <w:t>ID</w:t>
            </w:r>
          </w:p>
        </w:tc>
        <w:tc>
          <w:tcPr>
            <w:tcW w:w="895" w:type="pct"/>
          </w:tcPr>
          <w:p w14:paraId="41953BB7" w14:textId="77777777" w:rsidR="005A6E11" w:rsidRPr="00FF77FC" w:rsidRDefault="005A6E11" w:rsidP="00187B71">
            <w:pPr>
              <w:ind w:firstLine="0"/>
              <w:rPr>
                <w:lang w:val="en-US"/>
              </w:rPr>
            </w:pPr>
            <w:proofErr w:type="gramStart"/>
            <w:r>
              <w:rPr>
                <w:lang w:val="en-US"/>
              </w:rPr>
              <w:t>int(</w:t>
            </w:r>
            <w:proofErr w:type="gramEnd"/>
            <w:r>
              <w:rPr>
                <w:lang w:val="en-US"/>
              </w:rPr>
              <w:t>10)</w:t>
            </w:r>
          </w:p>
        </w:tc>
        <w:tc>
          <w:tcPr>
            <w:tcW w:w="2733" w:type="pct"/>
          </w:tcPr>
          <w:p w14:paraId="1520C00A" w14:textId="33045255" w:rsidR="005A6E11" w:rsidRDefault="005A6E11" w:rsidP="00187B71">
            <w:pPr>
              <w:ind w:firstLine="0"/>
            </w:pPr>
            <w:r w:rsidRPr="00D3295F">
              <w:t xml:space="preserve">Уникальный идентификатор </w:t>
            </w:r>
            <w:r w:rsidR="008455FE">
              <w:t>регистрации</w:t>
            </w:r>
            <w:r w:rsidR="000A6ABD">
              <w:t xml:space="preserve"> на </w:t>
            </w:r>
            <w:r w:rsidR="008455FE">
              <w:t>курс</w:t>
            </w:r>
          </w:p>
        </w:tc>
      </w:tr>
      <w:tr w:rsidR="005A6E11" w14:paraId="72A769B0" w14:textId="77777777" w:rsidTr="00924E91">
        <w:tc>
          <w:tcPr>
            <w:tcW w:w="1372" w:type="pct"/>
          </w:tcPr>
          <w:p w14:paraId="0DE39AA0" w14:textId="37A1864A" w:rsidR="005A6E11" w:rsidRPr="009F5A68" w:rsidRDefault="005A6E11" w:rsidP="00187B71">
            <w:pPr>
              <w:ind w:firstLine="0"/>
              <w:rPr>
                <w:lang w:val="en-US"/>
              </w:rPr>
            </w:pPr>
            <w:proofErr w:type="spellStart"/>
            <w:r>
              <w:rPr>
                <w:lang w:val="en-US"/>
              </w:rPr>
              <w:t>ID_</w:t>
            </w:r>
            <w:r w:rsidR="00F74046">
              <w:rPr>
                <w:lang w:val="en-US"/>
              </w:rPr>
              <w:t>user</w:t>
            </w:r>
            <w:proofErr w:type="spellEnd"/>
          </w:p>
        </w:tc>
        <w:tc>
          <w:tcPr>
            <w:tcW w:w="895" w:type="pct"/>
          </w:tcPr>
          <w:p w14:paraId="6FAFA332" w14:textId="77777777" w:rsidR="005A6E11" w:rsidRDefault="005A6E11" w:rsidP="00187B71">
            <w:pPr>
              <w:ind w:firstLine="0"/>
            </w:pPr>
            <w:proofErr w:type="gramStart"/>
            <w:r>
              <w:rPr>
                <w:lang w:val="en-US"/>
              </w:rPr>
              <w:t>int(</w:t>
            </w:r>
            <w:proofErr w:type="gramEnd"/>
            <w:r>
              <w:rPr>
                <w:lang w:val="en-US"/>
              </w:rPr>
              <w:t>10)</w:t>
            </w:r>
          </w:p>
        </w:tc>
        <w:tc>
          <w:tcPr>
            <w:tcW w:w="2733" w:type="pct"/>
          </w:tcPr>
          <w:p w14:paraId="4014A269" w14:textId="4C2879DD" w:rsidR="005A6E11" w:rsidRDefault="005A6E11" w:rsidP="00187B71">
            <w:pPr>
              <w:ind w:firstLine="0"/>
            </w:pPr>
            <w:r>
              <w:t xml:space="preserve">Идентификатор </w:t>
            </w:r>
            <w:r w:rsidR="00F74046">
              <w:t>пользователя</w:t>
            </w:r>
          </w:p>
        </w:tc>
      </w:tr>
      <w:tr w:rsidR="005A6E11" w14:paraId="665B4837" w14:textId="77777777" w:rsidTr="00924E91">
        <w:tc>
          <w:tcPr>
            <w:tcW w:w="1372" w:type="pct"/>
          </w:tcPr>
          <w:p w14:paraId="1B8E7316" w14:textId="1C589CC2" w:rsidR="005A6E11" w:rsidRDefault="005A6E11" w:rsidP="00187B71">
            <w:pPr>
              <w:ind w:firstLine="0"/>
              <w:rPr>
                <w:lang w:val="en-US"/>
              </w:rPr>
            </w:pPr>
            <w:r>
              <w:rPr>
                <w:lang w:val="en-US"/>
              </w:rPr>
              <w:t>ID_</w:t>
            </w:r>
            <w:proofErr w:type="spellStart"/>
            <w:r w:rsidR="00F74046">
              <w:t>organizedCourse</w:t>
            </w:r>
            <w:proofErr w:type="spellEnd"/>
          </w:p>
        </w:tc>
        <w:tc>
          <w:tcPr>
            <w:tcW w:w="895" w:type="pct"/>
          </w:tcPr>
          <w:p w14:paraId="42E1C711" w14:textId="77777777" w:rsidR="005A6E11" w:rsidRDefault="005A6E11" w:rsidP="00187B71">
            <w:pPr>
              <w:ind w:firstLine="0"/>
              <w:rPr>
                <w:lang w:val="en-US"/>
              </w:rPr>
            </w:pPr>
            <w:proofErr w:type="gramStart"/>
            <w:r>
              <w:rPr>
                <w:lang w:val="en-US"/>
              </w:rPr>
              <w:t>int(</w:t>
            </w:r>
            <w:proofErr w:type="gramEnd"/>
            <w:r>
              <w:rPr>
                <w:lang w:val="en-US"/>
              </w:rPr>
              <w:t>10)</w:t>
            </w:r>
          </w:p>
        </w:tc>
        <w:tc>
          <w:tcPr>
            <w:tcW w:w="2733" w:type="pct"/>
          </w:tcPr>
          <w:p w14:paraId="6A9EBA3B" w14:textId="150B231E" w:rsidR="005A6E11" w:rsidRDefault="005A6E11" w:rsidP="00187B71">
            <w:pPr>
              <w:ind w:firstLine="0"/>
            </w:pPr>
            <w:r>
              <w:t xml:space="preserve">Идентификатор </w:t>
            </w:r>
            <w:r w:rsidR="00F74046">
              <w:t>организованного курса</w:t>
            </w:r>
          </w:p>
        </w:tc>
      </w:tr>
      <w:tr w:rsidR="005A6E11" w14:paraId="3A1EEB33" w14:textId="77777777" w:rsidTr="00924E91">
        <w:tc>
          <w:tcPr>
            <w:tcW w:w="1372" w:type="pct"/>
          </w:tcPr>
          <w:p w14:paraId="56EE5D91" w14:textId="1BF5D2A4" w:rsidR="005A6E11" w:rsidRDefault="005A6E11" w:rsidP="00187B71">
            <w:pPr>
              <w:ind w:firstLine="0"/>
              <w:rPr>
                <w:lang w:val="en-US"/>
              </w:rPr>
            </w:pPr>
            <w:proofErr w:type="spellStart"/>
            <w:r>
              <w:rPr>
                <w:lang w:val="en-US"/>
              </w:rPr>
              <w:t>ID_</w:t>
            </w:r>
            <w:r w:rsidR="00F74046">
              <w:rPr>
                <w:lang w:val="en-US"/>
              </w:rPr>
              <w:t>status</w:t>
            </w:r>
            <w:proofErr w:type="spellEnd"/>
          </w:p>
        </w:tc>
        <w:tc>
          <w:tcPr>
            <w:tcW w:w="895" w:type="pct"/>
          </w:tcPr>
          <w:p w14:paraId="1188599F" w14:textId="77777777" w:rsidR="005A6E11" w:rsidRDefault="005A6E11" w:rsidP="00187B71">
            <w:pPr>
              <w:ind w:firstLine="0"/>
              <w:rPr>
                <w:lang w:val="en-US"/>
              </w:rPr>
            </w:pPr>
            <w:proofErr w:type="gramStart"/>
            <w:r>
              <w:rPr>
                <w:lang w:val="en-US"/>
              </w:rPr>
              <w:t>int(</w:t>
            </w:r>
            <w:proofErr w:type="gramEnd"/>
            <w:r>
              <w:rPr>
                <w:lang w:val="en-US"/>
              </w:rPr>
              <w:t>10)</w:t>
            </w:r>
          </w:p>
        </w:tc>
        <w:tc>
          <w:tcPr>
            <w:tcW w:w="2733" w:type="pct"/>
          </w:tcPr>
          <w:p w14:paraId="36E2E95A" w14:textId="69B01CD4" w:rsidR="005A6E11" w:rsidRPr="00F74046" w:rsidRDefault="005A6E11" w:rsidP="00187B71">
            <w:pPr>
              <w:ind w:firstLine="0"/>
              <w:rPr>
                <w:lang w:val="en-US"/>
              </w:rPr>
            </w:pPr>
            <w:r>
              <w:t xml:space="preserve">Идентификатор </w:t>
            </w:r>
            <w:r w:rsidR="00F74046">
              <w:t>статуса регистрации</w:t>
            </w:r>
          </w:p>
        </w:tc>
      </w:tr>
    </w:tbl>
    <w:p w14:paraId="0DD51B98" w14:textId="764EDBAA" w:rsidR="00333523" w:rsidRDefault="00333523" w:rsidP="009A4902">
      <w:pPr>
        <w:pStyle w:val="af3"/>
      </w:pPr>
      <w:r>
        <w:t>Таблица «</w:t>
      </w:r>
      <w:r>
        <w:rPr>
          <w:lang w:val="en-US"/>
        </w:rPr>
        <w:t>Status</w:t>
      </w:r>
      <w:r>
        <w:t>»</w:t>
      </w:r>
      <w:r w:rsidRPr="00954879">
        <w:t xml:space="preserve"> </w:t>
      </w:r>
      <w:r>
        <w:t>содержит</w:t>
      </w:r>
      <w:r w:rsidR="000A6ABD">
        <w:t xml:space="preserve"> в </w:t>
      </w:r>
      <w:r>
        <w:t>себе статус процесса регистрации</w:t>
      </w:r>
      <w:r w:rsidR="000A6ABD">
        <w:t xml:space="preserve"> и </w:t>
      </w:r>
      <w:r>
        <w:t>обучения пользователя</w:t>
      </w:r>
      <w:r w:rsidR="000A6ABD">
        <w:t xml:space="preserve"> на </w:t>
      </w:r>
      <w:r>
        <w:t>курсе.</w:t>
      </w:r>
    </w:p>
    <w:p w14:paraId="51552067" w14:textId="32D5FC95" w:rsidR="0084761F" w:rsidRPr="00877834" w:rsidRDefault="0084761F" w:rsidP="00333523">
      <w:pPr>
        <w:rPr>
          <w:spacing w:val="4"/>
        </w:rPr>
      </w:pPr>
      <w:r w:rsidRPr="00877834">
        <w:rPr>
          <w:spacing w:val="4"/>
        </w:rPr>
        <w:t>Таблица «</w:t>
      </w:r>
      <w:proofErr w:type="spellStart"/>
      <w:r w:rsidRPr="00877834">
        <w:rPr>
          <w:spacing w:val="4"/>
        </w:rPr>
        <w:t>Discount</w:t>
      </w:r>
      <w:proofErr w:type="spellEnd"/>
      <w:r w:rsidRPr="00877834">
        <w:rPr>
          <w:spacing w:val="4"/>
        </w:rPr>
        <w:t>» является отдельной несвязанной таблицей, которая хранит скидку, предоставляемую</w:t>
      </w:r>
      <w:r w:rsidR="000A6ABD" w:rsidRPr="00877834">
        <w:rPr>
          <w:spacing w:val="4"/>
        </w:rPr>
        <w:t xml:space="preserve"> для </w:t>
      </w:r>
      <w:r w:rsidRPr="00877834">
        <w:rPr>
          <w:spacing w:val="4"/>
        </w:rPr>
        <w:t>индивидуального курса, составленного пользователем. Она имеет три поля: уникальный идентификатор, поле «</w:t>
      </w:r>
      <w:proofErr w:type="spellStart"/>
      <w:r w:rsidRPr="00877834">
        <w:rPr>
          <w:spacing w:val="4"/>
          <w:lang w:val="en-US"/>
        </w:rPr>
        <w:t>countLessons</w:t>
      </w:r>
      <w:proofErr w:type="spellEnd"/>
      <w:r w:rsidRPr="00877834">
        <w:rPr>
          <w:spacing w:val="4"/>
        </w:rPr>
        <w:t>»,</w:t>
      </w:r>
      <w:r w:rsidR="000A6ABD" w:rsidRPr="00877834">
        <w:rPr>
          <w:spacing w:val="4"/>
        </w:rPr>
        <w:t xml:space="preserve"> в </w:t>
      </w:r>
      <w:r w:rsidRPr="00877834">
        <w:rPr>
          <w:spacing w:val="4"/>
        </w:rPr>
        <w:t xml:space="preserve">котором </w:t>
      </w:r>
      <w:r w:rsidR="009A3575" w:rsidRPr="00877834">
        <w:rPr>
          <w:spacing w:val="4"/>
        </w:rPr>
        <w:t>указывается количество уроков,</w:t>
      </w:r>
      <w:r w:rsidR="000A6ABD" w:rsidRPr="00877834">
        <w:rPr>
          <w:spacing w:val="4"/>
        </w:rPr>
        <w:t xml:space="preserve"> и </w:t>
      </w:r>
      <w:r w:rsidR="009A3575" w:rsidRPr="00877834">
        <w:rPr>
          <w:spacing w:val="4"/>
        </w:rPr>
        <w:t>поле «</w:t>
      </w:r>
      <w:r w:rsidR="009A3575" w:rsidRPr="00877834">
        <w:rPr>
          <w:spacing w:val="4"/>
          <w:lang w:val="en-US"/>
        </w:rPr>
        <w:t>discount</w:t>
      </w:r>
      <w:r w:rsidR="009A3575" w:rsidRPr="00877834">
        <w:rPr>
          <w:spacing w:val="4"/>
        </w:rPr>
        <w:t>»</w:t>
      </w:r>
      <w:r w:rsidR="00FB4CE4" w:rsidRPr="00877834">
        <w:rPr>
          <w:spacing w:val="4"/>
        </w:rPr>
        <w:t xml:space="preserve"> – соответствующая скидка</w:t>
      </w:r>
      <w:r w:rsidR="00877834">
        <w:rPr>
          <w:spacing w:val="4"/>
        </w:rPr>
        <w:t xml:space="preserve"> к курсу</w:t>
      </w:r>
      <w:r w:rsidR="00FB4CE4" w:rsidRPr="00877834">
        <w:rPr>
          <w:spacing w:val="4"/>
        </w:rPr>
        <w:t>.</w:t>
      </w:r>
      <w:r w:rsidR="00141F9A">
        <w:rPr>
          <w:spacing w:val="4"/>
        </w:rPr>
        <w:t xml:space="preserve"> Чем больше уроков-тем выше скидка.</w:t>
      </w:r>
    </w:p>
    <w:p w14:paraId="20ACC45E" w14:textId="24150633" w:rsidR="00E87EC4" w:rsidRDefault="00A14359" w:rsidP="00333523">
      <w:r>
        <w:t>После прохождения курса пользователь может поставить рейтинг курсу</w:t>
      </w:r>
      <w:r w:rsidR="000A6ABD">
        <w:t xml:space="preserve"> и </w:t>
      </w:r>
      <w:r>
        <w:t>преподавателю, проводившему данный курс. Две</w:t>
      </w:r>
      <w:r w:rsidRPr="00A14359">
        <w:t xml:space="preserve"> </w:t>
      </w:r>
      <w:r>
        <w:t>таблицы</w:t>
      </w:r>
      <w:r w:rsidRPr="00A14359">
        <w:t xml:space="preserve"> «</w:t>
      </w:r>
      <w:r w:rsidRPr="00A14359">
        <w:rPr>
          <w:lang w:val="en-US"/>
        </w:rPr>
        <w:t>Course</w:t>
      </w:r>
      <w:r w:rsidRPr="00A14359">
        <w:t>_</w:t>
      </w:r>
      <w:r w:rsidRPr="00A14359">
        <w:rPr>
          <w:lang w:val="en-US"/>
        </w:rPr>
        <w:t>rating</w:t>
      </w:r>
      <w:r w:rsidRPr="00A14359">
        <w:t>»</w:t>
      </w:r>
      <w:r w:rsidR="000A6ABD">
        <w:t xml:space="preserve"> и </w:t>
      </w:r>
      <w:r w:rsidRPr="00A14359">
        <w:t>«</w:t>
      </w:r>
      <w:r>
        <w:rPr>
          <w:lang w:val="en-US"/>
        </w:rPr>
        <w:t>Master</w:t>
      </w:r>
      <w:r w:rsidRPr="00A14359">
        <w:t>_</w:t>
      </w:r>
      <w:r>
        <w:rPr>
          <w:lang w:val="en-US"/>
        </w:rPr>
        <w:t>rating</w:t>
      </w:r>
      <w:r w:rsidRPr="00A14359">
        <w:t xml:space="preserve">» </w:t>
      </w:r>
      <w:r>
        <w:t>имеют</w:t>
      </w:r>
      <w:r w:rsidRPr="00A14359">
        <w:t xml:space="preserve"> </w:t>
      </w:r>
      <w:r>
        <w:t>схожие</w:t>
      </w:r>
      <w:r w:rsidRPr="00A14359">
        <w:t xml:space="preserve"> </w:t>
      </w:r>
      <w:r>
        <w:t>поля</w:t>
      </w:r>
      <w:r w:rsidRPr="00A14359">
        <w:t xml:space="preserve">: </w:t>
      </w:r>
      <w:r>
        <w:t>идентификатор пользователя, идентификатор курса или преподавателя</w:t>
      </w:r>
      <w:r w:rsidR="000A6ABD">
        <w:t xml:space="preserve"> и </w:t>
      </w:r>
      <w:r>
        <w:t xml:space="preserve">поле, записывающее </w:t>
      </w:r>
      <w:r w:rsidR="002B37E0">
        <w:t xml:space="preserve">его </w:t>
      </w:r>
      <w:r>
        <w:t>оценку.</w:t>
      </w:r>
    </w:p>
    <w:p w14:paraId="2EFBB631" w14:textId="6F3358ED" w:rsidR="007D1D9F" w:rsidRDefault="00E530B8" w:rsidP="00A53D71">
      <w:r>
        <w:lastRenderedPageBreak/>
        <w:t>Логичная</w:t>
      </w:r>
      <w:r w:rsidR="007D1D9F">
        <w:t xml:space="preserve"> база данных </w:t>
      </w:r>
      <w:r w:rsidRPr="00E530B8">
        <w:t>играет ключевую роль</w:t>
      </w:r>
      <w:r w:rsidR="000A6ABD">
        <w:t xml:space="preserve"> на </w:t>
      </w:r>
      <w:r>
        <w:t xml:space="preserve">сайте: она </w:t>
      </w:r>
      <w:r w:rsidR="007D1D9F">
        <w:t>хранит</w:t>
      </w:r>
      <w:r w:rsidR="000A6ABD">
        <w:t xml:space="preserve"> в </w:t>
      </w:r>
      <w:r w:rsidR="007D1D9F">
        <w:t>себе информацию</w:t>
      </w:r>
      <w:r w:rsidR="0038389C">
        <w:t xml:space="preserve">, помогает </w:t>
      </w:r>
      <w:r w:rsidR="0038389C" w:rsidRPr="0038389C">
        <w:t>легко управлять контентом</w:t>
      </w:r>
      <w:r>
        <w:t xml:space="preserve">, то есть </w:t>
      </w:r>
      <w:r w:rsidRPr="00E530B8">
        <w:t>обновлять, редактировать, удалять</w:t>
      </w:r>
      <w:r w:rsidR="000A6ABD">
        <w:t xml:space="preserve"> и </w:t>
      </w:r>
      <w:r w:rsidRPr="00E530B8">
        <w:t>добавлять</w:t>
      </w:r>
      <w:r>
        <w:t xml:space="preserve"> записи, </w:t>
      </w:r>
      <w:r w:rsidRPr="00E530B8">
        <w:t>позволяет структурировать данные</w:t>
      </w:r>
      <w:r>
        <w:t>,</w:t>
      </w:r>
      <w:r w:rsidRPr="00E530B8">
        <w:t xml:space="preserve"> что упрощает поиск, фильтрацию</w:t>
      </w:r>
      <w:r w:rsidR="000A6ABD">
        <w:t xml:space="preserve"> и </w:t>
      </w:r>
      <w:r w:rsidRPr="00E530B8">
        <w:t xml:space="preserve">отображение </w:t>
      </w:r>
      <w:r>
        <w:t>информации</w:t>
      </w:r>
      <w:r w:rsidR="000A6ABD">
        <w:t xml:space="preserve"> на </w:t>
      </w:r>
      <w:r w:rsidRPr="00E530B8">
        <w:t>сайте</w:t>
      </w:r>
      <w:r>
        <w:t>.</w:t>
      </w:r>
      <w:r w:rsidRPr="00E530B8">
        <w:t xml:space="preserve"> </w:t>
      </w:r>
      <w:r>
        <w:t xml:space="preserve">Таким образом, база данных </w:t>
      </w:r>
      <w:r w:rsidRPr="00E530B8">
        <w:t>обеспечив</w:t>
      </w:r>
      <w:r>
        <w:t>ает</w:t>
      </w:r>
      <w:r w:rsidRPr="00E530B8">
        <w:t xml:space="preserve"> эффективное функционирование веб-ресурса</w:t>
      </w:r>
      <w:r>
        <w:t>,</w:t>
      </w:r>
      <w:r w:rsidRPr="00E530B8">
        <w:t xml:space="preserve"> </w:t>
      </w:r>
      <w:r w:rsidR="00A53D71" w:rsidRPr="00E530B8">
        <w:t xml:space="preserve">обеспечивая </w:t>
      </w:r>
      <w:r w:rsidR="00A53D71">
        <w:t>удобный доступ</w:t>
      </w:r>
      <w:r w:rsidR="000A6ABD">
        <w:t xml:space="preserve"> к </w:t>
      </w:r>
      <w:r w:rsidR="00A53D71">
        <w:t>его информации</w:t>
      </w:r>
      <w:r w:rsidR="000A6ABD">
        <w:t xml:space="preserve"> и </w:t>
      </w:r>
      <w:r w:rsidRPr="00E530B8">
        <w:t>улучшая взаимодействие</w:t>
      </w:r>
      <w:r w:rsidR="000A6ABD">
        <w:t xml:space="preserve"> с </w:t>
      </w:r>
      <w:r w:rsidRPr="00E530B8">
        <w:t>пользователями</w:t>
      </w:r>
      <w:r>
        <w:t>.</w:t>
      </w:r>
      <w:r w:rsidR="00A53D71">
        <w:t xml:space="preserve"> </w:t>
      </w:r>
    </w:p>
    <w:p w14:paraId="1FE76C45" w14:textId="4C4B5AE1" w:rsidR="0066464A" w:rsidRPr="007D1D9F" w:rsidRDefault="0066464A" w:rsidP="00A53D71">
      <w:r w:rsidRPr="0066464A">
        <w:t>Схема базы данных сайта «</w:t>
      </w:r>
      <w:proofErr w:type="spellStart"/>
      <w:r>
        <w:rPr>
          <w:lang w:val="en-US"/>
        </w:rPr>
        <w:t>Flowress</w:t>
      </w:r>
      <w:proofErr w:type="spellEnd"/>
      <w:r w:rsidRPr="0066464A">
        <w:t>» представлена на чертеже ДП 02.00 С1.</w:t>
      </w:r>
    </w:p>
    <w:p w14:paraId="65DB23E2" w14:textId="1C037C4D" w:rsidR="00A713DA" w:rsidRDefault="00BD0312" w:rsidP="00A713DA">
      <w:pPr>
        <w:pStyle w:val="af7"/>
        <w:outlineLvl w:val="1"/>
      </w:pPr>
      <w:bookmarkStart w:id="20" w:name="_Toc166885149"/>
      <w:r>
        <w:t>2</w:t>
      </w:r>
      <w:r w:rsidR="00A713DA">
        <w:t>.4 Функционал проекта</w:t>
      </w:r>
      <w:bookmarkEnd w:id="20"/>
    </w:p>
    <w:p w14:paraId="5A16AFD3" w14:textId="0F672B32" w:rsidR="00AB604F" w:rsidRDefault="00AB604F" w:rsidP="00AB604F">
      <w:r>
        <w:t>На основании результатов, полученных при анализе аналогов, были определены основные функциональные элементы будущего сайта. Поскольку сайтом будут пользоваться четыре основные группы пользователей (гость, клиент, преподаватель</w:t>
      </w:r>
      <w:r w:rsidR="000A6ABD">
        <w:t xml:space="preserve"> и </w:t>
      </w:r>
      <w:r>
        <w:t>администратор),</w:t>
      </w:r>
      <w:r w:rsidR="000A6ABD">
        <w:t xml:space="preserve"> для </w:t>
      </w:r>
      <w:r>
        <w:t xml:space="preserve">представителя каждой группы был определен перечень необходимых ему функциональных возможностей. </w:t>
      </w:r>
    </w:p>
    <w:p w14:paraId="6BAB4D95" w14:textId="507C7B17" w:rsidR="00AB604F" w:rsidRDefault="00AB604F" w:rsidP="00AB604F">
      <w:r>
        <w:t>Пользователь, авторизованный как администратор, может:</w:t>
      </w:r>
    </w:p>
    <w:p w14:paraId="49CBDABF" w14:textId="4BD3CEF8" w:rsidR="00AB604F" w:rsidRPr="001F329C" w:rsidRDefault="00AB604F" w:rsidP="00AB604F">
      <w:pPr>
        <w:numPr>
          <w:ilvl w:val="0"/>
          <w:numId w:val="21"/>
        </w:numPr>
        <w:ind w:left="0" w:firstLine="709"/>
        <w:textAlignment w:val="baseline"/>
        <w:rPr>
          <w:rFonts w:eastAsia="Times New Roman"/>
          <w:color w:val="000000"/>
          <w:szCs w:val="28"/>
          <w:lang w:eastAsia="ru-RU"/>
        </w:rPr>
      </w:pPr>
      <w:r w:rsidRPr="001F329C">
        <w:rPr>
          <w:rFonts w:eastAsia="Times New Roman"/>
          <w:color w:val="000000"/>
          <w:szCs w:val="28"/>
          <w:lang w:eastAsia="ru-RU"/>
        </w:rPr>
        <w:t>просматривать</w:t>
      </w:r>
      <w:r w:rsidR="000A6ABD">
        <w:rPr>
          <w:rFonts w:eastAsia="Times New Roman"/>
          <w:color w:val="000000"/>
          <w:szCs w:val="28"/>
          <w:lang w:eastAsia="ru-RU"/>
        </w:rPr>
        <w:t xml:space="preserve"> и </w:t>
      </w:r>
      <w:r>
        <w:rPr>
          <w:rFonts w:eastAsia="Times New Roman"/>
          <w:color w:val="000000"/>
          <w:szCs w:val="28"/>
          <w:lang w:eastAsia="ru-RU"/>
        </w:rPr>
        <w:t>изменять статус</w:t>
      </w:r>
      <w:r w:rsidRPr="001F329C">
        <w:rPr>
          <w:rFonts w:eastAsia="Times New Roman"/>
          <w:color w:val="000000"/>
          <w:szCs w:val="28"/>
          <w:lang w:eastAsia="ru-RU"/>
        </w:rPr>
        <w:t xml:space="preserve"> заявки</w:t>
      </w:r>
      <w:r w:rsidR="000A6ABD">
        <w:rPr>
          <w:rFonts w:eastAsia="Times New Roman"/>
          <w:color w:val="000000"/>
          <w:szCs w:val="28"/>
          <w:lang w:eastAsia="ru-RU"/>
        </w:rPr>
        <w:t xml:space="preserve"> с </w:t>
      </w:r>
      <w:r>
        <w:rPr>
          <w:rFonts w:eastAsia="Times New Roman"/>
          <w:color w:val="000000"/>
          <w:szCs w:val="28"/>
          <w:lang w:eastAsia="ru-RU"/>
        </w:rPr>
        <w:t>формы обратной связи</w:t>
      </w:r>
      <w:r w:rsidRPr="001F329C">
        <w:rPr>
          <w:rFonts w:eastAsia="Times New Roman"/>
          <w:color w:val="000000"/>
          <w:szCs w:val="28"/>
          <w:lang w:eastAsia="ru-RU"/>
        </w:rPr>
        <w:t>;</w:t>
      </w:r>
    </w:p>
    <w:p w14:paraId="2C93A66F" w14:textId="044A2AD3" w:rsidR="00AB604F" w:rsidRPr="001F329C" w:rsidRDefault="00AB604F" w:rsidP="00AB604F">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просматривать</w:t>
      </w:r>
      <w:r w:rsidR="009011AF">
        <w:rPr>
          <w:rFonts w:eastAsia="Times New Roman"/>
          <w:color w:val="000000"/>
          <w:szCs w:val="28"/>
          <w:lang w:eastAsia="ru-RU"/>
        </w:rPr>
        <w:t>, редактировать</w:t>
      </w:r>
      <w:r w:rsidR="000A6ABD">
        <w:rPr>
          <w:rFonts w:eastAsia="Times New Roman"/>
          <w:color w:val="000000"/>
          <w:szCs w:val="28"/>
          <w:lang w:eastAsia="ru-RU"/>
        </w:rPr>
        <w:t xml:space="preserve"> и </w:t>
      </w:r>
      <w:r>
        <w:rPr>
          <w:rFonts w:eastAsia="Times New Roman"/>
          <w:color w:val="000000"/>
          <w:szCs w:val="28"/>
          <w:lang w:eastAsia="ru-RU"/>
        </w:rPr>
        <w:t>добавлять заявки</w:t>
      </w:r>
      <w:r w:rsidR="000A6ABD">
        <w:rPr>
          <w:rFonts w:eastAsia="Times New Roman"/>
          <w:color w:val="000000"/>
          <w:szCs w:val="28"/>
          <w:lang w:eastAsia="ru-RU"/>
        </w:rPr>
        <w:t xml:space="preserve"> на </w:t>
      </w:r>
      <w:r>
        <w:rPr>
          <w:rFonts w:eastAsia="Times New Roman"/>
          <w:color w:val="000000"/>
          <w:szCs w:val="28"/>
          <w:lang w:eastAsia="ru-RU"/>
        </w:rPr>
        <w:t>курс</w:t>
      </w:r>
      <w:r w:rsidRPr="001F329C">
        <w:rPr>
          <w:rFonts w:eastAsia="Times New Roman"/>
          <w:color w:val="000000"/>
          <w:szCs w:val="28"/>
          <w:lang w:eastAsia="ru-RU"/>
        </w:rPr>
        <w:t>;</w:t>
      </w:r>
    </w:p>
    <w:p w14:paraId="3764AA05" w14:textId="158B896B" w:rsidR="00AB604F" w:rsidRDefault="009011AF" w:rsidP="00AB604F">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добавлять сформированные курсы</w:t>
      </w:r>
      <w:r w:rsidR="000A6ABD">
        <w:rPr>
          <w:rFonts w:eastAsia="Times New Roman"/>
          <w:color w:val="000000"/>
          <w:szCs w:val="28"/>
          <w:lang w:eastAsia="ru-RU"/>
        </w:rPr>
        <w:t xml:space="preserve"> в </w:t>
      </w:r>
      <w:r>
        <w:rPr>
          <w:rFonts w:eastAsia="Times New Roman"/>
          <w:color w:val="000000"/>
          <w:szCs w:val="28"/>
          <w:lang w:eastAsia="ru-RU"/>
        </w:rPr>
        <w:t>расписание</w:t>
      </w:r>
      <w:r w:rsidR="00AB604F">
        <w:rPr>
          <w:rFonts w:eastAsia="Times New Roman"/>
          <w:color w:val="000000"/>
          <w:szCs w:val="28"/>
          <w:lang w:eastAsia="ru-RU"/>
        </w:rPr>
        <w:t>;</w:t>
      </w:r>
    </w:p>
    <w:p w14:paraId="736AFB02" w14:textId="5B0B907A" w:rsidR="009011AF" w:rsidRPr="009011AF" w:rsidRDefault="009011AF" w:rsidP="00AB604F">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формировать новые курсы</w:t>
      </w:r>
      <w:r>
        <w:rPr>
          <w:rFonts w:eastAsia="Times New Roman"/>
          <w:color w:val="000000"/>
          <w:szCs w:val="28"/>
          <w:lang w:val="en-US" w:eastAsia="ru-RU"/>
        </w:rPr>
        <w:t>;</w:t>
      </w:r>
    </w:p>
    <w:p w14:paraId="79F07859" w14:textId="063AE925" w:rsidR="009011AF" w:rsidRPr="001F329C" w:rsidRDefault="009011AF" w:rsidP="009011AF">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просматривать, удалять</w:t>
      </w:r>
      <w:r w:rsidR="000A6ABD">
        <w:rPr>
          <w:rFonts w:eastAsia="Times New Roman"/>
          <w:color w:val="000000"/>
          <w:szCs w:val="28"/>
          <w:lang w:eastAsia="ru-RU"/>
        </w:rPr>
        <w:t xml:space="preserve"> и </w:t>
      </w:r>
      <w:r>
        <w:rPr>
          <w:rFonts w:eastAsia="Times New Roman"/>
          <w:color w:val="000000"/>
          <w:szCs w:val="28"/>
          <w:lang w:eastAsia="ru-RU"/>
        </w:rPr>
        <w:t>назначать преподавателей</w:t>
      </w:r>
      <w:r w:rsidRPr="001F329C">
        <w:rPr>
          <w:rFonts w:eastAsia="Times New Roman"/>
          <w:color w:val="000000"/>
          <w:szCs w:val="28"/>
          <w:lang w:eastAsia="ru-RU"/>
        </w:rPr>
        <w:t>;</w:t>
      </w:r>
    </w:p>
    <w:p w14:paraId="3AD1976F" w14:textId="330FEFFC" w:rsidR="00AB604F" w:rsidRPr="001F329C" w:rsidRDefault="00AB604F" w:rsidP="00AB604F">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 xml:space="preserve">просматривать архив завершенных </w:t>
      </w:r>
      <w:r w:rsidR="009011AF">
        <w:rPr>
          <w:rFonts w:eastAsia="Times New Roman"/>
          <w:color w:val="000000"/>
          <w:szCs w:val="28"/>
          <w:lang w:eastAsia="ru-RU"/>
        </w:rPr>
        <w:t>курсов</w:t>
      </w:r>
      <w:r>
        <w:rPr>
          <w:rFonts w:eastAsia="Times New Roman"/>
          <w:color w:val="000000"/>
          <w:szCs w:val="28"/>
          <w:lang w:eastAsia="ru-RU"/>
        </w:rPr>
        <w:t>.</w:t>
      </w:r>
    </w:p>
    <w:p w14:paraId="711C0447" w14:textId="756C88E8" w:rsidR="00912BA0" w:rsidRPr="00D3295F" w:rsidRDefault="00912BA0" w:rsidP="00912BA0">
      <w:r>
        <w:rPr>
          <w:color w:val="000000" w:themeColor="text1"/>
        </w:rPr>
        <w:t>Пользователь, авторизованный как преподаватель школы</w:t>
      </w:r>
      <w:r>
        <w:t>,</w:t>
      </w:r>
      <w:r w:rsidRPr="00D3295F">
        <w:t xml:space="preserve"> может:</w:t>
      </w:r>
    </w:p>
    <w:p w14:paraId="5ADD0C74" w14:textId="6398A2A9" w:rsidR="00912BA0" w:rsidRDefault="00912BA0" w:rsidP="00912BA0">
      <w:pPr>
        <w:numPr>
          <w:ilvl w:val="0"/>
          <w:numId w:val="21"/>
        </w:numPr>
        <w:ind w:left="0" w:firstLine="709"/>
        <w:textAlignment w:val="baseline"/>
        <w:rPr>
          <w:rFonts w:eastAsia="Times New Roman"/>
          <w:color w:val="000000"/>
          <w:szCs w:val="28"/>
          <w:lang w:eastAsia="ru-RU"/>
        </w:rPr>
      </w:pPr>
      <w:r w:rsidRPr="001F329C">
        <w:rPr>
          <w:rFonts w:eastAsia="Times New Roman"/>
          <w:color w:val="000000"/>
          <w:szCs w:val="28"/>
          <w:lang w:eastAsia="ru-RU"/>
        </w:rPr>
        <w:t>редактировать свой профиль</w:t>
      </w:r>
      <w:r>
        <w:rPr>
          <w:rFonts w:eastAsia="Times New Roman"/>
          <w:color w:val="000000"/>
          <w:szCs w:val="28"/>
          <w:lang w:eastAsia="ru-RU"/>
        </w:rPr>
        <w:t>, добавлять дополнительное описание</w:t>
      </w:r>
      <w:r w:rsidRPr="001F329C">
        <w:rPr>
          <w:rFonts w:eastAsia="Times New Roman"/>
          <w:color w:val="000000"/>
          <w:szCs w:val="28"/>
          <w:lang w:eastAsia="ru-RU"/>
        </w:rPr>
        <w:t>;</w:t>
      </w:r>
    </w:p>
    <w:p w14:paraId="6D33B74C" w14:textId="02C6017B" w:rsidR="00912BA0" w:rsidRPr="001F329C" w:rsidRDefault="00912BA0" w:rsidP="00912BA0">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просматривать</w:t>
      </w:r>
      <w:r w:rsidR="000A6ABD">
        <w:rPr>
          <w:rFonts w:eastAsia="Times New Roman"/>
          <w:color w:val="000000"/>
          <w:szCs w:val="28"/>
          <w:lang w:eastAsia="ru-RU"/>
        </w:rPr>
        <w:t xml:space="preserve"> и </w:t>
      </w:r>
      <w:r>
        <w:rPr>
          <w:rFonts w:eastAsia="Times New Roman"/>
          <w:color w:val="000000"/>
          <w:szCs w:val="28"/>
          <w:lang w:eastAsia="ru-RU"/>
        </w:rPr>
        <w:t>редактировать курсы</w:t>
      </w:r>
      <w:r w:rsidR="000A6ABD">
        <w:rPr>
          <w:rFonts w:eastAsia="Times New Roman"/>
          <w:color w:val="000000"/>
          <w:szCs w:val="28"/>
          <w:lang w:eastAsia="ru-RU"/>
        </w:rPr>
        <w:t xml:space="preserve"> и </w:t>
      </w:r>
      <w:r>
        <w:rPr>
          <w:rFonts w:eastAsia="Times New Roman"/>
          <w:color w:val="000000"/>
          <w:szCs w:val="28"/>
          <w:lang w:eastAsia="ru-RU"/>
        </w:rPr>
        <w:t>списки сформированных групп, которые преподаватель проводит</w:t>
      </w:r>
      <w:r w:rsidR="000A6ABD">
        <w:rPr>
          <w:rFonts w:eastAsia="Times New Roman"/>
          <w:color w:val="000000"/>
          <w:szCs w:val="28"/>
          <w:lang w:eastAsia="ru-RU"/>
        </w:rPr>
        <w:t xml:space="preserve"> в </w:t>
      </w:r>
      <w:r>
        <w:rPr>
          <w:rFonts w:eastAsia="Times New Roman"/>
          <w:color w:val="000000"/>
          <w:szCs w:val="28"/>
          <w:lang w:eastAsia="ru-RU"/>
        </w:rPr>
        <w:t>данный момент;</w:t>
      </w:r>
    </w:p>
    <w:p w14:paraId="740BD3CB" w14:textId="26CD97CD" w:rsidR="00912BA0" w:rsidRPr="001F329C" w:rsidRDefault="00912BA0" w:rsidP="00912BA0">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просматривать архив проведённых курсов</w:t>
      </w:r>
      <w:r w:rsidRPr="001F329C">
        <w:rPr>
          <w:rFonts w:eastAsia="Times New Roman"/>
          <w:color w:val="000000"/>
          <w:szCs w:val="28"/>
          <w:lang w:eastAsia="ru-RU"/>
        </w:rPr>
        <w:t>;</w:t>
      </w:r>
    </w:p>
    <w:p w14:paraId="04C91640" w14:textId="1B695D1E" w:rsidR="00912BA0" w:rsidRDefault="00912BA0" w:rsidP="00912BA0">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добавлять дополнительные обучающие материалы</w:t>
      </w:r>
      <w:r w:rsidR="000A6ABD">
        <w:rPr>
          <w:rFonts w:eastAsia="Times New Roman"/>
          <w:color w:val="000000"/>
          <w:szCs w:val="28"/>
          <w:lang w:eastAsia="ru-RU"/>
        </w:rPr>
        <w:t xml:space="preserve"> к </w:t>
      </w:r>
      <w:r>
        <w:rPr>
          <w:rFonts w:eastAsia="Times New Roman"/>
          <w:color w:val="000000"/>
          <w:szCs w:val="28"/>
          <w:lang w:eastAsia="ru-RU"/>
        </w:rPr>
        <w:t>урокам</w:t>
      </w:r>
      <w:r w:rsidRPr="001F329C">
        <w:rPr>
          <w:rFonts w:eastAsia="Times New Roman"/>
          <w:color w:val="000000"/>
          <w:szCs w:val="28"/>
          <w:lang w:eastAsia="ru-RU"/>
        </w:rPr>
        <w:t>;</w:t>
      </w:r>
    </w:p>
    <w:p w14:paraId="3D94ECEE" w14:textId="146AB428" w:rsidR="00D168C8" w:rsidRPr="001F329C" w:rsidRDefault="00D168C8" w:rsidP="00912BA0">
      <w:pPr>
        <w:numPr>
          <w:ilvl w:val="0"/>
          <w:numId w:val="21"/>
        </w:numPr>
        <w:ind w:left="0" w:firstLine="709"/>
        <w:textAlignment w:val="baseline"/>
        <w:rPr>
          <w:rFonts w:eastAsia="Times New Roman"/>
          <w:color w:val="000000"/>
          <w:szCs w:val="28"/>
          <w:lang w:eastAsia="ru-RU"/>
        </w:rPr>
      </w:pPr>
      <w:r>
        <w:rPr>
          <w:rFonts w:eastAsia="Times New Roman"/>
          <w:color w:val="000000"/>
          <w:szCs w:val="28"/>
          <w:lang w:eastAsia="ru-RU"/>
        </w:rPr>
        <w:t>создавать новый курс.</w:t>
      </w:r>
    </w:p>
    <w:p w14:paraId="32D3663B" w14:textId="4FC243D6" w:rsidR="00D168C8" w:rsidRPr="00D3295F" w:rsidRDefault="00D168C8" w:rsidP="00D168C8">
      <w:r>
        <w:t xml:space="preserve">Авторизированный пользователь сайта </w:t>
      </w:r>
      <w:r w:rsidRPr="00D3295F">
        <w:t>может:</w:t>
      </w:r>
    </w:p>
    <w:p w14:paraId="7D9D7B1B" w14:textId="26813AED" w:rsidR="00D168C8" w:rsidRDefault="00D168C8" w:rsidP="00D168C8">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оставлять заявку</w:t>
      </w:r>
      <w:r w:rsidR="000A6ABD">
        <w:rPr>
          <w:rFonts w:eastAsia="Times New Roman"/>
          <w:color w:val="000000"/>
          <w:szCs w:val="28"/>
          <w:lang w:eastAsia="ru-RU"/>
        </w:rPr>
        <w:t xml:space="preserve"> на </w:t>
      </w:r>
      <w:r w:rsidR="002C543C">
        <w:rPr>
          <w:rFonts w:eastAsia="Times New Roman"/>
          <w:color w:val="000000"/>
          <w:szCs w:val="28"/>
          <w:lang w:eastAsia="ru-RU"/>
        </w:rPr>
        <w:t>консультацию</w:t>
      </w:r>
      <w:r w:rsidRPr="001F329C">
        <w:rPr>
          <w:rFonts w:eastAsia="Times New Roman"/>
          <w:color w:val="000000"/>
          <w:szCs w:val="28"/>
          <w:lang w:eastAsia="ru-RU"/>
        </w:rPr>
        <w:t>;</w:t>
      </w:r>
    </w:p>
    <w:p w14:paraId="2E74FD21" w14:textId="7ECCDBCE" w:rsidR="00D168C8" w:rsidRPr="002C543C" w:rsidRDefault="00D168C8" w:rsidP="00D168C8">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редактировать свой профиль</w:t>
      </w:r>
      <w:r>
        <w:rPr>
          <w:rFonts w:eastAsia="Times New Roman"/>
          <w:color w:val="000000"/>
          <w:szCs w:val="28"/>
          <w:lang w:val="en-US" w:eastAsia="ru-RU"/>
        </w:rPr>
        <w:t>;</w:t>
      </w:r>
    </w:p>
    <w:p w14:paraId="141960EE" w14:textId="0DA357DF" w:rsidR="002C543C" w:rsidRPr="00D168C8" w:rsidRDefault="002C543C" w:rsidP="00D168C8">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добавлять заявку</w:t>
      </w:r>
      <w:r w:rsidR="000A6ABD">
        <w:rPr>
          <w:rFonts w:eastAsia="Times New Roman"/>
          <w:color w:val="000000"/>
          <w:szCs w:val="28"/>
          <w:lang w:eastAsia="ru-RU"/>
        </w:rPr>
        <w:t xml:space="preserve"> на </w:t>
      </w:r>
      <w:r>
        <w:rPr>
          <w:rFonts w:eastAsia="Times New Roman"/>
          <w:color w:val="000000"/>
          <w:szCs w:val="28"/>
          <w:lang w:eastAsia="ru-RU"/>
        </w:rPr>
        <w:t>курс</w:t>
      </w:r>
      <w:r>
        <w:rPr>
          <w:rFonts w:eastAsia="Times New Roman"/>
          <w:color w:val="000000"/>
          <w:szCs w:val="28"/>
          <w:lang w:val="en-US" w:eastAsia="ru-RU"/>
        </w:rPr>
        <w:t>;</w:t>
      </w:r>
    </w:p>
    <w:p w14:paraId="5DB946E2" w14:textId="2DF2ECF8" w:rsidR="00D168C8" w:rsidRDefault="00D168C8" w:rsidP="00D168C8">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просматривать</w:t>
      </w:r>
      <w:r w:rsidR="000A6ABD">
        <w:rPr>
          <w:rFonts w:eastAsia="Times New Roman"/>
          <w:color w:val="000000"/>
          <w:szCs w:val="28"/>
          <w:lang w:eastAsia="ru-RU"/>
        </w:rPr>
        <w:t xml:space="preserve"> и </w:t>
      </w:r>
      <w:r>
        <w:rPr>
          <w:rFonts w:eastAsia="Times New Roman"/>
          <w:color w:val="000000"/>
          <w:szCs w:val="28"/>
          <w:lang w:eastAsia="ru-RU"/>
        </w:rPr>
        <w:t>отменять свои заявки</w:t>
      </w:r>
      <w:r w:rsidR="000A6ABD">
        <w:rPr>
          <w:rFonts w:eastAsia="Times New Roman"/>
          <w:color w:val="000000"/>
          <w:szCs w:val="28"/>
          <w:lang w:eastAsia="ru-RU"/>
        </w:rPr>
        <w:t xml:space="preserve"> на </w:t>
      </w:r>
      <w:r>
        <w:rPr>
          <w:rFonts w:eastAsia="Times New Roman"/>
          <w:color w:val="000000"/>
          <w:szCs w:val="28"/>
          <w:lang w:eastAsia="ru-RU"/>
        </w:rPr>
        <w:t>курс</w:t>
      </w:r>
      <w:r w:rsidRPr="00D168C8">
        <w:rPr>
          <w:rFonts w:eastAsia="Times New Roman"/>
          <w:color w:val="000000"/>
          <w:szCs w:val="28"/>
          <w:lang w:eastAsia="ru-RU"/>
        </w:rPr>
        <w:t>;</w:t>
      </w:r>
    </w:p>
    <w:p w14:paraId="62413410" w14:textId="670CFFC6" w:rsidR="00D168C8" w:rsidRDefault="00D168C8" w:rsidP="00D168C8">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просматривать ак</w:t>
      </w:r>
      <w:r w:rsidR="00B93211">
        <w:rPr>
          <w:rFonts w:eastAsia="Times New Roman"/>
          <w:color w:val="000000"/>
          <w:szCs w:val="28"/>
          <w:lang w:eastAsia="ru-RU"/>
        </w:rPr>
        <w:t>туальные обучения</w:t>
      </w:r>
      <w:r w:rsidR="000A6ABD">
        <w:rPr>
          <w:rFonts w:eastAsia="Times New Roman"/>
          <w:color w:val="000000"/>
          <w:szCs w:val="28"/>
          <w:lang w:eastAsia="ru-RU"/>
        </w:rPr>
        <w:t xml:space="preserve"> и </w:t>
      </w:r>
      <w:r w:rsidR="00B93211">
        <w:rPr>
          <w:rFonts w:eastAsia="Times New Roman"/>
          <w:color w:val="000000"/>
          <w:szCs w:val="28"/>
          <w:lang w:eastAsia="ru-RU"/>
        </w:rPr>
        <w:t>получать обучающие материалы</w:t>
      </w:r>
      <w:r w:rsidR="00B93211" w:rsidRPr="00B93211">
        <w:rPr>
          <w:rFonts w:eastAsia="Times New Roman"/>
          <w:color w:val="000000"/>
          <w:szCs w:val="28"/>
          <w:lang w:eastAsia="ru-RU"/>
        </w:rPr>
        <w:t>;</w:t>
      </w:r>
    </w:p>
    <w:p w14:paraId="53271C73" w14:textId="6C196FF8" w:rsidR="00B93211" w:rsidRPr="00D168C8" w:rsidRDefault="002C543C" w:rsidP="00D168C8">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просматривать архив пройденных курсов</w:t>
      </w:r>
      <w:r>
        <w:rPr>
          <w:rFonts w:eastAsia="Times New Roman"/>
          <w:color w:val="000000"/>
          <w:szCs w:val="28"/>
          <w:lang w:val="en-US" w:eastAsia="ru-RU"/>
        </w:rPr>
        <w:t>;</w:t>
      </w:r>
    </w:p>
    <w:p w14:paraId="3CBEA6AA" w14:textId="0EC5DD3B" w:rsidR="00D168C8" w:rsidRDefault="00D168C8" w:rsidP="00D168C8">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добавлять отзыв</w:t>
      </w:r>
      <w:r w:rsidR="000A6ABD">
        <w:rPr>
          <w:rFonts w:eastAsia="Times New Roman"/>
          <w:color w:val="000000"/>
          <w:szCs w:val="28"/>
          <w:lang w:eastAsia="ru-RU"/>
        </w:rPr>
        <w:t xml:space="preserve"> к </w:t>
      </w:r>
      <w:r>
        <w:rPr>
          <w:rFonts w:eastAsia="Times New Roman"/>
          <w:color w:val="000000"/>
          <w:szCs w:val="28"/>
          <w:lang w:eastAsia="ru-RU"/>
        </w:rPr>
        <w:t>пройденному курсу</w:t>
      </w:r>
      <w:r w:rsidR="000A6ABD">
        <w:rPr>
          <w:rFonts w:eastAsia="Times New Roman"/>
          <w:color w:val="000000"/>
          <w:szCs w:val="28"/>
          <w:lang w:eastAsia="ru-RU"/>
        </w:rPr>
        <w:t xml:space="preserve"> и </w:t>
      </w:r>
      <w:r>
        <w:rPr>
          <w:rFonts w:eastAsia="Times New Roman"/>
          <w:color w:val="000000"/>
          <w:szCs w:val="28"/>
          <w:lang w:eastAsia="ru-RU"/>
        </w:rPr>
        <w:t>преподавателю</w:t>
      </w:r>
      <w:r w:rsidRPr="00D168C8">
        <w:rPr>
          <w:rFonts w:eastAsia="Times New Roman"/>
          <w:color w:val="000000"/>
          <w:szCs w:val="28"/>
          <w:lang w:eastAsia="ru-RU"/>
        </w:rPr>
        <w:t xml:space="preserve"> </w:t>
      </w:r>
      <w:r>
        <w:rPr>
          <w:rFonts w:eastAsia="Times New Roman"/>
          <w:color w:val="000000"/>
          <w:szCs w:val="28"/>
          <w:lang w:eastAsia="ru-RU"/>
        </w:rPr>
        <w:t>курса</w:t>
      </w:r>
      <w:r w:rsidR="002C543C" w:rsidRPr="002C543C">
        <w:rPr>
          <w:rFonts w:eastAsia="Times New Roman"/>
          <w:color w:val="000000"/>
          <w:szCs w:val="28"/>
          <w:lang w:eastAsia="ru-RU"/>
        </w:rPr>
        <w:t>.</w:t>
      </w:r>
    </w:p>
    <w:p w14:paraId="7BAE0BDE" w14:textId="77777777" w:rsidR="002C543C" w:rsidRPr="00D3295F" w:rsidRDefault="002C543C" w:rsidP="002C543C">
      <w:r>
        <w:t>Обычный посетите</w:t>
      </w:r>
      <w:r w:rsidRPr="00D3295F">
        <w:t>ль</w:t>
      </w:r>
      <w:r>
        <w:t xml:space="preserve"> сайта </w:t>
      </w:r>
      <w:r w:rsidRPr="00D3295F">
        <w:t>может:</w:t>
      </w:r>
    </w:p>
    <w:p w14:paraId="794BDE80" w14:textId="47B6BF84" w:rsidR="002C543C" w:rsidRDefault="002C543C" w:rsidP="002C543C">
      <w:pPr>
        <w:numPr>
          <w:ilvl w:val="0"/>
          <w:numId w:val="21"/>
        </w:numPr>
        <w:ind w:left="1069"/>
        <w:textAlignment w:val="baseline"/>
        <w:rPr>
          <w:rFonts w:eastAsia="Times New Roman"/>
          <w:color w:val="000000"/>
          <w:szCs w:val="28"/>
          <w:lang w:eastAsia="ru-RU"/>
        </w:rPr>
      </w:pPr>
      <w:r w:rsidRPr="001F329C">
        <w:rPr>
          <w:rFonts w:eastAsia="Times New Roman"/>
          <w:color w:val="000000"/>
          <w:szCs w:val="28"/>
          <w:lang w:eastAsia="ru-RU"/>
        </w:rPr>
        <w:t>оставлять заявку</w:t>
      </w:r>
      <w:r w:rsidR="000A6ABD">
        <w:rPr>
          <w:rFonts w:eastAsia="Times New Roman"/>
          <w:color w:val="000000"/>
          <w:szCs w:val="28"/>
          <w:lang w:eastAsia="ru-RU"/>
        </w:rPr>
        <w:t xml:space="preserve"> на </w:t>
      </w:r>
      <w:r>
        <w:rPr>
          <w:rFonts w:eastAsia="Times New Roman"/>
          <w:color w:val="000000"/>
          <w:szCs w:val="28"/>
          <w:lang w:eastAsia="ru-RU"/>
        </w:rPr>
        <w:t>консультацию</w:t>
      </w:r>
      <w:r w:rsidRPr="001F329C">
        <w:rPr>
          <w:rFonts w:eastAsia="Times New Roman"/>
          <w:color w:val="000000"/>
          <w:szCs w:val="28"/>
          <w:lang w:eastAsia="ru-RU"/>
        </w:rPr>
        <w:t>;</w:t>
      </w:r>
    </w:p>
    <w:p w14:paraId="7F6EE0F5" w14:textId="1E333A33" w:rsidR="002C543C" w:rsidRDefault="002C543C" w:rsidP="002C543C">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просматривать каталог курсов,</w:t>
      </w:r>
      <w:r w:rsidR="000A6ABD">
        <w:rPr>
          <w:rFonts w:eastAsia="Times New Roman"/>
          <w:color w:val="000000"/>
          <w:szCs w:val="28"/>
          <w:lang w:eastAsia="ru-RU"/>
        </w:rPr>
        <w:t xml:space="preserve"> а </w:t>
      </w:r>
      <w:r>
        <w:rPr>
          <w:rFonts w:eastAsia="Times New Roman"/>
          <w:color w:val="000000"/>
          <w:szCs w:val="28"/>
          <w:lang w:eastAsia="ru-RU"/>
        </w:rPr>
        <w:t>также расписание курсов</w:t>
      </w:r>
      <w:r w:rsidRPr="002C543C">
        <w:rPr>
          <w:rFonts w:eastAsia="Times New Roman"/>
          <w:color w:val="000000"/>
          <w:szCs w:val="28"/>
          <w:lang w:eastAsia="ru-RU"/>
        </w:rPr>
        <w:t>;</w:t>
      </w:r>
    </w:p>
    <w:p w14:paraId="1FB351CE" w14:textId="237257BD" w:rsidR="002C543C" w:rsidRDefault="002C543C" w:rsidP="002C543C">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осуществлять фильтрацию курсов по критериям</w:t>
      </w:r>
      <w:r w:rsidRPr="002C543C">
        <w:rPr>
          <w:rFonts w:eastAsia="Times New Roman"/>
          <w:color w:val="000000"/>
          <w:szCs w:val="28"/>
          <w:lang w:eastAsia="ru-RU"/>
        </w:rPr>
        <w:t>;</w:t>
      </w:r>
    </w:p>
    <w:p w14:paraId="749CC4A6" w14:textId="08D0BCDE" w:rsidR="002C543C" w:rsidRDefault="002C543C" w:rsidP="002C543C">
      <w:pPr>
        <w:numPr>
          <w:ilvl w:val="0"/>
          <w:numId w:val="21"/>
        </w:numPr>
        <w:ind w:left="1069"/>
        <w:textAlignment w:val="baseline"/>
        <w:rPr>
          <w:rFonts w:eastAsia="Times New Roman"/>
          <w:color w:val="000000"/>
          <w:szCs w:val="28"/>
          <w:lang w:eastAsia="ru-RU"/>
        </w:rPr>
      </w:pPr>
      <w:r>
        <w:rPr>
          <w:rFonts w:eastAsia="Times New Roman"/>
          <w:color w:val="000000"/>
          <w:szCs w:val="28"/>
          <w:lang w:eastAsia="ru-RU"/>
        </w:rPr>
        <w:t>зарегистрироваться или авторизироваться</w:t>
      </w:r>
      <w:r w:rsidR="000A6ABD">
        <w:rPr>
          <w:rFonts w:eastAsia="Times New Roman"/>
          <w:color w:val="000000"/>
          <w:szCs w:val="28"/>
          <w:lang w:eastAsia="ru-RU"/>
        </w:rPr>
        <w:t xml:space="preserve"> на </w:t>
      </w:r>
      <w:r>
        <w:rPr>
          <w:rFonts w:eastAsia="Times New Roman"/>
          <w:color w:val="000000"/>
          <w:szCs w:val="28"/>
          <w:lang w:eastAsia="ru-RU"/>
        </w:rPr>
        <w:t>сайте.</w:t>
      </w:r>
    </w:p>
    <w:p w14:paraId="528AFC3E" w14:textId="3419A90B" w:rsidR="00AB604F" w:rsidRPr="008472E9" w:rsidRDefault="008472E9" w:rsidP="008472E9">
      <w:pPr>
        <w:rPr>
          <w:rFonts w:eastAsia="Times New Roman"/>
          <w:color w:val="000000"/>
          <w:szCs w:val="28"/>
          <w:lang w:eastAsia="ru-RU"/>
        </w:rPr>
      </w:pPr>
      <w:r w:rsidRPr="007B3609">
        <w:t>Определение функционала сайта</w:t>
      </w:r>
      <w:r w:rsidR="000A6ABD">
        <w:t xml:space="preserve"> на </w:t>
      </w:r>
      <w:r w:rsidRPr="007B3609">
        <w:t>этапе проектирования крайне важно, так как помогает сложить представление</w:t>
      </w:r>
      <w:r w:rsidR="000A6ABD">
        <w:t xml:space="preserve"> о </w:t>
      </w:r>
      <w:r w:rsidRPr="007B3609">
        <w:t>том, какие функции должны быть доступны</w:t>
      </w:r>
      <w:r w:rsidR="000A6ABD">
        <w:t xml:space="preserve"> для </w:t>
      </w:r>
      <w:r w:rsidRPr="007B3609">
        <w:t>разных видов пользователей. Это позволяет более детально оценить время</w:t>
      </w:r>
      <w:r w:rsidR="000A6ABD">
        <w:t xml:space="preserve"> на </w:t>
      </w:r>
      <w:r w:rsidRPr="007B3609">
        <w:t>разработку веб-ресурса.</w:t>
      </w:r>
    </w:p>
    <w:p w14:paraId="3819A5F0" w14:textId="24D78932" w:rsidR="005B33DC" w:rsidRDefault="00BD0312" w:rsidP="005B33DC">
      <w:pPr>
        <w:pStyle w:val="af7"/>
        <w:outlineLvl w:val="1"/>
      </w:pPr>
      <w:bookmarkStart w:id="21" w:name="_Toc166885150"/>
      <w:r>
        <w:lastRenderedPageBreak/>
        <w:t>2</w:t>
      </w:r>
      <w:r w:rsidR="005B33DC">
        <w:t>.</w:t>
      </w:r>
      <w:r w:rsidR="005C74CF">
        <w:t>5</w:t>
      </w:r>
      <w:r w:rsidR="005B33DC">
        <w:t> Разработка прототипов интерфейсов</w:t>
      </w:r>
      <w:bookmarkEnd w:id="21"/>
    </w:p>
    <w:p w14:paraId="64964BE4" w14:textId="74EA5BF1" w:rsidR="007B3A58" w:rsidRDefault="00BF16AA" w:rsidP="007B3A58">
      <w:r w:rsidRPr="00BF16AA">
        <w:t xml:space="preserve">Прототип </w:t>
      </w:r>
      <w:r w:rsidRPr="00BF5D01">
        <w:t>–</w:t>
      </w:r>
      <w:r w:rsidRPr="00BF16AA">
        <w:t xml:space="preserve"> это базовый макет сайта,</w:t>
      </w:r>
      <w:r w:rsidR="00074E30" w:rsidRPr="00074E30">
        <w:t xml:space="preserve"> </w:t>
      </w:r>
      <w:r w:rsidR="00074E30">
        <w:t>набросок будущего сайта,</w:t>
      </w:r>
      <w:r w:rsidRPr="00BF16AA">
        <w:t xml:space="preserve"> который </w:t>
      </w:r>
      <w:r w:rsidR="00074E30">
        <w:t xml:space="preserve">схематически </w:t>
      </w:r>
      <w:r w:rsidRPr="00BF16AA">
        <w:t>визуализирует расположение всех элементов</w:t>
      </w:r>
      <w:r w:rsidR="0013554A">
        <w:t>: меню, кнопки, блоки</w:t>
      </w:r>
      <w:r w:rsidR="000A6ABD">
        <w:t xml:space="preserve"> с </w:t>
      </w:r>
      <w:r w:rsidR="0013554A">
        <w:t>информацией</w:t>
      </w:r>
      <w:r w:rsidR="000A6ABD">
        <w:t xml:space="preserve"> и </w:t>
      </w:r>
      <w:r w:rsidR="0013554A">
        <w:t>другие</w:t>
      </w:r>
      <w:r w:rsidRPr="00BF16AA">
        <w:t>.</w:t>
      </w:r>
      <w:r w:rsidR="00074E30">
        <w:t xml:space="preserve"> </w:t>
      </w:r>
      <w:r w:rsidR="00042521">
        <w:t xml:space="preserve">Разработка прототипа дает представление, как будет выглядеть интерфейс, </w:t>
      </w:r>
      <w:r w:rsidR="00074E30">
        <w:t>визуализирует идеи</w:t>
      </w:r>
      <w:r w:rsidR="000A6ABD">
        <w:t xml:space="preserve"> и </w:t>
      </w:r>
      <w:r w:rsidR="00074E30">
        <w:t>формирует видение результата.</w:t>
      </w:r>
      <w:r w:rsidR="0013554A">
        <w:t xml:space="preserve"> </w:t>
      </w:r>
      <w:r w:rsidR="00251763">
        <w:t>П</w:t>
      </w:r>
      <w:r w:rsidR="00074E30">
        <w:t>остроени</w:t>
      </w:r>
      <w:r w:rsidR="00251763">
        <w:t>е</w:t>
      </w:r>
      <w:r w:rsidR="00074E30">
        <w:t xml:space="preserve"> прототип</w:t>
      </w:r>
      <w:r w:rsidR="00251763">
        <w:t>а</w:t>
      </w:r>
      <w:r w:rsidR="000A6ABD">
        <w:t xml:space="preserve"> для </w:t>
      </w:r>
      <w:r w:rsidR="00251763">
        <w:t>школы визажа «</w:t>
      </w:r>
      <w:proofErr w:type="spellStart"/>
      <w:r w:rsidR="00251763">
        <w:rPr>
          <w:lang w:val="en-US"/>
        </w:rPr>
        <w:t>Flowress</w:t>
      </w:r>
      <w:proofErr w:type="spellEnd"/>
      <w:r w:rsidR="00251763">
        <w:t>» было выполнено</w:t>
      </w:r>
      <w:r w:rsidR="000A6ABD">
        <w:t xml:space="preserve"> в </w:t>
      </w:r>
      <w:r w:rsidR="00074E30">
        <w:t>онлайн-сервис</w:t>
      </w:r>
      <w:r w:rsidR="00251763">
        <w:t>е</w:t>
      </w:r>
      <w:r w:rsidR="00074E30">
        <w:t xml:space="preserve"> </w:t>
      </w:r>
      <w:r w:rsidR="00074E30">
        <w:rPr>
          <w:lang w:val="en-US"/>
        </w:rPr>
        <w:t>Figma</w:t>
      </w:r>
      <w:r w:rsidR="00251763">
        <w:t xml:space="preserve">. </w:t>
      </w:r>
    </w:p>
    <w:p w14:paraId="5185F8E8" w14:textId="765CE3A6" w:rsidR="006555E2" w:rsidRDefault="00290673" w:rsidP="00290673">
      <w:pPr>
        <w:rPr>
          <w:color w:val="000000"/>
          <w:spacing w:val="4"/>
          <w:szCs w:val="28"/>
        </w:rPr>
      </w:pPr>
      <w:r>
        <w:t>Неоклассический стиль объединяет</w:t>
      </w:r>
      <w:r w:rsidR="000A6ABD">
        <w:t xml:space="preserve"> в </w:t>
      </w:r>
      <w:r>
        <w:t>себе классические</w:t>
      </w:r>
      <w:r w:rsidR="000A6ABD">
        <w:t xml:space="preserve"> и </w:t>
      </w:r>
      <w:r>
        <w:t>современные элементы</w:t>
      </w:r>
      <w:r w:rsidR="000A6ABD">
        <w:t xml:space="preserve"> и </w:t>
      </w:r>
      <w:r>
        <w:t xml:space="preserve">предполагает использование </w:t>
      </w:r>
      <w:r w:rsidRPr="007B3609">
        <w:rPr>
          <w:color w:val="000000"/>
          <w:spacing w:val="4"/>
          <w:szCs w:val="28"/>
        </w:rPr>
        <w:t>колон</w:t>
      </w:r>
      <w:r>
        <w:rPr>
          <w:color w:val="000000"/>
          <w:spacing w:val="4"/>
          <w:szCs w:val="28"/>
        </w:rPr>
        <w:t>чатую</w:t>
      </w:r>
      <w:r w:rsidRPr="007B3609">
        <w:rPr>
          <w:color w:val="000000"/>
          <w:spacing w:val="4"/>
          <w:szCs w:val="28"/>
        </w:rPr>
        <w:t xml:space="preserve"> структуру</w:t>
      </w:r>
      <w:r>
        <w:rPr>
          <w:color w:val="000000"/>
          <w:spacing w:val="4"/>
          <w:szCs w:val="28"/>
        </w:rPr>
        <w:t xml:space="preserve">. </w:t>
      </w:r>
      <w:r w:rsidR="006555E2" w:rsidRPr="00290673">
        <w:rPr>
          <w:color w:val="000000"/>
          <w:spacing w:val="4"/>
          <w:szCs w:val="28"/>
        </w:rPr>
        <w:t xml:space="preserve">Главными достоинствами </w:t>
      </w:r>
      <w:r w:rsidR="006555E2">
        <w:rPr>
          <w:color w:val="000000"/>
          <w:spacing w:val="4"/>
          <w:szCs w:val="28"/>
        </w:rPr>
        <w:t>нео</w:t>
      </w:r>
      <w:r w:rsidR="006555E2" w:rsidRPr="00290673">
        <w:rPr>
          <w:color w:val="000000"/>
          <w:spacing w:val="4"/>
          <w:szCs w:val="28"/>
        </w:rPr>
        <w:t>классического стиля</w:t>
      </w:r>
      <w:r w:rsidR="000A6ABD">
        <w:rPr>
          <w:color w:val="000000"/>
          <w:spacing w:val="4"/>
          <w:szCs w:val="28"/>
        </w:rPr>
        <w:t xml:space="preserve"> в </w:t>
      </w:r>
      <w:r w:rsidR="006555E2" w:rsidRPr="00290673">
        <w:rPr>
          <w:color w:val="000000"/>
          <w:spacing w:val="4"/>
          <w:szCs w:val="28"/>
        </w:rPr>
        <w:t>веб-дизайне являются его универсальность</w:t>
      </w:r>
      <w:r w:rsidR="000A6ABD">
        <w:rPr>
          <w:color w:val="000000"/>
          <w:spacing w:val="4"/>
          <w:szCs w:val="28"/>
        </w:rPr>
        <w:t xml:space="preserve"> и </w:t>
      </w:r>
      <w:r w:rsidR="006555E2" w:rsidRPr="00290673">
        <w:rPr>
          <w:color w:val="000000"/>
          <w:spacing w:val="4"/>
          <w:szCs w:val="28"/>
        </w:rPr>
        <w:t>лаконичность. При минимальном количестве отвлекающей графики или анимации все внимание посетителя сконцентрировано</w:t>
      </w:r>
      <w:r w:rsidR="000A6ABD">
        <w:rPr>
          <w:color w:val="000000"/>
          <w:spacing w:val="4"/>
          <w:szCs w:val="28"/>
        </w:rPr>
        <w:t xml:space="preserve"> на </w:t>
      </w:r>
      <w:r w:rsidR="006555E2" w:rsidRPr="00290673">
        <w:rPr>
          <w:color w:val="000000"/>
          <w:spacing w:val="4"/>
          <w:szCs w:val="28"/>
        </w:rPr>
        <w:t>информации сайта.</w:t>
      </w:r>
    </w:p>
    <w:p w14:paraId="042C96FA" w14:textId="208DCC51" w:rsidR="00290673" w:rsidRDefault="00094CE5" w:rsidP="00290673">
      <w:r>
        <w:rPr>
          <w:color w:val="000000"/>
          <w:spacing w:val="4"/>
          <w:szCs w:val="28"/>
        </w:rPr>
        <w:t>Все страницы сайта имеют одинаковый хедер</w:t>
      </w:r>
      <w:r w:rsidR="000A6ABD">
        <w:rPr>
          <w:color w:val="000000"/>
          <w:spacing w:val="4"/>
          <w:szCs w:val="28"/>
        </w:rPr>
        <w:t xml:space="preserve"> и </w:t>
      </w:r>
      <w:r>
        <w:rPr>
          <w:color w:val="000000"/>
          <w:spacing w:val="4"/>
          <w:szCs w:val="28"/>
        </w:rPr>
        <w:t>футер,</w:t>
      </w:r>
      <w:r w:rsidR="006C61F7" w:rsidRPr="006C61F7">
        <w:t xml:space="preserve"> </w:t>
      </w:r>
      <w:r w:rsidR="006C61F7">
        <w:t>обеспечивающие постоянный доступ</w:t>
      </w:r>
      <w:r w:rsidR="000A6ABD">
        <w:t xml:space="preserve"> к </w:t>
      </w:r>
      <w:r w:rsidR="006C61F7">
        <w:t>страницам сайта</w:t>
      </w:r>
      <w:r>
        <w:rPr>
          <w:color w:val="000000"/>
          <w:spacing w:val="4"/>
          <w:szCs w:val="28"/>
        </w:rPr>
        <w:t>.</w:t>
      </w:r>
      <w:r w:rsidR="00796C04">
        <w:rPr>
          <w:color w:val="000000"/>
          <w:spacing w:val="4"/>
          <w:szCs w:val="28"/>
        </w:rPr>
        <w:t xml:space="preserve"> </w:t>
      </w:r>
      <w:r w:rsidR="00796C04" w:rsidRPr="00796C04">
        <w:rPr>
          <w:color w:val="000000"/>
          <w:spacing w:val="4"/>
          <w:szCs w:val="28"/>
        </w:rPr>
        <w:t>Основной контент страниц уникален, как по наполнению, так</w:t>
      </w:r>
      <w:r w:rsidR="000A6ABD">
        <w:rPr>
          <w:color w:val="000000"/>
          <w:spacing w:val="4"/>
          <w:szCs w:val="28"/>
        </w:rPr>
        <w:t xml:space="preserve"> и </w:t>
      </w:r>
      <w:r w:rsidR="00796C04" w:rsidRPr="00796C04">
        <w:rPr>
          <w:color w:val="000000"/>
          <w:spacing w:val="4"/>
          <w:szCs w:val="28"/>
        </w:rPr>
        <w:t>по внешнему виду.</w:t>
      </w:r>
      <w:r>
        <w:rPr>
          <w:color w:val="000000"/>
          <w:spacing w:val="4"/>
          <w:szCs w:val="28"/>
        </w:rPr>
        <w:t xml:space="preserve"> </w:t>
      </w:r>
      <w:r w:rsidR="0089671A">
        <w:rPr>
          <w:color w:val="000000"/>
          <w:spacing w:val="4"/>
          <w:szCs w:val="28"/>
        </w:rPr>
        <w:t>Основная задача</w:t>
      </w:r>
      <w:r w:rsidR="0089671A">
        <w:t xml:space="preserve"> – предоставить пользователю всю необходимую информацию</w:t>
      </w:r>
      <w:r w:rsidR="000A6ABD">
        <w:t xml:space="preserve"> в </w:t>
      </w:r>
      <w:r w:rsidR="0089671A">
        <w:t>удобном</w:t>
      </w:r>
      <w:r w:rsidR="000A6ABD">
        <w:t xml:space="preserve"> и </w:t>
      </w:r>
      <w:r w:rsidR="0089671A">
        <w:t>понятном виде</w:t>
      </w:r>
      <w:r w:rsidR="000409F5">
        <w:t>, не перегружая количеством информации</w:t>
      </w:r>
      <w:r w:rsidR="000A6ABD">
        <w:t xml:space="preserve"> и </w:t>
      </w:r>
      <w:r w:rsidR="000409F5">
        <w:t>оставляя приятное впечатление</w:t>
      </w:r>
      <w:r w:rsidR="000A6ABD">
        <w:t xml:space="preserve"> о </w:t>
      </w:r>
      <w:r w:rsidR="000409F5">
        <w:t>сайте.</w:t>
      </w:r>
    </w:p>
    <w:p w14:paraId="5AD30836" w14:textId="44972AAF" w:rsidR="00CE120B" w:rsidRDefault="00CE120B" w:rsidP="00290673">
      <w:pPr>
        <w:rPr>
          <w:color w:val="000000"/>
          <w:szCs w:val="28"/>
        </w:rPr>
      </w:pPr>
      <w:r w:rsidRPr="00AF52C3">
        <w:rPr>
          <w:color w:val="000000"/>
          <w:szCs w:val="28"/>
        </w:rPr>
        <w:t xml:space="preserve">Прототип сайта </w:t>
      </w:r>
      <w:r>
        <w:t>школы визажа</w:t>
      </w:r>
      <w:r w:rsidRPr="00AF52C3">
        <w:rPr>
          <w:color w:val="000000"/>
          <w:szCs w:val="28"/>
        </w:rPr>
        <w:t xml:space="preserve"> строился</w:t>
      </w:r>
      <w:r w:rsidR="000A6ABD">
        <w:rPr>
          <w:color w:val="000000"/>
          <w:szCs w:val="28"/>
        </w:rPr>
        <w:t xml:space="preserve"> с </w:t>
      </w:r>
      <w:r w:rsidRPr="00AF52C3">
        <w:rPr>
          <w:color w:val="000000"/>
          <w:szCs w:val="28"/>
        </w:rPr>
        <w:t>учетом анализа сайтов-аналогов, их достоинств</w:t>
      </w:r>
      <w:r w:rsidR="000A6ABD">
        <w:rPr>
          <w:color w:val="000000"/>
          <w:szCs w:val="28"/>
        </w:rPr>
        <w:t xml:space="preserve"> и </w:t>
      </w:r>
      <w:r w:rsidRPr="00AF52C3">
        <w:rPr>
          <w:color w:val="000000"/>
          <w:szCs w:val="28"/>
        </w:rPr>
        <w:t>недостатков</w:t>
      </w:r>
      <w:r w:rsidR="005C58B6">
        <w:rPr>
          <w:color w:val="000000"/>
          <w:szCs w:val="28"/>
        </w:rPr>
        <w:t>.</w:t>
      </w:r>
      <w:r w:rsidR="00DF1DA1">
        <w:rPr>
          <w:color w:val="000000"/>
          <w:szCs w:val="28"/>
        </w:rPr>
        <w:t xml:space="preserve"> Главная страница</w:t>
      </w:r>
      <w:r w:rsidR="0033417B">
        <w:rPr>
          <w:color w:val="000000"/>
          <w:szCs w:val="28"/>
        </w:rPr>
        <w:t xml:space="preserve"> отображает основную информацию</w:t>
      </w:r>
      <w:r w:rsidR="000A6ABD">
        <w:rPr>
          <w:color w:val="000000"/>
          <w:szCs w:val="28"/>
        </w:rPr>
        <w:t xml:space="preserve"> о </w:t>
      </w:r>
      <w:r w:rsidR="0033417B">
        <w:rPr>
          <w:color w:val="000000"/>
          <w:szCs w:val="28"/>
        </w:rPr>
        <w:t>школе визажа. На ней располагаются баннер, общая информация</w:t>
      </w:r>
      <w:r w:rsidR="000A6ABD">
        <w:rPr>
          <w:color w:val="000000"/>
          <w:szCs w:val="28"/>
        </w:rPr>
        <w:t xml:space="preserve"> о </w:t>
      </w:r>
      <w:r w:rsidR="0033417B">
        <w:rPr>
          <w:color w:val="000000"/>
          <w:szCs w:val="28"/>
        </w:rPr>
        <w:t xml:space="preserve">школе, </w:t>
      </w:r>
      <w:r w:rsidR="0033417B">
        <w:t>информация об основателе курсов, популярные курсы школы,</w:t>
      </w:r>
      <w:r w:rsidR="000A6ABD">
        <w:t xml:space="preserve"> </w:t>
      </w:r>
      <w:r w:rsidR="0033417B">
        <w:t xml:space="preserve">форма обратной связи. </w:t>
      </w:r>
    </w:p>
    <w:p w14:paraId="06CCE9C3" w14:textId="5DD61EE4" w:rsidR="00EA33C6" w:rsidRPr="000416BE" w:rsidRDefault="004B279D" w:rsidP="007B3A58">
      <w:pPr>
        <w:rPr>
          <w:color w:val="000000"/>
          <w:szCs w:val="28"/>
        </w:rPr>
      </w:pPr>
      <w:r>
        <w:rPr>
          <w:color w:val="000000"/>
          <w:spacing w:val="4"/>
          <w:szCs w:val="28"/>
        </w:rPr>
        <w:t xml:space="preserve">На странице курса пользователь </w:t>
      </w:r>
      <w:r w:rsidR="005E4B60">
        <w:rPr>
          <w:color w:val="000000"/>
          <w:spacing w:val="4"/>
          <w:szCs w:val="28"/>
        </w:rPr>
        <w:t>может получить всю необходимую информацию</w:t>
      </w:r>
      <w:r w:rsidR="000A6ABD">
        <w:rPr>
          <w:color w:val="000000"/>
          <w:spacing w:val="4"/>
          <w:szCs w:val="28"/>
        </w:rPr>
        <w:t xml:space="preserve"> о </w:t>
      </w:r>
      <w:r w:rsidR="005E4B60">
        <w:rPr>
          <w:color w:val="000000"/>
          <w:spacing w:val="4"/>
          <w:szCs w:val="28"/>
        </w:rPr>
        <w:t>курсе: описание, стоимость, программу</w:t>
      </w:r>
      <w:r w:rsidR="000A6ABD">
        <w:rPr>
          <w:color w:val="000000"/>
          <w:spacing w:val="4"/>
          <w:szCs w:val="28"/>
        </w:rPr>
        <w:t xml:space="preserve"> и </w:t>
      </w:r>
      <w:r w:rsidR="005E4B60">
        <w:rPr>
          <w:color w:val="000000"/>
          <w:spacing w:val="4"/>
          <w:szCs w:val="28"/>
        </w:rPr>
        <w:t xml:space="preserve">уроки. </w:t>
      </w:r>
      <w:r w:rsidR="005E4B60" w:rsidRPr="005E4B60">
        <w:rPr>
          <w:color w:val="000000"/>
          <w:spacing w:val="4"/>
          <w:szCs w:val="28"/>
        </w:rPr>
        <w:t>Блок «Программа курса» нужна</w:t>
      </w:r>
      <w:r w:rsidR="000A6ABD">
        <w:rPr>
          <w:color w:val="000000"/>
          <w:spacing w:val="4"/>
          <w:szCs w:val="28"/>
        </w:rPr>
        <w:t xml:space="preserve"> для </w:t>
      </w:r>
      <w:r w:rsidR="005E4B60" w:rsidRPr="005E4B60">
        <w:rPr>
          <w:color w:val="000000"/>
          <w:spacing w:val="4"/>
          <w:szCs w:val="28"/>
        </w:rPr>
        <w:t>того, чтобы пользователи могли получить полное</w:t>
      </w:r>
      <w:r w:rsidR="000A6ABD">
        <w:rPr>
          <w:color w:val="000000"/>
          <w:spacing w:val="4"/>
          <w:szCs w:val="28"/>
        </w:rPr>
        <w:t xml:space="preserve"> и </w:t>
      </w:r>
      <w:r w:rsidR="005E4B60" w:rsidRPr="005E4B60">
        <w:rPr>
          <w:color w:val="000000"/>
          <w:spacing w:val="4"/>
          <w:szCs w:val="28"/>
        </w:rPr>
        <w:t>систематизированное знание об предстоящем обучении:</w:t>
      </w:r>
      <w:r w:rsidR="000A6ABD">
        <w:rPr>
          <w:color w:val="000000"/>
          <w:spacing w:val="4"/>
          <w:szCs w:val="28"/>
        </w:rPr>
        <w:t xml:space="preserve"> о </w:t>
      </w:r>
      <w:r w:rsidR="005E4B60" w:rsidRPr="005E4B60">
        <w:rPr>
          <w:color w:val="000000"/>
          <w:spacing w:val="4"/>
          <w:szCs w:val="28"/>
        </w:rPr>
        <w:t>макияже, его техниках</w:t>
      </w:r>
      <w:r w:rsidR="000A6ABD">
        <w:rPr>
          <w:color w:val="000000"/>
          <w:spacing w:val="4"/>
          <w:szCs w:val="28"/>
        </w:rPr>
        <w:t xml:space="preserve"> и </w:t>
      </w:r>
      <w:r w:rsidR="005E4B60" w:rsidRPr="005E4B60">
        <w:rPr>
          <w:color w:val="000000"/>
          <w:spacing w:val="4"/>
          <w:szCs w:val="28"/>
        </w:rPr>
        <w:t xml:space="preserve">тенденциях. Он позволяет показать организацию учебного процесса, определить последовательность изучения материала. Кроме того, блок наглядно показывает результат работы практического занятия. </w:t>
      </w:r>
      <w:r w:rsidR="005E4B60">
        <w:rPr>
          <w:color w:val="000000"/>
          <w:spacing w:val="4"/>
          <w:szCs w:val="28"/>
        </w:rPr>
        <w:t>Также</w:t>
      </w:r>
      <w:r w:rsidR="000A6ABD">
        <w:rPr>
          <w:color w:val="000000"/>
          <w:spacing w:val="4"/>
          <w:szCs w:val="28"/>
        </w:rPr>
        <w:t xml:space="preserve"> на </w:t>
      </w:r>
      <w:r w:rsidR="005E4B60">
        <w:rPr>
          <w:color w:val="000000"/>
          <w:spacing w:val="4"/>
          <w:szCs w:val="28"/>
        </w:rPr>
        <w:t>странице есть блок</w:t>
      </w:r>
      <w:r w:rsidR="000A6ABD">
        <w:rPr>
          <w:color w:val="000000"/>
          <w:spacing w:val="4"/>
          <w:szCs w:val="28"/>
        </w:rPr>
        <w:t xml:space="preserve"> с </w:t>
      </w:r>
      <w:r w:rsidR="005E4B60">
        <w:rPr>
          <w:color w:val="000000"/>
          <w:spacing w:val="4"/>
          <w:szCs w:val="28"/>
        </w:rPr>
        <w:t>ближайшими стартами данного курса</w:t>
      </w:r>
      <w:r w:rsidR="000A6ABD">
        <w:rPr>
          <w:color w:val="000000"/>
          <w:spacing w:val="4"/>
          <w:szCs w:val="28"/>
        </w:rPr>
        <w:t xml:space="preserve"> и </w:t>
      </w:r>
      <w:r w:rsidR="005E4B60">
        <w:rPr>
          <w:color w:val="000000"/>
          <w:spacing w:val="4"/>
          <w:szCs w:val="28"/>
        </w:rPr>
        <w:t>отзывами учеников.</w:t>
      </w:r>
      <w:r w:rsidR="00EA33C6" w:rsidRPr="00EA33C6">
        <w:t xml:space="preserve"> </w:t>
      </w:r>
      <w:r w:rsidR="00FD5643">
        <w:rPr>
          <w:color w:val="000000"/>
          <w:spacing w:val="4"/>
          <w:szCs w:val="28"/>
        </w:rPr>
        <w:t>Каталог курсов позволит пользователю ознакомиться со всеми курсами школы,</w:t>
      </w:r>
      <w:r w:rsidR="000A6ABD">
        <w:rPr>
          <w:color w:val="000000"/>
          <w:spacing w:val="4"/>
          <w:szCs w:val="28"/>
        </w:rPr>
        <w:t xml:space="preserve"> а </w:t>
      </w:r>
      <w:r w:rsidR="00FD5643">
        <w:rPr>
          <w:color w:val="000000"/>
          <w:spacing w:val="4"/>
          <w:szCs w:val="28"/>
        </w:rPr>
        <w:t>также поможет подобрать ему наиболее подходящий</w:t>
      </w:r>
      <w:r w:rsidR="000A6ABD">
        <w:rPr>
          <w:color w:val="000000"/>
          <w:spacing w:val="4"/>
          <w:szCs w:val="28"/>
        </w:rPr>
        <w:t xml:space="preserve"> и </w:t>
      </w:r>
      <w:r w:rsidR="00FD5643">
        <w:rPr>
          <w:color w:val="000000"/>
          <w:spacing w:val="4"/>
          <w:szCs w:val="28"/>
        </w:rPr>
        <w:t>записаться</w:t>
      </w:r>
      <w:r w:rsidR="000A6ABD">
        <w:rPr>
          <w:color w:val="000000"/>
          <w:spacing w:val="4"/>
          <w:szCs w:val="28"/>
        </w:rPr>
        <w:t xml:space="preserve"> на </w:t>
      </w:r>
      <w:r w:rsidR="00FD5643">
        <w:rPr>
          <w:color w:val="000000"/>
          <w:spacing w:val="4"/>
          <w:szCs w:val="28"/>
        </w:rPr>
        <w:t>него.</w:t>
      </w:r>
      <w:r w:rsidR="00FD5643" w:rsidRPr="00FD5643">
        <w:t xml:space="preserve"> </w:t>
      </w:r>
      <w:r w:rsidR="00E07163">
        <w:rPr>
          <w:shd w:val="clear" w:color="auto" w:fill="FFFFFF"/>
        </w:rPr>
        <w:t xml:space="preserve">Страница «Контакты» содержит адрес, контактные телефоны, карту, режим работы электронную почту. </w:t>
      </w:r>
    </w:p>
    <w:p w14:paraId="7E528873" w14:textId="39457388" w:rsidR="005C74CF" w:rsidRDefault="00BD0312" w:rsidP="005C74CF">
      <w:pPr>
        <w:pStyle w:val="af7"/>
        <w:outlineLvl w:val="1"/>
      </w:pPr>
      <w:bookmarkStart w:id="22" w:name="_Toc166885151"/>
      <w:r>
        <w:t>2</w:t>
      </w:r>
      <w:r w:rsidR="005C74CF">
        <w:t>.6 Вывод</w:t>
      </w:r>
      <w:r w:rsidR="005A6ABB">
        <w:t xml:space="preserve"> по </w:t>
      </w:r>
      <w:r w:rsidR="005C74CF">
        <w:t>разделу</w:t>
      </w:r>
      <w:bookmarkEnd w:id="22"/>
    </w:p>
    <w:p w14:paraId="19F6416B" w14:textId="23D052F5" w:rsidR="00074E30" w:rsidRDefault="00074E30" w:rsidP="00074E30">
      <w:r>
        <w:t xml:space="preserve">При проектировании веб-сайта школы визажа </w:t>
      </w:r>
      <w:r w:rsidR="0013554A">
        <w:t>«</w:t>
      </w:r>
      <w:proofErr w:type="spellStart"/>
      <w:r>
        <w:rPr>
          <w:lang w:val="en-US"/>
        </w:rPr>
        <w:t>Flowress</w:t>
      </w:r>
      <w:proofErr w:type="spellEnd"/>
      <w:r w:rsidR="0013554A">
        <w:t>»</w:t>
      </w:r>
      <w:r>
        <w:t xml:space="preserve"> были определены цели</w:t>
      </w:r>
      <w:r w:rsidR="000A6ABD">
        <w:t xml:space="preserve"> и </w:t>
      </w:r>
      <w:r>
        <w:t>задачи проекта. Была разработана структура сайта, выбраны дизайн</w:t>
      </w:r>
      <w:r w:rsidR="000A6ABD">
        <w:t xml:space="preserve"> и </w:t>
      </w:r>
      <w:r>
        <w:t>функционал,</w:t>
      </w:r>
      <w:r w:rsidR="000A6ABD">
        <w:t xml:space="preserve"> а </w:t>
      </w:r>
      <w:r>
        <w:t>также определена целевая аудитория. На основе сценариев пользователей, учитывающих их действия, была продумана структура</w:t>
      </w:r>
      <w:r w:rsidR="000A6ABD">
        <w:t xml:space="preserve"> и </w:t>
      </w:r>
      <w:r>
        <w:t>функциональные возможности, предоставляемые сайтом</w:t>
      </w:r>
      <w:r w:rsidR="000A6ABD">
        <w:t xml:space="preserve"> для </w:t>
      </w:r>
      <w:r>
        <w:t>различных типов пользователей.</w:t>
      </w:r>
      <w:r w:rsidR="005E4B60">
        <w:t xml:space="preserve"> </w:t>
      </w:r>
    </w:p>
    <w:p w14:paraId="053DD48C" w14:textId="6EF115ED" w:rsidR="00CB6E0A" w:rsidRDefault="00074E30" w:rsidP="0002598F">
      <w:r>
        <w:t>Для обеспечения его производительности была создана база данных. В соответствии со стилистикой</w:t>
      </w:r>
      <w:r w:rsidR="000A6ABD">
        <w:t xml:space="preserve"> и </w:t>
      </w:r>
      <w:r>
        <w:t>средствами реализации были созданы прототипы страниц</w:t>
      </w:r>
      <w:r w:rsidR="000A6ABD">
        <w:t xml:space="preserve"> в </w:t>
      </w:r>
      <w:proofErr w:type="spellStart"/>
      <w:r>
        <w:t>Figma</w:t>
      </w:r>
      <w:proofErr w:type="spellEnd"/>
      <w:r>
        <w:t>,</w:t>
      </w:r>
      <w:r w:rsidR="000A6ABD">
        <w:t xml:space="preserve"> а </w:t>
      </w:r>
      <w:r>
        <w:t>также выбрана цветовая гамма, шрифты</w:t>
      </w:r>
      <w:r w:rsidR="000A6ABD">
        <w:t xml:space="preserve"> и </w:t>
      </w:r>
      <w:r>
        <w:t>графические элементы.</w:t>
      </w:r>
      <w:r w:rsidR="00CB6E0A">
        <w:br w:type="page"/>
      </w:r>
    </w:p>
    <w:p w14:paraId="514D4320" w14:textId="77777777" w:rsidR="00306D5C" w:rsidRDefault="00306D5C" w:rsidP="00295868">
      <w:pPr>
        <w:pStyle w:val="af5"/>
        <w:outlineLvl w:val="0"/>
        <w:sectPr w:rsidR="00306D5C" w:rsidSect="005222EA">
          <w:headerReference w:type="default" r:id="rId34"/>
          <w:pgSz w:w="11906" w:h="16838" w:code="9"/>
          <w:pgMar w:top="1134" w:right="567" w:bottom="851" w:left="1304" w:header="709" w:footer="709" w:gutter="0"/>
          <w:cols w:space="708"/>
          <w:docGrid w:linePitch="381"/>
        </w:sectPr>
      </w:pPr>
      <w:bookmarkStart w:id="23" w:name="_Toc166885152"/>
    </w:p>
    <w:p w14:paraId="5E744A28" w14:textId="61BE0185" w:rsidR="00295868" w:rsidRDefault="00295868" w:rsidP="00295868">
      <w:pPr>
        <w:pStyle w:val="af5"/>
        <w:outlineLvl w:val="0"/>
      </w:pPr>
      <w:r>
        <w:rPr>
          <w:noProof/>
          <w:lang w:eastAsia="ru-RU"/>
        </w:rPr>
        <w:lastRenderedPageBreak/>
        <mc:AlternateContent>
          <mc:Choice Requires="wpg">
            <w:drawing>
              <wp:anchor distT="0" distB="0" distL="114300" distR="114300" simplePos="0" relativeHeight="251666432" behindDoc="1" locked="0" layoutInCell="1" allowOverlap="1" wp14:anchorId="2E4DD80B" wp14:editId="5D5700EB">
                <wp:simplePos x="0" y="0"/>
                <wp:positionH relativeFrom="margin">
                  <wp:posOffset>-170255</wp:posOffset>
                </wp:positionH>
                <wp:positionV relativeFrom="margin">
                  <wp:posOffset>-545465</wp:posOffset>
                </wp:positionV>
                <wp:extent cx="6670040" cy="10279380"/>
                <wp:effectExtent l="0" t="0" r="16510" b="26670"/>
                <wp:wrapNone/>
                <wp:docPr id="478" name="Группа 478"/>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479" name="Прямая соединительная линия 479"/>
                        <wps:cNvCnPr>
                          <a:cxnSpLocks noChangeShapeType="1"/>
                        </wps:cNvCnPr>
                        <wps:spPr bwMode="auto">
                          <a:xfrm>
                            <a:off x="0" y="8894618"/>
                            <a:ext cx="6656400" cy="0"/>
                          </a:xfrm>
                          <a:prstGeom prst="line">
                            <a:avLst/>
                          </a:prstGeom>
                          <a:noFill/>
                          <a:ln w="25400">
                            <a:solidFill>
                              <a:srgbClr val="000000"/>
                            </a:solidFill>
                            <a:round/>
                          </a:ln>
                        </wps:spPr>
                        <wps:bodyPr/>
                      </wps:wsp>
                      <wps:wsp>
                        <wps:cNvPr id="400" name="Прямая соединительная линия 400"/>
                        <wps:cNvCnPr>
                          <a:cxnSpLocks noChangeShapeType="1"/>
                        </wps:cNvCnPr>
                        <wps:spPr bwMode="auto">
                          <a:xfrm>
                            <a:off x="0" y="9072748"/>
                            <a:ext cx="2340000" cy="0"/>
                          </a:xfrm>
                          <a:prstGeom prst="line">
                            <a:avLst/>
                          </a:prstGeom>
                          <a:noFill/>
                          <a:ln w="9525">
                            <a:solidFill>
                              <a:srgbClr val="000000"/>
                            </a:solidFill>
                            <a:round/>
                          </a:ln>
                        </wps:spPr>
                        <wps:bodyPr/>
                      </wps:wsp>
                      <wps:wsp>
                        <wps:cNvPr id="401" name="Прямая соединительная линия 401"/>
                        <wps:cNvCnPr>
                          <a:cxnSpLocks noChangeShapeType="1"/>
                        </wps:cNvCnPr>
                        <wps:spPr bwMode="auto">
                          <a:xfrm>
                            <a:off x="0" y="9256815"/>
                            <a:ext cx="2340000" cy="0"/>
                          </a:xfrm>
                          <a:prstGeom prst="line">
                            <a:avLst/>
                          </a:prstGeom>
                          <a:noFill/>
                          <a:ln w="25400">
                            <a:solidFill>
                              <a:srgbClr val="000000"/>
                            </a:solidFill>
                            <a:round/>
                          </a:ln>
                        </wps:spPr>
                        <wps:bodyPr/>
                      </wps:wsp>
                      <wps:wsp>
                        <wps:cNvPr id="402" name="Прямая соединительная линия 402"/>
                        <wps:cNvCnPr>
                          <a:cxnSpLocks noChangeShapeType="1"/>
                        </wps:cNvCnPr>
                        <wps:spPr bwMode="auto">
                          <a:xfrm>
                            <a:off x="0" y="9613075"/>
                            <a:ext cx="2340000" cy="0"/>
                          </a:xfrm>
                          <a:prstGeom prst="line">
                            <a:avLst/>
                          </a:prstGeom>
                          <a:noFill/>
                          <a:ln w="9525">
                            <a:solidFill>
                              <a:srgbClr val="000000"/>
                            </a:solidFill>
                            <a:round/>
                          </a:ln>
                        </wps:spPr>
                        <wps:bodyPr/>
                      </wps:wsp>
                      <wps:wsp>
                        <wps:cNvPr id="403" name="Прямая соединительная линия 403"/>
                        <wps:cNvCnPr>
                          <a:cxnSpLocks noChangeShapeType="1"/>
                        </wps:cNvCnPr>
                        <wps:spPr bwMode="auto">
                          <a:xfrm>
                            <a:off x="0" y="9797143"/>
                            <a:ext cx="2340000" cy="0"/>
                          </a:xfrm>
                          <a:prstGeom prst="line">
                            <a:avLst/>
                          </a:prstGeom>
                          <a:noFill/>
                          <a:ln w="9525">
                            <a:solidFill>
                              <a:srgbClr val="000000"/>
                            </a:solidFill>
                            <a:round/>
                          </a:ln>
                        </wps:spPr>
                        <wps:bodyPr/>
                      </wps:wsp>
                      <wps:wsp>
                        <wps:cNvPr id="404" name="Прямая соединительная линия 404"/>
                        <wps:cNvCnPr>
                          <a:cxnSpLocks noChangeShapeType="1"/>
                        </wps:cNvCnPr>
                        <wps:spPr bwMode="auto">
                          <a:xfrm>
                            <a:off x="0" y="9975273"/>
                            <a:ext cx="2340000" cy="0"/>
                          </a:xfrm>
                          <a:prstGeom prst="line">
                            <a:avLst/>
                          </a:prstGeom>
                          <a:noFill/>
                          <a:ln w="9525">
                            <a:solidFill>
                              <a:srgbClr val="000000"/>
                            </a:solidFill>
                            <a:round/>
                          </a:ln>
                        </wps:spPr>
                        <wps:bodyPr/>
                      </wps:wsp>
                      <wps:wsp>
                        <wps:cNvPr id="405" name="Прямая соединительная линия 405"/>
                        <wps:cNvCnPr>
                          <a:cxnSpLocks noChangeShapeType="1"/>
                        </wps:cNvCnPr>
                        <wps:spPr bwMode="auto">
                          <a:xfrm>
                            <a:off x="0" y="10153402"/>
                            <a:ext cx="2340000" cy="0"/>
                          </a:xfrm>
                          <a:prstGeom prst="line">
                            <a:avLst/>
                          </a:prstGeom>
                          <a:noFill/>
                          <a:ln w="9525">
                            <a:solidFill>
                              <a:srgbClr val="000000"/>
                            </a:solidFill>
                            <a:round/>
                          </a:ln>
                        </wps:spPr>
                        <wps:bodyPr/>
                      </wps:wsp>
                      <wps:wsp>
                        <wps:cNvPr id="406" name="Прямая соединительная линия 406"/>
                        <wps:cNvCnPr>
                          <a:cxnSpLocks noChangeShapeType="1"/>
                        </wps:cNvCnPr>
                        <wps:spPr bwMode="auto">
                          <a:xfrm>
                            <a:off x="2339439" y="8894618"/>
                            <a:ext cx="0" cy="1440000"/>
                          </a:xfrm>
                          <a:prstGeom prst="line">
                            <a:avLst/>
                          </a:prstGeom>
                          <a:noFill/>
                          <a:ln w="25400">
                            <a:solidFill>
                              <a:srgbClr val="000000"/>
                            </a:solidFill>
                            <a:round/>
                          </a:ln>
                        </wps:spPr>
                        <wps:bodyPr/>
                      </wps:wsp>
                      <wps:wsp>
                        <wps:cNvPr id="407" name="Прямая соединительная линия 407"/>
                        <wps:cNvCnPr>
                          <a:cxnSpLocks noChangeShapeType="1"/>
                        </wps:cNvCnPr>
                        <wps:spPr bwMode="auto">
                          <a:xfrm>
                            <a:off x="1983179" y="8894618"/>
                            <a:ext cx="0" cy="1440000"/>
                          </a:xfrm>
                          <a:prstGeom prst="line">
                            <a:avLst/>
                          </a:prstGeom>
                          <a:noFill/>
                          <a:ln w="25400">
                            <a:solidFill>
                              <a:srgbClr val="000000"/>
                            </a:solidFill>
                            <a:round/>
                          </a:ln>
                        </wps:spPr>
                        <wps:bodyPr/>
                      </wps:wsp>
                      <wps:wsp>
                        <wps:cNvPr id="408" name="Прямая соединительная линия 408"/>
                        <wps:cNvCnPr>
                          <a:cxnSpLocks noChangeShapeType="1"/>
                        </wps:cNvCnPr>
                        <wps:spPr bwMode="auto">
                          <a:xfrm>
                            <a:off x="1442852" y="8894618"/>
                            <a:ext cx="0" cy="1440000"/>
                          </a:xfrm>
                          <a:prstGeom prst="line">
                            <a:avLst/>
                          </a:prstGeom>
                          <a:noFill/>
                          <a:ln w="25400">
                            <a:solidFill>
                              <a:srgbClr val="000000"/>
                            </a:solidFill>
                            <a:round/>
                          </a:ln>
                        </wps:spPr>
                        <wps:bodyPr/>
                      </wps:wsp>
                      <wps:wsp>
                        <wps:cNvPr id="409" name="Прямая соединительная линия 409"/>
                        <wps:cNvCnPr>
                          <a:cxnSpLocks noChangeShapeType="1"/>
                        </wps:cNvCnPr>
                        <wps:spPr bwMode="auto">
                          <a:xfrm>
                            <a:off x="611579" y="8894618"/>
                            <a:ext cx="0" cy="1440000"/>
                          </a:xfrm>
                          <a:prstGeom prst="line">
                            <a:avLst/>
                          </a:prstGeom>
                          <a:noFill/>
                          <a:ln w="25400">
                            <a:solidFill>
                              <a:srgbClr val="000000"/>
                            </a:solidFill>
                            <a:round/>
                          </a:ln>
                        </wps:spPr>
                        <wps:bodyPr/>
                      </wps:wsp>
                      <wps:wsp>
                        <wps:cNvPr id="410" name="Прямая соединительная линия 410"/>
                        <wps:cNvCnPr>
                          <a:cxnSpLocks noChangeShapeType="1"/>
                        </wps:cNvCnPr>
                        <wps:spPr bwMode="auto">
                          <a:xfrm>
                            <a:off x="255320" y="8894618"/>
                            <a:ext cx="0" cy="540000"/>
                          </a:xfrm>
                          <a:prstGeom prst="line">
                            <a:avLst/>
                          </a:prstGeom>
                          <a:noFill/>
                          <a:ln w="25400">
                            <a:solidFill>
                              <a:srgbClr val="000000"/>
                            </a:solidFill>
                            <a:round/>
                          </a:ln>
                        </wps:spPr>
                        <wps:bodyPr/>
                      </wps:wsp>
                      <wps:wsp>
                        <wps:cNvPr id="411" name="Прямая соединительная линия 411"/>
                        <wps:cNvCnPr>
                          <a:cxnSpLocks noChangeShapeType="1"/>
                        </wps:cNvCnPr>
                        <wps:spPr bwMode="auto">
                          <a:xfrm>
                            <a:off x="4862946" y="9797143"/>
                            <a:ext cx="1800000" cy="0"/>
                          </a:xfrm>
                          <a:prstGeom prst="line">
                            <a:avLst/>
                          </a:prstGeom>
                          <a:noFill/>
                          <a:ln w="25400">
                            <a:solidFill>
                              <a:srgbClr val="000000"/>
                            </a:solidFill>
                            <a:round/>
                          </a:ln>
                        </wps:spPr>
                        <wps:bodyPr/>
                      </wps:wsp>
                      <wps:wsp>
                        <wps:cNvPr id="412" name="Прямая соединительная линия 412"/>
                        <wps:cNvCnPr>
                          <a:cxnSpLocks noChangeShapeType="1"/>
                        </wps:cNvCnPr>
                        <wps:spPr bwMode="auto">
                          <a:xfrm>
                            <a:off x="4862946" y="9434945"/>
                            <a:ext cx="0" cy="900000"/>
                          </a:xfrm>
                          <a:prstGeom prst="line">
                            <a:avLst/>
                          </a:prstGeom>
                          <a:noFill/>
                          <a:ln w="25400">
                            <a:solidFill>
                              <a:srgbClr val="000000"/>
                            </a:solidFill>
                            <a:round/>
                          </a:ln>
                        </wps:spPr>
                        <wps:bodyPr/>
                      </wps:wsp>
                      <wps:wsp>
                        <wps:cNvPr id="413" name="Прямая соединительная линия 413"/>
                        <wps:cNvCnPr>
                          <a:cxnSpLocks noChangeShapeType="1"/>
                        </wps:cNvCnPr>
                        <wps:spPr bwMode="auto">
                          <a:xfrm>
                            <a:off x="4862946" y="9613075"/>
                            <a:ext cx="1800000" cy="0"/>
                          </a:xfrm>
                          <a:prstGeom prst="line">
                            <a:avLst/>
                          </a:prstGeom>
                          <a:noFill/>
                          <a:ln w="25400">
                            <a:solidFill>
                              <a:srgbClr val="000000"/>
                            </a:solidFill>
                            <a:round/>
                          </a:ln>
                        </wps:spPr>
                        <wps:bodyPr/>
                      </wps:wsp>
                      <wps:wsp>
                        <wps:cNvPr id="414" name="Прямая соединительная линия 414"/>
                        <wps:cNvCnPr>
                          <a:cxnSpLocks noChangeShapeType="1"/>
                        </wps:cNvCnPr>
                        <wps:spPr bwMode="auto">
                          <a:xfrm>
                            <a:off x="5041075" y="9613075"/>
                            <a:ext cx="0" cy="180000"/>
                          </a:xfrm>
                          <a:prstGeom prst="line">
                            <a:avLst/>
                          </a:prstGeom>
                          <a:noFill/>
                          <a:ln w="9525">
                            <a:solidFill>
                              <a:srgbClr val="000000"/>
                            </a:solidFill>
                            <a:round/>
                          </a:ln>
                        </wps:spPr>
                        <wps:bodyPr/>
                      </wps:wsp>
                      <wps:wsp>
                        <wps:cNvPr id="415" name="Прямая соединительная линия 415"/>
                        <wps:cNvCnPr>
                          <a:cxnSpLocks noChangeShapeType="1"/>
                        </wps:cNvCnPr>
                        <wps:spPr bwMode="auto">
                          <a:xfrm>
                            <a:off x="5225143" y="9613075"/>
                            <a:ext cx="0" cy="180000"/>
                          </a:xfrm>
                          <a:prstGeom prst="line">
                            <a:avLst/>
                          </a:prstGeom>
                          <a:noFill/>
                          <a:ln w="9525">
                            <a:solidFill>
                              <a:srgbClr val="000000"/>
                            </a:solidFill>
                            <a:round/>
                          </a:ln>
                        </wps:spPr>
                        <wps:bodyPr/>
                      </wps:wsp>
                      <wps:wsp>
                        <wps:cNvPr id="416" name="Прямая соединительная линия 416"/>
                        <wps:cNvCnPr>
                          <a:cxnSpLocks noChangeShapeType="1"/>
                        </wps:cNvCnPr>
                        <wps:spPr bwMode="auto">
                          <a:xfrm>
                            <a:off x="5409211" y="9423070"/>
                            <a:ext cx="0" cy="360023"/>
                          </a:xfrm>
                          <a:prstGeom prst="line">
                            <a:avLst/>
                          </a:prstGeom>
                          <a:noFill/>
                          <a:ln w="25400">
                            <a:solidFill>
                              <a:srgbClr val="000000"/>
                            </a:solidFill>
                            <a:round/>
                          </a:ln>
                        </wps:spPr>
                        <wps:bodyPr/>
                      </wps:wsp>
                      <wps:wsp>
                        <wps:cNvPr id="417" name="Прямая соединительная линия 417"/>
                        <wps:cNvCnPr>
                          <a:cxnSpLocks noChangeShapeType="1"/>
                        </wps:cNvCnPr>
                        <wps:spPr bwMode="auto">
                          <a:xfrm>
                            <a:off x="6014852" y="9423070"/>
                            <a:ext cx="0" cy="360023"/>
                          </a:xfrm>
                          <a:prstGeom prst="line">
                            <a:avLst/>
                          </a:prstGeom>
                          <a:noFill/>
                          <a:ln w="25400">
                            <a:solidFill>
                              <a:srgbClr val="000000"/>
                            </a:solidFill>
                            <a:round/>
                          </a:ln>
                        </wps:spPr>
                        <wps:bodyPr/>
                      </wps:wsp>
                      <wps:wsp>
                        <wps:cNvPr id="418" name="Прямая соединительная линия 418"/>
                        <wps:cNvCnPr>
                          <a:cxnSpLocks noChangeShapeType="1"/>
                        </wps:cNvCnPr>
                        <wps:spPr bwMode="auto">
                          <a:xfrm>
                            <a:off x="0" y="9434945"/>
                            <a:ext cx="6656400" cy="0"/>
                          </a:xfrm>
                          <a:prstGeom prst="line">
                            <a:avLst/>
                          </a:prstGeom>
                          <a:noFill/>
                          <a:ln w="25400">
                            <a:solidFill>
                              <a:srgbClr val="000000"/>
                            </a:solidFill>
                            <a:round/>
                          </a:ln>
                        </wps:spPr>
                        <wps:bodyPr/>
                      </wps:wsp>
                      <wps:wsp>
                        <wps:cNvPr id="419" name="Прямоугольник 419"/>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420" name="Надпись 420"/>
                        <wps:cNvSpPr txBox="1">
                          <a:spLocks noChangeArrowheads="1"/>
                        </wps:cNvSpPr>
                        <wps:spPr bwMode="auto">
                          <a:xfrm>
                            <a:off x="6014852" y="9429008"/>
                            <a:ext cx="647065" cy="179070"/>
                          </a:xfrm>
                          <a:prstGeom prst="rect">
                            <a:avLst/>
                          </a:prstGeom>
                          <a:noFill/>
                          <a:ln>
                            <a:noFill/>
                          </a:ln>
                        </wps:spPr>
                        <wps:txbx>
                          <w:txbxContent>
                            <w:p w14:paraId="3CE37AC6" w14:textId="77777777" w:rsidR="00295868" w:rsidRPr="00BE534A" w:rsidRDefault="00295868" w:rsidP="00295868">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512" name="Надпись 512"/>
                        <wps:cNvSpPr txBox="1">
                          <a:spLocks noChangeArrowheads="1"/>
                        </wps:cNvSpPr>
                        <wps:spPr bwMode="auto">
                          <a:xfrm>
                            <a:off x="0" y="9250878"/>
                            <a:ext cx="251460" cy="179070"/>
                          </a:xfrm>
                          <a:prstGeom prst="rect">
                            <a:avLst/>
                          </a:prstGeom>
                          <a:noFill/>
                          <a:ln>
                            <a:noFill/>
                          </a:ln>
                        </wps:spPr>
                        <wps:txbx>
                          <w:txbxContent>
                            <w:p w14:paraId="0FDC28AC" w14:textId="77777777" w:rsidR="00295868" w:rsidRPr="00BE534A" w:rsidRDefault="00295868" w:rsidP="00295868">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513" name="Надпись 513"/>
                        <wps:cNvSpPr txBox="1">
                          <a:spLocks noChangeArrowheads="1"/>
                        </wps:cNvSpPr>
                        <wps:spPr bwMode="auto">
                          <a:xfrm>
                            <a:off x="237507" y="9250878"/>
                            <a:ext cx="359410" cy="179070"/>
                          </a:xfrm>
                          <a:prstGeom prst="rect">
                            <a:avLst/>
                          </a:prstGeom>
                          <a:noFill/>
                          <a:ln>
                            <a:noFill/>
                          </a:ln>
                          <a:effectLst/>
                        </wps:spPr>
                        <wps:txbx>
                          <w:txbxContent>
                            <w:p w14:paraId="03BE8975" w14:textId="77777777" w:rsidR="00295868" w:rsidRPr="00BE534A" w:rsidRDefault="00295868" w:rsidP="00295868">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14" name="Надпись 514"/>
                        <wps:cNvSpPr txBox="1">
                          <a:spLocks noChangeArrowheads="1"/>
                        </wps:cNvSpPr>
                        <wps:spPr bwMode="auto">
                          <a:xfrm>
                            <a:off x="593766" y="9250878"/>
                            <a:ext cx="827405" cy="179070"/>
                          </a:xfrm>
                          <a:prstGeom prst="rect">
                            <a:avLst/>
                          </a:prstGeom>
                          <a:noFill/>
                          <a:ln>
                            <a:noFill/>
                          </a:ln>
                        </wps:spPr>
                        <wps:txbx>
                          <w:txbxContent>
                            <w:p w14:paraId="43C2B976" w14:textId="77777777" w:rsidR="00295868" w:rsidRPr="00BE534A" w:rsidRDefault="00295868" w:rsidP="00295868">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515" name="Надпись 515"/>
                        <wps:cNvSpPr txBox="1">
                          <a:spLocks noChangeArrowheads="1"/>
                        </wps:cNvSpPr>
                        <wps:spPr bwMode="auto">
                          <a:xfrm>
                            <a:off x="617517" y="9446821"/>
                            <a:ext cx="827405" cy="179070"/>
                          </a:xfrm>
                          <a:prstGeom prst="rect">
                            <a:avLst/>
                          </a:prstGeom>
                          <a:noFill/>
                          <a:ln>
                            <a:noFill/>
                          </a:ln>
                        </wps:spPr>
                        <wps:txbx>
                          <w:txbxContent>
                            <w:p w14:paraId="79BCA7DF" w14:textId="77777777" w:rsidR="00295868" w:rsidRPr="003B3077" w:rsidRDefault="00295868" w:rsidP="00295868">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516" name="Надпись 516"/>
                        <wps:cNvSpPr txBox="1">
                          <a:spLocks noChangeArrowheads="1"/>
                        </wps:cNvSpPr>
                        <wps:spPr bwMode="auto">
                          <a:xfrm>
                            <a:off x="617517" y="9607138"/>
                            <a:ext cx="827405" cy="179070"/>
                          </a:xfrm>
                          <a:prstGeom prst="rect">
                            <a:avLst/>
                          </a:prstGeom>
                          <a:noFill/>
                          <a:ln>
                            <a:noFill/>
                          </a:ln>
                        </wps:spPr>
                        <wps:txbx>
                          <w:txbxContent>
                            <w:p w14:paraId="5529C31F" w14:textId="77777777" w:rsidR="00295868" w:rsidRPr="00BE534A" w:rsidRDefault="00295868" w:rsidP="00295868">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517" name="Надпись 517"/>
                        <wps:cNvSpPr txBox="1">
                          <a:spLocks noChangeArrowheads="1"/>
                        </wps:cNvSpPr>
                        <wps:spPr bwMode="auto">
                          <a:xfrm>
                            <a:off x="617517" y="10153402"/>
                            <a:ext cx="827405" cy="179070"/>
                          </a:xfrm>
                          <a:prstGeom prst="rect">
                            <a:avLst/>
                          </a:prstGeom>
                          <a:noFill/>
                          <a:ln>
                            <a:noFill/>
                          </a:ln>
                        </wps:spPr>
                        <wps:txbx>
                          <w:txbxContent>
                            <w:p w14:paraId="3B1ABD31" w14:textId="77777777" w:rsidR="00295868" w:rsidRPr="00BE534A" w:rsidRDefault="00295868" w:rsidP="00295868">
                              <w:pPr>
                                <w:ind w:firstLine="0"/>
                                <w:rPr>
                                  <w:sz w:val="20"/>
                                  <w:szCs w:val="20"/>
                                </w:rPr>
                              </w:pPr>
                              <w:r w:rsidRPr="00BE534A">
                                <w:rPr>
                                  <w:sz w:val="20"/>
                                  <w:szCs w:val="20"/>
                                </w:rPr>
                                <w:t>Романенко</w:t>
                              </w:r>
                            </w:p>
                            <w:p w14:paraId="0BD8DF10" w14:textId="77777777" w:rsidR="00295868" w:rsidRDefault="00295868" w:rsidP="00295868">
                              <w:pPr>
                                <w:rPr>
                                  <w:rFonts w:ascii="Arial" w:hAnsi="Arial" w:cs="Arial"/>
                                  <w:sz w:val="20"/>
                                  <w:szCs w:val="20"/>
                                </w:rPr>
                              </w:pPr>
                            </w:p>
                          </w:txbxContent>
                        </wps:txbx>
                        <wps:bodyPr rot="0" vert="horz" wrap="square" lIns="18000" tIns="0" rIns="18000" bIns="0" anchor="ctr" anchorCtr="0" upright="1">
                          <a:noAutofit/>
                        </wps:bodyPr>
                      </wps:wsp>
                      <wps:wsp>
                        <wps:cNvPr id="518" name="Надпись 518"/>
                        <wps:cNvSpPr txBox="1">
                          <a:spLocks noChangeArrowheads="1"/>
                        </wps:cNvSpPr>
                        <wps:spPr bwMode="auto">
                          <a:xfrm>
                            <a:off x="1425039" y="9250878"/>
                            <a:ext cx="539115" cy="179070"/>
                          </a:xfrm>
                          <a:prstGeom prst="rect">
                            <a:avLst/>
                          </a:prstGeom>
                          <a:noFill/>
                          <a:ln>
                            <a:noFill/>
                          </a:ln>
                        </wps:spPr>
                        <wps:txbx>
                          <w:txbxContent>
                            <w:p w14:paraId="7B19B32F" w14:textId="77777777" w:rsidR="00295868" w:rsidRPr="00BE534A" w:rsidRDefault="00295868" w:rsidP="00295868">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519" name="Надпись 519"/>
                        <wps:cNvSpPr txBox="1">
                          <a:spLocks noChangeArrowheads="1"/>
                        </wps:cNvSpPr>
                        <wps:spPr bwMode="auto">
                          <a:xfrm>
                            <a:off x="1971304" y="9250878"/>
                            <a:ext cx="359410" cy="179070"/>
                          </a:xfrm>
                          <a:prstGeom prst="rect">
                            <a:avLst/>
                          </a:prstGeom>
                          <a:noFill/>
                          <a:ln>
                            <a:noFill/>
                          </a:ln>
                        </wps:spPr>
                        <wps:txbx>
                          <w:txbxContent>
                            <w:p w14:paraId="19E86D70" w14:textId="77777777" w:rsidR="00295868" w:rsidRPr="00BE534A" w:rsidRDefault="00295868" w:rsidP="00295868">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520" name="Надпись 520"/>
                        <wps:cNvSpPr txBox="1">
                          <a:spLocks noChangeArrowheads="1"/>
                        </wps:cNvSpPr>
                        <wps:spPr bwMode="auto">
                          <a:xfrm>
                            <a:off x="11875" y="9446821"/>
                            <a:ext cx="611505" cy="179070"/>
                          </a:xfrm>
                          <a:prstGeom prst="rect">
                            <a:avLst/>
                          </a:prstGeom>
                          <a:noFill/>
                          <a:ln>
                            <a:noFill/>
                          </a:ln>
                        </wps:spPr>
                        <wps:txbx>
                          <w:txbxContent>
                            <w:p w14:paraId="18E85544" w14:textId="77777777" w:rsidR="00295868" w:rsidRPr="00BE534A" w:rsidRDefault="00295868" w:rsidP="00295868">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521" name="Надпись 521"/>
                        <wps:cNvSpPr txBox="1">
                          <a:spLocks noChangeArrowheads="1"/>
                        </wps:cNvSpPr>
                        <wps:spPr bwMode="auto">
                          <a:xfrm>
                            <a:off x="5938" y="9607138"/>
                            <a:ext cx="611505" cy="179070"/>
                          </a:xfrm>
                          <a:prstGeom prst="rect">
                            <a:avLst/>
                          </a:prstGeom>
                          <a:noFill/>
                          <a:ln>
                            <a:noFill/>
                          </a:ln>
                        </wps:spPr>
                        <wps:txbx>
                          <w:txbxContent>
                            <w:p w14:paraId="5CF47301" w14:textId="77777777" w:rsidR="00295868" w:rsidRPr="00BE534A" w:rsidRDefault="00295868" w:rsidP="00295868">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522" name="Надпись 522"/>
                        <wps:cNvSpPr txBox="1">
                          <a:spLocks noChangeArrowheads="1"/>
                        </wps:cNvSpPr>
                        <wps:spPr bwMode="auto">
                          <a:xfrm>
                            <a:off x="5938" y="10153402"/>
                            <a:ext cx="611505" cy="179070"/>
                          </a:xfrm>
                          <a:prstGeom prst="rect">
                            <a:avLst/>
                          </a:prstGeom>
                          <a:noFill/>
                          <a:ln>
                            <a:noFill/>
                          </a:ln>
                        </wps:spPr>
                        <wps:txbx>
                          <w:txbxContent>
                            <w:p w14:paraId="2168E79F" w14:textId="77777777" w:rsidR="00295868" w:rsidRPr="00BE534A" w:rsidRDefault="00295868" w:rsidP="00295868">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523" name="Надпись 523"/>
                        <wps:cNvSpPr txBox="1">
                          <a:spLocks noChangeArrowheads="1"/>
                        </wps:cNvSpPr>
                        <wps:spPr bwMode="auto">
                          <a:xfrm>
                            <a:off x="4862946" y="9429008"/>
                            <a:ext cx="539115" cy="179070"/>
                          </a:xfrm>
                          <a:prstGeom prst="rect">
                            <a:avLst/>
                          </a:prstGeom>
                          <a:noFill/>
                          <a:ln>
                            <a:noFill/>
                          </a:ln>
                        </wps:spPr>
                        <wps:txbx>
                          <w:txbxContent>
                            <w:p w14:paraId="6CEB21B2" w14:textId="77777777" w:rsidR="00295868" w:rsidRPr="00A52B8A" w:rsidRDefault="00295868" w:rsidP="00295868">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524" name="Надпись 524"/>
                        <wps:cNvSpPr txBox="1">
                          <a:spLocks noChangeArrowheads="1"/>
                        </wps:cNvSpPr>
                        <wps:spPr bwMode="auto">
                          <a:xfrm>
                            <a:off x="5403273" y="9429008"/>
                            <a:ext cx="611505" cy="179070"/>
                          </a:xfrm>
                          <a:prstGeom prst="rect">
                            <a:avLst/>
                          </a:prstGeom>
                          <a:noFill/>
                          <a:ln>
                            <a:noFill/>
                          </a:ln>
                        </wps:spPr>
                        <wps:txbx>
                          <w:txbxContent>
                            <w:p w14:paraId="16DD1E30" w14:textId="77777777" w:rsidR="00295868" w:rsidRPr="00BE534A" w:rsidRDefault="00295868" w:rsidP="00295868">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525" name="Надпись 525"/>
                        <wps:cNvSpPr txBox="1">
                          <a:spLocks noChangeArrowheads="1"/>
                        </wps:cNvSpPr>
                        <wps:spPr bwMode="auto">
                          <a:xfrm>
                            <a:off x="2354685" y="8886713"/>
                            <a:ext cx="4318635" cy="548233"/>
                          </a:xfrm>
                          <a:prstGeom prst="rect">
                            <a:avLst/>
                          </a:prstGeom>
                          <a:noFill/>
                          <a:ln>
                            <a:noFill/>
                          </a:ln>
                        </wps:spPr>
                        <wps:txbx>
                          <w:txbxContent>
                            <w:p w14:paraId="7D823C75" w14:textId="29B90E81" w:rsidR="00295868" w:rsidRPr="0038128A" w:rsidRDefault="000D336F" w:rsidP="00295868">
                              <w:pPr>
                                <w:ind w:firstLine="0"/>
                                <w:jc w:val="center"/>
                                <w:rPr>
                                  <w:szCs w:val="28"/>
                                </w:rPr>
                              </w:pPr>
                              <w:r>
                                <w:rPr>
                                  <w:szCs w:val="28"/>
                                </w:rPr>
                                <w:t>ДП</w:t>
                              </w:r>
                              <w:r w:rsidR="00295868" w:rsidRPr="0038128A">
                                <w:rPr>
                                  <w:szCs w:val="28"/>
                                </w:rPr>
                                <w:t xml:space="preserve"> 0</w:t>
                              </w:r>
                              <w:r>
                                <w:rPr>
                                  <w:szCs w:val="28"/>
                                </w:rPr>
                                <w:t>3</w:t>
                              </w:r>
                              <w:r w:rsidR="00295868" w:rsidRPr="0038128A">
                                <w:rPr>
                                  <w:szCs w:val="28"/>
                                </w:rPr>
                                <w:t>.00</w:t>
                              </w:r>
                              <w:r>
                                <w:rPr>
                                  <w:szCs w:val="28"/>
                                </w:rPr>
                                <w:t xml:space="preserve"> </w:t>
                              </w:r>
                              <w:r w:rsidR="00295868" w:rsidRPr="0038128A">
                                <w:rPr>
                                  <w:szCs w:val="28"/>
                                </w:rPr>
                                <w:t>ПЗ</w:t>
                              </w:r>
                            </w:p>
                          </w:txbxContent>
                        </wps:txbx>
                        <wps:bodyPr rot="0" vert="horz" wrap="square" lIns="18000" tIns="0" rIns="18000" bIns="0" anchor="ctr" anchorCtr="0" upright="1">
                          <a:noAutofit/>
                        </wps:bodyPr>
                      </wps:wsp>
                      <wps:wsp>
                        <wps:cNvPr id="526" name="Надпись 526"/>
                        <wps:cNvSpPr txBox="1">
                          <a:spLocks noChangeArrowheads="1"/>
                        </wps:cNvSpPr>
                        <wps:spPr bwMode="auto">
                          <a:xfrm>
                            <a:off x="4857008" y="9797143"/>
                            <a:ext cx="1799590" cy="527050"/>
                          </a:xfrm>
                          <a:prstGeom prst="rect">
                            <a:avLst/>
                          </a:prstGeom>
                          <a:noFill/>
                          <a:ln>
                            <a:noFill/>
                          </a:ln>
                        </wps:spPr>
                        <wps:txbx>
                          <w:txbxContent>
                            <w:p w14:paraId="615B2576" w14:textId="6E5123DB" w:rsidR="0037772F" w:rsidRDefault="0037772F" w:rsidP="00295868">
                              <w:pPr>
                                <w:ind w:firstLine="0"/>
                                <w:jc w:val="center"/>
                                <w:rPr>
                                  <w:szCs w:val="28"/>
                                </w:rPr>
                              </w:pPr>
                              <w:r>
                                <w:rPr>
                                  <w:szCs w:val="28"/>
                                </w:rPr>
                                <w:t>БГТУ</w:t>
                              </w:r>
                            </w:p>
                            <w:p w14:paraId="7092713A" w14:textId="3F41FB86" w:rsidR="00295868" w:rsidRPr="0038128A" w:rsidRDefault="00295868" w:rsidP="00295868">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527" name="Надпись 527"/>
                        <wps:cNvSpPr txBox="1">
                          <a:spLocks noChangeArrowheads="1"/>
                        </wps:cNvSpPr>
                        <wps:spPr bwMode="auto">
                          <a:xfrm>
                            <a:off x="2345377" y="9607138"/>
                            <a:ext cx="2519045" cy="539115"/>
                          </a:xfrm>
                          <a:prstGeom prst="rect">
                            <a:avLst/>
                          </a:prstGeom>
                          <a:noFill/>
                          <a:ln>
                            <a:noFill/>
                          </a:ln>
                        </wps:spPr>
                        <wps:txbx>
                          <w:txbxContent>
                            <w:p w14:paraId="7A21EFB0" w14:textId="64F5A82F" w:rsidR="00295868" w:rsidRPr="0038128A" w:rsidRDefault="0037772F" w:rsidP="00295868">
                              <w:pPr>
                                <w:spacing w:before="240"/>
                                <w:ind w:firstLine="0"/>
                                <w:jc w:val="center"/>
                                <w:rPr>
                                  <w:szCs w:val="28"/>
                                </w:rPr>
                              </w:pPr>
                              <w:r>
                                <w:rPr>
                                  <w:szCs w:val="28"/>
                                </w:rPr>
                                <w:t>Дизайн</w:t>
                              </w:r>
                            </w:p>
                          </w:txbxContent>
                        </wps:txbx>
                        <wps:bodyPr rot="0" vert="horz" wrap="square" lIns="18000" tIns="0" rIns="18000" bIns="0" anchor="t" anchorCtr="0" upright="1">
                          <a:noAutofit/>
                        </wps:bodyPr>
                      </wps:wsp>
                      <wps:wsp>
                        <wps:cNvPr id="528" name="Надпись 528"/>
                        <wps:cNvSpPr txBox="1">
                          <a:spLocks noChangeArrowheads="1"/>
                        </wps:cNvSpPr>
                        <wps:spPr bwMode="auto">
                          <a:xfrm>
                            <a:off x="5938" y="9969335"/>
                            <a:ext cx="611505" cy="179070"/>
                          </a:xfrm>
                          <a:prstGeom prst="rect">
                            <a:avLst/>
                          </a:prstGeom>
                          <a:noFill/>
                          <a:ln>
                            <a:noFill/>
                          </a:ln>
                        </wps:spPr>
                        <wps:txbx>
                          <w:txbxContent>
                            <w:p w14:paraId="122DEF9F" w14:textId="77777777" w:rsidR="00295868" w:rsidRPr="00BE534A" w:rsidRDefault="00295868" w:rsidP="00295868">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529" name="Надпись 529"/>
                        <wps:cNvSpPr txBox="1">
                          <a:spLocks noChangeArrowheads="1"/>
                        </wps:cNvSpPr>
                        <wps:spPr bwMode="auto">
                          <a:xfrm>
                            <a:off x="617517" y="9969335"/>
                            <a:ext cx="827405" cy="179070"/>
                          </a:xfrm>
                          <a:prstGeom prst="rect">
                            <a:avLst/>
                          </a:prstGeom>
                          <a:noFill/>
                          <a:ln>
                            <a:noFill/>
                          </a:ln>
                        </wps:spPr>
                        <wps:txbx>
                          <w:txbxContent>
                            <w:p w14:paraId="644D5A4F" w14:textId="38BDAE16" w:rsidR="00295868" w:rsidRPr="00BE534A" w:rsidRDefault="0037772F" w:rsidP="00295868">
                              <w:pPr>
                                <w:ind w:firstLine="0"/>
                                <w:rPr>
                                  <w:spacing w:val="-6"/>
                                  <w:sz w:val="20"/>
                                  <w:szCs w:val="20"/>
                                </w:rPr>
                              </w:pPr>
                              <w:r>
                                <w:rPr>
                                  <w:spacing w:val="-6"/>
                                  <w:sz w:val="20"/>
                                  <w:szCs w:val="20"/>
                                </w:rPr>
                                <w:t>Савчук</w:t>
                              </w:r>
                            </w:p>
                            <w:p w14:paraId="068E623E" w14:textId="77777777" w:rsidR="00295868" w:rsidRDefault="00295868" w:rsidP="00295868">
                              <w:pPr>
                                <w:rPr>
                                  <w:rFonts w:ascii="Arial" w:hAnsi="Arial" w:cs="Arial"/>
                                  <w:sz w:val="20"/>
                                  <w:szCs w:val="20"/>
                                </w:rPr>
                              </w:pPr>
                            </w:p>
                            <w:p w14:paraId="1F5B9A53" w14:textId="77777777" w:rsidR="00295868" w:rsidRDefault="00295868" w:rsidP="00295868">
                              <w:pPr>
                                <w:rPr>
                                  <w:rFonts w:ascii="Arial" w:hAnsi="Arial" w:cs="Arial"/>
                                  <w:sz w:val="20"/>
                                  <w:szCs w:val="20"/>
                                </w:rPr>
                              </w:pPr>
                            </w:p>
                          </w:txbxContent>
                        </wps:txbx>
                        <wps:bodyPr rot="0" vert="horz" wrap="square" lIns="18000" tIns="0" rIns="18000" bIns="0" anchor="ctr" anchorCtr="0" upright="1">
                          <a:noAutofit/>
                        </wps:bodyPr>
                      </wps:wsp>
                      <wps:wsp>
                        <wps:cNvPr id="530" name="Надпись 530"/>
                        <wps:cNvSpPr txBox="1">
                          <a:spLocks noChangeArrowheads="1"/>
                        </wps:cNvSpPr>
                        <wps:spPr bwMode="auto">
                          <a:xfrm>
                            <a:off x="5041075" y="9607138"/>
                            <a:ext cx="178892" cy="179070"/>
                          </a:xfrm>
                          <a:prstGeom prst="rect">
                            <a:avLst/>
                          </a:prstGeom>
                          <a:noFill/>
                          <a:ln>
                            <a:noFill/>
                          </a:ln>
                        </wps:spPr>
                        <wps:txbx>
                          <w:txbxContent>
                            <w:p w14:paraId="567DB77C" w14:textId="77777777" w:rsidR="00295868" w:rsidRPr="00BE534A" w:rsidRDefault="00295868" w:rsidP="00295868">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531" name="Надпись 531"/>
                        <wps:cNvSpPr txBox="1">
                          <a:spLocks noChangeArrowheads="1"/>
                        </wps:cNvSpPr>
                        <wps:spPr bwMode="auto">
                          <a:xfrm>
                            <a:off x="5403273" y="9607138"/>
                            <a:ext cx="611986" cy="179694"/>
                          </a:xfrm>
                          <a:prstGeom prst="rect">
                            <a:avLst/>
                          </a:prstGeom>
                          <a:noFill/>
                          <a:ln>
                            <a:noFill/>
                          </a:ln>
                        </wps:spPr>
                        <wps:txbx>
                          <w:txbxContent>
                            <w:p w14:paraId="61BD7B23" w14:textId="77777777" w:rsidR="00295868" w:rsidRPr="00BE534A" w:rsidRDefault="00295868" w:rsidP="00295868">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532" name="Надпись 532"/>
                        <wps:cNvSpPr txBox="1">
                          <a:spLocks noChangeArrowheads="1"/>
                        </wps:cNvSpPr>
                        <wps:spPr bwMode="auto">
                          <a:xfrm>
                            <a:off x="6014852" y="9607138"/>
                            <a:ext cx="647537" cy="179694"/>
                          </a:xfrm>
                          <a:prstGeom prst="rect">
                            <a:avLst/>
                          </a:prstGeom>
                          <a:noFill/>
                          <a:ln>
                            <a:noFill/>
                          </a:ln>
                        </wps:spPr>
                        <wps:txbx>
                          <w:txbxContent>
                            <w:p w14:paraId="06C8250A" w14:textId="39D9756E" w:rsidR="00295868" w:rsidRPr="00BE534A" w:rsidRDefault="00295868" w:rsidP="00295868">
                              <w:pPr>
                                <w:ind w:firstLine="0"/>
                                <w:jc w:val="center"/>
                                <w:rPr>
                                  <w:sz w:val="18"/>
                                  <w:szCs w:val="18"/>
                                </w:rPr>
                              </w:pPr>
                              <w:r w:rsidRPr="00BE534A">
                                <w:rPr>
                                  <w:sz w:val="18"/>
                                  <w:szCs w:val="18"/>
                                </w:rPr>
                                <w:t>1</w:t>
                              </w:r>
                              <w:r w:rsidR="0037772F">
                                <w:rPr>
                                  <w:sz w:val="18"/>
                                  <w:szCs w:val="18"/>
                                </w:rPr>
                                <w:t>3</w:t>
                              </w:r>
                            </w:p>
                          </w:txbxContent>
                        </wps:txbx>
                        <wps:bodyPr rot="0" vert="horz" wrap="square" lIns="18000" tIns="18000" rIns="18000" bIns="0" anchor="ctr" anchorCtr="0" upright="1">
                          <a:noAutofit/>
                        </wps:bodyPr>
                      </wps:wsp>
                      <wps:wsp>
                        <wps:cNvPr id="533" name="Надпись 533"/>
                        <wps:cNvSpPr txBox="1">
                          <a:spLocks noChangeArrowheads="1"/>
                        </wps:cNvSpPr>
                        <wps:spPr bwMode="auto">
                          <a:xfrm>
                            <a:off x="5938" y="9785267"/>
                            <a:ext cx="611505" cy="179070"/>
                          </a:xfrm>
                          <a:prstGeom prst="rect">
                            <a:avLst/>
                          </a:prstGeom>
                          <a:noFill/>
                          <a:ln>
                            <a:noFill/>
                          </a:ln>
                        </wps:spPr>
                        <wps:txbx>
                          <w:txbxContent>
                            <w:p w14:paraId="3A253028" w14:textId="77777777" w:rsidR="00295868" w:rsidRPr="00BE534A" w:rsidRDefault="00295868" w:rsidP="00295868">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534" name="Надпись 534"/>
                        <wps:cNvSpPr txBox="1">
                          <a:spLocks noChangeArrowheads="1"/>
                        </wps:cNvSpPr>
                        <wps:spPr bwMode="auto">
                          <a:xfrm>
                            <a:off x="617517" y="9785267"/>
                            <a:ext cx="827405" cy="179070"/>
                          </a:xfrm>
                          <a:prstGeom prst="rect">
                            <a:avLst/>
                          </a:prstGeom>
                          <a:noFill/>
                          <a:ln>
                            <a:noFill/>
                          </a:ln>
                        </wps:spPr>
                        <wps:txbx>
                          <w:txbxContent>
                            <w:p w14:paraId="29B46A07" w14:textId="77777777" w:rsidR="00295868" w:rsidRDefault="00295868" w:rsidP="00295868">
                              <w:pPr>
                                <w:ind w:firstLine="0"/>
                                <w:rPr>
                                  <w:rFonts w:ascii="Arial" w:hAnsi="Arial" w:cs="Arial"/>
                                  <w:spacing w:val="-6"/>
                                  <w:sz w:val="20"/>
                                  <w:szCs w:val="20"/>
                                </w:rPr>
                              </w:pPr>
                            </w:p>
                            <w:p w14:paraId="09546431" w14:textId="77777777" w:rsidR="00295868" w:rsidRDefault="00295868" w:rsidP="00295868">
                              <w:pPr>
                                <w:rPr>
                                  <w:rFonts w:ascii="Arial" w:hAnsi="Arial" w:cs="Arial"/>
                                  <w:sz w:val="20"/>
                                  <w:szCs w:val="20"/>
                                </w:rPr>
                              </w:pPr>
                            </w:p>
                            <w:p w14:paraId="05945085" w14:textId="77777777" w:rsidR="00295868" w:rsidRDefault="00295868" w:rsidP="00295868">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2E4DD80B" id="Группа 478" o:spid="_x0000_s1210" style="position:absolute;left:0;text-align:left;margin-left:-13.4pt;margin-top:-42.95pt;width:525.2pt;height:809.4pt;z-index:-251650048;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">
                <v:line id="Прямая соединительная линия 479" o:spid="_x0000_s1211"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2wwwAAANwAAAAPAAAAZHJzL2Rvd25yZXYueG1sRI9Pi8Iw&#10;FMTvgt8hPMGbpo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wCFdsMMAAADcAAAADwAA&#10;AAAAAAAAAAAAAAAHAgAAZHJzL2Rvd25yZXYueG1sUEsFBgAAAAADAAMAtwAAAPcCAAAAAA==&#10;" strokeweight="2pt"/>
                <v:line id="Прямая соединительная линия 400" o:spid="_x0000_s1212"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6NaxAAAANwAAAAPAAAAZHJzL2Rvd25yZXYueG1sRE/LasJA&#10;FN0X/IfhCu7qxFqC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PuXo1rEAAAA3AAAAA8A&#10;AAAAAAAAAAAAAAAABwIAAGRycy9kb3ducmV2LnhtbFBLBQYAAAAAAwADALcAAAD4AgAAAAA=&#10;"/>
                <v:line id="Прямая соединительная линия 401" o:spid="_x0000_s1213"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LLwAAAANwAAAAPAAAAZHJzL2Rvd25yZXYueG1sRI/BCsIw&#10;EETvgv8QVvCmqaI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ZlEiy8AAAADcAAAADwAAAAAA&#10;AAAAAAAAAAAHAgAAZHJzL2Rvd25yZXYueG1sUEsFBgAAAAADAAMAtwAAAPQCAAAAAA==&#10;" strokeweight="2pt"/>
                <v:line id="Прямая соединительная линия 402" o:spid="_x0000_s1214"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i2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ZAmYtsYAAADcAAAA&#10;DwAAAAAAAAAAAAAAAAAHAgAAZHJzL2Rvd25yZXYueG1sUEsFBgAAAAADAAMAtwAAAPoCAAAAAA==&#10;"/>
                <v:line id="Прямая соединительная линия 403" o:spid="_x0000_s1215"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"/>
                <v:line id="Прямая соединительная линия 404" o:spid="_x0000_s1216"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"/>
                <v:line id="Прямая соединительная линия 405" o:spid="_x0000_s1217"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v:line id="Прямая соединительная линия 406" o:spid="_x0000_s1218"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Прямая соединительная линия 407" o:spid="_x0000_s1219"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Прямая соединительная линия 408" o:spid="_x0000_s1220"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line id="Прямая соединительная линия 409" o:spid="_x0000_s1221"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7NwwAAANwAAAAPAAAAZHJzL2Rvd25yZXYueG1sRI9Pi8Iw&#10;FMTvC36H8ARva6ro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mCcuzcMAAADcAAAADwAA&#10;AAAAAAAAAAAAAAAHAgAAZHJzL2Rvd25yZXYueG1sUEsFBgAAAAADAAMAtwAAAPcCAAAAAA==&#10;" strokeweight="2pt"/>
                <v:line id="Прямая соединительная линия 410" o:spid="_x0000_s1222"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GNvQAAANwAAAAPAAAAZHJzL2Rvd25yZXYueG1sRE+9CsIw&#10;EN4F3yGc4Kapo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jMQRjb0AAADcAAAADwAAAAAAAAAA&#10;AAAAAAAHAgAAZHJzL2Rvd25yZXYueG1sUEsFBgAAAAADAAMAtwAAAPECAAAAAA==&#10;" strokeweight="2pt"/>
                <v:line id="Прямая соединительная линия 411" o:spid="_x0000_s1223"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" strokeweight="2pt"/>
                <v:line id="Прямая соединительная линия 412" o:spid="_x0000_s1224"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phwAAAANwAAAAPAAAAZHJzL2Rvd25yZXYueG1sRI/BCsIw&#10;EETvgv8QVvCmqaI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E1oqYcAAAADcAAAADwAAAAAA&#10;AAAAAAAAAAAHAgAAZHJzL2Rvd25yZXYueG1sUEsFBgAAAAADAAMAtwAAAPQCAAAAAA==&#10;" strokeweight="2pt"/>
                <v:line id="Прямая соединительная линия 413" o:spid="_x0000_s1225"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" strokeweight="2pt"/>
                <v:line id="Прямая соединительная линия 414" o:spid="_x0000_s1226"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"/>
                <v:line id="Прямая соединительная линия 415" o:spid="_x0000_s1227"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"/>
                <v:line id="Прямая соединительная линия 416" o:spid="_x0000_s1228"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xiwAAAANwAAAAPAAAAZHJzL2Rvd25yZXYueG1sRI/BCsIw&#10;EETvgv8QVvCmqaI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bGEsYsAAAADcAAAADwAAAAAA&#10;AAAAAAAAAAAHAgAAZHJzL2Rvd25yZXYueG1sUEsFBgAAAAADAAMAtwAAAPQCAAAAAA==&#10;" strokeweight="2pt"/>
                <v:line id="Прямая соединительная линия 417" o:spid="_x0000_s1229"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" strokeweight="2pt"/>
                <v:line id="Прямая соединительная линия 418" o:spid="_x0000_s1230"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" strokeweight="2pt"/>
                <v:rect id="Прямоугольник 419" o:spid="_x0000_s1231"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" filled="f" strokeweight="2pt"/>
                <v:shape id="Надпись 420" o:spid="_x0000_s1232"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" filled="f" stroked="f">
                  <v:textbox inset=".5mm,.5mm,.5mm,0">
                    <w:txbxContent>
                      <w:p w14:paraId="3CE37AC6" w14:textId="77777777" w:rsidR="00295868" w:rsidRPr="00BE534A" w:rsidRDefault="00295868" w:rsidP="00295868">
                        <w:pPr>
                          <w:ind w:firstLine="0"/>
                          <w:jc w:val="center"/>
                          <w:rPr>
                            <w:sz w:val="18"/>
                            <w:szCs w:val="18"/>
                          </w:rPr>
                        </w:pPr>
                        <w:r w:rsidRPr="00BE534A">
                          <w:rPr>
                            <w:sz w:val="18"/>
                            <w:szCs w:val="18"/>
                          </w:rPr>
                          <w:t>Листов</w:t>
                        </w:r>
                      </w:p>
                    </w:txbxContent>
                  </v:textbox>
                </v:shape>
                <v:shape id="Надпись 512" o:spid="_x0000_s1233"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" filled="f" stroked="f">
                  <v:textbox inset=".5mm,.5mm,.5mm,0">
                    <w:txbxContent>
                      <w:p w14:paraId="0FDC28AC" w14:textId="77777777" w:rsidR="00295868" w:rsidRPr="00BE534A" w:rsidRDefault="00295868" w:rsidP="00295868">
                        <w:pPr>
                          <w:ind w:firstLine="0"/>
                          <w:jc w:val="center"/>
                          <w:rPr>
                            <w:sz w:val="18"/>
                            <w:szCs w:val="18"/>
                          </w:rPr>
                        </w:pPr>
                        <w:proofErr w:type="spellStart"/>
                        <w:r w:rsidRPr="00BE534A">
                          <w:rPr>
                            <w:sz w:val="18"/>
                            <w:szCs w:val="18"/>
                          </w:rPr>
                          <w:t>Изм</w:t>
                        </w:r>
                        <w:proofErr w:type="spellEnd"/>
                      </w:p>
                    </w:txbxContent>
                  </v:textbox>
                </v:shape>
                <v:shape id="Надпись 513" o:spid="_x0000_s1234"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" filled="f" stroked="f">
                  <v:textbox inset=".5mm,.5mm,.5mm,0">
                    <w:txbxContent>
                      <w:p w14:paraId="03BE8975" w14:textId="77777777" w:rsidR="00295868" w:rsidRPr="00BE534A" w:rsidRDefault="00295868" w:rsidP="00295868">
                        <w:pPr>
                          <w:ind w:firstLine="0"/>
                          <w:jc w:val="center"/>
                          <w:rPr>
                            <w:sz w:val="18"/>
                            <w:szCs w:val="18"/>
                          </w:rPr>
                        </w:pPr>
                        <w:r w:rsidRPr="00BE534A">
                          <w:rPr>
                            <w:sz w:val="18"/>
                            <w:szCs w:val="18"/>
                          </w:rPr>
                          <w:t>Лист</w:t>
                        </w:r>
                      </w:p>
                    </w:txbxContent>
                  </v:textbox>
                </v:shape>
                <v:shape id="Надпись 514" o:spid="_x0000_s1235"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" filled="f" stroked="f">
                  <v:textbox inset=".5mm,.5mm,.5mm,0">
                    <w:txbxContent>
                      <w:p w14:paraId="43C2B976" w14:textId="77777777" w:rsidR="00295868" w:rsidRPr="00BE534A" w:rsidRDefault="00295868" w:rsidP="00295868">
                        <w:pPr>
                          <w:ind w:firstLine="0"/>
                          <w:jc w:val="center"/>
                          <w:rPr>
                            <w:sz w:val="18"/>
                            <w:szCs w:val="18"/>
                          </w:rPr>
                        </w:pPr>
                        <w:r w:rsidRPr="00BE534A">
                          <w:rPr>
                            <w:sz w:val="18"/>
                            <w:szCs w:val="18"/>
                          </w:rPr>
                          <w:t>№ докум.</w:t>
                        </w:r>
                      </w:p>
                    </w:txbxContent>
                  </v:textbox>
                </v:shape>
                <v:shape id="Надпись 515" o:spid="_x0000_s1236"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" filled="f" stroked="f">
                  <v:textbox inset=".5mm,0,.5mm,0">
                    <w:txbxContent>
                      <w:p w14:paraId="79BCA7DF" w14:textId="77777777" w:rsidR="00295868" w:rsidRPr="003B3077" w:rsidRDefault="00295868" w:rsidP="00295868">
                        <w:pPr>
                          <w:ind w:firstLine="0"/>
                          <w:rPr>
                            <w:sz w:val="20"/>
                            <w:szCs w:val="20"/>
                          </w:rPr>
                        </w:pPr>
                        <w:r>
                          <w:rPr>
                            <w:sz w:val="20"/>
                            <w:szCs w:val="20"/>
                          </w:rPr>
                          <w:t>Войцехович</w:t>
                        </w:r>
                      </w:p>
                    </w:txbxContent>
                  </v:textbox>
                </v:shape>
                <v:shape id="Надпись 516" o:spid="_x0000_s1237"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" filled="f" stroked="f">
                  <v:textbox inset=".5mm,0,.5mm,0">
                    <w:txbxContent>
                      <w:p w14:paraId="5529C31F" w14:textId="77777777" w:rsidR="00295868" w:rsidRPr="00BE534A" w:rsidRDefault="00295868" w:rsidP="00295868">
                        <w:pPr>
                          <w:ind w:firstLine="0"/>
                          <w:rPr>
                            <w:sz w:val="20"/>
                            <w:szCs w:val="20"/>
                          </w:rPr>
                        </w:pPr>
                        <w:proofErr w:type="spellStart"/>
                        <w:r>
                          <w:rPr>
                            <w:sz w:val="20"/>
                            <w:szCs w:val="20"/>
                          </w:rPr>
                          <w:t>Игнаткова</w:t>
                        </w:r>
                        <w:proofErr w:type="spellEnd"/>
                      </w:p>
                    </w:txbxContent>
                  </v:textbox>
                </v:shape>
                <v:shape id="Надпись 517" o:spid="_x0000_s1238"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" filled="f" stroked="f">
                  <v:textbox inset=".5mm,0,.5mm,0">
                    <w:txbxContent>
                      <w:p w14:paraId="3B1ABD31" w14:textId="77777777" w:rsidR="00295868" w:rsidRPr="00BE534A" w:rsidRDefault="00295868" w:rsidP="00295868">
                        <w:pPr>
                          <w:ind w:firstLine="0"/>
                          <w:rPr>
                            <w:sz w:val="20"/>
                            <w:szCs w:val="20"/>
                          </w:rPr>
                        </w:pPr>
                        <w:r w:rsidRPr="00BE534A">
                          <w:rPr>
                            <w:sz w:val="20"/>
                            <w:szCs w:val="20"/>
                          </w:rPr>
                          <w:t>Романенко</w:t>
                        </w:r>
                      </w:p>
                      <w:p w14:paraId="0BD8DF10" w14:textId="77777777" w:rsidR="00295868" w:rsidRDefault="00295868" w:rsidP="00295868">
                        <w:pPr>
                          <w:rPr>
                            <w:rFonts w:ascii="Arial" w:hAnsi="Arial" w:cs="Arial"/>
                            <w:sz w:val="20"/>
                            <w:szCs w:val="20"/>
                          </w:rPr>
                        </w:pPr>
                      </w:p>
                    </w:txbxContent>
                  </v:textbox>
                </v:shape>
                <v:shape id="Надпись 518" o:spid="_x0000_s1239"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" filled="f" stroked="f">
                  <v:textbox inset=".5mm,.5mm,.5mm,0">
                    <w:txbxContent>
                      <w:p w14:paraId="7B19B32F" w14:textId="77777777" w:rsidR="00295868" w:rsidRPr="00BE534A" w:rsidRDefault="00295868" w:rsidP="00295868">
                        <w:pPr>
                          <w:ind w:firstLine="0"/>
                          <w:jc w:val="center"/>
                          <w:rPr>
                            <w:sz w:val="18"/>
                            <w:szCs w:val="18"/>
                          </w:rPr>
                        </w:pPr>
                        <w:r w:rsidRPr="00BE534A">
                          <w:rPr>
                            <w:sz w:val="18"/>
                            <w:szCs w:val="18"/>
                          </w:rPr>
                          <w:t>Подпись</w:t>
                        </w:r>
                      </w:p>
                    </w:txbxContent>
                  </v:textbox>
                </v:shape>
                <v:shape id="Надпись 519" o:spid="_x0000_s1240"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" filled="f" stroked="f">
                  <v:textbox inset=".5mm,.5mm,.5mm,0">
                    <w:txbxContent>
                      <w:p w14:paraId="19E86D70" w14:textId="77777777" w:rsidR="00295868" w:rsidRPr="00BE534A" w:rsidRDefault="00295868" w:rsidP="00295868">
                        <w:pPr>
                          <w:ind w:firstLine="0"/>
                          <w:jc w:val="center"/>
                          <w:rPr>
                            <w:sz w:val="18"/>
                            <w:szCs w:val="18"/>
                          </w:rPr>
                        </w:pPr>
                        <w:r w:rsidRPr="00BE534A">
                          <w:rPr>
                            <w:sz w:val="18"/>
                            <w:szCs w:val="18"/>
                          </w:rPr>
                          <w:t>Дата</w:t>
                        </w:r>
                      </w:p>
                    </w:txbxContent>
                  </v:textbox>
                </v:shape>
                <v:shape id="Надпись 520" o:spid="_x0000_s1241"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" filled="f" stroked="f">
                  <v:textbox inset=".5mm,0,.5mm,0">
                    <w:txbxContent>
                      <w:p w14:paraId="18E85544" w14:textId="77777777" w:rsidR="00295868" w:rsidRPr="00BE534A" w:rsidRDefault="00295868" w:rsidP="00295868">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521" o:spid="_x0000_s1242"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" filled="f" stroked="f">
                  <v:textbox inset=".5mm,0,.5mm,0">
                    <w:txbxContent>
                      <w:p w14:paraId="5CF47301" w14:textId="77777777" w:rsidR="00295868" w:rsidRPr="00BE534A" w:rsidRDefault="00295868" w:rsidP="00295868">
                        <w:pPr>
                          <w:ind w:firstLine="0"/>
                          <w:rPr>
                            <w:i/>
                            <w:iCs/>
                            <w:sz w:val="20"/>
                            <w:szCs w:val="20"/>
                          </w:rPr>
                        </w:pPr>
                        <w:r w:rsidRPr="00BE534A">
                          <w:rPr>
                            <w:sz w:val="20"/>
                            <w:szCs w:val="20"/>
                          </w:rPr>
                          <w:t>Пров</w:t>
                        </w:r>
                        <w:r w:rsidRPr="00BE534A">
                          <w:rPr>
                            <w:i/>
                            <w:iCs/>
                            <w:sz w:val="20"/>
                            <w:szCs w:val="20"/>
                          </w:rPr>
                          <w:t>.</w:t>
                        </w:r>
                      </w:p>
                    </w:txbxContent>
                  </v:textbox>
                </v:shape>
                <v:shape id="Надпись 522" o:spid="_x0000_s1243"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" filled="f" stroked="f">
                  <v:textbox inset=".5mm,0,.5mm,0">
                    <w:txbxContent>
                      <w:p w14:paraId="2168E79F" w14:textId="77777777" w:rsidR="00295868" w:rsidRPr="00BE534A" w:rsidRDefault="00295868" w:rsidP="00295868">
                        <w:pPr>
                          <w:ind w:firstLine="0"/>
                          <w:rPr>
                            <w:sz w:val="20"/>
                            <w:szCs w:val="20"/>
                          </w:rPr>
                        </w:pPr>
                        <w:r w:rsidRPr="00BE534A">
                          <w:rPr>
                            <w:sz w:val="20"/>
                            <w:szCs w:val="20"/>
                          </w:rPr>
                          <w:t>Утв.</w:t>
                        </w:r>
                      </w:p>
                    </w:txbxContent>
                  </v:textbox>
                </v:shape>
                <v:shape id="Надпись 523" o:spid="_x0000_s1244"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" filled="f" stroked="f">
                  <v:textbox inset=".5mm,.5mm,.5mm,0">
                    <w:txbxContent>
                      <w:p w14:paraId="6CEB21B2" w14:textId="77777777" w:rsidR="00295868" w:rsidRPr="00A52B8A" w:rsidRDefault="00295868" w:rsidP="00295868">
                        <w:pPr>
                          <w:ind w:firstLine="0"/>
                          <w:jc w:val="center"/>
                          <w:rPr>
                            <w:sz w:val="16"/>
                            <w:szCs w:val="16"/>
                          </w:rPr>
                        </w:pPr>
                        <w:r w:rsidRPr="00BE534A">
                          <w:rPr>
                            <w:sz w:val="18"/>
                            <w:szCs w:val="18"/>
                          </w:rPr>
                          <w:t>Лит</w:t>
                        </w:r>
                        <w:r w:rsidRPr="00A52B8A">
                          <w:rPr>
                            <w:sz w:val="16"/>
                            <w:szCs w:val="16"/>
                          </w:rPr>
                          <w:t>.</w:t>
                        </w:r>
                      </w:p>
                    </w:txbxContent>
                  </v:textbox>
                </v:shape>
                <v:shape id="Надпись 524" o:spid="_x0000_s1245"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" filled="f" stroked="f">
                  <v:textbox inset=".5mm,.5mm,.5mm,0">
                    <w:txbxContent>
                      <w:p w14:paraId="16DD1E30" w14:textId="77777777" w:rsidR="00295868" w:rsidRPr="00BE534A" w:rsidRDefault="00295868" w:rsidP="00295868">
                        <w:pPr>
                          <w:ind w:firstLine="0"/>
                          <w:jc w:val="center"/>
                          <w:rPr>
                            <w:sz w:val="18"/>
                            <w:szCs w:val="18"/>
                          </w:rPr>
                        </w:pPr>
                        <w:r w:rsidRPr="00BE534A">
                          <w:rPr>
                            <w:sz w:val="18"/>
                            <w:szCs w:val="18"/>
                          </w:rPr>
                          <w:t>Лист</w:t>
                        </w:r>
                      </w:p>
                    </w:txbxContent>
                  </v:textbox>
                </v:shape>
                <v:shape id="Надпись 525" o:spid="_x0000_s1246"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" filled="f" stroked="f">
                  <v:textbox inset=".5mm,0,.5mm,0">
                    <w:txbxContent>
                      <w:p w14:paraId="7D823C75" w14:textId="29B90E81" w:rsidR="00295868" w:rsidRPr="0038128A" w:rsidRDefault="000D336F" w:rsidP="00295868">
                        <w:pPr>
                          <w:ind w:firstLine="0"/>
                          <w:jc w:val="center"/>
                          <w:rPr>
                            <w:szCs w:val="28"/>
                          </w:rPr>
                        </w:pPr>
                        <w:r>
                          <w:rPr>
                            <w:szCs w:val="28"/>
                          </w:rPr>
                          <w:t>ДП</w:t>
                        </w:r>
                        <w:r w:rsidR="00295868" w:rsidRPr="0038128A">
                          <w:rPr>
                            <w:szCs w:val="28"/>
                          </w:rPr>
                          <w:t xml:space="preserve"> 0</w:t>
                        </w:r>
                        <w:r>
                          <w:rPr>
                            <w:szCs w:val="28"/>
                          </w:rPr>
                          <w:t>3</w:t>
                        </w:r>
                        <w:r w:rsidR="00295868" w:rsidRPr="0038128A">
                          <w:rPr>
                            <w:szCs w:val="28"/>
                          </w:rPr>
                          <w:t>.00</w:t>
                        </w:r>
                        <w:r>
                          <w:rPr>
                            <w:szCs w:val="28"/>
                          </w:rPr>
                          <w:t xml:space="preserve"> </w:t>
                        </w:r>
                        <w:r w:rsidR="00295868" w:rsidRPr="0038128A">
                          <w:rPr>
                            <w:szCs w:val="28"/>
                          </w:rPr>
                          <w:t>ПЗ</w:t>
                        </w:r>
                      </w:p>
                    </w:txbxContent>
                  </v:textbox>
                </v:shape>
                <v:shape id="Надпись 526" o:spid="_x0000_s1247"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" filled="f" stroked="f">
                  <v:textbox inset=".5mm,0,.5mm,0">
                    <w:txbxContent>
                      <w:p w14:paraId="615B2576" w14:textId="6E5123DB" w:rsidR="0037772F" w:rsidRDefault="0037772F" w:rsidP="00295868">
                        <w:pPr>
                          <w:ind w:firstLine="0"/>
                          <w:jc w:val="center"/>
                          <w:rPr>
                            <w:szCs w:val="28"/>
                          </w:rPr>
                        </w:pPr>
                        <w:r>
                          <w:rPr>
                            <w:szCs w:val="28"/>
                          </w:rPr>
                          <w:t>БГТУ</w:t>
                        </w:r>
                      </w:p>
                      <w:p w14:paraId="7092713A" w14:textId="3F41FB86" w:rsidR="00295868" w:rsidRPr="0038128A" w:rsidRDefault="00295868" w:rsidP="00295868">
                        <w:pPr>
                          <w:ind w:firstLine="0"/>
                          <w:jc w:val="center"/>
                          <w:rPr>
                            <w:szCs w:val="28"/>
                          </w:rPr>
                        </w:pPr>
                        <w:r w:rsidRPr="0038128A">
                          <w:rPr>
                            <w:szCs w:val="28"/>
                          </w:rPr>
                          <w:t>74319000, 2024</w:t>
                        </w:r>
                      </w:p>
                    </w:txbxContent>
                  </v:textbox>
                </v:shape>
                <v:shape id="Надпись 527" o:spid="_x0000_s1248"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" filled="f" stroked="f">
                  <v:textbox inset=".5mm,0,.5mm,0">
                    <w:txbxContent>
                      <w:p w14:paraId="7A21EFB0" w14:textId="64F5A82F" w:rsidR="00295868" w:rsidRPr="0038128A" w:rsidRDefault="0037772F" w:rsidP="00295868">
                        <w:pPr>
                          <w:spacing w:before="240"/>
                          <w:ind w:firstLine="0"/>
                          <w:jc w:val="center"/>
                          <w:rPr>
                            <w:szCs w:val="28"/>
                          </w:rPr>
                        </w:pPr>
                        <w:r>
                          <w:rPr>
                            <w:szCs w:val="28"/>
                          </w:rPr>
                          <w:t>Дизайн</w:t>
                        </w:r>
                      </w:p>
                    </w:txbxContent>
                  </v:textbox>
                </v:shape>
                <v:shape id="Надпись 528" o:spid="_x0000_s1249"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" filled="f" stroked="f">
                  <v:textbox inset=".5mm,0,.5mm,0">
                    <w:txbxContent>
                      <w:p w14:paraId="122DEF9F" w14:textId="77777777" w:rsidR="00295868" w:rsidRPr="00BE534A" w:rsidRDefault="00295868" w:rsidP="00295868">
                        <w:pPr>
                          <w:ind w:firstLine="0"/>
                          <w:rPr>
                            <w:sz w:val="20"/>
                            <w:szCs w:val="20"/>
                          </w:rPr>
                        </w:pPr>
                        <w:r w:rsidRPr="00BE534A">
                          <w:rPr>
                            <w:sz w:val="20"/>
                            <w:szCs w:val="20"/>
                          </w:rPr>
                          <w:t>Н. контр.</w:t>
                        </w:r>
                      </w:p>
                    </w:txbxContent>
                  </v:textbox>
                </v:shape>
                <v:shape id="Надпись 529" o:spid="_x0000_s1250"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" filled="f" stroked="f">
                  <v:textbox inset=".5mm,0,.5mm,0">
                    <w:txbxContent>
                      <w:p w14:paraId="644D5A4F" w14:textId="38BDAE16" w:rsidR="00295868" w:rsidRPr="00BE534A" w:rsidRDefault="0037772F" w:rsidP="00295868">
                        <w:pPr>
                          <w:ind w:firstLine="0"/>
                          <w:rPr>
                            <w:spacing w:val="-6"/>
                            <w:sz w:val="20"/>
                            <w:szCs w:val="20"/>
                          </w:rPr>
                        </w:pPr>
                        <w:r>
                          <w:rPr>
                            <w:spacing w:val="-6"/>
                            <w:sz w:val="20"/>
                            <w:szCs w:val="20"/>
                          </w:rPr>
                          <w:t>Савчук</w:t>
                        </w:r>
                      </w:p>
                      <w:p w14:paraId="068E623E" w14:textId="77777777" w:rsidR="00295868" w:rsidRDefault="00295868" w:rsidP="00295868">
                        <w:pPr>
                          <w:rPr>
                            <w:rFonts w:ascii="Arial" w:hAnsi="Arial" w:cs="Arial"/>
                            <w:sz w:val="20"/>
                            <w:szCs w:val="20"/>
                          </w:rPr>
                        </w:pPr>
                      </w:p>
                      <w:p w14:paraId="1F5B9A53" w14:textId="77777777" w:rsidR="00295868" w:rsidRDefault="00295868" w:rsidP="00295868">
                        <w:pPr>
                          <w:rPr>
                            <w:rFonts w:ascii="Arial" w:hAnsi="Arial" w:cs="Arial"/>
                            <w:sz w:val="20"/>
                            <w:szCs w:val="20"/>
                          </w:rPr>
                        </w:pPr>
                      </w:p>
                    </w:txbxContent>
                  </v:textbox>
                </v:shape>
                <v:shape id="Надпись 530" o:spid="_x0000_s1251"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" filled="f" stroked="f">
                  <v:textbox inset=".5mm,.5mm,.5mm,0">
                    <w:txbxContent>
                      <w:p w14:paraId="567DB77C" w14:textId="77777777" w:rsidR="00295868" w:rsidRPr="00BE534A" w:rsidRDefault="00295868" w:rsidP="00295868">
                        <w:pPr>
                          <w:ind w:firstLine="0"/>
                          <w:jc w:val="center"/>
                          <w:rPr>
                            <w:sz w:val="18"/>
                            <w:szCs w:val="18"/>
                          </w:rPr>
                        </w:pPr>
                        <w:r w:rsidRPr="00BE534A">
                          <w:rPr>
                            <w:sz w:val="18"/>
                            <w:szCs w:val="18"/>
                          </w:rPr>
                          <w:t>у</w:t>
                        </w:r>
                      </w:p>
                    </w:txbxContent>
                  </v:textbox>
                </v:shape>
                <v:shape id="Надпись 531" o:spid="_x0000_s1252"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" filled="f" stroked="f">
                  <v:textbox inset=".5mm,.5mm,.5mm,0">
                    <w:txbxContent>
                      <w:p w14:paraId="61BD7B23" w14:textId="77777777" w:rsidR="00295868" w:rsidRPr="00BE534A" w:rsidRDefault="00295868" w:rsidP="00295868">
                        <w:pPr>
                          <w:ind w:firstLine="0"/>
                          <w:jc w:val="center"/>
                          <w:rPr>
                            <w:sz w:val="18"/>
                            <w:szCs w:val="18"/>
                          </w:rPr>
                        </w:pPr>
                        <w:r w:rsidRPr="00BE534A">
                          <w:rPr>
                            <w:sz w:val="18"/>
                            <w:szCs w:val="18"/>
                          </w:rPr>
                          <w:t>1</w:t>
                        </w:r>
                      </w:p>
                    </w:txbxContent>
                  </v:textbox>
                </v:shape>
                <v:shape id="Надпись 532" o:spid="_x0000_s1253"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" filled="f" stroked="f">
                  <v:textbox inset=".5mm,.5mm,.5mm,0">
                    <w:txbxContent>
                      <w:p w14:paraId="06C8250A" w14:textId="39D9756E" w:rsidR="00295868" w:rsidRPr="00BE534A" w:rsidRDefault="00295868" w:rsidP="00295868">
                        <w:pPr>
                          <w:ind w:firstLine="0"/>
                          <w:jc w:val="center"/>
                          <w:rPr>
                            <w:sz w:val="18"/>
                            <w:szCs w:val="18"/>
                          </w:rPr>
                        </w:pPr>
                        <w:r w:rsidRPr="00BE534A">
                          <w:rPr>
                            <w:sz w:val="18"/>
                            <w:szCs w:val="18"/>
                          </w:rPr>
                          <w:t>1</w:t>
                        </w:r>
                        <w:r w:rsidR="0037772F">
                          <w:rPr>
                            <w:sz w:val="18"/>
                            <w:szCs w:val="18"/>
                          </w:rPr>
                          <w:t>3</w:t>
                        </w:r>
                      </w:p>
                    </w:txbxContent>
                  </v:textbox>
                </v:shape>
                <v:shape id="Надпись 533" o:spid="_x0000_s1254"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" filled="f" stroked="f">
                  <v:textbox inset=".5mm,0,.5mm,0">
                    <w:txbxContent>
                      <w:p w14:paraId="3A253028" w14:textId="77777777" w:rsidR="00295868" w:rsidRPr="00BE534A" w:rsidRDefault="00295868" w:rsidP="00295868">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534" o:spid="_x0000_s1255"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" filled="f" stroked="f">
                  <v:textbox inset=".5mm,0,.5mm,0">
                    <w:txbxContent>
                      <w:p w14:paraId="29B46A07" w14:textId="77777777" w:rsidR="00295868" w:rsidRDefault="00295868" w:rsidP="00295868">
                        <w:pPr>
                          <w:ind w:firstLine="0"/>
                          <w:rPr>
                            <w:rFonts w:ascii="Arial" w:hAnsi="Arial" w:cs="Arial"/>
                            <w:spacing w:val="-6"/>
                            <w:sz w:val="20"/>
                            <w:szCs w:val="20"/>
                          </w:rPr>
                        </w:pPr>
                      </w:p>
                      <w:p w14:paraId="09546431" w14:textId="77777777" w:rsidR="00295868" w:rsidRDefault="00295868" w:rsidP="00295868">
                        <w:pPr>
                          <w:rPr>
                            <w:rFonts w:ascii="Arial" w:hAnsi="Arial" w:cs="Arial"/>
                            <w:sz w:val="20"/>
                            <w:szCs w:val="20"/>
                          </w:rPr>
                        </w:pPr>
                      </w:p>
                      <w:p w14:paraId="05945085" w14:textId="77777777" w:rsidR="00295868" w:rsidRDefault="00295868" w:rsidP="00295868">
                        <w:pPr>
                          <w:rPr>
                            <w:rFonts w:ascii="Arial" w:hAnsi="Arial" w:cs="Arial"/>
                            <w:sz w:val="20"/>
                            <w:szCs w:val="20"/>
                          </w:rPr>
                        </w:pPr>
                      </w:p>
                    </w:txbxContent>
                  </v:textbox>
                </v:shape>
                <w10:wrap anchorx="margin" anchory="margin"/>
              </v:group>
            </w:pict>
          </mc:Fallback>
        </mc:AlternateContent>
      </w:r>
      <w:r>
        <w:rPr>
          <w:noProof/>
          <w:lang w:eastAsia="ru-RU"/>
        </w:rPr>
        <mc:AlternateContent>
          <mc:Choice Requires="wps">
            <w:drawing>
              <wp:anchor distT="0" distB="0" distL="114300" distR="114300" simplePos="0" relativeHeight="251665408" behindDoc="1" locked="0" layoutInCell="1" allowOverlap="1" wp14:anchorId="1040D12B" wp14:editId="675B7E44">
                <wp:simplePos x="0" y="0"/>
                <wp:positionH relativeFrom="page">
                  <wp:posOffset>648335</wp:posOffset>
                </wp:positionH>
                <wp:positionV relativeFrom="page">
                  <wp:posOffset>9613265</wp:posOffset>
                </wp:positionV>
                <wp:extent cx="6659880" cy="0"/>
                <wp:effectExtent l="635" t="2540" r="0" b="0"/>
                <wp:wrapNone/>
                <wp:docPr id="535" name="Прямая соединительная линия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BED236" id="Прямая соединительная линия 535"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" stroked="f">
                <w10:wrap anchorx="page" anchory="page"/>
              </v:line>
            </w:pict>
          </mc:Fallback>
        </mc:AlternateContent>
      </w:r>
      <w:r>
        <w:t>3 Дизайн</w:t>
      </w:r>
      <w:bookmarkEnd w:id="23"/>
    </w:p>
    <w:p w14:paraId="04E417A0" w14:textId="5247B270" w:rsidR="00016009" w:rsidRPr="00774761" w:rsidRDefault="008B0AA7" w:rsidP="00016009">
      <w:r>
        <w:t>Дизайн сайта</w:t>
      </w:r>
      <w:r w:rsidRPr="008B0AA7">
        <w:t xml:space="preserve"> </w:t>
      </w:r>
      <w:r w:rsidRPr="00525FA3">
        <w:t>–</w:t>
      </w:r>
      <w:r>
        <w:t xml:space="preserve"> первое,</w:t>
      </w:r>
      <w:r w:rsidR="000A6ABD">
        <w:t xml:space="preserve"> на </w:t>
      </w:r>
      <w:r>
        <w:t xml:space="preserve">что обращает своё внимание пользователь. Он позволяет </w:t>
      </w:r>
      <w:r w:rsidR="00A74126">
        <w:t>сформировать</w:t>
      </w:r>
      <w:r>
        <w:t xml:space="preserve"> первое впечатление</w:t>
      </w:r>
      <w:r w:rsidR="000A6ABD">
        <w:t xml:space="preserve"> о </w:t>
      </w:r>
      <w:r w:rsidR="00A74126">
        <w:t>бренде</w:t>
      </w:r>
      <w:r>
        <w:t>, акцентировать внимание пользователя</w:t>
      </w:r>
      <w:r w:rsidR="000A6ABD">
        <w:t xml:space="preserve"> и </w:t>
      </w:r>
      <w:r w:rsidR="00DE70C1">
        <w:t>направ</w:t>
      </w:r>
      <w:r w:rsidR="00A74126">
        <w:t>ить</w:t>
      </w:r>
      <w:r w:rsidRPr="008B0AA7">
        <w:t xml:space="preserve"> </w:t>
      </w:r>
      <w:r w:rsidR="00176791">
        <w:t>его</w:t>
      </w:r>
      <w:r w:rsidRPr="008B0AA7">
        <w:t xml:space="preserve"> принять решение</w:t>
      </w:r>
      <w:r w:rsidR="000A6ABD">
        <w:t xml:space="preserve"> о </w:t>
      </w:r>
      <w:r w:rsidRPr="008B0AA7">
        <w:t>приобретении того или иного продукта или услуги</w:t>
      </w:r>
      <w:r w:rsidR="00A74126">
        <w:t xml:space="preserve">, </w:t>
      </w:r>
      <w:r w:rsidR="00176791">
        <w:t>привлечь новых клиентов,</w:t>
      </w:r>
      <w:r w:rsidR="000A6ABD">
        <w:t xml:space="preserve"> а </w:t>
      </w:r>
      <w:r w:rsidR="00A74126">
        <w:t>также повысить узнаваемость</w:t>
      </w:r>
      <w:r w:rsidR="000A6ABD">
        <w:t xml:space="preserve"> и </w:t>
      </w:r>
      <w:r w:rsidR="00A74126">
        <w:t>посещаемость</w:t>
      </w:r>
      <w:r>
        <w:t xml:space="preserve">. </w:t>
      </w:r>
      <w:r w:rsidR="00DE70C1">
        <w:t>Кроме того, у</w:t>
      </w:r>
      <w:r>
        <w:t>добный</w:t>
      </w:r>
      <w:r w:rsidR="000A6ABD">
        <w:t xml:space="preserve"> и </w:t>
      </w:r>
      <w:r>
        <w:t xml:space="preserve">сбалансированный дизайн </w:t>
      </w:r>
      <w:r w:rsidR="00DE70C1">
        <w:t>помогает</w:t>
      </w:r>
      <w:r w:rsidR="00176791">
        <w:t xml:space="preserve"> лучше</w:t>
      </w:r>
      <w:r w:rsidR="00DE70C1">
        <w:t xml:space="preserve"> воспринимать информацию</w:t>
      </w:r>
      <w:r w:rsidR="00FA25E7">
        <w:t xml:space="preserve">, </w:t>
      </w:r>
      <w:r w:rsidR="00A74126">
        <w:t xml:space="preserve">предоставляет возможность </w:t>
      </w:r>
      <w:r w:rsidR="00DE70C1">
        <w:t>быстро ориентироваться</w:t>
      </w:r>
      <w:r w:rsidR="000A6ABD">
        <w:t xml:space="preserve"> на </w:t>
      </w:r>
      <w:r w:rsidR="00DE70C1">
        <w:t>сайте</w:t>
      </w:r>
      <w:r w:rsidR="000A6ABD">
        <w:t xml:space="preserve"> и </w:t>
      </w:r>
      <w:r w:rsidR="00FA25E7">
        <w:t>удержит посетителя</w:t>
      </w:r>
      <w:r w:rsidR="000A6ABD">
        <w:t xml:space="preserve"> на </w:t>
      </w:r>
      <w:r w:rsidR="00FA25E7">
        <w:t>сайте,</w:t>
      </w:r>
      <w:r w:rsidR="000A6ABD">
        <w:t xml:space="preserve"> а </w:t>
      </w:r>
      <w:r w:rsidR="00FA25E7">
        <w:t>неудобный, непонятный</w:t>
      </w:r>
      <w:r w:rsidR="000A6ABD">
        <w:t xml:space="preserve"> и </w:t>
      </w:r>
      <w:r w:rsidR="00FA25E7">
        <w:t>скучный</w:t>
      </w:r>
      <w:r w:rsidR="00A74126">
        <w:t xml:space="preserve"> </w:t>
      </w:r>
      <w:r w:rsidR="00FA25E7">
        <w:t xml:space="preserve">дизайн его оттолкнёт. </w:t>
      </w:r>
      <w:r w:rsidR="00DE70C1">
        <w:t>Поэтому</w:t>
      </w:r>
      <w:r w:rsidR="00F432AD">
        <w:t xml:space="preserve"> создание качественного</w:t>
      </w:r>
      <w:r w:rsidR="00DE70C1">
        <w:t xml:space="preserve"> </w:t>
      </w:r>
      <w:r w:rsidR="00176791">
        <w:t xml:space="preserve">дизайна веб-сайта </w:t>
      </w:r>
      <w:r w:rsidR="00DE70C1">
        <w:t>является одним из важнейших этапов</w:t>
      </w:r>
      <w:r w:rsidR="000A6ABD">
        <w:t xml:space="preserve"> в </w:t>
      </w:r>
      <w:r w:rsidR="00F432AD">
        <w:t>проектировании</w:t>
      </w:r>
      <w:r w:rsidR="00DE70C1">
        <w:t xml:space="preserve"> веб-сайта.</w:t>
      </w:r>
    </w:p>
    <w:p w14:paraId="551BF49B" w14:textId="5435B9B5" w:rsidR="00AE2803" w:rsidRDefault="00000790" w:rsidP="009901B9">
      <w:pPr>
        <w:pStyle w:val="af7"/>
        <w:outlineLvl w:val="1"/>
      </w:pPr>
      <w:bookmarkStart w:id="24" w:name="_Toc166885153"/>
      <w:r>
        <w:t>3</w:t>
      </w:r>
      <w:r w:rsidR="009901B9">
        <w:t>.</w:t>
      </w:r>
      <w:r>
        <w:t>1</w:t>
      </w:r>
      <w:r w:rsidR="009901B9">
        <w:t> </w:t>
      </w:r>
      <w:r w:rsidR="00016009">
        <w:t>Типографика</w:t>
      </w:r>
      <w:bookmarkEnd w:id="24"/>
    </w:p>
    <w:p w14:paraId="48C170A8" w14:textId="3D6A5DC5" w:rsidR="004A1FF8" w:rsidRDefault="00016009" w:rsidP="00753FAB">
      <w:bookmarkStart w:id="25" w:name="_Toc38289965"/>
      <w:bookmarkStart w:id="26" w:name="_Toc69604943"/>
      <w:bookmarkStart w:id="27" w:name="_Toc69604971"/>
      <w:bookmarkStart w:id="28" w:name="_Toc69604982"/>
      <w:bookmarkStart w:id="29" w:name="_Toc69604996"/>
      <w:bookmarkStart w:id="30" w:name="_Toc69653496"/>
      <w:bookmarkStart w:id="31" w:name="_Toc163754123"/>
      <w:r w:rsidRPr="00850DA6">
        <w:t>Основная часть информации</w:t>
      </w:r>
      <w:r w:rsidR="000A6ABD">
        <w:t xml:space="preserve"> на </w:t>
      </w:r>
      <w:r w:rsidRPr="00850DA6">
        <w:t>сайте предоставляется</w:t>
      </w:r>
      <w:r w:rsidR="000A6ABD">
        <w:t xml:space="preserve"> в </w:t>
      </w:r>
      <w:r w:rsidRPr="00850DA6">
        <w:t>текстовом виде.</w:t>
      </w:r>
      <w:r w:rsidR="004B76E7" w:rsidRPr="00850DA6">
        <w:t xml:space="preserve"> Выбор шрифта является одной из главных составляющих, формирующих внешний вид</w:t>
      </w:r>
      <w:r w:rsidR="00785817" w:rsidRPr="00850DA6">
        <w:t xml:space="preserve"> веб-ресурса</w:t>
      </w:r>
      <w:r w:rsidR="004B76E7" w:rsidRPr="00850DA6">
        <w:t xml:space="preserve">. </w:t>
      </w:r>
      <w:r w:rsidR="00785817" w:rsidRPr="00850DA6">
        <w:t>Шрифт, выбранный</w:t>
      </w:r>
      <w:r w:rsidR="000A6ABD">
        <w:t xml:space="preserve"> для </w:t>
      </w:r>
      <w:r w:rsidR="00785817" w:rsidRPr="00850DA6">
        <w:t>сайта, должен удовлетворять следующим условиям: он должен быть простым</w:t>
      </w:r>
      <w:r w:rsidR="000A6ABD">
        <w:t xml:space="preserve"> и </w:t>
      </w:r>
      <w:r w:rsidR="00785817" w:rsidRPr="00850DA6">
        <w:t>понятным,</w:t>
      </w:r>
      <w:r w:rsidR="000A6ABD">
        <w:t xml:space="preserve"> а </w:t>
      </w:r>
      <w:r w:rsidR="00785817" w:rsidRPr="00850DA6">
        <w:t>текст</w:t>
      </w:r>
      <w:r w:rsidR="000A6ABD">
        <w:t xml:space="preserve"> на </w:t>
      </w:r>
      <w:r w:rsidR="00785817" w:rsidRPr="00850DA6">
        <w:t>нем должен быть легко читаемым.</w:t>
      </w:r>
      <w:r w:rsidR="00A961AF" w:rsidRPr="00850DA6">
        <w:t xml:space="preserve"> Поэтому</w:t>
      </w:r>
      <w:r w:rsidR="000A6ABD">
        <w:t xml:space="preserve"> для </w:t>
      </w:r>
      <w:r w:rsidR="00A961AF" w:rsidRPr="00850DA6">
        <w:t xml:space="preserve">оформления основного текста был выбран шрифт </w:t>
      </w:r>
      <w:proofErr w:type="spellStart"/>
      <w:r w:rsidR="00A961AF" w:rsidRPr="00850DA6">
        <w:t>Raleway</w:t>
      </w:r>
      <w:proofErr w:type="spellEnd"/>
      <w:r w:rsidR="00D46AC1" w:rsidRPr="00850DA6">
        <w:t xml:space="preserve"> – аккуратный шрифт без засечек, </w:t>
      </w:r>
      <w:r w:rsidR="00850DA6" w:rsidRPr="00850DA6">
        <w:t>представленный</w:t>
      </w:r>
      <w:r w:rsidR="000A6ABD">
        <w:t xml:space="preserve"> на рисунке </w:t>
      </w:r>
      <w:r w:rsidR="00850DA6" w:rsidRPr="00850DA6">
        <w:t xml:space="preserve">3.1. </w:t>
      </w:r>
      <w:r w:rsidR="00753FAB">
        <w:t>Размер</w:t>
      </w:r>
      <w:r w:rsidR="00753FAB" w:rsidRPr="00850DA6">
        <w:t xml:space="preserve"> основного текста 16 </w:t>
      </w:r>
      <w:r w:rsidR="00F67534">
        <w:rPr>
          <w:lang w:val="en-US"/>
        </w:rPr>
        <w:t>px</w:t>
      </w:r>
      <w:r w:rsidR="00753FAB" w:rsidRPr="00850DA6">
        <w:t>. При таком размере текст хорошо воспринимаются, при этом не перегружа</w:t>
      </w:r>
      <w:r w:rsidR="0039204C">
        <w:t>ет</w:t>
      </w:r>
      <w:r w:rsidR="00753FAB">
        <w:t xml:space="preserve"> внешний вид</w:t>
      </w:r>
      <w:r w:rsidR="00753FAB" w:rsidRPr="00850DA6">
        <w:t xml:space="preserve"> сайт</w:t>
      </w:r>
      <w:r w:rsidR="00753FAB">
        <w:t>а</w:t>
      </w:r>
      <w:r w:rsidR="00753FAB" w:rsidRPr="00850DA6">
        <w:t>.</w:t>
      </w:r>
    </w:p>
    <w:p w14:paraId="1FC9FE6F" w14:textId="07EDA708" w:rsidR="00774761" w:rsidRDefault="00774761" w:rsidP="004A1FF8">
      <w:pPr>
        <w:pStyle w:val="a7"/>
        <w:rPr>
          <w:shd w:val="clear" w:color="auto" w:fill="FFFFFF"/>
        </w:rPr>
      </w:pPr>
      <w:r w:rsidRPr="00850DA6">
        <w:rPr>
          <w:noProof/>
        </w:rPr>
        <w:drawing>
          <wp:inline distT="0" distB="0" distL="0" distR="0" wp14:anchorId="75C593F6" wp14:editId="37CA2D45">
            <wp:extent cx="5719242" cy="2171700"/>
            <wp:effectExtent l="0" t="0" r="0" b="0"/>
            <wp:docPr id="4" name="Рисунок 4" descr="C:\Users\Katrin\Downloads\abc-11192_8c8f758d1ad0d7cc9c953eaee36bef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rin\Downloads\abc-11192_8c8f758d1ad0d7cc9c953eaee36bef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776" cy="2173042"/>
                    </a:xfrm>
                    <a:prstGeom prst="rect">
                      <a:avLst/>
                    </a:prstGeom>
                    <a:noFill/>
                    <a:ln>
                      <a:noFill/>
                    </a:ln>
                  </pic:spPr>
                </pic:pic>
              </a:graphicData>
            </a:graphic>
          </wp:inline>
        </w:drawing>
      </w:r>
    </w:p>
    <w:p w14:paraId="2332B667" w14:textId="0365C706" w:rsidR="00774761" w:rsidRPr="001977DE" w:rsidRDefault="00774761" w:rsidP="00850DA6">
      <w:pPr>
        <w:pStyle w:val="a8"/>
      </w:pPr>
      <w:r>
        <w:t>Рисунок </w:t>
      </w:r>
      <w:r w:rsidR="00850DA6">
        <w:t>3</w:t>
      </w:r>
      <w:r w:rsidRPr="001977DE">
        <w:t>.</w:t>
      </w:r>
      <w:r w:rsidR="00850DA6">
        <w:t>1</w:t>
      </w:r>
      <w:r w:rsidRPr="001977DE">
        <w:t xml:space="preserve"> – Шрифт </w:t>
      </w:r>
      <w:proofErr w:type="spellStart"/>
      <w:r w:rsidRPr="00AF5A56">
        <w:rPr>
          <w:rStyle w:val="normaltextrun"/>
          <w:color w:val="000000"/>
          <w:shd w:val="clear" w:color="auto" w:fill="FFFFFF"/>
        </w:rPr>
        <w:t>Raleway</w:t>
      </w:r>
      <w:proofErr w:type="spellEnd"/>
    </w:p>
    <w:p w14:paraId="25E672BB" w14:textId="53386977" w:rsidR="00774761" w:rsidRPr="00404FEE" w:rsidRDefault="00774761" w:rsidP="00DE6936">
      <w:pPr>
        <w:rPr>
          <w:color w:val="000000"/>
          <w:shd w:val="clear" w:color="auto" w:fill="FFFFFF"/>
        </w:rPr>
      </w:pPr>
      <w:r>
        <w:rPr>
          <w:color w:val="000000"/>
          <w:shd w:val="clear" w:color="auto" w:fill="FFFFFF"/>
        </w:rPr>
        <w:t xml:space="preserve">Для </w:t>
      </w:r>
      <w:r w:rsidRPr="008161E4">
        <w:rPr>
          <w:color w:val="000000"/>
          <w:shd w:val="clear" w:color="auto" w:fill="FFFFFF"/>
        </w:rPr>
        <w:t xml:space="preserve">заголовков </w:t>
      </w:r>
      <w:r>
        <w:rPr>
          <w:color w:val="000000"/>
          <w:shd w:val="clear" w:color="auto" w:fill="FFFFFF"/>
        </w:rPr>
        <w:t xml:space="preserve">был выбран шрифт </w:t>
      </w:r>
      <w:proofErr w:type="spellStart"/>
      <w:r w:rsidRPr="0089365D">
        <w:rPr>
          <w:color w:val="000000"/>
          <w:shd w:val="clear" w:color="auto" w:fill="FFFFFF"/>
        </w:rPr>
        <w:t>Lighthaus</w:t>
      </w:r>
      <w:proofErr w:type="spellEnd"/>
      <w:r w:rsidRPr="00C71E1F">
        <w:t xml:space="preserve"> –</w:t>
      </w:r>
      <w:r>
        <w:t xml:space="preserve"> шрифт</w:t>
      </w:r>
      <w:r w:rsidR="000A6ABD">
        <w:t xml:space="preserve"> с </w:t>
      </w:r>
      <w:r>
        <w:t>засечками</w:t>
      </w:r>
      <w:r>
        <w:rPr>
          <w:color w:val="000000"/>
          <w:shd w:val="clear" w:color="auto" w:fill="FFFFFF"/>
        </w:rPr>
        <w:t>,</w:t>
      </w:r>
      <w:r w:rsidRPr="0089365D">
        <w:t xml:space="preserve"> </w:t>
      </w:r>
      <w:r>
        <w:t>придающий динамику</w:t>
      </w:r>
      <w:r w:rsidR="000A6ABD">
        <w:t xml:space="preserve"> и </w:t>
      </w:r>
      <w:r>
        <w:t>ажурность надписи</w:t>
      </w:r>
      <w:r w:rsidRPr="003A62D7">
        <w:t xml:space="preserve"> </w:t>
      </w:r>
      <w:r>
        <w:rPr>
          <w:rStyle w:val="normaltextrun"/>
          <w:color w:val="000000"/>
          <w:shd w:val="clear" w:color="auto" w:fill="FFFFFF"/>
        </w:rPr>
        <w:t>(рис</w:t>
      </w:r>
      <w:r w:rsidR="00784440">
        <w:rPr>
          <w:rStyle w:val="normaltextrun"/>
          <w:color w:val="000000"/>
          <w:shd w:val="clear" w:color="auto" w:fill="FFFFFF"/>
        </w:rPr>
        <w:t>унок</w:t>
      </w:r>
      <w:r>
        <w:rPr>
          <w:rStyle w:val="normaltextrun"/>
          <w:color w:val="000000"/>
          <w:shd w:val="clear" w:color="auto" w:fill="FFFFFF"/>
        </w:rPr>
        <w:t xml:space="preserve"> 3.</w:t>
      </w:r>
      <w:r w:rsidR="00784440">
        <w:rPr>
          <w:rStyle w:val="normaltextrun"/>
          <w:color w:val="000000"/>
          <w:shd w:val="clear" w:color="auto" w:fill="FFFFFF"/>
        </w:rPr>
        <w:t>2</w:t>
      </w:r>
      <w:r>
        <w:rPr>
          <w:rStyle w:val="normaltextrun"/>
          <w:color w:val="000000"/>
          <w:shd w:val="clear" w:color="auto" w:fill="FFFFFF"/>
        </w:rPr>
        <w:t xml:space="preserve">). </w:t>
      </w:r>
      <w:r w:rsidR="00DF3607">
        <w:rPr>
          <w:rStyle w:val="normaltextrun"/>
          <w:color w:val="000000"/>
          <w:shd w:val="clear" w:color="auto" w:fill="FFFFFF"/>
        </w:rPr>
        <w:t>Он хорошо сочетается</w:t>
      </w:r>
      <w:r w:rsidR="000A6ABD">
        <w:rPr>
          <w:rStyle w:val="normaltextrun"/>
          <w:color w:val="000000"/>
          <w:shd w:val="clear" w:color="auto" w:fill="FFFFFF"/>
        </w:rPr>
        <w:t xml:space="preserve"> с </w:t>
      </w:r>
      <w:r w:rsidR="00DF3607">
        <w:rPr>
          <w:rStyle w:val="normaltextrun"/>
          <w:color w:val="000000"/>
          <w:shd w:val="clear" w:color="auto" w:fill="FFFFFF"/>
        </w:rPr>
        <w:t>основным шрифтом</w:t>
      </w:r>
      <w:r w:rsidR="000A6ABD">
        <w:rPr>
          <w:rStyle w:val="normaltextrun"/>
          <w:color w:val="000000"/>
          <w:shd w:val="clear" w:color="auto" w:fill="FFFFFF"/>
        </w:rPr>
        <w:t xml:space="preserve"> и </w:t>
      </w:r>
      <w:r w:rsidR="000C41B8">
        <w:rPr>
          <w:rStyle w:val="normaltextrun"/>
          <w:color w:val="000000"/>
          <w:shd w:val="clear" w:color="auto" w:fill="FFFFFF"/>
        </w:rPr>
        <w:t>делает сайт</w:t>
      </w:r>
      <w:r w:rsidR="00DF3607">
        <w:rPr>
          <w:rStyle w:val="normaltextrun"/>
          <w:color w:val="000000"/>
          <w:shd w:val="clear" w:color="auto" w:fill="FFFFFF"/>
        </w:rPr>
        <w:t xml:space="preserve"> </w:t>
      </w:r>
      <w:r w:rsidR="003F1807">
        <w:rPr>
          <w:rStyle w:val="normaltextrun"/>
          <w:color w:val="000000"/>
          <w:shd w:val="clear" w:color="auto" w:fill="FFFFFF"/>
        </w:rPr>
        <w:t>уникальн</w:t>
      </w:r>
      <w:r w:rsidR="000C41B8">
        <w:rPr>
          <w:rStyle w:val="normaltextrun"/>
          <w:color w:val="000000"/>
          <w:shd w:val="clear" w:color="auto" w:fill="FFFFFF"/>
        </w:rPr>
        <w:t>ым</w:t>
      </w:r>
      <w:r w:rsidR="000A6ABD">
        <w:rPr>
          <w:rStyle w:val="normaltextrun"/>
          <w:color w:val="000000"/>
          <w:shd w:val="clear" w:color="auto" w:fill="FFFFFF"/>
        </w:rPr>
        <w:t xml:space="preserve"> и </w:t>
      </w:r>
      <w:r w:rsidR="0048266B">
        <w:rPr>
          <w:rStyle w:val="normaltextrun"/>
          <w:color w:val="000000"/>
          <w:shd w:val="clear" w:color="auto" w:fill="FFFFFF"/>
        </w:rPr>
        <w:t>современн</w:t>
      </w:r>
      <w:r w:rsidR="000C41B8">
        <w:rPr>
          <w:rStyle w:val="normaltextrun"/>
          <w:color w:val="000000"/>
          <w:shd w:val="clear" w:color="auto" w:fill="FFFFFF"/>
        </w:rPr>
        <w:t>ым</w:t>
      </w:r>
      <w:r w:rsidR="003F1807">
        <w:rPr>
          <w:rStyle w:val="normaltextrun"/>
          <w:color w:val="000000"/>
          <w:shd w:val="clear" w:color="auto" w:fill="FFFFFF"/>
        </w:rPr>
        <w:t>.</w:t>
      </w:r>
      <w:r w:rsidR="00CE07D7">
        <w:rPr>
          <w:rStyle w:val="normaltextrun"/>
          <w:color w:val="000000"/>
          <w:shd w:val="clear" w:color="auto" w:fill="FFFFFF"/>
        </w:rPr>
        <w:t xml:space="preserve"> Размер шрифта</w:t>
      </w:r>
      <w:r w:rsidR="000A6ABD">
        <w:rPr>
          <w:rStyle w:val="normaltextrun"/>
          <w:color w:val="000000"/>
          <w:shd w:val="clear" w:color="auto" w:fill="FFFFFF"/>
        </w:rPr>
        <w:t xml:space="preserve"> для </w:t>
      </w:r>
      <w:r w:rsidR="00CE07D7">
        <w:rPr>
          <w:spacing w:val="-4"/>
        </w:rPr>
        <w:t>заголовков равен 32 </w:t>
      </w:r>
      <w:r w:rsidR="00CE07D7">
        <w:rPr>
          <w:spacing w:val="-4"/>
          <w:lang w:val="en-US"/>
        </w:rPr>
        <w:t>px</w:t>
      </w:r>
      <w:r w:rsidR="00CE07D7">
        <w:rPr>
          <w:spacing w:val="-4"/>
        </w:rPr>
        <w:t>, что выделяет его</w:t>
      </w:r>
      <w:r w:rsidR="000A6ABD">
        <w:rPr>
          <w:spacing w:val="-4"/>
        </w:rPr>
        <w:t xml:space="preserve"> на </w:t>
      </w:r>
      <w:r w:rsidR="00CE07D7">
        <w:rPr>
          <w:spacing w:val="-4"/>
        </w:rPr>
        <w:t>странице</w:t>
      </w:r>
      <w:r w:rsidR="000A6ABD">
        <w:rPr>
          <w:spacing w:val="-4"/>
        </w:rPr>
        <w:t xml:space="preserve"> и </w:t>
      </w:r>
      <w:r w:rsidR="00CE07D7">
        <w:rPr>
          <w:spacing w:val="-4"/>
        </w:rPr>
        <w:t>привлекает внимание.</w:t>
      </w:r>
      <w:r w:rsidR="00333CA7">
        <w:rPr>
          <w:rStyle w:val="normaltextrun"/>
          <w:color w:val="000000"/>
          <w:shd w:val="clear" w:color="auto" w:fill="FFFFFF"/>
        </w:rPr>
        <w:br w:type="page"/>
      </w:r>
    </w:p>
    <w:p w14:paraId="6EB2B58B" w14:textId="77777777" w:rsidR="00306D5C" w:rsidRDefault="00306D5C" w:rsidP="00404FEE">
      <w:pPr>
        <w:pStyle w:val="a7"/>
        <w:sectPr w:rsidR="00306D5C" w:rsidSect="005222EA">
          <w:headerReference w:type="default" r:id="rId36"/>
          <w:pgSz w:w="11906" w:h="16838" w:code="9"/>
          <w:pgMar w:top="1134" w:right="567" w:bottom="851" w:left="1304" w:header="709" w:footer="709" w:gutter="0"/>
          <w:cols w:space="708"/>
          <w:docGrid w:linePitch="381"/>
        </w:sectPr>
      </w:pPr>
    </w:p>
    <w:p w14:paraId="002F1105" w14:textId="1C150D7A" w:rsidR="00774761" w:rsidRDefault="00774761" w:rsidP="00404FEE">
      <w:pPr>
        <w:pStyle w:val="a7"/>
      </w:pPr>
      <w:r w:rsidRPr="00404FEE">
        <w:rPr>
          <w:noProof/>
        </w:rPr>
        <w:lastRenderedPageBreak/>
        <w:drawing>
          <wp:inline distT="0" distB="0" distL="0" distR="0" wp14:anchorId="62378602" wp14:editId="1EE67994">
            <wp:extent cx="3004457" cy="4158786"/>
            <wp:effectExtent l="0" t="0" r="5715" b="0"/>
            <wp:docPr id="15" name="Рисунок 15" descr="C:\Users\Katrin\Downloads\SHrift-Lighthaus-pr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rin\Downloads\SHrift-Lighthaus-primer.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243" r="15637" b="4323"/>
                    <a:stretch/>
                  </pic:blipFill>
                  <pic:spPr bwMode="auto">
                    <a:xfrm>
                      <a:off x="0" y="0"/>
                      <a:ext cx="3022025" cy="4183103"/>
                    </a:xfrm>
                    <a:prstGeom prst="rect">
                      <a:avLst/>
                    </a:prstGeom>
                    <a:noFill/>
                    <a:ln>
                      <a:noFill/>
                    </a:ln>
                    <a:extLst>
                      <a:ext uri="{53640926-AAD7-44D8-BBD7-CCE9431645EC}">
                        <a14:shadowObscured xmlns:a14="http://schemas.microsoft.com/office/drawing/2010/main"/>
                      </a:ext>
                    </a:extLst>
                  </pic:spPr>
                </pic:pic>
              </a:graphicData>
            </a:graphic>
          </wp:inline>
        </w:drawing>
      </w:r>
    </w:p>
    <w:p w14:paraId="28ACA696" w14:textId="7658F99C" w:rsidR="00774761" w:rsidRPr="00733BCB" w:rsidRDefault="00774761" w:rsidP="00404FEE">
      <w:pPr>
        <w:pStyle w:val="a8"/>
      </w:pPr>
      <w:r>
        <w:t>Рисунок 3</w:t>
      </w:r>
      <w:r w:rsidRPr="001977DE">
        <w:t>.</w:t>
      </w:r>
      <w:r w:rsidR="00404FEE">
        <w:t>2</w:t>
      </w:r>
      <w:r w:rsidRPr="001977DE">
        <w:t xml:space="preserve"> – Шрифт </w:t>
      </w:r>
      <w:proofErr w:type="spellStart"/>
      <w:r w:rsidRPr="0089365D">
        <w:rPr>
          <w:shd w:val="clear" w:color="auto" w:fill="FFFFFF"/>
        </w:rPr>
        <w:t>Lighthaus</w:t>
      </w:r>
      <w:proofErr w:type="spellEnd"/>
      <w:r>
        <w:t xml:space="preserve"> </w:t>
      </w:r>
    </w:p>
    <w:p w14:paraId="2D093BED" w14:textId="56800DE6" w:rsidR="000A4EA8" w:rsidRDefault="000A4EA8" w:rsidP="000A4EA8">
      <w:r>
        <w:rPr>
          <w:bCs/>
          <w:szCs w:val="28"/>
        </w:rPr>
        <w:t>Сочетание данных двух шрифтов подчёркивают элегантность</w:t>
      </w:r>
      <w:r w:rsidR="000A6ABD">
        <w:rPr>
          <w:bCs/>
          <w:szCs w:val="28"/>
        </w:rPr>
        <w:t xml:space="preserve"> и </w:t>
      </w:r>
      <w:r>
        <w:rPr>
          <w:bCs/>
          <w:szCs w:val="28"/>
        </w:rPr>
        <w:t>легкость.</w:t>
      </w:r>
    </w:p>
    <w:p w14:paraId="6209CED1" w14:textId="2C91A708" w:rsidR="00333CA7" w:rsidRDefault="00333CA7" w:rsidP="000A4EA8">
      <w:r>
        <w:t>В большинстве блоков сайта цвет основного текста, заголовков</w:t>
      </w:r>
      <w:r w:rsidR="000A6ABD">
        <w:t xml:space="preserve"> и </w:t>
      </w:r>
      <w:r>
        <w:t>подзаголовков темный, контрактный</w:t>
      </w:r>
      <w:r w:rsidR="000A6ABD">
        <w:t xml:space="preserve"> к </w:t>
      </w:r>
      <w:r>
        <w:t xml:space="preserve">светлому фону. </w:t>
      </w:r>
    </w:p>
    <w:p w14:paraId="7900F431" w14:textId="1E62CA9F" w:rsidR="006D034C" w:rsidRDefault="006D034C" w:rsidP="006D034C">
      <w:pPr>
        <w:pStyle w:val="af7"/>
        <w:outlineLvl w:val="1"/>
      </w:pPr>
      <w:bookmarkStart w:id="32" w:name="_Toc166885154"/>
      <w:r>
        <w:t>3.2 Цветовая схема</w:t>
      </w:r>
      <w:bookmarkEnd w:id="32"/>
    </w:p>
    <w:p w14:paraId="5F150F40" w14:textId="55596C9F" w:rsidR="007F37DD" w:rsidRPr="00482155" w:rsidRDefault="007F37DD" w:rsidP="00482155">
      <w:pPr>
        <w:pBdr>
          <w:top w:val="nil"/>
          <w:left w:val="nil"/>
          <w:bottom w:val="nil"/>
          <w:right w:val="nil"/>
          <w:between w:val="nil"/>
        </w:pBdr>
        <w:rPr>
          <w:color w:val="000000"/>
        </w:rPr>
      </w:pPr>
      <w:r w:rsidRPr="007F37DD">
        <w:t xml:space="preserve">Цветовая схема сайта </w:t>
      </w:r>
      <w:r>
        <w:rPr>
          <w:bCs/>
          <w:szCs w:val="28"/>
        </w:rPr>
        <w:t>–</w:t>
      </w:r>
      <w:r w:rsidRPr="007F37DD">
        <w:t xml:space="preserve"> это набор цветов, которые используются</w:t>
      </w:r>
      <w:r w:rsidR="000A6ABD">
        <w:t xml:space="preserve"> для </w:t>
      </w:r>
      <w:r w:rsidRPr="007F37DD">
        <w:t>различных элементов дизайна, включая фон, текст, кнопки</w:t>
      </w:r>
      <w:r w:rsidR="000A6ABD">
        <w:t xml:space="preserve"> и </w:t>
      </w:r>
      <w:r w:rsidRPr="007F37DD">
        <w:t>графику. Гармоничная цветовая схема создает визуально привлекательный</w:t>
      </w:r>
      <w:r w:rsidR="000A6ABD">
        <w:t xml:space="preserve"> и </w:t>
      </w:r>
      <w:r w:rsidRPr="007F37DD">
        <w:t xml:space="preserve">легко воспринимаемый сайт. </w:t>
      </w:r>
      <w:r>
        <w:t>Цветовое решение дизайнерских элементов влияет</w:t>
      </w:r>
      <w:r w:rsidR="000A6ABD">
        <w:t xml:space="preserve"> на </w:t>
      </w:r>
      <w:r>
        <w:t>восприятие информации, заложенной</w:t>
      </w:r>
      <w:r w:rsidR="000A6ABD">
        <w:t xml:space="preserve"> в </w:t>
      </w:r>
      <w:r>
        <w:t>них.</w:t>
      </w:r>
      <w:r w:rsidRPr="007F37DD">
        <w:t xml:space="preserve"> </w:t>
      </w:r>
      <w:r w:rsidR="00482155">
        <w:rPr>
          <w:rFonts w:eastAsia="Times New Roman"/>
          <w:color w:val="000000"/>
          <w:szCs w:val="28"/>
        </w:rPr>
        <w:t>Цвета</w:t>
      </w:r>
      <w:r w:rsidR="000A6ABD">
        <w:rPr>
          <w:rFonts w:eastAsia="Times New Roman"/>
          <w:color w:val="000000"/>
          <w:szCs w:val="28"/>
        </w:rPr>
        <w:t xml:space="preserve"> на </w:t>
      </w:r>
      <w:r w:rsidR="00482155">
        <w:rPr>
          <w:rFonts w:eastAsia="Times New Roman"/>
          <w:color w:val="000000"/>
          <w:szCs w:val="28"/>
        </w:rPr>
        <w:t>веб-сайте должны гармонировать между собой, необходимо выделить цвета</w:t>
      </w:r>
      <w:r w:rsidR="000A6ABD">
        <w:rPr>
          <w:rFonts w:eastAsia="Times New Roman"/>
          <w:color w:val="000000"/>
          <w:szCs w:val="28"/>
        </w:rPr>
        <w:t xml:space="preserve"> для </w:t>
      </w:r>
      <w:r w:rsidR="00482155">
        <w:rPr>
          <w:rFonts w:eastAsia="Times New Roman"/>
          <w:color w:val="000000"/>
          <w:szCs w:val="28"/>
        </w:rPr>
        <w:t>фона</w:t>
      </w:r>
      <w:r w:rsidR="000A6ABD">
        <w:rPr>
          <w:rFonts w:eastAsia="Times New Roman"/>
          <w:color w:val="000000"/>
          <w:szCs w:val="28"/>
        </w:rPr>
        <w:t xml:space="preserve"> и для </w:t>
      </w:r>
      <w:r w:rsidR="00482155">
        <w:rPr>
          <w:rFonts w:eastAsia="Times New Roman"/>
          <w:color w:val="000000"/>
          <w:szCs w:val="28"/>
        </w:rPr>
        <w:t>текста, которые будут создавать необходимый контраст</w:t>
      </w:r>
      <w:r w:rsidR="000A6ABD">
        <w:rPr>
          <w:rFonts w:eastAsia="Times New Roman"/>
          <w:color w:val="000000"/>
          <w:szCs w:val="28"/>
        </w:rPr>
        <w:t xml:space="preserve"> для </w:t>
      </w:r>
      <w:r w:rsidR="00482155">
        <w:rPr>
          <w:rFonts w:eastAsia="Times New Roman"/>
          <w:color w:val="000000"/>
          <w:szCs w:val="28"/>
        </w:rPr>
        <w:t>наибольшей удобочитаемости.</w:t>
      </w:r>
    </w:p>
    <w:p w14:paraId="1EBB6DA2" w14:textId="67D7D7A8" w:rsidR="00DB3405" w:rsidRDefault="007F37DD" w:rsidP="00DB3405">
      <w:r w:rsidRPr="007F37DD">
        <w:t>При разработке веб-сайта</w:t>
      </w:r>
      <w:r w:rsidR="000A6ABD">
        <w:t xml:space="preserve"> для </w:t>
      </w:r>
      <w:r w:rsidRPr="007F37DD">
        <w:t>школы визажа выбор цветовой схемы имеет первостепенное значение. Правильно подобранные цвета создают профессиональный</w:t>
      </w:r>
      <w:r w:rsidR="000A6ABD">
        <w:t xml:space="preserve"> и </w:t>
      </w:r>
      <w:r w:rsidRPr="007F37DD">
        <w:t xml:space="preserve">привлекательный имидж, который будет соответствовать целевой аудитории. </w:t>
      </w:r>
      <w:r>
        <w:t>Для веб-сайта «</w:t>
      </w:r>
      <w:proofErr w:type="spellStart"/>
      <w:r>
        <w:rPr>
          <w:lang w:val="en-US"/>
        </w:rPr>
        <w:t>Flowress</w:t>
      </w:r>
      <w:proofErr w:type="spellEnd"/>
      <w:r>
        <w:t>» подбиралась такая цветовая палитра, которая будет подчеркивать</w:t>
      </w:r>
      <w:r w:rsidR="000A6ABD">
        <w:t xml:space="preserve"> и </w:t>
      </w:r>
      <w:r>
        <w:t>усиливать основную концепцию</w:t>
      </w:r>
      <w:r w:rsidR="00DB3405">
        <w:t> </w:t>
      </w:r>
      <w:r w:rsidR="00E23CB1">
        <w:rPr>
          <w:bCs/>
          <w:szCs w:val="28"/>
        </w:rPr>
        <w:t>–</w:t>
      </w:r>
      <w:r w:rsidR="00632C00">
        <w:t> </w:t>
      </w:r>
      <w:r w:rsidRPr="007F37DD">
        <w:t>спокойные</w:t>
      </w:r>
      <w:r w:rsidR="000A6ABD">
        <w:t xml:space="preserve"> и </w:t>
      </w:r>
      <w:r w:rsidRPr="007F37DD">
        <w:t>нейтральные оттенки. Это связано</w:t>
      </w:r>
      <w:r w:rsidR="000A6ABD">
        <w:t xml:space="preserve"> с </w:t>
      </w:r>
      <w:r w:rsidRPr="007F37DD">
        <w:t>тем, что такие цвета создают профессиональную</w:t>
      </w:r>
      <w:r w:rsidR="000A6ABD">
        <w:t xml:space="preserve"> и </w:t>
      </w:r>
      <w:r w:rsidRPr="007F37DD">
        <w:t xml:space="preserve">утонченную атмосферу. </w:t>
      </w:r>
      <w:r w:rsidR="00DB3405">
        <w:rPr>
          <w:bCs/>
          <w:szCs w:val="28"/>
        </w:rPr>
        <w:t>Сдержанные светлые цвета помогают сохранить баланс между основными</w:t>
      </w:r>
      <w:r w:rsidR="000A6ABD">
        <w:rPr>
          <w:bCs/>
          <w:szCs w:val="28"/>
        </w:rPr>
        <w:t xml:space="preserve"> и </w:t>
      </w:r>
      <w:r w:rsidR="00DB3405">
        <w:rPr>
          <w:bCs/>
          <w:szCs w:val="28"/>
        </w:rPr>
        <w:t>акцентными,</w:t>
      </w:r>
      <w:r w:rsidR="000A6ABD">
        <w:rPr>
          <w:bCs/>
          <w:szCs w:val="28"/>
        </w:rPr>
        <w:t xml:space="preserve"> а </w:t>
      </w:r>
      <w:r w:rsidR="00DB3405">
        <w:rPr>
          <w:bCs/>
          <w:szCs w:val="28"/>
        </w:rPr>
        <w:t>также привлечь больше внимания</w:t>
      </w:r>
      <w:r w:rsidR="000A6ABD">
        <w:rPr>
          <w:bCs/>
          <w:szCs w:val="28"/>
        </w:rPr>
        <w:t xml:space="preserve"> к </w:t>
      </w:r>
      <w:r w:rsidR="00DB3405">
        <w:rPr>
          <w:bCs/>
          <w:szCs w:val="28"/>
        </w:rPr>
        <w:t xml:space="preserve">содержанию. </w:t>
      </w:r>
      <w:r w:rsidRPr="007F37DD">
        <w:t>Яркие</w:t>
      </w:r>
      <w:r w:rsidR="000A6ABD">
        <w:t xml:space="preserve"> и </w:t>
      </w:r>
      <w:r w:rsidRPr="007F37DD">
        <w:t>кричащие цвета могут отвлекать</w:t>
      </w:r>
      <w:r w:rsidR="000A6ABD">
        <w:t xml:space="preserve"> и </w:t>
      </w:r>
      <w:r w:rsidRPr="007F37DD">
        <w:t xml:space="preserve">создавать впечатление непрофессионализма. </w:t>
      </w:r>
      <w:r>
        <w:t>Общая цветовая схема</w:t>
      </w:r>
      <w:r w:rsidR="000A6ABD">
        <w:t xml:space="preserve"> для </w:t>
      </w:r>
      <w:r>
        <w:t>сайта «</w:t>
      </w:r>
      <w:proofErr w:type="spellStart"/>
      <w:r>
        <w:rPr>
          <w:lang w:val="en-US"/>
        </w:rPr>
        <w:t>Flowress</w:t>
      </w:r>
      <w:proofErr w:type="spellEnd"/>
      <w:r>
        <w:t>» представлена</w:t>
      </w:r>
      <w:r w:rsidR="000A6ABD">
        <w:t xml:space="preserve"> на рисунке </w:t>
      </w:r>
      <w:r>
        <w:t xml:space="preserve">3.3. </w:t>
      </w:r>
    </w:p>
    <w:p w14:paraId="2FABD45E" w14:textId="21CF0F4B" w:rsidR="007F37DD" w:rsidRDefault="008B37A5" w:rsidP="008B37A5">
      <w:pPr>
        <w:pStyle w:val="a7"/>
      </w:pPr>
      <w:r w:rsidRPr="008B37A5">
        <w:rPr>
          <w:noProof/>
        </w:rPr>
        <w:lastRenderedPageBreak/>
        <w:drawing>
          <wp:inline distT="0" distB="0" distL="0" distR="0" wp14:anchorId="5B44750B" wp14:editId="5014B78C">
            <wp:extent cx="4041164" cy="1055784"/>
            <wp:effectExtent l="0" t="0" r="6350"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1164" cy="1055784"/>
                    </a:xfrm>
                    <a:prstGeom prst="rect">
                      <a:avLst/>
                    </a:prstGeom>
                  </pic:spPr>
                </pic:pic>
              </a:graphicData>
            </a:graphic>
          </wp:inline>
        </w:drawing>
      </w:r>
    </w:p>
    <w:p w14:paraId="1F8A77BB" w14:textId="14D7B689" w:rsidR="008B37A5" w:rsidRPr="008B37A5" w:rsidRDefault="008B37A5" w:rsidP="008B37A5">
      <w:pPr>
        <w:pStyle w:val="a8"/>
      </w:pPr>
      <w:r>
        <w:t>Рисунок 3</w:t>
      </w:r>
      <w:r w:rsidRPr="001977DE">
        <w:t>.</w:t>
      </w:r>
      <w:r>
        <w:t>3</w:t>
      </w:r>
      <w:r w:rsidRPr="001977DE">
        <w:t xml:space="preserve"> – </w:t>
      </w:r>
      <w:r>
        <w:t>Цветовая схема сайта</w:t>
      </w:r>
    </w:p>
    <w:p w14:paraId="1C77FAA7" w14:textId="296ED409" w:rsidR="00DB3405" w:rsidRDefault="00DB3405" w:rsidP="00BB1882">
      <w:pPr>
        <w:rPr>
          <w:bCs/>
          <w:szCs w:val="28"/>
        </w:rPr>
      </w:pPr>
      <w:r>
        <w:t>Основным цветом фона является молочно-розовый цвет (#</w:t>
      </w:r>
      <w:r w:rsidRPr="00D713EB">
        <w:t>F6F2F1</w:t>
      </w:r>
      <w:r>
        <w:t>). Этот цвет отражает спокойствие, доверие, сдержанность что позволяет сформировать положительный имидж</w:t>
      </w:r>
      <w:r w:rsidR="000A6ABD">
        <w:t xml:space="preserve"> о </w:t>
      </w:r>
      <w:r>
        <w:t>школе. Такой цвет может ассоциироваться</w:t>
      </w:r>
      <w:r w:rsidR="000A6ABD">
        <w:t xml:space="preserve"> с </w:t>
      </w:r>
      <w:r>
        <w:t xml:space="preserve">чистотой, изысканностью, </w:t>
      </w:r>
      <w:r w:rsidRPr="00B05F89">
        <w:t>нежностью, что соответствует общей концепции визаж</w:t>
      </w:r>
      <w:r>
        <w:t>а</w:t>
      </w:r>
      <w:r w:rsidRPr="00B05F89">
        <w:t>.</w:t>
      </w:r>
      <w:r>
        <w:t xml:space="preserve"> </w:t>
      </w:r>
      <w:r w:rsidRPr="00B05F89">
        <w:t>Во-вторых, светлая цветовая гамма может создать уютную</w:t>
      </w:r>
      <w:r w:rsidR="000A6ABD">
        <w:t xml:space="preserve"> и </w:t>
      </w:r>
      <w:r w:rsidRPr="00B05F89">
        <w:t>приятную атмосферу</w:t>
      </w:r>
      <w:r w:rsidR="000A6ABD">
        <w:t xml:space="preserve"> на </w:t>
      </w:r>
      <w:r w:rsidRPr="00B05F89">
        <w:t xml:space="preserve">сайте, что может помочь </w:t>
      </w:r>
      <w:r>
        <w:t>пользователям</w:t>
      </w:r>
      <w:r w:rsidRPr="00B05F89">
        <w:t xml:space="preserve"> чувствовать себя комфортно</w:t>
      </w:r>
      <w:r w:rsidR="000A6ABD">
        <w:t xml:space="preserve"> и </w:t>
      </w:r>
      <w:r w:rsidRPr="00B05F89">
        <w:t>расслабленно во время изучения материала.</w:t>
      </w:r>
      <w:r w:rsidRPr="00DB3405">
        <w:rPr>
          <w:bCs/>
          <w:szCs w:val="28"/>
        </w:rPr>
        <w:t xml:space="preserve"> </w:t>
      </w:r>
      <w:r>
        <w:rPr>
          <w:bCs/>
          <w:szCs w:val="28"/>
        </w:rPr>
        <w:t>Белый цвет используется</w:t>
      </w:r>
      <w:r w:rsidR="000A6ABD">
        <w:rPr>
          <w:bCs/>
          <w:szCs w:val="28"/>
        </w:rPr>
        <w:t xml:space="preserve"> в </w:t>
      </w:r>
      <w:r>
        <w:rPr>
          <w:bCs/>
          <w:szCs w:val="28"/>
        </w:rPr>
        <w:t>качестве фонового</w:t>
      </w:r>
      <w:r w:rsidR="000A6ABD">
        <w:rPr>
          <w:bCs/>
          <w:szCs w:val="28"/>
        </w:rPr>
        <w:t xml:space="preserve"> в </w:t>
      </w:r>
      <w:r>
        <w:rPr>
          <w:bCs/>
          <w:szCs w:val="28"/>
        </w:rPr>
        <w:t xml:space="preserve">некоторых блоках-карточках. </w:t>
      </w:r>
    </w:p>
    <w:p w14:paraId="78108F25" w14:textId="0D83663F" w:rsidR="008855B3" w:rsidRPr="001B0C6B" w:rsidRDefault="008855B3" w:rsidP="008855B3">
      <w:pPr>
        <w:rPr>
          <w:bCs/>
          <w:szCs w:val="28"/>
        </w:rPr>
      </w:pPr>
      <w:r>
        <w:rPr>
          <w:bCs/>
          <w:szCs w:val="28"/>
        </w:rPr>
        <w:t>Цвета коричневых оттенков используются</w:t>
      </w:r>
      <w:r w:rsidR="000A6ABD">
        <w:rPr>
          <w:bCs/>
          <w:szCs w:val="28"/>
        </w:rPr>
        <w:t xml:space="preserve"> для </w:t>
      </w:r>
      <w:r>
        <w:rPr>
          <w:bCs/>
          <w:szCs w:val="28"/>
        </w:rPr>
        <w:t xml:space="preserve">оформления текста: </w:t>
      </w:r>
      <w:r w:rsidRPr="001B0C6B">
        <w:rPr>
          <w:bCs/>
          <w:szCs w:val="28"/>
        </w:rPr>
        <w:t>#</w:t>
      </w:r>
      <w:r>
        <w:t>605857</w:t>
      </w:r>
      <w:r w:rsidR="000A6ABD">
        <w:rPr>
          <w:bCs/>
          <w:szCs w:val="28"/>
        </w:rPr>
        <w:t xml:space="preserve"> для </w:t>
      </w:r>
      <w:r>
        <w:rPr>
          <w:bCs/>
          <w:szCs w:val="28"/>
        </w:rPr>
        <w:t>основного</w:t>
      </w:r>
      <w:r w:rsidR="00736998">
        <w:rPr>
          <w:bCs/>
          <w:szCs w:val="28"/>
        </w:rPr>
        <w:t xml:space="preserve"> текста</w:t>
      </w:r>
      <w:r>
        <w:rPr>
          <w:bCs/>
          <w:szCs w:val="28"/>
        </w:rPr>
        <w:t>,</w:t>
      </w:r>
      <w:r w:rsidR="000A6ABD">
        <w:rPr>
          <w:bCs/>
          <w:szCs w:val="28"/>
        </w:rPr>
        <w:t xml:space="preserve"> а </w:t>
      </w:r>
      <w:r>
        <w:t xml:space="preserve">#9F918F </w:t>
      </w:r>
      <w:r>
        <w:rPr>
          <w:bCs/>
          <w:szCs w:val="28"/>
        </w:rPr>
        <w:t>–</w:t>
      </w:r>
      <w:r w:rsidR="000A6ABD">
        <w:rPr>
          <w:bCs/>
          <w:szCs w:val="28"/>
        </w:rPr>
        <w:t xml:space="preserve"> для </w:t>
      </w:r>
      <w:r>
        <w:rPr>
          <w:bCs/>
          <w:szCs w:val="28"/>
        </w:rPr>
        <w:t>заголовков.</w:t>
      </w:r>
    </w:p>
    <w:p w14:paraId="7F3499A6" w14:textId="4F27F7FE" w:rsidR="007F37DD" w:rsidRDefault="0058614B" w:rsidP="007F37DD">
      <w:r>
        <w:t>Таким образом,</w:t>
      </w:r>
      <w:r w:rsidR="000A6ABD">
        <w:t xml:space="preserve"> для </w:t>
      </w:r>
      <w:r>
        <w:t>разрабатываемого дипломного проекта были выбраны вариации коричневого оттенка. Эта схема производит впечатление аккуратности</w:t>
      </w:r>
      <w:r w:rsidR="000A6ABD">
        <w:t xml:space="preserve"> и </w:t>
      </w:r>
      <w:r>
        <w:t xml:space="preserve">изящества, </w:t>
      </w:r>
      <w:r>
        <w:rPr>
          <w:bCs/>
          <w:szCs w:val="28"/>
        </w:rPr>
        <w:t>придает престиж</w:t>
      </w:r>
      <w:r w:rsidR="000A6ABD">
        <w:rPr>
          <w:bCs/>
          <w:szCs w:val="28"/>
        </w:rPr>
        <w:t xml:space="preserve"> и </w:t>
      </w:r>
      <w:r>
        <w:rPr>
          <w:bCs/>
          <w:szCs w:val="28"/>
        </w:rPr>
        <w:t>благородство.</w:t>
      </w:r>
      <w:r>
        <w:t xml:space="preserve"> Пастельные тона хорошо сочетаются друг</w:t>
      </w:r>
      <w:r w:rsidR="000A6ABD">
        <w:t xml:space="preserve"> с </w:t>
      </w:r>
      <w:r>
        <w:t>другом, производя успокаивающий эффект.</w:t>
      </w:r>
    </w:p>
    <w:p w14:paraId="1B852156" w14:textId="0C150BBA" w:rsidR="004E3352" w:rsidRDefault="004E3352" w:rsidP="004E3352">
      <w:pPr>
        <w:pStyle w:val="af7"/>
        <w:outlineLvl w:val="1"/>
      </w:pPr>
      <w:bookmarkStart w:id="33" w:name="_Toc166885155"/>
      <w:r>
        <w:t>3.3 Логотип</w:t>
      </w:r>
      <w:bookmarkEnd w:id="33"/>
    </w:p>
    <w:p w14:paraId="47F5B8BB" w14:textId="7F7D735F" w:rsidR="00303B76" w:rsidRDefault="00303B76" w:rsidP="00303B76">
      <w:r>
        <w:t>Чтобы продукт был максимально узнаваемым, ему необходим логотип, как фундамент фирменного стиля. Логотип должен быть привлекательным</w:t>
      </w:r>
      <w:r w:rsidR="000A6ABD">
        <w:t xml:space="preserve"> для </w:t>
      </w:r>
      <w:r>
        <w:t>потенциального пользователя. Он должен быть не только красивым, но</w:t>
      </w:r>
      <w:r w:rsidR="000A6ABD">
        <w:t xml:space="preserve"> и </w:t>
      </w:r>
      <w:r>
        <w:t>простым</w:t>
      </w:r>
      <w:r w:rsidR="000A6ABD">
        <w:t xml:space="preserve"> для </w:t>
      </w:r>
      <w:r>
        <w:t>восприятия, чтобы его было легче запомнить.</w:t>
      </w:r>
    </w:p>
    <w:p w14:paraId="7FAC1575" w14:textId="695CEAF0" w:rsidR="00DB3405" w:rsidRDefault="00DB3405" w:rsidP="00DB3405">
      <w:r w:rsidRPr="002D4924">
        <w:t>Школа</w:t>
      </w:r>
      <w:r w:rsidR="000A6ABD">
        <w:t xml:space="preserve"> для </w:t>
      </w:r>
      <w:r w:rsidRPr="002D4924">
        <w:t>визажистов «Your Beauty» занимается разработкой курсов</w:t>
      </w:r>
      <w:r w:rsidR="000A6ABD">
        <w:t xml:space="preserve"> для </w:t>
      </w:r>
      <w:r w:rsidRPr="002D4924">
        <w:t xml:space="preserve">визажистов, курсов «создания красоты». </w:t>
      </w:r>
      <w:r w:rsidRPr="00ED5D63">
        <w:t xml:space="preserve">Для данного веб-сайта был выбран </w:t>
      </w:r>
      <w:r>
        <w:t>комбинированный</w:t>
      </w:r>
      <w:r w:rsidRPr="00ED5D63">
        <w:t xml:space="preserve"> логотип</w:t>
      </w:r>
      <w:r w:rsidR="006A281E">
        <w:t>, состоящий из названия школы</w:t>
      </w:r>
      <w:r w:rsidR="000A6ABD">
        <w:t xml:space="preserve"> и </w:t>
      </w:r>
      <w:r w:rsidR="006A281E">
        <w:t>изображения девушки</w:t>
      </w:r>
      <w:r w:rsidR="00365318">
        <w:t>, переплетённой веточкой</w:t>
      </w:r>
      <w:r w:rsidR="000A6ABD">
        <w:t xml:space="preserve"> с </w:t>
      </w:r>
      <w:r w:rsidR="00365318">
        <w:t>бутонами цветков</w:t>
      </w:r>
      <w:r w:rsidRPr="00ED5D63">
        <w:t>.</w:t>
      </w:r>
      <w:r>
        <w:t xml:space="preserve"> </w:t>
      </w:r>
      <w:r w:rsidR="005243D4">
        <w:t>Н</w:t>
      </w:r>
      <w:r>
        <w:t>а</w:t>
      </w:r>
      <w:r w:rsidR="000A6ABD">
        <w:t> рисунке </w:t>
      </w:r>
      <w:r>
        <w:t>3.</w:t>
      </w:r>
      <w:r w:rsidR="005243D4">
        <w:t>4</w:t>
      </w:r>
      <w:r>
        <w:t xml:space="preserve"> представлен результат разработки</w:t>
      </w:r>
      <w:r w:rsidR="002C0F45" w:rsidRPr="002C0F45">
        <w:t xml:space="preserve"> </w:t>
      </w:r>
      <w:r w:rsidR="0081087A">
        <w:t>горизонтального</w:t>
      </w:r>
      <w:r>
        <w:t xml:space="preserve"> логотипа</w:t>
      </w:r>
      <w:r w:rsidR="000A6ABD">
        <w:t xml:space="preserve"> для </w:t>
      </w:r>
      <w:r>
        <w:t>школы визаж</w:t>
      </w:r>
      <w:r w:rsidR="005243D4">
        <w:t>а</w:t>
      </w:r>
      <w:r>
        <w:t xml:space="preserve"> «</w:t>
      </w:r>
      <w:proofErr w:type="spellStart"/>
      <w:r w:rsidR="005243D4">
        <w:rPr>
          <w:lang w:val="en-US"/>
        </w:rPr>
        <w:t>Flowress</w:t>
      </w:r>
      <w:proofErr w:type="spellEnd"/>
      <w:r>
        <w:t>».</w:t>
      </w:r>
    </w:p>
    <w:p w14:paraId="07C01C26" w14:textId="4ECDFD17" w:rsidR="00DB3405" w:rsidRDefault="005243D4" w:rsidP="00DB3405">
      <w:pPr>
        <w:pStyle w:val="a7"/>
      </w:pPr>
      <w:r w:rsidRPr="005243D4">
        <w:rPr>
          <w:noProof/>
        </w:rPr>
        <w:drawing>
          <wp:inline distT="0" distB="0" distL="0" distR="0" wp14:anchorId="4F733FAF" wp14:editId="5D687E40">
            <wp:extent cx="3296469" cy="1373046"/>
            <wp:effectExtent l="0" t="0" r="0" b="0"/>
            <wp:docPr id="1073742562" name="Рисунок 107374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6793" cy="1385677"/>
                    </a:xfrm>
                    <a:prstGeom prst="rect">
                      <a:avLst/>
                    </a:prstGeom>
                  </pic:spPr>
                </pic:pic>
              </a:graphicData>
            </a:graphic>
          </wp:inline>
        </w:drawing>
      </w:r>
    </w:p>
    <w:p w14:paraId="24AB3F2E" w14:textId="74C14856" w:rsidR="002C0F45" w:rsidRDefault="00DB3405" w:rsidP="006A281E">
      <w:pPr>
        <w:pStyle w:val="aff9"/>
      </w:pPr>
      <w:r>
        <w:t>Рисунок 3.</w:t>
      </w:r>
      <w:r w:rsidR="005243D4" w:rsidRPr="005243D4">
        <w:t>4</w:t>
      </w:r>
      <w:r w:rsidRPr="00FF6B9F">
        <w:t xml:space="preserve"> – </w:t>
      </w:r>
      <w:r w:rsidR="00067210">
        <w:t>Горизонтальный л</w:t>
      </w:r>
      <w:r>
        <w:t>оготип сайта «</w:t>
      </w:r>
      <w:proofErr w:type="spellStart"/>
      <w:r w:rsidR="005243D4">
        <w:rPr>
          <w:lang w:val="en-US"/>
        </w:rPr>
        <w:t>Flowress</w:t>
      </w:r>
      <w:proofErr w:type="spellEnd"/>
      <w:r>
        <w:t>»</w:t>
      </w:r>
    </w:p>
    <w:p w14:paraId="58A390C4" w14:textId="27C9D413" w:rsidR="002C0F45" w:rsidRDefault="006B0465" w:rsidP="002C0F45">
      <w:r>
        <w:t>В</w:t>
      </w:r>
      <w:r w:rsidR="0081087A">
        <w:t xml:space="preserve">торой вариант </w:t>
      </w:r>
      <w:r w:rsidR="006A281E">
        <w:t>логотип</w:t>
      </w:r>
      <w:r w:rsidR="0081087A">
        <w:t>а</w:t>
      </w:r>
      <w:r>
        <w:t xml:space="preserve"> школы визажа «</w:t>
      </w:r>
      <w:proofErr w:type="spellStart"/>
      <w:r>
        <w:rPr>
          <w:lang w:val="en-US"/>
        </w:rPr>
        <w:t>Flowress</w:t>
      </w:r>
      <w:proofErr w:type="spellEnd"/>
      <w:r>
        <w:t>»</w:t>
      </w:r>
      <w:r w:rsidR="000A6ABD">
        <w:t xml:space="preserve"> в </w:t>
      </w:r>
      <w:r>
        <w:t>вертикальном расположении представлен</w:t>
      </w:r>
      <w:r w:rsidR="000A6ABD">
        <w:t xml:space="preserve"> на рисунке </w:t>
      </w:r>
      <w:r>
        <w:t>3.5</w:t>
      </w:r>
      <w:r w:rsidR="006A281E">
        <w:t>.</w:t>
      </w:r>
      <w:r w:rsidR="0081087A">
        <w:t xml:space="preserve"> </w:t>
      </w:r>
    </w:p>
    <w:p w14:paraId="15F58CDE" w14:textId="6044750A" w:rsidR="002C0F45" w:rsidRDefault="0081087A" w:rsidP="002C0F45">
      <w:pPr>
        <w:pStyle w:val="a7"/>
      </w:pPr>
      <w:r w:rsidRPr="0081087A">
        <w:rPr>
          <w:noProof/>
        </w:rPr>
        <w:lastRenderedPageBreak/>
        <w:drawing>
          <wp:inline distT="0" distB="0" distL="0" distR="0" wp14:anchorId="3D4AE796" wp14:editId="4A2EA37F">
            <wp:extent cx="1821180" cy="1943043"/>
            <wp:effectExtent l="0" t="0" r="7620" b="635"/>
            <wp:docPr id="1073742563" name="Рисунок 107374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36566" cy="1959459"/>
                    </a:xfrm>
                    <a:prstGeom prst="rect">
                      <a:avLst/>
                    </a:prstGeom>
                  </pic:spPr>
                </pic:pic>
              </a:graphicData>
            </a:graphic>
          </wp:inline>
        </w:drawing>
      </w:r>
    </w:p>
    <w:p w14:paraId="2904C4E4" w14:textId="6C9A4EB2" w:rsidR="00067210" w:rsidRDefault="00067210" w:rsidP="00067210">
      <w:pPr>
        <w:pStyle w:val="aff9"/>
      </w:pPr>
      <w:r>
        <w:t>Рисунок 3.5</w:t>
      </w:r>
      <w:r w:rsidRPr="00FF6B9F">
        <w:t xml:space="preserve"> – </w:t>
      </w:r>
      <w:r>
        <w:t>Вертикальный логотип сайта «</w:t>
      </w:r>
      <w:proofErr w:type="spellStart"/>
      <w:r>
        <w:rPr>
          <w:lang w:val="en-US"/>
        </w:rPr>
        <w:t>Flowress</w:t>
      </w:r>
      <w:proofErr w:type="spellEnd"/>
      <w:r>
        <w:t>»</w:t>
      </w:r>
    </w:p>
    <w:p w14:paraId="306D91E6" w14:textId="7D0E7575" w:rsidR="00DB3405" w:rsidRPr="0026224D" w:rsidRDefault="00DB3405" w:rsidP="006B0465">
      <w:r w:rsidRPr="002D4924">
        <w:t xml:space="preserve">Использование </w:t>
      </w:r>
      <w:r w:rsidR="00F2636A">
        <w:t>вет</w:t>
      </w:r>
      <w:r w:rsidR="00365318">
        <w:t>оч</w:t>
      </w:r>
      <w:r w:rsidR="00F2636A">
        <w:t>ки</w:t>
      </w:r>
      <w:r w:rsidR="000A6ABD">
        <w:t xml:space="preserve"> с </w:t>
      </w:r>
      <w:r w:rsidR="003521C2">
        <w:t>бутонами</w:t>
      </w:r>
      <w:r w:rsidR="00F2636A">
        <w:t xml:space="preserve"> </w:t>
      </w:r>
      <w:r w:rsidRPr="002D4924">
        <w:t>цвет</w:t>
      </w:r>
      <w:r w:rsidR="00F2636A">
        <w:t>ами</w:t>
      </w:r>
      <w:r w:rsidR="000A6ABD">
        <w:t xml:space="preserve"> в </w:t>
      </w:r>
      <w:r w:rsidRPr="002D4924">
        <w:t>логотипе</w:t>
      </w:r>
      <w:r w:rsidR="000A6ABD">
        <w:t xml:space="preserve"> для </w:t>
      </w:r>
      <w:r w:rsidRPr="002D4924">
        <w:t>сайта курсов визажистов имеет несколько обоснований. Во-первых, цветок символизирует красоту</w:t>
      </w:r>
      <w:r w:rsidR="008A54DC">
        <w:t xml:space="preserve">, </w:t>
      </w:r>
      <w:r w:rsidRPr="002D4924">
        <w:t>эстетику</w:t>
      </w:r>
      <w:r w:rsidR="008A54DC">
        <w:t>, женственность</w:t>
      </w:r>
      <w:r w:rsidR="000A6ABD">
        <w:t xml:space="preserve"> и </w:t>
      </w:r>
      <w:r w:rsidR="00207C0D">
        <w:t>утончённость</w:t>
      </w:r>
      <w:r w:rsidR="008A54DC">
        <w:t>,</w:t>
      </w:r>
      <w:r w:rsidRPr="002D4924">
        <w:t xml:space="preserve"> что является основными принципами визаж</w:t>
      </w:r>
      <w:r w:rsidR="006F1698">
        <w:t>а</w:t>
      </w:r>
      <w:r w:rsidRPr="002D4924">
        <w:t>.</w:t>
      </w:r>
      <w:r w:rsidR="008A54DC">
        <w:t xml:space="preserve"> </w:t>
      </w:r>
      <w:r w:rsidR="00EE1974">
        <w:t>Н</w:t>
      </w:r>
      <w:r w:rsidR="008A54DC">
        <w:t xml:space="preserve">ераскрывшиеся бутоны </w:t>
      </w:r>
      <w:r w:rsidR="0068792D">
        <w:t>цветов</w:t>
      </w:r>
      <w:r w:rsidR="000A6ABD">
        <w:t> у </w:t>
      </w:r>
      <w:r w:rsidR="0071590F">
        <w:t>девушки</w:t>
      </w:r>
      <w:r w:rsidR="0068792D">
        <w:t xml:space="preserve"> </w:t>
      </w:r>
      <w:r w:rsidR="008A54DC">
        <w:t xml:space="preserve">символизируют </w:t>
      </w:r>
      <w:r w:rsidR="00EE1974">
        <w:t>расцветание</w:t>
      </w:r>
      <w:r w:rsidR="00A2510D">
        <w:t>, так</w:t>
      </w:r>
      <w:r w:rsidR="00207C0D">
        <w:t xml:space="preserve"> </w:t>
      </w:r>
      <w:r w:rsidR="0071590F">
        <w:t>же</w:t>
      </w:r>
      <w:r w:rsidR="00A2510D">
        <w:t xml:space="preserve"> как </w:t>
      </w:r>
      <w:r w:rsidR="0068792D">
        <w:t>м</w:t>
      </w:r>
      <w:r w:rsidR="0068792D" w:rsidRPr="0068792D">
        <w:t xml:space="preserve">акияж </w:t>
      </w:r>
      <w:r w:rsidR="0068792D">
        <w:t>помогае</w:t>
      </w:r>
      <w:r w:rsidR="0068792D" w:rsidRPr="0068792D">
        <w:t xml:space="preserve">т </w:t>
      </w:r>
      <w:r w:rsidR="0068792D">
        <w:t>девушкам</w:t>
      </w:r>
      <w:r w:rsidR="0068792D" w:rsidRPr="0068792D">
        <w:t xml:space="preserve"> расцве</w:t>
      </w:r>
      <w:r w:rsidR="0068792D">
        <w:t>тать</w:t>
      </w:r>
      <w:r w:rsidR="000A6ABD">
        <w:t xml:space="preserve"> и </w:t>
      </w:r>
      <w:r w:rsidR="0068792D" w:rsidRPr="0068792D">
        <w:t xml:space="preserve">чувствовать себя </w:t>
      </w:r>
      <w:r w:rsidR="00A2510D">
        <w:t xml:space="preserve">уверенно. </w:t>
      </w:r>
      <w:r w:rsidR="00EE1974">
        <w:t>Во-вторых, и</w:t>
      </w:r>
      <w:r w:rsidR="00365318" w:rsidRPr="002D4924">
        <w:t>спользование цветка</w:t>
      </w:r>
      <w:r w:rsidR="000A6ABD">
        <w:t xml:space="preserve"> в </w:t>
      </w:r>
      <w:r w:rsidR="00365318" w:rsidRPr="002D4924">
        <w:t>логотипе может помочь создать</w:t>
      </w:r>
      <w:r w:rsidR="0068792D" w:rsidRPr="0068792D">
        <w:t xml:space="preserve"> </w:t>
      </w:r>
      <w:r w:rsidR="0068792D" w:rsidRPr="002D4924">
        <w:t>уютную</w:t>
      </w:r>
      <w:r w:rsidR="00207C0D">
        <w:t>, творческую</w:t>
      </w:r>
      <w:r w:rsidR="000A6ABD">
        <w:t xml:space="preserve"> и </w:t>
      </w:r>
      <w:r w:rsidR="0068792D" w:rsidRPr="002D4924">
        <w:t>элегантную атмосферу</w:t>
      </w:r>
      <w:r w:rsidR="000A6ABD">
        <w:t xml:space="preserve"> и </w:t>
      </w:r>
      <w:r w:rsidR="0068792D" w:rsidRPr="002D4924">
        <w:t>гармоничный</w:t>
      </w:r>
      <w:r w:rsidR="0068792D">
        <w:t xml:space="preserve"> </w:t>
      </w:r>
      <w:r w:rsidR="0068792D" w:rsidRPr="002D4924">
        <w:t>привлекательный дизайн сайта</w:t>
      </w:r>
      <w:r w:rsidR="00365318" w:rsidRPr="002D4924">
        <w:t xml:space="preserve">. </w:t>
      </w:r>
      <w:r w:rsidRPr="002D4924">
        <w:t xml:space="preserve">Кроме того, </w:t>
      </w:r>
      <w:r w:rsidR="00274D8C">
        <w:t>такой логотип</w:t>
      </w:r>
      <w:r w:rsidRPr="002D4924">
        <w:t xml:space="preserve"> может помочь создать узнаваемый бренд, который будет ассоциироваться</w:t>
      </w:r>
      <w:r>
        <w:t xml:space="preserve"> с</w:t>
      </w:r>
      <w:r w:rsidR="000F5275">
        <w:t>о школой</w:t>
      </w:r>
      <w:r w:rsidRPr="002D4924">
        <w:t xml:space="preserve">. </w:t>
      </w:r>
    </w:p>
    <w:p w14:paraId="7CFB6ED8" w14:textId="529EE8B1" w:rsidR="0005010A" w:rsidRDefault="00DB3405" w:rsidP="00DB3405">
      <w:pPr>
        <w:pStyle w:val="afff9"/>
      </w:pPr>
      <w:r w:rsidRPr="00402A54">
        <w:t>Логотип разработан</w:t>
      </w:r>
      <w:r w:rsidR="000A6ABD">
        <w:t xml:space="preserve"> в </w:t>
      </w:r>
      <w:r>
        <w:t>графическом редакторе</w:t>
      </w:r>
      <w:r w:rsidRPr="00402A54">
        <w:t xml:space="preserve"> </w:t>
      </w:r>
      <w:r w:rsidR="00B873EC">
        <w:t xml:space="preserve">векторной графики </w:t>
      </w:r>
      <w:r w:rsidR="00B873EC">
        <w:rPr>
          <w:lang w:val="en-US"/>
        </w:rPr>
        <w:t>CorelDRAW</w:t>
      </w:r>
      <w:r w:rsidR="000A6ABD">
        <w:t xml:space="preserve"> с </w:t>
      </w:r>
      <w:r w:rsidRPr="00402A54">
        <w:t>помощью инструмент</w:t>
      </w:r>
      <w:r>
        <w:t>а Текст</w:t>
      </w:r>
      <w:r w:rsidR="000A6ABD">
        <w:t xml:space="preserve"> и </w:t>
      </w:r>
      <w:r w:rsidR="00B873EC">
        <w:t>Кривой Безье</w:t>
      </w:r>
      <w:r w:rsidRPr="00402A54">
        <w:t xml:space="preserve">. </w:t>
      </w:r>
    </w:p>
    <w:p w14:paraId="2646627F" w14:textId="26DA0E1D" w:rsidR="0005010A" w:rsidRDefault="0005010A" w:rsidP="0005010A">
      <w:r>
        <w:t>Логотип содержит</w:t>
      </w:r>
      <w:r w:rsidR="000A6ABD">
        <w:t xml:space="preserve"> в </w:t>
      </w:r>
      <w:r>
        <w:t>себе текстовую часть, поэтому необходимо определить минимальную высоту логотипа</w:t>
      </w:r>
      <w:r w:rsidR="000A6ABD">
        <w:t xml:space="preserve"> для </w:t>
      </w:r>
      <w:r>
        <w:t>его корректного использования</w:t>
      </w:r>
      <w:r w:rsidR="000A6ABD">
        <w:t xml:space="preserve"> в </w:t>
      </w:r>
      <w:r>
        <w:t>приложении, чтобы избежать проблем</w:t>
      </w:r>
      <w:r w:rsidR="000A6ABD">
        <w:t xml:space="preserve"> с </w:t>
      </w:r>
      <w:r>
        <w:t>читаемостью (рисунок 3.6).</w:t>
      </w:r>
    </w:p>
    <w:p w14:paraId="3F2269EC" w14:textId="50D636B7" w:rsidR="0005010A" w:rsidRDefault="00213D5D" w:rsidP="00213D5D">
      <w:pPr>
        <w:pStyle w:val="a7"/>
      </w:pPr>
      <w:r w:rsidRPr="00213D5D">
        <w:rPr>
          <w:noProof/>
        </w:rPr>
        <w:drawing>
          <wp:inline distT="0" distB="0" distL="0" distR="0" wp14:anchorId="41ED6462" wp14:editId="7CA6049F">
            <wp:extent cx="3921781" cy="1492250"/>
            <wp:effectExtent l="0" t="0" r="2540" b="0"/>
            <wp:docPr id="1073742564" name="Рисунок 107374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0973" cy="1522383"/>
                    </a:xfrm>
                    <a:prstGeom prst="rect">
                      <a:avLst/>
                    </a:prstGeom>
                  </pic:spPr>
                </pic:pic>
              </a:graphicData>
            </a:graphic>
          </wp:inline>
        </w:drawing>
      </w:r>
    </w:p>
    <w:p w14:paraId="44FDDCD4" w14:textId="5A0D7C64" w:rsidR="00213D5D" w:rsidRPr="00213D5D" w:rsidRDefault="00213D5D" w:rsidP="00213D5D">
      <w:pPr>
        <w:pStyle w:val="a8"/>
      </w:pPr>
      <w:r>
        <w:rPr>
          <w:rFonts w:eastAsia="Times New Roman"/>
          <w:color w:val="000000"/>
          <w:szCs w:val="28"/>
        </w:rPr>
        <w:t>Рисунок 3.6 – Минимальная высота логотипа</w:t>
      </w:r>
    </w:p>
    <w:p w14:paraId="7346E8D1" w14:textId="1A612B18" w:rsidR="0005010A" w:rsidRDefault="0005010A" w:rsidP="0071590F">
      <w:pPr>
        <w:pStyle w:val="afff9"/>
      </w:pPr>
      <w:r>
        <w:t>Минимальная высота горизонтального логотипа, допустимая</w:t>
      </w:r>
      <w:r w:rsidR="000A6ABD">
        <w:t xml:space="preserve"> в </w:t>
      </w:r>
      <w:r>
        <w:t>использовании</w:t>
      </w:r>
      <w:r w:rsidR="000A6ABD">
        <w:t xml:space="preserve"> на </w:t>
      </w:r>
      <w:r>
        <w:t xml:space="preserve">сайте – 80px. </w:t>
      </w:r>
      <w:r w:rsidR="001E1674">
        <w:t>Для вертикального логотипа минимальная высота составляет 110</w:t>
      </w:r>
      <w:r w:rsidR="001E1674">
        <w:rPr>
          <w:lang w:val="en-US"/>
        </w:rPr>
        <w:t>px</w:t>
      </w:r>
      <w:r w:rsidR="001E1674" w:rsidRPr="001E1674">
        <w:t xml:space="preserve">. </w:t>
      </w:r>
      <w:r>
        <w:t>При меньшем размере текст</w:t>
      </w:r>
      <w:r w:rsidR="000A6ABD">
        <w:t xml:space="preserve"> и </w:t>
      </w:r>
      <w:r w:rsidR="00213D5D">
        <w:t xml:space="preserve">изображение </w:t>
      </w:r>
      <w:r>
        <w:t>станов</w:t>
      </w:r>
      <w:r w:rsidR="00213D5D">
        <w:t>я</w:t>
      </w:r>
      <w:r>
        <w:t>тся плохо различимым</w:t>
      </w:r>
      <w:r w:rsidR="00213D5D">
        <w:t>и</w:t>
      </w:r>
      <w:r>
        <w:t>.</w:t>
      </w:r>
      <w:r w:rsidRPr="0005010A">
        <w:rPr>
          <w:rFonts w:eastAsia="Times New Roman"/>
          <w:color w:val="000000"/>
        </w:rPr>
        <w:t xml:space="preserve"> </w:t>
      </w:r>
    </w:p>
    <w:p w14:paraId="7682EA92" w14:textId="601ADD89" w:rsidR="00DB3405" w:rsidRDefault="0005010A" w:rsidP="0005010A">
      <w:pPr>
        <w:pStyle w:val="afff9"/>
      </w:pPr>
      <w:r>
        <w:t>Для корректного расположения логотипа</w:t>
      </w:r>
      <w:r w:rsidR="000A6ABD">
        <w:t xml:space="preserve"> на </w:t>
      </w:r>
      <w:r>
        <w:t>сайте были определены минимальные отступы</w:t>
      </w:r>
      <w:r w:rsidR="000A6ABD">
        <w:t xml:space="preserve"> для </w:t>
      </w:r>
      <w:r>
        <w:rPr>
          <w:bCs/>
        </w:rPr>
        <w:t>того, чтобы логотип считывался</w:t>
      </w:r>
      <w:r w:rsidR="000A6ABD">
        <w:rPr>
          <w:bCs/>
        </w:rPr>
        <w:t xml:space="preserve"> с </w:t>
      </w:r>
      <w:r>
        <w:rPr>
          <w:bCs/>
        </w:rPr>
        <w:t>любого носителя</w:t>
      </w:r>
      <w:r w:rsidR="000A6ABD">
        <w:rPr>
          <w:bCs/>
        </w:rPr>
        <w:t xml:space="preserve"> и </w:t>
      </w:r>
      <w:r w:rsidR="00DB3405">
        <w:t>детали логотипа могли просматриваться.</w:t>
      </w:r>
      <w:r w:rsidR="00DB3405" w:rsidRPr="00390464">
        <w:t xml:space="preserve"> </w:t>
      </w:r>
      <w:r w:rsidR="0071590F" w:rsidRPr="00483430">
        <w:t>Стоит следить</w:t>
      </w:r>
      <w:r w:rsidR="000A6ABD">
        <w:t xml:space="preserve"> за </w:t>
      </w:r>
      <w:r w:rsidR="0071590F" w:rsidRPr="00483430">
        <w:t>тем, чтобы свободное пространст</w:t>
      </w:r>
      <w:r w:rsidR="0071590F">
        <w:t xml:space="preserve">во вокруг было равно </w:t>
      </w:r>
      <w:r w:rsidR="00F30CD0" w:rsidRPr="00F30CD0">
        <w:t>1</w:t>
      </w:r>
      <w:r w:rsidR="0071590F">
        <w:t>5%</w:t>
      </w:r>
      <w:r w:rsidR="000A6ABD">
        <w:t xml:space="preserve"> от </w:t>
      </w:r>
      <w:r w:rsidR="0071590F">
        <w:t>в</w:t>
      </w:r>
      <w:r w:rsidR="00F30CD0">
        <w:t>ысоты</w:t>
      </w:r>
      <w:r w:rsidR="000A6ABD">
        <w:t xml:space="preserve"> и </w:t>
      </w:r>
      <w:r w:rsidR="00F30CD0">
        <w:t>20%</w:t>
      </w:r>
      <w:r w:rsidR="000A6ABD">
        <w:t xml:space="preserve"> от </w:t>
      </w:r>
      <w:r w:rsidR="0071590F">
        <w:t>ширины</w:t>
      </w:r>
      <w:r w:rsidR="00F30CD0">
        <w:t xml:space="preserve"> логотипа</w:t>
      </w:r>
      <w:r w:rsidR="0071590F" w:rsidRPr="00483430">
        <w:t xml:space="preserve">. </w:t>
      </w:r>
      <w:r w:rsidR="00DB3405">
        <w:t>Минимальные отступы между логотипом</w:t>
      </w:r>
      <w:r w:rsidR="000A6ABD">
        <w:t xml:space="preserve"> и </w:t>
      </w:r>
      <w:r w:rsidR="00DB3405">
        <w:t>объектами указаны</w:t>
      </w:r>
      <w:r w:rsidR="000A6ABD">
        <w:t xml:space="preserve"> на рисунке </w:t>
      </w:r>
      <w:r w:rsidR="00DB3405">
        <w:t>3.</w:t>
      </w:r>
      <w:r w:rsidR="005445F3">
        <w:t>7</w:t>
      </w:r>
      <w:r w:rsidR="00DB3405">
        <w:t>.</w:t>
      </w:r>
    </w:p>
    <w:p w14:paraId="176DEC93" w14:textId="101C0DAC" w:rsidR="00DB3405" w:rsidRDefault="005445F3" w:rsidP="00DB3405">
      <w:pPr>
        <w:pStyle w:val="a7"/>
      </w:pPr>
      <w:r w:rsidRPr="005445F3">
        <w:rPr>
          <w:noProof/>
        </w:rPr>
        <w:lastRenderedPageBreak/>
        <w:drawing>
          <wp:inline distT="0" distB="0" distL="0" distR="0" wp14:anchorId="1F4535CF" wp14:editId="252CAD75">
            <wp:extent cx="4411427" cy="1898650"/>
            <wp:effectExtent l="0" t="0" r="8255" b="6350"/>
            <wp:docPr id="1073742565" name="Рисунок 107374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9807" cy="1915168"/>
                    </a:xfrm>
                    <a:prstGeom prst="rect">
                      <a:avLst/>
                    </a:prstGeom>
                  </pic:spPr>
                </pic:pic>
              </a:graphicData>
            </a:graphic>
          </wp:inline>
        </w:drawing>
      </w:r>
    </w:p>
    <w:p w14:paraId="6F197321" w14:textId="757C8244" w:rsidR="00DB3405" w:rsidRPr="0026224D" w:rsidRDefault="00DB3405" w:rsidP="00DB3405">
      <w:pPr>
        <w:pStyle w:val="aff9"/>
      </w:pPr>
      <w:r>
        <w:t>Рисунок 3.</w:t>
      </w:r>
      <w:r w:rsidR="003D666C">
        <w:t>7</w:t>
      </w:r>
      <w:r w:rsidRPr="00FF6B9F">
        <w:t xml:space="preserve"> – </w:t>
      </w:r>
      <w:r>
        <w:t xml:space="preserve">Минимальные отступы логотипа сайта </w:t>
      </w:r>
    </w:p>
    <w:p w14:paraId="3E62ADE0" w14:textId="56AC831A" w:rsidR="00DB3405" w:rsidRDefault="00DB3405" w:rsidP="00DB3405">
      <w:r>
        <w:t>Л</w:t>
      </w:r>
      <w:r w:rsidRPr="00ED5D63">
        <w:t>оготип гармонично вп</w:t>
      </w:r>
      <w:r>
        <w:t>исывается</w:t>
      </w:r>
      <w:r w:rsidR="000A6ABD">
        <w:t xml:space="preserve"> в </w:t>
      </w:r>
      <w:r>
        <w:t>навигационное меню</w:t>
      </w:r>
      <w:r w:rsidR="000A6ABD">
        <w:t xml:space="preserve"> и </w:t>
      </w:r>
      <w:r>
        <w:t>подходит основной стилистике сайта. Текстовая</w:t>
      </w:r>
      <w:r w:rsidR="000A6ABD">
        <w:t xml:space="preserve"> и </w:t>
      </w:r>
      <w:r w:rsidR="00C822CA">
        <w:t>графическая</w:t>
      </w:r>
      <w:r>
        <w:t xml:space="preserve"> часть логотипа соответствует цветовой гамме сайта (</w:t>
      </w:r>
      <w:r w:rsidRPr="00301982">
        <w:t>#605857).</w:t>
      </w:r>
      <w:r>
        <w:t xml:space="preserve"> Для надписи названия школы использовался шрифт </w:t>
      </w:r>
      <w:r w:rsidR="00C822CA">
        <w:t>заголовков</w:t>
      </w:r>
      <w:r w:rsidRPr="00C71E1F">
        <w:t xml:space="preserve"> –</w:t>
      </w:r>
      <w:r>
        <w:t xml:space="preserve"> утончённый, минималистичный,</w:t>
      </w:r>
      <w:r w:rsidR="000A6ABD">
        <w:t xml:space="preserve"> с </w:t>
      </w:r>
      <w:r>
        <w:t>засечками.</w:t>
      </w:r>
    </w:p>
    <w:p w14:paraId="6F48D0A0" w14:textId="07558BC8" w:rsidR="00A26164" w:rsidRDefault="00A26164" w:rsidP="00A26164">
      <w:pPr>
        <w:rPr>
          <w:bCs/>
          <w:szCs w:val="28"/>
        </w:rPr>
      </w:pPr>
      <w:r>
        <w:rPr>
          <w:bCs/>
          <w:szCs w:val="28"/>
        </w:rPr>
        <w:t>Не рекомендуется изменять положение логотипа (поворот, искажение, отражение), масштабировать можно строго пропорционально изначальному изображению, чтобы избежать </w:t>
      </w:r>
      <w:r w:rsidRPr="004530A8">
        <w:rPr>
          <w:bCs/>
          <w:szCs w:val="28"/>
        </w:rPr>
        <w:t xml:space="preserve">искажений. </w:t>
      </w:r>
    </w:p>
    <w:p w14:paraId="027FA40F" w14:textId="126F0EAE" w:rsidR="00774761" w:rsidRDefault="00B7082C" w:rsidP="001E0D4B">
      <w:pPr>
        <w:pStyle w:val="af6"/>
        <w:spacing w:before="360"/>
        <w:ind w:left="709" w:firstLine="0"/>
        <w:outlineLvl w:val="1"/>
      </w:pPr>
      <w:bookmarkStart w:id="34" w:name="_Toc135911808"/>
      <w:bookmarkStart w:id="35" w:name="_Toc166885156"/>
      <w:r>
        <w:t>3.4</w:t>
      </w:r>
      <w:r w:rsidRPr="00D3295F">
        <w:t> </w:t>
      </w:r>
      <w:r>
        <w:t>Графические</w:t>
      </w:r>
      <w:r w:rsidR="000A6ABD">
        <w:t xml:space="preserve"> и </w:t>
      </w:r>
      <w:r>
        <w:t>визуальные элементы</w:t>
      </w:r>
      <w:bookmarkEnd w:id="34"/>
      <w:bookmarkEnd w:id="35"/>
    </w:p>
    <w:p w14:paraId="6FD920F3" w14:textId="3251B939" w:rsidR="001E0D4B" w:rsidRDefault="001E0D4B" w:rsidP="0088152B">
      <w:pPr>
        <w:rPr>
          <w:bCs/>
          <w:szCs w:val="28"/>
        </w:rPr>
      </w:pPr>
      <w:r>
        <w:t>Важным этапом</w:t>
      </w:r>
      <w:r w:rsidR="000A6ABD">
        <w:t xml:space="preserve"> в </w:t>
      </w:r>
      <w:r>
        <w:t>проектировании внешнего вида сайта является создание единого оформления</w:t>
      </w:r>
      <w:r w:rsidR="000A6ABD">
        <w:t xml:space="preserve"> для </w:t>
      </w:r>
      <w:r>
        <w:t>повторяющихся элементов, таких как</w:t>
      </w:r>
      <w:r w:rsidRPr="001E0D4B">
        <w:t>: меню, кнопки, ссылки, формы, карточки</w:t>
      </w:r>
      <w:r w:rsidR="000A6ABD">
        <w:t xml:space="preserve"> и </w:t>
      </w:r>
      <w:r w:rsidRPr="001E0D4B">
        <w:t>другие.</w:t>
      </w:r>
      <w:r w:rsidRPr="001E0D4B">
        <w:rPr>
          <w:bCs/>
          <w:szCs w:val="28"/>
        </w:rPr>
        <w:t xml:space="preserve"> </w:t>
      </w:r>
      <w:r>
        <w:rPr>
          <w:bCs/>
          <w:szCs w:val="28"/>
        </w:rPr>
        <w:t>Это позволяет не только привести веб-ресурс</w:t>
      </w:r>
      <w:r w:rsidR="000A6ABD">
        <w:rPr>
          <w:bCs/>
          <w:szCs w:val="28"/>
        </w:rPr>
        <w:t xml:space="preserve"> к </w:t>
      </w:r>
      <w:r>
        <w:rPr>
          <w:bCs/>
          <w:szCs w:val="28"/>
        </w:rPr>
        <w:t>целостному гармоничному виду, но</w:t>
      </w:r>
      <w:r w:rsidR="000A6ABD">
        <w:rPr>
          <w:bCs/>
          <w:szCs w:val="28"/>
        </w:rPr>
        <w:t xml:space="preserve"> и </w:t>
      </w:r>
      <w:r>
        <w:rPr>
          <w:bCs/>
          <w:szCs w:val="28"/>
        </w:rPr>
        <w:t>сокращает время разработки.</w:t>
      </w:r>
    </w:p>
    <w:p w14:paraId="3E80F437" w14:textId="0ECEC6F0" w:rsidR="00B404E1" w:rsidRDefault="0088152B" w:rsidP="0088152B">
      <w:pPr>
        <w:rPr>
          <w:bCs/>
          <w:szCs w:val="28"/>
        </w:rPr>
      </w:pPr>
      <w:r w:rsidRPr="0088152B">
        <w:rPr>
          <w:bCs/>
          <w:szCs w:val="28"/>
        </w:rPr>
        <w:t xml:space="preserve">У каждого </w:t>
      </w:r>
      <w:r>
        <w:rPr>
          <w:bCs/>
          <w:szCs w:val="28"/>
        </w:rPr>
        <w:t>пользователя</w:t>
      </w:r>
      <w:r w:rsidRPr="0088152B">
        <w:rPr>
          <w:bCs/>
          <w:szCs w:val="28"/>
        </w:rPr>
        <w:t xml:space="preserve"> есть доступ</w:t>
      </w:r>
      <w:r w:rsidR="000A6ABD">
        <w:rPr>
          <w:bCs/>
          <w:szCs w:val="28"/>
        </w:rPr>
        <w:t xml:space="preserve"> к </w:t>
      </w:r>
      <w:r w:rsidRPr="0088152B">
        <w:rPr>
          <w:bCs/>
          <w:szCs w:val="28"/>
        </w:rPr>
        <w:t>основным страницам</w:t>
      </w:r>
      <w:r w:rsidR="00B404E1">
        <w:rPr>
          <w:bCs/>
          <w:szCs w:val="28"/>
        </w:rPr>
        <w:t xml:space="preserve"> через г</w:t>
      </w:r>
      <w:r w:rsidR="00B404E1" w:rsidRPr="0088152B">
        <w:rPr>
          <w:bCs/>
          <w:szCs w:val="28"/>
        </w:rPr>
        <w:t>оризонтальное меню</w:t>
      </w:r>
      <w:r w:rsidR="000A6ABD">
        <w:rPr>
          <w:bCs/>
          <w:szCs w:val="28"/>
        </w:rPr>
        <w:t xml:space="preserve"> на </w:t>
      </w:r>
      <w:r w:rsidR="00B404E1" w:rsidRPr="0088152B">
        <w:rPr>
          <w:bCs/>
          <w:szCs w:val="28"/>
        </w:rPr>
        <w:t>сайте</w:t>
      </w:r>
      <w:r w:rsidRPr="0088152B">
        <w:rPr>
          <w:bCs/>
          <w:szCs w:val="28"/>
        </w:rPr>
        <w:t xml:space="preserve">: преподаватели, каталог курсов, расписание курсов, контакты. Другие ссылки меню </w:t>
      </w:r>
      <w:r>
        <w:rPr>
          <w:bCs/>
          <w:szCs w:val="28"/>
        </w:rPr>
        <w:t>меняются</w:t>
      </w:r>
      <w:r w:rsidR="000A6ABD">
        <w:rPr>
          <w:bCs/>
          <w:szCs w:val="28"/>
        </w:rPr>
        <w:t xml:space="preserve"> в </w:t>
      </w:r>
      <w:r w:rsidR="00B404E1" w:rsidRPr="0088152B">
        <w:rPr>
          <w:bCs/>
          <w:szCs w:val="28"/>
        </w:rPr>
        <w:t>зависимости</w:t>
      </w:r>
      <w:r w:rsidR="000A6ABD">
        <w:rPr>
          <w:bCs/>
          <w:szCs w:val="28"/>
        </w:rPr>
        <w:t xml:space="preserve"> от </w:t>
      </w:r>
      <w:r w:rsidR="00B404E1" w:rsidRPr="0088152B">
        <w:rPr>
          <w:bCs/>
          <w:szCs w:val="28"/>
        </w:rPr>
        <w:t xml:space="preserve">типа пользователей веб-ресурса. </w:t>
      </w:r>
      <w:r w:rsidRPr="0088152B">
        <w:rPr>
          <w:bCs/>
          <w:szCs w:val="28"/>
        </w:rPr>
        <w:t>Для неавторизированных пользователей</w:t>
      </w:r>
      <w:r w:rsidR="000A6ABD">
        <w:rPr>
          <w:bCs/>
          <w:szCs w:val="28"/>
        </w:rPr>
        <w:t xml:space="preserve"> в </w:t>
      </w:r>
      <w:r w:rsidRPr="0088152B">
        <w:rPr>
          <w:bCs/>
          <w:szCs w:val="28"/>
        </w:rPr>
        <w:t xml:space="preserve">меню </w:t>
      </w:r>
      <w:r>
        <w:rPr>
          <w:bCs/>
          <w:szCs w:val="28"/>
        </w:rPr>
        <w:t xml:space="preserve">добавляются </w:t>
      </w:r>
      <w:r w:rsidRPr="0088152B">
        <w:rPr>
          <w:bCs/>
          <w:szCs w:val="28"/>
        </w:rPr>
        <w:t>две ссылки:</w:t>
      </w:r>
      <w:r w:rsidR="000A6ABD">
        <w:rPr>
          <w:bCs/>
          <w:szCs w:val="28"/>
        </w:rPr>
        <w:t xml:space="preserve"> на </w:t>
      </w:r>
      <w:r w:rsidRPr="0088152B">
        <w:rPr>
          <w:bCs/>
          <w:szCs w:val="28"/>
        </w:rPr>
        <w:t>страницу входа</w:t>
      </w:r>
      <w:r w:rsidR="000A6ABD">
        <w:rPr>
          <w:bCs/>
          <w:szCs w:val="28"/>
        </w:rPr>
        <w:t xml:space="preserve"> и на </w:t>
      </w:r>
      <w:r w:rsidRPr="0088152B">
        <w:rPr>
          <w:bCs/>
          <w:szCs w:val="28"/>
        </w:rPr>
        <w:t>страницу авторизации.</w:t>
      </w:r>
      <w:r>
        <w:rPr>
          <w:bCs/>
          <w:szCs w:val="28"/>
        </w:rPr>
        <w:t xml:space="preserve"> </w:t>
      </w:r>
      <w:r w:rsidR="00B404E1" w:rsidRPr="00B404E1">
        <w:rPr>
          <w:bCs/>
          <w:szCs w:val="28"/>
        </w:rPr>
        <w:t>Внешний вид меню</w:t>
      </w:r>
      <w:r w:rsidR="000A6ABD">
        <w:rPr>
          <w:bCs/>
          <w:szCs w:val="28"/>
        </w:rPr>
        <w:t xml:space="preserve"> для </w:t>
      </w:r>
      <w:r w:rsidR="00B404E1" w:rsidRPr="00B404E1">
        <w:rPr>
          <w:bCs/>
          <w:szCs w:val="28"/>
        </w:rPr>
        <w:t>неавторизованных пользователей представлен</w:t>
      </w:r>
      <w:r w:rsidR="000A6ABD">
        <w:rPr>
          <w:bCs/>
          <w:szCs w:val="28"/>
        </w:rPr>
        <w:t xml:space="preserve"> на рисунке </w:t>
      </w:r>
      <w:r w:rsidR="00B404E1" w:rsidRPr="00B404E1">
        <w:rPr>
          <w:bCs/>
          <w:szCs w:val="28"/>
        </w:rPr>
        <w:t>3.</w:t>
      </w:r>
      <w:r w:rsidR="004D509B">
        <w:rPr>
          <w:bCs/>
          <w:szCs w:val="28"/>
        </w:rPr>
        <w:t>8</w:t>
      </w:r>
      <w:r w:rsidR="00B404E1" w:rsidRPr="00B404E1">
        <w:rPr>
          <w:bCs/>
          <w:szCs w:val="28"/>
        </w:rPr>
        <w:t>.</w:t>
      </w:r>
      <w:r w:rsidR="00B404E1">
        <w:rPr>
          <w:bCs/>
          <w:szCs w:val="28"/>
        </w:rPr>
        <w:t xml:space="preserve"> </w:t>
      </w:r>
    </w:p>
    <w:p w14:paraId="3C2E7627" w14:textId="5E16967B" w:rsidR="00B404E1" w:rsidRDefault="00862785" w:rsidP="00B404E1">
      <w:pPr>
        <w:pStyle w:val="a7"/>
      </w:pPr>
      <w:r w:rsidRPr="00862785">
        <w:rPr>
          <w:noProof/>
        </w:rPr>
        <w:drawing>
          <wp:inline distT="0" distB="0" distL="0" distR="0" wp14:anchorId="2397DF7A" wp14:editId="031571FA">
            <wp:extent cx="6372225" cy="518795"/>
            <wp:effectExtent l="0" t="0" r="9525" b="0"/>
            <wp:docPr id="1073742567" name="Рисунок 107374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518795"/>
                    </a:xfrm>
                    <a:prstGeom prst="rect">
                      <a:avLst/>
                    </a:prstGeom>
                  </pic:spPr>
                </pic:pic>
              </a:graphicData>
            </a:graphic>
          </wp:inline>
        </w:drawing>
      </w:r>
    </w:p>
    <w:p w14:paraId="1CE2ED16" w14:textId="3D2544E5" w:rsidR="00B404E1" w:rsidRPr="00B404E1" w:rsidRDefault="00B404E1" w:rsidP="00B404E1">
      <w:pPr>
        <w:pStyle w:val="affc"/>
      </w:pPr>
      <w:r>
        <w:t>Рисунок 3.</w:t>
      </w:r>
      <w:r w:rsidR="004D509B">
        <w:t>8</w:t>
      </w:r>
      <w:r>
        <w:t xml:space="preserve"> – Внешний вид меню</w:t>
      </w:r>
      <w:r w:rsidR="000A6ABD">
        <w:t xml:space="preserve"> для </w:t>
      </w:r>
      <w:r>
        <w:t>неавторизованных пользователей</w:t>
      </w:r>
    </w:p>
    <w:p w14:paraId="672284D3" w14:textId="361C1480" w:rsidR="00B404E1" w:rsidRDefault="0088152B" w:rsidP="0088152B">
      <w:pPr>
        <w:rPr>
          <w:bCs/>
          <w:szCs w:val="28"/>
        </w:rPr>
      </w:pPr>
      <w:r>
        <w:rPr>
          <w:bCs/>
          <w:szCs w:val="28"/>
        </w:rPr>
        <w:t>Для авторизированных пользователей ссылки ведут</w:t>
      </w:r>
      <w:r w:rsidR="000A6ABD">
        <w:rPr>
          <w:bCs/>
          <w:szCs w:val="28"/>
        </w:rPr>
        <w:t xml:space="preserve"> на </w:t>
      </w:r>
      <w:r>
        <w:rPr>
          <w:bCs/>
          <w:szCs w:val="28"/>
        </w:rPr>
        <w:t>страницу личного кабинета либо</w:t>
      </w:r>
      <w:r w:rsidR="000A6ABD">
        <w:rPr>
          <w:bCs/>
          <w:szCs w:val="28"/>
        </w:rPr>
        <w:t xml:space="preserve"> на </w:t>
      </w:r>
      <w:r>
        <w:rPr>
          <w:bCs/>
          <w:szCs w:val="28"/>
        </w:rPr>
        <w:t xml:space="preserve">выход из учётной записи. </w:t>
      </w:r>
      <w:r w:rsidR="00B404E1" w:rsidRPr="00B404E1">
        <w:rPr>
          <w:bCs/>
          <w:szCs w:val="28"/>
        </w:rPr>
        <w:t xml:space="preserve">В личном кабинете пользователя расположено дополнительное </w:t>
      </w:r>
      <w:r w:rsidR="00A63BB1">
        <w:rPr>
          <w:bCs/>
          <w:szCs w:val="28"/>
        </w:rPr>
        <w:t xml:space="preserve">вертикальное </w:t>
      </w:r>
      <w:r w:rsidR="00B404E1" w:rsidRPr="00B404E1">
        <w:rPr>
          <w:bCs/>
          <w:szCs w:val="28"/>
        </w:rPr>
        <w:t>меню, которое содержит всю информацию взаимодействия пользователя</w:t>
      </w:r>
      <w:r w:rsidR="000A6ABD">
        <w:rPr>
          <w:bCs/>
          <w:szCs w:val="28"/>
        </w:rPr>
        <w:t xml:space="preserve"> с </w:t>
      </w:r>
      <w:r w:rsidR="00B404E1" w:rsidRPr="00B404E1">
        <w:rPr>
          <w:bCs/>
          <w:szCs w:val="28"/>
        </w:rPr>
        <w:t>сайтом: данные его учётной записи, его заявки</w:t>
      </w:r>
      <w:r w:rsidR="000A6ABD">
        <w:rPr>
          <w:bCs/>
          <w:szCs w:val="28"/>
        </w:rPr>
        <w:t xml:space="preserve"> на </w:t>
      </w:r>
      <w:r w:rsidR="00B404E1" w:rsidRPr="00B404E1">
        <w:rPr>
          <w:bCs/>
          <w:szCs w:val="28"/>
        </w:rPr>
        <w:t>курсы, курсы, которые пользователь проходит</w:t>
      </w:r>
      <w:r w:rsidR="000A6ABD">
        <w:rPr>
          <w:bCs/>
          <w:szCs w:val="28"/>
        </w:rPr>
        <w:t xml:space="preserve"> в </w:t>
      </w:r>
      <w:r w:rsidR="00B404E1" w:rsidRPr="00B404E1">
        <w:rPr>
          <w:bCs/>
          <w:szCs w:val="28"/>
        </w:rPr>
        <w:t>данный момент, обучающие материалы</w:t>
      </w:r>
      <w:r w:rsidR="000A6ABD">
        <w:rPr>
          <w:bCs/>
          <w:szCs w:val="28"/>
        </w:rPr>
        <w:t xml:space="preserve"> к </w:t>
      </w:r>
      <w:r w:rsidR="00B404E1" w:rsidRPr="00B404E1">
        <w:rPr>
          <w:bCs/>
          <w:szCs w:val="28"/>
        </w:rPr>
        <w:t>курсам, пройденные курсы,</w:t>
      </w:r>
      <w:r w:rsidR="000A6ABD">
        <w:rPr>
          <w:bCs/>
          <w:szCs w:val="28"/>
        </w:rPr>
        <w:t xml:space="preserve"> а </w:t>
      </w:r>
      <w:r w:rsidR="00B404E1" w:rsidRPr="00B404E1">
        <w:rPr>
          <w:bCs/>
          <w:szCs w:val="28"/>
        </w:rPr>
        <w:t xml:space="preserve">также пользовательские курсы, которые </w:t>
      </w:r>
      <w:r w:rsidR="00B404E1" w:rsidRPr="00B404E1">
        <w:rPr>
          <w:bCs/>
          <w:szCs w:val="28"/>
        </w:rPr>
        <w:lastRenderedPageBreak/>
        <w:t>пользователь составил</w:t>
      </w:r>
      <w:r w:rsidR="000A6ABD">
        <w:rPr>
          <w:bCs/>
          <w:szCs w:val="28"/>
        </w:rPr>
        <w:t xml:space="preserve"> в </w:t>
      </w:r>
      <w:r w:rsidR="00B404E1" w:rsidRPr="00B404E1">
        <w:rPr>
          <w:bCs/>
          <w:szCs w:val="28"/>
        </w:rPr>
        <w:t>качестве индивидуального обучения.</w:t>
      </w:r>
      <w:r w:rsidR="00A63BB1" w:rsidRPr="00A63BB1">
        <w:t xml:space="preserve"> </w:t>
      </w:r>
      <w:r w:rsidR="00A63BB1" w:rsidRPr="00A63BB1">
        <w:rPr>
          <w:bCs/>
          <w:szCs w:val="28"/>
        </w:rPr>
        <w:t>Внешний вид дополнительного меню</w:t>
      </w:r>
      <w:r w:rsidR="000A6ABD">
        <w:rPr>
          <w:bCs/>
          <w:szCs w:val="28"/>
        </w:rPr>
        <w:t xml:space="preserve"> на </w:t>
      </w:r>
      <w:r w:rsidR="00F8706B">
        <w:rPr>
          <w:bCs/>
          <w:szCs w:val="28"/>
        </w:rPr>
        <w:t>странице личного кабинета</w:t>
      </w:r>
      <w:r w:rsidR="000A6ABD">
        <w:rPr>
          <w:bCs/>
          <w:szCs w:val="28"/>
        </w:rPr>
        <w:t xml:space="preserve"> для </w:t>
      </w:r>
      <w:r w:rsidR="00A63BB1" w:rsidRPr="00A63BB1">
        <w:rPr>
          <w:bCs/>
          <w:szCs w:val="28"/>
        </w:rPr>
        <w:t>пользователя представлен</w:t>
      </w:r>
      <w:r w:rsidR="000A6ABD">
        <w:rPr>
          <w:bCs/>
          <w:szCs w:val="28"/>
        </w:rPr>
        <w:t xml:space="preserve"> на рисунке </w:t>
      </w:r>
      <w:r w:rsidR="00A63BB1">
        <w:rPr>
          <w:bCs/>
          <w:szCs w:val="28"/>
        </w:rPr>
        <w:t>3.</w:t>
      </w:r>
      <w:r w:rsidR="004D509B">
        <w:rPr>
          <w:bCs/>
          <w:szCs w:val="28"/>
        </w:rPr>
        <w:t>9</w:t>
      </w:r>
      <w:r w:rsidR="00496A5A">
        <w:rPr>
          <w:bCs/>
          <w:szCs w:val="28"/>
        </w:rPr>
        <w:t>.</w:t>
      </w:r>
    </w:p>
    <w:p w14:paraId="778EEDB6" w14:textId="6EEF3F3D" w:rsidR="00B404E1" w:rsidRDefault="00B404E1" w:rsidP="00F8706B">
      <w:pPr>
        <w:pStyle w:val="a7"/>
      </w:pPr>
      <w:r w:rsidRPr="00B404E1">
        <w:rPr>
          <w:noProof/>
        </w:rPr>
        <w:drawing>
          <wp:inline distT="0" distB="0" distL="0" distR="0" wp14:anchorId="7A6433B0" wp14:editId="459C834C">
            <wp:extent cx="2452255" cy="1657129"/>
            <wp:effectExtent l="0" t="0" r="5715" b="63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9276" cy="1661873"/>
                    </a:xfrm>
                    <a:prstGeom prst="rect">
                      <a:avLst/>
                    </a:prstGeom>
                  </pic:spPr>
                </pic:pic>
              </a:graphicData>
            </a:graphic>
          </wp:inline>
        </w:drawing>
      </w:r>
    </w:p>
    <w:p w14:paraId="6B5A0915" w14:textId="3BAE52B8" w:rsidR="00F8706B" w:rsidRPr="00F8706B" w:rsidRDefault="00F8706B" w:rsidP="00F8706B">
      <w:pPr>
        <w:pStyle w:val="a8"/>
      </w:pPr>
      <w:r>
        <w:t>Рисунок 3.</w:t>
      </w:r>
      <w:r w:rsidR="004D509B">
        <w:t>9</w:t>
      </w:r>
      <w:r>
        <w:t xml:space="preserve"> – Внешний вид дополнительного меню</w:t>
      </w:r>
      <w:r w:rsidR="000A6ABD">
        <w:t xml:space="preserve"> для </w:t>
      </w:r>
      <w:r>
        <w:t>пользователей</w:t>
      </w:r>
    </w:p>
    <w:p w14:paraId="678C0315" w14:textId="46732D90" w:rsidR="0088152B" w:rsidRDefault="0088152B" w:rsidP="0088152B">
      <w:pPr>
        <w:rPr>
          <w:bCs/>
          <w:spacing w:val="4"/>
          <w:szCs w:val="28"/>
        </w:rPr>
      </w:pPr>
      <w:r w:rsidRPr="007B3609">
        <w:rPr>
          <w:bCs/>
          <w:spacing w:val="4"/>
          <w:szCs w:val="28"/>
        </w:rPr>
        <w:t>Помимо пользователей</w:t>
      </w:r>
      <w:r w:rsidRPr="0088152B">
        <w:rPr>
          <w:bCs/>
          <w:spacing w:val="4"/>
          <w:szCs w:val="28"/>
        </w:rPr>
        <w:t>-</w:t>
      </w:r>
      <w:r>
        <w:rPr>
          <w:bCs/>
          <w:spacing w:val="4"/>
          <w:szCs w:val="28"/>
        </w:rPr>
        <w:t>клиентов</w:t>
      </w:r>
      <w:r w:rsidRPr="007B3609">
        <w:rPr>
          <w:bCs/>
          <w:spacing w:val="4"/>
          <w:szCs w:val="28"/>
        </w:rPr>
        <w:t>, сайт предусмотрен</w:t>
      </w:r>
      <w:r w:rsidR="000A6ABD">
        <w:rPr>
          <w:bCs/>
          <w:spacing w:val="4"/>
          <w:szCs w:val="28"/>
        </w:rPr>
        <w:t xml:space="preserve"> и для </w:t>
      </w:r>
      <w:r w:rsidRPr="007B3609">
        <w:rPr>
          <w:bCs/>
          <w:spacing w:val="4"/>
          <w:szCs w:val="28"/>
        </w:rPr>
        <w:t xml:space="preserve">работников </w:t>
      </w:r>
      <w:r>
        <w:rPr>
          <w:bCs/>
          <w:spacing w:val="4"/>
          <w:szCs w:val="28"/>
        </w:rPr>
        <w:t>школы визажа «</w:t>
      </w:r>
      <w:proofErr w:type="spellStart"/>
      <w:r>
        <w:rPr>
          <w:bCs/>
          <w:spacing w:val="4"/>
          <w:szCs w:val="28"/>
          <w:lang w:val="en-US"/>
        </w:rPr>
        <w:t>Flowress</w:t>
      </w:r>
      <w:proofErr w:type="spellEnd"/>
      <w:r>
        <w:rPr>
          <w:bCs/>
          <w:spacing w:val="4"/>
          <w:szCs w:val="28"/>
        </w:rPr>
        <w:t>»</w:t>
      </w:r>
      <w:r w:rsidRPr="007B3609">
        <w:rPr>
          <w:bCs/>
          <w:spacing w:val="4"/>
          <w:szCs w:val="28"/>
        </w:rPr>
        <w:t>: администраторов</w:t>
      </w:r>
      <w:r w:rsidR="000A6ABD">
        <w:rPr>
          <w:bCs/>
          <w:spacing w:val="4"/>
          <w:szCs w:val="28"/>
        </w:rPr>
        <w:t xml:space="preserve"> и </w:t>
      </w:r>
      <w:r>
        <w:rPr>
          <w:bCs/>
          <w:spacing w:val="4"/>
          <w:szCs w:val="28"/>
        </w:rPr>
        <w:t>преподавателей. Для них предусмотрены панели администрирования</w:t>
      </w:r>
      <w:r w:rsidR="000A6ABD">
        <w:rPr>
          <w:bCs/>
          <w:spacing w:val="4"/>
          <w:szCs w:val="28"/>
        </w:rPr>
        <w:t xml:space="preserve"> и </w:t>
      </w:r>
      <w:r>
        <w:rPr>
          <w:bCs/>
          <w:spacing w:val="4"/>
          <w:szCs w:val="28"/>
        </w:rPr>
        <w:t>управления.</w:t>
      </w:r>
    </w:p>
    <w:p w14:paraId="3620959F" w14:textId="5AB3AC27" w:rsidR="009060E9" w:rsidRDefault="009060E9" w:rsidP="009060E9">
      <w:pPr>
        <w:rPr>
          <w:bCs/>
          <w:szCs w:val="28"/>
        </w:rPr>
      </w:pPr>
      <w:r>
        <w:rPr>
          <w:bCs/>
          <w:szCs w:val="28"/>
        </w:rPr>
        <w:t>Администратор имеет доступ</w:t>
      </w:r>
      <w:r w:rsidR="000A6ABD">
        <w:rPr>
          <w:bCs/>
          <w:szCs w:val="28"/>
        </w:rPr>
        <w:t xml:space="preserve"> к </w:t>
      </w:r>
      <w:r>
        <w:rPr>
          <w:bCs/>
          <w:szCs w:val="28"/>
        </w:rPr>
        <w:t>просмотру заявок</w:t>
      </w:r>
      <w:r w:rsidR="000A6ABD">
        <w:rPr>
          <w:bCs/>
          <w:szCs w:val="28"/>
        </w:rPr>
        <w:t xml:space="preserve"> и </w:t>
      </w:r>
      <w:r>
        <w:rPr>
          <w:bCs/>
          <w:szCs w:val="28"/>
        </w:rPr>
        <w:t>формы консультации, расписанию курсов</w:t>
      </w:r>
      <w:r w:rsidR="000A6ABD">
        <w:rPr>
          <w:bCs/>
          <w:szCs w:val="28"/>
        </w:rPr>
        <w:t xml:space="preserve"> и </w:t>
      </w:r>
      <w:r>
        <w:rPr>
          <w:bCs/>
          <w:szCs w:val="28"/>
        </w:rPr>
        <w:t>сформированных групп.</w:t>
      </w:r>
      <w:r w:rsidRPr="009060E9">
        <w:t xml:space="preserve"> </w:t>
      </w:r>
      <w:r w:rsidRPr="009060E9">
        <w:rPr>
          <w:bCs/>
          <w:szCs w:val="28"/>
        </w:rPr>
        <w:t>Также он может добавлять новый курс</w:t>
      </w:r>
      <w:r w:rsidR="000A6ABD">
        <w:rPr>
          <w:bCs/>
          <w:szCs w:val="28"/>
        </w:rPr>
        <w:t xml:space="preserve"> в </w:t>
      </w:r>
      <w:r w:rsidRPr="009060E9">
        <w:rPr>
          <w:bCs/>
          <w:szCs w:val="28"/>
        </w:rPr>
        <w:t>расписание,</w:t>
      </w:r>
      <w:r>
        <w:rPr>
          <w:bCs/>
          <w:szCs w:val="28"/>
        </w:rPr>
        <w:t xml:space="preserve"> у</w:t>
      </w:r>
      <w:r w:rsidRPr="009060E9">
        <w:rPr>
          <w:bCs/>
          <w:szCs w:val="28"/>
        </w:rPr>
        <w:t>тверждать нового преподавателя школы, менять статус консультации</w:t>
      </w:r>
      <w:r w:rsidR="000A6ABD">
        <w:rPr>
          <w:bCs/>
          <w:szCs w:val="28"/>
        </w:rPr>
        <w:t xml:space="preserve"> и </w:t>
      </w:r>
      <w:r w:rsidRPr="009060E9">
        <w:rPr>
          <w:bCs/>
          <w:szCs w:val="28"/>
        </w:rPr>
        <w:t>регистрации пользователей. Доступ</w:t>
      </w:r>
      <w:r w:rsidR="000A6ABD">
        <w:rPr>
          <w:bCs/>
          <w:szCs w:val="28"/>
        </w:rPr>
        <w:t xml:space="preserve"> к </w:t>
      </w:r>
      <w:r w:rsidRPr="009060E9">
        <w:rPr>
          <w:bCs/>
          <w:szCs w:val="28"/>
        </w:rPr>
        <w:t>перечисленным функциям осуществляется через дополнительные горизонтальное меню администратора</w:t>
      </w:r>
      <w:r>
        <w:rPr>
          <w:bCs/>
          <w:szCs w:val="28"/>
        </w:rPr>
        <w:t>, представленное</w:t>
      </w:r>
      <w:r w:rsidR="000A6ABD">
        <w:rPr>
          <w:bCs/>
          <w:szCs w:val="28"/>
        </w:rPr>
        <w:t xml:space="preserve"> на рисунке </w:t>
      </w:r>
      <w:r>
        <w:rPr>
          <w:bCs/>
          <w:szCs w:val="28"/>
        </w:rPr>
        <w:t>3.1</w:t>
      </w:r>
      <w:r w:rsidR="004D509B">
        <w:rPr>
          <w:bCs/>
          <w:szCs w:val="28"/>
        </w:rPr>
        <w:t>0</w:t>
      </w:r>
      <w:r>
        <w:rPr>
          <w:bCs/>
          <w:szCs w:val="28"/>
        </w:rPr>
        <w:t>.</w:t>
      </w:r>
    </w:p>
    <w:p w14:paraId="17B7415E" w14:textId="34604818" w:rsidR="009060E9" w:rsidRDefault="009060E9" w:rsidP="009060E9">
      <w:pPr>
        <w:pStyle w:val="a7"/>
      </w:pPr>
      <w:r w:rsidRPr="009060E9">
        <w:rPr>
          <w:noProof/>
        </w:rPr>
        <w:drawing>
          <wp:inline distT="0" distB="0" distL="0" distR="0" wp14:anchorId="386835D7" wp14:editId="33523212">
            <wp:extent cx="6227618" cy="511107"/>
            <wp:effectExtent l="0" t="0" r="1905" b="381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8609" cy="532527"/>
                    </a:xfrm>
                    <a:prstGeom prst="rect">
                      <a:avLst/>
                    </a:prstGeom>
                  </pic:spPr>
                </pic:pic>
              </a:graphicData>
            </a:graphic>
          </wp:inline>
        </w:drawing>
      </w:r>
    </w:p>
    <w:p w14:paraId="6CBA807B" w14:textId="4582CB86" w:rsidR="009060E9" w:rsidRPr="009060E9" w:rsidRDefault="009060E9" w:rsidP="009060E9">
      <w:pPr>
        <w:pStyle w:val="a8"/>
      </w:pPr>
      <w:r>
        <w:t>Рисунок 3.1</w:t>
      </w:r>
      <w:r w:rsidR="004D509B">
        <w:t>0</w:t>
      </w:r>
      <w:r>
        <w:t xml:space="preserve"> – Внешний вид дополнительного меню</w:t>
      </w:r>
      <w:r w:rsidR="000A6ABD">
        <w:t xml:space="preserve"> для </w:t>
      </w:r>
      <w:r>
        <w:t>администратора</w:t>
      </w:r>
    </w:p>
    <w:p w14:paraId="184DE7DE" w14:textId="6CA1A2BC" w:rsidR="009060E9" w:rsidRDefault="009060E9" w:rsidP="009060E9">
      <w:pPr>
        <w:rPr>
          <w:bCs/>
          <w:szCs w:val="28"/>
        </w:rPr>
      </w:pPr>
      <w:r>
        <w:rPr>
          <w:bCs/>
          <w:szCs w:val="28"/>
        </w:rPr>
        <w:t xml:space="preserve">Преподаватель </w:t>
      </w:r>
      <w:r w:rsidR="009C0C12">
        <w:rPr>
          <w:bCs/>
          <w:szCs w:val="28"/>
        </w:rPr>
        <w:t>ш</w:t>
      </w:r>
      <w:r>
        <w:rPr>
          <w:bCs/>
          <w:szCs w:val="28"/>
        </w:rPr>
        <w:t xml:space="preserve">колы может просмотреть </w:t>
      </w:r>
      <w:r w:rsidR="007C02FA">
        <w:rPr>
          <w:bCs/>
          <w:szCs w:val="28"/>
        </w:rPr>
        <w:t xml:space="preserve">свой профиль, </w:t>
      </w:r>
      <w:r>
        <w:rPr>
          <w:bCs/>
          <w:szCs w:val="28"/>
        </w:rPr>
        <w:t>свои текущие курсы</w:t>
      </w:r>
      <w:r w:rsidR="000A6ABD">
        <w:rPr>
          <w:bCs/>
          <w:szCs w:val="28"/>
        </w:rPr>
        <w:t xml:space="preserve"> и </w:t>
      </w:r>
      <w:r>
        <w:rPr>
          <w:bCs/>
          <w:szCs w:val="28"/>
        </w:rPr>
        <w:t>сформированные группы, добавить расписание курса, добавить новый курс</w:t>
      </w:r>
      <w:r w:rsidR="000A6ABD">
        <w:rPr>
          <w:bCs/>
          <w:szCs w:val="28"/>
        </w:rPr>
        <w:t xml:space="preserve"> в </w:t>
      </w:r>
      <w:r>
        <w:rPr>
          <w:bCs/>
          <w:szCs w:val="28"/>
        </w:rPr>
        <w:t xml:space="preserve">расписание, </w:t>
      </w:r>
      <w:r w:rsidR="00EE4FB2">
        <w:rPr>
          <w:bCs/>
          <w:szCs w:val="28"/>
        </w:rPr>
        <w:t>добавить обучающие материалы</w:t>
      </w:r>
      <w:r w:rsidR="000A6ABD">
        <w:rPr>
          <w:bCs/>
          <w:szCs w:val="28"/>
        </w:rPr>
        <w:t xml:space="preserve"> и </w:t>
      </w:r>
      <w:r w:rsidR="00EE4FB2">
        <w:rPr>
          <w:bCs/>
          <w:szCs w:val="28"/>
        </w:rPr>
        <w:t>задание</w:t>
      </w:r>
      <w:r w:rsidR="000A6ABD">
        <w:rPr>
          <w:bCs/>
          <w:szCs w:val="28"/>
        </w:rPr>
        <w:t xml:space="preserve"> к </w:t>
      </w:r>
      <w:r w:rsidR="00EE4FB2">
        <w:rPr>
          <w:bCs/>
          <w:szCs w:val="28"/>
        </w:rPr>
        <w:t>уроку,</w:t>
      </w:r>
      <w:r w:rsidR="000A6ABD">
        <w:rPr>
          <w:bCs/>
          <w:szCs w:val="28"/>
        </w:rPr>
        <w:t xml:space="preserve"> а </w:t>
      </w:r>
      <w:r>
        <w:rPr>
          <w:bCs/>
          <w:szCs w:val="28"/>
        </w:rPr>
        <w:t>также сформировать новый вид курса.</w:t>
      </w:r>
      <w:r w:rsidR="007C02FA">
        <w:rPr>
          <w:bCs/>
          <w:szCs w:val="28"/>
        </w:rPr>
        <w:t xml:space="preserve"> Внешний вид </w:t>
      </w:r>
      <w:r w:rsidR="007C02FA" w:rsidRPr="009060E9">
        <w:rPr>
          <w:bCs/>
          <w:szCs w:val="28"/>
        </w:rPr>
        <w:t xml:space="preserve">дополнительные </w:t>
      </w:r>
      <w:r w:rsidR="007C02FA">
        <w:rPr>
          <w:bCs/>
          <w:szCs w:val="28"/>
        </w:rPr>
        <w:t>вертикального</w:t>
      </w:r>
      <w:r w:rsidR="007C02FA" w:rsidRPr="009060E9">
        <w:rPr>
          <w:bCs/>
          <w:szCs w:val="28"/>
        </w:rPr>
        <w:t xml:space="preserve"> меню </w:t>
      </w:r>
      <w:r w:rsidR="007C02FA">
        <w:rPr>
          <w:bCs/>
          <w:szCs w:val="28"/>
        </w:rPr>
        <w:t xml:space="preserve">преподавателя </w:t>
      </w:r>
      <w:r w:rsidR="007C02FA" w:rsidRPr="00A63BB1">
        <w:rPr>
          <w:bCs/>
          <w:szCs w:val="28"/>
        </w:rPr>
        <w:t>представлен</w:t>
      </w:r>
      <w:r w:rsidR="000A6ABD">
        <w:rPr>
          <w:bCs/>
          <w:szCs w:val="28"/>
        </w:rPr>
        <w:t xml:space="preserve"> на рисунке </w:t>
      </w:r>
      <w:r w:rsidR="007C02FA">
        <w:rPr>
          <w:bCs/>
          <w:szCs w:val="28"/>
        </w:rPr>
        <w:t>3.1</w:t>
      </w:r>
      <w:r w:rsidR="004D509B">
        <w:rPr>
          <w:bCs/>
          <w:szCs w:val="28"/>
        </w:rPr>
        <w:t>1</w:t>
      </w:r>
      <w:r w:rsidR="007C02FA">
        <w:rPr>
          <w:bCs/>
          <w:szCs w:val="28"/>
        </w:rPr>
        <w:t>.</w:t>
      </w:r>
    </w:p>
    <w:p w14:paraId="5A34026D" w14:textId="51AA7E35" w:rsidR="009060E9" w:rsidRDefault="00EE4FB2" w:rsidP="00EE4FB2">
      <w:pPr>
        <w:pStyle w:val="a7"/>
      </w:pPr>
      <w:r w:rsidRPr="00EE4FB2">
        <w:rPr>
          <w:noProof/>
        </w:rPr>
        <w:drawing>
          <wp:inline distT="0" distB="0" distL="0" distR="0" wp14:anchorId="1B3853B7" wp14:editId="719C9EDC">
            <wp:extent cx="2446317" cy="1554043"/>
            <wp:effectExtent l="0" t="0" r="0" b="8255"/>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7585" cy="1573907"/>
                    </a:xfrm>
                    <a:prstGeom prst="rect">
                      <a:avLst/>
                    </a:prstGeom>
                  </pic:spPr>
                </pic:pic>
              </a:graphicData>
            </a:graphic>
          </wp:inline>
        </w:drawing>
      </w:r>
    </w:p>
    <w:p w14:paraId="14B89D16" w14:textId="74881BA1" w:rsidR="00EE4FB2" w:rsidRPr="00EE4FB2" w:rsidRDefault="00EE4FB2" w:rsidP="00870BE2">
      <w:pPr>
        <w:pStyle w:val="a8"/>
      </w:pPr>
      <w:r>
        <w:t>Рисунок 3.1</w:t>
      </w:r>
      <w:r w:rsidR="004D509B">
        <w:t>1</w:t>
      </w:r>
      <w:r>
        <w:t xml:space="preserve"> – Внешний вид дополнительного меню</w:t>
      </w:r>
      <w:r w:rsidR="000A6ABD">
        <w:t xml:space="preserve"> для </w:t>
      </w:r>
      <w:r>
        <w:t>преподавателя</w:t>
      </w:r>
    </w:p>
    <w:p w14:paraId="1D7D0A66" w14:textId="119DFF94" w:rsidR="0088152B" w:rsidRDefault="00870BE2" w:rsidP="0088152B">
      <w:pPr>
        <w:rPr>
          <w:bCs/>
          <w:szCs w:val="28"/>
        </w:rPr>
      </w:pPr>
      <w:r w:rsidRPr="00870BE2">
        <w:rPr>
          <w:bCs/>
          <w:szCs w:val="28"/>
        </w:rPr>
        <w:lastRenderedPageBreak/>
        <w:t>В конце каждой страницы сайта размещён футер, представленный</w:t>
      </w:r>
      <w:r w:rsidR="000A6ABD">
        <w:rPr>
          <w:bCs/>
          <w:szCs w:val="28"/>
        </w:rPr>
        <w:t xml:space="preserve"> на рисунке </w:t>
      </w:r>
      <w:r w:rsidRPr="00870BE2">
        <w:rPr>
          <w:bCs/>
          <w:szCs w:val="28"/>
        </w:rPr>
        <w:t>3.1</w:t>
      </w:r>
      <w:r w:rsidR="004D509B">
        <w:rPr>
          <w:bCs/>
          <w:szCs w:val="28"/>
        </w:rPr>
        <w:t>2</w:t>
      </w:r>
      <w:r w:rsidRPr="00870BE2">
        <w:rPr>
          <w:bCs/>
          <w:szCs w:val="28"/>
        </w:rPr>
        <w:t>. Он дублирует основные ссылки</w:t>
      </w:r>
      <w:r w:rsidR="000A6ABD">
        <w:rPr>
          <w:bCs/>
          <w:szCs w:val="28"/>
        </w:rPr>
        <w:t xml:space="preserve"> на </w:t>
      </w:r>
      <w:r w:rsidRPr="00870BE2">
        <w:rPr>
          <w:bCs/>
          <w:szCs w:val="28"/>
        </w:rPr>
        <w:t>сайте,</w:t>
      </w:r>
      <w:r w:rsidR="000A6ABD">
        <w:rPr>
          <w:bCs/>
          <w:szCs w:val="28"/>
        </w:rPr>
        <w:t xml:space="preserve"> а </w:t>
      </w:r>
      <w:r w:rsidRPr="00870BE2">
        <w:rPr>
          <w:bCs/>
          <w:szCs w:val="28"/>
        </w:rPr>
        <w:t>также содержит ссылки</w:t>
      </w:r>
      <w:r w:rsidR="000A6ABD">
        <w:rPr>
          <w:bCs/>
          <w:szCs w:val="28"/>
        </w:rPr>
        <w:t xml:space="preserve"> на </w:t>
      </w:r>
      <w:r w:rsidRPr="00870BE2">
        <w:rPr>
          <w:bCs/>
          <w:szCs w:val="28"/>
        </w:rPr>
        <w:t>социальные сети.</w:t>
      </w:r>
    </w:p>
    <w:p w14:paraId="6E18BEAD" w14:textId="0DF22CB0" w:rsidR="00870BE2" w:rsidRDefault="00870BE2" w:rsidP="00870BE2">
      <w:pPr>
        <w:pStyle w:val="a7"/>
      </w:pPr>
      <w:r w:rsidRPr="00870BE2">
        <w:rPr>
          <w:noProof/>
        </w:rPr>
        <w:drawing>
          <wp:inline distT="0" distB="0" distL="0" distR="0" wp14:anchorId="728F85B9" wp14:editId="37649A2B">
            <wp:extent cx="6120130" cy="730250"/>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730250"/>
                    </a:xfrm>
                    <a:prstGeom prst="rect">
                      <a:avLst/>
                    </a:prstGeom>
                  </pic:spPr>
                </pic:pic>
              </a:graphicData>
            </a:graphic>
          </wp:inline>
        </w:drawing>
      </w:r>
    </w:p>
    <w:p w14:paraId="7DCA6DB8" w14:textId="364D8BE5" w:rsidR="00870BE2" w:rsidRPr="009060E9" w:rsidRDefault="00870BE2" w:rsidP="00870BE2">
      <w:pPr>
        <w:pStyle w:val="a8"/>
      </w:pPr>
      <w:r>
        <w:t>Рисунок 3.1</w:t>
      </w:r>
      <w:r w:rsidR="004D509B">
        <w:t>2</w:t>
      </w:r>
      <w:r>
        <w:t xml:space="preserve"> – Внешний вид футера сайта</w:t>
      </w:r>
    </w:p>
    <w:p w14:paraId="1EA90B5F" w14:textId="54B79671" w:rsidR="00870BE2" w:rsidRPr="008D555F" w:rsidRDefault="008D555F" w:rsidP="008D555F">
      <w:pPr>
        <w:rPr>
          <w:bCs/>
          <w:spacing w:val="2"/>
          <w:szCs w:val="28"/>
        </w:rPr>
      </w:pPr>
      <w:r>
        <w:rPr>
          <w:color w:val="000000"/>
          <w:szCs w:val="28"/>
        </w:rPr>
        <w:t>На сайте существует три вида кнопок: кнопки со стрелками, направляющие</w:t>
      </w:r>
      <w:r w:rsidR="000A6ABD">
        <w:rPr>
          <w:color w:val="000000"/>
          <w:szCs w:val="28"/>
        </w:rPr>
        <w:t xml:space="preserve"> </w:t>
      </w:r>
      <w:proofErr w:type="gramStart"/>
      <w:r w:rsidR="000A6ABD">
        <w:rPr>
          <w:color w:val="000000"/>
          <w:szCs w:val="28"/>
        </w:rPr>
        <w:t>к </w:t>
      </w:r>
      <w:r>
        <w:rPr>
          <w:color w:val="000000"/>
          <w:szCs w:val="28"/>
        </w:rPr>
        <w:t>действию</w:t>
      </w:r>
      <w:proofErr w:type="gramEnd"/>
      <w:r w:rsidR="000A6ABD">
        <w:rPr>
          <w:color w:val="000000"/>
          <w:szCs w:val="28"/>
        </w:rPr>
        <w:t xml:space="preserve"> и </w:t>
      </w:r>
      <w:r>
        <w:rPr>
          <w:color w:val="000000"/>
          <w:szCs w:val="28"/>
        </w:rPr>
        <w:t>ведущая</w:t>
      </w:r>
      <w:r w:rsidR="000A6ABD">
        <w:rPr>
          <w:color w:val="000000"/>
          <w:szCs w:val="28"/>
        </w:rPr>
        <w:t xml:space="preserve"> на </w:t>
      </w:r>
      <w:r>
        <w:rPr>
          <w:color w:val="000000"/>
          <w:szCs w:val="28"/>
        </w:rPr>
        <w:t>какую-то страницу сайта,</w:t>
      </w:r>
      <w:r w:rsidR="000A6ABD">
        <w:rPr>
          <w:color w:val="000000"/>
          <w:szCs w:val="28"/>
        </w:rPr>
        <w:t xml:space="preserve"> и </w:t>
      </w:r>
      <w:r>
        <w:rPr>
          <w:color w:val="000000"/>
          <w:szCs w:val="28"/>
        </w:rPr>
        <w:t>обычные, без стрелок, использующиеся</w:t>
      </w:r>
      <w:r w:rsidR="000A6ABD">
        <w:rPr>
          <w:color w:val="000000"/>
          <w:szCs w:val="28"/>
        </w:rPr>
        <w:t xml:space="preserve"> в </w:t>
      </w:r>
      <w:r>
        <w:rPr>
          <w:color w:val="000000"/>
          <w:szCs w:val="28"/>
        </w:rPr>
        <w:t xml:space="preserve">остальных случаях. </w:t>
      </w:r>
      <w:r w:rsidR="00EF1521">
        <w:rPr>
          <w:color w:val="000000"/>
          <w:szCs w:val="28"/>
        </w:rPr>
        <w:t xml:space="preserve">При наведении появляется </w:t>
      </w:r>
      <w:proofErr w:type="gramStart"/>
      <w:r w:rsidR="00EF1521">
        <w:rPr>
          <w:color w:val="000000"/>
          <w:szCs w:val="28"/>
        </w:rPr>
        <w:t>тень</w:t>
      </w:r>
      <w:proofErr w:type="gramEnd"/>
      <w:r w:rsidR="000A6ABD">
        <w:rPr>
          <w:color w:val="000000"/>
          <w:szCs w:val="28"/>
        </w:rPr>
        <w:t xml:space="preserve"> и </w:t>
      </w:r>
      <w:r w:rsidR="00EF1521">
        <w:rPr>
          <w:color w:val="000000"/>
          <w:szCs w:val="28"/>
        </w:rPr>
        <w:t>кнопка увеличивается</w:t>
      </w:r>
      <w:r w:rsidR="000A6ABD">
        <w:rPr>
          <w:color w:val="000000"/>
          <w:szCs w:val="28"/>
        </w:rPr>
        <w:t xml:space="preserve"> в </w:t>
      </w:r>
      <w:r w:rsidR="00EF1521">
        <w:rPr>
          <w:color w:val="000000"/>
          <w:szCs w:val="28"/>
        </w:rPr>
        <w:t xml:space="preserve">размере. </w:t>
      </w:r>
      <w:r w:rsidR="00761DB6">
        <w:rPr>
          <w:color w:val="000000"/>
          <w:szCs w:val="28"/>
        </w:rPr>
        <w:t>Третий вид кнопок разработан</w:t>
      </w:r>
      <w:r w:rsidR="000A6ABD">
        <w:rPr>
          <w:color w:val="000000"/>
          <w:szCs w:val="28"/>
        </w:rPr>
        <w:t xml:space="preserve"> для </w:t>
      </w:r>
      <w:r w:rsidR="00761DB6">
        <w:rPr>
          <w:color w:val="000000"/>
          <w:szCs w:val="28"/>
        </w:rPr>
        <w:t xml:space="preserve">панели администрирования. </w:t>
      </w:r>
      <w:r>
        <w:rPr>
          <w:bCs/>
          <w:spacing w:val="2"/>
          <w:szCs w:val="28"/>
        </w:rPr>
        <w:t>Дизайн</w:t>
      </w:r>
      <w:r w:rsidRPr="0029471A">
        <w:rPr>
          <w:bCs/>
          <w:spacing w:val="2"/>
          <w:szCs w:val="28"/>
        </w:rPr>
        <w:t xml:space="preserve"> кнопки</w:t>
      </w:r>
      <w:r w:rsidR="000A6ABD">
        <w:rPr>
          <w:bCs/>
          <w:spacing w:val="2"/>
          <w:szCs w:val="28"/>
        </w:rPr>
        <w:t xml:space="preserve"> в </w:t>
      </w:r>
      <w:r w:rsidRPr="0029471A">
        <w:rPr>
          <w:bCs/>
          <w:spacing w:val="2"/>
          <w:szCs w:val="28"/>
        </w:rPr>
        <w:t>стандартном состоянии</w:t>
      </w:r>
      <w:r w:rsidR="000A6ABD">
        <w:rPr>
          <w:bCs/>
          <w:spacing w:val="2"/>
          <w:szCs w:val="28"/>
        </w:rPr>
        <w:t xml:space="preserve"> и </w:t>
      </w:r>
      <w:r w:rsidRPr="0029471A">
        <w:rPr>
          <w:bCs/>
          <w:spacing w:val="2"/>
          <w:szCs w:val="28"/>
        </w:rPr>
        <w:t>при наведении курсором мыши представлен</w:t>
      </w:r>
      <w:r w:rsidR="000A6ABD">
        <w:rPr>
          <w:bCs/>
          <w:spacing w:val="2"/>
          <w:szCs w:val="28"/>
        </w:rPr>
        <w:t xml:space="preserve"> на рисунке </w:t>
      </w:r>
      <w:r w:rsidRPr="0029471A">
        <w:rPr>
          <w:bCs/>
          <w:spacing w:val="2"/>
          <w:szCs w:val="28"/>
        </w:rPr>
        <w:t>3.1</w:t>
      </w:r>
      <w:r w:rsidR="004D509B">
        <w:rPr>
          <w:bCs/>
          <w:spacing w:val="2"/>
          <w:szCs w:val="28"/>
        </w:rPr>
        <w:t>3</w:t>
      </w:r>
      <w:r w:rsidRPr="0029471A">
        <w:rPr>
          <w:bCs/>
          <w:spacing w:val="2"/>
          <w:szCs w:val="28"/>
        </w:rPr>
        <w:t>.</w:t>
      </w:r>
    </w:p>
    <w:p w14:paraId="34A3B59F" w14:textId="4A52EEA0" w:rsidR="008D555F" w:rsidRDefault="008D555F" w:rsidP="008D555F">
      <w:pPr>
        <w:pStyle w:val="a7"/>
        <w:rPr>
          <w:noProof/>
        </w:rPr>
      </w:pPr>
      <w:r w:rsidRPr="008D555F">
        <w:rPr>
          <w:noProof/>
        </w:rPr>
        <w:drawing>
          <wp:inline distT="0" distB="0" distL="0" distR="0" wp14:anchorId="0AEE301F" wp14:editId="554FBB74">
            <wp:extent cx="2606040" cy="672988"/>
            <wp:effectExtent l="0" t="0" r="3810"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9199" cy="678969"/>
                    </a:xfrm>
                    <a:prstGeom prst="rect">
                      <a:avLst/>
                    </a:prstGeom>
                  </pic:spPr>
                </pic:pic>
              </a:graphicData>
            </a:graphic>
          </wp:inline>
        </w:drawing>
      </w:r>
      <w:r w:rsidRPr="008D555F">
        <w:rPr>
          <w:noProof/>
        </w:rPr>
        <w:t xml:space="preserve"> </w:t>
      </w:r>
      <w:r w:rsidRPr="008D555F">
        <w:rPr>
          <w:noProof/>
        </w:rPr>
        <w:drawing>
          <wp:inline distT="0" distB="0" distL="0" distR="0" wp14:anchorId="7FAC8AD4" wp14:editId="7D101742">
            <wp:extent cx="2444115" cy="670681"/>
            <wp:effectExtent l="0" t="0" r="0"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1293" cy="675395"/>
                    </a:xfrm>
                    <a:prstGeom prst="rect">
                      <a:avLst/>
                    </a:prstGeom>
                  </pic:spPr>
                </pic:pic>
              </a:graphicData>
            </a:graphic>
          </wp:inline>
        </w:drawing>
      </w:r>
    </w:p>
    <w:p w14:paraId="4DFF9EEF" w14:textId="1358C37A" w:rsidR="008D555F" w:rsidRDefault="008D555F" w:rsidP="008D555F">
      <w:pPr>
        <w:pStyle w:val="affc"/>
      </w:pPr>
      <w:r>
        <w:t>Рисунок 3.1</w:t>
      </w:r>
      <w:r w:rsidR="004D509B">
        <w:t>3</w:t>
      </w:r>
      <w:r>
        <w:t xml:space="preserve"> – Дизайн кнопки</w:t>
      </w:r>
    </w:p>
    <w:p w14:paraId="60FFFAEE" w14:textId="62B6CAD1" w:rsidR="0054305F" w:rsidRPr="008D555F" w:rsidRDefault="001036FE" w:rsidP="0054305F">
      <w:pPr>
        <w:rPr>
          <w:bCs/>
          <w:spacing w:val="2"/>
          <w:szCs w:val="28"/>
        </w:rPr>
      </w:pPr>
      <w:r w:rsidRPr="008E4B64">
        <w:rPr>
          <w:bCs/>
          <w:spacing w:val="6"/>
          <w:szCs w:val="28"/>
        </w:rPr>
        <w:t>Ссылки</w:t>
      </w:r>
      <w:r w:rsidR="000A6ABD">
        <w:rPr>
          <w:bCs/>
          <w:spacing w:val="6"/>
          <w:szCs w:val="28"/>
        </w:rPr>
        <w:t xml:space="preserve"> на </w:t>
      </w:r>
      <w:r>
        <w:rPr>
          <w:bCs/>
          <w:spacing w:val="6"/>
          <w:szCs w:val="28"/>
        </w:rPr>
        <w:t>сайте</w:t>
      </w:r>
      <w:r w:rsidRPr="008E4B64">
        <w:rPr>
          <w:bCs/>
          <w:spacing w:val="6"/>
          <w:szCs w:val="28"/>
        </w:rPr>
        <w:t>, аналогично кнопкам, имеют два состояния: при наведении</w:t>
      </w:r>
      <w:r w:rsidR="000A6ABD">
        <w:rPr>
          <w:bCs/>
          <w:spacing w:val="6"/>
          <w:szCs w:val="28"/>
        </w:rPr>
        <w:t xml:space="preserve"> и </w:t>
      </w:r>
      <w:r w:rsidRPr="008E4B64">
        <w:rPr>
          <w:bCs/>
          <w:spacing w:val="6"/>
          <w:szCs w:val="28"/>
        </w:rPr>
        <w:t>стандартное.</w:t>
      </w:r>
      <w:r>
        <w:rPr>
          <w:bCs/>
          <w:spacing w:val="6"/>
          <w:szCs w:val="28"/>
        </w:rPr>
        <w:t xml:space="preserve"> </w:t>
      </w:r>
      <w:r w:rsidR="0054305F" w:rsidRPr="008E4B64">
        <w:rPr>
          <w:bCs/>
          <w:spacing w:val="6"/>
          <w:szCs w:val="28"/>
        </w:rPr>
        <w:t>При наведении</w:t>
      </w:r>
      <w:r w:rsidR="000A6ABD">
        <w:rPr>
          <w:bCs/>
          <w:spacing w:val="6"/>
          <w:szCs w:val="28"/>
        </w:rPr>
        <w:t> у </w:t>
      </w:r>
      <w:r w:rsidR="0054305F" w:rsidRPr="008E4B64">
        <w:rPr>
          <w:bCs/>
          <w:spacing w:val="6"/>
          <w:szCs w:val="28"/>
        </w:rPr>
        <w:t>ссылки анимировано появляется подчеркивание, что является визуальным подтверждением того, что ссылка активна</w:t>
      </w:r>
      <w:r w:rsidR="000A6ABD">
        <w:rPr>
          <w:bCs/>
          <w:spacing w:val="6"/>
          <w:szCs w:val="28"/>
        </w:rPr>
        <w:t xml:space="preserve"> и </w:t>
      </w:r>
      <w:r w:rsidR="0054305F" w:rsidRPr="008E4B64">
        <w:rPr>
          <w:bCs/>
          <w:spacing w:val="6"/>
          <w:szCs w:val="28"/>
        </w:rPr>
        <w:t>может быть нажата.</w:t>
      </w:r>
      <w:r w:rsidR="0054305F" w:rsidRPr="0054305F">
        <w:rPr>
          <w:bCs/>
          <w:spacing w:val="2"/>
          <w:szCs w:val="28"/>
        </w:rPr>
        <w:t xml:space="preserve"> </w:t>
      </w:r>
      <w:r w:rsidR="0054305F">
        <w:rPr>
          <w:bCs/>
          <w:spacing w:val="2"/>
          <w:szCs w:val="28"/>
        </w:rPr>
        <w:t>Внешний вид ссылок</w:t>
      </w:r>
      <w:r w:rsidR="0054305F" w:rsidRPr="0029471A">
        <w:rPr>
          <w:bCs/>
          <w:spacing w:val="2"/>
          <w:szCs w:val="28"/>
        </w:rPr>
        <w:t xml:space="preserve"> представлен</w:t>
      </w:r>
      <w:r w:rsidR="000A6ABD">
        <w:rPr>
          <w:bCs/>
          <w:spacing w:val="2"/>
          <w:szCs w:val="28"/>
        </w:rPr>
        <w:t xml:space="preserve"> на рисунке </w:t>
      </w:r>
      <w:r w:rsidR="0054305F" w:rsidRPr="0029471A">
        <w:rPr>
          <w:bCs/>
          <w:spacing w:val="2"/>
          <w:szCs w:val="28"/>
        </w:rPr>
        <w:t>3.1</w:t>
      </w:r>
      <w:r w:rsidR="00E0364F">
        <w:rPr>
          <w:bCs/>
          <w:spacing w:val="2"/>
          <w:szCs w:val="28"/>
        </w:rPr>
        <w:t>4</w:t>
      </w:r>
      <w:r w:rsidR="0054305F" w:rsidRPr="0029471A">
        <w:rPr>
          <w:bCs/>
          <w:spacing w:val="2"/>
          <w:szCs w:val="28"/>
        </w:rPr>
        <w:t>.</w:t>
      </w:r>
    </w:p>
    <w:p w14:paraId="5C93DA42" w14:textId="2DCA6E0C" w:rsidR="0054305F" w:rsidRDefault="0054305F" w:rsidP="0054305F">
      <w:pPr>
        <w:pStyle w:val="a7"/>
        <w:rPr>
          <w:bCs/>
          <w:spacing w:val="6"/>
          <w:szCs w:val="28"/>
        </w:rPr>
      </w:pPr>
      <w:r>
        <w:rPr>
          <w:noProof/>
        </w:rPr>
        <w:drawing>
          <wp:inline distT="0" distB="0" distL="0" distR="0" wp14:anchorId="6130D97F" wp14:editId="2A14D7DF">
            <wp:extent cx="4076700" cy="542925"/>
            <wp:effectExtent l="0" t="0" r="0" b="9525"/>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6700" cy="542925"/>
                    </a:xfrm>
                    <a:prstGeom prst="rect">
                      <a:avLst/>
                    </a:prstGeom>
                  </pic:spPr>
                </pic:pic>
              </a:graphicData>
            </a:graphic>
          </wp:inline>
        </w:drawing>
      </w:r>
    </w:p>
    <w:p w14:paraId="65D673D2" w14:textId="20D4C041" w:rsidR="0054305F" w:rsidRPr="009F2710" w:rsidRDefault="0054305F" w:rsidP="009F2710">
      <w:pPr>
        <w:pStyle w:val="a8"/>
      </w:pPr>
      <w:r>
        <w:t>Рисунок 3.1</w:t>
      </w:r>
      <w:r w:rsidR="00E0364F">
        <w:t>4</w:t>
      </w:r>
      <w:r>
        <w:t xml:space="preserve"> – Внешний вид ссылок</w:t>
      </w:r>
    </w:p>
    <w:p w14:paraId="6A994790" w14:textId="3603630E" w:rsidR="008D555F" w:rsidRDefault="001036FE" w:rsidP="001036FE">
      <w:r>
        <w:rPr>
          <w:bCs/>
          <w:spacing w:val="6"/>
          <w:szCs w:val="28"/>
        </w:rPr>
        <w:t>В личном кабинете</w:t>
      </w:r>
      <w:r w:rsidR="00140A74">
        <w:rPr>
          <w:bCs/>
          <w:spacing w:val="6"/>
          <w:szCs w:val="28"/>
        </w:rPr>
        <w:t>, панели управления</w:t>
      </w:r>
      <w:r w:rsidR="000A6ABD">
        <w:rPr>
          <w:bCs/>
          <w:spacing w:val="6"/>
          <w:szCs w:val="28"/>
        </w:rPr>
        <w:t xml:space="preserve"> и </w:t>
      </w:r>
      <w:r w:rsidR="00140A74">
        <w:rPr>
          <w:bCs/>
          <w:spacing w:val="6"/>
          <w:szCs w:val="28"/>
        </w:rPr>
        <w:t>администрирования</w:t>
      </w:r>
      <w:r w:rsidR="000A6ABD">
        <w:rPr>
          <w:bCs/>
          <w:spacing w:val="6"/>
          <w:szCs w:val="28"/>
        </w:rPr>
        <w:t xml:space="preserve"> в </w:t>
      </w:r>
      <w:r w:rsidR="00D822BC">
        <w:rPr>
          <w:bCs/>
          <w:spacing w:val="6"/>
          <w:szCs w:val="28"/>
        </w:rPr>
        <w:t xml:space="preserve">дополнительном меню </w:t>
      </w:r>
      <w:r>
        <w:rPr>
          <w:bCs/>
          <w:spacing w:val="6"/>
          <w:szCs w:val="28"/>
        </w:rPr>
        <w:t xml:space="preserve">ссылки </w:t>
      </w:r>
      <w:r w:rsidR="00140A74">
        <w:rPr>
          <w:bCs/>
          <w:spacing w:val="6"/>
          <w:szCs w:val="28"/>
        </w:rPr>
        <w:t>имеют также состояния «активная», котор</w:t>
      </w:r>
      <w:r w:rsidR="005561A8">
        <w:rPr>
          <w:bCs/>
          <w:spacing w:val="6"/>
          <w:szCs w:val="28"/>
        </w:rPr>
        <w:t>ые</w:t>
      </w:r>
      <w:r w:rsidR="00140A74">
        <w:rPr>
          <w:bCs/>
          <w:spacing w:val="6"/>
          <w:szCs w:val="28"/>
        </w:rPr>
        <w:t xml:space="preserve"> указывает,</w:t>
      </w:r>
      <w:r w:rsidR="000A6ABD">
        <w:rPr>
          <w:bCs/>
          <w:spacing w:val="6"/>
          <w:szCs w:val="28"/>
        </w:rPr>
        <w:t xml:space="preserve"> в </w:t>
      </w:r>
      <w:r w:rsidR="00140A74">
        <w:rPr>
          <w:bCs/>
          <w:spacing w:val="6"/>
          <w:szCs w:val="28"/>
        </w:rPr>
        <w:t>каком блоке</w:t>
      </w:r>
      <w:r w:rsidR="00140A74">
        <w:t xml:space="preserve"> сейчас находится пользовател</w:t>
      </w:r>
      <w:r w:rsidR="009F2710">
        <w:t>ь</w:t>
      </w:r>
      <w:r w:rsidR="005561A8">
        <w:t xml:space="preserve"> (рисунок 3.1</w:t>
      </w:r>
      <w:r w:rsidR="00E0364F">
        <w:t>5</w:t>
      </w:r>
      <w:r w:rsidR="005561A8">
        <w:t>).</w:t>
      </w:r>
    </w:p>
    <w:p w14:paraId="604F744B" w14:textId="41117AB7" w:rsidR="00D822BC" w:rsidRDefault="00D822BC" w:rsidP="00D822BC">
      <w:pPr>
        <w:pStyle w:val="a7"/>
      </w:pPr>
      <w:r w:rsidRPr="00D822BC">
        <w:rPr>
          <w:noProof/>
        </w:rPr>
        <w:drawing>
          <wp:inline distT="0" distB="0" distL="0" distR="0" wp14:anchorId="2E62BD58" wp14:editId="63742D83">
            <wp:extent cx="6120130" cy="424815"/>
            <wp:effectExtent l="0" t="0" r="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24815"/>
                    </a:xfrm>
                    <a:prstGeom prst="rect">
                      <a:avLst/>
                    </a:prstGeom>
                  </pic:spPr>
                </pic:pic>
              </a:graphicData>
            </a:graphic>
          </wp:inline>
        </w:drawing>
      </w:r>
    </w:p>
    <w:p w14:paraId="4FA7483F" w14:textId="0FD3EFD1" w:rsidR="00D822BC" w:rsidRPr="009F2710" w:rsidRDefault="00D822BC" w:rsidP="00D822BC">
      <w:pPr>
        <w:pStyle w:val="a8"/>
      </w:pPr>
      <w:r>
        <w:t>Рисунок 3.1</w:t>
      </w:r>
      <w:r w:rsidR="00E0364F">
        <w:t>5</w:t>
      </w:r>
      <w:r>
        <w:t xml:space="preserve"> – Внешний вид ссылок</w:t>
      </w:r>
      <w:r w:rsidR="000A6ABD">
        <w:t xml:space="preserve"> в </w:t>
      </w:r>
      <w:r>
        <w:t>дополнительном меню</w:t>
      </w:r>
    </w:p>
    <w:p w14:paraId="6AF9376D" w14:textId="297AFA24" w:rsidR="0086035F" w:rsidRDefault="0086035F" w:rsidP="0086035F">
      <w:r>
        <w:t>Для поддержания единой стилистики сайта, были разработаны иконки социальных сетей</w:t>
      </w:r>
      <w:r w:rsidR="000A6ABD">
        <w:t xml:space="preserve"> и </w:t>
      </w:r>
      <w:r>
        <w:t>мессенджеров, которые представлены</w:t>
      </w:r>
      <w:r w:rsidR="000A6ABD">
        <w:t xml:space="preserve"> на рисунке </w:t>
      </w:r>
      <w:r>
        <w:t xml:space="preserve">3.17. </w:t>
      </w:r>
      <w:r w:rsidR="00E328DF">
        <w:t>Когда</w:t>
      </w:r>
      <w:r>
        <w:t xml:space="preserve"> иконки соответствуют стилю веб-ресурса, посетители восприним</w:t>
      </w:r>
      <w:r w:rsidR="00E328DF">
        <w:t>ают</w:t>
      </w:r>
      <w:r>
        <w:t xml:space="preserve"> их более положительно</w:t>
      </w:r>
      <w:r w:rsidR="00F040ED">
        <w:t xml:space="preserve"> и чаще переходят по ссылкам</w:t>
      </w:r>
      <w:r w:rsidR="00E328DF">
        <w:t>.</w:t>
      </w:r>
    </w:p>
    <w:p w14:paraId="569D82F7" w14:textId="56D74D79" w:rsidR="00D822BC" w:rsidRDefault="00B54C53" w:rsidP="00B54C53">
      <w:pPr>
        <w:pStyle w:val="a7"/>
      </w:pPr>
      <w:r w:rsidRPr="00B54C53">
        <w:rPr>
          <w:noProof/>
        </w:rPr>
        <w:lastRenderedPageBreak/>
        <w:drawing>
          <wp:inline distT="0" distB="0" distL="0" distR="0" wp14:anchorId="775E3C83" wp14:editId="5F92AAC1">
            <wp:extent cx="2125731" cy="693420"/>
            <wp:effectExtent l="0" t="0" r="8255"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9894" cy="698040"/>
                    </a:xfrm>
                    <a:prstGeom prst="rect">
                      <a:avLst/>
                    </a:prstGeom>
                  </pic:spPr>
                </pic:pic>
              </a:graphicData>
            </a:graphic>
          </wp:inline>
        </w:drawing>
      </w:r>
    </w:p>
    <w:p w14:paraId="26AC8F99" w14:textId="3C549664" w:rsidR="00BD634F" w:rsidRPr="009F2710" w:rsidRDefault="00BD634F" w:rsidP="00BD634F">
      <w:pPr>
        <w:pStyle w:val="a8"/>
      </w:pPr>
      <w:r>
        <w:t>Рисунок 3.17 – Внешний иконок социальных сетей</w:t>
      </w:r>
      <w:r w:rsidR="000A6ABD">
        <w:t xml:space="preserve"> и </w:t>
      </w:r>
      <w:r w:rsidR="00B5074B">
        <w:t>мессенджеров</w:t>
      </w:r>
    </w:p>
    <w:p w14:paraId="1CC402CF" w14:textId="2946B3AC" w:rsidR="00BD634F" w:rsidRDefault="002B2009" w:rsidP="002B2009">
      <w:r>
        <w:t>Для оценивания пройденного курса</w:t>
      </w:r>
      <w:r w:rsidR="000A6ABD">
        <w:t xml:space="preserve"> и </w:t>
      </w:r>
      <w:r>
        <w:t>преподавателя используются иконки</w:t>
      </w:r>
      <w:r w:rsidR="000A6ABD">
        <w:t xml:space="preserve"> в </w:t>
      </w:r>
      <w:r>
        <w:t>виде губ.</w:t>
      </w:r>
      <w:r w:rsidR="00A67529">
        <w:t xml:space="preserve"> Этот нестандартный вид привлекает внимание</w:t>
      </w:r>
      <w:r w:rsidR="000A6ABD">
        <w:t xml:space="preserve"> и </w:t>
      </w:r>
      <w:r w:rsidR="00A67529">
        <w:t>интерес пользователей.</w:t>
      </w:r>
      <w:r>
        <w:t xml:space="preserve"> Количество «накрашенных» губ соответствует количеству баллов оценки.</w:t>
      </w:r>
      <w:r w:rsidR="00422644">
        <w:t xml:space="preserve"> Иконки оценки представлены</w:t>
      </w:r>
      <w:r w:rsidR="000A6ABD">
        <w:t xml:space="preserve"> на рисунке </w:t>
      </w:r>
      <w:r w:rsidR="00422644">
        <w:t>3.18.</w:t>
      </w:r>
    </w:p>
    <w:p w14:paraId="0F21B183" w14:textId="46BD4BA0" w:rsidR="002B2009" w:rsidRDefault="002B2009" w:rsidP="002B2009">
      <w:pPr>
        <w:pStyle w:val="a7"/>
      </w:pPr>
      <w:r w:rsidRPr="002B2009">
        <w:rPr>
          <w:noProof/>
        </w:rPr>
        <w:drawing>
          <wp:inline distT="0" distB="0" distL="0" distR="0" wp14:anchorId="29965822" wp14:editId="036663B9">
            <wp:extent cx="2826327" cy="546265"/>
            <wp:effectExtent l="0" t="0" r="0" b="635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2033" cy="553166"/>
                    </a:xfrm>
                    <a:prstGeom prst="rect">
                      <a:avLst/>
                    </a:prstGeom>
                  </pic:spPr>
                </pic:pic>
              </a:graphicData>
            </a:graphic>
          </wp:inline>
        </w:drawing>
      </w:r>
    </w:p>
    <w:p w14:paraId="363F91AB" w14:textId="0B0DA0D1" w:rsidR="00F048C7" w:rsidRPr="009F2710" w:rsidRDefault="00F048C7" w:rsidP="00F048C7">
      <w:pPr>
        <w:pStyle w:val="a8"/>
      </w:pPr>
      <w:r>
        <w:t>Рисунок 3.18 – Внешний иконок оценки</w:t>
      </w:r>
    </w:p>
    <w:p w14:paraId="44D2001C" w14:textId="0E676D5E" w:rsidR="00AF1229" w:rsidRDefault="00AF1229" w:rsidP="00D12147">
      <w:r>
        <w:t>Помимо стандартных функциональных элементов</w:t>
      </w:r>
      <w:r w:rsidR="000A6ABD">
        <w:t xml:space="preserve"> для </w:t>
      </w:r>
      <w:r>
        <w:t xml:space="preserve">страниц разрабатываемого веб-приложения был подготовлен ряд изображений </w:t>
      </w:r>
      <w:r w:rsidR="00D12147">
        <w:t>веточек</w:t>
      </w:r>
      <w:r w:rsidR="000A6ABD">
        <w:t xml:space="preserve"> и </w:t>
      </w:r>
      <w:r w:rsidR="00842613">
        <w:t>цветов</w:t>
      </w:r>
      <w:r>
        <w:t>, выполненных</w:t>
      </w:r>
      <w:r w:rsidR="000A6ABD">
        <w:t xml:space="preserve"> в </w:t>
      </w:r>
      <w:r>
        <w:t>едином стилистическом оформлении</w:t>
      </w:r>
      <w:r w:rsidR="000A6ABD">
        <w:t xml:space="preserve"> в </w:t>
      </w:r>
      <w:r>
        <w:t xml:space="preserve">формате </w:t>
      </w:r>
      <w:proofErr w:type="spellStart"/>
      <w:r>
        <w:t>png</w:t>
      </w:r>
      <w:proofErr w:type="spellEnd"/>
      <w:r w:rsidR="009C3721">
        <w:t xml:space="preserve"> (рисунок 3.19)</w:t>
      </w:r>
      <w:r>
        <w:t>.</w:t>
      </w:r>
      <w:r w:rsidR="000277BB">
        <w:t xml:space="preserve"> </w:t>
      </w:r>
      <w:r w:rsidR="00842613" w:rsidRPr="00842613">
        <w:t>Цветы часто ассоциируются</w:t>
      </w:r>
      <w:r w:rsidR="000A6ABD">
        <w:t xml:space="preserve"> с </w:t>
      </w:r>
      <w:r w:rsidR="00842613" w:rsidRPr="00842613">
        <w:t>красотой, природой</w:t>
      </w:r>
      <w:r w:rsidR="000A6ABD">
        <w:t xml:space="preserve"> и </w:t>
      </w:r>
      <w:r w:rsidR="00842613" w:rsidRPr="00842613">
        <w:t>женственностью</w:t>
      </w:r>
      <w:r w:rsidR="00842613">
        <w:t>, что соответствует концепции школы визажа</w:t>
      </w:r>
      <w:r w:rsidR="005D2B40">
        <w:t>. Школа</w:t>
      </w:r>
      <w:r w:rsidR="00842613">
        <w:t xml:space="preserve"> занимается </w:t>
      </w:r>
      <w:r w:rsidR="00D12147" w:rsidRPr="00D12147">
        <w:t>обучением</w:t>
      </w:r>
      <w:r w:rsidR="000A6ABD">
        <w:t xml:space="preserve"> и </w:t>
      </w:r>
      <w:r w:rsidR="00D12147" w:rsidRPr="00D12147">
        <w:t>продвижением искусства макияжа, который также</w:t>
      </w:r>
      <w:r w:rsidR="005D2B40">
        <w:t>, как</w:t>
      </w:r>
      <w:r w:rsidR="000A6ABD">
        <w:t xml:space="preserve"> и </w:t>
      </w:r>
      <w:r w:rsidR="005D2B40">
        <w:t>цветы,</w:t>
      </w:r>
      <w:r w:rsidR="00D12147" w:rsidRPr="00D12147">
        <w:t xml:space="preserve"> призван подчеркивать красоту</w:t>
      </w:r>
      <w:r w:rsidR="000A6ABD">
        <w:t xml:space="preserve"> и </w:t>
      </w:r>
      <w:r w:rsidR="00D12147" w:rsidRPr="00D12147">
        <w:t>эстетику.</w:t>
      </w:r>
      <w:r w:rsidR="000277BB">
        <w:t xml:space="preserve"> </w:t>
      </w:r>
      <w:r w:rsidR="00D12147" w:rsidRPr="00D12147">
        <w:t>Цветы могут служить источником вдохновения</w:t>
      </w:r>
      <w:r w:rsidR="000A6ABD">
        <w:t xml:space="preserve"> для </w:t>
      </w:r>
      <w:r w:rsidR="00D12147" w:rsidRPr="00D12147">
        <w:t>визажистов, предлагая новые цветовые палитры, текстуры</w:t>
      </w:r>
      <w:r w:rsidR="000A6ABD">
        <w:t xml:space="preserve"> и </w:t>
      </w:r>
      <w:r w:rsidR="00D12147" w:rsidRPr="00D12147">
        <w:t xml:space="preserve">дизайнерские решения. </w:t>
      </w:r>
      <w:r w:rsidR="00842613">
        <w:t>Они</w:t>
      </w:r>
      <w:r w:rsidR="00842613" w:rsidRPr="00D12147">
        <w:t xml:space="preserve"> использ</w:t>
      </w:r>
      <w:r w:rsidR="00842613">
        <w:t>уют</w:t>
      </w:r>
      <w:r w:rsidR="00842613" w:rsidRPr="00D12147">
        <w:t>ся</w:t>
      </w:r>
      <w:r w:rsidR="000A6ABD">
        <w:t xml:space="preserve"> для </w:t>
      </w:r>
      <w:r w:rsidR="00842613" w:rsidRPr="00D12147">
        <w:t>создания приятной</w:t>
      </w:r>
      <w:r w:rsidR="000A6ABD">
        <w:t xml:space="preserve"> и </w:t>
      </w:r>
      <w:r w:rsidR="00842613" w:rsidRPr="00D12147">
        <w:t>вдохновляющей атмосферы</w:t>
      </w:r>
      <w:r w:rsidR="000A6ABD">
        <w:t xml:space="preserve"> и </w:t>
      </w:r>
      <w:r w:rsidR="00842613">
        <w:t>добавляют сайту запоминаемость, оригинальность</w:t>
      </w:r>
      <w:r w:rsidR="000A6ABD">
        <w:t xml:space="preserve"> и </w:t>
      </w:r>
      <w:r w:rsidR="00842613">
        <w:t>элегантность.</w:t>
      </w:r>
    </w:p>
    <w:p w14:paraId="31F47235" w14:textId="79C11722" w:rsidR="00D53058" w:rsidRDefault="00D53058" w:rsidP="006E0BBA">
      <w:pPr>
        <w:pStyle w:val="a7"/>
        <w:rPr>
          <w:noProof/>
        </w:rPr>
      </w:pPr>
      <w:r w:rsidRPr="006E0BBA">
        <w:rPr>
          <w:noProof/>
        </w:rPr>
        <w:drawing>
          <wp:inline distT="0" distB="0" distL="0" distR="0" wp14:anchorId="77A8837D" wp14:editId="7121AE00">
            <wp:extent cx="4930866" cy="2327564"/>
            <wp:effectExtent l="0" t="0" r="3175"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4966" cy="2353101"/>
                    </a:xfrm>
                    <a:prstGeom prst="rect">
                      <a:avLst/>
                    </a:prstGeom>
                  </pic:spPr>
                </pic:pic>
              </a:graphicData>
            </a:graphic>
          </wp:inline>
        </w:drawing>
      </w:r>
    </w:p>
    <w:p w14:paraId="589B7D56" w14:textId="76613674" w:rsidR="006E0BBA" w:rsidRPr="009F2710" w:rsidRDefault="006E0BBA" w:rsidP="006E0BBA">
      <w:pPr>
        <w:pStyle w:val="a8"/>
      </w:pPr>
      <w:r>
        <w:t>Рисунок 3.19 – Изображения веток</w:t>
      </w:r>
    </w:p>
    <w:p w14:paraId="7FA16B4F" w14:textId="57DC173E" w:rsidR="006E0BBA" w:rsidRPr="00E53D2A" w:rsidRDefault="006E0BBA" w:rsidP="00E53D2A">
      <w:pPr>
        <w:rPr>
          <w:bCs/>
          <w:szCs w:val="28"/>
        </w:rPr>
      </w:pPr>
      <w:r>
        <w:t>Для карточек, предоставляющих информацию</w:t>
      </w:r>
      <w:r w:rsidR="000A6ABD">
        <w:t xml:space="preserve"> о </w:t>
      </w:r>
      <w:r>
        <w:t>курсах</w:t>
      </w:r>
      <w:r w:rsidR="000A6ABD">
        <w:t xml:space="preserve"> и </w:t>
      </w:r>
      <w:r>
        <w:t>преподавателях, был разработан шаблон. Он представляет собой белый прямоугольный блок, содержащий основную информацию</w:t>
      </w:r>
      <w:r w:rsidR="000A6ABD">
        <w:t xml:space="preserve"> и </w:t>
      </w:r>
      <w:r>
        <w:t xml:space="preserve">заканчивающийся двойной линией. </w:t>
      </w:r>
      <w:r w:rsidR="0017008D">
        <w:rPr>
          <w:bCs/>
          <w:szCs w:val="28"/>
        </w:rPr>
        <w:t>Внешний вид карточки</w:t>
      </w:r>
      <w:r w:rsidR="000A6ABD">
        <w:rPr>
          <w:bCs/>
          <w:szCs w:val="28"/>
        </w:rPr>
        <w:t xml:space="preserve"> на </w:t>
      </w:r>
      <w:r w:rsidR="00884CB3">
        <w:rPr>
          <w:bCs/>
          <w:szCs w:val="28"/>
        </w:rPr>
        <w:t>примере курса</w:t>
      </w:r>
      <w:r w:rsidR="0017008D">
        <w:rPr>
          <w:bCs/>
          <w:szCs w:val="28"/>
        </w:rPr>
        <w:t xml:space="preserve"> представлен</w:t>
      </w:r>
      <w:r w:rsidR="000A6ABD">
        <w:rPr>
          <w:bCs/>
          <w:szCs w:val="28"/>
        </w:rPr>
        <w:t xml:space="preserve"> на рисунке </w:t>
      </w:r>
      <w:r w:rsidR="0017008D">
        <w:rPr>
          <w:bCs/>
          <w:szCs w:val="28"/>
        </w:rPr>
        <w:t>3.20.</w:t>
      </w:r>
    </w:p>
    <w:p w14:paraId="797C348B" w14:textId="2CF8C211" w:rsidR="006E0BBA" w:rsidRPr="006E0BBA" w:rsidRDefault="006E0BBA" w:rsidP="006E0BBA">
      <w:pPr>
        <w:pStyle w:val="a7"/>
      </w:pPr>
      <w:r w:rsidRPr="006E0BBA">
        <w:rPr>
          <w:noProof/>
        </w:rPr>
        <w:lastRenderedPageBreak/>
        <w:drawing>
          <wp:inline distT="0" distB="0" distL="0" distR="0" wp14:anchorId="5E39CC88" wp14:editId="0F4E2579">
            <wp:extent cx="5472000" cy="3778962"/>
            <wp:effectExtent l="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2000" cy="3778962"/>
                    </a:xfrm>
                    <a:prstGeom prst="rect">
                      <a:avLst/>
                    </a:prstGeom>
                  </pic:spPr>
                </pic:pic>
              </a:graphicData>
            </a:graphic>
          </wp:inline>
        </w:drawing>
      </w:r>
    </w:p>
    <w:p w14:paraId="41DB5FE3" w14:textId="33386CC8" w:rsidR="00E53D2A" w:rsidRDefault="00E53D2A" w:rsidP="00E53D2A">
      <w:pPr>
        <w:pStyle w:val="a8"/>
      </w:pPr>
      <w:r>
        <w:t>Рисунок 3.20 – Карточка курса</w:t>
      </w:r>
    </w:p>
    <w:p w14:paraId="5E640640" w14:textId="5E8E95B6" w:rsidR="005D2B40" w:rsidRPr="00F048C7" w:rsidRDefault="002E5A15" w:rsidP="00B61B9C">
      <w:r>
        <w:rPr>
          <w:bCs/>
          <w:szCs w:val="28"/>
        </w:rPr>
        <w:t xml:space="preserve">Схожим способом оформляется </w:t>
      </w:r>
      <w:r>
        <w:t>формы</w:t>
      </w:r>
      <w:r w:rsidR="000A6ABD">
        <w:t xml:space="preserve"> для </w:t>
      </w:r>
      <w:r>
        <w:t>заполнения</w:t>
      </w:r>
      <w:r w:rsidR="000A6ABD">
        <w:t xml:space="preserve"> на </w:t>
      </w:r>
      <w:r>
        <w:t>сайте.</w:t>
      </w:r>
      <w:r w:rsidR="00360A22">
        <w:t xml:space="preserve"> Форма консультации представлена</w:t>
      </w:r>
      <w:r w:rsidR="000A6ABD">
        <w:t xml:space="preserve"> на рисунке </w:t>
      </w:r>
      <w:r w:rsidR="00360A22">
        <w:t>3.21.</w:t>
      </w:r>
    </w:p>
    <w:p w14:paraId="3E50BB30" w14:textId="17A5C4D0" w:rsidR="005D2B40" w:rsidRDefault="005D2B40" w:rsidP="00B61B9C">
      <w:pPr>
        <w:pStyle w:val="a7"/>
      </w:pPr>
      <w:r w:rsidRPr="0086035F">
        <w:rPr>
          <w:noProof/>
        </w:rPr>
        <w:drawing>
          <wp:inline distT="0" distB="0" distL="0" distR="0" wp14:anchorId="12C8CB17" wp14:editId="670A89DD">
            <wp:extent cx="5362336" cy="2933206"/>
            <wp:effectExtent l="0" t="0" r="0" b="635"/>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6597" cy="2957417"/>
                    </a:xfrm>
                    <a:prstGeom prst="rect">
                      <a:avLst/>
                    </a:prstGeom>
                  </pic:spPr>
                </pic:pic>
              </a:graphicData>
            </a:graphic>
          </wp:inline>
        </w:drawing>
      </w:r>
    </w:p>
    <w:p w14:paraId="4D7C26F8" w14:textId="00EB9FCE" w:rsidR="00B61B9C" w:rsidRPr="00B61B9C" w:rsidRDefault="00B61B9C" w:rsidP="00B61B9C">
      <w:pPr>
        <w:pStyle w:val="a8"/>
      </w:pPr>
      <w:r>
        <w:t>Рисунок 3.21 – Форма консультации</w:t>
      </w:r>
    </w:p>
    <w:p w14:paraId="170CBAB9" w14:textId="11C66B9D" w:rsidR="005D2B40" w:rsidRPr="005D2B40" w:rsidRDefault="009B612C" w:rsidP="00CD2E10">
      <w:r>
        <w:t>Все изображения</w:t>
      </w:r>
      <w:r w:rsidR="000A6ABD">
        <w:t xml:space="preserve"> и </w:t>
      </w:r>
      <w:r>
        <w:t>разработанные графические элементы, представленные</w:t>
      </w:r>
      <w:r w:rsidR="000A6ABD">
        <w:t xml:space="preserve"> в </w:t>
      </w:r>
      <w:r>
        <w:t>веб-приложении, подходят под тематику разрабатываемого проекта</w:t>
      </w:r>
      <w:r w:rsidR="000A6ABD">
        <w:t xml:space="preserve"> и </w:t>
      </w:r>
      <w:r>
        <w:t>выполнены</w:t>
      </w:r>
      <w:r w:rsidR="000A6ABD">
        <w:t xml:space="preserve"> в </w:t>
      </w:r>
      <w:r>
        <w:t>едином стиле, что делает сайт уникальным</w:t>
      </w:r>
      <w:r w:rsidR="000A6ABD">
        <w:t xml:space="preserve"> и </w:t>
      </w:r>
      <w:r>
        <w:t>запоминающимся.</w:t>
      </w:r>
    </w:p>
    <w:p w14:paraId="69A12EE7" w14:textId="77777777" w:rsidR="003B35E5" w:rsidRDefault="003B35E5" w:rsidP="003B35E5">
      <w:pPr>
        <w:pStyle w:val="af6"/>
        <w:spacing w:before="360"/>
        <w:ind w:left="709" w:firstLine="0"/>
        <w:outlineLvl w:val="1"/>
      </w:pPr>
      <w:bookmarkStart w:id="36" w:name="_Toc135911809"/>
      <w:bookmarkStart w:id="37" w:name="_Toc166885157"/>
      <w:r>
        <w:lastRenderedPageBreak/>
        <w:t>3.5</w:t>
      </w:r>
      <w:r w:rsidRPr="00D3295F">
        <w:t> </w:t>
      </w:r>
      <w:r>
        <w:t>Разработка дизайна страниц</w:t>
      </w:r>
      <w:bookmarkEnd w:id="36"/>
      <w:bookmarkEnd w:id="37"/>
    </w:p>
    <w:p w14:paraId="1727387B" w14:textId="001ACE5A" w:rsidR="009A4EBE" w:rsidRDefault="00727EE3" w:rsidP="00EB71C1">
      <w:r w:rsidRPr="00D3295F">
        <w:t xml:space="preserve">Для реализации сайта </w:t>
      </w:r>
      <w:r>
        <w:t>школы визажа</w:t>
      </w:r>
      <w:r w:rsidRPr="00D3295F">
        <w:t xml:space="preserve"> «</w:t>
      </w:r>
      <w:proofErr w:type="spellStart"/>
      <w:r>
        <w:rPr>
          <w:lang w:val="en-US"/>
        </w:rPr>
        <w:t>Flowress</w:t>
      </w:r>
      <w:proofErr w:type="spellEnd"/>
      <w:r w:rsidRPr="00D3295F">
        <w:t xml:space="preserve">» был выбран </w:t>
      </w:r>
      <w:r>
        <w:t>нео</w:t>
      </w:r>
      <w:r w:rsidRPr="00D3295F">
        <w:t>классический стиль</w:t>
      </w:r>
      <w:r w:rsidR="000A6ABD">
        <w:t xml:space="preserve"> с </w:t>
      </w:r>
      <w:r w:rsidRPr="00D3295F">
        <w:t xml:space="preserve">элементами </w:t>
      </w:r>
      <w:r w:rsidR="009A4EBE">
        <w:t>органики</w:t>
      </w:r>
      <w:r w:rsidR="000A6ABD">
        <w:t xml:space="preserve"> и </w:t>
      </w:r>
      <w:r w:rsidRPr="00D3295F">
        <w:t>минимализма.</w:t>
      </w:r>
      <w:r w:rsidR="00725B6B">
        <w:t xml:space="preserve"> </w:t>
      </w:r>
      <w:r w:rsidR="009A4EBE">
        <w:t>Данный стиль может подчеркнуть элегантность</w:t>
      </w:r>
      <w:r w:rsidR="000A6ABD">
        <w:t xml:space="preserve"> и </w:t>
      </w:r>
      <w:r w:rsidR="009A4EBE">
        <w:t xml:space="preserve">привлечь внимание, не перегружая при этом сайт. В качестве декоративных элементов добавлены минималистические веточки, которые подчёркивают утончённость, детальность сайта, добавляют эстетику. </w:t>
      </w:r>
    </w:p>
    <w:p w14:paraId="00E7B84A" w14:textId="1E971789" w:rsidR="00B26552" w:rsidRPr="00390464" w:rsidRDefault="009A4EBE" w:rsidP="00EB71C1">
      <w:r w:rsidRPr="009A4EBE">
        <w:t xml:space="preserve">Главная страница сайта, особенно ее </w:t>
      </w:r>
      <w:r w:rsidR="000933BB">
        <w:t>начальный</w:t>
      </w:r>
      <w:r w:rsidRPr="009A4EBE">
        <w:t xml:space="preserve"> экран, формирует первое впечатление пользователя</w:t>
      </w:r>
      <w:r w:rsidR="000A6ABD">
        <w:t xml:space="preserve"> и </w:t>
      </w:r>
      <w:r w:rsidRPr="009A4EBE">
        <w:t>играет решающую роль</w:t>
      </w:r>
      <w:r w:rsidR="000A6ABD">
        <w:t xml:space="preserve"> в </w:t>
      </w:r>
      <w:r w:rsidRPr="009A4EBE">
        <w:t>определении того, сколько времени он проведет</w:t>
      </w:r>
      <w:r w:rsidR="000A6ABD">
        <w:t xml:space="preserve"> на </w:t>
      </w:r>
      <w:r w:rsidRPr="009A4EBE">
        <w:t>сайте. Чтобы сделать это первое впечатление положительным, главная страница должна четко</w:t>
      </w:r>
      <w:r w:rsidR="000A6ABD">
        <w:t xml:space="preserve"> и </w:t>
      </w:r>
      <w:r w:rsidRPr="009A4EBE">
        <w:t xml:space="preserve">эффективно </w:t>
      </w:r>
      <w:r w:rsidR="000933BB" w:rsidRPr="00390464">
        <w:t xml:space="preserve">показать род деятельности </w:t>
      </w:r>
      <w:r w:rsidR="000933BB">
        <w:t>сайта</w:t>
      </w:r>
      <w:r w:rsidR="000A6ABD">
        <w:t xml:space="preserve"> и </w:t>
      </w:r>
      <w:r w:rsidR="000933BB" w:rsidRPr="00390464">
        <w:t>направить пользователя</w:t>
      </w:r>
      <w:r w:rsidR="000A6ABD">
        <w:t xml:space="preserve"> в </w:t>
      </w:r>
      <w:r w:rsidR="000933BB" w:rsidRPr="00390464">
        <w:t>нужный</w:t>
      </w:r>
      <w:r w:rsidR="000A6ABD">
        <w:t xml:space="preserve"> для </w:t>
      </w:r>
      <w:r w:rsidR="000933BB">
        <w:t xml:space="preserve">него </w:t>
      </w:r>
      <w:r w:rsidR="000933BB" w:rsidRPr="00390464">
        <w:t>раздел</w:t>
      </w:r>
      <w:r w:rsidR="000933BB">
        <w:t xml:space="preserve">. </w:t>
      </w:r>
      <w:r w:rsidR="00B26552">
        <w:t>Начальный экран представлен</w:t>
      </w:r>
      <w:r w:rsidR="000A6ABD">
        <w:t xml:space="preserve"> на рисунке </w:t>
      </w:r>
      <w:r w:rsidR="00B26552">
        <w:t>3.</w:t>
      </w:r>
      <w:r w:rsidR="00EB71C1">
        <w:t>22</w:t>
      </w:r>
      <w:r w:rsidR="00B26552">
        <w:t>.</w:t>
      </w:r>
    </w:p>
    <w:p w14:paraId="5495AD5F" w14:textId="22192313" w:rsidR="00B26552" w:rsidRDefault="0009555B" w:rsidP="00EB71C1">
      <w:pPr>
        <w:pStyle w:val="a7"/>
      </w:pPr>
      <w:r w:rsidRPr="0009555B">
        <w:drawing>
          <wp:inline distT="0" distB="0" distL="0" distR="0" wp14:anchorId="39634CE5" wp14:editId="68E52FC0">
            <wp:extent cx="6372225" cy="308864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2225" cy="3088640"/>
                    </a:xfrm>
                    <a:prstGeom prst="rect">
                      <a:avLst/>
                    </a:prstGeom>
                  </pic:spPr>
                </pic:pic>
              </a:graphicData>
            </a:graphic>
          </wp:inline>
        </w:drawing>
      </w:r>
    </w:p>
    <w:p w14:paraId="0D290216" w14:textId="58263330" w:rsidR="00B26552" w:rsidRPr="00733BCB" w:rsidRDefault="00B26552" w:rsidP="00B26552">
      <w:pPr>
        <w:pStyle w:val="aff9"/>
      </w:pPr>
      <w:r>
        <w:t>Рисунок 3</w:t>
      </w:r>
      <w:r w:rsidRPr="001977DE">
        <w:t>.</w:t>
      </w:r>
      <w:r w:rsidR="00EB71C1">
        <w:t>22</w:t>
      </w:r>
      <w:r w:rsidRPr="001977DE">
        <w:t xml:space="preserve"> –</w:t>
      </w:r>
      <w:r w:rsidR="006F1699">
        <w:t>Н</w:t>
      </w:r>
      <w:r>
        <w:t>ачальн</w:t>
      </w:r>
      <w:r w:rsidR="006F1699">
        <w:t>ый</w:t>
      </w:r>
      <w:r>
        <w:t xml:space="preserve"> экрана</w:t>
      </w:r>
      <w:r w:rsidRPr="00390464">
        <w:t xml:space="preserve"> сайта</w:t>
      </w:r>
    </w:p>
    <w:p w14:paraId="7941CC7F" w14:textId="68D4230C" w:rsidR="00B26552" w:rsidRDefault="00B26552" w:rsidP="00B26552">
      <w:pPr>
        <w:pStyle w:val="afff9"/>
      </w:pPr>
      <w:r>
        <w:t>Первое</w:t>
      </w:r>
      <w:r w:rsidRPr="00A67E2A">
        <w:t>,</w:t>
      </w:r>
      <w:r w:rsidR="000A6ABD">
        <w:t xml:space="preserve"> на </w:t>
      </w:r>
      <w:r>
        <w:t>что обращает внимание пользователь </w:t>
      </w:r>
      <w:r w:rsidRPr="00390464">
        <w:t>–</w:t>
      </w:r>
      <w:r>
        <w:t xml:space="preserve"> это изображение</w:t>
      </w:r>
      <w:r w:rsidR="000A6ABD">
        <w:t xml:space="preserve"> на </w:t>
      </w:r>
      <w:r>
        <w:t>заднем фоне</w:t>
      </w:r>
      <w:r w:rsidR="000A6ABD">
        <w:t xml:space="preserve"> и </w:t>
      </w:r>
      <w:r w:rsidR="000933BB">
        <w:t xml:space="preserve">крупный </w:t>
      </w:r>
      <w:r>
        <w:t xml:space="preserve">текстовый </w:t>
      </w:r>
      <w:r w:rsidR="000933BB">
        <w:t>заголовок</w:t>
      </w:r>
      <w:r>
        <w:t>, которы</w:t>
      </w:r>
      <w:r w:rsidR="00EB71C1">
        <w:t>й</w:t>
      </w:r>
      <w:r>
        <w:t xml:space="preserve"> </w:t>
      </w:r>
      <w:r w:rsidR="00EB71C1">
        <w:t xml:space="preserve">чётко описывает цель сайта. </w:t>
      </w:r>
      <w:r>
        <w:t>При более детальном изучении страницы пользователь находит панель навигации</w:t>
      </w:r>
      <w:r w:rsidR="000A6ABD">
        <w:t xml:space="preserve"> в </w:t>
      </w:r>
      <w:r>
        <w:t>верхней части сайта</w:t>
      </w:r>
      <w:r w:rsidR="00EB71C1">
        <w:t>,</w:t>
      </w:r>
      <w:r w:rsidR="000A6ABD">
        <w:t xml:space="preserve"> на </w:t>
      </w:r>
      <w:r>
        <w:t>которой представлен</w:t>
      </w:r>
      <w:r w:rsidR="00EB71C1">
        <w:t>ы</w:t>
      </w:r>
      <w:r>
        <w:t xml:space="preserve"> ссылки</w:t>
      </w:r>
      <w:r w:rsidR="000A6ABD">
        <w:t xml:space="preserve"> на </w:t>
      </w:r>
      <w:r w:rsidR="00EB71C1">
        <w:t xml:space="preserve">основные </w:t>
      </w:r>
      <w:r>
        <w:t>разделы сайта.</w:t>
      </w:r>
      <w:r w:rsidR="00EB71C1" w:rsidRPr="00EB71C1">
        <w:t xml:space="preserve"> </w:t>
      </w:r>
      <w:r w:rsidR="00EB71C1">
        <w:t xml:space="preserve">Таким образом, пользователям предоставляется возможность </w:t>
      </w:r>
      <w:r w:rsidR="00EB71C1" w:rsidRPr="00EB71C1">
        <w:t>быстро понять, есть ли</w:t>
      </w:r>
      <w:r w:rsidR="000A6ABD">
        <w:t xml:space="preserve"> на </w:t>
      </w:r>
      <w:r w:rsidR="00EB71C1" w:rsidRPr="00EB71C1">
        <w:t>сайте информация, которую они ищу</w:t>
      </w:r>
      <w:r w:rsidR="00EB71C1">
        <w:t>т.</w:t>
      </w:r>
      <w:r>
        <w:t xml:space="preserve"> Помимо ссылок</w:t>
      </w:r>
      <w:r w:rsidR="000A6ABD">
        <w:t xml:space="preserve"> в </w:t>
      </w:r>
      <w:r>
        <w:t>верхней части расположен логотип (ссылка</w:t>
      </w:r>
      <w:r w:rsidR="000A6ABD">
        <w:t xml:space="preserve"> на </w:t>
      </w:r>
      <w:r>
        <w:t xml:space="preserve">главную страницу). </w:t>
      </w:r>
    </w:p>
    <w:p w14:paraId="07695DA0" w14:textId="77777777" w:rsidR="00120F1E" w:rsidRDefault="00B26552" w:rsidP="00C47D9F">
      <w:pPr>
        <w:pStyle w:val="afff9"/>
      </w:pPr>
      <w:r>
        <w:t xml:space="preserve">Далее расположен </w:t>
      </w:r>
      <w:r w:rsidR="006F1699">
        <w:t>блок</w:t>
      </w:r>
      <w:r>
        <w:t>, указывающий опыт школы, что вызывает доверие со стороны посетителей</w:t>
      </w:r>
      <w:r w:rsidR="006F1699">
        <w:t>. Данный блок наезжает</w:t>
      </w:r>
      <w:r w:rsidR="000A6ABD">
        <w:t xml:space="preserve"> на </w:t>
      </w:r>
      <w:r w:rsidR="006F1699">
        <w:t>главный экран</w:t>
      </w:r>
      <w:r w:rsidR="000A6ABD">
        <w:t xml:space="preserve"> для </w:t>
      </w:r>
      <w:r w:rsidR="006F1699">
        <w:t>того, чтобы заинтересовать пользователя, призывать пролистнуть дальше</w:t>
      </w:r>
      <w:r w:rsidR="000A6ABD">
        <w:t xml:space="preserve"> и </w:t>
      </w:r>
      <w:r w:rsidR="006F1699">
        <w:t>ознакомиться со страницей.</w:t>
      </w:r>
      <w:r w:rsidR="00C47D9F">
        <w:t xml:space="preserve"> </w:t>
      </w:r>
    </w:p>
    <w:p w14:paraId="5A5DFB15" w14:textId="226B3F55" w:rsidR="005319F7" w:rsidRDefault="006F1699" w:rsidP="00C47D9F">
      <w:pPr>
        <w:pStyle w:val="afff9"/>
      </w:pPr>
      <w:r>
        <w:t>Для того, чтобы заполнить пространство</w:t>
      </w:r>
      <w:r w:rsidR="000A6ABD">
        <w:t xml:space="preserve"> и </w:t>
      </w:r>
      <w:r>
        <w:t>подчеркнуть изящность сайта, были добавлены декоративные веточки</w:t>
      </w:r>
      <w:r w:rsidR="000A6ABD">
        <w:t xml:space="preserve"> и </w:t>
      </w:r>
      <w:r>
        <w:t xml:space="preserve">брызги. Они </w:t>
      </w:r>
      <w:r w:rsidR="005319F7">
        <w:t>приковывают взгляд, добавляют детальность</w:t>
      </w:r>
      <w:r w:rsidR="000A6ABD">
        <w:t xml:space="preserve"> и </w:t>
      </w:r>
      <w:r w:rsidR="005319F7">
        <w:t>эксклюзивность.</w:t>
      </w:r>
    </w:p>
    <w:p w14:paraId="6E2A4D48" w14:textId="2E53428C" w:rsidR="005319F7" w:rsidRDefault="00B26552" w:rsidP="005319F7">
      <w:r>
        <w:lastRenderedPageBreak/>
        <w:t>Затем следует блок</w:t>
      </w:r>
      <w:r w:rsidR="000A6ABD">
        <w:t xml:space="preserve"> с </w:t>
      </w:r>
      <w:r>
        <w:t>ознакомительной информацией</w:t>
      </w:r>
      <w:r w:rsidR="000A6ABD">
        <w:t xml:space="preserve"> о </w:t>
      </w:r>
      <w:r>
        <w:t>школе</w:t>
      </w:r>
      <w:r w:rsidR="005319F7">
        <w:t>.</w:t>
      </w:r>
      <w:r w:rsidR="005319F7" w:rsidRPr="005319F7">
        <w:t xml:space="preserve"> </w:t>
      </w:r>
      <w:r w:rsidR="005319F7">
        <w:t>Немаловажно</w:t>
      </w:r>
      <w:r w:rsidR="000A6ABD">
        <w:t xml:space="preserve"> на </w:t>
      </w:r>
      <w:r w:rsidR="005319F7">
        <w:t>главной странице сайта познакомить посетителя сайта со школой, рассказав</w:t>
      </w:r>
      <w:r w:rsidR="000A6ABD">
        <w:t xml:space="preserve"> о </w:t>
      </w:r>
      <w:r w:rsidR="005319F7">
        <w:t>ней</w:t>
      </w:r>
      <w:r w:rsidR="000A6ABD">
        <w:t xml:space="preserve"> и </w:t>
      </w:r>
      <w:r w:rsidR="005319F7">
        <w:t>ее главных особенностях. Это делается</w:t>
      </w:r>
      <w:r w:rsidR="000A6ABD">
        <w:t xml:space="preserve"> для </w:t>
      </w:r>
      <w:r w:rsidR="005319F7">
        <w:t>того, чтобы клиент понимал, что школа может предложить ему</w:t>
      </w:r>
      <w:r w:rsidR="000A6ABD">
        <w:t xml:space="preserve"> и </w:t>
      </w:r>
      <w:r w:rsidR="005319F7">
        <w:t>поможет другим поверить</w:t>
      </w:r>
      <w:r w:rsidR="000A6ABD">
        <w:t xml:space="preserve"> в </w:t>
      </w:r>
      <w:r w:rsidR="005319F7">
        <w:t>её услуги.</w:t>
      </w:r>
    </w:p>
    <w:p w14:paraId="293F3EFB" w14:textId="1F7DF570" w:rsidR="006F1699" w:rsidRDefault="006F1699" w:rsidP="00B26552">
      <w:pPr>
        <w:pStyle w:val="afff9"/>
      </w:pPr>
      <w:r>
        <w:t>Выделение отдельным блоком</w:t>
      </w:r>
      <w:r w:rsidR="000A6ABD">
        <w:t xml:space="preserve"> на </w:t>
      </w:r>
      <w:r>
        <w:t>главной странице причин, по которым выбирают данную школу визажа позволит потенциальным клиентам узнать, что делает её особенной</w:t>
      </w:r>
      <w:r w:rsidR="000A6ABD">
        <w:t xml:space="preserve"> и </w:t>
      </w:r>
      <w:r>
        <w:t>почему она предпочтительнее других. Блок преимуществ школы представлен</w:t>
      </w:r>
      <w:r w:rsidR="000A6ABD">
        <w:t xml:space="preserve"> на рисунке </w:t>
      </w:r>
      <w:r>
        <w:t>3.2</w:t>
      </w:r>
      <w:r w:rsidR="008652E0">
        <w:t>4</w:t>
      </w:r>
      <w:r>
        <w:t>.</w:t>
      </w:r>
    </w:p>
    <w:p w14:paraId="4DD6F3BC" w14:textId="1F26491A" w:rsidR="006F1699" w:rsidRDefault="006F1699" w:rsidP="006F1699">
      <w:pPr>
        <w:pStyle w:val="a7"/>
      </w:pPr>
      <w:r w:rsidRPr="006F1699">
        <w:rPr>
          <w:noProof/>
        </w:rPr>
        <w:drawing>
          <wp:inline distT="0" distB="0" distL="0" distR="0" wp14:anchorId="2F4A2187" wp14:editId="4D1054D9">
            <wp:extent cx="6118849" cy="1626919"/>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949" r="11358"/>
                    <a:stretch/>
                  </pic:blipFill>
                  <pic:spPr bwMode="auto">
                    <a:xfrm>
                      <a:off x="0" y="0"/>
                      <a:ext cx="6136595" cy="1631637"/>
                    </a:xfrm>
                    <a:prstGeom prst="rect">
                      <a:avLst/>
                    </a:prstGeom>
                    <a:ln>
                      <a:noFill/>
                    </a:ln>
                    <a:extLst>
                      <a:ext uri="{53640926-AAD7-44D8-BBD7-CCE9431645EC}">
                        <a14:shadowObscured xmlns:a14="http://schemas.microsoft.com/office/drawing/2010/main"/>
                      </a:ext>
                    </a:extLst>
                  </pic:spPr>
                </pic:pic>
              </a:graphicData>
            </a:graphic>
          </wp:inline>
        </w:drawing>
      </w:r>
    </w:p>
    <w:p w14:paraId="6C4F216A" w14:textId="09E0E6F5" w:rsidR="00B26552" w:rsidRPr="009B7D3C" w:rsidRDefault="006F1699" w:rsidP="0006112C">
      <w:pPr>
        <w:pStyle w:val="aff9"/>
      </w:pPr>
      <w:r>
        <w:t>Рисунок 3</w:t>
      </w:r>
      <w:r w:rsidRPr="001977DE">
        <w:t>.</w:t>
      </w:r>
      <w:r>
        <w:t>2</w:t>
      </w:r>
      <w:r w:rsidR="008652E0">
        <w:t>4</w:t>
      </w:r>
      <w:r w:rsidRPr="001977DE">
        <w:t xml:space="preserve"> –</w:t>
      </w:r>
      <w:r>
        <w:t>Блок преимуществ школы</w:t>
      </w:r>
    </w:p>
    <w:p w14:paraId="2EB5953A" w14:textId="5C475444" w:rsidR="00B26552" w:rsidRDefault="00B26552" w:rsidP="0006112C">
      <w:r>
        <w:t xml:space="preserve">Далее представлена информация об основателе </w:t>
      </w:r>
      <w:r w:rsidR="0006112C">
        <w:t>школы визажа</w:t>
      </w:r>
      <w:r w:rsidR="000A6ABD">
        <w:t xml:space="preserve"> и </w:t>
      </w:r>
      <w:r>
        <w:t xml:space="preserve">параллакс-баннер. </w:t>
      </w:r>
      <w:r w:rsidRPr="009B7D3C">
        <w:t>Баннер</w:t>
      </w:r>
      <w:r w:rsidR="000A6ABD">
        <w:t xml:space="preserve"> на </w:t>
      </w:r>
      <w:r w:rsidRPr="009B7D3C">
        <w:t>странице сайта курсов</w:t>
      </w:r>
      <w:r w:rsidR="000A6ABD">
        <w:t xml:space="preserve"> для </w:t>
      </w:r>
      <w:r w:rsidRPr="009B7D3C">
        <w:t>визажистов может быть использован</w:t>
      </w:r>
      <w:r w:rsidR="000A6ABD">
        <w:t xml:space="preserve"> для </w:t>
      </w:r>
      <w:r w:rsidRPr="009B7D3C">
        <w:t xml:space="preserve">привлечения внимания пользователя. </w:t>
      </w:r>
      <w:r>
        <w:t>Э</w:t>
      </w:r>
      <w:r w:rsidRPr="009B7D3C">
        <w:t>то ярк</w:t>
      </w:r>
      <w:r>
        <w:t>ое</w:t>
      </w:r>
      <w:r w:rsidR="000A6ABD">
        <w:t xml:space="preserve"> и </w:t>
      </w:r>
      <w:r w:rsidRPr="009B7D3C">
        <w:t>привлекательн</w:t>
      </w:r>
      <w:r>
        <w:t>ое</w:t>
      </w:r>
      <w:r w:rsidRPr="009B7D3C">
        <w:t xml:space="preserve"> </w:t>
      </w:r>
      <w:r>
        <w:t>изображение</w:t>
      </w:r>
      <w:r w:rsidR="000A6ABD">
        <w:t xml:space="preserve"> с </w:t>
      </w:r>
      <w:r w:rsidRPr="009B7D3C">
        <w:t>призывом</w:t>
      </w:r>
      <w:r w:rsidR="000A6ABD">
        <w:t xml:space="preserve"> к </w:t>
      </w:r>
      <w:r w:rsidRPr="009B7D3C">
        <w:t>действию.</w:t>
      </w:r>
      <w:r w:rsidRPr="00EA46BF">
        <w:t xml:space="preserve"> </w:t>
      </w:r>
      <w:r>
        <w:t>Макет баннера представлен</w:t>
      </w:r>
      <w:r w:rsidR="000A6ABD">
        <w:t xml:space="preserve"> на рисунке </w:t>
      </w:r>
      <w:r>
        <w:t>3.</w:t>
      </w:r>
      <w:r w:rsidR="008652E0">
        <w:t>25</w:t>
      </w:r>
      <w:r>
        <w:t xml:space="preserve">. </w:t>
      </w:r>
    </w:p>
    <w:p w14:paraId="072A9C67" w14:textId="77777777" w:rsidR="00B26552" w:rsidRDefault="00B26552" w:rsidP="00B26552">
      <w:pPr>
        <w:pStyle w:val="a7"/>
      </w:pPr>
      <w:r>
        <w:rPr>
          <w:noProof/>
        </w:rPr>
        <w:drawing>
          <wp:inline distT="0" distB="0" distL="0" distR="0" wp14:anchorId="380F528A" wp14:editId="22B8D3D1">
            <wp:extent cx="5435850" cy="2588821"/>
            <wp:effectExtent l="0" t="0" r="0" b="254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080" b="743"/>
                    <a:stretch/>
                  </pic:blipFill>
                  <pic:spPr bwMode="auto">
                    <a:xfrm>
                      <a:off x="0" y="0"/>
                      <a:ext cx="5459164" cy="2599924"/>
                    </a:xfrm>
                    <a:prstGeom prst="rect">
                      <a:avLst/>
                    </a:prstGeom>
                    <a:ln>
                      <a:noFill/>
                    </a:ln>
                    <a:extLst>
                      <a:ext uri="{53640926-AAD7-44D8-BBD7-CCE9431645EC}">
                        <a14:shadowObscured xmlns:a14="http://schemas.microsoft.com/office/drawing/2010/main"/>
                      </a:ext>
                    </a:extLst>
                  </pic:spPr>
                </pic:pic>
              </a:graphicData>
            </a:graphic>
          </wp:inline>
        </w:drawing>
      </w:r>
    </w:p>
    <w:p w14:paraId="08BED617" w14:textId="77C5BF92" w:rsidR="00B26552" w:rsidRPr="009B7D3C" w:rsidRDefault="00B26552" w:rsidP="00B26552">
      <w:pPr>
        <w:pStyle w:val="aff9"/>
      </w:pPr>
      <w:r>
        <w:t>Рисунок 3</w:t>
      </w:r>
      <w:r w:rsidRPr="001977DE">
        <w:t>.</w:t>
      </w:r>
      <w:r w:rsidR="008652E0">
        <w:t>25</w:t>
      </w:r>
      <w:r w:rsidRPr="001977DE">
        <w:t xml:space="preserve"> – </w:t>
      </w:r>
      <w:r>
        <w:t>Дизайн-м</w:t>
      </w:r>
      <w:r w:rsidRPr="00390464">
        <w:t xml:space="preserve">акет </w:t>
      </w:r>
      <w:r>
        <w:t>баннера</w:t>
      </w:r>
    </w:p>
    <w:p w14:paraId="1C27EC73" w14:textId="2B3FCB49" w:rsidR="00B26552" w:rsidRDefault="00B26552" w:rsidP="00B26552">
      <w:pPr>
        <w:pStyle w:val="afffb"/>
        <w:jc w:val="both"/>
      </w:pPr>
      <w:r>
        <w:t xml:space="preserve">Следующим блоком главной страницы являются «Популярные курсы». Данный блок </w:t>
      </w:r>
      <w:r w:rsidRPr="008764C1">
        <w:t>создается</w:t>
      </w:r>
      <w:r w:rsidR="000A6ABD">
        <w:t xml:space="preserve"> для </w:t>
      </w:r>
      <w:r w:rsidRPr="008764C1">
        <w:t xml:space="preserve">того, чтобы показать посетителям самые популярные </w:t>
      </w:r>
      <w:r>
        <w:t>курсы</w:t>
      </w:r>
      <w:r w:rsidRPr="008764C1">
        <w:t>, которые наиболее интересны</w:t>
      </w:r>
      <w:r w:rsidR="000A6ABD">
        <w:t xml:space="preserve"> и </w:t>
      </w:r>
      <w:r w:rsidRPr="008764C1">
        <w:t>востребованы. Этот раздел может помочь посетителям быстро найти то, что они ищут,</w:t>
      </w:r>
      <w:r w:rsidR="000A6ABD">
        <w:t xml:space="preserve"> а </w:t>
      </w:r>
      <w:r w:rsidRPr="008764C1">
        <w:t xml:space="preserve">также помочь им сделать выбор из </w:t>
      </w:r>
      <w:r>
        <w:t>всех</w:t>
      </w:r>
      <w:r w:rsidRPr="008764C1">
        <w:t xml:space="preserve"> предложений</w:t>
      </w:r>
      <w:r w:rsidR="0006112C">
        <w:t>,</w:t>
      </w:r>
      <w:r w:rsidR="000A6ABD">
        <w:t xml:space="preserve"> а </w:t>
      </w:r>
      <w:r w:rsidR="0006112C">
        <w:t xml:space="preserve">также </w:t>
      </w:r>
      <w:r w:rsidR="008652E0">
        <w:t>предлагает ознакомиться</w:t>
      </w:r>
      <w:r w:rsidR="000A6ABD">
        <w:t xml:space="preserve"> с </w:t>
      </w:r>
      <w:r w:rsidR="008652E0">
        <w:t>другими курсами школы.</w:t>
      </w:r>
      <w:r w:rsidRPr="0055721A">
        <w:t xml:space="preserve"> </w:t>
      </w:r>
      <w:r w:rsidR="008652E0">
        <w:t>Б</w:t>
      </w:r>
      <w:r>
        <w:t>лок «Популярные курсы» представлен</w:t>
      </w:r>
      <w:r w:rsidR="000A6ABD">
        <w:t xml:space="preserve"> на рисунке </w:t>
      </w:r>
      <w:r>
        <w:t>3.2</w:t>
      </w:r>
      <w:r w:rsidR="008652E0">
        <w:t>6</w:t>
      </w:r>
      <w:r>
        <w:t>.</w:t>
      </w:r>
    </w:p>
    <w:p w14:paraId="42A6C52E" w14:textId="77777777" w:rsidR="00B26552" w:rsidRDefault="00B26552" w:rsidP="00B26552">
      <w:pPr>
        <w:pStyle w:val="aff7"/>
      </w:pPr>
      <w:r>
        <w:lastRenderedPageBreak/>
        <w:drawing>
          <wp:inline distT="0" distB="0" distL="0" distR="0" wp14:anchorId="6EBCD480" wp14:editId="5D3133FA">
            <wp:extent cx="6292800" cy="3781035"/>
            <wp:effectExtent l="0" t="0" r="0"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610"/>
                    <a:stretch/>
                  </pic:blipFill>
                  <pic:spPr bwMode="auto">
                    <a:xfrm>
                      <a:off x="0" y="0"/>
                      <a:ext cx="6292800" cy="3781035"/>
                    </a:xfrm>
                    <a:prstGeom prst="rect">
                      <a:avLst/>
                    </a:prstGeom>
                    <a:ln>
                      <a:noFill/>
                    </a:ln>
                    <a:extLst>
                      <a:ext uri="{53640926-AAD7-44D8-BBD7-CCE9431645EC}">
                        <a14:shadowObscured xmlns:a14="http://schemas.microsoft.com/office/drawing/2010/main"/>
                      </a:ext>
                    </a:extLst>
                  </pic:spPr>
                </pic:pic>
              </a:graphicData>
            </a:graphic>
          </wp:inline>
        </w:drawing>
      </w:r>
    </w:p>
    <w:p w14:paraId="4249613B" w14:textId="458BB945" w:rsidR="00A558F6" w:rsidRDefault="00B26552" w:rsidP="00A558F6">
      <w:pPr>
        <w:pStyle w:val="aff9"/>
      </w:pPr>
      <w:r>
        <w:t>Рисунок 3</w:t>
      </w:r>
      <w:r w:rsidRPr="001977DE">
        <w:t>.</w:t>
      </w:r>
      <w:r>
        <w:t>2</w:t>
      </w:r>
      <w:r w:rsidR="008652E0">
        <w:t>6</w:t>
      </w:r>
      <w:r w:rsidRPr="001977DE">
        <w:t xml:space="preserve"> – </w:t>
      </w:r>
      <w:r w:rsidR="00A558F6">
        <w:t>Б</w:t>
      </w:r>
      <w:r>
        <w:t>лок «популярные курсы»</w:t>
      </w:r>
    </w:p>
    <w:p w14:paraId="55D7DC67" w14:textId="17E98691" w:rsidR="00B26552" w:rsidRDefault="00887398" w:rsidP="00A558F6">
      <w:pPr>
        <w:pStyle w:val="afff9"/>
      </w:pPr>
      <w:r w:rsidRPr="009B7D3C">
        <w:t>Форма</w:t>
      </w:r>
      <w:r w:rsidR="000A6ABD">
        <w:t xml:space="preserve"> для </w:t>
      </w:r>
      <w:r w:rsidRPr="009B7D3C">
        <w:t>получения консультации</w:t>
      </w:r>
      <w:r w:rsidR="000A6ABD">
        <w:t xml:space="preserve"> на </w:t>
      </w:r>
      <w:r w:rsidRPr="009B7D3C">
        <w:t>странице сайта курсов</w:t>
      </w:r>
      <w:r w:rsidR="000A6ABD">
        <w:t xml:space="preserve"> для </w:t>
      </w:r>
      <w:r w:rsidRPr="009B7D3C">
        <w:t>визажистов может быть использована</w:t>
      </w:r>
      <w:r w:rsidR="000A6ABD">
        <w:t xml:space="preserve"> для </w:t>
      </w:r>
      <w:r w:rsidRPr="009B7D3C">
        <w:t>того, чтобы пользователи могли задать вопросы или получить бесплатную консультацию</w:t>
      </w:r>
      <w:r w:rsidR="000A6ABD">
        <w:t xml:space="preserve"> от </w:t>
      </w:r>
      <w:r>
        <w:t>администратора</w:t>
      </w:r>
      <w:r w:rsidRPr="009B7D3C">
        <w:t xml:space="preserve"> школы.</w:t>
      </w:r>
      <w:r>
        <w:t xml:space="preserve"> Форма автоматически заполняется данными авторизированного пользователя</w:t>
      </w:r>
      <w:r w:rsidR="000A6ABD">
        <w:t xml:space="preserve"> для </w:t>
      </w:r>
      <w:r>
        <w:t xml:space="preserve">его удобства. </w:t>
      </w:r>
    </w:p>
    <w:p w14:paraId="57160EBB" w14:textId="38ADAB48" w:rsidR="00A558F6" w:rsidRDefault="00A558F6" w:rsidP="00A558F6">
      <w:pPr>
        <w:rPr>
          <w:szCs w:val="28"/>
        </w:rPr>
      </w:pPr>
      <w:r>
        <w:rPr>
          <w:szCs w:val="28"/>
        </w:rPr>
        <w:t>Если потенциальный клиент заинтересован, то он продолжит изучение сайта школы. Для того чтобы</w:t>
      </w:r>
      <w:r w:rsidR="000A6ABD">
        <w:rPr>
          <w:szCs w:val="28"/>
        </w:rPr>
        <w:t> у </w:t>
      </w:r>
      <w:r>
        <w:rPr>
          <w:szCs w:val="28"/>
        </w:rPr>
        <w:t>клиента сформировалось представление об предоставляемых курсах школы, создана страница каталога, где он может получить основную информацию. Она представлена</w:t>
      </w:r>
      <w:r w:rsidR="000A6ABD">
        <w:rPr>
          <w:szCs w:val="28"/>
        </w:rPr>
        <w:t xml:space="preserve"> в </w:t>
      </w:r>
      <w:r>
        <w:rPr>
          <w:szCs w:val="28"/>
        </w:rPr>
        <w:t>виде карточек</w:t>
      </w:r>
      <w:r w:rsidR="000A6ABD">
        <w:rPr>
          <w:szCs w:val="28"/>
        </w:rPr>
        <w:t xml:space="preserve"> с </w:t>
      </w:r>
      <w:r>
        <w:rPr>
          <w:szCs w:val="28"/>
        </w:rPr>
        <w:t>курсами, которые отображают название, описание, рейтинг</w:t>
      </w:r>
      <w:r w:rsidR="000A6ABD">
        <w:rPr>
          <w:szCs w:val="28"/>
        </w:rPr>
        <w:t xml:space="preserve"> и </w:t>
      </w:r>
      <w:r>
        <w:rPr>
          <w:szCs w:val="28"/>
        </w:rPr>
        <w:t>уроки, входящие</w:t>
      </w:r>
      <w:r w:rsidR="000A6ABD">
        <w:rPr>
          <w:szCs w:val="28"/>
        </w:rPr>
        <w:t xml:space="preserve"> в </w:t>
      </w:r>
      <w:r>
        <w:rPr>
          <w:szCs w:val="28"/>
        </w:rPr>
        <w:t>курс,</w:t>
      </w:r>
      <w:r w:rsidR="000A6ABD">
        <w:rPr>
          <w:szCs w:val="28"/>
        </w:rPr>
        <w:t xml:space="preserve"> а </w:t>
      </w:r>
      <w:r>
        <w:rPr>
          <w:szCs w:val="28"/>
        </w:rPr>
        <w:t>также кнопку перехода</w:t>
      </w:r>
      <w:r w:rsidR="000A6ABD">
        <w:rPr>
          <w:szCs w:val="28"/>
        </w:rPr>
        <w:t xml:space="preserve"> на </w:t>
      </w:r>
      <w:r>
        <w:rPr>
          <w:szCs w:val="28"/>
        </w:rPr>
        <w:t>страницу курса. В случае, если клиент захочет больше узнать</w:t>
      </w:r>
      <w:r w:rsidR="000A6ABD">
        <w:rPr>
          <w:szCs w:val="28"/>
        </w:rPr>
        <w:t xml:space="preserve"> о </w:t>
      </w:r>
      <w:r>
        <w:rPr>
          <w:szCs w:val="28"/>
        </w:rPr>
        <w:t>каком-либо курсе, он нажмёт</w:t>
      </w:r>
      <w:r w:rsidR="000A6ABD">
        <w:rPr>
          <w:szCs w:val="28"/>
        </w:rPr>
        <w:t xml:space="preserve"> на </w:t>
      </w:r>
      <w:r>
        <w:rPr>
          <w:szCs w:val="28"/>
        </w:rPr>
        <w:t>кнопку</w:t>
      </w:r>
      <w:r w:rsidR="000A6ABD">
        <w:rPr>
          <w:szCs w:val="28"/>
        </w:rPr>
        <w:t xml:space="preserve"> и </w:t>
      </w:r>
      <w:r>
        <w:rPr>
          <w:szCs w:val="28"/>
        </w:rPr>
        <w:t>перейдёт</w:t>
      </w:r>
      <w:r w:rsidR="000A6ABD">
        <w:rPr>
          <w:szCs w:val="28"/>
        </w:rPr>
        <w:t xml:space="preserve"> на </w:t>
      </w:r>
      <w:r>
        <w:rPr>
          <w:szCs w:val="28"/>
        </w:rPr>
        <w:t>страницу курса.</w:t>
      </w:r>
    </w:p>
    <w:p w14:paraId="160B9D86" w14:textId="4C540C13" w:rsidR="00A558F6" w:rsidRDefault="00541D37" w:rsidP="00A558F6">
      <w:pPr>
        <w:rPr>
          <w:szCs w:val="28"/>
        </w:rPr>
      </w:pPr>
      <w:r>
        <w:rPr>
          <w:szCs w:val="28"/>
        </w:rPr>
        <w:t>Ст</w:t>
      </w:r>
      <w:r w:rsidR="005B36DD">
        <w:rPr>
          <w:szCs w:val="28"/>
        </w:rPr>
        <w:t>раница курса содержит всю необходимую информацию, необходимую</w:t>
      </w:r>
      <w:r w:rsidR="000A6ABD">
        <w:rPr>
          <w:szCs w:val="28"/>
        </w:rPr>
        <w:t xml:space="preserve"> для </w:t>
      </w:r>
      <w:r w:rsidR="005B36DD">
        <w:rPr>
          <w:szCs w:val="28"/>
        </w:rPr>
        <w:t>ознакомления: стоимость, описание, программу</w:t>
      </w:r>
      <w:r w:rsidR="000A6ABD">
        <w:rPr>
          <w:szCs w:val="28"/>
        </w:rPr>
        <w:t xml:space="preserve"> и </w:t>
      </w:r>
      <w:r w:rsidR="005B36DD">
        <w:rPr>
          <w:szCs w:val="28"/>
        </w:rPr>
        <w:t>отзывы учеников.</w:t>
      </w:r>
    </w:p>
    <w:p w14:paraId="7BA81289" w14:textId="2A79DC99" w:rsidR="00BF6450" w:rsidRPr="00BF6450" w:rsidRDefault="00541D37" w:rsidP="00EA0E0D">
      <w:pPr>
        <w:pStyle w:val="afff9"/>
      </w:pPr>
      <w:r>
        <w:rPr>
          <w:shd w:val="clear" w:color="auto" w:fill="FFFFFF"/>
        </w:rPr>
        <w:t>Блок «Программа курса» нужна</w:t>
      </w:r>
      <w:r w:rsidR="000A6ABD">
        <w:rPr>
          <w:shd w:val="clear" w:color="auto" w:fill="FFFFFF"/>
        </w:rPr>
        <w:t xml:space="preserve"> для </w:t>
      </w:r>
      <w:r>
        <w:rPr>
          <w:shd w:val="clear" w:color="auto" w:fill="FFFFFF"/>
        </w:rPr>
        <w:t>того, чтобы пользователи могли получить полное</w:t>
      </w:r>
      <w:r w:rsidR="000A6ABD">
        <w:rPr>
          <w:shd w:val="clear" w:color="auto" w:fill="FFFFFF"/>
        </w:rPr>
        <w:t xml:space="preserve"> и </w:t>
      </w:r>
      <w:r>
        <w:rPr>
          <w:shd w:val="clear" w:color="auto" w:fill="FFFFFF"/>
        </w:rPr>
        <w:t>систематизированное знание об предстоящем обучении:</w:t>
      </w:r>
      <w:r w:rsidR="000A6ABD">
        <w:rPr>
          <w:shd w:val="clear" w:color="auto" w:fill="FFFFFF"/>
        </w:rPr>
        <w:t xml:space="preserve"> о </w:t>
      </w:r>
      <w:r>
        <w:rPr>
          <w:shd w:val="clear" w:color="auto" w:fill="FFFFFF"/>
        </w:rPr>
        <w:t>макияже, его техниках</w:t>
      </w:r>
      <w:r w:rsidR="000A6ABD">
        <w:rPr>
          <w:shd w:val="clear" w:color="auto" w:fill="FFFFFF"/>
        </w:rPr>
        <w:t xml:space="preserve"> и </w:t>
      </w:r>
      <w:r>
        <w:rPr>
          <w:shd w:val="clear" w:color="auto" w:fill="FFFFFF"/>
        </w:rPr>
        <w:t xml:space="preserve">тенденциях. Он позволяет показать организацию учебного процесса, определить последовательность изучения материала. Кроме того, блок наглядно показывает результат работы практического занятия. </w:t>
      </w:r>
    </w:p>
    <w:p w14:paraId="012B2D9C" w14:textId="3A83D622" w:rsidR="00541D37" w:rsidRDefault="002C78C8" w:rsidP="00541D37">
      <w:pPr>
        <w:pStyle w:val="afffb"/>
        <w:jc w:val="both"/>
      </w:pPr>
      <w:r>
        <w:t>Неотъемлемой частью знакомства</w:t>
      </w:r>
      <w:r w:rsidR="000A6ABD">
        <w:t xml:space="preserve"> с </w:t>
      </w:r>
      <w:r>
        <w:t>курсом являются отзывы других клиентов школы. Данн</w:t>
      </w:r>
      <w:r w:rsidR="00631932">
        <w:t>ая информация крайне важна</w:t>
      </w:r>
      <w:r w:rsidR="000A6ABD">
        <w:t xml:space="preserve"> для </w:t>
      </w:r>
      <w:r w:rsidR="00631932">
        <w:t>пользователя при выборе курса</w:t>
      </w:r>
      <w:r w:rsidR="000A6ABD">
        <w:t xml:space="preserve"> и </w:t>
      </w:r>
      <w:r w:rsidR="00631932">
        <w:t>помогает ему определиться</w:t>
      </w:r>
      <w:r w:rsidR="000A6ABD">
        <w:t xml:space="preserve"> с </w:t>
      </w:r>
      <w:r w:rsidR="00631932">
        <w:t xml:space="preserve">выбором. </w:t>
      </w:r>
      <w:r w:rsidR="00541D37">
        <w:t xml:space="preserve">Макет блока «Отзывы учеников» </w:t>
      </w:r>
      <w:r w:rsidR="00631932">
        <w:t>изображён</w:t>
      </w:r>
      <w:r w:rsidR="000A6ABD">
        <w:t xml:space="preserve"> на рисунке </w:t>
      </w:r>
      <w:r w:rsidR="00541D37">
        <w:t>3.2</w:t>
      </w:r>
      <w:r w:rsidR="00EA0E0D">
        <w:t>7</w:t>
      </w:r>
      <w:r w:rsidR="00541D37">
        <w:t>.</w:t>
      </w:r>
      <w:r w:rsidR="00631932">
        <w:t xml:space="preserve"> Он представляет собой слайдер из карточек-отзывов, содержащих комментарий</w:t>
      </w:r>
      <w:r w:rsidR="000A6ABD">
        <w:t xml:space="preserve"> и </w:t>
      </w:r>
      <w:r w:rsidR="00631932">
        <w:t>оценку курса.</w:t>
      </w:r>
    </w:p>
    <w:p w14:paraId="70817683" w14:textId="3F6853BB" w:rsidR="00541D37" w:rsidRDefault="00631932" w:rsidP="00BC6958">
      <w:pPr>
        <w:pStyle w:val="a7"/>
      </w:pPr>
      <w:r w:rsidRPr="00631932">
        <w:rPr>
          <w:noProof/>
        </w:rPr>
        <w:lastRenderedPageBreak/>
        <w:drawing>
          <wp:inline distT="0" distB="0" distL="0" distR="0" wp14:anchorId="2553A8BA" wp14:editId="5B8F3D34">
            <wp:extent cx="6120130" cy="217614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176145"/>
                    </a:xfrm>
                    <a:prstGeom prst="rect">
                      <a:avLst/>
                    </a:prstGeom>
                  </pic:spPr>
                </pic:pic>
              </a:graphicData>
            </a:graphic>
          </wp:inline>
        </w:drawing>
      </w:r>
    </w:p>
    <w:p w14:paraId="31AC6C50" w14:textId="09E6A669" w:rsidR="00541D37" w:rsidRDefault="00541D37" w:rsidP="00541D37">
      <w:pPr>
        <w:pStyle w:val="aff9"/>
      </w:pPr>
      <w:r>
        <w:t>Рисунок 3</w:t>
      </w:r>
      <w:r w:rsidRPr="001977DE">
        <w:t>.</w:t>
      </w:r>
      <w:r>
        <w:t>2</w:t>
      </w:r>
      <w:r w:rsidR="00EA0E0D">
        <w:t>7</w:t>
      </w:r>
      <w:r w:rsidRPr="001977DE">
        <w:t xml:space="preserve"> –</w:t>
      </w:r>
      <w:r w:rsidR="00BC6958">
        <w:t>Б</w:t>
      </w:r>
      <w:r>
        <w:t>лок «Отзывы</w:t>
      </w:r>
      <w:r w:rsidR="000A6ABD">
        <w:t xml:space="preserve"> о </w:t>
      </w:r>
      <w:r w:rsidR="00BC6958">
        <w:t>курсе</w:t>
      </w:r>
      <w:r>
        <w:t>»</w:t>
      </w:r>
    </w:p>
    <w:p w14:paraId="38A3D096" w14:textId="1C5D6AF5" w:rsidR="00541D37" w:rsidRDefault="00107586" w:rsidP="00A558F6">
      <w:pPr>
        <w:rPr>
          <w:szCs w:val="28"/>
        </w:rPr>
      </w:pPr>
      <w:r>
        <w:rPr>
          <w:szCs w:val="28"/>
        </w:rPr>
        <w:t>Страница «Расписание курсов» располагает боковое меню</w:t>
      </w:r>
      <w:r w:rsidR="000A6ABD">
        <w:rPr>
          <w:szCs w:val="28"/>
        </w:rPr>
        <w:t xml:space="preserve"> с </w:t>
      </w:r>
      <w:r>
        <w:rPr>
          <w:szCs w:val="28"/>
        </w:rPr>
        <w:t>фильтрами, позволяющими выбрать наиболее подходящий курс. Курсы</w:t>
      </w:r>
      <w:r w:rsidR="000A6ABD">
        <w:rPr>
          <w:szCs w:val="28"/>
        </w:rPr>
        <w:t xml:space="preserve"> на </w:t>
      </w:r>
      <w:r>
        <w:rPr>
          <w:szCs w:val="28"/>
        </w:rPr>
        <w:t>данной странице представлены</w:t>
      </w:r>
      <w:r w:rsidR="000A6ABD">
        <w:rPr>
          <w:szCs w:val="28"/>
        </w:rPr>
        <w:t xml:space="preserve"> в </w:t>
      </w:r>
      <w:r>
        <w:rPr>
          <w:szCs w:val="28"/>
        </w:rPr>
        <w:t>виде карточек</w:t>
      </w:r>
      <w:r w:rsidR="000A6ABD">
        <w:rPr>
          <w:szCs w:val="28"/>
        </w:rPr>
        <w:t xml:space="preserve"> и </w:t>
      </w:r>
      <w:r>
        <w:rPr>
          <w:szCs w:val="28"/>
        </w:rPr>
        <w:t>представляют собой полную информацию</w:t>
      </w:r>
      <w:r w:rsidR="000A6ABD">
        <w:rPr>
          <w:szCs w:val="28"/>
        </w:rPr>
        <w:t xml:space="preserve"> о </w:t>
      </w:r>
      <w:r>
        <w:rPr>
          <w:szCs w:val="28"/>
        </w:rPr>
        <w:t>предстоящем проводимом курсе</w:t>
      </w:r>
      <w:r w:rsidR="00445D99">
        <w:rPr>
          <w:szCs w:val="28"/>
        </w:rPr>
        <w:t>:</w:t>
      </w:r>
      <w:r w:rsidR="000A6ABD">
        <w:rPr>
          <w:szCs w:val="28"/>
        </w:rPr>
        <w:t xml:space="preserve"> о </w:t>
      </w:r>
      <w:r w:rsidR="00445D99">
        <w:rPr>
          <w:szCs w:val="28"/>
        </w:rPr>
        <w:t>дате начала, количестве занятий, расписании, преподавателе, стоимости</w:t>
      </w:r>
      <w:r w:rsidR="000A6ABD">
        <w:rPr>
          <w:szCs w:val="28"/>
        </w:rPr>
        <w:t xml:space="preserve"> и </w:t>
      </w:r>
      <w:r w:rsidR="00445D99">
        <w:rPr>
          <w:szCs w:val="28"/>
        </w:rPr>
        <w:t>количестве уроках.</w:t>
      </w:r>
    </w:p>
    <w:p w14:paraId="099A5B8B" w14:textId="1F4FE10B" w:rsidR="00681129" w:rsidRDefault="00681129" w:rsidP="00A558F6">
      <w:pPr>
        <w:rPr>
          <w:szCs w:val="28"/>
        </w:rPr>
      </w:pPr>
      <w:r>
        <w:rPr>
          <w:szCs w:val="28"/>
        </w:rPr>
        <w:t>Страница «Личный кабинет» содержит</w:t>
      </w:r>
      <w:r w:rsidR="000A6ABD">
        <w:rPr>
          <w:szCs w:val="28"/>
        </w:rPr>
        <w:t xml:space="preserve"> в </w:t>
      </w:r>
      <w:r>
        <w:rPr>
          <w:szCs w:val="28"/>
        </w:rPr>
        <w:t>себе актуальную информацию взаимодействия клиента</w:t>
      </w:r>
      <w:r w:rsidR="000A6ABD">
        <w:rPr>
          <w:szCs w:val="28"/>
        </w:rPr>
        <w:t xml:space="preserve"> с </w:t>
      </w:r>
      <w:r>
        <w:rPr>
          <w:szCs w:val="28"/>
        </w:rPr>
        <w:t>сайтом школы.</w:t>
      </w:r>
    </w:p>
    <w:p w14:paraId="7996ABF9" w14:textId="3E271B45" w:rsidR="00107586" w:rsidRPr="00E842B1" w:rsidRDefault="00107586" w:rsidP="00107586">
      <w:pPr>
        <w:rPr>
          <w:szCs w:val="28"/>
        </w:rPr>
      </w:pPr>
      <w:r w:rsidRPr="009259BE">
        <w:rPr>
          <w:szCs w:val="28"/>
        </w:rPr>
        <w:t>Дизайн основных страниц веб-сайта представлен</w:t>
      </w:r>
      <w:r w:rsidR="000A6ABD">
        <w:rPr>
          <w:szCs w:val="28"/>
        </w:rPr>
        <w:t xml:space="preserve"> на </w:t>
      </w:r>
      <w:r w:rsidRPr="009259BE">
        <w:rPr>
          <w:szCs w:val="28"/>
        </w:rPr>
        <w:t xml:space="preserve">плакате </w:t>
      </w:r>
      <w:r w:rsidRPr="009259BE">
        <w:rPr>
          <w:color w:val="000000"/>
          <w:szCs w:val="28"/>
        </w:rPr>
        <w:t>ДП 05.00 РР.</w:t>
      </w:r>
    </w:p>
    <w:p w14:paraId="12B5675E" w14:textId="3A25DBE3" w:rsidR="003B35E5" w:rsidRDefault="003B35E5" w:rsidP="003B35E5">
      <w:pPr>
        <w:keepNext/>
        <w:keepLines/>
        <w:pBdr>
          <w:top w:val="nil"/>
          <w:left w:val="nil"/>
          <w:bottom w:val="nil"/>
          <w:right w:val="nil"/>
          <w:between w:val="nil"/>
        </w:pBdr>
        <w:spacing w:before="360" w:after="240"/>
        <w:jc w:val="left"/>
        <w:rPr>
          <w:b/>
          <w:color w:val="000000"/>
        </w:rPr>
      </w:pPr>
      <w:r>
        <w:rPr>
          <w:rFonts w:eastAsia="Times New Roman"/>
          <w:b/>
          <w:color w:val="000000"/>
          <w:szCs w:val="28"/>
        </w:rPr>
        <w:t>3.6 Выводы по разделу</w:t>
      </w:r>
    </w:p>
    <w:p w14:paraId="28A2BA69" w14:textId="23F28753" w:rsidR="00F15D5D" w:rsidRDefault="009874F8" w:rsidP="00F15D5D">
      <w:r w:rsidRPr="009874F8">
        <w:t>Дизайн состоит из множества взаимосвязанных элементов, таких как типографика, цветовая схема, логотип, графические элементы</w:t>
      </w:r>
      <w:r w:rsidR="000A6ABD">
        <w:t xml:space="preserve"> и </w:t>
      </w:r>
      <w:r w:rsidRPr="009874F8">
        <w:t>т.д. Отсутствие любого из этих элементов может нарушить целостность</w:t>
      </w:r>
      <w:r w:rsidR="000A6ABD">
        <w:t xml:space="preserve"> и </w:t>
      </w:r>
      <w:r w:rsidRPr="009874F8">
        <w:t>единообразие общего стиля</w:t>
      </w:r>
      <w:r w:rsidR="000A6ABD">
        <w:t xml:space="preserve"> и </w:t>
      </w:r>
      <w:r w:rsidRPr="009874F8">
        <w:t>восприятия.</w:t>
      </w:r>
      <w:r w:rsidR="00F15D5D" w:rsidRPr="00F15D5D">
        <w:t xml:space="preserve"> </w:t>
      </w:r>
    </w:p>
    <w:p w14:paraId="0C60CC50" w14:textId="1C9826B1" w:rsidR="00F15D5D" w:rsidRDefault="00F15D5D" w:rsidP="00F15D5D">
      <w:r>
        <w:t>В этом проекте был разработан комбинированный логотип, сочетающий текстовую</w:t>
      </w:r>
      <w:r w:rsidR="000A6ABD">
        <w:t xml:space="preserve"> и </w:t>
      </w:r>
      <w:r>
        <w:t>графическую часть. Макеты страниц веб-сайта были созданы</w:t>
      </w:r>
      <w:r w:rsidR="000A6ABD">
        <w:t xml:space="preserve"> с </w:t>
      </w:r>
      <w:r>
        <w:t xml:space="preserve">использованием онлайн-редактора </w:t>
      </w:r>
      <w:proofErr w:type="spellStart"/>
      <w:r>
        <w:t>Figma</w:t>
      </w:r>
      <w:proofErr w:type="spellEnd"/>
      <w:r>
        <w:t>. На всех страницах соблюдается единая стилистика, что обеспечивает целостность сайта. Стандартные элементы дизайна, такие как кнопки, формы</w:t>
      </w:r>
      <w:r w:rsidR="000A6ABD">
        <w:t xml:space="preserve"> и </w:t>
      </w:r>
      <w:r>
        <w:t>значки, также способствуют сохранению этой целостности, поскольку они оформлены</w:t>
      </w:r>
      <w:r w:rsidR="000A6ABD">
        <w:t xml:space="preserve"> в </w:t>
      </w:r>
      <w:r>
        <w:t>единой концепции</w:t>
      </w:r>
      <w:r w:rsidR="000A6ABD">
        <w:t xml:space="preserve"> и </w:t>
      </w:r>
      <w:r>
        <w:t>имеют единообразный внешний вид</w:t>
      </w:r>
      <w:r w:rsidR="000A6ABD">
        <w:t xml:space="preserve"> на </w:t>
      </w:r>
      <w:r>
        <w:t>всех страницах.</w:t>
      </w:r>
    </w:p>
    <w:p w14:paraId="08A4F1F0" w14:textId="7F619D11" w:rsidR="006C1355" w:rsidRDefault="00F15D5D" w:rsidP="006C1355">
      <w:r>
        <w:t>В результате дизайн сайта выглядит профессионально, привлекательно</w:t>
      </w:r>
      <w:r w:rsidR="000A6ABD">
        <w:t xml:space="preserve"> и </w:t>
      </w:r>
      <w:r>
        <w:t>функционально, что создает положительный пользовательский опыт</w:t>
      </w:r>
      <w:r w:rsidR="000A6ABD">
        <w:t xml:space="preserve"> и </w:t>
      </w:r>
      <w:r>
        <w:t xml:space="preserve">укрепляет имидж </w:t>
      </w:r>
      <w:r w:rsidR="00026FBC">
        <w:t>школы визажа «</w:t>
      </w:r>
      <w:proofErr w:type="spellStart"/>
      <w:r w:rsidR="00026FBC">
        <w:rPr>
          <w:lang w:val="en-US"/>
        </w:rPr>
        <w:t>Flowress</w:t>
      </w:r>
      <w:proofErr w:type="spellEnd"/>
      <w:r w:rsidR="00026FBC">
        <w:t>»</w:t>
      </w:r>
      <w:r>
        <w:t>.</w:t>
      </w:r>
      <w:r w:rsidR="006C1355">
        <w:br w:type="page"/>
      </w:r>
    </w:p>
    <w:p w14:paraId="34F07619" w14:textId="77777777" w:rsidR="00306D5C" w:rsidRDefault="00306D5C" w:rsidP="006C1355">
      <w:pPr>
        <w:pStyle w:val="af5"/>
        <w:outlineLvl w:val="0"/>
        <w:sectPr w:rsidR="00306D5C" w:rsidSect="005222EA">
          <w:headerReference w:type="default" r:id="rId62"/>
          <w:pgSz w:w="11906" w:h="16838" w:code="9"/>
          <w:pgMar w:top="1134" w:right="567" w:bottom="851" w:left="1304" w:header="709" w:footer="709" w:gutter="0"/>
          <w:cols w:space="708"/>
          <w:docGrid w:linePitch="381"/>
        </w:sectPr>
      </w:pPr>
      <w:bookmarkStart w:id="38" w:name="_Toc166885158"/>
    </w:p>
    <w:p w14:paraId="714E115A" w14:textId="4FBD86FD" w:rsidR="006C1355" w:rsidRPr="00EA1D62" w:rsidRDefault="006C1355" w:rsidP="006C1355">
      <w:pPr>
        <w:pStyle w:val="af5"/>
        <w:outlineLvl w:val="0"/>
      </w:pPr>
      <w:r>
        <w:rPr>
          <w:noProof/>
          <w:lang w:eastAsia="ru-RU"/>
        </w:rPr>
        <w:lastRenderedPageBreak/>
        <mc:AlternateContent>
          <mc:Choice Requires="wpg">
            <w:drawing>
              <wp:anchor distT="0" distB="0" distL="114300" distR="114300" simplePos="0" relativeHeight="251669504" behindDoc="1" locked="0" layoutInCell="1" allowOverlap="1" wp14:anchorId="282F5A02" wp14:editId="19FF672F">
                <wp:simplePos x="0" y="0"/>
                <wp:positionH relativeFrom="margin">
                  <wp:posOffset>-139156</wp:posOffset>
                </wp:positionH>
                <wp:positionV relativeFrom="margin">
                  <wp:posOffset>-545465</wp:posOffset>
                </wp:positionV>
                <wp:extent cx="6670040" cy="10279380"/>
                <wp:effectExtent l="0" t="0" r="16510" b="26670"/>
                <wp:wrapNone/>
                <wp:docPr id="66" name="Группа 66"/>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67" name="Прямая соединительная линия 67"/>
                        <wps:cNvCnPr>
                          <a:cxnSpLocks noChangeShapeType="1"/>
                        </wps:cNvCnPr>
                        <wps:spPr bwMode="auto">
                          <a:xfrm>
                            <a:off x="0" y="8894618"/>
                            <a:ext cx="6656400" cy="0"/>
                          </a:xfrm>
                          <a:prstGeom prst="line">
                            <a:avLst/>
                          </a:prstGeom>
                          <a:noFill/>
                          <a:ln w="25400">
                            <a:solidFill>
                              <a:srgbClr val="000000"/>
                            </a:solidFill>
                            <a:round/>
                          </a:ln>
                        </wps:spPr>
                        <wps:bodyPr/>
                      </wps:wsp>
                      <wps:wsp>
                        <wps:cNvPr id="68" name="Прямая соединительная линия 68"/>
                        <wps:cNvCnPr>
                          <a:cxnSpLocks noChangeShapeType="1"/>
                        </wps:cNvCnPr>
                        <wps:spPr bwMode="auto">
                          <a:xfrm>
                            <a:off x="0" y="9072748"/>
                            <a:ext cx="2340000" cy="0"/>
                          </a:xfrm>
                          <a:prstGeom prst="line">
                            <a:avLst/>
                          </a:prstGeom>
                          <a:noFill/>
                          <a:ln w="9525">
                            <a:solidFill>
                              <a:srgbClr val="000000"/>
                            </a:solidFill>
                            <a:round/>
                          </a:ln>
                        </wps:spPr>
                        <wps:bodyPr/>
                      </wps:wsp>
                      <wps:wsp>
                        <wps:cNvPr id="69" name="Прямая соединительная линия 69"/>
                        <wps:cNvCnPr>
                          <a:cxnSpLocks noChangeShapeType="1"/>
                        </wps:cNvCnPr>
                        <wps:spPr bwMode="auto">
                          <a:xfrm>
                            <a:off x="0" y="9256815"/>
                            <a:ext cx="2340000" cy="0"/>
                          </a:xfrm>
                          <a:prstGeom prst="line">
                            <a:avLst/>
                          </a:prstGeom>
                          <a:noFill/>
                          <a:ln w="25400">
                            <a:solidFill>
                              <a:srgbClr val="000000"/>
                            </a:solidFill>
                            <a:round/>
                          </a:ln>
                        </wps:spPr>
                        <wps:bodyPr/>
                      </wps:wsp>
                      <wps:wsp>
                        <wps:cNvPr id="70" name="Прямая соединительная линия 70"/>
                        <wps:cNvCnPr>
                          <a:cxnSpLocks noChangeShapeType="1"/>
                        </wps:cNvCnPr>
                        <wps:spPr bwMode="auto">
                          <a:xfrm>
                            <a:off x="0" y="9613075"/>
                            <a:ext cx="2340000" cy="0"/>
                          </a:xfrm>
                          <a:prstGeom prst="line">
                            <a:avLst/>
                          </a:prstGeom>
                          <a:noFill/>
                          <a:ln w="9525">
                            <a:solidFill>
                              <a:srgbClr val="000000"/>
                            </a:solidFill>
                            <a:round/>
                          </a:ln>
                        </wps:spPr>
                        <wps:bodyPr/>
                      </wps:wsp>
                      <wps:wsp>
                        <wps:cNvPr id="71" name="Прямая соединительная линия 71"/>
                        <wps:cNvCnPr>
                          <a:cxnSpLocks noChangeShapeType="1"/>
                        </wps:cNvCnPr>
                        <wps:spPr bwMode="auto">
                          <a:xfrm>
                            <a:off x="0" y="9797143"/>
                            <a:ext cx="2340000" cy="0"/>
                          </a:xfrm>
                          <a:prstGeom prst="line">
                            <a:avLst/>
                          </a:prstGeom>
                          <a:noFill/>
                          <a:ln w="9525">
                            <a:solidFill>
                              <a:srgbClr val="000000"/>
                            </a:solidFill>
                            <a:round/>
                          </a:ln>
                        </wps:spPr>
                        <wps:bodyPr/>
                      </wps:wsp>
                      <wps:wsp>
                        <wps:cNvPr id="72" name="Прямая соединительная линия 72"/>
                        <wps:cNvCnPr>
                          <a:cxnSpLocks noChangeShapeType="1"/>
                        </wps:cNvCnPr>
                        <wps:spPr bwMode="auto">
                          <a:xfrm>
                            <a:off x="0" y="9975273"/>
                            <a:ext cx="2340000" cy="0"/>
                          </a:xfrm>
                          <a:prstGeom prst="line">
                            <a:avLst/>
                          </a:prstGeom>
                          <a:noFill/>
                          <a:ln w="9525">
                            <a:solidFill>
                              <a:srgbClr val="000000"/>
                            </a:solidFill>
                            <a:round/>
                          </a:ln>
                        </wps:spPr>
                        <wps:bodyPr/>
                      </wps:wsp>
                      <wps:wsp>
                        <wps:cNvPr id="73" name="Прямая соединительная линия 73"/>
                        <wps:cNvCnPr>
                          <a:cxnSpLocks noChangeShapeType="1"/>
                        </wps:cNvCnPr>
                        <wps:spPr bwMode="auto">
                          <a:xfrm>
                            <a:off x="0" y="10153402"/>
                            <a:ext cx="2340000" cy="0"/>
                          </a:xfrm>
                          <a:prstGeom prst="line">
                            <a:avLst/>
                          </a:prstGeom>
                          <a:noFill/>
                          <a:ln w="9525">
                            <a:solidFill>
                              <a:srgbClr val="000000"/>
                            </a:solidFill>
                            <a:round/>
                          </a:ln>
                        </wps:spPr>
                        <wps:bodyPr/>
                      </wps:wsp>
                      <wps:wsp>
                        <wps:cNvPr id="74" name="Прямая соединительная линия 74"/>
                        <wps:cNvCnPr>
                          <a:cxnSpLocks noChangeShapeType="1"/>
                        </wps:cNvCnPr>
                        <wps:spPr bwMode="auto">
                          <a:xfrm>
                            <a:off x="2339439" y="8894618"/>
                            <a:ext cx="0" cy="1440000"/>
                          </a:xfrm>
                          <a:prstGeom prst="line">
                            <a:avLst/>
                          </a:prstGeom>
                          <a:noFill/>
                          <a:ln w="25400">
                            <a:solidFill>
                              <a:srgbClr val="000000"/>
                            </a:solidFill>
                            <a:round/>
                          </a:ln>
                        </wps:spPr>
                        <wps:bodyPr/>
                      </wps:wsp>
                      <wps:wsp>
                        <wps:cNvPr id="75" name="Прямая соединительная линия 75"/>
                        <wps:cNvCnPr>
                          <a:cxnSpLocks noChangeShapeType="1"/>
                        </wps:cNvCnPr>
                        <wps:spPr bwMode="auto">
                          <a:xfrm>
                            <a:off x="1983179" y="8894618"/>
                            <a:ext cx="0" cy="1440000"/>
                          </a:xfrm>
                          <a:prstGeom prst="line">
                            <a:avLst/>
                          </a:prstGeom>
                          <a:noFill/>
                          <a:ln w="25400">
                            <a:solidFill>
                              <a:srgbClr val="000000"/>
                            </a:solidFill>
                            <a:round/>
                          </a:ln>
                        </wps:spPr>
                        <wps:bodyPr/>
                      </wps:wsp>
                      <wps:wsp>
                        <wps:cNvPr id="76" name="Прямая соединительная линия 76"/>
                        <wps:cNvCnPr>
                          <a:cxnSpLocks noChangeShapeType="1"/>
                        </wps:cNvCnPr>
                        <wps:spPr bwMode="auto">
                          <a:xfrm>
                            <a:off x="1442852" y="8894618"/>
                            <a:ext cx="0" cy="1440000"/>
                          </a:xfrm>
                          <a:prstGeom prst="line">
                            <a:avLst/>
                          </a:prstGeom>
                          <a:noFill/>
                          <a:ln w="25400">
                            <a:solidFill>
                              <a:srgbClr val="000000"/>
                            </a:solidFill>
                            <a:round/>
                          </a:ln>
                        </wps:spPr>
                        <wps:bodyPr/>
                      </wps:wsp>
                      <wps:wsp>
                        <wps:cNvPr id="77" name="Прямая соединительная линия 77"/>
                        <wps:cNvCnPr>
                          <a:cxnSpLocks noChangeShapeType="1"/>
                        </wps:cNvCnPr>
                        <wps:spPr bwMode="auto">
                          <a:xfrm>
                            <a:off x="611579" y="8894618"/>
                            <a:ext cx="0" cy="1440000"/>
                          </a:xfrm>
                          <a:prstGeom prst="line">
                            <a:avLst/>
                          </a:prstGeom>
                          <a:noFill/>
                          <a:ln w="25400">
                            <a:solidFill>
                              <a:srgbClr val="000000"/>
                            </a:solidFill>
                            <a:round/>
                          </a:ln>
                        </wps:spPr>
                        <wps:bodyPr/>
                      </wps:wsp>
                      <wps:wsp>
                        <wps:cNvPr id="78" name="Прямая соединительная линия 78"/>
                        <wps:cNvCnPr>
                          <a:cxnSpLocks noChangeShapeType="1"/>
                        </wps:cNvCnPr>
                        <wps:spPr bwMode="auto">
                          <a:xfrm>
                            <a:off x="255320" y="8894618"/>
                            <a:ext cx="0" cy="540000"/>
                          </a:xfrm>
                          <a:prstGeom prst="line">
                            <a:avLst/>
                          </a:prstGeom>
                          <a:noFill/>
                          <a:ln w="25400">
                            <a:solidFill>
                              <a:srgbClr val="000000"/>
                            </a:solidFill>
                            <a:round/>
                          </a:ln>
                        </wps:spPr>
                        <wps:bodyPr/>
                      </wps:wsp>
                      <wps:wsp>
                        <wps:cNvPr id="79" name="Прямая соединительная линия 79"/>
                        <wps:cNvCnPr>
                          <a:cxnSpLocks noChangeShapeType="1"/>
                        </wps:cNvCnPr>
                        <wps:spPr bwMode="auto">
                          <a:xfrm>
                            <a:off x="4862946" y="9797143"/>
                            <a:ext cx="1800000" cy="0"/>
                          </a:xfrm>
                          <a:prstGeom prst="line">
                            <a:avLst/>
                          </a:prstGeom>
                          <a:noFill/>
                          <a:ln w="25400">
                            <a:solidFill>
                              <a:srgbClr val="000000"/>
                            </a:solidFill>
                            <a:round/>
                          </a:ln>
                        </wps:spPr>
                        <wps:bodyPr/>
                      </wps:wsp>
                      <wps:wsp>
                        <wps:cNvPr id="80" name="Прямая соединительная линия 80"/>
                        <wps:cNvCnPr>
                          <a:cxnSpLocks noChangeShapeType="1"/>
                        </wps:cNvCnPr>
                        <wps:spPr bwMode="auto">
                          <a:xfrm>
                            <a:off x="4862946" y="9434945"/>
                            <a:ext cx="0" cy="900000"/>
                          </a:xfrm>
                          <a:prstGeom prst="line">
                            <a:avLst/>
                          </a:prstGeom>
                          <a:noFill/>
                          <a:ln w="25400">
                            <a:solidFill>
                              <a:srgbClr val="000000"/>
                            </a:solidFill>
                            <a:round/>
                          </a:ln>
                        </wps:spPr>
                        <wps:bodyPr/>
                      </wps:wsp>
                      <wps:wsp>
                        <wps:cNvPr id="82" name="Прямая соединительная линия 82"/>
                        <wps:cNvCnPr>
                          <a:cxnSpLocks noChangeShapeType="1"/>
                        </wps:cNvCnPr>
                        <wps:spPr bwMode="auto">
                          <a:xfrm>
                            <a:off x="4862946" y="9613075"/>
                            <a:ext cx="1800000" cy="0"/>
                          </a:xfrm>
                          <a:prstGeom prst="line">
                            <a:avLst/>
                          </a:prstGeom>
                          <a:noFill/>
                          <a:ln w="25400">
                            <a:solidFill>
                              <a:srgbClr val="000000"/>
                            </a:solidFill>
                            <a:round/>
                          </a:ln>
                        </wps:spPr>
                        <wps:bodyPr/>
                      </wps:wsp>
                      <wps:wsp>
                        <wps:cNvPr id="83" name="Прямая соединительная линия 83"/>
                        <wps:cNvCnPr>
                          <a:cxnSpLocks noChangeShapeType="1"/>
                        </wps:cNvCnPr>
                        <wps:spPr bwMode="auto">
                          <a:xfrm>
                            <a:off x="5041075" y="9613075"/>
                            <a:ext cx="0" cy="180000"/>
                          </a:xfrm>
                          <a:prstGeom prst="line">
                            <a:avLst/>
                          </a:prstGeom>
                          <a:noFill/>
                          <a:ln w="9525">
                            <a:solidFill>
                              <a:srgbClr val="000000"/>
                            </a:solidFill>
                            <a:round/>
                          </a:ln>
                        </wps:spPr>
                        <wps:bodyPr/>
                      </wps:wsp>
                      <wps:wsp>
                        <wps:cNvPr id="84" name="Прямая соединительная линия 84"/>
                        <wps:cNvCnPr>
                          <a:cxnSpLocks noChangeShapeType="1"/>
                        </wps:cNvCnPr>
                        <wps:spPr bwMode="auto">
                          <a:xfrm>
                            <a:off x="5225143" y="9613075"/>
                            <a:ext cx="0" cy="180000"/>
                          </a:xfrm>
                          <a:prstGeom prst="line">
                            <a:avLst/>
                          </a:prstGeom>
                          <a:noFill/>
                          <a:ln w="9525">
                            <a:solidFill>
                              <a:srgbClr val="000000"/>
                            </a:solidFill>
                            <a:round/>
                          </a:ln>
                        </wps:spPr>
                        <wps:bodyPr/>
                      </wps:wsp>
                      <wps:wsp>
                        <wps:cNvPr id="85" name="Прямая соединительная линия 85"/>
                        <wps:cNvCnPr>
                          <a:cxnSpLocks noChangeShapeType="1"/>
                        </wps:cNvCnPr>
                        <wps:spPr bwMode="auto">
                          <a:xfrm>
                            <a:off x="5409211" y="9423070"/>
                            <a:ext cx="0" cy="360023"/>
                          </a:xfrm>
                          <a:prstGeom prst="line">
                            <a:avLst/>
                          </a:prstGeom>
                          <a:noFill/>
                          <a:ln w="25400">
                            <a:solidFill>
                              <a:srgbClr val="000000"/>
                            </a:solidFill>
                            <a:round/>
                          </a:ln>
                        </wps:spPr>
                        <wps:bodyPr/>
                      </wps:wsp>
                      <wps:wsp>
                        <wps:cNvPr id="86" name="Прямая соединительная линия 86"/>
                        <wps:cNvCnPr>
                          <a:cxnSpLocks noChangeShapeType="1"/>
                        </wps:cNvCnPr>
                        <wps:spPr bwMode="auto">
                          <a:xfrm>
                            <a:off x="6014852" y="9423070"/>
                            <a:ext cx="0" cy="360023"/>
                          </a:xfrm>
                          <a:prstGeom prst="line">
                            <a:avLst/>
                          </a:prstGeom>
                          <a:noFill/>
                          <a:ln w="25400">
                            <a:solidFill>
                              <a:srgbClr val="000000"/>
                            </a:solidFill>
                            <a:round/>
                          </a:ln>
                        </wps:spPr>
                        <wps:bodyPr/>
                      </wps:wsp>
                      <wps:wsp>
                        <wps:cNvPr id="87" name="Прямая соединительная линия 87"/>
                        <wps:cNvCnPr>
                          <a:cxnSpLocks noChangeShapeType="1"/>
                        </wps:cNvCnPr>
                        <wps:spPr bwMode="auto">
                          <a:xfrm>
                            <a:off x="0" y="9434945"/>
                            <a:ext cx="6656400" cy="0"/>
                          </a:xfrm>
                          <a:prstGeom prst="line">
                            <a:avLst/>
                          </a:prstGeom>
                          <a:noFill/>
                          <a:ln w="25400">
                            <a:solidFill>
                              <a:srgbClr val="000000"/>
                            </a:solidFill>
                            <a:round/>
                          </a:ln>
                        </wps:spPr>
                        <wps:bodyPr/>
                      </wps:wsp>
                      <wps:wsp>
                        <wps:cNvPr id="88" name="Прямоугольник 88"/>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89" name="Надпись 89"/>
                        <wps:cNvSpPr txBox="1">
                          <a:spLocks noChangeArrowheads="1"/>
                        </wps:cNvSpPr>
                        <wps:spPr bwMode="auto">
                          <a:xfrm>
                            <a:off x="6014852" y="9429008"/>
                            <a:ext cx="647065" cy="179070"/>
                          </a:xfrm>
                          <a:prstGeom prst="rect">
                            <a:avLst/>
                          </a:prstGeom>
                          <a:noFill/>
                          <a:ln>
                            <a:noFill/>
                          </a:ln>
                        </wps:spPr>
                        <wps:txbx>
                          <w:txbxContent>
                            <w:p w14:paraId="3AE2424E" w14:textId="77777777" w:rsidR="006C1355" w:rsidRPr="00BE534A" w:rsidRDefault="006C1355" w:rsidP="006C1355">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90" name="Надпись 90"/>
                        <wps:cNvSpPr txBox="1">
                          <a:spLocks noChangeArrowheads="1"/>
                        </wps:cNvSpPr>
                        <wps:spPr bwMode="auto">
                          <a:xfrm>
                            <a:off x="0" y="9250878"/>
                            <a:ext cx="251460" cy="179070"/>
                          </a:xfrm>
                          <a:prstGeom prst="rect">
                            <a:avLst/>
                          </a:prstGeom>
                          <a:noFill/>
                          <a:ln>
                            <a:noFill/>
                          </a:ln>
                        </wps:spPr>
                        <wps:txbx>
                          <w:txbxContent>
                            <w:p w14:paraId="196F7FD4" w14:textId="77777777" w:rsidR="006C1355" w:rsidRPr="00BE534A" w:rsidRDefault="006C1355" w:rsidP="006C1355">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91" name="Надпись 91"/>
                        <wps:cNvSpPr txBox="1">
                          <a:spLocks noChangeArrowheads="1"/>
                        </wps:cNvSpPr>
                        <wps:spPr bwMode="auto">
                          <a:xfrm>
                            <a:off x="237507" y="9250878"/>
                            <a:ext cx="359410" cy="179070"/>
                          </a:xfrm>
                          <a:prstGeom prst="rect">
                            <a:avLst/>
                          </a:prstGeom>
                          <a:noFill/>
                          <a:ln>
                            <a:noFill/>
                          </a:ln>
                          <a:effectLst/>
                        </wps:spPr>
                        <wps:txbx>
                          <w:txbxContent>
                            <w:p w14:paraId="1EE09CE3" w14:textId="77777777" w:rsidR="006C1355" w:rsidRPr="00BE534A" w:rsidRDefault="006C1355" w:rsidP="006C135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92" name="Надпись 92"/>
                        <wps:cNvSpPr txBox="1">
                          <a:spLocks noChangeArrowheads="1"/>
                        </wps:cNvSpPr>
                        <wps:spPr bwMode="auto">
                          <a:xfrm>
                            <a:off x="593766" y="9250878"/>
                            <a:ext cx="827405" cy="179070"/>
                          </a:xfrm>
                          <a:prstGeom prst="rect">
                            <a:avLst/>
                          </a:prstGeom>
                          <a:noFill/>
                          <a:ln>
                            <a:noFill/>
                          </a:ln>
                        </wps:spPr>
                        <wps:txbx>
                          <w:txbxContent>
                            <w:p w14:paraId="61F92DC7" w14:textId="77777777" w:rsidR="006C1355" w:rsidRPr="00BE534A" w:rsidRDefault="006C1355" w:rsidP="006C1355">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93" name="Надпись 93"/>
                        <wps:cNvSpPr txBox="1">
                          <a:spLocks noChangeArrowheads="1"/>
                        </wps:cNvSpPr>
                        <wps:spPr bwMode="auto">
                          <a:xfrm>
                            <a:off x="617517" y="9446821"/>
                            <a:ext cx="827405" cy="179070"/>
                          </a:xfrm>
                          <a:prstGeom prst="rect">
                            <a:avLst/>
                          </a:prstGeom>
                          <a:noFill/>
                          <a:ln>
                            <a:noFill/>
                          </a:ln>
                        </wps:spPr>
                        <wps:txbx>
                          <w:txbxContent>
                            <w:p w14:paraId="48E8ADA1" w14:textId="77777777" w:rsidR="006C1355" w:rsidRPr="003B3077" w:rsidRDefault="006C1355" w:rsidP="006C1355">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94" name="Надпись 94"/>
                        <wps:cNvSpPr txBox="1">
                          <a:spLocks noChangeArrowheads="1"/>
                        </wps:cNvSpPr>
                        <wps:spPr bwMode="auto">
                          <a:xfrm>
                            <a:off x="617517" y="9607138"/>
                            <a:ext cx="827405" cy="179070"/>
                          </a:xfrm>
                          <a:prstGeom prst="rect">
                            <a:avLst/>
                          </a:prstGeom>
                          <a:noFill/>
                          <a:ln>
                            <a:noFill/>
                          </a:ln>
                        </wps:spPr>
                        <wps:txbx>
                          <w:txbxContent>
                            <w:p w14:paraId="0FADDC70" w14:textId="77777777" w:rsidR="006C1355" w:rsidRPr="00BE534A" w:rsidRDefault="006C1355" w:rsidP="006C1355">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95" name="Надпись 95"/>
                        <wps:cNvSpPr txBox="1">
                          <a:spLocks noChangeArrowheads="1"/>
                        </wps:cNvSpPr>
                        <wps:spPr bwMode="auto">
                          <a:xfrm>
                            <a:off x="617517" y="10153402"/>
                            <a:ext cx="827405" cy="179070"/>
                          </a:xfrm>
                          <a:prstGeom prst="rect">
                            <a:avLst/>
                          </a:prstGeom>
                          <a:noFill/>
                          <a:ln>
                            <a:noFill/>
                          </a:ln>
                        </wps:spPr>
                        <wps:txbx>
                          <w:txbxContent>
                            <w:p w14:paraId="267D69A5" w14:textId="77777777" w:rsidR="006C1355" w:rsidRPr="00BE534A" w:rsidRDefault="006C1355" w:rsidP="006C1355">
                              <w:pPr>
                                <w:ind w:firstLine="0"/>
                                <w:rPr>
                                  <w:sz w:val="20"/>
                                  <w:szCs w:val="20"/>
                                </w:rPr>
                              </w:pPr>
                              <w:r w:rsidRPr="00BE534A">
                                <w:rPr>
                                  <w:sz w:val="20"/>
                                  <w:szCs w:val="20"/>
                                </w:rPr>
                                <w:t>Романенко</w:t>
                              </w:r>
                            </w:p>
                            <w:p w14:paraId="344A9EC8" w14:textId="77777777" w:rsidR="006C1355" w:rsidRDefault="006C1355" w:rsidP="006C1355">
                              <w:pPr>
                                <w:rPr>
                                  <w:rFonts w:ascii="Arial" w:hAnsi="Arial" w:cs="Arial"/>
                                  <w:sz w:val="20"/>
                                  <w:szCs w:val="20"/>
                                </w:rPr>
                              </w:pPr>
                            </w:p>
                          </w:txbxContent>
                        </wps:txbx>
                        <wps:bodyPr rot="0" vert="horz" wrap="square" lIns="18000" tIns="0" rIns="18000" bIns="0" anchor="ctr" anchorCtr="0" upright="1">
                          <a:noAutofit/>
                        </wps:bodyPr>
                      </wps:wsp>
                      <wps:wsp>
                        <wps:cNvPr id="96" name="Надпись 96"/>
                        <wps:cNvSpPr txBox="1">
                          <a:spLocks noChangeArrowheads="1"/>
                        </wps:cNvSpPr>
                        <wps:spPr bwMode="auto">
                          <a:xfrm>
                            <a:off x="1425039" y="9250878"/>
                            <a:ext cx="539115" cy="179070"/>
                          </a:xfrm>
                          <a:prstGeom prst="rect">
                            <a:avLst/>
                          </a:prstGeom>
                          <a:noFill/>
                          <a:ln>
                            <a:noFill/>
                          </a:ln>
                        </wps:spPr>
                        <wps:txbx>
                          <w:txbxContent>
                            <w:p w14:paraId="5AB1C1D8" w14:textId="77777777" w:rsidR="006C1355" w:rsidRPr="00BE534A" w:rsidRDefault="006C1355" w:rsidP="006C1355">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97" name="Надпись 97"/>
                        <wps:cNvSpPr txBox="1">
                          <a:spLocks noChangeArrowheads="1"/>
                        </wps:cNvSpPr>
                        <wps:spPr bwMode="auto">
                          <a:xfrm>
                            <a:off x="1971304" y="9250878"/>
                            <a:ext cx="359410" cy="179070"/>
                          </a:xfrm>
                          <a:prstGeom prst="rect">
                            <a:avLst/>
                          </a:prstGeom>
                          <a:noFill/>
                          <a:ln>
                            <a:noFill/>
                          </a:ln>
                        </wps:spPr>
                        <wps:txbx>
                          <w:txbxContent>
                            <w:p w14:paraId="22A9B4F1" w14:textId="77777777" w:rsidR="006C1355" w:rsidRPr="00BE534A" w:rsidRDefault="006C1355" w:rsidP="006C1355">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98" name="Надпись 98"/>
                        <wps:cNvSpPr txBox="1">
                          <a:spLocks noChangeArrowheads="1"/>
                        </wps:cNvSpPr>
                        <wps:spPr bwMode="auto">
                          <a:xfrm>
                            <a:off x="11875" y="9446821"/>
                            <a:ext cx="611505" cy="179070"/>
                          </a:xfrm>
                          <a:prstGeom prst="rect">
                            <a:avLst/>
                          </a:prstGeom>
                          <a:noFill/>
                          <a:ln>
                            <a:noFill/>
                          </a:ln>
                        </wps:spPr>
                        <wps:txbx>
                          <w:txbxContent>
                            <w:p w14:paraId="08091E2F" w14:textId="77777777" w:rsidR="006C1355" w:rsidRPr="00BE534A" w:rsidRDefault="006C1355" w:rsidP="006C1355">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99" name="Надпись 99"/>
                        <wps:cNvSpPr txBox="1">
                          <a:spLocks noChangeArrowheads="1"/>
                        </wps:cNvSpPr>
                        <wps:spPr bwMode="auto">
                          <a:xfrm>
                            <a:off x="5938" y="9607138"/>
                            <a:ext cx="611505" cy="179070"/>
                          </a:xfrm>
                          <a:prstGeom prst="rect">
                            <a:avLst/>
                          </a:prstGeom>
                          <a:noFill/>
                          <a:ln>
                            <a:noFill/>
                          </a:ln>
                        </wps:spPr>
                        <wps:txbx>
                          <w:txbxContent>
                            <w:p w14:paraId="4C8E3E5C" w14:textId="77777777" w:rsidR="006C1355" w:rsidRPr="00BE534A" w:rsidRDefault="006C1355" w:rsidP="006C1355">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0" name="Надпись 100"/>
                        <wps:cNvSpPr txBox="1">
                          <a:spLocks noChangeArrowheads="1"/>
                        </wps:cNvSpPr>
                        <wps:spPr bwMode="auto">
                          <a:xfrm>
                            <a:off x="5938" y="10153402"/>
                            <a:ext cx="611505" cy="179070"/>
                          </a:xfrm>
                          <a:prstGeom prst="rect">
                            <a:avLst/>
                          </a:prstGeom>
                          <a:noFill/>
                          <a:ln>
                            <a:noFill/>
                          </a:ln>
                        </wps:spPr>
                        <wps:txbx>
                          <w:txbxContent>
                            <w:p w14:paraId="48D547BD" w14:textId="77777777" w:rsidR="006C1355" w:rsidRPr="00BE534A" w:rsidRDefault="006C1355" w:rsidP="006C1355">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1" name="Надпись 101"/>
                        <wps:cNvSpPr txBox="1">
                          <a:spLocks noChangeArrowheads="1"/>
                        </wps:cNvSpPr>
                        <wps:spPr bwMode="auto">
                          <a:xfrm>
                            <a:off x="4862946" y="9429008"/>
                            <a:ext cx="539115" cy="179070"/>
                          </a:xfrm>
                          <a:prstGeom prst="rect">
                            <a:avLst/>
                          </a:prstGeom>
                          <a:noFill/>
                          <a:ln>
                            <a:noFill/>
                          </a:ln>
                        </wps:spPr>
                        <wps:txbx>
                          <w:txbxContent>
                            <w:p w14:paraId="310A175E" w14:textId="77777777" w:rsidR="006C1355" w:rsidRPr="00A52B8A" w:rsidRDefault="006C1355" w:rsidP="006C1355">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2" name="Надпись 102"/>
                        <wps:cNvSpPr txBox="1">
                          <a:spLocks noChangeArrowheads="1"/>
                        </wps:cNvSpPr>
                        <wps:spPr bwMode="auto">
                          <a:xfrm>
                            <a:off x="5403273" y="9429008"/>
                            <a:ext cx="611505" cy="179070"/>
                          </a:xfrm>
                          <a:prstGeom prst="rect">
                            <a:avLst/>
                          </a:prstGeom>
                          <a:noFill/>
                          <a:ln>
                            <a:noFill/>
                          </a:ln>
                        </wps:spPr>
                        <wps:txbx>
                          <w:txbxContent>
                            <w:p w14:paraId="0CF2C4E7" w14:textId="77777777" w:rsidR="006C1355" w:rsidRPr="00BE534A" w:rsidRDefault="006C1355" w:rsidP="006C1355">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3" name="Надпись 103"/>
                        <wps:cNvSpPr txBox="1">
                          <a:spLocks noChangeArrowheads="1"/>
                        </wps:cNvSpPr>
                        <wps:spPr bwMode="auto">
                          <a:xfrm>
                            <a:off x="2354685" y="8886713"/>
                            <a:ext cx="4318635" cy="548233"/>
                          </a:xfrm>
                          <a:prstGeom prst="rect">
                            <a:avLst/>
                          </a:prstGeom>
                          <a:noFill/>
                          <a:ln>
                            <a:noFill/>
                          </a:ln>
                        </wps:spPr>
                        <wps:txbx>
                          <w:txbxContent>
                            <w:p w14:paraId="209CDCA5" w14:textId="63C8C51B" w:rsidR="006C1355" w:rsidRPr="0038128A" w:rsidRDefault="00422315" w:rsidP="006C1355">
                              <w:pPr>
                                <w:ind w:firstLine="0"/>
                                <w:jc w:val="center"/>
                                <w:rPr>
                                  <w:szCs w:val="28"/>
                                </w:rPr>
                              </w:pPr>
                              <w:r>
                                <w:rPr>
                                  <w:szCs w:val="28"/>
                                </w:rPr>
                                <w:t>ДП</w:t>
                              </w:r>
                              <w:r w:rsidR="006C1355" w:rsidRPr="0038128A">
                                <w:rPr>
                                  <w:szCs w:val="28"/>
                                </w:rPr>
                                <w:t xml:space="preserve"> 0</w:t>
                              </w:r>
                              <w:r w:rsidR="00647D1C">
                                <w:rPr>
                                  <w:szCs w:val="28"/>
                                </w:rPr>
                                <w:t>4</w:t>
                              </w:r>
                              <w:r w:rsidR="006C1355" w:rsidRPr="0038128A">
                                <w:rPr>
                                  <w:szCs w:val="28"/>
                                </w:rPr>
                                <w:t>.00</w:t>
                              </w:r>
                              <w:r w:rsidR="00647D1C">
                                <w:rPr>
                                  <w:szCs w:val="28"/>
                                </w:rPr>
                                <w:t xml:space="preserve"> </w:t>
                              </w:r>
                              <w:r w:rsidR="006C1355" w:rsidRPr="0038128A">
                                <w:rPr>
                                  <w:szCs w:val="28"/>
                                </w:rPr>
                                <w:t>ПЗ</w:t>
                              </w:r>
                            </w:p>
                          </w:txbxContent>
                        </wps:txbx>
                        <wps:bodyPr rot="0" vert="horz" wrap="square" lIns="18000" tIns="0" rIns="18000" bIns="0" anchor="ctr" anchorCtr="0" upright="1">
                          <a:noAutofit/>
                        </wps:bodyPr>
                      </wps:wsp>
                      <wps:wsp>
                        <wps:cNvPr id="104" name="Надпись 104"/>
                        <wps:cNvSpPr txBox="1">
                          <a:spLocks noChangeArrowheads="1"/>
                        </wps:cNvSpPr>
                        <wps:spPr bwMode="auto">
                          <a:xfrm>
                            <a:off x="4857008" y="9797143"/>
                            <a:ext cx="1799590" cy="527050"/>
                          </a:xfrm>
                          <a:prstGeom prst="rect">
                            <a:avLst/>
                          </a:prstGeom>
                          <a:noFill/>
                          <a:ln>
                            <a:noFill/>
                          </a:ln>
                        </wps:spPr>
                        <wps:txbx>
                          <w:txbxContent>
                            <w:p w14:paraId="76D017D2" w14:textId="5AA2EE2E" w:rsidR="0001028E" w:rsidRDefault="0001028E" w:rsidP="006C1355">
                              <w:pPr>
                                <w:ind w:firstLine="0"/>
                                <w:jc w:val="center"/>
                                <w:rPr>
                                  <w:szCs w:val="28"/>
                                </w:rPr>
                              </w:pPr>
                              <w:r>
                                <w:rPr>
                                  <w:szCs w:val="28"/>
                                </w:rPr>
                                <w:t>БГТУ</w:t>
                              </w:r>
                            </w:p>
                            <w:p w14:paraId="15555A14" w14:textId="290D1AF6" w:rsidR="006C1355" w:rsidRPr="0038128A" w:rsidRDefault="006C1355" w:rsidP="006C1355">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105" name="Надпись 105"/>
                        <wps:cNvSpPr txBox="1">
                          <a:spLocks noChangeArrowheads="1"/>
                        </wps:cNvSpPr>
                        <wps:spPr bwMode="auto">
                          <a:xfrm>
                            <a:off x="2345377" y="9607138"/>
                            <a:ext cx="2519045" cy="539115"/>
                          </a:xfrm>
                          <a:prstGeom prst="rect">
                            <a:avLst/>
                          </a:prstGeom>
                          <a:noFill/>
                          <a:ln>
                            <a:noFill/>
                          </a:ln>
                        </wps:spPr>
                        <wps:txbx>
                          <w:txbxContent>
                            <w:p w14:paraId="2EA4945A" w14:textId="2B283EEF" w:rsidR="006C1355" w:rsidRPr="004610F0" w:rsidRDefault="004610F0" w:rsidP="006C1355">
                              <w:pPr>
                                <w:spacing w:before="240"/>
                                <w:ind w:firstLine="0"/>
                                <w:jc w:val="center"/>
                                <w:rPr>
                                  <w:szCs w:val="28"/>
                                </w:rPr>
                              </w:pPr>
                              <w:r>
                                <w:rPr>
                                  <w:szCs w:val="28"/>
                                </w:rPr>
                                <w:t>Программная реализация</w:t>
                              </w:r>
                            </w:p>
                          </w:txbxContent>
                        </wps:txbx>
                        <wps:bodyPr rot="0" vert="horz" wrap="square" lIns="18000" tIns="0" rIns="18000" bIns="0" anchor="t" anchorCtr="0" upright="1">
                          <a:noAutofit/>
                        </wps:bodyPr>
                      </wps:wsp>
                      <wps:wsp>
                        <wps:cNvPr id="106" name="Надпись 106"/>
                        <wps:cNvSpPr txBox="1">
                          <a:spLocks noChangeArrowheads="1"/>
                        </wps:cNvSpPr>
                        <wps:spPr bwMode="auto">
                          <a:xfrm>
                            <a:off x="5938" y="9969335"/>
                            <a:ext cx="611505" cy="179070"/>
                          </a:xfrm>
                          <a:prstGeom prst="rect">
                            <a:avLst/>
                          </a:prstGeom>
                          <a:noFill/>
                          <a:ln>
                            <a:noFill/>
                          </a:ln>
                        </wps:spPr>
                        <wps:txbx>
                          <w:txbxContent>
                            <w:p w14:paraId="6577B388" w14:textId="77777777" w:rsidR="006C1355" w:rsidRPr="00BE534A" w:rsidRDefault="006C1355" w:rsidP="006C1355">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 name="Надпись 107"/>
                        <wps:cNvSpPr txBox="1">
                          <a:spLocks noChangeArrowheads="1"/>
                        </wps:cNvSpPr>
                        <wps:spPr bwMode="auto">
                          <a:xfrm>
                            <a:off x="617517" y="9969335"/>
                            <a:ext cx="827405" cy="179070"/>
                          </a:xfrm>
                          <a:prstGeom prst="rect">
                            <a:avLst/>
                          </a:prstGeom>
                          <a:noFill/>
                          <a:ln>
                            <a:noFill/>
                          </a:ln>
                        </wps:spPr>
                        <wps:txbx>
                          <w:txbxContent>
                            <w:p w14:paraId="7DB6A96A" w14:textId="1805920A" w:rsidR="006C1355" w:rsidRPr="00BE534A" w:rsidRDefault="00630A73" w:rsidP="006C1355">
                              <w:pPr>
                                <w:ind w:firstLine="0"/>
                                <w:rPr>
                                  <w:spacing w:val="-6"/>
                                  <w:sz w:val="20"/>
                                  <w:szCs w:val="20"/>
                                </w:rPr>
                              </w:pPr>
                              <w:r>
                                <w:rPr>
                                  <w:spacing w:val="-6"/>
                                  <w:sz w:val="20"/>
                                  <w:szCs w:val="20"/>
                                </w:rPr>
                                <w:t>Савчук</w:t>
                              </w:r>
                            </w:p>
                            <w:p w14:paraId="638E4B28" w14:textId="77777777" w:rsidR="006C1355" w:rsidRDefault="006C1355" w:rsidP="006C1355">
                              <w:pPr>
                                <w:rPr>
                                  <w:rFonts w:ascii="Arial" w:hAnsi="Arial" w:cs="Arial"/>
                                  <w:sz w:val="20"/>
                                  <w:szCs w:val="20"/>
                                </w:rPr>
                              </w:pPr>
                            </w:p>
                            <w:p w14:paraId="64E61CEA" w14:textId="77777777" w:rsidR="006C1355" w:rsidRDefault="006C1355" w:rsidP="006C1355">
                              <w:pPr>
                                <w:rPr>
                                  <w:rFonts w:ascii="Arial" w:hAnsi="Arial" w:cs="Arial"/>
                                  <w:sz w:val="20"/>
                                  <w:szCs w:val="20"/>
                                </w:rPr>
                              </w:pPr>
                            </w:p>
                          </w:txbxContent>
                        </wps:txbx>
                        <wps:bodyPr rot="0" vert="horz" wrap="square" lIns="18000" tIns="0" rIns="18000" bIns="0" anchor="ctr" anchorCtr="0" upright="1">
                          <a:noAutofit/>
                        </wps:bodyPr>
                      </wps:wsp>
                      <wps:wsp>
                        <wps:cNvPr id="108" name="Надпись 108"/>
                        <wps:cNvSpPr txBox="1">
                          <a:spLocks noChangeArrowheads="1"/>
                        </wps:cNvSpPr>
                        <wps:spPr bwMode="auto">
                          <a:xfrm>
                            <a:off x="5041075" y="9607138"/>
                            <a:ext cx="178892" cy="179070"/>
                          </a:xfrm>
                          <a:prstGeom prst="rect">
                            <a:avLst/>
                          </a:prstGeom>
                          <a:noFill/>
                          <a:ln>
                            <a:noFill/>
                          </a:ln>
                        </wps:spPr>
                        <wps:txbx>
                          <w:txbxContent>
                            <w:p w14:paraId="18F9A560" w14:textId="77777777" w:rsidR="006C1355" w:rsidRPr="00BE534A" w:rsidRDefault="006C1355" w:rsidP="006C1355">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9" name="Надпись 109"/>
                        <wps:cNvSpPr txBox="1">
                          <a:spLocks noChangeArrowheads="1"/>
                        </wps:cNvSpPr>
                        <wps:spPr bwMode="auto">
                          <a:xfrm>
                            <a:off x="5403273" y="9607138"/>
                            <a:ext cx="611986" cy="179694"/>
                          </a:xfrm>
                          <a:prstGeom prst="rect">
                            <a:avLst/>
                          </a:prstGeom>
                          <a:noFill/>
                          <a:ln>
                            <a:noFill/>
                          </a:ln>
                        </wps:spPr>
                        <wps:txbx>
                          <w:txbxContent>
                            <w:p w14:paraId="0175BD70" w14:textId="77777777" w:rsidR="006C1355" w:rsidRPr="00BE534A" w:rsidRDefault="006C1355" w:rsidP="006C1355">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10" name="Надпись 110"/>
                        <wps:cNvSpPr txBox="1">
                          <a:spLocks noChangeArrowheads="1"/>
                        </wps:cNvSpPr>
                        <wps:spPr bwMode="auto">
                          <a:xfrm>
                            <a:off x="6014852" y="9607138"/>
                            <a:ext cx="647537" cy="179694"/>
                          </a:xfrm>
                          <a:prstGeom prst="rect">
                            <a:avLst/>
                          </a:prstGeom>
                          <a:noFill/>
                          <a:ln>
                            <a:noFill/>
                          </a:ln>
                        </wps:spPr>
                        <wps:txbx>
                          <w:txbxContent>
                            <w:p w14:paraId="68EF5C28" w14:textId="1D24812C" w:rsidR="006C1355" w:rsidRPr="00BE534A" w:rsidRDefault="006C1355" w:rsidP="006C1355">
                              <w:pPr>
                                <w:ind w:firstLine="0"/>
                                <w:jc w:val="center"/>
                                <w:rPr>
                                  <w:sz w:val="18"/>
                                  <w:szCs w:val="18"/>
                                </w:rPr>
                              </w:pPr>
                              <w:r w:rsidRPr="00BE534A">
                                <w:rPr>
                                  <w:sz w:val="18"/>
                                  <w:szCs w:val="18"/>
                                </w:rPr>
                                <w:t>1</w:t>
                              </w:r>
                              <w:r w:rsidR="00630A73">
                                <w:rPr>
                                  <w:sz w:val="18"/>
                                  <w:szCs w:val="18"/>
                                </w:rPr>
                                <w:t>9</w:t>
                              </w:r>
                            </w:p>
                          </w:txbxContent>
                        </wps:txbx>
                        <wps:bodyPr rot="0" vert="horz" wrap="square" lIns="18000" tIns="18000" rIns="18000" bIns="0" anchor="ctr" anchorCtr="0" upright="1">
                          <a:noAutofit/>
                        </wps:bodyPr>
                      </wps:wsp>
                      <wps:wsp>
                        <wps:cNvPr id="111" name="Надпись 111"/>
                        <wps:cNvSpPr txBox="1">
                          <a:spLocks noChangeArrowheads="1"/>
                        </wps:cNvSpPr>
                        <wps:spPr bwMode="auto">
                          <a:xfrm>
                            <a:off x="5938" y="9785267"/>
                            <a:ext cx="611505" cy="179070"/>
                          </a:xfrm>
                          <a:prstGeom prst="rect">
                            <a:avLst/>
                          </a:prstGeom>
                          <a:noFill/>
                          <a:ln>
                            <a:noFill/>
                          </a:ln>
                        </wps:spPr>
                        <wps:txbx>
                          <w:txbxContent>
                            <w:p w14:paraId="7C788B4C" w14:textId="77777777" w:rsidR="006C1355" w:rsidRPr="00BE534A" w:rsidRDefault="006C1355" w:rsidP="006C135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12" name="Надпись 112"/>
                        <wps:cNvSpPr txBox="1">
                          <a:spLocks noChangeArrowheads="1"/>
                        </wps:cNvSpPr>
                        <wps:spPr bwMode="auto">
                          <a:xfrm>
                            <a:off x="617517" y="9785267"/>
                            <a:ext cx="827405" cy="179070"/>
                          </a:xfrm>
                          <a:prstGeom prst="rect">
                            <a:avLst/>
                          </a:prstGeom>
                          <a:noFill/>
                          <a:ln>
                            <a:noFill/>
                          </a:ln>
                        </wps:spPr>
                        <wps:txbx>
                          <w:txbxContent>
                            <w:p w14:paraId="01E6C154" w14:textId="77777777" w:rsidR="006C1355" w:rsidRDefault="006C1355" w:rsidP="006C1355">
                              <w:pPr>
                                <w:ind w:firstLine="0"/>
                                <w:rPr>
                                  <w:rFonts w:ascii="Arial" w:hAnsi="Arial" w:cs="Arial"/>
                                  <w:spacing w:val="-6"/>
                                  <w:sz w:val="20"/>
                                  <w:szCs w:val="20"/>
                                </w:rPr>
                              </w:pPr>
                            </w:p>
                            <w:p w14:paraId="0C936379" w14:textId="77777777" w:rsidR="006C1355" w:rsidRDefault="006C1355" w:rsidP="006C1355">
                              <w:pPr>
                                <w:rPr>
                                  <w:rFonts w:ascii="Arial" w:hAnsi="Arial" w:cs="Arial"/>
                                  <w:sz w:val="20"/>
                                  <w:szCs w:val="20"/>
                                </w:rPr>
                              </w:pPr>
                            </w:p>
                            <w:p w14:paraId="0D5BD608" w14:textId="77777777" w:rsidR="006C1355" w:rsidRDefault="006C1355" w:rsidP="006C1355">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282F5A02" id="Группа 66" o:spid="_x0000_s1256" style="position:absolute;left:0;text-align:left;margin-left:-10.95pt;margin-top:-42.95pt;width:525.2pt;height:809.4pt;z-index:-251646976;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">
                <v:line id="Прямая соединительная линия 67" o:spid="_x0000_s125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Прямая соединительная линия 68" o:spid="_x0000_s125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v:line id="Прямая соединительная линия 69" o:spid="_x0000_s125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Прямая соединительная линия 70" o:spid="_x0000_s126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v:line id="Прямая соединительная линия 71" o:spid="_x0000_s126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line id="Прямая соединительная линия 72" o:spid="_x0000_s126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Прямая соединительная линия 73" o:spid="_x0000_s126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line id="Прямая соединительная линия 74" o:spid="_x0000_s126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Прямая соединительная линия 75" o:spid="_x0000_s126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Прямая соединительная линия 76" o:spid="_x0000_s126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Прямая соединительная линия 77" o:spid="_x0000_s126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Прямая соединительная линия 78" o:spid="_x0000_s126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Прямая соединительная линия 79" o:spid="_x0000_s126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Прямая соединительная линия 80" o:spid="_x0000_s127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Прямая соединительная линия 82" o:spid="_x0000_s127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Прямая соединительная линия 83" o:spid="_x0000_s127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"/>
                <v:line id="Прямая соединительная линия 84" o:spid="_x0000_s127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gMxgAAANsAAAAPAAAAZHJzL2Rvd25yZXYueG1sRI9Ba8JA&#10;FITvgv9heYI33VhL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LBCYDMYAAADbAAAA&#10;DwAAAAAAAAAAAAAAAAAHAgAAZHJzL2Rvd25yZXYueG1sUEsFBgAAAAADAAMAtwAAAPoCAAAAAA==&#10;"/>
                <v:line id="Прямая соединительная линия 85" o:spid="_x0000_s127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Прямая соединительная линия 86" o:spid="_x0000_s127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Прямая соединительная линия 87" o:spid="_x0000_s127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rect id="Прямоугольник 88" o:spid="_x0000_s1277"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" filled="f" strokeweight="2pt"/>
                <v:shape id="Надпись 89" o:spid="_x0000_s1278"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" filled="f" stroked="f">
                  <v:textbox inset=".5mm,.5mm,.5mm,0">
                    <w:txbxContent>
                      <w:p w14:paraId="3AE2424E" w14:textId="77777777" w:rsidR="006C1355" w:rsidRPr="00BE534A" w:rsidRDefault="006C1355" w:rsidP="006C1355">
                        <w:pPr>
                          <w:ind w:firstLine="0"/>
                          <w:jc w:val="center"/>
                          <w:rPr>
                            <w:sz w:val="18"/>
                            <w:szCs w:val="18"/>
                          </w:rPr>
                        </w:pPr>
                        <w:r w:rsidRPr="00BE534A">
                          <w:rPr>
                            <w:sz w:val="18"/>
                            <w:szCs w:val="18"/>
                          </w:rPr>
                          <w:t>Листов</w:t>
                        </w:r>
                      </w:p>
                    </w:txbxContent>
                  </v:textbox>
                </v:shape>
                <v:shape id="Надпись 90" o:spid="_x0000_s1279"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" filled="f" stroked="f">
                  <v:textbox inset=".5mm,.5mm,.5mm,0">
                    <w:txbxContent>
                      <w:p w14:paraId="196F7FD4" w14:textId="77777777" w:rsidR="006C1355" w:rsidRPr="00BE534A" w:rsidRDefault="006C1355" w:rsidP="006C1355">
                        <w:pPr>
                          <w:ind w:firstLine="0"/>
                          <w:jc w:val="center"/>
                          <w:rPr>
                            <w:sz w:val="18"/>
                            <w:szCs w:val="18"/>
                          </w:rPr>
                        </w:pPr>
                        <w:proofErr w:type="spellStart"/>
                        <w:r w:rsidRPr="00BE534A">
                          <w:rPr>
                            <w:sz w:val="18"/>
                            <w:szCs w:val="18"/>
                          </w:rPr>
                          <w:t>Изм</w:t>
                        </w:r>
                        <w:proofErr w:type="spellEnd"/>
                      </w:p>
                    </w:txbxContent>
                  </v:textbox>
                </v:shape>
                <v:shape id="Надпись 91" o:spid="_x0000_s1280"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" filled="f" stroked="f">
                  <v:textbox inset=".5mm,.5mm,.5mm,0">
                    <w:txbxContent>
                      <w:p w14:paraId="1EE09CE3" w14:textId="77777777" w:rsidR="006C1355" w:rsidRPr="00BE534A" w:rsidRDefault="006C1355" w:rsidP="006C1355">
                        <w:pPr>
                          <w:ind w:firstLine="0"/>
                          <w:jc w:val="center"/>
                          <w:rPr>
                            <w:sz w:val="18"/>
                            <w:szCs w:val="18"/>
                          </w:rPr>
                        </w:pPr>
                        <w:r w:rsidRPr="00BE534A">
                          <w:rPr>
                            <w:sz w:val="18"/>
                            <w:szCs w:val="18"/>
                          </w:rPr>
                          <w:t>Лист</w:t>
                        </w:r>
                      </w:p>
                    </w:txbxContent>
                  </v:textbox>
                </v:shape>
                <v:shape id="Надпись 92" o:spid="_x0000_s1281"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" filled="f" stroked="f">
                  <v:textbox inset=".5mm,.5mm,.5mm,0">
                    <w:txbxContent>
                      <w:p w14:paraId="61F92DC7" w14:textId="77777777" w:rsidR="006C1355" w:rsidRPr="00BE534A" w:rsidRDefault="006C1355" w:rsidP="006C1355">
                        <w:pPr>
                          <w:ind w:firstLine="0"/>
                          <w:jc w:val="center"/>
                          <w:rPr>
                            <w:sz w:val="18"/>
                            <w:szCs w:val="18"/>
                          </w:rPr>
                        </w:pPr>
                        <w:r w:rsidRPr="00BE534A">
                          <w:rPr>
                            <w:sz w:val="18"/>
                            <w:szCs w:val="18"/>
                          </w:rPr>
                          <w:t>№ докум.</w:t>
                        </w:r>
                      </w:p>
                    </w:txbxContent>
                  </v:textbox>
                </v:shape>
                <v:shape id="Надпись 93" o:spid="_x0000_s1282"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" filled="f" stroked="f">
                  <v:textbox inset=".5mm,0,.5mm,0">
                    <w:txbxContent>
                      <w:p w14:paraId="48E8ADA1" w14:textId="77777777" w:rsidR="006C1355" w:rsidRPr="003B3077" w:rsidRDefault="006C1355" w:rsidP="006C1355">
                        <w:pPr>
                          <w:ind w:firstLine="0"/>
                          <w:rPr>
                            <w:sz w:val="20"/>
                            <w:szCs w:val="20"/>
                          </w:rPr>
                        </w:pPr>
                        <w:r>
                          <w:rPr>
                            <w:sz w:val="20"/>
                            <w:szCs w:val="20"/>
                          </w:rPr>
                          <w:t>Войцехович</w:t>
                        </w:r>
                      </w:p>
                    </w:txbxContent>
                  </v:textbox>
                </v:shape>
                <v:shape id="Надпись 94" o:spid="_x0000_s1283"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" filled="f" stroked="f">
                  <v:textbox inset=".5mm,0,.5mm,0">
                    <w:txbxContent>
                      <w:p w14:paraId="0FADDC70" w14:textId="77777777" w:rsidR="006C1355" w:rsidRPr="00BE534A" w:rsidRDefault="006C1355" w:rsidP="006C1355">
                        <w:pPr>
                          <w:ind w:firstLine="0"/>
                          <w:rPr>
                            <w:sz w:val="20"/>
                            <w:szCs w:val="20"/>
                          </w:rPr>
                        </w:pPr>
                        <w:proofErr w:type="spellStart"/>
                        <w:r>
                          <w:rPr>
                            <w:sz w:val="20"/>
                            <w:szCs w:val="20"/>
                          </w:rPr>
                          <w:t>Игнаткова</w:t>
                        </w:r>
                        <w:proofErr w:type="spellEnd"/>
                      </w:p>
                    </w:txbxContent>
                  </v:textbox>
                </v:shape>
                <v:shape id="Надпись 95" o:spid="_x0000_s1284"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" filled="f" stroked="f">
                  <v:textbox inset=".5mm,0,.5mm,0">
                    <w:txbxContent>
                      <w:p w14:paraId="267D69A5" w14:textId="77777777" w:rsidR="006C1355" w:rsidRPr="00BE534A" w:rsidRDefault="006C1355" w:rsidP="006C1355">
                        <w:pPr>
                          <w:ind w:firstLine="0"/>
                          <w:rPr>
                            <w:sz w:val="20"/>
                            <w:szCs w:val="20"/>
                          </w:rPr>
                        </w:pPr>
                        <w:r w:rsidRPr="00BE534A">
                          <w:rPr>
                            <w:sz w:val="20"/>
                            <w:szCs w:val="20"/>
                          </w:rPr>
                          <w:t>Романенко</w:t>
                        </w:r>
                      </w:p>
                      <w:p w14:paraId="344A9EC8" w14:textId="77777777" w:rsidR="006C1355" w:rsidRDefault="006C1355" w:rsidP="006C1355">
                        <w:pPr>
                          <w:rPr>
                            <w:rFonts w:ascii="Arial" w:hAnsi="Arial" w:cs="Arial"/>
                            <w:sz w:val="20"/>
                            <w:szCs w:val="20"/>
                          </w:rPr>
                        </w:pPr>
                      </w:p>
                    </w:txbxContent>
                  </v:textbox>
                </v:shape>
                <v:shape id="Надпись 96" o:spid="_x0000_s1285"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" filled="f" stroked="f">
                  <v:textbox inset=".5mm,.5mm,.5mm,0">
                    <w:txbxContent>
                      <w:p w14:paraId="5AB1C1D8" w14:textId="77777777" w:rsidR="006C1355" w:rsidRPr="00BE534A" w:rsidRDefault="006C1355" w:rsidP="006C1355">
                        <w:pPr>
                          <w:ind w:firstLine="0"/>
                          <w:jc w:val="center"/>
                          <w:rPr>
                            <w:sz w:val="18"/>
                            <w:szCs w:val="18"/>
                          </w:rPr>
                        </w:pPr>
                        <w:r w:rsidRPr="00BE534A">
                          <w:rPr>
                            <w:sz w:val="18"/>
                            <w:szCs w:val="18"/>
                          </w:rPr>
                          <w:t>Подпись</w:t>
                        </w:r>
                      </w:p>
                    </w:txbxContent>
                  </v:textbox>
                </v:shape>
                <v:shape id="Надпись 97" o:spid="_x0000_s1286"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" filled="f" stroked="f">
                  <v:textbox inset=".5mm,.5mm,.5mm,0">
                    <w:txbxContent>
                      <w:p w14:paraId="22A9B4F1" w14:textId="77777777" w:rsidR="006C1355" w:rsidRPr="00BE534A" w:rsidRDefault="006C1355" w:rsidP="006C1355">
                        <w:pPr>
                          <w:ind w:firstLine="0"/>
                          <w:jc w:val="center"/>
                          <w:rPr>
                            <w:sz w:val="18"/>
                            <w:szCs w:val="18"/>
                          </w:rPr>
                        </w:pPr>
                        <w:r w:rsidRPr="00BE534A">
                          <w:rPr>
                            <w:sz w:val="18"/>
                            <w:szCs w:val="18"/>
                          </w:rPr>
                          <w:t>Дата</w:t>
                        </w:r>
                      </w:p>
                    </w:txbxContent>
                  </v:textbox>
                </v:shape>
                <v:shape id="Надпись 98" o:spid="_x0000_s1287"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" filled="f" stroked="f">
                  <v:textbox inset=".5mm,0,.5mm,0">
                    <w:txbxContent>
                      <w:p w14:paraId="08091E2F" w14:textId="77777777" w:rsidR="006C1355" w:rsidRPr="00BE534A" w:rsidRDefault="006C1355" w:rsidP="006C1355">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99" o:spid="_x0000_s1288"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" filled="f" stroked="f">
                  <v:textbox inset=".5mm,0,.5mm,0">
                    <w:txbxContent>
                      <w:p w14:paraId="4C8E3E5C" w14:textId="77777777" w:rsidR="006C1355" w:rsidRPr="00BE534A" w:rsidRDefault="006C1355" w:rsidP="006C1355">
                        <w:pPr>
                          <w:ind w:firstLine="0"/>
                          <w:rPr>
                            <w:i/>
                            <w:iCs/>
                            <w:sz w:val="20"/>
                            <w:szCs w:val="20"/>
                          </w:rPr>
                        </w:pPr>
                        <w:r w:rsidRPr="00BE534A">
                          <w:rPr>
                            <w:sz w:val="20"/>
                            <w:szCs w:val="20"/>
                          </w:rPr>
                          <w:t>Пров</w:t>
                        </w:r>
                        <w:r w:rsidRPr="00BE534A">
                          <w:rPr>
                            <w:i/>
                            <w:iCs/>
                            <w:sz w:val="20"/>
                            <w:szCs w:val="20"/>
                          </w:rPr>
                          <w:t>.</w:t>
                        </w:r>
                      </w:p>
                    </w:txbxContent>
                  </v:textbox>
                </v:shape>
                <v:shape id="Надпись 100" o:spid="_x0000_s1289"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" filled="f" stroked="f">
                  <v:textbox inset=".5mm,0,.5mm,0">
                    <w:txbxContent>
                      <w:p w14:paraId="48D547BD" w14:textId="77777777" w:rsidR="006C1355" w:rsidRPr="00BE534A" w:rsidRDefault="006C1355" w:rsidP="006C1355">
                        <w:pPr>
                          <w:ind w:firstLine="0"/>
                          <w:rPr>
                            <w:sz w:val="20"/>
                            <w:szCs w:val="20"/>
                          </w:rPr>
                        </w:pPr>
                        <w:r w:rsidRPr="00BE534A">
                          <w:rPr>
                            <w:sz w:val="20"/>
                            <w:szCs w:val="20"/>
                          </w:rPr>
                          <w:t>Утв.</w:t>
                        </w:r>
                      </w:p>
                    </w:txbxContent>
                  </v:textbox>
                </v:shape>
                <v:shape id="Надпись 101" o:spid="_x0000_s1290"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" filled="f" stroked="f">
                  <v:textbox inset=".5mm,.5mm,.5mm,0">
                    <w:txbxContent>
                      <w:p w14:paraId="310A175E" w14:textId="77777777" w:rsidR="006C1355" w:rsidRPr="00A52B8A" w:rsidRDefault="006C1355" w:rsidP="006C1355">
                        <w:pPr>
                          <w:ind w:firstLine="0"/>
                          <w:jc w:val="center"/>
                          <w:rPr>
                            <w:sz w:val="16"/>
                            <w:szCs w:val="16"/>
                          </w:rPr>
                        </w:pPr>
                        <w:r w:rsidRPr="00BE534A">
                          <w:rPr>
                            <w:sz w:val="18"/>
                            <w:szCs w:val="18"/>
                          </w:rPr>
                          <w:t>Лит</w:t>
                        </w:r>
                        <w:r w:rsidRPr="00A52B8A">
                          <w:rPr>
                            <w:sz w:val="16"/>
                            <w:szCs w:val="16"/>
                          </w:rPr>
                          <w:t>.</w:t>
                        </w:r>
                      </w:p>
                    </w:txbxContent>
                  </v:textbox>
                </v:shape>
                <v:shape id="Надпись 102" o:spid="_x0000_s1291"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" filled="f" stroked="f">
                  <v:textbox inset=".5mm,.5mm,.5mm,0">
                    <w:txbxContent>
                      <w:p w14:paraId="0CF2C4E7" w14:textId="77777777" w:rsidR="006C1355" w:rsidRPr="00BE534A" w:rsidRDefault="006C1355" w:rsidP="006C1355">
                        <w:pPr>
                          <w:ind w:firstLine="0"/>
                          <w:jc w:val="center"/>
                          <w:rPr>
                            <w:sz w:val="18"/>
                            <w:szCs w:val="18"/>
                          </w:rPr>
                        </w:pPr>
                        <w:r w:rsidRPr="00BE534A">
                          <w:rPr>
                            <w:sz w:val="18"/>
                            <w:szCs w:val="18"/>
                          </w:rPr>
                          <w:t>Лист</w:t>
                        </w:r>
                      </w:p>
                    </w:txbxContent>
                  </v:textbox>
                </v:shape>
                <v:shape id="Надпись 103" o:spid="_x0000_s1292"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" filled="f" stroked="f">
                  <v:textbox inset=".5mm,0,.5mm,0">
                    <w:txbxContent>
                      <w:p w14:paraId="209CDCA5" w14:textId="63C8C51B" w:rsidR="006C1355" w:rsidRPr="0038128A" w:rsidRDefault="00422315" w:rsidP="006C1355">
                        <w:pPr>
                          <w:ind w:firstLine="0"/>
                          <w:jc w:val="center"/>
                          <w:rPr>
                            <w:szCs w:val="28"/>
                          </w:rPr>
                        </w:pPr>
                        <w:r>
                          <w:rPr>
                            <w:szCs w:val="28"/>
                          </w:rPr>
                          <w:t>ДП</w:t>
                        </w:r>
                        <w:r w:rsidR="006C1355" w:rsidRPr="0038128A">
                          <w:rPr>
                            <w:szCs w:val="28"/>
                          </w:rPr>
                          <w:t xml:space="preserve"> 0</w:t>
                        </w:r>
                        <w:r w:rsidR="00647D1C">
                          <w:rPr>
                            <w:szCs w:val="28"/>
                          </w:rPr>
                          <w:t>4</w:t>
                        </w:r>
                        <w:r w:rsidR="006C1355" w:rsidRPr="0038128A">
                          <w:rPr>
                            <w:szCs w:val="28"/>
                          </w:rPr>
                          <w:t>.00</w:t>
                        </w:r>
                        <w:r w:rsidR="00647D1C">
                          <w:rPr>
                            <w:szCs w:val="28"/>
                          </w:rPr>
                          <w:t xml:space="preserve"> </w:t>
                        </w:r>
                        <w:r w:rsidR="006C1355" w:rsidRPr="0038128A">
                          <w:rPr>
                            <w:szCs w:val="28"/>
                          </w:rPr>
                          <w:t>ПЗ</w:t>
                        </w:r>
                      </w:p>
                    </w:txbxContent>
                  </v:textbox>
                </v:shape>
                <v:shape id="Надпись 104" o:spid="_x0000_s1293"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" filled="f" stroked="f">
                  <v:textbox inset=".5mm,0,.5mm,0">
                    <w:txbxContent>
                      <w:p w14:paraId="76D017D2" w14:textId="5AA2EE2E" w:rsidR="0001028E" w:rsidRDefault="0001028E" w:rsidP="006C1355">
                        <w:pPr>
                          <w:ind w:firstLine="0"/>
                          <w:jc w:val="center"/>
                          <w:rPr>
                            <w:szCs w:val="28"/>
                          </w:rPr>
                        </w:pPr>
                        <w:r>
                          <w:rPr>
                            <w:szCs w:val="28"/>
                          </w:rPr>
                          <w:t>БГТУ</w:t>
                        </w:r>
                      </w:p>
                      <w:p w14:paraId="15555A14" w14:textId="290D1AF6" w:rsidR="006C1355" w:rsidRPr="0038128A" w:rsidRDefault="006C1355" w:rsidP="006C1355">
                        <w:pPr>
                          <w:ind w:firstLine="0"/>
                          <w:jc w:val="center"/>
                          <w:rPr>
                            <w:szCs w:val="28"/>
                          </w:rPr>
                        </w:pPr>
                        <w:r w:rsidRPr="0038128A">
                          <w:rPr>
                            <w:szCs w:val="28"/>
                          </w:rPr>
                          <w:t>74319000, 2024</w:t>
                        </w:r>
                      </w:p>
                    </w:txbxContent>
                  </v:textbox>
                </v:shape>
                <v:shape id="Надпись 105" o:spid="_x0000_s129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" filled="f" stroked="f">
                  <v:textbox inset=".5mm,0,.5mm,0">
                    <w:txbxContent>
                      <w:p w14:paraId="2EA4945A" w14:textId="2B283EEF" w:rsidR="006C1355" w:rsidRPr="004610F0" w:rsidRDefault="004610F0" w:rsidP="006C1355">
                        <w:pPr>
                          <w:spacing w:before="240"/>
                          <w:ind w:firstLine="0"/>
                          <w:jc w:val="center"/>
                          <w:rPr>
                            <w:szCs w:val="28"/>
                          </w:rPr>
                        </w:pPr>
                        <w:r>
                          <w:rPr>
                            <w:szCs w:val="28"/>
                          </w:rPr>
                          <w:t>Программная реализация</w:t>
                        </w:r>
                      </w:p>
                    </w:txbxContent>
                  </v:textbox>
                </v:shape>
                <v:shape id="Надпись 106" o:spid="_x0000_s1295"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" filled="f" stroked="f">
                  <v:textbox inset=".5mm,0,.5mm,0">
                    <w:txbxContent>
                      <w:p w14:paraId="6577B388" w14:textId="77777777" w:rsidR="006C1355" w:rsidRPr="00BE534A" w:rsidRDefault="006C1355" w:rsidP="006C1355">
                        <w:pPr>
                          <w:ind w:firstLine="0"/>
                          <w:rPr>
                            <w:sz w:val="20"/>
                            <w:szCs w:val="20"/>
                          </w:rPr>
                        </w:pPr>
                        <w:r w:rsidRPr="00BE534A">
                          <w:rPr>
                            <w:sz w:val="20"/>
                            <w:szCs w:val="20"/>
                          </w:rPr>
                          <w:t>Н. контр.</w:t>
                        </w:r>
                      </w:p>
                    </w:txbxContent>
                  </v:textbox>
                </v:shape>
                <v:shape id="Надпись 107" o:spid="_x0000_s1296"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" filled="f" stroked="f">
                  <v:textbox inset=".5mm,0,.5mm,0">
                    <w:txbxContent>
                      <w:p w14:paraId="7DB6A96A" w14:textId="1805920A" w:rsidR="006C1355" w:rsidRPr="00BE534A" w:rsidRDefault="00630A73" w:rsidP="006C1355">
                        <w:pPr>
                          <w:ind w:firstLine="0"/>
                          <w:rPr>
                            <w:spacing w:val="-6"/>
                            <w:sz w:val="20"/>
                            <w:szCs w:val="20"/>
                          </w:rPr>
                        </w:pPr>
                        <w:r>
                          <w:rPr>
                            <w:spacing w:val="-6"/>
                            <w:sz w:val="20"/>
                            <w:szCs w:val="20"/>
                          </w:rPr>
                          <w:t>Савчук</w:t>
                        </w:r>
                      </w:p>
                      <w:p w14:paraId="638E4B28" w14:textId="77777777" w:rsidR="006C1355" w:rsidRDefault="006C1355" w:rsidP="006C1355">
                        <w:pPr>
                          <w:rPr>
                            <w:rFonts w:ascii="Arial" w:hAnsi="Arial" w:cs="Arial"/>
                            <w:sz w:val="20"/>
                            <w:szCs w:val="20"/>
                          </w:rPr>
                        </w:pPr>
                      </w:p>
                      <w:p w14:paraId="64E61CEA" w14:textId="77777777" w:rsidR="006C1355" w:rsidRDefault="006C1355" w:rsidP="006C1355">
                        <w:pPr>
                          <w:rPr>
                            <w:rFonts w:ascii="Arial" w:hAnsi="Arial" w:cs="Arial"/>
                            <w:sz w:val="20"/>
                            <w:szCs w:val="20"/>
                          </w:rPr>
                        </w:pPr>
                      </w:p>
                    </w:txbxContent>
                  </v:textbox>
                </v:shape>
                <v:shape id="Надпись 108" o:spid="_x0000_s129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" filled="f" stroked="f">
                  <v:textbox inset=".5mm,.5mm,.5mm,0">
                    <w:txbxContent>
                      <w:p w14:paraId="18F9A560" w14:textId="77777777" w:rsidR="006C1355" w:rsidRPr="00BE534A" w:rsidRDefault="006C1355" w:rsidP="006C1355">
                        <w:pPr>
                          <w:ind w:firstLine="0"/>
                          <w:jc w:val="center"/>
                          <w:rPr>
                            <w:sz w:val="18"/>
                            <w:szCs w:val="18"/>
                          </w:rPr>
                        </w:pPr>
                        <w:r w:rsidRPr="00BE534A">
                          <w:rPr>
                            <w:sz w:val="18"/>
                            <w:szCs w:val="18"/>
                          </w:rPr>
                          <w:t>у</w:t>
                        </w:r>
                      </w:p>
                    </w:txbxContent>
                  </v:textbox>
                </v:shape>
                <v:shape id="Надпись 109" o:spid="_x0000_s1298"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" filled="f" stroked="f">
                  <v:textbox inset=".5mm,.5mm,.5mm,0">
                    <w:txbxContent>
                      <w:p w14:paraId="0175BD70" w14:textId="77777777" w:rsidR="006C1355" w:rsidRPr="00BE534A" w:rsidRDefault="006C1355" w:rsidP="006C1355">
                        <w:pPr>
                          <w:ind w:firstLine="0"/>
                          <w:jc w:val="center"/>
                          <w:rPr>
                            <w:sz w:val="18"/>
                            <w:szCs w:val="18"/>
                          </w:rPr>
                        </w:pPr>
                        <w:r w:rsidRPr="00BE534A">
                          <w:rPr>
                            <w:sz w:val="18"/>
                            <w:szCs w:val="18"/>
                          </w:rPr>
                          <w:t>1</w:t>
                        </w:r>
                      </w:p>
                    </w:txbxContent>
                  </v:textbox>
                </v:shape>
                <v:shape id="Надпись 110" o:spid="_x0000_s1299"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" filled="f" stroked="f">
                  <v:textbox inset=".5mm,.5mm,.5mm,0">
                    <w:txbxContent>
                      <w:p w14:paraId="68EF5C28" w14:textId="1D24812C" w:rsidR="006C1355" w:rsidRPr="00BE534A" w:rsidRDefault="006C1355" w:rsidP="006C1355">
                        <w:pPr>
                          <w:ind w:firstLine="0"/>
                          <w:jc w:val="center"/>
                          <w:rPr>
                            <w:sz w:val="18"/>
                            <w:szCs w:val="18"/>
                          </w:rPr>
                        </w:pPr>
                        <w:r w:rsidRPr="00BE534A">
                          <w:rPr>
                            <w:sz w:val="18"/>
                            <w:szCs w:val="18"/>
                          </w:rPr>
                          <w:t>1</w:t>
                        </w:r>
                        <w:r w:rsidR="00630A73">
                          <w:rPr>
                            <w:sz w:val="18"/>
                            <w:szCs w:val="18"/>
                          </w:rPr>
                          <w:t>9</w:t>
                        </w:r>
                      </w:p>
                    </w:txbxContent>
                  </v:textbox>
                </v:shape>
                <v:shape id="Надпись 111" o:spid="_x0000_s1300"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" filled="f" stroked="f">
                  <v:textbox inset=".5mm,0,.5mm,0">
                    <w:txbxContent>
                      <w:p w14:paraId="7C788B4C" w14:textId="77777777" w:rsidR="006C1355" w:rsidRPr="00BE534A" w:rsidRDefault="006C1355" w:rsidP="006C1355">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12" o:spid="_x0000_s1301"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" filled="f" stroked="f">
                  <v:textbox inset=".5mm,0,.5mm,0">
                    <w:txbxContent>
                      <w:p w14:paraId="01E6C154" w14:textId="77777777" w:rsidR="006C1355" w:rsidRDefault="006C1355" w:rsidP="006C1355">
                        <w:pPr>
                          <w:ind w:firstLine="0"/>
                          <w:rPr>
                            <w:rFonts w:ascii="Arial" w:hAnsi="Arial" w:cs="Arial"/>
                            <w:spacing w:val="-6"/>
                            <w:sz w:val="20"/>
                            <w:szCs w:val="20"/>
                          </w:rPr>
                        </w:pPr>
                      </w:p>
                      <w:p w14:paraId="0C936379" w14:textId="77777777" w:rsidR="006C1355" w:rsidRDefault="006C1355" w:rsidP="006C1355">
                        <w:pPr>
                          <w:rPr>
                            <w:rFonts w:ascii="Arial" w:hAnsi="Arial" w:cs="Arial"/>
                            <w:sz w:val="20"/>
                            <w:szCs w:val="20"/>
                          </w:rPr>
                        </w:pPr>
                      </w:p>
                      <w:p w14:paraId="0D5BD608" w14:textId="77777777" w:rsidR="006C1355" w:rsidRDefault="006C1355" w:rsidP="006C1355">
                        <w:pPr>
                          <w:rPr>
                            <w:rFonts w:ascii="Arial" w:hAnsi="Arial" w:cs="Arial"/>
                            <w:sz w:val="20"/>
                            <w:szCs w:val="20"/>
                          </w:rPr>
                        </w:pPr>
                      </w:p>
                    </w:txbxContent>
                  </v:textbox>
                </v:shape>
                <w10:wrap anchorx="margin" anchory="margin"/>
              </v:group>
            </w:pict>
          </mc:Fallback>
        </mc:AlternateContent>
      </w:r>
      <w:r>
        <w:rPr>
          <w:noProof/>
          <w:lang w:eastAsia="ru-RU"/>
        </w:rPr>
        <mc:AlternateContent>
          <mc:Choice Requires="wps">
            <w:drawing>
              <wp:anchor distT="0" distB="0" distL="114300" distR="114300" simplePos="0" relativeHeight="251668480" behindDoc="1" locked="0" layoutInCell="1" allowOverlap="1" wp14:anchorId="0A3E6F16" wp14:editId="18384ECD">
                <wp:simplePos x="0" y="0"/>
                <wp:positionH relativeFrom="page">
                  <wp:posOffset>648335</wp:posOffset>
                </wp:positionH>
                <wp:positionV relativeFrom="page">
                  <wp:posOffset>9613265</wp:posOffset>
                </wp:positionV>
                <wp:extent cx="6659880" cy="0"/>
                <wp:effectExtent l="635" t="2540" r="0" b="0"/>
                <wp:wrapNone/>
                <wp:docPr id="113" name="Прямая соединительная линия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158C41" id="Прямая соединительная линия 11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" stroked="f">
                <w10:wrap anchorx="page" anchory="page"/>
              </v:line>
            </w:pict>
          </mc:Fallback>
        </mc:AlternateContent>
      </w:r>
      <w:r w:rsidR="00EA1D62">
        <w:t>4</w:t>
      </w:r>
      <w:r>
        <w:t> </w:t>
      </w:r>
      <w:r w:rsidR="00EA1D62">
        <w:t>Программная реализация</w:t>
      </w:r>
      <w:bookmarkEnd w:id="38"/>
    </w:p>
    <w:p w14:paraId="4ADB345A" w14:textId="06385BD6" w:rsidR="00EB7D27" w:rsidRPr="00B52343" w:rsidRDefault="00DF22E7" w:rsidP="005816EF">
      <w:r>
        <w:t>Верстка веб-сайта производилась</w:t>
      </w:r>
      <w:r w:rsidR="000A6ABD">
        <w:t xml:space="preserve"> в </w:t>
      </w:r>
      <w:r>
        <w:t xml:space="preserve">редакторе </w:t>
      </w:r>
      <w:r>
        <w:rPr>
          <w:lang w:val="en-US"/>
        </w:rPr>
        <w:t>Sublime</w:t>
      </w:r>
      <w:r w:rsidRPr="00B52343">
        <w:t xml:space="preserve"> </w:t>
      </w:r>
      <w:r>
        <w:rPr>
          <w:lang w:val="en-US"/>
        </w:rPr>
        <w:t>Text</w:t>
      </w:r>
      <w:r w:rsidRPr="00B52343">
        <w:t xml:space="preserve"> 3 [11]</w:t>
      </w:r>
      <w:r w:rsidRPr="001A171D">
        <w:t xml:space="preserve">. </w:t>
      </w:r>
      <w:r w:rsidR="00B52343" w:rsidRPr="00B52343">
        <w:rPr>
          <w:lang w:val="en-US"/>
        </w:rPr>
        <w:t>Sublime</w:t>
      </w:r>
      <w:r w:rsidR="00B52343" w:rsidRPr="00B52343">
        <w:t xml:space="preserve"> </w:t>
      </w:r>
      <w:r w:rsidR="00B52343" w:rsidRPr="00B52343">
        <w:rPr>
          <w:lang w:val="en-US"/>
        </w:rPr>
        <w:t>Text</w:t>
      </w:r>
      <w:r w:rsidR="00B52343">
        <w:rPr>
          <w:lang w:val="en-US"/>
        </w:rPr>
        <w:t> </w:t>
      </w:r>
      <w:r w:rsidR="00B52343" w:rsidRPr="00850DA6">
        <w:t xml:space="preserve">– </w:t>
      </w:r>
      <w:r w:rsidR="00B52343" w:rsidRPr="00B52343">
        <w:t>кроссплатформенный текстовый редактор</w:t>
      </w:r>
      <w:r w:rsidR="000A6ABD">
        <w:t xml:space="preserve"> для </w:t>
      </w:r>
      <w:r w:rsidR="00B52343" w:rsidRPr="00B52343">
        <w:t>написания программного кода</w:t>
      </w:r>
      <w:r w:rsidR="000A6ABD">
        <w:t xml:space="preserve"> на </w:t>
      </w:r>
      <w:r w:rsidR="00B52343" w:rsidRPr="00B52343">
        <w:t>различных языках программирования (</w:t>
      </w:r>
      <w:r w:rsidR="00B52343" w:rsidRPr="00B52343">
        <w:rPr>
          <w:lang w:val="en-US"/>
        </w:rPr>
        <w:t>C</w:t>
      </w:r>
      <w:r w:rsidR="00B52343" w:rsidRPr="00B52343">
        <w:t xml:space="preserve">+, </w:t>
      </w:r>
      <w:r w:rsidR="00B52343" w:rsidRPr="00B52343">
        <w:rPr>
          <w:lang w:val="en-US"/>
        </w:rPr>
        <w:t>Java</w:t>
      </w:r>
      <w:r w:rsidR="00B52343" w:rsidRPr="00B52343">
        <w:t xml:space="preserve">, </w:t>
      </w:r>
      <w:r w:rsidR="00B52343">
        <w:rPr>
          <w:lang w:val="en-US"/>
        </w:rPr>
        <w:t>Java</w:t>
      </w:r>
      <w:r w:rsidR="00B52343" w:rsidRPr="00B52343">
        <w:t xml:space="preserve"> </w:t>
      </w:r>
      <w:r w:rsidR="00B52343">
        <w:rPr>
          <w:lang w:val="en-US"/>
        </w:rPr>
        <w:t>Script</w:t>
      </w:r>
      <w:r w:rsidR="000A6ABD">
        <w:t xml:space="preserve"> и </w:t>
      </w:r>
      <w:r w:rsidR="00B52343" w:rsidRPr="00B52343">
        <w:t>т.д.),</w:t>
      </w:r>
      <w:r w:rsidR="000A6ABD">
        <w:t xml:space="preserve"> а </w:t>
      </w:r>
      <w:r w:rsidR="00B52343" w:rsidRPr="00B52343">
        <w:t>также верстки веб-документов.</w:t>
      </w:r>
    </w:p>
    <w:p w14:paraId="2735FF0D" w14:textId="35F2A007" w:rsidR="006C1355" w:rsidRDefault="00EA1D62" w:rsidP="006C1355">
      <w:pPr>
        <w:pStyle w:val="af7"/>
        <w:outlineLvl w:val="1"/>
      </w:pPr>
      <w:bookmarkStart w:id="39" w:name="_Toc166885159"/>
      <w:r>
        <w:t>4</w:t>
      </w:r>
      <w:r w:rsidR="006C1355">
        <w:t>.1 </w:t>
      </w:r>
      <w:r>
        <w:t>Вёрстка</w:t>
      </w:r>
      <w:r w:rsidR="000A6ABD">
        <w:t xml:space="preserve"> и </w:t>
      </w:r>
      <w:r>
        <w:t>стилевое оформление проекта</w:t>
      </w:r>
      <w:bookmarkEnd w:id="39"/>
    </w:p>
    <w:p w14:paraId="66852964" w14:textId="17AA3C5C" w:rsidR="0022142B" w:rsidRPr="00006B91" w:rsidRDefault="0022142B" w:rsidP="00006B91">
      <w:r w:rsidRPr="0022142B">
        <w:t>Верстка</w:t>
      </w:r>
      <w:r w:rsidR="00006B91" w:rsidRPr="00006B91">
        <w:t xml:space="preserve"> </w:t>
      </w:r>
      <w:r w:rsidRPr="0022142B">
        <w:t xml:space="preserve">– </w:t>
      </w:r>
      <w:r w:rsidR="00006B91">
        <w:t xml:space="preserve">это </w:t>
      </w:r>
      <w:r>
        <w:t>процесс</w:t>
      </w:r>
      <w:r w:rsidRPr="0022142B">
        <w:t xml:space="preserve"> преобразовани</w:t>
      </w:r>
      <w:r>
        <w:t>я</w:t>
      </w:r>
      <w:r w:rsidRPr="0022142B">
        <w:t xml:space="preserve"> готового пользовательского интерфейса сайта</w:t>
      </w:r>
      <w:r w:rsidR="000A6ABD">
        <w:t xml:space="preserve"> в </w:t>
      </w:r>
      <w:r w:rsidRPr="0022142B">
        <w:t>продукт</w:t>
      </w:r>
      <w:r>
        <w:t xml:space="preserve"> </w:t>
      </w:r>
      <w:r w:rsidRPr="0022142B">
        <w:t>при помощи HTML</w:t>
      </w:r>
      <w:r>
        <w:t>-разметки</w:t>
      </w:r>
      <w:r w:rsidRPr="0022142B">
        <w:t>, скриптов</w:t>
      </w:r>
      <w:r w:rsidR="000A6ABD">
        <w:t xml:space="preserve"> и </w:t>
      </w:r>
      <w:r w:rsidRPr="0022142B">
        <w:t>стилей.</w:t>
      </w:r>
      <w:r>
        <w:t xml:space="preserve"> </w:t>
      </w:r>
      <w:r w:rsidRPr="0022142B">
        <w:t>Верстка сайта</w:t>
      </w:r>
      <w:r w:rsidR="00006B91" w:rsidRPr="00006B91">
        <w:t xml:space="preserve"> </w:t>
      </w:r>
      <w:r w:rsidR="00006B91" w:rsidRPr="0022142B">
        <w:t xml:space="preserve">– </w:t>
      </w:r>
      <w:r w:rsidRPr="0022142B">
        <w:t>один из наиболее важных этапов создания интернет-ресурса. От нее зависит:</w:t>
      </w:r>
    </w:p>
    <w:p w14:paraId="1D91E1E8" w14:textId="77777777" w:rsidR="0022142B" w:rsidRPr="0022142B" w:rsidRDefault="0022142B" w:rsidP="0022142B">
      <w:pPr>
        <w:pStyle w:val="aa"/>
        <w:numPr>
          <w:ilvl w:val="0"/>
          <w:numId w:val="32"/>
        </w:numPr>
        <w:ind w:left="0" w:firstLine="709"/>
      </w:pPr>
      <w:r w:rsidRPr="0022142B">
        <w:t>скорость загрузки сайта;</w:t>
      </w:r>
    </w:p>
    <w:p w14:paraId="00944F70" w14:textId="7414662C" w:rsidR="0022142B" w:rsidRPr="0022142B" w:rsidRDefault="0022142B" w:rsidP="0022142B">
      <w:pPr>
        <w:pStyle w:val="aa"/>
        <w:numPr>
          <w:ilvl w:val="0"/>
          <w:numId w:val="32"/>
        </w:numPr>
        <w:ind w:left="0" w:firstLine="709"/>
      </w:pPr>
      <w:r w:rsidRPr="0022142B">
        <w:t>корректность его отображения</w:t>
      </w:r>
      <w:r w:rsidR="000A6ABD">
        <w:t xml:space="preserve"> в </w:t>
      </w:r>
      <w:r w:rsidRPr="0022142B">
        <w:t>браузере;</w:t>
      </w:r>
    </w:p>
    <w:p w14:paraId="54B81A1C" w14:textId="6B19DAFB" w:rsidR="0022142B" w:rsidRPr="0022142B" w:rsidRDefault="0022142B" w:rsidP="0022142B">
      <w:pPr>
        <w:pStyle w:val="aa"/>
        <w:numPr>
          <w:ilvl w:val="0"/>
          <w:numId w:val="32"/>
        </w:numPr>
        <w:ind w:left="0" w:firstLine="709"/>
      </w:pPr>
      <w:r w:rsidRPr="0022142B">
        <w:t>соответствие стандартам HTML</w:t>
      </w:r>
      <w:r w:rsidR="000A6ABD">
        <w:t xml:space="preserve"> и </w:t>
      </w:r>
      <w:r w:rsidRPr="0022142B">
        <w:t>требованиям поисковых систем;</w:t>
      </w:r>
    </w:p>
    <w:p w14:paraId="0F396329" w14:textId="411B1263" w:rsidR="0022142B" w:rsidRPr="0022142B" w:rsidRDefault="0022142B" w:rsidP="0022142B">
      <w:pPr>
        <w:pStyle w:val="aa"/>
        <w:numPr>
          <w:ilvl w:val="0"/>
          <w:numId w:val="32"/>
        </w:numPr>
        <w:ind w:left="0" w:firstLine="709"/>
      </w:pPr>
      <w:r w:rsidRPr="0022142B">
        <w:t>адаптивность под разные устройства пользователей (планшет, смартфон, ноутбук)</w:t>
      </w:r>
      <w:r>
        <w:t xml:space="preserve"> </w:t>
      </w:r>
      <w:r w:rsidRPr="0022142B">
        <w:t>[1</w:t>
      </w:r>
      <w:r w:rsidR="00AB4F1C">
        <w:t>4</w:t>
      </w:r>
      <w:r w:rsidRPr="0022142B">
        <w:t>].</w:t>
      </w:r>
    </w:p>
    <w:p w14:paraId="1A8730DA" w14:textId="5041FAC9" w:rsidR="002D170C" w:rsidRDefault="00644D4B" w:rsidP="00800AE7">
      <w:r w:rsidRPr="00644D4B">
        <w:t>Адаптивный дизайн отличается</w:t>
      </w:r>
      <w:r w:rsidR="000A6ABD">
        <w:t xml:space="preserve"> от </w:t>
      </w:r>
      <w:r w:rsidRPr="00644D4B">
        <w:t>других тем, что он может видоизменяться</w:t>
      </w:r>
      <w:r w:rsidR="000A6ABD">
        <w:t xml:space="preserve"> в </w:t>
      </w:r>
      <w:r w:rsidRPr="00644D4B">
        <w:t>зависимости</w:t>
      </w:r>
      <w:r w:rsidR="000A6ABD">
        <w:t xml:space="preserve"> от </w:t>
      </w:r>
      <w:r w:rsidRPr="00644D4B">
        <w:t>того, какую ширину экрана имеет устройство.</w:t>
      </w:r>
      <w:r w:rsidR="0022142B">
        <w:t xml:space="preserve"> </w:t>
      </w:r>
      <w:r w:rsidR="004526B0">
        <w:t>Для создания адаптивного сайта, позволяющего просматривать контент</w:t>
      </w:r>
      <w:r w:rsidR="000A6ABD">
        <w:t xml:space="preserve"> на </w:t>
      </w:r>
      <w:r w:rsidR="004526B0">
        <w:t>любых устройствах, использовались медиа-запросы</w:t>
      </w:r>
      <w:r w:rsidR="000A6ABD">
        <w:t xml:space="preserve"> и </w:t>
      </w:r>
      <w:proofErr w:type="spellStart"/>
      <w:r w:rsidR="004526B0">
        <w:t>флексбоксы</w:t>
      </w:r>
      <w:proofErr w:type="spellEnd"/>
      <w:r w:rsidR="004526B0">
        <w:t>.</w:t>
      </w:r>
      <w:r w:rsidR="004526B0" w:rsidRPr="00644D4B">
        <w:t xml:space="preserve"> </w:t>
      </w:r>
    </w:p>
    <w:p w14:paraId="2AB15C92" w14:textId="49C53D44" w:rsidR="002D170C" w:rsidRDefault="0022142B" w:rsidP="00800AE7">
      <w:r>
        <w:t>Медиа-запросы – это правила CSS, которые позволяют управлять стилями элементов</w:t>
      </w:r>
      <w:r w:rsidR="000A6ABD">
        <w:t xml:space="preserve"> в </w:t>
      </w:r>
      <w:r>
        <w:t>зависимости</w:t>
      </w:r>
      <w:r w:rsidR="000A6ABD">
        <w:t xml:space="preserve"> от </w:t>
      </w:r>
      <w:r>
        <w:t>значений технических параметров устройств.</w:t>
      </w:r>
      <w:r w:rsidR="004526B0" w:rsidRPr="004526B0">
        <w:t xml:space="preserve"> </w:t>
      </w:r>
      <w:r w:rsidR="004526B0">
        <w:t>Они предназначены</w:t>
      </w:r>
      <w:r w:rsidR="000A6ABD">
        <w:t xml:space="preserve"> для </w:t>
      </w:r>
      <w:r w:rsidR="004526B0">
        <w:t>создания адаптивных макетов.</w:t>
      </w:r>
      <w:r w:rsidR="004526B0" w:rsidRPr="004526B0">
        <w:t xml:space="preserve"> Создание медиа-запроса начинается</w:t>
      </w:r>
      <w:r w:rsidR="000A6ABD">
        <w:t xml:space="preserve"> с </w:t>
      </w:r>
      <w:r w:rsidR="004526B0" w:rsidRPr="004526B0">
        <w:t>ключевого слова @media после которого указывается одно или несколько условий. В качестве условия можно указывать тип устройства или требования</w:t>
      </w:r>
      <w:r w:rsidR="000A6ABD">
        <w:t xml:space="preserve"> к </w:t>
      </w:r>
      <w:r w:rsidR="004526B0" w:rsidRPr="004526B0">
        <w:t>определённой характеристике</w:t>
      </w:r>
      <w:r w:rsidR="004526B0">
        <w:t xml:space="preserve"> </w:t>
      </w:r>
      <w:r w:rsidR="004526B0" w:rsidRPr="004526B0">
        <w:t>[15].</w:t>
      </w:r>
      <w:r w:rsidR="009C76E2" w:rsidRPr="009C76E2">
        <w:t xml:space="preserve"> </w:t>
      </w:r>
      <w:r w:rsidR="00DC3773">
        <w:t>П</w:t>
      </w:r>
      <w:r w:rsidR="009C76E2" w:rsidRPr="009C76E2">
        <w:t>ри помощи</w:t>
      </w:r>
      <w:r w:rsidR="00577A50">
        <w:t xml:space="preserve"> таких</w:t>
      </w:r>
      <w:r w:rsidR="009C76E2" w:rsidRPr="009C76E2">
        <w:t xml:space="preserve"> запросов можно прописать сразу несколько стилей</w:t>
      </w:r>
      <w:r w:rsidR="000A6ABD">
        <w:t xml:space="preserve"> с </w:t>
      </w:r>
      <w:r w:rsidR="009C76E2" w:rsidRPr="009C76E2">
        <w:t>условиями под разные ситуации.</w:t>
      </w:r>
    </w:p>
    <w:p w14:paraId="79E28F72" w14:textId="2C39F0F7" w:rsidR="003E1209" w:rsidRPr="006E62A6" w:rsidRDefault="0022142B" w:rsidP="00B73664">
      <w:pPr>
        <w:rPr>
          <w:spacing w:val="-4"/>
        </w:rPr>
      </w:pPr>
      <w:proofErr w:type="spellStart"/>
      <w:r w:rsidRPr="006E62A6">
        <w:rPr>
          <w:spacing w:val="-4"/>
        </w:rPr>
        <w:t>Флексбокс</w:t>
      </w:r>
      <w:proofErr w:type="spellEnd"/>
      <w:r w:rsidRPr="006E62A6">
        <w:rPr>
          <w:spacing w:val="-4"/>
        </w:rPr>
        <w:t xml:space="preserve"> – это CSS-механизм, который позволяет контролировать размер, порядок</w:t>
      </w:r>
      <w:r w:rsidR="000A6ABD" w:rsidRPr="006E62A6">
        <w:rPr>
          <w:spacing w:val="-4"/>
        </w:rPr>
        <w:t xml:space="preserve"> и </w:t>
      </w:r>
      <w:r w:rsidRPr="006E62A6">
        <w:rPr>
          <w:spacing w:val="-4"/>
        </w:rPr>
        <w:t>выравнивание элементов по нескольким осям, распределение свободного места между элементами</w:t>
      </w:r>
      <w:r w:rsidR="000A6ABD" w:rsidRPr="006E62A6">
        <w:rPr>
          <w:spacing w:val="-4"/>
        </w:rPr>
        <w:t xml:space="preserve"> и </w:t>
      </w:r>
      <w:r w:rsidRPr="006E62A6">
        <w:rPr>
          <w:spacing w:val="-4"/>
        </w:rPr>
        <w:t>многое другое.</w:t>
      </w:r>
      <w:r w:rsidR="00EC09EF" w:rsidRPr="006E62A6">
        <w:rPr>
          <w:spacing w:val="-4"/>
        </w:rPr>
        <w:t xml:space="preserve"> Это новая технология</w:t>
      </w:r>
      <w:r w:rsidR="000A6ABD" w:rsidRPr="006E62A6">
        <w:rPr>
          <w:spacing w:val="-4"/>
        </w:rPr>
        <w:t xml:space="preserve"> для </w:t>
      </w:r>
      <w:r w:rsidR="00EC09EF" w:rsidRPr="006E62A6">
        <w:rPr>
          <w:spacing w:val="-4"/>
        </w:rPr>
        <w:t>создания сложных гибких макетов</w:t>
      </w:r>
      <w:r w:rsidR="000A6ABD" w:rsidRPr="006E62A6">
        <w:rPr>
          <w:spacing w:val="-4"/>
        </w:rPr>
        <w:t xml:space="preserve"> за </w:t>
      </w:r>
      <w:r w:rsidR="00EC09EF" w:rsidRPr="006E62A6">
        <w:rPr>
          <w:spacing w:val="-4"/>
        </w:rPr>
        <w:t>счёт правильного размещения элементов</w:t>
      </w:r>
      <w:r w:rsidR="000A6ABD" w:rsidRPr="006E62A6">
        <w:rPr>
          <w:spacing w:val="-4"/>
        </w:rPr>
        <w:t xml:space="preserve"> на </w:t>
      </w:r>
      <w:r w:rsidR="00EC09EF" w:rsidRPr="006E62A6">
        <w:rPr>
          <w:spacing w:val="-4"/>
        </w:rPr>
        <w:t>странице, которая имеет широкую поддержку браузеров.</w:t>
      </w:r>
      <w:r w:rsidR="003A429F" w:rsidRPr="006E62A6">
        <w:rPr>
          <w:spacing w:val="-4"/>
        </w:rPr>
        <w:t xml:space="preserve"> Область документа, использующая </w:t>
      </w:r>
      <w:proofErr w:type="spellStart"/>
      <w:r w:rsidR="003A429F" w:rsidRPr="006E62A6">
        <w:rPr>
          <w:spacing w:val="-4"/>
        </w:rPr>
        <w:t>flexbox</w:t>
      </w:r>
      <w:proofErr w:type="spellEnd"/>
      <w:r w:rsidR="003A429F" w:rsidRPr="006E62A6">
        <w:rPr>
          <w:spacing w:val="-4"/>
        </w:rPr>
        <w:t xml:space="preserve">, называется </w:t>
      </w:r>
      <w:proofErr w:type="spellStart"/>
      <w:r w:rsidR="003A429F" w:rsidRPr="006E62A6">
        <w:rPr>
          <w:spacing w:val="-4"/>
        </w:rPr>
        <w:t>flex</w:t>
      </w:r>
      <w:proofErr w:type="spellEnd"/>
      <w:r w:rsidR="003A429F" w:rsidRPr="006E62A6">
        <w:rPr>
          <w:spacing w:val="-4"/>
        </w:rPr>
        <w:t xml:space="preserve"> контейнером. Чтобы создать </w:t>
      </w:r>
      <w:proofErr w:type="spellStart"/>
      <w:r w:rsidR="003A429F" w:rsidRPr="006E62A6">
        <w:rPr>
          <w:spacing w:val="-4"/>
        </w:rPr>
        <w:t>flex</w:t>
      </w:r>
      <w:proofErr w:type="spellEnd"/>
      <w:r w:rsidR="003A429F" w:rsidRPr="006E62A6">
        <w:rPr>
          <w:spacing w:val="-4"/>
        </w:rPr>
        <w:t xml:space="preserve"> контейнер, задаётся значение </w:t>
      </w:r>
      <w:proofErr w:type="spellStart"/>
      <w:r w:rsidR="003A429F" w:rsidRPr="006E62A6">
        <w:rPr>
          <w:spacing w:val="-4"/>
        </w:rPr>
        <w:t>flex</w:t>
      </w:r>
      <w:proofErr w:type="spellEnd"/>
      <w:r w:rsidR="003A429F" w:rsidRPr="006E62A6">
        <w:rPr>
          <w:spacing w:val="-4"/>
        </w:rPr>
        <w:t xml:space="preserve"> или </w:t>
      </w:r>
      <w:proofErr w:type="spellStart"/>
      <w:r w:rsidR="003A429F" w:rsidRPr="006E62A6">
        <w:rPr>
          <w:spacing w:val="-4"/>
        </w:rPr>
        <w:t>inline-flex</w:t>
      </w:r>
      <w:proofErr w:type="spellEnd"/>
      <w:r w:rsidR="000A6ABD" w:rsidRPr="006E62A6">
        <w:rPr>
          <w:spacing w:val="-4"/>
        </w:rPr>
        <w:t xml:space="preserve"> для </w:t>
      </w:r>
      <w:r w:rsidR="003A429F" w:rsidRPr="006E62A6">
        <w:rPr>
          <w:spacing w:val="-4"/>
        </w:rPr>
        <w:t xml:space="preserve">свойства </w:t>
      </w:r>
      <w:proofErr w:type="spellStart"/>
      <w:r w:rsidR="003A429F" w:rsidRPr="006E62A6">
        <w:rPr>
          <w:spacing w:val="-4"/>
        </w:rPr>
        <w:t>display</w:t>
      </w:r>
      <w:proofErr w:type="spellEnd"/>
      <w:r w:rsidR="003A429F" w:rsidRPr="006E62A6">
        <w:rPr>
          <w:spacing w:val="-4"/>
        </w:rPr>
        <w:t xml:space="preserve"> контейнера. Как только это осуществляется, прямые потомки этого контейнера становятся </w:t>
      </w:r>
      <w:proofErr w:type="spellStart"/>
      <w:r w:rsidR="003A429F" w:rsidRPr="006E62A6">
        <w:rPr>
          <w:spacing w:val="-4"/>
        </w:rPr>
        <w:t>flex</w:t>
      </w:r>
      <w:proofErr w:type="spellEnd"/>
      <w:r w:rsidR="003A429F" w:rsidRPr="006E62A6">
        <w:rPr>
          <w:spacing w:val="-4"/>
        </w:rPr>
        <w:t xml:space="preserve"> элементами</w:t>
      </w:r>
      <w:r w:rsidR="00AB4F1C" w:rsidRPr="006E62A6">
        <w:rPr>
          <w:spacing w:val="-4"/>
        </w:rPr>
        <w:t xml:space="preserve"> [1</w:t>
      </w:r>
      <w:r w:rsidR="002420A4" w:rsidRPr="006E62A6">
        <w:rPr>
          <w:spacing w:val="-4"/>
        </w:rPr>
        <w:t>6</w:t>
      </w:r>
      <w:r w:rsidR="00AB4F1C" w:rsidRPr="006E62A6">
        <w:rPr>
          <w:spacing w:val="-4"/>
        </w:rPr>
        <w:t>]</w:t>
      </w:r>
      <w:r w:rsidR="003A429F" w:rsidRPr="006E62A6">
        <w:rPr>
          <w:spacing w:val="-4"/>
        </w:rPr>
        <w:t>.</w:t>
      </w:r>
      <w:r w:rsidR="00644D4B" w:rsidRPr="006E62A6">
        <w:rPr>
          <w:spacing w:val="-4"/>
        </w:rPr>
        <w:t xml:space="preserve"> Таким образом</w:t>
      </w:r>
      <w:r w:rsidR="000A6ABD" w:rsidRPr="006E62A6">
        <w:rPr>
          <w:spacing w:val="-4"/>
        </w:rPr>
        <w:t xml:space="preserve"> в </w:t>
      </w:r>
      <w:r w:rsidR="00644D4B" w:rsidRPr="006E62A6">
        <w:rPr>
          <w:spacing w:val="-4"/>
        </w:rPr>
        <w:t xml:space="preserve">CSS </w:t>
      </w:r>
      <w:proofErr w:type="spellStart"/>
      <w:r w:rsidR="00644D4B" w:rsidRPr="006E62A6">
        <w:rPr>
          <w:spacing w:val="-4"/>
        </w:rPr>
        <w:t>Flexbox</w:t>
      </w:r>
      <w:proofErr w:type="spellEnd"/>
      <w:r w:rsidR="00644D4B" w:rsidRPr="006E62A6">
        <w:rPr>
          <w:spacing w:val="-4"/>
        </w:rPr>
        <w:t xml:space="preserve"> имеется всего два типа элементов: </w:t>
      </w:r>
      <w:proofErr w:type="spellStart"/>
      <w:r w:rsidR="00644D4B" w:rsidRPr="006E62A6">
        <w:rPr>
          <w:spacing w:val="-4"/>
        </w:rPr>
        <w:t>flex</w:t>
      </w:r>
      <w:proofErr w:type="spellEnd"/>
      <w:r w:rsidR="00644D4B" w:rsidRPr="006E62A6">
        <w:rPr>
          <w:spacing w:val="-4"/>
        </w:rPr>
        <w:t>-контейнер</w:t>
      </w:r>
      <w:r w:rsidR="000A6ABD" w:rsidRPr="006E62A6">
        <w:rPr>
          <w:spacing w:val="-4"/>
        </w:rPr>
        <w:t xml:space="preserve"> и </w:t>
      </w:r>
      <w:proofErr w:type="spellStart"/>
      <w:r w:rsidR="00644D4B" w:rsidRPr="006E62A6">
        <w:rPr>
          <w:spacing w:val="-4"/>
        </w:rPr>
        <w:t>flex</w:t>
      </w:r>
      <w:proofErr w:type="spellEnd"/>
      <w:r w:rsidR="00644D4B" w:rsidRPr="006E62A6">
        <w:rPr>
          <w:spacing w:val="-4"/>
        </w:rPr>
        <w:t>-элемент.</w:t>
      </w:r>
      <w:r w:rsidR="00210827" w:rsidRPr="006E62A6">
        <w:rPr>
          <w:spacing w:val="-4"/>
        </w:rPr>
        <w:t xml:space="preserve"> Распределение</w:t>
      </w:r>
      <w:r w:rsidR="000A6ABD" w:rsidRPr="006E62A6">
        <w:rPr>
          <w:spacing w:val="-4"/>
        </w:rPr>
        <w:t xml:space="preserve"> и </w:t>
      </w:r>
      <w:r w:rsidR="00210827" w:rsidRPr="006E62A6">
        <w:rPr>
          <w:spacing w:val="-4"/>
        </w:rPr>
        <w:t>поведение этих элементов описывает верстальщик</w:t>
      </w:r>
      <w:r w:rsidR="000A6ABD" w:rsidRPr="006E62A6">
        <w:rPr>
          <w:spacing w:val="-4"/>
        </w:rPr>
        <w:t xml:space="preserve"> с </w:t>
      </w:r>
      <w:r w:rsidR="00210827" w:rsidRPr="006E62A6">
        <w:rPr>
          <w:spacing w:val="-4"/>
        </w:rPr>
        <w:t xml:space="preserve">помощью свойств </w:t>
      </w:r>
      <w:proofErr w:type="spellStart"/>
      <w:r w:rsidR="00210827" w:rsidRPr="006E62A6">
        <w:rPr>
          <w:spacing w:val="-4"/>
        </w:rPr>
        <w:t>flex-direction</w:t>
      </w:r>
      <w:proofErr w:type="spellEnd"/>
      <w:r w:rsidR="00210827" w:rsidRPr="006E62A6">
        <w:rPr>
          <w:spacing w:val="-4"/>
        </w:rPr>
        <w:t xml:space="preserve">, </w:t>
      </w:r>
      <w:proofErr w:type="spellStart"/>
      <w:r w:rsidR="00210827" w:rsidRPr="006E62A6">
        <w:rPr>
          <w:spacing w:val="-4"/>
        </w:rPr>
        <w:t>justify-content</w:t>
      </w:r>
      <w:proofErr w:type="spellEnd"/>
      <w:r w:rsidR="00210827" w:rsidRPr="006E62A6">
        <w:rPr>
          <w:spacing w:val="-4"/>
        </w:rPr>
        <w:t xml:space="preserve">, </w:t>
      </w:r>
      <w:proofErr w:type="spellStart"/>
      <w:r w:rsidR="00210827" w:rsidRPr="006E62A6">
        <w:rPr>
          <w:spacing w:val="-4"/>
        </w:rPr>
        <w:t>align</w:t>
      </w:r>
      <w:proofErr w:type="spellEnd"/>
      <w:r w:rsidR="00210827" w:rsidRPr="006E62A6">
        <w:rPr>
          <w:spacing w:val="-4"/>
        </w:rPr>
        <w:t xml:space="preserve"> -</w:t>
      </w:r>
      <w:proofErr w:type="spellStart"/>
      <w:r w:rsidR="00210827" w:rsidRPr="006E62A6">
        <w:rPr>
          <w:spacing w:val="-4"/>
        </w:rPr>
        <w:t>content</w:t>
      </w:r>
      <w:proofErr w:type="spellEnd"/>
      <w:r w:rsidR="00210827" w:rsidRPr="006E62A6">
        <w:rPr>
          <w:spacing w:val="-4"/>
        </w:rPr>
        <w:t xml:space="preserve">, </w:t>
      </w:r>
      <w:proofErr w:type="spellStart"/>
      <w:r w:rsidR="00210827" w:rsidRPr="006E62A6">
        <w:rPr>
          <w:spacing w:val="-4"/>
        </w:rPr>
        <w:t>align-items</w:t>
      </w:r>
      <w:proofErr w:type="spellEnd"/>
      <w:r w:rsidR="000A6ABD" w:rsidRPr="006E62A6">
        <w:rPr>
          <w:spacing w:val="-4"/>
        </w:rPr>
        <w:t xml:space="preserve"> и </w:t>
      </w:r>
      <w:r w:rsidR="00210827" w:rsidRPr="006E62A6">
        <w:rPr>
          <w:spacing w:val="-4"/>
          <w:lang w:val="en-US"/>
        </w:rPr>
        <w:t>flex</w:t>
      </w:r>
      <w:r w:rsidR="00210827" w:rsidRPr="006E62A6">
        <w:rPr>
          <w:spacing w:val="-4"/>
        </w:rPr>
        <w:t>-</w:t>
      </w:r>
      <w:r w:rsidR="00210827" w:rsidRPr="006E62A6">
        <w:rPr>
          <w:spacing w:val="-4"/>
          <w:lang w:val="en-US"/>
        </w:rPr>
        <w:t>wrap</w:t>
      </w:r>
      <w:r w:rsidR="005A4712" w:rsidRPr="006E62A6">
        <w:rPr>
          <w:spacing w:val="-4"/>
        </w:rPr>
        <w:t>.</w:t>
      </w:r>
      <w:r w:rsidR="00644D4B" w:rsidRPr="006E62A6">
        <w:rPr>
          <w:spacing w:val="-4"/>
        </w:rPr>
        <w:br w:type="page"/>
      </w:r>
    </w:p>
    <w:p w14:paraId="2ED637DA" w14:textId="77777777" w:rsidR="00306D5C" w:rsidRDefault="00306D5C" w:rsidP="00B73664">
      <w:pPr>
        <w:sectPr w:rsidR="00306D5C" w:rsidSect="005222EA">
          <w:headerReference w:type="default" r:id="rId63"/>
          <w:pgSz w:w="11906" w:h="16838" w:code="9"/>
          <w:pgMar w:top="1134" w:right="567" w:bottom="851" w:left="1304" w:header="709" w:footer="709" w:gutter="0"/>
          <w:cols w:space="708"/>
          <w:docGrid w:linePitch="381"/>
        </w:sectPr>
      </w:pPr>
    </w:p>
    <w:p w14:paraId="4932A915" w14:textId="3847A01D" w:rsidR="00B73664" w:rsidRDefault="00B73664" w:rsidP="00B73664">
      <w:r w:rsidRPr="00EC6913">
        <w:lastRenderedPageBreak/>
        <w:t xml:space="preserve">Примером использования </w:t>
      </w:r>
      <w:r>
        <w:t>медиа-запроса</w:t>
      </w:r>
      <w:r w:rsidR="000A6ABD">
        <w:t xml:space="preserve"> для </w:t>
      </w:r>
      <w:r>
        <w:t>мобильного устройства</w:t>
      </w:r>
      <w:r w:rsidRPr="00EC6913">
        <w:t xml:space="preserve"> является </w:t>
      </w:r>
      <w:r>
        <w:t>слайдер</w:t>
      </w:r>
      <w:r w:rsidR="000A6ABD">
        <w:t xml:space="preserve"> с </w:t>
      </w:r>
      <w:r>
        <w:t>отзывами</w:t>
      </w:r>
      <w:r w:rsidR="000A6ABD">
        <w:t xml:space="preserve"> на </w:t>
      </w:r>
      <w:r>
        <w:t>странице курса</w:t>
      </w:r>
      <w:r w:rsidRPr="00EC6913">
        <w:t>, код которо</w:t>
      </w:r>
      <w:r>
        <w:t>го</w:t>
      </w:r>
      <w:r w:rsidRPr="00EC6913">
        <w:t xml:space="preserve"> представлен</w:t>
      </w:r>
      <w:r w:rsidR="000A6ABD">
        <w:t xml:space="preserve"> на </w:t>
      </w:r>
      <w:r w:rsidRPr="00EC6913">
        <w:t xml:space="preserve">листинге </w:t>
      </w:r>
      <w:r>
        <w:t>4</w:t>
      </w:r>
      <w:r w:rsidRPr="00EC6913">
        <w:t>.</w:t>
      </w:r>
      <w:r w:rsidR="00CF2E5E" w:rsidRPr="00CF2E5E">
        <w:t>1</w:t>
      </w:r>
      <w:r w:rsidRPr="00EC6913">
        <w:t>.</w:t>
      </w:r>
    </w:p>
    <w:p w14:paraId="378D6465" w14:textId="77777777" w:rsidR="00B73664" w:rsidRPr="00FD7F47" w:rsidRDefault="00B73664" w:rsidP="00B73664">
      <w:pPr>
        <w:tabs>
          <w:tab w:val="left" w:pos="1973"/>
        </w:tabs>
        <w:spacing w:before="280"/>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w:t>
      </w:r>
      <w:proofErr w:type="gramStart"/>
      <w:r w:rsidRPr="00FD7F47">
        <w:rPr>
          <w:rFonts w:ascii="Courier New" w:eastAsia="Times New Roman" w:hAnsi="Courier New" w:cs="Courier New"/>
          <w:sz w:val="24"/>
          <w:szCs w:val="24"/>
          <w:lang w:val="en-US" w:eastAsia="ru-RU"/>
        </w:rPr>
        <w:t>media</w:t>
      </w:r>
      <w:proofErr w:type="gramEnd"/>
      <w:r w:rsidRPr="00FD7F47">
        <w:rPr>
          <w:rFonts w:ascii="Courier New" w:eastAsia="Times New Roman" w:hAnsi="Courier New" w:cs="Courier New"/>
          <w:sz w:val="24"/>
          <w:szCs w:val="24"/>
          <w:lang w:val="en-US" w:eastAsia="ru-RU"/>
        </w:rPr>
        <w:t xml:space="preserve"> screen and (max-device-width: 479px) {</w:t>
      </w:r>
    </w:p>
    <w:p w14:paraId="46514165"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proofErr w:type="gramStart"/>
      <w:r w:rsidRPr="00FD7F47">
        <w:rPr>
          <w:rFonts w:ascii="Courier New" w:eastAsia="Times New Roman" w:hAnsi="Courier New" w:cs="Courier New"/>
          <w:sz w:val="24"/>
          <w:szCs w:val="24"/>
          <w:lang w:val="en-US" w:eastAsia="ru-RU"/>
        </w:rPr>
        <w:t>.review</w:t>
      </w:r>
      <w:proofErr w:type="gramEnd"/>
      <w:r w:rsidRPr="00FD7F47">
        <w:rPr>
          <w:rFonts w:ascii="Courier New" w:eastAsia="Times New Roman" w:hAnsi="Courier New" w:cs="Courier New"/>
          <w:sz w:val="24"/>
          <w:szCs w:val="24"/>
          <w:lang w:val="en-US" w:eastAsia="ru-RU"/>
        </w:rPr>
        <w:t>-form {</w:t>
      </w:r>
    </w:p>
    <w:p w14:paraId="36469D34"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r w:rsidRPr="00FD7F47">
        <w:rPr>
          <w:rFonts w:ascii="Courier New" w:eastAsia="Times New Roman" w:hAnsi="Courier New" w:cs="Courier New"/>
          <w:sz w:val="24"/>
          <w:szCs w:val="24"/>
          <w:lang w:val="en-US" w:eastAsia="ru-RU"/>
        </w:rPr>
        <w:tab/>
        <w:t>width: 100%;</w:t>
      </w:r>
    </w:p>
    <w:p w14:paraId="4E09A1BE"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t>}</w:t>
      </w:r>
    </w:p>
    <w:p w14:paraId="628EC54C"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proofErr w:type="gramStart"/>
      <w:r w:rsidRPr="00FD7F47">
        <w:rPr>
          <w:rFonts w:ascii="Courier New" w:eastAsia="Times New Roman" w:hAnsi="Courier New" w:cs="Courier New"/>
          <w:sz w:val="24"/>
          <w:szCs w:val="24"/>
          <w:lang w:val="en-US" w:eastAsia="ru-RU"/>
        </w:rPr>
        <w:t>.review</w:t>
      </w:r>
      <w:proofErr w:type="gramEnd"/>
      <w:r w:rsidRPr="00FD7F47">
        <w:rPr>
          <w:rFonts w:ascii="Courier New" w:eastAsia="Times New Roman" w:hAnsi="Courier New" w:cs="Courier New"/>
          <w:sz w:val="24"/>
          <w:szCs w:val="24"/>
          <w:lang w:val="en-US" w:eastAsia="ru-RU"/>
        </w:rPr>
        <w:t>-content {</w:t>
      </w:r>
    </w:p>
    <w:p w14:paraId="1A33D532"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t xml:space="preserve">    padding: 30px 40px;</w:t>
      </w:r>
    </w:p>
    <w:p w14:paraId="518697CF"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t>}</w:t>
      </w:r>
    </w:p>
    <w:p w14:paraId="337AC654"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proofErr w:type="gramStart"/>
      <w:r w:rsidRPr="00FD7F47">
        <w:rPr>
          <w:rFonts w:ascii="Courier New" w:eastAsia="Times New Roman" w:hAnsi="Courier New" w:cs="Courier New"/>
          <w:sz w:val="24"/>
          <w:szCs w:val="24"/>
          <w:lang w:val="en-US" w:eastAsia="ru-RU"/>
        </w:rPr>
        <w:t>.arrows</w:t>
      </w:r>
      <w:proofErr w:type="gramEnd"/>
      <w:r w:rsidRPr="00FD7F47">
        <w:rPr>
          <w:rFonts w:ascii="Courier New" w:eastAsia="Times New Roman" w:hAnsi="Courier New" w:cs="Courier New"/>
          <w:sz w:val="24"/>
          <w:szCs w:val="24"/>
          <w:lang w:val="en-US" w:eastAsia="ru-RU"/>
        </w:rPr>
        <w:t>-for-mobile-slider {</w:t>
      </w:r>
    </w:p>
    <w:p w14:paraId="08174E19"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r w:rsidRPr="00FD7F47">
        <w:rPr>
          <w:rFonts w:ascii="Courier New" w:eastAsia="Times New Roman" w:hAnsi="Courier New" w:cs="Courier New"/>
          <w:sz w:val="24"/>
          <w:szCs w:val="24"/>
          <w:lang w:val="en-US" w:eastAsia="ru-RU"/>
        </w:rPr>
        <w:tab/>
        <w:t>display: block;</w:t>
      </w:r>
    </w:p>
    <w:p w14:paraId="011BD6CC"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t>}</w:t>
      </w:r>
    </w:p>
    <w:p w14:paraId="240C0F0D"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t>.desktop-slider-arrow {</w:t>
      </w:r>
    </w:p>
    <w:p w14:paraId="7DAA2F60" w14:textId="77777777" w:rsidR="00B73664" w:rsidRPr="00FD7F47"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r w:rsidRPr="00FD7F47">
        <w:rPr>
          <w:rFonts w:ascii="Courier New" w:eastAsia="Times New Roman" w:hAnsi="Courier New" w:cs="Courier New"/>
          <w:sz w:val="24"/>
          <w:szCs w:val="24"/>
          <w:lang w:val="en-US" w:eastAsia="ru-RU"/>
        </w:rPr>
        <w:tab/>
        <w:t>display: none;</w:t>
      </w:r>
    </w:p>
    <w:p w14:paraId="04E8706D" w14:textId="77777777" w:rsidR="00B73664" w:rsidRPr="00C47D9F" w:rsidRDefault="00B73664" w:rsidP="00B73664">
      <w:pPr>
        <w:tabs>
          <w:tab w:val="left" w:pos="1973"/>
        </w:tabs>
        <w:ind w:firstLine="0"/>
        <w:rPr>
          <w:rFonts w:ascii="Courier New" w:eastAsia="Times New Roman" w:hAnsi="Courier New" w:cs="Courier New"/>
          <w:sz w:val="24"/>
          <w:szCs w:val="24"/>
          <w:lang w:val="en-US" w:eastAsia="ru-RU"/>
        </w:rPr>
      </w:pPr>
      <w:r w:rsidRPr="00FD7F47">
        <w:rPr>
          <w:rFonts w:ascii="Courier New" w:eastAsia="Times New Roman" w:hAnsi="Courier New" w:cs="Courier New"/>
          <w:sz w:val="24"/>
          <w:szCs w:val="24"/>
          <w:lang w:val="en-US" w:eastAsia="ru-RU"/>
        </w:rPr>
        <w:tab/>
      </w:r>
      <w:r w:rsidRPr="00C47D9F">
        <w:rPr>
          <w:rFonts w:ascii="Courier New" w:eastAsia="Times New Roman" w:hAnsi="Courier New" w:cs="Courier New"/>
          <w:sz w:val="24"/>
          <w:szCs w:val="24"/>
          <w:lang w:val="en-US" w:eastAsia="ru-RU"/>
        </w:rPr>
        <w:t>}</w:t>
      </w:r>
    </w:p>
    <w:p w14:paraId="642DA8BD" w14:textId="77777777" w:rsidR="00B73664" w:rsidRPr="00C47D9F" w:rsidRDefault="00B73664" w:rsidP="00B73664">
      <w:pPr>
        <w:tabs>
          <w:tab w:val="left" w:pos="1973"/>
        </w:tabs>
        <w:ind w:firstLine="0"/>
        <w:rPr>
          <w:rFonts w:ascii="Courier New" w:eastAsia="Times New Roman" w:hAnsi="Courier New" w:cs="Courier New"/>
          <w:sz w:val="24"/>
          <w:szCs w:val="24"/>
          <w:lang w:val="en-US" w:eastAsia="ru-RU"/>
        </w:rPr>
      </w:pPr>
      <w:r w:rsidRPr="00C47D9F">
        <w:rPr>
          <w:rFonts w:ascii="Courier New" w:eastAsia="Times New Roman" w:hAnsi="Courier New" w:cs="Courier New"/>
          <w:sz w:val="24"/>
          <w:szCs w:val="24"/>
          <w:lang w:val="en-US" w:eastAsia="ru-RU"/>
        </w:rPr>
        <w:t>}</w:t>
      </w:r>
    </w:p>
    <w:p w14:paraId="46AF3BC4" w14:textId="773F453D" w:rsidR="00B73664" w:rsidRPr="00C47D9F" w:rsidRDefault="00B73664" w:rsidP="00B73664">
      <w:pPr>
        <w:spacing w:before="280" w:after="280"/>
        <w:jc w:val="center"/>
        <w:rPr>
          <w:bCs/>
          <w:szCs w:val="28"/>
          <w:lang w:val="en-US"/>
        </w:rPr>
      </w:pPr>
      <w:r>
        <w:rPr>
          <w:bCs/>
          <w:szCs w:val="28"/>
        </w:rPr>
        <w:t>Листинг</w:t>
      </w:r>
      <w:r w:rsidRPr="00C47D9F">
        <w:rPr>
          <w:bCs/>
          <w:szCs w:val="28"/>
          <w:lang w:val="en-US"/>
        </w:rPr>
        <w:t xml:space="preserve"> 4.</w:t>
      </w:r>
      <w:r w:rsidR="00CF2E5E" w:rsidRPr="00C47D9F">
        <w:rPr>
          <w:bCs/>
          <w:szCs w:val="28"/>
          <w:lang w:val="en-US"/>
        </w:rPr>
        <w:t>1</w:t>
      </w:r>
      <w:r w:rsidRPr="00C47D9F">
        <w:rPr>
          <w:bCs/>
          <w:szCs w:val="28"/>
          <w:lang w:val="en-US"/>
        </w:rPr>
        <w:t xml:space="preserve"> – </w:t>
      </w:r>
      <w:r w:rsidRPr="005960AA">
        <w:rPr>
          <w:bCs/>
          <w:szCs w:val="28"/>
        </w:rPr>
        <w:t>Фрагмент</w:t>
      </w:r>
      <w:r w:rsidRPr="00C47D9F">
        <w:rPr>
          <w:bCs/>
          <w:szCs w:val="28"/>
          <w:lang w:val="en-US"/>
        </w:rPr>
        <w:t xml:space="preserve"> </w:t>
      </w:r>
      <w:r w:rsidRPr="005960AA">
        <w:rPr>
          <w:bCs/>
          <w:szCs w:val="28"/>
        </w:rPr>
        <w:t>кода</w:t>
      </w:r>
      <w:r w:rsidRPr="00C47D9F">
        <w:rPr>
          <w:bCs/>
          <w:szCs w:val="28"/>
          <w:lang w:val="en-US"/>
        </w:rPr>
        <w:t xml:space="preserve"> </w:t>
      </w:r>
      <w:r>
        <w:rPr>
          <w:bCs/>
          <w:szCs w:val="28"/>
        </w:rPr>
        <w:t>слайдера</w:t>
      </w:r>
      <w:r w:rsidR="007A1FD5" w:rsidRPr="00C47D9F">
        <w:rPr>
          <w:bCs/>
          <w:szCs w:val="28"/>
          <w:lang w:val="en-US"/>
        </w:rPr>
        <w:t xml:space="preserve"> </w:t>
      </w:r>
      <w:r w:rsidR="007A1FD5">
        <w:rPr>
          <w:bCs/>
          <w:szCs w:val="28"/>
        </w:rPr>
        <w:t>отзывов</w:t>
      </w:r>
    </w:p>
    <w:p w14:paraId="4B94B7A0" w14:textId="02BA6C99" w:rsidR="00B73664" w:rsidRDefault="00B73664" w:rsidP="00B73664">
      <w:r>
        <w:t>Использование медиа-запросов</w:t>
      </w:r>
      <w:r w:rsidR="000A6ABD">
        <w:t xml:space="preserve"> и </w:t>
      </w:r>
      <w:proofErr w:type="spellStart"/>
      <w:r>
        <w:t>флексбокс</w:t>
      </w:r>
      <w:proofErr w:type="spellEnd"/>
      <w:r>
        <w:t xml:space="preserve"> позволяет перестраивать расположение блоков</w:t>
      </w:r>
      <w:r w:rsidR="000A6ABD">
        <w:t xml:space="preserve"> и </w:t>
      </w:r>
      <w:r>
        <w:t>их построение. Пример совместного использования данных инструментов представлен</w:t>
      </w:r>
      <w:r w:rsidR="000A6ABD">
        <w:t xml:space="preserve"> в </w:t>
      </w:r>
      <w:r>
        <w:t>листинге 4.</w:t>
      </w:r>
      <w:r w:rsidR="00CF2E5E" w:rsidRPr="00CF2E5E">
        <w:t>2</w:t>
      </w:r>
      <w:r>
        <w:t>, который описывает перестроение карточек курсов блока «Популярные курсы»</w:t>
      </w:r>
      <w:r w:rsidR="000A6ABD">
        <w:t xml:space="preserve"> на </w:t>
      </w:r>
      <w:r>
        <w:t>главной странице сайта.</w:t>
      </w:r>
    </w:p>
    <w:p w14:paraId="235564C5" w14:textId="77777777" w:rsidR="00B73664" w:rsidRPr="002E45EA" w:rsidRDefault="00B73664" w:rsidP="00B73664">
      <w:pPr>
        <w:spacing w:before="280"/>
        <w:ind w:firstLine="0"/>
        <w:rPr>
          <w:rFonts w:ascii="Courier New" w:hAnsi="Courier New" w:cs="Courier New"/>
          <w:sz w:val="24"/>
          <w:szCs w:val="24"/>
          <w:lang w:val="en-US"/>
        </w:rPr>
      </w:pPr>
      <w:proofErr w:type="gramStart"/>
      <w:r w:rsidRPr="002E45EA">
        <w:rPr>
          <w:rFonts w:ascii="Courier New" w:hAnsi="Courier New" w:cs="Courier New"/>
          <w:sz w:val="24"/>
          <w:szCs w:val="24"/>
          <w:lang w:val="en-US"/>
        </w:rPr>
        <w:t>.cards</w:t>
      </w:r>
      <w:proofErr w:type="gramEnd"/>
      <w:r w:rsidRPr="002E45EA">
        <w:rPr>
          <w:rFonts w:ascii="Courier New" w:hAnsi="Courier New" w:cs="Courier New"/>
          <w:sz w:val="24"/>
          <w:szCs w:val="24"/>
          <w:lang w:val="en-US"/>
        </w:rPr>
        <w:t>-block {</w:t>
      </w:r>
    </w:p>
    <w:p w14:paraId="1E07A5C5"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display: flex;</w:t>
      </w:r>
    </w:p>
    <w:p w14:paraId="266F45FE"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 xml:space="preserve">    flex-direction: row;</w:t>
      </w:r>
    </w:p>
    <w:p w14:paraId="15DCE96F"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w:t>
      </w:r>
    </w:p>
    <w:p w14:paraId="56F3F7BA" w14:textId="77777777" w:rsidR="00B73664" w:rsidRPr="002E45EA" w:rsidRDefault="00B73664" w:rsidP="00B73664">
      <w:pPr>
        <w:ind w:firstLine="0"/>
        <w:rPr>
          <w:rFonts w:ascii="Courier New" w:hAnsi="Courier New" w:cs="Courier New"/>
          <w:sz w:val="24"/>
          <w:szCs w:val="24"/>
          <w:lang w:val="en-US"/>
        </w:rPr>
      </w:pPr>
      <w:proofErr w:type="gramStart"/>
      <w:r w:rsidRPr="002E45EA">
        <w:rPr>
          <w:rFonts w:ascii="Courier New" w:hAnsi="Courier New" w:cs="Courier New"/>
          <w:sz w:val="24"/>
          <w:szCs w:val="24"/>
          <w:lang w:val="en-US"/>
        </w:rPr>
        <w:t>.card</w:t>
      </w:r>
      <w:proofErr w:type="gramEnd"/>
      <w:r w:rsidRPr="002E45EA">
        <w:rPr>
          <w:rFonts w:ascii="Courier New" w:hAnsi="Courier New" w:cs="Courier New"/>
          <w:sz w:val="24"/>
          <w:szCs w:val="24"/>
          <w:lang w:val="en-US"/>
        </w:rPr>
        <w:t xml:space="preserve"> {</w:t>
      </w:r>
    </w:p>
    <w:p w14:paraId="68738172"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background-color: white;</w:t>
      </w:r>
    </w:p>
    <w:p w14:paraId="3239DB51"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padding-bottom: 15px;</w:t>
      </w:r>
    </w:p>
    <w:p w14:paraId="709F714A"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width: 33%;</w:t>
      </w:r>
    </w:p>
    <w:p w14:paraId="2FCA0CEF"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margin: 10px;</w:t>
      </w:r>
    </w:p>
    <w:p w14:paraId="755EF9C6" w14:textId="4C267CFE" w:rsidR="00B73664"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w:t>
      </w:r>
    </w:p>
    <w:p w14:paraId="428C99AA" w14:textId="77777777" w:rsidR="00D90E91" w:rsidRPr="00D90E91" w:rsidRDefault="00D90E91" w:rsidP="00D90E91">
      <w:pPr>
        <w:ind w:firstLine="0"/>
        <w:rPr>
          <w:rFonts w:ascii="Courier New" w:hAnsi="Courier New" w:cs="Courier New"/>
          <w:sz w:val="24"/>
          <w:szCs w:val="24"/>
          <w:lang w:val="en-US"/>
        </w:rPr>
      </w:pPr>
      <w:proofErr w:type="gramStart"/>
      <w:r w:rsidRPr="00D90E91">
        <w:rPr>
          <w:rFonts w:ascii="Courier New" w:hAnsi="Courier New" w:cs="Courier New"/>
          <w:sz w:val="24"/>
          <w:szCs w:val="24"/>
          <w:lang w:val="en-US"/>
        </w:rPr>
        <w:t>.card</w:t>
      </w:r>
      <w:proofErr w:type="gramEnd"/>
      <w:r w:rsidRPr="00D90E91">
        <w:rPr>
          <w:rFonts w:ascii="Courier New" w:hAnsi="Courier New" w:cs="Courier New"/>
          <w:sz w:val="24"/>
          <w:szCs w:val="24"/>
          <w:lang w:val="en-US"/>
        </w:rPr>
        <w:t>-content {</w:t>
      </w:r>
    </w:p>
    <w:p w14:paraId="26EFF33D" w14:textId="77777777" w:rsidR="00D90E91" w:rsidRP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ab/>
        <w:t>padding: 20px;</w:t>
      </w:r>
    </w:p>
    <w:p w14:paraId="5E5334E3" w14:textId="77777777" w:rsidR="00D90E91" w:rsidRP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ab/>
        <w:t>display: flex;</w:t>
      </w:r>
    </w:p>
    <w:p w14:paraId="3920DE7A" w14:textId="77777777" w:rsidR="00D90E91" w:rsidRP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 xml:space="preserve">    flex-direction: column;</w:t>
      </w:r>
    </w:p>
    <w:p w14:paraId="3D03CB62" w14:textId="77777777" w:rsidR="00D90E91" w:rsidRP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 xml:space="preserve">    align-items: center;</w:t>
      </w:r>
    </w:p>
    <w:p w14:paraId="7B960924" w14:textId="31FDC35D" w:rsid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w:t>
      </w:r>
    </w:p>
    <w:p w14:paraId="29C277EC" w14:textId="77777777" w:rsidR="00D90E91" w:rsidRPr="00D90E91" w:rsidRDefault="00D90E91" w:rsidP="00D90E91">
      <w:pPr>
        <w:ind w:firstLine="0"/>
        <w:rPr>
          <w:rFonts w:ascii="Courier New" w:hAnsi="Courier New" w:cs="Courier New"/>
          <w:sz w:val="24"/>
          <w:szCs w:val="24"/>
          <w:lang w:val="en-US"/>
        </w:rPr>
      </w:pPr>
      <w:proofErr w:type="gramStart"/>
      <w:r w:rsidRPr="00D90E91">
        <w:rPr>
          <w:rFonts w:ascii="Courier New" w:hAnsi="Courier New" w:cs="Courier New"/>
          <w:sz w:val="24"/>
          <w:szCs w:val="24"/>
          <w:lang w:val="en-US"/>
        </w:rPr>
        <w:t>.card</w:t>
      </w:r>
      <w:proofErr w:type="gramEnd"/>
      <w:r w:rsidRPr="00D90E91">
        <w:rPr>
          <w:rFonts w:ascii="Courier New" w:hAnsi="Courier New" w:cs="Courier New"/>
          <w:sz w:val="24"/>
          <w:szCs w:val="24"/>
          <w:lang w:val="en-US"/>
        </w:rPr>
        <w:t>-</w:t>
      </w:r>
      <w:proofErr w:type="spellStart"/>
      <w:r w:rsidRPr="00D90E91">
        <w:rPr>
          <w:rFonts w:ascii="Courier New" w:hAnsi="Courier New" w:cs="Courier New"/>
          <w:sz w:val="24"/>
          <w:szCs w:val="24"/>
          <w:lang w:val="en-US"/>
        </w:rPr>
        <w:t>img</w:t>
      </w:r>
      <w:proofErr w:type="spellEnd"/>
      <w:r w:rsidRPr="00D90E91">
        <w:rPr>
          <w:rFonts w:ascii="Courier New" w:hAnsi="Courier New" w:cs="Courier New"/>
          <w:sz w:val="24"/>
          <w:szCs w:val="24"/>
          <w:lang w:val="en-US"/>
        </w:rPr>
        <w:t xml:space="preserve"> {</w:t>
      </w:r>
    </w:p>
    <w:p w14:paraId="247F6FE1" w14:textId="77777777" w:rsidR="00D90E91" w:rsidRPr="00D90E91"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ab/>
        <w:t>width: 100%</w:t>
      </w:r>
    </w:p>
    <w:p w14:paraId="6F3CA51E" w14:textId="47F3C7BB" w:rsidR="00D90E91" w:rsidRPr="002E45EA" w:rsidRDefault="00D90E91" w:rsidP="00D90E91">
      <w:pPr>
        <w:ind w:firstLine="0"/>
        <w:rPr>
          <w:rFonts w:ascii="Courier New" w:hAnsi="Courier New" w:cs="Courier New"/>
          <w:sz w:val="24"/>
          <w:szCs w:val="24"/>
          <w:lang w:val="en-US"/>
        </w:rPr>
      </w:pPr>
      <w:r w:rsidRPr="00D90E91">
        <w:rPr>
          <w:rFonts w:ascii="Courier New" w:hAnsi="Courier New" w:cs="Courier New"/>
          <w:sz w:val="24"/>
          <w:szCs w:val="24"/>
          <w:lang w:val="en-US"/>
        </w:rPr>
        <w:t>}</w:t>
      </w:r>
    </w:p>
    <w:p w14:paraId="57A10FAC"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w:t>
      </w:r>
      <w:proofErr w:type="gramStart"/>
      <w:r w:rsidRPr="002E45EA">
        <w:rPr>
          <w:rFonts w:ascii="Courier New" w:hAnsi="Courier New" w:cs="Courier New"/>
          <w:sz w:val="24"/>
          <w:szCs w:val="24"/>
          <w:lang w:val="en-US"/>
        </w:rPr>
        <w:t>media</w:t>
      </w:r>
      <w:proofErr w:type="gramEnd"/>
      <w:r w:rsidRPr="002E45EA">
        <w:rPr>
          <w:rFonts w:ascii="Courier New" w:hAnsi="Courier New" w:cs="Courier New"/>
          <w:sz w:val="24"/>
          <w:szCs w:val="24"/>
          <w:lang w:val="en-US"/>
        </w:rPr>
        <w:t xml:space="preserve"> screen and (max-device-width: 769px) {</w:t>
      </w:r>
    </w:p>
    <w:p w14:paraId="58E3254E"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proofErr w:type="gramStart"/>
      <w:r w:rsidRPr="002E45EA">
        <w:rPr>
          <w:rFonts w:ascii="Courier New" w:hAnsi="Courier New" w:cs="Courier New"/>
          <w:sz w:val="24"/>
          <w:szCs w:val="24"/>
          <w:lang w:val="en-US"/>
        </w:rPr>
        <w:t>.cards</w:t>
      </w:r>
      <w:proofErr w:type="gramEnd"/>
      <w:r w:rsidRPr="002E45EA">
        <w:rPr>
          <w:rFonts w:ascii="Courier New" w:hAnsi="Courier New" w:cs="Courier New"/>
          <w:sz w:val="24"/>
          <w:szCs w:val="24"/>
          <w:lang w:val="en-US"/>
        </w:rPr>
        <w:t>-block {</w:t>
      </w:r>
    </w:p>
    <w:p w14:paraId="1D1B09CA"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r w:rsidRPr="002E45EA">
        <w:rPr>
          <w:rFonts w:ascii="Courier New" w:hAnsi="Courier New" w:cs="Courier New"/>
          <w:sz w:val="24"/>
          <w:szCs w:val="24"/>
          <w:lang w:val="en-US"/>
        </w:rPr>
        <w:tab/>
        <w:t>flex-direction: column;</w:t>
      </w:r>
    </w:p>
    <w:p w14:paraId="315345CD"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w:t>
      </w:r>
    </w:p>
    <w:p w14:paraId="62A9A4E2"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proofErr w:type="gramStart"/>
      <w:r w:rsidRPr="002E45EA">
        <w:rPr>
          <w:rFonts w:ascii="Courier New" w:hAnsi="Courier New" w:cs="Courier New"/>
          <w:sz w:val="24"/>
          <w:szCs w:val="24"/>
          <w:lang w:val="en-US"/>
        </w:rPr>
        <w:t>.card</w:t>
      </w:r>
      <w:proofErr w:type="gramEnd"/>
      <w:r w:rsidRPr="002E45EA">
        <w:rPr>
          <w:rFonts w:ascii="Courier New" w:hAnsi="Courier New" w:cs="Courier New"/>
          <w:sz w:val="24"/>
          <w:szCs w:val="24"/>
          <w:lang w:val="en-US"/>
        </w:rPr>
        <w:t xml:space="preserve"> {</w:t>
      </w:r>
    </w:p>
    <w:p w14:paraId="21276305"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r w:rsidRPr="002E45EA">
        <w:rPr>
          <w:rFonts w:ascii="Courier New" w:hAnsi="Courier New" w:cs="Courier New"/>
          <w:sz w:val="24"/>
          <w:szCs w:val="24"/>
          <w:lang w:val="en-US"/>
        </w:rPr>
        <w:tab/>
        <w:t>width: fit-content;</w:t>
      </w:r>
    </w:p>
    <w:p w14:paraId="7F0E8663"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r w:rsidRPr="002E45EA">
        <w:rPr>
          <w:rFonts w:ascii="Courier New" w:hAnsi="Courier New" w:cs="Courier New"/>
          <w:sz w:val="24"/>
          <w:szCs w:val="24"/>
          <w:lang w:val="en-US"/>
        </w:rPr>
        <w:tab/>
        <w:t>margin: 10px 45px;</w:t>
      </w:r>
    </w:p>
    <w:p w14:paraId="6B46806B"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t>}</w:t>
      </w:r>
    </w:p>
    <w:p w14:paraId="0AB97DD6"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tab/>
      </w:r>
      <w:proofErr w:type="gramStart"/>
      <w:r w:rsidRPr="002E45EA">
        <w:rPr>
          <w:rFonts w:ascii="Courier New" w:hAnsi="Courier New" w:cs="Courier New"/>
          <w:sz w:val="24"/>
          <w:szCs w:val="24"/>
          <w:lang w:val="en-US"/>
        </w:rPr>
        <w:t>.card</w:t>
      </w:r>
      <w:proofErr w:type="gramEnd"/>
      <w:r w:rsidRPr="002E45EA">
        <w:rPr>
          <w:rFonts w:ascii="Courier New" w:hAnsi="Courier New" w:cs="Courier New"/>
          <w:sz w:val="24"/>
          <w:szCs w:val="24"/>
          <w:lang w:val="en-US"/>
        </w:rPr>
        <w:t>-content {</w:t>
      </w:r>
    </w:p>
    <w:p w14:paraId="091D430D" w14:textId="77777777" w:rsidR="00B73664" w:rsidRPr="002E45EA" w:rsidRDefault="00B73664" w:rsidP="00B73664">
      <w:pPr>
        <w:ind w:firstLine="0"/>
        <w:rPr>
          <w:rFonts w:ascii="Courier New" w:hAnsi="Courier New" w:cs="Courier New"/>
          <w:sz w:val="24"/>
          <w:szCs w:val="24"/>
          <w:lang w:val="en-US"/>
        </w:rPr>
      </w:pPr>
      <w:r w:rsidRPr="002E45EA">
        <w:rPr>
          <w:rFonts w:ascii="Courier New" w:hAnsi="Courier New" w:cs="Courier New"/>
          <w:sz w:val="24"/>
          <w:szCs w:val="24"/>
          <w:lang w:val="en-US"/>
        </w:rPr>
        <w:lastRenderedPageBreak/>
        <w:tab/>
        <w:t xml:space="preserve">    flex-direction: row;</w:t>
      </w:r>
    </w:p>
    <w:p w14:paraId="42A20810" w14:textId="77777777" w:rsidR="00B73664" w:rsidRPr="00B73664" w:rsidRDefault="00B73664" w:rsidP="00B73664">
      <w:pPr>
        <w:ind w:firstLine="0"/>
        <w:rPr>
          <w:rFonts w:ascii="Courier New" w:hAnsi="Courier New" w:cs="Courier New"/>
          <w:sz w:val="24"/>
          <w:szCs w:val="24"/>
        </w:rPr>
      </w:pPr>
      <w:r w:rsidRPr="002E45EA">
        <w:rPr>
          <w:rFonts w:ascii="Courier New" w:hAnsi="Courier New" w:cs="Courier New"/>
          <w:sz w:val="24"/>
          <w:szCs w:val="24"/>
          <w:lang w:val="en-US"/>
        </w:rPr>
        <w:tab/>
      </w:r>
      <w:r w:rsidRPr="00B73664">
        <w:rPr>
          <w:rFonts w:ascii="Courier New" w:hAnsi="Courier New" w:cs="Courier New"/>
          <w:sz w:val="24"/>
          <w:szCs w:val="24"/>
        </w:rPr>
        <w:t>}</w:t>
      </w:r>
    </w:p>
    <w:p w14:paraId="5D1C2C72" w14:textId="77777777" w:rsidR="00B73664" w:rsidRPr="00B73664" w:rsidRDefault="00B73664" w:rsidP="00B73664">
      <w:pPr>
        <w:ind w:firstLine="0"/>
        <w:rPr>
          <w:rFonts w:ascii="Courier New" w:hAnsi="Courier New" w:cs="Courier New"/>
          <w:sz w:val="24"/>
          <w:szCs w:val="24"/>
        </w:rPr>
      </w:pPr>
      <w:r w:rsidRPr="00B73664">
        <w:rPr>
          <w:rFonts w:ascii="Courier New" w:hAnsi="Courier New" w:cs="Courier New"/>
          <w:sz w:val="24"/>
          <w:szCs w:val="24"/>
        </w:rPr>
        <w:tab/>
      </w:r>
      <w:proofErr w:type="gramStart"/>
      <w:r w:rsidRPr="00B73664">
        <w:rPr>
          <w:rFonts w:ascii="Courier New" w:hAnsi="Courier New" w:cs="Courier New"/>
          <w:sz w:val="24"/>
          <w:szCs w:val="24"/>
        </w:rPr>
        <w:t>.</w:t>
      </w:r>
      <w:r w:rsidRPr="002E45EA">
        <w:rPr>
          <w:rFonts w:ascii="Courier New" w:hAnsi="Courier New" w:cs="Courier New"/>
          <w:sz w:val="24"/>
          <w:szCs w:val="24"/>
          <w:lang w:val="en-US"/>
        </w:rPr>
        <w:t>card</w:t>
      </w:r>
      <w:proofErr w:type="gramEnd"/>
      <w:r w:rsidRPr="00B73664">
        <w:rPr>
          <w:rFonts w:ascii="Courier New" w:hAnsi="Courier New" w:cs="Courier New"/>
          <w:sz w:val="24"/>
          <w:szCs w:val="24"/>
        </w:rPr>
        <w:t>-</w:t>
      </w:r>
      <w:proofErr w:type="spellStart"/>
      <w:r w:rsidRPr="002E45EA">
        <w:rPr>
          <w:rFonts w:ascii="Courier New" w:hAnsi="Courier New" w:cs="Courier New"/>
          <w:sz w:val="24"/>
          <w:szCs w:val="24"/>
          <w:lang w:val="en-US"/>
        </w:rPr>
        <w:t>img</w:t>
      </w:r>
      <w:proofErr w:type="spellEnd"/>
      <w:r w:rsidRPr="00B73664">
        <w:rPr>
          <w:rFonts w:ascii="Courier New" w:hAnsi="Courier New" w:cs="Courier New"/>
          <w:sz w:val="24"/>
          <w:szCs w:val="24"/>
        </w:rPr>
        <w:t xml:space="preserve"> {</w:t>
      </w:r>
    </w:p>
    <w:p w14:paraId="1CE1FB11" w14:textId="77777777" w:rsidR="00B73664" w:rsidRPr="00B73664" w:rsidRDefault="00B73664" w:rsidP="00B73664">
      <w:pPr>
        <w:ind w:firstLine="0"/>
        <w:rPr>
          <w:rFonts w:ascii="Courier New" w:hAnsi="Courier New" w:cs="Courier New"/>
          <w:sz w:val="24"/>
          <w:szCs w:val="24"/>
        </w:rPr>
      </w:pPr>
      <w:r w:rsidRPr="00B73664">
        <w:rPr>
          <w:rFonts w:ascii="Courier New" w:hAnsi="Courier New" w:cs="Courier New"/>
          <w:sz w:val="24"/>
          <w:szCs w:val="24"/>
        </w:rPr>
        <w:tab/>
      </w:r>
      <w:r w:rsidRPr="00B73664">
        <w:rPr>
          <w:rFonts w:ascii="Courier New" w:hAnsi="Courier New" w:cs="Courier New"/>
          <w:sz w:val="24"/>
          <w:szCs w:val="24"/>
        </w:rPr>
        <w:tab/>
      </w:r>
      <w:r w:rsidRPr="002E45EA">
        <w:rPr>
          <w:rFonts w:ascii="Courier New" w:hAnsi="Courier New" w:cs="Courier New"/>
          <w:sz w:val="24"/>
          <w:szCs w:val="24"/>
          <w:lang w:val="en-US"/>
        </w:rPr>
        <w:t>width</w:t>
      </w:r>
      <w:r w:rsidRPr="00B73664">
        <w:rPr>
          <w:rFonts w:ascii="Courier New" w:hAnsi="Courier New" w:cs="Courier New"/>
          <w:sz w:val="24"/>
          <w:szCs w:val="24"/>
        </w:rPr>
        <w:t>: 48%;</w:t>
      </w:r>
    </w:p>
    <w:p w14:paraId="24697300" w14:textId="77777777" w:rsidR="00B73664" w:rsidRPr="00B73664" w:rsidRDefault="00B73664" w:rsidP="00B73664">
      <w:pPr>
        <w:ind w:firstLine="0"/>
        <w:rPr>
          <w:rFonts w:ascii="Courier New" w:hAnsi="Courier New" w:cs="Courier New"/>
          <w:sz w:val="24"/>
          <w:szCs w:val="24"/>
        </w:rPr>
      </w:pPr>
      <w:r w:rsidRPr="00B73664">
        <w:rPr>
          <w:rFonts w:ascii="Courier New" w:hAnsi="Courier New" w:cs="Courier New"/>
          <w:sz w:val="24"/>
          <w:szCs w:val="24"/>
        </w:rPr>
        <w:tab/>
        <w:t>}</w:t>
      </w:r>
    </w:p>
    <w:p w14:paraId="7C6D86D6" w14:textId="77777777" w:rsidR="00B73664" w:rsidRPr="00B73664" w:rsidRDefault="00B73664" w:rsidP="00B73664">
      <w:pPr>
        <w:ind w:firstLine="0"/>
        <w:rPr>
          <w:rFonts w:ascii="Courier New" w:hAnsi="Courier New" w:cs="Courier New"/>
          <w:sz w:val="24"/>
          <w:szCs w:val="24"/>
        </w:rPr>
      </w:pPr>
      <w:r w:rsidRPr="00B73664">
        <w:rPr>
          <w:rFonts w:ascii="Courier New" w:hAnsi="Courier New" w:cs="Courier New"/>
          <w:sz w:val="24"/>
          <w:szCs w:val="24"/>
        </w:rPr>
        <w:t>}</w:t>
      </w:r>
    </w:p>
    <w:p w14:paraId="4888E215" w14:textId="21038A5F" w:rsidR="00CF2E5E" w:rsidRPr="00CF2E5E" w:rsidRDefault="00B73664" w:rsidP="00CF2E5E">
      <w:pPr>
        <w:spacing w:before="280" w:after="280"/>
        <w:jc w:val="center"/>
        <w:rPr>
          <w:bCs/>
          <w:szCs w:val="28"/>
        </w:rPr>
      </w:pPr>
      <w:r>
        <w:rPr>
          <w:bCs/>
          <w:szCs w:val="28"/>
        </w:rPr>
        <w:t>Листинг</w:t>
      </w:r>
      <w:r w:rsidRPr="00207AC2">
        <w:rPr>
          <w:bCs/>
          <w:szCs w:val="28"/>
        </w:rPr>
        <w:t xml:space="preserve"> 4.</w:t>
      </w:r>
      <w:r w:rsidR="00CF2E5E" w:rsidRPr="00CF2E5E">
        <w:rPr>
          <w:bCs/>
          <w:szCs w:val="28"/>
        </w:rPr>
        <w:t>2</w:t>
      </w:r>
      <w:r w:rsidRPr="00207AC2">
        <w:rPr>
          <w:bCs/>
          <w:szCs w:val="28"/>
        </w:rPr>
        <w:t xml:space="preserve"> – </w:t>
      </w:r>
      <w:r w:rsidRPr="005960AA">
        <w:rPr>
          <w:bCs/>
          <w:szCs w:val="28"/>
        </w:rPr>
        <w:t>Фрагмент</w:t>
      </w:r>
      <w:r w:rsidRPr="00207AC2">
        <w:rPr>
          <w:bCs/>
          <w:szCs w:val="28"/>
        </w:rPr>
        <w:t xml:space="preserve"> </w:t>
      </w:r>
      <w:r w:rsidRPr="005960AA">
        <w:rPr>
          <w:bCs/>
          <w:szCs w:val="28"/>
        </w:rPr>
        <w:t>кода</w:t>
      </w:r>
      <w:r w:rsidRPr="00207AC2">
        <w:rPr>
          <w:bCs/>
          <w:szCs w:val="28"/>
        </w:rPr>
        <w:t xml:space="preserve"> </w:t>
      </w:r>
      <w:r>
        <w:rPr>
          <w:bCs/>
          <w:szCs w:val="28"/>
        </w:rPr>
        <w:t>блока «Популярные курсы»</w:t>
      </w:r>
    </w:p>
    <w:p w14:paraId="3B813C54" w14:textId="5BC3E592" w:rsidR="00C50B1E" w:rsidRDefault="00CF2E5E" w:rsidP="00CF2E5E">
      <w:r>
        <w:t xml:space="preserve">Для </w:t>
      </w:r>
      <w:r w:rsidR="0027730C">
        <w:t xml:space="preserve">таблиц </w:t>
      </w:r>
      <w:r>
        <w:t>панели администрирования</w:t>
      </w:r>
      <w:r w:rsidRPr="00CF2E5E">
        <w:t xml:space="preserve"> </w:t>
      </w:r>
      <w:r>
        <w:t xml:space="preserve">также использовался </w:t>
      </w:r>
      <w:r w:rsidRPr="00EC6913">
        <w:t xml:space="preserve">фреймворк </w:t>
      </w:r>
      <w:proofErr w:type="spellStart"/>
      <w:r w:rsidRPr="00EC6913">
        <w:t>Bootstrap</w:t>
      </w:r>
      <w:proofErr w:type="spellEnd"/>
      <w:r>
        <w:t>,</w:t>
      </w:r>
      <w:r w:rsidR="000A6ABD">
        <w:t xml:space="preserve"> в </w:t>
      </w:r>
      <w:r>
        <w:t>основе которого также лежит блочный тип вёрстки.</w:t>
      </w:r>
      <w:r w:rsidR="0027730C">
        <w:t xml:space="preserve"> </w:t>
      </w:r>
      <w:r w:rsidR="00C50B1E">
        <w:t xml:space="preserve">Для подключения шаблона </w:t>
      </w:r>
      <w:r w:rsidR="00C50B1E">
        <w:rPr>
          <w:lang w:val="en-US"/>
        </w:rPr>
        <w:t>CSS</w:t>
      </w:r>
      <w:r w:rsidR="00C50B1E">
        <w:t xml:space="preserve"> необходимо</w:t>
      </w:r>
      <w:r w:rsidR="000A6ABD">
        <w:t xml:space="preserve"> в </w:t>
      </w:r>
      <w:r w:rsidR="00C50B1E">
        <w:t xml:space="preserve">теге </w:t>
      </w:r>
      <w:r w:rsidR="00C50B1E" w:rsidRPr="00C50B1E">
        <w:t>&lt;</w:t>
      </w:r>
      <w:r w:rsidR="00C50B1E">
        <w:rPr>
          <w:lang w:val="en-US"/>
        </w:rPr>
        <w:t>head</w:t>
      </w:r>
      <w:r w:rsidR="00C50B1E" w:rsidRPr="00C50B1E">
        <w:t xml:space="preserve">&gt; </w:t>
      </w:r>
      <w:r w:rsidR="00C50B1E">
        <w:t>вставить строку, указанную</w:t>
      </w:r>
      <w:r w:rsidR="000A6ABD">
        <w:t xml:space="preserve"> в </w:t>
      </w:r>
      <w:r w:rsidR="00C50B1E">
        <w:t>листинге 4.3.</w:t>
      </w:r>
    </w:p>
    <w:p w14:paraId="37895F5D" w14:textId="2C1C4223" w:rsidR="00C50B1E" w:rsidRPr="00C50B1E" w:rsidRDefault="00C50B1E" w:rsidP="00C50B1E">
      <w:pPr>
        <w:spacing w:before="280"/>
        <w:ind w:firstLine="0"/>
        <w:rPr>
          <w:rFonts w:ascii="Courier New" w:hAnsi="Courier New" w:cs="Courier New"/>
          <w:sz w:val="24"/>
          <w:szCs w:val="24"/>
          <w:lang w:val="en-US"/>
        </w:rPr>
      </w:pPr>
      <w:r w:rsidRPr="00C50B1E">
        <w:rPr>
          <w:rFonts w:ascii="Courier New" w:hAnsi="Courier New" w:cs="Courier New"/>
          <w:sz w:val="24"/>
          <w:szCs w:val="24"/>
          <w:lang w:val="en-US"/>
        </w:rPr>
        <w:t xml:space="preserve">&lt;link href="https://cdn.jsdelivr.net/npm/bootstrap@5.1.3/dist/css/bootstrap.min.css" </w:t>
      </w:r>
      <w:proofErr w:type="spellStart"/>
      <w:r w:rsidRPr="00C50B1E">
        <w:rPr>
          <w:rFonts w:ascii="Courier New" w:hAnsi="Courier New" w:cs="Courier New"/>
          <w:sz w:val="24"/>
          <w:szCs w:val="24"/>
          <w:lang w:val="en-US"/>
        </w:rPr>
        <w:t>rel</w:t>
      </w:r>
      <w:proofErr w:type="spellEnd"/>
      <w:r w:rsidRPr="00C50B1E">
        <w:rPr>
          <w:rFonts w:ascii="Courier New" w:hAnsi="Courier New" w:cs="Courier New"/>
          <w:sz w:val="24"/>
          <w:szCs w:val="24"/>
          <w:lang w:val="en-US"/>
        </w:rPr>
        <w:t xml:space="preserve">="stylesheet" integrity="sha384-1BmE4kWBq78iYhFldvKuhfTAU6auU8tT94WrHftjDbrCEXSU1oBoqyl2QvZ6jIW3" </w:t>
      </w:r>
      <w:proofErr w:type="spellStart"/>
      <w:r w:rsidRPr="00C50B1E">
        <w:rPr>
          <w:rFonts w:ascii="Courier New" w:hAnsi="Courier New" w:cs="Courier New"/>
          <w:sz w:val="24"/>
          <w:szCs w:val="24"/>
          <w:lang w:val="en-US"/>
        </w:rPr>
        <w:t>crossorigin</w:t>
      </w:r>
      <w:proofErr w:type="spellEnd"/>
      <w:r w:rsidRPr="00C50B1E">
        <w:rPr>
          <w:rFonts w:ascii="Courier New" w:hAnsi="Courier New" w:cs="Courier New"/>
          <w:sz w:val="24"/>
          <w:szCs w:val="24"/>
          <w:lang w:val="en-US"/>
        </w:rPr>
        <w:t xml:space="preserve">="anonymous"&gt; </w:t>
      </w:r>
    </w:p>
    <w:p w14:paraId="597CEDCE" w14:textId="0CAD876A" w:rsidR="00C50B1E" w:rsidRPr="00C50B1E" w:rsidRDefault="00C50B1E" w:rsidP="00C50B1E">
      <w:pPr>
        <w:spacing w:before="280" w:after="280"/>
        <w:jc w:val="center"/>
        <w:rPr>
          <w:bCs/>
          <w:szCs w:val="28"/>
        </w:rPr>
      </w:pPr>
      <w:r>
        <w:rPr>
          <w:bCs/>
          <w:szCs w:val="28"/>
        </w:rPr>
        <w:t>Листинг</w:t>
      </w:r>
      <w:r w:rsidRPr="00207AC2">
        <w:rPr>
          <w:bCs/>
          <w:szCs w:val="28"/>
        </w:rPr>
        <w:t xml:space="preserve"> 4.</w:t>
      </w:r>
      <w:r>
        <w:rPr>
          <w:bCs/>
          <w:szCs w:val="28"/>
        </w:rPr>
        <w:t>3</w:t>
      </w:r>
      <w:r w:rsidRPr="00207AC2">
        <w:rPr>
          <w:bCs/>
          <w:szCs w:val="28"/>
        </w:rPr>
        <w:t xml:space="preserve"> – </w:t>
      </w:r>
      <w:r>
        <w:rPr>
          <w:bCs/>
          <w:szCs w:val="28"/>
        </w:rPr>
        <w:t xml:space="preserve">Подключение стилей </w:t>
      </w:r>
      <w:r>
        <w:rPr>
          <w:bCs/>
          <w:szCs w:val="28"/>
          <w:lang w:val="en-US"/>
        </w:rPr>
        <w:t>Bootstrap</w:t>
      </w:r>
    </w:p>
    <w:p w14:paraId="46561F89" w14:textId="49306F0D" w:rsidR="00CF2E5E" w:rsidRDefault="00850483" w:rsidP="00850483">
      <w:pPr>
        <w:ind w:firstLine="708"/>
        <w:rPr>
          <w:lang w:val="en-US"/>
        </w:rPr>
      </w:pPr>
      <w:r>
        <w:t>Для выравнивания контента</w:t>
      </w:r>
      <w:r w:rsidR="000A6ABD">
        <w:t xml:space="preserve"> в </w:t>
      </w:r>
      <w:r>
        <w:t>таблице блоку</w:t>
      </w:r>
      <w:r w:rsidR="000A6ABD">
        <w:t xml:space="preserve"> с </w:t>
      </w:r>
      <w:r>
        <w:t xml:space="preserve">«ячейками» назначается класс </w:t>
      </w:r>
      <w:proofErr w:type="spellStart"/>
      <w:r w:rsidRPr="00850483">
        <w:t>row</w:t>
      </w:r>
      <w:proofErr w:type="spellEnd"/>
      <w:r>
        <w:t xml:space="preserve">, после чего </w:t>
      </w:r>
      <w:r w:rsidRPr="00EC6913">
        <w:t>он</w:t>
      </w:r>
      <w:r>
        <w:t xml:space="preserve"> </w:t>
      </w:r>
      <w:r w:rsidRPr="00EC6913">
        <w:t>делится</w:t>
      </w:r>
      <w:r w:rsidR="000A6ABD">
        <w:t xml:space="preserve"> на </w:t>
      </w:r>
      <w:r w:rsidRPr="00EC6913">
        <w:t>строки. Каждая строка по умолчанию разделена</w:t>
      </w:r>
      <w:r w:rsidR="000A6ABD">
        <w:t xml:space="preserve"> на </w:t>
      </w:r>
      <w:r w:rsidRPr="00EC6913">
        <w:t xml:space="preserve">12 колонок. </w:t>
      </w:r>
      <w:r>
        <w:t xml:space="preserve">Каждому блоку «ячейки таблицы» присваивается один из следующих классов: </w:t>
      </w:r>
      <w:r w:rsidRPr="00850483">
        <w:t>col-1</w:t>
      </w:r>
      <w:r>
        <w:t xml:space="preserve">, </w:t>
      </w:r>
      <w:r w:rsidRPr="00850483">
        <w:t>col-</w:t>
      </w:r>
      <w:r>
        <w:t>2,</w:t>
      </w:r>
      <w:r w:rsidRPr="00850483">
        <w:t xml:space="preserve"> col-</w:t>
      </w:r>
      <w:r>
        <w:t>3,</w:t>
      </w:r>
      <w:r w:rsidRPr="00850483">
        <w:t xml:space="preserve"> col-</w:t>
      </w:r>
      <w:r>
        <w:t>4, регулирующие ширину блока.</w:t>
      </w:r>
      <w:r w:rsidR="00C50B1E">
        <w:t xml:space="preserve"> </w:t>
      </w:r>
      <w:r>
        <w:t>Таким образом, фреймворк</w:t>
      </w:r>
      <w:r w:rsidR="00C50B1E">
        <w:t xml:space="preserve"> облегчает выравнивание строк таблиц, выравнивая контент по ширине блоков. </w:t>
      </w:r>
      <w:r w:rsidR="00A31F7B">
        <w:t>В листинге 4.4. приведён пример выравнивания блоков строки таблицы администрирования</w:t>
      </w:r>
      <w:r w:rsidR="000A6ABD">
        <w:t xml:space="preserve"> с </w:t>
      </w:r>
      <w:r w:rsidR="00A31F7B">
        <w:t xml:space="preserve">помощью </w:t>
      </w:r>
      <w:r w:rsidR="00A31F7B">
        <w:rPr>
          <w:lang w:val="en-US"/>
        </w:rPr>
        <w:t>Bootstrap.</w:t>
      </w:r>
    </w:p>
    <w:p w14:paraId="5F64D1E0" w14:textId="77777777" w:rsidR="00D95176" w:rsidRPr="00D95176" w:rsidRDefault="00D95176" w:rsidP="00D95176">
      <w:pPr>
        <w:spacing w:before="280"/>
        <w:ind w:firstLine="0"/>
        <w:rPr>
          <w:rFonts w:ascii="Courier New" w:hAnsi="Courier New" w:cs="Courier New"/>
          <w:sz w:val="24"/>
          <w:szCs w:val="24"/>
          <w:lang w:val="en-US"/>
        </w:rPr>
      </w:pPr>
      <w:r w:rsidRPr="00D95176">
        <w:rPr>
          <w:rFonts w:ascii="Courier New" w:hAnsi="Courier New" w:cs="Courier New"/>
          <w:sz w:val="24"/>
          <w:szCs w:val="24"/>
          <w:lang w:val="en-US"/>
        </w:rPr>
        <w:t xml:space="preserve">&lt;div class="title-table row"&gt; </w:t>
      </w:r>
    </w:p>
    <w:p w14:paraId="39D45B36" w14:textId="448767D7" w:rsidR="00D95176" w:rsidRPr="00D95176" w:rsidRDefault="00D95176" w:rsidP="00D95176">
      <w:pPr>
        <w:ind w:firstLine="0"/>
        <w:rPr>
          <w:rFonts w:ascii="Courier New" w:hAnsi="Courier New" w:cs="Courier New"/>
          <w:sz w:val="24"/>
          <w:szCs w:val="24"/>
          <w:lang w:val="en-US"/>
        </w:rPr>
      </w:pPr>
      <w:r w:rsidRPr="00D95176">
        <w:rPr>
          <w:rFonts w:ascii="Courier New" w:hAnsi="Courier New" w:cs="Courier New"/>
          <w:sz w:val="24"/>
          <w:szCs w:val="24"/>
          <w:lang w:val="en-US"/>
        </w:rPr>
        <w:tab/>
        <w:t>&lt;div class="col-1"&gt;ID&lt;/div&gt;</w:t>
      </w:r>
    </w:p>
    <w:p w14:paraId="22BC027B" w14:textId="19A78EEE" w:rsidR="00D95176" w:rsidRPr="00D95176" w:rsidRDefault="00D95176" w:rsidP="00D95176">
      <w:pPr>
        <w:ind w:firstLine="0"/>
        <w:rPr>
          <w:rFonts w:ascii="Courier New" w:hAnsi="Courier New" w:cs="Courier New"/>
          <w:sz w:val="24"/>
          <w:szCs w:val="24"/>
          <w:lang w:val="en-US"/>
        </w:rPr>
      </w:pPr>
      <w:r w:rsidRPr="00D95176">
        <w:rPr>
          <w:rFonts w:ascii="Courier New" w:hAnsi="Courier New" w:cs="Courier New"/>
          <w:sz w:val="24"/>
          <w:szCs w:val="24"/>
          <w:lang w:val="en-US"/>
        </w:rPr>
        <w:tab/>
        <w:t xml:space="preserve">&lt;div class="col-2"&gt;email </w:t>
      </w:r>
      <w:proofErr w:type="spellStart"/>
      <w:r w:rsidRPr="00D95176">
        <w:rPr>
          <w:rFonts w:ascii="Courier New" w:hAnsi="Courier New" w:cs="Courier New"/>
          <w:sz w:val="24"/>
          <w:szCs w:val="24"/>
          <w:lang w:val="en-US"/>
        </w:rPr>
        <w:t>клиента</w:t>
      </w:r>
      <w:proofErr w:type="spellEnd"/>
      <w:r w:rsidRPr="00D95176">
        <w:rPr>
          <w:rFonts w:ascii="Courier New" w:hAnsi="Courier New" w:cs="Courier New"/>
          <w:sz w:val="24"/>
          <w:szCs w:val="24"/>
          <w:lang w:val="en-US"/>
        </w:rPr>
        <w:t>&lt;/div&gt;</w:t>
      </w:r>
    </w:p>
    <w:p w14:paraId="21B7F6B0" w14:textId="4C23028C" w:rsidR="00D95176" w:rsidRPr="00D95176" w:rsidRDefault="00D95176" w:rsidP="00D95176">
      <w:pPr>
        <w:ind w:firstLine="0"/>
        <w:rPr>
          <w:rFonts w:ascii="Courier New" w:hAnsi="Courier New" w:cs="Courier New"/>
          <w:sz w:val="24"/>
          <w:szCs w:val="24"/>
          <w:lang w:val="en-US"/>
        </w:rPr>
      </w:pPr>
      <w:r w:rsidRPr="00D95176">
        <w:rPr>
          <w:rFonts w:ascii="Courier New" w:hAnsi="Courier New" w:cs="Courier New"/>
          <w:sz w:val="24"/>
          <w:szCs w:val="24"/>
          <w:lang w:val="en-US"/>
        </w:rPr>
        <w:tab/>
        <w:t xml:space="preserve">&lt;div class="col-1"&gt;ID </w:t>
      </w:r>
      <w:proofErr w:type="spellStart"/>
      <w:r w:rsidRPr="00D95176">
        <w:rPr>
          <w:rFonts w:ascii="Courier New" w:hAnsi="Courier New" w:cs="Courier New"/>
          <w:sz w:val="24"/>
          <w:szCs w:val="24"/>
          <w:lang w:val="en-US"/>
        </w:rPr>
        <w:t>орг</w:t>
      </w:r>
      <w:proofErr w:type="spellEnd"/>
      <w:r w:rsidRPr="00D95176">
        <w:rPr>
          <w:rFonts w:ascii="Courier New" w:hAnsi="Courier New" w:cs="Courier New"/>
          <w:sz w:val="24"/>
          <w:szCs w:val="24"/>
          <w:lang w:val="en-US"/>
        </w:rPr>
        <w:t xml:space="preserve">. </w:t>
      </w:r>
      <w:proofErr w:type="spellStart"/>
      <w:r w:rsidRPr="00D95176">
        <w:rPr>
          <w:rFonts w:ascii="Courier New" w:hAnsi="Courier New" w:cs="Courier New"/>
          <w:sz w:val="24"/>
          <w:szCs w:val="24"/>
          <w:lang w:val="en-US"/>
        </w:rPr>
        <w:t>курса</w:t>
      </w:r>
      <w:proofErr w:type="spellEnd"/>
      <w:r w:rsidRPr="00D95176">
        <w:rPr>
          <w:rFonts w:ascii="Courier New" w:hAnsi="Courier New" w:cs="Courier New"/>
          <w:sz w:val="24"/>
          <w:szCs w:val="24"/>
          <w:lang w:val="en-US"/>
        </w:rPr>
        <w:t>&lt;/div&gt;</w:t>
      </w:r>
    </w:p>
    <w:p w14:paraId="297F74C9" w14:textId="762596A3" w:rsidR="00D95176" w:rsidRPr="00EB7D27" w:rsidRDefault="00D95176" w:rsidP="00D95176">
      <w:pPr>
        <w:ind w:firstLine="0"/>
        <w:rPr>
          <w:rFonts w:ascii="Courier New" w:hAnsi="Courier New" w:cs="Courier New"/>
          <w:sz w:val="24"/>
          <w:szCs w:val="24"/>
        </w:rPr>
      </w:pPr>
      <w:r w:rsidRPr="00D95176">
        <w:rPr>
          <w:rFonts w:ascii="Courier New" w:hAnsi="Courier New" w:cs="Courier New"/>
          <w:sz w:val="24"/>
          <w:szCs w:val="24"/>
          <w:lang w:val="en-US"/>
        </w:rPr>
        <w:tab/>
      </w:r>
      <w:r w:rsidRPr="00EB7D27">
        <w:rPr>
          <w:rFonts w:ascii="Courier New" w:hAnsi="Courier New" w:cs="Courier New"/>
          <w:sz w:val="24"/>
          <w:szCs w:val="24"/>
        </w:rPr>
        <w:t>&lt;</w:t>
      </w:r>
      <w:r w:rsidRPr="00D95176">
        <w:rPr>
          <w:rFonts w:ascii="Courier New" w:hAnsi="Courier New" w:cs="Courier New"/>
          <w:sz w:val="24"/>
          <w:szCs w:val="24"/>
          <w:lang w:val="en-US"/>
        </w:rPr>
        <w:t>div</w:t>
      </w:r>
      <w:r w:rsidRPr="00EB7D27">
        <w:rPr>
          <w:rFonts w:ascii="Courier New" w:hAnsi="Courier New" w:cs="Courier New"/>
          <w:sz w:val="24"/>
          <w:szCs w:val="24"/>
        </w:rPr>
        <w:t xml:space="preserve"> </w:t>
      </w:r>
      <w:r w:rsidRPr="00D95176">
        <w:rPr>
          <w:rFonts w:ascii="Courier New" w:hAnsi="Courier New" w:cs="Courier New"/>
          <w:sz w:val="24"/>
          <w:szCs w:val="24"/>
          <w:lang w:val="en-US"/>
        </w:rPr>
        <w:t>class</w:t>
      </w:r>
      <w:r w:rsidRPr="00EB7D27">
        <w:rPr>
          <w:rFonts w:ascii="Courier New" w:hAnsi="Courier New" w:cs="Courier New"/>
          <w:sz w:val="24"/>
          <w:szCs w:val="24"/>
        </w:rPr>
        <w:t>="</w:t>
      </w:r>
      <w:r w:rsidRPr="00D95176">
        <w:rPr>
          <w:rFonts w:ascii="Courier New" w:hAnsi="Courier New" w:cs="Courier New"/>
          <w:sz w:val="24"/>
          <w:szCs w:val="24"/>
          <w:lang w:val="en-US"/>
        </w:rPr>
        <w:t>col</w:t>
      </w:r>
      <w:r w:rsidRPr="00EB7D27">
        <w:rPr>
          <w:rFonts w:ascii="Courier New" w:hAnsi="Courier New" w:cs="Courier New"/>
          <w:sz w:val="24"/>
          <w:szCs w:val="24"/>
        </w:rPr>
        <w:t>-2</w:t>
      </w:r>
      <w:proofErr w:type="gramStart"/>
      <w:r w:rsidRPr="00EB7D27">
        <w:rPr>
          <w:rFonts w:ascii="Courier New" w:hAnsi="Courier New" w:cs="Courier New"/>
          <w:sz w:val="24"/>
          <w:szCs w:val="24"/>
        </w:rPr>
        <w:t>"&gt;Название</w:t>
      </w:r>
      <w:proofErr w:type="gramEnd"/>
      <w:r w:rsidRPr="00EB7D27">
        <w:rPr>
          <w:rFonts w:ascii="Courier New" w:hAnsi="Courier New" w:cs="Courier New"/>
          <w:sz w:val="24"/>
          <w:szCs w:val="24"/>
        </w:rPr>
        <w:t xml:space="preserve"> курса&lt;/</w:t>
      </w:r>
      <w:r w:rsidRPr="00D95176">
        <w:rPr>
          <w:rFonts w:ascii="Courier New" w:hAnsi="Courier New" w:cs="Courier New"/>
          <w:sz w:val="24"/>
          <w:szCs w:val="24"/>
          <w:lang w:val="en-US"/>
        </w:rPr>
        <w:t>div</w:t>
      </w:r>
      <w:r w:rsidRPr="00EB7D27">
        <w:rPr>
          <w:rFonts w:ascii="Courier New" w:hAnsi="Courier New" w:cs="Courier New"/>
          <w:sz w:val="24"/>
          <w:szCs w:val="24"/>
        </w:rPr>
        <w:t>&gt;</w:t>
      </w:r>
    </w:p>
    <w:p w14:paraId="19B01B5D" w14:textId="1B10ECFE" w:rsidR="00D95176" w:rsidRPr="00D95176" w:rsidRDefault="00D95176" w:rsidP="00D95176">
      <w:pPr>
        <w:ind w:firstLine="0"/>
        <w:rPr>
          <w:rFonts w:ascii="Courier New" w:hAnsi="Courier New" w:cs="Courier New"/>
          <w:sz w:val="24"/>
          <w:szCs w:val="24"/>
          <w:lang w:val="en-US"/>
        </w:rPr>
      </w:pPr>
      <w:r w:rsidRPr="00EB7D27">
        <w:rPr>
          <w:rFonts w:ascii="Courier New" w:hAnsi="Courier New" w:cs="Courier New"/>
          <w:sz w:val="24"/>
          <w:szCs w:val="24"/>
        </w:rPr>
        <w:tab/>
      </w:r>
      <w:r w:rsidRPr="00D95176">
        <w:rPr>
          <w:rFonts w:ascii="Courier New" w:hAnsi="Courier New" w:cs="Courier New"/>
          <w:sz w:val="24"/>
          <w:szCs w:val="24"/>
          <w:lang w:val="en-US"/>
        </w:rPr>
        <w:t>&lt;div class="col-2"&gt;</w:t>
      </w:r>
      <w:proofErr w:type="spellStart"/>
      <w:r w:rsidRPr="00D95176">
        <w:rPr>
          <w:rFonts w:ascii="Courier New" w:hAnsi="Courier New" w:cs="Courier New"/>
          <w:sz w:val="24"/>
          <w:szCs w:val="24"/>
          <w:lang w:val="en-US"/>
        </w:rPr>
        <w:t>Статус</w:t>
      </w:r>
      <w:proofErr w:type="spellEnd"/>
      <w:r w:rsidRPr="00D95176">
        <w:rPr>
          <w:rFonts w:ascii="Courier New" w:hAnsi="Courier New" w:cs="Courier New"/>
          <w:sz w:val="24"/>
          <w:szCs w:val="24"/>
          <w:lang w:val="en-US"/>
        </w:rPr>
        <w:t>&lt;/div&gt;</w:t>
      </w:r>
    </w:p>
    <w:p w14:paraId="1416782F" w14:textId="736096D3" w:rsidR="00D95176" w:rsidRPr="00EB7D27" w:rsidRDefault="00D95176" w:rsidP="00D95176">
      <w:pPr>
        <w:ind w:firstLine="0"/>
        <w:rPr>
          <w:rFonts w:ascii="Courier New" w:hAnsi="Courier New" w:cs="Courier New"/>
          <w:sz w:val="24"/>
          <w:szCs w:val="24"/>
        </w:rPr>
      </w:pPr>
      <w:r w:rsidRPr="00D95176">
        <w:rPr>
          <w:rFonts w:ascii="Courier New" w:hAnsi="Courier New" w:cs="Courier New"/>
          <w:sz w:val="24"/>
          <w:szCs w:val="24"/>
          <w:lang w:val="en-US"/>
        </w:rPr>
        <w:tab/>
      </w:r>
      <w:r w:rsidRPr="00EB7D27">
        <w:rPr>
          <w:rFonts w:ascii="Courier New" w:hAnsi="Courier New" w:cs="Courier New"/>
          <w:sz w:val="24"/>
          <w:szCs w:val="24"/>
        </w:rPr>
        <w:t>&lt;</w:t>
      </w:r>
      <w:r w:rsidRPr="00D95176">
        <w:rPr>
          <w:rFonts w:ascii="Courier New" w:hAnsi="Courier New" w:cs="Courier New"/>
          <w:sz w:val="24"/>
          <w:szCs w:val="24"/>
          <w:lang w:val="en-US"/>
        </w:rPr>
        <w:t>div</w:t>
      </w:r>
      <w:r w:rsidRPr="00EB7D27">
        <w:rPr>
          <w:rFonts w:ascii="Courier New" w:hAnsi="Courier New" w:cs="Courier New"/>
          <w:sz w:val="24"/>
          <w:szCs w:val="24"/>
        </w:rPr>
        <w:t xml:space="preserve"> </w:t>
      </w:r>
      <w:r w:rsidRPr="00D95176">
        <w:rPr>
          <w:rFonts w:ascii="Courier New" w:hAnsi="Courier New" w:cs="Courier New"/>
          <w:sz w:val="24"/>
          <w:szCs w:val="24"/>
          <w:lang w:val="en-US"/>
        </w:rPr>
        <w:t>class</w:t>
      </w:r>
      <w:r w:rsidRPr="00EB7D27">
        <w:rPr>
          <w:rFonts w:ascii="Courier New" w:hAnsi="Courier New" w:cs="Courier New"/>
          <w:sz w:val="24"/>
          <w:szCs w:val="24"/>
        </w:rPr>
        <w:t>="</w:t>
      </w:r>
      <w:r w:rsidRPr="00D95176">
        <w:rPr>
          <w:rFonts w:ascii="Courier New" w:hAnsi="Courier New" w:cs="Courier New"/>
          <w:sz w:val="24"/>
          <w:szCs w:val="24"/>
          <w:lang w:val="en-US"/>
        </w:rPr>
        <w:t>col</w:t>
      </w:r>
      <w:r w:rsidRPr="00EB7D27">
        <w:rPr>
          <w:rFonts w:ascii="Courier New" w:hAnsi="Courier New" w:cs="Courier New"/>
          <w:sz w:val="24"/>
          <w:szCs w:val="24"/>
        </w:rPr>
        <w:t>-4</w:t>
      </w:r>
      <w:proofErr w:type="gramStart"/>
      <w:r w:rsidRPr="00EB7D27">
        <w:rPr>
          <w:rFonts w:ascii="Courier New" w:hAnsi="Courier New" w:cs="Courier New"/>
          <w:sz w:val="24"/>
          <w:szCs w:val="24"/>
        </w:rPr>
        <w:t>"&gt;Управление</w:t>
      </w:r>
      <w:proofErr w:type="gramEnd"/>
      <w:r w:rsidRPr="00EB7D27">
        <w:rPr>
          <w:rFonts w:ascii="Courier New" w:hAnsi="Courier New" w:cs="Courier New"/>
          <w:sz w:val="24"/>
          <w:szCs w:val="24"/>
        </w:rPr>
        <w:t>&lt;/</w:t>
      </w:r>
      <w:r w:rsidRPr="00D95176">
        <w:rPr>
          <w:rFonts w:ascii="Courier New" w:hAnsi="Courier New" w:cs="Courier New"/>
          <w:sz w:val="24"/>
          <w:szCs w:val="24"/>
          <w:lang w:val="en-US"/>
        </w:rPr>
        <w:t>div</w:t>
      </w:r>
      <w:r w:rsidRPr="00EB7D27">
        <w:rPr>
          <w:rFonts w:ascii="Courier New" w:hAnsi="Courier New" w:cs="Courier New"/>
          <w:sz w:val="24"/>
          <w:szCs w:val="24"/>
        </w:rPr>
        <w:t>&gt;</w:t>
      </w:r>
    </w:p>
    <w:p w14:paraId="3254F9FF" w14:textId="67E10119" w:rsidR="00A31F7B" w:rsidRPr="00D95176" w:rsidRDefault="00D95176" w:rsidP="00D95176">
      <w:pPr>
        <w:ind w:firstLine="0"/>
        <w:rPr>
          <w:rFonts w:ascii="Courier New" w:hAnsi="Courier New" w:cs="Courier New"/>
          <w:sz w:val="24"/>
          <w:szCs w:val="24"/>
        </w:rPr>
      </w:pPr>
      <w:r w:rsidRPr="00D95176">
        <w:rPr>
          <w:rFonts w:ascii="Courier New" w:hAnsi="Courier New" w:cs="Courier New"/>
          <w:sz w:val="24"/>
          <w:szCs w:val="24"/>
        </w:rPr>
        <w:t>&lt;/</w:t>
      </w:r>
      <w:r w:rsidRPr="00D95176">
        <w:rPr>
          <w:rFonts w:ascii="Courier New" w:hAnsi="Courier New" w:cs="Courier New"/>
          <w:sz w:val="24"/>
          <w:szCs w:val="24"/>
          <w:lang w:val="en-US"/>
        </w:rPr>
        <w:t>div</w:t>
      </w:r>
      <w:r w:rsidRPr="00D95176">
        <w:rPr>
          <w:rFonts w:ascii="Courier New" w:hAnsi="Courier New" w:cs="Courier New"/>
          <w:sz w:val="24"/>
          <w:szCs w:val="24"/>
        </w:rPr>
        <w:t>&gt;</w:t>
      </w:r>
    </w:p>
    <w:p w14:paraId="687EF8F4" w14:textId="2CDB7C71" w:rsidR="008A25DF" w:rsidRPr="000B33D2" w:rsidRDefault="00D95176" w:rsidP="000B33D2">
      <w:pPr>
        <w:spacing w:before="280" w:after="280"/>
        <w:jc w:val="center"/>
        <w:rPr>
          <w:bCs/>
          <w:szCs w:val="28"/>
        </w:rPr>
      </w:pPr>
      <w:r>
        <w:rPr>
          <w:bCs/>
          <w:szCs w:val="28"/>
        </w:rPr>
        <w:t>Листинг</w:t>
      </w:r>
      <w:r w:rsidRPr="00207AC2">
        <w:rPr>
          <w:bCs/>
          <w:szCs w:val="28"/>
        </w:rPr>
        <w:t xml:space="preserve"> 4.</w:t>
      </w:r>
      <w:r w:rsidRPr="00D95176">
        <w:rPr>
          <w:bCs/>
          <w:szCs w:val="28"/>
        </w:rPr>
        <w:t>4</w:t>
      </w:r>
      <w:r w:rsidRPr="00207AC2">
        <w:rPr>
          <w:bCs/>
          <w:szCs w:val="28"/>
        </w:rPr>
        <w:t xml:space="preserve"> –</w:t>
      </w:r>
      <w:r>
        <w:rPr>
          <w:bCs/>
          <w:szCs w:val="28"/>
        </w:rPr>
        <w:t xml:space="preserve"> Выравнивание блоков</w:t>
      </w:r>
      <w:r w:rsidR="000A6ABD">
        <w:rPr>
          <w:bCs/>
          <w:szCs w:val="28"/>
        </w:rPr>
        <w:t xml:space="preserve"> с </w:t>
      </w:r>
      <w:r>
        <w:rPr>
          <w:bCs/>
          <w:szCs w:val="28"/>
        </w:rPr>
        <w:t>помощью</w:t>
      </w:r>
      <w:r w:rsidRPr="00207AC2">
        <w:rPr>
          <w:bCs/>
          <w:szCs w:val="28"/>
        </w:rPr>
        <w:t xml:space="preserve"> </w:t>
      </w:r>
      <w:r>
        <w:rPr>
          <w:bCs/>
          <w:szCs w:val="28"/>
          <w:lang w:val="en-US"/>
        </w:rPr>
        <w:t>Bootstrap</w:t>
      </w:r>
    </w:p>
    <w:p w14:paraId="2EABC7FD" w14:textId="560A8B00" w:rsidR="00CF2E5E" w:rsidRDefault="00CF2E5E" w:rsidP="00CF2E5E">
      <w:r w:rsidRPr="005960AA">
        <w:t xml:space="preserve">В файле </w:t>
      </w:r>
      <w:r>
        <w:rPr>
          <w:lang w:val="en-US"/>
        </w:rPr>
        <w:t>style</w:t>
      </w:r>
      <w:r w:rsidRPr="005960AA">
        <w:t>.</w:t>
      </w:r>
      <w:proofErr w:type="spellStart"/>
      <w:r w:rsidRPr="005960AA">
        <w:t>css</w:t>
      </w:r>
      <w:proofErr w:type="spellEnd"/>
      <w:r w:rsidRPr="005960AA">
        <w:t xml:space="preserve"> указываются</w:t>
      </w:r>
      <w:r w:rsidR="00D5530F">
        <w:t xml:space="preserve"> общие</w:t>
      </w:r>
      <w:r w:rsidRPr="005960AA">
        <w:t xml:space="preserve"> </w:t>
      </w:r>
      <w:r>
        <w:t>стили</w:t>
      </w:r>
      <w:r w:rsidR="000A6ABD">
        <w:t xml:space="preserve"> для </w:t>
      </w:r>
      <w:r>
        <w:t>блоков</w:t>
      </w:r>
      <w:r w:rsidR="000A6ABD">
        <w:t xml:space="preserve"> и </w:t>
      </w:r>
      <w:r w:rsidR="00D5530F">
        <w:t>фрагментов</w:t>
      </w:r>
      <w:r>
        <w:t>, встречающихся</w:t>
      </w:r>
      <w:r w:rsidR="000A6ABD">
        <w:t xml:space="preserve"> на </w:t>
      </w:r>
      <w:r>
        <w:t>разных страницах сайта. В нём описан общие стили повторяющихся элементов: кнопок, заголовков, форм</w:t>
      </w:r>
      <w:r w:rsidR="000A6ABD">
        <w:t xml:space="preserve"> и </w:t>
      </w:r>
      <w:r>
        <w:t xml:space="preserve">другие. Данные </w:t>
      </w:r>
      <w:r w:rsidRPr="005960AA">
        <w:t>стили позволяют применить</w:t>
      </w:r>
      <w:r w:rsidR="000A6ABD">
        <w:t xml:space="preserve"> к </w:t>
      </w:r>
      <w:r w:rsidRPr="005960AA">
        <w:t>блокам нужные ш</w:t>
      </w:r>
      <w:r>
        <w:t xml:space="preserve">рифты, добавить отступы, </w:t>
      </w:r>
      <w:r w:rsidRPr="005960AA">
        <w:t>сделать анимации при наведении. Фрагмент кода</w:t>
      </w:r>
      <w:r>
        <w:t xml:space="preserve"> файла main.css, задающий стили</w:t>
      </w:r>
      <w:r w:rsidR="000A6ABD">
        <w:t xml:space="preserve"> для </w:t>
      </w:r>
      <w:r>
        <w:t>контейнера содержимого страницы</w:t>
      </w:r>
      <w:r w:rsidR="00EB78A0">
        <w:t xml:space="preserve">, </w:t>
      </w:r>
      <w:r w:rsidRPr="005960AA">
        <w:t>заголовков</w:t>
      </w:r>
      <w:r w:rsidR="000A6ABD">
        <w:t xml:space="preserve"> и </w:t>
      </w:r>
      <w:r w:rsidR="00EB78A0">
        <w:t>кнопок</w:t>
      </w:r>
      <w:r w:rsidRPr="005960AA">
        <w:t xml:space="preserve"> представлен</w:t>
      </w:r>
      <w:r w:rsidR="000A6ABD">
        <w:t xml:space="preserve"> в </w:t>
      </w:r>
      <w:r w:rsidRPr="005960AA">
        <w:t>листинге</w:t>
      </w:r>
      <w:r w:rsidR="00EB78A0">
        <w:t> </w:t>
      </w:r>
      <w:r w:rsidRPr="005960AA">
        <w:t>4.</w:t>
      </w:r>
      <w:r w:rsidR="001119F9">
        <w:t>5</w:t>
      </w:r>
      <w:r w:rsidRPr="005960AA">
        <w:t>.</w:t>
      </w:r>
    </w:p>
    <w:p w14:paraId="0F23F98A" w14:textId="77777777" w:rsidR="00CF2E5E" w:rsidRPr="00220815" w:rsidRDefault="00CF2E5E" w:rsidP="00CF2E5E">
      <w:pPr>
        <w:spacing w:before="280"/>
        <w:ind w:firstLine="0"/>
        <w:rPr>
          <w:rFonts w:ascii="Courier New" w:hAnsi="Courier New" w:cs="Courier New"/>
          <w:sz w:val="24"/>
          <w:szCs w:val="24"/>
          <w:lang w:val="en-US"/>
        </w:rPr>
      </w:pPr>
      <w:r w:rsidRPr="00220815">
        <w:rPr>
          <w:rFonts w:ascii="Courier New" w:hAnsi="Courier New" w:cs="Courier New"/>
          <w:sz w:val="24"/>
          <w:szCs w:val="24"/>
          <w:lang w:val="en-US"/>
        </w:rPr>
        <w:t>.container {</w:t>
      </w:r>
    </w:p>
    <w:p w14:paraId="7228D60B"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max-width: 1200px;</w:t>
      </w:r>
    </w:p>
    <w:p w14:paraId="23A86151"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box-sizing: content-box;</w:t>
      </w:r>
    </w:p>
    <w:p w14:paraId="0DAA1F4B"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 xml:space="preserve">margin: 0 auto; </w:t>
      </w:r>
    </w:p>
    <w:p w14:paraId="527F42EE"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lastRenderedPageBreak/>
        <w:tab/>
        <w:t>padding: 0px 50px;</w:t>
      </w:r>
    </w:p>
    <w:p w14:paraId="7737979F" w14:textId="77777777" w:rsidR="00CF2E5E" w:rsidRPr="00CF2E5E" w:rsidRDefault="00CF2E5E" w:rsidP="00CF2E5E">
      <w:pPr>
        <w:ind w:firstLine="0"/>
        <w:rPr>
          <w:rFonts w:ascii="Courier New" w:hAnsi="Courier New" w:cs="Courier New"/>
          <w:sz w:val="24"/>
          <w:szCs w:val="24"/>
          <w:lang w:val="en-US"/>
        </w:rPr>
      </w:pPr>
      <w:r w:rsidRPr="00CF2E5E">
        <w:rPr>
          <w:rFonts w:ascii="Courier New" w:hAnsi="Courier New" w:cs="Courier New"/>
          <w:sz w:val="24"/>
          <w:szCs w:val="24"/>
          <w:lang w:val="en-US"/>
        </w:rPr>
        <w:t>}</w:t>
      </w:r>
    </w:p>
    <w:p w14:paraId="2AC0B5EF" w14:textId="77777777" w:rsidR="00CF2E5E" w:rsidRPr="00220815" w:rsidRDefault="00CF2E5E" w:rsidP="00CF2E5E">
      <w:pPr>
        <w:ind w:firstLine="0"/>
        <w:rPr>
          <w:rFonts w:ascii="Courier New" w:hAnsi="Courier New" w:cs="Courier New"/>
          <w:sz w:val="24"/>
          <w:szCs w:val="24"/>
          <w:lang w:val="en-US"/>
        </w:rPr>
      </w:pPr>
      <w:proofErr w:type="gramStart"/>
      <w:r w:rsidRPr="00220815">
        <w:rPr>
          <w:rFonts w:ascii="Courier New" w:hAnsi="Courier New" w:cs="Courier New"/>
          <w:sz w:val="24"/>
          <w:szCs w:val="24"/>
          <w:lang w:val="en-US"/>
        </w:rPr>
        <w:t>.title</w:t>
      </w:r>
      <w:proofErr w:type="gramEnd"/>
      <w:r w:rsidRPr="00220815">
        <w:rPr>
          <w:rFonts w:ascii="Courier New" w:hAnsi="Courier New" w:cs="Courier New"/>
          <w:sz w:val="24"/>
          <w:szCs w:val="24"/>
          <w:lang w:val="en-US"/>
        </w:rPr>
        <w:t xml:space="preserve"> {</w:t>
      </w:r>
    </w:p>
    <w:p w14:paraId="3E105F60"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color: #C2B4B1;</w:t>
      </w:r>
    </w:p>
    <w:p w14:paraId="1527BFA4"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font-family: '</w:t>
      </w:r>
      <w:proofErr w:type="spellStart"/>
      <w:r w:rsidRPr="00220815">
        <w:rPr>
          <w:rFonts w:ascii="Courier New" w:hAnsi="Courier New" w:cs="Courier New"/>
          <w:sz w:val="24"/>
          <w:szCs w:val="24"/>
          <w:lang w:val="en-US"/>
        </w:rPr>
        <w:t>Lighthaus</w:t>
      </w:r>
      <w:proofErr w:type="spellEnd"/>
      <w:r w:rsidRPr="00220815">
        <w:rPr>
          <w:rFonts w:ascii="Courier New" w:hAnsi="Courier New" w:cs="Courier New"/>
          <w:sz w:val="24"/>
          <w:szCs w:val="24"/>
          <w:lang w:val="en-US"/>
        </w:rPr>
        <w:t>';</w:t>
      </w:r>
    </w:p>
    <w:p w14:paraId="30EFC148" w14:textId="77777777" w:rsidR="00CF2E5E" w:rsidRPr="00220815"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ab/>
        <w:t>font-size: 32px;</w:t>
      </w:r>
    </w:p>
    <w:p w14:paraId="20F17264" w14:textId="5CB59327" w:rsidR="00CF2E5E" w:rsidRDefault="00CF2E5E" w:rsidP="00CF2E5E">
      <w:pPr>
        <w:ind w:firstLine="0"/>
        <w:rPr>
          <w:rFonts w:ascii="Courier New" w:hAnsi="Courier New" w:cs="Courier New"/>
          <w:sz w:val="24"/>
          <w:szCs w:val="24"/>
          <w:lang w:val="en-US"/>
        </w:rPr>
      </w:pPr>
      <w:r w:rsidRPr="00220815">
        <w:rPr>
          <w:rFonts w:ascii="Courier New" w:hAnsi="Courier New" w:cs="Courier New"/>
          <w:sz w:val="24"/>
          <w:szCs w:val="24"/>
          <w:lang w:val="en-US"/>
        </w:rPr>
        <w:t>}</w:t>
      </w:r>
    </w:p>
    <w:p w14:paraId="62184EBF" w14:textId="77777777" w:rsidR="00EB78A0" w:rsidRPr="00EB78A0" w:rsidRDefault="00EB78A0" w:rsidP="00EB78A0">
      <w:pPr>
        <w:ind w:firstLine="0"/>
        <w:rPr>
          <w:rFonts w:ascii="Courier New" w:hAnsi="Courier New" w:cs="Courier New"/>
          <w:sz w:val="24"/>
          <w:szCs w:val="24"/>
          <w:lang w:val="en-US"/>
        </w:rPr>
      </w:pPr>
      <w:proofErr w:type="gramStart"/>
      <w:r w:rsidRPr="00EB78A0">
        <w:rPr>
          <w:rFonts w:ascii="Courier New" w:hAnsi="Courier New" w:cs="Courier New"/>
          <w:sz w:val="24"/>
          <w:szCs w:val="24"/>
          <w:lang w:val="en-US"/>
        </w:rPr>
        <w:t>.</w:t>
      </w:r>
      <w:proofErr w:type="spellStart"/>
      <w:r w:rsidRPr="00EB78A0">
        <w:rPr>
          <w:rFonts w:ascii="Courier New" w:hAnsi="Courier New" w:cs="Courier New"/>
          <w:sz w:val="24"/>
          <w:szCs w:val="24"/>
          <w:lang w:val="en-US"/>
        </w:rPr>
        <w:t>btn</w:t>
      </w:r>
      <w:proofErr w:type="spellEnd"/>
      <w:proofErr w:type="gramEnd"/>
      <w:r w:rsidRPr="00EB78A0">
        <w:rPr>
          <w:rFonts w:ascii="Courier New" w:hAnsi="Courier New" w:cs="Courier New"/>
          <w:sz w:val="24"/>
          <w:szCs w:val="24"/>
          <w:lang w:val="en-US"/>
        </w:rPr>
        <w:t xml:space="preserve"> {</w:t>
      </w:r>
    </w:p>
    <w:p w14:paraId="5991DCDD"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ab/>
        <w:t>display: flex;</w:t>
      </w:r>
    </w:p>
    <w:p w14:paraId="4BD2DE34"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align-items: center;</w:t>
      </w:r>
    </w:p>
    <w:p w14:paraId="73A35B83"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padding: 15px 40px;</w:t>
      </w:r>
    </w:p>
    <w:p w14:paraId="5CFA9CA3"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border-radius: 7px;</w:t>
      </w:r>
    </w:p>
    <w:p w14:paraId="1557F05C"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background-color: #E7DFDA;</w:t>
      </w:r>
    </w:p>
    <w:p w14:paraId="2552C575" w14:textId="77777777" w:rsidR="0014114A"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margin-top: 25px;</w:t>
      </w:r>
    </w:p>
    <w:p w14:paraId="69ACB669" w14:textId="0470FAE2" w:rsidR="00EB78A0" w:rsidRPr="00EB78A0" w:rsidRDefault="0014114A" w:rsidP="00EB78A0">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00EB78A0" w:rsidRPr="00EB78A0">
        <w:rPr>
          <w:rFonts w:ascii="Courier New" w:hAnsi="Courier New" w:cs="Courier New"/>
          <w:sz w:val="24"/>
          <w:szCs w:val="24"/>
          <w:lang w:val="en-US"/>
        </w:rPr>
        <w:t>padding: 15px 40px;</w:t>
      </w:r>
    </w:p>
    <w:p w14:paraId="21DED4CE"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border-radius: 7px;</w:t>
      </w:r>
    </w:p>
    <w:p w14:paraId="7C96A392" w14:textId="77777777" w:rsidR="00EB78A0" w:rsidRPr="00EB78A0"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 xml:space="preserve">    background-color: #E7DFDA;</w:t>
      </w:r>
    </w:p>
    <w:p w14:paraId="3CDB16AF" w14:textId="3A0E15D8" w:rsidR="00EB78A0" w:rsidRPr="00220815" w:rsidRDefault="00EB78A0" w:rsidP="00EB78A0">
      <w:pPr>
        <w:ind w:firstLine="0"/>
        <w:rPr>
          <w:rFonts w:ascii="Courier New" w:hAnsi="Courier New" w:cs="Courier New"/>
          <w:sz w:val="24"/>
          <w:szCs w:val="24"/>
          <w:lang w:val="en-US"/>
        </w:rPr>
      </w:pPr>
      <w:r w:rsidRPr="00EB78A0">
        <w:rPr>
          <w:rFonts w:ascii="Courier New" w:hAnsi="Courier New" w:cs="Courier New"/>
          <w:sz w:val="24"/>
          <w:szCs w:val="24"/>
          <w:lang w:val="en-US"/>
        </w:rPr>
        <w:t>}</w:t>
      </w:r>
    </w:p>
    <w:p w14:paraId="69BE1ADA" w14:textId="648EC1CF" w:rsidR="00CF2E5E" w:rsidRPr="004B6825" w:rsidRDefault="00CF2E5E" w:rsidP="00CF2E5E">
      <w:pPr>
        <w:spacing w:before="280" w:after="280"/>
        <w:jc w:val="center"/>
        <w:rPr>
          <w:bCs/>
          <w:szCs w:val="28"/>
          <w:lang w:val="en-US"/>
        </w:rPr>
      </w:pPr>
      <w:r>
        <w:rPr>
          <w:bCs/>
          <w:szCs w:val="28"/>
        </w:rPr>
        <w:t>Листинг</w:t>
      </w:r>
      <w:r w:rsidRPr="004B6825">
        <w:rPr>
          <w:bCs/>
          <w:szCs w:val="28"/>
          <w:lang w:val="en-US"/>
        </w:rPr>
        <w:t xml:space="preserve"> 4.</w:t>
      </w:r>
      <w:r w:rsidR="001119F9" w:rsidRPr="001119F9">
        <w:rPr>
          <w:bCs/>
          <w:szCs w:val="28"/>
          <w:lang w:val="en-US"/>
        </w:rPr>
        <w:t>5</w:t>
      </w:r>
      <w:r w:rsidRPr="004B6825">
        <w:rPr>
          <w:bCs/>
          <w:szCs w:val="28"/>
          <w:lang w:val="en-US"/>
        </w:rPr>
        <w:t xml:space="preserve"> – </w:t>
      </w:r>
      <w:r w:rsidRPr="005960AA">
        <w:rPr>
          <w:bCs/>
          <w:szCs w:val="28"/>
        </w:rPr>
        <w:t>Фрагмент</w:t>
      </w:r>
      <w:r w:rsidRPr="004B6825">
        <w:rPr>
          <w:bCs/>
          <w:szCs w:val="28"/>
          <w:lang w:val="en-US"/>
        </w:rPr>
        <w:t xml:space="preserve"> </w:t>
      </w:r>
      <w:r w:rsidRPr="005960AA">
        <w:rPr>
          <w:bCs/>
          <w:szCs w:val="28"/>
        </w:rPr>
        <w:t>кода</w:t>
      </w:r>
      <w:r w:rsidRPr="004B6825">
        <w:rPr>
          <w:bCs/>
          <w:szCs w:val="28"/>
          <w:lang w:val="en-US"/>
        </w:rPr>
        <w:t xml:space="preserve"> </w:t>
      </w:r>
      <w:r w:rsidRPr="005960AA">
        <w:rPr>
          <w:bCs/>
          <w:szCs w:val="28"/>
        </w:rPr>
        <w:t>файла</w:t>
      </w:r>
      <w:r w:rsidRPr="004B6825">
        <w:rPr>
          <w:bCs/>
          <w:szCs w:val="28"/>
          <w:lang w:val="en-US"/>
        </w:rPr>
        <w:t xml:space="preserve"> </w:t>
      </w:r>
      <w:r>
        <w:rPr>
          <w:bCs/>
          <w:szCs w:val="28"/>
          <w:lang w:val="en-US"/>
        </w:rPr>
        <w:t>style</w:t>
      </w:r>
      <w:r w:rsidRPr="004B6825">
        <w:rPr>
          <w:bCs/>
          <w:szCs w:val="28"/>
          <w:lang w:val="en-US"/>
        </w:rPr>
        <w:t>.</w:t>
      </w:r>
      <w:r w:rsidRPr="005960AA">
        <w:rPr>
          <w:bCs/>
          <w:szCs w:val="28"/>
          <w:lang w:val="en-US"/>
        </w:rPr>
        <w:t>css</w:t>
      </w:r>
    </w:p>
    <w:p w14:paraId="3D1903B3" w14:textId="66BC82A1" w:rsidR="00CF2E5E" w:rsidRDefault="00CF2E5E" w:rsidP="00CF2E5E">
      <w:r>
        <w:t xml:space="preserve">Помимо файла </w:t>
      </w:r>
      <w:r>
        <w:rPr>
          <w:lang w:val="en-US"/>
        </w:rPr>
        <w:t>style</w:t>
      </w:r>
      <w:r w:rsidRPr="00FD7F47">
        <w:t>.</w:t>
      </w:r>
      <w:proofErr w:type="spellStart"/>
      <w:r>
        <w:rPr>
          <w:lang w:val="en-US"/>
        </w:rPr>
        <w:t>css</w:t>
      </w:r>
      <w:proofErr w:type="spellEnd"/>
      <w:r w:rsidR="000A6ABD">
        <w:t xml:space="preserve"> в </w:t>
      </w:r>
      <w:r>
        <w:t>папке со стилями содержатся другие файлы, описывающие стили уникальных элементов страниц сайта. Названия файлов указывают,</w:t>
      </w:r>
      <w:r w:rsidR="000A6ABD">
        <w:t xml:space="preserve"> к </w:t>
      </w:r>
      <w:r>
        <w:t xml:space="preserve">какому фрагменту или странице относится файл. Все </w:t>
      </w:r>
      <w:r>
        <w:rPr>
          <w:lang w:val="en-US"/>
        </w:rPr>
        <w:t>CSS</w:t>
      </w:r>
      <w:r w:rsidRPr="000A6ABD">
        <w:t xml:space="preserve"> </w:t>
      </w:r>
      <w:r>
        <w:t>файлы проекта представлены</w:t>
      </w:r>
      <w:r w:rsidR="000A6ABD">
        <w:t xml:space="preserve"> на рисунке </w:t>
      </w:r>
      <w:r>
        <w:t>4.1.</w:t>
      </w:r>
    </w:p>
    <w:p w14:paraId="03AFB017" w14:textId="77777777" w:rsidR="00CF2E5E" w:rsidRDefault="00CF2E5E" w:rsidP="00CF2E5E">
      <w:pPr>
        <w:pStyle w:val="a7"/>
      </w:pPr>
      <w:r w:rsidRPr="00FD7F47">
        <w:rPr>
          <w:noProof/>
        </w:rPr>
        <w:drawing>
          <wp:inline distT="0" distB="0" distL="0" distR="0" wp14:anchorId="3E75090B" wp14:editId="4C459798">
            <wp:extent cx="2381582" cy="3086531"/>
            <wp:effectExtent l="0" t="0" r="635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1582" cy="3086531"/>
                    </a:xfrm>
                    <a:prstGeom prst="rect">
                      <a:avLst/>
                    </a:prstGeom>
                  </pic:spPr>
                </pic:pic>
              </a:graphicData>
            </a:graphic>
          </wp:inline>
        </w:drawing>
      </w:r>
    </w:p>
    <w:p w14:paraId="06030F77" w14:textId="33CCCC7A" w:rsidR="00CF2E5E" w:rsidRDefault="00CF2E5E" w:rsidP="00CF2E5E">
      <w:pPr>
        <w:pStyle w:val="aff9"/>
      </w:pPr>
      <w:r>
        <w:t>Рисунок 4</w:t>
      </w:r>
      <w:r w:rsidRPr="001977DE">
        <w:t>.</w:t>
      </w:r>
      <w:r>
        <w:t>1</w:t>
      </w:r>
      <w:r w:rsidRPr="001977DE">
        <w:t xml:space="preserve"> –</w:t>
      </w:r>
      <w:r w:rsidR="00493751">
        <w:t>Файлы стилей проекта</w:t>
      </w:r>
    </w:p>
    <w:p w14:paraId="32C1C9A8" w14:textId="6463F139" w:rsidR="003A640A" w:rsidRPr="0096139E" w:rsidRDefault="002B58BA" w:rsidP="0096139E">
      <w:r>
        <w:t>В разметке каждой страницы</w:t>
      </w:r>
      <w:r w:rsidR="000A6ABD">
        <w:t xml:space="preserve"> в </w:t>
      </w:r>
      <w:r>
        <w:t xml:space="preserve">теге </w:t>
      </w:r>
      <w:r w:rsidRPr="002B58BA">
        <w:t>&lt;</w:t>
      </w:r>
      <w:r>
        <w:rPr>
          <w:lang w:val="en-US"/>
        </w:rPr>
        <w:t>body</w:t>
      </w:r>
      <w:r w:rsidRPr="002B58BA">
        <w:t xml:space="preserve">&gt; </w:t>
      </w:r>
      <w:r>
        <w:t>после подключения меню</w:t>
      </w:r>
      <w:r w:rsidRPr="002B58BA">
        <w:t xml:space="preserve"> </w:t>
      </w:r>
      <w:r>
        <w:t>следует блок</w:t>
      </w:r>
      <w:r w:rsidR="000A6ABD">
        <w:t xml:space="preserve"> с </w:t>
      </w:r>
      <w:r>
        <w:t xml:space="preserve">классом </w:t>
      </w:r>
      <w:proofErr w:type="spellStart"/>
      <w:r w:rsidRPr="002B58BA">
        <w:t>page-content</w:t>
      </w:r>
      <w:proofErr w:type="spellEnd"/>
      <w:r w:rsidRPr="002B58BA">
        <w:t xml:space="preserve">. </w:t>
      </w:r>
      <w:r w:rsidR="003A640A">
        <w:t>Этот блок не выполняет никаких функций до тех пор, пока горизонтальное меню сайта не сворачивается</w:t>
      </w:r>
      <w:r w:rsidR="000A6ABD">
        <w:t xml:space="preserve"> в </w:t>
      </w:r>
      <w:r w:rsidR="003A640A">
        <w:t xml:space="preserve">меню-бургер. </w:t>
      </w:r>
      <w:r w:rsidR="0096139E">
        <w:t>Тогда при нажатии</w:t>
      </w:r>
      <w:r w:rsidR="000A6ABD">
        <w:t xml:space="preserve"> на </w:t>
      </w:r>
      <w:r w:rsidR="0096139E">
        <w:t xml:space="preserve">меню данному классу функцией </w:t>
      </w:r>
      <w:r w:rsidR="0096139E">
        <w:rPr>
          <w:lang w:val="en-US"/>
        </w:rPr>
        <w:t>jQuery</w:t>
      </w:r>
      <w:r w:rsidR="0096139E" w:rsidRPr="0096139E">
        <w:t xml:space="preserve"> </w:t>
      </w:r>
      <w:proofErr w:type="spellStart"/>
      <w:r w:rsidR="0096139E" w:rsidRPr="003A640A">
        <w:rPr>
          <w:rFonts w:ascii="Courier New" w:hAnsi="Courier New" w:cs="Courier New"/>
          <w:sz w:val="24"/>
          <w:szCs w:val="24"/>
          <w:lang w:val="en-US"/>
        </w:rPr>
        <w:t>toggleClass</w:t>
      </w:r>
      <w:proofErr w:type="spellEnd"/>
      <w:r w:rsidR="0096139E">
        <w:rPr>
          <w:rFonts w:ascii="Courier New" w:hAnsi="Courier New" w:cs="Courier New"/>
          <w:sz w:val="24"/>
          <w:szCs w:val="24"/>
        </w:rPr>
        <w:t xml:space="preserve"> </w:t>
      </w:r>
      <w:r w:rsidR="0096139E" w:rsidRPr="0096139E">
        <w:t>добавляется класс</w:t>
      </w:r>
      <w:r w:rsidR="0096139E">
        <w:rPr>
          <w:rFonts w:ascii="Courier New" w:hAnsi="Courier New" w:cs="Courier New"/>
          <w:sz w:val="24"/>
          <w:szCs w:val="24"/>
        </w:rPr>
        <w:t xml:space="preserve"> </w:t>
      </w:r>
      <w:r w:rsidR="0096139E">
        <w:rPr>
          <w:rFonts w:ascii="Courier New" w:hAnsi="Courier New" w:cs="Courier New"/>
          <w:sz w:val="24"/>
          <w:szCs w:val="24"/>
          <w:lang w:val="en-US"/>
        </w:rPr>
        <w:t>blur</w:t>
      </w:r>
      <w:r w:rsidR="0096139E" w:rsidRPr="0096139E">
        <w:t xml:space="preserve">, </w:t>
      </w:r>
      <w:r w:rsidR="0096139E">
        <w:t xml:space="preserve">который </w:t>
      </w:r>
      <w:r w:rsidR="00545F3D">
        <w:t>размывает содержимое всей страницы. Данная функция работает</w:t>
      </w:r>
      <w:r w:rsidR="000A6ABD">
        <w:t xml:space="preserve"> </w:t>
      </w:r>
      <w:r w:rsidR="000A6ABD">
        <w:lastRenderedPageBreak/>
        <w:t>и в </w:t>
      </w:r>
      <w:r w:rsidR="00545F3D">
        <w:t>другую сторону: при повторном нажатии</w:t>
      </w:r>
      <w:r w:rsidR="000A6ABD">
        <w:t xml:space="preserve"> на </w:t>
      </w:r>
      <w:r w:rsidR="00545F3D">
        <w:t xml:space="preserve">меню (его закрытии), класс удаляется, тем самым </w:t>
      </w:r>
      <w:r w:rsidR="00F9555C">
        <w:t>возвращая видимость контенту страницы.</w:t>
      </w:r>
      <w:r w:rsidR="001119F9">
        <w:t xml:space="preserve"> Код клика</w:t>
      </w:r>
      <w:r w:rsidR="000A6ABD">
        <w:t xml:space="preserve"> на </w:t>
      </w:r>
      <w:r w:rsidR="001119F9">
        <w:t>меню-бургер представлен</w:t>
      </w:r>
      <w:r w:rsidR="000A6ABD">
        <w:t xml:space="preserve"> в </w:t>
      </w:r>
      <w:r w:rsidR="001119F9">
        <w:t>листинге 4.6.</w:t>
      </w:r>
    </w:p>
    <w:p w14:paraId="55484679" w14:textId="77777777" w:rsidR="003A640A" w:rsidRPr="00C47D9F" w:rsidRDefault="003A640A" w:rsidP="0096139E">
      <w:pPr>
        <w:spacing w:before="280"/>
        <w:ind w:firstLine="0"/>
        <w:rPr>
          <w:rFonts w:ascii="Courier New" w:hAnsi="Courier New" w:cs="Courier New"/>
          <w:sz w:val="24"/>
          <w:szCs w:val="24"/>
        </w:rPr>
      </w:pPr>
      <w:r w:rsidRPr="00C47D9F">
        <w:rPr>
          <w:rFonts w:ascii="Courier New" w:hAnsi="Courier New" w:cs="Courier New"/>
          <w:sz w:val="24"/>
          <w:szCs w:val="24"/>
        </w:rPr>
        <w:t>$(</w:t>
      </w:r>
      <w:r w:rsidRPr="003A640A">
        <w:rPr>
          <w:rFonts w:ascii="Courier New" w:hAnsi="Courier New" w:cs="Courier New"/>
          <w:sz w:val="24"/>
          <w:szCs w:val="24"/>
          <w:lang w:val="en-US"/>
        </w:rPr>
        <w:t>document</w:t>
      </w:r>
      <w:proofErr w:type="gramStart"/>
      <w:r w:rsidRPr="00C47D9F">
        <w:rPr>
          <w:rFonts w:ascii="Courier New" w:hAnsi="Courier New" w:cs="Courier New"/>
          <w:sz w:val="24"/>
          <w:szCs w:val="24"/>
        </w:rPr>
        <w:t>).</w:t>
      </w:r>
      <w:r w:rsidRPr="003A640A">
        <w:rPr>
          <w:rFonts w:ascii="Courier New" w:hAnsi="Courier New" w:cs="Courier New"/>
          <w:sz w:val="24"/>
          <w:szCs w:val="24"/>
          <w:lang w:val="en-US"/>
        </w:rPr>
        <w:t>ready</w:t>
      </w:r>
      <w:proofErr w:type="gramEnd"/>
      <w:r w:rsidRPr="00C47D9F">
        <w:rPr>
          <w:rFonts w:ascii="Courier New" w:hAnsi="Courier New" w:cs="Courier New"/>
          <w:sz w:val="24"/>
          <w:szCs w:val="24"/>
        </w:rPr>
        <w:t>(</w:t>
      </w:r>
      <w:r w:rsidRPr="003A640A">
        <w:rPr>
          <w:rFonts w:ascii="Courier New" w:hAnsi="Courier New" w:cs="Courier New"/>
          <w:sz w:val="24"/>
          <w:szCs w:val="24"/>
          <w:lang w:val="en-US"/>
        </w:rPr>
        <w:t>function</w:t>
      </w:r>
      <w:r w:rsidRPr="00C47D9F">
        <w:rPr>
          <w:rFonts w:ascii="Courier New" w:hAnsi="Courier New" w:cs="Courier New"/>
          <w:sz w:val="24"/>
          <w:szCs w:val="24"/>
        </w:rPr>
        <w:t>() {</w:t>
      </w:r>
    </w:p>
    <w:p w14:paraId="50C485AB" w14:textId="77777777" w:rsidR="003A640A" w:rsidRPr="003A640A" w:rsidRDefault="003A640A" w:rsidP="003A640A">
      <w:pPr>
        <w:ind w:firstLine="0"/>
        <w:rPr>
          <w:rFonts w:ascii="Courier New" w:hAnsi="Courier New" w:cs="Courier New"/>
          <w:sz w:val="24"/>
          <w:szCs w:val="24"/>
          <w:lang w:val="en-US"/>
        </w:rPr>
      </w:pPr>
      <w:r w:rsidRPr="00C47D9F">
        <w:rPr>
          <w:rFonts w:ascii="Courier New" w:hAnsi="Courier New" w:cs="Courier New"/>
          <w:sz w:val="24"/>
          <w:szCs w:val="24"/>
        </w:rPr>
        <w:t xml:space="preserve">  </w:t>
      </w:r>
      <w:r w:rsidRPr="003A640A">
        <w:rPr>
          <w:rFonts w:ascii="Courier New" w:hAnsi="Courier New" w:cs="Courier New"/>
          <w:sz w:val="24"/>
          <w:szCs w:val="24"/>
          <w:lang w:val="en-US"/>
        </w:rPr>
        <w:t>$(</w:t>
      </w:r>
      <w:proofErr w:type="gramStart"/>
      <w:r w:rsidRPr="003A640A">
        <w:rPr>
          <w:rFonts w:ascii="Courier New" w:hAnsi="Courier New" w:cs="Courier New"/>
          <w:sz w:val="24"/>
          <w:szCs w:val="24"/>
          <w:lang w:val="en-US"/>
        </w:rPr>
        <w:t>'.header</w:t>
      </w:r>
      <w:proofErr w:type="gramEnd"/>
      <w:r w:rsidRPr="003A640A">
        <w:rPr>
          <w:rFonts w:ascii="Courier New" w:hAnsi="Courier New" w:cs="Courier New"/>
          <w:sz w:val="24"/>
          <w:szCs w:val="24"/>
          <w:lang w:val="en-US"/>
        </w:rPr>
        <w:t>-burger').click(function(event) {</w:t>
      </w:r>
    </w:p>
    <w:p w14:paraId="1E48D8AD" w14:textId="77777777" w:rsidR="003A640A" w:rsidRPr="003A640A" w:rsidRDefault="003A640A" w:rsidP="003A640A">
      <w:pPr>
        <w:ind w:firstLine="0"/>
        <w:rPr>
          <w:rFonts w:ascii="Courier New" w:hAnsi="Courier New" w:cs="Courier New"/>
          <w:sz w:val="24"/>
          <w:szCs w:val="24"/>
          <w:lang w:val="en-US"/>
        </w:rPr>
      </w:pPr>
      <w:r w:rsidRPr="003A640A">
        <w:rPr>
          <w:rFonts w:ascii="Courier New" w:hAnsi="Courier New" w:cs="Courier New"/>
          <w:sz w:val="24"/>
          <w:szCs w:val="24"/>
          <w:lang w:val="en-US"/>
        </w:rPr>
        <w:t xml:space="preserve">    $(</w:t>
      </w:r>
      <w:proofErr w:type="gramStart"/>
      <w:r w:rsidRPr="003A640A">
        <w:rPr>
          <w:rFonts w:ascii="Courier New" w:hAnsi="Courier New" w:cs="Courier New"/>
          <w:sz w:val="24"/>
          <w:szCs w:val="24"/>
          <w:lang w:val="en-US"/>
        </w:rPr>
        <w:t>'.header</w:t>
      </w:r>
      <w:proofErr w:type="gramEnd"/>
      <w:r w:rsidRPr="003A640A">
        <w:rPr>
          <w:rFonts w:ascii="Courier New" w:hAnsi="Courier New" w:cs="Courier New"/>
          <w:sz w:val="24"/>
          <w:szCs w:val="24"/>
          <w:lang w:val="en-US"/>
        </w:rPr>
        <w:t>-burger, .header-menu').</w:t>
      </w:r>
      <w:proofErr w:type="spellStart"/>
      <w:r w:rsidRPr="003A640A">
        <w:rPr>
          <w:rFonts w:ascii="Courier New" w:hAnsi="Courier New" w:cs="Courier New"/>
          <w:sz w:val="24"/>
          <w:szCs w:val="24"/>
          <w:lang w:val="en-US"/>
        </w:rPr>
        <w:t>toggleClass</w:t>
      </w:r>
      <w:proofErr w:type="spellEnd"/>
      <w:r w:rsidRPr="003A640A">
        <w:rPr>
          <w:rFonts w:ascii="Courier New" w:hAnsi="Courier New" w:cs="Courier New"/>
          <w:sz w:val="24"/>
          <w:szCs w:val="24"/>
          <w:lang w:val="en-US"/>
        </w:rPr>
        <w:t>('active');</w:t>
      </w:r>
    </w:p>
    <w:p w14:paraId="6BAD195F" w14:textId="77777777" w:rsidR="003A640A" w:rsidRPr="003A640A" w:rsidRDefault="003A640A" w:rsidP="003A640A">
      <w:pPr>
        <w:ind w:firstLine="0"/>
        <w:rPr>
          <w:rFonts w:ascii="Courier New" w:hAnsi="Courier New" w:cs="Courier New"/>
          <w:sz w:val="24"/>
          <w:szCs w:val="24"/>
          <w:lang w:val="en-US"/>
        </w:rPr>
      </w:pPr>
      <w:r w:rsidRPr="003A640A">
        <w:rPr>
          <w:rFonts w:ascii="Courier New" w:hAnsi="Courier New" w:cs="Courier New"/>
          <w:sz w:val="24"/>
          <w:szCs w:val="24"/>
          <w:lang w:val="en-US"/>
        </w:rPr>
        <w:t xml:space="preserve">    $('body'</w:t>
      </w:r>
      <w:proofErr w:type="gramStart"/>
      <w:r w:rsidRPr="003A640A">
        <w:rPr>
          <w:rFonts w:ascii="Courier New" w:hAnsi="Courier New" w:cs="Courier New"/>
          <w:sz w:val="24"/>
          <w:szCs w:val="24"/>
          <w:lang w:val="en-US"/>
        </w:rPr>
        <w:t>).</w:t>
      </w:r>
      <w:proofErr w:type="spellStart"/>
      <w:r w:rsidRPr="003A640A">
        <w:rPr>
          <w:rFonts w:ascii="Courier New" w:hAnsi="Courier New" w:cs="Courier New"/>
          <w:sz w:val="24"/>
          <w:szCs w:val="24"/>
          <w:lang w:val="en-US"/>
        </w:rPr>
        <w:t>toggleClass</w:t>
      </w:r>
      <w:proofErr w:type="spellEnd"/>
      <w:proofErr w:type="gramEnd"/>
      <w:r w:rsidRPr="003A640A">
        <w:rPr>
          <w:rFonts w:ascii="Courier New" w:hAnsi="Courier New" w:cs="Courier New"/>
          <w:sz w:val="24"/>
          <w:szCs w:val="24"/>
          <w:lang w:val="en-US"/>
        </w:rPr>
        <w:t>('lock');</w:t>
      </w:r>
    </w:p>
    <w:p w14:paraId="6AB33803" w14:textId="77777777" w:rsidR="003A640A" w:rsidRPr="003A640A" w:rsidRDefault="003A640A" w:rsidP="003A640A">
      <w:pPr>
        <w:ind w:firstLine="0"/>
        <w:rPr>
          <w:rFonts w:ascii="Courier New" w:hAnsi="Courier New" w:cs="Courier New"/>
          <w:sz w:val="24"/>
          <w:szCs w:val="24"/>
          <w:lang w:val="en-US"/>
        </w:rPr>
      </w:pPr>
      <w:r w:rsidRPr="003A640A">
        <w:rPr>
          <w:rFonts w:ascii="Courier New" w:hAnsi="Courier New" w:cs="Courier New"/>
          <w:sz w:val="24"/>
          <w:szCs w:val="24"/>
          <w:lang w:val="en-US"/>
        </w:rPr>
        <w:t xml:space="preserve">    $(</w:t>
      </w:r>
      <w:proofErr w:type="gramStart"/>
      <w:r w:rsidRPr="003A640A">
        <w:rPr>
          <w:rFonts w:ascii="Courier New" w:hAnsi="Courier New" w:cs="Courier New"/>
          <w:sz w:val="24"/>
          <w:szCs w:val="24"/>
          <w:lang w:val="en-US"/>
        </w:rPr>
        <w:t>'.page</w:t>
      </w:r>
      <w:proofErr w:type="gramEnd"/>
      <w:r w:rsidRPr="003A640A">
        <w:rPr>
          <w:rFonts w:ascii="Courier New" w:hAnsi="Courier New" w:cs="Courier New"/>
          <w:sz w:val="24"/>
          <w:szCs w:val="24"/>
          <w:lang w:val="en-US"/>
        </w:rPr>
        <w:t>-content').</w:t>
      </w:r>
      <w:proofErr w:type="spellStart"/>
      <w:r w:rsidRPr="003A640A">
        <w:rPr>
          <w:rFonts w:ascii="Courier New" w:hAnsi="Courier New" w:cs="Courier New"/>
          <w:sz w:val="24"/>
          <w:szCs w:val="24"/>
          <w:lang w:val="en-US"/>
        </w:rPr>
        <w:t>toggleClass</w:t>
      </w:r>
      <w:proofErr w:type="spellEnd"/>
      <w:r w:rsidRPr="003A640A">
        <w:rPr>
          <w:rFonts w:ascii="Courier New" w:hAnsi="Courier New" w:cs="Courier New"/>
          <w:sz w:val="24"/>
          <w:szCs w:val="24"/>
          <w:lang w:val="en-US"/>
        </w:rPr>
        <w:t>('blur');</w:t>
      </w:r>
    </w:p>
    <w:p w14:paraId="7878B782" w14:textId="77777777" w:rsidR="003A640A" w:rsidRPr="003A640A" w:rsidRDefault="003A640A" w:rsidP="003A640A">
      <w:pPr>
        <w:ind w:firstLine="0"/>
        <w:rPr>
          <w:rFonts w:ascii="Courier New" w:hAnsi="Courier New" w:cs="Courier New"/>
          <w:sz w:val="24"/>
          <w:szCs w:val="24"/>
          <w:lang w:val="en-US"/>
        </w:rPr>
      </w:pPr>
      <w:r w:rsidRPr="003A640A">
        <w:rPr>
          <w:rFonts w:ascii="Courier New" w:hAnsi="Courier New" w:cs="Courier New"/>
          <w:sz w:val="24"/>
          <w:szCs w:val="24"/>
          <w:lang w:val="en-US"/>
        </w:rPr>
        <w:t xml:space="preserve">  })</w:t>
      </w:r>
    </w:p>
    <w:p w14:paraId="75E853E5" w14:textId="509E62BA" w:rsidR="003A640A" w:rsidRDefault="003A640A" w:rsidP="003A640A">
      <w:pPr>
        <w:ind w:firstLine="0"/>
        <w:rPr>
          <w:rFonts w:ascii="Courier New" w:hAnsi="Courier New" w:cs="Courier New"/>
          <w:sz w:val="24"/>
          <w:szCs w:val="24"/>
          <w:lang w:val="en-US"/>
        </w:rPr>
      </w:pPr>
      <w:r w:rsidRPr="003A640A">
        <w:rPr>
          <w:rFonts w:ascii="Courier New" w:hAnsi="Courier New" w:cs="Courier New"/>
          <w:sz w:val="24"/>
          <w:szCs w:val="24"/>
          <w:lang w:val="en-US"/>
        </w:rPr>
        <w:t>});</w:t>
      </w:r>
    </w:p>
    <w:p w14:paraId="673E538F" w14:textId="58795176" w:rsidR="0096139E" w:rsidRDefault="0096139E" w:rsidP="00737A49">
      <w:pPr>
        <w:spacing w:before="280" w:after="280"/>
        <w:jc w:val="center"/>
        <w:rPr>
          <w:bCs/>
          <w:szCs w:val="28"/>
          <w:lang w:val="en-US"/>
        </w:rPr>
      </w:pPr>
      <w:r>
        <w:rPr>
          <w:bCs/>
          <w:szCs w:val="28"/>
        </w:rPr>
        <w:t>Листинг</w:t>
      </w:r>
      <w:r w:rsidRPr="004B6825">
        <w:rPr>
          <w:bCs/>
          <w:szCs w:val="28"/>
          <w:lang w:val="en-US"/>
        </w:rPr>
        <w:t xml:space="preserve"> 4.</w:t>
      </w:r>
      <w:r w:rsidR="001119F9" w:rsidRPr="001119F9">
        <w:rPr>
          <w:bCs/>
          <w:szCs w:val="28"/>
          <w:lang w:val="en-US"/>
        </w:rPr>
        <w:t>6</w:t>
      </w:r>
      <w:r w:rsidRPr="004B6825">
        <w:rPr>
          <w:bCs/>
          <w:szCs w:val="28"/>
          <w:lang w:val="en-US"/>
        </w:rPr>
        <w:t xml:space="preserve"> – </w:t>
      </w:r>
      <w:r w:rsidRPr="005960AA">
        <w:rPr>
          <w:bCs/>
          <w:szCs w:val="28"/>
        </w:rPr>
        <w:t>Фрагмент</w:t>
      </w:r>
      <w:r w:rsidRPr="004B6825">
        <w:rPr>
          <w:bCs/>
          <w:szCs w:val="28"/>
          <w:lang w:val="en-US"/>
        </w:rPr>
        <w:t xml:space="preserve"> </w:t>
      </w:r>
      <w:r w:rsidRPr="005960AA">
        <w:rPr>
          <w:bCs/>
          <w:szCs w:val="28"/>
        </w:rPr>
        <w:t>кода</w:t>
      </w:r>
      <w:r w:rsidRPr="004B6825">
        <w:rPr>
          <w:bCs/>
          <w:szCs w:val="28"/>
          <w:lang w:val="en-US"/>
        </w:rPr>
        <w:t xml:space="preserve"> </w:t>
      </w:r>
      <w:r w:rsidRPr="005960AA">
        <w:rPr>
          <w:bCs/>
          <w:szCs w:val="28"/>
        </w:rPr>
        <w:t>файла</w:t>
      </w:r>
      <w:r w:rsidRPr="004B6825">
        <w:rPr>
          <w:bCs/>
          <w:szCs w:val="28"/>
          <w:lang w:val="en-US"/>
        </w:rPr>
        <w:t xml:space="preserve"> </w:t>
      </w:r>
      <w:r>
        <w:rPr>
          <w:bCs/>
          <w:szCs w:val="28"/>
          <w:lang w:val="en-US"/>
        </w:rPr>
        <w:t>style</w:t>
      </w:r>
      <w:r w:rsidRPr="004B6825">
        <w:rPr>
          <w:bCs/>
          <w:szCs w:val="28"/>
          <w:lang w:val="en-US"/>
        </w:rPr>
        <w:t>.</w:t>
      </w:r>
      <w:r w:rsidRPr="005960AA">
        <w:rPr>
          <w:bCs/>
          <w:szCs w:val="28"/>
          <w:lang w:val="en-US"/>
        </w:rPr>
        <w:t>css</w:t>
      </w:r>
    </w:p>
    <w:p w14:paraId="65E5DC9E" w14:textId="0A88C980" w:rsidR="00493751" w:rsidRPr="00761027" w:rsidRDefault="00761027" w:rsidP="00761027">
      <w:r>
        <w:t>Таким образом, кроме файлов таблиц стилей, разметка страницы</w:t>
      </w:r>
      <w:r w:rsidR="000A6ABD">
        <w:t xml:space="preserve"> в </w:t>
      </w:r>
      <w:r>
        <w:t>блоках может меняться</w:t>
      </w:r>
      <w:r w:rsidR="000A6ABD">
        <w:t xml:space="preserve"> в </w:t>
      </w:r>
      <w:r>
        <w:t>коде. Это происходит после взаимодействия пользователя</w:t>
      </w:r>
      <w:r w:rsidR="000A6ABD">
        <w:t xml:space="preserve"> с </w:t>
      </w:r>
      <w:r>
        <w:t>сайтом: при клике</w:t>
      </w:r>
      <w:r w:rsidR="000A6ABD">
        <w:t xml:space="preserve"> на </w:t>
      </w:r>
      <w:r>
        <w:t>кнопку, заполнении формы, отправке информации</w:t>
      </w:r>
      <w:r w:rsidR="000A6ABD">
        <w:t xml:space="preserve"> и </w:t>
      </w:r>
      <w:r>
        <w:t>так далее.</w:t>
      </w:r>
    </w:p>
    <w:p w14:paraId="2A25C8E3" w14:textId="680F2C7A" w:rsidR="005222EA" w:rsidRDefault="005222EA" w:rsidP="005222EA">
      <w:pPr>
        <w:keepNext/>
        <w:keepLines/>
        <w:pBdr>
          <w:top w:val="nil"/>
          <w:left w:val="nil"/>
          <w:bottom w:val="nil"/>
          <w:right w:val="nil"/>
          <w:between w:val="nil"/>
        </w:pBdr>
        <w:spacing w:before="360" w:after="240"/>
        <w:jc w:val="left"/>
        <w:rPr>
          <w:b/>
          <w:color w:val="000000"/>
        </w:rPr>
      </w:pPr>
      <w:r>
        <w:rPr>
          <w:rFonts w:eastAsia="Times New Roman"/>
          <w:b/>
          <w:color w:val="000000"/>
          <w:szCs w:val="28"/>
        </w:rPr>
        <w:t>4.2 Программная реализация визуальных эффектов</w:t>
      </w:r>
      <w:r w:rsidR="000A6ABD">
        <w:rPr>
          <w:rFonts w:eastAsia="Times New Roman"/>
          <w:b/>
          <w:color w:val="000000"/>
          <w:szCs w:val="28"/>
        </w:rPr>
        <w:t xml:space="preserve"> и </w:t>
      </w:r>
      <w:r>
        <w:rPr>
          <w:rFonts w:eastAsia="Times New Roman"/>
          <w:b/>
          <w:color w:val="000000"/>
          <w:szCs w:val="28"/>
        </w:rPr>
        <w:t>элементов дизайна</w:t>
      </w:r>
    </w:p>
    <w:p w14:paraId="18E488AF" w14:textId="19611667" w:rsidR="00540217" w:rsidRDefault="00540217" w:rsidP="00540217">
      <w:r>
        <w:t>Как было сказано ранее, первое, что замечает пользователь, когда открывает сайт</w:t>
      </w:r>
      <w:r w:rsidRPr="000630A4">
        <w:t xml:space="preserve"> –</w:t>
      </w:r>
      <w:r>
        <w:t xml:space="preserve"> это главный экран. На главной странице сайта школы визажа</w:t>
      </w:r>
      <w:r w:rsidR="000A6ABD">
        <w:t xml:space="preserve"> на </w:t>
      </w:r>
      <w:r>
        <w:t>главном экране расположен статичный баннер, и</w:t>
      </w:r>
      <w:r w:rsidRPr="00CD2EEA">
        <w:t>зображени</w:t>
      </w:r>
      <w:r>
        <w:t>е</w:t>
      </w:r>
      <w:r w:rsidRPr="00CD2EEA">
        <w:t xml:space="preserve"> </w:t>
      </w:r>
      <w:r>
        <w:t>которого</w:t>
      </w:r>
      <w:r w:rsidRPr="00CD2EEA">
        <w:t xml:space="preserve"> был</w:t>
      </w:r>
      <w:r>
        <w:t>о</w:t>
      </w:r>
      <w:r w:rsidRPr="00CD2EEA">
        <w:t xml:space="preserve"> взят</w:t>
      </w:r>
      <w:r>
        <w:t>о</w:t>
      </w:r>
      <w:r w:rsidRPr="00CD2EEA">
        <w:t xml:space="preserve"> со стока </w:t>
      </w:r>
      <w:r w:rsidRPr="00CD2EEA">
        <w:rPr>
          <w:shd w:val="clear" w:color="auto" w:fill="FFFFFF"/>
        </w:rPr>
        <w:t>качественных векторных изображений, фотографий, иконок</w:t>
      </w:r>
      <w:r w:rsidR="000A6ABD">
        <w:rPr>
          <w:shd w:val="clear" w:color="auto" w:fill="FFFFFF"/>
        </w:rPr>
        <w:t xml:space="preserve"> для </w:t>
      </w:r>
      <w:r w:rsidRPr="00CD2EEA">
        <w:rPr>
          <w:shd w:val="clear" w:color="auto" w:fill="FFFFFF"/>
        </w:rPr>
        <w:t>сайта</w:t>
      </w:r>
      <w:r w:rsidRPr="000630A4">
        <w:t xml:space="preserve"> –</w:t>
      </w:r>
      <w:r>
        <w:t xml:space="preserve"> </w:t>
      </w:r>
      <w:proofErr w:type="spellStart"/>
      <w:r>
        <w:rPr>
          <w:lang w:val="en-US"/>
        </w:rPr>
        <w:t>Freepik</w:t>
      </w:r>
      <w:proofErr w:type="spellEnd"/>
      <w:r>
        <w:t> </w:t>
      </w:r>
      <w:r w:rsidRPr="00540217">
        <w:t xml:space="preserve">[18]. </w:t>
      </w:r>
      <w:r>
        <w:t>Баннер имеет абсолютное позиционирование, вследствие чего изображение</w:t>
      </w:r>
      <w:r w:rsidR="000A6ABD">
        <w:t xml:space="preserve"> на </w:t>
      </w:r>
      <w:r>
        <w:t>сайте остаётся неподвижным при скроллинге странице. Это позволяет дополнительно заинтересовать пользователя.</w:t>
      </w:r>
      <w:r w:rsidR="00E62239">
        <w:t xml:space="preserve"> </w:t>
      </w:r>
      <w:r w:rsidR="00F97C0D">
        <w:t>Разметка главного экрана приведена</w:t>
      </w:r>
      <w:r w:rsidR="000A6ABD">
        <w:t xml:space="preserve"> в </w:t>
      </w:r>
      <w:r w:rsidR="00F97C0D">
        <w:t>листинге 4.</w:t>
      </w:r>
      <w:r w:rsidR="001119F9">
        <w:t>7</w:t>
      </w:r>
      <w:r w:rsidR="00F97C0D">
        <w:t>.</w:t>
      </w:r>
    </w:p>
    <w:p w14:paraId="5121F1C5" w14:textId="778D4D10" w:rsidR="00E62239" w:rsidRPr="00EB7D27" w:rsidRDefault="00E62239" w:rsidP="00F97C0D">
      <w:pPr>
        <w:spacing w:before="280"/>
        <w:ind w:firstLine="0"/>
        <w:rPr>
          <w:rFonts w:ascii="Courier New" w:hAnsi="Courier New" w:cs="Courier New"/>
          <w:sz w:val="24"/>
          <w:szCs w:val="24"/>
          <w:lang w:val="en-US"/>
        </w:rPr>
      </w:pPr>
      <w:r w:rsidRPr="00EB7D27">
        <w:rPr>
          <w:rFonts w:ascii="Courier New" w:hAnsi="Courier New" w:cs="Courier New"/>
          <w:sz w:val="24"/>
          <w:szCs w:val="24"/>
          <w:lang w:val="en-US"/>
        </w:rPr>
        <w:t>&lt;</w:t>
      </w:r>
      <w:r w:rsidRPr="00E62239">
        <w:rPr>
          <w:rFonts w:ascii="Courier New" w:hAnsi="Courier New" w:cs="Courier New"/>
          <w:sz w:val="24"/>
          <w:szCs w:val="24"/>
          <w:lang w:val="en-US"/>
        </w:rPr>
        <w:t>div</w:t>
      </w:r>
      <w:r w:rsidRPr="00EB7D27">
        <w:rPr>
          <w:rFonts w:ascii="Courier New" w:hAnsi="Courier New" w:cs="Courier New"/>
          <w:sz w:val="24"/>
          <w:szCs w:val="24"/>
          <w:lang w:val="en-US"/>
        </w:rPr>
        <w:t xml:space="preserve"> </w:t>
      </w:r>
      <w:r w:rsidRPr="00E62239">
        <w:rPr>
          <w:rFonts w:ascii="Courier New" w:hAnsi="Courier New" w:cs="Courier New"/>
          <w:sz w:val="24"/>
          <w:szCs w:val="24"/>
          <w:lang w:val="en-US"/>
        </w:rPr>
        <w:t>class</w:t>
      </w:r>
      <w:r w:rsidRPr="00EB7D27">
        <w:rPr>
          <w:rFonts w:ascii="Courier New" w:hAnsi="Courier New" w:cs="Courier New"/>
          <w:sz w:val="24"/>
          <w:szCs w:val="24"/>
          <w:lang w:val="en-US"/>
        </w:rPr>
        <w:t>="</w:t>
      </w:r>
      <w:r w:rsidRPr="00E62239">
        <w:rPr>
          <w:rFonts w:ascii="Courier New" w:hAnsi="Courier New" w:cs="Courier New"/>
          <w:sz w:val="24"/>
          <w:szCs w:val="24"/>
          <w:lang w:val="en-US"/>
        </w:rPr>
        <w:t>home</w:t>
      </w:r>
      <w:r w:rsidRPr="00EB7D27">
        <w:rPr>
          <w:rFonts w:ascii="Courier New" w:hAnsi="Courier New" w:cs="Courier New"/>
          <w:sz w:val="24"/>
          <w:szCs w:val="24"/>
          <w:lang w:val="en-US"/>
        </w:rPr>
        <w:t>-</w:t>
      </w:r>
      <w:r w:rsidRPr="00E62239">
        <w:rPr>
          <w:rFonts w:ascii="Courier New" w:hAnsi="Courier New" w:cs="Courier New"/>
          <w:sz w:val="24"/>
          <w:szCs w:val="24"/>
          <w:lang w:val="en-US"/>
        </w:rPr>
        <w:t>screen</w:t>
      </w:r>
      <w:r w:rsidRPr="00EB7D27">
        <w:rPr>
          <w:rFonts w:ascii="Courier New" w:hAnsi="Courier New" w:cs="Courier New"/>
          <w:sz w:val="24"/>
          <w:szCs w:val="24"/>
          <w:lang w:val="en-US"/>
        </w:rPr>
        <w:t>"&gt;</w:t>
      </w:r>
    </w:p>
    <w:p w14:paraId="657760FE" w14:textId="2C10C81E" w:rsidR="00E62239" w:rsidRPr="00E62239" w:rsidRDefault="00E62239" w:rsidP="00E6223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62239">
        <w:rPr>
          <w:rFonts w:ascii="Courier New" w:hAnsi="Courier New" w:cs="Courier New"/>
          <w:sz w:val="24"/>
          <w:szCs w:val="24"/>
          <w:lang w:val="en-US"/>
        </w:rPr>
        <w:t>&lt;div class="</w:t>
      </w:r>
      <w:proofErr w:type="spellStart"/>
      <w:r w:rsidRPr="00E62239">
        <w:rPr>
          <w:rFonts w:ascii="Courier New" w:hAnsi="Courier New" w:cs="Courier New"/>
          <w:sz w:val="24"/>
          <w:szCs w:val="24"/>
          <w:lang w:val="en-US"/>
        </w:rPr>
        <w:t>bgr</w:t>
      </w:r>
      <w:proofErr w:type="spellEnd"/>
      <w:r w:rsidRPr="00E62239">
        <w:rPr>
          <w:rFonts w:ascii="Courier New" w:hAnsi="Courier New" w:cs="Courier New"/>
          <w:sz w:val="24"/>
          <w:szCs w:val="24"/>
          <w:lang w:val="en-US"/>
        </w:rPr>
        <w:t xml:space="preserve">-image </w:t>
      </w:r>
      <w:proofErr w:type="spellStart"/>
      <w:r w:rsidRPr="00E62239">
        <w:rPr>
          <w:rFonts w:ascii="Courier New" w:hAnsi="Courier New" w:cs="Courier New"/>
          <w:sz w:val="24"/>
          <w:szCs w:val="24"/>
          <w:lang w:val="en-US"/>
        </w:rPr>
        <w:t>bgr-paralax</w:t>
      </w:r>
      <w:proofErr w:type="spellEnd"/>
      <w:r w:rsidRPr="00E62239">
        <w:rPr>
          <w:rFonts w:ascii="Courier New" w:hAnsi="Courier New" w:cs="Courier New"/>
          <w:sz w:val="24"/>
          <w:szCs w:val="24"/>
          <w:lang w:val="en-US"/>
        </w:rPr>
        <w:t xml:space="preserve"> home-</w:t>
      </w:r>
      <w:proofErr w:type="spellStart"/>
      <w:r w:rsidRPr="00E62239">
        <w:rPr>
          <w:rFonts w:ascii="Courier New" w:hAnsi="Courier New" w:cs="Courier New"/>
          <w:sz w:val="24"/>
          <w:szCs w:val="24"/>
          <w:lang w:val="en-US"/>
        </w:rPr>
        <w:t>img</w:t>
      </w:r>
      <w:proofErr w:type="spellEnd"/>
      <w:r w:rsidRPr="00E62239">
        <w:rPr>
          <w:rFonts w:ascii="Courier New" w:hAnsi="Courier New" w:cs="Courier New"/>
          <w:sz w:val="24"/>
          <w:szCs w:val="24"/>
          <w:lang w:val="en-US"/>
        </w:rPr>
        <w:t>" &gt;&lt;/div&gt;</w:t>
      </w:r>
    </w:p>
    <w:p w14:paraId="2FD0EB88"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&lt;div class="home-block-wrapper"&gt;</w:t>
      </w:r>
    </w:p>
    <w:p w14:paraId="7CE89286"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t>&lt;div class="container"&gt;</w:t>
      </w:r>
    </w:p>
    <w:p w14:paraId="014A21E2"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&lt;div class="about-description"&gt;</w:t>
      </w:r>
    </w:p>
    <w:p w14:paraId="0BABA65C" w14:textId="0F4C909E" w:rsidR="00E62239" w:rsidRPr="00D64117"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D64117">
        <w:rPr>
          <w:rFonts w:ascii="Courier New" w:hAnsi="Courier New" w:cs="Courier New"/>
          <w:sz w:val="24"/>
          <w:szCs w:val="24"/>
          <w:lang w:val="en-US"/>
        </w:rPr>
        <w:t>&lt;</w:t>
      </w:r>
      <w:r w:rsidRPr="00E62239">
        <w:rPr>
          <w:rFonts w:ascii="Courier New" w:hAnsi="Courier New" w:cs="Courier New"/>
          <w:sz w:val="24"/>
          <w:szCs w:val="24"/>
          <w:lang w:val="en-US"/>
        </w:rPr>
        <w:t>p</w:t>
      </w:r>
      <w:r w:rsidRPr="00D64117">
        <w:rPr>
          <w:rFonts w:ascii="Courier New" w:hAnsi="Courier New" w:cs="Courier New"/>
          <w:sz w:val="24"/>
          <w:szCs w:val="24"/>
          <w:lang w:val="en-US"/>
        </w:rPr>
        <w:t xml:space="preserve"> </w:t>
      </w:r>
      <w:r w:rsidRPr="00E62239">
        <w:rPr>
          <w:rFonts w:ascii="Courier New" w:hAnsi="Courier New" w:cs="Courier New"/>
          <w:sz w:val="24"/>
          <w:szCs w:val="24"/>
          <w:lang w:val="en-US"/>
        </w:rPr>
        <w:t>class</w:t>
      </w:r>
      <w:r w:rsidRPr="00D64117">
        <w:rPr>
          <w:rFonts w:ascii="Courier New" w:hAnsi="Courier New" w:cs="Courier New"/>
          <w:sz w:val="24"/>
          <w:szCs w:val="24"/>
          <w:lang w:val="en-US"/>
        </w:rPr>
        <w:t>="</w:t>
      </w:r>
      <w:r w:rsidRPr="00E62239">
        <w:rPr>
          <w:rFonts w:ascii="Courier New" w:hAnsi="Courier New" w:cs="Courier New"/>
          <w:sz w:val="24"/>
          <w:szCs w:val="24"/>
          <w:lang w:val="en-US"/>
        </w:rPr>
        <w:t>about</w:t>
      </w:r>
      <w:r w:rsidRPr="00D64117">
        <w:rPr>
          <w:rFonts w:ascii="Courier New" w:hAnsi="Courier New" w:cs="Courier New"/>
          <w:sz w:val="24"/>
          <w:szCs w:val="24"/>
          <w:lang w:val="en-US"/>
        </w:rPr>
        <w:t>-</w:t>
      </w:r>
      <w:r w:rsidRPr="00E62239">
        <w:rPr>
          <w:rFonts w:ascii="Courier New" w:hAnsi="Courier New" w:cs="Courier New"/>
          <w:sz w:val="24"/>
          <w:szCs w:val="24"/>
          <w:lang w:val="en-US"/>
        </w:rPr>
        <w:t>description</w:t>
      </w:r>
      <w:r w:rsidRPr="00D64117">
        <w:rPr>
          <w:rFonts w:ascii="Courier New" w:hAnsi="Courier New" w:cs="Courier New"/>
          <w:sz w:val="24"/>
          <w:szCs w:val="24"/>
          <w:lang w:val="en-US"/>
        </w:rPr>
        <w:t>-1 "&gt;</w:t>
      </w:r>
      <w:r w:rsidRPr="00EB7D27">
        <w:rPr>
          <w:rFonts w:ascii="Courier New" w:hAnsi="Courier New" w:cs="Courier New"/>
          <w:sz w:val="24"/>
          <w:szCs w:val="24"/>
        </w:rPr>
        <w:t>Курсы</w:t>
      </w:r>
      <w:r w:rsidRPr="00D64117">
        <w:rPr>
          <w:rFonts w:ascii="Courier New" w:hAnsi="Courier New" w:cs="Courier New"/>
          <w:sz w:val="24"/>
          <w:szCs w:val="24"/>
          <w:lang w:val="en-US"/>
        </w:rPr>
        <w:t xml:space="preserve"> </w:t>
      </w:r>
      <w:r w:rsidRPr="00EB7D27">
        <w:rPr>
          <w:rFonts w:ascii="Courier New" w:hAnsi="Courier New" w:cs="Courier New"/>
          <w:sz w:val="24"/>
          <w:szCs w:val="24"/>
        </w:rPr>
        <w:t>визажа</w:t>
      </w:r>
      <w:r w:rsidR="000A6ABD" w:rsidRPr="00D64117">
        <w:rPr>
          <w:rFonts w:ascii="Courier New" w:hAnsi="Courier New" w:cs="Courier New"/>
          <w:sz w:val="24"/>
          <w:szCs w:val="24"/>
          <w:lang w:val="en-US"/>
        </w:rPr>
        <w:t xml:space="preserve"> </w:t>
      </w:r>
      <w:r w:rsidR="000A6ABD">
        <w:rPr>
          <w:rFonts w:ascii="Courier New" w:hAnsi="Courier New" w:cs="Courier New"/>
          <w:sz w:val="24"/>
          <w:szCs w:val="24"/>
        </w:rPr>
        <w:t>для</w:t>
      </w:r>
      <w:r w:rsidR="000A6ABD" w:rsidRPr="00D64117">
        <w:rPr>
          <w:rFonts w:ascii="Courier New" w:hAnsi="Courier New" w:cs="Courier New"/>
          <w:sz w:val="24"/>
          <w:szCs w:val="24"/>
          <w:lang w:val="en-US"/>
        </w:rPr>
        <w:t> </w:t>
      </w:r>
      <w:r w:rsidRPr="00EB7D27">
        <w:rPr>
          <w:rFonts w:ascii="Courier New" w:hAnsi="Courier New" w:cs="Courier New"/>
          <w:sz w:val="24"/>
          <w:szCs w:val="24"/>
        </w:rPr>
        <w:t>новичков</w:t>
      </w:r>
      <w:r w:rsidR="000A6ABD" w:rsidRPr="00D64117">
        <w:rPr>
          <w:rFonts w:ascii="Courier New" w:hAnsi="Courier New" w:cs="Courier New"/>
          <w:sz w:val="24"/>
          <w:szCs w:val="24"/>
          <w:lang w:val="en-US"/>
        </w:rPr>
        <w:t xml:space="preserve"> </w:t>
      </w:r>
      <w:r w:rsidR="000A6ABD">
        <w:rPr>
          <w:rFonts w:ascii="Courier New" w:hAnsi="Courier New" w:cs="Courier New"/>
          <w:sz w:val="24"/>
          <w:szCs w:val="24"/>
        </w:rPr>
        <w:t>и</w:t>
      </w:r>
      <w:r w:rsidR="000A6ABD" w:rsidRPr="00D64117">
        <w:rPr>
          <w:rFonts w:ascii="Courier New" w:hAnsi="Courier New" w:cs="Courier New"/>
          <w:sz w:val="24"/>
          <w:szCs w:val="24"/>
          <w:lang w:val="en-US"/>
        </w:rPr>
        <w:t> </w:t>
      </w:r>
      <w:r w:rsidRPr="00EB7D27">
        <w:rPr>
          <w:rFonts w:ascii="Courier New" w:hAnsi="Courier New" w:cs="Courier New"/>
          <w:sz w:val="24"/>
          <w:szCs w:val="24"/>
        </w:rPr>
        <w:t>продвинутых</w:t>
      </w:r>
      <w:r w:rsidRPr="00E62239">
        <w:rPr>
          <w:rFonts w:ascii="Courier New" w:hAnsi="Courier New" w:cs="Courier New"/>
          <w:sz w:val="24"/>
          <w:szCs w:val="24"/>
          <w:lang w:val="en-US"/>
        </w:rPr>
        <w:t>&lt;/p&gt;</w:t>
      </w:r>
    </w:p>
    <w:p w14:paraId="1D9B4179" w14:textId="713BD110"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w:t>
      </w:r>
      <w:proofErr w:type="spellStart"/>
      <w:r w:rsidRPr="00E62239">
        <w:rPr>
          <w:rFonts w:ascii="Courier New" w:hAnsi="Courier New" w:cs="Courier New"/>
          <w:sz w:val="24"/>
          <w:szCs w:val="24"/>
          <w:lang w:val="en-US"/>
        </w:rPr>
        <w:t>hr</w:t>
      </w:r>
      <w:proofErr w:type="spellEnd"/>
      <w:r w:rsidRPr="00E62239">
        <w:rPr>
          <w:rFonts w:ascii="Courier New" w:hAnsi="Courier New" w:cs="Courier New"/>
          <w:sz w:val="24"/>
          <w:szCs w:val="24"/>
          <w:lang w:val="en-US"/>
        </w:rPr>
        <w:t xml:space="preserve"> class="dividing-line"&gt;</w:t>
      </w:r>
    </w:p>
    <w:p w14:paraId="682B8443"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&lt;p class="about-description-2"&gt;</w:t>
      </w:r>
    </w:p>
    <w:p w14:paraId="44B4CB01" w14:textId="7835575F"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proofErr w:type="spellStart"/>
      <w:r w:rsidRPr="00E62239">
        <w:rPr>
          <w:rFonts w:ascii="Courier New" w:hAnsi="Courier New" w:cs="Courier New"/>
          <w:sz w:val="24"/>
          <w:szCs w:val="24"/>
          <w:lang w:val="en-US"/>
        </w:rPr>
        <w:t>школа</w:t>
      </w:r>
      <w:proofErr w:type="spellEnd"/>
      <w:r w:rsidRPr="00E62239">
        <w:rPr>
          <w:rFonts w:ascii="Courier New" w:hAnsi="Courier New" w:cs="Courier New"/>
          <w:sz w:val="24"/>
          <w:szCs w:val="24"/>
          <w:lang w:val="en-US"/>
        </w:rPr>
        <w:t xml:space="preserve"> </w:t>
      </w:r>
      <w:proofErr w:type="spellStart"/>
      <w:r w:rsidRPr="00E62239">
        <w:rPr>
          <w:rFonts w:ascii="Courier New" w:hAnsi="Courier New" w:cs="Courier New"/>
          <w:sz w:val="24"/>
          <w:szCs w:val="24"/>
          <w:lang w:val="en-US"/>
        </w:rPr>
        <w:t>визажа</w:t>
      </w:r>
      <w:proofErr w:type="spellEnd"/>
      <w:r w:rsidRPr="00E62239">
        <w:rPr>
          <w:rFonts w:ascii="Courier New" w:hAnsi="Courier New" w:cs="Courier New"/>
          <w:sz w:val="24"/>
          <w:szCs w:val="24"/>
          <w:lang w:val="en-US"/>
        </w:rPr>
        <w:t>&lt;/p&gt;</w:t>
      </w:r>
      <w:r w:rsidRPr="00E62239">
        <w:rPr>
          <w:rFonts w:ascii="Courier New" w:hAnsi="Courier New" w:cs="Courier New"/>
          <w:sz w:val="24"/>
          <w:szCs w:val="24"/>
          <w:lang w:val="en-US"/>
        </w:rPr>
        <w:tab/>
      </w:r>
    </w:p>
    <w:p w14:paraId="3DBF9E24" w14:textId="7730D629"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&lt;/div&gt;</w:t>
      </w:r>
    </w:p>
    <w:p w14:paraId="7B229D7F"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&lt;div class="home-</w:t>
      </w:r>
      <w:proofErr w:type="spellStart"/>
      <w:r w:rsidRPr="00E62239">
        <w:rPr>
          <w:rFonts w:ascii="Courier New" w:hAnsi="Courier New" w:cs="Courier New"/>
          <w:sz w:val="24"/>
          <w:szCs w:val="24"/>
          <w:lang w:val="en-US"/>
        </w:rPr>
        <w:t>btn</w:t>
      </w:r>
      <w:proofErr w:type="spellEnd"/>
      <w:r w:rsidRPr="00E62239">
        <w:rPr>
          <w:rFonts w:ascii="Courier New" w:hAnsi="Courier New" w:cs="Courier New"/>
          <w:sz w:val="24"/>
          <w:szCs w:val="24"/>
          <w:lang w:val="en-US"/>
        </w:rPr>
        <w:t>-wrapper"&gt;</w:t>
      </w:r>
    </w:p>
    <w:p w14:paraId="7A0109D8"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&lt;a class="</w:t>
      </w:r>
      <w:proofErr w:type="spellStart"/>
      <w:r w:rsidRPr="00E62239">
        <w:rPr>
          <w:rFonts w:ascii="Courier New" w:hAnsi="Courier New" w:cs="Courier New"/>
          <w:sz w:val="24"/>
          <w:szCs w:val="24"/>
          <w:lang w:val="en-US"/>
        </w:rPr>
        <w:t>btn</w:t>
      </w:r>
      <w:proofErr w:type="spellEnd"/>
      <w:r w:rsidRPr="00E62239">
        <w:rPr>
          <w:rFonts w:ascii="Courier New" w:hAnsi="Courier New" w:cs="Courier New"/>
          <w:sz w:val="24"/>
          <w:szCs w:val="24"/>
          <w:lang w:val="en-US"/>
        </w:rPr>
        <w:t xml:space="preserve">" </w:t>
      </w:r>
      <w:proofErr w:type="spellStart"/>
      <w:r w:rsidRPr="00E62239">
        <w:rPr>
          <w:rFonts w:ascii="Courier New" w:hAnsi="Courier New" w:cs="Courier New"/>
          <w:sz w:val="24"/>
          <w:szCs w:val="24"/>
          <w:lang w:val="en-US"/>
        </w:rPr>
        <w:t>href</w:t>
      </w:r>
      <w:proofErr w:type="spellEnd"/>
      <w:r w:rsidRPr="00E62239">
        <w:rPr>
          <w:rFonts w:ascii="Courier New" w:hAnsi="Courier New" w:cs="Courier New"/>
          <w:sz w:val="24"/>
          <w:szCs w:val="24"/>
          <w:lang w:val="en-US"/>
        </w:rPr>
        <w:t>="courses.html"&gt;</w:t>
      </w:r>
    </w:p>
    <w:p w14:paraId="14E3954A" w14:textId="2EC2CC66" w:rsidR="00E62239" w:rsidRPr="00EB7D27" w:rsidRDefault="00E62239" w:rsidP="00E62239">
      <w:pPr>
        <w:ind w:firstLine="0"/>
        <w:rPr>
          <w:rFonts w:ascii="Courier New" w:hAnsi="Courier New" w:cs="Courier New"/>
          <w:sz w:val="24"/>
          <w:szCs w:val="24"/>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B7D27">
        <w:rPr>
          <w:rFonts w:ascii="Courier New" w:hAnsi="Courier New" w:cs="Courier New"/>
          <w:sz w:val="24"/>
          <w:szCs w:val="24"/>
        </w:rPr>
        <w:t>&lt;</w:t>
      </w:r>
      <w:r w:rsidRPr="00E62239">
        <w:rPr>
          <w:rFonts w:ascii="Courier New" w:hAnsi="Courier New" w:cs="Courier New"/>
          <w:sz w:val="24"/>
          <w:szCs w:val="24"/>
          <w:lang w:val="en-US"/>
        </w:rPr>
        <w:t>p</w:t>
      </w:r>
      <w:r w:rsidRPr="00EB7D27">
        <w:rPr>
          <w:rFonts w:ascii="Courier New" w:hAnsi="Courier New" w:cs="Courier New"/>
          <w:sz w:val="24"/>
          <w:szCs w:val="24"/>
        </w:rPr>
        <w:t>&gt;Записаться</w:t>
      </w:r>
      <w:r w:rsidR="000A6ABD">
        <w:rPr>
          <w:rFonts w:ascii="Courier New" w:hAnsi="Courier New" w:cs="Courier New"/>
          <w:sz w:val="24"/>
          <w:szCs w:val="24"/>
        </w:rPr>
        <w:t xml:space="preserve"> на </w:t>
      </w:r>
      <w:r w:rsidRPr="00EB7D27">
        <w:rPr>
          <w:rFonts w:ascii="Courier New" w:hAnsi="Courier New" w:cs="Courier New"/>
          <w:sz w:val="24"/>
          <w:szCs w:val="24"/>
        </w:rPr>
        <w:t>курс&lt;/</w:t>
      </w:r>
      <w:r w:rsidRPr="00E62239">
        <w:rPr>
          <w:rFonts w:ascii="Courier New" w:hAnsi="Courier New" w:cs="Courier New"/>
          <w:sz w:val="24"/>
          <w:szCs w:val="24"/>
          <w:lang w:val="en-US"/>
        </w:rPr>
        <w:t>p</w:t>
      </w:r>
      <w:r w:rsidRPr="00EB7D27">
        <w:rPr>
          <w:rFonts w:ascii="Courier New" w:hAnsi="Courier New" w:cs="Courier New"/>
          <w:sz w:val="24"/>
          <w:szCs w:val="24"/>
        </w:rPr>
        <w:t>&gt;</w:t>
      </w:r>
    </w:p>
    <w:p w14:paraId="79E2E80F" w14:textId="77777777" w:rsidR="00E62239" w:rsidRPr="00E62239" w:rsidRDefault="00E62239" w:rsidP="00E62239">
      <w:pPr>
        <w:ind w:firstLine="0"/>
        <w:rPr>
          <w:rFonts w:ascii="Courier New" w:hAnsi="Courier New" w:cs="Courier New"/>
          <w:sz w:val="24"/>
          <w:szCs w:val="24"/>
          <w:lang w:val="en-US"/>
        </w:rPr>
      </w:pPr>
      <w:r w:rsidRPr="00EB7D27">
        <w:rPr>
          <w:rFonts w:ascii="Courier New" w:hAnsi="Courier New" w:cs="Courier New"/>
          <w:sz w:val="24"/>
          <w:szCs w:val="24"/>
        </w:rPr>
        <w:tab/>
      </w:r>
      <w:r w:rsidRPr="00EB7D27">
        <w:rPr>
          <w:rFonts w:ascii="Courier New" w:hAnsi="Courier New" w:cs="Courier New"/>
          <w:sz w:val="24"/>
          <w:szCs w:val="24"/>
        </w:rPr>
        <w:tab/>
      </w:r>
      <w:r w:rsidRPr="00EB7D27">
        <w:rPr>
          <w:rFonts w:ascii="Courier New" w:hAnsi="Courier New" w:cs="Courier New"/>
          <w:sz w:val="24"/>
          <w:szCs w:val="24"/>
        </w:rPr>
        <w:tab/>
      </w:r>
      <w:r w:rsidRPr="00EB7D27">
        <w:rPr>
          <w:rFonts w:ascii="Courier New" w:hAnsi="Courier New" w:cs="Courier New"/>
          <w:sz w:val="24"/>
          <w:szCs w:val="24"/>
        </w:rPr>
        <w:tab/>
      </w:r>
      <w:r w:rsidRPr="00EB7D27">
        <w:rPr>
          <w:rFonts w:ascii="Courier New" w:hAnsi="Courier New" w:cs="Courier New"/>
          <w:sz w:val="24"/>
          <w:szCs w:val="24"/>
        </w:rPr>
        <w:tab/>
      </w:r>
      <w:r w:rsidRPr="00E62239">
        <w:rPr>
          <w:rFonts w:ascii="Courier New" w:hAnsi="Courier New" w:cs="Courier New"/>
          <w:sz w:val="24"/>
          <w:szCs w:val="24"/>
          <w:lang w:val="en-US"/>
        </w:rPr>
        <w:t>&lt;</w:t>
      </w:r>
      <w:proofErr w:type="spellStart"/>
      <w:r w:rsidRPr="00E62239">
        <w:rPr>
          <w:rFonts w:ascii="Courier New" w:hAnsi="Courier New" w:cs="Courier New"/>
          <w:sz w:val="24"/>
          <w:szCs w:val="24"/>
          <w:lang w:val="en-US"/>
        </w:rPr>
        <w:t>img</w:t>
      </w:r>
      <w:proofErr w:type="spellEnd"/>
      <w:r w:rsidRPr="00E62239">
        <w:rPr>
          <w:rFonts w:ascii="Courier New" w:hAnsi="Courier New" w:cs="Courier New"/>
          <w:sz w:val="24"/>
          <w:szCs w:val="24"/>
          <w:lang w:val="en-US"/>
        </w:rPr>
        <w:t xml:space="preserve"> </w:t>
      </w:r>
      <w:proofErr w:type="spellStart"/>
      <w:r w:rsidRPr="00E62239">
        <w:rPr>
          <w:rFonts w:ascii="Courier New" w:hAnsi="Courier New" w:cs="Courier New"/>
          <w:sz w:val="24"/>
          <w:szCs w:val="24"/>
          <w:lang w:val="en-US"/>
        </w:rPr>
        <w:t>src</w:t>
      </w:r>
      <w:proofErr w:type="spellEnd"/>
      <w:r w:rsidRPr="00E62239">
        <w:rPr>
          <w:rFonts w:ascii="Courier New" w:hAnsi="Courier New" w:cs="Courier New"/>
          <w:sz w:val="24"/>
          <w:szCs w:val="24"/>
          <w:lang w:val="en-US"/>
        </w:rPr>
        <w:t>="images/arrow.png" class="arrow"&gt;</w:t>
      </w:r>
    </w:p>
    <w:p w14:paraId="10ED7FCA"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&lt;/a&gt;</w:t>
      </w:r>
      <w:r w:rsidRPr="00E62239">
        <w:rPr>
          <w:rFonts w:ascii="Courier New" w:hAnsi="Courier New" w:cs="Courier New"/>
          <w:sz w:val="24"/>
          <w:szCs w:val="24"/>
          <w:lang w:val="en-US"/>
        </w:rPr>
        <w:tab/>
      </w:r>
    </w:p>
    <w:p w14:paraId="024C1113"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r>
      <w:r w:rsidRPr="00E62239">
        <w:rPr>
          <w:rFonts w:ascii="Courier New" w:hAnsi="Courier New" w:cs="Courier New"/>
          <w:sz w:val="24"/>
          <w:szCs w:val="24"/>
          <w:lang w:val="en-US"/>
        </w:rPr>
        <w:tab/>
        <w:t>&lt;/div&gt;</w:t>
      </w:r>
      <w:r w:rsidRPr="00E62239">
        <w:rPr>
          <w:rFonts w:ascii="Courier New" w:hAnsi="Courier New" w:cs="Courier New"/>
          <w:sz w:val="24"/>
          <w:szCs w:val="24"/>
          <w:lang w:val="en-US"/>
        </w:rPr>
        <w:tab/>
      </w:r>
    </w:p>
    <w:p w14:paraId="61B0485A" w14:textId="2794CC65"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r>
      <w:r w:rsidRPr="00E62239">
        <w:rPr>
          <w:rFonts w:ascii="Courier New" w:hAnsi="Courier New" w:cs="Courier New"/>
          <w:sz w:val="24"/>
          <w:szCs w:val="24"/>
          <w:lang w:val="en-US"/>
        </w:rPr>
        <w:tab/>
        <w:t>&lt;/div&gt;</w:t>
      </w:r>
    </w:p>
    <w:p w14:paraId="7225E477" w14:textId="12720EF1"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&lt;/div&gt;</w:t>
      </w:r>
    </w:p>
    <w:p w14:paraId="036DB17A" w14:textId="32BAA995"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&lt;/div&gt;</w:t>
      </w:r>
    </w:p>
    <w:p w14:paraId="55F67F91" w14:textId="52C2194F" w:rsidR="00F97C0D" w:rsidRPr="00F97C0D" w:rsidRDefault="00F97C0D" w:rsidP="00F97C0D">
      <w:pPr>
        <w:spacing w:before="280" w:after="280"/>
        <w:jc w:val="center"/>
        <w:rPr>
          <w:bCs/>
          <w:szCs w:val="28"/>
        </w:rPr>
      </w:pPr>
      <w:r>
        <w:rPr>
          <w:bCs/>
          <w:szCs w:val="28"/>
        </w:rPr>
        <w:t>Листинг</w:t>
      </w:r>
      <w:r w:rsidRPr="00F97C0D">
        <w:rPr>
          <w:bCs/>
          <w:szCs w:val="28"/>
        </w:rPr>
        <w:t xml:space="preserve"> 4.</w:t>
      </w:r>
      <w:r w:rsidR="001119F9">
        <w:rPr>
          <w:bCs/>
          <w:szCs w:val="28"/>
        </w:rPr>
        <w:t>7</w:t>
      </w:r>
      <w:r w:rsidRPr="00F97C0D">
        <w:rPr>
          <w:bCs/>
          <w:szCs w:val="28"/>
        </w:rPr>
        <w:t xml:space="preserve"> – </w:t>
      </w:r>
      <w:r>
        <w:rPr>
          <w:bCs/>
          <w:szCs w:val="28"/>
        </w:rPr>
        <w:t>Разметка главного экрана</w:t>
      </w:r>
    </w:p>
    <w:p w14:paraId="6A86C95F" w14:textId="7982F45A" w:rsidR="00F97C0D" w:rsidRPr="00F97C0D" w:rsidRDefault="00F97C0D" w:rsidP="00844DB3">
      <w:r>
        <w:lastRenderedPageBreak/>
        <w:t>Для реализации параллакс-эффекта</w:t>
      </w:r>
      <w:r w:rsidR="000A6ABD">
        <w:t xml:space="preserve"> для </w:t>
      </w:r>
      <w:r w:rsidR="00844DB3">
        <w:t xml:space="preserve">классов </w:t>
      </w:r>
      <w:r>
        <w:t xml:space="preserve">блока </w:t>
      </w:r>
      <w:r w:rsidR="00844DB3">
        <w:t>главного экрана</w:t>
      </w:r>
      <w:r w:rsidR="000A6ABD">
        <w:t xml:space="preserve"> и </w:t>
      </w:r>
      <w:r w:rsidR="00844DB3">
        <w:t xml:space="preserve">изображения </w:t>
      </w:r>
      <w:r>
        <w:t xml:space="preserve">были </w:t>
      </w:r>
      <w:r w:rsidR="00844DB3">
        <w:t>добавлены свойства, представленные</w:t>
      </w:r>
      <w:r w:rsidR="000A6ABD">
        <w:t xml:space="preserve"> в </w:t>
      </w:r>
      <w:r w:rsidR="00844DB3">
        <w:t>листинге 4.</w:t>
      </w:r>
      <w:r w:rsidR="001119F9">
        <w:t>8</w:t>
      </w:r>
      <w:r w:rsidR="00844DB3">
        <w:t>.</w:t>
      </w:r>
    </w:p>
    <w:p w14:paraId="7DE27C30" w14:textId="77777777" w:rsidR="00E62239" w:rsidRPr="00844DB3" w:rsidRDefault="00E62239" w:rsidP="00844DB3">
      <w:pPr>
        <w:spacing w:before="300"/>
        <w:ind w:firstLine="0"/>
        <w:rPr>
          <w:rFonts w:ascii="Courier New" w:hAnsi="Courier New" w:cs="Courier New"/>
          <w:sz w:val="24"/>
          <w:szCs w:val="24"/>
          <w:lang w:val="en-US"/>
        </w:rPr>
      </w:pPr>
      <w:proofErr w:type="gramStart"/>
      <w:r w:rsidRPr="00844DB3">
        <w:rPr>
          <w:rFonts w:ascii="Courier New" w:hAnsi="Courier New" w:cs="Courier New"/>
          <w:sz w:val="24"/>
          <w:szCs w:val="24"/>
          <w:lang w:val="en-US"/>
        </w:rPr>
        <w:t>.</w:t>
      </w:r>
      <w:r w:rsidRPr="00E62239">
        <w:rPr>
          <w:rFonts w:ascii="Courier New" w:hAnsi="Courier New" w:cs="Courier New"/>
          <w:sz w:val="24"/>
          <w:szCs w:val="24"/>
          <w:lang w:val="en-US"/>
        </w:rPr>
        <w:t>home</w:t>
      </w:r>
      <w:proofErr w:type="gramEnd"/>
      <w:r w:rsidRPr="00844DB3">
        <w:rPr>
          <w:rFonts w:ascii="Courier New" w:hAnsi="Courier New" w:cs="Courier New"/>
          <w:sz w:val="24"/>
          <w:szCs w:val="24"/>
          <w:lang w:val="en-US"/>
        </w:rPr>
        <w:t>-</w:t>
      </w:r>
      <w:r w:rsidRPr="00E62239">
        <w:rPr>
          <w:rFonts w:ascii="Courier New" w:hAnsi="Courier New" w:cs="Courier New"/>
          <w:sz w:val="24"/>
          <w:szCs w:val="24"/>
          <w:lang w:val="en-US"/>
        </w:rPr>
        <w:t>screen</w:t>
      </w:r>
      <w:r w:rsidRPr="00844DB3">
        <w:rPr>
          <w:rFonts w:ascii="Courier New" w:hAnsi="Courier New" w:cs="Courier New"/>
          <w:sz w:val="24"/>
          <w:szCs w:val="24"/>
          <w:lang w:val="en-US"/>
        </w:rPr>
        <w:t xml:space="preserve"> {</w:t>
      </w:r>
    </w:p>
    <w:p w14:paraId="74C33ED6" w14:textId="67F654FF" w:rsidR="00E62239" w:rsidRPr="00E62239" w:rsidRDefault="00F97C0D" w:rsidP="00E62239">
      <w:pPr>
        <w:ind w:firstLine="0"/>
        <w:rPr>
          <w:rFonts w:ascii="Courier New" w:hAnsi="Courier New" w:cs="Courier New"/>
          <w:sz w:val="24"/>
          <w:szCs w:val="24"/>
          <w:lang w:val="en-US"/>
        </w:rPr>
      </w:pPr>
      <w:r w:rsidRPr="00844DB3">
        <w:rPr>
          <w:rFonts w:ascii="Courier New" w:hAnsi="Courier New" w:cs="Courier New"/>
          <w:sz w:val="24"/>
          <w:szCs w:val="24"/>
          <w:lang w:val="en-US"/>
        </w:rPr>
        <w:t xml:space="preserve">    </w:t>
      </w:r>
      <w:r w:rsidR="00E62239" w:rsidRPr="00E62239">
        <w:rPr>
          <w:rFonts w:ascii="Courier New" w:hAnsi="Courier New" w:cs="Courier New"/>
          <w:sz w:val="24"/>
          <w:szCs w:val="24"/>
          <w:lang w:val="en-US"/>
        </w:rPr>
        <w:t>position: relative;</w:t>
      </w:r>
    </w:p>
    <w:p w14:paraId="3D6784D6" w14:textId="06D49A22" w:rsid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height: 90vh;</w:t>
      </w:r>
    </w:p>
    <w:p w14:paraId="2DAA822E" w14:textId="61187583" w:rsidR="00E744B0" w:rsidRPr="00E744B0" w:rsidRDefault="00E744B0" w:rsidP="00E744B0">
      <w:pPr>
        <w:ind w:firstLine="0"/>
        <w:rPr>
          <w:rFonts w:ascii="Courier New" w:hAnsi="Courier New" w:cs="Courier New"/>
          <w:sz w:val="24"/>
          <w:szCs w:val="24"/>
          <w:lang w:val="en-US"/>
        </w:rPr>
      </w:pPr>
      <w:r>
        <w:rPr>
          <w:rFonts w:ascii="Courier New" w:hAnsi="Courier New" w:cs="Courier New"/>
          <w:sz w:val="24"/>
          <w:szCs w:val="24"/>
        </w:rPr>
        <w:t xml:space="preserve">    </w:t>
      </w:r>
      <w:r w:rsidRPr="00E744B0">
        <w:rPr>
          <w:rFonts w:ascii="Courier New" w:hAnsi="Courier New" w:cs="Courier New"/>
          <w:sz w:val="24"/>
          <w:szCs w:val="24"/>
          <w:lang w:val="en-US"/>
        </w:rPr>
        <w:t>padding-top: 0px;</w:t>
      </w:r>
    </w:p>
    <w:p w14:paraId="2529C446" w14:textId="0150EE84" w:rsidR="00E744B0" w:rsidRPr="00E62239" w:rsidRDefault="00E744B0" w:rsidP="00E744B0">
      <w:pPr>
        <w:ind w:firstLine="0"/>
        <w:rPr>
          <w:rFonts w:ascii="Courier New" w:hAnsi="Courier New" w:cs="Courier New"/>
          <w:sz w:val="24"/>
          <w:szCs w:val="24"/>
          <w:lang w:val="en-US"/>
        </w:rPr>
      </w:pPr>
      <w:r w:rsidRPr="00E744B0">
        <w:rPr>
          <w:rFonts w:ascii="Courier New" w:hAnsi="Courier New" w:cs="Courier New"/>
          <w:sz w:val="24"/>
          <w:szCs w:val="24"/>
          <w:lang w:val="en-US"/>
        </w:rPr>
        <w:t xml:space="preserve">    padding-bottom: 0px;</w:t>
      </w:r>
    </w:p>
    <w:p w14:paraId="5395B347" w14:textId="51723D6A"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w:t>
      </w:r>
    </w:p>
    <w:p w14:paraId="310B98B7" w14:textId="77777777" w:rsidR="00E62239" w:rsidRPr="00E62239" w:rsidRDefault="00E62239" w:rsidP="00E62239">
      <w:pPr>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w:t>
      </w:r>
      <w:proofErr w:type="spellStart"/>
      <w:r w:rsidRPr="00E62239">
        <w:rPr>
          <w:rFonts w:ascii="Courier New" w:hAnsi="Courier New" w:cs="Courier New"/>
          <w:sz w:val="24"/>
          <w:szCs w:val="24"/>
          <w:lang w:val="en-US"/>
        </w:rPr>
        <w:t>bgr</w:t>
      </w:r>
      <w:proofErr w:type="spellEnd"/>
      <w:proofErr w:type="gramEnd"/>
      <w:r w:rsidRPr="00E62239">
        <w:rPr>
          <w:rFonts w:ascii="Courier New" w:hAnsi="Courier New" w:cs="Courier New"/>
          <w:sz w:val="24"/>
          <w:szCs w:val="24"/>
          <w:lang w:val="en-US"/>
        </w:rPr>
        <w:t>-image {</w:t>
      </w:r>
    </w:p>
    <w:p w14:paraId="24EE69DE"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position: absolute;</w:t>
      </w:r>
    </w:p>
    <w:p w14:paraId="15ECEEBE" w14:textId="77777777" w:rsidR="00EB7D27"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left: 0;</w:t>
      </w:r>
    </w:p>
    <w:p w14:paraId="286F591B" w14:textId="21DF7DE1"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right: 0;</w:t>
      </w:r>
    </w:p>
    <w:p w14:paraId="52BA3BD8"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top: 0;</w:t>
      </w:r>
    </w:p>
    <w:p w14:paraId="4D96C1E8"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bottom: 0;</w:t>
      </w:r>
    </w:p>
    <w:p w14:paraId="2B99C576"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background-position: center;</w:t>
      </w:r>
    </w:p>
    <w:p w14:paraId="45391416"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background-size: cover;</w:t>
      </w:r>
    </w:p>
    <w:p w14:paraId="39C47020"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border-top: 1px solid #E7DFDA;</w:t>
      </w:r>
    </w:p>
    <w:p w14:paraId="400E5730"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 xml:space="preserve">    padding-top:  10px;</w:t>
      </w:r>
    </w:p>
    <w:p w14:paraId="354B05CB" w14:textId="3A43FAB6"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w:t>
      </w:r>
    </w:p>
    <w:p w14:paraId="1A2A1397" w14:textId="77777777" w:rsidR="00E62239" w:rsidRPr="00E62239" w:rsidRDefault="00E62239" w:rsidP="00E62239">
      <w:pPr>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.home</w:t>
      </w:r>
      <w:proofErr w:type="gramEnd"/>
      <w:r w:rsidRPr="00E62239">
        <w:rPr>
          <w:rFonts w:ascii="Courier New" w:hAnsi="Courier New" w:cs="Courier New"/>
          <w:sz w:val="24"/>
          <w:szCs w:val="24"/>
          <w:lang w:val="en-US"/>
        </w:rPr>
        <w:t>-</w:t>
      </w:r>
      <w:proofErr w:type="spellStart"/>
      <w:r w:rsidRPr="00E62239">
        <w:rPr>
          <w:rFonts w:ascii="Courier New" w:hAnsi="Courier New" w:cs="Courier New"/>
          <w:sz w:val="24"/>
          <w:szCs w:val="24"/>
          <w:lang w:val="en-US"/>
        </w:rPr>
        <w:t>img</w:t>
      </w:r>
      <w:proofErr w:type="spellEnd"/>
      <w:r w:rsidRPr="00E62239">
        <w:rPr>
          <w:rFonts w:ascii="Courier New" w:hAnsi="Courier New" w:cs="Courier New"/>
          <w:sz w:val="24"/>
          <w:szCs w:val="24"/>
          <w:lang w:val="en-US"/>
        </w:rPr>
        <w:t xml:space="preserve"> {</w:t>
      </w:r>
    </w:p>
    <w:p w14:paraId="5B3E5AD6"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 xml:space="preserve">background-image: </w:t>
      </w:r>
      <w:proofErr w:type="spellStart"/>
      <w:r w:rsidRPr="00E62239">
        <w:rPr>
          <w:rFonts w:ascii="Courier New" w:hAnsi="Courier New" w:cs="Courier New"/>
          <w:sz w:val="24"/>
          <w:szCs w:val="24"/>
          <w:lang w:val="en-US"/>
        </w:rPr>
        <w:t>url</w:t>
      </w:r>
      <w:proofErr w:type="spellEnd"/>
      <w:r w:rsidRPr="00E62239">
        <w:rPr>
          <w:rFonts w:ascii="Courier New" w:hAnsi="Courier New" w:cs="Courier New"/>
          <w:sz w:val="24"/>
          <w:szCs w:val="24"/>
          <w:lang w:val="en-US"/>
        </w:rPr>
        <w:t>(../images/header_bgr.jpg);</w:t>
      </w:r>
    </w:p>
    <w:p w14:paraId="7B92D2AC" w14:textId="5CF5DD46"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w:t>
      </w:r>
    </w:p>
    <w:p w14:paraId="4AA8F976" w14:textId="77777777" w:rsidR="00E62239" w:rsidRPr="00E62239" w:rsidRDefault="00E62239" w:rsidP="00E62239">
      <w:pPr>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w:t>
      </w:r>
      <w:proofErr w:type="spellStart"/>
      <w:r w:rsidRPr="00E62239">
        <w:rPr>
          <w:rFonts w:ascii="Courier New" w:hAnsi="Courier New" w:cs="Courier New"/>
          <w:sz w:val="24"/>
          <w:szCs w:val="24"/>
          <w:lang w:val="en-US"/>
        </w:rPr>
        <w:t>bgr</w:t>
      </w:r>
      <w:proofErr w:type="gramEnd"/>
      <w:r w:rsidRPr="00E62239">
        <w:rPr>
          <w:rFonts w:ascii="Courier New" w:hAnsi="Courier New" w:cs="Courier New"/>
          <w:sz w:val="24"/>
          <w:szCs w:val="24"/>
          <w:lang w:val="en-US"/>
        </w:rPr>
        <w:t>-paralax</w:t>
      </w:r>
      <w:proofErr w:type="spellEnd"/>
      <w:r w:rsidRPr="00E62239">
        <w:rPr>
          <w:rFonts w:ascii="Courier New" w:hAnsi="Courier New" w:cs="Courier New"/>
          <w:sz w:val="24"/>
          <w:szCs w:val="24"/>
          <w:lang w:val="en-US"/>
        </w:rPr>
        <w:t xml:space="preserve"> {</w:t>
      </w:r>
    </w:p>
    <w:p w14:paraId="4F7700B4"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background-attachment: fixed;</w:t>
      </w:r>
    </w:p>
    <w:p w14:paraId="219BEC9E" w14:textId="5F36B95E"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w:t>
      </w:r>
    </w:p>
    <w:p w14:paraId="75D1203E" w14:textId="77777777" w:rsidR="00E62239" w:rsidRPr="00E62239" w:rsidRDefault="00E62239" w:rsidP="00E62239">
      <w:pPr>
        <w:ind w:firstLine="0"/>
        <w:rPr>
          <w:rFonts w:ascii="Courier New" w:hAnsi="Courier New" w:cs="Courier New"/>
          <w:sz w:val="24"/>
          <w:szCs w:val="24"/>
          <w:lang w:val="en-US"/>
        </w:rPr>
      </w:pPr>
      <w:proofErr w:type="gramStart"/>
      <w:r w:rsidRPr="00E62239">
        <w:rPr>
          <w:rFonts w:ascii="Courier New" w:hAnsi="Courier New" w:cs="Courier New"/>
          <w:sz w:val="24"/>
          <w:szCs w:val="24"/>
          <w:lang w:val="en-US"/>
        </w:rPr>
        <w:t>.home</w:t>
      </w:r>
      <w:proofErr w:type="gramEnd"/>
      <w:r w:rsidRPr="00E62239">
        <w:rPr>
          <w:rFonts w:ascii="Courier New" w:hAnsi="Courier New" w:cs="Courier New"/>
          <w:sz w:val="24"/>
          <w:szCs w:val="24"/>
          <w:lang w:val="en-US"/>
        </w:rPr>
        <w:t>-block-wrapper {</w:t>
      </w:r>
    </w:p>
    <w:p w14:paraId="72CEE939" w14:textId="77777777" w:rsidR="00E62239" w:rsidRPr="00E62239" w:rsidRDefault="00E62239" w:rsidP="00E62239">
      <w:pPr>
        <w:ind w:firstLine="0"/>
        <w:rPr>
          <w:rFonts w:ascii="Courier New" w:hAnsi="Courier New" w:cs="Courier New"/>
          <w:sz w:val="24"/>
          <w:szCs w:val="24"/>
          <w:lang w:val="en-US"/>
        </w:rPr>
      </w:pPr>
      <w:r w:rsidRPr="00E62239">
        <w:rPr>
          <w:rFonts w:ascii="Courier New" w:hAnsi="Courier New" w:cs="Courier New"/>
          <w:sz w:val="24"/>
          <w:szCs w:val="24"/>
          <w:lang w:val="en-US"/>
        </w:rPr>
        <w:tab/>
        <w:t>position: absolute;</w:t>
      </w:r>
    </w:p>
    <w:p w14:paraId="06D635E8" w14:textId="77777777" w:rsidR="00E62239" w:rsidRPr="00EB7D27" w:rsidRDefault="00E62239" w:rsidP="00E62239">
      <w:pPr>
        <w:ind w:firstLine="0"/>
        <w:rPr>
          <w:rFonts w:ascii="Courier New" w:hAnsi="Courier New" w:cs="Courier New"/>
          <w:sz w:val="24"/>
          <w:szCs w:val="24"/>
        </w:rPr>
      </w:pPr>
      <w:r w:rsidRPr="00E62239">
        <w:rPr>
          <w:rFonts w:ascii="Courier New" w:hAnsi="Courier New" w:cs="Courier New"/>
          <w:sz w:val="24"/>
          <w:szCs w:val="24"/>
          <w:lang w:val="en-US"/>
        </w:rPr>
        <w:t xml:space="preserve">    top</w:t>
      </w:r>
      <w:r w:rsidRPr="00EB7D27">
        <w:rPr>
          <w:rFonts w:ascii="Courier New" w:hAnsi="Courier New" w:cs="Courier New"/>
          <w:sz w:val="24"/>
          <w:szCs w:val="24"/>
        </w:rPr>
        <w:t>: 33%;</w:t>
      </w:r>
    </w:p>
    <w:p w14:paraId="62DEC50B" w14:textId="77777777" w:rsidR="00E62239" w:rsidRPr="00EB7D27" w:rsidRDefault="00E62239" w:rsidP="00E62239">
      <w:pPr>
        <w:ind w:firstLine="0"/>
        <w:rPr>
          <w:rFonts w:ascii="Courier New" w:hAnsi="Courier New" w:cs="Courier New"/>
          <w:sz w:val="24"/>
          <w:szCs w:val="24"/>
        </w:rPr>
      </w:pPr>
      <w:r w:rsidRPr="00EB7D27">
        <w:rPr>
          <w:rFonts w:ascii="Courier New" w:hAnsi="Courier New" w:cs="Courier New"/>
          <w:sz w:val="24"/>
          <w:szCs w:val="24"/>
        </w:rPr>
        <w:t xml:space="preserve">    </w:t>
      </w:r>
      <w:r w:rsidRPr="00E62239">
        <w:rPr>
          <w:rFonts w:ascii="Courier New" w:hAnsi="Courier New" w:cs="Courier New"/>
          <w:sz w:val="24"/>
          <w:szCs w:val="24"/>
          <w:lang w:val="en-US"/>
        </w:rPr>
        <w:t>left</w:t>
      </w:r>
      <w:r w:rsidRPr="00EB7D27">
        <w:rPr>
          <w:rFonts w:ascii="Courier New" w:hAnsi="Courier New" w:cs="Courier New"/>
          <w:sz w:val="24"/>
          <w:szCs w:val="24"/>
        </w:rPr>
        <w:t>: 0;</w:t>
      </w:r>
    </w:p>
    <w:p w14:paraId="42DA7647" w14:textId="277392CB" w:rsidR="00E62239" w:rsidRPr="00EB7D27" w:rsidRDefault="00E62239" w:rsidP="00E62239">
      <w:pPr>
        <w:ind w:firstLine="0"/>
        <w:rPr>
          <w:rFonts w:ascii="Courier New" w:hAnsi="Courier New" w:cs="Courier New"/>
          <w:sz w:val="24"/>
          <w:szCs w:val="24"/>
        </w:rPr>
      </w:pPr>
      <w:r w:rsidRPr="00EB7D27">
        <w:rPr>
          <w:rFonts w:ascii="Courier New" w:hAnsi="Courier New" w:cs="Courier New"/>
          <w:sz w:val="24"/>
          <w:szCs w:val="24"/>
        </w:rPr>
        <w:t xml:space="preserve">    </w:t>
      </w:r>
      <w:r w:rsidRPr="00E62239">
        <w:rPr>
          <w:rFonts w:ascii="Courier New" w:hAnsi="Courier New" w:cs="Courier New"/>
          <w:sz w:val="24"/>
          <w:szCs w:val="24"/>
          <w:lang w:val="en-US"/>
        </w:rPr>
        <w:t>right</w:t>
      </w:r>
      <w:r w:rsidRPr="00EB7D27">
        <w:rPr>
          <w:rFonts w:ascii="Courier New" w:hAnsi="Courier New" w:cs="Courier New"/>
          <w:sz w:val="24"/>
          <w:szCs w:val="24"/>
        </w:rPr>
        <w:t>: 0;}</w:t>
      </w:r>
    </w:p>
    <w:p w14:paraId="3C0ED6F2" w14:textId="795ECF12" w:rsidR="00844DB3" w:rsidRPr="00844DB3" w:rsidRDefault="00844DB3" w:rsidP="00844DB3">
      <w:pPr>
        <w:spacing w:before="280" w:after="280"/>
        <w:jc w:val="center"/>
        <w:rPr>
          <w:bCs/>
          <w:szCs w:val="28"/>
        </w:rPr>
      </w:pPr>
      <w:r>
        <w:rPr>
          <w:bCs/>
          <w:szCs w:val="28"/>
        </w:rPr>
        <w:t>Листинг</w:t>
      </w:r>
      <w:r w:rsidRPr="00F97C0D">
        <w:rPr>
          <w:bCs/>
          <w:szCs w:val="28"/>
        </w:rPr>
        <w:t xml:space="preserve"> 4.</w:t>
      </w:r>
      <w:r w:rsidR="001119F9">
        <w:rPr>
          <w:bCs/>
          <w:szCs w:val="28"/>
        </w:rPr>
        <w:t>8</w:t>
      </w:r>
      <w:r w:rsidRPr="00F97C0D">
        <w:rPr>
          <w:bCs/>
          <w:szCs w:val="28"/>
        </w:rPr>
        <w:t xml:space="preserve"> – </w:t>
      </w:r>
      <w:r>
        <w:rPr>
          <w:bCs/>
          <w:szCs w:val="28"/>
        </w:rPr>
        <w:t>Свойства главного экрана</w:t>
      </w:r>
    </w:p>
    <w:p w14:paraId="66DAAF96" w14:textId="49A17AEB" w:rsidR="00312DB9" w:rsidRDefault="00844DB3" w:rsidP="00127E63">
      <w:r>
        <w:t>Для блока главного экрана было установлено о</w:t>
      </w:r>
      <w:r w:rsidRPr="00844DB3">
        <w:t>тносительное позиционирование</w:t>
      </w:r>
      <w:r>
        <w:t>, которое</w:t>
      </w:r>
      <w:r w:rsidRPr="00844DB3">
        <w:t xml:space="preserve"> сдвигает элемент относительно его обычного положения</w:t>
      </w:r>
      <w:r w:rsidR="0001625A">
        <w:t>,</w:t>
      </w:r>
      <w:r w:rsidR="000A6ABD">
        <w:t xml:space="preserve"> и </w:t>
      </w:r>
      <w:r w:rsidR="0001625A">
        <w:t>высота блока, вычисляемая</w:t>
      </w:r>
      <w:r w:rsidR="000A6ABD">
        <w:t xml:space="preserve"> в </w:t>
      </w:r>
      <w:r w:rsidR="0001625A">
        <w:t>зависимости</w:t>
      </w:r>
      <w:r w:rsidR="000A6ABD">
        <w:t xml:space="preserve"> от </w:t>
      </w:r>
      <w:r w:rsidR="0001625A">
        <w:t xml:space="preserve">высоты </w:t>
      </w:r>
      <w:r w:rsidR="00FD39CA" w:rsidRPr="00FD39CA">
        <w:t>области просмотра браузера</w:t>
      </w:r>
      <w:r w:rsidR="000A6ABD">
        <w:t xml:space="preserve"> и </w:t>
      </w:r>
      <w:r w:rsidR="00312DB9">
        <w:t>равная 90 %</w:t>
      </w:r>
      <w:r w:rsidR="000A6ABD">
        <w:t xml:space="preserve"> от </w:t>
      </w:r>
      <w:r w:rsidR="00312DB9">
        <w:t>его высоты.</w:t>
      </w:r>
      <w:r>
        <w:t xml:space="preserve"> </w:t>
      </w:r>
      <w:r w:rsidR="00312DB9">
        <w:t>Для изображения главного экрана было установлено абсолютное позиционирование</w:t>
      </w:r>
      <w:r w:rsidR="000A6ABD">
        <w:t xml:space="preserve"> с </w:t>
      </w:r>
      <w:r w:rsidR="00127E63">
        <w:t>нулевыми</w:t>
      </w:r>
      <w:r w:rsidR="00312DB9">
        <w:t xml:space="preserve"> координатами</w:t>
      </w:r>
      <w:r w:rsidR="00127E63" w:rsidRPr="000630A4">
        <w:t xml:space="preserve"> </w:t>
      </w:r>
      <w:r w:rsidR="00127E63">
        <w:t xml:space="preserve">по всем осям. </w:t>
      </w:r>
      <w:r w:rsidR="00312DB9" w:rsidRPr="00312DB9">
        <w:t xml:space="preserve">Свойство </w:t>
      </w:r>
      <w:r w:rsidR="00312DB9" w:rsidRPr="00127E63">
        <w:rPr>
          <w:rFonts w:ascii="Courier New" w:hAnsi="Courier New" w:cs="Courier New"/>
          <w:sz w:val="24"/>
          <w:szCs w:val="24"/>
          <w:lang w:val="en-US"/>
        </w:rPr>
        <w:t>background</w:t>
      </w:r>
      <w:r w:rsidR="00312DB9" w:rsidRPr="00127E63">
        <w:rPr>
          <w:rFonts w:ascii="Courier New" w:hAnsi="Courier New" w:cs="Courier New"/>
          <w:sz w:val="24"/>
          <w:szCs w:val="24"/>
        </w:rPr>
        <w:t>-</w:t>
      </w:r>
      <w:r w:rsidR="00312DB9" w:rsidRPr="00127E63">
        <w:rPr>
          <w:rFonts w:ascii="Courier New" w:hAnsi="Courier New" w:cs="Courier New"/>
          <w:sz w:val="24"/>
          <w:szCs w:val="24"/>
          <w:lang w:val="en-US"/>
        </w:rPr>
        <w:t>attachment</w:t>
      </w:r>
      <w:r w:rsidR="00312DB9" w:rsidRPr="00312DB9">
        <w:t xml:space="preserve"> устанавливает прокру</w:t>
      </w:r>
      <w:r w:rsidR="00127E63">
        <w:t>тку</w:t>
      </w:r>
      <w:r w:rsidR="00312DB9" w:rsidRPr="00312DB9">
        <w:t xml:space="preserve"> фоново</w:t>
      </w:r>
      <w:r w:rsidR="00127E63">
        <w:t>го</w:t>
      </w:r>
      <w:r w:rsidR="00312DB9" w:rsidRPr="00312DB9">
        <w:t xml:space="preserve"> изображени</w:t>
      </w:r>
      <w:r w:rsidR="00127E63">
        <w:t>я</w:t>
      </w:r>
      <w:r w:rsidR="00312DB9" w:rsidRPr="00312DB9">
        <w:t xml:space="preserve"> вместе</w:t>
      </w:r>
      <w:r w:rsidR="000A6ABD">
        <w:t xml:space="preserve"> с </w:t>
      </w:r>
      <w:r w:rsidR="00312DB9" w:rsidRPr="00312DB9">
        <w:t>содержимым элемента. Изображение может быть зафиксировано</w:t>
      </w:r>
      <w:r w:rsidR="000A6ABD">
        <w:t xml:space="preserve"> и </w:t>
      </w:r>
      <w:r w:rsidR="00312DB9" w:rsidRPr="00312DB9">
        <w:t>оставаться неподвижным, либо перемещаться совместно</w:t>
      </w:r>
      <w:r w:rsidR="000A6ABD">
        <w:t xml:space="preserve"> с </w:t>
      </w:r>
      <w:r w:rsidR="00312DB9" w:rsidRPr="00312DB9">
        <w:t>документом</w:t>
      </w:r>
      <w:r w:rsidR="00312DB9">
        <w:t xml:space="preserve"> </w:t>
      </w:r>
      <w:r w:rsidR="00312DB9" w:rsidRPr="00312DB9">
        <w:t>[19].</w:t>
      </w:r>
      <w:r w:rsidR="00127E63">
        <w:t xml:space="preserve"> Значение </w:t>
      </w:r>
      <w:r w:rsidR="00127E63" w:rsidRPr="00E62239">
        <w:rPr>
          <w:rFonts w:ascii="Courier New" w:hAnsi="Courier New" w:cs="Courier New"/>
          <w:sz w:val="24"/>
          <w:szCs w:val="24"/>
          <w:lang w:val="en-US"/>
        </w:rPr>
        <w:t>fixed</w:t>
      </w:r>
      <w:r w:rsidR="00127E63" w:rsidRPr="00127E63">
        <w:t xml:space="preserve"> </w:t>
      </w:r>
      <w:r w:rsidR="00127E63">
        <w:t>этого свойства д</w:t>
      </w:r>
      <w:r w:rsidR="00127E63" w:rsidRPr="00127E63">
        <w:t>елает фоновое изображение элемента неподвижным.</w:t>
      </w:r>
    </w:p>
    <w:p w14:paraId="0996BB6B" w14:textId="46A2B5F9" w:rsidR="00B9777A" w:rsidRDefault="00F56B97" w:rsidP="00127E63">
      <w:r>
        <w:t xml:space="preserve">Для изображения </w:t>
      </w:r>
      <w:r w:rsidR="000B05E7">
        <w:t xml:space="preserve">разделяющего </w:t>
      </w:r>
      <w:r>
        <w:t xml:space="preserve">баннера главной страницы аналогичным образом </w:t>
      </w:r>
      <w:r w:rsidR="0078386E">
        <w:t>был реализован параллакс-эффект.</w:t>
      </w:r>
    </w:p>
    <w:p w14:paraId="7C00FBF3" w14:textId="1D0F3E75" w:rsidR="00844CFB" w:rsidRPr="000D412E" w:rsidRDefault="00844CFB" w:rsidP="00844CFB">
      <w:pPr>
        <w:rPr>
          <w:spacing w:val="-4"/>
        </w:rPr>
      </w:pPr>
      <w:r w:rsidRPr="000D412E">
        <w:rPr>
          <w:spacing w:val="-4"/>
        </w:rPr>
        <w:t>На странице «Контакты»</w:t>
      </w:r>
      <w:r w:rsidR="000A6ABD" w:rsidRPr="000D412E">
        <w:rPr>
          <w:spacing w:val="-4"/>
        </w:rPr>
        <w:t xml:space="preserve"> в </w:t>
      </w:r>
      <w:r w:rsidRPr="000D412E">
        <w:rPr>
          <w:spacing w:val="-4"/>
        </w:rPr>
        <w:t>разметке страницы была встроена карта. Добавление карты</w:t>
      </w:r>
      <w:r w:rsidR="000A6ABD" w:rsidRPr="000D412E">
        <w:rPr>
          <w:spacing w:val="-4"/>
        </w:rPr>
        <w:t xml:space="preserve"> на </w:t>
      </w:r>
      <w:r w:rsidRPr="000D412E">
        <w:rPr>
          <w:spacing w:val="-4"/>
        </w:rPr>
        <w:t>сайт было осуществлено</w:t>
      </w:r>
      <w:r w:rsidR="000A6ABD" w:rsidRPr="000D412E">
        <w:rPr>
          <w:spacing w:val="-4"/>
        </w:rPr>
        <w:t xml:space="preserve"> с </w:t>
      </w:r>
      <w:r w:rsidRPr="000D412E">
        <w:rPr>
          <w:spacing w:val="-4"/>
        </w:rPr>
        <w:t>помощью Конструктора карт Яндекс [17]. Конструктор карт – простой</w:t>
      </w:r>
      <w:r w:rsidR="000A6ABD" w:rsidRPr="000D412E">
        <w:rPr>
          <w:spacing w:val="-4"/>
        </w:rPr>
        <w:t xml:space="preserve"> в </w:t>
      </w:r>
      <w:r w:rsidRPr="000D412E">
        <w:rPr>
          <w:spacing w:val="-4"/>
        </w:rPr>
        <w:t>использовании веб-инструмент, позволяющий создавать различные схемы проезда</w:t>
      </w:r>
      <w:r w:rsidR="000A6ABD" w:rsidRPr="000D412E">
        <w:rPr>
          <w:spacing w:val="-4"/>
        </w:rPr>
        <w:t xml:space="preserve"> и </w:t>
      </w:r>
      <w:r w:rsidRPr="000D412E">
        <w:rPr>
          <w:spacing w:val="-4"/>
        </w:rPr>
        <w:t>отмечать нужные объекты</w:t>
      </w:r>
      <w:r w:rsidR="000A6ABD" w:rsidRPr="000D412E">
        <w:rPr>
          <w:spacing w:val="-4"/>
        </w:rPr>
        <w:t xml:space="preserve"> на </w:t>
      </w:r>
      <w:r w:rsidRPr="000D412E">
        <w:rPr>
          <w:spacing w:val="-4"/>
        </w:rPr>
        <w:t>карте</w:t>
      </w:r>
      <w:r w:rsidR="000A6ABD" w:rsidRPr="000D412E">
        <w:rPr>
          <w:spacing w:val="-4"/>
        </w:rPr>
        <w:t xml:space="preserve"> и </w:t>
      </w:r>
      <w:r w:rsidRPr="000D412E">
        <w:rPr>
          <w:spacing w:val="-4"/>
        </w:rPr>
        <w:t>затем размещать</w:t>
      </w:r>
      <w:r w:rsidR="000A6ABD" w:rsidRPr="000D412E">
        <w:rPr>
          <w:spacing w:val="-4"/>
        </w:rPr>
        <w:t xml:space="preserve"> на </w:t>
      </w:r>
      <w:r w:rsidRPr="000D412E">
        <w:rPr>
          <w:spacing w:val="-4"/>
        </w:rPr>
        <w:t>веб-</w:t>
      </w:r>
      <w:r w:rsidRPr="000D412E">
        <w:rPr>
          <w:spacing w:val="-4"/>
        </w:rPr>
        <w:lastRenderedPageBreak/>
        <w:t xml:space="preserve">сайте. Для интерактивной карты конструктор формирует элемент </w:t>
      </w:r>
      <w:proofErr w:type="spellStart"/>
      <w:r w:rsidRPr="000D412E">
        <w:rPr>
          <w:spacing w:val="-4"/>
        </w:rPr>
        <w:t>script</w:t>
      </w:r>
      <w:proofErr w:type="spellEnd"/>
      <w:r w:rsidRPr="000D412E">
        <w:rPr>
          <w:spacing w:val="-4"/>
        </w:rPr>
        <w:t>, который подгружает</w:t>
      </w:r>
      <w:r w:rsidR="000A6ABD" w:rsidRPr="000D412E">
        <w:rPr>
          <w:spacing w:val="-4"/>
        </w:rPr>
        <w:t xml:space="preserve"> на </w:t>
      </w:r>
      <w:r w:rsidRPr="000D412E">
        <w:rPr>
          <w:spacing w:val="-4"/>
        </w:rPr>
        <w:t>страницу JavaScript-код</w:t>
      </w:r>
      <w:r w:rsidR="000A6ABD" w:rsidRPr="000D412E">
        <w:rPr>
          <w:spacing w:val="-4"/>
        </w:rPr>
        <w:t xml:space="preserve"> для </w:t>
      </w:r>
      <w:r w:rsidRPr="000D412E">
        <w:rPr>
          <w:spacing w:val="-4"/>
        </w:rPr>
        <w:t>создания карты [18]. Для размещения карты</w:t>
      </w:r>
      <w:r w:rsidR="000A6ABD" w:rsidRPr="000D412E">
        <w:rPr>
          <w:spacing w:val="-4"/>
        </w:rPr>
        <w:t xml:space="preserve"> на </w:t>
      </w:r>
      <w:r w:rsidRPr="000D412E">
        <w:rPr>
          <w:spacing w:val="-4"/>
        </w:rPr>
        <w:t>странице необходимо вставить сформированную конструктором строку кода там, где необходимо отобразить карту.</w:t>
      </w:r>
    </w:p>
    <w:p w14:paraId="4CCE998E" w14:textId="4D04399F" w:rsidR="00844CFB" w:rsidRDefault="00844CFB" w:rsidP="00844CFB">
      <w:r>
        <w:t>Для того, чтобы получить код, необходимо перейти</w:t>
      </w:r>
      <w:r w:rsidR="000A6ABD">
        <w:t xml:space="preserve"> в </w:t>
      </w:r>
      <w:r>
        <w:t>конструктор, ввести необходимый адрес</w:t>
      </w:r>
      <w:r w:rsidR="000A6ABD">
        <w:t xml:space="preserve"> и </w:t>
      </w:r>
      <w:r>
        <w:t>нажать кнопку «Найти». Затем настроить необходимые параметры: тип метки, цвет, иконку, подпись метки</w:t>
      </w:r>
      <w:r w:rsidR="000A6ABD">
        <w:t xml:space="preserve"> и </w:t>
      </w:r>
      <w:r>
        <w:t>нажать</w:t>
      </w:r>
      <w:r w:rsidR="000A6ABD">
        <w:t xml:space="preserve"> на </w:t>
      </w:r>
      <w:r>
        <w:t>кнопку «Готово». Настройка вида конструктора карты</w:t>
      </w:r>
      <w:r w:rsidR="000A6ABD">
        <w:t xml:space="preserve"> на </w:t>
      </w:r>
      <w:r>
        <w:t>сайте представлен</w:t>
      </w:r>
      <w:r w:rsidR="000A6ABD">
        <w:t xml:space="preserve"> на рисунке </w:t>
      </w:r>
      <w:r>
        <w:t>4.2.</w:t>
      </w:r>
    </w:p>
    <w:p w14:paraId="2CE5B53A" w14:textId="77777777" w:rsidR="00844CFB" w:rsidRDefault="00844CFB" w:rsidP="00844CFB">
      <w:pPr>
        <w:pStyle w:val="a7"/>
      </w:pPr>
      <w:r w:rsidRPr="00A5735A">
        <w:rPr>
          <w:noProof/>
        </w:rPr>
        <w:drawing>
          <wp:inline distT="0" distB="0" distL="0" distR="0" wp14:anchorId="44AFB57D" wp14:editId="5D87BBD0">
            <wp:extent cx="5424466" cy="3408218"/>
            <wp:effectExtent l="0" t="0" r="508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6741" cy="3422214"/>
                    </a:xfrm>
                    <a:prstGeom prst="rect">
                      <a:avLst/>
                    </a:prstGeom>
                  </pic:spPr>
                </pic:pic>
              </a:graphicData>
            </a:graphic>
          </wp:inline>
        </w:drawing>
      </w:r>
    </w:p>
    <w:p w14:paraId="03664758" w14:textId="77777777" w:rsidR="00844CFB" w:rsidRDefault="00844CFB" w:rsidP="00844CFB">
      <w:pPr>
        <w:pStyle w:val="aff9"/>
      </w:pPr>
      <w:r>
        <w:t>Рисунок 4</w:t>
      </w:r>
      <w:r w:rsidRPr="001977DE">
        <w:t>.</w:t>
      </w:r>
      <w:r>
        <w:t>2</w:t>
      </w:r>
      <w:r w:rsidRPr="001977DE">
        <w:t xml:space="preserve"> –</w:t>
      </w:r>
      <w:r>
        <w:t>Настройка конструктора карты</w:t>
      </w:r>
    </w:p>
    <w:p w14:paraId="05CBA336" w14:textId="376B34C3" w:rsidR="00844CFB" w:rsidRDefault="00844CFB" w:rsidP="00844CFB">
      <w:r>
        <w:t>После нажатия</w:t>
      </w:r>
      <w:r w:rsidR="000A6ABD">
        <w:t xml:space="preserve"> на </w:t>
      </w:r>
      <w:r>
        <w:t>кнопку «Сохранить</w:t>
      </w:r>
      <w:r w:rsidR="000A6ABD">
        <w:t xml:space="preserve"> и </w:t>
      </w:r>
      <w:r>
        <w:t>продолжить» открывается дополнительное меню, где можно настроить вид карты (интерактивная, статическая), масштаб</w:t>
      </w:r>
      <w:r w:rsidR="000A6ABD">
        <w:t xml:space="preserve"> на </w:t>
      </w:r>
      <w:r>
        <w:t>карте, её ширину</w:t>
      </w:r>
      <w:r w:rsidR="000A6ABD">
        <w:t xml:space="preserve"> и </w:t>
      </w:r>
      <w:r>
        <w:t>высоту. После чего можно получить код карты, которая</w:t>
      </w:r>
      <w:r w:rsidR="000A6ABD">
        <w:t xml:space="preserve"> в </w:t>
      </w:r>
      <w:r>
        <w:t>дальнейшем вставляется</w:t>
      </w:r>
      <w:r w:rsidR="000A6ABD">
        <w:t xml:space="preserve"> в </w:t>
      </w:r>
      <w:r>
        <w:t>разметку страницы (листинг 4.</w:t>
      </w:r>
      <w:r w:rsidR="001119F9">
        <w:t>9</w:t>
      </w:r>
      <w:r>
        <w:t xml:space="preserve">). </w:t>
      </w:r>
    </w:p>
    <w:p w14:paraId="7040F07B" w14:textId="77777777" w:rsidR="00844CFB" w:rsidRDefault="00844CFB" w:rsidP="00844CFB">
      <w:pPr>
        <w:spacing w:before="280"/>
        <w:ind w:firstLine="0"/>
        <w:rPr>
          <w:rFonts w:ascii="Courier New" w:hAnsi="Courier New" w:cs="Courier New"/>
          <w:sz w:val="24"/>
          <w:szCs w:val="24"/>
          <w:lang w:val="en-US"/>
        </w:rPr>
      </w:pPr>
      <w:r w:rsidRPr="00725627">
        <w:rPr>
          <w:rFonts w:ascii="Courier New" w:hAnsi="Courier New" w:cs="Courier New"/>
          <w:sz w:val="24"/>
          <w:szCs w:val="24"/>
          <w:lang w:val="en-US"/>
        </w:rPr>
        <w:t>&lt;script type="text/</w:t>
      </w:r>
      <w:proofErr w:type="spellStart"/>
      <w:r w:rsidRPr="00725627">
        <w:rPr>
          <w:rFonts w:ascii="Courier New" w:hAnsi="Courier New" w:cs="Courier New"/>
          <w:sz w:val="24"/>
          <w:szCs w:val="24"/>
          <w:lang w:val="en-US"/>
        </w:rPr>
        <w:t>javascript</w:t>
      </w:r>
      <w:proofErr w:type="spellEnd"/>
      <w:r w:rsidRPr="00725627">
        <w:rPr>
          <w:rFonts w:ascii="Courier New" w:hAnsi="Courier New" w:cs="Courier New"/>
          <w:sz w:val="24"/>
          <w:szCs w:val="24"/>
          <w:lang w:val="en-US"/>
        </w:rPr>
        <w:t>" charset="utf-8" async src="https://api-maps.yandex.ru/services/constructor/1.0/js/?um=constructor%3A109011ced34bf9ba68d58a016ee6840d33fa19098aa6dac7dba3a4aa153b1412&amp;amp;width=500&amp;amp;height=467&amp;amp;lang=ru_RU&amp;amp;scroll=true"&gt;&lt;/script&gt;</w:t>
      </w:r>
    </w:p>
    <w:p w14:paraId="0656A2C9" w14:textId="0055B2B9" w:rsidR="00844CFB" w:rsidRDefault="00844CFB" w:rsidP="00844CFB">
      <w:pPr>
        <w:spacing w:before="280" w:after="280"/>
        <w:jc w:val="center"/>
        <w:rPr>
          <w:bCs/>
          <w:szCs w:val="28"/>
        </w:rPr>
      </w:pPr>
      <w:r>
        <w:rPr>
          <w:bCs/>
          <w:szCs w:val="28"/>
        </w:rPr>
        <w:t>Листинг</w:t>
      </w:r>
      <w:r w:rsidRPr="00EB7D27">
        <w:rPr>
          <w:bCs/>
          <w:szCs w:val="28"/>
        </w:rPr>
        <w:t xml:space="preserve"> 4.</w:t>
      </w:r>
      <w:r w:rsidR="001119F9">
        <w:rPr>
          <w:bCs/>
          <w:szCs w:val="28"/>
        </w:rPr>
        <w:t>9</w:t>
      </w:r>
      <w:r w:rsidRPr="00EB7D27">
        <w:rPr>
          <w:bCs/>
          <w:szCs w:val="28"/>
        </w:rPr>
        <w:t xml:space="preserve"> – </w:t>
      </w:r>
      <w:r>
        <w:rPr>
          <w:bCs/>
          <w:szCs w:val="28"/>
        </w:rPr>
        <w:t>К</w:t>
      </w:r>
      <w:r w:rsidRPr="005960AA">
        <w:rPr>
          <w:bCs/>
          <w:szCs w:val="28"/>
        </w:rPr>
        <w:t>од</w:t>
      </w:r>
      <w:r w:rsidRPr="00EB7D27">
        <w:rPr>
          <w:bCs/>
          <w:szCs w:val="28"/>
        </w:rPr>
        <w:t xml:space="preserve"> </w:t>
      </w:r>
      <w:r>
        <w:rPr>
          <w:bCs/>
          <w:szCs w:val="28"/>
        </w:rPr>
        <w:t>карты</w:t>
      </w:r>
    </w:p>
    <w:p w14:paraId="705DED1B" w14:textId="7D92D577" w:rsidR="009B36DA" w:rsidRPr="002236E6" w:rsidRDefault="002236E6" w:rsidP="009B36DA">
      <w:r>
        <w:t>Для</w:t>
      </w:r>
      <w:r w:rsidRPr="002236E6">
        <w:t xml:space="preserve"> </w:t>
      </w:r>
      <w:r w:rsidR="00580340">
        <w:t>осуществления</w:t>
      </w:r>
      <w:r>
        <w:t xml:space="preserve"> плавного </w:t>
      </w:r>
      <w:r w:rsidR="00580340">
        <w:t>появления отзывов</w:t>
      </w:r>
      <w:r w:rsidR="000A6ABD">
        <w:t xml:space="preserve"> в </w:t>
      </w:r>
      <w:r w:rsidR="00580340">
        <w:t>слайдере</w:t>
      </w:r>
      <w:r>
        <w:t xml:space="preserve"> </w:t>
      </w:r>
      <w:r w:rsidR="00580340">
        <w:t xml:space="preserve">при перелистывании используется </w:t>
      </w:r>
      <w:r w:rsidR="002752BA">
        <w:t>п</w:t>
      </w:r>
      <w:r w:rsidR="002752BA" w:rsidRPr="002752BA">
        <w:t>равило @keyframes</w:t>
      </w:r>
      <w:r w:rsidR="002752BA">
        <w:t>, которое</w:t>
      </w:r>
      <w:r w:rsidR="002752BA" w:rsidRPr="002752BA">
        <w:t xml:space="preserve"> устанавливает ключевые кадры анимации элемента.</w:t>
      </w:r>
      <w:r w:rsidR="002752BA">
        <w:t xml:space="preserve"> В данном случае это параметр непрозрачности, который изменяется</w:t>
      </w:r>
      <w:r w:rsidR="000A6ABD">
        <w:t xml:space="preserve"> от </w:t>
      </w:r>
      <w:r w:rsidR="002752BA">
        <w:t>0</w:t>
      </w:r>
      <w:r w:rsidR="000A6ABD">
        <w:t xml:space="preserve"> в </w:t>
      </w:r>
      <w:r w:rsidR="00EF5FA1">
        <w:t xml:space="preserve">первом ключевом кадре </w:t>
      </w:r>
      <w:r w:rsidR="002752BA">
        <w:t>до 1</w:t>
      </w:r>
      <w:r w:rsidR="000A6ABD">
        <w:t xml:space="preserve"> в </w:t>
      </w:r>
      <w:r w:rsidR="00EF5FA1">
        <w:t>последнем ключевом кадре</w:t>
      </w:r>
      <w:r w:rsidR="00584F66">
        <w:t>, то есть</w:t>
      </w:r>
      <w:r w:rsidR="000A6ABD">
        <w:t xml:space="preserve"> от </w:t>
      </w:r>
      <w:r w:rsidR="00584F66">
        <w:t>прозрачно</w:t>
      </w:r>
      <w:r w:rsidR="000250DC">
        <w:t>го</w:t>
      </w:r>
      <w:r w:rsidR="000A6ABD">
        <w:t xml:space="preserve"> к </w:t>
      </w:r>
      <w:r w:rsidR="00584F66">
        <w:t>видимо</w:t>
      </w:r>
      <w:r w:rsidR="006A035C">
        <w:t>му состоянию</w:t>
      </w:r>
      <w:r w:rsidR="00EF5FA1">
        <w:t>.</w:t>
      </w:r>
      <w:r w:rsidR="00584F66">
        <w:t xml:space="preserve"> </w:t>
      </w:r>
      <w:r w:rsidR="00584F66">
        <w:rPr>
          <w:bCs/>
          <w:szCs w:val="28"/>
        </w:rPr>
        <w:t>Анимация элементов слайдера</w:t>
      </w:r>
      <w:r w:rsidR="000A6ABD">
        <w:rPr>
          <w:bCs/>
          <w:szCs w:val="28"/>
        </w:rPr>
        <w:t xml:space="preserve"> с </w:t>
      </w:r>
      <w:r w:rsidR="009D5829">
        <w:rPr>
          <w:bCs/>
          <w:szCs w:val="28"/>
        </w:rPr>
        <w:t>отзывами</w:t>
      </w:r>
      <w:r w:rsidR="00584F66">
        <w:rPr>
          <w:bCs/>
          <w:szCs w:val="28"/>
        </w:rPr>
        <w:t xml:space="preserve"> представлена</w:t>
      </w:r>
      <w:r w:rsidR="000A6ABD">
        <w:rPr>
          <w:bCs/>
          <w:szCs w:val="28"/>
        </w:rPr>
        <w:t xml:space="preserve"> в </w:t>
      </w:r>
      <w:r w:rsidR="00584F66">
        <w:rPr>
          <w:bCs/>
          <w:szCs w:val="28"/>
        </w:rPr>
        <w:t>листинге 4.</w:t>
      </w:r>
      <w:r w:rsidR="001119F9">
        <w:rPr>
          <w:bCs/>
          <w:szCs w:val="28"/>
        </w:rPr>
        <w:t>10</w:t>
      </w:r>
      <w:r w:rsidR="00584F66">
        <w:rPr>
          <w:bCs/>
          <w:szCs w:val="28"/>
        </w:rPr>
        <w:t>.</w:t>
      </w:r>
    </w:p>
    <w:p w14:paraId="42E5ECE1" w14:textId="77777777" w:rsidR="00A4444A" w:rsidRPr="002236E6" w:rsidRDefault="00A4444A" w:rsidP="00EF5FA1">
      <w:pPr>
        <w:spacing w:before="280"/>
        <w:ind w:firstLine="0"/>
        <w:rPr>
          <w:rFonts w:ascii="Courier New" w:hAnsi="Courier New" w:cs="Courier New"/>
          <w:sz w:val="24"/>
          <w:szCs w:val="24"/>
        </w:rPr>
      </w:pPr>
      <w:proofErr w:type="gramStart"/>
      <w:r w:rsidRPr="002236E6">
        <w:rPr>
          <w:rFonts w:ascii="Courier New" w:hAnsi="Courier New" w:cs="Courier New"/>
          <w:sz w:val="24"/>
          <w:szCs w:val="24"/>
        </w:rPr>
        <w:lastRenderedPageBreak/>
        <w:t>.</w:t>
      </w:r>
      <w:r w:rsidRPr="00A4444A">
        <w:rPr>
          <w:rFonts w:ascii="Courier New" w:hAnsi="Courier New" w:cs="Courier New"/>
          <w:sz w:val="24"/>
          <w:szCs w:val="24"/>
          <w:lang w:val="en-US"/>
        </w:rPr>
        <w:t>slider</w:t>
      </w:r>
      <w:proofErr w:type="gramEnd"/>
      <w:r w:rsidRPr="002236E6">
        <w:rPr>
          <w:rFonts w:ascii="Courier New" w:hAnsi="Courier New" w:cs="Courier New"/>
          <w:sz w:val="24"/>
          <w:szCs w:val="24"/>
        </w:rPr>
        <w:t xml:space="preserve"> .</w:t>
      </w:r>
      <w:r w:rsidRPr="00A4444A">
        <w:rPr>
          <w:rFonts w:ascii="Courier New" w:hAnsi="Courier New" w:cs="Courier New"/>
          <w:sz w:val="24"/>
          <w:szCs w:val="24"/>
          <w:lang w:val="en-US"/>
        </w:rPr>
        <w:t>slider</w:t>
      </w:r>
      <w:r w:rsidRPr="002236E6">
        <w:rPr>
          <w:rFonts w:ascii="Courier New" w:hAnsi="Courier New" w:cs="Courier New"/>
          <w:sz w:val="24"/>
          <w:szCs w:val="24"/>
        </w:rPr>
        <w:t>-</w:t>
      </w:r>
      <w:r w:rsidRPr="00A4444A">
        <w:rPr>
          <w:rFonts w:ascii="Courier New" w:hAnsi="Courier New" w:cs="Courier New"/>
          <w:sz w:val="24"/>
          <w:szCs w:val="24"/>
          <w:lang w:val="en-US"/>
        </w:rPr>
        <w:t>item</w:t>
      </w:r>
      <w:r w:rsidRPr="002236E6">
        <w:rPr>
          <w:rFonts w:ascii="Courier New" w:hAnsi="Courier New" w:cs="Courier New"/>
          <w:sz w:val="24"/>
          <w:szCs w:val="24"/>
        </w:rPr>
        <w:t xml:space="preserve"> {</w:t>
      </w:r>
    </w:p>
    <w:p w14:paraId="09BD5A8B" w14:textId="77777777" w:rsidR="00A4444A" w:rsidRPr="00C47D9F" w:rsidRDefault="00A4444A" w:rsidP="00A4444A">
      <w:pPr>
        <w:ind w:firstLine="0"/>
        <w:rPr>
          <w:rFonts w:ascii="Courier New" w:hAnsi="Courier New" w:cs="Courier New"/>
          <w:sz w:val="24"/>
          <w:szCs w:val="24"/>
          <w:lang w:val="en-US"/>
        </w:rPr>
      </w:pPr>
      <w:r w:rsidRPr="002236E6">
        <w:rPr>
          <w:rFonts w:ascii="Courier New" w:hAnsi="Courier New" w:cs="Courier New"/>
          <w:sz w:val="24"/>
          <w:szCs w:val="24"/>
        </w:rPr>
        <w:tab/>
      </w:r>
      <w:r w:rsidRPr="00A4444A">
        <w:rPr>
          <w:rFonts w:ascii="Courier New" w:hAnsi="Courier New" w:cs="Courier New"/>
          <w:sz w:val="24"/>
          <w:szCs w:val="24"/>
          <w:lang w:val="en-US"/>
        </w:rPr>
        <w:t>animation</w:t>
      </w:r>
      <w:r w:rsidRPr="00C47D9F">
        <w:rPr>
          <w:rFonts w:ascii="Courier New" w:hAnsi="Courier New" w:cs="Courier New"/>
          <w:sz w:val="24"/>
          <w:szCs w:val="24"/>
          <w:lang w:val="en-US"/>
        </w:rPr>
        <w:t>-</w:t>
      </w:r>
      <w:r w:rsidRPr="00A4444A">
        <w:rPr>
          <w:rFonts w:ascii="Courier New" w:hAnsi="Courier New" w:cs="Courier New"/>
          <w:sz w:val="24"/>
          <w:szCs w:val="24"/>
          <w:lang w:val="en-US"/>
        </w:rPr>
        <w:t>name</w:t>
      </w:r>
      <w:r w:rsidRPr="00C47D9F">
        <w:rPr>
          <w:rFonts w:ascii="Courier New" w:hAnsi="Courier New" w:cs="Courier New"/>
          <w:sz w:val="24"/>
          <w:szCs w:val="24"/>
          <w:lang w:val="en-US"/>
        </w:rPr>
        <w:t xml:space="preserve">: </w:t>
      </w:r>
      <w:proofErr w:type="spellStart"/>
      <w:r w:rsidRPr="00A4444A">
        <w:rPr>
          <w:rFonts w:ascii="Courier New" w:hAnsi="Courier New" w:cs="Courier New"/>
          <w:sz w:val="24"/>
          <w:szCs w:val="24"/>
          <w:lang w:val="en-US"/>
        </w:rPr>
        <w:t>opacityAnim</w:t>
      </w:r>
      <w:proofErr w:type="spellEnd"/>
      <w:r w:rsidRPr="00C47D9F">
        <w:rPr>
          <w:rFonts w:ascii="Courier New" w:hAnsi="Courier New" w:cs="Courier New"/>
          <w:sz w:val="24"/>
          <w:szCs w:val="24"/>
          <w:lang w:val="en-US"/>
        </w:rPr>
        <w:t>;</w:t>
      </w:r>
    </w:p>
    <w:p w14:paraId="40474210" w14:textId="77777777" w:rsidR="00A4444A" w:rsidRPr="00A4444A" w:rsidRDefault="00A4444A" w:rsidP="00A4444A">
      <w:pPr>
        <w:ind w:firstLine="0"/>
        <w:rPr>
          <w:rFonts w:ascii="Courier New" w:hAnsi="Courier New" w:cs="Courier New"/>
          <w:sz w:val="24"/>
          <w:szCs w:val="24"/>
          <w:lang w:val="en-US"/>
        </w:rPr>
      </w:pPr>
      <w:r w:rsidRPr="00C47D9F">
        <w:rPr>
          <w:rFonts w:ascii="Courier New" w:hAnsi="Courier New" w:cs="Courier New"/>
          <w:sz w:val="24"/>
          <w:szCs w:val="24"/>
          <w:lang w:val="en-US"/>
        </w:rPr>
        <w:t xml:space="preserve">    </w:t>
      </w:r>
      <w:r w:rsidRPr="00A4444A">
        <w:rPr>
          <w:rFonts w:ascii="Courier New" w:hAnsi="Courier New" w:cs="Courier New"/>
          <w:sz w:val="24"/>
          <w:szCs w:val="24"/>
          <w:lang w:val="en-US"/>
        </w:rPr>
        <w:t>animation-duration: 1.5s;</w:t>
      </w:r>
    </w:p>
    <w:p w14:paraId="07099293" w14:textId="520F6D9A" w:rsidR="00A4444A" w:rsidRPr="00A4444A" w:rsidRDefault="00A4444A" w:rsidP="00A4444A">
      <w:pPr>
        <w:ind w:firstLine="0"/>
        <w:rPr>
          <w:rFonts w:ascii="Courier New" w:hAnsi="Courier New" w:cs="Courier New"/>
          <w:sz w:val="24"/>
          <w:szCs w:val="24"/>
          <w:lang w:val="en-US"/>
        </w:rPr>
      </w:pPr>
      <w:r w:rsidRPr="00A4444A">
        <w:rPr>
          <w:rFonts w:ascii="Courier New" w:hAnsi="Courier New" w:cs="Courier New"/>
          <w:sz w:val="24"/>
          <w:szCs w:val="24"/>
          <w:lang w:val="en-US"/>
        </w:rPr>
        <w:t>}</w:t>
      </w:r>
    </w:p>
    <w:p w14:paraId="1548BB5D" w14:textId="77777777" w:rsidR="00A4444A" w:rsidRPr="00A4444A" w:rsidRDefault="00A4444A" w:rsidP="00A4444A">
      <w:pPr>
        <w:ind w:firstLine="0"/>
        <w:rPr>
          <w:rFonts w:ascii="Courier New" w:hAnsi="Courier New" w:cs="Courier New"/>
          <w:sz w:val="24"/>
          <w:szCs w:val="24"/>
          <w:lang w:val="en-US"/>
        </w:rPr>
      </w:pPr>
      <w:r w:rsidRPr="00A4444A">
        <w:rPr>
          <w:rFonts w:ascii="Courier New" w:hAnsi="Courier New" w:cs="Courier New"/>
          <w:sz w:val="24"/>
          <w:szCs w:val="24"/>
          <w:lang w:val="en-US"/>
        </w:rPr>
        <w:t>@</w:t>
      </w:r>
      <w:proofErr w:type="gramStart"/>
      <w:r w:rsidRPr="00A4444A">
        <w:rPr>
          <w:rFonts w:ascii="Courier New" w:hAnsi="Courier New" w:cs="Courier New"/>
          <w:sz w:val="24"/>
          <w:szCs w:val="24"/>
          <w:lang w:val="en-US"/>
        </w:rPr>
        <w:t>keyframes</w:t>
      </w:r>
      <w:proofErr w:type="gramEnd"/>
      <w:r w:rsidRPr="00A4444A">
        <w:rPr>
          <w:rFonts w:ascii="Courier New" w:hAnsi="Courier New" w:cs="Courier New"/>
          <w:sz w:val="24"/>
          <w:szCs w:val="24"/>
          <w:lang w:val="en-US"/>
        </w:rPr>
        <w:t xml:space="preserve"> </w:t>
      </w:r>
      <w:proofErr w:type="spellStart"/>
      <w:r w:rsidRPr="00A4444A">
        <w:rPr>
          <w:rFonts w:ascii="Courier New" w:hAnsi="Courier New" w:cs="Courier New"/>
          <w:sz w:val="24"/>
          <w:szCs w:val="24"/>
          <w:lang w:val="en-US"/>
        </w:rPr>
        <w:t>opacityAnim</w:t>
      </w:r>
      <w:proofErr w:type="spellEnd"/>
      <w:r w:rsidRPr="00A4444A">
        <w:rPr>
          <w:rFonts w:ascii="Courier New" w:hAnsi="Courier New" w:cs="Courier New"/>
          <w:sz w:val="24"/>
          <w:szCs w:val="24"/>
          <w:lang w:val="en-US"/>
        </w:rPr>
        <w:t xml:space="preserve"> {</w:t>
      </w:r>
    </w:p>
    <w:p w14:paraId="2248ADD6" w14:textId="77777777" w:rsidR="00A4444A" w:rsidRPr="00A4444A" w:rsidRDefault="00A4444A" w:rsidP="00A4444A">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from {</w:t>
      </w:r>
    </w:p>
    <w:p w14:paraId="5941B66B" w14:textId="77777777" w:rsidR="00A4444A" w:rsidRPr="00C47D9F" w:rsidRDefault="00A4444A" w:rsidP="00A4444A">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opacity</w:t>
      </w:r>
      <w:r w:rsidRPr="00C47D9F">
        <w:rPr>
          <w:rFonts w:ascii="Courier New" w:hAnsi="Courier New" w:cs="Courier New"/>
          <w:sz w:val="24"/>
          <w:szCs w:val="24"/>
          <w:lang w:val="en-US"/>
        </w:rPr>
        <w:t>: 0</w:t>
      </w:r>
    </w:p>
    <w:p w14:paraId="4900123E" w14:textId="77777777" w:rsidR="00A4444A" w:rsidRPr="00C47D9F" w:rsidRDefault="00A4444A" w:rsidP="00A4444A">
      <w:pPr>
        <w:ind w:firstLine="0"/>
        <w:rPr>
          <w:rFonts w:ascii="Courier New" w:hAnsi="Courier New" w:cs="Courier New"/>
          <w:sz w:val="24"/>
          <w:szCs w:val="24"/>
          <w:lang w:val="en-US"/>
        </w:rPr>
      </w:pPr>
      <w:r w:rsidRPr="00C47D9F">
        <w:rPr>
          <w:rFonts w:ascii="Courier New" w:hAnsi="Courier New" w:cs="Courier New"/>
          <w:sz w:val="24"/>
          <w:szCs w:val="24"/>
          <w:lang w:val="en-US"/>
        </w:rPr>
        <w:t xml:space="preserve">      }</w:t>
      </w:r>
    </w:p>
    <w:p w14:paraId="22C8B987" w14:textId="77777777" w:rsidR="00A4444A" w:rsidRPr="00C47D9F" w:rsidRDefault="00A4444A" w:rsidP="00A4444A">
      <w:pPr>
        <w:ind w:firstLine="0"/>
        <w:rPr>
          <w:rFonts w:ascii="Courier New" w:hAnsi="Courier New" w:cs="Courier New"/>
          <w:sz w:val="24"/>
          <w:szCs w:val="24"/>
          <w:lang w:val="en-US"/>
        </w:rPr>
      </w:pPr>
      <w:r w:rsidRPr="00C47D9F">
        <w:rPr>
          <w:rFonts w:ascii="Courier New" w:hAnsi="Courier New" w:cs="Courier New"/>
          <w:sz w:val="24"/>
          <w:szCs w:val="24"/>
          <w:lang w:val="en-US"/>
        </w:rPr>
        <w:t xml:space="preserve">      </w:t>
      </w:r>
      <w:r w:rsidRPr="00A4444A">
        <w:rPr>
          <w:rFonts w:ascii="Courier New" w:hAnsi="Courier New" w:cs="Courier New"/>
          <w:sz w:val="24"/>
          <w:szCs w:val="24"/>
          <w:lang w:val="en-US"/>
        </w:rPr>
        <w:t>to</w:t>
      </w:r>
      <w:r w:rsidRPr="00C47D9F">
        <w:rPr>
          <w:rFonts w:ascii="Courier New" w:hAnsi="Courier New" w:cs="Courier New"/>
          <w:sz w:val="24"/>
          <w:szCs w:val="24"/>
          <w:lang w:val="en-US"/>
        </w:rPr>
        <w:t xml:space="preserve"> {</w:t>
      </w:r>
    </w:p>
    <w:p w14:paraId="09824431" w14:textId="77777777" w:rsidR="00A4444A" w:rsidRPr="00EB7D27" w:rsidRDefault="00A4444A" w:rsidP="00A4444A">
      <w:pPr>
        <w:ind w:firstLine="0"/>
        <w:rPr>
          <w:rFonts w:ascii="Courier New" w:hAnsi="Courier New" w:cs="Courier New"/>
          <w:sz w:val="24"/>
          <w:szCs w:val="24"/>
        </w:rPr>
      </w:pPr>
      <w:r w:rsidRPr="00C47D9F">
        <w:rPr>
          <w:rFonts w:ascii="Courier New" w:hAnsi="Courier New" w:cs="Courier New"/>
          <w:sz w:val="24"/>
          <w:szCs w:val="24"/>
          <w:lang w:val="en-US"/>
        </w:rPr>
        <w:t xml:space="preserve">        </w:t>
      </w:r>
      <w:r w:rsidRPr="00A4444A">
        <w:rPr>
          <w:rFonts w:ascii="Courier New" w:hAnsi="Courier New" w:cs="Courier New"/>
          <w:sz w:val="24"/>
          <w:szCs w:val="24"/>
          <w:lang w:val="en-US"/>
        </w:rPr>
        <w:t>opacity</w:t>
      </w:r>
      <w:r w:rsidRPr="00EB7D27">
        <w:rPr>
          <w:rFonts w:ascii="Courier New" w:hAnsi="Courier New" w:cs="Courier New"/>
          <w:sz w:val="24"/>
          <w:szCs w:val="24"/>
        </w:rPr>
        <w:t>: 1</w:t>
      </w:r>
    </w:p>
    <w:p w14:paraId="657EBE9A" w14:textId="77777777" w:rsidR="00A4444A" w:rsidRPr="00EB7D27" w:rsidRDefault="00A4444A" w:rsidP="00A4444A">
      <w:pPr>
        <w:ind w:firstLine="0"/>
        <w:rPr>
          <w:rFonts w:ascii="Courier New" w:hAnsi="Courier New" w:cs="Courier New"/>
          <w:sz w:val="24"/>
          <w:szCs w:val="24"/>
        </w:rPr>
      </w:pPr>
      <w:r w:rsidRPr="00EB7D27">
        <w:rPr>
          <w:rFonts w:ascii="Courier New" w:hAnsi="Courier New" w:cs="Courier New"/>
          <w:sz w:val="24"/>
          <w:szCs w:val="24"/>
        </w:rPr>
        <w:t xml:space="preserve">      }</w:t>
      </w:r>
    </w:p>
    <w:p w14:paraId="6C25961B" w14:textId="750474A9" w:rsidR="00A4444A" w:rsidRPr="00EB7D27" w:rsidRDefault="00A4444A" w:rsidP="00A4444A">
      <w:pPr>
        <w:ind w:firstLine="0"/>
        <w:rPr>
          <w:rFonts w:ascii="Courier New" w:hAnsi="Courier New" w:cs="Courier New"/>
          <w:sz w:val="24"/>
          <w:szCs w:val="24"/>
        </w:rPr>
      </w:pPr>
      <w:r w:rsidRPr="00EB7D27">
        <w:rPr>
          <w:rFonts w:ascii="Courier New" w:hAnsi="Courier New" w:cs="Courier New"/>
          <w:sz w:val="24"/>
          <w:szCs w:val="24"/>
        </w:rPr>
        <w:t>}</w:t>
      </w:r>
    </w:p>
    <w:p w14:paraId="46FC714E" w14:textId="20E6EC27" w:rsidR="00A4444A" w:rsidRDefault="00A4444A" w:rsidP="00A4444A">
      <w:pPr>
        <w:spacing w:before="280" w:after="280"/>
        <w:jc w:val="center"/>
        <w:rPr>
          <w:bCs/>
          <w:szCs w:val="28"/>
        </w:rPr>
      </w:pPr>
      <w:r>
        <w:rPr>
          <w:bCs/>
          <w:szCs w:val="28"/>
        </w:rPr>
        <w:t>Листинг</w:t>
      </w:r>
      <w:r w:rsidRPr="009D5829">
        <w:rPr>
          <w:bCs/>
          <w:szCs w:val="28"/>
        </w:rPr>
        <w:t xml:space="preserve"> 4.</w:t>
      </w:r>
      <w:r w:rsidR="001119F9">
        <w:rPr>
          <w:bCs/>
          <w:szCs w:val="28"/>
        </w:rPr>
        <w:t>10</w:t>
      </w:r>
      <w:r w:rsidRPr="009D5829">
        <w:rPr>
          <w:bCs/>
          <w:szCs w:val="28"/>
        </w:rPr>
        <w:t xml:space="preserve"> – </w:t>
      </w:r>
      <w:r w:rsidR="00584F66">
        <w:rPr>
          <w:bCs/>
          <w:szCs w:val="28"/>
        </w:rPr>
        <w:t>Анимация элементов слайдера</w:t>
      </w:r>
      <w:r w:rsidR="000A6ABD">
        <w:rPr>
          <w:bCs/>
          <w:szCs w:val="28"/>
        </w:rPr>
        <w:t xml:space="preserve"> с </w:t>
      </w:r>
      <w:r w:rsidR="009D5829">
        <w:rPr>
          <w:bCs/>
          <w:szCs w:val="28"/>
        </w:rPr>
        <w:t>отзывами</w:t>
      </w:r>
    </w:p>
    <w:p w14:paraId="38E62E72" w14:textId="2D2C9D11" w:rsidR="00EF5FA1" w:rsidRDefault="00EF5FA1" w:rsidP="00EF5FA1">
      <w:r>
        <w:t>Для анимации стандартных элементов, таких как ссылки</w:t>
      </w:r>
      <w:r w:rsidR="000A6ABD">
        <w:t xml:space="preserve"> и </w:t>
      </w:r>
      <w:r>
        <w:t>кнопки, также была добавлена анимация, позволяющая отобразить взаимодействие пользователя</w:t>
      </w:r>
      <w:r w:rsidR="000A6ABD">
        <w:t xml:space="preserve"> с </w:t>
      </w:r>
      <w:r>
        <w:t>сайтом. Код</w:t>
      </w:r>
      <w:r w:rsidR="000A6ABD">
        <w:t xml:space="preserve"> для </w:t>
      </w:r>
      <w:r>
        <w:t>реализации анимации представлены</w:t>
      </w:r>
      <w:r w:rsidR="000A6ABD">
        <w:t xml:space="preserve"> в </w:t>
      </w:r>
      <w:r>
        <w:t>листинге 4.</w:t>
      </w:r>
      <w:r w:rsidR="001119F9">
        <w:t>11</w:t>
      </w:r>
      <w:r>
        <w:t xml:space="preserve">. </w:t>
      </w:r>
    </w:p>
    <w:p w14:paraId="532C56C9" w14:textId="77777777" w:rsidR="00EF5FA1" w:rsidRPr="00EF5FA1" w:rsidRDefault="00EF5FA1" w:rsidP="00EF5FA1">
      <w:pPr>
        <w:spacing w:before="280"/>
        <w:ind w:firstLine="0"/>
        <w:rPr>
          <w:rFonts w:ascii="Courier New" w:hAnsi="Courier New" w:cs="Courier New"/>
          <w:sz w:val="24"/>
          <w:szCs w:val="24"/>
        </w:rPr>
      </w:pPr>
      <w:proofErr w:type="gramStart"/>
      <w:r w:rsidRPr="00EF5FA1">
        <w:rPr>
          <w:rFonts w:ascii="Courier New" w:hAnsi="Courier New" w:cs="Courier New"/>
          <w:sz w:val="24"/>
          <w:szCs w:val="24"/>
        </w:rPr>
        <w:t>.</w:t>
      </w:r>
      <w:r w:rsidRPr="00A4444A">
        <w:rPr>
          <w:rFonts w:ascii="Courier New" w:hAnsi="Courier New" w:cs="Courier New"/>
          <w:sz w:val="24"/>
          <w:szCs w:val="24"/>
          <w:lang w:val="en-US"/>
        </w:rPr>
        <w:t>header</w:t>
      </w:r>
      <w:proofErr w:type="gramEnd"/>
      <w:r w:rsidRPr="00EF5FA1">
        <w:rPr>
          <w:rFonts w:ascii="Courier New" w:hAnsi="Courier New" w:cs="Courier New"/>
          <w:sz w:val="24"/>
          <w:szCs w:val="24"/>
        </w:rPr>
        <w:t>-</w:t>
      </w:r>
      <w:r w:rsidRPr="00A4444A">
        <w:rPr>
          <w:rFonts w:ascii="Courier New" w:hAnsi="Courier New" w:cs="Courier New"/>
          <w:sz w:val="24"/>
          <w:szCs w:val="24"/>
          <w:lang w:val="en-US"/>
        </w:rPr>
        <w:t>link</w:t>
      </w:r>
      <w:r w:rsidRPr="00EF5FA1">
        <w:rPr>
          <w:rFonts w:ascii="Courier New" w:hAnsi="Courier New" w:cs="Courier New"/>
          <w:sz w:val="24"/>
          <w:szCs w:val="24"/>
        </w:rPr>
        <w:t>:</w:t>
      </w:r>
      <w:r w:rsidRPr="00A4444A">
        <w:rPr>
          <w:rFonts w:ascii="Courier New" w:hAnsi="Courier New" w:cs="Courier New"/>
          <w:sz w:val="24"/>
          <w:szCs w:val="24"/>
          <w:lang w:val="en-US"/>
        </w:rPr>
        <w:t>hover</w:t>
      </w:r>
      <w:r w:rsidRPr="00EF5FA1">
        <w:rPr>
          <w:rFonts w:ascii="Courier New" w:hAnsi="Courier New" w:cs="Courier New"/>
          <w:sz w:val="24"/>
          <w:szCs w:val="24"/>
        </w:rPr>
        <w:t xml:space="preserve"> {</w:t>
      </w:r>
    </w:p>
    <w:p w14:paraId="670A50EE" w14:textId="77777777" w:rsidR="00EF5FA1" w:rsidRPr="00C47D9F" w:rsidRDefault="00EF5FA1" w:rsidP="00EF5FA1">
      <w:pPr>
        <w:ind w:firstLine="0"/>
        <w:rPr>
          <w:rFonts w:ascii="Courier New" w:hAnsi="Courier New" w:cs="Courier New"/>
          <w:sz w:val="24"/>
          <w:szCs w:val="24"/>
          <w:lang w:val="en-US"/>
        </w:rPr>
      </w:pPr>
      <w:r w:rsidRPr="00EF5FA1">
        <w:rPr>
          <w:rFonts w:ascii="Courier New" w:hAnsi="Courier New" w:cs="Courier New"/>
          <w:sz w:val="24"/>
          <w:szCs w:val="24"/>
        </w:rPr>
        <w:t xml:space="preserve">    </w:t>
      </w:r>
      <w:r w:rsidRPr="00A4444A">
        <w:rPr>
          <w:rFonts w:ascii="Courier New" w:hAnsi="Courier New" w:cs="Courier New"/>
          <w:sz w:val="24"/>
          <w:szCs w:val="24"/>
          <w:lang w:val="en-US"/>
        </w:rPr>
        <w:t>color</w:t>
      </w:r>
      <w:r w:rsidRPr="00C47D9F">
        <w:rPr>
          <w:rFonts w:ascii="Courier New" w:hAnsi="Courier New" w:cs="Courier New"/>
          <w:sz w:val="24"/>
          <w:szCs w:val="24"/>
          <w:lang w:val="en-US"/>
        </w:rPr>
        <w:t>: #605857;</w:t>
      </w:r>
    </w:p>
    <w:p w14:paraId="11CFBA97" w14:textId="77777777" w:rsidR="00EF5FA1" w:rsidRPr="00A4444A" w:rsidRDefault="00EF5FA1" w:rsidP="00EF5FA1">
      <w:pPr>
        <w:ind w:firstLine="0"/>
        <w:rPr>
          <w:rFonts w:ascii="Courier New" w:hAnsi="Courier New" w:cs="Courier New"/>
          <w:sz w:val="24"/>
          <w:szCs w:val="24"/>
          <w:lang w:val="en-US"/>
        </w:rPr>
      </w:pPr>
      <w:r w:rsidRPr="00C47D9F">
        <w:rPr>
          <w:rFonts w:ascii="Courier New" w:hAnsi="Courier New" w:cs="Courier New"/>
          <w:sz w:val="24"/>
          <w:szCs w:val="24"/>
          <w:lang w:val="en-US"/>
        </w:rPr>
        <w:t xml:space="preserve">    </w:t>
      </w:r>
      <w:r w:rsidRPr="00A4444A">
        <w:rPr>
          <w:rFonts w:ascii="Courier New" w:hAnsi="Courier New" w:cs="Courier New"/>
          <w:sz w:val="24"/>
          <w:szCs w:val="24"/>
          <w:lang w:val="en-US"/>
        </w:rPr>
        <w:t>transition: 0.2s all;</w:t>
      </w:r>
    </w:p>
    <w:p w14:paraId="6935FD8F"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w:t>
      </w:r>
    </w:p>
    <w:p w14:paraId="574D3475" w14:textId="77777777" w:rsidR="00EF5FA1" w:rsidRPr="00A4444A" w:rsidRDefault="00EF5FA1" w:rsidP="00EF5FA1">
      <w:pPr>
        <w:ind w:firstLine="0"/>
        <w:rPr>
          <w:rFonts w:ascii="Courier New" w:hAnsi="Courier New" w:cs="Courier New"/>
          <w:sz w:val="24"/>
          <w:szCs w:val="24"/>
          <w:lang w:val="en-US"/>
        </w:rPr>
      </w:pPr>
      <w:proofErr w:type="gramStart"/>
      <w:r w:rsidRPr="00A4444A">
        <w:rPr>
          <w:rFonts w:ascii="Courier New" w:hAnsi="Courier New" w:cs="Courier New"/>
          <w:sz w:val="24"/>
          <w:szCs w:val="24"/>
          <w:lang w:val="en-US"/>
        </w:rPr>
        <w:t>.header</w:t>
      </w:r>
      <w:proofErr w:type="gramEnd"/>
      <w:r w:rsidRPr="00A4444A">
        <w:rPr>
          <w:rFonts w:ascii="Courier New" w:hAnsi="Courier New" w:cs="Courier New"/>
          <w:sz w:val="24"/>
          <w:szCs w:val="24"/>
          <w:lang w:val="en-US"/>
        </w:rPr>
        <w:t>-link::after {</w:t>
      </w:r>
    </w:p>
    <w:p w14:paraId="47E260B8"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display: block;</w:t>
      </w:r>
    </w:p>
    <w:p w14:paraId="52A5421E"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content: "";</w:t>
      </w:r>
    </w:p>
    <w:p w14:paraId="28E6597C"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position: absolute;</w:t>
      </w:r>
    </w:p>
    <w:p w14:paraId="2803A2B2"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left: 50%;</w:t>
      </w:r>
    </w:p>
    <w:p w14:paraId="2E85466E"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transform: </w:t>
      </w:r>
      <w:proofErr w:type="spellStart"/>
      <w:proofErr w:type="gramStart"/>
      <w:r w:rsidRPr="00A4444A">
        <w:rPr>
          <w:rFonts w:ascii="Courier New" w:hAnsi="Courier New" w:cs="Courier New"/>
          <w:sz w:val="24"/>
          <w:szCs w:val="24"/>
          <w:lang w:val="en-US"/>
        </w:rPr>
        <w:t>translateX</w:t>
      </w:r>
      <w:proofErr w:type="spellEnd"/>
      <w:r w:rsidRPr="00A4444A">
        <w:rPr>
          <w:rFonts w:ascii="Courier New" w:hAnsi="Courier New" w:cs="Courier New"/>
          <w:sz w:val="24"/>
          <w:szCs w:val="24"/>
          <w:lang w:val="en-US"/>
        </w:rPr>
        <w:t>(</w:t>
      </w:r>
      <w:proofErr w:type="gramEnd"/>
      <w:r w:rsidRPr="00A4444A">
        <w:rPr>
          <w:rFonts w:ascii="Courier New" w:hAnsi="Courier New" w:cs="Courier New"/>
          <w:sz w:val="24"/>
          <w:szCs w:val="24"/>
          <w:lang w:val="en-US"/>
        </w:rPr>
        <w:t>-50%);</w:t>
      </w:r>
    </w:p>
    <w:p w14:paraId="49EBB38A"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opacity: 0;</w:t>
      </w:r>
    </w:p>
    <w:p w14:paraId="72539D35"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bottom: -10px;</w:t>
      </w:r>
    </w:p>
    <w:p w14:paraId="0CC2DF8F"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width: 90%;</w:t>
      </w:r>
    </w:p>
    <w:p w14:paraId="2B073A9B"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height: 0.5px;</w:t>
      </w:r>
    </w:p>
    <w:p w14:paraId="4F6014FD"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background-color: #605857;</w:t>
      </w:r>
    </w:p>
    <w:p w14:paraId="34120F18"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 xml:space="preserve">    transition: 0.4s all;</w:t>
      </w:r>
    </w:p>
    <w:p w14:paraId="33D9D5C0" w14:textId="77777777" w:rsidR="00EF5FA1" w:rsidRPr="00A4444A" w:rsidRDefault="00EF5FA1" w:rsidP="00EF5FA1">
      <w:pPr>
        <w:ind w:firstLine="0"/>
        <w:rPr>
          <w:rFonts w:ascii="Courier New" w:hAnsi="Courier New" w:cs="Courier New"/>
          <w:sz w:val="24"/>
          <w:szCs w:val="24"/>
          <w:lang w:val="en-US"/>
        </w:rPr>
      </w:pPr>
      <w:r w:rsidRPr="00A4444A">
        <w:rPr>
          <w:rFonts w:ascii="Courier New" w:hAnsi="Courier New" w:cs="Courier New"/>
          <w:sz w:val="24"/>
          <w:szCs w:val="24"/>
          <w:lang w:val="en-US"/>
        </w:rPr>
        <w:t>}</w:t>
      </w:r>
    </w:p>
    <w:p w14:paraId="46E9EBE9" w14:textId="77777777" w:rsidR="00EF5FA1" w:rsidRPr="00A4444A" w:rsidRDefault="00EF5FA1" w:rsidP="00EF5FA1">
      <w:pPr>
        <w:ind w:firstLine="0"/>
        <w:rPr>
          <w:rFonts w:ascii="Courier New" w:hAnsi="Courier New" w:cs="Courier New"/>
          <w:sz w:val="24"/>
          <w:szCs w:val="24"/>
          <w:lang w:val="en-US"/>
        </w:rPr>
      </w:pPr>
      <w:proofErr w:type="gramStart"/>
      <w:r w:rsidRPr="00A4444A">
        <w:rPr>
          <w:rFonts w:ascii="Courier New" w:hAnsi="Courier New" w:cs="Courier New"/>
          <w:sz w:val="24"/>
          <w:szCs w:val="24"/>
          <w:lang w:val="en-US"/>
        </w:rPr>
        <w:t>.</w:t>
      </w:r>
      <w:proofErr w:type="spellStart"/>
      <w:r w:rsidRPr="00A4444A">
        <w:rPr>
          <w:rFonts w:ascii="Courier New" w:hAnsi="Courier New" w:cs="Courier New"/>
          <w:sz w:val="24"/>
          <w:szCs w:val="24"/>
          <w:lang w:val="en-US"/>
        </w:rPr>
        <w:t>btn</w:t>
      </w:r>
      <w:proofErr w:type="gramEnd"/>
      <w:r w:rsidRPr="00A4444A">
        <w:rPr>
          <w:rFonts w:ascii="Courier New" w:hAnsi="Courier New" w:cs="Courier New"/>
          <w:sz w:val="24"/>
          <w:szCs w:val="24"/>
          <w:lang w:val="en-US"/>
        </w:rPr>
        <w:t>:hover</w:t>
      </w:r>
      <w:proofErr w:type="spellEnd"/>
      <w:r w:rsidRPr="00A4444A">
        <w:rPr>
          <w:rFonts w:ascii="Courier New" w:hAnsi="Courier New" w:cs="Courier New"/>
          <w:sz w:val="24"/>
          <w:szCs w:val="24"/>
          <w:lang w:val="en-US"/>
        </w:rPr>
        <w:t xml:space="preserve"> {</w:t>
      </w:r>
    </w:p>
    <w:p w14:paraId="170C1639" w14:textId="0BA0A555" w:rsidR="00EF5FA1" w:rsidRPr="00A4444A" w:rsidRDefault="007D63CE" w:rsidP="00EF5FA1">
      <w:pPr>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r w:rsidR="00EF5FA1" w:rsidRPr="00A4444A">
        <w:rPr>
          <w:rFonts w:ascii="Courier New" w:hAnsi="Courier New" w:cs="Courier New"/>
          <w:sz w:val="24"/>
          <w:szCs w:val="24"/>
          <w:lang w:val="en-US"/>
        </w:rPr>
        <w:t xml:space="preserve">box-shadow: 4px 6px 7px 0px </w:t>
      </w:r>
      <w:proofErr w:type="spellStart"/>
      <w:proofErr w:type="gramStart"/>
      <w:r w:rsidR="00EF5FA1" w:rsidRPr="00A4444A">
        <w:rPr>
          <w:rFonts w:ascii="Courier New" w:hAnsi="Courier New" w:cs="Courier New"/>
          <w:sz w:val="24"/>
          <w:szCs w:val="24"/>
          <w:lang w:val="en-US"/>
        </w:rPr>
        <w:t>rgba</w:t>
      </w:r>
      <w:proofErr w:type="spellEnd"/>
      <w:r w:rsidR="00EF5FA1" w:rsidRPr="00A4444A">
        <w:rPr>
          <w:rFonts w:ascii="Courier New" w:hAnsi="Courier New" w:cs="Courier New"/>
          <w:sz w:val="24"/>
          <w:szCs w:val="24"/>
          <w:lang w:val="en-US"/>
        </w:rPr>
        <w:t>(</w:t>
      </w:r>
      <w:proofErr w:type="gramEnd"/>
      <w:r w:rsidR="00EF5FA1" w:rsidRPr="00A4444A">
        <w:rPr>
          <w:rFonts w:ascii="Courier New" w:hAnsi="Courier New" w:cs="Courier New"/>
          <w:sz w:val="24"/>
          <w:szCs w:val="24"/>
          <w:lang w:val="en-US"/>
        </w:rPr>
        <w:t>0,0,0,0.2);</w:t>
      </w:r>
    </w:p>
    <w:p w14:paraId="45BD549C" w14:textId="287D0A5A" w:rsidR="00EF5FA1" w:rsidRPr="00A4444A" w:rsidRDefault="007D63CE" w:rsidP="00EF5FA1">
      <w:pPr>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r w:rsidR="00EF5FA1" w:rsidRPr="00A4444A">
        <w:rPr>
          <w:rFonts w:ascii="Courier New" w:hAnsi="Courier New" w:cs="Courier New"/>
          <w:sz w:val="24"/>
          <w:szCs w:val="24"/>
          <w:lang w:val="en-US"/>
        </w:rPr>
        <w:t xml:space="preserve">transform: </w:t>
      </w:r>
      <w:proofErr w:type="gramStart"/>
      <w:r w:rsidR="00EF5FA1" w:rsidRPr="00A4444A">
        <w:rPr>
          <w:rFonts w:ascii="Courier New" w:hAnsi="Courier New" w:cs="Courier New"/>
          <w:sz w:val="24"/>
          <w:szCs w:val="24"/>
          <w:lang w:val="en-US"/>
        </w:rPr>
        <w:t>scale(</w:t>
      </w:r>
      <w:proofErr w:type="gramEnd"/>
      <w:r w:rsidR="00EF5FA1" w:rsidRPr="00A4444A">
        <w:rPr>
          <w:rFonts w:ascii="Courier New" w:hAnsi="Courier New" w:cs="Courier New"/>
          <w:sz w:val="24"/>
          <w:szCs w:val="24"/>
          <w:lang w:val="en-US"/>
        </w:rPr>
        <w:t>1.01);</w:t>
      </w:r>
    </w:p>
    <w:p w14:paraId="0B63BE97" w14:textId="4F5266C9" w:rsidR="00EF5FA1" w:rsidRDefault="007D63CE" w:rsidP="00EF5FA1">
      <w:pPr>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r w:rsidR="00EF5FA1" w:rsidRPr="00A4444A">
        <w:rPr>
          <w:rFonts w:ascii="Courier New" w:hAnsi="Courier New" w:cs="Courier New"/>
          <w:sz w:val="24"/>
          <w:szCs w:val="24"/>
          <w:lang w:val="en-US"/>
        </w:rPr>
        <w:t>transition: all 0.5s ease 0s;</w:t>
      </w:r>
    </w:p>
    <w:p w14:paraId="07F9CC80" w14:textId="19D43197" w:rsidR="007D63CE" w:rsidRPr="007D63CE" w:rsidRDefault="007D63CE" w:rsidP="007D63CE">
      <w:pPr>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r w:rsidRPr="007D63CE">
        <w:rPr>
          <w:rFonts w:ascii="Courier New" w:hAnsi="Courier New" w:cs="Courier New"/>
          <w:sz w:val="24"/>
          <w:szCs w:val="24"/>
          <w:lang w:val="en-US"/>
        </w:rPr>
        <w:t>-</w:t>
      </w:r>
      <w:proofErr w:type="spellStart"/>
      <w:r w:rsidRPr="007D63CE">
        <w:rPr>
          <w:rFonts w:ascii="Courier New" w:hAnsi="Courier New" w:cs="Courier New"/>
          <w:sz w:val="24"/>
          <w:szCs w:val="24"/>
          <w:lang w:val="en-US"/>
        </w:rPr>
        <w:t>webkit</w:t>
      </w:r>
      <w:proofErr w:type="spellEnd"/>
      <w:r w:rsidRPr="007D63CE">
        <w:rPr>
          <w:rFonts w:ascii="Courier New" w:hAnsi="Courier New" w:cs="Courier New"/>
          <w:sz w:val="24"/>
          <w:szCs w:val="24"/>
          <w:lang w:val="en-US"/>
        </w:rPr>
        <w:t>-transition: all 0.5s ease 0s;</w:t>
      </w:r>
    </w:p>
    <w:p w14:paraId="7A05CB66" w14:textId="1526FD87" w:rsidR="007D63CE" w:rsidRPr="00A4444A" w:rsidRDefault="007D63CE" w:rsidP="007D63CE">
      <w:pPr>
        <w:ind w:firstLine="0"/>
        <w:rPr>
          <w:rFonts w:ascii="Courier New" w:hAnsi="Courier New" w:cs="Courier New"/>
          <w:sz w:val="24"/>
          <w:szCs w:val="24"/>
          <w:lang w:val="en-US"/>
        </w:rPr>
      </w:pPr>
      <w:r w:rsidRPr="007D63CE">
        <w:rPr>
          <w:rFonts w:ascii="Courier New" w:hAnsi="Courier New" w:cs="Courier New"/>
          <w:sz w:val="24"/>
          <w:szCs w:val="24"/>
          <w:lang w:val="en-US"/>
        </w:rPr>
        <w:t xml:space="preserve">    -</w:t>
      </w:r>
      <w:proofErr w:type="spellStart"/>
      <w:r w:rsidRPr="007D63CE">
        <w:rPr>
          <w:rFonts w:ascii="Courier New" w:hAnsi="Courier New" w:cs="Courier New"/>
          <w:sz w:val="24"/>
          <w:szCs w:val="24"/>
          <w:lang w:val="en-US"/>
        </w:rPr>
        <w:t>moz</w:t>
      </w:r>
      <w:proofErr w:type="spellEnd"/>
      <w:r w:rsidRPr="007D63CE">
        <w:rPr>
          <w:rFonts w:ascii="Courier New" w:hAnsi="Courier New" w:cs="Courier New"/>
          <w:sz w:val="24"/>
          <w:szCs w:val="24"/>
          <w:lang w:val="en-US"/>
        </w:rPr>
        <w:t>-transition: all 0.5s ease 0s;</w:t>
      </w:r>
    </w:p>
    <w:p w14:paraId="310BCB31" w14:textId="1526FD87" w:rsidR="00EF5FA1" w:rsidRPr="00EF5FA1" w:rsidRDefault="00EF5FA1" w:rsidP="00EF5FA1">
      <w:pPr>
        <w:ind w:firstLine="0"/>
        <w:rPr>
          <w:rFonts w:ascii="Courier New" w:hAnsi="Courier New" w:cs="Courier New"/>
          <w:sz w:val="24"/>
          <w:szCs w:val="24"/>
        </w:rPr>
      </w:pPr>
      <w:r w:rsidRPr="00A4444A">
        <w:rPr>
          <w:rFonts w:ascii="Courier New" w:hAnsi="Courier New" w:cs="Courier New"/>
          <w:sz w:val="24"/>
          <w:szCs w:val="24"/>
          <w:lang w:val="en-US"/>
        </w:rPr>
        <w:t xml:space="preserve">    cursor</w:t>
      </w:r>
      <w:r w:rsidRPr="00EF5FA1">
        <w:rPr>
          <w:rFonts w:ascii="Courier New" w:hAnsi="Courier New" w:cs="Courier New"/>
          <w:sz w:val="24"/>
          <w:szCs w:val="24"/>
        </w:rPr>
        <w:t xml:space="preserve">: </w:t>
      </w:r>
      <w:r w:rsidRPr="00A4444A">
        <w:rPr>
          <w:rFonts w:ascii="Courier New" w:hAnsi="Courier New" w:cs="Courier New"/>
          <w:sz w:val="24"/>
          <w:szCs w:val="24"/>
          <w:lang w:val="en-US"/>
        </w:rPr>
        <w:t>pointer</w:t>
      </w:r>
      <w:r w:rsidRPr="00EF5FA1">
        <w:rPr>
          <w:rFonts w:ascii="Courier New" w:hAnsi="Courier New" w:cs="Courier New"/>
          <w:sz w:val="24"/>
          <w:szCs w:val="24"/>
        </w:rPr>
        <w:t>;</w:t>
      </w:r>
    </w:p>
    <w:p w14:paraId="2C7ED345" w14:textId="77777777" w:rsidR="00EF5FA1" w:rsidRPr="00EF5FA1" w:rsidRDefault="00EF5FA1" w:rsidP="00EF5FA1">
      <w:pPr>
        <w:ind w:firstLine="0"/>
        <w:rPr>
          <w:rFonts w:ascii="Courier New" w:hAnsi="Courier New" w:cs="Courier New"/>
          <w:sz w:val="24"/>
          <w:szCs w:val="24"/>
        </w:rPr>
      </w:pPr>
      <w:r w:rsidRPr="00EF5FA1">
        <w:rPr>
          <w:rFonts w:ascii="Courier New" w:hAnsi="Courier New" w:cs="Courier New"/>
          <w:sz w:val="24"/>
          <w:szCs w:val="24"/>
        </w:rPr>
        <w:t>}</w:t>
      </w:r>
    </w:p>
    <w:p w14:paraId="5DE8792E" w14:textId="3EDD1620" w:rsidR="00EF5FA1" w:rsidRDefault="00EF5FA1" w:rsidP="00EF5FA1">
      <w:pPr>
        <w:spacing w:before="280" w:after="280"/>
        <w:jc w:val="center"/>
        <w:rPr>
          <w:bCs/>
          <w:szCs w:val="28"/>
        </w:rPr>
      </w:pPr>
      <w:r>
        <w:rPr>
          <w:bCs/>
          <w:szCs w:val="28"/>
        </w:rPr>
        <w:t>Листинг</w:t>
      </w:r>
      <w:r w:rsidRPr="00DE561D">
        <w:rPr>
          <w:bCs/>
          <w:szCs w:val="28"/>
        </w:rPr>
        <w:t xml:space="preserve"> 4.</w:t>
      </w:r>
      <w:r w:rsidR="001119F9">
        <w:rPr>
          <w:bCs/>
          <w:szCs w:val="28"/>
        </w:rPr>
        <w:t>11</w:t>
      </w:r>
      <w:r w:rsidRPr="00DE561D">
        <w:rPr>
          <w:bCs/>
          <w:szCs w:val="28"/>
        </w:rPr>
        <w:t xml:space="preserve"> – </w:t>
      </w:r>
      <w:r>
        <w:rPr>
          <w:bCs/>
          <w:szCs w:val="28"/>
        </w:rPr>
        <w:t>Реализация анимации ссылок</w:t>
      </w:r>
      <w:r w:rsidR="000A6ABD">
        <w:rPr>
          <w:bCs/>
          <w:szCs w:val="28"/>
        </w:rPr>
        <w:t xml:space="preserve"> и </w:t>
      </w:r>
      <w:r>
        <w:rPr>
          <w:bCs/>
          <w:szCs w:val="28"/>
        </w:rPr>
        <w:t>кнопок</w:t>
      </w:r>
    </w:p>
    <w:p w14:paraId="529BBD00" w14:textId="0A35BCF5" w:rsidR="00EF5FA1" w:rsidRPr="00EF5FA1" w:rsidRDefault="00EF5FA1" w:rsidP="00EF5FA1">
      <w:r w:rsidRPr="001C7635">
        <w:t xml:space="preserve">CSS </w:t>
      </w:r>
      <w:proofErr w:type="spellStart"/>
      <w:proofErr w:type="gramStart"/>
      <w:r w:rsidRPr="001C7635">
        <w:t>псевдокласс</w:t>
      </w:r>
      <w:proofErr w:type="spellEnd"/>
      <w:r w:rsidRPr="001C7635">
        <w:t xml:space="preserve"> </w:t>
      </w:r>
      <w:r w:rsidRPr="002B5969">
        <w:rPr>
          <w:rFonts w:ascii="Courier New" w:hAnsi="Courier New" w:cs="Courier New"/>
          <w:sz w:val="24"/>
          <w:szCs w:val="24"/>
        </w:rPr>
        <w:t>:</w:t>
      </w:r>
      <w:r w:rsidRPr="001C7635">
        <w:rPr>
          <w:rFonts w:ascii="Courier New" w:hAnsi="Courier New" w:cs="Courier New"/>
          <w:sz w:val="24"/>
          <w:szCs w:val="24"/>
          <w:lang w:val="en-US"/>
        </w:rPr>
        <w:t>hover</w:t>
      </w:r>
      <w:proofErr w:type="gramEnd"/>
      <w:r w:rsidRPr="001C7635">
        <w:t xml:space="preserve"> срабатывает, когда пользователь наводит</w:t>
      </w:r>
      <w:r w:rsidR="000A6ABD">
        <w:t xml:space="preserve"> на </w:t>
      </w:r>
      <w:r w:rsidRPr="001C7635">
        <w:t>элемент мышью.</w:t>
      </w:r>
      <w:r>
        <w:t xml:space="preserve"> Для подчёркивания ссылок используется </w:t>
      </w:r>
      <w:proofErr w:type="spellStart"/>
      <w:proofErr w:type="gramStart"/>
      <w:r>
        <w:t>п</w:t>
      </w:r>
      <w:r w:rsidRPr="001C7635">
        <w:t>севдоэлемент</w:t>
      </w:r>
      <w:proofErr w:type="spellEnd"/>
      <w:r>
        <w:t xml:space="preserve"> </w:t>
      </w:r>
      <w:r w:rsidRPr="001C7635">
        <w:rPr>
          <w:rFonts w:ascii="Courier New" w:hAnsi="Courier New" w:cs="Courier New"/>
          <w:sz w:val="24"/>
          <w:szCs w:val="24"/>
        </w:rPr>
        <w:t>:</w:t>
      </w:r>
      <w:r w:rsidRPr="00A4444A">
        <w:rPr>
          <w:rFonts w:ascii="Courier New" w:hAnsi="Courier New" w:cs="Courier New"/>
          <w:sz w:val="24"/>
          <w:szCs w:val="24"/>
          <w:lang w:val="en-US"/>
        </w:rPr>
        <w:t>after</w:t>
      </w:r>
      <w:proofErr w:type="gramEnd"/>
      <w:r w:rsidRPr="001C7635">
        <w:t>, который используется</w:t>
      </w:r>
      <w:r w:rsidR="000A6ABD">
        <w:t xml:space="preserve"> для </w:t>
      </w:r>
      <w:r w:rsidRPr="001C7635">
        <w:t>вывода текста после содержимого элемента,</w:t>
      </w:r>
      <w:r w:rsidR="000A6ABD">
        <w:t xml:space="preserve"> к </w:t>
      </w:r>
      <w:r w:rsidRPr="001C7635">
        <w:t>которому он добавляется</w:t>
      </w:r>
      <w:r>
        <w:t>. В данном случае это не текст,</w:t>
      </w:r>
      <w:r w:rsidR="000A6ABD">
        <w:t xml:space="preserve"> а </w:t>
      </w:r>
      <w:r>
        <w:t>полоса, занимающая 90 % ширины ссылки. Свойство</w:t>
      </w:r>
      <w:r w:rsidRPr="00B33BB2">
        <w:t xml:space="preserve"> </w:t>
      </w:r>
      <w:r w:rsidRPr="00A4444A">
        <w:rPr>
          <w:rFonts w:ascii="Courier New" w:hAnsi="Courier New" w:cs="Courier New"/>
          <w:sz w:val="24"/>
          <w:szCs w:val="24"/>
          <w:lang w:val="en-US"/>
        </w:rPr>
        <w:t>transition</w:t>
      </w:r>
      <w:r w:rsidRPr="00B33BB2">
        <w:t xml:space="preserve"> </w:t>
      </w:r>
      <w:r>
        <w:t>позволяет задать продолжительность анимации.</w:t>
      </w:r>
    </w:p>
    <w:p w14:paraId="2CA04AB8" w14:textId="599B64CD" w:rsidR="00395AA4" w:rsidRDefault="00395AA4" w:rsidP="00395AA4">
      <w:pPr>
        <w:keepNext/>
        <w:keepLines/>
        <w:pBdr>
          <w:top w:val="nil"/>
          <w:left w:val="nil"/>
          <w:bottom w:val="nil"/>
          <w:right w:val="nil"/>
          <w:between w:val="nil"/>
        </w:pBdr>
        <w:spacing w:before="360" w:after="240"/>
        <w:jc w:val="left"/>
        <w:rPr>
          <w:b/>
          <w:color w:val="000000"/>
        </w:rPr>
      </w:pPr>
      <w:r>
        <w:rPr>
          <w:rFonts w:eastAsia="Times New Roman"/>
          <w:b/>
          <w:color w:val="000000"/>
          <w:szCs w:val="28"/>
        </w:rPr>
        <w:lastRenderedPageBreak/>
        <w:t>4.3 Программная реализация проекта</w:t>
      </w:r>
    </w:p>
    <w:p w14:paraId="04E01C7A" w14:textId="06766087" w:rsidR="00844CFB" w:rsidRPr="00806068" w:rsidRDefault="00844CFB" w:rsidP="00844CFB">
      <w:pPr>
        <w:rPr>
          <w:rFonts w:eastAsia="Times New Roman"/>
          <w:color w:val="000000"/>
          <w:szCs w:val="28"/>
        </w:rPr>
      </w:pPr>
      <w:r>
        <w:rPr>
          <w:rFonts w:eastAsia="Times New Roman"/>
          <w:color w:val="000000"/>
          <w:szCs w:val="28"/>
        </w:rPr>
        <w:t>Вся функциональная часть разработана</w:t>
      </w:r>
      <w:r w:rsidR="000A6ABD">
        <w:rPr>
          <w:rFonts w:eastAsia="Times New Roman"/>
          <w:color w:val="000000"/>
          <w:szCs w:val="28"/>
        </w:rPr>
        <w:t xml:space="preserve"> на </w:t>
      </w:r>
      <w:r>
        <w:rPr>
          <w:rFonts w:eastAsia="Times New Roman"/>
          <w:color w:val="000000"/>
          <w:szCs w:val="28"/>
        </w:rPr>
        <w:t>языках программирования PHP</w:t>
      </w:r>
      <w:r w:rsidR="000A6ABD">
        <w:rPr>
          <w:rFonts w:eastAsia="Times New Roman"/>
          <w:color w:val="000000"/>
          <w:szCs w:val="28"/>
        </w:rPr>
        <w:t xml:space="preserve"> и </w:t>
      </w:r>
      <w:r>
        <w:rPr>
          <w:rFonts w:eastAsia="Times New Roman"/>
          <w:color w:val="000000"/>
          <w:szCs w:val="28"/>
        </w:rPr>
        <w:t>JavaScript.</w:t>
      </w:r>
      <w:r w:rsidRPr="00B66441">
        <w:rPr>
          <w:rFonts w:eastAsia="Times New Roman"/>
          <w:color w:val="000000"/>
          <w:szCs w:val="28"/>
        </w:rPr>
        <w:t xml:space="preserve"> </w:t>
      </w:r>
      <w:r>
        <w:t>Структура проекта показана</w:t>
      </w:r>
      <w:r w:rsidR="000A6ABD">
        <w:t xml:space="preserve"> на рисунке </w:t>
      </w:r>
      <w:r>
        <w:t>4.</w:t>
      </w:r>
      <w:r w:rsidR="001119F9">
        <w:t>3</w:t>
      </w:r>
      <w:r>
        <w:t>.</w:t>
      </w:r>
    </w:p>
    <w:p w14:paraId="24B118E3" w14:textId="77777777" w:rsidR="00844CFB" w:rsidRDefault="00844CFB" w:rsidP="00844CFB">
      <w:pPr>
        <w:keepLines/>
        <w:pBdr>
          <w:top w:val="nil"/>
          <w:left w:val="nil"/>
          <w:bottom w:val="nil"/>
          <w:right w:val="nil"/>
          <w:between w:val="nil"/>
        </w:pBdr>
        <w:spacing w:before="280" w:after="280"/>
        <w:ind w:firstLine="0"/>
        <w:jc w:val="center"/>
        <w:rPr>
          <w:color w:val="000000"/>
        </w:rPr>
      </w:pPr>
      <w:r w:rsidRPr="00806068">
        <w:rPr>
          <w:noProof/>
          <w:color w:val="000000"/>
        </w:rPr>
        <w:drawing>
          <wp:inline distT="0" distB="0" distL="0" distR="0" wp14:anchorId="33248099" wp14:editId="086CE27A">
            <wp:extent cx="3328541" cy="6768935"/>
            <wp:effectExtent l="0" t="0" r="571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1614"/>
                    <a:stretch/>
                  </pic:blipFill>
                  <pic:spPr bwMode="auto">
                    <a:xfrm>
                      <a:off x="0" y="0"/>
                      <a:ext cx="3335987" cy="6784077"/>
                    </a:xfrm>
                    <a:prstGeom prst="rect">
                      <a:avLst/>
                    </a:prstGeom>
                    <a:ln>
                      <a:noFill/>
                    </a:ln>
                    <a:extLst>
                      <a:ext uri="{53640926-AAD7-44D8-BBD7-CCE9431645EC}">
                        <a14:shadowObscured xmlns:a14="http://schemas.microsoft.com/office/drawing/2010/main"/>
                      </a:ext>
                    </a:extLst>
                  </pic:spPr>
                </pic:pic>
              </a:graphicData>
            </a:graphic>
          </wp:inline>
        </w:drawing>
      </w:r>
    </w:p>
    <w:p w14:paraId="39148885" w14:textId="2D413D5E" w:rsidR="00844CFB" w:rsidRDefault="00844CFB" w:rsidP="00844CFB">
      <w:pPr>
        <w:keepLines/>
        <w:pBdr>
          <w:top w:val="nil"/>
          <w:left w:val="nil"/>
          <w:bottom w:val="nil"/>
          <w:right w:val="nil"/>
          <w:between w:val="nil"/>
        </w:pBdr>
        <w:spacing w:before="280" w:after="280" w:line="238" w:lineRule="auto"/>
        <w:ind w:firstLine="0"/>
        <w:jc w:val="center"/>
        <w:rPr>
          <w:color w:val="000000"/>
        </w:rPr>
      </w:pPr>
      <w:r>
        <w:rPr>
          <w:rFonts w:eastAsia="Times New Roman"/>
          <w:color w:val="000000"/>
          <w:szCs w:val="28"/>
        </w:rPr>
        <w:t>Рисунок 4.</w:t>
      </w:r>
      <w:r w:rsidR="001119F9">
        <w:rPr>
          <w:rFonts w:eastAsia="Times New Roman"/>
          <w:color w:val="000000"/>
          <w:szCs w:val="28"/>
        </w:rPr>
        <w:t>3</w:t>
      </w:r>
      <w:r>
        <w:rPr>
          <w:rFonts w:eastAsia="Times New Roman"/>
          <w:color w:val="000000"/>
          <w:szCs w:val="28"/>
        </w:rPr>
        <w:t xml:space="preserve"> – Структура проекта</w:t>
      </w:r>
    </w:p>
    <w:p w14:paraId="63C617CD" w14:textId="1A3A29E4" w:rsidR="00844CFB" w:rsidRPr="00806068" w:rsidRDefault="00844CFB" w:rsidP="00844CFB">
      <w:pPr>
        <w:numPr>
          <w:ilvl w:val="0"/>
          <w:numId w:val="33"/>
        </w:numPr>
        <w:pBdr>
          <w:top w:val="nil"/>
          <w:left w:val="nil"/>
          <w:bottom w:val="nil"/>
          <w:right w:val="nil"/>
          <w:between w:val="nil"/>
        </w:pBdr>
        <w:shd w:val="clear" w:color="auto" w:fill="FFFFFF"/>
        <w:ind w:left="0" w:firstLine="709"/>
        <w:rPr>
          <w:color w:val="000000"/>
        </w:rPr>
      </w:pPr>
      <w:r>
        <w:rPr>
          <w:color w:val="000000"/>
          <w:lang w:val="en-US"/>
        </w:rPr>
        <w:t>connect</w:t>
      </w:r>
      <w:r w:rsidRPr="00806068">
        <w:rPr>
          <w:color w:val="000000"/>
        </w:rPr>
        <w:t xml:space="preserve">/ </w:t>
      </w:r>
      <w:r>
        <w:rPr>
          <w:rFonts w:eastAsia="Times New Roman"/>
          <w:color w:val="000000"/>
          <w:szCs w:val="28"/>
        </w:rPr>
        <w:t>– содержит подключение</w:t>
      </w:r>
      <w:r w:rsidR="000A6ABD">
        <w:rPr>
          <w:rFonts w:eastAsia="Times New Roman"/>
          <w:color w:val="000000"/>
          <w:szCs w:val="28"/>
        </w:rPr>
        <w:t xml:space="preserve"> к </w:t>
      </w:r>
      <w:r>
        <w:rPr>
          <w:rFonts w:eastAsia="Times New Roman"/>
          <w:color w:val="000000"/>
          <w:szCs w:val="28"/>
        </w:rPr>
        <w:t>базе данных проекта;</w:t>
      </w:r>
    </w:p>
    <w:p w14:paraId="418C0A3C" w14:textId="77777777" w:rsidR="00844CFB" w:rsidRPr="00806068" w:rsidRDefault="00844CFB" w:rsidP="00844CFB">
      <w:pPr>
        <w:numPr>
          <w:ilvl w:val="0"/>
          <w:numId w:val="33"/>
        </w:numPr>
        <w:pBdr>
          <w:top w:val="nil"/>
          <w:left w:val="nil"/>
          <w:bottom w:val="nil"/>
          <w:right w:val="nil"/>
          <w:between w:val="nil"/>
        </w:pBdr>
        <w:shd w:val="clear" w:color="auto" w:fill="FFFFFF"/>
        <w:ind w:left="0" w:firstLine="709"/>
        <w:rPr>
          <w:color w:val="000000"/>
        </w:rPr>
      </w:pPr>
      <w:proofErr w:type="spellStart"/>
      <w:r>
        <w:rPr>
          <w:rFonts w:eastAsia="Times New Roman"/>
          <w:color w:val="000000"/>
          <w:szCs w:val="28"/>
          <w:lang w:val="en-US"/>
        </w:rPr>
        <w:t>css</w:t>
      </w:r>
      <w:proofErr w:type="spellEnd"/>
      <w:r>
        <w:rPr>
          <w:rFonts w:eastAsia="Times New Roman"/>
          <w:color w:val="000000"/>
          <w:szCs w:val="28"/>
        </w:rPr>
        <w:t>/ – содержит подключения таблиц стилей;</w:t>
      </w:r>
    </w:p>
    <w:p w14:paraId="347175D1" w14:textId="3B4D15DE" w:rsidR="00844CFB" w:rsidRPr="00806068"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fonts</w:t>
      </w:r>
      <w:r>
        <w:rPr>
          <w:rFonts w:eastAsia="Times New Roman"/>
          <w:color w:val="000000"/>
          <w:szCs w:val="28"/>
        </w:rPr>
        <w:t>/ – содержит шрифты, используемые</w:t>
      </w:r>
      <w:r w:rsidR="000A6ABD">
        <w:rPr>
          <w:rFonts w:eastAsia="Times New Roman"/>
          <w:color w:val="000000"/>
          <w:szCs w:val="28"/>
        </w:rPr>
        <w:t xml:space="preserve"> в </w:t>
      </w:r>
      <w:r>
        <w:rPr>
          <w:rFonts w:eastAsia="Times New Roman"/>
          <w:color w:val="000000"/>
          <w:szCs w:val="28"/>
        </w:rPr>
        <w:t>проекте;</w:t>
      </w:r>
    </w:p>
    <w:p w14:paraId="7FC19A7B" w14:textId="751BDE6F" w:rsidR="00844CFB" w:rsidRPr="00806068"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images</w:t>
      </w:r>
      <w:r>
        <w:rPr>
          <w:rFonts w:eastAsia="Times New Roman"/>
          <w:color w:val="000000"/>
          <w:szCs w:val="28"/>
        </w:rPr>
        <w:t>/ – содержит изображения, используемые</w:t>
      </w:r>
      <w:r w:rsidR="000A6ABD">
        <w:rPr>
          <w:rFonts w:eastAsia="Times New Roman"/>
          <w:color w:val="000000"/>
          <w:szCs w:val="28"/>
        </w:rPr>
        <w:t xml:space="preserve"> на </w:t>
      </w:r>
      <w:r>
        <w:rPr>
          <w:rFonts w:eastAsia="Times New Roman"/>
          <w:color w:val="000000"/>
          <w:szCs w:val="28"/>
        </w:rPr>
        <w:t>сайте,</w:t>
      </w:r>
      <w:r w:rsidR="000A6ABD">
        <w:rPr>
          <w:rFonts w:eastAsia="Times New Roman"/>
          <w:color w:val="000000"/>
          <w:szCs w:val="28"/>
        </w:rPr>
        <w:t xml:space="preserve"> в </w:t>
      </w:r>
      <w:r>
        <w:rPr>
          <w:rFonts w:eastAsia="Times New Roman"/>
          <w:color w:val="000000"/>
          <w:szCs w:val="28"/>
        </w:rPr>
        <w:t>том числе изображения, загружаемые пользователями сайта;</w:t>
      </w:r>
    </w:p>
    <w:p w14:paraId="41504C6E" w14:textId="6EA99331" w:rsidR="00844CFB" w:rsidRPr="00806068" w:rsidRDefault="00844CFB" w:rsidP="00844CFB">
      <w:pPr>
        <w:numPr>
          <w:ilvl w:val="0"/>
          <w:numId w:val="33"/>
        </w:numPr>
        <w:pBdr>
          <w:top w:val="nil"/>
          <w:left w:val="nil"/>
          <w:bottom w:val="nil"/>
          <w:right w:val="nil"/>
          <w:between w:val="nil"/>
        </w:pBdr>
        <w:shd w:val="clear" w:color="auto" w:fill="FFFFFF"/>
        <w:ind w:left="0" w:firstLine="709"/>
        <w:rPr>
          <w:color w:val="000000"/>
        </w:rPr>
      </w:pPr>
      <w:proofErr w:type="spellStart"/>
      <w:r>
        <w:rPr>
          <w:rFonts w:eastAsia="Times New Roman"/>
          <w:color w:val="000000"/>
          <w:szCs w:val="28"/>
          <w:lang w:val="en-US"/>
        </w:rPr>
        <w:lastRenderedPageBreak/>
        <w:t>js</w:t>
      </w:r>
      <w:proofErr w:type="spellEnd"/>
      <w:r>
        <w:rPr>
          <w:rFonts w:eastAsia="Times New Roman"/>
          <w:color w:val="000000"/>
          <w:szCs w:val="28"/>
        </w:rPr>
        <w:t>/ – содержит файлы скриптов</w:t>
      </w:r>
      <w:r w:rsidR="000A6ABD">
        <w:rPr>
          <w:rFonts w:eastAsia="Times New Roman"/>
          <w:color w:val="000000"/>
          <w:szCs w:val="28"/>
        </w:rPr>
        <w:t xml:space="preserve"> для </w:t>
      </w:r>
      <w:r>
        <w:rPr>
          <w:rFonts w:eastAsia="Times New Roman"/>
          <w:color w:val="000000"/>
          <w:szCs w:val="28"/>
        </w:rPr>
        <w:t>реализации функциональной части проекта;</w:t>
      </w:r>
    </w:p>
    <w:p w14:paraId="4090F998" w14:textId="59348138" w:rsidR="00844CFB"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lessons</w:t>
      </w:r>
      <w:r w:rsidRPr="00806068">
        <w:rPr>
          <w:rFonts w:eastAsia="Times New Roman"/>
          <w:color w:val="000000"/>
          <w:szCs w:val="28"/>
        </w:rPr>
        <w:t>_</w:t>
      </w:r>
      <w:r>
        <w:rPr>
          <w:rFonts w:eastAsia="Times New Roman"/>
          <w:color w:val="000000"/>
          <w:szCs w:val="28"/>
          <w:lang w:val="en-US"/>
        </w:rPr>
        <w:t>materials</w:t>
      </w:r>
      <w:r>
        <w:rPr>
          <w:rFonts w:eastAsia="Times New Roman"/>
          <w:color w:val="000000"/>
          <w:szCs w:val="28"/>
        </w:rPr>
        <w:t>/ – содержит файлы материалов</w:t>
      </w:r>
      <w:r w:rsidR="000A6ABD">
        <w:rPr>
          <w:rFonts w:eastAsia="Times New Roman"/>
          <w:color w:val="000000"/>
          <w:szCs w:val="28"/>
        </w:rPr>
        <w:t xml:space="preserve"> и </w:t>
      </w:r>
      <w:r>
        <w:rPr>
          <w:rFonts w:eastAsia="Times New Roman"/>
          <w:color w:val="000000"/>
          <w:szCs w:val="28"/>
        </w:rPr>
        <w:t>домашних заданий, загружаемые преподавателями сайта;</w:t>
      </w:r>
    </w:p>
    <w:p w14:paraId="14C409B3" w14:textId="455B4366" w:rsidR="00844CFB" w:rsidRPr="00A5329F"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 – содержит все файлы-обработчики, необходимые</w:t>
      </w:r>
      <w:r w:rsidR="000A6ABD">
        <w:rPr>
          <w:rFonts w:eastAsia="Times New Roman"/>
          <w:color w:val="000000"/>
          <w:szCs w:val="28"/>
        </w:rPr>
        <w:t xml:space="preserve"> для </w:t>
      </w:r>
      <w:r>
        <w:rPr>
          <w:rFonts w:eastAsia="Times New Roman"/>
          <w:color w:val="000000"/>
          <w:szCs w:val="28"/>
        </w:rPr>
        <w:t>изменения, добавления</w:t>
      </w:r>
      <w:r w:rsidR="000A6ABD">
        <w:rPr>
          <w:rFonts w:eastAsia="Times New Roman"/>
          <w:color w:val="000000"/>
          <w:szCs w:val="28"/>
        </w:rPr>
        <w:t xml:space="preserve"> и </w:t>
      </w:r>
      <w:r>
        <w:rPr>
          <w:rFonts w:eastAsia="Times New Roman"/>
          <w:color w:val="000000"/>
          <w:szCs w:val="28"/>
        </w:rPr>
        <w:t>управления соответствующими записями</w:t>
      </w:r>
      <w:r w:rsidR="000A6ABD">
        <w:rPr>
          <w:rFonts w:eastAsia="Times New Roman"/>
          <w:color w:val="000000"/>
          <w:szCs w:val="28"/>
        </w:rPr>
        <w:t xml:space="preserve"> в </w:t>
      </w:r>
      <w:r>
        <w:rPr>
          <w:rFonts w:eastAsia="Times New Roman"/>
          <w:color w:val="000000"/>
          <w:szCs w:val="28"/>
        </w:rPr>
        <w:t>базе данных,</w:t>
      </w:r>
      <w:r w:rsidR="000A6ABD">
        <w:rPr>
          <w:rFonts w:eastAsia="Times New Roman"/>
          <w:color w:val="000000"/>
          <w:szCs w:val="28"/>
        </w:rPr>
        <w:t xml:space="preserve"> а </w:t>
      </w:r>
      <w:r>
        <w:rPr>
          <w:rFonts w:eastAsia="Times New Roman"/>
          <w:color w:val="000000"/>
          <w:szCs w:val="28"/>
        </w:rPr>
        <w:t>также отдельные функциональные части проекта;</w:t>
      </w:r>
    </w:p>
    <w:p w14:paraId="3FB4C476" w14:textId="7497AC17" w:rsidR="00844CFB" w:rsidRPr="004540F2"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authorization</w:t>
      </w:r>
      <w:r>
        <w:rPr>
          <w:rFonts w:eastAsia="Times New Roman"/>
          <w:color w:val="000000"/>
          <w:szCs w:val="28"/>
        </w:rPr>
        <w:t xml:space="preserve"> – содержит файлы-обработчики,</w:t>
      </w:r>
      <w:r w:rsidR="000A6ABD">
        <w:rPr>
          <w:rFonts w:eastAsia="Times New Roman"/>
          <w:color w:val="000000"/>
          <w:szCs w:val="28"/>
        </w:rPr>
        <w:t xml:space="preserve"> а </w:t>
      </w:r>
      <w:r>
        <w:rPr>
          <w:rFonts w:eastAsia="Times New Roman"/>
          <w:color w:val="000000"/>
          <w:szCs w:val="28"/>
        </w:rPr>
        <w:t>также разметку страницы авторизации;</w:t>
      </w:r>
    </w:p>
    <w:p w14:paraId="14E1B1B2" w14:textId="77777777" w:rsidR="00844CFB" w:rsidRPr="004540F2"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menu</w:t>
      </w:r>
      <w:r>
        <w:rPr>
          <w:rFonts w:eastAsia="Times New Roman"/>
          <w:color w:val="000000"/>
          <w:szCs w:val="28"/>
        </w:rPr>
        <w:t xml:space="preserve"> – содержит разметку меню сайта;</w:t>
      </w:r>
    </w:p>
    <w:p w14:paraId="316AB070" w14:textId="39D59901" w:rsidR="00844CFB" w:rsidRPr="00A5329F"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page</w:t>
      </w:r>
      <w:r w:rsidRPr="00A5329F">
        <w:rPr>
          <w:rFonts w:eastAsia="Times New Roman"/>
          <w:color w:val="000000"/>
          <w:szCs w:val="28"/>
        </w:rPr>
        <w:t>_</w:t>
      </w:r>
      <w:r>
        <w:rPr>
          <w:rFonts w:eastAsia="Times New Roman"/>
          <w:color w:val="000000"/>
          <w:szCs w:val="28"/>
          <w:lang w:val="en-US"/>
        </w:rPr>
        <w:t>elements</w:t>
      </w:r>
      <w:r>
        <w:rPr>
          <w:rFonts w:eastAsia="Times New Roman"/>
          <w:color w:val="000000"/>
          <w:szCs w:val="28"/>
        </w:rPr>
        <w:t xml:space="preserve"> – содержит отдельные блоки, которые повторяются</w:t>
      </w:r>
      <w:r w:rsidR="000A6ABD">
        <w:rPr>
          <w:rFonts w:eastAsia="Times New Roman"/>
          <w:color w:val="000000"/>
          <w:szCs w:val="28"/>
        </w:rPr>
        <w:t xml:space="preserve"> на </w:t>
      </w:r>
      <w:r>
        <w:rPr>
          <w:rFonts w:eastAsia="Times New Roman"/>
          <w:color w:val="000000"/>
          <w:szCs w:val="28"/>
        </w:rPr>
        <w:t>сайте;</w:t>
      </w:r>
    </w:p>
    <w:p w14:paraId="64FF8A0F" w14:textId="0FC2F059" w:rsidR="00844CFB"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admins</w:t>
      </w:r>
      <w:r w:rsidRPr="004540F2">
        <w:rPr>
          <w:rFonts w:eastAsia="Times New Roman"/>
          <w:color w:val="000000"/>
          <w:szCs w:val="28"/>
        </w:rPr>
        <w:t>_</w:t>
      </w:r>
      <w:r>
        <w:rPr>
          <w:rFonts w:eastAsia="Times New Roman"/>
          <w:color w:val="000000"/>
          <w:szCs w:val="28"/>
          <w:lang w:val="en-US"/>
        </w:rPr>
        <w:t>handlers</w:t>
      </w:r>
      <w:r>
        <w:rPr>
          <w:rFonts w:eastAsia="Times New Roman"/>
          <w:color w:val="000000"/>
          <w:szCs w:val="28"/>
        </w:rPr>
        <w:t xml:space="preserve"> – содержит файлы-обработчики, относящиеся</w:t>
      </w:r>
      <w:r w:rsidR="000A6ABD">
        <w:rPr>
          <w:rFonts w:eastAsia="Times New Roman"/>
          <w:color w:val="000000"/>
          <w:szCs w:val="28"/>
        </w:rPr>
        <w:t xml:space="preserve"> к </w:t>
      </w:r>
      <w:r>
        <w:rPr>
          <w:rFonts w:eastAsia="Times New Roman"/>
          <w:color w:val="000000"/>
          <w:szCs w:val="28"/>
        </w:rPr>
        <w:t>администратору</w:t>
      </w:r>
      <w:r w:rsidRPr="00A5329F">
        <w:rPr>
          <w:rFonts w:eastAsia="Times New Roman"/>
          <w:color w:val="000000"/>
          <w:szCs w:val="28"/>
        </w:rPr>
        <w:t xml:space="preserve"> </w:t>
      </w:r>
      <w:r>
        <w:rPr>
          <w:rFonts w:eastAsia="Times New Roman"/>
          <w:color w:val="000000"/>
          <w:szCs w:val="28"/>
        </w:rPr>
        <w:t>сайта;</w:t>
      </w:r>
    </w:p>
    <w:p w14:paraId="3A604554" w14:textId="2B01F9B6" w:rsidR="00844CFB"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masters</w:t>
      </w:r>
      <w:r w:rsidRPr="004540F2">
        <w:rPr>
          <w:rFonts w:eastAsia="Times New Roman"/>
          <w:color w:val="000000"/>
          <w:szCs w:val="28"/>
        </w:rPr>
        <w:t>_</w:t>
      </w:r>
      <w:r>
        <w:rPr>
          <w:rFonts w:eastAsia="Times New Roman"/>
          <w:color w:val="000000"/>
          <w:szCs w:val="28"/>
          <w:lang w:val="en-US"/>
        </w:rPr>
        <w:t>handlers</w:t>
      </w:r>
      <w:r>
        <w:rPr>
          <w:rFonts w:eastAsia="Times New Roman"/>
          <w:color w:val="000000"/>
          <w:szCs w:val="28"/>
        </w:rPr>
        <w:t xml:space="preserve"> – содержит файлы-обработчики, относящиеся</w:t>
      </w:r>
      <w:r w:rsidR="000A6ABD">
        <w:rPr>
          <w:rFonts w:eastAsia="Times New Roman"/>
          <w:color w:val="000000"/>
          <w:szCs w:val="28"/>
        </w:rPr>
        <w:t xml:space="preserve"> к </w:t>
      </w:r>
      <w:r>
        <w:rPr>
          <w:rFonts w:eastAsia="Times New Roman"/>
          <w:color w:val="000000"/>
          <w:szCs w:val="28"/>
        </w:rPr>
        <w:t>преподавателю сайта;</w:t>
      </w:r>
    </w:p>
    <w:p w14:paraId="1A50863A" w14:textId="3B530786" w:rsidR="00844CFB" w:rsidRPr="00A5329F" w:rsidRDefault="00844CFB" w:rsidP="00844CFB">
      <w:pPr>
        <w:numPr>
          <w:ilvl w:val="0"/>
          <w:numId w:val="33"/>
        </w:numPr>
        <w:pBdr>
          <w:top w:val="nil"/>
          <w:left w:val="nil"/>
          <w:bottom w:val="nil"/>
          <w:right w:val="nil"/>
          <w:between w:val="nil"/>
        </w:pBdr>
        <w:shd w:val="clear" w:color="auto" w:fill="FFFFFF"/>
        <w:ind w:left="0" w:firstLine="709"/>
        <w:rPr>
          <w:color w:val="000000"/>
        </w:rPr>
      </w:pPr>
      <w:r>
        <w:rPr>
          <w:rFonts w:eastAsia="Times New Roman"/>
          <w:color w:val="000000"/>
          <w:szCs w:val="28"/>
          <w:lang w:val="en-US"/>
        </w:rPr>
        <w:t>modules</w:t>
      </w:r>
      <w:r>
        <w:rPr>
          <w:rFonts w:eastAsia="Times New Roman"/>
          <w:color w:val="000000"/>
          <w:szCs w:val="28"/>
        </w:rPr>
        <w:t>/</w:t>
      </w:r>
      <w:r>
        <w:rPr>
          <w:rFonts w:eastAsia="Times New Roman"/>
          <w:color w:val="000000"/>
          <w:szCs w:val="28"/>
          <w:lang w:val="en-US"/>
        </w:rPr>
        <w:t>registration</w:t>
      </w:r>
      <w:r>
        <w:rPr>
          <w:rFonts w:eastAsia="Times New Roman"/>
          <w:color w:val="000000"/>
          <w:szCs w:val="28"/>
        </w:rPr>
        <w:t xml:space="preserve"> – содержит файлы-обработчики,</w:t>
      </w:r>
      <w:r w:rsidR="000A6ABD">
        <w:rPr>
          <w:rFonts w:eastAsia="Times New Roman"/>
          <w:color w:val="000000"/>
          <w:szCs w:val="28"/>
        </w:rPr>
        <w:t xml:space="preserve"> а </w:t>
      </w:r>
      <w:r>
        <w:rPr>
          <w:rFonts w:eastAsia="Times New Roman"/>
          <w:color w:val="000000"/>
          <w:szCs w:val="28"/>
        </w:rPr>
        <w:t>также разметку страницы регистрации;</w:t>
      </w:r>
    </w:p>
    <w:p w14:paraId="1E3A2954" w14:textId="7464A25D" w:rsidR="00844CFB" w:rsidRDefault="00844CFB" w:rsidP="00844CFB">
      <w:r>
        <w:rPr>
          <w:rFonts w:eastAsia="Times New Roman"/>
          <w:color w:val="000000"/>
          <w:szCs w:val="28"/>
        </w:rPr>
        <w:t>Группировка отдельных частей сайта по темам позволила сделать файловую структуру сайта простой</w:t>
      </w:r>
      <w:r w:rsidR="00352019">
        <w:rPr>
          <w:rFonts w:eastAsia="Times New Roman"/>
          <w:color w:val="000000"/>
          <w:szCs w:val="28"/>
        </w:rPr>
        <w:t xml:space="preserve">, </w:t>
      </w:r>
      <w:r>
        <w:rPr>
          <w:rFonts w:eastAsia="Times New Roman"/>
          <w:color w:val="000000"/>
          <w:szCs w:val="28"/>
        </w:rPr>
        <w:t>понятной</w:t>
      </w:r>
      <w:r w:rsidR="000A6ABD">
        <w:rPr>
          <w:rFonts w:eastAsia="Times New Roman"/>
          <w:color w:val="000000"/>
          <w:szCs w:val="28"/>
        </w:rPr>
        <w:t xml:space="preserve"> и </w:t>
      </w:r>
      <w:r w:rsidR="00352019">
        <w:rPr>
          <w:rFonts w:eastAsia="Times New Roman"/>
          <w:color w:val="000000"/>
          <w:szCs w:val="28"/>
        </w:rPr>
        <w:t>логичной</w:t>
      </w:r>
      <w:r>
        <w:rPr>
          <w:rFonts w:eastAsia="Times New Roman"/>
          <w:color w:val="000000"/>
          <w:szCs w:val="28"/>
        </w:rPr>
        <w:t>,</w:t>
      </w:r>
      <w:r w:rsidR="000A6ABD">
        <w:rPr>
          <w:rFonts w:eastAsia="Times New Roman"/>
          <w:color w:val="000000"/>
          <w:szCs w:val="28"/>
        </w:rPr>
        <w:t xml:space="preserve"> а </w:t>
      </w:r>
      <w:r>
        <w:rPr>
          <w:rFonts w:eastAsia="Times New Roman"/>
          <w:color w:val="000000"/>
          <w:szCs w:val="28"/>
        </w:rPr>
        <w:t xml:space="preserve">также обеспечить быстрый поиск необходимых файлов. </w:t>
      </w:r>
    </w:p>
    <w:p w14:paraId="30AC678D" w14:textId="2787F885" w:rsidR="008E363E" w:rsidRPr="00561894" w:rsidRDefault="008E363E" w:rsidP="00561894">
      <w:pPr>
        <w:rPr>
          <w:rFonts w:eastAsia="Times New Roman"/>
          <w:color w:val="000000"/>
          <w:szCs w:val="28"/>
        </w:rPr>
      </w:pPr>
      <w:r w:rsidRPr="008E363E">
        <w:t>Динамический контент сайта хранится</w:t>
      </w:r>
      <w:r w:rsidR="000A6ABD">
        <w:t xml:space="preserve"> в </w:t>
      </w:r>
      <w:r w:rsidRPr="008E363E">
        <w:t xml:space="preserve">таблицах базы данных. </w:t>
      </w:r>
      <w:r w:rsidR="00561894" w:rsidRPr="00561894">
        <w:rPr>
          <w:rFonts w:eastAsia="Times New Roman"/>
          <w:color w:val="000000"/>
          <w:szCs w:val="28"/>
        </w:rPr>
        <w:t>Основная задача функциональной части проекта заключается</w:t>
      </w:r>
      <w:r w:rsidR="000A6ABD">
        <w:rPr>
          <w:rFonts w:eastAsia="Times New Roman"/>
          <w:color w:val="000000"/>
          <w:szCs w:val="28"/>
        </w:rPr>
        <w:t xml:space="preserve"> в </w:t>
      </w:r>
      <w:r w:rsidR="00561894" w:rsidRPr="00561894">
        <w:rPr>
          <w:rFonts w:eastAsia="Times New Roman"/>
          <w:color w:val="000000"/>
          <w:szCs w:val="28"/>
        </w:rPr>
        <w:t>грамотном считывании, обработке</w:t>
      </w:r>
      <w:r w:rsidR="000A6ABD">
        <w:rPr>
          <w:rFonts w:eastAsia="Times New Roman"/>
          <w:color w:val="000000"/>
          <w:szCs w:val="28"/>
        </w:rPr>
        <w:t xml:space="preserve"> и </w:t>
      </w:r>
      <w:r w:rsidR="00561894" w:rsidRPr="00561894">
        <w:rPr>
          <w:rFonts w:eastAsia="Times New Roman"/>
          <w:color w:val="000000"/>
          <w:szCs w:val="28"/>
        </w:rPr>
        <w:t>записи данных</w:t>
      </w:r>
      <w:r w:rsidR="000A6ABD">
        <w:rPr>
          <w:rFonts w:eastAsia="Times New Roman"/>
          <w:color w:val="000000"/>
          <w:szCs w:val="28"/>
        </w:rPr>
        <w:t xml:space="preserve"> в </w:t>
      </w:r>
      <w:r w:rsidR="00561894" w:rsidRPr="00561894">
        <w:rPr>
          <w:rFonts w:eastAsia="Times New Roman"/>
          <w:color w:val="000000"/>
          <w:szCs w:val="28"/>
        </w:rPr>
        <w:t xml:space="preserve">базу данных. </w:t>
      </w:r>
      <w:r w:rsidRPr="008E363E">
        <w:t>Функция подключения</w:t>
      </w:r>
      <w:r w:rsidR="000A6ABD">
        <w:t xml:space="preserve"> к </w:t>
      </w:r>
      <w:r w:rsidRPr="008E363E">
        <w:t>базе данных находится</w:t>
      </w:r>
      <w:r w:rsidR="000A6ABD">
        <w:t xml:space="preserve"> в </w:t>
      </w:r>
      <w:r w:rsidRPr="008E363E">
        <w:t xml:space="preserve">файле </w:t>
      </w:r>
      <w:r w:rsidR="00D74556">
        <w:rPr>
          <w:lang w:val="en-US"/>
        </w:rPr>
        <w:t>connect</w:t>
      </w:r>
      <w:r w:rsidR="00D74556" w:rsidRPr="00D74556">
        <w:t>_</w:t>
      </w:r>
      <w:r w:rsidR="00D74556">
        <w:rPr>
          <w:lang w:val="en-US"/>
        </w:rPr>
        <w:t>database</w:t>
      </w:r>
      <w:r w:rsidRPr="008E363E">
        <w:t>.</w:t>
      </w:r>
      <w:proofErr w:type="spellStart"/>
      <w:r w:rsidRPr="008E363E">
        <w:t>php</w:t>
      </w:r>
      <w:proofErr w:type="spellEnd"/>
      <w:r w:rsidRPr="008E363E">
        <w:t>, код которого приведен</w:t>
      </w:r>
      <w:r w:rsidR="000A6ABD">
        <w:t xml:space="preserve"> в </w:t>
      </w:r>
      <w:r w:rsidRPr="008E363E">
        <w:t>листинге 4.</w:t>
      </w:r>
      <w:r w:rsidR="001119F9">
        <w:t>12</w:t>
      </w:r>
      <w:r w:rsidRPr="008E363E">
        <w:t>.</w:t>
      </w:r>
      <w:r w:rsidR="00561894" w:rsidRPr="00561894">
        <w:t xml:space="preserve"> </w:t>
      </w:r>
      <w:r w:rsidR="00561894">
        <w:t>Для подключения необходимо указать название базы данных, логин</w:t>
      </w:r>
      <w:r w:rsidR="000A6ABD">
        <w:t xml:space="preserve"> и </w:t>
      </w:r>
      <w:r w:rsidR="00561894">
        <w:t>пароль.</w:t>
      </w:r>
    </w:p>
    <w:p w14:paraId="07BB1C5D" w14:textId="77777777" w:rsidR="00D74556" w:rsidRPr="00EB7D27" w:rsidRDefault="00D74556" w:rsidP="00D74556">
      <w:pPr>
        <w:spacing w:before="280"/>
        <w:ind w:firstLine="0"/>
        <w:rPr>
          <w:rFonts w:ascii="Courier New" w:hAnsi="Courier New" w:cs="Courier New"/>
          <w:sz w:val="24"/>
          <w:szCs w:val="24"/>
          <w:lang w:val="en-US"/>
        </w:rPr>
      </w:pPr>
      <w:r w:rsidRPr="00EB7D27">
        <w:rPr>
          <w:rFonts w:ascii="Courier New" w:hAnsi="Courier New" w:cs="Courier New"/>
          <w:sz w:val="24"/>
          <w:szCs w:val="24"/>
          <w:lang w:val="en-US"/>
        </w:rPr>
        <w:t>$host = "localhost";</w:t>
      </w:r>
    </w:p>
    <w:p w14:paraId="303BE331" w14:textId="77777777" w:rsidR="00D74556" w:rsidRPr="00EB7D27" w:rsidRDefault="00D74556" w:rsidP="00D74556">
      <w:pPr>
        <w:ind w:firstLine="0"/>
        <w:rPr>
          <w:rFonts w:ascii="Courier New" w:hAnsi="Courier New" w:cs="Courier New"/>
          <w:sz w:val="24"/>
          <w:szCs w:val="24"/>
          <w:lang w:val="en-US"/>
        </w:rPr>
      </w:pPr>
      <w:r w:rsidRPr="00EB7D27">
        <w:rPr>
          <w:rFonts w:ascii="Courier New" w:hAnsi="Courier New" w:cs="Courier New"/>
          <w:sz w:val="24"/>
          <w:szCs w:val="24"/>
          <w:lang w:val="en-US"/>
        </w:rPr>
        <w:t>$database = "_</w:t>
      </w:r>
      <w:proofErr w:type="spellStart"/>
      <w:r w:rsidRPr="00EB7D27">
        <w:rPr>
          <w:rFonts w:ascii="Courier New" w:hAnsi="Courier New" w:cs="Courier New"/>
          <w:sz w:val="24"/>
          <w:szCs w:val="24"/>
          <w:lang w:val="en-US"/>
        </w:rPr>
        <w:t>flowress</w:t>
      </w:r>
      <w:proofErr w:type="spellEnd"/>
      <w:r w:rsidRPr="00EB7D27">
        <w:rPr>
          <w:rFonts w:ascii="Courier New" w:hAnsi="Courier New" w:cs="Courier New"/>
          <w:sz w:val="24"/>
          <w:szCs w:val="24"/>
          <w:lang w:val="en-US"/>
        </w:rPr>
        <w:t>";</w:t>
      </w:r>
    </w:p>
    <w:p w14:paraId="0487AC9D" w14:textId="77777777" w:rsidR="00D74556" w:rsidRPr="00EB7D27" w:rsidRDefault="00D74556" w:rsidP="00D74556">
      <w:pPr>
        <w:ind w:firstLine="0"/>
        <w:rPr>
          <w:rFonts w:ascii="Courier New" w:hAnsi="Courier New" w:cs="Courier New"/>
          <w:sz w:val="24"/>
          <w:szCs w:val="24"/>
          <w:lang w:val="en-US"/>
        </w:rPr>
      </w:pPr>
      <w:r w:rsidRPr="00EB7D27">
        <w:rPr>
          <w:rFonts w:ascii="Courier New" w:hAnsi="Courier New" w:cs="Courier New"/>
          <w:sz w:val="24"/>
          <w:szCs w:val="24"/>
          <w:lang w:val="en-US"/>
        </w:rPr>
        <w:t>$user = "root";</w:t>
      </w:r>
    </w:p>
    <w:p w14:paraId="66C8F5D8" w14:textId="1E978873" w:rsidR="00D74556" w:rsidRPr="00EB7D27" w:rsidRDefault="00D74556" w:rsidP="00D74556">
      <w:pPr>
        <w:ind w:firstLine="0"/>
        <w:rPr>
          <w:rFonts w:ascii="Courier New" w:hAnsi="Courier New" w:cs="Courier New"/>
          <w:sz w:val="24"/>
          <w:szCs w:val="24"/>
          <w:lang w:val="en-US"/>
        </w:rPr>
      </w:pPr>
      <w:r w:rsidRPr="00EB7D27">
        <w:rPr>
          <w:rFonts w:ascii="Courier New" w:hAnsi="Courier New" w:cs="Courier New"/>
          <w:sz w:val="24"/>
          <w:szCs w:val="24"/>
          <w:lang w:val="en-US"/>
        </w:rPr>
        <w:t>$password="";</w:t>
      </w:r>
    </w:p>
    <w:p w14:paraId="73C11C30" w14:textId="27A886A7" w:rsidR="00D74556" w:rsidRDefault="00D74556" w:rsidP="00D74556">
      <w:pPr>
        <w:ind w:firstLine="0"/>
        <w:rPr>
          <w:rFonts w:ascii="Courier New" w:hAnsi="Courier New" w:cs="Courier New"/>
          <w:sz w:val="24"/>
          <w:szCs w:val="24"/>
          <w:lang w:val="en-US"/>
        </w:rPr>
      </w:pPr>
      <w:r w:rsidRPr="00D74556">
        <w:rPr>
          <w:rFonts w:ascii="Courier New" w:hAnsi="Courier New" w:cs="Courier New"/>
          <w:sz w:val="24"/>
          <w:szCs w:val="24"/>
          <w:lang w:val="en-US"/>
        </w:rPr>
        <w:t xml:space="preserve">$link = </w:t>
      </w:r>
      <w:proofErr w:type="spellStart"/>
      <w:r w:rsidRPr="00D74556">
        <w:rPr>
          <w:rFonts w:ascii="Courier New" w:hAnsi="Courier New" w:cs="Courier New"/>
          <w:sz w:val="24"/>
          <w:szCs w:val="24"/>
          <w:lang w:val="en-US"/>
        </w:rPr>
        <w:t>mysqli_</w:t>
      </w:r>
      <w:proofErr w:type="gramStart"/>
      <w:r w:rsidRPr="00D74556">
        <w:rPr>
          <w:rFonts w:ascii="Courier New" w:hAnsi="Courier New" w:cs="Courier New"/>
          <w:sz w:val="24"/>
          <w:szCs w:val="24"/>
          <w:lang w:val="en-US"/>
        </w:rPr>
        <w:t>connect</w:t>
      </w:r>
      <w:proofErr w:type="spellEnd"/>
      <w:r w:rsidRPr="00D74556">
        <w:rPr>
          <w:rFonts w:ascii="Courier New" w:hAnsi="Courier New" w:cs="Courier New"/>
          <w:sz w:val="24"/>
          <w:szCs w:val="24"/>
          <w:lang w:val="en-US"/>
        </w:rPr>
        <w:t>(</w:t>
      </w:r>
      <w:proofErr w:type="gramEnd"/>
      <w:r w:rsidRPr="00D74556">
        <w:rPr>
          <w:rFonts w:ascii="Courier New" w:hAnsi="Courier New" w:cs="Courier New"/>
          <w:sz w:val="24"/>
          <w:szCs w:val="24"/>
          <w:lang w:val="en-US"/>
        </w:rPr>
        <w:t>$host, $user, $password, $database) or die("</w:t>
      </w:r>
      <w:r w:rsidRPr="00D74556">
        <w:rPr>
          <w:rFonts w:ascii="Courier New" w:hAnsi="Courier New" w:cs="Courier New"/>
          <w:sz w:val="24"/>
          <w:szCs w:val="24"/>
        </w:rPr>
        <w:t>Ошибка</w:t>
      </w:r>
      <w:r w:rsidRPr="00D74556">
        <w:rPr>
          <w:rFonts w:ascii="Courier New" w:hAnsi="Courier New" w:cs="Courier New"/>
          <w:sz w:val="24"/>
          <w:szCs w:val="24"/>
          <w:lang w:val="en-US"/>
        </w:rPr>
        <w:t xml:space="preserve"> </w:t>
      </w:r>
      <w:r w:rsidRPr="00D74556">
        <w:rPr>
          <w:rFonts w:ascii="Courier New" w:hAnsi="Courier New" w:cs="Courier New"/>
          <w:sz w:val="24"/>
          <w:szCs w:val="24"/>
        </w:rPr>
        <w:t>подключения</w:t>
      </w:r>
      <w:r w:rsidR="000A6ABD">
        <w:rPr>
          <w:rFonts w:ascii="Courier New" w:hAnsi="Courier New" w:cs="Courier New"/>
          <w:sz w:val="24"/>
          <w:szCs w:val="24"/>
          <w:lang w:val="en-US"/>
        </w:rPr>
        <w:t xml:space="preserve"> к </w:t>
      </w:r>
      <w:proofErr w:type="spellStart"/>
      <w:r w:rsidRPr="00D74556">
        <w:rPr>
          <w:rFonts w:ascii="Courier New" w:hAnsi="Courier New" w:cs="Courier New"/>
          <w:sz w:val="24"/>
          <w:szCs w:val="24"/>
        </w:rPr>
        <w:t>бд</w:t>
      </w:r>
      <w:proofErr w:type="spellEnd"/>
      <w:r w:rsidRPr="00D74556">
        <w:rPr>
          <w:rFonts w:ascii="Courier New" w:hAnsi="Courier New" w:cs="Courier New"/>
          <w:sz w:val="24"/>
          <w:szCs w:val="24"/>
          <w:lang w:val="en-US"/>
        </w:rPr>
        <w:t>".</w:t>
      </w:r>
      <w:proofErr w:type="spellStart"/>
      <w:r w:rsidRPr="00D74556">
        <w:rPr>
          <w:rFonts w:ascii="Courier New" w:hAnsi="Courier New" w:cs="Courier New"/>
          <w:sz w:val="24"/>
          <w:szCs w:val="24"/>
          <w:lang w:val="en-US"/>
        </w:rPr>
        <w:t>mysqli_error</w:t>
      </w:r>
      <w:proofErr w:type="spellEnd"/>
      <w:r w:rsidRPr="00D74556">
        <w:rPr>
          <w:rFonts w:ascii="Courier New" w:hAnsi="Courier New" w:cs="Courier New"/>
          <w:sz w:val="24"/>
          <w:szCs w:val="24"/>
          <w:lang w:val="en-US"/>
        </w:rPr>
        <w:t>($link));</w:t>
      </w:r>
    </w:p>
    <w:p w14:paraId="6B259184" w14:textId="1F25859E" w:rsidR="00561894" w:rsidRPr="00E67239" w:rsidRDefault="00D74556" w:rsidP="00E67239">
      <w:pPr>
        <w:spacing w:before="280" w:after="280"/>
        <w:jc w:val="center"/>
        <w:rPr>
          <w:bCs/>
          <w:szCs w:val="28"/>
        </w:rPr>
      </w:pPr>
      <w:r>
        <w:rPr>
          <w:bCs/>
          <w:szCs w:val="28"/>
        </w:rPr>
        <w:t>Листинг</w:t>
      </w:r>
      <w:r w:rsidRPr="00DE561D">
        <w:rPr>
          <w:bCs/>
          <w:szCs w:val="28"/>
        </w:rPr>
        <w:t xml:space="preserve"> 4.</w:t>
      </w:r>
      <w:r w:rsidR="001119F9">
        <w:rPr>
          <w:bCs/>
          <w:szCs w:val="28"/>
        </w:rPr>
        <w:t>12</w:t>
      </w:r>
      <w:r w:rsidRPr="00DE561D">
        <w:rPr>
          <w:bCs/>
          <w:szCs w:val="28"/>
        </w:rPr>
        <w:t xml:space="preserve"> – </w:t>
      </w:r>
      <w:r w:rsidR="00561894" w:rsidRPr="00561894">
        <w:rPr>
          <w:bCs/>
          <w:szCs w:val="28"/>
        </w:rPr>
        <w:t>Подключение</w:t>
      </w:r>
      <w:r w:rsidR="000A6ABD">
        <w:rPr>
          <w:bCs/>
          <w:szCs w:val="28"/>
        </w:rPr>
        <w:t xml:space="preserve"> к </w:t>
      </w:r>
      <w:r w:rsidR="00561894" w:rsidRPr="00561894">
        <w:rPr>
          <w:bCs/>
          <w:szCs w:val="28"/>
        </w:rPr>
        <w:t>базе данных</w:t>
      </w:r>
    </w:p>
    <w:p w14:paraId="726F47EB" w14:textId="1EC0DAAB" w:rsidR="00A27BC8" w:rsidRPr="00E86DE5" w:rsidRDefault="00844CFB" w:rsidP="00E86DE5">
      <w:pPr>
        <w:rPr>
          <w:szCs w:val="28"/>
        </w:rPr>
      </w:pPr>
      <w:r>
        <w:rPr>
          <w:rFonts w:eastAsia="Times New Roman"/>
          <w:color w:val="000000"/>
          <w:szCs w:val="28"/>
        </w:rPr>
        <w:t xml:space="preserve">Основные функциональные элементы сайта доступны пользователю после </w:t>
      </w:r>
      <w:r w:rsidR="00A80D79">
        <w:rPr>
          <w:rFonts w:eastAsia="Times New Roman"/>
          <w:color w:val="000000"/>
          <w:szCs w:val="28"/>
        </w:rPr>
        <w:t xml:space="preserve">его </w:t>
      </w:r>
      <w:r w:rsidR="00695E53">
        <w:rPr>
          <w:rFonts w:eastAsia="Times New Roman"/>
          <w:color w:val="000000"/>
          <w:szCs w:val="28"/>
        </w:rPr>
        <w:t>регистрации</w:t>
      </w:r>
      <w:r>
        <w:rPr>
          <w:rFonts w:eastAsia="Times New Roman"/>
          <w:color w:val="000000"/>
          <w:szCs w:val="28"/>
        </w:rPr>
        <w:t xml:space="preserve">. </w:t>
      </w:r>
      <w:r w:rsidR="00695E53">
        <w:t>Разметка</w:t>
      </w:r>
      <w:r w:rsidR="00E86DE5">
        <w:t xml:space="preserve"> страницы с</w:t>
      </w:r>
      <w:r w:rsidR="00695E53">
        <w:t xml:space="preserve"> форм</w:t>
      </w:r>
      <w:r w:rsidR="00E86DE5">
        <w:t>ой</w:t>
      </w:r>
      <w:r w:rsidR="00695E53">
        <w:t xml:space="preserve"> регистрации</w:t>
      </w:r>
      <w:r w:rsidR="000A6ABD">
        <w:t xml:space="preserve"> в </w:t>
      </w:r>
      <w:r w:rsidR="00695E53">
        <w:rPr>
          <w:szCs w:val="28"/>
        </w:rPr>
        <w:t xml:space="preserve">файле </w:t>
      </w:r>
      <w:r w:rsidR="00695E53">
        <w:rPr>
          <w:szCs w:val="28"/>
          <w:lang w:val="en-US"/>
        </w:rPr>
        <w:t>registration</w:t>
      </w:r>
      <w:r w:rsidR="00695E53" w:rsidRPr="0038380D">
        <w:rPr>
          <w:szCs w:val="28"/>
        </w:rPr>
        <w:t>.</w:t>
      </w:r>
      <w:r w:rsidR="00695E53">
        <w:rPr>
          <w:szCs w:val="28"/>
          <w:lang w:val="en-US"/>
        </w:rPr>
        <w:t>php</w:t>
      </w:r>
      <w:r w:rsidR="00695E53">
        <w:t xml:space="preserve"> представлен</w:t>
      </w:r>
      <w:r w:rsidR="000A6ABD">
        <w:t xml:space="preserve"> </w:t>
      </w:r>
      <w:r w:rsidR="00E86DE5" w:rsidRPr="00682ADB">
        <w:rPr>
          <w:spacing w:val="-4"/>
        </w:rPr>
        <w:t>в</w:t>
      </w:r>
      <w:r w:rsidR="00E86DE5">
        <w:rPr>
          <w:spacing w:val="-4"/>
        </w:rPr>
        <w:t> </w:t>
      </w:r>
      <w:r w:rsidR="00E86DE5" w:rsidRPr="00682ADB">
        <w:rPr>
          <w:spacing w:val="-4"/>
        </w:rPr>
        <w:t xml:space="preserve">приложении на листинге </w:t>
      </w:r>
      <w:r w:rsidR="00E86DE5">
        <w:rPr>
          <w:spacing w:val="-4"/>
        </w:rPr>
        <w:t>А.1</w:t>
      </w:r>
      <w:r w:rsidR="00E86DE5">
        <w:rPr>
          <w:bCs/>
          <w:szCs w:val="28"/>
        </w:rPr>
        <w:t>.</w:t>
      </w:r>
    </w:p>
    <w:p w14:paraId="167D17CA" w14:textId="1B40B9AB" w:rsidR="00303FD0" w:rsidRPr="007C7D87" w:rsidRDefault="00303FD0" w:rsidP="007C7D87">
      <w:pPr>
        <w:rPr>
          <w:szCs w:val="28"/>
        </w:rPr>
      </w:pPr>
      <w:r>
        <w:t>Форма содержит пустые строки</w:t>
      </w:r>
      <w:r w:rsidR="000A6ABD">
        <w:t xml:space="preserve"> с </w:t>
      </w:r>
      <w:r>
        <w:t xml:space="preserve">классом </w:t>
      </w:r>
      <w:r w:rsidRPr="00395B83">
        <w:rPr>
          <w:rFonts w:ascii="Courier New" w:hAnsi="Courier New" w:cs="Courier New"/>
          <w:sz w:val="24"/>
          <w:szCs w:val="24"/>
          <w:lang w:val="en-US"/>
        </w:rPr>
        <w:t>error</w:t>
      </w:r>
      <w:r w:rsidRPr="00D4684A">
        <w:rPr>
          <w:rFonts w:ascii="Courier New" w:hAnsi="Courier New" w:cs="Courier New"/>
          <w:sz w:val="24"/>
          <w:szCs w:val="24"/>
        </w:rPr>
        <w:t>-</w:t>
      </w:r>
      <w:r w:rsidRPr="00395B83">
        <w:rPr>
          <w:rFonts w:ascii="Courier New" w:hAnsi="Courier New" w:cs="Courier New"/>
          <w:sz w:val="24"/>
          <w:szCs w:val="24"/>
          <w:lang w:val="en-US"/>
        </w:rPr>
        <w:t>spa</w:t>
      </w:r>
      <w:r>
        <w:rPr>
          <w:rFonts w:ascii="Courier New" w:hAnsi="Courier New" w:cs="Courier New"/>
          <w:sz w:val="24"/>
          <w:szCs w:val="24"/>
          <w:lang w:val="en-US"/>
        </w:rPr>
        <w:t>n</w:t>
      </w:r>
      <w:r w:rsidRPr="00D4684A">
        <w:t>.</w:t>
      </w:r>
      <w:r>
        <w:t xml:space="preserve"> При неправильном заполнении пользователем поля формы</w:t>
      </w:r>
      <w:r w:rsidR="000A6ABD">
        <w:t xml:space="preserve"> и </w:t>
      </w:r>
      <w:r w:rsidR="00C341BA">
        <w:t>отправке некорректных данных</w:t>
      </w:r>
      <w:r>
        <w:t xml:space="preserve"> </w:t>
      </w:r>
      <w:r w:rsidR="00750859">
        <w:t>регистрации</w:t>
      </w:r>
      <w:r>
        <w:t xml:space="preserve"> блоку</w:t>
      </w:r>
      <w:r w:rsidR="000A6ABD">
        <w:t xml:space="preserve"> с </w:t>
      </w:r>
      <w:r>
        <w:t>данным классом добавляется текст, который информирует об типе ошибке заполнения,</w:t>
      </w:r>
      <w:r w:rsidR="000A6ABD">
        <w:t xml:space="preserve"> а </w:t>
      </w:r>
      <w:r>
        <w:rPr>
          <w:szCs w:val="28"/>
        </w:rPr>
        <w:t>рамка соответствующего поля выделяется красным. В случае успешной регистрации пользователь перенаправляется</w:t>
      </w:r>
      <w:r w:rsidR="000A6ABD">
        <w:rPr>
          <w:szCs w:val="28"/>
        </w:rPr>
        <w:t xml:space="preserve"> на </w:t>
      </w:r>
      <w:r>
        <w:rPr>
          <w:szCs w:val="28"/>
        </w:rPr>
        <w:t>главную страницу</w:t>
      </w:r>
      <w:r w:rsidR="00061AAE">
        <w:rPr>
          <w:szCs w:val="28"/>
        </w:rPr>
        <w:t>, создав свою учётную запись</w:t>
      </w:r>
      <w:r>
        <w:rPr>
          <w:szCs w:val="28"/>
        </w:rPr>
        <w:t>.</w:t>
      </w:r>
      <w:r>
        <w:rPr>
          <w:bCs/>
          <w:szCs w:val="28"/>
        </w:rPr>
        <w:t xml:space="preserve"> </w:t>
      </w:r>
      <w:r>
        <w:rPr>
          <w:szCs w:val="28"/>
        </w:rPr>
        <w:t>Для реализации этого механизма выделения полей</w:t>
      </w:r>
      <w:r w:rsidR="000A6ABD">
        <w:rPr>
          <w:szCs w:val="28"/>
        </w:rPr>
        <w:t xml:space="preserve"> и </w:t>
      </w:r>
      <w:r>
        <w:rPr>
          <w:szCs w:val="28"/>
        </w:rPr>
        <w:t>уведомления об соответствующих ошибках некорректности полей были</w:t>
      </w:r>
      <w:r w:rsidRPr="00654AA0">
        <w:rPr>
          <w:szCs w:val="28"/>
        </w:rPr>
        <w:t xml:space="preserve"> </w:t>
      </w:r>
      <w:r>
        <w:rPr>
          <w:szCs w:val="28"/>
        </w:rPr>
        <w:t>создан</w:t>
      </w:r>
      <w:r w:rsidRPr="00654AA0">
        <w:rPr>
          <w:szCs w:val="28"/>
        </w:rPr>
        <w:t xml:space="preserve"> </w:t>
      </w:r>
      <w:r>
        <w:rPr>
          <w:szCs w:val="28"/>
        </w:rPr>
        <w:t>файл</w:t>
      </w:r>
      <w:r w:rsidRPr="00654AA0">
        <w:rPr>
          <w:szCs w:val="28"/>
        </w:rPr>
        <w:t xml:space="preserve"> </w:t>
      </w:r>
      <w:r>
        <w:rPr>
          <w:szCs w:val="28"/>
          <w:lang w:val="en-US"/>
        </w:rPr>
        <w:t>regis</w:t>
      </w:r>
      <w:r>
        <w:rPr>
          <w:szCs w:val="28"/>
          <w:lang w:val="en-US"/>
        </w:rPr>
        <w:lastRenderedPageBreak/>
        <w:t>tration</w:t>
      </w:r>
      <w:r w:rsidRPr="00654AA0">
        <w:rPr>
          <w:szCs w:val="28"/>
        </w:rPr>
        <w:t>.</w:t>
      </w:r>
      <w:proofErr w:type="spellStart"/>
      <w:r>
        <w:rPr>
          <w:szCs w:val="28"/>
          <w:lang w:val="en-US"/>
        </w:rPr>
        <w:t>js</w:t>
      </w:r>
      <w:proofErr w:type="spellEnd"/>
      <w:r w:rsidRPr="00902BC2">
        <w:rPr>
          <w:szCs w:val="28"/>
        </w:rPr>
        <w:t xml:space="preserve">, </w:t>
      </w:r>
      <w:r>
        <w:rPr>
          <w:szCs w:val="28"/>
        </w:rPr>
        <w:t>который обрабатывает нажатие кнопки «</w:t>
      </w:r>
      <w:r w:rsidR="00750859">
        <w:rPr>
          <w:szCs w:val="28"/>
        </w:rPr>
        <w:t>Зарегистрироваться</w:t>
      </w:r>
      <w:r>
        <w:rPr>
          <w:szCs w:val="28"/>
        </w:rPr>
        <w:t xml:space="preserve">». Он получает данные из формы </w:t>
      </w:r>
      <w:r w:rsidR="00750859">
        <w:rPr>
          <w:szCs w:val="28"/>
        </w:rPr>
        <w:t>регистрации</w:t>
      </w:r>
      <w:r w:rsidR="000A6ABD">
        <w:rPr>
          <w:szCs w:val="28"/>
        </w:rPr>
        <w:t xml:space="preserve"> и с </w:t>
      </w:r>
      <w:r>
        <w:rPr>
          <w:szCs w:val="28"/>
        </w:rPr>
        <w:t xml:space="preserve">помощью </w:t>
      </w:r>
      <w:r>
        <w:rPr>
          <w:bCs/>
          <w:szCs w:val="28"/>
          <w:lang w:val="en-US"/>
        </w:rPr>
        <w:t>AJAX</w:t>
      </w:r>
      <w:r>
        <w:rPr>
          <w:bCs/>
          <w:szCs w:val="28"/>
        </w:rPr>
        <w:t>-запроса отправляет</w:t>
      </w:r>
      <w:r w:rsidR="000A6ABD">
        <w:rPr>
          <w:bCs/>
          <w:szCs w:val="28"/>
        </w:rPr>
        <w:t xml:space="preserve"> в </w:t>
      </w:r>
      <w:r>
        <w:rPr>
          <w:bCs/>
          <w:szCs w:val="28"/>
        </w:rPr>
        <w:t xml:space="preserve">файл-обработчик </w:t>
      </w:r>
      <w:proofErr w:type="spellStart"/>
      <w:r w:rsidR="0042041F">
        <w:rPr>
          <w:bCs/>
          <w:szCs w:val="28"/>
          <w:lang w:val="en-US"/>
        </w:rPr>
        <w:t>registra</w:t>
      </w:r>
      <w:r w:rsidRPr="000B55BB">
        <w:rPr>
          <w:bCs/>
          <w:szCs w:val="28"/>
        </w:rPr>
        <w:t>tion_handler.php</w:t>
      </w:r>
      <w:proofErr w:type="spellEnd"/>
      <w:r>
        <w:rPr>
          <w:bCs/>
          <w:szCs w:val="28"/>
        </w:rPr>
        <w:t xml:space="preserve">. Пример кода </w:t>
      </w:r>
      <w:r w:rsidR="00DF4931">
        <w:rPr>
          <w:bCs/>
          <w:szCs w:val="28"/>
        </w:rPr>
        <w:t>функции, обрабатывающей клик по кнопке</w:t>
      </w:r>
      <w:r w:rsidR="000A6ABD">
        <w:rPr>
          <w:bCs/>
          <w:szCs w:val="28"/>
        </w:rPr>
        <w:t xml:space="preserve"> и </w:t>
      </w:r>
      <w:r w:rsidR="00DF4931">
        <w:rPr>
          <w:bCs/>
          <w:szCs w:val="28"/>
        </w:rPr>
        <w:t>передающей</w:t>
      </w:r>
      <w:r>
        <w:rPr>
          <w:bCs/>
          <w:szCs w:val="28"/>
        </w:rPr>
        <w:t xml:space="preserve"> данны</w:t>
      </w:r>
      <w:r w:rsidR="00DF4931">
        <w:rPr>
          <w:bCs/>
          <w:szCs w:val="28"/>
        </w:rPr>
        <w:t>е</w:t>
      </w:r>
      <w:r>
        <w:rPr>
          <w:bCs/>
          <w:szCs w:val="28"/>
        </w:rPr>
        <w:t xml:space="preserve"> из формы </w:t>
      </w:r>
      <w:r w:rsidR="00596391">
        <w:t xml:space="preserve">регистрации </w:t>
      </w:r>
      <w:r>
        <w:rPr>
          <w:bCs/>
          <w:szCs w:val="28"/>
        </w:rPr>
        <w:t>представлен</w:t>
      </w:r>
      <w:r w:rsidR="000A6ABD">
        <w:rPr>
          <w:bCs/>
          <w:szCs w:val="28"/>
        </w:rPr>
        <w:t xml:space="preserve"> </w:t>
      </w:r>
      <w:r w:rsidR="00DB1C82" w:rsidRPr="00682ADB">
        <w:rPr>
          <w:spacing w:val="-4"/>
        </w:rPr>
        <w:t>в</w:t>
      </w:r>
      <w:r w:rsidR="00DB1C82">
        <w:rPr>
          <w:spacing w:val="-4"/>
        </w:rPr>
        <w:t> </w:t>
      </w:r>
      <w:r w:rsidR="00DB1C82" w:rsidRPr="00682ADB">
        <w:rPr>
          <w:spacing w:val="-4"/>
        </w:rPr>
        <w:t xml:space="preserve">приложении на листинге </w:t>
      </w:r>
      <w:r w:rsidR="00DB1C82">
        <w:rPr>
          <w:spacing w:val="-4"/>
        </w:rPr>
        <w:t>А.1</w:t>
      </w:r>
      <w:r>
        <w:rPr>
          <w:bCs/>
          <w:szCs w:val="28"/>
        </w:rPr>
        <w:t>.</w:t>
      </w:r>
    </w:p>
    <w:p w14:paraId="10084FA1" w14:textId="2CDF2E01" w:rsidR="00750859" w:rsidRDefault="00750859" w:rsidP="00750859">
      <w:pPr>
        <w:rPr>
          <w:szCs w:val="28"/>
        </w:rPr>
      </w:pPr>
      <w:r>
        <w:rPr>
          <w:szCs w:val="28"/>
        </w:rPr>
        <w:t xml:space="preserve">В строке </w:t>
      </w:r>
      <w:proofErr w:type="gramStart"/>
      <w:r>
        <w:rPr>
          <w:szCs w:val="28"/>
          <w:lang w:val="en-US"/>
        </w:rPr>
        <w:t>e</w:t>
      </w:r>
      <w:r w:rsidRPr="009B52A7">
        <w:rPr>
          <w:szCs w:val="28"/>
        </w:rPr>
        <w:t>.</w:t>
      </w:r>
      <w:proofErr w:type="spellStart"/>
      <w:r>
        <w:rPr>
          <w:szCs w:val="28"/>
          <w:lang w:val="en-US"/>
        </w:rPr>
        <w:t>preventDefault</w:t>
      </w:r>
      <w:proofErr w:type="spellEnd"/>
      <w:proofErr w:type="gramEnd"/>
      <w:r w:rsidRPr="009B52A7">
        <w:rPr>
          <w:szCs w:val="28"/>
        </w:rPr>
        <w:t xml:space="preserve">() </w:t>
      </w:r>
      <w:r>
        <w:rPr>
          <w:szCs w:val="28"/>
        </w:rPr>
        <w:t xml:space="preserve">отключается стандартное поведение кнопки, то есть отправка формы. Затем происходит обращение ко всем элементам </w:t>
      </w:r>
      <w:r>
        <w:rPr>
          <w:szCs w:val="28"/>
          <w:lang w:val="en-US"/>
        </w:rPr>
        <w:t>input</w:t>
      </w:r>
      <w:r>
        <w:rPr>
          <w:szCs w:val="28"/>
        </w:rPr>
        <w:t xml:space="preserve"> формы</w:t>
      </w:r>
      <w:r w:rsidR="000A6ABD">
        <w:rPr>
          <w:szCs w:val="28"/>
        </w:rPr>
        <w:t xml:space="preserve"> и </w:t>
      </w:r>
      <w:r>
        <w:rPr>
          <w:szCs w:val="28"/>
        </w:rPr>
        <w:t xml:space="preserve">удаляется класс </w:t>
      </w:r>
      <w:proofErr w:type="spellStart"/>
      <w:r w:rsidRPr="009B52A7">
        <w:rPr>
          <w:szCs w:val="28"/>
        </w:rPr>
        <w:t>error-input</w:t>
      </w:r>
      <w:proofErr w:type="spellEnd"/>
      <w:r>
        <w:rPr>
          <w:szCs w:val="28"/>
        </w:rPr>
        <w:t>, который выделяет рамку полей красным (далее этот класс будет добавляться</w:t>
      </w:r>
      <w:r w:rsidR="000A6ABD">
        <w:rPr>
          <w:szCs w:val="28"/>
        </w:rPr>
        <w:t xml:space="preserve"> для </w:t>
      </w:r>
      <w:r>
        <w:rPr>
          <w:szCs w:val="28"/>
        </w:rPr>
        <w:t>ошибочных полей)</w:t>
      </w:r>
      <w:r w:rsidR="000A6ABD">
        <w:rPr>
          <w:szCs w:val="28"/>
        </w:rPr>
        <w:t xml:space="preserve"> и в </w:t>
      </w:r>
      <w:r>
        <w:rPr>
          <w:szCs w:val="28"/>
        </w:rPr>
        <w:t xml:space="preserve">переменные присваиваются значения полей элементов </w:t>
      </w:r>
      <w:proofErr w:type="spellStart"/>
      <w:r w:rsidRPr="00AB64E2">
        <w:rPr>
          <w:szCs w:val="28"/>
        </w:rPr>
        <w:t>input</w:t>
      </w:r>
      <w:proofErr w:type="spellEnd"/>
      <w:r>
        <w:rPr>
          <w:szCs w:val="28"/>
        </w:rPr>
        <w:t xml:space="preserve">. </w:t>
      </w:r>
    </w:p>
    <w:p w14:paraId="29E38013" w14:textId="1F98CE1C" w:rsidR="00750859" w:rsidRDefault="00750859" w:rsidP="00750859">
      <w:pPr>
        <w:rPr>
          <w:szCs w:val="28"/>
        </w:rPr>
      </w:pPr>
      <w:r>
        <w:rPr>
          <w:szCs w:val="28"/>
        </w:rPr>
        <w:t>Поля формы</w:t>
      </w:r>
      <w:r w:rsidR="000A6ABD">
        <w:rPr>
          <w:szCs w:val="28"/>
        </w:rPr>
        <w:t xml:space="preserve"> в </w:t>
      </w:r>
      <w:r>
        <w:rPr>
          <w:szCs w:val="28"/>
        </w:rPr>
        <w:t>файле</w:t>
      </w:r>
      <w:r w:rsidRPr="00AA5417">
        <w:rPr>
          <w:szCs w:val="28"/>
        </w:rPr>
        <w:t>-</w:t>
      </w:r>
      <w:r>
        <w:rPr>
          <w:szCs w:val="28"/>
        </w:rPr>
        <w:t>обработчике</w:t>
      </w:r>
      <w:r w:rsidRPr="002C642E">
        <w:rPr>
          <w:szCs w:val="28"/>
        </w:rPr>
        <w:t xml:space="preserve"> </w:t>
      </w:r>
      <w:r>
        <w:rPr>
          <w:szCs w:val="28"/>
          <w:lang w:val="en-US"/>
        </w:rPr>
        <w:t>registration</w:t>
      </w:r>
      <w:r>
        <w:rPr>
          <w:szCs w:val="28"/>
        </w:rPr>
        <w:t>_</w:t>
      </w:r>
      <w:r>
        <w:rPr>
          <w:szCs w:val="28"/>
          <w:lang w:val="en-US"/>
        </w:rPr>
        <w:t>handler</w:t>
      </w:r>
      <w:r w:rsidRPr="00654AA0">
        <w:rPr>
          <w:szCs w:val="28"/>
        </w:rPr>
        <w:t>.</w:t>
      </w:r>
      <w:r>
        <w:rPr>
          <w:szCs w:val="28"/>
          <w:lang w:val="en-US"/>
        </w:rPr>
        <w:t>php</w:t>
      </w:r>
      <w:r>
        <w:rPr>
          <w:szCs w:val="28"/>
        </w:rPr>
        <w:t xml:space="preserve"> проверяются</w:t>
      </w:r>
      <w:r w:rsidR="000A6ABD">
        <w:rPr>
          <w:szCs w:val="28"/>
        </w:rPr>
        <w:t xml:space="preserve"> на </w:t>
      </w:r>
      <w:r>
        <w:rPr>
          <w:szCs w:val="28"/>
        </w:rPr>
        <w:t>пустоту, проходит проверка</w:t>
      </w:r>
      <w:r w:rsidR="000A6ABD">
        <w:rPr>
          <w:szCs w:val="28"/>
        </w:rPr>
        <w:t xml:space="preserve"> на </w:t>
      </w:r>
      <w:r>
        <w:rPr>
          <w:szCs w:val="28"/>
        </w:rPr>
        <w:t xml:space="preserve">существование почты пользователя, поля </w:t>
      </w:r>
      <w:r>
        <w:rPr>
          <w:szCs w:val="28"/>
          <w:lang w:val="en-US"/>
        </w:rPr>
        <w:t>email</w:t>
      </w:r>
      <w:r w:rsidR="00FA55E1">
        <w:rPr>
          <w:szCs w:val="28"/>
        </w:rPr>
        <w:t>, телефон</w:t>
      </w:r>
      <w:r w:rsidR="000A6ABD">
        <w:rPr>
          <w:szCs w:val="28"/>
        </w:rPr>
        <w:t xml:space="preserve"> и </w:t>
      </w:r>
      <w:r>
        <w:rPr>
          <w:szCs w:val="28"/>
        </w:rPr>
        <w:t>пароль проверяются</w:t>
      </w:r>
      <w:r w:rsidR="000A6ABD">
        <w:rPr>
          <w:szCs w:val="28"/>
        </w:rPr>
        <w:t xml:space="preserve"> с </w:t>
      </w:r>
      <w:r>
        <w:rPr>
          <w:szCs w:val="28"/>
        </w:rPr>
        <w:t>помощью регулярных выражений,</w:t>
      </w:r>
      <w:r w:rsidR="000A6ABD">
        <w:rPr>
          <w:szCs w:val="28"/>
        </w:rPr>
        <w:t xml:space="preserve"> а </w:t>
      </w:r>
      <w:r>
        <w:rPr>
          <w:szCs w:val="28"/>
        </w:rPr>
        <w:t>также проводится проверка</w:t>
      </w:r>
      <w:r w:rsidR="000A6ABD">
        <w:rPr>
          <w:szCs w:val="28"/>
        </w:rPr>
        <w:t xml:space="preserve"> на </w:t>
      </w:r>
      <w:r>
        <w:rPr>
          <w:szCs w:val="28"/>
        </w:rPr>
        <w:t>соответствие введённ</w:t>
      </w:r>
      <w:r w:rsidR="005A5301">
        <w:rPr>
          <w:szCs w:val="28"/>
        </w:rPr>
        <w:t>ых</w:t>
      </w:r>
      <w:r>
        <w:rPr>
          <w:szCs w:val="28"/>
        </w:rPr>
        <w:t xml:space="preserve"> парол</w:t>
      </w:r>
      <w:r w:rsidR="005A5301">
        <w:rPr>
          <w:szCs w:val="28"/>
        </w:rPr>
        <w:t>ей</w:t>
      </w:r>
      <w:r>
        <w:rPr>
          <w:szCs w:val="28"/>
        </w:rPr>
        <w:t>. Тут же происходит отправка соответствующих сообщений об ошибке. Пример проверки поля</w:t>
      </w:r>
      <w:r w:rsidR="000A6ABD">
        <w:rPr>
          <w:szCs w:val="28"/>
        </w:rPr>
        <w:t xml:space="preserve"> с </w:t>
      </w:r>
      <w:r>
        <w:rPr>
          <w:szCs w:val="28"/>
        </w:rPr>
        <w:t>электронной почтой</w:t>
      </w:r>
      <w:r w:rsidR="000A6ABD">
        <w:rPr>
          <w:szCs w:val="28"/>
        </w:rPr>
        <w:t xml:space="preserve"> в </w:t>
      </w:r>
      <w:r w:rsidR="006E05C9" w:rsidRPr="005960AA">
        <w:rPr>
          <w:bCs/>
          <w:szCs w:val="28"/>
        </w:rPr>
        <w:t>файл</w:t>
      </w:r>
      <w:r w:rsidR="006E05C9">
        <w:rPr>
          <w:bCs/>
          <w:szCs w:val="28"/>
        </w:rPr>
        <w:t>е</w:t>
      </w:r>
      <w:r w:rsidR="006E05C9" w:rsidRPr="006E05C9">
        <w:rPr>
          <w:bCs/>
          <w:szCs w:val="28"/>
        </w:rPr>
        <w:t xml:space="preserve"> </w:t>
      </w:r>
      <w:r w:rsidR="006E05C9">
        <w:rPr>
          <w:szCs w:val="28"/>
          <w:lang w:val="en-US"/>
        </w:rPr>
        <w:t>registration</w:t>
      </w:r>
      <w:r w:rsidR="006E05C9" w:rsidRPr="006E05C9">
        <w:rPr>
          <w:szCs w:val="28"/>
        </w:rPr>
        <w:t>_</w:t>
      </w:r>
      <w:r w:rsidR="006E05C9">
        <w:rPr>
          <w:szCs w:val="28"/>
          <w:lang w:val="en-US"/>
        </w:rPr>
        <w:t>handler</w:t>
      </w:r>
      <w:r w:rsidR="006E05C9" w:rsidRPr="006E05C9">
        <w:rPr>
          <w:bCs/>
          <w:szCs w:val="28"/>
        </w:rPr>
        <w:t>.</w:t>
      </w:r>
      <w:r w:rsidR="006E05C9">
        <w:rPr>
          <w:bCs/>
          <w:szCs w:val="28"/>
          <w:lang w:val="en-US"/>
        </w:rPr>
        <w:t>php</w:t>
      </w:r>
      <w:r w:rsidR="006E05C9">
        <w:rPr>
          <w:szCs w:val="28"/>
        </w:rPr>
        <w:t xml:space="preserve"> </w:t>
      </w:r>
      <w:r>
        <w:rPr>
          <w:szCs w:val="28"/>
        </w:rPr>
        <w:t>приведён</w:t>
      </w:r>
      <w:r w:rsidR="000A6ABD">
        <w:rPr>
          <w:szCs w:val="28"/>
        </w:rPr>
        <w:t xml:space="preserve"> в </w:t>
      </w:r>
      <w:r>
        <w:rPr>
          <w:szCs w:val="28"/>
        </w:rPr>
        <w:t>листинге</w:t>
      </w:r>
      <w:r w:rsidR="001119F9">
        <w:rPr>
          <w:szCs w:val="28"/>
        </w:rPr>
        <w:t> </w:t>
      </w:r>
      <w:r w:rsidRPr="00CB752C">
        <w:rPr>
          <w:szCs w:val="28"/>
        </w:rPr>
        <w:t>4.</w:t>
      </w:r>
      <w:r w:rsidR="001119F9">
        <w:rPr>
          <w:szCs w:val="28"/>
        </w:rPr>
        <w:t>15</w:t>
      </w:r>
      <w:r>
        <w:rPr>
          <w:szCs w:val="28"/>
        </w:rPr>
        <w:t>.</w:t>
      </w:r>
      <w:r w:rsidR="001F40DA">
        <w:rPr>
          <w:szCs w:val="28"/>
        </w:rPr>
        <w:t xml:space="preserve"> </w:t>
      </w:r>
    </w:p>
    <w:p w14:paraId="17B50F4E" w14:textId="77777777" w:rsidR="00750859" w:rsidRPr="00EB7D27" w:rsidRDefault="00750859" w:rsidP="00750859">
      <w:pPr>
        <w:spacing w:before="280"/>
        <w:ind w:firstLine="0"/>
        <w:rPr>
          <w:rFonts w:ascii="Courier New" w:hAnsi="Courier New" w:cs="Courier New"/>
          <w:sz w:val="24"/>
          <w:szCs w:val="24"/>
          <w:lang w:val="en-US"/>
        </w:rPr>
      </w:pPr>
      <w:r w:rsidRPr="00385CCC">
        <w:rPr>
          <w:rFonts w:ascii="Courier New" w:hAnsi="Courier New" w:cs="Courier New"/>
          <w:sz w:val="24"/>
          <w:szCs w:val="24"/>
          <w:lang w:val="en-US"/>
        </w:rPr>
        <w:t>function</w:t>
      </w:r>
      <w:r w:rsidRPr="00EB7D27">
        <w:rPr>
          <w:rFonts w:ascii="Courier New" w:hAnsi="Courier New" w:cs="Courier New"/>
          <w:sz w:val="24"/>
          <w:szCs w:val="24"/>
          <w:lang w:val="en-US"/>
        </w:rPr>
        <w:t xml:space="preserve"> </w:t>
      </w:r>
      <w:proofErr w:type="spellStart"/>
      <w:r w:rsidRPr="00385CCC">
        <w:rPr>
          <w:rFonts w:ascii="Courier New" w:hAnsi="Courier New" w:cs="Courier New"/>
          <w:sz w:val="24"/>
          <w:szCs w:val="24"/>
          <w:lang w:val="en-US"/>
        </w:rPr>
        <w:t>clearString</w:t>
      </w:r>
      <w:proofErr w:type="spellEnd"/>
      <w:r w:rsidRPr="00EB7D27">
        <w:rPr>
          <w:rFonts w:ascii="Courier New" w:hAnsi="Courier New" w:cs="Courier New"/>
          <w:sz w:val="24"/>
          <w:szCs w:val="24"/>
          <w:lang w:val="en-US"/>
        </w:rPr>
        <w:t>($</w:t>
      </w:r>
      <w:r w:rsidRPr="00385CCC">
        <w:rPr>
          <w:rFonts w:ascii="Courier New" w:hAnsi="Courier New" w:cs="Courier New"/>
          <w:sz w:val="24"/>
          <w:szCs w:val="24"/>
          <w:lang w:val="en-US"/>
        </w:rPr>
        <w:t>str</w:t>
      </w:r>
      <w:r w:rsidRPr="00EB7D27">
        <w:rPr>
          <w:rFonts w:ascii="Courier New" w:hAnsi="Courier New" w:cs="Courier New"/>
          <w:sz w:val="24"/>
          <w:szCs w:val="24"/>
          <w:lang w:val="en-US"/>
        </w:rPr>
        <w:t>) {</w:t>
      </w:r>
    </w:p>
    <w:p w14:paraId="1818D1DF" w14:textId="77777777" w:rsidR="00750859" w:rsidRPr="00385CCC" w:rsidRDefault="00750859" w:rsidP="0075085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385CCC">
        <w:rPr>
          <w:rFonts w:ascii="Courier New" w:hAnsi="Courier New" w:cs="Courier New"/>
          <w:sz w:val="24"/>
          <w:szCs w:val="24"/>
          <w:lang w:val="en-US"/>
        </w:rPr>
        <w:t xml:space="preserve">$str = trim($str); </w:t>
      </w:r>
    </w:p>
    <w:p w14:paraId="0B3803C6" w14:textId="77777777" w:rsidR="00750859" w:rsidRPr="00385CCC" w:rsidRDefault="00750859" w:rsidP="00750859">
      <w:pPr>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t xml:space="preserve">$str = </w:t>
      </w:r>
      <w:proofErr w:type="spellStart"/>
      <w:r w:rsidRPr="00385CCC">
        <w:rPr>
          <w:rFonts w:ascii="Courier New" w:hAnsi="Courier New" w:cs="Courier New"/>
          <w:sz w:val="24"/>
          <w:szCs w:val="24"/>
          <w:lang w:val="en-US"/>
        </w:rPr>
        <w:t>strip_tags</w:t>
      </w:r>
      <w:proofErr w:type="spellEnd"/>
      <w:r w:rsidRPr="00385CCC">
        <w:rPr>
          <w:rFonts w:ascii="Courier New" w:hAnsi="Courier New" w:cs="Courier New"/>
          <w:sz w:val="24"/>
          <w:szCs w:val="24"/>
          <w:lang w:val="en-US"/>
        </w:rPr>
        <w:t>($str);</w:t>
      </w:r>
    </w:p>
    <w:p w14:paraId="7EF57966" w14:textId="77777777" w:rsidR="00750859" w:rsidRPr="00385CCC" w:rsidRDefault="00750859" w:rsidP="00750859">
      <w:pPr>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t xml:space="preserve">$str = </w:t>
      </w:r>
      <w:proofErr w:type="spellStart"/>
      <w:r w:rsidRPr="00385CCC">
        <w:rPr>
          <w:rFonts w:ascii="Courier New" w:hAnsi="Courier New" w:cs="Courier New"/>
          <w:sz w:val="24"/>
          <w:szCs w:val="24"/>
          <w:lang w:val="en-US"/>
        </w:rPr>
        <w:t>stripslashes</w:t>
      </w:r>
      <w:proofErr w:type="spellEnd"/>
      <w:r w:rsidRPr="00385CCC">
        <w:rPr>
          <w:rFonts w:ascii="Courier New" w:hAnsi="Courier New" w:cs="Courier New"/>
          <w:sz w:val="24"/>
          <w:szCs w:val="24"/>
          <w:lang w:val="en-US"/>
        </w:rPr>
        <w:t>($str);</w:t>
      </w:r>
    </w:p>
    <w:p w14:paraId="2A3F4048" w14:textId="77777777" w:rsidR="00750859" w:rsidRPr="00385CCC" w:rsidRDefault="00750859" w:rsidP="00750859">
      <w:pPr>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t>if(</w:t>
      </w:r>
      <w:proofErr w:type="spellStart"/>
      <w:r w:rsidRPr="00385CCC">
        <w:rPr>
          <w:rFonts w:ascii="Courier New" w:hAnsi="Courier New" w:cs="Courier New"/>
          <w:sz w:val="24"/>
          <w:szCs w:val="24"/>
          <w:lang w:val="en-US"/>
        </w:rPr>
        <w:t>isset</w:t>
      </w:r>
      <w:proofErr w:type="spellEnd"/>
      <w:r w:rsidRPr="00385CCC">
        <w:rPr>
          <w:rFonts w:ascii="Courier New" w:hAnsi="Courier New" w:cs="Courier New"/>
          <w:sz w:val="24"/>
          <w:szCs w:val="24"/>
          <w:lang w:val="en-US"/>
        </w:rPr>
        <w:t>($str)) {</w:t>
      </w:r>
    </w:p>
    <w:p w14:paraId="5791D84E" w14:textId="77777777" w:rsidR="00750859" w:rsidRPr="00EB7D27" w:rsidRDefault="00750859" w:rsidP="00750859">
      <w:pPr>
        <w:ind w:firstLine="0"/>
        <w:rPr>
          <w:rFonts w:ascii="Courier New" w:hAnsi="Courier New" w:cs="Courier New"/>
          <w:sz w:val="24"/>
          <w:szCs w:val="24"/>
          <w:lang w:val="en-US"/>
        </w:rPr>
      </w:pPr>
      <w:r w:rsidRPr="00385CCC">
        <w:rPr>
          <w:rFonts w:ascii="Courier New" w:hAnsi="Courier New" w:cs="Courier New"/>
          <w:sz w:val="24"/>
          <w:szCs w:val="24"/>
          <w:lang w:val="en-US"/>
        </w:rPr>
        <w:tab/>
      </w:r>
      <w:r w:rsidRPr="00385CCC">
        <w:rPr>
          <w:rFonts w:ascii="Courier New" w:hAnsi="Courier New" w:cs="Courier New"/>
          <w:sz w:val="24"/>
          <w:szCs w:val="24"/>
          <w:lang w:val="en-US"/>
        </w:rPr>
        <w:tab/>
      </w:r>
      <w:r w:rsidRPr="00385CCC">
        <w:rPr>
          <w:rFonts w:ascii="Courier New" w:hAnsi="Courier New" w:cs="Courier New"/>
          <w:sz w:val="24"/>
          <w:szCs w:val="24"/>
          <w:lang w:val="en-US"/>
        </w:rPr>
        <w:tab/>
        <w:t>return</w:t>
      </w:r>
      <w:r w:rsidRPr="00EB7D27">
        <w:rPr>
          <w:rFonts w:ascii="Courier New" w:hAnsi="Courier New" w:cs="Courier New"/>
          <w:sz w:val="24"/>
          <w:szCs w:val="24"/>
          <w:lang w:val="en-US"/>
        </w:rPr>
        <w:t xml:space="preserve"> $</w:t>
      </w:r>
      <w:r w:rsidRPr="00385CCC">
        <w:rPr>
          <w:rFonts w:ascii="Courier New" w:hAnsi="Courier New" w:cs="Courier New"/>
          <w:sz w:val="24"/>
          <w:szCs w:val="24"/>
          <w:lang w:val="en-US"/>
        </w:rPr>
        <w:t>str</w:t>
      </w:r>
      <w:r w:rsidRPr="00EB7D27">
        <w:rPr>
          <w:rFonts w:ascii="Courier New" w:hAnsi="Courier New" w:cs="Courier New"/>
          <w:sz w:val="24"/>
          <w:szCs w:val="24"/>
          <w:lang w:val="en-US"/>
        </w:rPr>
        <w:t>;</w:t>
      </w:r>
    </w:p>
    <w:p w14:paraId="300C4C26" w14:textId="572D6441" w:rsidR="00750859" w:rsidRPr="00EB7D27" w:rsidRDefault="00750859" w:rsidP="0075085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w:t>
      </w:r>
      <w:r w:rsidRPr="00EB7D27">
        <w:rPr>
          <w:rFonts w:ascii="Courier New" w:hAnsi="Courier New" w:cs="Courier New"/>
          <w:sz w:val="24"/>
          <w:szCs w:val="24"/>
          <w:lang w:val="en-US"/>
        </w:rPr>
        <w:tab/>
        <w:t>}</w:t>
      </w:r>
    </w:p>
    <w:p w14:paraId="67AA0D6F"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$email = $_POST["email"];</w:t>
      </w:r>
    </w:p>
    <w:p w14:paraId="01D24A72"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proofErr w:type="spellStart"/>
      <w:r w:rsidRPr="006E05C9">
        <w:rPr>
          <w:rFonts w:ascii="Courier New" w:hAnsi="Courier New" w:cs="Courier New"/>
          <w:sz w:val="24"/>
          <w:szCs w:val="24"/>
          <w:lang w:val="en-US"/>
        </w:rPr>
        <w:t>clearString</w:t>
      </w:r>
      <w:proofErr w:type="spellEnd"/>
      <w:r w:rsidRPr="006E05C9">
        <w:rPr>
          <w:rFonts w:ascii="Courier New" w:hAnsi="Courier New" w:cs="Courier New"/>
          <w:sz w:val="24"/>
          <w:szCs w:val="24"/>
          <w:lang w:val="en-US"/>
        </w:rPr>
        <w:t xml:space="preserve">($email); </w:t>
      </w:r>
    </w:p>
    <w:p w14:paraId="4793C5CD" w14:textId="2FA5583D"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emailError</w:t>
      </w:r>
      <w:proofErr w:type="spellEnd"/>
      <w:r w:rsidRPr="006E05C9">
        <w:rPr>
          <w:rFonts w:ascii="Courier New" w:hAnsi="Courier New" w:cs="Courier New"/>
          <w:sz w:val="24"/>
          <w:szCs w:val="24"/>
          <w:lang w:val="en-US"/>
        </w:rPr>
        <w:t>='';</w:t>
      </w:r>
    </w:p>
    <w:p w14:paraId="0B182603"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check_emailQuery</w:t>
      </w:r>
      <w:proofErr w:type="spellEnd"/>
      <w:r w:rsidRPr="006E05C9">
        <w:rPr>
          <w:rFonts w:ascii="Courier New" w:hAnsi="Courier New" w:cs="Courier New"/>
          <w:sz w:val="24"/>
          <w:szCs w:val="24"/>
          <w:lang w:val="en-US"/>
        </w:rPr>
        <w:t>="SELECT * FROM User WHERE email='$email'";</w:t>
      </w:r>
    </w:p>
    <w:p w14:paraId="38770114"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check_email</w:t>
      </w:r>
      <w:proofErr w:type="spellEnd"/>
      <w:r w:rsidRPr="006E05C9">
        <w:rPr>
          <w:rFonts w:ascii="Courier New" w:hAnsi="Courier New" w:cs="Courier New"/>
          <w:sz w:val="24"/>
          <w:szCs w:val="24"/>
          <w:lang w:val="en-US"/>
        </w:rPr>
        <w:t>=</w:t>
      </w:r>
      <w:proofErr w:type="spellStart"/>
      <w:r w:rsidRPr="006E05C9">
        <w:rPr>
          <w:rFonts w:ascii="Courier New" w:hAnsi="Courier New" w:cs="Courier New"/>
          <w:sz w:val="24"/>
          <w:szCs w:val="24"/>
          <w:lang w:val="en-US"/>
        </w:rPr>
        <w:t>mysqli_</w:t>
      </w:r>
      <w:proofErr w:type="gramStart"/>
      <w:r w:rsidRPr="006E05C9">
        <w:rPr>
          <w:rFonts w:ascii="Courier New" w:hAnsi="Courier New" w:cs="Courier New"/>
          <w:sz w:val="24"/>
          <w:szCs w:val="24"/>
          <w:lang w:val="en-US"/>
        </w:rPr>
        <w:t>query</w:t>
      </w:r>
      <w:proofErr w:type="spellEnd"/>
      <w:r w:rsidRPr="006E05C9">
        <w:rPr>
          <w:rFonts w:ascii="Courier New" w:hAnsi="Courier New" w:cs="Courier New"/>
          <w:sz w:val="24"/>
          <w:szCs w:val="24"/>
          <w:lang w:val="en-US"/>
        </w:rPr>
        <w:t>(</w:t>
      </w:r>
      <w:proofErr w:type="gramEnd"/>
      <w:r w:rsidRPr="006E05C9">
        <w:rPr>
          <w:rFonts w:ascii="Courier New" w:hAnsi="Courier New" w:cs="Courier New"/>
          <w:sz w:val="24"/>
          <w:szCs w:val="24"/>
          <w:lang w:val="en-US"/>
        </w:rPr>
        <w:t>$link, $</w:t>
      </w:r>
      <w:proofErr w:type="spellStart"/>
      <w:r w:rsidRPr="006E05C9">
        <w:rPr>
          <w:rFonts w:ascii="Courier New" w:hAnsi="Courier New" w:cs="Courier New"/>
          <w:sz w:val="24"/>
          <w:szCs w:val="24"/>
          <w:lang w:val="en-US"/>
        </w:rPr>
        <w:t>check_emailQuery</w:t>
      </w:r>
      <w:proofErr w:type="spellEnd"/>
      <w:r w:rsidRPr="006E05C9">
        <w:rPr>
          <w:rFonts w:ascii="Courier New" w:hAnsi="Courier New" w:cs="Courier New"/>
          <w:sz w:val="24"/>
          <w:szCs w:val="24"/>
          <w:lang w:val="en-US"/>
        </w:rPr>
        <w:t>) or die("</w:t>
      </w:r>
      <w:r w:rsidRPr="006E05C9">
        <w:rPr>
          <w:rFonts w:ascii="Courier New" w:hAnsi="Courier New" w:cs="Courier New"/>
          <w:sz w:val="24"/>
          <w:szCs w:val="24"/>
        </w:rPr>
        <w:t>Ошибка</w:t>
      </w:r>
      <w:r w:rsidRPr="006E05C9">
        <w:rPr>
          <w:rFonts w:ascii="Courier New" w:hAnsi="Courier New" w:cs="Courier New"/>
          <w:sz w:val="24"/>
          <w:szCs w:val="24"/>
          <w:lang w:val="en-US"/>
        </w:rPr>
        <w:t xml:space="preserve"> </w:t>
      </w:r>
      <w:r w:rsidRPr="006E05C9">
        <w:rPr>
          <w:rFonts w:ascii="Courier New" w:hAnsi="Courier New" w:cs="Courier New"/>
          <w:sz w:val="24"/>
          <w:szCs w:val="24"/>
        </w:rPr>
        <w:t>выполнения</w:t>
      </w:r>
      <w:r w:rsidRPr="006E05C9">
        <w:rPr>
          <w:rFonts w:ascii="Courier New" w:hAnsi="Courier New" w:cs="Courier New"/>
          <w:sz w:val="24"/>
          <w:szCs w:val="24"/>
          <w:lang w:val="en-US"/>
        </w:rPr>
        <w:t xml:space="preserve"> </w:t>
      </w:r>
      <w:r w:rsidRPr="006E05C9">
        <w:rPr>
          <w:rFonts w:ascii="Courier New" w:hAnsi="Courier New" w:cs="Courier New"/>
          <w:sz w:val="24"/>
          <w:szCs w:val="24"/>
        </w:rPr>
        <w:t>запроса</w:t>
      </w:r>
      <w:r w:rsidRPr="006E05C9">
        <w:rPr>
          <w:rFonts w:ascii="Courier New" w:hAnsi="Courier New" w:cs="Courier New"/>
          <w:sz w:val="24"/>
          <w:szCs w:val="24"/>
          <w:lang w:val="en-US"/>
        </w:rPr>
        <w:t xml:space="preserve">" . </w:t>
      </w:r>
    </w:p>
    <w:p w14:paraId="3AE7B376" w14:textId="7536EEF4"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r>
      <w:proofErr w:type="spellStart"/>
      <w:r w:rsidRPr="006E05C9">
        <w:rPr>
          <w:rFonts w:ascii="Courier New" w:hAnsi="Courier New" w:cs="Courier New"/>
          <w:sz w:val="24"/>
          <w:szCs w:val="24"/>
          <w:lang w:val="en-US"/>
        </w:rPr>
        <w:t>mysqli_error</w:t>
      </w:r>
      <w:proofErr w:type="spellEnd"/>
      <w:r w:rsidRPr="006E05C9">
        <w:rPr>
          <w:rFonts w:ascii="Courier New" w:hAnsi="Courier New" w:cs="Courier New"/>
          <w:sz w:val="24"/>
          <w:szCs w:val="24"/>
          <w:lang w:val="en-US"/>
        </w:rPr>
        <w:t>($link));</w:t>
      </w:r>
    </w:p>
    <w:p w14:paraId="65DC9C4B"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if(</w:t>
      </w:r>
      <w:proofErr w:type="spellStart"/>
      <w:r w:rsidRPr="006E05C9">
        <w:rPr>
          <w:rFonts w:ascii="Courier New" w:hAnsi="Courier New" w:cs="Courier New"/>
          <w:sz w:val="24"/>
          <w:szCs w:val="24"/>
          <w:lang w:val="en-US"/>
        </w:rPr>
        <w:t>mysqli_num_rows</w:t>
      </w:r>
      <w:proofErr w:type="spellEnd"/>
      <w:r w:rsidRPr="006E05C9">
        <w:rPr>
          <w:rFonts w:ascii="Courier New" w:hAnsi="Courier New" w:cs="Courier New"/>
          <w:sz w:val="24"/>
          <w:szCs w:val="24"/>
          <w:lang w:val="en-US"/>
        </w:rPr>
        <w:t>($</w:t>
      </w:r>
      <w:proofErr w:type="spellStart"/>
      <w:r w:rsidRPr="006E05C9">
        <w:rPr>
          <w:rFonts w:ascii="Courier New" w:hAnsi="Courier New" w:cs="Courier New"/>
          <w:sz w:val="24"/>
          <w:szCs w:val="24"/>
          <w:lang w:val="en-US"/>
        </w:rPr>
        <w:t>check_email</w:t>
      </w:r>
      <w:proofErr w:type="spellEnd"/>
      <w:r w:rsidRPr="006E05C9">
        <w:rPr>
          <w:rFonts w:ascii="Courier New" w:hAnsi="Courier New" w:cs="Courier New"/>
          <w:sz w:val="24"/>
          <w:szCs w:val="24"/>
          <w:lang w:val="en-US"/>
        </w:rPr>
        <w:t>)&gt;0) {</w:t>
      </w:r>
    </w:p>
    <w:p w14:paraId="5B64CEB3"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$response = [</w:t>
      </w:r>
    </w:p>
    <w:p w14:paraId="455A809E"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t>"status"=&gt; false,</w:t>
      </w:r>
    </w:p>
    <w:p w14:paraId="3C051433"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t>"type" =&gt; 1,</w:t>
      </w:r>
    </w:p>
    <w:p w14:paraId="29E4CA76"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emailError</w:t>
      </w:r>
      <w:proofErr w:type="spellEnd"/>
      <w:r w:rsidRPr="006E05C9">
        <w:rPr>
          <w:rFonts w:ascii="Courier New" w:hAnsi="Courier New" w:cs="Courier New"/>
          <w:sz w:val="24"/>
          <w:szCs w:val="24"/>
          <w:lang w:val="en-US"/>
        </w:rPr>
        <w:t>"=&gt;'</w:t>
      </w:r>
      <w:r w:rsidRPr="006E05C9">
        <w:rPr>
          <w:rFonts w:ascii="Courier New" w:hAnsi="Courier New" w:cs="Courier New"/>
          <w:sz w:val="24"/>
          <w:szCs w:val="24"/>
        </w:rPr>
        <w:t>Эта</w:t>
      </w:r>
      <w:r w:rsidRPr="006E05C9">
        <w:rPr>
          <w:rFonts w:ascii="Courier New" w:hAnsi="Courier New" w:cs="Courier New"/>
          <w:sz w:val="24"/>
          <w:szCs w:val="24"/>
          <w:lang w:val="en-US"/>
        </w:rPr>
        <w:t xml:space="preserve"> </w:t>
      </w:r>
      <w:r w:rsidRPr="006E05C9">
        <w:rPr>
          <w:rFonts w:ascii="Courier New" w:hAnsi="Courier New" w:cs="Courier New"/>
          <w:sz w:val="24"/>
          <w:szCs w:val="24"/>
        </w:rPr>
        <w:t>почта</w:t>
      </w:r>
      <w:r w:rsidRPr="006E05C9">
        <w:rPr>
          <w:rFonts w:ascii="Courier New" w:hAnsi="Courier New" w:cs="Courier New"/>
          <w:sz w:val="24"/>
          <w:szCs w:val="24"/>
          <w:lang w:val="en-US"/>
        </w:rPr>
        <w:t xml:space="preserve"> </w:t>
      </w:r>
      <w:r w:rsidRPr="006E05C9">
        <w:rPr>
          <w:rFonts w:ascii="Courier New" w:hAnsi="Courier New" w:cs="Courier New"/>
          <w:sz w:val="24"/>
          <w:szCs w:val="24"/>
        </w:rPr>
        <w:t>уже</w:t>
      </w:r>
      <w:r w:rsidRPr="006E05C9">
        <w:rPr>
          <w:rFonts w:ascii="Courier New" w:hAnsi="Courier New" w:cs="Courier New"/>
          <w:sz w:val="24"/>
          <w:szCs w:val="24"/>
          <w:lang w:val="en-US"/>
        </w:rPr>
        <w:t xml:space="preserve"> </w:t>
      </w:r>
      <w:r w:rsidRPr="006E05C9">
        <w:rPr>
          <w:rFonts w:ascii="Courier New" w:hAnsi="Courier New" w:cs="Courier New"/>
          <w:sz w:val="24"/>
          <w:szCs w:val="24"/>
        </w:rPr>
        <w:t>зарегистрирована</w:t>
      </w:r>
      <w:r w:rsidRPr="006E05C9">
        <w:rPr>
          <w:rFonts w:ascii="Courier New" w:hAnsi="Courier New" w:cs="Courier New"/>
          <w:sz w:val="24"/>
          <w:szCs w:val="24"/>
          <w:lang w:val="en-US"/>
        </w:rPr>
        <w:t>',</w:t>
      </w:r>
    </w:p>
    <w:p w14:paraId="4937D3DA"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lang w:val="en-US"/>
        </w:rPr>
        <w:tab/>
        <w:t>"fields"=&gt;['email']</w:t>
      </w:r>
    </w:p>
    <w:p w14:paraId="7DC73ADE"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w:t>
      </w:r>
    </w:p>
    <w:p w14:paraId="74E5AB4A" w14:textId="5779FBD4"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 xml:space="preserve">echo </w:t>
      </w:r>
      <w:proofErr w:type="spellStart"/>
      <w:r w:rsidRPr="006E05C9">
        <w:rPr>
          <w:rFonts w:ascii="Courier New" w:hAnsi="Courier New" w:cs="Courier New"/>
          <w:sz w:val="24"/>
          <w:szCs w:val="24"/>
          <w:lang w:val="en-US"/>
        </w:rPr>
        <w:t>json_encode</w:t>
      </w:r>
      <w:proofErr w:type="spellEnd"/>
      <w:r w:rsidRPr="006E05C9">
        <w:rPr>
          <w:rFonts w:ascii="Courier New" w:hAnsi="Courier New" w:cs="Courier New"/>
          <w:sz w:val="24"/>
          <w:szCs w:val="24"/>
          <w:lang w:val="en-US"/>
        </w:rPr>
        <w:t>($response);</w:t>
      </w:r>
    </w:p>
    <w:p w14:paraId="4951D48E" w14:textId="746F514F"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proofErr w:type="gramStart"/>
      <w:r w:rsidRPr="006E05C9">
        <w:rPr>
          <w:rFonts w:ascii="Courier New" w:hAnsi="Courier New" w:cs="Courier New"/>
          <w:sz w:val="24"/>
          <w:szCs w:val="24"/>
          <w:lang w:val="en-US"/>
        </w:rPr>
        <w:t>die(</w:t>
      </w:r>
      <w:proofErr w:type="gramEnd"/>
      <w:r w:rsidRPr="006E05C9">
        <w:rPr>
          <w:rFonts w:ascii="Courier New" w:hAnsi="Courier New" w:cs="Courier New"/>
          <w:sz w:val="24"/>
          <w:szCs w:val="24"/>
          <w:lang w:val="en-US"/>
        </w:rPr>
        <w:t xml:space="preserve">); </w:t>
      </w:r>
      <w:r w:rsidR="003C00B1">
        <w:rPr>
          <w:rFonts w:ascii="Courier New" w:hAnsi="Courier New" w:cs="Courier New"/>
          <w:sz w:val="24"/>
          <w:szCs w:val="24"/>
        </w:rPr>
        <w:t>в</w:t>
      </w:r>
      <w:r w:rsidRPr="006E05C9">
        <w:rPr>
          <w:rFonts w:ascii="Courier New" w:hAnsi="Courier New" w:cs="Courier New"/>
          <w:sz w:val="24"/>
          <w:szCs w:val="24"/>
          <w:lang w:val="en-US"/>
        </w:rPr>
        <w:t>}</w:t>
      </w:r>
    </w:p>
    <w:p w14:paraId="635417A3"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if($email==='') {</w:t>
      </w:r>
    </w:p>
    <w:p w14:paraId="2C1BB011"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error_</w:t>
      </w:r>
      <w:proofErr w:type="gramStart"/>
      <w:r w:rsidRPr="006E05C9">
        <w:rPr>
          <w:rFonts w:ascii="Courier New" w:hAnsi="Courier New" w:cs="Courier New"/>
          <w:sz w:val="24"/>
          <w:szCs w:val="24"/>
          <w:lang w:val="en-US"/>
        </w:rPr>
        <w:t>fields</w:t>
      </w:r>
      <w:proofErr w:type="spellEnd"/>
      <w:r w:rsidRPr="006E05C9">
        <w:rPr>
          <w:rFonts w:ascii="Courier New" w:hAnsi="Courier New" w:cs="Courier New"/>
          <w:sz w:val="24"/>
          <w:szCs w:val="24"/>
          <w:lang w:val="en-US"/>
        </w:rPr>
        <w:t>[</w:t>
      </w:r>
      <w:proofErr w:type="gramEnd"/>
      <w:r w:rsidRPr="006E05C9">
        <w:rPr>
          <w:rFonts w:ascii="Courier New" w:hAnsi="Courier New" w:cs="Courier New"/>
          <w:sz w:val="24"/>
          <w:szCs w:val="24"/>
          <w:lang w:val="en-US"/>
        </w:rPr>
        <w:t>]='email';</w:t>
      </w:r>
    </w:p>
    <w:p w14:paraId="3D3E4C93"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t>$</w:t>
      </w:r>
      <w:proofErr w:type="spellStart"/>
      <w:r w:rsidRPr="006E05C9">
        <w:rPr>
          <w:rFonts w:ascii="Courier New" w:hAnsi="Courier New" w:cs="Courier New"/>
          <w:sz w:val="24"/>
          <w:szCs w:val="24"/>
          <w:lang w:val="en-US"/>
        </w:rPr>
        <w:t>emailError</w:t>
      </w:r>
      <w:proofErr w:type="spellEnd"/>
      <w:r w:rsidRPr="006E05C9">
        <w:rPr>
          <w:rFonts w:ascii="Courier New" w:hAnsi="Courier New" w:cs="Courier New"/>
          <w:sz w:val="24"/>
          <w:szCs w:val="24"/>
          <w:lang w:val="en-US"/>
        </w:rPr>
        <w:t>='</w:t>
      </w:r>
      <w:r w:rsidRPr="006E05C9">
        <w:rPr>
          <w:rFonts w:ascii="Courier New" w:hAnsi="Courier New" w:cs="Courier New"/>
          <w:sz w:val="24"/>
          <w:szCs w:val="24"/>
        </w:rPr>
        <w:t>Заполните</w:t>
      </w:r>
      <w:r w:rsidRPr="006E05C9">
        <w:rPr>
          <w:rFonts w:ascii="Courier New" w:hAnsi="Courier New" w:cs="Courier New"/>
          <w:sz w:val="24"/>
          <w:szCs w:val="24"/>
          <w:lang w:val="en-US"/>
        </w:rPr>
        <w:t xml:space="preserve"> </w:t>
      </w:r>
      <w:r w:rsidRPr="006E05C9">
        <w:rPr>
          <w:rFonts w:ascii="Courier New" w:hAnsi="Courier New" w:cs="Courier New"/>
          <w:sz w:val="24"/>
          <w:szCs w:val="24"/>
        </w:rPr>
        <w:t>поле</w:t>
      </w:r>
      <w:r w:rsidRPr="006E05C9">
        <w:rPr>
          <w:rFonts w:ascii="Courier New" w:hAnsi="Courier New" w:cs="Courier New"/>
          <w:sz w:val="24"/>
          <w:szCs w:val="24"/>
          <w:lang w:val="en-US"/>
        </w:rPr>
        <w:t>';</w:t>
      </w:r>
    </w:p>
    <w:p w14:paraId="1A0C796C" w14:textId="77777777" w:rsidR="006E05C9" w:rsidRPr="006E05C9" w:rsidRDefault="006E05C9" w:rsidP="006E05C9">
      <w:pPr>
        <w:ind w:firstLine="0"/>
        <w:rPr>
          <w:rFonts w:ascii="Courier New" w:hAnsi="Courier New" w:cs="Courier New"/>
          <w:sz w:val="24"/>
          <w:szCs w:val="24"/>
          <w:lang w:val="en-US"/>
        </w:rPr>
      </w:pPr>
      <w:r w:rsidRPr="006E05C9">
        <w:rPr>
          <w:rFonts w:ascii="Courier New" w:hAnsi="Courier New" w:cs="Courier New"/>
          <w:sz w:val="24"/>
          <w:szCs w:val="24"/>
          <w:lang w:val="en-US"/>
        </w:rPr>
        <w:tab/>
        <w:t xml:space="preserve">} elseif </w:t>
      </w:r>
      <w:proofErr w:type="gramStart"/>
      <w:r w:rsidRPr="006E05C9">
        <w:rPr>
          <w:rFonts w:ascii="Courier New" w:hAnsi="Courier New" w:cs="Courier New"/>
          <w:sz w:val="24"/>
          <w:szCs w:val="24"/>
          <w:lang w:val="en-US"/>
        </w:rPr>
        <w:t>(!</w:t>
      </w:r>
      <w:proofErr w:type="spellStart"/>
      <w:r w:rsidRPr="006E05C9">
        <w:rPr>
          <w:rFonts w:ascii="Courier New" w:hAnsi="Courier New" w:cs="Courier New"/>
          <w:sz w:val="24"/>
          <w:szCs w:val="24"/>
          <w:lang w:val="en-US"/>
        </w:rPr>
        <w:t>filter</w:t>
      </w:r>
      <w:proofErr w:type="gramEnd"/>
      <w:r w:rsidRPr="006E05C9">
        <w:rPr>
          <w:rFonts w:ascii="Courier New" w:hAnsi="Courier New" w:cs="Courier New"/>
          <w:sz w:val="24"/>
          <w:szCs w:val="24"/>
          <w:lang w:val="en-US"/>
        </w:rPr>
        <w:t>_var</w:t>
      </w:r>
      <w:proofErr w:type="spellEnd"/>
      <w:r w:rsidRPr="006E05C9">
        <w:rPr>
          <w:rFonts w:ascii="Courier New" w:hAnsi="Courier New" w:cs="Courier New"/>
          <w:sz w:val="24"/>
          <w:szCs w:val="24"/>
          <w:lang w:val="en-US"/>
        </w:rPr>
        <w:t>($email, FILTER_VALIDATE_EMAIL)) {</w:t>
      </w:r>
    </w:p>
    <w:p w14:paraId="6B9AEBCA" w14:textId="77777777" w:rsidR="006E05C9" w:rsidRPr="006E05C9" w:rsidRDefault="006E05C9" w:rsidP="006E05C9">
      <w:pPr>
        <w:ind w:firstLine="0"/>
        <w:rPr>
          <w:rFonts w:ascii="Courier New" w:hAnsi="Courier New" w:cs="Courier New"/>
          <w:sz w:val="24"/>
          <w:szCs w:val="24"/>
        </w:rPr>
      </w:pPr>
      <w:r w:rsidRPr="006E05C9">
        <w:rPr>
          <w:rFonts w:ascii="Courier New" w:hAnsi="Courier New" w:cs="Courier New"/>
          <w:sz w:val="24"/>
          <w:szCs w:val="24"/>
          <w:lang w:val="en-US"/>
        </w:rPr>
        <w:tab/>
      </w:r>
      <w:r w:rsidRPr="006E05C9">
        <w:rPr>
          <w:rFonts w:ascii="Courier New" w:hAnsi="Courier New" w:cs="Courier New"/>
          <w:sz w:val="24"/>
          <w:szCs w:val="24"/>
          <w:lang w:val="en-US"/>
        </w:rPr>
        <w:tab/>
      </w:r>
      <w:r w:rsidRPr="006E05C9">
        <w:rPr>
          <w:rFonts w:ascii="Courier New" w:hAnsi="Courier New" w:cs="Courier New"/>
          <w:sz w:val="24"/>
          <w:szCs w:val="24"/>
        </w:rPr>
        <w:t>$</w:t>
      </w:r>
      <w:proofErr w:type="spellStart"/>
      <w:r w:rsidRPr="006E05C9">
        <w:rPr>
          <w:rFonts w:ascii="Courier New" w:hAnsi="Courier New" w:cs="Courier New"/>
          <w:sz w:val="24"/>
          <w:szCs w:val="24"/>
        </w:rPr>
        <w:t>error_</w:t>
      </w:r>
      <w:proofErr w:type="gramStart"/>
      <w:r w:rsidRPr="006E05C9">
        <w:rPr>
          <w:rFonts w:ascii="Courier New" w:hAnsi="Courier New" w:cs="Courier New"/>
          <w:sz w:val="24"/>
          <w:szCs w:val="24"/>
        </w:rPr>
        <w:t>fields</w:t>
      </w:r>
      <w:proofErr w:type="spellEnd"/>
      <w:r w:rsidRPr="006E05C9">
        <w:rPr>
          <w:rFonts w:ascii="Courier New" w:hAnsi="Courier New" w:cs="Courier New"/>
          <w:sz w:val="24"/>
          <w:szCs w:val="24"/>
        </w:rPr>
        <w:t>[</w:t>
      </w:r>
      <w:proofErr w:type="gramEnd"/>
      <w:r w:rsidRPr="006E05C9">
        <w:rPr>
          <w:rFonts w:ascii="Courier New" w:hAnsi="Courier New" w:cs="Courier New"/>
          <w:sz w:val="24"/>
          <w:szCs w:val="24"/>
        </w:rPr>
        <w:t>]='</w:t>
      </w:r>
      <w:proofErr w:type="spellStart"/>
      <w:r w:rsidRPr="006E05C9">
        <w:rPr>
          <w:rFonts w:ascii="Courier New" w:hAnsi="Courier New" w:cs="Courier New"/>
          <w:sz w:val="24"/>
          <w:szCs w:val="24"/>
        </w:rPr>
        <w:t>email</w:t>
      </w:r>
      <w:proofErr w:type="spellEnd"/>
      <w:r w:rsidRPr="006E05C9">
        <w:rPr>
          <w:rFonts w:ascii="Courier New" w:hAnsi="Courier New" w:cs="Courier New"/>
          <w:sz w:val="24"/>
          <w:szCs w:val="24"/>
        </w:rPr>
        <w:t>';</w:t>
      </w:r>
    </w:p>
    <w:p w14:paraId="4AA70436" w14:textId="5F8AA36C" w:rsidR="00303FD0" w:rsidRDefault="006E05C9" w:rsidP="006E05C9">
      <w:pPr>
        <w:ind w:firstLine="0"/>
        <w:rPr>
          <w:rFonts w:ascii="Courier New" w:hAnsi="Courier New" w:cs="Courier New"/>
          <w:sz w:val="24"/>
          <w:szCs w:val="24"/>
        </w:rPr>
      </w:pPr>
      <w:r w:rsidRPr="006E05C9">
        <w:rPr>
          <w:rFonts w:ascii="Courier New" w:hAnsi="Courier New" w:cs="Courier New"/>
          <w:sz w:val="24"/>
          <w:szCs w:val="24"/>
        </w:rPr>
        <w:tab/>
      </w:r>
      <w:r w:rsidRPr="006E05C9">
        <w:rPr>
          <w:rFonts w:ascii="Courier New" w:hAnsi="Courier New" w:cs="Courier New"/>
          <w:sz w:val="24"/>
          <w:szCs w:val="24"/>
        </w:rPr>
        <w:tab/>
        <w:t>$</w:t>
      </w:r>
      <w:proofErr w:type="spellStart"/>
      <w:r w:rsidRPr="006E05C9">
        <w:rPr>
          <w:rFonts w:ascii="Courier New" w:hAnsi="Courier New" w:cs="Courier New"/>
          <w:sz w:val="24"/>
          <w:szCs w:val="24"/>
        </w:rPr>
        <w:t>emailError</w:t>
      </w:r>
      <w:proofErr w:type="spellEnd"/>
      <w:r w:rsidRPr="006E05C9">
        <w:rPr>
          <w:rFonts w:ascii="Courier New" w:hAnsi="Courier New" w:cs="Courier New"/>
          <w:sz w:val="24"/>
          <w:szCs w:val="24"/>
        </w:rPr>
        <w:t>='Введенная почта не соответствует требованиям';}</w:t>
      </w:r>
    </w:p>
    <w:p w14:paraId="2650C82B" w14:textId="7F5B770F" w:rsidR="006E05C9" w:rsidRPr="006E05C9" w:rsidRDefault="006E05C9" w:rsidP="006E05C9">
      <w:pPr>
        <w:spacing w:before="280" w:after="280"/>
        <w:jc w:val="center"/>
        <w:rPr>
          <w:bCs/>
          <w:szCs w:val="28"/>
        </w:rPr>
      </w:pPr>
      <w:r>
        <w:rPr>
          <w:bCs/>
          <w:szCs w:val="28"/>
        </w:rPr>
        <w:t>Листинг</w:t>
      </w:r>
      <w:r w:rsidRPr="006E05C9">
        <w:rPr>
          <w:bCs/>
          <w:szCs w:val="28"/>
        </w:rPr>
        <w:t xml:space="preserve"> 4.</w:t>
      </w:r>
      <w:r w:rsidR="001119F9">
        <w:rPr>
          <w:bCs/>
          <w:szCs w:val="28"/>
        </w:rPr>
        <w:t>15</w:t>
      </w:r>
      <w:r w:rsidRPr="006E05C9">
        <w:rPr>
          <w:bCs/>
          <w:szCs w:val="28"/>
        </w:rPr>
        <w:t xml:space="preserve"> – </w:t>
      </w:r>
      <w:r>
        <w:rPr>
          <w:bCs/>
          <w:szCs w:val="28"/>
        </w:rPr>
        <w:t>Проверка электронной почты</w:t>
      </w:r>
    </w:p>
    <w:p w14:paraId="7464A291" w14:textId="45A9A635" w:rsidR="001F40DA" w:rsidRPr="004B2DD3" w:rsidRDefault="001F40DA" w:rsidP="001F40DA">
      <w:pPr>
        <w:rPr>
          <w:szCs w:val="28"/>
        </w:rPr>
      </w:pPr>
      <w:r>
        <w:rPr>
          <w:szCs w:val="28"/>
        </w:rPr>
        <w:t>Для начала</w:t>
      </w:r>
      <w:r w:rsidR="000A6ABD">
        <w:rPr>
          <w:szCs w:val="28"/>
        </w:rPr>
        <w:t xml:space="preserve"> в </w:t>
      </w:r>
      <w:r>
        <w:rPr>
          <w:szCs w:val="28"/>
        </w:rPr>
        <w:t xml:space="preserve">переменную </w:t>
      </w:r>
      <w:r w:rsidRPr="00385CCC">
        <w:rPr>
          <w:rFonts w:ascii="Courier New" w:hAnsi="Courier New" w:cs="Courier New"/>
          <w:sz w:val="24"/>
          <w:szCs w:val="24"/>
          <w:lang w:val="en-US"/>
        </w:rPr>
        <w:t>email</w:t>
      </w:r>
      <w:r w:rsidRPr="006946E5">
        <w:rPr>
          <w:rFonts w:ascii="Courier New" w:hAnsi="Courier New" w:cs="Courier New"/>
          <w:sz w:val="24"/>
          <w:szCs w:val="24"/>
        </w:rPr>
        <w:t xml:space="preserve"> </w:t>
      </w:r>
      <w:r>
        <w:rPr>
          <w:szCs w:val="28"/>
        </w:rPr>
        <w:t>присваивается значение, полученное</w:t>
      </w:r>
      <w:r w:rsidR="000A6ABD">
        <w:rPr>
          <w:szCs w:val="28"/>
        </w:rPr>
        <w:t xml:space="preserve"> в </w:t>
      </w:r>
      <w:r>
        <w:rPr>
          <w:szCs w:val="28"/>
        </w:rPr>
        <w:t xml:space="preserve">результате отправки формы. Функцией </w:t>
      </w:r>
      <w:proofErr w:type="spellStart"/>
      <w:proofErr w:type="gramStart"/>
      <w:r w:rsidRPr="00F31785">
        <w:rPr>
          <w:szCs w:val="28"/>
          <w:lang w:val="en-US"/>
        </w:rPr>
        <w:t>clearString</w:t>
      </w:r>
      <w:proofErr w:type="spellEnd"/>
      <w:r>
        <w:rPr>
          <w:szCs w:val="28"/>
        </w:rPr>
        <w:t>(</w:t>
      </w:r>
      <w:proofErr w:type="gramEnd"/>
      <w:r>
        <w:rPr>
          <w:szCs w:val="28"/>
        </w:rPr>
        <w:t>)</w:t>
      </w:r>
      <w:r w:rsidRPr="00385CCC">
        <w:rPr>
          <w:szCs w:val="28"/>
        </w:rPr>
        <w:t xml:space="preserve"> </w:t>
      </w:r>
      <w:r>
        <w:rPr>
          <w:szCs w:val="28"/>
        </w:rPr>
        <w:t xml:space="preserve">переменная обрабатывается: </w:t>
      </w:r>
      <w:r>
        <w:rPr>
          <w:szCs w:val="28"/>
        </w:rPr>
        <w:lastRenderedPageBreak/>
        <w:t>функция удаляет</w:t>
      </w:r>
      <w:r w:rsidRPr="008B538A">
        <w:rPr>
          <w:szCs w:val="28"/>
        </w:rPr>
        <w:t xml:space="preserve"> </w:t>
      </w:r>
      <w:r w:rsidRPr="003B6DF2">
        <w:rPr>
          <w:szCs w:val="28"/>
        </w:rPr>
        <w:t>пробелы</w:t>
      </w:r>
      <w:r>
        <w:rPr>
          <w:szCs w:val="28"/>
        </w:rPr>
        <w:t>,</w:t>
      </w:r>
      <w:r w:rsidRPr="008B538A">
        <w:rPr>
          <w:szCs w:val="28"/>
        </w:rPr>
        <w:t xml:space="preserve"> </w:t>
      </w:r>
      <w:r w:rsidRPr="003B6DF2">
        <w:rPr>
          <w:szCs w:val="28"/>
        </w:rPr>
        <w:t>теги</w:t>
      </w:r>
      <w:r w:rsidRPr="008B538A">
        <w:rPr>
          <w:szCs w:val="28"/>
        </w:rPr>
        <w:t xml:space="preserve"> </w:t>
      </w:r>
      <w:r w:rsidRPr="003B6DF2">
        <w:rPr>
          <w:szCs w:val="28"/>
          <w:lang w:val="en-US"/>
        </w:rPr>
        <w:t>HTML</w:t>
      </w:r>
      <w:r>
        <w:rPr>
          <w:szCs w:val="28"/>
        </w:rPr>
        <w:t>,</w:t>
      </w:r>
      <w:r w:rsidRPr="003B6DF2">
        <w:rPr>
          <w:szCs w:val="28"/>
        </w:rPr>
        <w:t xml:space="preserve"> экранирование символов</w:t>
      </w:r>
      <w:r>
        <w:rPr>
          <w:szCs w:val="28"/>
        </w:rPr>
        <w:t>. Затем производятся проверки</w:t>
      </w:r>
      <w:r w:rsidR="000A6ABD">
        <w:rPr>
          <w:szCs w:val="28"/>
        </w:rPr>
        <w:t xml:space="preserve"> на </w:t>
      </w:r>
      <w:r>
        <w:rPr>
          <w:szCs w:val="28"/>
        </w:rPr>
        <w:t>непустое поле</w:t>
      </w:r>
      <w:r w:rsidR="000A6ABD">
        <w:rPr>
          <w:szCs w:val="28"/>
        </w:rPr>
        <w:t xml:space="preserve"> и на </w:t>
      </w:r>
      <w:r>
        <w:rPr>
          <w:szCs w:val="28"/>
        </w:rPr>
        <w:t>существование пользователя</w:t>
      </w:r>
      <w:r w:rsidR="000A6ABD">
        <w:rPr>
          <w:szCs w:val="28"/>
        </w:rPr>
        <w:t xml:space="preserve"> с </w:t>
      </w:r>
      <w:r>
        <w:rPr>
          <w:szCs w:val="28"/>
        </w:rPr>
        <w:t>такой почтой</w:t>
      </w:r>
      <w:r w:rsidR="000A6ABD">
        <w:rPr>
          <w:szCs w:val="28"/>
        </w:rPr>
        <w:t xml:space="preserve"> в </w:t>
      </w:r>
      <w:r>
        <w:rPr>
          <w:szCs w:val="28"/>
        </w:rPr>
        <w:t xml:space="preserve">базе данных. В массив </w:t>
      </w:r>
      <w:r w:rsidRPr="00F31785">
        <w:rPr>
          <w:szCs w:val="28"/>
          <w:lang w:val="en-US"/>
        </w:rPr>
        <w:t>error</w:t>
      </w:r>
      <w:r w:rsidRPr="004B2DD3">
        <w:rPr>
          <w:szCs w:val="28"/>
        </w:rPr>
        <w:t>_</w:t>
      </w:r>
      <w:r w:rsidRPr="00F31785">
        <w:rPr>
          <w:szCs w:val="28"/>
          <w:lang w:val="en-US"/>
        </w:rPr>
        <w:t>fields</w:t>
      </w:r>
      <w:r>
        <w:rPr>
          <w:szCs w:val="28"/>
        </w:rPr>
        <w:t xml:space="preserve"> пополняется названием поля,</w:t>
      </w:r>
      <w:r w:rsidR="000A6ABD">
        <w:rPr>
          <w:szCs w:val="28"/>
        </w:rPr>
        <w:t xml:space="preserve"> в </w:t>
      </w:r>
      <w:r>
        <w:rPr>
          <w:szCs w:val="28"/>
        </w:rPr>
        <w:t>котором совершена ошибка,</w:t>
      </w:r>
      <w:r w:rsidR="000A6ABD">
        <w:rPr>
          <w:szCs w:val="28"/>
        </w:rPr>
        <w:t xml:space="preserve"> а в </w:t>
      </w:r>
      <w:r>
        <w:rPr>
          <w:szCs w:val="28"/>
        </w:rPr>
        <w:t xml:space="preserve">переменную </w:t>
      </w:r>
      <w:proofErr w:type="spellStart"/>
      <w:r w:rsidRPr="006946E5">
        <w:rPr>
          <w:szCs w:val="28"/>
          <w:lang w:val="en-US"/>
        </w:rPr>
        <w:t>emailError</w:t>
      </w:r>
      <w:proofErr w:type="spellEnd"/>
      <w:r w:rsidRPr="006946E5">
        <w:rPr>
          <w:szCs w:val="28"/>
        </w:rPr>
        <w:t xml:space="preserve"> </w:t>
      </w:r>
      <w:r>
        <w:rPr>
          <w:szCs w:val="28"/>
        </w:rPr>
        <w:t>записывается тип ошибки, который будет выводиться</w:t>
      </w:r>
      <w:r w:rsidR="000A6ABD">
        <w:rPr>
          <w:szCs w:val="28"/>
        </w:rPr>
        <w:t xml:space="preserve"> в </w:t>
      </w:r>
      <w:r>
        <w:rPr>
          <w:szCs w:val="28"/>
          <w:lang w:val="en-US"/>
        </w:rPr>
        <w:t>span</w:t>
      </w:r>
      <w:r>
        <w:rPr>
          <w:szCs w:val="28"/>
        </w:rPr>
        <w:t xml:space="preserve"> под полем формы</w:t>
      </w:r>
      <w:r w:rsidR="000A6ABD">
        <w:rPr>
          <w:szCs w:val="28"/>
        </w:rPr>
        <w:t xml:space="preserve"> с </w:t>
      </w:r>
      <w:r>
        <w:rPr>
          <w:szCs w:val="28"/>
        </w:rPr>
        <w:t xml:space="preserve">ошибкой. </w:t>
      </w:r>
    </w:p>
    <w:p w14:paraId="53BD7F00" w14:textId="52146FD0" w:rsidR="001F40DA" w:rsidRPr="005E4AAD" w:rsidRDefault="001F40DA" w:rsidP="001F40DA">
      <w:pPr>
        <w:rPr>
          <w:szCs w:val="28"/>
        </w:rPr>
      </w:pPr>
      <w:r w:rsidRPr="0046709A">
        <w:rPr>
          <w:szCs w:val="28"/>
        </w:rPr>
        <w:t xml:space="preserve">После того, как все проверки </w:t>
      </w:r>
      <w:r w:rsidR="00987842">
        <w:rPr>
          <w:szCs w:val="28"/>
        </w:rPr>
        <w:t>полей</w:t>
      </w:r>
      <w:r w:rsidR="000A6ABD">
        <w:rPr>
          <w:szCs w:val="28"/>
        </w:rPr>
        <w:t xml:space="preserve"> с </w:t>
      </w:r>
      <w:r w:rsidR="00987842">
        <w:rPr>
          <w:szCs w:val="28"/>
        </w:rPr>
        <w:t xml:space="preserve">формы </w:t>
      </w:r>
      <w:r w:rsidRPr="0046709A">
        <w:rPr>
          <w:szCs w:val="28"/>
        </w:rPr>
        <w:t>были выполнены, происходит проверка</w:t>
      </w:r>
      <w:r w:rsidR="000A6ABD">
        <w:rPr>
          <w:szCs w:val="28"/>
        </w:rPr>
        <w:t xml:space="preserve"> на </w:t>
      </w:r>
      <w:r w:rsidRPr="0046709A">
        <w:rPr>
          <w:szCs w:val="28"/>
        </w:rPr>
        <w:t xml:space="preserve">пустоту массива </w:t>
      </w:r>
      <w:proofErr w:type="spellStart"/>
      <w:r w:rsidRPr="0046709A">
        <w:rPr>
          <w:szCs w:val="28"/>
        </w:rPr>
        <w:t>error_fields</w:t>
      </w:r>
      <w:proofErr w:type="spellEnd"/>
      <w:r w:rsidRPr="0046709A">
        <w:rPr>
          <w:szCs w:val="28"/>
        </w:rPr>
        <w:t xml:space="preserve">. В случае, если массив содержит какие-либо значения, это означает, что какое-либо из полей не прошло валидацию. В поле </w:t>
      </w:r>
      <w:proofErr w:type="spellStart"/>
      <w:r w:rsidRPr="0046709A">
        <w:rPr>
          <w:szCs w:val="28"/>
        </w:rPr>
        <w:t>status</w:t>
      </w:r>
      <w:proofErr w:type="spellEnd"/>
      <w:r w:rsidRPr="0046709A">
        <w:rPr>
          <w:szCs w:val="28"/>
        </w:rPr>
        <w:t xml:space="preserve"> массива </w:t>
      </w:r>
      <w:proofErr w:type="spellStart"/>
      <w:r w:rsidRPr="0046709A">
        <w:rPr>
          <w:szCs w:val="28"/>
        </w:rPr>
        <w:t>response</w:t>
      </w:r>
      <w:proofErr w:type="spellEnd"/>
      <w:r w:rsidRPr="0046709A">
        <w:rPr>
          <w:szCs w:val="28"/>
        </w:rPr>
        <w:t xml:space="preserve"> записывается </w:t>
      </w:r>
      <w:proofErr w:type="spellStart"/>
      <w:r w:rsidRPr="0046709A">
        <w:rPr>
          <w:szCs w:val="28"/>
        </w:rPr>
        <w:t>false</w:t>
      </w:r>
      <w:proofErr w:type="spellEnd"/>
      <w:r w:rsidRPr="0046709A">
        <w:rPr>
          <w:szCs w:val="28"/>
        </w:rPr>
        <w:t>, что не даёт</w:t>
      </w:r>
      <w:r w:rsidR="000A6ABD">
        <w:rPr>
          <w:szCs w:val="28"/>
        </w:rPr>
        <w:t xml:space="preserve"> в </w:t>
      </w:r>
      <w:r w:rsidRPr="0046709A">
        <w:rPr>
          <w:szCs w:val="28"/>
        </w:rPr>
        <w:t>дальнейшем отправить неправильно заполненную форму,</w:t>
      </w:r>
      <w:r w:rsidR="000A6ABD">
        <w:rPr>
          <w:szCs w:val="28"/>
        </w:rPr>
        <w:t xml:space="preserve"> а </w:t>
      </w:r>
      <w:r w:rsidRPr="0046709A">
        <w:rPr>
          <w:szCs w:val="28"/>
        </w:rPr>
        <w:t>также</w:t>
      </w:r>
      <w:r w:rsidR="000A6ABD">
        <w:rPr>
          <w:szCs w:val="28"/>
        </w:rPr>
        <w:t xml:space="preserve"> в </w:t>
      </w:r>
      <w:r w:rsidRPr="0046709A">
        <w:rPr>
          <w:szCs w:val="28"/>
        </w:rPr>
        <w:t>массив записываются совершённые ошибки. Так как данные</w:t>
      </w:r>
      <w:r w:rsidR="000A6ABD">
        <w:rPr>
          <w:szCs w:val="28"/>
        </w:rPr>
        <w:t xml:space="preserve"> в </w:t>
      </w:r>
      <w:r w:rsidRPr="0046709A">
        <w:rPr>
          <w:szCs w:val="28"/>
        </w:rPr>
        <w:t xml:space="preserve">файл </w:t>
      </w:r>
      <w:r>
        <w:rPr>
          <w:szCs w:val="28"/>
          <w:lang w:val="en-US"/>
        </w:rPr>
        <w:t>registration</w:t>
      </w:r>
      <w:r w:rsidRPr="0046709A">
        <w:rPr>
          <w:szCs w:val="28"/>
        </w:rPr>
        <w:t>.</w:t>
      </w:r>
      <w:proofErr w:type="spellStart"/>
      <w:r w:rsidRPr="0046709A">
        <w:rPr>
          <w:szCs w:val="28"/>
        </w:rPr>
        <w:t>js</w:t>
      </w:r>
      <w:proofErr w:type="spellEnd"/>
      <w:r w:rsidRPr="0046709A">
        <w:rPr>
          <w:szCs w:val="28"/>
        </w:rPr>
        <w:t xml:space="preserve"> отправляются</w:t>
      </w:r>
      <w:r w:rsidR="000A6ABD">
        <w:rPr>
          <w:szCs w:val="28"/>
        </w:rPr>
        <w:t xml:space="preserve"> в </w:t>
      </w:r>
      <w:r w:rsidRPr="0046709A">
        <w:rPr>
          <w:szCs w:val="28"/>
        </w:rPr>
        <w:t xml:space="preserve">виде </w:t>
      </w:r>
      <w:proofErr w:type="spellStart"/>
      <w:r w:rsidRPr="0046709A">
        <w:rPr>
          <w:szCs w:val="28"/>
        </w:rPr>
        <w:t>json</w:t>
      </w:r>
      <w:proofErr w:type="spellEnd"/>
      <w:r w:rsidRPr="0046709A">
        <w:rPr>
          <w:szCs w:val="28"/>
        </w:rPr>
        <w:t xml:space="preserve">, необходимо использовать функцию </w:t>
      </w:r>
      <w:proofErr w:type="spellStart"/>
      <w:r w:rsidRPr="0046709A">
        <w:rPr>
          <w:szCs w:val="28"/>
        </w:rPr>
        <w:t>json_</w:t>
      </w:r>
      <w:proofErr w:type="gramStart"/>
      <w:r w:rsidRPr="0046709A">
        <w:rPr>
          <w:szCs w:val="28"/>
        </w:rPr>
        <w:t>encode</w:t>
      </w:r>
      <w:proofErr w:type="spellEnd"/>
      <w:r w:rsidRPr="0046709A">
        <w:rPr>
          <w:szCs w:val="28"/>
        </w:rPr>
        <w:t>(</w:t>
      </w:r>
      <w:proofErr w:type="gramEnd"/>
      <w:r w:rsidRPr="0046709A">
        <w:rPr>
          <w:szCs w:val="28"/>
        </w:rPr>
        <w:t>), возвращающая JSON-представление данных.</w:t>
      </w:r>
      <w:r w:rsidRPr="005E4AAD">
        <w:rPr>
          <w:szCs w:val="28"/>
        </w:rPr>
        <w:t xml:space="preserve"> </w:t>
      </w:r>
      <w:r>
        <w:rPr>
          <w:bCs/>
          <w:szCs w:val="28"/>
        </w:rPr>
        <w:t>Фрагмент кода установления статуса регистрации представлен</w:t>
      </w:r>
      <w:r w:rsidR="000A6ABD">
        <w:rPr>
          <w:bCs/>
          <w:szCs w:val="28"/>
        </w:rPr>
        <w:t xml:space="preserve"> в </w:t>
      </w:r>
      <w:r>
        <w:rPr>
          <w:bCs/>
          <w:szCs w:val="28"/>
        </w:rPr>
        <w:t>листинге 4.</w:t>
      </w:r>
      <w:r w:rsidR="001119F9">
        <w:rPr>
          <w:bCs/>
          <w:szCs w:val="28"/>
        </w:rPr>
        <w:t>16</w:t>
      </w:r>
      <w:r>
        <w:rPr>
          <w:bCs/>
          <w:szCs w:val="28"/>
        </w:rPr>
        <w:t>.</w:t>
      </w:r>
    </w:p>
    <w:p w14:paraId="27BDF340" w14:textId="77777777" w:rsidR="001F40DA" w:rsidRPr="008547B0" w:rsidRDefault="001F40DA" w:rsidP="001F40DA">
      <w:pPr>
        <w:spacing w:before="280"/>
        <w:ind w:firstLine="0"/>
        <w:rPr>
          <w:rFonts w:ascii="Courier New" w:hAnsi="Courier New" w:cs="Courier New"/>
          <w:sz w:val="24"/>
          <w:szCs w:val="24"/>
        </w:rPr>
      </w:pPr>
      <w:r w:rsidRPr="005E4AAD">
        <w:rPr>
          <w:rFonts w:ascii="Courier New" w:hAnsi="Courier New" w:cs="Courier New"/>
          <w:sz w:val="24"/>
          <w:szCs w:val="24"/>
          <w:lang w:val="en-US"/>
        </w:rPr>
        <w:t>if</w:t>
      </w:r>
      <w:proofErr w:type="gramStart"/>
      <w:r w:rsidRPr="008547B0">
        <w:rPr>
          <w:rFonts w:ascii="Courier New" w:hAnsi="Courier New" w:cs="Courier New"/>
          <w:sz w:val="24"/>
          <w:szCs w:val="24"/>
        </w:rPr>
        <w:t>(!</w:t>
      </w:r>
      <w:r w:rsidRPr="005E4AAD">
        <w:rPr>
          <w:rFonts w:ascii="Courier New" w:hAnsi="Courier New" w:cs="Courier New"/>
          <w:sz w:val="24"/>
          <w:szCs w:val="24"/>
          <w:lang w:val="en-US"/>
        </w:rPr>
        <w:t>empty</w:t>
      </w:r>
      <w:proofErr w:type="gramEnd"/>
      <w:r w:rsidRPr="008547B0">
        <w:rPr>
          <w:rFonts w:ascii="Courier New" w:hAnsi="Courier New" w:cs="Courier New"/>
          <w:sz w:val="24"/>
          <w:szCs w:val="24"/>
        </w:rPr>
        <w:t>($</w:t>
      </w:r>
      <w:r w:rsidRPr="005E4AAD">
        <w:rPr>
          <w:rFonts w:ascii="Courier New" w:hAnsi="Courier New" w:cs="Courier New"/>
          <w:sz w:val="24"/>
          <w:szCs w:val="24"/>
          <w:lang w:val="en-US"/>
        </w:rPr>
        <w:t>error</w:t>
      </w:r>
      <w:r w:rsidRPr="008547B0">
        <w:rPr>
          <w:rFonts w:ascii="Courier New" w:hAnsi="Courier New" w:cs="Courier New"/>
          <w:sz w:val="24"/>
          <w:szCs w:val="24"/>
        </w:rPr>
        <w:t>_</w:t>
      </w:r>
      <w:r w:rsidRPr="005E4AAD">
        <w:rPr>
          <w:rFonts w:ascii="Courier New" w:hAnsi="Courier New" w:cs="Courier New"/>
          <w:sz w:val="24"/>
          <w:szCs w:val="24"/>
          <w:lang w:val="en-US"/>
        </w:rPr>
        <w:t>fields</w:t>
      </w:r>
      <w:r w:rsidRPr="008547B0">
        <w:rPr>
          <w:rFonts w:ascii="Courier New" w:hAnsi="Courier New" w:cs="Courier New"/>
          <w:sz w:val="24"/>
          <w:szCs w:val="24"/>
        </w:rPr>
        <w:t>)) {</w:t>
      </w:r>
    </w:p>
    <w:p w14:paraId="3D29A655" w14:textId="77777777" w:rsidR="001F40DA" w:rsidRPr="00C47D9F" w:rsidRDefault="001F40DA" w:rsidP="001F40DA">
      <w:pPr>
        <w:ind w:firstLine="0"/>
        <w:rPr>
          <w:rFonts w:ascii="Courier New" w:hAnsi="Courier New" w:cs="Courier New"/>
          <w:sz w:val="24"/>
          <w:szCs w:val="24"/>
          <w:lang w:val="en-US"/>
        </w:rPr>
      </w:pPr>
      <w:r w:rsidRPr="008547B0">
        <w:rPr>
          <w:rFonts w:ascii="Courier New" w:hAnsi="Courier New" w:cs="Courier New"/>
          <w:sz w:val="24"/>
          <w:szCs w:val="24"/>
        </w:rPr>
        <w:tab/>
      </w:r>
      <w:r w:rsidRPr="00C47D9F">
        <w:rPr>
          <w:rFonts w:ascii="Courier New" w:hAnsi="Courier New" w:cs="Courier New"/>
          <w:sz w:val="24"/>
          <w:szCs w:val="24"/>
          <w:lang w:val="en-US"/>
        </w:rPr>
        <w:t>$</w:t>
      </w:r>
      <w:r w:rsidRPr="005E4AAD">
        <w:rPr>
          <w:rFonts w:ascii="Courier New" w:hAnsi="Courier New" w:cs="Courier New"/>
          <w:sz w:val="24"/>
          <w:szCs w:val="24"/>
          <w:lang w:val="en-US"/>
        </w:rPr>
        <w:t>response</w:t>
      </w:r>
      <w:r w:rsidRPr="00C47D9F">
        <w:rPr>
          <w:rFonts w:ascii="Courier New" w:hAnsi="Courier New" w:cs="Courier New"/>
          <w:sz w:val="24"/>
          <w:szCs w:val="24"/>
          <w:lang w:val="en-US"/>
        </w:rPr>
        <w:t xml:space="preserve"> = [</w:t>
      </w:r>
    </w:p>
    <w:p w14:paraId="01DEDAAF" w14:textId="77777777" w:rsidR="001F40DA" w:rsidRPr="005E4AAD" w:rsidRDefault="001F40DA" w:rsidP="001F40DA">
      <w:pPr>
        <w:ind w:firstLine="0"/>
        <w:rPr>
          <w:rFonts w:ascii="Courier New" w:hAnsi="Courier New" w:cs="Courier New"/>
          <w:sz w:val="24"/>
          <w:szCs w:val="24"/>
          <w:lang w:val="en-US"/>
        </w:rPr>
      </w:pPr>
      <w:r w:rsidRPr="00C47D9F">
        <w:rPr>
          <w:rFonts w:ascii="Courier New" w:hAnsi="Courier New" w:cs="Courier New"/>
          <w:sz w:val="24"/>
          <w:szCs w:val="24"/>
          <w:lang w:val="en-US"/>
        </w:rPr>
        <w:tab/>
      </w:r>
      <w:r w:rsidRPr="00C47D9F">
        <w:rPr>
          <w:rFonts w:ascii="Courier New" w:hAnsi="Courier New" w:cs="Courier New"/>
          <w:sz w:val="24"/>
          <w:szCs w:val="24"/>
          <w:lang w:val="en-US"/>
        </w:rPr>
        <w:tab/>
      </w:r>
      <w:r w:rsidRPr="005E4AAD">
        <w:rPr>
          <w:rFonts w:ascii="Courier New" w:hAnsi="Courier New" w:cs="Courier New"/>
          <w:sz w:val="24"/>
          <w:szCs w:val="24"/>
          <w:lang w:val="en-US"/>
        </w:rPr>
        <w:t>"status"=&gt; false,</w:t>
      </w:r>
    </w:p>
    <w:p w14:paraId="5D7809D8"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"type" =&gt; 1,</w:t>
      </w:r>
    </w:p>
    <w:p w14:paraId="611E8BFF"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"fields"=&gt;$</w:t>
      </w:r>
      <w:proofErr w:type="spellStart"/>
      <w:r w:rsidRPr="005E4AAD">
        <w:rPr>
          <w:rFonts w:ascii="Courier New" w:hAnsi="Courier New" w:cs="Courier New"/>
          <w:sz w:val="24"/>
          <w:szCs w:val="24"/>
          <w:lang w:val="en-US"/>
        </w:rPr>
        <w:t>error_fields</w:t>
      </w:r>
      <w:proofErr w:type="spellEnd"/>
      <w:r w:rsidRPr="005E4AAD">
        <w:rPr>
          <w:rFonts w:ascii="Courier New" w:hAnsi="Courier New" w:cs="Courier New"/>
          <w:sz w:val="24"/>
          <w:szCs w:val="24"/>
          <w:lang w:val="en-US"/>
        </w:rPr>
        <w:t>,</w:t>
      </w:r>
    </w:p>
    <w:p w14:paraId="6BED8F06"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w:t>
      </w:r>
      <w:proofErr w:type="spellStart"/>
      <w:r w:rsidRPr="005E4AAD">
        <w:rPr>
          <w:rFonts w:ascii="Courier New" w:hAnsi="Courier New" w:cs="Courier New"/>
          <w:sz w:val="24"/>
          <w:szCs w:val="24"/>
          <w:lang w:val="en-US"/>
        </w:rPr>
        <w:t>emailError</w:t>
      </w:r>
      <w:proofErr w:type="spellEnd"/>
      <w:r w:rsidRPr="005E4AAD">
        <w:rPr>
          <w:rFonts w:ascii="Courier New" w:hAnsi="Courier New" w:cs="Courier New"/>
          <w:sz w:val="24"/>
          <w:szCs w:val="24"/>
          <w:lang w:val="en-US"/>
        </w:rPr>
        <w:t>"=&gt;$</w:t>
      </w:r>
      <w:proofErr w:type="spellStart"/>
      <w:r w:rsidRPr="005E4AAD">
        <w:rPr>
          <w:rFonts w:ascii="Courier New" w:hAnsi="Courier New" w:cs="Courier New"/>
          <w:sz w:val="24"/>
          <w:szCs w:val="24"/>
          <w:lang w:val="en-US"/>
        </w:rPr>
        <w:t>emailError</w:t>
      </w:r>
      <w:proofErr w:type="spellEnd"/>
      <w:r w:rsidRPr="005E4AAD">
        <w:rPr>
          <w:rFonts w:ascii="Courier New" w:hAnsi="Courier New" w:cs="Courier New"/>
          <w:sz w:val="24"/>
          <w:szCs w:val="24"/>
          <w:lang w:val="en-US"/>
        </w:rPr>
        <w:t>,</w:t>
      </w:r>
    </w:p>
    <w:p w14:paraId="1394CDC5"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r>
      <w:r w:rsidRPr="005E4AAD">
        <w:rPr>
          <w:rFonts w:ascii="Courier New" w:hAnsi="Courier New" w:cs="Courier New"/>
          <w:sz w:val="24"/>
          <w:szCs w:val="24"/>
          <w:lang w:val="en-US"/>
        </w:rPr>
        <w:tab/>
        <w:t>"</w:t>
      </w:r>
      <w:proofErr w:type="spellStart"/>
      <w:r w:rsidRPr="005E4AAD">
        <w:rPr>
          <w:rFonts w:ascii="Courier New" w:hAnsi="Courier New" w:cs="Courier New"/>
          <w:sz w:val="24"/>
          <w:szCs w:val="24"/>
          <w:lang w:val="en-US"/>
        </w:rPr>
        <w:t>passwordError</w:t>
      </w:r>
      <w:proofErr w:type="spellEnd"/>
      <w:r w:rsidRPr="005E4AAD">
        <w:rPr>
          <w:rFonts w:ascii="Courier New" w:hAnsi="Courier New" w:cs="Courier New"/>
          <w:sz w:val="24"/>
          <w:szCs w:val="24"/>
          <w:lang w:val="en-US"/>
        </w:rPr>
        <w:t>"=&gt;$</w:t>
      </w:r>
      <w:proofErr w:type="spellStart"/>
      <w:r w:rsidRPr="005E4AAD">
        <w:rPr>
          <w:rFonts w:ascii="Courier New" w:hAnsi="Courier New" w:cs="Courier New"/>
          <w:sz w:val="24"/>
          <w:szCs w:val="24"/>
          <w:lang w:val="en-US"/>
        </w:rPr>
        <w:t>passwordError</w:t>
      </w:r>
      <w:proofErr w:type="spellEnd"/>
    </w:p>
    <w:p w14:paraId="4EA6CA51"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t>];</w:t>
      </w:r>
    </w:p>
    <w:p w14:paraId="6FAC77C4" w14:textId="77777777" w:rsidR="001F40DA" w:rsidRPr="005E4AAD" w:rsidRDefault="001F40DA" w:rsidP="001F40DA">
      <w:pPr>
        <w:ind w:firstLine="0"/>
        <w:rPr>
          <w:rFonts w:ascii="Courier New" w:hAnsi="Courier New" w:cs="Courier New"/>
          <w:sz w:val="24"/>
          <w:szCs w:val="24"/>
          <w:lang w:val="en-US"/>
        </w:rPr>
      </w:pPr>
      <w:r w:rsidRPr="005E4AAD">
        <w:rPr>
          <w:rFonts w:ascii="Courier New" w:hAnsi="Courier New" w:cs="Courier New"/>
          <w:sz w:val="24"/>
          <w:szCs w:val="24"/>
          <w:lang w:val="en-US"/>
        </w:rPr>
        <w:tab/>
        <w:t xml:space="preserve">echo </w:t>
      </w:r>
      <w:proofErr w:type="spellStart"/>
      <w:r w:rsidRPr="005E4AAD">
        <w:rPr>
          <w:rFonts w:ascii="Courier New" w:hAnsi="Courier New" w:cs="Courier New"/>
          <w:sz w:val="24"/>
          <w:szCs w:val="24"/>
          <w:lang w:val="en-US"/>
        </w:rPr>
        <w:t>json_encode</w:t>
      </w:r>
      <w:proofErr w:type="spellEnd"/>
      <w:r w:rsidRPr="005E4AAD">
        <w:rPr>
          <w:rFonts w:ascii="Courier New" w:hAnsi="Courier New" w:cs="Courier New"/>
          <w:sz w:val="24"/>
          <w:szCs w:val="24"/>
          <w:lang w:val="en-US"/>
        </w:rPr>
        <w:t>($response);</w:t>
      </w:r>
    </w:p>
    <w:p w14:paraId="467B7B16" w14:textId="77777777" w:rsidR="001F40DA" w:rsidRPr="00CB752C" w:rsidRDefault="001F40DA" w:rsidP="001F40DA">
      <w:pPr>
        <w:ind w:firstLine="0"/>
        <w:rPr>
          <w:rFonts w:ascii="Courier New" w:hAnsi="Courier New" w:cs="Courier New"/>
          <w:sz w:val="24"/>
          <w:szCs w:val="24"/>
        </w:rPr>
      </w:pPr>
      <w:r w:rsidRPr="005E4AAD">
        <w:rPr>
          <w:rFonts w:ascii="Courier New" w:hAnsi="Courier New" w:cs="Courier New"/>
          <w:sz w:val="24"/>
          <w:szCs w:val="24"/>
          <w:lang w:val="en-US"/>
        </w:rPr>
        <w:tab/>
      </w:r>
      <w:proofErr w:type="gramStart"/>
      <w:r w:rsidRPr="005E4AAD">
        <w:rPr>
          <w:rFonts w:ascii="Courier New" w:hAnsi="Courier New" w:cs="Courier New"/>
          <w:sz w:val="24"/>
          <w:szCs w:val="24"/>
          <w:lang w:val="en-US"/>
        </w:rPr>
        <w:t>die</w:t>
      </w:r>
      <w:r w:rsidRPr="00CB752C">
        <w:rPr>
          <w:rFonts w:ascii="Courier New" w:hAnsi="Courier New" w:cs="Courier New"/>
          <w:sz w:val="24"/>
          <w:szCs w:val="24"/>
        </w:rPr>
        <w:t>(</w:t>
      </w:r>
      <w:proofErr w:type="gramEnd"/>
      <w:r w:rsidRPr="00CB752C">
        <w:rPr>
          <w:rFonts w:ascii="Courier New" w:hAnsi="Courier New" w:cs="Courier New"/>
          <w:sz w:val="24"/>
          <w:szCs w:val="24"/>
        </w:rPr>
        <w:t>);</w:t>
      </w:r>
    </w:p>
    <w:p w14:paraId="0A2DCF97" w14:textId="77777777" w:rsidR="001F40DA" w:rsidRPr="00CB752C" w:rsidRDefault="001F40DA" w:rsidP="001F40DA">
      <w:pPr>
        <w:ind w:firstLine="0"/>
        <w:rPr>
          <w:rFonts w:ascii="Courier New" w:hAnsi="Courier New" w:cs="Courier New"/>
          <w:sz w:val="24"/>
          <w:szCs w:val="24"/>
        </w:rPr>
      </w:pPr>
      <w:r w:rsidRPr="00CB752C">
        <w:rPr>
          <w:rFonts w:ascii="Courier New" w:hAnsi="Courier New" w:cs="Courier New"/>
          <w:sz w:val="24"/>
          <w:szCs w:val="24"/>
        </w:rPr>
        <w:t>}</w:t>
      </w:r>
    </w:p>
    <w:p w14:paraId="1A818A1B" w14:textId="7EDF96D6" w:rsidR="001F40DA" w:rsidRPr="008547B0" w:rsidRDefault="001F40DA" w:rsidP="001F40DA">
      <w:pPr>
        <w:spacing w:before="280" w:after="280"/>
        <w:jc w:val="center"/>
        <w:rPr>
          <w:bCs/>
          <w:szCs w:val="28"/>
        </w:rPr>
      </w:pPr>
      <w:r>
        <w:rPr>
          <w:bCs/>
          <w:szCs w:val="28"/>
        </w:rPr>
        <w:t>Листинг</w:t>
      </w:r>
      <w:r w:rsidRPr="00385CCC">
        <w:rPr>
          <w:bCs/>
          <w:szCs w:val="28"/>
        </w:rPr>
        <w:t xml:space="preserve"> 4.</w:t>
      </w:r>
      <w:r w:rsidR="001119F9">
        <w:rPr>
          <w:bCs/>
          <w:szCs w:val="28"/>
        </w:rPr>
        <w:t>16</w:t>
      </w:r>
      <w:r w:rsidRPr="00385CCC">
        <w:rPr>
          <w:bCs/>
          <w:szCs w:val="28"/>
        </w:rPr>
        <w:t xml:space="preserve"> – </w:t>
      </w:r>
      <w:r w:rsidRPr="005960AA">
        <w:rPr>
          <w:bCs/>
          <w:szCs w:val="28"/>
        </w:rPr>
        <w:t>Фрагмент</w:t>
      </w:r>
      <w:r w:rsidRPr="00385CCC">
        <w:rPr>
          <w:bCs/>
          <w:szCs w:val="28"/>
        </w:rPr>
        <w:t xml:space="preserve"> </w:t>
      </w:r>
      <w:r w:rsidRPr="005960AA">
        <w:rPr>
          <w:bCs/>
          <w:szCs w:val="28"/>
        </w:rPr>
        <w:t>кода</w:t>
      </w:r>
      <w:r w:rsidRPr="00385CCC">
        <w:rPr>
          <w:bCs/>
          <w:szCs w:val="28"/>
        </w:rPr>
        <w:t xml:space="preserve"> </w:t>
      </w:r>
      <w:r>
        <w:rPr>
          <w:bCs/>
          <w:szCs w:val="28"/>
        </w:rPr>
        <w:t>установления статуса регистрации</w:t>
      </w:r>
    </w:p>
    <w:p w14:paraId="769BF4C3" w14:textId="5F76AF51" w:rsidR="001F40DA" w:rsidRPr="00CB53A3" w:rsidRDefault="001F40DA" w:rsidP="00C0779C">
      <w:pPr>
        <w:ind w:firstLine="708"/>
        <w:rPr>
          <w:szCs w:val="28"/>
        </w:rPr>
      </w:pPr>
      <w:r>
        <w:rPr>
          <w:bCs/>
          <w:szCs w:val="28"/>
        </w:rPr>
        <w:t>Когда пользователь правильно заполнит форму регистрации, данные пользователя записываются</w:t>
      </w:r>
      <w:r w:rsidR="000A6ABD">
        <w:rPr>
          <w:bCs/>
          <w:szCs w:val="28"/>
        </w:rPr>
        <w:t xml:space="preserve"> в </w:t>
      </w:r>
      <w:r w:rsidR="00904588">
        <w:rPr>
          <w:bCs/>
          <w:szCs w:val="28"/>
        </w:rPr>
        <w:t xml:space="preserve">глобальный массив </w:t>
      </w:r>
      <w:r w:rsidR="00904588" w:rsidRPr="00904588">
        <w:rPr>
          <w:bCs/>
          <w:szCs w:val="28"/>
        </w:rPr>
        <w:t>$_</w:t>
      </w:r>
      <w:r w:rsidR="00904588">
        <w:rPr>
          <w:bCs/>
          <w:szCs w:val="28"/>
          <w:lang w:val="en-US"/>
        </w:rPr>
        <w:t>SESSION</w:t>
      </w:r>
      <w:r w:rsidR="000A6ABD">
        <w:rPr>
          <w:bCs/>
          <w:szCs w:val="28"/>
        </w:rPr>
        <w:t xml:space="preserve"> и </w:t>
      </w:r>
      <w:r w:rsidR="00FA55E1">
        <w:rPr>
          <w:szCs w:val="28"/>
        </w:rPr>
        <w:t>вносятся</w:t>
      </w:r>
      <w:r w:rsidR="000A6ABD">
        <w:rPr>
          <w:szCs w:val="28"/>
        </w:rPr>
        <w:t xml:space="preserve"> в </w:t>
      </w:r>
      <w:r w:rsidR="00FA55E1">
        <w:rPr>
          <w:szCs w:val="28"/>
        </w:rPr>
        <w:t xml:space="preserve">таблицу </w:t>
      </w:r>
      <w:r w:rsidR="00FA55E1">
        <w:rPr>
          <w:szCs w:val="28"/>
          <w:lang w:val="en-US"/>
        </w:rPr>
        <w:t>User</w:t>
      </w:r>
      <w:r w:rsidR="00FA55E1">
        <w:rPr>
          <w:szCs w:val="28"/>
        </w:rPr>
        <w:t xml:space="preserve"> базы данных</w:t>
      </w:r>
      <w:r>
        <w:rPr>
          <w:bCs/>
          <w:szCs w:val="28"/>
        </w:rPr>
        <w:t>.</w:t>
      </w:r>
      <w:r w:rsidR="00C0779C">
        <w:rPr>
          <w:bCs/>
          <w:szCs w:val="28"/>
        </w:rPr>
        <w:t xml:space="preserve"> </w:t>
      </w:r>
      <w:r w:rsidR="00C0779C">
        <w:rPr>
          <w:szCs w:val="28"/>
        </w:rPr>
        <w:t xml:space="preserve">Пользователи по умолчанию имеют тип пользователя </w:t>
      </w:r>
      <w:r w:rsidR="00C0779C">
        <w:rPr>
          <w:szCs w:val="28"/>
          <w:lang w:val="en-US"/>
        </w:rPr>
        <w:t>user</w:t>
      </w:r>
      <w:r w:rsidR="00C0779C" w:rsidRPr="005214DA">
        <w:rPr>
          <w:szCs w:val="28"/>
        </w:rPr>
        <w:t>.</w:t>
      </w:r>
      <w:r w:rsidR="00C0779C">
        <w:rPr>
          <w:szCs w:val="28"/>
        </w:rPr>
        <w:t xml:space="preserve"> Пароль предварительно </w:t>
      </w:r>
      <w:proofErr w:type="spellStart"/>
      <w:r w:rsidR="00C0779C">
        <w:rPr>
          <w:szCs w:val="28"/>
        </w:rPr>
        <w:t>хешируется</w:t>
      </w:r>
      <w:proofErr w:type="spellEnd"/>
      <w:r w:rsidR="00C0779C">
        <w:rPr>
          <w:szCs w:val="28"/>
        </w:rPr>
        <w:t xml:space="preserve"> </w:t>
      </w:r>
      <w:r w:rsidR="00C0779C" w:rsidRPr="003B6DF2">
        <w:rPr>
          <w:szCs w:val="28"/>
        </w:rPr>
        <w:t>следующим образом: md5(md5(</w:t>
      </w:r>
      <w:proofErr w:type="spellStart"/>
      <w:r w:rsidR="00C0779C" w:rsidRPr="003B6DF2">
        <w:rPr>
          <w:szCs w:val="28"/>
        </w:rPr>
        <w:t>password</w:t>
      </w:r>
      <w:proofErr w:type="spellEnd"/>
      <w:proofErr w:type="gramStart"/>
      <w:r w:rsidR="00C0779C" w:rsidRPr="003B6DF2">
        <w:rPr>
          <w:szCs w:val="28"/>
        </w:rPr>
        <w:t>).</w:t>
      </w:r>
      <w:proofErr w:type="spellStart"/>
      <w:r w:rsidR="00C0779C" w:rsidRPr="003B6DF2">
        <w:rPr>
          <w:szCs w:val="28"/>
        </w:rPr>
        <w:t>salt</w:t>
      </w:r>
      <w:proofErr w:type="spellEnd"/>
      <w:proofErr w:type="gramEnd"/>
      <w:r w:rsidR="00C0779C" w:rsidRPr="003B6DF2">
        <w:rPr>
          <w:szCs w:val="28"/>
        </w:rPr>
        <w:t xml:space="preserve">), где </w:t>
      </w:r>
      <w:proofErr w:type="spellStart"/>
      <w:r w:rsidR="00C0779C" w:rsidRPr="003B6DF2">
        <w:rPr>
          <w:szCs w:val="28"/>
        </w:rPr>
        <w:t>salt</w:t>
      </w:r>
      <w:proofErr w:type="spellEnd"/>
      <w:r w:rsidR="00C0779C" w:rsidRPr="003B6DF2">
        <w:rPr>
          <w:szCs w:val="28"/>
        </w:rPr>
        <w:t xml:space="preserve"> – случайное число</w:t>
      </w:r>
      <w:r w:rsidR="000A6ABD">
        <w:rPr>
          <w:szCs w:val="28"/>
        </w:rPr>
        <w:t xml:space="preserve"> в </w:t>
      </w:r>
      <w:r w:rsidR="00C0779C" w:rsidRPr="003B6DF2">
        <w:rPr>
          <w:szCs w:val="28"/>
        </w:rPr>
        <w:t>диапазоне</w:t>
      </w:r>
      <w:r w:rsidR="000A6ABD">
        <w:rPr>
          <w:szCs w:val="28"/>
        </w:rPr>
        <w:t xml:space="preserve"> от </w:t>
      </w:r>
      <w:r w:rsidR="00C0779C" w:rsidRPr="003B6DF2">
        <w:rPr>
          <w:szCs w:val="28"/>
        </w:rPr>
        <w:t xml:space="preserve">100 до 999, рассчитываемая функцией </w:t>
      </w:r>
      <w:proofErr w:type="spellStart"/>
      <w:r w:rsidR="00C0779C" w:rsidRPr="003B6DF2">
        <w:rPr>
          <w:szCs w:val="28"/>
        </w:rPr>
        <w:t>mt_rand</w:t>
      </w:r>
      <w:proofErr w:type="spellEnd"/>
      <w:r w:rsidR="00C0779C">
        <w:rPr>
          <w:szCs w:val="28"/>
        </w:rPr>
        <w:t xml:space="preserve">. </w:t>
      </w:r>
      <w:r>
        <w:rPr>
          <w:bCs/>
          <w:szCs w:val="28"/>
        </w:rPr>
        <w:t>В</w:t>
      </w:r>
      <w:r w:rsidRPr="008547B0">
        <w:rPr>
          <w:bCs/>
          <w:szCs w:val="28"/>
        </w:rPr>
        <w:t xml:space="preserve"> </w:t>
      </w:r>
      <w:r>
        <w:rPr>
          <w:bCs/>
          <w:szCs w:val="28"/>
          <w:lang w:val="en-US"/>
        </w:rPr>
        <w:t>response</w:t>
      </w:r>
      <w:r w:rsidR="000A6ABD">
        <w:rPr>
          <w:bCs/>
          <w:szCs w:val="28"/>
        </w:rPr>
        <w:t xml:space="preserve"> в </w:t>
      </w:r>
      <w:r>
        <w:rPr>
          <w:bCs/>
          <w:szCs w:val="28"/>
          <w:lang w:val="en-US"/>
        </w:rPr>
        <w:t>status</w:t>
      </w:r>
      <w:r w:rsidRPr="008547B0">
        <w:rPr>
          <w:bCs/>
          <w:szCs w:val="28"/>
        </w:rPr>
        <w:t xml:space="preserve"> </w:t>
      </w:r>
      <w:r>
        <w:rPr>
          <w:bCs/>
          <w:szCs w:val="28"/>
        </w:rPr>
        <w:t>передаётся</w:t>
      </w:r>
      <w:r w:rsidRPr="008547B0">
        <w:rPr>
          <w:bCs/>
          <w:szCs w:val="28"/>
        </w:rPr>
        <w:t xml:space="preserve"> </w:t>
      </w:r>
      <w:r>
        <w:rPr>
          <w:bCs/>
          <w:szCs w:val="28"/>
          <w:lang w:val="en-US"/>
        </w:rPr>
        <w:t>true</w:t>
      </w:r>
      <w:r w:rsidR="000A6ABD">
        <w:rPr>
          <w:bCs/>
          <w:szCs w:val="28"/>
        </w:rPr>
        <w:t xml:space="preserve"> и </w:t>
      </w:r>
      <w:r>
        <w:rPr>
          <w:bCs/>
          <w:szCs w:val="28"/>
        </w:rPr>
        <w:t xml:space="preserve">это свидетельствует об успешной </w:t>
      </w:r>
      <w:r w:rsidR="00FA55E1">
        <w:rPr>
          <w:bCs/>
          <w:szCs w:val="28"/>
        </w:rPr>
        <w:t>регистрации</w:t>
      </w:r>
      <w:r>
        <w:rPr>
          <w:bCs/>
          <w:szCs w:val="28"/>
        </w:rPr>
        <w:t>.</w:t>
      </w:r>
      <w:r w:rsidRPr="008547B0">
        <w:rPr>
          <w:bCs/>
          <w:szCs w:val="28"/>
        </w:rPr>
        <w:t xml:space="preserve"> </w:t>
      </w:r>
      <w:r w:rsidR="00C0779C">
        <w:rPr>
          <w:bCs/>
          <w:szCs w:val="28"/>
        </w:rPr>
        <w:t>В листинге 4.</w:t>
      </w:r>
      <w:r w:rsidR="001119F9">
        <w:rPr>
          <w:bCs/>
          <w:szCs w:val="28"/>
        </w:rPr>
        <w:t>17</w:t>
      </w:r>
      <w:r w:rsidR="00C0779C">
        <w:rPr>
          <w:bCs/>
          <w:szCs w:val="28"/>
        </w:rPr>
        <w:t xml:space="preserve"> приведён </w:t>
      </w:r>
      <w:r w:rsidR="00CB53A3">
        <w:rPr>
          <w:bCs/>
          <w:szCs w:val="28"/>
        </w:rPr>
        <w:t>код занесения данных пользователя</w:t>
      </w:r>
      <w:r w:rsidR="000A6ABD">
        <w:rPr>
          <w:bCs/>
          <w:szCs w:val="28"/>
        </w:rPr>
        <w:t xml:space="preserve"> в </w:t>
      </w:r>
      <w:r w:rsidR="00CB53A3">
        <w:rPr>
          <w:bCs/>
          <w:szCs w:val="28"/>
        </w:rPr>
        <w:t>базу данных</w:t>
      </w:r>
      <w:r w:rsidR="000A6ABD">
        <w:rPr>
          <w:bCs/>
          <w:szCs w:val="28"/>
        </w:rPr>
        <w:t xml:space="preserve"> и </w:t>
      </w:r>
      <w:r w:rsidR="00CB53A3">
        <w:rPr>
          <w:bCs/>
          <w:szCs w:val="28"/>
        </w:rPr>
        <w:t>сессию,</w:t>
      </w:r>
      <w:r w:rsidR="000A6ABD">
        <w:rPr>
          <w:bCs/>
          <w:szCs w:val="28"/>
        </w:rPr>
        <w:t xml:space="preserve"> а </w:t>
      </w:r>
      <w:r w:rsidR="00CB53A3">
        <w:rPr>
          <w:bCs/>
          <w:szCs w:val="28"/>
        </w:rPr>
        <w:t xml:space="preserve">также установки статуса регистрации </w:t>
      </w:r>
      <w:r w:rsidR="00CB53A3">
        <w:rPr>
          <w:bCs/>
          <w:szCs w:val="28"/>
          <w:lang w:val="en-US"/>
        </w:rPr>
        <w:t>response</w:t>
      </w:r>
      <w:r w:rsidR="000A6ABD">
        <w:rPr>
          <w:bCs/>
          <w:szCs w:val="28"/>
        </w:rPr>
        <w:t xml:space="preserve"> в </w:t>
      </w:r>
      <w:r w:rsidR="002D7AE4">
        <w:rPr>
          <w:bCs/>
          <w:szCs w:val="28"/>
        </w:rPr>
        <w:t xml:space="preserve">файле </w:t>
      </w:r>
      <w:r w:rsidR="002D7AE4">
        <w:rPr>
          <w:szCs w:val="28"/>
          <w:lang w:val="en-US"/>
        </w:rPr>
        <w:t>registration</w:t>
      </w:r>
      <w:r w:rsidR="002D7AE4" w:rsidRPr="006E05C9">
        <w:rPr>
          <w:szCs w:val="28"/>
        </w:rPr>
        <w:t>_</w:t>
      </w:r>
      <w:r w:rsidR="002D7AE4">
        <w:rPr>
          <w:szCs w:val="28"/>
          <w:lang w:val="en-US"/>
        </w:rPr>
        <w:t>handler</w:t>
      </w:r>
      <w:r w:rsidR="002D7AE4" w:rsidRPr="006E05C9">
        <w:rPr>
          <w:bCs/>
          <w:szCs w:val="28"/>
        </w:rPr>
        <w:t>.</w:t>
      </w:r>
      <w:r w:rsidR="002D7AE4">
        <w:rPr>
          <w:bCs/>
          <w:szCs w:val="28"/>
          <w:lang w:val="en-US"/>
        </w:rPr>
        <w:t>php</w:t>
      </w:r>
      <w:r w:rsidR="00CB53A3" w:rsidRPr="00CB53A3">
        <w:rPr>
          <w:bCs/>
          <w:szCs w:val="28"/>
        </w:rPr>
        <w:t>.</w:t>
      </w:r>
    </w:p>
    <w:p w14:paraId="4F58F2A4" w14:textId="3205671B" w:rsidR="00C0779C" w:rsidRPr="00EB7D27" w:rsidRDefault="00C0779C" w:rsidP="00CB53A3">
      <w:pPr>
        <w:spacing w:before="280"/>
        <w:ind w:firstLine="0"/>
        <w:rPr>
          <w:rFonts w:ascii="Courier New" w:hAnsi="Courier New" w:cs="Courier New"/>
          <w:sz w:val="24"/>
          <w:szCs w:val="24"/>
          <w:lang w:val="en-US"/>
        </w:rPr>
      </w:pPr>
      <w:r w:rsidRPr="00EB7D27">
        <w:rPr>
          <w:rFonts w:ascii="Courier New" w:hAnsi="Courier New" w:cs="Courier New"/>
          <w:sz w:val="24"/>
          <w:szCs w:val="24"/>
          <w:lang w:val="en-US"/>
        </w:rPr>
        <w:t>if($password===$</w:t>
      </w:r>
      <w:proofErr w:type="spellStart"/>
      <w:r w:rsidRPr="00EB7D27">
        <w:rPr>
          <w:rFonts w:ascii="Courier New" w:hAnsi="Courier New" w:cs="Courier New"/>
          <w:sz w:val="24"/>
          <w:szCs w:val="24"/>
          <w:lang w:val="en-US"/>
        </w:rPr>
        <w:t>password_confirm</w:t>
      </w:r>
      <w:proofErr w:type="spellEnd"/>
      <w:r w:rsidRPr="00EB7D27">
        <w:rPr>
          <w:rFonts w:ascii="Courier New" w:hAnsi="Courier New" w:cs="Courier New"/>
          <w:sz w:val="24"/>
          <w:szCs w:val="24"/>
          <w:lang w:val="en-US"/>
        </w:rPr>
        <w:t>) {</w:t>
      </w:r>
    </w:p>
    <w:p w14:paraId="2261515A"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$salt = </w:t>
      </w:r>
      <w:proofErr w:type="spellStart"/>
      <w:r w:rsidRPr="00EB7D27">
        <w:rPr>
          <w:rFonts w:ascii="Courier New" w:hAnsi="Courier New" w:cs="Courier New"/>
          <w:sz w:val="24"/>
          <w:szCs w:val="24"/>
          <w:lang w:val="en-US"/>
        </w:rPr>
        <w:t>mt_</w:t>
      </w:r>
      <w:proofErr w:type="gramStart"/>
      <w:r w:rsidRPr="00EB7D27">
        <w:rPr>
          <w:rFonts w:ascii="Courier New" w:hAnsi="Courier New" w:cs="Courier New"/>
          <w:sz w:val="24"/>
          <w:szCs w:val="24"/>
          <w:lang w:val="en-US"/>
        </w:rPr>
        <w:t>rand</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100, 999);</w:t>
      </w:r>
    </w:p>
    <w:p w14:paraId="1D59ADBF" w14:textId="347CC7AF"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$password = md5(md5($password</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salt);</w:t>
      </w:r>
    </w:p>
    <w:p w14:paraId="146B2845"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$query="INSERT INTO User (name, email, telephone, password, salt) </w:t>
      </w:r>
    </w:p>
    <w:p w14:paraId="6DF4952A"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VALUES ('$name', '$</w:t>
      </w:r>
      <w:proofErr w:type="spellStart"/>
      <w:r w:rsidRPr="00EB7D27">
        <w:rPr>
          <w:rFonts w:ascii="Courier New" w:hAnsi="Courier New" w:cs="Courier New"/>
          <w:sz w:val="24"/>
          <w:szCs w:val="24"/>
          <w:lang w:val="en-US"/>
        </w:rPr>
        <w:t>email','$telephone','$password','$salt</w:t>
      </w:r>
      <w:proofErr w:type="spellEnd"/>
      <w:r w:rsidRPr="00EB7D27">
        <w:rPr>
          <w:rFonts w:ascii="Courier New" w:hAnsi="Courier New" w:cs="Courier New"/>
          <w:sz w:val="24"/>
          <w:szCs w:val="24"/>
          <w:lang w:val="en-US"/>
        </w:rPr>
        <w:t>')";</w:t>
      </w:r>
    </w:p>
    <w:p w14:paraId="5B0B4BA4"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C0779C">
        <w:rPr>
          <w:rFonts w:ascii="Courier New" w:hAnsi="Courier New" w:cs="Courier New"/>
          <w:sz w:val="24"/>
          <w:szCs w:val="24"/>
        </w:rPr>
        <w:t>Ошибка</w:t>
      </w:r>
      <w:r w:rsidRPr="00EB7D27">
        <w:rPr>
          <w:rFonts w:ascii="Courier New" w:hAnsi="Courier New" w:cs="Courier New"/>
          <w:sz w:val="24"/>
          <w:szCs w:val="24"/>
          <w:lang w:val="en-US"/>
        </w:rPr>
        <w:t xml:space="preserve"> " . </w:t>
      </w:r>
    </w:p>
    <w:p w14:paraId="4119BAFC" w14:textId="7326D9C1"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1327299F"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w:t>
      </w:r>
      <w:proofErr w:type="spellStart"/>
      <w:r w:rsidRPr="00EB7D27">
        <w:rPr>
          <w:rFonts w:ascii="Courier New" w:hAnsi="Courier New" w:cs="Courier New"/>
          <w:sz w:val="24"/>
          <w:szCs w:val="24"/>
          <w:lang w:val="en-US"/>
        </w:rPr>
        <w:t>userQuery</w:t>
      </w:r>
      <w:proofErr w:type="spellEnd"/>
      <w:r w:rsidRPr="00EB7D27">
        <w:rPr>
          <w:rFonts w:ascii="Courier New" w:hAnsi="Courier New" w:cs="Courier New"/>
          <w:sz w:val="24"/>
          <w:szCs w:val="24"/>
          <w:lang w:val="en-US"/>
        </w:rPr>
        <w:t>="SELECT * FROM User WHERE email='$email' AND password='$password'";</w:t>
      </w:r>
    </w:p>
    <w:p w14:paraId="6C43FF05" w14:textId="07236002"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w:t>
      </w:r>
      <w:proofErr w:type="spellStart"/>
      <w:r w:rsidRPr="00EB7D27">
        <w:rPr>
          <w:rFonts w:ascii="Courier New" w:hAnsi="Courier New" w:cs="Courier New"/>
          <w:sz w:val="24"/>
          <w:szCs w:val="24"/>
          <w:lang w:val="en-US"/>
        </w:rPr>
        <w:t>user_result</w:t>
      </w:r>
      <w:proofErr w:type="spellEnd"/>
      <w:r w:rsidRPr="00EB7D27">
        <w:rPr>
          <w:rFonts w:ascii="Courier New" w:hAnsi="Courier New" w:cs="Courier New"/>
          <w:sz w:val="24"/>
          <w:szCs w:val="24"/>
          <w:lang w:val="en-US"/>
        </w:rPr>
        <w:t xml:space="preserve">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w:t>
      </w:r>
      <w:proofErr w:type="spellStart"/>
      <w:r w:rsidRPr="00EB7D27">
        <w:rPr>
          <w:rFonts w:ascii="Courier New" w:hAnsi="Courier New" w:cs="Courier New"/>
          <w:sz w:val="24"/>
          <w:szCs w:val="24"/>
          <w:lang w:val="en-US"/>
        </w:rPr>
        <w:t>userQuery</w:t>
      </w:r>
      <w:proofErr w:type="spellEnd"/>
      <w:r w:rsidRPr="00EB7D27">
        <w:rPr>
          <w:rFonts w:ascii="Courier New" w:hAnsi="Courier New" w:cs="Courier New"/>
          <w:sz w:val="24"/>
          <w:szCs w:val="24"/>
          <w:lang w:val="en-US"/>
        </w:rPr>
        <w:t>);</w:t>
      </w:r>
    </w:p>
    <w:p w14:paraId="6EE20C2F" w14:textId="4ACA33F3"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$user = </w:t>
      </w:r>
      <w:proofErr w:type="spellStart"/>
      <w:r w:rsidRPr="00EB7D27">
        <w:rPr>
          <w:rFonts w:ascii="Courier New" w:hAnsi="Courier New" w:cs="Courier New"/>
          <w:sz w:val="24"/>
          <w:szCs w:val="24"/>
          <w:lang w:val="en-US"/>
        </w:rPr>
        <w:t>mysqli_fetch_assoc</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user_result</w:t>
      </w:r>
      <w:proofErr w:type="spellEnd"/>
      <w:r w:rsidRPr="00EB7D27">
        <w:rPr>
          <w:rFonts w:ascii="Courier New" w:hAnsi="Courier New" w:cs="Courier New"/>
          <w:sz w:val="24"/>
          <w:szCs w:val="24"/>
          <w:lang w:val="en-US"/>
        </w:rPr>
        <w:t>);</w:t>
      </w:r>
    </w:p>
    <w:p w14:paraId="70FA47BB"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$_SESSION['user</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 xml:space="preserve"> [</w:t>
      </w:r>
    </w:p>
    <w:p w14:paraId="4C9EB70F"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"id" =&gt; $user['ID'],</w:t>
      </w:r>
    </w:p>
    <w:p w14:paraId="7FE1AA77"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lastRenderedPageBreak/>
        <w:tab/>
      </w:r>
      <w:r w:rsidRPr="00EB7D27">
        <w:rPr>
          <w:rFonts w:ascii="Courier New" w:hAnsi="Courier New" w:cs="Courier New"/>
          <w:sz w:val="24"/>
          <w:szCs w:val="24"/>
          <w:lang w:val="en-US"/>
        </w:rPr>
        <w:tab/>
        <w:t>"name" =&gt; $user['name'],</w:t>
      </w:r>
    </w:p>
    <w:p w14:paraId="0F558647"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"email"=&gt; $user['email'],</w:t>
      </w:r>
    </w:p>
    <w:p w14:paraId="5F0D0CC3"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"telephone" =&gt; $user['telephone'],</w:t>
      </w:r>
    </w:p>
    <w:p w14:paraId="12AF6CCF"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"password" =&gt; $user['password']</w:t>
      </w:r>
    </w:p>
    <w:p w14:paraId="6EEDFE1D"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w:t>
      </w:r>
    </w:p>
    <w:p w14:paraId="51087FEE" w14:textId="4CC7718B"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$_SESSION['</w:t>
      </w:r>
      <w:proofErr w:type="spellStart"/>
      <w:r w:rsidRPr="00EB7D27">
        <w:rPr>
          <w:rFonts w:ascii="Courier New" w:hAnsi="Courier New" w:cs="Courier New"/>
          <w:sz w:val="24"/>
          <w:szCs w:val="24"/>
          <w:lang w:val="en-US"/>
        </w:rPr>
        <w:t>userType</w:t>
      </w:r>
      <w:proofErr w:type="spellEnd"/>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$user['</w:t>
      </w:r>
      <w:proofErr w:type="spellStart"/>
      <w:r w:rsidRPr="00EB7D27">
        <w:rPr>
          <w:rFonts w:ascii="Courier New" w:hAnsi="Courier New" w:cs="Courier New"/>
          <w:sz w:val="24"/>
          <w:szCs w:val="24"/>
          <w:lang w:val="en-US"/>
        </w:rPr>
        <w:t>userType</w:t>
      </w:r>
      <w:proofErr w:type="spellEnd"/>
      <w:r w:rsidRPr="00EB7D27">
        <w:rPr>
          <w:rFonts w:ascii="Courier New" w:hAnsi="Courier New" w:cs="Courier New"/>
          <w:sz w:val="24"/>
          <w:szCs w:val="24"/>
          <w:lang w:val="en-US"/>
        </w:rPr>
        <w:t>'];</w:t>
      </w:r>
    </w:p>
    <w:p w14:paraId="4E20A487"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$response = [</w:t>
      </w:r>
    </w:p>
    <w:p w14:paraId="5554AB6E"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"status"=&gt; true,</w:t>
      </w:r>
    </w:p>
    <w:p w14:paraId="2C417361"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w:t>
      </w:r>
    </w:p>
    <w:p w14:paraId="5F2DBEE8" w14:textId="71E55CBB"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echo </w:t>
      </w:r>
      <w:proofErr w:type="spellStart"/>
      <w:r w:rsidRPr="00EB7D27">
        <w:rPr>
          <w:rFonts w:ascii="Courier New" w:hAnsi="Courier New" w:cs="Courier New"/>
          <w:sz w:val="24"/>
          <w:szCs w:val="24"/>
          <w:lang w:val="en-US"/>
        </w:rPr>
        <w:t>json_encode</w:t>
      </w:r>
      <w:proofErr w:type="spellEnd"/>
      <w:r w:rsidRPr="00EB7D27">
        <w:rPr>
          <w:rFonts w:ascii="Courier New" w:hAnsi="Courier New" w:cs="Courier New"/>
          <w:sz w:val="24"/>
          <w:szCs w:val="24"/>
          <w:lang w:val="en-US"/>
        </w:rPr>
        <w:t>($response);</w:t>
      </w:r>
    </w:p>
    <w:p w14:paraId="51F3290D" w14:textId="7D6F8826"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 else {</w:t>
      </w:r>
    </w:p>
    <w:p w14:paraId="787AAB90"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$response = [</w:t>
      </w:r>
    </w:p>
    <w:p w14:paraId="1514BD55"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"status"=&gt; false,</w:t>
      </w:r>
    </w:p>
    <w:p w14:paraId="57B02FD5"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"fields"=&gt;$</w:t>
      </w:r>
      <w:proofErr w:type="spellStart"/>
      <w:r w:rsidRPr="00EB7D27">
        <w:rPr>
          <w:rFonts w:ascii="Courier New" w:hAnsi="Courier New" w:cs="Courier New"/>
          <w:sz w:val="24"/>
          <w:szCs w:val="24"/>
          <w:lang w:val="en-US"/>
        </w:rPr>
        <w:t>error_fields</w:t>
      </w:r>
      <w:proofErr w:type="spellEnd"/>
      <w:r w:rsidRPr="00EB7D27">
        <w:rPr>
          <w:rFonts w:ascii="Courier New" w:hAnsi="Courier New" w:cs="Courier New"/>
          <w:sz w:val="24"/>
          <w:szCs w:val="24"/>
          <w:lang w:val="en-US"/>
        </w:rPr>
        <w:t>,</w:t>
      </w:r>
    </w:p>
    <w:p w14:paraId="1D27E2EF"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w:t>
      </w:r>
      <w:proofErr w:type="spellStart"/>
      <w:proofErr w:type="gramStart"/>
      <w:r w:rsidRPr="00EB7D27">
        <w:rPr>
          <w:rFonts w:ascii="Courier New" w:hAnsi="Courier New" w:cs="Courier New"/>
          <w:sz w:val="24"/>
          <w:szCs w:val="24"/>
          <w:lang w:val="en-US"/>
        </w:rPr>
        <w:t>password</w:t>
      </w:r>
      <w:proofErr w:type="gramEnd"/>
      <w:r w:rsidRPr="00EB7D27">
        <w:rPr>
          <w:rFonts w:ascii="Courier New" w:hAnsi="Courier New" w:cs="Courier New"/>
          <w:sz w:val="24"/>
          <w:szCs w:val="24"/>
          <w:lang w:val="en-US"/>
        </w:rPr>
        <w:t>_confirmError</w:t>
      </w:r>
      <w:proofErr w:type="spellEnd"/>
      <w:r w:rsidRPr="00EB7D27">
        <w:rPr>
          <w:rFonts w:ascii="Courier New" w:hAnsi="Courier New" w:cs="Courier New"/>
          <w:sz w:val="24"/>
          <w:szCs w:val="24"/>
          <w:lang w:val="en-US"/>
        </w:rPr>
        <w:t>" =&gt; "</w:t>
      </w:r>
      <w:r w:rsidRPr="00C0779C">
        <w:rPr>
          <w:rFonts w:ascii="Courier New" w:hAnsi="Courier New" w:cs="Courier New"/>
          <w:sz w:val="24"/>
          <w:szCs w:val="24"/>
        </w:rPr>
        <w:t>Пароли</w:t>
      </w:r>
      <w:r w:rsidRPr="00EB7D27">
        <w:rPr>
          <w:rFonts w:ascii="Courier New" w:hAnsi="Courier New" w:cs="Courier New"/>
          <w:sz w:val="24"/>
          <w:szCs w:val="24"/>
          <w:lang w:val="en-US"/>
        </w:rPr>
        <w:t xml:space="preserve"> </w:t>
      </w:r>
      <w:r w:rsidRPr="00C0779C">
        <w:rPr>
          <w:rFonts w:ascii="Courier New" w:hAnsi="Courier New" w:cs="Courier New"/>
          <w:sz w:val="24"/>
          <w:szCs w:val="24"/>
        </w:rPr>
        <w:t>не</w:t>
      </w:r>
      <w:r w:rsidRPr="00EB7D27">
        <w:rPr>
          <w:rFonts w:ascii="Courier New" w:hAnsi="Courier New" w:cs="Courier New"/>
          <w:sz w:val="24"/>
          <w:szCs w:val="24"/>
          <w:lang w:val="en-US"/>
        </w:rPr>
        <w:t xml:space="preserve"> </w:t>
      </w:r>
      <w:r w:rsidRPr="00C0779C">
        <w:rPr>
          <w:rFonts w:ascii="Courier New" w:hAnsi="Courier New" w:cs="Courier New"/>
          <w:sz w:val="24"/>
          <w:szCs w:val="24"/>
        </w:rPr>
        <w:t>совпадают</w:t>
      </w:r>
      <w:r w:rsidRPr="00EB7D27">
        <w:rPr>
          <w:rFonts w:ascii="Courier New" w:hAnsi="Courier New" w:cs="Courier New"/>
          <w:sz w:val="24"/>
          <w:szCs w:val="24"/>
          <w:lang w:val="en-US"/>
        </w:rPr>
        <w:t>",</w:t>
      </w:r>
    </w:p>
    <w:p w14:paraId="1E39BB86" w14:textId="77777777"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w:t>
      </w:r>
    </w:p>
    <w:p w14:paraId="36A901B1" w14:textId="0BAFCA02" w:rsidR="00C0779C" w:rsidRPr="00EB7D27" w:rsidRDefault="00C0779C" w:rsidP="00C0779C">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echo </w:t>
      </w:r>
      <w:proofErr w:type="spellStart"/>
      <w:r w:rsidRPr="00EB7D27">
        <w:rPr>
          <w:rFonts w:ascii="Courier New" w:hAnsi="Courier New" w:cs="Courier New"/>
          <w:sz w:val="24"/>
          <w:szCs w:val="24"/>
          <w:lang w:val="en-US"/>
        </w:rPr>
        <w:t>json_encode</w:t>
      </w:r>
      <w:proofErr w:type="spellEnd"/>
      <w:r w:rsidRPr="00EB7D27">
        <w:rPr>
          <w:rFonts w:ascii="Courier New" w:hAnsi="Courier New" w:cs="Courier New"/>
          <w:sz w:val="24"/>
          <w:szCs w:val="24"/>
          <w:lang w:val="en-US"/>
        </w:rPr>
        <w:t>($response);</w:t>
      </w:r>
    </w:p>
    <w:p w14:paraId="09DFC80B" w14:textId="0CB2AA30" w:rsidR="00303FD0" w:rsidRPr="00C0779C" w:rsidRDefault="00C0779C" w:rsidP="00C0779C">
      <w:pPr>
        <w:ind w:firstLine="0"/>
        <w:rPr>
          <w:rFonts w:ascii="Courier New" w:hAnsi="Courier New" w:cs="Courier New"/>
          <w:sz w:val="24"/>
          <w:szCs w:val="24"/>
        </w:rPr>
      </w:pPr>
      <w:r w:rsidRPr="00C0779C">
        <w:rPr>
          <w:rFonts w:ascii="Courier New" w:hAnsi="Courier New" w:cs="Courier New"/>
          <w:sz w:val="24"/>
          <w:szCs w:val="24"/>
        </w:rPr>
        <w:t>}</w:t>
      </w:r>
    </w:p>
    <w:p w14:paraId="62AF0807" w14:textId="7BE05B4E" w:rsidR="00CB53A3" w:rsidRPr="008547B0" w:rsidRDefault="00CB53A3" w:rsidP="00CB53A3">
      <w:pPr>
        <w:spacing w:before="280" w:after="280"/>
        <w:jc w:val="center"/>
        <w:rPr>
          <w:bCs/>
          <w:szCs w:val="28"/>
        </w:rPr>
      </w:pPr>
      <w:r>
        <w:rPr>
          <w:bCs/>
          <w:szCs w:val="28"/>
        </w:rPr>
        <w:t>Листинг</w:t>
      </w:r>
      <w:r w:rsidRPr="00385CCC">
        <w:rPr>
          <w:bCs/>
          <w:szCs w:val="28"/>
        </w:rPr>
        <w:t xml:space="preserve"> 4.</w:t>
      </w:r>
      <w:r w:rsidR="001119F9">
        <w:rPr>
          <w:bCs/>
          <w:szCs w:val="28"/>
        </w:rPr>
        <w:t>1</w:t>
      </w:r>
      <w:r>
        <w:rPr>
          <w:bCs/>
          <w:szCs w:val="28"/>
        </w:rPr>
        <w:t>7</w:t>
      </w:r>
      <w:r w:rsidRPr="00385CCC">
        <w:rPr>
          <w:bCs/>
          <w:szCs w:val="28"/>
        </w:rPr>
        <w:t xml:space="preserve"> – </w:t>
      </w:r>
      <w:r w:rsidRPr="005960AA">
        <w:rPr>
          <w:bCs/>
          <w:szCs w:val="28"/>
        </w:rPr>
        <w:t>Фрагмент</w:t>
      </w:r>
      <w:r w:rsidRPr="00385CCC">
        <w:rPr>
          <w:bCs/>
          <w:szCs w:val="28"/>
        </w:rPr>
        <w:t xml:space="preserve"> </w:t>
      </w:r>
      <w:r w:rsidRPr="005960AA">
        <w:rPr>
          <w:bCs/>
          <w:szCs w:val="28"/>
        </w:rPr>
        <w:t>кода</w:t>
      </w:r>
      <w:r w:rsidRPr="00385CCC">
        <w:rPr>
          <w:bCs/>
          <w:szCs w:val="28"/>
        </w:rPr>
        <w:t xml:space="preserve"> </w:t>
      </w:r>
      <w:r>
        <w:rPr>
          <w:bCs/>
          <w:szCs w:val="28"/>
        </w:rPr>
        <w:t>регистрации пользователя</w:t>
      </w:r>
    </w:p>
    <w:p w14:paraId="3EE49C45" w14:textId="6D05BD5B" w:rsidR="00303FD0" w:rsidRPr="00F45B3C" w:rsidRDefault="00F45B3C" w:rsidP="00F45B3C">
      <w:r>
        <w:t>Аналогичным образом происходит проверка полей</w:t>
      </w:r>
      <w:r w:rsidR="000A6ABD">
        <w:t xml:space="preserve"> и </w:t>
      </w:r>
      <w:r>
        <w:t>вывод соответствующих ошибок</w:t>
      </w:r>
      <w:r w:rsidR="000A6ABD">
        <w:t xml:space="preserve"> в </w:t>
      </w:r>
      <w:r>
        <w:t xml:space="preserve">форме регистрации. В файле-обработчике </w:t>
      </w:r>
      <w:r>
        <w:rPr>
          <w:lang w:val="en-US"/>
        </w:rPr>
        <w:t>authorization</w:t>
      </w:r>
      <w:r w:rsidRPr="00F45B3C">
        <w:t>_</w:t>
      </w:r>
      <w:r>
        <w:rPr>
          <w:lang w:val="en-US"/>
        </w:rPr>
        <w:t>handler</w:t>
      </w:r>
      <w:r w:rsidRPr="00F45B3C">
        <w:t>.</w:t>
      </w:r>
      <w:r>
        <w:rPr>
          <w:lang w:val="en-US"/>
        </w:rPr>
        <w:t>php</w:t>
      </w:r>
      <w:r w:rsidRPr="00F45B3C">
        <w:t xml:space="preserve"> </w:t>
      </w:r>
      <w:r>
        <w:t>сверяются данные, введённые пользователем</w:t>
      </w:r>
      <w:r w:rsidR="000A6ABD">
        <w:t xml:space="preserve"> с </w:t>
      </w:r>
      <w:r>
        <w:t xml:space="preserve">данными из таблицы </w:t>
      </w:r>
      <w:r>
        <w:rPr>
          <w:lang w:val="en-US"/>
        </w:rPr>
        <w:t>User</w:t>
      </w:r>
      <w:r w:rsidRPr="00F45B3C">
        <w:t xml:space="preserve"> </w:t>
      </w:r>
      <w:r>
        <w:t>базы данных.</w:t>
      </w:r>
      <w:r w:rsidR="002D4D25">
        <w:t xml:space="preserve"> Если пароль пользователя</w:t>
      </w:r>
      <w:r w:rsidR="000A6ABD">
        <w:t xml:space="preserve"> с </w:t>
      </w:r>
      <w:r w:rsidR="002D4D25">
        <w:t>введённой</w:t>
      </w:r>
      <w:r w:rsidR="000A6ABD">
        <w:t xml:space="preserve"> в </w:t>
      </w:r>
      <w:r w:rsidR="002D4D25">
        <w:t>форме почтой совпадает</w:t>
      </w:r>
      <w:r w:rsidR="000A6ABD">
        <w:t xml:space="preserve"> с </w:t>
      </w:r>
      <w:r w:rsidR="002D4D25">
        <w:t>паролем из таблицы базы данных</w:t>
      </w:r>
      <w:r w:rsidR="000A6ABD">
        <w:t xml:space="preserve"> с </w:t>
      </w:r>
      <w:r w:rsidR="002D4D25">
        <w:t>этой почтой, то авторизированный пользователь перенаправляется</w:t>
      </w:r>
      <w:r w:rsidR="000A6ABD">
        <w:t xml:space="preserve"> на </w:t>
      </w:r>
      <w:r w:rsidR="002D4D25">
        <w:t>главную страницу.</w:t>
      </w:r>
    </w:p>
    <w:p w14:paraId="6E6C98B6" w14:textId="3F656A81" w:rsidR="00303FD0" w:rsidRPr="00402E65" w:rsidRDefault="001D01EA" w:rsidP="001D01EA">
      <w:r>
        <w:t>Главн</w:t>
      </w:r>
      <w:r w:rsidR="005C5896">
        <w:t>ым преимуществом</w:t>
      </w:r>
      <w:r w:rsidR="000A6ABD">
        <w:t xml:space="preserve"> на </w:t>
      </w:r>
      <w:r w:rsidR="005C5896">
        <w:t>сайте школы красоты является онлайн-запись</w:t>
      </w:r>
      <w:r w:rsidR="000A6ABD">
        <w:t xml:space="preserve"> на </w:t>
      </w:r>
      <w:r w:rsidR="005C5896">
        <w:t>курс. Для записи</w:t>
      </w:r>
      <w:r w:rsidR="000A6ABD">
        <w:t xml:space="preserve"> на </w:t>
      </w:r>
      <w:r w:rsidR="005C5896">
        <w:t>курс</w:t>
      </w:r>
      <w:r w:rsidR="000A6ABD">
        <w:t xml:space="preserve"> для </w:t>
      </w:r>
      <w:r w:rsidR="005C5896">
        <w:t>начала необходимо перейти</w:t>
      </w:r>
      <w:r w:rsidR="000A6ABD">
        <w:t xml:space="preserve"> на </w:t>
      </w:r>
      <w:r w:rsidR="005C5896">
        <w:t>страницу «Расписание курсов» или</w:t>
      </w:r>
      <w:r w:rsidR="000A6ABD">
        <w:t xml:space="preserve"> на </w:t>
      </w:r>
      <w:r w:rsidR="005C5896">
        <w:t>станицу самого курса. Неавторизированному пользователю кнопка «записаться» будет недоступна, поэтому запись</w:t>
      </w:r>
      <w:r w:rsidR="000A6ABD">
        <w:t xml:space="preserve"> на </w:t>
      </w:r>
      <w:r w:rsidR="005C5896">
        <w:t>курс осуществима только после регистрации или авторизации. После этого кнопка будет доступна. При нажатии</w:t>
      </w:r>
      <w:r w:rsidR="000A6ABD">
        <w:t xml:space="preserve"> на </w:t>
      </w:r>
      <w:r w:rsidR="005C5896">
        <w:t>неё, пользователь должен подтвердить свой ответ</w:t>
      </w:r>
      <w:r w:rsidR="000A6ABD">
        <w:t xml:space="preserve"> в </w:t>
      </w:r>
      <w:r w:rsidR="005C5896">
        <w:t>окошке</w:t>
      </w:r>
      <w:r w:rsidR="00402E65">
        <w:t xml:space="preserve"> подтверждения</w:t>
      </w:r>
      <w:r w:rsidR="005C5896">
        <w:t>. При положительном ответе данные</w:t>
      </w:r>
      <w:r w:rsidR="000A6ABD">
        <w:t xml:space="preserve"> с </w:t>
      </w:r>
      <w:r w:rsidR="005C5896">
        <w:t xml:space="preserve">помощью метода </w:t>
      </w:r>
      <w:r w:rsidR="005C5896">
        <w:rPr>
          <w:lang w:val="en-US"/>
        </w:rPr>
        <w:t>Post</w:t>
      </w:r>
      <w:r w:rsidR="000A6ABD">
        <w:t xml:space="preserve"> и </w:t>
      </w:r>
      <w:r w:rsidR="005C5896">
        <w:rPr>
          <w:lang w:val="en-US"/>
        </w:rPr>
        <w:t>AJAX</w:t>
      </w:r>
      <w:r w:rsidR="005C5896">
        <w:t>-запроса передаются</w:t>
      </w:r>
      <w:r w:rsidR="000A6ABD">
        <w:t xml:space="preserve"> в </w:t>
      </w:r>
      <w:r w:rsidR="005C5896">
        <w:t xml:space="preserve">файл </w:t>
      </w:r>
      <w:proofErr w:type="spellStart"/>
      <w:r w:rsidR="001B1DDA" w:rsidRPr="001B1DDA">
        <w:t>apply_course_handler.php</w:t>
      </w:r>
      <w:proofErr w:type="spellEnd"/>
      <w:r w:rsidR="001B1DDA">
        <w:t>, где производится запись</w:t>
      </w:r>
      <w:r w:rsidR="000A6ABD">
        <w:t xml:space="preserve"> в </w:t>
      </w:r>
      <w:r w:rsidR="00DC6C89">
        <w:t>базу данных.</w:t>
      </w:r>
      <w:r w:rsidR="00402E65">
        <w:t xml:space="preserve"> В данном случае передаётся уникальный идентификатор курса, присвоенный кнопке.</w:t>
      </w:r>
      <w:r w:rsidR="007C083B">
        <w:t xml:space="preserve"> Пример записи</w:t>
      </w:r>
      <w:r w:rsidR="000A6ABD">
        <w:t xml:space="preserve"> на </w:t>
      </w:r>
      <w:r w:rsidR="007C083B">
        <w:t>курс</w:t>
      </w:r>
      <w:r w:rsidR="00CD44B3">
        <w:t xml:space="preserve"> пользователем</w:t>
      </w:r>
      <w:r w:rsidR="007C083B">
        <w:t xml:space="preserve"> приведён</w:t>
      </w:r>
      <w:r w:rsidR="000A6ABD">
        <w:t xml:space="preserve"> в </w:t>
      </w:r>
      <w:r w:rsidR="007C083B">
        <w:t>листинге 4.</w:t>
      </w:r>
      <w:r w:rsidR="001119F9">
        <w:t>18</w:t>
      </w:r>
      <w:r w:rsidR="007C083B">
        <w:t>.</w:t>
      </w:r>
    </w:p>
    <w:p w14:paraId="74B29B3E" w14:textId="0502C8A8" w:rsidR="00DC6C89" w:rsidRPr="00EB7D27" w:rsidRDefault="00DC6C89" w:rsidP="000C5FBF">
      <w:pPr>
        <w:spacing w:before="280"/>
        <w:ind w:firstLine="0"/>
        <w:rPr>
          <w:rFonts w:ascii="Courier New" w:hAnsi="Courier New" w:cs="Courier New"/>
          <w:sz w:val="24"/>
          <w:szCs w:val="24"/>
          <w:lang w:val="en-US"/>
        </w:rPr>
      </w:pPr>
      <w:r w:rsidRPr="00EB7D27">
        <w:rPr>
          <w:rFonts w:ascii="Courier New" w:hAnsi="Courier New" w:cs="Courier New"/>
          <w:sz w:val="24"/>
          <w:szCs w:val="24"/>
          <w:lang w:val="en-US"/>
        </w:rPr>
        <w:t xml:space="preserve">function </w:t>
      </w:r>
      <w:proofErr w:type="spellStart"/>
      <w:r w:rsidRPr="00EB7D27">
        <w:rPr>
          <w:rFonts w:ascii="Courier New" w:hAnsi="Courier New" w:cs="Courier New"/>
          <w:sz w:val="24"/>
          <w:szCs w:val="24"/>
          <w:lang w:val="en-US"/>
        </w:rPr>
        <w:t>applyCourse</w:t>
      </w:r>
      <w:proofErr w:type="spellEnd"/>
      <w:r w:rsidRPr="00EB7D27">
        <w:rPr>
          <w:rFonts w:ascii="Courier New" w:hAnsi="Courier New" w:cs="Courier New"/>
          <w:sz w:val="24"/>
          <w:szCs w:val="24"/>
          <w:lang w:val="en-US"/>
        </w:rPr>
        <w:t>(id</w:t>
      </w:r>
      <w:proofErr w:type="gramStart"/>
      <w:r w:rsidRPr="00EB7D27">
        <w:rPr>
          <w:rFonts w:ascii="Courier New" w:hAnsi="Courier New" w:cs="Courier New"/>
          <w:sz w:val="24"/>
          <w:szCs w:val="24"/>
          <w:lang w:val="en-US"/>
        </w:rPr>
        <w:t>){</w:t>
      </w:r>
      <w:proofErr w:type="gramEnd"/>
    </w:p>
    <w:p w14:paraId="02FA819A"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let </w:t>
      </w:r>
      <w:proofErr w:type="spellStart"/>
      <w:r w:rsidRPr="00EB7D27">
        <w:rPr>
          <w:rFonts w:ascii="Courier New" w:hAnsi="Courier New" w:cs="Courier New"/>
          <w:sz w:val="24"/>
          <w:szCs w:val="24"/>
          <w:lang w:val="en-US"/>
        </w:rPr>
        <w:t>this_id</w:t>
      </w:r>
      <w:proofErr w:type="spellEnd"/>
      <w:r w:rsidRPr="00EB7D27">
        <w:rPr>
          <w:rFonts w:ascii="Courier New" w:hAnsi="Courier New" w:cs="Courier New"/>
          <w:sz w:val="24"/>
          <w:szCs w:val="24"/>
          <w:lang w:val="en-US"/>
        </w:rPr>
        <w:t>=id;</w:t>
      </w:r>
    </w:p>
    <w:p w14:paraId="61C32BD6" w14:textId="77777777" w:rsidR="00DC6C89" w:rsidRPr="00DC6C89" w:rsidRDefault="00DC6C89" w:rsidP="00DC6C89">
      <w:pPr>
        <w:ind w:firstLine="0"/>
        <w:rPr>
          <w:rFonts w:ascii="Courier New" w:hAnsi="Courier New" w:cs="Courier New"/>
          <w:sz w:val="24"/>
          <w:szCs w:val="24"/>
        </w:rPr>
      </w:pPr>
      <w:r w:rsidRPr="00EB7D27">
        <w:rPr>
          <w:rFonts w:ascii="Courier New" w:hAnsi="Courier New" w:cs="Courier New"/>
          <w:sz w:val="24"/>
          <w:szCs w:val="24"/>
          <w:lang w:val="en-US"/>
        </w:rPr>
        <w:tab/>
      </w:r>
      <w:proofErr w:type="spellStart"/>
      <w:r w:rsidRPr="00DC6C89">
        <w:rPr>
          <w:rFonts w:ascii="Courier New" w:hAnsi="Courier New" w:cs="Courier New"/>
          <w:sz w:val="24"/>
          <w:szCs w:val="24"/>
        </w:rPr>
        <w:t>let</w:t>
      </w:r>
      <w:proofErr w:type="spellEnd"/>
      <w:r w:rsidRPr="00DC6C89">
        <w:rPr>
          <w:rFonts w:ascii="Courier New" w:hAnsi="Courier New" w:cs="Courier New"/>
          <w:sz w:val="24"/>
          <w:szCs w:val="24"/>
        </w:rPr>
        <w:t xml:space="preserve"> </w:t>
      </w:r>
      <w:proofErr w:type="spellStart"/>
      <w:r w:rsidRPr="00DC6C89">
        <w:rPr>
          <w:rFonts w:ascii="Courier New" w:hAnsi="Courier New" w:cs="Courier New"/>
          <w:sz w:val="24"/>
          <w:szCs w:val="24"/>
        </w:rPr>
        <w:t>answer</w:t>
      </w:r>
      <w:proofErr w:type="spellEnd"/>
      <w:r w:rsidRPr="00DC6C89">
        <w:rPr>
          <w:rFonts w:ascii="Courier New" w:hAnsi="Courier New" w:cs="Courier New"/>
          <w:sz w:val="24"/>
          <w:szCs w:val="24"/>
        </w:rPr>
        <w:t>=</w:t>
      </w:r>
      <w:proofErr w:type="spellStart"/>
      <w:proofErr w:type="gramStart"/>
      <w:r w:rsidRPr="00DC6C89">
        <w:rPr>
          <w:rFonts w:ascii="Courier New" w:hAnsi="Courier New" w:cs="Courier New"/>
          <w:sz w:val="24"/>
          <w:szCs w:val="24"/>
        </w:rPr>
        <w:t>confirm</w:t>
      </w:r>
      <w:proofErr w:type="spellEnd"/>
      <w:r w:rsidRPr="00DC6C89">
        <w:rPr>
          <w:rFonts w:ascii="Courier New" w:hAnsi="Courier New" w:cs="Courier New"/>
          <w:sz w:val="24"/>
          <w:szCs w:val="24"/>
        </w:rPr>
        <w:t>(</w:t>
      </w:r>
      <w:proofErr w:type="gramEnd"/>
      <w:r w:rsidRPr="00DC6C89">
        <w:rPr>
          <w:rFonts w:ascii="Courier New" w:hAnsi="Courier New" w:cs="Courier New"/>
          <w:sz w:val="24"/>
          <w:szCs w:val="24"/>
        </w:rPr>
        <w:t>"Вы уверены, что хотите подать заявку?");</w:t>
      </w:r>
    </w:p>
    <w:p w14:paraId="131E8A22" w14:textId="4DF39E23" w:rsidR="00DC6C89" w:rsidRPr="00EB7D27" w:rsidRDefault="00DC6C89" w:rsidP="00DC6C89">
      <w:pPr>
        <w:ind w:firstLine="0"/>
        <w:rPr>
          <w:rFonts w:ascii="Courier New" w:hAnsi="Courier New" w:cs="Courier New"/>
          <w:sz w:val="24"/>
          <w:szCs w:val="24"/>
          <w:lang w:val="en-US"/>
        </w:rPr>
      </w:pPr>
      <w:r w:rsidRPr="00DC6C89">
        <w:rPr>
          <w:rFonts w:ascii="Courier New" w:hAnsi="Courier New" w:cs="Courier New"/>
          <w:sz w:val="24"/>
          <w:szCs w:val="24"/>
        </w:rPr>
        <w:tab/>
      </w:r>
      <w:r w:rsidRPr="00EB7D27">
        <w:rPr>
          <w:rFonts w:ascii="Courier New" w:hAnsi="Courier New" w:cs="Courier New"/>
          <w:sz w:val="24"/>
          <w:szCs w:val="24"/>
          <w:lang w:val="en-US"/>
        </w:rPr>
        <w:t>if(answer) {</w:t>
      </w:r>
    </w:p>
    <w:p w14:paraId="15A5EAD5"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$.ajax</w:t>
      </w:r>
      <w:proofErr w:type="gramEnd"/>
      <w:r w:rsidRPr="00EB7D27">
        <w:rPr>
          <w:rFonts w:ascii="Courier New" w:hAnsi="Courier New" w:cs="Courier New"/>
          <w:sz w:val="24"/>
          <w:szCs w:val="24"/>
          <w:lang w:val="en-US"/>
        </w:rPr>
        <w:t>({</w:t>
      </w:r>
    </w:p>
    <w:p w14:paraId="192EB4DD"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t>url:'modules/pages_handlers/apply_course_handler.php',</w:t>
      </w:r>
    </w:p>
    <w:p w14:paraId="2FDD40B4"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type:'POST</w:t>
      </w:r>
      <w:proofErr w:type="spellEnd"/>
      <w:r w:rsidRPr="00EB7D27">
        <w:rPr>
          <w:rFonts w:ascii="Courier New" w:hAnsi="Courier New" w:cs="Courier New"/>
          <w:sz w:val="24"/>
          <w:szCs w:val="24"/>
          <w:lang w:val="en-US"/>
        </w:rPr>
        <w:t>',</w:t>
      </w:r>
    </w:p>
    <w:p w14:paraId="5607F8A1"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t>data: {</w:t>
      </w:r>
    </w:p>
    <w:p w14:paraId="0ADA1E05" w14:textId="77777777" w:rsidR="00DC6C89" w:rsidRPr="00EB7D27"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id_org_</w:t>
      </w:r>
      <w:proofErr w:type="gramStart"/>
      <w:r w:rsidRPr="00EB7D27">
        <w:rPr>
          <w:rFonts w:ascii="Courier New" w:hAnsi="Courier New" w:cs="Courier New"/>
          <w:sz w:val="24"/>
          <w:szCs w:val="24"/>
          <w:lang w:val="en-US"/>
        </w:rPr>
        <w:t>course:this</w:t>
      </w:r>
      <w:proofErr w:type="gramEnd"/>
      <w:r w:rsidRPr="00EB7D27">
        <w:rPr>
          <w:rFonts w:ascii="Courier New" w:hAnsi="Courier New" w:cs="Courier New"/>
          <w:sz w:val="24"/>
          <w:szCs w:val="24"/>
          <w:lang w:val="en-US"/>
        </w:rPr>
        <w:t>_id</w:t>
      </w:r>
      <w:proofErr w:type="spellEnd"/>
      <w:r w:rsidRPr="00EB7D27">
        <w:rPr>
          <w:rFonts w:ascii="Courier New" w:hAnsi="Courier New" w:cs="Courier New"/>
          <w:sz w:val="24"/>
          <w:szCs w:val="24"/>
          <w:lang w:val="en-US"/>
        </w:rPr>
        <w:t>,</w:t>
      </w:r>
    </w:p>
    <w:p w14:paraId="6CBE5E03" w14:textId="77777777" w:rsidR="00DC6C89" w:rsidRPr="00C47D9F" w:rsidRDefault="00DC6C89" w:rsidP="00DC6C89">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C47D9F">
        <w:rPr>
          <w:rFonts w:ascii="Courier New" w:hAnsi="Courier New" w:cs="Courier New"/>
          <w:sz w:val="24"/>
          <w:szCs w:val="24"/>
          <w:lang w:val="en-US"/>
        </w:rPr>
        <w:t>},</w:t>
      </w:r>
    </w:p>
    <w:p w14:paraId="5E297BC5" w14:textId="77777777" w:rsidR="00DC6C89" w:rsidRPr="00C47D9F" w:rsidRDefault="00DC6C89" w:rsidP="00DC6C89">
      <w:pPr>
        <w:ind w:firstLine="0"/>
        <w:rPr>
          <w:rFonts w:ascii="Courier New" w:hAnsi="Courier New" w:cs="Courier New"/>
          <w:sz w:val="24"/>
          <w:szCs w:val="24"/>
          <w:lang w:val="en-US"/>
        </w:rPr>
      </w:pPr>
      <w:r w:rsidRPr="00C47D9F">
        <w:rPr>
          <w:rFonts w:ascii="Courier New" w:hAnsi="Courier New" w:cs="Courier New"/>
          <w:sz w:val="24"/>
          <w:szCs w:val="24"/>
          <w:lang w:val="en-US"/>
        </w:rPr>
        <w:tab/>
      </w:r>
      <w:r w:rsidRPr="00C47D9F">
        <w:rPr>
          <w:rFonts w:ascii="Courier New" w:hAnsi="Courier New" w:cs="Courier New"/>
          <w:sz w:val="24"/>
          <w:szCs w:val="24"/>
          <w:lang w:val="en-US"/>
        </w:rPr>
        <w:tab/>
      </w:r>
      <w:r w:rsidRPr="00C47D9F">
        <w:rPr>
          <w:rFonts w:ascii="Courier New" w:hAnsi="Courier New" w:cs="Courier New"/>
          <w:sz w:val="24"/>
          <w:szCs w:val="24"/>
          <w:lang w:val="en-US"/>
        </w:rPr>
        <w:tab/>
      </w:r>
      <w:r w:rsidRPr="00EB7D27">
        <w:rPr>
          <w:rFonts w:ascii="Courier New" w:hAnsi="Courier New" w:cs="Courier New"/>
          <w:sz w:val="24"/>
          <w:szCs w:val="24"/>
          <w:lang w:val="en-US"/>
        </w:rPr>
        <w:t>success</w:t>
      </w:r>
      <w:r w:rsidRPr="00C47D9F">
        <w:rPr>
          <w:rFonts w:ascii="Courier New" w:hAnsi="Courier New" w:cs="Courier New"/>
          <w:sz w:val="24"/>
          <w:szCs w:val="24"/>
          <w:lang w:val="en-US"/>
        </w:rPr>
        <w:t xml:space="preserve"> (</w:t>
      </w:r>
      <w:r w:rsidRPr="00EB7D27">
        <w:rPr>
          <w:rFonts w:ascii="Courier New" w:hAnsi="Courier New" w:cs="Courier New"/>
          <w:sz w:val="24"/>
          <w:szCs w:val="24"/>
          <w:lang w:val="en-US"/>
        </w:rPr>
        <w:t>data</w:t>
      </w:r>
      <w:r w:rsidRPr="00C47D9F">
        <w:rPr>
          <w:rFonts w:ascii="Courier New" w:hAnsi="Courier New" w:cs="Courier New"/>
          <w:sz w:val="24"/>
          <w:szCs w:val="24"/>
          <w:lang w:val="en-US"/>
        </w:rPr>
        <w:t>) {</w:t>
      </w:r>
    </w:p>
    <w:p w14:paraId="787E16F2" w14:textId="377B099D" w:rsidR="00DC6C89" w:rsidRPr="00DC6C89" w:rsidRDefault="00DC6C89" w:rsidP="00DC6C89">
      <w:pPr>
        <w:ind w:firstLine="0"/>
        <w:rPr>
          <w:rFonts w:ascii="Courier New" w:hAnsi="Courier New" w:cs="Courier New"/>
          <w:sz w:val="24"/>
          <w:szCs w:val="24"/>
        </w:rPr>
      </w:pPr>
      <w:r w:rsidRPr="00C47D9F">
        <w:rPr>
          <w:rFonts w:ascii="Courier New" w:hAnsi="Courier New" w:cs="Courier New"/>
          <w:sz w:val="24"/>
          <w:szCs w:val="24"/>
          <w:lang w:val="en-US"/>
        </w:rPr>
        <w:tab/>
      </w:r>
      <w:r w:rsidRPr="00C47D9F">
        <w:rPr>
          <w:rFonts w:ascii="Courier New" w:hAnsi="Courier New" w:cs="Courier New"/>
          <w:sz w:val="24"/>
          <w:szCs w:val="24"/>
          <w:lang w:val="en-US"/>
        </w:rPr>
        <w:tab/>
      </w:r>
      <w:r w:rsidRPr="00C47D9F">
        <w:rPr>
          <w:rFonts w:ascii="Courier New" w:hAnsi="Courier New" w:cs="Courier New"/>
          <w:sz w:val="24"/>
          <w:szCs w:val="24"/>
          <w:lang w:val="en-US"/>
        </w:rPr>
        <w:tab/>
      </w:r>
      <w:r w:rsidRPr="00C47D9F">
        <w:rPr>
          <w:rFonts w:ascii="Courier New" w:hAnsi="Courier New" w:cs="Courier New"/>
          <w:sz w:val="24"/>
          <w:szCs w:val="24"/>
          <w:lang w:val="en-US"/>
        </w:rPr>
        <w:tab/>
      </w:r>
      <w:proofErr w:type="gramStart"/>
      <w:r w:rsidRPr="00EB7D27">
        <w:rPr>
          <w:rFonts w:ascii="Courier New" w:hAnsi="Courier New" w:cs="Courier New"/>
          <w:sz w:val="24"/>
          <w:szCs w:val="24"/>
          <w:lang w:val="en-US"/>
        </w:rPr>
        <w:t>alert</w:t>
      </w:r>
      <w:r w:rsidRPr="00C47D9F">
        <w:rPr>
          <w:rFonts w:ascii="Courier New" w:hAnsi="Courier New" w:cs="Courier New"/>
          <w:sz w:val="24"/>
          <w:szCs w:val="24"/>
          <w:lang w:val="en-US"/>
        </w:rPr>
        <w:t>(</w:t>
      </w:r>
      <w:proofErr w:type="gramEnd"/>
      <w:r w:rsidRPr="00C47D9F">
        <w:rPr>
          <w:rFonts w:ascii="Courier New" w:hAnsi="Courier New" w:cs="Courier New"/>
          <w:sz w:val="24"/>
          <w:szCs w:val="24"/>
          <w:lang w:val="en-US"/>
        </w:rPr>
        <w:t>"</w:t>
      </w:r>
      <w:r w:rsidRPr="00DC6C89">
        <w:rPr>
          <w:rFonts w:ascii="Courier New" w:hAnsi="Courier New" w:cs="Courier New"/>
          <w:sz w:val="24"/>
          <w:szCs w:val="24"/>
        </w:rPr>
        <w:t>Заявка</w:t>
      </w:r>
      <w:r w:rsidRPr="00C47D9F">
        <w:rPr>
          <w:rFonts w:ascii="Courier New" w:hAnsi="Courier New" w:cs="Courier New"/>
          <w:sz w:val="24"/>
          <w:szCs w:val="24"/>
          <w:lang w:val="en-US"/>
        </w:rPr>
        <w:t xml:space="preserve"> </w:t>
      </w:r>
      <w:r w:rsidRPr="00DC6C89">
        <w:rPr>
          <w:rFonts w:ascii="Courier New" w:hAnsi="Courier New" w:cs="Courier New"/>
          <w:sz w:val="24"/>
          <w:szCs w:val="24"/>
        </w:rPr>
        <w:t>подана</w:t>
      </w:r>
      <w:r w:rsidRPr="00C47D9F">
        <w:rPr>
          <w:rFonts w:ascii="Courier New" w:hAnsi="Courier New" w:cs="Courier New"/>
          <w:sz w:val="24"/>
          <w:szCs w:val="24"/>
          <w:lang w:val="en-US"/>
        </w:rPr>
        <w:t xml:space="preserve">. </w:t>
      </w:r>
      <w:r w:rsidRPr="00DC6C89">
        <w:rPr>
          <w:rFonts w:ascii="Courier New" w:hAnsi="Courier New" w:cs="Courier New"/>
          <w:sz w:val="24"/>
          <w:szCs w:val="24"/>
        </w:rPr>
        <w:t>Отменить запись можно</w:t>
      </w:r>
      <w:r w:rsidR="000A6ABD">
        <w:rPr>
          <w:rFonts w:ascii="Courier New" w:hAnsi="Courier New" w:cs="Courier New"/>
          <w:sz w:val="24"/>
          <w:szCs w:val="24"/>
        </w:rPr>
        <w:t xml:space="preserve"> в </w:t>
      </w:r>
      <w:r w:rsidRPr="00DC6C89">
        <w:rPr>
          <w:rFonts w:ascii="Courier New" w:hAnsi="Courier New" w:cs="Courier New"/>
          <w:sz w:val="24"/>
          <w:szCs w:val="24"/>
        </w:rPr>
        <w:t>личном кабинете");</w:t>
      </w:r>
    </w:p>
    <w:p w14:paraId="18432EB6" w14:textId="77777777" w:rsidR="00DC6C89" w:rsidRPr="00EB7D27" w:rsidRDefault="00DC6C89" w:rsidP="00DC6C89">
      <w:pPr>
        <w:ind w:firstLine="0"/>
        <w:rPr>
          <w:rFonts w:ascii="Courier New" w:hAnsi="Courier New" w:cs="Courier New"/>
          <w:sz w:val="24"/>
          <w:szCs w:val="24"/>
          <w:lang w:val="en-US"/>
        </w:rPr>
      </w:pPr>
      <w:r w:rsidRPr="00DC6C89">
        <w:rPr>
          <w:rFonts w:ascii="Courier New" w:hAnsi="Courier New" w:cs="Courier New"/>
          <w:sz w:val="24"/>
          <w:szCs w:val="24"/>
        </w:rPr>
        <w:lastRenderedPageBreak/>
        <w:tab/>
      </w:r>
      <w:r w:rsidRPr="00DC6C89">
        <w:rPr>
          <w:rFonts w:ascii="Courier New" w:hAnsi="Courier New" w:cs="Courier New"/>
          <w:sz w:val="24"/>
          <w:szCs w:val="24"/>
        </w:rPr>
        <w:tab/>
      </w:r>
      <w:r w:rsidRPr="00DC6C89">
        <w:rPr>
          <w:rFonts w:ascii="Courier New" w:hAnsi="Courier New" w:cs="Courier New"/>
          <w:sz w:val="24"/>
          <w:szCs w:val="24"/>
        </w:rPr>
        <w:tab/>
      </w:r>
      <w:r w:rsidRPr="00DC6C89">
        <w:rPr>
          <w:rFonts w:ascii="Courier New" w:hAnsi="Courier New" w:cs="Courier New"/>
          <w:sz w:val="24"/>
          <w:szCs w:val="24"/>
        </w:rPr>
        <w:tab/>
      </w:r>
      <w:r w:rsidRPr="00EB7D27">
        <w:rPr>
          <w:rFonts w:ascii="Courier New" w:hAnsi="Courier New" w:cs="Courier New"/>
          <w:sz w:val="24"/>
          <w:szCs w:val="24"/>
          <w:lang w:val="en-US"/>
        </w:rPr>
        <w:t>$(</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w:t>
      </w:r>
      <w:proofErr w:type="spellEnd"/>
      <w:r w:rsidRPr="00EB7D27">
        <w:rPr>
          <w:rFonts w:ascii="Courier New" w:hAnsi="Courier New" w:cs="Courier New"/>
          <w:sz w:val="24"/>
          <w:szCs w:val="24"/>
          <w:lang w:val="en-US"/>
        </w:rPr>
        <w:t>tus</w:t>
      </w:r>
      <w:proofErr w:type="gramEnd"/>
      <w:r w:rsidRPr="00EB7D27">
        <w:rPr>
          <w:rFonts w:ascii="Courier New" w:hAnsi="Courier New" w:cs="Courier New"/>
          <w:sz w:val="24"/>
          <w:szCs w:val="24"/>
          <w:lang w:val="en-US"/>
        </w:rPr>
        <w:t>-or-reserve-btn'+this_id).html(data);</w:t>
      </w:r>
    </w:p>
    <w:p w14:paraId="6463CC10" w14:textId="77777777" w:rsidR="00DC6C89" w:rsidRPr="00DC6C89" w:rsidRDefault="00DC6C89" w:rsidP="00DC6C89">
      <w:pPr>
        <w:ind w:firstLine="0"/>
        <w:rPr>
          <w:rFonts w:ascii="Courier New" w:hAnsi="Courier New" w:cs="Courier New"/>
          <w:sz w:val="24"/>
          <w:szCs w:val="24"/>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DC6C89">
        <w:rPr>
          <w:rFonts w:ascii="Courier New" w:hAnsi="Courier New" w:cs="Courier New"/>
          <w:sz w:val="24"/>
          <w:szCs w:val="24"/>
        </w:rPr>
        <w:t>}</w:t>
      </w:r>
    </w:p>
    <w:p w14:paraId="63987ABF" w14:textId="77777777" w:rsidR="00DC6C89" w:rsidRPr="00DC6C89" w:rsidRDefault="00DC6C89" w:rsidP="00DC6C89">
      <w:pPr>
        <w:ind w:firstLine="0"/>
        <w:rPr>
          <w:rFonts w:ascii="Courier New" w:hAnsi="Courier New" w:cs="Courier New"/>
          <w:sz w:val="24"/>
          <w:szCs w:val="24"/>
        </w:rPr>
      </w:pPr>
      <w:r w:rsidRPr="00DC6C89">
        <w:rPr>
          <w:rFonts w:ascii="Courier New" w:hAnsi="Courier New" w:cs="Courier New"/>
          <w:sz w:val="24"/>
          <w:szCs w:val="24"/>
        </w:rPr>
        <w:tab/>
      </w:r>
      <w:r w:rsidRPr="00DC6C89">
        <w:rPr>
          <w:rFonts w:ascii="Courier New" w:hAnsi="Courier New" w:cs="Courier New"/>
          <w:sz w:val="24"/>
          <w:szCs w:val="24"/>
        </w:rPr>
        <w:tab/>
        <w:t>});</w:t>
      </w:r>
    </w:p>
    <w:p w14:paraId="6BA9D1AB" w14:textId="77777777" w:rsidR="00DC6C89" w:rsidRPr="00DC6C89" w:rsidRDefault="00DC6C89" w:rsidP="00DC6C89">
      <w:pPr>
        <w:ind w:firstLine="0"/>
        <w:rPr>
          <w:rFonts w:ascii="Courier New" w:hAnsi="Courier New" w:cs="Courier New"/>
          <w:sz w:val="24"/>
          <w:szCs w:val="24"/>
        </w:rPr>
      </w:pPr>
      <w:r w:rsidRPr="00DC6C89">
        <w:rPr>
          <w:rFonts w:ascii="Courier New" w:hAnsi="Courier New" w:cs="Courier New"/>
          <w:sz w:val="24"/>
          <w:szCs w:val="24"/>
        </w:rPr>
        <w:tab/>
        <w:t>}</w:t>
      </w:r>
    </w:p>
    <w:p w14:paraId="69204B54" w14:textId="74707320" w:rsidR="00DC6C89" w:rsidRDefault="00DC6C89" w:rsidP="00DC6C89">
      <w:pPr>
        <w:ind w:firstLine="0"/>
        <w:rPr>
          <w:rFonts w:ascii="Courier New" w:hAnsi="Courier New" w:cs="Courier New"/>
          <w:sz w:val="24"/>
          <w:szCs w:val="24"/>
        </w:rPr>
      </w:pPr>
      <w:r w:rsidRPr="00DC6C89">
        <w:rPr>
          <w:rFonts w:ascii="Courier New" w:hAnsi="Courier New" w:cs="Courier New"/>
          <w:sz w:val="24"/>
          <w:szCs w:val="24"/>
        </w:rPr>
        <w:t>}</w:t>
      </w:r>
    </w:p>
    <w:p w14:paraId="51D16DF4" w14:textId="3F069E72" w:rsidR="00402E65" w:rsidRPr="008547B0" w:rsidRDefault="00402E65" w:rsidP="00402E65">
      <w:pPr>
        <w:spacing w:before="280" w:after="280"/>
        <w:jc w:val="center"/>
        <w:rPr>
          <w:bCs/>
          <w:szCs w:val="28"/>
        </w:rPr>
      </w:pPr>
      <w:r>
        <w:rPr>
          <w:bCs/>
          <w:szCs w:val="28"/>
        </w:rPr>
        <w:t>Листинг</w:t>
      </w:r>
      <w:r w:rsidRPr="00385CCC">
        <w:rPr>
          <w:bCs/>
          <w:szCs w:val="28"/>
        </w:rPr>
        <w:t xml:space="preserve"> 4.</w:t>
      </w:r>
      <w:r w:rsidR="001119F9">
        <w:rPr>
          <w:bCs/>
          <w:szCs w:val="28"/>
        </w:rPr>
        <w:t>18</w:t>
      </w:r>
      <w:r w:rsidRPr="00385CCC">
        <w:rPr>
          <w:bCs/>
          <w:szCs w:val="28"/>
        </w:rPr>
        <w:t xml:space="preserve"> – </w:t>
      </w:r>
      <w:r w:rsidR="00CD44B3">
        <w:rPr>
          <w:bCs/>
          <w:szCs w:val="28"/>
        </w:rPr>
        <w:t>Запись</w:t>
      </w:r>
      <w:r w:rsidR="000A6ABD">
        <w:rPr>
          <w:bCs/>
          <w:szCs w:val="28"/>
        </w:rPr>
        <w:t xml:space="preserve"> на </w:t>
      </w:r>
      <w:r w:rsidR="00CD44B3">
        <w:rPr>
          <w:bCs/>
          <w:szCs w:val="28"/>
        </w:rPr>
        <w:t>курс</w:t>
      </w:r>
    </w:p>
    <w:p w14:paraId="18FD8B30" w14:textId="4ECA7EFA" w:rsidR="00402E65" w:rsidRDefault="00BA2977" w:rsidP="00402E65">
      <w:pPr>
        <w:rPr>
          <w:szCs w:val="28"/>
        </w:rPr>
      </w:pPr>
      <w:r>
        <w:t>Далее</w:t>
      </w:r>
      <w:r w:rsidR="000A6ABD">
        <w:t xml:space="preserve"> в </w:t>
      </w:r>
      <w:r>
        <w:t xml:space="preserve">файле-обработчике </w:t>
      </w:r>
      <w:r>
        <w:rPr>
          <w:lang w:val="en-US"/>
        </w:rPr>
        <w:t>apply</w:t>
      </w:r>
      <w:r w:rsidRPr="00BA2977">
        <w:t>_</w:t>
      </w:r>
      <w:r>
        <w:rPr>
          <w:lang w:val="en-US"/>
        </w:rPr>
        <w:t>course</w:t>
      </w:r>
      <w:r w:rsidRPr="00BA2977">
        <w:t>_</w:t>
      </w:r>
      <w:r>
        <w:rPr>
          <w:lang w:val="en-US"/>
        </w:rPr>
        <w:t>handler</w:t>
      </w:r>
      <w:r w:rsidRPr="00BA2977">
        <w:t>.</w:t>
      </w:r>
      <w:r>
        <w:rPr>
          <w:lang w:val="en-US"/>
        </w:rPr>
        <w:t>php</w:t>
      </w:r>
      <w:r w:rsidRPr="00BA2977">
        <w:t xml:space="preserve"> </w:t>
      </w:r>
      <w:r>
        <w:t>производится получение данных</w:t>
      </w:r>
      <w:r w:rsidR="000A6ABD">
        <w:t xml:space="preserve"> с </w:t>
      </w:r>
      <w:r>
        <w:t>формы,</w:t>
      </w:r>
      <w:r w:rsidR="000A6ABD">
        <w:t xml:space="preserve"> а </w:t>
      </w:r>
      <w:r>
        <w:t xml:space="preserve">также </w:t>
      </w:r>
      <w:r w:rsidR="00560773">
        <w:t xml:space="preserve">данных </w:t>
      </w:r>
      <w:r>
        <w:t>пользователя из сессии. После происходит проверка, был ли пользователь ранее записан</w:t>
      </w:r>
      <w:r w:rsidR="000A6ABD">
        <w:t xml:space="preserve"> на </w:t>
      </w:r>
      <w:r>
        <w:t xml:space="preserve">данный курс и, если нет, </w:t>
      </w:r>
      <w:r w:rsidRPr="003B6DF2">
        <w:rPr>
          <w:szCs w:val="28"/>
        </w:rPr>
        <w:t>–</w:t>
      </w:r>
      <w:r>
        <w:rPr>
          <w:szCs w:val="28"/>
        </w:rPr>
        <w:t xml:space="preserve"> производится запись</w:t>
      </w:r>
      <w:r w:rsidR="000A6ABD">
        <w:rPr>
          <w:szCs w:val="28"/>
        </w:rPr>
        <w:t xml:space="preserve"> в </w:t>
      </w:r>
      <w:r>
        <w:rPr>
          <w:szCs w:val="28"/>
        </w:rPr>
        <w:t xml:space="preserve">таблицу </w:t>
      </w:r>
      <w:proofErr w:type="spellStart"/>
      <w:r w:rsidRPr="00BA2977">
        <w:rPr>
          <w:szCs w:val="28"/>
        </w:rPr>
        <w:t>Course_registration</w:t>
      </w:r>
      <w:proofErr w:type="spellEnd"/>
      <w:r>
        <w:rPr>
          <w:szCs w:val="28"/>
        </w:rPr>
        <w:t xml:space="preserve"> базы данных</w:t>
      </w:r>
      <w:r w:rsidR="00AB7DC3">
        <w:rPr>
          <w:szCs w:val="28"/>
        </w:rPr>
        <w:t xml:space="preserve">. </w:t>
      </w:r>
      <w:r w:rsidR="00560773">
        <w:rPr>
          <w:szCs w:val="28"/>
        </w:rPr>
        <w:t>Блок</w:t>
      </w:r>
      <w:r w:rsidR="000A6ABD">
        <w:rPr>
          <w:szCs w:val="28"/>
        </w:rPr>
        <w:t xml:space="preserve"> с </w:t>
      </w:r>
      <w:r w:rsidR="00560773">
        <w:rPr>
          <w:szCs w:val="28"/>
        </w:rPr>
        <w:t>кнопкой записи меняется</w:t>
      </w:r>
      <w:r w:rsidR="000A6ABD">
        <w:rPr>
          <w:szCs w:val="28"/>
        </w:rPr>
        <w:t xml:space="preserve"> на </w:t>
      </w:r>
      <w:r w:rsidR="00560773">
        <w:rPr>
          <w:szCs w:val="28"/>
        </w:rPr>
        <w:t xml:space="preserve">статус регистрации пользователя. </w:t>
      </w:r>
      <w:r w:rsidR="00AB7DC3">
        <w:rPr>
          <w:szCs w:val="28"/>
        </w:rPr>
        <w:t>Код записи данных</w:t>
      </w:r>
      <w:r w:rsidR="000A6ABD">
        <w:rPr>
          <w:szCs w:val="28"/>
        </w:rPr>
        <w:t xml:space="preserve"> в </w:t>
      </w:r>
      <w:r w:rsidR="00AB7DC3">
        <w:rPr>
          <w:szCs w:val="28"/>
        </w:rPr>
        <w:t>базу данных представлен</w:t>
      </w:r>
      <w:r w:rsidR="000A6ABD">
        <w:rPr>
          <w:szCs w:val="28"/>
        </w:rPr>
        <w:t xml:space="preserve"> в </w:t>
      </w:r>
      <w:r w:rsidR="00AB7DC3">
        <w:rPr>
          <w:szCs w:val="28"/>
        </w:rPr>
        <w:t>листинге 4.</w:t>
      </w:r>
      <w:r w:rsidR="001119F9">
        <w:rPr>
          <w:szCs w:val="28"/>
        </w:rPr>
        <w:t>20</w:t>
      </w:r>
      <w:r w:rsidR="0044220B">
        <w:rPr>
          <w:szCs w:val="28"/>
        </w:rPr>
        <w:t>.</w:t>
      </w:r>
    </w:p>
    <w:p w14:paraId="0EBDACD8" w14:textId="77777777" w:rsidR="009119B1" w:rsidRPr="00EB7D27" w:rsidRDefault="009119B1" w:rsidP="009119B1">
      <w:pPr>
        <w:spacing w:before="280"/>
        <w:ind w:firstLine="0"/>
        <w:rPr>
          <w:rFonts w:ascii="Courier New" w:hAnsi="Courier New" w:cs="Courier New"/>
          <w:sz w:val="24"/>
          <w:szCs w:val="24"/>
          <w:lang w:val="en-US"/>
        </w:rPr>
      </w:pPr>
      <w:r w:rsidRPr="00EB7D27">
        <w:rPr>
          <w:rFonts w:ascii="Courier New" w:hAnsi="Courier New" w:cs="Courier New"/>
          <w:sz w:val="24"/>
          <w:szCs w:val="24"/>
          <w:lang w:val="en-US"/>
        </w:rPr>
        <w:t>if(</w:t>
      </w:r>
      <w:proofErr w:type="spellStart"/>
      <w:r w:rsidRPr="00EB7D27">
        <w:rPr>
          <w:rFonts w:ascii="Courier New" w:hAnsi="Courier New" w:cs="Courier New"/>
          <w:sz w:val="24"/>
          <w:szCs w:val="24"/>
          <w:lang w:val="en-US"/>
        </w:rPr>
        <w:t>session_status</w:t>
      </w:r>
      <w:proofErr w:type="spellEnd"/>
      <w:r w:rsidRPr="00EB7D27">
        <w:rPr>
          <w:rFonts w:ascii="Courier New" w:hAnsi="Courier New" w:cs="Courier New"/>
          <w:sz w:val="24"/>
          <w:szCs w:val="24"/>
          <w:lang w:val="en-US"/>
        </w:rPr>
        <w:t>(</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 xml:space="preserve">PHP_SESSION_ACTIVE) </w:t>
      </w:r>
      <w:proofErr w:type="spellStart"/>
      <w:r w:rsidRPr="00EB7D27">
        <w:rPr>
          <w:rFonts w:ascii="Courier New" w:hAnsi="Courier New" w:cs="Courier New"/>
          <w:sz w:val="24"/>
          <w:szCs w:val="24"/>
          <w:lang w:val="en-US"/>
        </w:rPr>
        <w:t>session_start</w:t>
      </w:r>
      <w:proofErr w:type="spellEnd"/>
      <w:r w:rsidRPr="00EB7D27">
        <w:rPr>
          <w:rFonts w:ascii="Courier New" w:hAnsi="Courier New" w:cs="Courier New"/>
          <w:sz w:val="24"/>
          <w:szCs w:val="24"/>
          <w:lang w:val="en-US"/>
        </w:rPr>
        <w:t>();</w:t>
      </w:r>
    </w:p>
    <w:p w14:paraId="75034813" w14:textId="44742424"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include '..\..\connect\</w:t>
      </w:r>
      <w:proofErr w:type="spellStart"/>
      <w:r w:rsidRPr="00EB7D27">
        <w:rPr>
          <w:rFonts w:ascii="Courier New" w:hAnsi="Courier New" w:cs="Courier New"/>
          <w:sz w:val="24"/>
          <w:szCs w:val="24"/>
          <w:lang w:val="en-US"/>
        </w:rPr>
        <w:t>connect_database.php</w:t>
      </w:r>
      <w:proofErr w:type="spellEnd"/>
      <w:r w:rsidRPr="00EB7D27">
        <w:rPr>
          <w:rFonts w:ascii="Courier New" w:hAnsi="Courier New" w:cs="Courier New"/>
          <w:sz w:val="24"/>
          <w:szCs w:val="24"/>
          <w:lang w:val="en-US"/>
        </w:rPr>
        <w:t>';</w:t>
      </w:r>
    </w:p>
    <w:p w14:paraId="4DC71A5A" w14:textId="369B3F70" w:rsidR="009119B1" w:rsidRPr="009119B1" w:rsidRDefault="009119B1" w:rsidP="009119B1">
      <w:pPr>
        <w:ind w:firstLine="0"/>
        <w:rPr>
          <w:rFonts w:ascii="Courier New" w:hAnsi="Courier New" w:cs="Courier New"/>
          <w:sz w:val="24"/>
          <w:szCs w:val="24"/>
          <w:lang w:val="en-US"/>
        </w:rPr>
      </w:pPr>
      <w:r w:rsidRPr="009119B1">
        <w:rPr>
          <w:rFonts w:ascii="Courier New" w:hAnsi="Courier New" w:cs="Courier New"/>
          <w:sz w:val="24"/>
          <w:szCs w:val="24"/>
          <w:lang w:val="en-US"/>
        </w:rPr>
        <w:t>if(</w:t>
      </w:r>
      <w:proofErr w:type="spellStart"/>
      <w:r w:rsidRPr="009119B1">
        <w:rPr>
          <w:rFonts w:ascii="Courier New" w:hAnsi="Courier New" w:cs="Courier New"/>
          <w:sz w:val="24"/>
          <w:szCs w:val="24"/>
          <w:lang w:val="en-US"/>
        </w:rPr>
        <w:t>isset</w:t>
      </w:r>
      <w:proofErr w:type="spellEnd"/>
      <w:r w:rsidRPr="009119B1">
        <w:rPr>
          <w:rFonts w:ascii="Courier New" w:hAnsi="Courier New" w:cs="Courier New"/>
          <w:sz w:val="24"/>
          <w:szCs w:val="24"/>
          <w:lang w:val="en-US"/>
        </w:rPr>
        <w:t>($_SESSION['user</w:t>
      </w:r>
      <w:proofErr w:type="gramStart"/>
      <w:r w:rsidRPr="009119B1">
        <w:rPr>
          <w:rFonts w:ascii="Courier New" w:hAnsi="Courier New" w:cs="Courier New"/>
          <w:sz w:val="24"/>
          <w:szCs w:val="24"/>
          <w:lang w:val="en-US"/>
        </w:rPr>
        <w:t>'][</w:t>
      </w:r>
      <w:proofErr w:type="gramEnd"/>
      <w:r w:rsidRPr="009119B1">
        <w:rPr>
          <w:rFonts w:ascii="Courier New" w:hAnsi="Courier New" w:cs="Courier New"/>
          <w:sz w:val="24"/>
          <w:szCs w:val="24"/>
          <w:lang w:val="en-US"/>
        </w:rPr>
        <w:t>'id'])) {</w:t>
      </w:r>
    </w:p>
    <w:p w14:paraId="6A4AC3F6" w14:textId="77777777" w:rsidR="009119B1" w:rsidRPr="00EB7D27" w:rsidRDefault="009119B1" w:rsidP="009119B1">
      <w:pPr>
        <w:ind w:firstLine="0"/>
        <w:rPr>
          <w:rFonts w:ascii="Courier New" w:hAnsi="Courier New" w:cs="Courier New"/>
          <w:sz w:val="24"/>
          <w:szCs w:val="24"/>
          <w:lang w:val="en-US"/>
        </w:rPr>
      </w:pPr>
      <w:r w:rsidRPr="009119B1">
        <w:rPr>
          <w:rFonts w:ascii="Courier New" w:hAnsi="Courier New" w:cs="Courier New"/>
          <w:sz w:val="24"/>
          <w:szCs w:val="24"/>
          <w:lang w:val="en-US"/>
        </w:rPr>
        <w:tab/>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id_orgCourse</w:t>
      </w:r>
      <w:proofErr w:type="spellEnd"/>
      <w:r w:rsidRPr="00EB7D27">
        <w:rPr>
          <w:rFonts w:ascii="Courier New" w:hAnsi="Courier New" w:cs="Courier New"/>
          <w:sz w:val="24"/>
          <w:szCs w:val="24"/>
          <w:lang w:val="en-US"/>
        </w:rPr>
        <w:t>=$_POST["</w:t>
      </w:r>
      <w:proofErr w:type="spellStart"/>
      <w:r w:rsidRPr="00EB7D27">
        <w:rPr>
          <w:rFonts w:ascii="Courier New" w:hAnsi="Courier New" w:cs="Courier New"/>
          <w:sz w:val="24"/>
          <w:szCs w:val="24"/>
          <w:lang w:val="en-US"/>
        </w:rPr>
        <w:t>id_org_course</w:t>
      </w:r>
      <w:proofErr w:type="spellEnd"/>
      <w:r w:rsidRPr="00EB7D27">
        <w:rPr>
          <w:rFonts w:ascii="Courier New" w:hAnsi="Courier New" w:cs="Courier New"/>
          <w:sz w:val="24"/>
          <w:szCs w:val="24"/>
          <w:lang w:val="en-US"/>
        </w:rPr>
        <w:t>"];</w:t>
      </w:r>
    </w:p>
    <w:p w14:paraId="0508EA1D" w14:textId="7CDD74AA"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ab/>
        <w:t>$</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=$_SESSION['user</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'id'];</w:t>
      </w:r>
    </w:p>
    <w:p w14:paraId="420A11E8"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$query = "SELECT * FROM </w:t>
      </w:r>
      <w:proofErr w:type="spellStart"/>
      <w:r w:rsidRPr="00EB7D27">
        <w:rPr>
          <w:rFonts w:ascii="Courier New" w:hAnsi="Courier New" w:cs="Courier New"/>
          <w:sz w:val="24"/>
          <w:szCs w:val="24"/>
          <w:lang w:val="en-US"/>
        </w:rPr>
        <w:t>Course_registration</w:t>
      </w:r>
      <w:proofErr w:type="spellEnd"/>
      <w:r w:rsidRPr="00EB7D27">
        <w:rPr>
          <w:rFonts w:ascii="Courier New" w:hAnsi="Courier New" w:cs="Courier New"/>
          <w:sz w:val="24"/>
          <w:szCs w:val="24"/>
          <w:lang w:val="en-US"/>
        </w:rPr>
        <w:t xml:space="preserve"> WHERE </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 xml:space="preserve">' AND </w:t>
      </w:r>
      <w:proofErr w:type="spellStart"/>
      <w:r w:rsidRPr="00EB7D27">
        <w:rPr>
          <w:rFonts w:ascii="Courier New" w:hAnsi="Courier New" w:cs="Courier New"/>
          <w:sz w:val="24"/>
          <w:szCs w:val="24"/>
          <w:lang w:val="en-US"/>
        </w:rPr>
        <w:t>ID_organizedCourse</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id_orgCourse</w:t>
      </w:r>
      <w:proofErr w:type="spellEnd"/>
      <w:r w:rsidRPr="00EB7D27">
        <w:rPr>
          <w:rFonts w:ascii="Courier New" w:hAnsi="Courier New" w:cs="Courier New"/>
          <w:sz w:val="24"/>
          <w:szCs w:val="24"/>
          <w:lang w:val="en-US"/>
        </w:rPr>
        <w:t>'";</w:t>
      </w:r>
    </w:p>
    <w:p w14:paraId="059C468C" w14:textId="56D19AD0"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9119B1">
        <w:rPr>
          <w:rFonts w:ascii="Courier New" w:hAnsi="Courier New" w:cs="Courier New"/>
          <w:sz w:val="24"/>
          <w:szCs w:val="24"/>
        </w:rPr>
        <w:t>Ошибка</w:t>
      </w:r>
      <w:r w:rsidRPr="00EB7D27">
        <w:rPr>
          <w:rFonts w:ascii="Courier New" w:hAnsi="Courier New" w:cs="Courier New"/>
          <w:sz w:val="24"/>
          <w:szCs w:val="24"/>
          <w:lang w:val="en-US"/>
        </w:rPr>
        <w:t xml:space="preserve"> " .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574B2434"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if($result) {</w:t>
      </w:r>
    </w:p>
    <w:p w14:paraId="60C4B8EA" w14:textId="422CFD8C"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 xml:space="preserve">$reserve = </w:t>
      </w:r>
      <w:proofErr w:type="spellStart"/>
      <w:r w:rsidRPr="00EB7D27">
        <w:rPr>
          <w:rFonts w:ascii="Courier New" w:hAnsi="Courier New" w:cs="Courier New"/>
          <w:sz w:val="24"/>
          <w:szCs w:val="24"/>
          <w:lang w:val="en-US"/>
        </w:rPr>
        <w:t>mysqli_fetch_assoc</w:t>
      </w:r>
      <w:proofErr w:type="spellEnd"/>
      <w:r w:rsidRPr="00EB7D27">
        <w:rPr>
          <w:rFonts w:ascii="Courier New" w:hAnsi="Courier New" w:cs="Courier New"/>
          <w:sz w:val="24"/>
          <w:szCs w:val="24"/>
          <w:lang w:val="en-US"/>
        </w:rPr>
        <w:t>($result);</w:t>
      </w:r>
    </w:p>
    <w:p w14:paraId="75F6DEB8"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w:t>
      </w:r>
      <w:r w:rsidRPr="009119B1">
        <w:rPr>
          <w:rFonts w:ascii="Courier New" w:hAnsi="Courier New" w:cs="Courier New"/>
          <w:sz w:val="24"/>
          <w:szCs w:val="24"/>
        </w:rPr>
        <w:t>Такой</w:t>
      </w:r>
      <w:r w:rsidRPr="00EB7D27">
        <w:rPr>
          <w:rFonts w:ascii="Courier New" w:hAnsi="Courier New" w:cs="Courier New"/>
          <w:sz w:val="24"/>
          <w:szCs w:val="24"/>
          <w:lang w:val="en-US"/>
        </w:rPr>
        <w:t xml:space="preserve"> </w:t>
      </w:r>
      <w:r w:rsidRPr="009119B1">
        <w:rPr>
          <w:rFonts w:ascii="Courier New" w:hAnsi="Courier New" w:cs="Courier New"/>
          <w:sz w:val="24"/>
          <w:szCs w:val="24"/>
        </w:rPr>
        <w:t>записи</w:t>
      </w:r>
      <w:r w:rsidRPr="00EB7D27">
        <w:rPr>
          <w:rFonts w:ascii="Courier New" w:hAnsi="Courier New" w:cs="Courier New"/>
          <w:sz w:val="24"/>
          <w:szCs w:val="24"/>
          <w:lang w:val="en-US"/>
        </w:rPr>
        <w:t xml:space="preserve"> </w:t>
      </w:r>
      <w:r w:rsidRPr="009119B1">
        <w:rPr>
          <w:rFonts w:ascii="Courier New" w:hAnsi="Courier New" w:cs="Courier New"/>
          <w:sz w:val="24"/>
          <w:szCs w:val="24"/>
        </w:rPr>
        <w:t>нет</w:t>
      </w:r>
    </w:p>
    <w:p w14:paraId="1ACB2066"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if (</w:t>
      </w:r>
      <w:proofErr w:type="spellStart"/>
      <w:r w:rsidRPr="00EB7D27">
        <w:rPr>
          <w:rFonts w:ascii="Courier New" w:hAnsi="Courier New" w:cs="Courier New"/>
          <w:sz w:val="24"/>
          <w:szCs w:val="24"/>
          <w:lang w:val="en-US"/>
        </w:rPr>
        <w:t>mysqli_num_rows</w:t>
      </w:r>
      <w:proofErr w:type="spellEnd"/>
      <w:r w:rsidRPr="00EB7D27">
        <w:rPr>
          <w:rFonts w:ascii="Courier New" w:hAnsi="Courier New" w:cs="Courier New"/>
          <w:sz w:val="24"/>
          <w:szCs w:val="24"/>
          <w:lang w:val="en-US"/>
        </w:rPr>
        <w:t>($result) == 0) {</w:t>
      </w:r>
    </w:p>
    <w:p w14:paraId="7DA69DBA"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r>
      <w:r w:rsidRPr="00EB7D27">
        <w:rPr>
          <w:rFonts w:ascii="Courier New" w:hAnsi="Courier New" w:cs="Courier New"/>
          <w:sz w:val="24"/>
          <w:szCs w:val="24"/>
          <w:lang w:val="en-US"/>
        </w:rPr>
        <w:tab/>
      </w:r>
    </w:p>
    <w:p w14:paraId="7BFDDD01" w14:textId="7777777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r>
      <w:r w:rsidRPr="00EB7D27">
        <w:rPr>
          <w:rFonts w:ascii="Courier New" w:hAnsi="Courier New" w:cs="Courier New"/>
          <w:sz w:val="24"/>
          <w:szCs w:val="24"/>
          <w:lang w:val="en-US"/>
        </w:rPr>
        <w:tab/>
        <w:t xml:space="preserve">$query = "INSERT INTO </w:t>
      </w:r>
      <w:proofErr w:type="spellStart"/>
      <w:r w:rsidRPr="00EB7D27">
        <w:rPr>
          <w:rFonts w:ascii="Courier New" w:hAnsi="Courier New" w:cs="Courier New"/>
          <w:sz w:val="24"/>
          <w:szCs w:val="24"/>
          <w:lang w:val="en-US"/>
        </w:rPr>
        <w:t>Course_registration</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ID_organizedCourse</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ID_status</w:t>
      </w:r>
      <w:proofErr w:type="spellEnd"/>
      <w:r w:rsidRPr="00EB7D27">
        <w:rPr>
          <w:rFonts w:ascii="Courier New" w:hAnsi="Courier New" w:cs="Courier New"/>
          <w:sz w:val="24"/>
          <w:szCs w:val="24"/>
          <w:lang w:val="en-US"/>
        </w:rPr>
        <w:t>) VALUES ($</w:t>
      </w:r>
      <w:proofErr w:type="spellStart"/>
      <w:r w:rsidRPr="00EB7D27">
        <w:rPr>
          <w:rFonts w:ascii="Courier New" w:hAnsi="Courier New" w:cs="Courier New"/>
          <w:sz w:val="24"/>
          <w:szCs w:val="24"/>
          <w:lang w:val="en-US"/>
        </w:rPr>
        <w:t>id_user</w:t>
      </w:r>
      <w:proofErr w:type="spellEnd"/>
      <w:r w:rsidRPr="00EB7D27">
        <w:rPr>
          <w:rFonts w:ascii="Courier New" w:hAnsi="Courier New" w:cs="Courier New"/>
          <w:sz w:val="24"/>
          <w:szCs w:val="24"/>
          <w:lang w:val="en-US"/>
        </w:rPr>
        <w:t>, $</w:t>
      </w:r>
      <w:proofErr w:type="spellStart"/>
      <w:r w:rsidRPr="00EB7D27">
        <w:rPr>
          <w:rFonts w:ascii="Courier New" w:hAnsi="Courier New" w:cs="Courier New"/>
          <w:sz w:val="24"/>
          <w:szCs w:val="24"/>
          <w:lang w:val="en-US"/>
        </w:rPr>
        <w:t>id_orgCourse</w:t>
      </w:r>
      <w:proofErr w:type="spellEnd"/>
      <w:r w:rsidRPr="00EB7D27">
        <w:rPr>
          <w:rFonts w:ascii="Courier New" w:hAnsi="Courier New" w:cs="Courier New"/>
          <w:sz w:val="24"/>
          <w:szCs w:val="24"/>
          <w:lang w:val="en-US"/>
        </w:rPr>
        <w:t>, 1)";</w:t>
      </w:r>
    </w:p>
    <w:p w14:paraId="0D9B4D52" w14:textId="5307B17C"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9119B1">
        <w:rPr>
          <w:rFonts w:ascii="Courier New" w:hAnsi="Courier New" w:cs="Courier New"/>
          <w:sz w:val="24"/>
          <w:szCs w:val="24"/>
        </w:rPr>
        <w:t>Ошибка</w:t>
      </w:r>
      <w:r w:rsidRPr="00EB7D27">
        <w:rPr>
          <w:rFonts w:ascii="Courier New" w:hAnsi="Courier New" w:cs="Courier New"/>
          <w:sz w:val="24"/>
          <w:szCs w:val="24"/>
          <w:lang w:val="en-US"/>
        </w:rPr>
        <w:t xml:space="preserve"> " .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7341F7B5" w14:textId="6930C2C7"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w:t>
      </w:r>
      <w:proofErr w:type="spellStart"/>
      <w:r w:rsidRPr="00EB7D27">
        <w:rPr>
          <w:rFonts w:ascii="Courier New" w:hAnsi="Courier New" w:cs="Courier New"/>
          <w:sz w:val="24"/>
          <w:szCs w:val="24"/>
          <w:lang w:val="en-US"/>
        </w:rPr>
        <w:t>status_id</w:t>
      </w:r>
      <w:proofErr w:type="spellEnd"/>
      <w:r w:rsidRPr="00EB7D27">
        <w:rPr>
          <w:rFonts w:ascii="Courier New" w:hAnsi="Courier New" w:cs="Courier New"/>
          <w:sz w:val="24"/>
          <w:szCs w:val="24"/>
          <w:lang w:val="en-US"/>
        </w:rPr>
        <w:t>="</w:t>
      </w:r>
      <w:r w:rsidRPr="009119B1">
        <w:rPr>
          <w:rFonts w:ascii="Courier New" w:hAnsi="Courier New" w:cs="Courier New"/>
          <w:sz w:val="24"/>
          <w:szCs w:val="24"/>
        </w:rPr>
        <w:t>заявка</w:t>
      </w:r>
      <w:r w:rsidRPr="00EB7D27">
        <w:rPr>
          <w:rFonts w:ascii="Courier New" w:hAnsi="Courier New" w:cs="Courier New"/>
          <w:sz w:val="24"/>
          <w:szCs w:val="24"/>
          <w:lang w:val="en-US"/>
        </w:rPr>
        <w:t xml:space="preserve"> </w:t>
      </w:r>
      <w:r w:rsidRPr="009119B1">
        <w:rPr>
          <w:rFonts w:ascii="Courier New" w:hAnsi="Courier New" w:cs="Courier New"/>
          <w:sz w:val="24"/>
          <w:szCs w:val="24"/>
        </w:rPr>
        <w:t>отправлена</w:t>
      </w:r>
      <w:r w:rsidRPr="00EB7D27">
        <w:rPr>
          <w:rFonts w:ascii="Courier New" w:hAnsi="Courier New" w:cs="Courier New"/>
          <w:sz w:val="24"/>
          <w:szCs w:val="24"/>
          <w:lang w:val="en-US"/>
        </w:rPr>
        <w:t>";</w:t>
      </w:r>
    </w:p>
    <w:p w14:paraId="67512883" w14:textId="0EAD393E" w:rsidR="009119B1" w:rsidRPr="00EB7D27" w:rsidRDefault="009119B1" w:rsidP="009119B1">
      <w:pPr>
        <w:ind w:firstLine="0"/>
        <w:rPr>
          <w:rFonts w:ascii="Courier New" w:hAnsi="Courier New" w:cs="Courier New"/>
          <w:sz w:val="24"/>
          <w:szCs w:val="24"/>
          <w:lang w:val="en-US"/>
        </w:rPr>
      </w:pPr>
      <w:r w:rsidRPr="00EB7D27">
        <w:rPr>
          <w:rFonts w:ascii="Courier New" w:hAnsi="Courier New" w:cs="Courier New"/>
          <w:sz w:val="24"/>
          <w:szCs w:val="24"/>
          <w:lang w:val="en-US"/>
        </w:rPr>
        <w:t xml:space="preserve">    </w:t>
      </w:r>
      <w:r w:rsidRPr="00EB7D27">
        <w:rPr>
          <w:rFonts w:ascii="Courier New" w:hAnsi="Courier New" w:cs="Courier New"/>
          <w:sz w:val="24"/>
          <w:szCs w:val="24"/>
          <w:lang w:val="en-US"/>
        </w:rPr>
        <w:tab/>
        <w:t xml:space="preserve">} </w:t>
      </w:r>
    </w:p>
    <w:p w14:paraId="2C3264B1" w14:textId="2679B70C" w:rsidR="009119B1" w:rsidRPr="009119B1" w:rsidRDefault="009119B1" w:rsidP="009119B1">
      <w:pPr>
        <w:ind w:firstLine="0"/>
        <w:rPr>
          <w:rFonts w:ascii="Courier New" w:hAnsi="Courier New" w:cs="Courier New"/>
          <w:sz w:val="24"/>
          <w:szCs w:val="24"/>
          <w:lang w:val="en-US"/>
        </w:rPr>
      </w:pPr>
      <w:r w:rsidRPr="009119B1">
        <w:rPr>
          <w:rFonts w:ascii="Courier New" w:hAnsi="Courier New" w:cs="Courier New"/>
          <w:sz w:val="24"/>
          <w:szCs w:val="24"/>
          <w:lang w:val="en-US"/>
        </w:rPr>
        <w:t xml:space="preserve">        echo "&lt;div class='status'&gt;</w:t>
      </w:r>
      <w:proofErr w:type="gramStart"/>
      <w:r w:rsidRPr="009119B1">
        <w:rPr>
          <w:rFonts w:ascii="Courier New" w:hAnsi="Courier New" w:cs="Courier New"/>
          <w:sz w:val="24"/>
          <w:szCs w:val="24"/>
          <w:lang w:val="en-US"/>
        </w:rPr>
        <w:t>".$</w:t>
      </w:r>
      <w:proofErr w:type="spellStart"/>
      <w:proofErr w:type="gramEnd"/>
      <w:r w:rsidRPr="009119B1">
        <w:rPr>
          <w:rFonts w:ascii="Courier New" w:hAnsi="Courier New" w:cs="Courier New"/>
          <w:sz w:val="24"/>
          <w:szCs w:val="24"/>
          <w:lang w:val="en-US"/>
        </w:rPr>
        <w:t>status_id</w:t>
      </w:r>
      <w:proofErr w:type="spellEnd"/>
      <w:r w:rsidRPr="009119B1">
        <w:rPr>
          <w:rFonts w:ascii="Courier New" w:hAnsi="Courier New" w:cs="Courier New"/>
          <w:sz w:val="24"/>
          <w:szCs w:val="24"/>
          <w:lang w:val="en-US"/>
        </w:rPr>
        <w:t>."&lt;/div&gt;";</w:t>
      </w:r>
    </w:p>
    <w:p w14:paraId="2B681768" w14:textId="77777777" w:rsidR="009255F8" w:rsidRDefault="009119B1" w:rsidP="009119B1">
      <w:pPr>
        <w:ind w:firstLine="0"/>
        <w:rPr>
          <w:rFonts w:ascii="Courier New" w:hAnsi="Courier New" w:cs="Courier New"/>
          <w:sz w:val="24"/>
          <w:szCs w:val="24"/>
        </w:rPr>
      </w:pPr>
      <w:r w:rsidRPr="009119B1">
        <w:rPr>
          <w:rFonts w:ascii="Courier New" w:hAnsi="Courier New" w:cs="Courier New"/>
          <w:sz w:val="24"/>
          <w:szCs w:val="24"/>
          <w:lang w:val="en-US"/>
        </w:rPr>
        <w:t xml:space="preserve">    </w:t>
      </w:r>
      <w:r w:rsidRPr="009119B1">
        <w:rPr>
          <w:rFonts w:ascii="Courier New" w:hAnsi="Courier New" w:cs="Courier New"/>
          <w:sz w:val="24"/>
          <w:szCs w:val="24"/>
        </w:rPr>
        <w:t>}</w:t>
      </w:r>
    </w:p>
    <w:p w14:paraId="3DAB2A77" w14:textId="54390B01" w:rsidR="00095DA8" w:rsidRDefault="009119B1" w:rsidP="009119B1">
      <w:pPr>
        <w:ind w:firstLine="0"/>
        <w:rPr>
          <w:rFonts w:ascii="Courier New" w:hAnsi="Courier New" w:cs="Courier New"/>
          <w:sz w:val="24"/>
          <w:szCs w:val="24"/>
        </w:rPr>
      </w:pPr>
      <w:r w:rsidRPr="009119B1">
        <w:rPr>
          <w:rFonts w:ascii="Courier New" w:hAnsi="Courier New" w:cs="Courier New"/>
          <w:sz w:val="24"/>
          <w:szCs w:val="24"/>
        </w:rPr>
        <w:t>}</w:t>
      </w:r>
    </w:p>
    <w:p w14:paraId="4F9E4142" w14:textId="19C8E9DE" w:rsidR="008A6289" w:rsidRDefault="008A6289" w:rsidP="008A6289">
      <w:pPr>
        <w:spacing w:before="280" w:after="280"/>
        <w:jc w:val="center"/>
        <w:rPr>
          <w:bCs/>
          <w:szCs w:val="28"/>
        </w:rPr>
      </w:pPr>
      <w:r>
        <w:rPr>
          <w:bCs/>
          <w:szCs w:val="28"/>
        </w:rPr>
        <w:t>Листинг</w:t>
      </w:r>
      <w:r w:rsidRPr="00385CCC">
        <w:rPr>
          <w:bCs/>
          <w:szCs w:val="28"/>
        </w:rPr>
        <w:t xml:space="preserve"> 4.</w:t>
      </w:r>
      <w:r w:rsidR="001119F9">
        <w:rPr>
          <w:bCs/>
          <w:szCs w:val="28"/>
        </w:rPr>
        <w:t>20</w:t>
      </w:r>
      <w:r w:rsidRPr="00385CCC">
        <w:rPr>
          <w:bCs/>
          <w:szCs w:val="28"/>
        </w:rPr>
        <w:t xml:space="preserve"> – </w:t>
      </w:r>
      <w:r>
        <w:rPr>
          <w:bCs/>
          <w:szCs w:val="28"/>
        </w:rPr>
        <w:t>Запись</w:t>
      </w:r>
      <w:r w:rsidR="000A6ABD">
        <w:rPr>
          <w:bCs/>
          <w:szCs w:val="28"/>
        </w:rPr>
        <w:t xml:space="preserve"> на </w:t>
      </w:r>
      <w:r>
        <w:rPr>
          <w:bCs/>
          <w:szCs w:val="28"/>
        </w:rPr>
        <w:t>курс</w:t>
      </w:r>
    </w:p>
    <w:p w14:paraId="6398D377" w14:textId="4BAE4709" w:rsidR="00A95F28" w:rsidRPr="00A95F28" w:rsidRDefault="00816472" w:rsidP="00DA743E">
      <w:r>
        <w:t>Администратор сайта может посмотреть</w:t>
      </w:r>
      <w:r w:rsidR="000A6ABD">
        <w:t xml:space="preserve"> и </w:t>
      </w:r>
      <w:r w:rsidR="00D50BBA">
        <w:t xml:space="preserve">обработать </w:t>
      </w:r>
      <w:r>
        <w:t>заявку, отправленную пользователем</w:t>
      </w:r>
      <w:r w:rsidR="000A6ABD">
        <w:t xml:space="preserve"> на </w:t>
      </w:r>
      <w:r>
        <w:t>панели администрирования</w:t>
      </w:r>
      <w:r w:rsidR="000A6ABD">
        <w:t xml:space="preserve"> в </w:t>
      </w:r>
      <w:r w:rsidR="00A95F28">
        <w:t>разделе «Заявки</w:t>
      </w:r>
      <w:r w:rsidR="000A6ABD">
        <w:t xml:space="preserve"> на </w:t>
      </w:r>
      <w:r w:rsidR="00A95F28">
        <w:t>курсы».</w:t>
      </w:r>
      <w:r w:rsidR="00152543">
        <w:t xml:space="preserve"> На данной панели администратору предоставлена возможность изменения статуса или удаления </w:t>
      </w:r>
      <w:r w:rsidR="00D50BBA">
        <w:t xml:space="preserve">самой </w:t>
      </w:r>
      <w:r w:rsidR="00152543">
        <w:t>регистрации</w:t>
      </w:r>
      <w:r w:rsidR="009D3191">
        <w:t>.</w:t>
      </w:r>
      <w:r w:rsidR="00A95F28">
        <w:t xml:space="preserve"> </w:t>
      </w:r>
    </w:p>
    <w:p w14:paraId="4D507CFA" w14:textId="575383E6" w:rsidR="00D50BBA" w:rsidRDefault="00D50BBA" w:rsidP="00FC5D5E">
      <w:r>
        <w:t>Для того, чтобы реализовать динамическое изменение контента</w:t>
      </w:r>
      <w:r w:rsidR="000A6ABD">
        <w:t xml:space="preserve"> в </w:t>
      </w:r>
      <w:r>
        <w:t>таблице блок</w:t>
      </w:r>
      <w:r w:rsidR="00B26C63">
        <w:t>ам</w:t>
      </w:r>
      <w:r w:rsidR="000A6ABD">
        <w:t xml:space="preserve"> в </w:t>
      </w:r>
      <w:r w:rsidR="00944E32">
        <w:t>колонке «Статус»</w:t>
      </w:r>
      <w:r w:rsidR="00B26C63">
        <w:t xml:space="preserve"> </w:t>
      </w:r>
      <w:r>
        <w:t>присваива</w:t>
      </w:r>
      <w:r w:rsidR="00B26C63">
        <w:t>ю</w:t>
      </w:r>
      <w:r>
        <w:t>тся уникальны</w:t>
      </w:r>
      <w:r w:rsidR="00B26C63">
        <w:t>е</w:t>
      </w:r>
      <w:r>
        <w:t xml:space="preserve"> идентификатор</w:t>
      </w:r>
      <w:r w:rsidR="00B26C63">
        <w:t>ы</w:t>
      </w:r>
      <w:r>
        <w:t xml:space="preserve">. </w:t>
      </w:r>
      <w:r w:rsidR="00944E32">
        <w:t>Администратор должен выбрать из выпадающего списка статусов</w:t>
      </w:r>
      <w:r w:rsidR="000A6ABD">
        <w:t xml:space="preserve"> и </w:t>
      </w:r>
      <w:r w:rsidR="00944E32">
        <w:t>установить статус регистрации, после чего колонка «Статус» обновится.</w:t>
      </w:r>
      <w:r w:rsidR="006D511F">
        <w:t xml:space="preserve"> Разметка колонок «Статус»</w:t>
      </w:r>
      <w:r w:rsidR="000A6ABD">
        <w:t xml:space="preserve"> и </w:t>
      </w:r>
      <w:r w:rsidR="006D511F">
        <w:t>списка статусов колонки «Управление» представлена</w:t>
      </w:r>
      <w:r w:rsidR="000A6ABD">
        <w:t xml:space="preserve"> в </w:t>
      </w:r>
      <w:r w:rsidR="006D511F">
        <w:t>листинге 4.</w:t>
      </w:r>
      <w:r w:rsidR="001119F9">
        <w:t>21</w:t>
      </w:r>
      <w:r w:rsidR="006D511F">
        <w:t>.</w:t>
      </w:r>
    </w:p>
    <w:p w14:paraId="043DD439" w14:textId="240CC58B" w:rsidR="006D511F" w:rsidRPr="00EB7D27" w:rsidRDefault="006D511F" w:rsidP="00EE2087">
      <w:pPr>
        <w:spacing w:before="280"/>
        <w:ind w:firstLine="0"/>
        <w:jc w:val="left"/>
        <w:rPr>
          <w:rFonts w:ascii="Courier New" w:hAnsi="Courier New" w:cs="Courier New"/>
          <w:sz w:val="24"/>
          <w:szCs w:val="24"/>
          <w:lang w:val="en-US"/>
        </w:rPr>
      </w:pPr>
      <w:r w:rsidRPr="00EB7D27">
        <w:rPr>
          <w:rFonts w:ascii="Courier New" w:hAnsi="Courier New" w:cs="Courier New"/>
          <w:sz w:val="24"/>
          <w:szCs w:val="24"/>
          <w:lang w:val="en-US"/>
        </w:rPr>
        <w:lastRenderedPageBreak/>
        <w:t>&lt;div class='</w:t>
      </w:r>
      <w:proofErr w:type="spellStart"/>
      <w:r w:rsidRPr="00EB7D27">
        <w:rPr>
          <w:rFonts w:ascii="Courier New" w:hAnsi="Courier New" w:cs="Courier New"/>
          <w:sz w:val="24"/>
          <w:szCs w:val="24"/>
          <w:lang w:val="en-US"/>
        </w:rPr>
        <w:t>course_status</w:t>
      </w:r>
      <w:proofErr w:type="spellEnd"/>
      <w:r w:rsidRPr="00EB7D27">
        <w:rPr>
          <w:rFonts w:ascii="Courier New" w:hAnsi="Courier New" w:cs="Courier New"/>
          <w:sz w:val="24"/>
          <w:szCs w:val="24"/>
          <w:lang w:val="en-US"/>
        </w:rPr>
        <w:t xml:space="preserve"> col-2' id='course_status</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registration[0]."'&gt;".$registration[5]."&lt;/div&gt;";</w:t>
      </w:r>
    </w:p>
    <w:p w14:paraId="530349F9"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statusQuery</w:t>
      </w:r>
      <w:proofErr w:type="spellEnd"/>
      <w:r w:rsidRPr="00EB7D27">
        <w:rPr>
          <w:rFonts w:ascii="Courier New" w:hAnsi="Courier New" w:cs="Courier New"/>
          <w:sz w:val="24"/>
          <w:szCs w:val="24"/>
          <w:lang w:val="en-US"/>
        </w:rPr>
        <w:t xml:space="preserve"> = "SELECT * FROM Status";</w:t>
      </w:r>
    </w:p>
    <w:p w14:paraId="4039C94C"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 xml:space="preserve">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w:t>
      </w:r>
      <w:proofErr w:type="spellStart"/>
      <w:r w:rsidRPr="00EB7D27">
        <w:rPr>
          <w:rFonts w:ascii="Courier New" w:hAnsi="Courier New" w:cs="Courier New"/>
          <w:sz w:val="24"/>
          <w:szCs w:val="24"/>
          <w:lang w:val="en-US"/>
        </w:rPr>
        <w:t>statusQuery</w:t>
      </w:r>
      <w:proofErr w:type="spellEnd"/>
      <w:r w:rsidRPr="00EB7D27">
        <w:rPr>
          <w:rFonts w:ascii="Courier New" w:hAnsi="Courier New" w:cs="Courier New"/>
          <w:sz w:val="24"/>
          <w:szCs w:val="24"/>
          <w:lang w:val="en-US"/>
        </w:rPr>
        <w:t>) or die("</w:t>
      </w:r>
      <w:r w:rsidRPr="006D511F">
        <w:rPr>
          <w:rFonts w:ascii="Courier New" w:hAnsi="Courier New" w:cs="Courier New"/>
          <w:sz w:val="24"/>
          <w:szCs w:val="24"/>
        </w:rPr>
        <w:t>Ошибка</w:t>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18AFD39C" w14:textId="0FBDABDC"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echo "&lt;select name='status-select' id='</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registration[0]."' class='</w:t>
      </w:r>
      <w:proofErr w:type="spellStart"/>
      <w:r w:rsidRPr="00EB7D27">
        <w:rPr>
          <w:rFonts w:ascii="Courier New" w:hAnsi="Courier New" w:cs="Courier New"/>
          <w:sz w:val="24"/>
          <w:szCs w:val="24"/>
          <w:lang w:val="en-US"/>
        </w:rPr>
        <w:t>status_select</w:t>
      </w:r>
      <w:proofErr w:type="spellEnd"/>
      <w:r w:rsidRPr="00EB7D27">
        <w:rPr>
          <w:rFonts w:ascii="Courier New" w:hAnsi="Courier New" w:cs="Courier New"/>
          <w:sz w:val="24"/>
          <w:szCs w:val="24"/>
          <w:lang w:val="en-US"/>
        </w:rPr>
        <w:t xml:space="preserve"> select-style col-2'&gt;";</w:t>
      </w:r>
    </w:p>
    <w:p w14:paraId="2C55BE72"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if($</w:t>
      </w:r>
      <w:proofErr w:type="spell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w:t>
      </w:r>
    </w:p>
    <w:p w14:paraId="7077ECC9"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
    <w:p w14:paraId="43C3BEE6"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$rows2 = </w:t>
      </w:r>
      <w:proofErr w:type="spellStart"/>
      <w:r w:rsidRPr="00EB7D27">
        <w:rPr>
          <w:rFonts w:ascii="Courier New" w:hAnsi="Courier New" w:cs="Courier New"/>
          <w:sz w:val="24"/>
          <w:szCs w:val="24"/>
          <w:lang w:val="en-US"/>
        </w:rPr>
        <w:t>mysqli_num_rows</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w:t>
      </w:r>
    </w:p>
    <w:p w14:paraId="477F5C57"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echo "&lt;option value='</w:t>
      </w:r>
      <w:proofErr w:type="spellStart"/>
      <w:r w:rsidRPr="00EB7D27">
        <w:rPr>
          <w:rFonts w:ascii="Courier New" w:hAnsi="Courier New" w:cs="Courier New"/>
          <w:sz w:val="24"/>
          <w:szCs w:val="24"/>
          <w:lang w:val="en-US"/>
        </w:rPr>
        <w:t>no_status</w:t>
      </w:r>
      <w:proofErr w:type="spellEnd"/>
      <w:r w:rsidRPr="00EB7D27">
        <w:rPr>
          <w:rFonts w:ascii="Courier New" w:hAnsi="Courier New" w:cs="Courier New"/>
          <w:sz w:val="24"/>
          <w:szCs w:val="24"/>
          <w:lang w:val="en-US"/>
        </w:rPr>
        <w:t>'&gt;&lt;/option&gt;";</w:t>
      </w:r>
    </w:p>
    <w:p w14:paraId="7C0646D3"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for(</w:t>
      </w:r>
      <w:proofErr w:type="gramEnd"/>
      <w:r w:rsidRPr="00EB7D27">
        <w:rPr>
          <w:rFonts w:ascii="Courier New" w:hAnsi="Courier New" w:cs="Courier New"/>
          <w:sz w:val="24"/>
          <w:szCs w:val="24"/>
          <w:lang w:val="en-US"/>
        </w:rPr>
        <w:t>$j = 0; $j &lt; $rows2; ++$j)</w:t>
      </w:r>
    </w:p>
    <w:p w14:paraId="17D808F6"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w:t>
      </w:r>
    </w:p>
    <w:p w14:paraId="55DC8608"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 xml:space="preserve">$row2 = </w:t>
      </w:r>
      <w:proofErr w:type="spellStart"/>
      <w:r w:rsidRPr="00EB7D27">
        <w:rPr>
          <w:rFonts w:ascii="Courier New" w:hAnsi="Courier New" w:cs="Courier New"/>
          <w:sz w:val="24"/>
          <w:szCs w:val="24"/>
          <w:lang w:val="en-US"/>
        </w:rPr>
        <w:t>mysqli_fetch_row</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statusResult</w:t>
      </w:r>
      <w:proofErr w:type="spellEnd"/>
      <w:r w:rsidRPr="00EB7D27">
        <w:rPr>
          <w:rFonts w:ascii="Courier New" w:hAnsi="Courier New" w:cs="Courier New"/>
          <w:sz w:val="24"/>
          <w:szCs w:val="24"/>
          <w:lang w:val="en-US"/>
        </w:rPr>
        <w:t xml:space="preserve">); </w:t>
      </w:r>
    </w:p>
    <w:p w14:paraId="080EB162" w14:textId="77777777" w:rsidR="006D511F" w:rsidRPr="00EB7D27" w:rsidRDefault="006D511F" w:rsidP="006D511F">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echo "&lt;option value='</w:t>
      </w:r>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row2[0]."'&gt;".$row2[1]."&lt;/option&gt;";</w:t>
      </w:r>
    </w:p>
    <w:p w14:paraId="4088EB63" w14:textId="77777777" w:rsidR="009255F8" w:rsidRDefault="006D511F" w:rsidP="006D511F">
      <w:pPr>
        <w:ind w:firstLine="0"/>
        <w:jc w:val="left"/>
        <w:rPr>
          <w:rFonts w:ascii="Courier New" w:hAnsi="Courier New" w:cs="Courier New"/>
          <w:sz w:val="24"/>
          <w:szCs w:val="24"/>
        </w:rPr>
      </w:pPr>
      <w:r w:rsidRPr="00EB7D27">
        <w:rPr>
          <w:rFonts w:ascii="Courier New" w:hAnsi="Courier New" w:cs="Courier New"/>
          <w:sz w:val="24"/>
          <w:szCs w:val="24"/>
          <w:lang w:val="en-US"/>
        </w:rPr>
        <w:tab/>
      </w:r>
      <w:r w:rsidRPr="006D511F">
        <w:rPr>
          <w:rFonts w:ascii="Courier New" w:hAnsi="Courier New" w:cs="Courier New"/>
          <w:sz w:val="24"/>
          <w:szCs w:val="24"/>
        </w:rPr>
        <w:t>}</w:t>
      </w:r>
    </w:p>
    <w:p w14:paraId="4385EFFC" w14:textId="5356B5CA" w:rsidR="006D511F" w:rsidRPr="006D511F" w:rsidRDefault="006D511F" w:rsidP="006D511F">
      <w:pPr>
        <w:ind w:firstLine="0"/>
        <w:jc w:val="left"/>
        <w:rPr>
          <w:rFonts w:ascii="Courier New" w:hAnsi="Courier New" w:cs="Courier New"/>
          <w:sz w:val="24"/>
          <w:szCs w:val="24"/>
        </w:rPr>
      </w:pPr>
      <w:r w:rsidRPr="006D511F">
        <w:rPr>
          <w:rFonts w:ascii="Courier New" w:hAnsi="Courier New" w:cs="Courier New"/>
          <w:sz w:val="24"/>
          <w:szCs w:val="24"/>
        </w:rPr>
        <w:t>}</w:t>
      </w:r>
    </w:p>
    <w:p w14:paraId="4E2E3C48" w14:textId="50E73EA3" w:rsidR="006D511F" w:rsidRPr="00EE2087" w:rsidRDefault="006D511F" w:rsidP="006D511F">
      <w:pPr>
        <w:ind w:firstLine="0"/>
        <w:jc w:val="left"/>
        <w:rPr>
          <w:rFonts w:ascii="Courier New" w:hAnsi="Courier New" w:cs="Courier New"/>
          <w:sz w:val="24"/>
          <w:szCs w:val="24"/>
        </w:rPr>
      </w:pPr>
      <w:proofErr w:type="spellStart"/>
      <w:r w:rsidRPr="006D511F">
        <w:rPr>
          <w:rFonts w:ascii="Courier New" w:hAnsi="Courier New" w:cs="Courier New"/>
          <w:sz w:val="24"/>
          <w:szCs w:val="24"/>
        </w:rPr>
        <w:t>echo</w:t>
      </w:r>
      <w:proofErr w:type="spellEnd"/>
      <w:r w:rsidRPr="006D511F">
        <w:rPr>
          <w:rFonts w:ascii="Courier New" w:hAnsi="Courier New" w:cs="Courier New"/>
          <w:sz w:val="24"/>
          <w:szCs w:val="24"/>
        </w:rPr>
        <w:t xml:space="preserve"> "&lt;/</w:t>
      </w:r>
      <w:proofErr w:type="spellStart"/>
      <w:r w:rsidRPr="006D511F">
        <w:rPr>
          <w:rFonts w:ascii="Courier New" w:hAnsi="Courier New" w:cs="Courier New"/>
          <w:sz w:val="24"/>
          <w:szCs w:val="24"/>
        </w:rPr>
        <w:t>select</w:t>
      </w:r>
      <w:proofErr w:type="spellEnd"/>
      <w:r w:rsidRPr="006D511F">
        <w:rPr>
          <w:rFonts w:ascii="Courier New" w:hAnsi="Courier New" w:cs="Courier New"/>
          <w:sz w:val="24"/>
          <w:szCs w:val="24"/>
        </w:rPr>
        <w:t>&gt;”</w:t>
      </w:r>
      <w:r w:rsidRPr="00EE2087">
        <w:rPr>
          <w:rFonts w:ascii="Courier New" w:hAnsi="Courier New" w:cs="Courier New"/>
          <w:sz w:val="24"/>
          <w:szCs w:val="24"/>
        </w:rPr>
        <w:t>;</w:t>
      </w:r>
    </w:p>
    <w:p w14:paraId="00F3B990" w14:textId="6EC7511B" w:rsidR="00EE2087" w:rsidRDefault="00EE2087" w:rsidP="00EE2087">
      <w:pPr>
        <w:spacing w:before="280" w:after="280"/>
        <w:jc w:val="center"/>
        <w:rPr>
          <w:bCs/>
          <w:szCs w:val="28"/>
        </w:rPr>
      </w:pPr>
      <w:r>
        <w:rPr>
          <w:bCs/>
          <w:szCs w:val="28"/>
        </w:rPr>
        <w:t>Листинг</w:t>
      </w:r>
      <w:r w:rsidRPr="00385CCC">
        <w:rPr>
          <w:bCs/>
          <w:szCs w:val="28"/>
        </w:rPr>
        <w:t xml:space="preserve"> 4.</w:t>
      </w:r>
      <w:r w:rsidR="001119F9">
        <w:rPr>
          <w:bCs/>
          <w:szCs w:val="28"/>
        </w:rPr>
        <w:t>21</w:t>
      </w:r>
      <w:r w:rsidRPr="00385CCC">
        <w:rPr>
          <w:bCs/>
          <w:szCs w:val="28"/>
        </w:rPr>
        <w:t xml:space="preserve"> – </w:t>
      </w:r>
      <w:r>
        <w:rPr>
          <w:bCs/>
          <w:szCs w:val="28"/>
        </w:rPr>
        <w:t>Запись</w:t>
      </w:r>
      <w:r w:rsidR="000A6ABD">
        <w:rPr>
          <w:bCs/>
          <w:szCs w:val="28"/>
        </w:rPr>
        <w:t xml:space="preserve"> на </w:t>
      </w:r>
      <w:r>
        <w:rPr>
          <w:bCs/>
          <w:szCs w:val="28"/>
        </w:rPr>
        <w:t>курс</w:t>
      </w:r>
    </w:p>
    <w:p w14:paraId="478E2329" w14:textId="0529C8E3" w:rsidR="006D511F" w:rsidRPr="008C0258" w:rsidRDefault="00236571" w:rsidP="00FC5D5E">
      <w:r>
        <w:t>Функция, представлен</w:t>
      </w:r>
      <w:r w:rsidR="009A36ED">
        <w:t>н</w:t>
      </w:r>
      <w:r>
        <w:t>ая</w:t>
      </w:r>
      <w:r w:rsidR="000A6ABD">
        <w:t xml:space="preserve"> в </w:t>
      </w:r>
      <w:r>
        <w:t>листинге 4.</w:t>
      </w:r>
      <w:r w:rsidR="001119F9">
        <w:t>22</w:t>
      </w:r>
      <w:r>
        <w:t>.</w:t>
      </w:r>
      <w:r w:rsidR="009A36ED">
        <w:t xml:space="preserve"> файла </w:t>
      </w:r>
      <w:proofErr w:type="spellStart"/>
      <w:r w:rsidR="009A36ED">
        <w:rPr>
          <w:lang w:val="en-US"/>
        </w:rPr>
        <w:t>adminPanel</w:t>
      </w:r>
      <w:proofErr w:type="spellEnd"/>
      <w:r w:rsidR="009A36ED" w:rsidRPr="009A36ED">
        <w:t>.</w:t>
      </w:r>
      <w:proofErr w:type="spellStart"/>
      <w:r w:rsidR="009A36ED">
        <w:rPr>
          <w:lang w:val="en-US"/>
        </w:rPr>
        <w:t>js</w:t>
      </w:r>
      <w:proofErr w:type="spellEnd"/>
      <w:r>
        <w:t>, отслеживает изменение значений списка статусов</w:t>
      </w:r>
      <w:r w:rsidR="000A6ABD">
        <w:t xml:space="preserve"> и </w:t>
      </w:r>
      <w:r>
        <w:t xml:space="preserve">срабатывает при изменении статуса. </w:t>
      </w:r>
      <w:r w:rsidR="008C0258">
        <w:t xml:space="preserve">Она получает значение </w:t>
      </w:r>
      <w:r w:rsidR="00256CF2">
        <w:t xml:space="preserve">двух </w:t>
      </w:r>
      <w:r w:rsidR="008C0258">
        <w:t>уникальн</w:t>
      </w:r>
      <w:r w:rsidR="00256CF2">
        <w:t>ых</w:t>
      </w:r>
      <w:r w:rsidR="008C0258">
        <w:t xml:space="preserve"> идентификатор</w:t>
      </w:r>
      <w:r w:rsidR="00256CF2">
        <w:t>ов</w:t>
      </w:r>
      <w:r w:rsidR="008C0258">
        <w:t>, обозначающ</w:t>
      </w:r>
      <w:r w:rsidR="00256CF2">
        <w:t>их</w:t>
      </w:r>
      <w:r w:rsidR="008C0258">
        <w:t xml:space="preserve"> </w:t>
      </w:r>
      <w:r w:rsidR="00256CF2">
        <w:rPr>
          <w:lang w:val="en-US"/>
        </w:rPr>
        <w:t>id</w:t>
      </w:r>
      <w:r w:rsidR="00256CF2" w:rsidRPr="00256CF2">
        <w:t xml:space="preserve"> </w:t>
      </w:r>
      <w:r w:rsidR="008C0258">
        <w:t>регистраци</w:t>
      </w:r>
      <w:r w:rsidR="00256CF2">
        <w:t>и</w:t>
      </w:r>
      <w:r w:rsidR="000A6ABD">
        <w:t xml:space="preserve"> и </w:t>
      </w:r>
      <w:r w:rsidR="00256CF2">
        <w:rPr>
          <w:lang w:val="en-US"/>
        </w:rPr>
        <w:t>id</w:t>
      </w:r>
      <w:r w:rsidR="00256CF2" w:rsidRPr="00256CF2">
        <w:t xml:space="preserve"> </w:t>
      </w:r>
      <w:r w:rsidR="00256CF2">
        <w:t>статуса</w:t>
      </w:r>
      <w:r w:rsidR="008C0258">
        <w:t>,</w:t>
      </w:r>
      <w:r w:rsidR="000A6ABD">
        <w:t xml:space="preserve"> и </w:t>
      </w:r>
      <w:r w:rsidR="008C0258">
        <w:t>передаёт полученные значения</w:t>
      </w:r>
      <w:r w:rsidR="000A6ABD">
        <w:t xml:space="preserve"> в </w:t>
      </w:r>
      <w:r w:rsidR="008C0258">
        <w:t>файл-обработчик.</w:t>
      </w:r>
    </w:p>
    <w:p w14:paraId="0C5E6DA0" w14:textId="4A93EF3A" w:rsidR="00531171" w:rsidRPr="00EB7D27" w:rsidRDefault="00531171" w:rsidP="00B374F2">
      <w:pPr>
        <w:spacing w:before="280"/>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gramStart"/>
      <w:r w:rsidRPr="00EB7D27">
        <w:rPr>
          <w:rFonts w:ascii="Courier New" w:hAnsi="Courier New" w:cs="Courier New"/>
          <w:sz w:val="24"/>
          <w:szCs w:val="24"/>
          <w:lang w:val="en-US"/>
        </w:rPr>
        <w:t>".</w:t>
      </w:r>
      <w:proofErr w:type="spellStart"/>
      <w:r w:rsidRPr="00236571">
        <w:rPr>
          <w:rFonts w:ascii="Courier New" w:hAnsi="Courier New" w:cs="Courier New"/>
          <w:sz w:val="24"/>
          <w:szCs w:val="24"/>
          <w:lang w:val="en-US"/>
        </w:rPr>
        <w:t>status</w:t>
      </w:r>
      <w:proofErr w:type="gramEnd"/>
      <w:r w:rsidRPr="00EB7D27">
        <w:rPr>
          <w:rFonts w:ascii="Courier New" w:hAnsi="Courier New" w:cs="Courier New"/>
          <w:sz w:val="24"/>
          <w:szCs w:val="24"/>
          <w:lang w:val="en-US"/>
        </w:rPr>
        <w:t>_</w:t>
      </w:r>
      <w:r w:rsidRPr="00236571">
        <w:rPr>
          <w:rFonts w:ascii="Courier New" w:hAnsi="Courier New" w:cs="Courier New"/>
          <w:sz w:val="24"/>
          <w:szCs w:val="24"/>
          <w:lang w:val="en-US"/>
        </w:rPr>
        <w:t>select</w:t>
      </w:r>
      <w:proofErr w:type="spellEnd"/>
      <w:r w:rsidRPr="00EB7D27">
        <w:rPr>
          <w:rFonts w:ascii="Courier New" w:hAnsi="Courier New" w:cs="Courier New"/>
          <w:sz w:val="24"/>
          <w:szCs w:val="24"/>
          <w:lang w:val="en-US"/>
        </w:rPr>
        <w:t>").</w:t>
      </w:r>
      <w:r w:rsidRPr="00236571">
        <w:rPr>
          <w:rFonts w:ascii="Courier New" w:hAnsi="Courier New" w:cs="Courier New"/>
          <w:sz w:val="24"/>
          <w:szCs w:val="24"/>
          <w:lang w:val="en-US"/>
        </w:rPr>
        <w:t>on</w:t>
      </w:r>
      <w:r w:rsidRPr="00EB7D27">
        <w:rPr>
          <w:rFonts w:ascii="Courier New" w:hAnsi="Courier New" w:cs="Courier New"/>
          <w:sz w:val="24"/>
          <w:szCs w:val="24"/>
          <w:lang w:val="en-US"/>
        </w:rPr>
        <w:t>('</w:t>
      </w:r>
      <w:r w:rsidRPr="00236571">
        <w:rPr>
          <w:rFonts w:ascii="Courier New" w:hAnsi="Courier New" w:cs="Courier New"/>
          <w:sz w:val="24"/>
          <w:szCs w:val="24"/>
          <w:lang w:val="en-US"/>
        </w:rPr>
        <w:t>change</w:t>
      </w:r>
      <w:r w:rsidRPr="00EB7D27">
        <w:rPr>
          <w:rFonts w:ascii="Courier New" w:hAnsi="Courier New" w:cs="Courier New"/>
          <w:sz w:val="24"/>
          <w:szCs w:val="24"/>
          <w:lang w:val="en-US"/>
        </w:rPr>
        <w:t xml:space="preserve">', </w:t>
      </w:r>
      <w:r w:rsidRPr="00236571">
        <w:rPr>
          <w:rFonts w:ascii="Courier New" w:hAnsi="Courier New" w:cs="Courier New"/>
          <w:sz w:val="24"/>
          <w:szCs w:val="24"/>
          <w:lang w:val="en-US"/>
        </w:rPr>
        <w:t>function</w:t>
      </w:r>
      <w:r w:rsidRPr="00EB7D27">
        <w:rPr>
          <w:rFonts w:ascii="Courier New" w:hAnsi="Courier New" w:cs="Courier New"/>
          <w:sz w:val="24"/>
          <w:szCs w:val="24"/>
          <w:lang w:val="en-US"/>
        </w:rPr>
        <w:t>(){</w:t>
      </w:r>
    </w:p>
    <w:p w14:paraId="1DA03E70"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let </w:t>
      </w:r>
      <w:proofErr w:type="spellStart"/>
      <w:r w:rsidRPr="00EB7D27">
        <w:rPr>
          <w:rFonts w:ascii="Courier New" w:hAnsi="Courier New" w:cs="Courier New"/>
          <w:sz w:val="24"/>
          <w:szCs w:val="24"/>
          <w:lang w:val="en-US"/>
        </w:rPr>
        <w:t>this_select_id</w:t>
      </w:r>
      <w:proofErr w:type="spellEnd"/>
      <w:r w:rsidRPr="00EB7D27">
        <w:rPr>
          <w:rFonts w:ascii="Courier New" w:hAnsi="Courier New" w:cs="Courier New"/>
          <w:sz w:val="24"/>
          <w:szCs w:val="24"/>
          <w:lang w:val="en-US"/>
        </w:rPr>
        <w:t>=$(this</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attr</w:t>
      </w:r>
      <w:proofErr w:type="spellEnd"/>
      <w:proofErr w:type="gramEnd"/>
      <w:r w:rsidRPr="00EB7D27">
        <w:rPr>
          <w:rFonts w:ascii="Courier New" w:hAnsi="Courier New" w:cs="Courier New"/>
          <w:sz w:val="24"/>
          <w:szCs w:val="24"/>
          <w:lang w:val="en-US"/>
        </w:rPr>
        <w:t>('id');</w:t>
      </w:r>
    </w:p>
    <w:p w14:paraId="22E6C682" w14:textId="7165332B"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var value=$(this</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val</w:t>
      </w:r>
      <w:proofErr w:type="spellEnd"/>
      <w:proofErr w:type="gramEnd"/>
      <w:r w:rsidRPr="00EB7D27">
        <w:rPr>
          <w:rFonts w:ascii="Courier New" w:hAnsi="Courier New" w:cs="Courier New"/>
          <w:sz w:val="24"/>
          <w:szCs w:val="24"/>
          <w:lang w:val="en-US"/>
        </w:rPr>
        <w:t>();</w:t>
      </w:r>
    </w:p>
    <w:p w14:paraId="0A5A3535"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$.ajax</w:t>
      </w:r>
      <w:proofErr w:type="gramEnd"/>
      <w:r w:rsidRPr="00EB7D27">
        <w:rPr>
          <w:rFonts w:ascii="Courier New" w:hAnsi="Courier New" w:cs="Courier New"/>
          <w:sz w:val="24"/>
          <w:szCs w:val="24"/>
          <w:lang w:val="en-US"/>
        </w:rPr>
        <w:t>({</w:t>
      </w:r>
    </w:p>
    <w:p w14:paraId="41B7ECC6" w14:textId="7C35DD91"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url:'/modules/pages_handlers/admins_handlers/change_reg_status_handler.php',</w:t>
      </w:r>
    </w:p>
    <w:p w14:paraId="48033C73"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type:'POST</w:t>
      </w:r>
      <w:proofErr w:type="spellEnd"/>
      <w:r w:rsidRPr="00EB7D27">
        <w:rPr>
          <w:rFonts w:ascii="Courier New" w:hAnsi="Courier New" w:cs="Courier New"/>
          <w:sz w:val="24"/>
          <w:szCs w:val="24"/>
          <w:lang w:val="en-US"/>
        </w:rPr>
        <w:t>',</w:t>
      </w:r>
    </w:p>
    <w:p w14:paraId="3F32DD6C"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data: {</w:t>
      </w:r>
    </w:p>
    <w:p w14:paraId="1D654351"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reg_status:value</w:t>
      </w:r>
      <w:proofErr w:type="spellEnd"/>
      <w:r w:rsidRPr="00EB7D27">
        <w:rPr>
          <w:rFonts w:ascii="Courier New" w:hAnsi="Courier New" w:cs="Courier New"/>
          <w:sz w:val="24"/>
          <w:szCs w:val="24"/>
          <w:lang w:val="en-US"/>
        </w:rPr>
        <w:t>,</w:t>
      </w:r>
    </w:p>
    <w:p w14:paraId="50D42E0D"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id_status_</w:t>
      </w:r>
      <w:proofErr w:type="gramStart"/>
      <w:r w:rsidRPr="00EB7D27">
        <w:rPr>
          <w:rFonts w:ascii="Courier New" w:hAnsi="Courier New" w:cs="Courier New"/>
          <w:sz w:val="24"/>
          <w:szCs w:val="24"/>
          <w:lang w:val="en-US"/>
        </w:rPr>
        <w:t>select:this</w:t>
      </w:r>
      <w:proofErr w:type="gramEnd"/>
      <w:r w:rsidRPr="00EB7D27">
        <w:rPr>
          <w:rFonts w:ascii="Courier New" w:hAnsi="Courier New" w:cs="Courier New"/>
          <w:sz w:val="24"/>
          <w:szCs w:val="24"/>
          <w:lang w:val="en-US"/>
        </w:rPr>
        <w:t>_select_id</w:t>
      </w:r>
      <w:proofErr w:type="spellEnd"/>
    </w:p>
    <w:p w14:paraId="76F78854"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w:t>
      </w:r>
    </w:p>
    <w:p w14:paraId="1135F608" w14:textId="77777777"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success (data) {</w:t>
      </w:r>
    </w:p>
    <w:p w14:paraId="61AA47E5" w14:textId="60D1AB26"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t>$("#course_status"+</w:t>
      </w:r>
      <w:proofErr w:type="spellStart"/>
      <w:r w:rsidRPr="00EB7D27">
        <w:rPr>
          <w:rFonts w:ascii="Courier New" w:hAnsi="Courier New" w:cs="Courier New"/>
          <w:sz w:val="24"/>
          <w:szCs w:val="24"/>
          <w:lang w:val="en-US"/>
        </w:rPr>
        <w:t>this_select_id</w:t>
      </w:r>
      <w:proofErr w:type="spellEnd"/>
      <w:r w:rsidRPr="00EB7D27">
        <w:rPr>
          <w:rFonts w:ascii="Courier New" w:hAnsi="Courier New" w:cs="Courier New"/>
          <w:sz w:val="24"/>
          <w:szCs w:val="24"/>
          <w:lang w:val="en-US"/>
        </w:rPr>
        <w:t>).html(data);</w:t>
      </w:r>
    </w:p>
    <w:p w14:paraId="5C950790" w14:textId="1D024C4D" w:rsidR="00531171" w:rsidRPr="00EB7D27" w:rsidRDefault="00531171" w:rsidP="00531171">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document.getElementsByClassName</w:t>
      </w:r>
      <w:proofErr w:type="gramEnd"/>
      <w:r w:rsidRPr="00EB7D27">
        <w:rPr>
          <w:rFonts w:ascii="Courier New" w:hAnsi="Courier New" w:cs="Courier New"/>
          <w:sz w:val="24"/>
          <w:szCs w:val="24"/>
          <w:lang w:val="en-US"/>
        </w:rPr>
        <w:t>('status_select').value="no_status";</w:t>
      </w:r>
    </w:p>
    <w:p w14:paraId="5C500450" w14:textId="77777777" w:rsidR="00531171" w:rsidRPr="00531171" w:rsidRDefault="00531171" w:rsidP="00531171">
      <w:pPr>
        <w:ind w:firstLine="0"/>
        <w:jc w:val="left"/>
        <w:rPr>
          <w:rFonts w:ascii="Courier New" w:hAnsi="Courier New" w:cs="Courier New"/>
          <w:sz w:val="24"/>
          <w:szCs w:val="24"/>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531171">
        <w:rPr>
          <w:rFonts w:ascii="Courier New" w:hAnsi="Courier New" w:cs="Courier New"/>
          <w:sz w:val="24"/>
          <w:szCs w:val="24"/>
        </w:rPr>
        <w:t>}</w:t>
      </w:r>
    </w:p>
    <w:p w14:paraId="04C26B93" w14:textId="77777777" w:rsidR="00531171" w:rsidRPr="00531171" w:rsidRDefault="00531171" w:rsidP="00531171">
      <w:pPr>
        <w:ind w:firstLine="0"/>
        <w:jc w:val="left"/>
        <w:rPr>
          <w:rFonts w:ascii="Courier New" w:hAnsi="Courier New" w:cs="Courier New"/>
          <w:sz w:val="24"/>
          <w:szCs w:val="24"/>
        </w:rPr>
      </w:pPr>
      <w:r w:rsidRPr="00531171">
        <w:rPr>
          <w:rFonts w:ascii="Courier New" w:hAnsi="Courier New" w:cs="Courier New"/>
          <w:sz w:val="24"/>
          <w:szCs w:val="24"/>
        </w:rPr>
        <w:tab/>
        <w:t>});</w:t>
      </w:r>
    </w:p>
    <w:p w14:paraId="27910183" w14:textId="4C723181" w:rsidR="00EE2087" w:rsidRDefault="00531171" w:rsidP="00531171">
      <w:pPr>
        <w:ind w:firstLine="0"/>
        <w:jc w:val="left"/>
        <w:rPr>
          <w:rFonts w:ascii="Courier New" w:hAnsi="Courier New" w:cs="Courier New"/>
          <w:sz w:val="24"/>
          <w:szCs w:val="24"/>
        </w:rPr>
      </w:pPr>
      <w:r w:rsidRPr="00531171">
        <w:rPr>
          <w:rFonts w:ascii="Courier New" w:hAnsi="Courier New" w:cs="Courier New"/>
          <w:sz w:val="24"/>
          <w:szCs w:val="24"/>
        </w:rPr>
        <w:t>});</w:t>
      </w:r>
    </w:p>
    <w:p w14:paraId="53E1F542" w14:textId="7327F0A5" w:rsidR="009A36ED" w:rsidRPr="00256CF2" w:rsidRDefault="00256CF2" w:rsidP="00256CF2">
      <w:pPr>
        <w:spacing w:before="280" w:after="280"/>
        <w:jc w:val="center"/>
        <w:rPr>
          <w:bCs/>
          <w:szCs w:val="28"/>
        </w:rPr>
      </w:pPr>
      <w:r>
        <w:rPr>
          <w:bCs/>
          <w:szCs w:val="28"/>
        </w:rPr>
        <w:t>Листинг</w:t>
      </w:r>
      <w:r w:rsidRPr="00385CCC">
        <w:rPr>
          <w:bCs/>
          <w:szCs w:val="28"/>
        </w:rPr>
        <w:t xml:space="preserve"> 4.</w:t>
      </w:r>
      <w:r w:rsidR="001119F9">
        <w:rPr>
          <w:bCs/>
          <w:szCs w:val="28"/>
        </w:rPr>
        <w:t>22</w:t>
      </w:r>
      <w:r w:rsidRPr="00385CCC">
        <w:rPr>
          <w:bCs/>
          <w:szCs w:val="28"/>
        </w:rPr>
        <w:t xml:space="preserve"> – </w:t>
      </w:r>
      <w:r>
        <w:rPr>
          <w:bCs/>
          <w:szCs w:val="28"/>
        </w:rPr>
        <w:t>Функция изменения статуса</w:t>
      </w:r>
    </w:p>
    <w:p w14:paraId="23EDDEBC" w14:textId="0AEE7986" w:rsidR="001C0470" w:rsidRPr="00452FA5" w:rsidRDefault="001C0470" w:rsidP="00FC5D5E">
      <w:r>
        <w:t>Файл</w:t>
      </w:r>
      <w:r w:rsidRPr="001C0470">
        <w:t>-</w:t>
      </w:r>
      <w:r>
        <w:t>обработчик,</w:t>
      </w:r>
      <w:r w:rsidR="000A6ABD">
        <w:t xml:space="preserve"> в </w:t>
      </w:r>
      <w:r>
        <w:t>свою очередь, получает данные из панели администрирования</w:t>
      </w:r>
      <w:r w:rsidR="000A6ABD">
        <w:t xml:space="preserve"> и </w:t>
      </w:r>
      <w:r>
        <w:t xml:space="preserve">обновляет данные таблицы </w:t>
      </w:r>
      <w:proofErr w:type="spellStart"/>
      <w:r w:rsidRPr="001C0470">
        <w:t>Course_registration</w:t>
      </w:r>
      <w:proofErr w:type="spellEnd"/>
      <w:r>
        <w:t xml:space="preserve"> базы данных. После</w:t>
      </w:r>
      <w:r w:rsidRPr="001C0470">
        <w:t xml:space="preserve"> </w:t>
      </w:r>
      <w:r>
        <w:t>успешного</w:t>
      </w:r>
      <w:r w:rsidRPr="001C0470">
        <w:t xml:space="preserve"> </w:t>
      </w:r>
      <w:r>
        <w:t>изменения</w:t>
      </w:r>
      <w:r w:rsidRPr="001C0470">
        <w:t xml:space="preserve"> </w:t>
      </w:r>
      <w:r>
        <w:t>блок</w:t>
      </w:r>
      <w:r w:rsidRPr="001C0470">
        <w:t xml:space="preserve"> </w:t>
      </w:r>
      <w:r>
        <w:t>со</w:t>
      </w:r>
      <w:r w:rsidRPr="001C0470">
        <w:t xml:space="preserve"> </w:t>
      </w:r>
      <w:r>
        <w:t>статусом</w:t>
      </w:r>
      <w:r w:rsidR="000A6ABD">
        <w:t xml:space="preserve"> в </w:t>
      </w:r>
      <w:r>
        <w:t xml:space="preserve">таблице </w:t>
      </w:r>
      <w:r w:rsidR="00452FA5">
        <w:t>меняется</w:t>
      </w:r>
      <w:r w:rsidR="000A6ABD">
        <w:t xml:space="preserve"> на </w:t>
      </w:r>
      <w:r w:rsidR="00452FA5">
        <w:t>новый</w:t>
      </w:r>
      <w:r w:rsidR="000A6ABD">
        <w:t xml:space="preserve"> с </w:t>
      </w:r>
      <w:r w:rsidR="00452FA5">
        <w:t>актуальным статусом регистрации. Пример кода</w:t>
      </w:r>
      <w:r w:rsidR="00452FA5" w:rsidRPr="00452FA5">
        <w:t xml:space="preserve"> </w:t>
      </w:r>
      <w:r w:rsidR="00452FA5">
        <w:t>изменения</w:t>
      </w:r>
      <w:r w:rsidR="00452FA5" w:rsidRPr="00452FA5">
        <w:t xml:space="preserve"> </w:t>
      </w:r>
      <w:r w:rsidR="00452FA5">
        <w:t>статуса</w:t>
      </w:r>
      <w:r w:rsidR="00452FA5" w:rsidRPr="00452FA5">
        <w:t xml:space="preserve"> </w:t>
      </w:r>
      <w:r w:rsidR="006D4F76">
        <w:t>регистрации</w:t>
      </w:r>
      <w:r w:rsidR="000A6ABD">
        <w:t xml:space="preserve"> на </w:t>
      </w:r>
      <w:r w:rsidR="006D4F76">
        <w:t>панели администрирования</w:t>
      </w:r>
      <w:r w:rsidR="000A6ABD">
        <w:t xml:space="preserve"> в </w:t>
      </w:r>
      <w:r w:rsidR="00452FA5">
        <w:t>файле-</w:t>
      </w:r>
      <w:proofErr w:type="spellStart"/>
      <w:r w:rsidR="00452FA5">
        <w:t>обработчке</w:t>
      </w:r>
      <w:proofErr w:type="spellEnd"/>
      <w:r w:rsidR="00452FA5">
        <w:t xml:space="preserve"> представлен</w:t>
      </w:r>
      <w:r w:rsidR="000A6ABD">
        <w:t xml:space="preserve"> в </w:t>
      </w:r>
      <w:r w:rsidR="00452FA5">
        <w:t>листинге 4.</w:t>
      </w:r>
      <w:r w:rsidR="001119F9">
        <w:t>23</w:t>
      </w:r>
      <w:r w:rsidR="00452FA5">
        <w:t>.</w:t>
      </w:r>
    </w:p>
    <w:p w14:paraId="71F6102D" w14:textId="77777777" w:rsidR="001C0470" w:rsidRPr="00452FA5" w:rsidRDefault="001C0470" w:rsidP="00452FA5">
      <w:pPr>
        <w:spacing w:before="280"/>
        <w:ind w:firstLine="0"/>
        <w:jc w:val="left"/>
        <w:rPr>
          <w:rFonts w:ascii="Courier New" w:hAnsi="Courier New" w:cs="Courier New"/>
          <w:sz w:val="24"/>
          <w:szCs w:val="24"/>
          <w:lang w:val="en-US"/>
        </w:rPr>
      </w:pPr>
      <w:r w:rsidRPr="001C0470">
        <w:rPr>
          <w:rFonts w:ascii="Courier New" w:hAnsi="Courier New" w:cs="Courier New"/>
          <w:sz w:val="24"/>
          <w:szCs w:val="24"/>
          <w:lang w:val="en-US"/>
        </w:rPr>
        <w:lastRenderedPageBreak/>
        <w:t>if</w:t>
      </w:r>
      <w:r w:rsidRPr="00452FA5">
        <w:rPr>
          <w:rFonts w:ascii="Courier New" w:hAnsi="Courier New" w:cs="Courier New"/>
          <w:sz w:val="24"/>
          <w:szCs w:val="24"/>
          <w:lang w:val="en-US"/>
        </w:rPr>
        <w:t>(</w:t>
      </w:r>
      <w:proofErr w:type="spellStart"/>
      <w:r w:rsidRPr="001C0470">
        <w:rPr>
          <w:rFonts w:ascii="Courier New" w:hAnsi="Courier New" w:cs="Courier New"/>
          <w:sz w:val="24"/>
          <w:szCs w:val="24"/>
          <w:lang w:val="en-US"/>
        </w:rPr>
        <w:t>session</w:t>
      </w:r>
      <w:r w:rsidRPr="00452FA5">
        <w:rPr>
          <w:rFonts w:ascii="Courier New" w:hAnsi="Courier New" w:cs="Courier New"/>
          <w:sz w:val="24"/>
          <w:szCs w:val="24"/>
          <w:lang w:val="en-US"/>
        </w:rPr>
        <w:t>_</w:t>
      </w:r>
      <w:r w:rsidRPr="001C0470">
        <w:rPr>
          <w:rFonts w:ascii="Courier New" w:hAnsi="Courier New" w:cs="Courier New"/>
          <w:sz w:val="24"/>
          <w:szCs w:val="24"/>
          <w:lang w:val="en-US"/>
        </w:rPr>
        <w:t>status</w:t>
      </w:r>
      <w:proofErr w:type="spellEnd"/>
      <w:r w:rsidRPr="00452FA5">
        <w:rPr>
          <w:rFonts w:ascii="Courier New" w:hAnsi="Courier New" w:cs="Courier New"/>
          <w:sz w:val="24"/>
          <w:szCs w:val="24"/>
          <w:lang w:val="en-US"/>
        </w:rPr>
        <w:t>(</w:t>
      </w:r>
      <w:proofErr w:type="gramStart"/>
      <w:r w:rsidRPr="00452FA5">
        <w:rPr>
          <w:rFonts w:ascii="Courier New" w:hAnsi="Courier New" w:cs="Courier New"/>
          <w:sz w:val="24"/>
          <w:szCs w:val="24"/>
          <w:lang w:val="en-US"/>
        </w:rPr>
        <w:t>)!=</w:t>
      </w:r>
      <w:proofErr w:type="gramEnd"/>
      <w:r w:rsidRPr="001C0470">
        <w:rPr>
          <w:rFonts w:ascii="Courier New" w:hAnsi="Courier New" w:cs="Courier New"/>
          <w:sz w:val="24"/>
          <w:szCs w:val="24"/>
          <w:lang w:val="en-US"/>
        </w:rPr>
        <w:t>PHP</w:t>
      </w:r>
      <w:r w:rsidRPr="00452FA5">
        <w:rPr>
          <w:rFonts w:ascii="Courier New" w:hAnsi="Courier New" w:cs="Courier New"/>
          <w:sz w:val="24"/>
          <w:szCs w:val="24"/>
          <w:lang w:val="en-US"/>
        </w:rPr>
        <w:t>_</w:t>
      </w:r>
      <w:r w:rsidRPr="001C0470">
        <w:rPr>
          <w:rFonts w:ascii="Courier New" w:hAnsi="Courier New" w:cs="Courier New"/>
          <w:sz w:val="24"/>
          <w:szCs w:val="24"/>
          <w:lang w:val="en-US"/>
        </w:rPr>
        <w:t>SESSION</w:t>
      </w:r>
      <w:r w:rsidRPr="00452FA5">
        <w:rPr>
          <w:rFonts w:ascii="Courier New" w:hAnsi="Courier New" w:cs="Courier New"/>
          <w:sz w:val="24"/>
          <w:szCs w:val="24"/>
          <w:lang w:val="en-US"/>
        </w:rPr>
        <w:t>_</w:t>
      </w:r>
      <w:r w:rsidRPr="001C0470">
        <w:rPr>
          <w:rFonts w:ascii="Courier New" w:hAnsi="Courier New" w:cs="Courier New"/>
          <w:sz w:val="24"/>
          <w:szCs w:val="24"/>
          <w:lang w:val="en-US"/>
        </w:rPr>
        <w:t>ACTIVE</w:t>
      </w:r>
      <w:r w:rsidRPr="00452FA5">
        <w:rPr>
          <w:rFonts w:ascii="Courier New" w:hAnsi="Courier New" w:cs="Courier New"/>
          <w:sz w:val="24"/>
          <w:szCs w:val="24"/>
          <w:lang w:val="en-US"/>
        </w:rPr>
        <w:t xml:space="preserve">) </w:t>
      </w:r>
      <w:proofErr w:type="spellStart"/>
      <w:r w:rsidRPr="001C0470">
        <w:rPr>
          <w:rFonts w:ascii="Courier New" w:hAnsi="Courier New" w:cs="Courier New"/>
          <w:sz w:val="24"/>
          <w:szCs w:val="24"/>
          <w:lang w:val="en-US"/>
        </w:rPr>
        <w:t>session</w:t>
      </w:r>
      <w:r w:rsidRPr="00452FA5">
        <w:rPr>
          <w:rFonts w:ascii="Courier New" w:hAnsi="Courier New" w:cs="Courier New"/>
          <w:sz w:val="24"/>
          <w:szCs w:val="24"/>
          <w:lang w:val="en-US"/>
        </w:rPr>
        <w:t>_</w:t>
      </w:r>
      <w:r w:rsidRPr="001C0470">
        <w:rPr>
          <w:rFonts w:ascii="Courier New" w:hAnsi="Courier New" w:cs="Courier New"/>
          <w:sz w:val="24"/>
          <w:szCs w:val="24"/>
          <w:lang w:val="en-US"/>
        </w:rPr>
        <w:t>start</w:t>
      </w:r>
      <w:proofErr w:type="spellEnd"/>
      <w:r w:rsidRPr="00452FA5">
        <w:rPr>
          <w:rFonts w:ascii="Courier New" w:hAnsi="Courier New" w:cs="Courier New"/>
          <w:sz w:val="24"/>
          <w:szCs w:val="24"/>
          <w:lang w:val="en-US"/>
        </w:rPr>
        <w:t>();</w:t>
      </w:r>
    </w:p>
    <w:p w14:paraId="73ACC728" w14:textId="016C47C9"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include '..\..\..\connect\</w:t>
      </w:r>
      <w:proofErr w:type="spellStart"/>
      <w:r w:rsidRPr="00EB7D27">
        <w:rPr>
          <w:rFonts w:ascii="Courier New" w:hAnsi="Courier New" w:cs="Courier New"/>
          <w:sz w:val="24"/>
          <w:szCs w:val="24"/>
          <w:lang w:val="en-US"/>
        </w:rPr>
        <w:t>connect_database.php</w:t>
      </w:r>
      <w:proofErr w:type="spellEnd"/>
      <w:r w:rsidRPr="00EB7D27">
        <w:rPr>
          <w:rFonts w:ascii="Courier New" w:hAnsi="Courier New" w:cs="Courier New"/>
          <w:sz w:val="24"/>
          <w:szCs w:val="24"/>
          <w:lang w:val="en-US"/>
        </w:rPr>
        <w:t>';</w:t>
      </w:r>
    </w:p>
    <w:p w14:paraId="46613CEC" w14:textId="77777777" w:rsidR="001C0470" w:rsidRPr="001C0470" w:rsidRDefault="001C0470" w:rsidP="001C0470">
      <w:pPr>
        <w:ind w:firstLine="0"/>
        <w:jc w:val="left"/>
        <w:rPr>
          <w:rFonts w:ascii="Courier New" w:hAnsi="Courier New" w:cs="Courier New"/>
          <w:sz w:val="24"/>
          <w:szCs w:val="24"/>
          <w:lang w:val="en-US"/>
        </w:rPr>
      </w:pPr>
      <w:r w:rsidRPr="001C0470">
        <w:rPr>
          <w:rFonts w:ascii="Courier New" w:hAnsi="Courier New" w:cs="Courier New"/>
          <w:sz w:val="24"/>
          <w:szCs w:val="24"/>
          <w:lang w:val="en-US"/>
        </w:rPr>
        <w:t>$</w:t>
      </w:r>
      <w:proofErr w:type="spellStart"/>
      <w:r w:rsidRPr="001C0470">
        <w:rPr>
          <w:rFonts w:ascii="Courier New" w:hAnsi="Courier New" w:cs="Courier New"/>
          <w:sz w:val="24"/>
          <w:szCs w:val="24"/>
          <w:lang w:val="en-US"/>
        </w:rPr>
        <w:t>reg_status_id</w:t>
      </w:r>
      <w:proofErr w:type="spellEnd"/>
      <w:r w:rsidRPr="001C0470">
        <w:rPr>
          <w:rFonts w:ascii="Courier New" w:hAnsi="Courier New" w:cs="Courier New"/>
          <w:sz w:val="24"/>
          <w:szCs w:val="24"/>
          <w:lang w:val="en-US"/>
        </w:rPr>
        <w:t>=$_POST['</w:t>
      </w:r>
      <w:proofErr w:type="spellStart"/>
      <w:r w:rsidRPr="001C0470">
        <w:rPr>
          <w:rFonts w:ascii="Courier New" w:hAnsi="Courier New" w:cs="Courier New"/>
          <w:sz w:val="24"/>
          <w:szCs w:val="24"/>
          <w:lang w:val="en-US"/>
        </w:rPr>
        <w:t>reg_status</w:t>
      </w:r>
      <w:proofErr w:type="spellEnd"/>
      <w:r w:rsidRPr="001C0470">
        <w:rPr>
          <w:rFonts w:ascii="Courier New" w:hAnsi="Courier New" w:cs="Courier New"/>
          <w:sz w:val="24"/>
          <w:szCs w:val="24"/>
          <w:lang w:val="en-US"/>
        </w:rPr>
        <w:t>'];</w:t>
      </w:r>
    </w:p>
    <w:p w14:paraId="71E2822D" w14:textId="5CE2BCA7"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id_status_select</w:t>
      </w:r>
      <w:proofErr w:type="spellEnd"/>
      <w:r w:rsidRPr="00EB7D27">
        <w:rPr>
          <w:rFonts w:ascii="Courier New" w:hAnsi="Courier New" w:cs="Courier New"/>
          <w:sz w:val="24"/>
          <w:szCs w:val="24"/>
          <w:lang w:val="en-US"/>
        </w:rPr>
        <w:t>=$_POST['</w:t>
      </w:r>
      <w:proofErr w:type="spellStart"/>
      <w:r w:rsidRPr="00EB7D27">
        <w:rPr>
          <w:rFonts w:ascii="Courier New" w:hAnsi="Courier New" w:cs="Courier New"/>
          <w:sz w:val="24"/>
          <w:szCs w:val="24"/>
          <w:lang w:val="en-US"/>
        </w:rPr>
        <w:t>id_status_select</w:t>
      </w:r>
      <w:proofErr w:type="spellEnd"/>
      <w:r w:rsidRPr="00EB7D27">
        <w:rPr>
          <w:rFonts w:ascii="Courier New" w:hAnsi="Courier New" w:cs="Courier New"/>
          <w:sz w:val="24"/>
          <w:szCs w:val="24"/>
          <w:lang w:val="en-US"/>
        </w:rPr>
        <w:t>'];</w:t>
      </w:r>
    </w:p>
    <w:p w14:paraId="19A8F99A" w14:textId="77777777" w:rsidR="001C0470" w:rsidRPr="001C0470" w:rsidRDefault="001C0470" w:rsidP="001C0470">
      <w:pPr>
        <w:ind w:firstLine="0"/>
        <w:jc w:val="left"/>
        <w:rPr>
          <w:rFonts w:ascii="Courier New" w:hAnsi="Courier New" w:cs="Courier New"/>
          <w:sz w:val="24"/>
          <w:szCs w:val="24"/>
          <w:lang w:val="en-US"/>
        </w:rPr>
      </w:pPr>
      <w:r w:rsidRPr="001C0470">
        <w:rPr>
          <w:rFonts w:ascii="Courier New" w:hAnsi="Courier New" w:cs="Courier New"/>
          <w:sz w:val="24"/>
          <w:szCs w:val="24"/>
          <w:lang w:val="en-US"/>
        </w:rPr>
        <w:t xml:space="preserve">$query = "UPDATE </w:t>
      </w:r>
      <w:proofErr w:type="spellStart"/>
      <w:r w:rsidRPr="001C0470">
        <w:rPr>
          <w:rFonts w:ascii="Courier New" w:hAnsi="Courier New" w:cs="Courier New"/>
          <w:sz w:val="24"/>
          <w:szCs w:val="24"/>
          <w:lang w:val="en-US"/>
        </w:rPr>
        <w:t>Course_registration</w:t>
      </w:r>
      <w:proofErr w:type="spellEnd"/>
      <w:r w:rsidRPr="001C0470">
        <w:rPr>
          <w:rFonts w:ascii="Courier New" w:hAnsi="Courier New" w:cs="Courier New"/>
          <w:sz w:val="24"/>
          <w:szCs w:val="24"/>
          <w:lang w:val="en-US"/>
        </w:rPr>
        <w:t xml:space="preserve"> SET </w:t>
      </w:r>
      <w:proofErr w:type="spellStart"/>
      <w:r w:rsidRPr="001C0470">
        <w:rPr>
          <w:rFonts w:ascii="Courier New" w:hAnsi="Courier New" w:cs="Courier New"/>
          <w:sz w:val="24"/>
          <w:szCs w:val="24"/>
          <w:lang w:val="en-US"/>
        </w:rPr>
        <w:t>ID_status</w:t>
      </w:r>
      <w:proofErr w:type="spellEnd"/>
      <w:r w:rsidRPr="001C0470">
        <w:rPr>
          <w:rFonts w:ascii="Courier New" w:hAnsi="Courier New" w:cs="Courier New"/>
          <w:sz w:val="24"/>
          <w:szCs w:val="24"/>
          <w:lang w:val="en-US"/>
        </w:rPr>
        <w:t xml:space="preserve"> = $</w:t>
      </w:r>
      <w:proofErr w:type="spellStart"/>
      <w:r w:rsidRPr="001C0470">
        <w:rPr>
          <w:rFonts w:ascii="Courier New" w:hAnsi="Courier New" w:cs="Courier New"/>
          <w:sz w:val="24"/>
          <w:szCs w:val="24"/>
          <w:lang w:val="en-US"/>
        </w:rPr>
        <w:t>reg_status_id</w:t>
      </w:r>
      <w:proofErr w:type="spellEnd"/>
      <w:r w:rsidRPr="001C0470">
        <w:rPr>
          <w:rFonts w:ascii="Courier New" w:hAnsi="Courier New" w:cs="Courier New"/>
          <w:sz w:val="24"/>
          <w:szCs w:val="24"/>
          <w:lang w:val="en-US"/>
        </w:rPr>
        <w:t xml:space="preserve"> WHERE Course_registration.ID = $</w:t>
      </w:r>
      <w:proofErr w:type="spellStart"/>
      <w:r w:rsidRPr="001C0470">
        <w:rPr>
          <w:rFonts w:ascii="Courier New" w:hAnsi="Courier New" w:cs="Courier New"/>
          <w:sz w:val="24"/>
          <w:szCs w:val="24"/>
          <w:lang w:val="en-US"/>
        </w:rPr>
        <w:t>id_status_select</w:t>
      </w:r>
      <w:proofErr w:type="spellEnd"/>
      <w:r w:rsidRPr="001C0470">
        <w:rPr>
          <w:rFonts w:ascii="Courier New" w:hAnsi="Courier New" w:cs="Courier New"/>
          <w:sz w:val="24"/>
          <w:szCs w:val="24"/>
          <w:lang w:val="en-US"/>
        </w:rPr>
        <w:t>";</w:t>
      </w:r>
    </w:p>
    <w:p w14:paraId="027C492A" w14:textId="77777777"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1C0470">
        <w:rPr>
          <w:rFonts w:ascii="Courier New" w:hAnsi="Courier New" w:cs="Courier New"/>
          <w:sz w:val="24"/>
          <w:szCs w:val="24"/>
        </w:rPr>
        <w:t>Ошибка</w:t>
      </w:r>
      <w:r w:rsidRPr="00EB7D27">
        <w:rPr>
          <w:rFonts w:ascii="Courier New" w:hAnsi="Courier New" w:cs="Courier New"/>
          <w:sz w:val="24"/>
          <w:szCs w:val="24"/>
          <w:lang w:val="en-US"/>
        </w:rPr>
        <w:t xml:space="preserve"> " .</w:t>
      </w:r>
    </w:p>
    <w:p w14:paraId="6D520B15" w14:textId="67CDCA9C"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7F80232E" w14:textId="77777777"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if ($result) {</w:t>
      </w:r>
    </w:p>
    <w:p w14:paraId="71D293F8" w14:textId="77777777"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    $query2 = "SELECT * FROM Status WHERE Status.ID=$</w:t>
      </w:r>
      <w:proofErr w:type="spellStart"/>
      <w:r w:rsidRPr="00EB7D27">
        <w:rPr>
          <w:rFonts w:ascii="Courier New" w:hAnsi="Courier New" w:cs="Courier New"/>
          <w:sz w:val="24"/>
          <w:szCs w:val="24"/>
          <w:lang w:val="en-US"/>
        </w:rPr>
        <w:t>reg_status_id</w:t>
      </w:r>
      <w:proofErr w:type="spellEnd"/>
      <w:r w:rsidRPr="00EB7D27">
        <w:rPr>
          <w:rFonts w:ascii="Courier New" w:hAnsi="Courier New" w:cs="Courier New"/>
          <w:sz w:val="24"/>
          <w:szCs w:val="24"/>
          <w:lang w:val="en-US"/>
        </w:rPr>
        <w:t>";</w:t>
      </w:r>
    </w:p>
    <w:p w14:paraId="6DBDC122" w14:textId="66C9D3C3" w:rsidR="001C0470" w:rsidRPr="00EB7D27" w:rsidRDefault="001C0470" w:rsidP="001C047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    $result2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$query2) or die("</w:t>
      </w:r>
      <w:r w:rsidRPr="001C0470">
        <w:rPr>
          <w:rFonts w:ascii="Courier New" w:hAnsi="Courier New" w:cs="Courier New"/>
          <w:sz w:val="24"/>
          <w:szCs w:val="24"/>
        </w:rPr>
        <w:t>Ошибка</w:t>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23A72B71" w14:textId="77777777" w:rsidR="001C0470" w:rsidRPr="001C0470" w:rsidRDefault="001C0470" w:rsidP="001C0470">
      <w:pPr>
        <w:ind w:firstLine="0"/>
        <w:jc w:val="left"/>
        <w:rPr>
          <w:rFonts w:ascii="Courier New" w:hAnsi="Courier New" w:cs="Courier New"/>
          <w:sz w:val="24"/>
          <w:szCs w:val="24"/>
          <w:lang w:val="en-US"/>
        </w:rPr>
      </w:pPr>
      <w:r w:rsidRPr="001C0470">
        <w:rPr>
          <w:rFonts w:ascii="Courier New" w:hAnsi="Courier New" w:cs="Courier New"/>
          <w:sz w:val="24"/>
          <w:szCs w:val="24"/>
          <w:lang w:val="en-US"/>
        </w:rPr>
        <w:t xml:space="preserve">    $row = </w:t>
      </w:r>
      <w:proofErr w:type="spellStart"/>
      <w:r w:rsidRPr="001C0470">
        <w:rPr>
          <w:rFonts w:ascii="Courier New" w:hAnsi="Courier New" w:cs="Courier New"/>
          <w:sz w:val="24"/>
          <w:szCs w:val="24"/>
          <w:lang w:val="en-US"/>
        </w:rPr>
        <w:t>mysqli_fetch_row</w:t>
      </w:r>
      <w:proofErr w:type="spellEnd"/>
      <w:r w:rsidRPr="001C0470">
        <w:rPr>
          <w:rFonts w:ascii="Courier New" w:hAnsi="Courier New" w:cs="Courier New"/>
          <w:sz w:val="24"/>
          <w:szCs w:val="24"/>
          <w:lang w:val="en-US"/>
        </w:rPr>
        <w:t xml:space="preserve">($result2); </w:t>
      </w:r>
    </w:p>
    <w:p w14:paraId="3913EC00" w14:textId="76F262F2" w:rsidR="001C0470" w:rsidRPr="00EB7D27" w:rsidRDefault="001C0470" w:rsidP="001C0470">
      <w:pPr>
        <w:ind w:firstLine="0"/>
        <w:jc w:val="left"/>
        <w:rPr>
          <w:rFonts w:ascii="Courier New" w:hAnsi="Courier New" w:cs="Courier New"/>
          <w:sz w:val="24"/>
          <w:szCs w:val="24"/>
          <w:lang w:val="en-US"/>
        </w:rPr>
      </w:pPr>
      <w:r w:rsidRPr="001C0470">
        <w:rPr>
          <w:rFonts w:ascii="Courier New" w:hAnsi="Courier New" w:cs="Courier New"/>
          <w:sz w:val="24"/>
          <w:szCs w:val="24"/>
          <w:lang w:val="en-US"/>
        </w:rPr>
        <w:t xml:space="preserve">    </w:t>
      </w:r>
      <w:r w:rsidRPr="00EB7D27">
        <w:rPr>
          <w:rFonts w:ascii="Courier New" w:hAnsi="Courier New" w:cs="Courier New"/>
          <w:sz w:val="24"/>
          <w:szCs w:val="24"/>
          <w:lang w:val="en-US"/>
        </w:rPr>
        <w:t>$status=$</w:t>
      </w:r>
      <w:proofErr w:type="gramStart"/>
      <w:r w:rsidRPr="00EB7D27">
        <w:rPr>
          <w:rFonts w:ascii="Courier New" w:hAnsi="Courier New" w:cs="Courier New"/>
          <w:sz w:val="24"/>
          <w:szCs w:val="24"/>
          <w:lang w:val="en-US"/>
        </w:rPr>
        <w:t>row[</w:t>
      </w:r>
      <w:proofErr w:type="gramEnd"/>
      <w:r w:rsidRPr="00EB7D27">
        <w:rPr>
          <w:rFonts w:ascii="Courier New" w:hAnsi="Courier New" w:cs="Courier New"/>
          <w:sz w:val="24"/>
          <w:szCs w:val="24"/>
          <w:lang w:val="en-US"/>
        </w:rPr>
        <w:t>1];}</w:t>
      </w:r>
    </w:p>
    <w:p w14:paraId="0424D0CA" w14:textId="17D4D484" w:rsidR="001C0470" w:rsidRDefault="001C0470" w:rsidP="001C0470">
      <w:pPr>
        <w:ind w:firstLine="0"/>
        <w:jc w:val="left"/>
        <w:rPr>
          <w:rFonts w:ascii="Courier New" w:hAnsi="Courier New" w:cs="Courier New"/>
          <w:sz w:val="24"/>
          <w:szCs w:val="24"/>
          <w:lang w:val="en-US"/>
        </w:rPr>
      </w:pPr>
      <w:r w:rsidRPr="001C0470">
        <w:rPr>
          <w:rFonts w:ascii="Courier New" w:hAnsi="Courier New" w:cs="Courier New"/>
          <w:sz w:val="24"/>
          <w:szCs w:val="24"/>
          <w:lang w:val="en-US"/>
        </w:rPr>
        <w:t>echo "&lt;div class='</w:t>
      </w:r>
      <w:proofErr w:type="spellStart"/>
      <w:r w:rsidRPr="001C0470">
        <w:rPr>
          <w:rFonts w:ascii="Courier New" w:hAnsi="Courier New" w:cs="Courier New"/>
          <w:sz w:val="24"/>
          <w:szCs w:val="24"/>
          <w:lang w:val="en-US"/>
        </w:rPr>
        <w:t>course_status</w:t>
      </w:r>
      <w:proofErr w:type="spellEnd"/>
      <w:r w:rsidRPr="001C0470">
        <w:rPr>
          <w:rFonts w:ascii="Courier New" w:hAnsi="Courier New" w:cs="Courier New"/>
          <w:sz w:val="24"/>
          <w:szCs w:val="24"/>
          <w:lang w:val="en-US"/>
        </w:rPr>
        <w:t xml:space="preserve"> col-2' id='course_status</w:t>
      </w:r>
      <w:proofErr w:type="gramStart"/>
      <w:r w:rsidRPr="001C0470">
        <w:rPr>
          <w:rFonts w:ascii="Courier New" w:hAnsi="Courier New" w:cs="Courier New"/>
          <w:sz w:val="24"/>
          <w:szCs w:val="24"/>
          <w:lang w:val="en-US"/>
        </w:rPr>
        <w:t>".$</w:t>
      </w:r>
      <w:proofErr w:type="spellStart"/>
      <w:proofErr w:type="gramEnd"/>
      <w:r w:rsidRPr="001C0470">
        <w:rPr>
          <w:rFonts w:ascii="Courier New" w:hAnsi="Courier New" w:cs="Courier New"/>
          <w:sz w:val="24"/>
          <w:szCs w:val="24"/>
          <w:lang w:val="en-US"/>
        </w:rPr>
        <w:t>id_status_select</w:t>
      </w:r>
      <w:proofErr w:type="spellEnd"/>
      <w:r w:rsidRPr="001C0470">
        <w:rPr>
          <w:rFonts w:ascii="Courier New" w:hAnsi="Courier New" w:cs="Courier New"/>
          <w:sz w:val="24"/>
          <w:szCs w:val="24"/>
          <w:lang w:val="en-US"/>
        </w:rPr>
        <w:t>."'&gt;".$status."&lt;/div&gt;";</w:t>
      </w:r>
    </w:p>
    <w:p w14:paraId="5AE97E27" w14:textId="2A000636" w:rsidR="006D4F76" w:rsidRPr="006D4F76" w:rsidRDefault="006D4F76" w:rsidP="006D4F76">
      <w:pPr>
        <w:spacing w:before="280" w:after="280"/>
        <w:jc w:val="center"/>
        <w:rPr>
          <w:bCs/>
          <w:szCs w:val="28"/>
        </w:rPr>
      </w:pPr>
      <w:r>
        <w:rPr>
          <w:bCs/>
          <w:szCs w:val="28"/>
        </w:rPr>
        <w:t>Листинг</w:t>
      </w:r>
      <w:r w:rsidRPr="00385CCC">
        <w:rPr>
          <w:bCs/>
          <w:szCs w:val="28"/>
        </w:rPr>
        <w:t xml:space="preserve"> 4.</w:t>
      </w:r>
      <w:r w:rsidR="001119F9">
        <w:rPr>
          <w:bCs/>
          <w:szCs w:val="28"/>
        </w:rPr>
        <w:t>23</w:t>
      </w:r>
      <w:r w:rsidRPr="00385CCC">
        <w:rPr>
          <w:bCs/>
          <w:szCs w:val="28"/>
        </w:rPr>
        <w:t xml:space="preserve"> – </w:t>
      </w:r>
      <w:r>
        <w:rPr>
          <w:bCs/>
          <w:szCs w:val="28"/>
        </w:rPr>
        <w:t>И</w:t>
      </w:r>
      <w:r>
        <w:t>зменение</w:t>
      </w:r>
      <w:r w:rsidRPr="00452FA5">
        <w:t xml:space="preserve"> </w:t>
      </w:r>
      <w:r>
        <w:t>статуса</w:t>
      </w:r>
      <w:r w:rsidRPr="00452FA5">
        <w:t xml:space="preserve"> </w:t>
      </w:r>
      <w:r>
        <w:t>регистрации</w:t>
      </w:r>
    </w:p>
    <w:p w14:paraId="0AE59224" w14:textId="6D628E1E" w:rsidR="00AD5A75" w:rsidRDefault="00B351FE" w:rsidP="00FC5D5E">
      <w:r>
        <w:t>После или во время прохождения курса пользователь может оставить отзыв курсу</w:t>
      </w:r>
      <w:r w:rsidR="000A6ABD">
        <w:t xml:space="preserve"> и </w:t>
      </w:r>
      <w:r>
        <w:t>выставить рейтинг</w:t>
      </w:r>
      <w:r w:rsidR="000A6ABD">
        <w:t xml:space="preserve"> на </w:t>
      </w:r>
      <w:r w:rsidR="00AD5A75">
        <w:t>странице курса</w:t>
      </w:r>
      <w:r>
        <w:t>.</w:t>
      </w:r>
      <w:r w:rsidR="00AD5A75">
        <w:t xml:space="preserve"> Для реализации рейтинговой системы оценивания были созданы три файла: </w:t>
      </w:r>
      <w:r w:rsidR="00AD5A75">
        <w:rPr>
          <w:lang w:val="en-US"/>
        </w:rPr>
        <w:t>lips</w:t>
      </w:r>
      <w:r w:rsidR="00AD5A75" w:rsidRPr="00AD5A75">
        <w:t>.</w:t>
      </w:r>
      <w:r w:rsidR="00AD5A75">
        <w:rPr>
          <w:lang w:val="en-US"/>
        </w:rPr>
        <w:t>php</w:t>
      </w:r>
      <w:r w:rsidR="00AD5A75" w:rsidRPr="00AD5A75">
        <w:t xml:space="preserve">, </w:t>
      </w:r>
      <w:r w:rsidR="00AD5A75">
        <w:rPr>
          <w:lang w:val="en-US"/>
        </w:rPr>
        <w:t>review</w:t>
      </w:r>
      <w:r w:rsidR="00AD5A75" w:rsidRPr="00AD5A75">
        <w:t>.</w:t>
      </w:r>
      <w:proofErr w:type="spellStart"/>
      <w:r w:rsidR="00AD5A75">
        <w:rPr>
          <w:lang w:val="en-US"/>
        </w:rPr>
        <w:t>js</w:t>
      </w:r>
      <w:proofErr w:type="spellEnd"/>
      <w:r w:rsidR="000A6ABD">
        <w:t xml:space="preserve"> и </w:t>
      </w:r>
      <w:r w:rsidR="00AD5A75">
        <w:rPr>
          <w:lang w:val="en-US"/>
        </w:rPr>
        <w:t>comment</w:t>
      </w:r>
      <w:r w:rsidR="00AD5A75" w:rsidRPr="00AD5A75">
        <w:t>_</w:t>
      </w:r>
      <w:r w:rsidR="00AD5A75">
        <w:rPr>
          <w:lang w:val="en-US"/>
        </w:rPr>
        <w:t>handler</w:t>
      </w:r>
      <w:r w:rsidR="00AD5A75" w:rsidRPr="00AD5A75">
        <w:t>.</w:t>
      </w:r>
      <w:r w:rsidR="00AD5A75">
        <w:rPr>
          <w:lang w:val="en-US"/>
        </w:rPr>
        <w:t>php</w:t>
      </w:r>
      <w:r w:rsidR="00AD5A75" w:rsidRPr="00AD5A75">
        <w:t>.</w:t>
      </w:r>
    </w:p>
    <w:p w14:paraId="27BE1CF2" w14:textId="1D0DBFC5" w:rsidR="00FC5D5E" w:rsidRPr="00B1558F" w:rsidRDefault="00AD5A75" w:rsidP="00FC5D5E">
      <w:r>
        <w:t xml:space="preserve">В файле </w:t>
      </w:r>
      <w:r>
        <w:rPr>
          <w:lang w:val="en-US"/>
        </w:rPr>
        <w:t>lips</w:t>
      </w:r>
      <w:r w:rsidRPr="00AD5A75">
        <w:t>.</w:t>
      </w:r>
      <w:r>
        <w:rPr>
          <w:lang w:val="en-US"/>
        </w:rPr>
        <w:t>php</w:t>
      </w:r>
      <w:r>
        <w:t xml:space="preserve"> находится </w:t>
      </w:r>
      <w:r w:rsidR="00B1558F">
        <w:t>разметка рейтинговых иконок</w:t>
      </w:r>
      <w:r w:rsidR="000A6ABD">
        <w:t xml:space="preserve"> в </w:t>
      </w:r>
      <w:r w:rsidR="00B1558F">
        <w:t>виде губ, которые представлены</w:t>
      </w:r>
      <w:r w:rsidR="000A6ABD">
        <w:t xml:space="preserve"> в </w:t>
      </w:r>
      <w:r w:rsidR="00B1558F">
        <w:t xml:space="preserve">формате </w:t>
      </w:r>
      <w:proofErr w:type="spellStart"/>
      <w:r w:rsidR="00B1558F">
        <w:rPr>
          <w:lang w:val="en-US"/>
        </w:rPr>
        <w:t>svg</w:t>
      </w:r>
      <w:proofErr w:type="spellEnd"/>
      <w:r w:rsidR="00B1558F" w:rsidRPr="00B1558F">
        <w:t xml:space="preserve">. </w:t>
      </w:r>
      <w:r w:rsidR="00B1558F">
        <w:t xml:space="preserve">Для каждой иконки был присвоен </w:t>
      </w:r>
      <w:r w:rsidR="003E4B31">
        <w:t xml:space="preserve">общий класс </w:t>
      </w:r>
      <w:proofErr w:type="spellStart"/>
      <w:r w:rsidR="003E4B31" w:rsidRPr="003E4B31">
        <w:t>rating-lips</w:t>
      </w:r>
      <w:proofErr w:type="spellEnd"/>
      <w:r w:rsidR="000A6ABD">
        <w:t xml:space="preserve"> для </w:t>
      </w:r>
      <w:r w:rsidR="00B1558F">
        <w:t>отслеживания нажатия по иконке</w:t>
      </w:r>
      <w:r w:rsidR="000A6ABD">
        <w:t xml:space="preserve"> и </w:t>
      </w:r>
      <w:r w:rsidR="003E4B31">
        <w:t>уникальный идентификатор</w:t>
      </w:r>
      <w:r w:rsidR="00B1558F">
        <w:t>.</w:t>
      </w:r>
    </w:p>
    <w:p w14:paraId="7081BDD1" w14:textId="0B223F22" w:rsidR="00EC40BD" w:rsidRPr="0044220B" w:rsidRDefault="003E4B31" w:rsidP="0044220B">
      <w:pPr>
        <w:rPr>
          <w:szCs w:val="28"/>
        </w:rPr>
      </w:pPr>
      <w:r>
        <w:t xml:space="preserve">В файле </w:t>
      </w:r>
      <w:r>
        <w:rPr>
          <w:lang w:val="en-US"/>
        </w:rPr>
        <w:t>review</w:t>
      </w:r>
      <w:r w:rsidRPr="00AD5A75">
        <w:t>.</w:t>
      </w:r>
      <w:proofErr w:type="spellStart"/>
      <w:r>
        <w:rPr>
          <w:lang w:val="en-US"/>
        </w:rPr>
        <w:t>js</w:t>
      </w:r>
      <w:proofErr w:type="spellEnd"/>
      <w:r>
        <w:t xml:space="preserve"> происходит обработка нажатия</w:t>
      </w:r>
      <w:r w:rsidR="000A6ABD">
        <w:t xml:space="preserve"> на </w:t>
      </w:r>
      <w:r>
        <w:t>иконку рейтинга. Для того, чтобы изменить заливку иконок губ,</w:t>
      </w:r>
      <w:r w:rsidR="00EC40BD">
        <w:t xml:space="preserve"> происходит получение идентификатора нажатой иконки. Затем</w:t>
      </w:r>
      <w:r w:rsidR="000A6ABD">
        <w:t xml:space="preserve"> с </w:t>
      </w:r>
      <w:r w:rsidR="00EC40BD">
        <w:t xml:space="preserve">помощью функции </w:t>
      </w:r>
      <w:r w:rsidR="00EC40BD">
        <w:rPr>
          <w:lang w:val="en-US"/>
        </w:rPr>
        <w:t>jQuery</w:t>
      </w:r>
      <w:r w:rsidR="00EC40BD" w:rsidRPr="00EC40BD">
        <w:t xml:space="preserve"> </w:t>
      </w:r>
      <w:proofErr w:type="spellStart"/>
      <w:r w:rsidR="00EC40BD" w:rsidRPr="003E4B31">
        <w:rPr>
          <w:rFonts w:ascii="Courier New" w:hAnsi="Courier New" w:cs="Courier New"/>
          <w:sz w:val="24"/>
          <w:szCs w:val="24"/>
        </w:rPr>
        <w:t>getElementsByClassName</w:t>
      </w:r>
      <w:proofErr w:type="spellEnd"/>
      <w:r w:rsidR="00EC40BD" w:rsidRPr="00EC40BD">
        <w:rPr>
          <w:rFonts w:ascii="Courier New" w:hAnsi="Courier New" w:cs="Courier New"/>
          <w:sz w:val="24"/>
          <w:szCs w:val="24"/>
        </w:rPr>
        <w:t xml:space="preserve"> </w:t>
      </w:r>
      <w:r w:rsidR="00EC40BD" w:rsidRPr="00EC40BD">
        <w:t xml:space="preserve">происходит обращение </w:t>
      </w:r>
      <w:r w:rsidR="00EC40BD">
        <w:t>ко всем иконкам</w:t>
      </w:r>
      <w:r w:rsidR="000A6ABD">
        <w:t xml:space="preserve"> и </w:t>
      </w:r>
      <w:r w:rsidR="00EC40BD">
        <w:t>их запись</w:t>
      </w:r>
      <w:r w:rsidR="000A6ABD">
        <w:t xml:space="preserve"> в </w:t>
      </w:r>
      <w:r w:rsidR="00EC40BD">
        <w:t>массив. Первый цикл окрашивает иконки до нажатой включительно</w:t>
      </w:r>
      <w:r w:rsidR="000A6ABD">
        <w:t xml:space="preserve"> в </w:t>
      </w:r>
      <w:r w:rsidR="00EC40BD">
        <w:t>новый цвет. Второй цикл закрашивает оставшиеся иконки, начиная</w:t>
      </w:r>
      <w:r w:rsidR="000A6ABD">
        <w:t xml:space="preserve"> с </w:t>
      </w:r>
      <w:r w:rsidR="00EC40BD">
        <w:t>нажатой</w:t>
      </w:r>
      <w:r w:rsidR="000A6ABD">
        <w:t xml:space="preserve"> и </w:t>
      </w:r>
      <w:r w:rsidR="00EC40BD">
        <w:t>до конца. Таким</w:t>
      </w:r>
      <w:r w:rsidR="00EC40BD" w:rsidRPr="0044220B">
        <w:t xml:space="preserve"> </w:t>
      </w:r>
      <w:r w:rsidR="00EC40BD">
        <w:t>образом</w:t>
      </w:r>
      <w:r w:rsidR="00EC40BD" w:rsidRPr="0044220B">
        <w:t xml:space="preserve">, </w:t>
      </w:r>
      <w:r w:rsidR="0044220B">
        <w:t>при</w:t>
      </w:r>
      <w:r w:rsidR="0044220B" w:rsidRPr="0044220B">
        <w:t xml:space="preserve"> </w:t>
      </w:r>
      <w:r w:rsidR="0044220B">
        <w:t>нажатии</w:t>
      </w:r>
      <w:r w:rsidR="000A6ABD">
        <w:t xml:space="preserve"> на </w:t>
      </w:r>
      <w:r w:rsidR="0044220B">
        <w:t>другую иконку функция снова срабатывает</w:t>
      </w:r>
      <w:r w:rsidR="000A6ABD">
        <w:t xml:space="preserve"> и </w:t>
      </w:r>
      <w:r w:rsidR="0044220B">
        <w:t>иконки закрашиваются по-новому. Код</w:t>
      </w:r>
      <w:r w:rsidR="0044220B" w:rsidRPr="0044220B">
        <w:t xml:space="preserve"> </w:t>
      </w:r>
      <w:r w:rsidR="0044220B">
        <w:t>обработки</w:t>
      </w:r>
      <w:r w:rsidR="0044220B" w:rsidRPr="0044220B">
        <w:t xml:space="preserve"> </w:t>
      </w:r>
      <w:r w:rsidR="0044220B">
        <w:t>нажатий</w:t>
      </w:r>
      <w:r w:rsidR="0044220B" w:rsidRPr="0044220B">
        <w:t xml:space="preserve"> </w:t>
      </w:r>
      <w:r w:rsidR="0044220B">
        <w:t>по иконкам</w:t>
      </w:r>
      <w:r w:rsidR="0044220B" w:rsidRPr="0044220B">
        <w:rPr>
          <w:szCs w:val="28"/>
        </w:rPr>
        <w:t xml:space="preserve"> </w:t>
      </w:r>
      <w:r w:rsidR="0044220B">
        <w:rPr>
          <w:szCs w:val="28"/>
        </w:rPr>
        <w:t>рейтинга представлен</w:t>
      </w:r>
      <w:r w:rsidR="000A6ABD">
        <w:rPr>
          <w:szCs w:val="28"/>
        </w:rPr>
        <w:t xml:space="preserve"> в </w:t>
      </w:r>
      <w:r w:rsidR="0044220B">
        <w:rPr>
          <w:szCs w:val="28"/>
        </w:rPr>
        <w:t>листинге 4.</w:t>
      </w:r>
      <w:r w:rsidR="001119F9">
        <w:rPr>
          <w:szCs w:val="28"/>
        </w:rPr>
        <w:t>2</w:t>
      </w:r>
      <w:r w:rsidR="0044220B">
        <w:rPr>
          <w:szCs w:val="28"/>
        </w:rPr>
        <w:t>4.</w:t>
      </w:r>
    </w:p>
    <w:p w14:paraId="06973BE9" w14:textId="77777777" w:rsidR="003E4B31" w:rsidRPr="00C47D9F" w:rsidRDefault="003E4B31" w:rsidP="00EC40BD">
      <w:pPr>
        <w:spacing w:before="280"/>
        <w:ind w:firstLine="0"/>
        <w:rPr>
          <w:rFonts w:ascii="Courier New" w:hAnsi="Courier New" w:cs="Courier New"/>
          <w:sz w:val="24"/>
          <w:szCs w:val="24"/>
        </w:rPr>
      </w:pPr>
      <w:r w:rsidRPr="00C47D9F">
        <w:rPr>
          <w:rFonts w:ascii="Courier New" w:hAnsi="Courier New" w:cs="Courier New"/>
          <w:sz w:val="24"/>
          <w:szCs w:val="24"/>
        </w:rPr>
        <w:t>$(</w:t>
      </w:r>
      <w:proofErr w:type="gramStart"/>
      <w:r w:rsidRPr="00C47D9F">
        <w:rPr>
          <w:rFonts w:ascii="Courier New" w:hAnsi="Courier New" w:cs="Courier New"/>
          <w:sz w:val="24"/>
          <w:szCs w:val="24"/>
        </w:rPr>
        <w:t>'.</w:t>
      </w:r>
      <w:r w:rsidRPr="0044220B">
        <w:rPr>
          <w:rFonts w:ascii="Courier New" w:hAnsi="Courier New" w:cs="Courier New"/>
          <w:sz w:val="24"/>
          <w:szCs w:val="24"/>
          <w:lang w:val="en-US"/>
        </w:rPr>
        <w:t>rating</w:t>
      </w:r>
      <w:proofErr w:type="gramEnd"/>
      <w:r w:rsidRPr="00C47D9F">
        <w:rPr>
          <w:rFonts w:ascii="Courier New" w:hAnsi="Courier New" w:cs="Courier New"/>
          <w:sz w:val="24"/>
          <w:szCs w:val="24"/>
        </w:rPr>
        <w:t>-</w:t>
      </w:r>
      <w:r w:rsidRPr="0044220B">
        <w:rPr>
          <w:rFonts w:ascii="Courier New" w:hAnsi="Courier New" w:cs="Courier New"/>
          <w:sz w:val="24"/>
          <w:szCs w:val="24"/>
          <w:lang w:val="en-US"/>
        </w:rPr>
        <w:t>lips</w:t>
      </w:r>
      <w:r w:rsidRPr="00C47D9F">
        <w:rPr>
          <w:rFonts w:ascii="Courier New" w:hAnsi="Courier New" w:cs="Courier New"/>
          <w:sz w:val="24"/>
          <w:szCs w:val="24"/>
        </w:rPr>
        <w:t>').</w:t>
      </w:r>
      <w:r w:rsidRPr="0044220B">
        <w:rPr>
          <w:rFonts w:ascii="Courier New" w:hAnsi="Courier New" w:cs="Courier New"/>
          <w:sz w:val="24"/>
          <w:szCs w:val="24"/>
          <w:lang w:val="en-US"/>
        </w:rPr>
        <w:t>on</w:t>
      </w:r>
      <w:r w:rsidRPr="00C47D9F">
        <w:rPr>
          <w:rFonts w:ascii="Courier New" w:hAnsi="Courier New" w:cs="Courier New"/>
          <w:sz w:val="24"/>
          <w:szCs w:val="24"/>
        </w:rPr>
        <w:t>('</w:t>
      </w:r>
      <w:r w:rsidRPr="0044220B">
        <w:rPr>
          <w:rFonts w:ascii="Courier New" w:hAnsi="Courier New" w:cs="Courier New"/>
          <w:sz w:val="24"/>
          <w:szCs w:val="24"/>
          <w:lang w:val="en-US"/>
        </w:rPr>
        <w:t>click</w:t>
      </w:r>
      <w:r w:rsidRPr="00C47D9F">
        <w:rPr>
          <w:rFonts w:ascii="Courier New" w:hAnsi="Courier New" w:cs="Courier New"/>
          <w:sz w:val="24"/>
          <w:szCs w:val="24"/>
        </w:rPr>
        <w:t xml:space="preserve">', </w:t>
      </w:r>
      <w:r w:rsidRPr="0044220B">
        <w:rPr>
          <w:rFonts w:ascii="Courier New" w:hAnsi="Courier New" w:cs="Courier New"/>
          <w:sz w:val="24"/>
          <w:szCs w:val="24"/>
          <w:lang w:val="en-US"/>
        </w:rPr>
        <w:t>function</w:t>
      </w:r>
      <w:r w:rsidRPr="00C47D9F">
        <w:rPr>
          <w:rFonts w:ascii="Courier New" w:hAnsi="Courier New" w:cs="Courier New"/>
          <w:sz w:val="24"/>
          <w:szCs w:val="24"/>
        </w:rPr>
        <w:t>() {</w:t>
      </w:r>
    </w:p>
    <w:p w14:paraId="72E20C38" w14:textId="77777777" w:rsidR="003E4B31" w:rsidRPr="00EB7D27" w:rsidRDefault="003E4B31" w:rsidP="003E4B31">
      <w:pPr>
        <w:ind w:firstLine="0"/>
        <w:rPr>
          <w:rFonts w:ascii="Courier New" w:hAnsi="Courier New" w:cs="Courier New"/>
          <w:sz w:val="24"/>
          <w:szCs w:val="24"/>
          <w:lang w:val="en-US"/>
        </w:rPr>
      </w:pPr>
      <w:r w:rsidRPr="00C47D9F">
        <w:rPr>
          <w:rFonts w:ascii="Courier New" w:hAnsi="Courier New" w:cs="Courier New"/>
          <w:sz w:val="24"/>
          <w:szCs w:val="24"/>
        </w:rPr>
        <w:tab/>
      </w:r>
      <w:proofErr w:type="spellStart"/>
      <w:r w:rsidRPr="00EB7D27">
        <w:rPr>
          <w:rFonts w:ascii="Courier New" w:hAnsi="Courier New" w:cs="Courier New"/>
          <w:sz w:val="24"/>
          <w:szCs w:val="24"/>
          <w:lang w:val="en-US"/>
        </w:rPr>
        <w:t>lips_rating_id</w:t>
      </w:r>
      <w:proofErr w:type="spellEnd"/>
      <w:r w:rsidRPr="00EB7D27">
        <w:rPr>
          <w:rFonts w:ascii="Courier New" w:hAnsi="Courier New" w:cs="Courier New"/>
          <w:sz w:val="24"/>
          <w:szCs w:val="24"/>
          <w:lang w:val="en-US"/>
        </w:rPr>
        <w:t>=this.id;</w:t>
      </w:r>
    </w:p>
    <w:p w14:paraId="068B395D" w14:textId="2A9ED9EF" w:rsidR="003E4B31" w:rsidRPr="00EB7D27"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w:t>
      </w:r>
      <w:proofErr w:type="spellStart"/>
      <w:proofErr w:type="gramStart"/>
      <w:r w:rsidRPr="00EB7D27">
        <w:rPr>
          <w:rFonts w:ascii="Courier New" w:hAnsi="Courier New" w:cs="Courier New"/>
          <w:sz w:val="24"/>
          <w:szCs w:val="24"/>
          <w:lang w:val="en-US"/>
        </w:rPr>
        <w:t>document.getElementsByClassName</w:t>
      </w:r>
      <w:proofErr w:type="spellEnd"/>
      <w:proofErr w:type="gramEnd"/>
      <w:r w:rsidRPr="00EB7D27">
        <w:rPr>
          <w:rFonts w:ascii="Courier New" w:hAnsi="Courier New" w:cs="Courier New"/>
          <w:sz w:val="24"/>
          <w:szCs w:val="24"/>
          <w:lang w:val="en-US"/>
        </w:rPr>
        <w:t>('rating-lips');</w:t>
      </w:r>
    </w:p>
    <w:p w14:paraId="26245C3C" w14:textId="77777777" w:rsidR="003E4B31" w:rsidRPr="00EB7D27"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for(</w:t>
      </w:r>
      <w:proofErr w:type="spellStart"/>
      <w:proofErr w:type="gramEnd"/>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xml:space="preserve">=0;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&lt;</w:t>
      </w:r>
      <w:proofErr w:type="spellStart"/>
      <w:r w:rsidRPr="00EB7D27">
        <w:rPr>
          <w:rFonts w:ascii="Courier New" w:hAnsi="Courier New" w:cs="Courier New"/>
          <w:sz w:val="24"/>
          <w:szCs w:val="24"/>
          <w:lang w:val="en-US"/>
        </w:rPr>
        <w:t>lips_rating_id</w:t>
      </w:r>
      <w:proofErr w:type="spellEnd"/>
      <w:r w:rsidRPr="00EB7D27">
        <w:rPr>
          <w:rFonts w:ascii="Courier New" w:hAnsi="Courier New" w:cs="Courier New"/>
          <w:sz w:val="24"/>
          <w:szCs w:val="24"/>
          <w:lang w:val="en-US"/>
        </w:rPr>
        <w:t xml:space="preserve">;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w:t>
      </w:r>
    </w:p>
    <w:p w14:paraId="0BDCE7A9" w14:textId="0A398A5F" w:rsidR="003E4B31" w:rsidRPr="00EB7D27"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w:t>
      </w:r>
      <w:proofErr w:type="spellEnd"/>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style</w:t>
      </w:r>
      <w:proofErr w:type="gramEnd"/>
      <w:r w:rsidRPr="00EB7D27">
        <w:rPr>
          <w:rFonts w:ascii="Courier New" w:hAnsi="Courier New" w:cs="Courier New"/>
          <w:sz w:val="24"/>
          <w:szCs w:val="24"/>
          <w:lang w:val="en-US"/>
        </w:rPr>
        <w:t>.fill</w:t>
      </w:r>
      <w:proofErr w:type="spellEnd"/>
      <w:r w:rsidRPr="00EB7D27">
        <w:rPr>
          <w:rFonts w:ascii="Courier New" w:hAnsi="Courier New" w:cs="Courier New"/>
          <w:sz w:val="24"/>
          <w:szCs w:val="24"/>
          <w:lang w:val="en-US"/>
        </w:rPr>
        <w:t>='#b3645b';}</w:t>
      </w:r>
    </w:p>
    <w:p w14:paraId="34AFE8F4" w14:textId="77777777" w:rsidR="003E4B31" w:rsidRPr="00EB7D27"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for (t = </w:t>
      </w:r>
      <w:proofErr w:type="spellStart"/>
      <w:r w:rsidRPr="00EB7D27">
        <w:rPr>
          <w:rFonts w:ascii="Courier New" w:hAnsi="Courier New" w:cs="Courier New"/>
          <w:sz w:val="24"/>
          <w:szCs w:val="24"/>
          <w:lang w:val="en-US"/>
        </w:rPr>
        <w:t>lips_rating_id</w:t>
      </w:r>
      <w:proofErr w:type="spellEnd"/>
      <w:r w:rsidRPr="00EB7D27">
        <w:rPr>
          <w:rFonts w:ascii="Courier New" w:hAnsi="Courier New" w:cs="Courier New"/>
          <w:sz w:val="24"/>
          <w:szCs w:val="24"/>
          <w:lang w:val="en-US"/>
        </w:rPr>
        <w:t>; t &lt; 5; t++) {</w:t>
      </w:r>
    </w:p>
    <w:p w14:paraId="18E6E4D4" w14:textId="695181ED" w:rsidR="003E4B31" w:rsidRPr="00512646" w:rsidRDefault="003E4B31" w:rsidP="003E4B31">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[t</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style</w:t>
      </w:r>
      <w:proofErr w:type="gramEnd"/>
      <w:r w:rsidRPr="00EB7D27">
        <w:rPr>
          <w:rFonts w:ascii="Courier New" w:hAnsi="Courier New" w:cs="Courier New"/>
          <w:sz w:val="24"/>
          <w:szCs w:val="24"/>
          <w:lang w:val="en-US"/>
        </w:rPr>
        <w:t>.fill</w:t>
      </w:r>
      <w:proofErr w:type="spellEnd"/>
      <w:r w:rsidRPr="00EB7D27">
        <w:rPr>
          <w:rFonts w:ascii="Courier New" w:hAnsi="Courier New" w:cs="Courier New"/>
          <w:sz w:val="24"/>
          <w:szCs w:val="24"/>
          <w:lang w:val="en-US"/>
        </w:rPr>
        <w:t>='#e2d9d6';</w:t>
      </w:r>
      <w:r w:rsidRPr="00512646">
        <w:rPr>
          <w:rFonts w:ascii="Courier New" w:hAnsi="Courier New" w:cs="Courier New"/>
          <w:sz w:val="24"/>
          <w:szCs w:val="24"/>
          <w:lang w:val="en-US"/>
        </w:rPr>
        <w:t>}</w:t>
      </w:r>
    </w:p>
    <w:p w14:paraId="51007C5E" w14:textId="6CE561D8" w:rsidR="003E4B31" w:rsidRPr="003E4B31" w:rsidRDefault="003E4B31" w:rsidP="003E4B31">
      <w:pPr>
        <w:ind w:firstLine="0"/>
        <w:rPr>
          <w:rFonts w:ascii="Courier New" w:hAnsi="Courier New" w:cs="Courier New"/>
          <w:sz w:val="24"/>
          <w:szCs w:val="24"/>
        </w:rPr>
      </w:pPr>
      <w:r w:rsidRPr="00512646">
        <w:rPr>
          <w:rFonts w:ascii="Courier New" w:hAnsi="Courier New" w:cs="Courier New"/>
          <w:sz w:val="24"/>
          <w:szCs w:val="24"/>
          <w:lang w:val="en-US"/>
        </w:rPr>
        <w:t xml:space="preserve"> </w:t>
      </w:r>
      <w:r w:rsidRPr="003E4B31">
        <w:rPr>
          <w:rFonts w:ascii="Courier New" w:hAnsi="Courier New" w:cs="Courier New"/>
          <w:sz w:val="24"/>
          <w:szCs w:val="24"/>
        </w:rPr>
        <w:t>});</w:t>
      </w:r>
    </w:p>
    <w:p w14:paraId="2ECF452B" w14:textId="4F63B82F" w:rsidR="0044220B" w:rsidRDefault="0044220B" w:rsidP="0044220B">
      <w:pPr>
        <w:spacing w:before="280" w:after="280"/>
        <w:jc w:val="center"/>
        <w:rPr>
          <w:bCs/>
          <w:szCs w:val="28"/>
        </w:rPr>
      </w:pPr>
      <w:r>
        <w:rPr>
          <w:bCs/>
          <w:szCs w:val="28"/>
        </w:rPr>
        <w:t>Листинг</w:t>
      </w:r>
      <w:r w:rsidRPr="00385CCC">
        <w:rPr>
          <w:bCs/>
          <w:szCs w:val="28"/>
        </w:rPr>
        <w:t xml:space="preserve"> 4.</w:t>
      </w:r>
      <w:r w:rsidR="001119F9">
        <w:rPr>
          <w:bCs/>
          <w:szCs w:val="28"/>
        </w:rPr>
        <w:t>24</w:t>
      </w:r>
      <w:r w:rsidRPr="00385CCC">
        <w:rPr>
          <w:bCs/>
          <w:szCs w:val="28"/>
        </w:rPr>
        <w:t xml:space="preserve"> – </w:t>
      </w:r>
      <w:r>
        <w:rPr>
          <w:bCs/>
          <w:szCs w:val="28"/>
        </w:rPr>
        <w:t>Обработка нажатий по иконкам рейтинга</w:t>
      </w:r>
    </w:p>
    <w:p w14:paraId="39163521" w14:textId="441F0105" w:rsidR="00D629CF" w:rsidRDefault="00A429FA" w:rsidP="000A53CA">
      <w:r>
        <w:t>После того, как комментарий был написан</w:t>
      </w:r>
      <w:r w:rsidR="000A6ABD">
        <w:t xml:space="preserve"> и </w:t>
      </w:r>
      <w:r>
        <w:t>рейтинг был выставлен пользователем,</w:t>
      </w:r>
      <w:r w:rsidR="000A6ABD">
        <w:t xml:space="preserve"> для </w:t>
      </w:r>
      <w:r w:rsidR="00D629CF">
        <w:t>отправки данных нужно нажать</w:t>
      </w:r>
      <w:r w:rsidR="000A6ABD">
        <w:t xml:space="preserve"> на </w:t>
      </w:r>
      <w:r w:rsidR="00D629CF">
        <w:t>кнопку «отправить». После клика по кнопке происходит получение данных</w:t>
      </w:r>
      <w:r w:rsidR="000A6ABD">
        <w:t xml:space="preserve"> с </w:t>
      </w:r>
      <w:proofErr w:type="spellStart"/>
      <w:r w:rsidR="00D629CF">
        <w:rPr>
          <w:lang w:val="en-US"/>
        </w:rPr>
        <w:t>textarea</w:t>
      </w:r>
      <w:proofErr w:type="spellEnd"/>
      <w:r w:rsidR="000A6ABD">
        <w:t xml:space="preserve"> с </w:t>
      </w:r>
      <w:r w:rsidR="00D629CF">
        <w:t>отзывом</w:t>
      </w:r>
      <w:r w:rsidR="000A6ABD">
        <w:t xml:space="preserve"> и </w:t>
      </w:r>
      <w:r w:rsidR="00D629CF">
        <w:t>уникальный идентификатор на</w:t>
      </w:r>
      <w:r w:rsidR="003D1651">
        <w:t>жатой иконки рейтинга. Данные передаются</w:t>
      </w:r>
      <w:r w:rsidR="000A6ABD">
        <w:t xml:space="preserve"> в </w:t>
      </w:r>
      <w:r w:rsidR="003D1651">
        <w:t xml:space="preserve">обработчик </w:t>
      </w:r>
      <w:r w:rsidR="003D1651">
        <w:rPr>
          <w:lang w:val="en-US"/>
        </w:rPr>
        <w:t>comment</w:t>
      </w:r>
      <w:r w:rsidR="003D1651" w:rsidRPr="003D1651">
        <w:t>_</w:t>
      </w:r>
      <w:r w:rsidR="003D1651">
        <w:rPr>
          <w:lang w:val="en-US"/>
        </w:rPr>
        <w:t>handler</w:t>
      </w:r>
      <w:r w:rsidR="003D1651" w:rsidRPr="003D1651">
        <w:t>.</w:t>
      </w:r>
      <w:r w:rsidR="003D1651">
        <w:rPr>
          <w:lang w:val="en-US"/>
        </w:rPr>
        <w:t>php</w:t>
      </w:r>
      <w:r w:rsidR="003D1651" w:rsidRPr="003D1651">
        <w:t>.</w:t>
      </w:r>
      <w:r w:rsidR="003D1651">
        <w:t xml:space="preserve"> При успешной записи данных</w:t>
      </w:r>
      <w:r w:rsidR="000A6ABD">
        <w:t xml:space="preserve"> в </w:t>
      </w:r>
      <w:r w:rsidR="003D1651">
        <w:t xml:space="preserve">таблицы </w:t>
      </w:r>
      <w:proofErr w:type="spellStart"/>
      <w:r w:rsidR="003D1651" w:rsidRPr="003D1651">
        <w:t>Course_review</w:t>
      </w:r>
      <w:proofErr w:type="spellEnd"/>
      <w:r w:rsidR="000A6ABD">
        <w:t xml:space="preserve"> </w:t>
      </w:r>
      <w:r w:rsidR="000A6ABD">
        <w:lastRenderedPageBreak/>
        <w:t>и </w:t>
      </w:r>
      <w:proofErr w:type="spellStart"/>
      <w:r w:rsidR="003D1651" w:rsidRPr="003D1651">
        <w:t>Course_rating</w:t>
      </w:r>
      <w:proofErr w:type="spellEnd"/>
      <w:r w:rsidR="003D1651">
        <w:t xml:space="preserve"> данные формы </w:t>
      </w:r>
      <w:proofErr w:type="spellStart"/>
      <w:r w:rsidR="003D1651">
        <w:t>обнулются</w:t>
      </w:r>
      <w:proofErr w:type="spellEnd"/>
      <w:r w:rsidR="000A6ABD">
        <w:t xml:space="preserve"> и </w:t>
      </w:r>
      <w:r w:rsidR="003D1651">
        <w:t>обновляется слайдер</w:t>
      </w:r>
      <w:r w:rsidR="000A6ABD">
        <w:t xml:space="preserve"> с </w:t>
      </w:r>
      <w:r w:rsidR="003D1651">
        <w:t>отзывами. В листинге 4.</w:t>
      </w:r>
      <w:r w:rsidR="001119F9">
        <w:t>25</w:t>
      </w:r>
      <w:r w:rsidR="003D1651">
        <w:t xml:space="preserve">. </w:t>
      </w:r>
      <w:r w:rsidR="00E02868">
        <w:t>представлен код обработки кнопки отправки отзыва</w:t>
      </w:r>
      <w:r w:rsidR="000A6ABD">
        <w:t xml:space="preserve"> и </w:t>
      </w:r>
      <w:r w:rsidR="00E02868">
        <w:t>рейтинга.</w:t>
      </w:r>
    </w:p>
    <w:p w14:paraId="57C8ED83" w14:textId="054417B6" w:rsidR="00D629CF" w:rsidRPr="000A53CA" w:rsidRDefault="00D629CF" w:rsidP="000A53CA">
      <w:pPr>
        <w:spacing w:before="280"/>
        <w:ind w:firstLine="0"/>
        <w:rPr>
          <w:rFonts w:ascii="Courier New" w:hAnsi="Courier New" w:cs="Courier New"/>
          <w:sz w:val="24"/>
          <w:szCs w:val="24"/>
          <w:lang w:val="en-US"/>
        </w:rPr>
      </w:pPr>
      <w:r w:rsidRPr="000A53CA">
        <w:rPr>
          <w:rFonts w:ascii="Courier New" w:hAnsi="Courier New" w:cs="Courier New"/>
          <w:sz w:val="24"/>
          <w:szCs w:val="24"/>
          <w:lang w:val="en-US"/>
        </w:rPr>
        <w:t>$(</w:t>
      </w:r>
      <w:proofErr w:type="gramStart"/>
      <w:r w:rsidRPr="000A53CA">
        <w:rPr>
          <w:rFonts w:ascii="Courier New" w:hAnsi="Courier New" w:cs="Courier New"/>
          <w:sz w:val="24"/>
          <w:szCs w:val="24"/>
          <w:lang w:val="en-US"/>
        </w:rPr>
        <w:t>'.add</w:t>
      </w:r>
      <w:proofErr w:type="gramEnd"/>
      <w:r w:rsidRPr="000A53CA">
        <w:rPr>
          <w:rFonts w:ascii="Courier New" w:hAnsi="Courier New" w:cs="Courier New"/>
          <w:sz w:val="24"/>
          <w:szCs w:val="24"/>
          <w:lang w:val="en-US"/>
        </w:rPr>
        <w:t>-review-</w:t>
      </w:r>
      <w:proofErr w:type="spellStart"/>
      <w:r w:rsidRPr="000A53CA">
        <w:rPr>
          <w:rFonts w:ascii="Courier New" w:hAnsi="Courier New" w:cs="Courier New"/>
          <w:sz w:val="24"/>
          <w:szCs w:val="24"/>
          <w:lang w:val="en-US"/>
        </w:rPr>
        <w:t>btn</w:t>
      </w:r>
      <w:proofErr w:type="spellEnd"/>
      <w:r w:rsidRPr="000A53CA">
        <w:rPr>
          <w:rFonts w:ascii="Courier New" w:hAnsi="Courier New" w:cs="Courier New"/>
          <w:sz w:val="24"/>
          <w:szCs w:val="24"/>
          <w:lang w:val="en-US"/>
        </w:rPr>
        <w:t>').click(function(e) {</w:t>
      </w:r>
    </w:p>
    <w:p w14:paraId="62E0A3DA" w14:textId="5E48CF0F" w:rsidR="00D629CF" w:rsidRPr="00EB7D27" w:rsidRDefault="00D629CF" w:rsidP="00D629CF">
      <w:pPr>
        <w:ind w:firstLine="0"/>
        <w:rPr>
          <w:rFonts w:ascii="Courier New" w:hAnsi="Courier New" w:cs="Courier New"/>
          <w:sz w:val="24"/>
          <w:szCs w:val="24"/>
          <w:lang w:val="en-US"/>
        </w:rPr>
      </w:pPr>
      <w:r w:rsidRPr="000A53CA">
        <w:rPr>
          <w:rFonts w:ascii="Courier New" w:hAnsi="Courier New" w:cs="Courier New"/>
          <w:sz w:val="24"/>
          <w:szCs w:val="24"/>
          <w:lang w:val="en-US"/>
        </w:rPr>
        <w:tab/>
      </w:r>
      <w:proofErr w:type="spellStart"/>
      <w:proofErr w:type="gramStart"/>
      <w:r w:rsidRPr="00EB7D27">
        <w:rPr>
          <w:rFonts w:ascii="Courier New" w:hAnsi="Courier New" w:cs="Courier New"/>
          <w:sz w:val="24"/>
          <w:szCs w:val="24"/>
          <w:lang w:val="en-US"/>
        </w:rPr>
        <w:t>e.preventDefault</w:t>
      </w:r>
      <w:proofErr w:type="spellEnd"/>
      <w:proofErr w:type="gramEnd"/>
      <w:r w:rsidRPr="00EB7D27">
        <w:rPr>
          <w:rFonts w:ascii="Courier New" w:hAnsi="Courier New" w:cs="Courier New"/>
          <w:sz w:val="24"/>
          <w:szCs w:val="24"/>
          <w:lang w:val="en-US"/>
        </w:rPr>
        <w:t>();</w:t>
      </w:r>
    </w:p>
    <w:p w14:paraId="53D2F987" w14:textId="40AB435D"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t xml:space="preserve">let </w:t>
      </w:r>
      <w:proofErr w:type="spellStart"/>
      <w:r w:rsidRPr="00EB7D27">
        <w:rPr>
          <w:rFonts w:ascii="Courier New" w:hAnsi="Courier New" w:cs="Courier New"/>
          <w:sz w:val="24"/>
          <w:szCs w:val="24"/>
          <w:lang w:val="en-US"/>
        </w:rPr>
        <w:t>user_review</w:t>
      </w:r>
      <w:proofErr w:type="spellEnd"/>
      <w:r w:rsidRPr="00EB7D27">
        <w:rPr>
          <w:rFonts w:ascii="Courier New" w:hAnsi="Courier New" w:cs="Courier New"/>
          <w:sz w:val="24"/>
          <w:szCs w:val="24"/>
          <w:lang w:val="en-US"/>
        </w:rPr>
        <w:t xml:space="preserve"> = $('</w:t>
      </w:r>
      <w:proofErr w:type="spellStart"/>
      <w:r w:rsidRPr="00EB7D27">
        <w:rPr>
          <w:rFonts w:ascii="Courier New" w:hAnsi="Courier New" w:cs="Courier New"/>
          <w:sz w:val="24"/>
          <w:szCs w:val="24"/>
          <w:lang w:val="en-US"/>
        </w:rPr>
        <w:t>textarea</w:t>
      </w:r>
      <w:proofErr w:type="spellEnd"/>
      <w:r w:rsidRPr="00EB7D27">
        <w:rPr>
          <w:rFonts w:ascii="Courier New" w:hAnsi="Courier New" w:cs="Courier New"/>
          <w:sz w:val="24"/>
          <w:szCs w:val="24"/>
          <w:lang w:val="en-US"/>
        </w:rPr>
        <w:t>[name="review-</w:t>
      </w:r>
      <w:proofErr w:type="spellStart"/>
      <w:r w:rsidRPr="00EB7D27">
        <w:rPr>
          <w:rFonts w:ascii="Courier New" w:hAnsi="Courier New" w:cs="Courier New"/>
          <w:sz w:val="24"/>
          <w:szCs w:val="24"/>
          <w:lang w:val="en-US"/>
        </w:rPr>
        <w:t>textarea</w:t>
      </w:r>
      <w:proofErr w:type="spellEnd"/>
      <w:r w:rsidRPr="00EB7D27">
        <w:rPr>
          <w:rFonts w:ascii="Courier New" w:hAnsi="Courier New" w:cs="Courier New"/>
          <w:sz w:val="24"/>
          <w:szCs w:val="24"/>
          <w:lang w:val="en-US"/>
        </w:rPr>
        <w:t>"]'</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val</w:t>
      </w:r>
      <w:proofErr w:type="spellEnd"/>
      <w:proofErr w:type="gramEnd"/>
      <w:r w:rsidRPr="00EB7D27">
        <w:rPr>
          <w:rFonts w:ascii="Courier New" w:hAnsi="Courier New" w:cs="Courier New"/>
          <w:sz w:val="24"/>
          <w:szCs w:val="24"/>
          <w:lang w:val="en-US"/>
        </w:rPr>
        <w:t>();</w:t>
      </w:r>
    </w:p>
    <w:p w14:paraId="5FBB8F20"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$.ajax</w:t>
      </w:r>
      <w:proofErr w:type="gramEnd"/>
      <w:r w:rsidRPr="00EB7D27">
        <w:rPr>
          <w:rFonts w:ascii="Courier New" w:hAnsi="Courier New" w:cs="Courier New"/>
          <w:sz w:val="24"/>
          <w:szCs w:val="24"/>
          <w:lang w:val="en-US"/>
        </w:rPr>
        <w:t>({</w:t>
      </w:r>
    </w:p>
    <w:p w14:paraId="396EABB9"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url:'modules/pages_handlers/comment_handler.php',</w:t>
      </w:r>
    </w:p>
    <w:p w14:paraId="65BE9DAA"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type:'POST</w:t>
      </w:r>
      <w:proofErr w:type="spellEnd"/>
      <w:r w:rsidRPr="00EB7D27">
        <w:rPr>
          <w:rFonts w:ascii="Courier New" w:hAnsi="Courier New" w:cs="Courier New"/>
          <w:sz w:val="24"/>
          <w:szCs w:val="24"/>
          <w:lang w:val="en-US"/>
        </w:rPr>
        <w:t>',</w:t>
      </w:r>
    </w:p>
    <w:p w14:paraId="5CB36B35"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data: {</w:t>
      </w:r>
    </w:p>
    <w:p w14:paraId="6A24B208"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review:user_review</w:t>
      </w:r>
      <w:proofErr w:type="spellEnd"/>
      <w:r w:rsidRPr="00EB7D27">
        <w:rPr>
          <w:rFonts w:ascii="Courier New" w:hAnsi="Courier New" w:cs="Courier New"/>
          <w:sz w:val="24"/>
          <w:szCs w:val="24"/>
          <w:lang w:val="en-US"/>
        </w:rPr>
        <w:t xml:space="preserve">, </w:t>
      </w:r>
    </w:p>
    <w:p w14:paraId="1CCEDEAF"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lips_rating_</w:t>
      </w:r>
      <w:proofErr w:type="gramStart"/>
      <w:r w:rsidRPr="00EB7D27">
        <w:rPr>
          <w:rFonts w:ascii="Courier New" w:hAnsi="Courier New" w:cs="Courier New"/>
          <w:sz w:val="24"/>
          <w:szCs w:val="24"/>
          <w:lang w:val="en-US"/>
        </w:rPr>
        <w:t>id:lips</w:t>
      </w:r>
      <w:proofErr w:type="gramEnd"/>
      <w:r w:rsidRPr="00EB7D27">
        <w:rPr>
          <w:rFonts w:ascii="Courier New" w:hAnsi="Courier New" w:cs="Courier New"/>
          <w:sz w:val="24"/>
          <w:szCs w:val="24"/>
          <w:lang w:val="en-US"/>
        </w:rPr>
        <w:t>_rating_id</w:t>
      </w:r>
      <w:proofErr w:type="spellEnd"/>
    </w:p>
    <w:p w14:paraId="4741AA21"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w:t>
      </w:r>
    </w:p>
    <w:p w14:paraId="3D288390"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success (data) {</w:t>
      </w:r>
    </w:p>
    <w:p w14:paraId="3CDEC14E" w14:textId="12D641E9"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proofErr w:type="gramStart"/>
      <w:r w:rsidRPr="00EB7D27">
        <w:rPr>
          <w:rFonts w:ascii="Courier New" w:hAnsi="Courier New" w:cs="Courier New"/>
          <w:sz w:val="24"/>
          <w:szCs w:val="24"/>
          <w:lang w:val="en-US"/>
        </w:rPr>
        <w:t>document.getElementById</w:t>
      </w:r>
      <w:proofErr w:type="spellEnd"/>
      <w:proofErr w:type="gramEnd"/>
      <w:r w:rsidRPr="00EB7D27">
        <w:rPr>
          <w:rFonts w:ascii="Courier New" w:hAnsi="Courier New" w:cs="Courier New"/>
          <w:sz w:val="24"/>
          <w:szCs w:val="24"/>
          <w:lang w:val="en-US"/>
        </w:rPr>
        <w:t>("review-</w:t>
      </w:r>
      <w:proofErr w:type="spellStart"/>
      <w:r w:rsidRPr="00EB7D27">
        <w:rPr>
          <w:rFonts w:ascii="Courier New" w:hAnsi="Courier New" w:cs="Courier New"/>
          <w:sz w:val="24"/>
          <w:szCs w:val="24"/>
          <w:lang w:val="en-US"/>
        </w:rPr>
        <w:t>textarea</w:t>
      </w:r>
      <w:proofErr w:type="spellEnd"/>
      <w:r w:rsidRPr="00EB7D27">
        <w:rPr>
          <w:rFonts w:ascii="Courier New" w:hAnsi="Courier New" w:cs="Courier New"/>
          <w:sz w:val="24"/>
          <w:szCs w:val="24"/>
          <w:lang w:val="en-US"/>
        </w:rPr>
        <w:t>").value="";</w:t>
      </w:r>
    </w:p>
    <w:p w14:paraId="48AAB4F6"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gramStart"/>
      <w:r w:rsidRPr="00EB7D27">
        <w:rPr>
          <w:rFonts w:ascii="Courier New" w:hAnsi="Courier New" w:cs="Courier New"/>
          <w:sz w:val="24"/>
          <w:szCs w:val="24"/>
          <w:lang w:val="en-US"/>
        </w:rPr>
        <w:t>for(</w:t>
      </w:r>
      <w:proofErr w:type="spellStart"/>
      <w:proofErr w:type="gramEnd"/>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xml:space="preserve">=0;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xml:space="preserve">&lt;5; </w:t>
      </w:r>
      <w:proofErr w:type="spellStart"/>
      <w:r w:rsidRPr="00EB7D27">
        <w:rPr>
          <w:rFonts w:ascii="Courier New" w:hAnsi="Courier New" w:cs="Courier New"/>
          <w:sz w:val="24"/>
          <w:szCs w:val="24"/>
          <w:lang w:val="en-US"/>
        </w:rPr>
        <w:t>i</w:t>
      </w:r>
      <w:proofErr w:type="spellEnd"/>
      <w:r w:rsidRPr="00EB7D27">
        <w:rPr>
          <w:rFonts w:ascii="Courier New" w:hAnsi="Courier New" w:cs="Courier New"/>
          <w:sz w:val="24"/>
          <w:szCs w:val="24"/>
          <w:lang w:val="en-US"/>
        </w:rPr>
        <w:t>++) {</w:t>
      </w:r>
    </w:p>
    <w:p w14:paraId="590E4CC9" w14:textId="0CED7ED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r>
      <w:proofErr w:type="spellStart"/>
      <w:r w:rsidRPr="00EB7D27">
        <w:rPr>
          <w:rFonts w:ascii="Courier New" w:hAnsi="Courier New" w:cs="Courier New"/>
          <w:sz w:val="24"/>
          <w:szCs w:val="24"/>
          <w:lang w:val="en-US"/>
        </w:rPr>
        <w:t>all_rating_lips</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i</w:t>
      </w:r>
      <w:proofErr w:type="spellEnd"/>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style</w:t>
      </w:r>
      <w:proofErr w:type="gramEnd"/>
      <w:r w:rsidRPr="00EB7D27">
        <w:rPr>
          <w:rFonts w:ascii="Courier New" w:hAnsi="Courier New" w:cs="Courier New"/>
          <w:sz w:val="24"/>
          <w:szCs w:val="24"/>
          <w:lang w:val="en-US"/>
        </w:rPr>
        <w:t>.fill</w:t>
      </w:r>
      <w:proofErr w:type="spellEnd"/>
      <w:r w:rsidRPr="00EB7D27">
        <w:rPr>
          <w:rFonts w:ascii="Courier New" w:hAnsi="Courier New" w:cs="Courier New"/>
          <w:sz w:val="24"/>
          <w:szCs w:val="24"/>
          <w:lang w:val="en-US"/>
        </w:rPr>
        <w:t>='#e2d9d6';}</w:t>
      </w:r>
    </w:p>
    <w:p w14:paraId="0D33DC74" w14:textId="6B867382"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r>
      <w:r w:rsidRPr="00EB7D27">
        <w:rPr>
          <w:rFonts w:ascii="Courier New" w:hAnsi="Courier New" w:cs="Courier New"/>
          <w:sz w:val="24"/>
          <w:szCs w:val="24"/>
          <w:lang w:val="en-US"/>
        </w:rPr>
        <w:tab/>
        <w:t>$("#slider-reload").html(data);}</w:t>
      </w:r>
    </w:p>
    <w:p w14:paraId="32D60A87" w14:textId="373FEB1F"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ab/>
        <w:t>});</w:t>
      </w:r>
    </w:p>
    <w:p w14:paraId="585EA51F" w14:textId="77777777" w:rsidR="00D629CF" w:rsidRPr="00EB7D27" w:rsidRDefault="00D629CF" w:rsidP="00D629CF">
      <w:pPr>
        <w:ind w:firstLine="0"/>
        <w:rPr>
          <w:rFonts w:ascii="Courier New" w:hAnsi="Courier New" w:cs="Courier New"/>
          <w:sz w:val="24"/>
          <w:szCs w:val="24"/>
          <w:lang w:val="en-US"/>
        </w:rPr>
      </w:pPr>
      <w:r w:rsidRPr="00EB7D27">
        <w:rPr>
          <w:rFonts w:ascii="Courier New" w:hAnsi="Courier New" w:cs="Courier New"/>
          <w:sz w:val="24"/>
          <w:szCs w:val="24"/>
          <w:lang w:val="en-US"/>
        </w:rPr>
        <w:t>});</w:t>
      </w:r>
    </w:p>
    <w:p w14:paraId="27FBA2AC" w14:textId="1459EBC4" w:rsidR="00D629CF" w:rsidRPr="00EB7D27" w:rsidRDefault="000A53CA" w:rsidP="004302BF">
      <w:pPr>
        <w:spacing w:before="280" w:after="280"/>
        <w:jc w:val="center"/>
        <w:rPr>
          <w:bCs/>
          <w:szCs w:val="28"/>
          <w:lang w:val="en-US"/>
        </w:rPr>
      </w:pPr>
      <w:r>
        <w:rPr>
          <w:bCs/>
          <w:szCs w:val="28"/>
        </w:rPr>
        <w:t>Листинг</w:t>
      </w:r>
      <w:r w:rsidRPr="00EB7D27">
        <w:rPr>
          <w:bCs/>
          <w:szCs w:val="28"/>
          <w:lang w:val="en-US"/>
        </w:rPr>
        <w:t xml:space="preserve"> 4.</w:t>
      </w:r>
      <w:r w:rsidR="001119F9" w:rsidRPr="00EB7D27">
        <w:rPr>
          <w:bCs/>
          <w:szCs w:val="28"/>
          <w:lang w:val="en-US"/>
        </w:rPr>
        <w:t>25</w:t>
      </w:r>
      <w:r w:rsidRPr="00EB7D27">
        <w:rPr>
          <w:bCs/>
          <w:szCs w:val="28"/>
          <w:lang w:val="en-US"/>
        </w:rPr>
        <w:t xml:space="preserve"> – </w:t>
      </w:r>
      <w:r>
        <w:rPr>
          <w:bCs/>
          <w:szCs w:val="28"/>
        </w:rPr>
        <w:t>Обработка</w:t>
      </w:r>
      <w:r w:rsidRPr="00EB7D27">
        <w:rPr>
          <w:bCs/>
          <w:szCs w:val="28"/>
          <w:lang w:val="en-US"/>
        </w:rPr>
        <w:t xml:space="preserve"> </w:t>
      </w:r>
      <w:r>
        <w:rPr>
          <w:bCs/>
          <w:szCs w:val="28"/>
        </w:rPr>
        <w:t>отправки</w:t>
      </w:r>
      <w:r w:rsidRPr="00EB7D27">
        <w:rPr>
          <w:bCs/>
          <w:szCs w:val="28"/>
          <w:lang w:val="en-US"/>
        </w:rPr>
        <w:t xml:space="preserve"> </w:t>
      </w:r>
      <w:r>
        <w:rPr>
          <w:bCs/>
          <w:szCs w:val="28"/>
        </w:rPr>
        <w:t>отзыва</w:t>
      </w:r>
      <w:r w:rsidR="000A6ABD">
        <w:rPr>
          <w:bCs/>
          <w:szCs w:val="28"/>
          <w:lang w:val="en-US"/>
        </w:rPr>
        <w:t xml:space="preserve"> и </w:t>
      </w:r>
      <w:r>
        <w:rPr>
          <w:bCs/>
          <w:szCs w:val="28"/>
        </w:rPr>
        <w:t>рейтинга</w:t>
      </w:r>
    </w:p>
    <w:p w14:paraId="2D5EBB07" w14:textId="6A723B7B" w:rsidR="00EB1056" w:rsidRDefault="00A222B0" w:rsidP="003B24E3">
      <w:r>
        <w:t>Школа визажа «</w:t>
      </w:r>
      <w:proofErr w:type="spellStart"/>
      <w:r>
        <w:rPr>
          <w:lang w:val="en-US"/>
        </w:rPr>
        <w:t>Flowress</w:t>
      </w:r>
      <w:proofErr w:type="spellEnd"/>
      <w:r>
        <w:t xml:space="preserve">» предоставляет своим ученикам </w:t>
      </w:r>
      <w:r w:rsidR="00221CBF">
        <w:t>получить дополнительные обучающие материалы</w:t>
      </w:r>
      <w:r w:rsidR="000A6ABD">
        <w:t xml:space="preserve"> и </w:t>
      </w:r>
      <w:r w:rsidR="00221CBF">
        <w:t>домашние задания</w:t>
      </w:r>
      <w:r w:rsidR="000A6ABD">
        <w:t xml:space="preserve"> к </w:t>
      </w:r>
      <w:r w:rsidR="00221CBF">
        <w:t xml:space="preserve">урокам </w:t>
      </w:r>
      <w:r w:rsidR="00D53783">
        <w:t xml:space="preserve">во время прохождения курса. Материалы </w:t>
      </w:r>
      <w:r w:rsidR="00EB1056">
        <w:t xml:space="preserve">по уроку </w:t>
      </w:r>
      <w:r w:rsidR="00D53783">
        <w:t xml:space="preserve">будут доступны </w:t>
      </w:r>
      <w:r w:rsidR="00B06D1D">
        <w:t xml:space="preserve">пользователю </w:t>
      </w:r>
      <w:r w:rsidR="00D53783">
        <w:t>после того, как преподаватель</w:t>
      </w:r>
      <w:r w:rsidR="00B06D1D">
        <w:t>, который проводит данный курс,</w:t>
      </w:r>
      <w:r w:rsidR="00D53783">
        <w:t xml:space="preserve"> </w:t>
      </w:r>
      <w:r w:rsidR="009C7C84">
        <w:t xml:space="preserve">отметит </w:t>
      </w:r>
      <w:r w:rsidR="00EB1056">
        <w:t xml:space="preserve">этот </w:t>
      </w:r>
      <w:r w:rsidR="009C7C84">
        <w:t>урок как пройденный.</w:t>
      </w:r>
      <w:r w:rsidR="003B24E3">
        <w:t xml:space="preserve"> </w:t>
      </w:r>
      <w:r w:rsidR="00EB1056">
        <w:t>Для того, чтобы пользователь смог получить материалы, преподаватель должен их прикрепить</w:t>
      </w:r>
      <w:r w:rsidR="000A6ABD">
        <w:t xml:space="preserve"> к </w:t>
      </w:r>
      <w:r w:rsidR="00EB1056">
        <w:t>соответствующему уроку. Для этого</w:t>
      </w:r>
      <w:r w:rsidR="000A6ABD">
        <w:t xml:space="preserve"> на </w:t>
      </w:r>
      <w:r w:rsidR="00EB1056">
        <w:t>панели управления преподавателя есть таблица уроков, которую возможно редактировать. При нажатии</w:t>
      </w:r>
      <w:r w:rsidR="000A6ABD">
        <w:t xml:space="preserve"> на </w:t>
      </w:r>
      <w:r w:rsidR="00EB1056">
        <w:t>кнопку «Изменить»</w:t>
      </w:r>
      <w:r w:rsidR="000A6ABD">
        <w:t xml:space="preserve"> в </w:t>
      </w:r>
      <w:r w:rsidR="00EB1056">
        <w:t>столбце «Управление</w:t>
      </w:r>
      <w:r w:rsidR="003A09DD">
        <w:t>» данные редактируемого урока передаются</w:t>
      </w:r>
      <w:r w:rsidR="000A6ABD">
        <w:t xml:space="preserve"> на </w:t>
      </w:r>
      <w:r w:rsidR="003A09DD">
        <w:t>страницу редактирования урока. На данной странице преподаватель имеет возможность прикрепить материалы</w:t>
      </w:r>
      <w:r w:rsidR="000A6ABD">
        <w:t xml:space="preserve"> и </w:t>
      </w:r>
      <w:r w:rsidR="003A09DD">
        <w:t xml:space="preserve">задания. </w:t>
      </w:r>
    </w:p>
    <w:p w14:paraId="1495F7C8" w14:textId="77777777" w:rsidR="0014040A" w:rsidRDefault="003A09DD" w:rsidP="003B24E3">
      <w:pPr>
        <w:ind w:firstLine="708"/>
        <w:rPr>
          <w:szCs w:val="28"/>
        </w:rPr>
      </w:pPr>
      <w:r>
        <w:t>Чтобы преподаватель имел возможность загружать материалы</w:t>
      </w:r>
      <w:r w:rsidR="000A6ABD">
        <w:t xml:space="preserve"> в </w:t>
      </w:r>
      <w:r w:rsidR="00F94E87">
        <w:rPr>
          <w:bCs/>
          <w:szCs w:val="28"/>
        </w:rPr>
        <w:t xml:space="preserve">файле </w:t>
      </w:r>
      <w:proofErr w:type="spellStart"/>
      <w:r>
        <w:rPr>
          <w:bCs/>
          <w:szCs w:val="28"/>
          <w:lang w:val="en-US"/>
        </w:rPr>
        <w:t>masterPofilePage</w:t>
      </w:r>
      <w:proofErr w:type="spellEnd"/>
      <w:r w:rsidR="00F94E87" w:rsidRPr="002D34F4">
        <w:rPr>
          <w:bCs/>
          <w:szCs w:val="28"/>
        </w:rPr>
        <w:t>.</w:t>
      </w:r>
      <w:proofErr w:type="spellStart"/>
      <w:r w:rsidR="00F94E87">
        <w:rPr>
          <w:bCs/>
          <w:szCs w:val="28"/>
          <w:lang w:val="en-US"/>
        </w:rPr>
        <w:t>js</w:t>
      </w:r>
      <w:proofErr w:type="spellEnd"/>
      <w:r w:rsidR="00F94E87">
        <w:rPr>
          <w:bCs/>
          <w:szCs w:val="28"/>
        </w:rPr>
        <w:t xml:space="preserve"> объявляется переменн</w:t>
      </w:r>
      <w:r>
        <w:rPr>
          <w:bCs/>
          <w:szCs w:val="28"/>
        </w:rPr>
        <w:t>ые</w:t>
      </w:r>
      <w:r w:rsidR="00F94E87">
        <w:rPr>
          <w:bCs/>
          <w:szCs w:val="28"/>
        </w:rPr>
        <w:t xml:space="preserve"> </w:t>
      </w:r>
      <w:proofErr w:type="spellStart"/>
      <w:r w:rsidRPr="003A09DD">
        <w:rPr>
          <w:bCs/>
          <w:szCs w:val="28"/>
        </w:rPr>
        <w:t>new_lesson_material</w:t>
      </w:r>
      <w:proofErr w:type="spellEnd"/>
      <w:r w:rsidR="000A6ABD">
        <w:rPr>
          <w:bCs/>
          <w:szCs w:val="28"/>
        </w:rPr>
        <w:t xml:space="preserve"> и </w:t>
      </w:r>
      <w:proofErr w:type="spellStart"/>
      <w:r w:rsidRPr="003A09DD">
        <w:rPr>
          <w:bCs/>
          <w:szCs w:val="28"/>
        </w:rPr>
        <w:t>new_lesson_homework</w:t>
      </w:r>
      <w:proofErr w:type="spellEnd"/>
      <w:r w:rsidR="00F94E87">
        <w:rPr>
          <w:bCs/>
          <w:szCs w:val="28"/>
        </w:rPr>
        <w:t>,</w:t>
      </w:r>
      <w:r w:rsidR="000A6ABD">
        <w:rPr>
          <w:bCs/>
          <w:szCs w:val="28"/>
        </w:rPr>
        <w:t xml:space="preserve"> в </w:t>
      </w:r>
      <w:r w:rsidR="00F94E87">
        <w:rPr>
          <w:bCs/>
          <w:szCs w:val="28"/>
        </w:rPr>
        <w:t>котор</w:t>
      </w:r>
      <w:r>
        <w:rPr>
          <w:bCs/>
          <w:szCs w:val="28"/>
        </w:rPr>
        <w:t>ых</w:t>
      </w:r>
      <w:r w:rsidR="00F94E87">
        <w:rPr>
          <w:bCs/>
          <w:szCs w:val="28"/>
        </w:rPr>
        <w:t xml:space="preserve"> буд</w:t>
      </w:r>
      <w:r>
        <w:rPr>
          <w:bCs/>
          <w:szCs w:val="28"/>
        </w:rPr>
        <w:t>у</w:t>
      </w:r>
      <w:r w:rsidR="00F94E87">
        <w:rPr>
          <w:bCs/>
          <w:szCs w:val="28"/>
        </w:rPr>
        <w:t>т храниться файл</w:t>
      </w:r>
      <w:r>
        <w:rPr>
          <w:bCs/>
          <w:szCs w:val="28"/>
        </w:rPr>
        <w:t>ы</w:t>
      </w:r>
      <w:r w:rsidR="00F94E87">
        <w:rPr>
          <w:bCs/>
          <w:szCs w:val="28"/>
        </w:rPr>
        <w:t xml:space="preserve"> загружаем</w:t>
      </w:r>
      <w:r w:rsidR="00B84E6E">
        <w:rPr>
          <w:bCs/>
          <w:szCs w:val="28"/>
        </w:rPr>
        <w:t>ых</w:t>
      </w:r>
      <w:r w:rsidR="00F94E87">
        <w:rPr>
          <w:bCs/>
          <w:szCs w:val="28"/>
        </w:rPr>
        <w:t xml:space="preserve"> </w:t>
      </w:r>
      <w:r>
        <w:rPr>
          <w:bCs/>
          <w:szCs w:val="28"/>
        </w:rPr>
        <w:t>документ</w:t>
      </w:r>
      <w:r w:rsidR="00B84E6E">
        <w:rPr>
          <w:bCs/>
          <w:szCs w:val="28"/>
        </w:rPr>
        <w:t>ов</w:t>
      </w:r>
      <w:r w:rsidR="00F94E87">
        <w:rPr>
          <w:bCs/>
          <w:szCs w:val="28"/>
        </w:rPr>
        <w:t>. Далее будут отслеживаться изменения значения пол</w:t>
      </w:r>
      <w:r>
        <w:rPr>
          <w:bCs/>
          <w:szCs w:val="28"/>
        </w:rPr>
        <w:t>ей</w:t>
      </w:r>
      <w:r w:rsidR="00F94E87">
        <w:rPr>
          <w:bCs/>
          <w:szCs w:val="28"/>
        </w:rPr>
        <w:t xml:space="preserve"> </w:t>
      </w:r>
      <w:r w:rsidR="00F94E87">
        <w:rPr>
          <w:bCs/>
          <w:szCs w:val="28"/>
          <w:lang w:val="en-US"/>
        </w:rPr>
        <w:t>input</w:t>
      </w:r>
      <w:r w:rsidR="00F94E87">
        <w:rPr>
          <w:bCs/>
          <w:szCs w:val="28"/>
        </w:rPr>
        <w:t>, чтобы</w:t>
      </w:r>
      <w:r w:rsidR="000A6ABD">
        <w:rPr>
          <w:bCs/>
          <w:szCs w:val="28"/>
        </w:rPr>
        <w:t xml:space="preserve"> в </w:t>
      </w:r>
      <w:r w:rsidR="00F94E87">
        <w:rPr>
          <w:bCs/>
          <w:szCs w:val="28"/>
        </w:rPr>
        <w:t>дальнейшем при событии изменения эт</w:t>
      </w:r>
      <w:r>
        <w:rPr>
          <w:bCs/>
          <w:szCs w:val="28"/>
        </w:rPr>
        <w:t xml:space="preserve">их </w:t>
      </w:r>
      <w:r w:rsidR="00F94E87">
        <w:rPr>
          <w:bCs/>
          <w:szCs w:val="28"/>
        </w:rPr>
        <w:t>пол</w:t>
      </w:r>
      <w:r>
        <w:rPr>
          <w:bCs/>
          <w:szCs w:val="28"/>
        </w:rPr>
        <w:t xml:space="preserve">ей, </w:t>
      </w:r>
      <w:r w:rsidR="00F94E87">
        <w:rPr>
          <w:bCs/>
          <w:szCs w:val="28"/>
        </w:rPr>
        <w:t xml:space="preserve">то есть загрузке </w:t>
      </w:r>
      <w:r>
        <w:rPr>
          <w:bCs/>
          <w:szCs w:val="28"/>
        </w:rPr>
        <w:t>файлов</w:t>
      </w:r>
      <w:r w:rsidR="00F94E87">
        <w:rPr>
          <w:bCs/>
          <w:szCs w:val="28"/>
        </w:rPr>
        <w:t xml:space="preserve">, получить необходимую информацию. В свойстве </w:t>
      </w:r>
      <w:r w:rsidR="00F94E87">
        <w:rPr>
          <w:bCs/>
          <w:szCs w:val="28"/>
          <w:lang w:val="en-US"/>
        </w:rPr>
        <w:t>target</w:t>
      </w:r>
      <w:r w:rsidR="000A6ABD">
        <w:rPr>
          <w:bCs/>
          <w:szCs w:val="28"/>
        </w:rPr>
        <w:t xml:space="preserve"> и </w:t>
      </w:r>
      <w:r w:rsidR="00F94E87">
        <w:rPr>
          <w:bCs/>
          <w:szCs w:val="28"/>
        </w:rPr>
        <w:t xml:space="preserve">свойстве </w:t>
      </w:r>
      <w:r w:rsidR="00F94E87">
        <w:rPr>
          <w:bCs/>
          <w:szCs w:val="28"/>
          <w:lang w:val="en-US"/>
        </w:rPr>
        <w:t>files</w:t>
      </w:r>
      <w:r w:rsidR="00F94E87" w:rsidRPr="005C5E75">
        <w:rPr>
          <w:bCs/>
          <w:szCs w:val="28"/>
        </w:rPr>
        <w:t>,</w:t>
      </w:r>
      <w:r w:rsidR="00F94E87">
        <w:rPr>
          <w:bCs/>
          <w:szCs w:val="28"/>
        </w:rPr>
        <w:t xml:space="preserve"> являюще</w:t>
      </w:r>
      <w:r w:rsidR="00D3768C">
        <w:rPr>
          <w:bCs/>
          <w:szCs w:val="28"/>
        </w:rPr>
        <w:t>е</w:t>
      </w:r>
      <w:r w:rsidR="00F94E87">
        <w:rPr>
          <w:bCs/>
          <w:szCs w:val="28"/>
        </w:rPr>
        <w:t>ся массивом, хранятся все файлы, загружаемые</w:t>
      </w:r>
      <w:r w:rsidR="000A6ABD">
        <w:rPr>
          <w:bCs/>
          <w:szCs w:val="28"/>
        </w:rPr>
        <w:t xml:space="preserve"> в </w:t>
      </w:r>
      <w:r w:rsidR="00F94E87">
        <w:rPr>
          <w:bCs/>
          <w:szCs w:val="28"/>
        </w:rPr>
        <w:t>поле. Чтобы получить информацию</w:t>
      </w:r>
      <w:r w:rsidR="000A6ABD">
        <w:rPr>
          <w:bCs/>
          <w:szCs w:val="28"/>
        </w:rPr>
        <w:t xml:space="preserve"> о </w:t>
      </w:r>
      <w:r w:rsidR="00F94E87">
        <w:rPr>
          <w:bCs/>
          <w:szCs w:val="28"/>
        </w:rPr>
        <w:t>загруженном файле необходимо обратиться</w:t>
      </w:r>
      <w:r w:rsidR="000A6ABD">
        <w:rPr>
          <w:bCs/>
          <w:szCs w:val="28"/>
        </w:rPr>
        <w:t xml:space="preserve"> к </w:t>
      </w:r>
      <w:r w:rsidR="00F94E87">
        <w:rPr>
          <w:bCs/>
          <w:szCs w:val="28"/>
        </w:rPr>
        <w:t>нулевому элементу этого массива.</w:t>
      </w:r>
      <w:r w:rsidR="00197121">
        <w:rPr>
          <w:bCs/>
          <w:szCs w:val="28"/>
        </w:rPr>
        <w:t xml:space="preserve"> </w:t>
      </w:r>
      <w:r w:rsidR="003B24E3">
        <w:rPr>
          <w:szCs w:val="28"/>
        </w:rPr>
        <w:t>Для передачи полученных значений</w:t>
      </w:r>
      <w:r w:rsidR="000A6ABD">
        <w:rPr>
          <w:szCs w:val="28"/>
        </w:rPr>
        <w:t xml:space="preserve"> в </w:t>
      </w:r>
      <w:r w:rsidR="003B24E3">
        <w:rPr>
          <w:szCs w:val="28"/>
        </w:rPr>
        <w:t>файл-обработчик используется</w:t>
      </w:r>
      <w:r w:rsidR="00F94E87">
        <w:rPr>
          <w:szCs w:val="28"/>
        </w:rPr>
        <w:t xml:space="preserve"> переменн</w:t>
      </w:r>
      <w:r w:rsidR="003B24E3">
        <w:rPr>
          <w:szCs w:val="28"/>
        </w:rPr>
        <w:t>ая</w:t>
      </w:r>
      <w:r w:rsidR="00F94E87">
        <w:rPr>
          <w:szCs w:val="28"/>
        </w:rPr>
        <w:t xml:space="preserve"> типа </w:t>
      </w:r>
      <w:proofErr w:type="spellStart"/>
      <w:r w:rsidR="00F94E87" w:rsidRPr="00AB64E2">
        <w:rPr>
          <w:szCs w:val="28"/>
        </w:rPr>
        <w:t>formData</w:t>
      </w:r>
      <w:proofErr w:type="spellEnd"/>
      <w:r w:rsidR="00F94E87">
        <w:rPr>
          <w:szCs w:val="28"/>
        </w:rPr>
        <w:t xml:space="preserve">. </w:t>
      </w:r>
    </w:p>
    <w:p w14:paraId="38C3E18D" w14:textId="21E6213D" w:rsidR="00F94E87" w:rsidRPr="003B24E3" w:rsidRDefault="00F94E87" w:rsidP="003B24E3">
      <w:pPr>
        <w:ind w:firstLine="708"/>
        <w:rPr>
          <w:bCs/>
          <w:szCs w:val="28"/>
        </w:rPr>
      </w:pPr>
      <w:r>
        <w:rPr>
          <w:szCs w:val="28"/>
        </w:rPr>
        <w:t xml:space="preserve">С помощью метода </w:t>
      </w:r>
      <w:r>
        <w:rPr>
          <w:szCs w:val="28"/>
          <w:lang w:val="en-US"/>
        </w:rPr>
        <w:t>append</w:t>
      </w:r>
      <w:r w:rsidRPr="00C21E61">
        <w:rPr>
          <w:szCs w:val="28"/>
        </w:rPr>
        <w:t xml:space="preserve"> </w:t>
      </w:r>
      <w:r>
        <w:rPr>
          <w:szCs w:val="28"/>
        </w:rPr>
        <w:t>происходит добавление пар ключ</w:t>
      </w:r>
      <w:r w:rsidRPr="00C21E61">
        <w:rPr>
          <w:szCs w:val="28"/>
        </w:rPr>
        <w:t>/</w:t>
      </w:r>
      <w:r>
        <w:rPr>
          <w:szCs w:val="28"/>
        </w:rPr>
        <w:t>значение. В том числе переда</w:t>
      </w:r>
      <w:r w:rsidR="003B24E3">
        <w:rPr>
          <w:szCs w:val="28"/>
        </w:rPr>
        <w:t>ю</w:t>
      </w:r>
      <w:r>
        <w:rPr>
          <w:szCs w:val="28"/>
        </w:rPr>
        <w:t>тся файл</w:t>
      </w:r>
      <w:r w:rsidR="003B24E3">
        <w:rPr>
          <w:szCs w:val="28"/>
        </w:rPr>
        <w:t>ы материалов</w:t>
      </w:r>
      <w:r>
        <w:rPr>
          <w:szCs w:val="28"/>
        </w:rPr>
        <w:t xml:space="preserve">. В </w:t>
      </w:r>
      <w:r w:rsidR="003B24E3">
        <w:rPr>
          <w:szCs w:val="28"/>
          <w:lang w:val="en-US"/>
        </w:rPr>
        <w:t>AJAX</w:t>
      </w:r>
      <w:r w:rsidRPr="002D34F4">
        <w:rPr>
          <w:szCs w:val="28"/>
        </w:rPr>
        <w:t>-</w:t>
      </w:r>
      <w:r>
        <w:rPr>
          <w:szCs w:val="28"/>
        </w:rPr>
        <w:t>запрос</w:t>
      </w:r>
      <w:r w:rsidR="000A6ABD">
        <w:rPr>
          <w:szCs w:val="28"/>
        </w:rPr>
        <w:t xml:space="preserve"> в </w:t>
      </w:r>
      <w:r>
        <w:rPr>
          <w:szCs w:val="28"/>
          <w:lang w:val="en-US"/>
        </w:rPr>
        <w:t>data</w:t>
      </w:r>
      <w:r w:rsidRPr="002D34F4">
        <w:rPr>
          <w:szCs w:val="28"/>
        </w:rPr>
        <w:t xml:space="preserve"> </w:t>
      </w:r>
      <w:r>
        <w:rPr>
          <w:szCs w:val="28"/>
        </w:rPr>
        <w:t xml:space="preserve">будет передаваться переменная </w:t>
      </w:r>
      <w:proofErr w:type="spellStart"/>
      <w:r>
        <w:rPr>
          <w:szCs w:val="28"/>
          <w:lang w:val="en-US"/>
        </w:rPr>
        <w:t>formData</w:t>
      </w:r>
      <w:proofErr w:type="spellEnd"/>
      <w:r w:rsidRPr="002D34F4">
        <w:rPr>
          <w:szCs w:val="28"/>
        </w:rPr>
        <w:t>.</w:t>
      </w:r>
      <w:r>
        <w:rPr>
          <w:szCs w:val="28"/>
        </w:rPr>
        <w:t xml:space="preserve"> Помимо использования </w:t>
      </w:r>
      <w:proofErr w:type="spellStart"/>
      <w:r>
        <w:rPr>
          <w:szCs w:val="28"/>
          <w:lang w:val="en-US"/>
        </w:rPr>
        <w:t>formData</w:t>
      </w:r>
      <w:proofErr w:type="spellEnd"/>
      <w:r w:rsidR="000A6ABD">
        <w:rPr>
          <w:szCs w:val="28"/>
        </w:rPr>
        <w:t xml:space="preserve"> в </w:t>
      </w:r>
      <w:r>
        <w:rPr>
          <w:szCs w:val="28"/>
        </w:rPr>
        <w:t xml:space="preserve">настройках </w:t>
      </w:r>
      <w:r>
        <w:rPr>
          <w:szCs w:val="28"/>
          <w:lang w:val="en-US"/>
        </w:rPr>
        <w:t>ajax</w:t>
      </w:r>
      <w:r w:rsidRPr="00523DB2">
        <w:rPr>
          <w:szCs w:val="28"/>
        </w:rPr>
        <w:t xml:space="preserve"> </w:t>
      </w:r>
      <w:r>
        <w:rPr>
          <w:szCs w:val="28"/>
        </w:rPr>
        <w:t xml:space="preserve">необходимо указывать параметры </w:t>
      </w:r>
      <w:proofErr w:type="spellStart"/>
      <w:r>
        <w:rPr>
          <w:szCs w:val="28"/>
          <w:lang w:val="en-US"/>
        </w:rPr>
        <w:t>contentType</w:t>
      </w:r>
      <w:proofErr w:type="spellEnd"/>
      <w:r w:rsidRPr="00523DB2">
        <w:rPr>
          <w:szCs w:val="28"/>
        </w:rPr>
        <w:t xml:space="preserve">: </w:t>
      </w:r>
      <w:r>
        <w:rPr>
          <w:szCs w:val="28"/>
          <w:lang w:val="en-US"/>
        </w:rPr>
        <w:t>false</w:t>
      </w:r>
      <w:r w:rsidRPr="00523DB2">
        <w:rPr>
          <w:szCs w:val="28"/>
        </w:rPr>
        <w:t xml:space="preserve">, </w:t>
      </w:r>
      <w:proofErr w:type="spellStart"/>
      <w:r>
        <w:rPr>
          <w:szCs w:val="28"/>
          <w:lang w:val="en-US"/>
        </w:rPr>
        <w:t>processData</w:t>
      </w:r>
      <w:proofErr w:type="spellEnd"/>
      <w:r w:rsidRPr="00523DB2">
        <w:rPr>
          <w:szCs w:val="28"/>
        </w:rPr>
        <w:t xml:space="preserve">: </w:t>
      </w:r>
      <w:r>
        <w:rPr>
          <w:szCs w:val="28"/>
          <w:lang w:val="en-US"/>
        </w:rPr>
        <w:t>false</w:t>
      </w:r>
      <w:r>
        <w:rPr>
          <w:szCs w:val="28"/>
        </w:rPr>
        <w:t>, т.к. без них файл не будет отправлен,</w:t>
      </w:r>
      <w:r w:rsidR="000A6ABD">
        <w:rPr>
          <w:szCs w:val="28"/>
        </w:rPr>
        <w:t xml:space="preserve"> а </w:t>
      </w:r>
      <w:r>
        <w:rPr>
          <w:szCs w:val="28"/>
        </w:rPr>
        <w:t xml:space="preserve">также </w:t>
      </w:r>
      <w:r>
        <w:rPr>
          <w:szCs w:val="28"/>
          <w:lang w:val="en-US"/>
        </w:rPr>
        <w:t>cache</w:t>
      </w:r>
      <w:r w:rsidRPr="005C5E75">
        <w:rPr>
          <w:szCs w:val="28"/>
        </w:rPr>
        <w:t xml:space="preserve">: </w:t>
      </w:r>
      <w:r>
        <w:rPr>
          <w:szCs w:val="28"/>
          <w:lang w:val="en-US"/>
        </w:rPr>
        <w:t>false</w:t>
      </w:r>
      <w:r w:rsidRPr="002D34F4">
        <w:rPr>
          <w:szCs w:val="28"/>
        </w:rPr>
        <w:t>.</w:t>
      </w:r>
      <w:r w:rsidR="003B24E3" w:rsidRPr="003B24E3">
        <w:rPr>
          <w:bCs/>
          <w:szCs w:val="28"/>
        </w:rPr>
        <w:t xml:space="preserve"> </w:t>
      </w:r>
      <w:r w:rsidR="003B24E3">
        <w:rPr>
          <w:bCs/>
          <w:szCs w:val="28"/>
        </w:rPr>
        <w:t>Код передачи информации об уроке</w:t>
      </w:r>
      <w:r w:rsidR="000A6ABD">
        <w:rPr>
          <w:bCs/>
          <w:szCs w:val="28"/>
        </w:rPr>
        <w:t xml:space="preserve"> в </w:t>
      </w:r>
      <w:r w:rsidR="003B24E3">
        <w:rPr>
          <w:bCs/>
          <w:szCs w:val="28"/>
        </w:rPr>
        <w:t>файл-обработчик</w:t>
      </w:r>
      <w:r w:rsidR="003B24E3" w:rsidRPr="003B24E3">
        <w:rPr>
          <w:bCs/>
          <w:szCs w:val="28"/>
        </w:rPr>
        <w:t xml:space="preserve"> </w:t>
      </w:r>
      <w:proofErr w:type="spellStart"/>
      <w:r w:rsidR="00236017" w:rsidRPr="00236017">
        <w:rPr>
          <w:szCs w:val="28"/>
        </w:rPr>
        <w:t>edit_lesson_handler.php</w:t>
      </w:r>
      <w:proofErr w:type="spellEnd"/>
      <w:r w:rsidR="00236017" w:rsidRPr="00236017">
        <w:rPr>
          <w:rFonts w:ascii="Courier New" w:hAnsi="Courier New" w:cs="Courier New"/>
          <w:sz w:val="24"/>
          <w:szCs w:val="24"/>
        </w:rPr>
        <w:t xml:space="preserve"> </w:t>
      </w:r>
      <w:r w:rsidR="003B24E3">
        <w:rPr>
          <w:bCs/>
          <w:szCs w:val="28"/>
        </w:rPr>
        <w:t>представлен</w:t>
      </w:r>
      <w:r w:rsidR="000A6ABD">
        <w:rPr>
          <w:bCs/>
          <w:szCs w:val="28"/>
        </w:rPr>
        <w:t xml:space="preserve"> в </w:t>
      </w:r>
      <w:r w:rsidR="003B24E3">
        <w:rPr>
          <w:bCs/>
          <w:szCs w:val="28"/>
        </w:rPr>
        <w:t>листинге 4.</w:t>
      </w:r>
      <w:r w:rsidR="001119F9">
        <w:rPr>
          <w:bCs/>
          <w:szCs w:val="28"/>
        </w:rPr>
        <w:t>2</w:t>
      </w:r>
      <w:r w:rsidR="003B24E3">
        <w:rPr>
          <w:bCs/>
          <w:szCs w:val="28"/>
        </w:rPr>
        <w:t>6.</w:t>
      </w:r>
    </w:p>
    <w:p w14:paraId="25E54C54" w14:textId="77777777" w:rsidR="00A53E9C" w:rsidRPr="00A53E9C" w:rsidRDefault="00A53E9C" w:rsidP="00A53E9C">
      <w:pPr>
        <w:spacing w:before="280"/>
        <w:ind w:firstLine="0"/>
        <w:jc w:val="left"/>
        <w:rPr>
          <w:rFonts w:ascii="Courier New" w:hAnsi="Courier New" w:cs="Courier New"/>
          <w:sz w:val="24"/>
          <w:szCs w:val="24"/>
          <w:lang w:val="en-US"/>
        </w:rPr>
      </w:pPr>
      <w:r w:rsidRPr="00A53E9C">
        <w:rPr>
          <w:rFonts w:ascii="Courier New" w:hAnsi="Courier New" w:cs="Courier New"/>
          <w:sz w:val="24"/>
          <w:szCs w:val="24"/>
          <w:lang w:val="en-US"/>
        </w:rPr>
        <w:lastRenderedPageBreak/>
        <w:t xml:space="preserve">let </w:t>
      </w:r>
      <w:proofErr w:type="spellStart"/>
      <w:r w:rsidRPr="00A53E9C">
        <w:rPr>
          <w:rFonts w:ascii="Courier New" w:hAnsi="Courier New" w:cs="Courier New"/>
          <w:sz w:val="24"/>
          <w:szCs w:val="24"/>
          <w:lang w:val="en-US"/>
        </w:rPr>
        <w:t>new_lesson_material</w:t>
      </w:r>
      <w:proofErr w:type="spellEnd"/>
      <w:r w:rsidRPr="00A53E9C">
        <w:rPr>
          <w:rFonts w:ascii="Courier New" w:hAnsi="Courier New" w:cs="Courier New"/>
          <w:sz w:val="24"/>
          <w:szCs w:val="24"/>
          <w:lang w:val="en-US"/>
        </w:rPr>
        <w:t>=false;</w:t>
      </w:r>
    </w:p>
    <w:p w14:paraId="68ADFE31" w14:textId="77777777" w:rsidR="00A53E9C" w:rsidRPr="00A53E9C" w:rsidRDefault="00A53E9C" w:rsidP="00A53E9C">
      <w:pPr>
        <w:ind w:firstLine="0"/>
        <w:jc w:val="left"/>
        <w:rPr>
          <w:rFonts w:ascii="Courier New" w:hAnsi="Courier New" w:cs="Courier New"/>
          <w:sz w:val="24"/>
          <w:szCs w:val="24"/>
          <w:lang w:val="en-US"/>
        </w:rPr>
      </w:pPr>
      <w:r w:rsidRPr="00A53E9C">
        <w:rPr>
          <w:rFonts w:ascii="Courier New" w:hAnsi="Courier New" w:cs="Courier New"/>
          <w:sz w:val="24"/>
          <w:szCs w:val="24"/>
          <w:lang w:val="en-US"/>
        </w:rPr>
        <w:t xml:space="preserve">let </w:t>
      </w:r>
      <w:proofErr w:type="spellStart"/>
      <w:r w:rsidRPr="00A53E9C">
        <w:rPr>
          <w:rFonts w:ascii="Courier New" w:hAnsi="Courier New" w:cs="Courier New"/>
          <w:sz w:val="24"/>
          <w:szCs w:val="24"/>
          <w:lang w:val="en-US"/>
        </w:rPr>
        <w:t>new_lesson_homework</w:t>
      </w:r>
      <w:proofErr w:type="spellEnd"/>
      <w:r w:rsidRPr="00A53E9C">
        <w:rPr>
          <w:rFonts w:ascii="Courier New" w:hAnsi="Courier New" w:cs="Courier New"/>
          <w:sz w:val="24"/>
          <w:szCs w:val="24"/>
          <w:lang w:val="en-US"/>
        </w:rPr>
        <w:t>=false;</w:t>
      </w:r>
    </w:p>
    <w:p w14:paraId="75FD892C" w14:textId="77777777" w:rsidR="00A53E9C" w:rsidRPr="00197121" w:rsidRDefault="00A53E9C" w:rsidP="00A53E9C">
      <w:pPr>
        <w:ind w:firstLine="0"/>
        <w:jc w:val="left"/>
        <w:rPr>
          <w:rFonts w:ascii="Courier New" w:hAnsi="Courier New" w:cs="Courier New"/>
          <w:sz w:val="24"/>
          <w:szCs w:val="24"/>
          <w:lang w:val="en-US"/>
        </w:rPr>
      </w:pPr>
      <w:r w:rsidRPr="00197121">
        <w:rPr>
          <w:rFonts w:ascii="Courier New" w:hAnsi="Courier New" w:cs="Courier New"/>
          <w:sz w:val="24"/>
          <w:szCs w:val="24"/>
          <w:lang w:val="en-US"/>
        </w:rPr>
        <w:t>$('input[name="lesson-material"]'</w:t>
      </w:r>
      <w:proofErr w:type="gramStart"/>
      <w:r w:rsidRPr="00197121">
        <w:rPr>
          <w:rFonts w:ascii="Courier New" w:hAnsi="Courier New" w:cs="Courier New"/>
          <w:sz w:val="24"/>
          <w:szCs w:val="24"/>
          <w:lang w:val="en-US"/>
        </w:rPr>
        <w:t>).change</w:t>
      </w:r>
      <w:proofErr w:type="gramEnd"/>
      <w:r w:rsidRPr="00197121">
        <w:rPr>
          <w:rFonts w:ascii="Courier New" w:hAnsi="Courier New" w:cs="Courier New"/>
          <w:sz w:val="24"/>
          <w:szCs w:val="24"/>
          <w:lang w:val="en-US"/>
        </w:rPr>
        <w:t>(function(e)  {</w:t>
      </w:r>
    </w:p>
    <w:p w14:paraId="1A8441FE" w14:textId="77777777" w:rsidR="00A53E9C" w:rsidRPr="00A53E9C" w:rsidRDefault="00A53E9C" w:rsidP="00A53E9C">
      <w:pPr>
        <w:ind w:firstLine="0"/>
        <w:jc w:val="left"/>
        <w:rPr>
          <w:rFonts w:ascii="Courier New" w:hAnsi="Courier New" w:cs="Courier New"/>
          <w:sz w:val="24"/>
          <w:szCs w:val="24"/>
          <w:lang w:val="en-US"/>
        </w:rPr>
      </w:pPr>
      <w:r w:rsidRPr="00197121">
        <w:rPr>
          <w:rFonts w:ascii="Courier New" w:hAnsi="Courier New" w:cs="Courier New"/>
          <w:sz w:val="24"/>
          <w:szCs w:val="24"/>
          <w:lang w:val="en-US"/>
        </w:rPr>
        <w:tab/>
      </w:r>
      <w:proofErr w:type="spellStart"/>
      <w:r w:rsidRPr="00A53E9C">
        <w:rPr>
          <w:rFonts w:ascii="Courier New" w:hAnsi="Courier New" w:cs="Courier New"/>
          <w:sz w:val="24"/>
          <w:szCs w:val="24"/>
          <w:lang w:val="en-US"/>
        </w:rPr>
        <w:t>new_lesson_material</w:t>
      </w:r>
      <w:proofErr w:type="spellEnd"/>
      <w:r w:rsidRPr="00A53E9C">
        <w:rPr>
          <w:rFonts w:ascii="Courier New" w:hAnsi="Courier New" w:cs="Courier New"/>
          <w:sz w:val="24"/>
          <w:szCs w:val="24"/>
          <w:lang w:val="en-US"/>
        </w:rPr>
        <w:t>=</w:t>
      </w:r>
      <w:proofErr w:type="spellStart"/>
      <w:proofErr w:type="gramStart"/>
      <w:r w:rsidRPr="00A53E9C">
        <w:rPr>
          <w:rFonts w:ascii="Courier New" w:hAnsi="Courier New" w:cs="Courier New"/>
          <w:sz w:val="24"/>
          <w:szCs w:val="24"/>
          <w:lang w:val="en-US"/>
        </w:rPr>
        <w:t>e.target</w:t>
      </w:r>
      <w:proofErr w:type="gramEnd"/>
      <w:r w:rsidRPr="00A53E9C">
        <w:rPr>
          <w:rFonts w:ascii="Courier New" w:hAnsi="Courier New" w:cs="Courier New"/>
          <w:sz w:val="24"/>
          <w:szCs w:val="24"/>
          <w:lang w:val="en-US"/>
        </w:rPr>
        <w:t>.files</w:t>
      </w:r>
      <w:proofErr w:type="spellEnd"/>
      <w:r w:rsidRPr="00A53E9C">
        <w:rPr>
          <w:rFonts w:ascii="Courier New" w:hAnsi="Courier New" w:cs="Courier New"/>
          <w:sz w:val="24"/>
          <w:szCs w:val="24"/>
          <w:lang w:val="en-US"/>
        </w:rPr>
        <w:t xml:space="preserve">[0]; </w:t>
      </w:r>
    </w:p>
    <w:p w14:paraId="5EE45B0E" w14:textId="77777777" w:rsidR="00A53E9C" w:rsidRPr="00A53E9C" w:rsidRDefault="00A53E9C" w:rsidP="00A53E9C">
      <w:pPr>
        <w:ind w:firstLine="0"/>
        <w:jc w:val="left"/>
        <w:rPr>
          <w:rFonts w:ascii="Courier New" w:hAnsi="Courier New" w:cs="Courier New"/>
          <w:sz w:val="24"/>
          <w:szCs w:val="24"/>
          <w:lang w:val="en-US"/>
        </w:rPr>
      </w:pPr>
      <w:r w:rsidRPr="00A53E9C">
        <w:rPr>
          <w:rFonts w:ascii="Courier New" w:hAnsi="Courier New" w:cs="Courier New"/>
          <w:sz w:val="24"/>
          <w:szCs w:val="24"/>
          <w:lang w:val="en-US"/>
        </w:rPr>
        <w:t>});</w:t>
      </w:r>
    </w:p>
    <w:p w14:paraId="7986013F" w14:textId="77777777" w:rsidR="00A53E9C" w:rsidRPr="00197121" w:rsidRDefault="00A53E9C" w:rsidP="00A53E9C">
      <w:pPr>
        <w:ind w:firstLine="0"/>
        <w:jc w:val="left"/>
        <w:rPr>
          <w:rFonts w:ascii="Courier New" w:hAnsi="Courier New" w:cs="Courier New"/>
          <w:sz w:val="24"/>
          <w:szCs w:val="24"/>
          <w:lang w:val="en-US"/>
        </w:rPr>
      </w:pPr>
      <w:r w:rsidRPr="00197121">
        <w:rPr>
          <w:rFonts w:ascii="Courier New" w:hAnsi="Courier New" w:cs="Courier New"/>
          <w:sz w:val="24"/>
          <w:szCs w:val="24"/>
          <w:lang w:val="en-US"/>
        </w:rPr>
        <w:t>$('input[name="lesson-</w:t>
      </w:r>
      <w:proofErr w:type="spellStart"/>
      <w:r w:rsidRPr="00197121">
        <w:rPr>
          <w:rFonts w:ascii="Courier New" w:hAnsi="Courier New" w:cs="Courier New"/>
          <w:sz w:val="24"/>
          <w:szCs w:val="24"/>
          <w:lang w:val="en-US"/>
        </w:rPr>
        <w:t>homeworkTask</w:t>
      </w:r>
      <w:proofErr w:type="spellEnd"/>
      <w:r w:rsidRPr="00197121">
        <w:rPr>
          <w:rFonts w:ascii="Courier New" w:hAnsi="Courier New" w:cs="Courier New"/>
          <w:sz w:val="24"/>
          <w:szCs w:val="24"/>
          <w:lang w:val="en-US"/>
        </w:rPr>
        <w:t>"]'</w:t>
      </w:r>
      <w:proofErr w:type="gramStart"/>
      <w:r w:rsidRPr="00197121">
        <w:rPr>
          <w:rFonts w:ascii="Courier New" w:hAnsi="Courier New" w:cs="Courier New"/>
          <w:sz w:val="24"/>
          <w:szCs w:val="24"/>
          <w:lang w:val="en-US"/>
        </w:rPr>
        <w:t>).change</w:t>
      </w:r>
      <w:proofErr w:type="gramEnd"/>
      <w:r w:rsidRPr="00197121">
        <w:rPr>
          <w:rFonts w:ascii="Courier New" w:hAnsi="Courier New" w:cs="Courier New"/>
          <w:sz w:val="24"/>
          <w:szCs w:val="24"/>
          <w:lang w:val="en-US"/>
        </w:rPr>
        <w:t>(function(e)  {</w:t>
      </w:r>
    </w:p>
    <w:p w14:paraId="24EAD3EF" w14:textId="77777777" w:rsidR="00A53E9C" w:rsidRPr="00A53E9C" w:rsidRDefault="00A53E9C" w:rsidP="00A53E9C">
      <w:pPr>
        <w:ind w:firstLine="0"/>
        <w:jc w:val="left"/>
        <w:rPr>
          <w:rFonts w:ascii="Courier New" w:hAnsi="Courier New" w:cs="Courier New"/>
          <w:sz w:val="24"/>
          <w:szCs w:val="24"/>
          <w:lang w:val="en-US"/>
        </w:rPr>
      </w:pPr>
      <w:r w:rsidRPr="00197121">
        <w:rPr>
          <w:rFonts w:ascii="Courier New" w:hAnsi="Courier New" w:cs="Courier New"/>
          <w:sz w:val="24"/>
          <w:szCs w:val="24"/>
          <w:lang w:val="en-US"/>
        </w:rPr>
        <w:tab/>
      </w:r>
      <w:proofErr w:type="spellStart"/>
      <w:r w:rsidRPr="00A53E9C">
        <w:rPr>
          <w:rFonts w:ascii="Courier New" w:hAnsi="Courier New" w:cs="Courier New"/>
          <w:sz w:val="24"/>
          <w:szCs w:val="24"/>
          <w:lang w:val="en-US"/>
        </w:rPr>
        <w:t>new_lesson_homework</w:t>
      </w:r>
      <w:proofErr w:type="spellEnd"/>
      <w:r w:rsidRPr="00A53E9C">
        <w:rPr>
          <w:rFonts w:ascii="Courier New" w:hAnsi="Courier New" w:cs="Courier New"/>
          <w:sz w:val="24"/>
          <w:szCs w:val="24"/>
          <w:lang w:val="en-US"/>
        </w:rPr>
        <w:t>=</w:t>
      </w:r>
      <w:proofErr w:type="spellStart"/>
      <w:proofErr w:type="gramStart"/>
      <w:r w:rsidRPr="00A53E9C">
        <w:rPr>
          <w:rFonts w:ascii="Courier New" w:hAnsi="Courier New" w:cs="Courier New"/>
          <w:sz w:val="24"/>
          <w:szCs w:val="24"/>
          <w:lang w:val="en-US"/>
        </w:rPr>
        <w:t>e.target</w:t>
      </w:r>
      <w:proofErr w:type="gramEnd"/>
      <w:r w:rsidRPr="00A53E9C">
        <w:rPr>
          <w:rFonts w:ascii="Courier New" w:hAnsi="Courier New" w:cs="Courier New"/>
          <w:sz w:val="24"/>
          <w:szCs w:val="24"/>
          <w:lang w:val="en-US"/>
        </w:rPr>
        <w:t>.files</w:t>
      </w:r>
      <w:proofErr w:type="spellEnd"/>
      <w:r w:rsidRPr="00A53E9C">
        <w:rPr>
          <w:rFonts w:ascii="Courier New" w:hAnsi="Courier New" w:cs="Courier New"/>
          <w:sz w:val="24"/>
          <w:szCs w:val="24"/>
          <w:lang w:val="en-US"/>
        </w:rPr>
        <w:t xml:space="preserve">[0]; </w:t>
      </w:r>
    </w:p>
    <w:p w14:paraId="65BD2FF2" w14:textId="709A3148" w:rsidR="00A53E9C" w:rsidRPr="00EB7D27" w:rsidRDefault="00A53E9C" w:rsidP="00A53E9C">
      <w:pPr>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
    <w:p w14:paraId="0DD1FBB6" w14:textId="77777777" w:rsidR="00B26C63" w:rsidRPr="00A55F1A" w:rsidRDefault="00B26C63" w:rsidP="00A53E9C">
      <w:pPr>
        <w:ind w:firstLine="0"/>
        <w:jc w:val="left"/>
        <w:rPr>
          <w:rFonts w:ascii="Courier New" w:hAnsi="Courier New" w:cs="Courier New"/>
          <w:sz w:val="24"/>
          <w:szCs w:val="24"/>
          <w:lang w:val="en-US"/>
        </w:rPr>
      </w:pPr>
      <w:r w:rsidRPr="00A55F1A">
        <w:rPr>
          <w:rFonts w:ascii="Courier New" w:hAnsi="Courier New" w:cs="Courier New"/>
          <w:sz w:val="24"/>
          <w:szCs w:val="24"/>
          <w:lang w:val="en-US"/>
        </w:rPr>
        <w:t>$(</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save</w:t>
      </w:r>
      <w:proofErr w:type="gramEnd"/>
      <w:r w:rsidRPr="00A55F1A">
        <w:rPr>
          <w:rFonts w:ascii="Courier New" w:hAnsi="Courier New" w:cs="Courier New"/>
          <w:sz w:val="24"/>
          <w:szCs w:val="24"/>
          <w:lang w:val="en-US"/>
        </w:rPr>
        <w:t>_edit_lesson_btn</w:t>
      </w:r>
      <w:proofErr w:type="spellEnd"/>
      <w:r w:rsidRPr="00A55F1A">
        <w:rPr>
          <w:rFonts w:ascii="Courier New" w:hAnsi="Courier New" w:cs="Courier New"/>
          <w:sz w:val="24"/>
          <w:szCs w:val="24"/>
          <w:lang w:val="en-US"/>
        </w:rPr>
        <w:t>').click(function(e)  {</w:t>
      </w:r>
    </w:p>
    <w:p w14:paraId="0B846FA3"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proofErr w:type="gramStart"/>
      <w:r w:rsidRPr="00A55F1A">
        <w:rPr>
          <w:rFonts w:ascii="Courier New" w:hAnsi="Courier New" w:cs="Courier New"/>
          <w:sz w:val="24"/>
          <w:szCs w:val="24"/>
          <w:lang w:val="en-US"/>
        </w:rPr>
        <w:t>e.preventDefault</w:t>
      </w:r>
      <w:proofErr w:type="spellEnd"/>
      <w:proofErr w:type="gramEnd"/>
      <w:r w:rsidRPr="00A55F1A">
        <w:rPr>
          <w:rFonts w:ascii="Courier New" w:hAnsi="Courier New" w:cs="Courier New"/>
          <w:sz w:val="24"/>
          <w:szCs w:val="24"/>
          <w:lang w:val="en-US"/>
        </w:rPr>
        <w:t>();</w:t>
      </w:r>
    </w:p>
    <w:p w14:paraId="1DAB0F75" w14:textId="752082F9"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t xml:space="preserve">let </w:t>
      </w:r>
      <w:proofErr w:type="spellStart"/>
      <w:r w:rsidRPr="00A55F1A">
        <w:rPr>
          <w:rFonts w:ascii="Courier New" w:hAnsi="Courier New" w:cs="Courier New"/>
          <w:sz w:val="24"/>
          <w:szCs w:val="24"/>
          <w:lang w:val="en-US"/>
        </w:rPr>
        <w:t>lesson_id</w:t>
      </w:r>
      <w:proofErr w:type="spellEnd"/>
      <w:r w:rsidRPr="00A55F1A">
        <w:rPr>
          <w:rFonts w:ascii="Courier New" w:hAnsi="Courier New" w:cs="Courier New"/>
          <w:sz w:val="24"/>
          <w:szCs w:val="24"/>
          <w:lang w:val="en-US"/>
        </w:rPr>
        <w:t>=$(this</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attr</w:t>
      </w:r>
      <w:proofErr w:type="spellEnd"/>
      <w:proofErr w:type="gramEnd"/>
      <w:r w:rsidRPr="00A55F1A">
        <w:rPr>
          <w:rFonts w:ascii="Courier New" w:hAnsi="Courier New" w:cs="Courier New"/>
          <w:sz w:val="24"/>
          <w:szCs w:val="24"/>
          <w:lang w:val="en-US"/>
        </w:rPr>
        <w:t>('id');</w:t>
      </w:r>
    </w:p>
    <w:p w14:paraId="467CB2E0"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t>let title = $('</w:t>
      </w:r>
      <w:proofErr w:type="spellStart"/>
      <w:r w:rsidRPr="00A55F1A">
        <w:rPr>
          <w:rFonts w:ascii="Courier New" w:hAnsi="Courier New" w:cs="Courier New"/>
          <w:sz w:val="24"/>
          <w:szCs w:val="24"/>
          <w:lang w:val="en-US"/>
        </w:rPr>
        <w:t>textarea</w:t>
      </w:r>
      <w:proofErr w:type="spellEnd"/>
      <w:r w:rsidRPr="00A55F1A">
        <w:rPr>
          <w:rFonts w:ascii="Courier New" w:hAnsi="Courier New" w:cs="Courier New"/>
          <w:sz w:val="24"/>
          <w:szCs w:val="24"/>
          <w:lang w:val="en-US"/>
        </w:rPr>
        <w:t>[name="lesson-title"]'</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val</w:t>
      </w:r>
      <w:proofErr w:type="spellEnd"/>
      <w:proofErr w:type="gramEnd"/>
      <w:r w:rsidRPr="00A55F1A">
        <w:rPr>
          <w:rFonts w:ascii="Courier New" w:hAnsi="Courier New" w:cs="Courier New"/>
          <w:sz w:val="24"/>
          <w:szCs w:val="24"/>
          <w:lang w:val="en-US"/>
        </w:rPr>
        <w:t>(),</w:t>
      </w:r>
    </w:p>
    <w:p w14:paraId="38E71E22"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t>description = $('</w:t>
      </w:r>
      <w:proofErr w:type="spellStart"/>
      <w:r w:rsidRPr="00A55F1A">
        <w:rPr>
          <w:rFonts w:ascii="Courier New" w:hAnsi="Courier New" w:cs="Courier New"/>
          <w:sz w:val="24"/>
          <w:szCs w:val="24"/>
          <w:lang w:val="en-US"/>
        </w:rPr>
        <w:t>textarea</w:t>
      </w:r>
      <w:proofErr w:type="spellEnd"/>
      <w:r w:rsidRPr="00A55F1A">
        <w:rPr>
          <w:rFonts w:ascii="Courier New" w:hAnsi="Courier New" w:cs="Courier New"/>
          <w:sz w:val="24"/>
          <w:szCs w:val="24"/>
          <w:lang w:val="en-US"/>
        </w:rPr>
        <w:t>[name="lesson-description"]'</w:t>
      </w:r>
      <w:proofErr w:type="gramStart"/>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val</w:t>
      </w:r>
      <w:proofErr w:type="spellEnd"/>
      <w:proofErr w:type="gramEnd"/>
      <w:r w:rsidRPr="00A55F1A">
        <w:rPr>
          <w:rFonts w:ascii="Courier New" w:hAnsi="Courier New" w:cs="Courier New"/>
          <w:sz w:val="24"/>
          <w:szCs w:val="24"/>
          <w:lang w:val="en-US"/>
        </w:rPr>
        <w:t>();</w:t>
      </w:r>
    </w:p>
    <w:p w14:paraId="157BC144"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t xml:space="preserve">let </w:t>
      </w:r>
      <w:proofErr w:type="spellStart"/>
      <w:r w:rsidRPr="00A55F1A">
        <w:rPr>
          <w:rFonts w:ascii="Courier New" w:hAnsi="Courier New" w:cs="Courier New"/>
          <w:sz w:val="24"/>
          <w:szCs w:val="24"/>
          <w:lang w:val="en-US"/>
        </w:rPr>
        <w:t>lessonFormData</w:t>
      </w:r>
      <w:proofErr w:type="spellEnd"/>
      <w:r w:rsidRPr="00A55F1A">
        <w:rPr>
          <w:rFonts w:ascii="Courier New" w:hAnsi="Courier New" w:cs="Courier New"/>
          <w:sz w:val="24"/>
          <w:szCs w:val="24"/>
          <w:lang w:val="en-US"/>
        </w:rPr>
        <w:t xml:space="preserve">=new </w:t>
      </w:r>
      <w:proofErr w:type="spellStart"/>
      <w:proofErr w:type="gramStart"/>
      <w:r w:rsidRPr="00A55F1A">
        <w:rPr>
          <w:rFonts w:ascii="Courier New" w:hAnsi="Courier New" w:cs="Courier New"/>
          <w:sz w:val="24"/>
          <w:szCs w:val="24"/>
          <w:lang w:val="en-US"/>
        </w:rPr>
        <w:t>FormData</w:t>
      </w:r>
      <w:proofErr w:type="spellEnd"/>
      <w:r w:rsidRPr="00A55F1A">
        <w:rPr>
          <w:rFonts w:ascii="Courier New" w:hAnsi="Courier New" w:cs="Courier New"/>
          <w:sz w:val="24"/>
          <w:szCs w:val="24"/>
          <w:lang w:val="en-US"/>
        </w:rPr>
        <w:t>(</w:t>
      </w:r>
      <w:proofErr w:type="gramEnd"/>
      <w:r w:rsidRPr="00A55F1A">
        <w:rPr>
          <w:rFonts w:ascii="Courier New" w:hAnsi="Courier New" w:cs="Courier New"/>
          <w:sz w:val="24"/>
          <w:szCs w:val="24"/>
          <w:lang w:val="en-US"/>
        </w:rPr>
        <w:t>);</w:t>
      </w:r>
    </w:p>
    <w:p w14:paraId="47B2090C"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lesson_id</w:t>
      </w:r>
      <w:proofErr w:type="spellEnd"/>
      <w:r w:rsidRPr="00A55F1A">
        <w:rPr>
          <w:rFonts w:ascii="Courier New" w:hAnsi="Courier New" w:cs="Courier New"/>
          <w:sz w:val="24"/>
          <w:szCs w:val="24"/>
          <w:lang w:val="en-US"/>
        </w:rPr>
        <w:t xml:space="preserve">', </w:t>
      </w:r>
      <w:proofErr w:type="spellStart"/>
      <w:r w:rsidRPr="00A55F1A">
        <w:rPr>
          <w:rFonts w:ascii="Courier New" w:hAnsi="Courier New" w:cs="Courier New"/>
          <w:sz w:val="24"/>
          <w:szCs w:val="24"/>
          <w:lang w:val="en-US"/>
        </w:rPr>
        <w:t>lesson_id</w:t>
      </w:r>
      <w:proofErr w:type="spellEnd"/>
      <w:r w:rsidRPr="00A55F1A">
        <w:rPr>
          <w:rFonts w:ascii="Courier New" w:hAnsi="Courier New" w:cs="Courier New"/>
          <w:sz w:val="24"/>
          <w:szCs w:val="24"/>
          <w:lang w:val="en-US"/>
        </w:rPr>
        <w:t>);</w:t>
      </w:r>
    </w:p>
    <w:p w14:paraId="1411E5CE"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('title', title);</w:t>
      </w:r>
    </w:p>
    <w:p w14:paraId="0DA9DE84"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('description', description);</w:t>
      </w:r>
    </w:p>
    <w:p w14:paraId="48CA16CA"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new_lesson_material</w:t>
      </w:r>
      <w:proofErr w:type="spellEnd"/>
      <w:r w:rsidRPr="00A55F1A">
        <w:rPr>
          <w:rFonts w:ascii="Courier New" w:hAnsi="Courier New" w:cs="Courier New"/>
          <w:sz w:val="24"/>
          <w:szCs w:val="24"/>
          <w:lang w:val="en-US"/>
        </w:rPr>
        <w:t xml:space="preserve">', </w:t>
      </w:r>
      <w:proofErr w:type="spellStart"/>
      <w:r w:rsidRPr="00A55F1A">
        <w:rPr>
          <w:rFonts w:ascii="Courier New" w:hAnsi="Courier New" w:cs="Courier New"/>
          <w:sz w:val="24"/>
          <w:szCs w:val="24"/>
          <w:lang w:val="en-US"/>
        </w:rPr>
        <w:t>new_lesson_material</w:t>
      </w:r>
      <w:proofErr w:type="spellEnd"/>
      <w:r w:rsidRPr="00A55F1A">
        <w:rPr>
          <w:rFonts w:ascii="Courier New" w:hAnsi="Courier New" w:cs="Courier New"/>
          <w:sz w:val="24"/>
          <w:szCs w:val="24"/>
          <w:lang w:val="en-US"/>
        </w:rPr>
        <w:t>);</w:t>
      </w:r>
    </w:p>
    <w:p w14:paraId="0BD91D00"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lessonFormData.append</w:t>
      </w:r>
      <w:proofErr w:type="spellEnd"/>
      <w:r w:rsidRPr="00A55F1A">
        <w:rPr>
          <w:rFonts w:ascii="Courier New" w:hAnsi="Courier New" w:cs="Courier New"/>
          <w:sz w:val="24"/>
          <w:szCs w:val="24"/>
          <w:lang w:val="en-US"/>
        </w:rPr>
        <w:t>('</w:t>
      </w:r>
      <w:proofErr w:type="spellStart"/>
      <w:r w:rsidRPr="00A55F1A">
        <w:rPr>
          <w:rFonts w:ascii="Courier New" w:hAnsi="Courier New" w:cs="Courier New"/>
          <w:sz w:val="24"/>
          <w:szCs w:val="24"/>
          <w:lang w:val="en-US"/>
        </w:rPr>
        <w:t>new_lesson_homework</w:t>
      </w:r>
      <w:proofErr w:type="spellEnd"/>
      <w:r w:rsidRPr="00A55F1A">
        <w:rPr>
          <w:rFonts w:ascii="Courier New" w:hAnsi="Courier New" w:cs="Courier New"/>
          <w:sz w:val="24"/>
          <w:szCs w:val="24"/>
          <w:lang w:val="en-US"/>
        </w:rPr>
        <w:t xml:space="preserve">', </w:t>
      </w:r>
      <w:proofErr w:type="spellStart"/>
      <w:r w:rsidRPr="00A55F1A">
        <w:rPr>
          <w:rFonts w:ascii="Courier New" w:hAnsi="Courier New" w:cs="Courier New"/>
          <w:sz w:val="24"/>
          <w:szCs w:val="24"/>
          <w:lang w:val="en-US"/>
        </w:rPr>
        <w:t>new_lesson_homework</w:t>
      </w:r>
      <w:proofErr w:type="spellEnd"/>
      <w:r w:rsidRPr="00A55F1A">
        <w:rPr>
          <w:rFonts w:ascii="Courier New" w:hAnsi="Courier New" w:cs="Courier New"/>
          <w:sz w:val="24"/>
          <w:szCs w:val="24"/>
          <w:lang w:val="en-US"/>
        </w:rPr>
        <w:t>);</w:t>
      </w:r>
    </w:p>
    <w:p w14:paraId="233A45C5"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proofErr w:type="gramStart"/>
      <w:r w:rsidRPr="00A55F1A">
        <w:rPr>
          <w:rFonts w:ascii="Courier New" w:hAnsi="Courier New" w:cs="Courier New"/>
          <w:sz w:val="24"/>
          <w:szCs w:val="24"/>
          <w:lang w:val="en-US"/>
        </w:rPr>
        <w:t>$.ajax</w:t>
      </w:r>
      <w:proofErr w:type="gramEnd"/>
      <w:r w:rsidRPr="00A55F1A">
        <w:rPr>
          <w:rFonts w:ascii="Courier New" w:hAnsi="Courier New" w:cs="Courier New"/>
          <w:sz w:val="24"/>
          <w:szCs w:val="24"/>
          <w:lang w:val="en-US"/>
        </w:rPr>
        <w:t>({</w:t>
      </w:r>
    </w:p>
    <w:p w14:paraId="0D9355F6"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t>url:'/modules/pages_handlers/masters_handlers/edit_lesson_handler.php',</w:t>
      </w:r>
    </w:p>
    <w:p w14:paraId="6855651A"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type:'POST</w:t>
      </w:r>
      <w:proofErr w:type="spellEnd"/>
      <w:r w:rsidRPr="00A55F1A">
        <w:rPr>
          <w:rFonts w:ascii="Courier New" w:hAnsi="Courier New" w:cs="Courier New"/>
          <w:sz w:val="24"/>
          <w:szCs w:val="24"/>
          <w:lang w:val="en-US"/>
        </w:rPr>
        <w:t>',</w:t>
      </w:r>
    </w:p>
    <w:p w14:paraId="2F149321"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processData</w:t>
      </w:r>
      <w:proofErr w:type="spellEnd"/>
      <w:r w:rsidRPr="00A55F1A">
        <w:rPr>
          <w:rFonts w:ascii="Courier New" w:hAnsi="Courier New" w:cs="Courier New"/>
          <w:sz w:val="24"/>
          <w:szCs w:val="24"/>
          <w:lang w:val="en-US"/>
        </w:rPr>
        <w:t>: false,</w:t>
      </w:r>
    </w:p>
    <w:p w14:paraId="435D160E"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contentType</w:t>
      </w:r>
      <w:proofErr w:type="spellEnd"/>
      <w:r w:rsidRPr="00A55F1A">
        <w:rPr>
          <w:rFonts w:ascii="Courier New" w:hAnsi="Courier New" w:cs="Courier New"/>
          <w:sz w:val="24"/>
          <w:szCs w:val="24"/>
          <w:lang w:val="en-US"/>
        </w:rPr>
        <w:t>: false,</w:t>
      </w:r>
    </w:p>
    <w:p w14:paraId="6523F259"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t>cache: false,</w:t>
      </w:r>
    </w:p>
    <w:p w14:paraId="2F152350"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t xml:space="preserve">data: </w:t>
      </w:r>
      <w:proofErr w:type="spellStart"/>
      <w:r w:rsidRPr="00A55F1A">
        <w:rPr>
          <w:rFonts w:ascii="Courier New" w:hAnsi="Courier New" w:cs="Courier New"/>
          <w:sz w:val="24"/>
          <w:szCs w:val="24"/>
          <w:lang w:val="en-US"/>
        </w:rPr>
        <w:t>lessonFormData</w:t>
      </w:r>
      <w:proofErr w:type="spellEnd"/>
      <w:r w:rsidRPr="00A55F1A">
        <w:rPr>
          <w:rFonts w:ascii="Courier New" w:hAnsi="Courier New" w:cs="Courier New"/>
          <w:sz w:val="24"/>
          <w:szCs w:val="24"/>
          <w:lang w:val="en-US"/>
        </w:rPr>
        <w:t>,</w:t>
      </w:r>
    </w:p>
    <w:p w14:paraId="58F88BE1" w14:textId="77777777" w:rsidR="00B26C63" w:rsidRPr="00A55F1A" w:rsidRDefault="00B26C63" w:rsidP="00B26C63">
      <w:pPr>
        <w:ind w:firstLine="0"/>
        <w:jc w:val="left"/>
        <w:rPr>
          <w:rFonts w:ascii="Courier New" w:hAnsi="Courier New" w:cs="Courier New"/>
          <w:sz w:val="24"/>
          <w:szCs w:val="24"/>
          <w:lang w:val="en-US"/>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lang w:val="en-US"/>
        </w:rPr>
        <w:t>dataType</w:t>
      </w:r>
      <w:proofErr w:type="spellEnd"/>
      <w:r w:rsidRPr="00A55F1A">
        <w:rPr>
          <w:rFonts w:ascii="Courier New" w:hAnsi="Courier New" w:cs="Courier New"/>
          <w:sz w:val="24"/>
          <w:szCs w:val="24"/>
          <w:lang w:val="en-US"/>
        </w:rPr>
        <w:t>:'json',</w:t>
      </w:r>
    </w:p>
    <w:p w14:paraId="521B0C15" w14:textId="77777777" w:rsidR="00B26C63" w:rsidRPr="00A55F1A" w:rsidRDefault="00B26C63" w:rsidP="00B26C63">
      <w:pPr>
        <w:ind w:firstLine="0"/>
        <w:jc w:val="left"/>
        <w:rPr>
          <w:rFonts w:ascii="Courier New" w:hAnsi="Courier New" w:cs="Courier New"/>
          <w:sz w:val="24"/>
          <w:szCs w:val="24"/>
        </w:rPr>
      </w:pPr>
      <w:r w:rsidRPr="00A55F1A">
        <w:rPr>
          <w:rFonts w:ascii="Courier New" w:hAnsi="Courier New" w:cs="Courier New"/>
          <w:sz w:val="24"/>
          <w:szCs w:val="24"/>
          <w:lang w:val="en-US"/>
        </w:rPr>
        <w:tab/>
      </w:r>
      <w:r w:rsidRPr="00A55F1A">
        <w:rPr>
          <w:rFonts w:ascii="Courier New" w:hAnsi="Courier New" w:cs="Courier New"/>
          <w:sz w:val="24"/>
          <w:szCs w:val="24"/>
          <w:lang w:val="en-US"/>
        </w:rPr>
        <w:tab/>
      </w:r>
      <w:r w:rsidRPr="00A55F1A">
        <w:rPr>
          <w:rFonts w:ascii="Courier New" w:hAnsi="Courier New" w:cs="Courier New"/>
          <w:sz w:val="24"/>
          <w:szCs w:val="24"/>
          <w:lang w:val="en-US"/>
        </w:rPr>
        <w:tab/>
      </w:r>
      <w:proofErr w:type="spellStart"/>
      <w:r w:rsidRPr="00A55F1A">
        <w:rPr>
          <w:rFonts w:ascii="Courier New" w:hAnsi="Courier New" w:cs="Courier New"/>
          <w:sz w:val="24"/>
          <w:szCs w:val="24"/>
        </w:rPr>
        <w:t>success</w:t>
      </w:r>
      <w:proofErr w:type="spellEnd"/>
      <w:r w:rsidRPr="00A55F1A">
        <w:rPr>
          <w:rFonts w:ascii="Courier New" w:hAnsi="Courier New" w:cs="Courier New"/>
          <w:sz w:val="24"/>
          <w:szCs w:val="24"/>
        </w:rPr>
        <w:t xml:space="preserve"> (</w:t>
      </w:r>
      <w:proofErr w:type="spellStart"/>
      <w:r w:rsidRPr="00A55F1A">
        <w:rPr>
          <w:rFonts w:ascii="Courier New" w:hAnsi="Courier New" w:cs="Courier New"/>
          <w:sz w:val="24"/>
          <w:szCs w:val="24"/>
        </w:rPr>
        <w:t>data</w:t>
      </w:r>
      <w:proofErr w:type="spellEnd"/>
      <w:r w:rsidRPr="00A55F1A">
        <w:rPr>
          <w:rFonts w:ascii="Courier New" w:hAnsi="Courier New" w:cs="Courier New"/>
          <w:sz w:val="24"/>
          <w:szCs w:val="24"/>
        </w:rPr>
        <w:t>) {</w:t>
      </w:r>
    </w:p>
    <w:p w14:paraId="72AB5732" w14:textId="77777777" w:rsidR="00B26C63" w:rsidRPr="00A55F1A" w:rsidRDefault="00B26C63" w:rsidP="00B26C63">
      <w:pPr>
        <w:ind w:firstLine="0"/>
        <w:jc w:val="left"/>
        <w:rPr>
          <w:rFonts w:ascii="Courier New" w:hAnsi="Courier New" w:cs="Courier New"/>
          <w:sz w:val="24"/>
          <w:szCs w:val="24"/>
        </w:rPr>
      </w:pPr>
      <w:r w:rsidRPr="00A55F1A">
        <w:rPr>
          <w:rFonts w:ascii="Courier New" w:hAnsi="Courier New" w:cs="Courier New"/>
          <w:sz w:val="24"/>
          <w:szCs w:val="24"/>
        </w:rPr>
        <w:tab/>
      </w:r>
      <w:r w:rsidRPr="00A55F1A">
        <w:rPr>
          <w:rFonts w:ascii="Courier New" w:hAnsi="Courier New" w:cs="Courier New"/>
          <w:sz w:val="24"/>
          <w:szCs w:val="24"/>
        </w:rPr>
        <w:tab/>
      </w:r>
      <w:r w:rsidRPr="00A55F1A">
        <w:rPr>
          <w:rFonts w:ascii="Courier New" w:hAnsi="Courier New" w:cs="Courier New"/>
          <w:sz w:val="24"/>
          <w:szCs w:val="24"/>
        </w:rPr>
        <w:tab/>
      </w:r>
      <w:r w:rsidRPr="00A55F1A">
        <w:rPr>
          <w:rFonts w:ascii="Courier New" w:hAnsi="Courier New" w:cs="Courier New"/>
          <w:sz w:val="24"/>
          <w:szCs w:val="24"/>
        </w:rPr>
        <w:tab/>
      </w:r>
      <w:proofErr w:type="spellStart"/>
      <w:proofErr w:type="gramStart"/>
      <w:r w:rsidRPr="00A55F1A">
        <w:rPr>
          <w:rFonts w:ascii="Courier New" w:hAnsi="Courier New" w:cs="Courier New"/>
          <w:sz w:val="24"/>
          <w:szCs w:val="24"/>
        </w:rPr>
        <w:t>alert</w:t>
      </w:r>
      <w:proofErr w:type="spellEnd"/>
      <w:r w:rsidRPr="00A55F1A">
        <w:rPr>
          <w:rFonts w:ascii="Courier New" w:hAnsi="Courier New" w:cs="Courier New"/>
          <w:sz w:val="24"/>
          <w:szCs w:val="24"/>
        </w:rPr>
        <w:t>(</w:t>
      </w:r>
      <w:proofErr w:type="gramEnd"/>
      <w:r w:rsidRPr="00A55F1A">
        <w:rPr>
          <w:rFonts w:ascii="Courier New" w:hAnsi="Courier New" w:cs="Courier New"/>
          <w:sz w:val="24"/>
          <w:szCs w:val="24"/>
        </w:rPr>
        <w:t>"Изменения сохранены");</w:t>
      </w:r>
    </w:p>
    <w:p w14:paraId="69C16266" w14:textId="77777777" w:rsidR="00B26C63" w:rsidRPr="00A55F1A" w:rsidRDefault="00B26C63" w:rsidP="00B26C63">
      <w:pPr>
        <w:ind w:firstLine="0"/>
        <w:jc w:val="left"/>
        <w:rPr>
          <w:rFonts w:ascii="Courier New" w:hAnsi="Courier New" w:cs="Courier New"/>
          <w:sz w:val="24"/>
          <w:szCs w:val="24"/>
        </w:rPr>
      </w:pPr>
      <w:r w:rsidRPr="00EB7D27">
        <w:rPr>
          <w:rFonts w:ascii="Courier New" w:hAnsi="Courier New" w:cs="Courier New"/>
          <w:sz w:val="24"/>
          <w:szCs w:val="24"/>
        </w:rPr>
        <w:tab/>
      </w:r>
      <w:r w:rsidRPr="00EB7D27">
        <w:rPr>
          <w:rFonts w:ascii="Courier New" w:hAnsi="Courier New" w:cs="Courier New"/>
          <w:sz w:val="24"/>
          <w:szCs w:val="24"/>
        </w:rPr>
        <w:tab/>
      </w:r>
      <w:r w:rsidRPr="00EB7D27">
        <w:rPr>
          <w:rFonts w:ascii="Courier New" w:hAnsi="Courier New" w:cs="Courier New"/>
          <w:sz w:val="24"/>
          <w:szCs w:val="24"/>
        </w:rPr>
        <w:tab/>
      </w:r>
      <w:r w:rsidRPr="00A55F1A">
        <w:rPr>
          <w:rFonts w:ascii="Courier New" w:hAnsi="Courier New" w:cs="Courier New"/>
          <w:sz w:val="24"/>
          <w:szCs w:val="24"/>
        </w:rPr>
        <w:t>}</w:t>
      </w:r>
    </w:p>
    <w:p w14:paraId="3AE8C942" w14:textId="77777777" w:rsidR="00B26C63" w:rsidRPr="00A55F1A" w:rsidRDefault="00B26C63" w:rsidP="00B26C63">
      <w:pPr>
        <w:ind w:firstLine="0"/>
        <w:jc w:val="left"/>
        <w:rPr>
          <w:rFonts w:ascii="Courier New" w:hAnsi="Courier New" w:cs="Courier New"/>
          <w:sz w:val="24"/>
          <w:szCs w:val="24"/>
        </w:rPr>
      </w:pPr>
      <w:r w:rsidRPr="00A55F1A">
        <w:rPr>
          <w:rFonts w:ascii="Courier New" w:hAnsi="Courier New" w:cs="Courier New"/>
          <w:sz w:val="24"/>
          <w:szCs w:val="24"/>
        </w:rPr>
        <w:tab/>
        <w:t>});</w:t>
      </w:r>
    </w:p>
    <w:p w14:paraId="0F7DB987" w14:textId="77777777" w:rsidR="00B26C63" w:rsidRPr="00A55F1A" w:rsidRDefault="00B26C63" w:rsidP="00B26C63">
      <w:pPr>
        <w:ind w:firstLine="0"/>
        <w:jc w:val="left"/>
        <w:rPr>
          <w:rFonts w:ascii="Courier New" w:hAnsi="Courier New" w:cs="Courier New"/>
          <w:sz w:val="24"/>
          <w:szCs w:val="24"/>
        </w:rPr>
      </w:pPr>
      <w:r w:rsidRPr="00A55F1A">
        <w:rPr>
          <w:rFonts w:ascii="Courier New" w:hAnsi="Courier New" w:cs="Courier New"/>
          <w:sz w:val="24"/>
          <w:szCs w:val="24"/>
        </w:rPr>
        <w:t>});</w:t>
      </w:r>
    </w:p>
    <w:p w14:paraId="13325ACC" w14:textId="05101DAA" w:rsidR="00B26C63" w:rsidRPr="00236017" w:rsidRDefault="00236017" w:rsidP="00236017">
      <w:pPr>
        <w:spacing w:before="280" w:after="280"/>
        <w:jc w:val="center"/>
        <w:rPr>
          <w:bCs/>
          <w:szCs w:val="28"/>
        </w:rPr>
      </w:pPr>
      <w:r>
        <w:rPr>
          <w:bCs/>
          <w:szCs w:val="28"/>
        </w:rPr>
        <w:t>Листинг</w:t>
      </w:r>
      <w:r w:rsidRPr="00385CCC">
        <w:rPr>
          <w:bCs/>
          <w:szCs w:val="28"/>
        </w:rPr>
        <w:t xml:space="preserve"> 4.</w:t>
      </w:r>
      <w:r w:rsidR="001119F9">
        <w:rPr>
          <w:bCs/>
          <w:szCs w:val="28"/>
        </w:rPr>
        <w:t>26</w:t>
      </w:r>
      <w:r w:rsidRPr="00385CCC">
        <w:rPr>
          <w:bCs/>
          <w:szCs w:val="28"/>
        </w:rPr>
        <w:t xml:space="preserve"> – </w:t>
      </w:r>
      <w:r>
        <w:rPr>
          <w:bCs/>
          <w:szCs w:val="28"/>
        </w:rPr>
        <w:t>Передача информации об уроке</w:t>
      </w:r>
    </w:p>
    <w:p w14:paraId="798AD649" w14:textId="4D66A7EC" w:rsidR="00F94E87" w:rsidRDefault="00B84E6E" w:rsidP="002B3DE5">
      <w:r>
        <w:rPr>
          <w:bCs/>
          <w:szCs w:val="28"/>
        </w:rPr>
        <w:t>Ф</w:t>
      </w:r>
      <w:r w:rsidR="00F2146B">
        <w:rPr>
          <w:bCs/>
          <w:szCs w:val="28"/>
        </w:rPr>
        <w:t>айл-обработчик</w:t>
      </w:r>
      <w:r>
        <w:rPr>
          <w:bCs/>
          <w:szCs w:val="28"/>
        </w:rPr>
        <w:t xml:space="preserve"> получает данные</w:t>
      </w:r>
      <w:r w:rsidR="000A6ABD">
        <w:rPr>
          <w:bCs/>
          <w:szCs w:val="28"/>
        </w:rPr>
        <w:t xml:space="preserve"> и </w:t>
      </w:r>
      <w:r>
        <w:rPr>
          <w:bCs/>
          <w:szCs w:val="28"/>
        </w:rPr>
        <w:t>записывает изменения</w:t>
      </w:r>
      <w:r w:rsidR="000A6ABD">
        <w:rPr>
          <w:bCs/>
          <w:szCs w:val="28"/>
        </w:rPr>
        <w:t xml:space="preserve"> в </w:t>
      </w:r>
      <w:r>
        <w:rPr>
          <w:bCs/>
          <w:szCs w:val="28"/>
        </w:rPr>
        <w:t xml:space="preserve">таблицу </w:t>
      </w:r>
      <w:r>
        <w:rPr>
          <w:bCs/>
          <w:szCs w:val="28"/>
          <w:lang w:val="en-US"/>
        </w:rPr>
        <w:t>Lesson</w:t>
      </w:r>
      <w:r w:rsidRPr="00B84E6E">
        <w:rPr>
          <w:bCs/>
          <w:szCs w:val="28"/>
        </w:rPr>
        <w:t xml:space="preserve"> </w:t>
      </w:r>
      <w:r>
        <w:rPr>
          <w:bCs/>
          <w:szCs w:val="28"/>
        </w:rPr>
        <w:t xml:space="preserve">базы данных. </w:t>
      </w:r>
      <w:r w:rsidR="00F94E87">
        <w:rPr>
          <w:bCs/>
          <w:szCs w:val="28"/>
        </w:rPr>
        <w:t xml:space="preserve">Чтобы загрузить </w:t>
      </w:r>
      <w:r w:rsidR="001D747A">
        <w:rPr>
          <w:bCs/>
          <w:szCs w:val="28"/>
        </w:rPr>
        <w:t>прикреплённые документы</w:t>
      </w:r>
      <w:r w:rsidR="00F94E87">
        <w:rPr>
          <w:bCs/>
          <w:szCs w:val="28"/>
        </w:rPr>
        <w:t xml:space="preserve"> используется функция </w:t>
      </w:r>
      <w:proofErr w:type="spellStart"/>
      <w:r w:rsidR="00F94E87" w:rsidRPr="0075041A">
        <w:rPr>
          <w:bCs/>
          <w:szCs w:val="28"/>
        </w:rPr>
        <w:t>move_uploaded_</w:t>
      </w:r>
      <w:proofErr w:type="gramStart"/>
      <w:r w:rsidR="00F94E87" w:rsidRPr="0075041A">
        <w:rPr>
          <w:bCs/>
          <w:szCs w:val="28"/>
        </w:rPr>
        <w:t>file</w:t>
      </w:r>
      <w:proofErr w:type="spellEnd"/>
      <w:r w:rsidR="00F94E87">
        <w:rPr>
          <w:bCs/>
          <w:szCs w:val="28"/>
        </w:rPr>
        <w:t>(</w:t>
      </w:r>
      <w:proofErr w:type="gramEnd"/>
      <w:r w:rsidR="00F94E87">
        <w:rPr>
          <w:bCs/>
          <w:szCs w:val="28"/>
        </w:rPr>
        <w:t>), первым аргументом которой является путь</w:t>
      </w:r>
      <w:r w:rsidR="000A6ABD">
        <w:rPr>
          <w:bCs/>
          <w:szCs w:val="28"/>
        </w:rPr>
        <w:t xml:space="preserve"> к </w:t>
      </w:r>
      <w:r w:rsidR="00F94E87">
        <w:rPr>
          <w:bCs/>
          <w:szCs w:val="28"/>
        </w:rPr>
        <w:t>файлу</w:t>
      </w:r>
      <w:r w:rsidR="000A6ABD">
        <w:rPr>
          <w:bCs/>
          <w:szCs w:val="28"/>
        </w:rPr>
        <w:t xml:space="preserve"> на </w:t>
      </w:r>
      <w:r w:rsidR="00F94E87">
        <w:rPr>
          <w:bCs/>
          <w:szCs w:val="28"/>
        </w:rPr>
        <w:t xml:space="preserve">сервере (ключ </w:t>
      </w:r>
      <w:proofErr w:type="spellStart"/>
      <w:r w:rsidR="00F94E87">
        <w:rPr>
          <w:bCs/>
          <w:szCs w:val="28"/>
          <w:lang w:val="en-US"/>
        </w:rPr>
        <w:t>tmp</w:t>
      </w:r>
      <w:proofErr w:type="spellEnd"/>
      <w:r w:rsidR="00F94E87" w:rsidRPr="0075041A">
        <w:rPr>
          <w:bCs/>
          <w:szCs w:val="28"/>
        </w:rPr>
        <w:t>_</w:t>
      </w:r>
      <w:r w:rsidR="00F94E87">
        <w:rPr>
          <w:bCs/>
          <w:szCs w:val="28"/>
          <w:lang w:val="en-US"/>
        </w:rPr>
        <w:t>name</w:t>
      </w:r>
      <w:r w:rsidR="00F94E87">
        <w:rPr>
          <w:bCs/>
          <w:szCs w:val="28"/>
        </w:rPr>
        <w:t xml:space="preserve"> глобального массива </w:t>
      </w:r>
      <w:r w:rsidR="00F94E87">
        <w:rPr>
          <w:bCs/>
          <w:szCs w:val="28"/>
          <w:lang w:val="en-US"/>
        </w:rPr>
        <w:t>FILES</w:t>
      </w:r>
      <w:r w:rsidR="00F94E87" w:rsidRPr="0075041A">
        <w:rPr>
          <w:bCs/>
          <w:szCs w:val="28"/>
        </w:rPr>
        <w:t>)</w:t>
      </w:r>
      <w:r w:rsidR="00F94E87">
        <w:rPr>
          <w:bCs/>
          <w:szCs w:val="28"/>
        </w:rPr>
        <w:t>,</w:t>
      </w:r>
      <w:r w:rsidR="000A6ABD">
        <w:rPr>
          <w:bCs/>
          <w:szCs w:val="28"/>
        </w:rPr>
        <w:t xml:space="preserve"> а </w:t>
      </w:r>
      <w:r w:rsidR="00F94E87">
        <w:rPr>
          <w:bCs/>
          <w:szCs w:val="28"/>
        </w:rPr>
        <w:t>вторым путь</w:t>
      </w:r>
      <w:r w:rsidR="000A6ABD">
        <w:rPr>
          <w:bCs/>
          <w:szCs w:val="28"/>
        </w:rPr>
        <w:t xml:space="preserve"> к </w:t>
      </w:r>
      <w:r w:rsidR="00F94E87">
        <w:rPr>
          <w:bCs/>
          <w:szCs w:val="28"/>
        </w:rPr>
        <w:t>файлу, конкатенируя полный путь.</w:t>
      </w:r>
      <w:r>
        <w:rPr>
          <w:bCs/>
          <w:szCs w:val="28"/>
        </w:rPr>
        <w:t xml:space="preserve"> Код изменения урока представлен</w:t>
      </w:r>
      <w:r w:rsidR="000A6ABD">
        <w:rPr>
          <w:bCs/>
          <w:szCs w:val="28"/>
        </w:rPr>
        <w:t xml:space="preserve"> в </w:t>
      </w:r>
      <w:r>
        <w:rPr>
          <w:bCs/>
          <w:szCs w:val="28"/>
        </w:rPr>
        <w:t>листинге 4.</w:t>
      </w:r>
      <w:r w:rsidR="001119F9">
        <w:rPr>
          <w:bCs/>
          <w:szCs w:val="28"/>
        </w:rPr>
        <w:t>27</w:t>
      </w:r>
      <w:r>
        <w:rPr>
          <w:bCs/>
          <w:szCs w:val="28"/>
        </w:rPr>
        <w:t>.</w:t>
      </w:r>
    </w:p>
    <w:p w14:paraId="0D1636A6" w14:textId="77777777" w:rsidR="00A55F1A" w:rsidRPr="00B84E6E" w:rsidRDefault="00A55F1A" w:rsidP="003C7880">
      <w:pPr>
        <w:spacing w:before="280"/>
        <w:ind w:firstLine="0"/>
        <w:jc w:val="left"/>
        <w:rPr>
          <w:rFonts w:ascii="Courier New" w:hAnsi="Courier New" w:cs="Courier New"/>
          <w:sz w:val="24"/>
          <w:szCs w:val="24"/>
        </w:rPr>
      </w:pPr>
      <w:r w:rsidRPr="00B84E6E">
        <w:rPr>
          <w:rFonts w:ascii="Courier New" w:hAnsi="Courier New" w:cs="Courier New"/>
          <w:sz w:val="24"/>
          <w:szCs w:val="24"/>
        </w:rPr>
        <w:t>$</w:t>
      </w:r>
      <w:r w:rsidRPr="00B84E6E">
        <w:rPr>
          <w:rFonts w:ascii="Courier New" w:hAnsi="Courier New" w:cs="Courier New"/>
          <w:sz w:val="24"/>
          <w:szCs w:val="24"/>
          <w:lang w:val="en-US"/>
        </w:rPr>
        <w:t>lesson</w:t>
      </w:r>
      <w:r w:rsidRPr="00B84E6E">
        <w:rPr>
          <w:rFonts w:ascii="Courier New" w:hAnsi="Courier New" w:cs="Courier New"/>
          <w:sz w:val="24"/>
          <w:szCs w:val="24"/>
        </w:rPr>
        <w:t>_</w:t>
      </w:r>
      <w:r w:rsidRPr="00B84E6E">
        <w:rPr>
          <w:rFonts w:ascii="Courier New" w:hAnsi="Courier New" w:cs="Courier New"/>
          <w:sz w:val="24"/>
          <w:szCs w:val="24"/>
          <w:lang w:val="en-US"/>
        </w:rPr>
        <w:t>id</w:t>
      </w:r>
      <w:r w:rsidRPr="00B84E6E">
        <w:rPr>
          <w:rFonts w:ascii="Courier New" w:hAnsi="Courier New" w:cs="Courier New"/>
          <w:sz w:val="24"/>
          <w:szCs w:val="24"/>
        </w:rPr>
        <w:t xml:space="preserve"> = $_</w:t>
      </w:r>
      <w:r w:rsidRPr="00B84E6E">
        <w:rPr>
          <w:rFonts w:ascii="Courier New" w:hAnsi="Courier New" w:cs="Courier New"/>
          <w:sz w:val="24"/>
          <w:szCs w:val="24"/>
          <w:lang w:val="en-US"/>
        </w:rPr>
        <w:t>POST</w:t>
      </w:r>
      <w:r w:rsidRPr="00B84E6E">
        <w:rPr>
          <w:rFonts w:ascii="Courier New" w:hAnsi="Courier New" w:cs="Courier New"/>
          <w:sz w:val="24"/>
          <w:szCs w:val="24"/>
        </w:rPr>
        <w:t>["</w:t>
      </w:r>
      <w:r w:rsidRPr="00B84E6E">
        <w:rPr>
          <w:rFonts w:ascii="Courier New" w:hAnsi="Courier New" w:cs="Courier New"/>
          <w:sz w:val="24"/>
          <w:szCs w:val="24"/>
          <w:lang w:val="en-US"/>
        </w:rPr>
        <w:t>lesson</w:t>
      </w:r>
      <w:r w:rsidRPr="00B84E6E">
        <w:rPr>
          <w:rFonts w:ascii="Courier New" w:hAnsi="Courier New" w:cs="Courier New"/>
          <w:sz w:val="24"/>
          <w:szCs w:val="24"/>
        </w:rPr>
        <w:t>_</w:t>
      </w:r>
      <w:r w:rsidRPr="00B84E6E">
        <w:rPr>
          <w:rFonts w:ascii="Courier New" w:hAnsi="Courier New" w:cs="Courier New"/>
          <w:sz w:val="24"/>
          <w:szCs w:val="24"/>
          <w:lang w:val="en-US"/>
        </w:rPr>
        <w:t>id</w:t>
      </w:r>
      <w:r w:rsidRPr="00B84E6E">
        <w:rPr>
          <w:rFonts w:ascii="Courier New" w:hAnsi="Courier New" w:cs="Courier New"/>
          <w:sz w:val="24"/>
          <w:szCs w:val="24"/>
        </w:rPr>
        <w:t>"];</w:t>
      </w:r>
    </w:p>
    <w:p w14:paraId="283B32C2" w14:textId="77777777"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$title = $_POST["title"];</w:t>
      </w:r>
    </w:p>
    <w:p w14:paraId="70F18724" w14:textId="07494471"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$description = $_POST["description"];</w:t>
      </w:r>
    </w:p>
    <w:p w14:paraId="634BC951" w14:textId="20D3497E" w:rsidR="00A55F1A" w:rsidRPr="003C7880"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if(</w:t>
      </w:r>
      <w:proofErr w:type="spellStart"/>
      <w:r w:rsidRPr="003C7880">
        <w:rPr>
          <w:rFonts w:ascii="Courier New" w:hAnsi="Courier New" w:cs="Courier New"/>
          <w:sz w:val="24"/>
          <w:szCs w:val="24"/>
          <w:lang w:val="en-US"/>
        </w:rPr>
        <w:t>isset</w:t>
      </w:r>
      <w:proofErr w:type="spellEnd"/>
      <w:r w:rsidRPr="003C7880">
        <w:rPr>
          <w:rFonts w:ascii="Courier New" w:hAnsi="Courier New" w:cs="Courier New"/>
          <w:sz w:val="24"/>
          <w:szCs w:val="24"/>
          <w:lang w:val="en-US"/>
        </w:rPr>
        <w:t>($_FILES['</w:t>
      </w:r>
      <w:proofErr w:type="spellStart"/>
      <w:r w:rsidRPr="003C7880">
        <w:rPr>
          <w:rFonts w:ascii="Courier New" w:hAnsi="Courier New" w:cs="Courier New"/>
          <w:sz w:val="24"/>
          <w:szCs w:val="24"/>
          <w:lang w:val="en-US"/>
        </w:rPr>
        <w:t>new_lesson_material</w:t>
      </w:r>
      <w:proofErr w:type="spellEnd"/>
      <w:proofErr w:type="gramStart"/>
      <w:r w:rsidRPr="003C7880">
        <w:rPr>
          <w:rFonts w:ascii="Courier New" w:hAnsi="Courier New" w:cs="Courier New"/>
          <w:sz w:val="24"/>
          <w:szCs w:val="24"/>
          <w:lang w:val="en-US"/>
        </w:rPr>
        <w:t>'][</w:t>
      </w:r>
      <w:proofErr w:type="gramEnd"/>
      <w:r w:rsidRPr="003C7880">
        <w:rPr>
          <w:rFonts w:ascii="Courier New" w:hAnsi="Courier New" w:cs="Courier New"/>
          <w:sz w:val="24"/>
          <w:szCs w:val="24"/>
          <w:lang w:val="en-US"/>
        </w:rPr>
        <w:t>'name'])) {</w:t>
      </w:r>
    </w:p>
    <w:p w14:paraId="09C13AD4" w14:textId="64B72137" w:rsidR="00A55F1A" w:rsidRPr="00EB7D27"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ab/>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lesson_material_path</w:t>
      </w:r>
      <w:proofErr w:type="spellEnd"/>
      <w:r w:rsidRPr="00EB7D27">
        <w:rPr>
          <w:rFonts w:ascii="Courier New" w:hAnsi="Courier New" w:cs="Courier New"/>
          <w:sz w:val="24"/>
          <w:szCs w:val="24"/>
          <w:lang w:val="en-US"/>
        </w:rPr>
        <w:t xml:space="preserve"> = $_FILES['</w:t>
      </w:r>
      <w:proofErr w:type="spellStart"/>
      <w:r w:rsidRPr="00EB7D27">
        <w:rPr>
          <w:rFonts w:ascii="Courier New" w:hAnsi="Courier New" w:cs="Courier New"/>
          <w:sz w:val="24"/>
          <w:szCs w:val="24"/>
          <w:lang w:val="en-US"/>
        </w:rPr>
        <w:t>new_lesson_material</w:t>
      </w:r>
      <w:proofErr w:type="spellEnd"/>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'name'];</w:t>
      </w:r>
    </w:p>
    <w:p w14:paraId="54FA7F1A" w14:textId="77777777"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if </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move</w:t>
      </w:r>
      <w:proofErr w:type="gramEnd"/>
      <w:r w:rsidRPr="00EB7D27">
        <w:rPr>
          <w:rFonts w:ascii="Courier New" w:hAnsi="Courier New" w:cs="Courier New"/>
          <w:sz w:val="24"/>
          <w:szCs w:val="24"/>
          <w:lang w:val="en-US"/>
        </w:rPr>
        <w:t>_uploaded_file</w:t>
      </w:r>
      <w:proofErr w:type="spellEnd"/>
      <w:r w:rsidRPr="00EB7D27">
        <w:rPr>
          <w:rFonts w:ascii="Courier New" w:hAnsi="Courier New" w:cs="Courier New"/>
          <w:sz w:val="24"/>
          <w:szCs w:val="24"/>
          <w:lang w:val="en-US"/>
        </w:rPr>
        <w:t>($_FILES['</w:t>
      </w:r>
      <w:proofErr w:type="spellStart"/>
      <w:r w:rsidRPr="00EB7D27">
        <w:rPr>
          <w:rFonts w:ascii="Courier New" w:hAnsi="Courier New" w:cs="Courier New"/>
          <w:sz w:val="24"/>
          <w:szCs w:val="24"/>
          <w:lang w:val="en-US"/>
        </w:rPr>
        <w:t>new_lesson_material</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tmp_name</w:t>
      </w:r>
      <w:proofErr w:type="spellEnd"/>
      <w:r w:rsidRPr="00EB7D27">
        <w:rPr>
          <w:rFonts w:ascii="Courier New" w:hAnsi="Courier New" w:cs="Courier New"/>
          <w:sz w:val="24"/>
          <w:szCs w:val="24"/>
          <w:lang w:val="en-US"/>
        </w:rPr>
        <w:t>'], '../../../lessons_materials/lesson_guides/'.$lesson_material_path)) {</w:t>
      </w:r>
    </w:p>
    <w:p w14:paraId="28EAE91B" w14:textId="77777777"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lastRenderedPageBreak/>
        <w:tab/>
        <w:t xml:space="preserve">} </w:t>
      </w:r>
    </w:p>
    <w:p w14:paraId="53CEC13D" w14:textId="60822EE5"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 </w:t>
      </w:r>
    </w:p>
    <w:p w14:paraId="29EEF9E0" w14:textId="7D4DE0F4" w:rsidR="00A55F1A" w:rsidRPr="003C7880"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if(</w:t>
      </w:r>
      <w:proofErr w:type="spellStart"/>
      <w:r w:rsidRPr="003C7880">
        <w:rPr>
          <w:rFonts w:ascii="Courier New" w:hAnsi="Courier New" w:cs="Courier New"/>
          <w:sz w:val="24"/>
          <w:szCs w:val="24"/>
          <w:lang w:val="en-US"/>
        </w:rPr>
        <w:t>isset</w:t>
      </w:r>
      <w:proofErr w:type="spellEnd"/>
      <w:r w:rsidRPr="003C7880">
        <w:rPr>
          <w:rFonts w:ascii="Courier New" w:hAnsi="Courier New" w:cs="Courier New"/>
          <w:sz w:val="24"/>
          <w:szCs w:val="24"/>
          <w:lang w:val="en-US"/>
        </w:rPr>
        <w:t>($_FILES['</w:t>
      </w:r>
      <w:proofErr w:type="spellStart"/>
      <w:r w:rsidRPr="003C7880">
        <w:rPr>
          <w:rFonts w:ascii="Courier New" w:hAnsi="Courier New" w:cs="Courier New"/>
          <w:sz w:val="24"/>
          <w:szCs w:val="24"/>
          <w:lang w:val="en-US"/>
        </w:rPr>
        <w:t>new_lesson_homework</w:t>
      </w:r>
      <w:proofErr w:type="spellEnd"/>
      <w:proofErr w:type="gramStart"/>
      <w:r w:rsidRPr="003C7880">
        <w:rPr>
          <w:rFonts w:ascii="Courier New" w:hAnsi="Courier New" w:cs="Courier New"/>
          <w:sz w:val="24"/>
          <w:szCs w:val="24"/>
          <w:lang w:val="en-US"/>
        </w:rPr>
        <w:t>'][</w:t>
      </w:r>
      <w:proofErr w:type="gramEnd"/>
      <w:r w:rsidRPr="003C7880">
        <w:rPr>
          <w:rFonts w:ascii="Courier New" w:hAnsi="Courier New" w:cs="Courier New"/>
          <w:sz w:val="24"/>
          <w:szCs w:val="24"/>
          <w:lang w:val="en-US"/>
        </w:rPr>
        <w:t>'name'])) {</w:t>
      </w:r>
    </w:p>
    <w:p w14:paraId="7EEBBF6D" w14:textId="2FBBE1B5" w:rsidR="00A55F1A" w:rsidRPr="00EB7D27"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ab/>
      </w:r>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lesson_homeworkTask_path</w:t>
      </w:r>
      <w:proofErr w:type="spellEnd"/>
      <w:r w:rsidRPr="00EB7D27">
        <w:rPr>
          <w:rFonts w:ascii="Courier New" w:hAnsi="Courier New" w:cs="Courier New"/>
          <w:sz w:val="24"/>
          <w:szCs w:val="24"/>
          <w:lang w:val="en-US"/>
        </w:rPr>
        <w:t xml:space="preserve"> = $_FILES['</w:t>
      </w:r>
      <w:proofErr w:type="spellStart"/>
      <w:r w:rsidRPr="00EB7D27">
        <w:rPr>
          <w:rFonts w:ascii="Courier New" w:hAnsi="Courier New" w:cs="Courier New"/>
          <w:sz w:val="24"/>
          <w:szCs w:val="24"/>
          <w:lang w:val="en-US"/>
        </w:rPr>
        <w:t>new_lesson_homework</w:t>
      </w:r>
      <w:proofErr w:type="spellEnd"/>
      <w:proofErr w:type="gramStart"/>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'name'];</w:t>
      </w:r>
    </w:p>
    <w:p w14:paraId="351BBC66" w14:textId="77777777"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if </w:t>
      </w:r>
      <w:proofErr w:type="gramStart"/>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move</w:t>
      </w:r>
      <w:proofErr w:type="gramEnd"/>
      <w:r w:rsidRPr="00EB7D27">
        <w:rPr>
          <w:rFonts w:ascii="Courier New" w:hAnsi="Courier New" w:cs="Courier New"/>
          <w:sz w:val="24"/>
          <w:szCs w:val="24"/>
          <w:lang w:val="en-US"/>
        </w:rPr>
        <w:t>_uploaded_file</w:t>
      </w:r>
      <w:proofErr w:type="spellEnd"/>
      <w:r w:rsidRPr="00EB7D27">
        <w:rPr>
          <w:rFonts w:ascii="Courier New" w:hAnsi="Courier New" w:cs="Courier New"/>
          <w:sz w:val="24"/>
          <w:szCs w:val="24"/>
          <w:lang w:val="en-US"/>
        </w:rPr>
        <w:t>($_FILES['</w:t>
      </w:r>
      <w:proofErr w:type="spellStart"/>
      <w:r w:rsidRPr="00EB7D27">
        <w:rPr>
          <w:rFonts w:ascii="Courier New" w:hAnsi="Courier New" w:cs="Courier New"/>
          <w:sz w:val="24"/>
          <w:szCs w:val="24"/>
          <w:lang w:val="en-US"/>
        </w:rPr>
        <w:t>new_lesson_homework</w:t>
      </w:r>
      <w:proofErr w:type="spellEnd"/>
      <w:r w:rsidRPr="00EB7D27">
        <w:rPr>
          <w:rFonts w:ascii="Courier New" w:hAnsi="Courier New" w:cs="Courier New"/>
          <w:sz w:val="24"/>
          <w:szCs w:val="24"/>
          <w:lang w:val="en-US"/>
        </w:rPr>
        <w:t>']['</w:t>
      </w:r>
      <w:proofErr w:type="spellStart"/>
      <w:r w:rsidRPr="00EB7D27">
        <w:rPr>
          <w:rFonts w:ascii="Courier New" w:hAnsi="Courier New" w:cs="Courier New"/>
          <w:sz w:val="24"/>
          <w:szCs w:val="24"/>
          <w:lang w:val="en-US"/>
        </w:rPr>
        <w:t>tmp_name</w:t>
      </w:r>
      <w:proofErr w:type="spellEnd"/>
      <w:r w:rsidRPr="00EB7D27">
        <w:rPr>
          <w:rFonts w:ascii="Courier New" w:hAnsi="Courier New" w:cs="Courier New"/>
          <w:sz w:val="24"/>
          <w:szCs w:val="24"/>
          <w:lang w:val="en-US"/>
        </w:rPr>
        <w:t>'], '../../../lessons_materials/homework_tasks/'.$lesson_homeworkTask_path)) {</w:t>
      </w:r>
    </w:p>
    <w:p w14:paraId="04175C04" w14:textId="77777777"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ab/>
        <w:t xml:space="preserve">} </w:t>
      </w:r>
    </w:p>
    <w:p w14:paraId="01A4733B" w14:textId="76CF706C" w:rsidR="00A55F1A" w:rsidRPr="00EB7D27" w:rsidRDefault="00A55F1A" w:rsidP="003C7880">
      <w:pPr>
        <w:ind w:firstLine="0"/>
        <w:jc w:val="left"/>
        <w:rPr>
          <w:rFonts w:ascii="Courier New" w:hAnsi="Courier New" w:cs="Courier New"/>
          <w:sz w:val="24"/>
          <w:szCs w:val="24"/>
          <w:lang w:val="en-US"/>
        </w:rPr>
      </w:pPr>
      <w:r w:rsidRPr="00EB7D27">
        <w:rPr>
          <w:rFonts w:ascii="Courier New" w:hAnsi="Courier New" w:cs="Courier New"/>
          <w:sz w:val="24"/>
          <w:szCs w:val="24"/>
          <w:lang w:val="en-US"/>
        </w:rPr>
        <w:t xml:space="preserve">} </w:t>
      </w:r>
    </w:p>
    <w:p w14:paraId="1CE55AFA" w14:textId="77777777" w:rsidR="00A55F1A" w:rsidRPr="003C7880"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 xml:space="preserve">$query = "UPDATE Lesson SET title='$title', description='$description', </w:t>
      </w:r>
      <w:proofErr w:type="spellStart"/>
      <w:r w:rsidRPr="003C7880">
        <w:rPr>
          <w:rFonts w:ascii="Courier New" w:hAnsi="Courier New" w:cs="Courier New"/>
          <w:sz w:val="24"/>
          <w:szCs w:val="24"/>
          <w:lang w:val="en-US"/>
        </w:rPr>
        <w:t>lessonMaterial</w:t>
      </w:r>
      <w:proofErr w:type="spellEnd"/>
      <w:r w:rsidRPr="003C7880">
        <w:rPr>
          <w:rFonts w:ascii="Courier New" w:hAnsi="Courier New" w:cs="Courier New"/>
          <w:sz w:val="24"/>
          <w:szCs w:val="24"/>
          <w:lang w:val="en-US"/>
        </w:rPr>
        <w:t xml:space="preserve"> = '$</w:t>
      </w:r>
      <w:proofErr w:type="spellStart"/>
      <w:r w:rsidRPr="003C7880">
        <w:rPr>
          <w:rFonts w:ascii="Courier New" w:hAnsi="Courier New" w:cs="Courier New"/>
          <w:sz w:val="24"/>
          <w:szCs w:val="24"/>
          <w:lang w:val="en-US"/>
        </w:rPr>
        <w:t>lesson_material_path</w:t>
      </w:r>
      <w:proofErr w:type="spellEnd"/>
      <w:r w:rsidRPr="003C7880">
        <w:rPr>
          <w:rFonts w:ascii="Courier New" w:hAnsi="Courier New" w:cs="Courier New"/>
          <w:sz w:val="24"/>
          <w:szCs w:val="24"/>
          <w:lang w:val="en-US"/>
        </w:rPr>
        <w:t xml:space="preserve">', </w:t>
      </w:r>
      <w:proofErr w:type="spellStart"/>
      <w:r w:rsidRPr="003C7880">
        <w:rPr>
          <w:rFonts w:ascii="Courier New" w:hAnsi="Courier New" w:cs="Courier New"/>
          <w:sz w:val="24"/>
          <w:szCs w:val="24"/>
          <w:lang w:val="en-US"/>
        </w:rPr>
        <w:t>homeworkTask</w:t>
      </w:r>
      <w:proofErr w:type="spellEnd"/>
      <w:r w:rsidRPr="003C7880">
        <w:rPr>
          <w:rFonts w:ascii="Courier New" w:hAnsi="Courier New" w:cs="Courier New"/>
          <w:sz w:val="24"/>
          <w:szCs w:val="24"/>
          <w:lang w:val="en-US"/>
        </w:rPr>
        <w:t>='$</w:t>
      </w:r>
      <w:proofErr w:type="spellStart"/>
      <w:r w:rsidRPr="003C7880">
        <w:rPr>
          <w:rFonts w:ascii="Courier New" w:hAnsi="Courier New" w:cs="Courier New"/>
          <w:sz w:val="24"/>
          <w:szCs w:val="24"/>
          <w:lang w:val="en-US"/>
        </w:rPr>
        <w:t>lesson_homeworkTask_path</w:t>
      </w:r>
      <w:proofErr w:type="spellEnd"/>
      <w:proofErr w:type="gramStart"/>
      <w:r w:rsidRPr="003C7880">
        <w:rPr>
          <w:rFonts w:ascii="Courier New" w:hAnsi="Courier New" w:cs="Courier New"/>
          <w:sz w:val="24"/>
          <w:szCs w:val="24"/>
          <w:lang w:val="en-US"/>
        </w:rPr>
        <w:t>'  WHERE</w:t>
      </w:r>
      <w:proofErr w:type="gramEnd"/>
      <w:r w:rsidRPr="003C7880">
        <w:rPr>
          <w:rFonts w:ascii="Courier New" w:hAnsi="Courier New" w:cs="Courier New"/>
          <w:sz w:val="24"/>
          <w:szCs w:val="24"/>
          <w:lang w:val="en-US"/>
        </w:rPr>
        <w:t xml:space="preserve"> ID = '$</w:t>
      </w:r>
      <w:proofErr w:type="spellStart"/>
      <w:r w:rsidRPr="003C7880">
        <w:rPr>
          <w:rFonts w:ascii="Courier New" w:hAnsi="Courier New" w:cs="Courier New"/>
          <w:sz w:val="24"/>
          <w:szCs w:val="24"/>
          <w:lang w:val="en-US"/>
        </w:rPr>
        <w:t>lesson_id</w:t>
      </w:r>
      <w:proofErr w:type="spellEnd"/>
      <w:r w:rsidRPr="003C7880">
        <w:rPr>
          <w:rFonts w:ascii="Courier New" w:hAnsi="Courier New" w:cs="Courier New"/>
          <w:sz w:val="24"/>
          <w:szCs w:val="24"/>
          <w:lang w:val="en-US"/>
        </w:rPr>
        <w:t>'";</w:t>
      </w:r>
    </w:p>
    <w:p w14:paraId="4954EE87" w14:textId="0F18D0C1" w:rsidR="00A55F1A" w:rsidRPr="00EB7D27" w:rsidRDefault="00A55F1A" w:rsidP="003C7880">
      <w:pPr>
        <w:ind w:firstLine="0"/>
        <w:jc w:val="left"/>
        <w:rPr>
          <w:rFonts w:ascii="Courier New" w:hAnsi="Courier New" w:cs="Courier New"/>
          <w:sz w:val="24"/>
          <w:szCs w:val="24"/>
          <w:lang w:val="en-US"/>
        </w:rPr>
      </w:pPr>
      <w:r w:rsidRPr="003C7880">
        <w:rPr>
          <w:rFonts w:ascii="Courier New" w:hAnsi="Courier New" w:cs="Courier New"/>
          <w:sz w:val="24"/>
          <w:szCs w:val="24"/>
          <w:lang w:val="en-US"/>
        </w:rPr>
        <w:tab/>
      </w:r>
      <w:r w:rsidRPr="00EB7D27">
        <w:rPr>
          <w:rFonts w:ascii="Courier New" w:hAnsi="Courier New" w:cs="Courier New"/>
          <w:sz w:val="24"/>
          <w:szCs w:val="24"/>
          <w:lang w:val="en-US"/>
        </w:rPr>
        <w:t xml:space="preserve">$result = </w:t>
      </w:r>
      <w:proofErr w:type="spellStart"/>
      <w:r w:rsidRPr="00EB7D27">
        <w:rPr>
          <w:rFonts w:ascii="Courier New" w:hAnsi="Courier New" w:cs="Courier New"/>
          <w:sz w:val="24"/>
          <w:szCs w:val="24"/>
          <w:lang w:val="en-US"/>
        </w:rPr>
        <w:t>mysqli_</w:t>
      </w:r>
      <w:proofErr w:type="gramStart"/>
      <w:r w:rsidRPr="00EB7D27">
        <w:rPr>
          <w:rFonts w:ascii="Courier New" w:hAnsi="Courier New" w:cs="Courier New"/>
          <w:sz w:val="24"/>
          <w:szCs w:val="24"/>
          <w:lang w:val="en-US"/>
        </w:rPr>
        <w:t>query</w:t>
      </w:r>
      <w:proofErr w:type="spellEnd"/>
      <w:r w:rsidRPr="00EB7D27">
        <w:rPr>
          <w:rFonts w:ascii="Courier New" w:hAnsi="Courier New" w:cs="Courier New"/>
          <w:sz w:val="24"/>
          <w:szCs w:val="24"/>
          <w:lang w:val="en-US"/>
        </w:rPr>
        <w:t>(</w:t>
      </w:r>
      <w:proofErr w:type="gramEnd"/>
      <w:r w:rsidRPr="00EB7D27">
        <w:rPr>
          <w:rFonts w:ascii="Courier New" w:hAnsi="Courier New" w:cs="Courier New"/>
          <w:sz w:val="24"/>
          <w:szCs w:val="24"/>
          <w:lang w:val="en-US"/>
        </w:rPr>
        <w:t>$link, $query) or die("</w:t>
      </w:r>
      <w:r w:rsidRPr="00A55F1A">
        <w:rPr>
          <w:rFonts w:ascii="Courier New" w:hAnsi="Courier New" w:cs="Courier New"/>
          <w:sz w:val="24"/>
          <w:szCs w:val="24"/>
        </w:rPr>
        <w:t>Ошибка</w:t>
      </w:r>
      <w:r w:rsidRPr="00EB7D27">
        <w:rPr>
          <w:rFonts w:ascii="Courier New" w:hAnsi="Courier New" w:cs="Courier New"/>
          <w:sz w:val="24"/>
          <w:szCs w:val="24"/>
          <w:lang w:val="en-US"/>
        </w:rPr>
        <w:t xml:space="preserve"> " .</w:t>
      </w:r>
      <w:proofErr w:type="spellStart"/>
      <w:r w:rsidRPr="00EB7D27">
        <w:rPr>
          <w:rFonts w:ascii="Courier New" w:hAnsi="Courier New" w:cs="Courier New"/>
          <w:sz w:val="24"/>
          <w:szCs w:val="24"/>
          <w:lang w:val="en-US"/>
        </w:rPr>
        <w:t>mysqli_error</w:t>
      </w:r>
      <w:proofErr w:type="spellEnd"/>
      <w:r w:rsidRPr="00EB7D27">
        <w:rPr>
          <w:rFonts w:ascii="Courier New" w:hAnsi="Courier New" w:cs="Courier New"/>
          <w:sz w:val="24"/>
          <w:szCs w:val="24"/>
          <w:lang w:val="en-US"/>
        </w:rPr>
        <w:t>($link));</w:t>
      </w:r>
    </w:p>
    <w:p w14:paraId="0BB03505" w14:textId="0A0A8A68" w:rsidR="003C7880" w:rsidRDefault="003C7880" w:rsidP="003C7880">
      <w:pPr>
        <w:spacing w:before="280" w:after="280"/>
        <w:jc w:val="center"/>
        <w:rPr>
          <w:bCs/>
          <w:szCs w:val="28"/>
        </w:rPr>
      </w:pPr>
      <w:r>
        <w:rPr>
          <w:bCs/>
          <w:szCs w:val="28"/>
        </w:rPr>
        <w:t>Листинг</w:t>
      </w:r>
      <w:r w:rsidRPr="00385CCC">
        <w:rPr>
          <w:bCs/>
          <w:szCs w:val="28"/>
        </w:rPr>
        <w:t xml:space="preserve"> 4.</w:t>
      </w:r>
      <w:r w:rsidR="001119F9">
        <w:rPr>
          <w:bCs/>
          <w:szCs w:val="28"/>
        </w:rPr>
        <w:t>2</w:t>
      </w:r>
      <w:r>
        <w:rPr>
          <w:bCs/>
          <w:szCs w:val="28"/>
        </w:rPr>
        <w:t>7</w:t>
      </w:r>
      <w:r w:rsidRPr="00385CCC">
        <w:rPr>
          <w:bCs/>
          <w:szCs w:val="28"/>
        </w:rPr>
        <w:t xml:space="preserve"> – </w:t>
      </w:r>
      <w:r w:rsidR="00B84E6E">
        <w:rPr>
          <w:bCs/>
          <w:szCs w:val="28"/>
        </w:rPr>
        <w:t>Код изменения урока</w:t>
      </w:r>
    </w:p>
    <w:p w14:paraId="6E6BC3B2" w14:textId="4EA05173" w:rsidR="00B84E6E" w:rsidRPr="002621DD" w:rsidRDefault="00B84E6E" w:rsidP="00B84E6E">
      <w:r>
        <w:t xml:space="preserve">Таким образом, </w:t>
      </w:r>
      <w:r w:rsidR="002621DD">
        <w:t>вся функциональная часть проекта базируется</w:t>
      </w:r>
      <w:r w:rsidR="000A6ABD">
        <w:t xml:space="preserve"> на </w:t>
      </w:r>
      <w:r w:rsidR="002621DD">
        <w:rPr>
          <w:lang w:val="en-US"/>
        </w:rPr>
        <w:t>AJAX</w:t>
      </w:r>
      <w:r w:rsidR="002621DD">
        <w:t>-запросах, передающих данные</w:t>
      </w:r>
      <w:r w:rsidR="000A6ABD">
        <w:t xml:space="preserve"> в </w:t>
      </w:r>
      <w:r w:rsidR="002621DD">
        <w:t>файлы-обработчики.</w:t>
      </w:r>
      <w:r w:rsidR="009E09C8">
        <w:t xml:space="preserve"> Д</w:t>
      </w:r>
      <w:r w:rsidR="002621DD">
        <w:t>анные проверяются</w:t>
      </w:r>
      <w:r w:rsidR="000A6ABD">
        <w:t xml:space="preserve"> на </w:t>
      </w:r>
      <w:r w:rsidR="002621DD">
        <w:t>корректность</w:t>
      </w:r>
      <w:r w:rsidR="000A6ABD">
        <w:t xml:space="preserve"> и </w:t>
      </w:r>
      <w:r w:rsidR="002621DD">
        <w:t>соответствующие изменения вносятся</w:t>
      </w:r>
      <w:r w:rsidR="000A6ABD">
        <w:t xml:space="preserve"> в </w:t>
      </w:r>
      <w:r w:rsidR="002621DD">
        <w:t>базу данных проекта.</w:t>
      </w:r>
      <w:r w:rsidR="009E09C8">
        <w:t xml:space="preserve"> Такой способ работы</w:t>
      </w:r>
      <w:r w:rsidR="000A6ABD">
        <w:t xml:space="preserve"> с </w:t>
      </w:r>
      <w:r w:rsidR="009E09C8">
        <w:t>данными позволяет вносить динамические изменения</w:t>
      </w:r>
      <w:r w:rsidR="000A6ABD">
        <w:t xml:space="preserve"> на </w:t>
      </w:r>
      <w:r w:rsidR="009E09C8">
        <w:t>страницах сайта, не перегружая всю страницу целиком,</w:t>
      </w:r>
      <w:r w:rsidR="000A6ABD">
        <w:t xml:space="preserve"> а </w:t>
      </w:r>
      <w:r w:rsidR="009E09C8">
        <w:t>лишь какие-то определённые блоки.</w:t>
      </w:r>
    </w:p>
    <w:p w14:paraId="1B63593C" w14:textId="4E64F8F3" w:rsidR="00415AA1" w:rsidRDefault="00415AA1" w:rsidP="00415AA1">
      <w:pPr>
        <w:keepNext/>
        <w:keepLines/>
        <w:pBdr>
          <w:top w:val="nil"/>
          <w:left w:val="nil"/>
          <w:bottom w:val="nil"/>
          <w:right w:val="nil"/>
          <w:between w:val="nil"/>
        </w:pBdr>
        <w:spacing w:before="360" w:after="240"/>
        <w:jc w:val="left"/>
        <w:rPr>
          <w:b/>
          <w:color w:val="000000"/>
        </w:rPr>
      </w:pPr>
      <w:r>
        <w:rPr>
          <w:rFonts w:eastAsia="Times New Roman"/>
          <w:b/>
          <w:color w:val="000000"/>
          <w:szCs w:val="28"/>
        </w:rPr>
        <w:t>4.4 Вывод по разделу</w:t>
      </w:r>
    </w:p>
    <w:p w14:paraId="4344E606" w14:textId="7338B4EE" w:rsidR="00907EA1" w:rsidRDefault="0083177A" w:rsidP="0083177A">
      <w:r w:rsidRPr="0083177A">
        <w:t xml:space="preserve">В рамках данного раздела </w:t>
      </w:r>
      <w:r w:rsidR="00231FCE">
        <w:t>были описаны основные этапы создания веб-ресурса</w:t>
      </w:r>
      <w:r w:rsidR="00231FCE" w:rsidRPr="0083177A">
        <w:t xml:space="preserve"> </w:t>
      </w:r>
      <w:r w:rsidR="00231FCE">
        <w:t>школы визажа «</w:t>
      </w:r>
      <w:proofErr w:type="spellStart"/>
      <w:r w:rsidR="00231FCE">
        <w:rPr>
          <w:lang w:val="en-US"/>
        </w:rPr>
        <w:t>Flowress</w:t>
      </w:r>
      <w:proofErr w:type="spellEnd"/>
      <w:r w:rsidR="00231FCE">
        <w:t>»</w:t>
      </w:r>
      <w:r w:rsidR="00907EA1">
        <w:t>,</w:t>
      </w:r>
      <w:r w:rsidR="000A6ABD">
        <w:rPr>
          <w:rFonts w:eastAsia="Times New Roman"/>
          <w:color w:val="000000"/>
          <w:szCs w:val="28"/>
        </w:rPr>
        <w:t xml:space="preserve"> а </w:t>
      </w:r>
      <w:r w:rsidR="00907EA1">
        <w:rPr>
          <w:rFonts w:eastAsia="Times New Roman"/>
          <w:color w:val="000000"/>
          <w:szCs w:val="28"/>
        </w:rPr>
        <w:t>именно вёрстка программного продукта</w:t>
      </w:r>
      <w:r w:rsidR="000A6ABD">
        <w:rPr>
          <w:rFonts w:eastAsia="Times New Roman"/>
          <w:color w:val="000000"/>
          <w:szCs w:val="28"/>
        </w:rPr>
        <w:t xml:space="preserve"> и </w:t>
      </w:r>
      <w:r w:rsidR="00907EA1">
        <w:rPr>
          <w:rFonts w:eastAsia="Times New Roman"/>
          <w:color w:val="000000"/>
          <w:szCs w:val="28"/>
        </w:rPr>
        <w:t>создание его функциональной части.</w:t>
      </w:r>
      <w:r w:rsidR="00231FCE" w:rsidRPr="00231FCE">
        <w:t xml:space="preserve"> </w:t>
      </w:r>
    </w:p>
    <w:p w14:paraId="76F1AE52" w14:textId="77777777" w:rsidR="00907EA1" w:rsidRDefault="00907EA1" w:rsidP="00907EA1">
      <w:pPr>
        <w:rPr>
          <w:highlight w:val="white"/>
        </w:rPr>
      </w:pPr>
      <w:r w:rsidRPr="00907EA1">
        <w:t xml:space="preserve">Для создания разметки сайта была использована технология </w:t>
      </w:r>
      <w:proofErr w:type="spellStart"/>
      <w:r w:rsidRPr="00907EA1">
        <w:t>Flexbox</w:t>
      </w:r>
      <w:proofErr w:type="spellEnd"/>
      <w:r w:rsidRPr="00907EA1">
        <w:t xml:space="preserve">. </w:t>
      </w:r>
      <w:r>
        <w:t>Адаптивность достигалось зачёт медиа-выражений.</w:t>
      </w:r>
    </w:p>
    <w:p w14:paraId="3F5C5ECF" w14:textId="6BBECF49" w:rsidR="00F94E87" w:rsidRPr="00176414" w:rsidRDefault="00231FCE" w:rsidP="00176414">
      <w:pPr>
        <w:pStyle w:val="afffd"/>
        <w:spacing w:before="0" w:beforeAutospacing="0" w:after="0" w:afterAutospacing="0"/>
        <w:ind w:firstLine="851"/>
        <w:contextualSpacing/>
        <w:jc w:val="both"/>
        <w:rPr>
          <w:color w:val="000000"/>
          <w:sz w:val="28"/>
          <w:szCs w:val="28"/>
        </w:rPr>
      </w:pPr>
      <w:r w:rsidRPr="004F0DF3">
        <w:rPr>
          <w:sz w:val="28"/>
          <w:szCs w:val="28"/>
        </w:rPr>
        <w:t>Были реализованы отдельные функциональные возможности</w:t>
      </w:r>
      <w:r w:rsidR="000A6ABD">
        <w:rPr>
          <w:sz w:val="28"/>
          <w:szCs w:val="28"/>
        </w:rPr>
        <w:t xml:space="preserve"> для </w:t>
      </w:r>
      <w:r w:rsidRPr="004F0DF3">
        <w:rPr>
          <w:sz w:val="28"/>
          <w:szCs w:val="28"/>
        </w:rPr>
        <w:t xml:space="preserve">различных ролей пользователей (неавторизованный пользователь, </w:t>
      </w:r>
      <w:r w:rsidR="00176414">
        <w:rPr>
          <w:sz w:val="28"/>
          <w:szCs w:val="28"/>
        </w:rPr>
        <w:t>преподаватель</w:t>
      </w:r>
      <w:r w:rsidRPr="004F0DF3">
        <w:rPr>
          <w:sz w:val="28"/>
          <w:szCs w:val="28"/>
        </w:rPr>
        <w:t>, администратор).</w:t>
      </w:r>
      <w:r>
        <w:rPr>
          <w:sz w:val="28"/>
          <w:szCs w:val="28"/>
        </w:rPr>
        <w:t xml:space="preserve"> </w:t>
      </w:r>
      <w:r w:rsidRPr="004F0DF3">
        <w:rPr>
          <w:color w:val="000000"/>
          <w:sz w:val="28"/>
          <w:szCs w:val="28"/>
        </w:rPr>
        <w:t>Для реализации был использован</w:t>
      </w:r>
      <w:r>
        <w:rPr>
          <w:color w:val="000000"/>
          <w:sz w:val="28"/>
          <w:szCs w:val="28"/>
          <w:lang w:val="be-BY"/>
        </w:rPr>
        <w:t xml:space="preserve"> серверный язык программирования </w:t>
      </w:r>
      <w:r w:rsidRPr="004F0DF3">
        <w:rPr>
          <w:color w:val="000000"/>
          <w:sz w:val="28"/>
          <w:szCs w:val="28"/>
        </w:rPr>
        <w:t>PHP, также JavaScript</w:t>
      </w:r>
      <w:r w:rsidR="000A6ABD">
        <w:rPr>
          <w:color w:val="000000"/>
          <w:sz w:val="28"/>
          <w:szCs w:val="28"/>
        </w:rPr>
        <w:t xml:space="preserve"> с </w:t>
      </w:r>
      <w:r>
        <w:rPr>
          <w:color w:val="000000"/>
          <w:sz w:val="28"/>
          <w:szCs w:val="28"/>
        </w:rPr>
        <w:t xml:space="preserve">библиотеками </w:t>
      </w:r>
      <w:proofErr w:type="spellStart"/>
      <w:r>
        <w:rPr>
          <w:color w:val="000000"/>
          <w:sz w:val="28"/>
          <w:szCs w:val="28"/>
          <w:lang w:val="en-US"/>
        </w:rPr>
        <w:t>JQuery</w:t>
      </w:r>
      <w:proofErr w:type="spellEnd"/>
      <w:r>
        <w:rPr>
          <w:color w:val="000000"/>
          <w:sz w:val="28"/>
          <w:szCs w:val="28"/>
        </w:rPr>
        <w:t xml:space="preserve"> и</w:t>
      </w:r>
      <w:r>
        <w:rPr>
          <w:color w:val="000000"/>
          <w:sz w:val="28"/>
          <w:szCs w:val="28"/>
          <w:lang w:val="en-US"/>
        </w:rPr>
        <w:t>AJAX</w:t>
      </w:r>
      <w:r w:rsidRPr="00842F23">
        <w:rPr>
          <w:color w:val="000000"/>
          <w:sz w:val="28"/>
          <w:szCs w:val="28"/>
        </w:rPr>
        <w:t>.</w:t>
      </w:r>
      <w:r w:rsidR="00F94E87">
        <w:br w:type="page"/>
      </w:r>
    </w:p>
    <w:p w14:paraId="4311C311" w14:textId="77777777" w:rsidR="00BE1CBB" w:rsidRDefault="00BE1CBB" w:rsidP="00F94E87">
      <w:pPr>
        <w:pStyle w:val="af5"/>
        <w:outlineLvl w:val="0"/>
        <w:sectPr w:rsidR="00BE1CBB" w:rsidSect="005222EA">
          <w:headerReference w:type="default" r:id="rId67"/>
          <w:pgSz w:w="11906" w:h="16838" w:code="9"/>
          <w:pgMar w:top="1134" w:right="567" w:bottom="851" w:left="1304" w:header="709" w:footer="709" w:gutter="0"/>
          <w:cols w:space="708"/>
          <w:docGrid w:linePitch="381"/>
        </w:sectPr>
      </w:pPr>
      <w:bookmarkStart w:id="40" w:name="_Toc166885160"/>
    </w:p>
    <w:p w14:paraId="12D11609" w14:textId="22EEED49" w:rsidR="00F94E87" w:rsidRPr="00EA1D62" w:rsidRDefault="00F94E87" w:rsidP="00F94E87">
      <w:pPr>
        <w:pStyle w:val="af5"/>
        <w:outlineLvl w:val="0"/>
      </w:pPr>
      <w:r>
        <w:rPr>
          <w:noProof/>
          <w:lang w:eastAsia="ru-RU"/>
        </w:rPr>
        <w:lastRenderedPageBreak/>
        <mc:AlternateContent>
          <mc:Choice Requires="wpg">
            <w:drawing>
              <wp:anchor distT="0" distB="0" distL="114300" distR="114300" simplePos="0" relativeHeight="251672576" behindDoc="1" locked="0" layoutInCell="1" allowOverlap="1" wp14:anchorId="7F279C01" wp14:editId="3B8B0E3C">
                <wp:simplePos x="0" y="0"/>
                <wp:positionH relativeFrom="margin">
                  <wp:posOffset>-139890</wp:posOffset>
                </wp:positionH>
                <wp:positionV relativeFrom="margin">
                  <wp:posOffset>-438785</wp:posOffset>
                </wp:positionV>
                <wp:extent cx="6670040" cy="10279380"/>
                <wp:effectExtent l="0" t="0" r="16510" b="26670"/>
                <wp:wrapNone/>
                <wp:docPr id="121" name="Группа 121"/>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22" name="Прямая соединительная линия 122"/>
                        <wps:cNvCnPr>
                          <a:cxnSpLocks noChangeShapeType="1"/>
                        </wps:cNvCnPr>
                        <wps:spPr bwMode="auto">
                          <a:xfrm>
                            <a:off x="0" y="8894618"/>
                            <a:ext cx="6656400" cy="0"/>
                          </a:xfrm>
                          <a:prstGeom prst="line">
                            <a:avLst/>
                          </a:prstGeom>
                          <a:noFill/>
                          <a:ln w="25400">
                            <a:solidFill>
                              <a:srgbClr val="000000"/>
                            </a:solidFill>
                            <a:round/>
                          </a:ln>
                        </wps:spPr>
                        <wps:bodyPr/>
                      </wps:wsp>
                      <wps:wsp>
                        <wps:cNvPr id="123" name="Прямая соединительная линия 123"/>
                        <wps:cNvCnPr>
                          <a:cxnSpLocks noChangeShapeType="1"/>
                        </wps:cNvCnPr>
                        <wps:spPr bwMode="auto">
                          <a:xfrm>
                            <a:off x="0" y="9072748"/>
                            <a:ext cx="2340000" cy="0"/>
                          </a:xfrm>
                          <a:prstGeom prst="line">
                            <a:avLst/>
                          </a:prstGeom>
                          <a:noFill/>
                          <a:ln w="9525">
                            <a:solidFill>
                              <a:srgbClr val="000000"/>
                            </a:solidFill>
                            <a:round/>
                          </a:ln>
                        </wps:spPr>
                        <wps:bodyPr/>
                      </wps:wsp>
                      <wps:wsp>
                        <wps:cNvPr id="124" name="Прямая соединительная линия 124"/>
                        <wps:cNvCnPr>
                          <a:cxnSpLocks noChangeShapeType="1"/>
                        </wps:cNvCnPr>
                        <wps:spPr bwMode="auto">
                          <a:xfrm>
                            <a:off x="0" y="9256815"/>
                            <a:ext cx="2340000" cy="0"/>
                          </a:xfrm>
                          <a:prstGeom prst="line">
                            <a:avLst/>
                          </a:prstGeom>
                          <a:noFill/>
                          <a:ln w="25400">
                            <a:solidFill>
                              <a:srgbClr val="000000"/>
                            </a:solidFill>
                            <a:round/>
                          </a:ln>
                        </wps:spPr>
                        <wps:bodyPr/>
                      </wps:wsp>
                      <wps:wsp>
                        <wps:cNvPr id="125" name="Прямая соединительная линия 125"/>
                        <wps:cNvCnPr>
                          <a:cxnSpLocks noChangeShapeType="1"/>
                        </wps:cNvCnPr>
                        <wps:spPr bwMode="auto">
                          <a:xfrm>
                            <a:off x="0" y="9613075"/>
                            <a:ext cx="2340000" cy="0"/>
                          </a:xfrm>
                          <a:prstGeom prst="line">
                            <a:avLst/>
                          </a:prstGeom>
                          <a:noFill/>
                          <a:ln w="9525">
                            <a:solidFill>
                              <a:srgbClr val="000000"/>
                            </a:solidFill>
                            <a:round/>
                          </a:ln>
                        </wps:spPr>
                        <wps:bodyPr/>
                      </wps:wsp>
                      <wps:wsp>
                        <wps:cNvPr id="126" name="Прямая соединительная линия 126"/>
                        <wps:cNvCnPr>
                          <a:cxnSpLocks noChangeShapeType="1"/>
                        </wps:cNvCnPr>
                        <wps:spPr bwMode="auto">
                          <a:xfrm>
                            <a:off x="0" y="9797143"/>
                            <a:ext cx="2340000" cy="0"/>
                          </a:xfrm>
                          <a:prstGeom prst="line">
                            <a:avLst/>
                          </a:prstGeom>
                          <a:noFill/>
                          <a:ln w="9525">
                            <a:solidFill>
                              <a:srgbClr val="000000"/>
                            </a:solidFill>
                            <a:round/>
                          </a:ln>
                        </wps:spPr>
                        <wps:bodyPr/>
                      </wps:wsp>
                      <wps:wsp>
                        <wps:cNvPr id="127" name="Прямая соединительная линия 127"/>
                        <wps:cNvCnPr>
                          <a:cxnSpLocks noChangeShapeType="1"/>
                        </wps:cNvCnPr>
                        <wps:spPr bwMode="auto">
                          <a:xfrm>
                            <a:off x="0" y="9975273"/>
                            <a:ext cx="2340000" cy="0"/>
                          </a:xfrm>
                          <a:prstGeom prst="line">
                            <a:avLst/>
                          </a:prstGeom>
                          <a:noFill/>
                          <a:ln w="9525">
                            <a:solidFill>
                              <a:srgbClr val="000000"/>
                            </a:solidFill>
                            <a:round/>
                          </a:ln>
                        </wps:spPr>
                        <wps:bodyPr/>
                      </wps:wsp>
                      <wps:wsp>
                        <wps:cNvPr id="1073742336" name="Прямая соединительная линия 1073742336"/>
                        <wps:cNvCnPr>
                          <a:cxnSpLocks noChangeShapeType="1"/>
                        </wps:cNvCnPr>
                        <wps:spPr bwMode="auto">
                          <a:xfrm>
                            <a:off x="0" y="10153402"/>
                            <a:ext cx="2340000" cy="0"/>
                          </a:xfrm>
                          <a:prstGeom prst="line">
                            <a:avLst/>
                          </a:prstGeom>
                          <a:noFill/>
                          <a:ln w="9525">
                            <a:solidFill>
                              <a:srgbClr val="000000"/>
                            </a:solidFill>
                            <a:round/>
                          </a:ln>
                        </wps:spPr>
                        <wps:bodyPr/>
                      </wps:wsp>
                      <wps:wsp>
                        <wps:cNvPr id="1073742337" name="Прямая соединительная линия 1073742337"/>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338" name="Прямая соединительная линия 1073742338"/>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339" name="Прямая соединительная линия 1073742339"/>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340" name="Прямая соединительная линия 1073742340"/>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341" name="Прямая соединительная линия 1073742341"/>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342" name="Прямая соединительная линия 1073742342"/>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343" name="Прямая соединительная линия 1073742343"/>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344" name="Прямая соединительная линия 1073742344"/>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345" name="Прямая соединительная линия 1073742345"/>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346" name="Прямая соединительная линия 1073742346"/>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347" name="Прямая соединительная линия 1073742347"/>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348" name="Прямая соединительная линия 1073742348"/>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349" name="Прямая соединительная линия 1073742349"/>
                        <wps:cNvCnPr>
                          <a:cxnSpLocks noChangeShapeType="1"/>
                        </wps:cNvCnPr>
                        <wps:spPr bwMode="auto">
                          <a:xfrm>
                            <a:off x="0" y="9434945"/>
                            <a:ext cx="6656400" cy="0"/>
                          </a:xfrm>
                          <a:prstGeom prst="line">
                            <a:avLst/>
                          </a:prstGeom>
                          <a:noFill/>
                          <a:ln w="25400">
                            <a:solidFill>
                              <a:srgbClr val="000000"/>
                            </a:solidFill>
                            <a:round/>
                          </a:ln>
                        </wps:spPr>
                        <wps:bodyPr/>
                      </wps:wsp>
                      <wps:wsp>
                        <wps:cNvPr id="1073742350" name="Прямоугольник 1073742350"/>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351" name="Надпись 1073742351"/>
                        <wps:cNvSpPr txBox="1">
                          <a:spLocks noChangeArrowheads="1"/>
                        </wps:cNvSpPr>
                        <wps:spPr bwMode="auto">
                          <a:xfrm>
                            <a:off x="6014852" y="9429008"/>
                            <a:ext cx="647065" cy="179070"/>
                          </a:xfrm>
                          <a:prstGeom prst="rect">
                            <a:avLst/>
                          </a:prstGeom>
                          <a:noFill/>
                          <a:ln>
                            <a:noFill/>
                          </a:ln>
                        </wps:spPr>
                        <wps:txbx>
                          <w:txbxContent>
                            <w:p w14:paraId="49D1CFEF" w14:textId="77777777" w:rsidR="00F94E87" w:rsidRPr="00BE534A" w:rsidRDefault="00F94E87" w:rsidP="00F94E87">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352" name="Надпись 1073742352"/>
                        <wps:cNvSpPr txBox="1">
                          <a:spLocks noChangeArrowheads="1"/>
                        </wps:cNvSpPr>
                        <wps:spPr bwMode="auto">
                          <a:xfrm>
                            <a:off x="0" y="9250878"/>
                            <a:ext cx="251460" cy="179070"/>
                          </a:xfrm>
                          <a:prstGeom prst="rect">
                            <a:avLst/>
                          </a:prstGeom>
                          <a:noFill/>
                          <a:ln>
                            <a:noFill/>
                          </a:ln>
                        </wps:spPr>
                        <wps:txbx>
                          <w:txbxContent>
                            <w:p w14:paraId="0264EB83" w14:textId="77777777" w:rsidR="00F94E87" w:rsidRPr="00BE534A" w:rsidRDefault="00F94E87" w:rsidP="00F94E87">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353" name="Надпись 1073742353"/>
                        <wps:cNvSpPr txBox="1">
                          <a:spLocks noChangeArrowheads="1"/>
                        </wps:cNvSpPr>
                        <wps:spPr bwMode="auto">
                          <a:xfrm>
                            <a:off x="237507" y="9250878"/>
                            <a:ext cx="359410" cy="179070"/>
                          </a:xfrm>
                          <a:prstGeom prst="rect">
                            <a:avLst/>
                          </a:prstGeom>
                          <a:noFill/>
                          <a:ln>
                            <a:noFill/>
                          </a:ln>
                          <a:effectLst/>
                        </wps:spPr>
                        <wps:txbx>
                          <w:txbxContent>
                            <w:p w14:paraId="77B7FDE9" w14:textId="77777777" w:rsidR="00F94E87" w:rsidRPr="00BE534A" w:rsidRDefault="00F94E87" w:rsidP="00F94E87">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354" name="Надпись 1073742354"/>
                        <wps:cNvSpPr txBox="1">
                          <a:spLocks noChangeArrowheads="1"/>
                        </wps:cNvSpPr>
                        <wps:spPr bwMode="auto">
                          <a:xfrm>
                            <a:off x="593766" y="9250878"/>
                            <a:ext cx="827405" cy="179070"/>
                          </a:xfrm>
                          <a:prstGeom prst="rect">
                            <a:avLst/>
                          </a:prstGeom>
                          <a:noFill/>
                          <a:ln>
                            <a:noFill/>
                          </a:ln>
                        </wps:spPr>
                        <wps:txbx>
                          <w:txbxContent>
                            <w:p w14:paraId="2FFA844E" w14:textId="77777777" w:rsidR="00F94E87" w:rsidRPr="00BE534A" w:rsidRDefault="00F94E87" w:rsidP="00F94E87">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1073742355" name="Надпись 1073742355"/>
                        <wps:cNvSpPr txBox="1">
                          <a:spLocks noChangeArrowheads="1"/>
                        </wps:cNvSpPr>
                        <wps:spPr bwMode="auto">
                          <a:xfrm>
                            <a:off x="617517" y="9446821"/>
                            <a:ext cx="827405" cy="179070"/>
                          </a:xfrm>
                          <a:prstGeom prst="rect">
                            <a:avLst/>
                          </a:prstGeom>
                          <a:noFill/>
                          <a:ln>
                            <a:noFill/>
                          </a:ln>
                        </wps:spPr>
                        <wps:txbx>
                          <w:txbxContent>
                            <w:p w14:paraId="31380630" w14:textId="77777777" w:rsidR="00F94E87" w:rsidRPr="003B3077" w:rsidRDefault="00F94E87" w:rsidP="00F94E87">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356" name="Надпись 1073742356"/>
                        <wps:cNvSpPr txBox="1">
                          <a:spLocks noChangeArrowheads="1"/>
                        </wps:cNvSpPr>
                        <wps:spPr bwMode="auto">
                          <a:xfrm>
                            <a:off x="617517" y="9607138"/>
                            <a:ext cx="827405" cy="179070"/>
                          </a:xfrm>
                          <a:prstGeom prst="rect">
                            <a:avLst/>
                          </a:prstGeom>
                          <a:noFill/>
                          <a:ln>
                            <a:noFill/>
                          </a:ln>
                        </wps:spPr>
                        <wps:txbx>
                          <w:txbxContent>
                            <w:p w14:paraId="6310B122" w14:textId="77777777" w:rsidR="00F94E87" w:rsidRPr="00BE534A" w:rsidRDefault="00F94E87" w:rsidP="00F94E87">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357" name="Надпись 1073742357"/>
                        <wps:cNvSpPr txBox="1">
                          <a:spLocks noChangeArrowheads="1"/>
                        </wps:cNvSpPr>
                        <wps:spPr bwMode="auto">
                          <a:xfrm>
                            <a:off x="617517" y="10153402"/>
                            <a:ext cx="827405" cy="179070"/>
                          </a:xfrm>
                          <a:prstGeom prst="rect">
                            <a:avLst/>
                          </a:prstGeom>
                          <a:noFill/>
                          <a:ln>
                            <a:noFill/>
                          </a:ln>
                        </wps:spPr>
                        <wps:txbx>
                          <w:txbxContent>
                            <w:p w14:paraId="44EB255C" w14:textId="77777777" w:rsidR="00F94E87" w:rsidRPr="00BE534A" w:rsidRDefault="00F94E87" w:rsidP="00F94E87">
                              <w:pPr>
                                <w:ind w:firstLine="0"/>
                                <w:rPr>
                                  <w:sz w:val="20"/>
                                  <w:szCs w:val="20"/>
                                </w:rPr>
                              </w:pPr>
                              <w:r w:rsidRPr="00BE534A">
                                <w:rPr>
                                  <w:sz w:val="20"/>
                                  <w:szCs w:val="20"/>
                                </w:rPr>
                                <w:t>Романенко</w:t>
                              </w:r>
                            </w:p>
                            <w:p w14:paraId="0C051756" w14:textId="77777777" w:rsidR="00F94E87" w:rsidRDefault="00F94E87" w:rsidP="00F94E87">
                              <w:pPr>
                                <w:rPr>
                                  <w:rFonts w:ascii="Arial" w:hAnsi="Arial" w:cs="Arial"/>
                                  <w:sz w:val="20"/>
                                  <w:szCs w:val="20"/>
                                </w:rPr>
                              </w:pPr>
                            </w:p>
                          </w:txbxContent>
                        </wps:txbx>
                        <wps:bodyPr rot="0" vert="horz" wrap="square" lIns="18000" tIns="0" rIns="18000" bIns="0" anchor="ctr" anchorCtr="0" upright="1">
                          <a:noAutofit/>
                        </wps:bodyPr>
                      </wps:wsp>
                      <wps:wsp>
                        <wps:cNvPr id="1073742358" name="Надпись 1073742358"/>
                        <wps:cNvSpPr txBox="1">
                          <a:spLocks noChangeArrowheads="1"/>
                        </wps:cNvSpPr>
                        <wps:spPr bwMode="auto">
                          <a:xfrm>
                            <a:off x="1425039" y="9250878"/>
                            <a:ext cx="539115" cy="179070"/>
                          </a:xfrm>
                          <a:prstGeom prst="rect">
                            <a:avLst/>
                          </a:prstGeom>
                          <a:noFill/>
                          <a:ln>
                            <a:noFill/>
                          </a:ln>
                        </wps:spPr>
                        <wps:txbx>
                          <w:txbxContent>
                            <w:p w14:paraId="1C0AE200" w14:textId="77777777" w:rsidR="00F94E87" w:rsidRPr="00BE534A" w:rsidRDefault="00F94E87" w:rsidP="00F94E87">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359" name="Надпись 1073742359"/>
                        <wps:cNvSpPr txBox="1">
                          <a:spLocks noChangeArrowheads="1"/>
                        </wps:cNvSpPr>
                        <wps:spPr bwMode="auto">
                          <a:xfrm>
                            <a:off x="1971304" y="9250878"/>
                            <a:ext cx="359410" cy="179070"/>
                          </a:xfrm>
                          <a:prstGeom prst="rect">
                            <a:avLst/>
                          </a:prstGeom>
                          <a:noFill/>
                          <a:ln>
                            <a:noFill/>
                          </a:ln>
                        </wps:spPr>
                        <wps:txbx>
                          <w:txbxContent>
                            <w:p w14:paraId="7D434C86" w14:textId="77777777" w:rsidR="00F94E87" w:rsidRPr="00BE534A" w:rsidRDefault="00F94E87" w:rsidP="00F94E87">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360" name="Надпись 1073742360"/>
                        <wps:cNvSpPr txBox="1">
                          <a:spLocks noChangeArrowheads="1"/>
                        </wps:cNvSpPr>
                        <wps:spPr bwMode="auto">
                          <a:xfrm>
                            <a:off x="11875" y="9446821"/>
                            <a:ext cx="611505" cy="179070"/>
                          </a:xfrm>
                          <a:prstGeom prst="rect">
                            <a:avLst/>
                          </a:prstGeom>
                          <a:noFill/>
                          <a:ln>
                            <a:noFill/>
                          </a:ln>
                        </wps:spPr>
                        <wps:txbx>
                          <w:txbxContent>
                            <w:p w14:paraId="19EA3933" w14:textId="77777777" w:rsidR="00F94E87" w:rsidRPr="00BE534A" w:rsidRDefault="00F94E87" w:rsidP="00F94E87">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361" name="Надпись 1073742361"/>
                        <wps:cNvSpPr txBox="1">
                          <a:spLocks noChangeArrowheads="1"/>
                        </wps:cNvSpPr>
                        <wps:spPr bwMode="auto">
                          <a:xfrm>
                            <a:off x="5938" y="9607138"/>
                            <a:ext cx="611505" cy="179070"/>
                          </a:xfrm>
                          <a:prstGeom prst="rect">
                            <a:avLst/>
                          </a:prstGeom>
                          <a:noFill/>
                          <a:ln>
                            <a:noFill/>
                          </a:ln>
                        </wps:spPr>
                        <wps:txbx>
                          <w:txbxContent>
                            <w:p w14:paraId="43C7422A" w14:textId="77777777" w:rsidR="00F94E87" w:rsidRPr="00BE534A" w:rsidRDefault="00F94E87" w:rsidP="00F94E87">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362" name="Надпись 1073742362"/>
                        <wps:cNvSpPr txBox="1">
                          <a:spLocks noChangeArrowheads="1"/>
                        </wps:cNvSpPr>
                        <wps:spPr bwMode="auto">
                          <a:xfrm>
                            <a:off x="5938" y="10153402"/>
                            <a:ext cx="611505" cy="179070"/>
                          </a:xfrm>
                          <a:prstGeom prst="rect">
                            <a:avLst/>
                          </a:prstGeom>
                          <a:noFill/>
                          <a:ln>
                            <a:noFill/>
                          </a:ln>
                        </wps:spPr>
                        <wps:txbx>
                          <w:txbxContent>
                            <w:p w14:paraId="57964BF0" w14:textId="77777777" w:rsidR="00F94E87" w:rsidRPr="00BE534A" w:rsidRDefault="00F94E87" w:rsidP="00F94E87">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363" name="Надпись 1073742363"/>
                        <wps:cNvSpPr txBox="1">
                          <a:spLocks noChangeArrowheads="1"/>
                        </wps:cNvSpPr>
                        <wps:spPr bwMode="auto">
                          <a:xfrm>
                            <a:off x="4862946" y="9429008"/>
                            <a:ext cx="539115" cy="179070"/>
                          </a:xfrm>
                          <a:prstGeom prst="rect">
                            <a:avLst/>
                          </a:prstGeom>
                          <a:noFill/>
                          <a:ln>
                            <a:noFill/>
                          </a:ln>
                        </wps:spPr>
                        <wps:txbx>
                          <w:txbxContent>
                            <w:p w14:paraId="6A9FC92B" w14:textId="77777777" w:rsidR="00F94E87" w:rsidRPr="00A52B8A" w:rsidRDefault="00F94E87" w:rsidP="00F94E87">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364" name="Надпись 1073742364"/>
                        <wps:cNvSpPr txBox="1">
                          <a:spLocks noChangeArrowheads="1"/>
                        </wps:cNvSpPr>
                        <wps:spPr bwMode="auto">
                          <a:xfrm>
                            <a:off x="5403273" y="9429008"/>
                            <a:ext cx="611505" cy="179070"/>
                          </a:xfrm>
                          <a:prstGeom prst="rect">
                            <a:avLst/>
                          </a:prstGeom>
                          <a:noFill/>
                          <a:ln>
                            <a:noFill/>
                          </a:ln>
                        </wps:spPr>
                        <wps:txbx>
                          <w:txbxContent>
                            <w:p w14:paraId="78B43BA4" w14:textId="77777777" w:rsidR="00F94E87" w:rsidRPr="00BE534A" w:rsidRDefault="00F94E87" w:rsidP="00F94E87">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365" name="Надпись 1073742365"/>
                        <wps:cNvSpPr txBox="1">
                          <a:spLocks noChangeArrowheads="1"/>
                        </wps:cNvSpPr>
                        <wps:spPr bwMode="auto">
                          <a:xfrm>
                            <a:off x="2354685" y="8886713"/>
                            <a:ext cx="4318635" cy="548233"/>
                          </a:xfrm>
                          <a:prstGeom prst="rect">
                            <a:avLst/>
                          </a:prstGeom>
                          <a:noFill/>
                          <a:ln>
                            <a:noFill/>
                          </a:ln>
                        </wps:spPr>
                        <wps:txbx>
                          <w:txbxContent>
                            <w:p w14:paraId="660220FC" w14:textId="1A089846" w:rsidR="00F94E87" w:rsidRPr="0038128A" w:rsidRDefault="00F92572" w:rsidP="00F94E87">
                              <w:pPr>
                                <w:ind w:firstLine="0"/>
                                <w:jc w:val="center"/>
                                <w:rPr>
                                  <w:szCs w:val="28"/>
                                </w:rPr>
                              </w:pPr>
                              <w:r>
                                <w:rPr>
                                  <w:szCs w:val="28"/>
                                </w:rPr>
                                <w:t>ДП</w:t>
                              </w:r>
                              <w:r w:rsidR="00F94E87" w:rsidRPr="0038128A">
                                <w:rPr>
                                  <w:szCs w:val="28"/>
                                </w:rPr>
                                <w:t xml:space="preserve"> 0</w:t>
                              </w:r>
                              <w:r w:rsidR="004D55B0">
                                <w:rPr>
                                  <w:szCs w:val="28"/>
                                </w:rPr>
                                <w:t>5</w:t>
                              </w:r>
                              <w:r w:rsidR="00F94E87" w:rsidRPr="0038128A">
                                <w:rPr>
                                  <w:szCs w:val="28"/>
                                </w:rPr>
                                <w:t>.00</w:t>
                              </w:r>
                              <w:r w:rsidR="004D55B0">
                                <w:rPr>
                                  <w:szCs w:val="28"/>
                                </w:rPr>
                                <w:t xml:space="preserve"> </w:t>
                              </w:r>
                              <w:r w:rsidR="00F94E87" w:rsidRPr="0038128A">
                                <w:rPr>
                                  <w:szCs w:val="28"/>
                                </w:rPr>
                                <w:t>ПЗ</w:t>
                              </w:r>
                            </w:p>
                          </w:txbxContent>
                        </wps:txbx>
                        <wps:bodyPr rot="0" vert="horz" wrap="square" lIns="18000" tIns="0" rIns="18000" bIns="0" anchor="ctr" anchorCtr="0" upright="1">
                          <a:noAutofit/>
                        </wps:bodyPr>
                      </wps:wsp>
                      <wps:wsp>
                        <wps:cNvPr id="1073742366" name="Надпись 1073742366"/>
                        <wps:cNvSpPr txBox="1">
                          <a:spLocks noChangeArrowheads="1"/>
                        </wps:cNvSpPr>
                        <wps:spPr bwMode="auto">
                          <a:xfrm>
                            <a:off x="4857008" y="9797143"/>
                            <a:ext cx="1799590" cy="527050"/>
                          </a:xfrm>
                          <a:prstGeom prst="rect">
                            <a:avLst/>
                          </a:prstGeom>
                          <a:noFill/>
                          <a:ln>
                            <a:noFill/>
                          </a:ln>
                        </wps:spPr>
                        <wps:txbx>
                          <w:txbxContent>
                            <w:p w14:paraId="175405AD" w14:textId="793E3057" w:rsidR="00B062C0" w:rsidRDefault="00B062C0" w:rsidP="00F94E87">
                              <w:pPr>
                                <w:ind w:firstLine="0"/>
                                <w:jc w:val="center"/>
                                <w:rPr>
                                  <w:szCs w:val="28"/>
                                </w:rPr>
                              </w:pPr>
                              <w:r>
                                <w:rPr>
                                  <w:szCs w:val="28"/>
                                </w:rPr>
                                <w:t>БГТУ</w:t>
                              </w:r>
                            </w:p>
                            <w:p w14:paraId="0BAFD2C4" w14:textId="7B7D773B" w:rsidR="00F94E87" w:rsidRPr="0038128A" w:rsidRDefault="00F94E87" w:rsidP="00F94E87">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1073742367" name="Надпись 1073742367"/>
                        <wps:cNvSpPr txBox="1">
                          <a:spLocks noChangeArrowheads="1"/>
                        </wps:cNvSpPr>
                        <wps:spPr bwMode="auto">
                          <a:xfrm>
                            <a:off x="2345377" y="9607138"/>
                            <a:ext cx="2519045" cy="539115"/>
                          </a:xfrm>
                          <a:prstGeom prst="rect">
                            <a:avLst/>
                          </a:prstGeom>
                          <a:noFill/>
                          <a:ln>
                            <a:noFill/>
                          </a:ln>
                        </wps:spPr>
                        <wps:txbx>
                          <w:txbxContent>
                            <w:p w14:paraId="6234053E" w14:textId="49FECC70" w:rsidR="00F94E87" w:rsidRPr="004610F0" w:rsidRDefault="00B062C0" w:rsidP="00F94E87">
                              <w:pPr>
                                <w:spacing w:before="240"/>
                                <w:ind w:firstLine="0"/>
                                <w:jc w:val="center"/>
                                <w:rPr>
                                  <w:szCs w:val="28"/>
                                </w:rPr>
                              </w:pPr>
                              <w:r>
                                <w:rPr>
                                  <w:szCs w:val="28"/>
                                </w:rPr>
                                <w:t>Тестирование</w:t>
                              </w:r>
                            </w:p>
                          </w:txbxContent>
                        </wps:txbx>
                        <wps:bodyPr rot="0" vert="horz" wrap="square" lIns="18000" tIns="0" rIns="18000" bIns="0" anchor="t" anchorCtr="0" upright="1">
                          <a:noAutofit/>
                        </wps:bodyPr>
                      </wps:wsp>
                      <wps:wsp>
                        <wps:cNvPr id="1073742368" name="Надпись 1073742368"/>
                        <wps:cNvSpPr txBox="1">
                          <a:spLocks noChangeArrowheads="1"/>
                        </wps:cNvSpPr>
                        <wps:spPr bwMode="auto">
                          <a:xfrm>
                            <a:off x="5938" y="9969335"/>
                            <a:ext cx="611505" cy="179070"/>
                          </a:xfrm>
                          <a:prstGeom prst="rect">
                            <a:avLst/>
                          </a:prstGeom>
                          <a:noFill/>
                          <a:ln>
                            <a:noFill/>
                          </a:ln>
                        </wps:spPr>
                        <wps:txbx>
                          <w:txbxContent>
                            <w:p w14:paraId="7ADE2D3F" w14:textId="77777777" w:rsidR="00F94E87" w:rsidRPr="00BE534A" w:rsidRDefault="00F94E87" w:rsidP="00F94E87">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369" name="Надпись 1073742369"/>
                        <wps:cNvSpPr txBox="1">
                          <a:spLocks noChangeArrowheads="1"/>
                        </wps:cNvSpPr>
                        <wps:spPr bwMode="auto">
                          <a:xfrm>
                            <a:off x="617517" y="9969335"/>
                            <a:ext cx="827405" cy="179070"/>
                          </a:xfrm>
                          <a:prstGeom prst="rect">
                            <a:avLst/>
                          </a:prstGeom>
                          <a:noFill/>
                          <a:ln>
                            <a:noFill/>
                          </a:ln>
                        </wps:spPr>
                        <wps:txbx>
                          <w:txbxContent>
                            <w:p w14:paraId="560A1B48" w14:textId="4DEF96EA" w:rsidR="00F94E87" w:rsidRPr="00BE534A" w:rsidRDefault="00B062C0" w:rsidP="00F94E87">
                              <w:pPr>
                                <w:ind w:firstLine="0"/>
                                <w:rPr>
                                  <w:spacing w:val="-6"/>
                                  <w:sz w:val="20"/>
                                  <w:szCs w:val="20"/>
                                </w:rPr>
                              </w:pPr>
                              <w:r>
                                <w:rPr>
                                  <w:spacing w:val="-6"/>
                                  <w:sz w:val="20"/>
                                  <w:szCs w:val="20"/>
                                </w:rPr>
                                <w:t>Савчук</w:t>
                              </w:r>
                            </w:p>
                            <w:p w14:paraId="5CC58F18" w14:textId="77777777" w:rsidR="00F94E87" w:rsidRDefault="00F94E87" w:rsidP="00F94E87">
                              <w:pPr>
                                <w:rPr>
                                  <w:rFonts w:ascii="Arial" w:hAnsi="Arial" w:cs="Arial"/>
                                  <w:sz w:val="20"/>
                                  <w:szCs w:val="20"/>
                                </w:rPr>
                              </w:pPr>
                            </w:p>
                            <w:p w14:paraId="220F61D0" w14:textId="77777777" w:rsidR="00F94E87" w:rsidRDefault="00F94E87" w:rsidP="00F94E87">
                              <w:pPr>
                                <w:rPr>
                                  <w:rFonts w:ascii="Arial" w:hAnsi="Arial" w:cs="Arial"/>
                                  <w:sz w:val="20"/>
                                  <w:szCs w:val="20"/>
                                </w:rPr>
                              </w:pPr>
                            </w:p>
                          </w:txbxContent>
                        </wps:txbx>
                        <wps:bodyPr rot="0" vert="horz" wrap="square" lIns="18000" tIns="0" rIns="18000" bIns="0" anchor="ctr" anchorCtr="0" upright="1">
                          <a:noAutofit/>
                        </wps:bodyPr>
                      </wps:wsp>
                      <wps:wsp>
                        <wps:cNvPr id="1073742370" name="Надпись 1073742370"/>
                        <wps:cNvSpPr txBox="1">
                          <a:spLocks noChangeArrowheads="1"/>
                        </wps:cNvSpPr>
                        <wps:spPr bwMode="auto">
                          <a:xfrm>
                            <a:off x="5041075" y="9607138"/>
                            <a:ext cx="178892" cy="179070"/>
                          </a:xfrm>
                          <a:prstGeom prst="rect">
                            <a:avLst/>
                          </a:prstGeom>
                          <a:noFill/>
                          <a:ln>
                            <a:noFill/>
                          </a:ln>
                        </wps:spPr>
                        <wps:txbx>
                          <w:txbxContent>
                            <w:p w14:paraId="78D62E9D" w14:textId="77777777" w:rsidR="00F94E87" w:rsidRPr="00BE534A" w:rsidRDefault="00F94E87" w:rsidP="00F94E87">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371" name="Надпись 1073742371"/>
                        <wps:cNvSpPr txBox="1">
                          <a:spLocks noChangeArrowheads="1"/>
                        </wps:cNvSpPr>
                        <wps:spPr bwMode="auto">
                          <a:xfrm>
                            <a:off x="5403273" y="9607138"/>
                            <a:ext cx="611986" cy="179694"/>
                          </a:xfrm>
                          <a:prstGeom prst="rect">
                            <a:avLst/>
                          </a:prstGeom>
                          <a:noFill/>
                          <a:ln>
                            <a:noFill/>
                          </a:ln>
                        </wps:spPr>
                        <wps:txbx>
                          <w:txbxContent>
                            <w:p w14:paraId="36B8B125" w14:textId="77777777" w:rsidR="00F94E87" w:rsidRPr="00BE534A" w:rsidRDefault="00F94E87" w:rsidP="00F94E87">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373" name="Надпись 1073742373"/>
                        <wps:cNvSpPr txBox="1">
                          <a:spLocks noChangeArrowheads="1"/>
                        </wps:cNvSpPr>
                        <wps:spPr bwMode="auto">
                          <a:xfrm>
                            <a:off x="6014852" y="9607138"/>
                            <a:ext cx="647537" cy="179694"/>
                          </a:xfrm>
                          <a:prstGeom prst="rect">
                            <a:avLst/>
                          </a:prstGeom>
                          <a:noFill/>
                          <a:ln>
                            <a:noFill/>
                          </a:ln>
                        </wps:spPr>
                        <wps:txbx>
                          <w:txbxContent>
                            <w:p w14:paraId="0BA26F46" w14:textId="77777777" w:rsidR="00F94E87" w:rsidRPr="00BE534A" w:rsidRDefault="00F94E87" w:rsidP="00F94E87">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374" name="Надпись 1073742374"/>
                        <wps:cNvSpPr txBox="1">
                          <a:spLocks noChangeArrowheads="1"/>
                        </wps:cNvSpPr>
                        <wps:spPr bwMode="auto">
                          <a:xfrm>
                            <a:off x="5938" y="9785267"/>
                            <a:ext cx="611505" cy="179070"/>
                          </a:xfrm>
                          <a:prstGeom prst="rect">
                            <a:avLst/>
                          </a:prstGeom>
                          <a:noFill/>
                          <a:ln>
                            <a:noFill/>
                          </a:ln>
                        </wps:spPr>
                        <wps:txbx>
                          <w:txbxContent>
                            <w:p w14:paraId="423E1834" w14:textId="77777777" w:rsidR="00F94E87" w:rsidRPr="00BE534A" w:rsidRDefault="00F94E87" w:rsidP="00F94E87">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375" name="Надпись 1073742375"/>
                        <wps:cNvSpPr txBox="1">
                          <a:spLocks noChangeArrowheads="1"/>
                        </wps:cNvSpPr>
                        <wps:spPr bwMode="auto">
                          <a:xfrm>
                            <a:off x="617517" y="9785267"/>
                            <a:ext cx="827405" cy="179070"/>
                          </a:xfrm>
                          <a:prstGeom prst="rect">
                            <a:avLst/>
                          </a:prstGeom>
                          <a:noFill/>
                          <a:ln>
                            <a:noFill/>
                          </a:ln>
                        </wps:spPr>
                        <wps:txbx>
                          <w:txbxContent>
                            <w:p w14:paraId="4667AD5C" w14:textId="77777777" w:rsidR="00F94E87" w:rsidRDefault="00F94E87" w:rsidP="00F94E87">
                              <w:pPr>
                                <w:ind w:firstLine="0"/>
                                <w:rPr>
                                  <w:rFonts w:ascii="Arial" w:hAnsi="Arial" w:cs="Arial"/>
                                  <w:spacing w:val="-6"/>
                                  <w:sz w:val="20"/>
                                  <w:szCs w:val="20"/>
                                </w:rPr>
                              </w:pPr>
                            </w:p>
                            <w:p w14:paraId="12728FE5" w14:textId="77777777" w:rsidR="00F94E87" w:rsidRDefault="00F94E87" w:rsidP="00F94E87">
                              <w:pPr>
                                <w:rPr>
                                  <w:rFonts w:ascii="Arial" w:hAnsi="Arial" w:cs="Arial"/>
                                  <w:sz w:val="20"/>
                                  <w:szCs w:val="20"/>
                                </w:rPr>
                              </w:pPr>
                            </w:p>
                            <w:p w14:paraId="50070621" w14:textId="77777777" w:rsidR="00F94E87" w:rsidRDefault="00F94E87" w:rsidP="00F94E87">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7F279C01" id="Группа 121" o:spid="_x0000_s1302" style="position:absolute;left:0;text-align:left;margin-left:-11pt;margin-top:-34.55pt;width:525.2pt;height:809.4pt;z-index:-251643904;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">
                <v:line id="Прямая соединительная линия 122" o:spid="_x0000_s130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Прямая соединительная линия 123" o:spid="_x0000_s130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"/>
                <v:line id="Прямая соединительная линия 124" o:spid="_x0000_s130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Прямая соединительная линия 125" o:spid="_x0000_s130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8mxAAAANwAAAAPAAAAZHJzL2Rvd25yZXYueG1sRE9Na8JA&#10;EL0X/A/LCL3VTS2G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M07/ybEAAAA3AAAAA8A&#10;AAAAAAAAAAAAAAAABwIAAGRycy9kb3ducmV2LnhtbFBLBQYAAAAAAwADALcAAAD4AgAAAAA=&#10;"/>
                <v:line id="Прямая соединительная линия 126" o:spid="_x0000_s130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"/>
                <v:line id="Прямая соединительная линия 127" o:spid="_x0000_s130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cTKxAAAANwAAAAPAAAAZHJzL2Rvd25yZXYueG1sRE9Na8JA&#10;EL0X/A/LCL3VTS3E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FKlxMrEAAAA3AAAAA8A&#10;AAAAAAAAAAAAAAAABwIAAGRycy9kb3ducmV2LnhtbFBLBQYAAAAAAwADALcAAAD4AgAAAAA=&#10;"/>
                <v:line id="Прямая соединительная линия 1073742336" o:spid="_x0000_s130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"/>
                <v:line id="Прямая соединительная линия 1073742337" o:spid="_x0000_s131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" strokeweight="2pt"/>
                <v:line id="Прямая соединительная линия 1073742338" o:spid="_x0000_s131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" strokeweight="2pt"/>
                <v:line id="Прямая соединительная линия 1073742339" o:spid="_x0000_s131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" strokeweight="2pt"/>
                <v:line id="Прямая соединительная линия 1073742340" o:spid="_x0000_s131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" strokeweight="2pt"/>
                <v:line id="Прямая соединительная линия 1073742341" o:spid="_x0000_s131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" strokeweight="2pt"/>
                <v:line id="Прямая соединительная линия 1073742342" o:spid="_x0000_s131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" strokeweight="2pt"/>
                <v:line id="Прямая соединительная линия 1073742343" o:spid="_x0000_s131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" strokeweight="2pt"/>
                <v:line id="Прямая соединительная линия 1073742344" o:spid="_x0000_s131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" strokeweight="2pt"/>
                <v:line id="Прямая соединительная линия 1073742345" o:spid="_x0000_s131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"/>
                <v:line id="Прямая соединительная линия 1073742346" o:spid="_x0000_s131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"/>
                <v:line id="Прямая соединительная линия 1073742347" o:spid="_x0000_s132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" strokeweight="2pt"/>
                <v:line id="Прямая соединительная линия 1073742348" o:spid="_x0000_s132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" strokeweight="2pt"/>
                <v:line id="Прямая соединительная линия 1073742349" o:spid="_x0000_s132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" strokeweight="2pt"/>
                <v:rect id="Прямоугольник 1073742350" o:spid="_x0000_s1323"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" filled="f" strokeweight="2pt"/>
                <v:shape id="Надпись 1073742351" o:spid="_x0000_s1324"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" filled="f" stroked="f">
                  <v:textbox inset=".5mm,.5mm,.5mm,0">
                    <w:txbxContent>
                      <w:p w14:paraId="49D1CFEF" w14:textId="77777777" w:rsidR="00F94E87" w:rsidRPr="00BE534A" w:rsidRDefault="00F94E87" w:rsidP="00F94E87">
                        <w:pPr>
                          <w:ind w:firstLine="0"/>
                          <w:jc w:val="center"/>
                          <w:rPr>
                            <w:sz w:val="18"/>
                            <w:szCs w:val="18"/>
                          </w:rPr>
                        </w:pPr>
                        <w:r w:rsidRPr="00BE534A">
                          <w:rPr>
                            <w:sz w:val="18"/>
                            <w:szCs w:val="18"/>
                          </w:rPr>
                          <w:t>Листов</w:t>
                        </w:r>
                      </w:p>
                    </w:txbxContent>
                  </v:textbox>
                </v:shape>
                <v:shape id="Надпись 1073742352" o:spid="_x0000_s1325"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" filled="f" stroked="f">
                  <v:textbox inset=".5mm,.5mm,.5mm,0">
                    <w:txbxContent>
                      <w:p w14:paraId="0264EB83" w14:textId="77777777" w:rsidR="00F94E87" w:rsidRPr="00BE534A" w:rsidRDefault="00F94E87" w:rsidP="00F94E87">
                        <w:pPr>
                          <w:ind w:firstLine="0"/>
                          <w:jc w:val="center"/>
                          <w:rPr>
                            <w:sz w:val="18"/>
                            <w:szCs w:val="18"/>
                          </w:rPr>
                        </w:pPr>
                        <w:proofErr w:type="spellStart"/>
                        <w:r w:rsidRPr="00BE534A">
                          <w:rPr>
                            <w:sz w:val="18"/>
                            <w:szCs w:val="18"/>
                          </w:rPr>
                          <w:t>Изм</w:t>
                        </w:r>
                        <w:proofErr w:type="spellEnd"/>
                      </w:p>
                    </w:txbxContent>
                  </v:textbox>
                </v:shape>
                <v:shape id="Надпись 1073742353" o:spid="_x0000_s1326"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" filled="f" stroked="f">
                  <v:textbox inset=".5mm,.5mm,.5mm,0">
                    <w:txbxContent>
                      <w:p w14:paraId="77B7FDE9" w14:textId="77777777" w:rsidR="00F94E87" w:rsidRPr="00BE534A" w:rsidRDefault="00F94E87" w:rsidP="00F94E87">
                        <w:pPr>
                          <w:ind w:firstLine="0"/>
                          <w:jc w:val="center"/>
                          <w:rPr>
                            <w:sz w:val="18"/>
                            <w:szCs w:val="18"/>
                          </w:rPr>
                        </w:pPr>
                        <w:r w:rsidRPr="00BE534A">
                          <w:rPr>
                            <w:sz w:val="18"/>
                            <w:szCs w:val="18"/>
                          </w:rPr>
                          <w:t>Лист</w:t>
                        </w:r>
                      </w:p>
                    </w:txbxContent>
                  </v:textbox>
                </v:shape>
                <v:shape id="Надпись 1073742354" o:spid="_x0000_s1327"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" filled="f" stroked="f">
                  <v:textbox inset=".5mm,.5mm,.5mm,0">
                    <w:txbxContent>
                      <w:p w14:paraId="2FFA844E" w14:textId="77777777" w:rsidR="00F94E87" w:rsidRPr="00BE534A" w:rsidRDefault="00F94E87" w:rsidP="00F94E87">
                        <w:pPr>
                          <w:ind w:firstLine="0"/>
                          <w:jc w:val="center"/>
                          <w:rPr>
                            <w:sz w:val="18"/>
                            <w:szCs w:val="18"/>
                          </w:rPr>
                        </w:pPr>
                        <w:r w:rsidRPr="00BE534A">
                          <w:rPr>
                            <w:sz w:val="18"/>
                            <w:szCs w:val="18"/>
                          </w:rPr>
                          <w:t>№ докум.</w:t>
                        </w:r>
                      </w:p>
                    </w:txbxContent>
                  </v:textbox>
                </v:shape>
                <v:shape id="Надпись 1073742355" o:spid="_x0000_s1328"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" filled="f" stroked="f">
                  <v:textbox inset=".5mm,0,.5mm,0">
                    <w:txbxContent>
                      <w:p w14:paraId="31380630" w14:textId="77777777" w:rsidR="00F94E87" w:rsidRPr="003B3077" w:rsidRDefault="00F94E87" w:rsidP="00F94E87">
                        <w:pPr>
                          <w:ind w:firstLine="0"/>
                          <w:rPr>
                            <w:sz w:val="20"/>
                            <w:szCs w:val="20"/>
                          </w:rPr>
                        </w:pPr>
                        <w:r>
                          <w:rPr>
                            <w:sz w:val="20"/>
                            <w:szCs w:val="20"/>
                          </w:rPr>
                          <w:t>Войцехович</w:t>
                        </w:r>
                      </w:p>
                    </w:txbxContent>
                  </v:textbox>
                </v:shape>
                <v:shape id="Надпись 1073742356" o:spid="_x0000_s1329"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" filled="f" stroked="f">
                  <v:textbox inset=".5mm,0,.5mm,0">
                    <w:txbxContent>
                      <w:p w14:paraId="6310B122" w14:textId="77777777" w:rsidR="00F94E87" w:rsidRPr="00BE534A" w:rsidRDefault="00F94E87" w:rsidP="00F94E87">
                        <w:pPr>
                          <w:ind w:firstLine="0"/>
                          <w:rPr>
                            <w:sz w:val="20"/>
                            <w:szCs w:val="20"/>
                          </w:rPr>
                        </w:pPr>
                        <w:proofErr w:type="spellStart"/>
                        <w:r>
                          <w:rPr>
                            <w:sz w:val="20"/>
                            <w:szCs w:val="20"/>
                          </w:rPr>
                          <w:t>Игнаткова</w:t>
                        </w:r>
                        <w:proofErr w:type="spellEnd"/>
                      </w:p>
                    </w:txbxContent>
                  </v:textbox>
                </v:shape>
                <v:shape id="Надпись 1073742357" o:spid="_x0000_s1330"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" filled="f" stroked="f">
                  <v:textbox inset=".5mm,0,.5mm,0">
                    <w:txbxContent>
                      <w:p w14:paraId="44EB255C" w14:textId="77777777" w:rsidR="00F94E87" w:rsidRPr="00BE534A" w:rsidRDefault="00F94E87" w:rsidP="00F94E87">
                        <w:pPr>
                          <w:ind w:firstLine="0"/>
                          <w:rPr>
                            <w:sz w:val="20"/>
                            <w:szCs w:val="20"/>
                          </w:rPr>
                        </w:pPr>
                        <w:r w:rsidRPr="00BE534A">
                          <w:rPr>
                            <w:sz w:val="20"/>
                            <w:szCs w:val="20"/>
                          </w:rPr>
                          <w:t>Романенко</w:t>
                        </w:r>
                      </w:p>
                      <w:p w14:paraId="0C051756" w14:textId="77777777" w:rsidR="00F94E87" w:rsidRDefault="00F94E87" w:rsidP="00F94E87">
                        <w:pPr>
                          <w:rPr>
                            <w:rFonts w:ascii="Arial" w:hAnsi="Arial" w:cs="Arial"/>
                            <w:sz w:val="20"/>
                            <w:szCs w:val="20"/>
                          </w:rPr>
                        </w:pPr>
                      </w:p>
                    </w:txbxContent>
                  </v:textbox>
                </v:shape>
                <v:shape id="Надпись 1073742358" o:spid="_x0000_s1331"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" filled="f" stroked="f">
                  <v:textbox inset=".5mm,.5mm,.5mm,0">
                    <w:txbxContent>
                      <w:p w14:paraId="1C0AE200" w14:textId="77777777" w:rsidR="00F94E87" w:rsidRPr="00BE534A" w:rsidRDefault="00F94E87" w:rsidP="00F94E87">
                        <w:pPr>
                          <w:ind w:firstLine="0"/>
                          <w:jc w:val="center"/>
                          <w:rPr>
                            <w:sz w:val="18"/>
                            <w:szCs w:val="18"/>
                          </w:rPr>
                        </w:pPr>
                        <w:r w:rsidRPr="00BE534A">
                          <w:rPr>
                            <w:sz w:val="18"/>
                            <w:szCs w:val="18"/>
                          </w:rPr>
                          <w:t>Подпись</w:t>
                        </w:r>
                      </w:p>
                    </w:txbxContent>
                  </v:textbox>
                </v:shape>
                <v:shape id="Надпись 1073742359" o:spid="_x0000_s1332"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" filled="f" stroked="f">
                  <v:textbox inset=".5mm,.5mm,.5mm,0">
                    <w:txbxContent>
                      <w:p w14:paraId="7D434C86" w14:textId="77777777" w:rsidR="00F94E87" w:rsidRPr="00BE534A" w:rsidRDefault="00F94E87" w:rsidP="00F94E87">
                        <w:pPr>
                          <w:ind w:firstLine="0"/>
                          <w:jc w:val="center"/>
                          <w:rPr>
                            <w:sz w:val="18"/>
                            <w:szCs w:val="18"/>
                          </w:rPr>
                        </w:pPr>
                        <w:r w:rsidRPr="00BE534A">
                          <w:rPr>
                            <w:sz w:val="18"/>
                            <w:szCs w:val="18"/>
                          </w:rPr>
                          <w:t>Дата</w:t>
                        </w:r>
                      </w:p>
                    </w:txbxContent>
                  </v:textbox>
                </v:shape>
                <v:shape id="Надпись 1073742360" o:spid="_x0000_s1333"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" filled="f" stroked="f">
                  <v:textbox inset=".5mm,0,.5mm,0">
                    <w:txbxContent>
                      <w:p w14:paraId="19EA3933" w14:textId="77777777" w:rsidR="00F94E87" w:rsidRPr="00BE534A" w:rsidRDefault="00F94E87" w:rsidP="00F94E87">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361" o:spid="_x0000_s1334"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" filled="f" stroked="f">
                  <v:textbox inset=".5mm,0,.5mm,0">
                    <w:txbxContent>
                      <w:p w14:paraId="43C7422A" w14:textId="77777777" w:rsidR="00F94E87" w:rsidRPr="00BE534A" w:rsidRDefault="00F94E87" w:rsidP="00F94E87">
                        <w:pPr>
                          <w:ind w:firstLine="0"/>
                          <w:rPr>
                            <w:i/>
                            <w:iCs/>
                            <w:sz w:val="20"/>
                            <w:szCs w:val="20"/>
                          </w:rPr>
                        </w:pPr>
                        <w:r w:rsidRPr="00BE534A">
                          <w:rPr>
                            <w:sz w:val="20"/>
                            <w:szCs w:val="20"/>
                          </w:rPr>
                          <w:t>Пров</w:t>
                        </w:r>
                        <w:r w:rsidRPr="00BE534A">
                          <w:rPr>
                            <w:i/>
                            <w:iCs/>
                            <w:sz w:val="20"/>
                            <w:szCs w:val="20"/>
                          </w:rPr>
                          <w:t>.</w:t>
                        </w:r>
                      </w:p>
                    </w:txbxContent>
                  </v:textbox>
                </v:shape>
                <v:shape id="Надпись 1073742362" o:spid="_x0000_s1335"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" filled="f" stroked="f">
                  <v:textbox inset=".5mm,0,.5mm,0">
                    <w:txbxContent>
                      <w:p w14:paraId="57964BF0" w14:textId="77777777" w:rsidR="00F94E87" w:rsidRPr="00BE534A" w:rsidRDefault="00F94E87" w:rsidP="00F94E87">
                        <w:pPr>
                          <w:ind w:firstLine="0"/>
                          <w:rPr>
                            <w:sz w:val="20"/>
                            <w:szCs w:val="20"/>
                          </w:rPr>
                        </w:pPr>
                        <w:r w:rsidRPr="00BE534A">
                          <w:rPr>
                            <w:sz w:val="20"/>
                            <w:szCs w:val="20"/>
                          </w:rPr>
                          <w:t>Утв.</w:t>
                        </w:r>
                      </w:p>
                    </w:txbxContent>
                  </v:textbox>
                </v:shape>
                <v:shape id="Надпись 1073742363" o:spid="_x0000_s1336"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" filled="f" stroked="f">
                  <v:textbox inset=".5mm,.5mm,.5mm,0">
                    <w:txbxContent>
                      <w:p w14:paraId="6A9FC92B" w14:textId="77777777" w:rsidR="00F94E87" w:rsidRPr="00A52B8A" w:rsidRDefault="00F94E87" w:rsidP="00F94E87">
                        <w:pPr>
                          <w:ind w:firstLine="0"/>
                          <w:jc w:val="center"/>
                          <w:rPr>
                            <w:sz w:val="16"/>
                            <w:szCs w:val="16"/>
                          </w:rPr>
                        </w:pPr>
                        <w:r w:rsidRPr="00BE534A">
                          <w:rPr>
                            <w:sz w:val="18"/>
                            <w:szCs w:val="18"/>
                          </w:rPr>
                          <w:t>Лит</w:t>
                        </w:r>
                        <w:r w:rsidRPr="00A52B8A">
                          <w:rPr>
                            <w:sz w:val="16"/>
                            <w:szCs w:val="16"/>
                          </w:rPr>
                          <w:t>.</w:t>
                        </w:r>
                      </w:p>
                    </w:txbxContent>
                  </v:textbox>
                </v:shape>
                <v:shape id="Надпись 1073742364" o:spid="_x0000_s1337"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" filled="f" stroked="f">
                  <v:textbox inset=".5mm,.5mm,.5mm,0">
                    <w:txbxContent>
                      <w:p w14:paraId="78B43BA4" w14:textId="77777777" w:rsidR="00F94E87" w:rsidRPr="00BE534A" w:rsidRDefault="00F94E87" w:rsidP="00F94E87">
                        <w:pPr>
                          <w:ind w:firstLine="0"/>
                          <w:jc w:val="center"/>
                          <w:rPr>
                            <w:sz w:val="18"/>
                            <w:szCs w:val="18"/>
                          </w:rPr>
                        </w:pPr>
                        <w:r w:rsidRPr="00BE534A">
                          <w:rPr>
                            <w:sz w:val="18"/>
                            <w:szCs w:val="18"/>
                          </w:rPr>
                          <w:t>Лист</w:t>
                        </w:r>
                      </w:p>
                    </w:txbxContent>
                  </v:textbox>
                </v:shape>
                <v:shape id="Надпись 1073742365" o:spid="_x0000_s1338"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" filled="f" stroked="f">
                  <v:textbox inset=".5mm,0,.5mm,0">
                    <w:txbxContent>
                      <w:p w14:paraId="660220FC" w14:textId="1A089846" w:rsidR="00F94E87" w:rsidRPr="0038128A" w:rsidRDefault="00F92572" w:rsidP="00F94E87">
                        <w:pPr>
                          <w:ind w:firstLine="0"/>
                          <w:jc w:val="center"/>
                          <w:rPr>
                            <w:szCs w:val="28"/>
                          </w:rPr>
                        </w:pPr>
                        <w:r>
                          <w:rPr>
                            <w:szCs w:val="28"/>
                          </w:rPr>
                          <w:t>ДП</w:t>
                        </w:r>
                        <w:r w:rsidR="00F94E87" w:rsidRPr="0038128A">
                          <w:rPr>
                            <w:szCs w:val="28"/>
                          </w:rPr>
                          <w:t xml:space="preserve"> 0</w:t>
                        </w:r>
                        <w:r w:rsidR="004D55B0">
                          <w:rPr>
                            <w:szCs w:val="28"/>
                          </w:rPr>
                          <w:t>5</w:t>
                        </w:r>
                        <w:r w:rsidR="00F94E87" w:rsidRPr="0038128A">
                          <w:rPr>
                            <w:szCs w:val="28"/>
                          </w:rPr>
                          <w:t>.00</w:t>
                        </w:r>
                        <w:r w:rsidR="004D55B0">
                          <w:rPr>
                            <w:szCs w:val="28"/>
                          </w:rPr>
                          <w:t xml:space="preserve"> </w:t>
                        </w:r>
                        <w:r w:rsidR="00F94E87" w:rsidRPr="0038128A">
                          <w:rPr>
                            <w:szCs w:val="28"/>
                          </w:rPr>
                          <w:t>ПЗ</w:t>
                        </w:r>
                      </w:p>
                    </w:txbxContent>
                  </v:textbox>
                </v:shape>
                <v:shape id="Надпись 1073742366" o:spid="_x0000_s1339"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" filled="f" stroked="f">
                  <v:textbox inset=".5mm,0,.5mm,0">
                    <w:txbxContent>
                      <w:p w14:paraId="175405AD" w14:textId="793E3057" w:rsidR="00B062C0" w:rsidRDefault="00B062C0" w:rsidP="00F94E87">
                        <w:pPr>
                          <w:ind w:firstLine="0"/>
                          <w:jc w:val="center"/>
                          <w:rPr>
                            <w:szCs w:val="28"/>
                          </w:rPr>
                        </w:pPr>
                        <w:r>
                          <w:rPr>
                            <w:szCs w:val="28"/>
                          </w:rPr>
                          <w:t>БГТУ</w:t>
                        </w:r>
                      </w:p>
                      <w:p w14:paraId="0BAFD2C4" w14:textId="7B7D773B" w:rsidR="00F94E87" w:rsidRPr="0038128A" w:rsidRDefault="00F94E87" w:rsidP="00F94E87">
                        <w:pPr>
                          <w:ind w:firstLine="0"/>
                          <w:jc w:val="center"/>
                          <w:rPr>
                            <w:szCs w:val="28"/>
                          </w:rPr>
                        </w:pPr>
                        <w:r w:rsidRPr="0038128A">
                          <w:rPr>
                            <w:szCs w:val="28"/>
                          </w:rPr>
                          <w:t>74319000, 2024</w:t>
                        </w:r>
                      </w:p>
                    </w:txbxContent>
                  </v:textbox>
                </v:shape>
                <v:shape id="Надпись 1073742367" o:spid="_x0000_s134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" filled="f" stroked="f">
                  <v:textbox inset=".5mm,0,.5mm,0">
                    <w:txbxContent>
                      <w:p w14:paraId="6234053E" w14:textId="49FECC70" w:rsidR="00F94E87" w:rsidRPr="004610F0" w:rsidRDefault="00B062C0" w:rsidP="00F94E87">
                        <w:pPr>
                          <w:spacing w:before="240"/>
                          <w:ind w:firstLine="0"/>
                          <w:jc w:val="center"/>
                          <w:rPr>
                            <w:szCs w:val="28"/>
                          </w:rPr>
                        </w:pPr>
                        <w:r>
                          <w:rPr>
                            <w:szCs w:val="28"/>
                          </w:rPr>
                          <w:t>Тестирование</w:t>
                        </w:r>
                      </w:p>
                    </w:txbxContent>
                  </v:textbox>
                </v:shape>
                <v:shape id="Надпись 1073742368" o:spid="_x0000_s1341"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" filled="f" stroked="f">
                  <v:textbox inset=".5mm,0,.5mm,0">
                    <w:txbxContent>
                      <w:p w14:paraId="7ADE2D3F" w14:textId="77777777" w:rsidR="00F94E87" w:rsidRPr="00BE534A" w:rsidRDefault="00F94E87" w:rsidP="00F94E87">
                        <w:pPr>
                          <w:ind w:firstLine="0"/>
                          <w:rPr>
                            <w:sz w:val="20"/>
                            <w:szCs w:val="20"/>
                          </w:rPr>
                        </w:pPr>
                        <w:r w:rsidRPr="00BE534A">
                          <w:rPr>
                            <w:sz w:val="20"/>
                            <w:szCs w:val="20"/>
                          </w:rPr>
                          <w:t>Н. контр.</w:t>
                        </w:r>
                      </w:p>
                    </w:txbxContent>
                  </v:textbox>
                </v:shape>
                <v:shape id="Надпись 1073742369" o:spid="_x0000_s1342"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" filled="f" stroked="f">
                  <v:textbox inset=".5mm,0,.5mm,0">
                    <w:txbxContent>
                      <w:p w14:paraId="560A1B48" w14:textId="4DEF96EA" w:rsidR="00F94E87" w:rsidRPr="00BE534A" w:rsidRDefault="00B062C0" w:rsidP="00F94E87">
                        <w:pPr>
                          <w:ind w:firstLine="0"/>
                          <w:rPr>
                            <w:spacing w:val="-6"/>
                            <w:sz w:val="20"/>
                            <w:szCs w:val="20"/>
                          </w:rPr>
                        </w:pPr>
                        <w:r>
                          <w:rPr>
                            <w:spacing w:val="-6"/>
                            <w:sz w:val="20"/>
                            <w:szCs w:val="20"/>
                          </w:rPr>
                          <w:t>Савчук</w:t>
                        </w:r>
                      </w:p>
                      <w:p w14:paraId="5CC58F18" w14:textId="77777777" w:rsidR="00F94E87" w:rsidRDefault="00F94E87" w:rsidP="00F94E87">
                        <w:pPr>
                          <w:rPr>
                            <w:rFonts w:ascii="Arial" w:hAnsi="Arial" w:cs="Arial"/>
                            <w:sz w:val="20"/>
                            <w:szCs w:val="20"/>
                          </w:rPr>
                        </w:pPr>
                      </w:p>
                      <w:p w14:paraId="220F61D0" w14:textId="77777777" w:rsidR="00F94E87" w:rsidRDefault="00F94E87" w:rsidP="00F94E87">
                        <w:pPr>
                          <w:rPr>
                            <w:rFonts w:ascii="Arial" w:hAnsi="Arial" w:cs="Arial"/>
                            <w:sz w:val="20"/>
                            <w:szCs w:val="20"/>
                          </w:rPr>
                        </w:pPr>
                      </w:p>
                    </w:txbxContent>
                  </v:textbox>
                </v:shape>
                <v:shape id="Надпись 1073742370" o:spid="_x0000_s134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" filled="f" stroked="f">
                  <v:textbox inset=".5mm,.5mm,.5mm,0">
                    <w:txbxContent>
                      <w:p w14:paraId="78D62E9D" w14:textId="77777777" w:rsidR="00F94E87" w:rsidRPr="00BE534A" w:rsidRDefault="00F94E87" w:rsidP="00F94E87">
                        <w:pPr>
                          <w:ind w:firstLine="0"/>
                          <w:jc w:val="center"/>
                          <w:rPr>
                            <w:sz w:val="18"/>
                            <w:szCs w:val="18"/>
                          </w:rPr>
                        </w:pPr>
                        <w:r w:rsidRPr="00BE534A">
                          <w:rPr>
                            <w:sz w:val="18"/>
                            <w:szCs w:val="18"/>
                          </w:rPr>
                          <w:t>у</w:t>
                        </w:r>
                      </w:p>
                    </w:txbxContent>
                  </v:textbox>
                </v:shape>
                <v:shape id="Надпись 1073742371" o:spid="_x0000_s1344"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" filled="f" stroked="f">
                  <v:textbox inset=".5mm,.5mm,.5mm,0">
                    <w:txbxContent>
                      <w:p w14:paraId="36B8B125" w14:textId="77777777" w:rsidR="00F94E87" w:rsidRPr="00BE534A" w:rsidRDefault="00F94E87" w:rsidP="00F94E87">
                        <w:pPr>
                          <w:ind w:firstLine="0"/>
                          <w:jc w:val="center"/>
                          <w:rPr>
                            <w:sz w:val="18"/>
                            <w:szCs w:val="18"/>
                          </w:rPr>
                        </w:pPr>
                        <w:r w:rsidRPr="00BE534A">
                          <w:rPr>
                            <w:sz w:val="18"/>
                            <w:szCs w:val="18"/>
                          </w:rPr>
                          <w:t>1</w:t>
                        </w:r>
                      </w:p>
                    </w:txbxContent>
                  </v:textbox>
                </v:shape>
                <v:shape id="Надпись 1073742373" o:spid="_x0000_s1345"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" filled="f" stroked="f">
                  <v:textbox inset=".5mm,.5mm,.5mm,0">
                    <w:txbxContent>
                      <w:p w14:paraId="0BA26F46" w14:textId="77777777" w:rsidR="00F94E87" w:rsidRPr="00BE534A" w:rsidRDefault="00F94E87" w:rsidP="00F94E87">
                        <w:pPr>
                          <w:ind w:firstLine="0"/>
                          <w:jc w:val="center"/>
                          <w:rPr>
                            <w:sz w:val="18"/>
                            <w:szCs w:val="18"/>
                          </w:rPr>
                        </w:pPr>
                        <w:r w:rsidRPr="00BE534A">
                          <w:rPr>
                            <w:sz w:val="18"/>
                            <w:szCs w:val="18"/>
                          </w:rPr>
                          <w:t>1</w:t>
                        </w:r>
                      </w:p>
                    </w:txbxContent>
                  </v:textbox>
                </v:shape>
                <v:shape id="Надпись 1073742374" o:spid="_x0000_s1346"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" filled="f" stroked="f">
                  <v:textbox inset=".5mm,0,.5mm,0">
                    <w:txbxContent>
                      <w:p w14:paraId="423E1834" w14:textId="77777777" w:rsidR="00F94E87" w:rsidRPr="00BE534A" w:rsidRDefault="00F94E87" w:rsidP="00F94E87">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375" o:spid="_x0000_s134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" filled="f" stroked="f">
                  <v:textbox inset=".5mm,0,.5mm,0">
                    <w:txbxContent>
                      <w:p w14:paraId="4667AD5C" w14:textId="77777777" w:rsidR="00F94E87" w:rsidRDefault="00F94E87" w:rsidP="00F94E87">
                        <w:pPr>
                          <w:ind w:firstLine="0"/>
                          <w:rPr>
                            <w:rFonts w:ascii="Arial" w:hAnsi="Arial" w:cs="Arial"/>
                            <w:spacing w:val="-6"/>
                            <w:sz w:val="20"/>
                            <w:szCs w:val="20"/>
                          </w:rPr>
                        </w:pPr>
                      </w:p>
                      <w:p w14:paraId="12728FE5" w14:textId="77777777" w:rsidR="00F94E87" w:rsidRDefault="00F94E87" w:rsidP="00F94E87">
                        <w:pPr>
                          <w:rPr>
                            <w:rFonts w:ascii="Arial" w:hAnsi="Arial" w:cs="Arial"/>
                            <w:sz w:val="20"/>
                            <w:szCs w:val="20"/>
                          </w:rPr>
                        </w:pPr>
                      </w:p>
                      <w:p w14:paraId="50070621" w14:textId="77777777" w:rsidR="00F94E87" w:rsidRDefault="00F94E87" w:rsidP="00F94E87">
                        <w:pPr>
                          <w:rPr>
                            <w:rFonts w:ascii="Arial" w:hAnsi="Arial" w:cs="Arial"/>
                            <w:sz w:val="20"/>
                            <w:szCs w:val="20"/>
                          </w:rPr>
                        </w:pPr>
                      </w:p>
                    </w:txbxContent>
                  </v:textbox>
                </v:shape>
                <w10:wrap anchorx="margin" anchory="margin"/>
              </v:group>
            </w:pict>
          </mc:Fallback>
        </mc:AlternateContent>
      </w:r>
      <w:r>
        <w:rPr>
          <w:noProof/>
          <w:lang w:eastAsia="ru-RU"/>
        </w:rPr>
        <mc:AlternateContent>
          <mc:Choice Requires="wps">
            <w:drawing>
              <wp:anchor distT="0" distB="0" distL="114300" distR="114300" simplePos="0" relativeHeight="251671552" behindDoc="1" locked="0" layoutInCell="1" allowOverlap="1" wp14:anchorId="59040B51" wp14:editId="0B331512">
                <wp:simplePos x="0" y="0"/>
                <wp:positionH relativeFrom="page">
                  <wp:posOffset>648335</wp:posOffset>
                </wp:positionH>
                <wp:positionV relativeFrom="page">
                  <wp:posOffset>9613265</wp:posOffset>
                </wp:positionV>
                <wp:extent cx="6659880" cy="0"/>
                <wp:effectExtent l="635" t="2540" r="0" b="0"/>
                <wp:wrapNone/>
                <wp:docPr id="1073742376" name="Прямая соединительная линия 1073742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77AD41" id="Прямая соединительная линия 1073742376"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" stroked="f">
                <w10:wrap anchorx="page" anchory="page"/>
              </v:line>
            </w:pict>
          </mc:Fallback>
        </mc:AlternateContent>
      </w:r>
      <w:r>
        <w:t>5 Тестирование</w:t>
      </w:r>
      <w:bookmarkEnd w:id="40"/>
    </w:p>
    <w:p w14:paraId="5E9510C9" w14:textId="014E751A" w:rsidR="00EF0DAE" w:rsidRPr="00BC0ECB" w:rsidRDefault="00335E40" w:rsidP="00F94E87">
      <w:pPr>
        <w:rPr>
          <w:shd w:val="clear" w:color="auto" w:fill="FFFFFF"/>
        </w:rPr>
      </w:pPr>
      <w:r w:rsidRPr="00335E40">
        <w:t>Тестирование веб-сайтов</w:t>
      </w:r>
      <w:r w:rsidR="00EF0DAE" w:rsidRPr="000630A4">
        <w:t xml:space="preserve"> – </w:t>
      </w:r>
      <w:r w:rsidR="00EF0DAE">
        <w:t>важный</w:t>
      </w:r>
      <w:r w:rsidR="00FF2DB7">
        <w:t xml:space="preserve"> завершающий</w:t>
      </w:r>
      <w:r w:rsidR="00EF0DAE">
        <w:t xml:space="preserve"> этап</w:t>
      </w:r>
      <w:r w:rsidR="00FF2DB7">
        <w:t xml:space="preserve"> разработки сайта</w:t>
      </w:r>
      <w:r w:rsidR="00EF0DAE">
        <w:t>, который помогает проверить веб-сат</w:t>
      </w:r>
      <w:r w:rsidR="000A6ABD">
        <w:t xml:space="preserve"> на </w:t>
      </w:r>
      <w:r w:rsidR="00EF0DAE">
        <w:t xml:space="preserve">наличие потенциальных ошибок, </w:t>
      </w:r>
      <w:r w:rsidR="00EF0DAE">
        <w:rPr>
          <w:shd w:val="clear" w:color="auto" w:fill="FFFFFF"/>
        </w:rPr>
        <w:t>прежде чем он будет доступен конечным пользователям. Любой дефект</w:t>
      </w:r>
      <w:r w:rsidR="000A6ABD">
        <w:rPr>
          <w:shd w:val="clear" w:color="auto" w:fill="FFFFFF"/>
        </w:rPr>
        <w:t xml:space="preserve"> на </w:t>
      </w:r>
      <w:r w:rsidR="00EF0DAE">
        <w:rPr>
          <w:shd w:val="clear" w:color="auto" w:fill="FFFFFF"/>
        </w:rPr>
        <w:t>сайте</w:t>
      </w:r>
      <w:r w:rsidR="00BC0ECB">
        <w:rPr>
          <w:shd w:val="clear" w:color="auto" w:fill="FFFFFF"/>
        </w:rPr>
        <w:t xml:space="preserve"> </w:t>
      </w:r>
      <w:r w:rsidR="00EF0DAE">
        <w:rPr>
          <w:shd w:val="clear" w:color="auto" w:fill="FFFFFF"/>
        </w:rPr>
        <w:t xml:space="preserve">может стать причиной </w:t>
      </w:r>
      <w:r w:rsidR="00BC0ECB">
        <w:rPr>
          <w:shd w:val="clear" w:color="auto" w:fill="FFFFFF"/>
        </w:rPr>
        <w:t>не</w:t>
      </w:r>
      <w:r w:rsidR="00BC0ECB" w:rsidRPr="00EF0DAE">
        <w:rPr>
          <w:rFonts w:eastAsia="Times New Roman"/>
          <w:shd w:val="clear" w:color="auto" w:fill="FFFFFF"/>
        </w:rPr>
        <w:t>удовлетворённости</w:t>
      </w:r>
      <w:r w:rsidR="000A6ABD">
        <w:rPr>
          <w:rFonts w:eastAsia="Times New Roman"/>
          <w:shd w:val="clear" w:color="auto" w:fill="FFFFFF"/>
        </w:rPr>
        <w:t xml:space="preserve"> и </w:t>
      </w:r>
      <w:r w:rsidR="00BC0ECB">
        <w:rPr>
          <w:rFonts w:eastAsia="Times New Roman"/>
          <w:shd w:val="clear" w:color="auto" w:fill="FFFFFF"/>
        </w:rPr>
        <w:t>недоверия со стороны</w:t>
      </w:r>
      <w:r w:rsidR="00BC0ECB" w:rsidRPr="00EF0DAE">
        <w:rPr>
          <w:rFonts w:eastAsia="Times New Roman"/>
          <w:shd w:val="clear" w:color="auto" w:fill="FFFFFF"/>
        </w:rPr>
        <w:t xml:space="preserve"> пользователя</w:t>
      </w:r>
      <w:r w:rsidR="00BC0ECB">
        <w:rPr>
          <w:rFonts w:eastAsia="Times New Roman"/>
          <w:shd w:val="clear" w:color="auto" w:fill="FFFFFF"/>
        </w:rPr>
        <w:t xml:space="preserve">. Устаревший дизайн, запутанный интерфейс, долгая загрузка страниц, </w:t>
      </w:r>
      <w:r w:rsidR="00BC0ECB" w:rsidRPr="00EF0DAE">
        <w:rPr>
          <w:rFonts w:eastAsia="Times New Roman"/>
        </w:rPr>
        <w:t xml:space="preserve">всплывающие ошибки </w:t>
      </w:r>
      <w:r w:rsidR="00BC0ECB">
        <w:rPr>
          <w:rFonts w:eastAsia="Times New Roman"/>
        </w:rPr>
        <w:t>при</w:t>
      </w:r>
      <w:r w:rsidR="00BC0ECB" w:rsidRPr="00EF0DAE">
        <w:rPr>
          <w:rFonts w:eastAsia="Times New Roman"/>
        </w:rPr>
        <w:t xml:space="preserve"> оформлении заказа</w:t>
      </w:r>
      <w:r w:rsidR="00BC0ECB">
        <w:rPr>
          <w:rFonts w:eastAsia="Times New Roman"/>
        </w:rPr>
        <w:t>, ограниченное количество функций может привести</w:t>
      </w:r>
      <w:r w:rsidR="000A6ABD">
        <w:rPr>
          <w:rFonts w:eastAsia="Times New Roman"/>
        </w:rPr>
        <w:t xml:space="preserve"> к </w:t>
      </w:r>
      <w:r w:rsidR="00D45528">
        <w:rPr>
          <w:rFonts w:eastAsia="Times New Roman"/>
        </w:rPr>
        <w:t xml:space="preserve">снижению дохода компании, </w:t>
      </w:r>
      <w:r w:rsidR="00BC0ECB">
        <w:rPr>
          <w:rFonts w:eastAsia="Times New Roman"/>
        </w:rPr>
        <w:t>потере потенциальных клиентов</w:t>
      </w:r>
      <w:r w:rsidR="000A6ABD">
        <w:rPr>
          <w:rFonts w:eastAsia="Times New Roman"/>
        </w:rPr>
        <w:t xml:space="preserve"> и </w:t>
      </w:r>
      <w:r w:rsidR="00BC0ECB">
        <w:rPr>
          <w:rFonts w:eastAsia="Times New Roman"/>
        </w:rPr>
        <w:t>отказу их дальнейшего взаимодействия</w:t>
      </w:r>
      <w:r w:rsidR="000A6ABD">
        <w:rPr>
          <w:rFonts w:eastAsia="Times New Roman"/>
        </w:rPr>
        <w:t xml:space="preserve"> с </w:t>
      </w:r>
      <w:r w:rsidR="00BC0ECB">
        <w:rPr>
          <w:rFonts w:eastAsia="Times New Roman"/>
        </w:rPr>
        <w:t xml:space="preserve">сайтом. </w:t>
      </w:r>
    </w:p>
    <w:p w14:paraId="011F8EB8" w14:textId="52E9FEFD" w:rsidR="00EF0DAE" w:rsidRPr="00BC0ECB" w:rsidRDefault="00EF0DAE" w:rsidP="00BC0ECB">
      <w:r>
        <w:rPr>
          <w:rFonts w:eastAsia="Times New Roman"/>
          <w:color w:val="000000"/>
          <w:szCs w:val="28"/>
        </w:rPr>
        <w:t>Общая цель веб-тестирования –</w:t>
      </w:r>
      <w:r w:rsidRPr="00335E40">
        <w:t xml:space="preserve"> найти</w:t>
      </w:r>
      <w:r w:rsidR="000A6ABD">
        <w:t xml:space="preserve"> и </w:t>
      </w:r>
      <w:r>
        <w:t>устранить дефекты</w:t>
      </w:r>
      <w:r w:rsidRPr="00335E40">
        <w:t>, связанные</w:t>
      </w:r>
      <w:r w:rsidR="000A6ABD">
        <w:t xml:space="preserve"> с </w:t>
      </w:r>
      <w:r w:rsidRPr="00335E40">
        <w:t>интерфейсом, вёрсткой, функциональностью, логикой,</w:t>
      </w:r>
      <w:r w:rsidR="000A6ABD">
        <w:t xml:space="preserve"> а </w:t>
      </w:r>
      <w:r w:rsidRPr="00335E40">
        <w:t>также чтобы проверить безопасность ресурса</w:t>
      </w:r>
      <w:r w:rsidR="000A6ABD">
        <w:t xml:space="preserve"> и </w:t>
      </w:r>
      <w:r w:rsidRPr="00335E40">
        <w:t>его устойчивость</w:t>
      </w:r>
      <w:r w:rsidR="000A6ABD">
        <w:t xml:space="preserve"> к </w:t>
      </w:r>
      <w:r w:rsidRPr="00335E40">
        <w:t>нагрузкам</w:t>
      </w:r>
      <w:r w:rsidR="001F44F6">
        <w:t xml:space="preserve"> </w:t>
      </w:r>
      <w:r w:rsidR="001F44F6" w:rsidRPr="00BC0ECB">
        <w:t>[21]</w:t>
      </w:r>
      <w:r>
        <w:t>.</w:t>
      </w:r>
    </w:p>
    <w:p w14:paraId="6B855296" w14:textId="60EFDE0A" w:rsidR="00660371" w:rsidRDefault="00660371" w:rsidP="00660371">
      <w:pPr>
        <w:pStyle w:val="af7"/>
        <w:outlineLvl w:val="1"/>
      </w:pPr>
      <w:bookmarkStart w:id="41" w:name="_Toc166885161"/>
      <w:r>
        <w:t>5.1 Инструкция пользователя</w:t>
      </w:r>
      <w:bookmarkEnd w:id="41"/>
    </w:p>
    <w:p w14:paraId="307DF74F" w14:textId="5830CE40" w:rsidR="00660371" w:rsidRDefault="00FA34D4" w:rsidP="00F94E87">
      <w:r>
        <w:t>Р</w:t>
      </w:r>
      <w:r w:rsidR="00584DAC">
        <w:t>уководств</w:t>
      </w:r>
      <w:r>
        <w:t>о</w:t>
      </w:r>
      <w:r w:rsidR="00584DAC">
        <w:t xml:space="preserve"> пользователя является хорошим инструментом помощи пользователям сайта. Н</w:t>
      </w:r>
      <w:r w:rsidR="00584DAC" w:rsidRPr="00584DAC">
        <w:t>аличие подробной</w:t>
      </w:r>
      <w:r w:rsidR="000A6ABD">
        <w:t xml:space="preserve"> и </w:t>
      </w:r>
      <w:r w:rsidR="00584DAC" w:rsidRPr="00584DAC">
        <w:t>хорошо структурированной инструкции улучшает взаимодействие</w:t>
      </w:r>
      <w:r w:rsidR="000A6ABD">
        <w:t xml:space="preserve"> с </w:t>
      </w:r>
      <w:r w:rsidR="00584DAC" w:rsidRPr="00584DAC">
        <w:t>сайтом, повышает удовлетворение пользователей</w:t>
      </w:r>
      <w:r w:rsidR="00702B3B">
        <w:t>, помогает легко находить информацию</w:t>
      </w:r>
      <w:r w:rsidR="000A6ABD">
        <w:t xml:space="preserve"> и </w:t>
      </w:r>
      <w:r w:rsidR="00584DAC" w:rsidRPr="00584DAC">
        <w:t xml:space="preserve">увеличивает количество успешных </w:t>
      </w:r>
      <w:r w:rsidR="00702B3B">
        <w:t>регистраций</w:t>
      </w:r>
      <w:r w:rsidR="000A6ABD">
        <w:t xml:space="preserve"> и </w:t>
      </w:r>
      <w:r w:rsidR="0005614C">
        <w:t>целевых действий</w:t>
      </w:r>
      <w:r w:rsidR="000A6ABD">
        <w:t xml:space="preserve"> на </w:t>
      </w:r>
      <w:r w:rsidR="0005614C">
        <w:t>сайте</w:t>
      </w:r>
      <w:r w:rsidR="00584DAC" w:rsidRPr="00584DAC">
        <w:t>.</w:t>
      </w:r>
      <w:r w:rsidR="00014730">
        <w:t xml:space="preserve"> </w:t>
      </w:r>
      <w:r w:rsidR="00E61114">
        <w:t>Также э</w:t>
      </w:r>
      <w:r w:rsidR="00014730" w:rsidRPr="00014730">
        <w:t>то позволяет пользователям быстро освоить функционал сайта</w:t>
      </w:r>
      <w:r w:rsidR="000A6ABD">
        <w:t xml:space="preserve"> и </w:t>
      </w:r>
      <w:r w:rsidR="00014730" w:rsidRPr="00014730">
        <w:t>максимально эффективно использовать его возможности</w:t>
      </w:r>
      <w:r w:rsidR="00CE04D3">
        <w:t>, сделав пребывание</w:t>
      </w:r>
      <w:r w:rsidR="000A6ABD">
        <w:t xml:space="preserve"> на </w:t>
      </w:r>
      <w:r w:rsidR="00CE04D3">
        <w:t>сайте более приятным.</w:t>
      </w:r>
    </w:p>
    <w:p w14:paraId="319DB370" w14:textId="02265D9E" w:rsidR="00584DAC" w:rsidRDefault="00CF1A1A" w:rsidP="00E229CA">
      <w:pPr>
        <w:spacing w:line="235" w:lineRule="auto"/>
      </w:pPr>
      <w:r>
        <w:t xml:space="preserve">Страницы веб-сайта </w:t>
      </w:r>
      <w:r w:rsidR="003452AB">
        <w:t>школы визажа</w:t>
      </w:r>
      <w:r>
        <w:t xml:space="preserve"> «F</w:t>
      </w:r>
      <w:proofErr w:type="spellStart"/>
      <w:r w:rsidR="003452AB">
        <w:rPr>
          <w:lang w:val="en-US"/>
        </w:rPr>
        <w:t>lowress</w:t>
      </w:r>
      <w:proofErr w:type="spellEnd"/>
      <w:r>
        <w:t xml:space="preserve">» продуманы таким образом, чтобы </w:t>
      </w:r>
      <w:r w:rsidR="003452AB" w:rsidRPr="003452AB">
        <w:t>пользователи могли интуитивно ориентироваться</w:t>
      </w:r>
      <w:r w:rsidR="000A6ABD">
        <w:t xml:space="preserve"> и </w:t>
      </w:r>
      <w:r w:rsidR="003452AB" w:rsidRPr="003452AB">
        <w:t>находить необходимую информацию</w:t>
      </w:r>
      <w:r w:rsidR="0024759C">
        <w:t xml:space="preserve">. </w:t>
      </w:r>
      <w:r w:rsidR="0024759C" w:rsidRPr="0024759C">
        <w:t>Дополнительные пояснения</w:t>
      </w:r>
      <w:r w:rsidR="000A6ABD">
        <w:t xml:space="preserve"> и </w:t>
      </w:r>
      <w:r w:rsidR="0024759C" w:rsidRPr="0024759C">
        <w:t>подсказки, размещенные</w:t>
      </w:r>
      <w:r w:rsidR="000A6ABD">
        <w:t xml:space="preserve"> на </w:t>
      </w:r>
      <w:r w:rsidR="0024759C" w:rsidRPr="0024759C">
        <w:t xml:space="preserve">страницах, помогают </w:t>
      </w:r>
      <w:r w:rsidR="0024759C">
        <w:t>им</w:t>
      </w:r>
      <w:r w:rsidR="0024759C" w:rsidRPr="0024759C">
        <w:t xml:space="preserve"> понять назначение различных элементов</w:t>
      </w:r>
      <w:r w:rsidR="000A6ABD">
        <w:t xml:space="preserve"> и </w:t>
      </w:r>
      <w:r w:rsidR="0024759C" w:rsidRPr="0024759C">
        <w:t>функций сайта.</w:t>
      </w:r>
      <w:r w:rsidR="00E229CA">
        <w:t xml:space="preserve"> </w:t>
      </w:r>
      <w:r w:rsidR="00E229CA">
        <w:rPr>
          <w:rFonts w:eastAsia="Times New Roman"/>
          <w:color w:val="000000"/>
          <w:szCs w:val="28"/>
        </w:rPr>
        <w:t xml:space="preserve">Некоторые </w:t>
      </w:r>
      <w:r w:rsidR="00D52205">
        <w:rPr>
          <w:rFonts w:eastAsia="Times New Roman"/>
          <w:color w:val="000000"/>
          <w:szCs w:val="28"/>
        </w:rPr>
        <w:t>из них</w:t>
      </w:r>
      <w:r w:rsidR="00E229CA">
        <w:rPr>
          <w:rFonts w:eastAsia="Times New Roman"/>
          <w:color w:val="000000"/>
          <w:szCs w:val="28"/>
        </w:rPr>
        <w:t xml:space="preserve"> появляются при наведении</w:t>
      </w:r>
      <w:r w:rsidR="000A6ABD">
        <w:rPr>
          <w:rFonts w:eastAsia="Times New Roman"/>
          <w:color w:val="000000"/>
          <w:szCs w:val="28"/>
        </w:rPr>
        <w:t xml:space="preserve"> на </w:t>
      </w:r>
      <w:r w:rsidR="00E229CA">
        <w:rPr>
          <w:rFonts w:eastAsia="Times New Roman"/>
          <w:color w:val="000000"/>
          <w:szCs w:val="28"/>
        </w:rPr>
        <w:t>кнопку или поле. Поясняющая информация также воспроизводится</w:t>
      </w:r>
      <w:r w:rsidR="000A6ABD">
        <w:rPr>
          <w:rFonts w:eastAsia="Times New Roman"/>
          <w:color w:val="000000"/>
          <w:szCs w:val="28"/>
        </w:rPr>
        <w:t xml:space="preserve"> в </w:t>
      </w:r>
      <w:r w:rsidR="00E229CA">
        <w:rPr>
          <w:rFonts w:eastAsia="Times New Roman"/>
          <w:color w:val="000000"/>
          <w:szCs w:val="28"/>
        </w:rPr>
        <w:t>модальных окнах, которые отображаются</w:t>
      </w:r>
      <w:r w:rsidR="000A6ABD">
        <w:rPr>
          <w:rFonts w:eastAsia="Times New Roman"/>
          <w:color w:val="000000"/>
          <w:szCs w:val="28"/>
        </w:rPr>
        <w:t xml:space="preserve"> в </w:t>
      </w:r>
      <w:r w:rsidR="00E229CA">
        <w:rPr>
          <w:rFonts w:eastAsia="Times New Roman"/>
          <w:color w:val="000000"/>
          <w:szCs w:val="28"/>
        </w:rPr>
        <w:t>ответ</w:t>
      </w:r>
      <w:r w:rsidR="000A6ABD">
        <w:rPr>
          <w:rFonts w:eastAsia="Times New Roman"/>
          <w:color w:val="000000"/>
          <w:szCs w:val="28"/>
        </w:rPr>
        <w:t xml:space="preserve"> на </w:t>
      </w:r>
      <w:r w:rsidR="00E229CA">
        <w:rPr>
          <w:rFonts w:eastAsia="Times New Roman"/>
          <w:color w:val="000000"/>
          <w:szCs w:val="28"/>
        </w:rPr>
        <w:t>действия пользователя.</w:t>
      </w:r>
      <w:r w:rsidR="00E229CA">
        <w:t xml:space="preserve"> </w:t>
      </w:r>
    </w:p>
    <w:p w14:paraId="08B6AB86" w14:textId="5FEB8BC2" w:rsidR="002543B5" w:rsidRDefault="00287A00" w:rsidP="009217E3">
      <w:pPr>
        <w:pBdr>
          <w:top w:val="nil"/>
          <w:left w:val="nil"/>
          <w:bottom w:val="nil"/>
          <w:right w:val="nil"/>
          <w:between w:val="nil"/>
        </w:pBdr>
      </w:pPr>
      <w:r>
        <w:t xml:space="preserve">Предусмотрено четыре вида пользователей сайта </w:t>
      </w:r>
      <w:r w:rsidR="008F754F">
        <w:t>«</w:t>
      </w:r>
      <w:proofErr w:type="spellStart"/>
      <w:r w:rsidR="008F754F">
        <w:rPr>
          <w:lang w:val="en-US"/>
        </w:rPr>
        <w:t>Flowress</w:t>
      </w:r>
      <w:proofErr w:type="spellEnd"/>
      <w:r w:rsidR="008F754F">
        <w:t>»</w:t>
      </w:r>
      <w:r>
        <w:t>: неавторизованные пользователи, авторизованные пользователи, администраторы</w:t>
      </w:r>
      <w:r w:rsidR="000A6ABD">
        <w:t xml:space="preserve"> и </w:t>
      </w:r>
      <w:r w:rsidR="008F754F">
        <w:t>преподаватели школы</w:t>
      </w:r>
      <w:r>
        <w:t>. Неавторизованный пользователь после загрузки сайта сразу попадает</w:t>
      </w:r>
      <w:r w:rsidR="000A6ABD">
        <w:t xml:space="preserve"> на </w:t>
      </w:r>
      <w:r>
        <w:t>главную страницу,</w:t>
      </w:r>
      <w:r w:rsidR="000A6ABD">
        <w:t xml:space="preserve"> на </w:t>
      </w:r>
      <w:r>
        <w:t xml:space="preserve">которой может детально ознакомиться со </w:t>
      </w:r>
      <w:r w:rsidR="008F754F">
        <w:t>школой</w:t>
      </w:r>
      <w:r w:rsidR="008F754F" w:rsidRPr="008F754F">
        <w:t xml:space="preserve"> </w:t>
      </w:r>
      <w:r w:rsidR="008F754F">
        <w:t>визажа</w:t>
      </w:r>
      <w:r>
        <w:t>, прочитать ее особенности</w:t>
      </w:r>
      <w:r w:rsidR="000A6ABD">
        <w:t xml:space="preserve"> и </w:t>
      </w:r>
      <w:r>
        <w:t xml:space="preserve">преимущества над </w:t>
      </w:r>
      <w:r w:rsidR="008F754F">
        <w:t>конкурентами</w:t>
      </w:r>
      <w:r>
        <w:t>. Помимо информации</w:t>
      </w:r>
      <w:r w:rsidR="000A6ABD">
        <w:t xml:space="preserve"> о </w:t>
      </w:r>
      <w:r w:rsidR="007845A4">
        <w:t>школе</w:t>
      </w:r>
      <w:r w:rsidR="007845A4" w:rsidRPr="008F754F">
        <w:t xml:space="preserve"> </w:t>
      </w:r>
      <w:r w:rsidR="007845A4">
        <w:t xml:space="preserve">визажа </w:t>
      </w:r>
      <w:r>
        <w:t>«</w:t>
      </w:r>
      <w:proofErr w:type="spellStart"/>
      <w:r w:rsidR="007845A4">
        <w:rPr>
          <w:lang w:val="en-US"/>
        </w:rPr>
        <w:t>Flowress</w:t>
      </w:r>
      <w:proofErr w:type="spellEnd"/>
      <w:r>
        <w:t>» пользователю предлагается оставить заявку</w:t>
      </w:r>
      <w:r w:rsidR="000A6ABD">
        <w:t xml:space="preserve"> на </w:t>
      </w:r>
      <w:r w:rsidR="007845A4">
        <w:t>консультацию</w:t>
      </w:r>
      <w:r w:rsidR="000A6ABD">
        <w:t xml:space="preserve"> от </w:t>
      </w:r>
      <w:r w:rsidR="007845A4">
        <w:t>специалистов</w:t>
      </w:r>
      <w:r>
        <w:t>. Пользователю также доступны</w:t>
      </w:r>
      <w:r w:rsidR="000A6ABD">
        <w:t xml:space="preserve"> к </w:t>
      </w:r>
      <w:r>
        <w:t xml:space="preserve">просмотру </w:t>
      </w:r>
      <w:r w:rsidR="002543B5">
        <w:t xml:space="preserve">основных </w:t>
      </w:r>
      <w:r>
        <w:t>страниц</w:t>
      </w:r>
      <w:r w:rsidR="002543B5">
        <w:t xml:space="preserve"> сайта</w:t>
      </w:r>
      <w:r>
        <w:t>, ссылки</w:t>
      </w:r>
      <w:r w:rsidR="000A6ABD">
        <w:t xml:space="preserve"> на </w:t>
      </w:r>
      <w:r>
        <w:t>которые размещены</w:t>
      </w:r>
      <w:r w:rsidR="000A6ABD">
        <w:t xml:space="preserve"> в </w:t>
      </w:r>
      <w:r>
        <w:t>меню или футере сайта</w:t>
      </w:r>
      <w:r w:rsidR="002543B5">
        <w:t>.</w:t>
      </w:r>
      <w:r w:rsidR="00B371E6">
        <w:t xml:space="preserve"> </w:t>
      </w:r>
      <w:r w:rsidR="00036352">
        <w:t xml:space="preserve">На странице «Расписание курсов» предоставляется возможность </w:t>
      </w:r>
      <w:r w:rsidR="00036352">
        <w:rPr>
          <w:rFonts w:eastAsia="Times New Roman"/>
          <w:color w:val="000000"/>
          <w:szCs w:val="28"/>
        </w:rPr>
        <w:t>выполнить фильтрацию курсов по заданным фильтрам</w:t>
      </w:r>
      <w:r w:rsidR="00036352">
        <w:t>. На карточках курсов указано, что запись</w:t>
      </w:r>
      <w:r w:rsidR="000A6ABD">
        <w:t xml:space="preserve"> на </w:t>
      </w:r>
      <w:r w:rsidR="00036352">
        <w:t xml:space="preserve">курс возможна только </w:t>
      </w:r>
      <w:r w:rsidR="009217E3">
        <w:t>после авторизации либо регистрации.</w:t>
      </w:r>
      <w:r w:rsidR="00036352">
        <w:br w:type="page"/>
      </w:r>
    </w:p>
    <w:p w14:paraId="15314686" w14:textId="77777777" w:rsidR="00BE1CBB" w:rsidRDefault="00BE1CBB" w:rsidP="001A79CC">
      <w:pPr>
        <w:pBdr>
          <w:top w:val="nil"/>
          <w:left w:val="nil"/>
          <w:bottom w:val="nil"/>
          <w:right w:val="nil"/>
          <w:between w:val="nil"/>
        </w:pBdr>
        <w:rPr>
          <w:rFonts w:eastAsia="Times New Roman"/>
          <w:color w:val="000000"/>
          <w:szCs w:val="28"/>
        </w:rPr>
        <w:sectPr w:rsidR="00BE1CBB" w:rsidSect="005222EA">
          <w:headerReference w:type="default" r:id="rId68"/>
          <w:pgSz w:w="11906" w:h="16838" w:code="9"/>
          <w:pgMar w:top="1134" w:right="567" w:bottom="851" w:left="1304" w:header="709" w:footer="709" w:gutter="0"/>
          <w:cols w:space="708"/>
          <w:docGrid w:linePitch="381"/>
        </w:sectPr>
      </w:pPr>
    </w:p>
    <w:p w14:paraId="244AF26E" w14:textId="0370B08A" w:rsidR="001A79CC" w:rsidRPr="001A79CC" w:rsidRDefault="00D940E6" w:rsidP="001A79CC">
      <w:pPr>
        <w:pBdr>
          <w:top w:val="nil"/>
          <w:left w:val="nil"/>
          <w:bottom w:val="nil"/>
          <w:right w:val="nil"/>
          <w:between w:val="nil"/>
        </w:pBdr>
      </w:pPr>
      <w:r>
        <w:rPr>
          <w:rFonts w:eastAsia="Times New Roman"/>
          <w:color w:val="000000"/>
          <w:szCs w:val="28"/>
        </w:rPr>
        <w:lastRenderedPageBreak/>
        <w:t>Выполнить регистрацию или вход можно</w:t>
      </w:r>
      <w:r w:rsidR="000A6ABD">
        <w:rPr>
          <w:rFonts w:eastAsia="Times New Roman"/>
          <w:color w:val="000000"/>
          <w:szCs w:val="28"/>
        </w:rPr>
        <w:t xml:space="preserve"> на </w:t>
      </w:r>
      <w:r>
        <w:rPr>
          <w:rFonts w:eastAsia="Times New Roman"/>
          <w:color w:val="000000"/>
          <w:szCs w:val="28"/>
        </w:rPr>
        <w:t>соответствующих страницах веб-</w:t>
      </w:r>
      <w:r w:rsidR="00CB3C9D">
        <w:rPr>
          <w:rFonts w:eastAsia="Times New Roman"/>
          <w:color w:val="000000"/>
          <w:szCs w:val="28"/>
        </w:rPr>
        <w:t>сайта</w:t>
      </w:r>
      <w:r>
        <w:rPr>
          <w:rFonts w:eastAsia="Times New Roman"/>
          <w:color w:val="000000"/>
          <w:szCs w:val="28"/>
        </w:rPr>
        <w:t xml:space="preserve">, </w:t>
      </w:r>
      <w:r w:rsidR="00CB3C9D">
        <w:rPr>
          <w:rFonts w:eastAsia="Times New Roman"/>
          <w:color w:val="000000"/>
          <w:szCs w:val="28"/>
        </w:rPr>
        <w:t xml:space="preserve">ссылки </w:t>
      </w:r>
      <w:r w:rsidR="00A56DEE">
        <w:rPr>
          <w:rFonts w:eastAsia="Times New Roman"/>
          <w:color w:val="000000"/>
          <w:szCs w:val="28"/>
        </w:rPr>
        <w:t>которых расположены</w:t>
      </w:r>
      <w:r w:rsidR="000A6ABD">
        <w:rPr>
          <w:rFonts w:eastAsia="Times New Roman"/>
          <w:color w:val="000000"/>
          <w:szCs w:val="28"/>
        </w:rPr>
        <w:t xml:space="preserve"> на </w:t>
      </w:r>
      <w:r>
        <w:rPr>
          <w:rFonts w:eastAsia="Times New Roman"/>
          <w:color w:val="000000"/>
          <w:szCs w:val="28"/>
        </w:rPr>
        <w:t>главной навигационной панели.</w:t>
      </w:r>
    </w:p>
    <w:p w14:paraId="35C28A3E" w14:textId="7D329C7E" w:rsidR="007C643A" w:rsidRPr="006C5613" w:rsidRDefault="001A79CC" w:rsidP="00517DDE">
      <w:pPr>
        <w:rPr>
          <w:spacing w:val="6"/>
        </w:rPr>
      </w:pPr>
      <w:r w:rsidRPr="006C5613">
        <w:rPr>
          <w:spacing w:val="6"/>
        </w:rPr>
        <w:t>При успешной авторизации пользователя ссылки</w:t>
      </w:r>
      <w:r w:rsidR="000A6ABD" w:rsidRPr="006C5613">
        <w:rPr>
          <w:spacing w:val="6"/>
        </w:rPr>
        <w:t xml:space="preserve"> на </w:t>
      </w:r>
      <w:r w:rsidRPr="006C5613">
        <w:rPr>
          <w:spacing w:val="6"/>
        </w:rPr>
        <w:t>страницы «Авторизация»</w:t>
      </w:r>
      <w:r w:rsidR="000A6ABD" w:rsidRPr="006C5613">
        <w:rPr>
          <w:spacing w:val="6"/>
        </w:rPr>
        <w:t xml:space="preserve"> и </w:t>
      </w:r>
      <w:r w:rsidRPr="006C5613">
        <w:rPr>
          <w:spacing w:val="6"/>
        </w:rPr>
        <w:t>«Вход» меняются</w:t>
      </w:r>
      <w:r w:rsidR="000A6ABD" w:rsidRPr="006C5613">
        <w:rPr>
          <w:spacing w:val="6"/>
        </w:rPr>
        <w:t xml:space="preserve"> на </w:t>
      </w:r>
      <w:r w:rsidRPr="006C5613">
        <w:rPr>
          <w:spacing w:val="6"/>
        </w:rPr>
        <w:t>страницы «Личный кабинет»</w:t>
      </w:r>
      <w:r w:rsidR="000A6ABD" w:rsidRPr="006C5613">
        <w:rPr>
          <w:spacing w:val="6"/>
        </w:rPr>
        <w:t xml:space="preserve"> и </w:t>
      </w:r>
      <w:r w:rsidRPr="006C5613">
        <w:rPr>
          <w:spacing w:val="6"/>
        </w:rPr>
        <w:t>«Выход».</w:t>
      </w:r>
      <w:r w:rsidR="006428BA" w:rsidRPr="006C5613">
        <w:rPr>
          <w:spacing w:val="6"/>
        </w:rPr>
        <w:t xml:space="preserve"> Основная функциональная часть</w:t>
      </w:r>
      <w:r w:rsidR="00164C01" w:rsidRPr="006C5613">
        <w:rPr>
          <w:spacing w:val="6"/>
        </w:rPr>
        <w:t>, такая как</w:t>
      </w:r>
      <w:r w:rsidR="006428BA" w:rsidRPr="006C5613">
        <w:rPr>
          <w:spacing w:val="6"/>
        </w:rPr>
        <w:t xml:space="preserve"> </w:t>
      </w:r>
      <w:r w:rsidR="00164C01" w:rsidRPr="006C5613">
        <w:rPr>
          <w:spacing w:val="6"/>
        </w:rPr>
        <w:t>запись</w:t>
      </w:r>
      <w:r w:rsidR="000A6ABD" w:rsidRPr="006C5613">
        <w:rPr>
          <w:spacing w:val="6"/>
        </w:rPr>
        <w:t xml:space="preserve"> на </w:t>
      </w:r>
      <w:r w:rsidR="00164C01" w:rsidRPr="006C5613">
        <w:rPr>
          <w:spacing w:val="6"/>
        </w:rPr>
        <w:t>курс, составление индивидуального курса, личный кабинет, получение материалов</w:t>
      </w:r>
      <w:r w:rsidR="000A6ABD" w:rsidRPr="006C5613">
        <w:rPr>
          <w:spacing w:val="6"/>
        </w:rPr>
        <w:t xml:space="preserve"> к </w:t>
      </w:r>
      <w:r w:rsidR="00164C01" w:rsidRPr="006C5613">
        <w:rPr>
          <w:spacing w:val="6"/>
        </w:rPr>
        <w:t>урокам, отправка отзыва</w:t>
      </w:r>
      <w:r w:rsidR="000A6ABD" w:rsidRPr="006C5613">
        <w:rPr>
          <w:spacing w:val="6"/>
        </w:rPr>
        <w:t xml:space="preserve"> на </w:t>
      </w:r>
      <w:r w:rsidR="00164C01" w:rsidRPr="006C5613">
        <w:rPr>
          <w:spacing w:val="6"/>
        </w:rPr>
        <w:t xml:space="preserve">курс </w:t>
      </w:r>
      <w:r w:rsidR="006428BA" w:rsidRPr="006C5613">
        <w:rPr>
          <w:spacing w:val="6"/>
        </w:rPr>
        <w:t xml:space="preserve">доступна </w:t>
      </w:r>
      <w:r w:rsidR="00164C01" w:rsidRPr="006C5613">
        <w:rPr>
          <w:spacing w:val="6"/>
        </w:rPr>
        <w:t>только</w:t>
      </w:r>
      <w:r w:rsidR="006428BA" w:rsidRPr="006C5613">
        <w:rPr>
          <w:spacing w:val="6"/>
        </w:rPr>
        <w:t xml:space="preserve"> авторизированным пользователям</w:t>
      </w:r>
      <w:r w:rsidR="00164C01" w:rsidRPr="006C5613">
        <w:rPr>
          <w:spacing w:val="6"/>
        </w:rPr>
        <w:t xml:space="preserve">. </w:t>
      </w:r>
      <w:r w:rsidRPr="006C5613">
        <w:rPr>
          <w:spacing w:val="6"/>
        </w:rPr>
        <w:t>На странице «Личный кабинет» отображается информация</w:t>
      </w:r>
      <w:r w:rsidR="000A6ABD" w:rsidRPr="006C5613">
        <w:rPr>
          <w:spacing w:val="6"/>
        </w:rPr>
        <w:t xml:space="preserve"> о </w:t>
      </w:r>
      <w:r w:rsidRPr="006C5613">
        <w:rPr>
          <w:spacing w:val="6"/>
        </w:rPr>
        <w:t>пользователе</w:t>
      </w:r>
      <w:r w:rsidR="000A6ABD" w:rsidRPr="006C5613">
        <w:rPr>
          <w:spacing w:val="6"/>
        </w:rPr>
        <w:t xml:space="preserve"> и </w:t>
      </w:r>
      <w:r w:rsidRPr="006C5613">
        <w:rPr>
          <w:spacing w:val="6"/>
        </w:rPr>
        <w:t>его взаимодействии</w:t>
      </w:r>
      <w:r w:rsidR="000A6ABD" w:rsidRPr="006C5613">
        <w:rPr>
          <w:spacing w:val="6"/>
        </w:rPr>
        <w:t xml:space="preserve"> с </w:t>
      </w:r>
      <w:r w:rsidRPr="006C5613">
        <w:rPr>
          <w:spacing w:val="6"/>
        </w:rPr>
        <w:t xml:space="preserve">сайтом. Пользователь может </w:t>
      </w:r>
      <w:r w:rsidR="00322CAC" w:rsidRPr="006C5613">
        <w:rPr>
          <w:spacing w:val="6"/>
        </w:rPr>
        <w:t>изменить информацию учётной записи: пароль, номер телефона, имя, почту</w:t>
      </w:r>
      <w:r w:rsidR="000A6ABD" w:rsidRPr="006C5613">
        <w:rPr>
          <w:spacing w:val="6"/>
        </w:rPr>
        <w:t xml:space="preserve"> и </w:t>
      </w:r>
      <w:r w:rsidR="00322CAC" w:rsidRPr="006C5613">
        <w:rPr>
          <w:spacing w:val="6"/>
        </w:rPr>
        <w:t xml:space="preserve">аватар. </w:t>
      </w:r>
      <w:r w:rsidR="00996B13" w:rsidRPr="006C5613">
        <w:rPr>
          <w:spacing w:val="6"/>
        </w:rPr>
        <w:t xml:space="preserve">Переходя по вкладкам бокового меню, пользователь может посещать вкладки «Мой профиль», «Мои заявки», «Активные курсы», «Обучение», «Архив курсов», «Пользовательские курсы». </w:t>
      </w:r>
      <w:r w:rsidR="006536F7" w:rsidRPr="006C5613">
        <w:rPr>
          <w:spacing w:val="6"/>
        </w:rPr>
        <w:t>Если пользователь не подал заявку, не проходит/не проходил или не составлял курс, выводится соответствующее сообщение</w:t>
      </w:r>
      <w:r w:rsidR="000A6ABD" w:rsidRPr="006C5613">
        <w:rPr>
          <w:spacing w:val="6"/>
        </w:rPr>
        <w:t xml:space="preserve"> и </w:t>
      </w:r>
      <w:r w:rsidR="006536F7" w:rsidRPr="006C5613">
        <w:rPr>
          <w:spacing w:val="6"/>
        </w:rPr>
        <w:t>призыв</w:t>
      </w:r>
      <w:r w:rsidR="000A6ABD" w:rsidRPr="006C5613">
        <w:rPr>
          <w:spacing w:val="6"/>
        </w:rPr>
        <w:t xml:space="preserve"> к </w:t>
      </w:r>
      <w:r w:rsidR="006536F7" w:rsidRPr="006C5613">
        <w:rPr>
          <w:spacing w:val="6"/>
        </w:rPr>
        <w:t>целевому действию</w:t>
      </w:r>
      <w:r w:rsidR="000A6ABD" w:rsidRPr="006C5613">
        <w:rPr>
          <w:spacing w:val="6"/>
        </w:rPr>
        <w:t xml:space="preserve"> с </w:t>
      </w:r>
      <w:r w:rsidR="006536F7" w:rsidRPr="006C5613">
        <w:rPr>
          <w:spacing w:val="6"/>
        </w:rPr>
        <w:t>ссылкой</w:t>
      </w:r>
      <w:r w:rsidR="000A6ABD" w:rsidRPr="006C5613">
        <w:rPr>
          <w:spacing w:val="6"/>
        </w:rPr>
        <w:t xml:space="preserve"> на </w:t>
      </w:r>
      <w:r w:rsidR="006536F7" w:rsidRPr="006C5613">
        <w:rPr>
          <w:spacing w:val="6"/>
        </w:rPr>
        <w:t>нужную страницу</w:t>
      </w:r>
      <w:r w:rsidR="000A6ABD" w:rsidRPr="006C5613">
        <w:rPr>
          <w:spacing w:val="6"/>
        </w:rPr>
        <w:t xml:space="preserve"> для </w:t>
      </w:r>
      <w:r w:rsidR="006536F7" w:rsidRPr="006C5613">
        <w:rPr>
          <w:spacing w:val="6"/>
        </w:rPr>
        <w:t>его осущес</w:t>
      </w:r>
      <w:r w:rsidR="00EE6A6E" w:rsidRPr="006C5613">
        <w:rPr>
          <w:spacing w:val="6"/>
        </w:rPr>
        <w:t>т</w:t>
      </w:r>
      <w:r w:rsidR="006536F7" w:rsidRPr="006C5613">
        <w:rPr>
          <w:spacing w:val="6"/>
        </w:rPr>
        <w:t xml:space="preserve">вления. </w:t>
      </w:r>
      <w:r w:rsidR="00FF0F11" w:rsidRPr="006C5613">
        <w:rPr>
          <w:spacing w:val="6"/>
        </w:rPr>
        <w:t>Для просмотра заявок</w:t>
      </w:r>
      <w:r w:rsidR="000A6ABD" w:rsidRPr="006C5613">
        <w:rPr>
          <w:spacing w:val="6"/>
        </w:rPr>
        <w:t xml:space="preserve"> на </w:t>
      </w:r>
      <w:r w:rsidR="00FF0F11" w:rsidRPr="006C5613">
        <w:rPr>
          <w:spacing w:val="6"/>
        </w:rPr>
        <w:t xml:space="preserve">курсы ему необходимо перейти во вкладку </w:t>
      </w:r>
      <w:r w:rsidR="007C643A" w:rsidRPr="006C5613">
        <w:rPr>
          <w:spacing w:val="6"/>
        </w:rPr>
        <w:t>«Мои заявки».</w:t>
      </w:r>
      <w:r w:rsidR="005E5830" w:rsidRPr="006C5613">
        <w:rPr>
          <w:spacing w:val="6"/>
        </w:rPr>
        <w:t xml:space="preserve"> Тут </w:t>
      </w:r>
      <w:r w:rsidR="00445F67" w:rsidRPr="006C5613">
        <w:rPr>
          <w:spacing w:val="6"/>
        </w:rPr>
        <w:t xml:space="preserve">же </w:t>
      </w:r>
      <w:r w:rsidR="005E5830" w:rsidRPr="006C5613">
        <w:rPr>
          <w:spacing w:val="6"/>
        </w:rPr>
        <w:t>пользователь может отменить свою заявку</w:t>
      </w:r>
      <w:r w:rsidR="00445F67" w:rsidRPr="006C5613">
        <w:rPr>
          <w:spacing w:val="6"/>
        </w:rPr>
        <w:t>, нажав</w:t>
      </w:r>
      <w:r w:rsidR="000A6ABD" w:rsidRPr="006C5613">
        <w:rPr>
          <w:spacing w:val="6"/>
        </w:rPr>
        <w:t xml:space="preserve"> на </w:t>
      </w:r>
      <w:r w:rsidR="00445F67" w:rsidRPr="006C5613">
        <w:rPr>
          <w:spacing w:val="6"/>
        </w:rPr>
        <w:t>кнопку «Отменить зая</w:t>
      </w:r>
      <w:r w:rsidR="00BE7750" w:rsidRPr="006C5613">
        <w:rPr>
          <w:spacing w:val="6"/>
        </w:rPr>
        <w:t>в</w:t>
      </w:r>
      <w:r w:rsidR="00445F67" w:rsidRPr="006C5613">
        <w:rPr>
          <w:spacing w:val="6"/>
        </w:rPr>
        <w:t>ку».</w:t>
      </w:r>
      <w:r w:rsidR="007C643A" w:rsidRPr="006C5613">
        <w:rPr>
          <w:spacing w:val="6"/>
        </w:rPr>
        <w:t xml:space="preserve"> На вкладке «Активные курсы» </w:t>
      </w:r>
      <w:r w:rsidR="00D2264F" w:rsidRPr="006C5613">
        <w:rPr>
          <w:spacing w:val="6"/>
        </w:rPr>
        <w:t>отображаются курсы, которые пользователь оплатил либо уже проходит</w:t>
      </w:r>
      <w:r w:rsidR="000A6ABD" w:rsidRPr="006C5613">
        <w:rPr>
          <w:spacing w:val="6"/>
        </w:rPr>
        <w:t xml:space="preserve"> в </w:t>
      </w:r>
      <w:r w:rsidR="00D2264F" w:rsidRPr="006C5613">
        <w:rPr>
          <w:spacing w:val="6"/>
        </w:rPr>
        <w:t>данный момент.</w:t>
      </w:r>
      <w:r w:rsidR="009919EA" w:rsidRPr="006C5613">
        <w:rPr>
          <w:spacing w:val="6"/>
        </w:rPr>
        <w:t xml:space="preserve"> Вкладка «Обучение» предоставляет уроки, материалы</w:t>
      </w:r>
      <w:r w:rsidR="000A6ABD" w:rsidRPr="006C5613">
        <w:rPr>
          <w:spacing w:val="6"/>
        </w:rPr>
        <w:t xml:space="preserve"> и </w:t>
      </w:r>
      <w:r w:rsidR="009919EA" w:rsidRPr="006C5613">
        <w:rPr>
          <w:spacing w:val="6"/>
        </w:rPr>
        <w:t>домашние задания</w:t>
      </w:r>
      <w:r w:rsidR="000A6ABD" w:rsidRPr="006C5613">
        <w:rPr>
          <w:spacing w:val="6"/>
        </w:rPr>
        <w:t xml:space="preserve"> к </w:t>
      </w:r>
      <w:r w:rsidR="009919EA" w:rsidRPr="006C5613">
        <w:rPr>
          <w:spacing w:val="6"/>
        </w:rPr>
        <w:t>ним, если данный урок был отмечен как пройденный преподавателем курса.</w:t>
      </w:r>
      <w:r w:rsidR="005E5830" w:rsidRPr="006C5613">
        <w:rPr>
          <w:spacing w:val="6"/>
        </w:rPr>
        <w:t xml:space="preserve"> </w:t>
      </w:r>
      <w:r w:rsidR="00446B49" w:rsidRPr="006C5613">
        <w:rPr>
          <w:spacing w:val="6"/>
        </w:rPr>
        <w:t>Кликнув прикреплённый файл, документ открывается</w:t>
      </w:r>
      <w:r w:rsidR="000A6ABD" w:rsidRPr="006C5613">
        <w:rPr>
          <w:spacing w:val="6"/>
        </w:rPr>
        <w:t xml:space="preserve"> в </w:t>
      </w:r>
      <w:r w:rsidR="00446B49" w:rsidRPr="006C5613">
        <w:rPr>
          <w:spacing w:val="6"/>
        </w:rPr>
        <w:t xml:space="preserve">новой вкладке. Его можно просмотреть или скачать. </w:t>
      </w:r>
      <w:r w:rsidR="005E5830" w:rsidRPr="006C5613">
        <w:rPr>
          <w:spacing w:val="6"/>
        </w:rPr>
        <w:t>На вкладке «Архив курсов» расположены пройденные пользователем курсы. Перейдя</w:t>
      </w:r>
      <w:r w:rsidR="000A6ABD" w:rsidRPr="006C5613">
        <w:rPr>
          <w:spacing w:val="6"/>
        </w:rPr>
        <w:t xml:space="preserve"> на </w:t>
      </w:r>
      <w:r w:rsidR="005E5830" w:rsidRPr="006C5613">
        <w:rPr>
          <w:spacing w:val="6"/>
        </w:rPr>
        <w:t>вкладку «Персональные курсы»</w:t>
      </w:r>
      <w:r w:rsidR="00092181" w:rsidRPr="006C5613">
        <w:rPr>
          <w:spacing w:val="6"/>
        </w:rPr>
        <w:t>,</w:t>
      </w:r>
      <w:r w:rsidR="005E5830" w:rsidRPr="006C5613">
        <w:rPr>
          <w:spacing w:val="6"/>
        </w:rPr>
        <w:t xml:space="preserve"> пользователь может просмотреть все созданные им индивидуальные курсы из понравившихся ему уроков. </w:t>
      </w:r>
      <w:r w:rsidR="00E41797" w:rsidRPr="006C5613">
        <w:rPr>
          <w:spacing w:val="6"/>
        </w:rPr>
        <w:t>Он также может повторно записаться</w:t>
      </w:r>
      <w:r w:rsidR="000A6ABD" w:rsidRPr="006C5613">
        <w:rPr>
          <w:spacing w:val="6"/>
        </w:rPr>
        <w:t xml:space="preserve"> на </w:t>
      </w:r>
      <w:r w:rsidR="00E41797" w:rsidRPr="006C5613">
        <w:rPr>
          <w:spacing w:val="6"/>
        </w:rPr>
        <w:t>составленный им курс.</w:t>
      </w:r>
    </w:p>
    <w:p w14:paraId="0533494C" w14:textId="12BB83AD" w:rsidR="00BA21BA" w:rsidRDefault="00BA21BA" w:rsidP="00C878AC">
      <w:r>
        <w:t xml:space="preserve">На странице «Каталог курсов» </w:t>
      </w:r>
      <w:r w:rsidR="00C878AC">
        <w:t>пользователь может ознакомиться</w:t>
      </w:r>
      <w:r w:rsidR="000A6ABD">
        <w:t xml:space="preserve"> с </w:t>
      </w:r>
      <w:r w:rsidR="00C878AC">
        <w:t>общей информацией</w:t>
      </w:r>
      <w:r w:rsidR="000A6ABD">
        <w:t xml:space="preserve"> о </w:t>
      </w:r>
      <w:r w:rsidR="00C878AC">
        <w:t>курсе</w:t>
      </w:r>
      <w:r w:rsidR="000A6ABD">
        <w:t xml:space="preserve"> и </w:t>
      </w:r>
      <w:r w:rsidR="00C878AC">
        <w:t>его рейтингом. Если какой-либо курс его заинтересовал, он может перейти</w:t>
      </w:r>
      <w:r w:rsidR="000A6ABD">
        <w:t xml:space="preserve"> на </w:t>
      </w:r>
      <w:r w:rsidR="00C878AC">
        <w:t>страницу курса. П</w:t>
      </w:r>
      <w:r>
        <w:t>осле карточек предоставляемых курсов школы</w:t>
      </w:r>
      <w:r w:rsidR="000A6ABD">
        <w:t xml:space="preserve"> в </w:t>
      </w:r>
      <w:r w:rsidR="004A3BC9">
        <w:t>каталоге</w:t>
      </w:r>
      <w:r>
        <w:t xml:space="preserve"> размещается форма составления индивидуального курса, которая состоит из </w:t>
      </w:r>
      <w:r w:rsidR="00836B90">
        <w:t>выбора желаемой даты начала курса, преподавателя из списка преподавателей школы, списка уроков школы</w:t>
      </w:r>
      <w:r w:rsidR="000A6ABD">
        <w:t xml:space="preserve"> и </w:t>
      </w:r>
      <w:r w:rsidR="00836B90">
        <w:t>поля пожеланий</w:t>
      </w:r>
      <w:r w:rsidR="000A6ABD">
        <w:t xml:space="preserve"> к </w:t>
      </w:r>
      <w:r w:rsidR="00836B90">
        <w:t>курсу.</w:t>
      </w:r>
      <w:r w:rsidR="00E16D3D">
        <w:t xml:space="preserve"> При изменении количества уроков меняется стоимость курса</w:t>
      </w:r>
      <w:r w:rsidR="000A6ABD">
        <w:t xml:space="preserve"> и </w:t>
      </w:r>
      <w:r w:rsidR="00E16D3D">
        <w:t>скидка. При наведении</w:t>
      </w:r>
      <w:r w:rsidR="000A6ABD">
        <w:t xml:space="preserve"> на </w:t>
      </w:r>
      <w:r w:rsidR="00E16D3D">
        <w:t>стоимость курса всплывает подсказка, что скидка возрастает</w:t>
      </w:r>
      <w:r w:rsidR="000A6ABD">
        <w:t xml:space="preserve"> с </w:t>
      </w:r>
      <w:r w:rsidR="00E16D3D">
        <w:t>количеством выбранных уроков.</w:t>
      </w:r>
    </w:p>
    <w:p w14:paraId="02049BEB" w14:textId="12B45666" w:rsidR="00071C34" w:rsidRDefault="00071C34" w:rsidP="00C878AC">
      <w:r>
        <w:t>На</w:t>
      </w:r>
      <w:r w:rsidR="009C7565">
        <w:t xml:space="preserve"> отдельной</w:t>
      </w:r>
      <w:r>
        <w:t xml:space="preserve"> странице курса размещается вся необходимая подробная информация</w:t>
      </w:r>
      <w:r w:rsidR="000A6ABD">
        <w:t xml:space="preserve"> о </w:t>
      </w:r>
      <w:r>
        <w:t xml:space="preserve">курсе: стоимость, </w:t>
      </w:r>
      <w:r w:rsidR="00D47832">
        <w:t xml:space="preserve">описание, </w:t>
      </w:r>
      <w:r>
        <w:t>уроки</w:t>
      </w:r>
      <w:r w:rsidR="000A6ABD">
        <w:t xml:space="preserve"> и </w:t>
      </w:r>
      <w:r>
        <w:t>их программ</w:t>
      </w:r>
      <w:r w:rsidR="00662BFA">
        <w:t>а</w:t>
      </w:r>
      <w:r>
        <w:t>, блок</w:t>
      </w:r>
      <w:r w:rsidR="000A6ABD">
        <w:t xml:space="preserve"> с </w:t>
      </w:r>
      <w:r>
        <w:t>отзывами</w:t>
      </w:r>
      <w:r w:rsidR="000A6ABD">
        <w:t xml:space="preserve"> и </w:t>
      </w:r>
      <w:r>
        <w:t>оценками, расписание данного курса.</w:t>
      </w:r>
    </w:p>
    <w:p w14:paraId="4B5D102E" w14:textId="1A8A7648" w:rsidR="00351628" w:rsidRPr="006C5613" w:rsidRDefault="00351628" w:rsidP="00517DDE">
      <w:pPr>
        <w:rPr>
          <w:spacing w:val="-4"/>
        </w:rPr>
      </w:pPr>
      <w:r w:rsidRPr="006C5613">
        <w:rPr>
          <w:spacing w:val="-4"/>
        </w:rPr>
        <w:t xml:space="preserve">Страница «Преподаватели» </w:t>
      </w:r>
      <w:r w:rsidR="00533495" w:rsidRPr="006C5613">
        <w:rPr>
          <w:spacing w:val="-4"/>
        </w:rPr>
        <w:t>содержит карточки преподавателей</w:t>
      </w:r>
      <w:r w:rsidR="000A6ABD" w:rsidRPr="006C5613">
        <w:rPr>
          <w:spacing w:val="-4"/>
        </w:rPr>
        <w:t xml:space="preserve"> с </w:t>
      </w:r>
      <w:r w:rsidR="00533495" w:rsidRPr="006C5613">
        <w:rPr>
          <w:spacing w:val="-4"/>
        </w:rPr>
        <w:t>их рейтингом. Для ознакомления</w:t>
      </w:r>
      <w:r w:rsidR="000A6ABD" w:rsidRPr="006C5613">
        <w:rPr>
          <w:spacing w:val="-4"/>
        </w:rPr>
        <w:t xml:space="preserve"> с </w:t>
      </w:r>
      <w:r w:rsidR="0093456C" w:rsidRPr="006C5613">
        <w:rPr>
          <w:spacing w:val="-4"/>
        </w:rPr>
        <w:t>информацией</w:t>
      </w:r>
      <w:r w:rsidR="000A6ABD" w:rsidRPr="006C5613">
        <w:rPr>
          <w:spacing w:val="-4"/>
        </w:rPr>
        <w:t xml:space="preserve"> о </w:t>
      </w:r>
      <w:r w:rsidR="0093456C" w:rsidRPr="006C5613">
        <w:rPr>
          <w:spacing w:val="-4"/>
        </w:rPr>
        <w:t>преподавателе необходимо нажать</w:t>
      </w:r>
      <w:r w:rsidR="000A6ABD" w:rsidRPr="006C5613">
        <w:rPr>
          <w:spacing w:val="-4"/>
        </w:rPr>
        <w:t xml:space="preserve"> на </w:t>
      </w:r>
      <w:r w:rsidR="0093456C" w:rsidRPr="006C5613">
        <w:rPr>
          <w:spacing w:val="-4"/>
        </w:rPr>
        <w:t>ссылку «Подробнее</w:t>
      </w:r>
      <w:r w:rsidR="000A6ABD" w:rsidRPr="006C5613">
        <w:rPr>
          <w:spacing w:val="-4"/>
        </w:rPr>
        <w:t xml:space="preserve"> о </w:t>
      </w:r>
      <w:r w:rsidR="0093456C" w:rsidRPr="006C5613">
        <w:rPr>
          <w:spacing w:val="-4"/>
        </w:rPr>
        <w:t>преподавателе», после чего открывается форма</w:t>
      </w:r>
      <w:r w:rsidR="000A6ABD" w:rsidRPr="006C5613">
        <w:rPr>
          <w:spacing w:val="-4"/>
        </w:rPr>
        <w:t xml:space="preserve"> с </w:t>
      </w:r>
      <w:r w:rsidR="0093456C" w:rsidRPr="006C5613">
        <w:rPr>
          <w:spacing w:val="-4"/>
        </w:rPr>
        <w:t>описанием.</w:t>
      </w:r>
    </w:p>
    <w:p w14:paraId="785802DC" w14:textId="540465CE" w:rsidR="00036352" w:rsidRDefault="009028C9" w:rsidP="007C643A">
      <w:r>
        <w:t>На странице «Расписание курсов» осуществляется запись</w:t>
      </w:r>
      <w:r w:rsidR="000A6ABD">
        <w:t xml:space="preserve"> на </w:t>
      </w:r>
      <w:r>
        <w:t>курс. Карточки курсов содержат информацию</w:t>
      </w:r>
      <w:r w:rsidR="000A6ABD">
        <w:t xml:space="preserve"> о </w:t>
      </w:r>
      <w:r>
        <w:t>проводимом курсе: начало курса, количество занятий, график, тип группы, преподаватель, стоимость курса, количество свободных мест</w:t>
      </w:r>
      <w:r w:rsidR="000A6ABD">
        <w:t xml:space="preserve"> на </w:t>
      </w:r>
      <w:r>
        <w:t>курс.</w:t>
      </w:r>
      <w:r w:rsidR="00B03818">
        <w:t xml:space="preserve"> Место считается забронированным после оплаты курса.</w:t>
      </w:r>
    </w:p>
    <w:p w14:paraId="18FFC8D1" w14:textId="1B6CC6B0" w:rsidR="00F63339" w:rsidRDefault="004E12D6" w:rsidP="007C643A">
      <w:pPr>
        <w:rPr>
          <w:spacing w:val="6"/>
        </w:rPr>
      </w:pPr>
      <w:r>
        <w:rPr>
          <w:spacing w:val="6"/>
        </w:rPr>
        <w:t>У</w:t>
      </w:r>
      <w:r w:rsidR="00DA6410" w:rsidRPr="005322FD">
        <w:rPr>
          <w:spacing w:val="6"/>
        </w:rPr>
        <w:t xml:space="preserve"> администратор</w:t>
      </w:r>
      <w:r>
        <w:rPr>
          <w:spacing w:val="6"/>
        </w:rPr>
        <w:t>ов</w:t>
      </w:r>
      <w:r w:rsidR="000A6ABD">
        <w:rPr>
          <w:spacing w:val="6"/>
        </w:rPr>
        <w:t xml:space="preserve"> и </w:t>
      </w:r>
      <w:r w:rsidR="00C57D2F">
        <w:rPr>
          <w:spacing w:val="6"/>
        </w:rPr>
        <w:t>преподавател</w:t>
      </w:r>
      <w:r>
        <w:rPr>
          <w:spacing w:val="6"/>
        </w:rPr>
        <w:t>ей школы</w:t>
      </w:r>
      <w:r w:rsidR="00DA6410" w:rsidRPr="005322FD">
        <w:rPr>
          <w:spacing w:val="6"/>
        </w:rPr>
        <w:t xml:space="preserve"> имеют </w:t>
      </w:r>
      <w:r>
        <w:rPr>
          <w:spacing w:val="6"/>
        </w:rPr>
        <w:t>различные</w:t>
      </w:r>
      <w:r w:rsidR="00DA6410" w:rsidRPr="005322FD">
        <w:rPr>
          <w:spacing w:val="6"/>
        </w:rPr>
        <w:t xml:space="preserve"> </w:t>
      </w:r>
      <w:r w:rsidR="00C57D2F">
        <w:rPr>
          <w:spacing w:val="6"/>
        </w:rPr>
        <w:t>панели администрирования</w:t>
      </w:r>
      <w:r w:rsidR="001A2CAA">
        <w:rPr>
          <w:spacing w:val="6"/>
        </w:rPr>
        <w:t>, предоставляющие функционал</w:t>
      </w:r>
      <w:r w:rsidR="000A6ABD">
        <w:rPr>
          <w:spacing w:val="6"/>
        </w:rPr>
        <w:t xml:space="preserve"> для </w:t>
      </w:r>
      <w:r w:rsidR="00266F9E">
        <w:rPr>
          <w:spacing w:val="6"/>
        </w:rPr>
        <w:t>работы</w:t>
      </w:r>
      <w:r w:rsidR="000A6ABD">
        <w:rPr>
          <w:spacing w:val="6"/>
        </w:rPr>
        <w:t xml:space="preserve"> с </w:t>
      </w:r>
      <w:r w:rsidR="00266F9E">
        <w:rPr>
          <w:spacing w:val="6"/>
        </w:rPr>
        <w:t>сайтом.</w:t>
      </w:r>
      <w:r w:rsidR="00446B49">
        <w:rPr>
          <w:spacing w:val="6"/>
        </w:rPr>
        <w:t xml:space="preserve"> </w:t>
      </w:r>
    </w:p>
    <w:p w14:paraId="2A449DD2" w14:textId="2D846FED" w:rsidR="000C2D47" w:rsidRDefault="000C2D47" w:rsidP="007C643A">
      <w:pPr>
        <w:rPr>
          <w:spacing w:val="6"/>
        </w:rPr>
      </w:pPr>
      <w:r>
        <w:rPr>
          <w:spacing w:val="6"/>
        </w:rPr>
        <w:lastRenderedPageBreak/>
        <w:t>Преподаватель имеет следующие возможности: редактирование личного кабинета,</w:t>
      </w:r>
      <w:r w:rsidR="000A6ABD">
        <w:rPr>
          <w:spacing w:val="6"/>
        </w:rPr>
        <w:t xml:space="preserve"> в </w:t>
      </w:r>
      <w:r>
        <w:rPr>
          <w:spacing w:val="6"/>
        </w:rPr>
        <w:t>том числе информацию</w:t>
      </w:r>
      <w:r w:rsidR="000A6ABD">
        <w:rPr>
          <w:spacing w:val="6"/>
        </w:rPr>
        <w:t xml:space="preserve"> о </w:t>
      </w:r>
      <w:r>
        <w:rPr>
          <w:spacing w:val="6"/>
        </w:rPr>
        <w:t>себе</w:t>
      </w:r>
      <w:r w:rsidR="00D428EE">
        <w:rPr>
          <w:spacing w:val="6"/>
        </w:rPr>
        <w:t>,</w:t>
      </w:r>
      <w:r>
        <w:rPr>
          <w:spacing w:val="6"/>
        </w:rPr>
        <w:t xml:space="preserve"> как</w:t>
      </w:r>
      <w:r w:rsidR="000A6ABD">
        <w:rPr>
          <w:spacing w:val="6"/>
        </w:rPr>
        <w:t xml:space="preserve"> о </w:t>
      </w:r>
      <w:r>
        <w:rPr>
          <w:spacing w:val="6"/>
        </w:rPr>
        <w:t>преподавателе</w:t>
      </w:r>
      <w:r w:rsidR="00D428EE">
        <w:rPr>
          <w:spacing w:val="6"/>
        </w:rPr>
        <w:t>,</w:t>
      </w:r>
      <w:r w:rsidR="00C7056C">
        <w:rPr>
          <w:spacing w:val="6"/>
        </w:rPr>
        <w:t xml:space="preserve"> во вкладке «Мой профиль»</w:t>
      </w:r>
      <w:r>
        <w:rPr>
          <w:spacing w:val="6"/>
        </w:rPr>
        <w:t>, добавлять курсы</w:t>
      </w:r>
      <w:r w:rsidR="000A6ABD">
        <w:rPr>
          <w:spacing w:val="6"/>
        </w:rPr>
        <w:t xml:space="preserve"> в </w:t>
      </w:r>
      <w:r>
        <w:rPr>
          <w:spacing w:val="6"/>
        </w:rPr>
        <w:t>расписание, добавлять расписание сформированны</w:t>
      </w:r>
      <w:r w:rsidR="006D3267">
        <w:rPr>
          <w:spacing w:val="6"/>
        </w:rPr>
        <w:t>м</w:t>
      </w:r>
      <w:r>
        <w:rPr>
          <w:spacing w:val="6"/>
        </w:rPr>
        <w:t xml:space="preserve"> курсам, просматривать свои текущие курсы</w:t>
      </w:r>
      <w:r w:rsidR="000A6ABD">
        <w:rPr>
          <w:spacing w:val="6"/>
        </w:rPr>
        <w:t xml:space="preserve"> и </w:t>
      </w:r>
      <w:r>
        <w:rPr>
          <w:spacing w:val="6"/>
        </w:rPr>
        <w:t>пользователей, записанных</w:t>
      </w:r>
      <w:r w:rsidR="000A6ABD">
        <w:rPr>
          <w:spacing w:val="6"/>
        </w:rPr>
        <w:t xml:space="preserve"> в на </w:t>
      </w:r>
      <w:r w:rsidR="006D3267">
        <w:rPr>
          <w:spacing w:val="6"/>
        </w:rPr>
        <w:t>курс</w:t>
      </w:r>
      <w:r w:rsidR="000A6ABD">
        <w:rPr>
          <w:spacing w:val="6"/>
        </w:rPr>
        <w:t xml:space="preserve"> в </w:t>
      </w:r>
      <w:r>
        <w:rPr>
          <w:spacing w:val="6"/>
        </w:rPr>
        <w:t>группу (которые оплатили курс)</w:t>
      </w:r>
      <w:r w:rsidR="00C7056C">
        <w:rPr>
          <w:spacing w:val="6"/>
        </w:rPr>
        <w:t>, отмечать пройденные уроки во вкладке «Мои курсы»</w:t>
      </w:r>
      <w:r>
        <w:rPr>
          <w:spacing w:val="6"/>
        </w:rPr>
        <w:t>, просматривать, добавлять материалы</w:t>
      </w:r>
      <w:r w:rsidR="000A6ABD">
        <w:rPr>
          <w:spacing w:val="6"/>
        </w:rPr>
        <w:t xml:space="preserve"> и </w:t>
      </w:r>
      <w:r>
        <w:rPr>
          <w:spacing w:val="6"/>
        </w:rPr>
        <w:t>задания</w:t>
      </w:r>
      <w:r w:rsidR="000A6ABD">
        <w:rPr>
          <w:spacing w:val="6"/>
        </w:rPr>
        <w:t xml:space="preserve"> к </w:t>
      </w:r>
      <w:r>
        <w:rPr>
          <w:spacing w:val="6"/>
        </w:rPr>
        <w:t>урокам школы</w:t>
      </w:r>
      <w:r w:rsidR="00C7056C">
        <w:rPr>
          <w:spacing w:val="6"/>
        </w:rPr>
        <w:t xml:space="preserve"> во вкладке «Обучение»</w:t>
      </w:r>
      <w:r>
        <w:rPr>
          <w:spacing w:val="6"/>
        </w:rPr>
        <w:t xml:space="preserve">, </w:t>
      </w:r>
      <w:r w:rsidR="000A5BBF">
        <w:rPr>
          <w:spacing w:val="6"/>
        </w:rPr>
        <w:t>составлять новые курсы</w:t>
      </w:r>
      <w:r w:rsidR="00C7056C">
        <w:rPr>
          <w:spacing w:val="6"/>
        </w:rPr>
        <w:t>, перейдя по ссылке</w:t>
      </w:r>
      <w:r w:rsidR="000A6ABD">
        <w:rPr>
          <w:spacing w:val="6"/>
        </w:rPr>
        <w:t xml:space="preserve"> на </w:t>
      </w:r>
      <w:r w:rsidR="00C7056C">
        <w:rPr>
          <w:spacing w:val="6"/>
        </w:rPr>
        <w:t>страницу создания нового курса вкладки «Создать курс»</w:t>
      </w:r>
      <w:r w:rsidR="000A5BBF">
        <w:rPr>
          <w:spacing w:val="6"/>
        </w:rPr>
        <w:t>.</w:t>
      </w:r>
    </w:p>
    <w:p w14:paraId="08903D5D" w14:textId="65995094" w:rsidR="00052C5D" w:rsidRDefault="00052C5D" w:rsidP="00052C5D">
      <w:pPr>
        <w:pBdr>
          <w:top w:val="nil"/>
          <w:left w:val="nil"/>
          <w:bottom w:val="nil"/>
          <w:right w:val="nil"/>
          <w:between w:val="nil"/>
        </w:pBdr>
      </w:pPr>
      <w:r>
        <w:t xml:space="preserve">Администратору сайта доступен просмотр </w:t>
      </w:r>
      <w:r w:rsidR="008D2B3E">
        <w:t xml:space="preserve">отправленных </w:t>
      </w:r>
      <w:r w:rsidR="00040C23">
        <w:t>заяв</w:t>
      </w:r>
      <w:r w:rsidR="00BB30C4">
        <w:t>ок</w:t>
      </w:r>
      <w:r w:rsidR="000A6ABD">
        <w:t xml:space="preserve"> на </w:t>
      </w:r>
      <w:r>
        <w:t>курс,</w:t>
      </w:r>
      <w:r w:rsidR="000A6ABD">
        <w:t xml:space="preserve"> а </w:t>
      </w:r>
      <w:r>
        <w:t>также изменение статус</w:t>
      </w:r>
      <w:r w:rsidR="006D3267">
        <w:t>ов</w:t>
      </w:r>
      <w:r w:rsidR="000A6ABD">
        <w:t xml:space="preserve"> и </w:t>
      </w:r>
      <w:r>
        <w:t>удаление</w:t>
      </w:r>
      <w:r w:rsidR="006D3267">
        <w:t xml:space="preserve"> заявок</w:t>
      </w:r>
      <w:r>
        <w:t xml:space="preserve"> во вкладке «Заявки». Когда статус заявки изменяется</w:t>
      </w:r>
      <w:r w:rsidR="000A6ABD">
        <w:t xml:space="preserve"> на </w:t>
      </w:r>
      <w:r>
        <w:t>«</w:t>
      </w:r>
      <w:r w:rsidR="00F7670C">
        <w:t>оплачено</w:t>
      </w:r>
      <w:r>
        <w:t>»</w:t>
      </w:r>
      <w:r w:rsidR="00F7670C">
        <w:t xml:space="preserve">, </w:t>
      </w:r>
      <w:r w:rsidR="00210DED">
        <w:t>пользователь распределяется</w:t>
      </w:r>
      <w:r w:rsidR="000A6ABD">
        <w:t xml:space="preserve"> в </w:t>
      </w:r>
      <w:r w:rsidR="00210DED">
        <w:t>группу курса</w:t>
      </w:r>
      <w:r w:rsidR="000A6ABD">
        <w:t xml:space="preserve"> и </w:t>
      </w:r>
      <w:r w:rsidR="008D2B3E">
        <w:t>бронирует</w:t>
      </w:r>
      <w:r w:rsidR="000A6ABD">
        <w:t xml:space="preserve"> за </w:t>
      </w:r>
      <w:r w:rsidR="008D2B3E">
        <w:t>собой место</w:t>
      </w:r>
      <w:r w:rsidR="000A6ABD">
        <w:t xml:space="preserve"> на </w:t>
      </w:r>
      <w:r w:rsidR="008D2B3E">
        <w:t>данный курс.</w:t>
      </w:r>
      <w:r w:rsidR="00F7670C">
        <w:t xml:space="preserve"> </w:t>
      </w:r>
    </w:p>
    <w:p w14:paraId="3379D2EF" w14:textId="52A480F5" w:rsidR="0057690C" w:rsidRDefault="0057690C" w:rsidP="0057690C">
      <w:pPr>
        <w:pBdr>
          <w:top w:val="nil"/>
          <w:left w:val="nil"/>
          <w:bottom w:val="nil"/>
          <w:right w:val="nil"/>
          <w:between w:val="nil"/>
        </w:pBdr>
      </w:pPr>
      <w:r>
        <w:t>Администратор может просмотреть информацию</w:t>
      </w:r>
      <w:r w:rsidR="000A6ABD">
        <w:t xml:space="preserve"> о </w:t>
      </w:r>
      <w:r>
        <w:t>курсе,</w:t>
      </w:r>
      <w:r w:rsidR="000A6ABD">
        <w:t xml:space="preserve"> а </w:t>
      </w:r>
      <w:r>
        <w:t>также пользователей, записанных</w:t>
      </w:r>
      <w:r w:rsidR="000A6ABD">
        <w:t xml:space="preserve"> на </w:t>
      </w:r>
      <w:r>
        <w:t>курс во вкладке «Распис</w:t>
      </w:r>
      <w:r w:rsidR="00C95B17">
        <w:t>а</w:t>
      </w:r>
      <w:r>
        <w:t xml:space="preserve">ние». В столбце «Управление» изменяется статус прохождения курса: оплачено, курс активен, курс пройден. </w:t>
      </w:r>
    </w:p>
    <w:p w14:paraId="3B9D4FC3" w14:textId="5E7744B3" w:rsidR="0057690C" w:rsidRDefault="0057690C" w:rsidP="0057690C">
      <w:pPr>
        <w:pBdr>
          <w:top w:val="nil"/>
          <w:left w:val="nil"/>
          <w:bottom w:val="nil"/>
          <w:right w:val="nil"/>
          <w:between w:val="nil"/>
        </w:pBdr>
        <w:rPr>
          <w:color w:val="000000"/>
          <w:szCs w:val="28"/>
        </w:rPr>
      </w:pPr>
      <w:r>
        <w:t xml:space="preserve">Во вкладках </w:t>
      </w:r>
      <w:r w:rsidR="00FA5128">
        <w:t>«П</w:t>
      </w:r>
      <w:r>
        <w:t>реподаватели</w:t>
      </w:r>
      <w:r w:rsidR="00FA5128">
        <w:t>»</w:t>
      </w:r>
      <w:r>
        <w:t xml:space="preserve">, </w:t>
      </w:r>
      <w:r w:rsidR="00FA5128">
        <w:t>«К</w:t>
      </w:r>
      <w:r>
        <w:t>аталог курсов</w:t>
      </w:r>
      <w:r w:rsidR="00FA5128">
        <w:t>»</w:t>
      </w:r>
      <w:r>
        <w:t xml:space="preserve">, </w:t>
      </w:r>
      <w:r w:rsidR="00FA5128">
        <w:t>«К</w:t>
      </w:r>
      <w:r>
        <w:t>аталог уроков</w:t>
      </w:r>
      <w:r w:rsidR="00FA5128">
        <w:t>»</w:t>
      </w:r>
      <w:r>
        <w:t xml:space="preserve"> администратор может просматривать актуальную информацию школы. </w:t>
      </w:r>
      <w:r w:rsidR="00FA5128">
        <w:t>В</w:t>
      </w:r>
      <w:r>
        <w:t xml:space="preserve">кладка </w:t>
      </w:r>
      <w:r w:rsidR="00FA5128">
        <w:t>«</w:t>
      </w:r>
      <w:r w:rsidR="0028435C">
        <w:t>К</w:t>
      </w:r>
      <w:r>
        <w:t>онсультация</w:t>
      </w:r>
      <w:r w:rsidR="00FA5128">
        <w:t>»</w:t>
      </w:r>
      <w:r>
        <w:t xml:space="preserve"> содержит</w:t>
      </w:r>
      <w:r w:rsidR="000A6ABD">
        <w:t xml:space="preserve"> в </w:t>
      </w:r>
      <w:r>
        <w:t>себе таблицу заявок</w:t>
      </w:r>
      <w:r w:rsidR="000A6ABD">
        <w:t xml:space="preserve"> на </w:t>
      </w:r>
      <w:r>
        <w:t>звонок,</w:t>
      </w:r>
      <w:r w:rsidR="000A6ABD">
        <w:t xml:space="preserve"> на </w:t>
      </w:r>
      <w:r>
        <w:t>которых имеется возможность менять статус</w:t>
      </w:r>
      <w:r w:rsidR="0028435C">
        <w:t xml:space="preserve"> проведения </w:t>
      </w:r>
      <w:r>
        <w:t>консультации:</w:t>
      </w:r>
      <w:r w:rsidR="0028435C">
        <w:t xml:space="preserve"> за</w:t>
      </w:r>
      <w:r w:rsidR="0028435C">
        <w:rPr>
          <w:color w:val="000000"/>
          <w:szCs w:val="28"/>
        </w:rPr>
        <w:t>явка</w:t>
      </w:r>
      <w:r w:rsidR="000A6ABD">
        <w:rPr>
          <w:color w:val="000000"/>
          <w:szCs w:val="28"/>
        </w:rPr>
        <w:t xml:space="preserve"> на </w:t>
      </w:r>
      <w:r w:rsidR="0028435C">
        <w:rPr>
          <w:color w:val="000000"/>
          <w:szCs w:val="28"/>
        </w:rPr>
        <w:t>консультацию подана, повторная консультация, консультация совершена</w:t>
      </w:r>
      <w:r w:rsidR="00C95B17">
        <w:rPr>
          <w:color w:val="000000"/>
          <w:szCs w:val="28"/>
        </w:rPr>
        <w:t>.</w:t>
      </w:r>
    </w:p>
    <w:p w14:paraId="049B3D3F" w14:textId="6D031A58" w:rsidR="00C95B17" w:rsidRDefault="00C95B17" w:rsidP="0057690C">
      <w:pPr>
        <w:pBdr>
          <w:top w:val="nil"/>
          <w:left w:val="nil"/>
          <w:bottom w:val="nil"/>
          <w:right w:val="nil"/>
          <w:between w:val="nil"/>
        </w:pBdr>
      </w:pPr>
      <w:r w:rsidRPr="00C95B17">
        <w:t xml:space="preserve">Для того, чтобы стать преподавателем школы, необходимо </w:t>
      </w:r>
      <w:r>
        <w:t>з</w:t>
      </w:r>
      <w:r w:rsidRPr="00C95B17">
        <w:t>аполнить форму,</w:t>
      </w:r>
      <w:r w:rsidR="000A6ABD">
        <w:t xml:space="preserve"> на </w:t>
      </w:r>
      <w:r w:rsidRPr="00C95B17">
        <w:t>который указывается информация</w:t>
      </w:r>
      <w:r w:rsidR="000A6ABD">
        <w:t xml:space="preserve"> о </w:t>
      </w:r>
      <w:r w:rsidRPr="00C95B17">
        <w:t xml:space="preserve">себе, стаж работы, прикрепляется портфолио. </w:t>
      </w:r>
      <w:r>
        <w:t>З</w:t>
      </w:r>
      <w:r w:rsidRPr="00C95B17">
        <w:t>аявки</w:t>
      </w:r>
      <w:r w:rsidR="000A6ABD">
        <w:t xml:space="preserve"> на </w:t>
      </w:r>
      <w:r w:rsidRPr="00C95B17">
        <w:t>сотрудничество приходят</w:t>
      </w:r>
      <w:r w:rsidR="000A6ABD">
        <w:t xml:space="preserve"> в </w:t>
      </w:r>
      <w:r>
        <w:t>п</w:t>
      </w:r>
      <w:r w:rsidRPr="00C95B17">
        <w:t>анель администрирования, где администратор может просмотреть отправленную информацию</w:t>
      </w:r>
      <w:r w:rsidR="00F91F11">
        <w:t>, обработать заявку</w:t>
      </w:r>
      <w:r w:rsidR="000A6ABD">
        <w:t xml:space="preserve"> и </w:t>
      </w:r>
      <w:r w:rsidRPr="00C95B17">
        <w:t>назначить пользователя преподавателем.</w:t>
      </w:r>
    </w:p>
    <w:p w14:paraId="15CCAC86" w14:textId="6592D8F4" w:rsidR="00F94E87" w:rsidRDefault="00F94E87" w:rsidP="00F94E87">
      <w:pPr>
        <w:pStyle w:val="af7"/>
        <w:outlineLvl w:val="1"/>
      </w:pPr>
      <w:bookmarkStart w:id="42" w:name="_Toc166885162"/>
      <w:r>
        <w:t>5.</w:t>
      </w:r>
      <w:r w:rsidR="00660371">
        <w:t>2</w:t>
      </w:r>
      <w:r>
        <w:t> Функциональное тестирование</w:t>
      </w:r>
      <w:bookmarkEnd w:id="42"/>
    </w:p>
    <w:p w14:paraId="6219292A" w14:textId="74E2465E" w:rsidR="00A31351" w:rsidRPr="006C5613" w:rsidRDefault="00A31351" w:rsidP="00A31351">
      <w:pPr>
        <w:rPr>
          <w:spacing w:val="6"/>
        </w:rPr>
      </w:pPr>
      <w:r w:rsidRPr="006C5613">
        <w:rPr>
          <w:spacing w:val="6"/>
        </w:rPr>
        <w:t>Функциональное</w:t>
      </w:r>
      <w:r w:rsidR="003541F8" w:rsidRPr="006C5613">
        <w:rPr>
          <w:spacing w:val="6"/>
        </w:rPr>
        <w:t xml:space="preserve"> тестировани</w:t>
      </w:r>
      <w:r w:rsidRPr="006C5613">
        <w:rPr>
          <w:spacing w:val="6"/>
        </w:rPr>
        <w:t>е</w:t>
      </w:r>
      <w:r w:rsidR="003541F8" w:rsidRPr="006C5613">
        <w:rPr>
          <w:spacing w:val="6"/>
        </w:rPr>
        <w:t xml:space="preserve"> </w:t>
      </w:r>
      <w:r w:rsidR="00CA7CE2" w:rsidRPr="006C5613">
        <w:rPr>
          <w:spacing w:val="6"/>
        </w:rPr>
        <w:t>– один из важных</w:t>
      </w:r>
      <w:r w:rsidR="000A6ABD" w:rsidRPr="006C5613">
        <w:rPr>
          <w:spacing w:val="6"/>
        </w:rPr>
        <w:t xml:space="preserve"> и </w:t>
      </w:r>
      <w:r w:rsidR="00CA7CE2" w:rsidRPr="006C5613">
        <w:rPr>
          <w:spacing w:val="6"/>
        </w:rPr>
        <w:t xml:space="preserve">незаменимых видов тестирования. Оно </w:t>
      </w:r>
      <w:r w:rsidR="003541F8" w:rsidRPr="006C5613">
        <w:rPr>
          <w:spacing w:val="6"/>
        </w:rPr>
        <w:t>направлен</w:t>
      </w:r>
      <w:r w:rsidRPr="006C5613">
        <w:rPr>
          <w:spacing w:val="6"/>
        </w:rPr>
        <w:t>о</w:t>
      </w:r>
      <w:r w:rsidR="000A6ABD" w:rsidRPr="006C5613">
        <w:rPr>
          <w:spacing w:val="6"/>
        </w:rPr>
        <w:t xml:space="preserve"> на </w:t>
      </w:r>
      <w:r w:rsidR="003541F8" w:rsidRPr="006C5613">
        <w:rPr>
          <w:spacing w:val="6"/>
        </w:rPr>
        <w:t>проверку того, все ли возможности</w:t>
      </w:r>
      <w:r w:rsidR="000A6ABD" w:rsidRPr="006C5613">
        <w:rPr>
          <w:spacing w:val="6"/>
        </w:rPr>
        <w:t xml:space="preserve"> и </w:t>
      </w:r>
      <w:r w:rsidR="003541F8" w:rsidRPr="006C5613">
        <w:rPr>
          <w:spacing w:val="6"/>
        </w:rPr>
        <w:t>функции сайта работают так, как было изначально задумано</w:t>
      </w:r>
      <w:r w:rsidR="000A6ABD" w:rsidRPr="006C5613">
        <w:rPr>
          <w:spacing w:val="6"/>
        </w:rPr>
        <w:t xml:space="preserve"> и </w:t>
      </w:r>
      <w:r w:rsidRPr="006C5613">
        <w:rPr>
          <w:spacing w:val="6"/>
        </w:rPr>
        <w:t>подразумевает проверку всех ссылок</w:t>
      </w:r>
      <w:r w:rsidR="000A6ABD" w:rsidRPr="006C5613">
        <w:rPr>
          <w:spacing w:val="6"/>
        </w:rPr>
        <w:t xml:space="preserve"> на </w:t>
      </w:r>
      <w:r w:rsidRPr="006C5613">
        <w:rPr>
          <w:spacing w:val="6"/>
        </w:rPr>
        <w:t>страницах, анкет</w:t>
      </w:r>
      <w:r w:rsidR="000A6ABD" w:rsidRPr="006C5613">
        <w:rPr>
          <w:spacing w:val="6"/>
        </w:rPr>
        <w:t xml:space="preserve"> и </w:t>
      </w:r>
      <w:r w:rsidR="003E06E4" w:rsidRPr="006C5613">
        <w:rPr>
          <w:spacing w:val="6"/>
        </w:rPr>
        <w:t xml:space="preserve">пользовательских </w:t>
      </w:r>
      <w:r w:rsidRPr="006C5613">
        <w:rPr>
          <w:spacing w:val="6"/>
        </w:rPr>
        <w:t xml:space="preserve">форм, валидацию полей, </w:t>
      </w:r>
      <w:proofErr w:type="spellStart"/>
      <w:r w:rsidRPr="006C5613">
        <w:rPr>
          <w:spacing w:val="6"/>
        </w:rPr>
        <w:t>кликабельность</w:t>
      </w:r>
      <w:proofErr w:type="spellEnd"/>
      <w:r w:rsidRPr="006C5613">
        <w:rPr>
          <w:spacing w:val="6"/>
        </w:rPr>
        <w:t xml:space="preserve"> элементов</w:t>
      </w:r>
      <w:r w:rsidR="00E84110" w:rsidRPr="006C5613">
        <w:rPr>
          <w:spacing w:val="6"/>
        </w:rPr>
        <w:t>, вёрстки сайта</w:t>
      </w:r>
      <w:r w:rsidR="000A6ABD" w:rsidRPr="006C5613">
        <w:rPr>
          <w:spacing w:val="6"/>
        </w:rPr>
        <w:t xml:space="preserve"> в </w:t>
      </w:r>
      <w:r w:rsidR="00E84110" w:rsidRPr="006C5613">
        <w:rPr>
          <w:spacing w:val="6"/>
        </w:rPr>
        <w:t>целом</w:t>
      </w:r>
      <w:r w:rsidR="000A6ABD" w:rsidRPr="006C5613">
        <w:rPr>
          <w:spacing w:val="6"/>
        </w:rPr>
        <w:t xml:space="preserve"> и </w:t>
      </w:r>
      <w:r w:rsidR="009B184A" w:rsidRPr="006C5613">
        <w:rPr>
          <w:spacing w:val="6"/>
        </w:rPr>
        <w:t xml:space="preserve">работу основного </w:t>
      </w:r>
      <w:r w:rsidR="00A60DB5">
        <w:rPr>
          <w:spacing w:val="6"/>
        </w:rPr>
        <w:t xml:space="preserve">задуманного </w:t>
      </w:r>
      <w:r w:rsidR="009B184A" w:rsidRPr="006C5613">
        <w:rPr>
          <w:spacing w:val="6"/>
        </w:rPr>
        <w:t>функционала</w:t>
      </w:r>
      <w:r w:rsidR="00A60DB5">
        <w:rPr>
          <w:spacing w:val="6"/>
        </w:rPr>
        <w:t xml:space="preserve"> сайта</w:t>
      </w:r>
      <w:r w:rsidRPr="006C5613">
        <w:rPr>
          <w:spacing w:val="6"/>
        </w:rPr>
        <w:t>.</w:t>
      </w:r>
    </w:p>
    <w:p w14:paraId="4BBB810C" w14:textId="313B952D" w:rsidR="00312FB1" w:rsidRPr="006C5613" w:rsidRDefault="00312FB1" w:rsidP="00F83636">
      <w:pPr>
        <w:rPr>
          <w:spacing w:val="6"/>
        </w:rPr>
      </w:pPr>
      <w:r w:rsidRPr="006C5613">
        <w:rPr>
          <w:spacing w:val="6"/>
        </w:rPr>
        <w:t xml:space="preserve">В результате проверки соответствия макетов свёрстанным страницам никаких недочётов выявлено не было. Все </w:t>
      </w:r>
      <w:proofErr w:type="spellStart"/>
      <w:r w:rsidRPr="006C5613">
        <w:rPr>
          <w:spacing w:val="6"/>
        </w:rPr>
        <w:t>кликабельные</w:t>
      </w:r>
      <w:proofErr w:type="spellEnd"/>
      <w:r w:rsidRPr="006C5613">
        <w:rPr>
          <w:spacing w:val="6"/>
        </w:rPr>
        <w:t xml:space="preserve"> элементы, такие как внутренние ссылки</w:t>
      </w:r>
      <w:r w:rsidR="000A6ABD" w:rsidRPr="006C5613">
        <w:rPr>
          <w:spacing w:val="6"/>
        </w:rPr>
        <w:t xml:space="preserve"> и </w:t>
      </w:r>
      <w:r w:rsidRPr="006C5613">
        <w:rPr>
          <w:spacing w:val="6"/>
        </w:rPr>
        <w:t>кнопки,</w:t>
      </w:r>
      <w:r w:rsidR="000A6ABD" w:rsidRPr="006C5613">
        <w:rPr>
          <w:spacing w:val="6"/>
        </w:rPr>
        <w:t xml:space="preserve"> а </w:t>
      </w:r>
      <w:r w:rsidRPr="006C5613">
        <w:rPr>
          <w:spacing w:val="6"/>
        </w:rPr>
        <w:t>также логотип</w:t>
      </w:r>
      <w:r w:rsidR="00CA7CE2" w:rsidRPr="006C5613">
        <w:rPr>
          <w:spacing w:val="6"/>
        </w:rPr>
        <w:t>,</w:t>
      </w:r>
      <w:r w:rsidRPr="006C5613">
        <w:rPr>
          <w:spacing w:val="6"/>
        </w:rPr>
        <w:t xml:space="preserve"> являются рабочими. Также при наведении</w:t>
      </w:r>
      <w:r w:rsidR="000A6ABD" w:rsidRPr="006C5613">
        <w:rPr>
          <w:spacing w:val="6"/>
        </w:rPr>
        <w:t xml:space="preserve"> на </w:t>
      </w:r>
      <w:proofErr w:type="spellStart"/>
      <w:r w:rsidRPr="006C5613">
        <w:rPr>
          <w:spacing w:val="6"/>
        </w:rPr>
        <w:t>кликабельные</w:t>
      </w:r>
      <w:proofErr w:type="spellEnd"/>
      <w:r w:rsidRPr="006C5613">
        <w:rPr>
          <w:spacing w:val="6"/>
        </w:rPr>
        <w:t xml:space="preserve"> элементы происходит изменение курсора</w:t>
      </w:r>
      <w:r w:rsidR="000A6ABD" w:rsidRPr="006C5613">
        <w:rPr>
          <w:spacing w:val="6"/>
        </w:rPr>
        <w:t xml:space="preserve"> и </w:t>
      </w:r>
      <w:r w:rsidR="00CA7CE2" w:rsidRPr="006C5613">
        <w:rPr>
          <w:spacing w:val="6"/>
        </w:rPr>
        <w:t xml:space="preserve">запускается </w:t>
      </w:r>
      <w:r w:rsidR="00F55FB1">
        <w:rPr>
          <w:spacing w:val="6"/>
        </w:rPr>
        <w:t xml:space="preserve">плавная </w:t>
      </w:r>
      <w:r w:rsidR="00CA7CE2" w:rsidRPr="006C5613">
        <w:rPr>
          <w:spacing w:val="6"/>
        </w:rPr>
        <w:t>анимация.</w:t>
      </w:r>
    </w:p>
    <w:p w14:paraId="59850686" w14:textId="1C67813B" w:rsidR="00F83636" w:rsidRPr="006C5613" w:rsidRDefault="00854660" w:rsidP="0049116B">
      <w:pPr>
        <w:rPr>
          <w:spacing w:val="6"/>
        </w:rPr>
      </w:pPr>
      <w:r w:rsidRPr="006C5613">
        <w:rPr>
          <w:spacing w:val="6"/>
        </w:rPr>
        <w:t>На сайте была осуществлена проверка форм</w:t>
      </w:r>
      <w:r w:rsidR="000A6ABD" w:rsidRPr="006C5613">
        <w:rPr>
          <w:spacing w:val="6"/>
        </w:rPr>
        <w:t xml:space="preserve"> на </w:t>
      </w:r>
      <w:r w:rsidRPr="006C5613">
        <w:rPr>
          <w:spacing w:val="6"/>
        </w:rPr>
        <w:t xml:space="preserve">корректность введенных данных. </w:t>
      </w:r>
      <w:r w:rsidR="0049116B" w:rsidRPr="006C5613">
        <w:rPr>
          <w:spacing w:val="6"/>
        </w:rPr>
        <w:t>Форма проверяет поля</w:t>
      </w:r>
      <w:r w:rsidR="000A6ABD" w:rsidRPr="006C5613">
        <w:rPr>
          <w:spacing w:val="6"/>
        </w:rPr>
        <w:t xml:space="preserve"> на </w:t>
      </w:r>
      <w:r w:rsidR="0049116B" w:rsidRPr="006C5613">
        <w:rPr>
          <w:spacing w:val="6"/>
        </w:rPr>
        <w:t>пустоту</w:t>
      </w:r>
      <w:r w:rsidR="000A6ABD" w:rsidRPr="006C5613">
        <w:rPr>
          <w:spacing w:val="6"/>
        </w:rPr>
        <w:t xml:space="preserve"> и на </w:t>
      </w:r>
      <w:r w:rsidR="0049116B" w:rsidRPr="006C5613">
        <w:rPr>
          <w:spacing w:val="6"/>
        </w:rPr>
        <w:t>корректность введенных данных,</w:t>
      </w:r>
      <w:r w:rsidR="000A6ABD" w:rsidRPr="006C5613">
        <w:rPr>
          <w:spacing w:val="6"/>
        </w:rPr>
        <w:t xml:space="preserve"> а </w:t>
      </w:r>
      <w:r w:rsidR="0049116B" w:rsidRPr="006C5613">
        <w:rPr>
          <w:spacing w:val="6"/>
        </w:rPr>
        <w:t>именно, чтобы пользователь</w:t>
      </w:r>
      <w:r w:rsidR="000A6ABD" w:rsidRPr="006C5613">
        <w:rPr>
          <w:spacing w:val="6"/>
        </w:rPr>
        <w:t xml:space="preserve"> с </w:t>
      </w:r>
      <w:r w:rsidR="0049116B" w:rsidRPr="006C5613">
        <w:rPr>
          <w:spacing w:val="6"/>
        </w:rPr>
        <w:t>таким логином существовал</w:t>
      </w:r>
      <w:r w:rsidR="000A6ABD" w:rsidRPr="006C5613">
        <w:rPr>
          <w:spacing w:val="6"/>
        </w:rPr>
        <w:t xml:space="preserve"> и </w:t>
      </w:r>
      <w:r w:rsidR="0049116B" w:rsidRPr="006C5613">
        <w:rPr>
          <w:spacing w:val="6"/>
        </w:rPr>
        <w:t>ему соответствовал пароль, введенный во второе поле. На примере формы авторизации видно, что</w:t>
      </w:r>
      <w:r w:rsidR="000A6ABD" w:rsidRPr="006C5613">
        <w:rPr>
          <w:spacing w:val="6"/>
        </w:rPr>
        <w:t xml:space="preserve"> в </w:t>
      </w:r>
      <w:r w:rsidR="0049116B" w:rsidRPr="006C5613">
        <w:rPr>
          <w:spacing w:val="6"/>
        </w:rPr>
        <w:t>случае ошибки</w:t>
      </w:r>
      <w:r w:rsidR="000A6ABD" w:rsidRPr="006C5613">
        <w:rPr>
          <w:spacing w:val="6"/>
        </w:rPr>
        <w:t xml:space="preserve"> в </w:t>
      </w:r>
      <w:r w:rsidR="0049116B" w:rsidRPr="006C5613">
        <w:rPr>
          <w:spacing w:val="6"/>
        </w:rPr>
        <w:t>введенных данных или их отсутствии система выдает текст ошибки</w:t>
      </w:r>
      <w:r w:rsidR="000A6ABD" w:rsidRPr="006C5613">
        <w:rPr>
          <w:spacing w:val="6"/>
        </w:rPr>
        <w:t xml:space="preserve"> и </w:t>
      </w:r>
      <w:r w:rsidR="0049116B" w:rsidRPr="006C5613">
        <w:rPr>
          <w:spacing w:val="6"/>
        </w:rPr>
        <w:t>выделяет красной рамкой некорректное поле, как показано</w:t>
      </w:r>
      <w:r w:rsidR="000A6ABD" w:rsidRPr="006C5613">
        <w:rPr>
          <w:spacing w:val="6"/>
        </w:rPr>
        <w:t xml:space="preserve"> на рисунке </w:t>
      </w:r>
      <w:r w:rsidR="0049116B" w:rsidRPr="006C5613">
        <w:rPr>
          <w:spacing w:val="6"/>
        </w:rPr>
        <w:t>5.1.</w:t>
      </w:r>
    </w:p>
    <w:p w14:paraId="1BD15A00" w14:textId="377D689A" w:rsidR="00F83636" w:rsidRDefault="00F83636" w:rsidP="00384958">
      <w:pPr>
        <w:pStyle w:val="a7"/>
      </w:pPr>
      <w:r w:rsidRPr="00F83636">
        <w:rPr>
          <w:noProof/>
        </w:rPr>
        <w:lastRenderedPageBreak/>
        <w:drawing>
          <wp:inline distT="0" distB="0" distL="0" distR="0" wp14:anchorId="423A1FC8" wp14:editId="63438281">
            <wp:extent cx="5009552" cy="3253839"/>
            <wp:effectExtent l="0" t="0" r="635" b="3810"/>
            <wp:docPr id="1073742377" name="Рисунок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1053" cy="3261309"/>
                    </a:xfrm>
                    <a:prstGeom prst="rect">
                      <a:avLst/>
                    </a:prstGeom>
                  </pic:spPr>
                </pic:pic>
              </a:graphicData>
            </a:graphic>
          </wp:inline>
        </w:drawing>
      </w:r>
    </w:p>
    <w:p w14:paraId="6122BBED" w14:textId="08B46A52" w:rsidR="00384958" w:rsidRPr="0028473E" w:rsidRDefault="00BF1B1A" w:rsidP="0028473E">
      <w:pPr>
        <w:spacing w:after="280"/>
        <w:jc w:val="center"/>
        <w:rPr>
          <w:bCs/>
          <w:szCs w:val="28"/>
        </w:rPr>
      </w:pPr>
      <w:r>
        <w:rPr>
          <w:bCs/>
          <w:szCs w:val="28"/>
        </w:rPr>
        <w:t>Рисунок 5.1 – Предупреждение об ошибке</w:t>
      </w:r>
      <w:r w:rsidR="000A6ABD">
        <w:rPr>
          <w:bCs/>
          <w:szCs w:val="28"/>
        </w:rPr>
        <w:t xml:space="preserve"> в </w:t>
      </w:r>
      <w:r>
        <w:rPr>
          <w:bCs/>
          <w:szCs w:val="28"/>
        </w:rPr>
        <w:t>форме авторизации</w:t>
      </w:r>
    </w:p>
    <w:p w14:paraId="272D8B62" w14:textId="2B41BE2D" w:rsidR="006C5613" w:rsidRDefault="006C5613" w:rsidP="006C5613">
      <w:r>
        <w:t>Аналогичным образом происходит обработка ситуаций с формой входа на сайте, когда в поля были введены некорректные данные. Для уменьшения числа ошибок ввода в формах на сайте часть полей представлены в виде выпадающих списков и календарей.</w:t>
      </w:r>
      <w:r w:rsidRPr="003E06E4">
        <w:t xml:space="preserve"> </w:t>
      </w:r>
      <w:r>
        <w:t>Поэтому можно сделать вывод, что все формы на сайте являются валидными.</w:t>
      </w:r>
    </w:p>
    <w:p w14:paraId="142996D9" w14:textId="4D5E796A" w:rsidR="007569C8" w:rsidRDefault="00611A7A" w:rsidP="00611A7A">
      <w:pPr>
        <w:spacing w:line="235" w:lineRule="auto"/>
      </w:pPr>
      <w:r>
        <w:t>У администратора сайта при удалении</w:t>
      </w:r>
      <w:r w:rsidR="00CD5D70">
        <w:t xml:space="preserve"> запрашивается подтверждение </w:t>
      </w:r>
      <w:r>
        <w:t>его</w:t>
      </w:r>
      <w:r w:rsidR="00CD5D70">
        <w:t xml:space="preserve"> действия, как показано на рисунке 5.</w:t>
      </w:r>
      <w:r>
        <w:t>2</w:t>
      </w:r>
      <w:r w:rsidR="00CD5D70">
        <w:t>.</w:t>
      </w:r>
    </w:p>
    <w:p w14:paraId="7692EBF6" w14:textId="37FE2D57" w:rsidR="007569C8" w:rsidRDefault="007569C8" w:rsidP="00CD5D70">
      <w:pPr>
        <w:pStyle w:val="a7"/>
      </w:pPr>
      <w:r w:rsidRPr="007569C8">
        <w:drawing>
          <wp:inline distT="0" distB="0" distL="0" distR="0" wp14:anchorId="3E031D72" wp14:editId="5D6C17B6">
            <wp:extent cx="3567051" cy="1170043"/>
            <wp:effectExtent l="0" t="0" r="0"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198" cy="1174683"/>
                    </a:xfrm>
                    <a:prstGeom prst="rect">
                      <a:avLst/>
                    </a:prstGeom>
                  </pic:spPr>
                </pic:pic>
              </a:graphicData>
            </a:graphic>
          </wp:inline>
        </w:drawing>
      </w:r>
    </w:p>
    <w:p w14:paraId="2D1E2BA9" w14:textId="6DDF8D32" w:rsidR="00CD5D70" w:rsidRDefault="00CD5D70" w:rsidP="00CD5D70">
      <w:pPr>
        <w:spacing w:after="280"/>
        <w:jc w:val="center"/>
        <w:rPr>
          <w:bCs/>
          <w:szCs w:val="28"/>
        </w:rPr>
      </w:pPr>
      <w:r>
        <w:rPr>
          <w:bCs/>
          <w:szCs w:val="28"/>
        </w:rPr>
        <w:t>Рисунок 5.</w:t>
      </w:r>
      <w:r w:rsidR="00611A7A">
        <w:rPr>
          <w:bCs/>
          <w:szCs w:val="28"/>
        </w:rPr>
        <w:t>2</w:t>
      </w:r>
      <w:r>
        <w:rPr>
          <w:bCs/>
          <w:szCs w:val="28"/>
        </w:rPr>
        <w:t xml:space="preserve"> – </w:t>
      </w:r>
      <w:r w:rsidR="00181B85">
        <w:rPr>
          <w:bCs/>
          <w:szCs w:val="28"/>
        </w:rPr>
        <w:t>Запрос на подтверждение удаления записи</w:t>
      </w:r>
    </w:p>
    <w:p w14:paraId="10998345" w14:textId="3EFE820A" w:rsidR="00CD5D70" w:rsidRPr="00CD5D70" w:rsidRDefault="00611A7A" w:rsidP="00611A7A">
      <w:pPr>
        <w:spacing w:before="240" w:after="240" w:line="235" w:lineRule="auto"/>
      </w:pPr>
      <w:r>
        <w:t>Подобный механизм позволит избежать случайных нажатий при работе.</w:t>
      </w:r>
    </w:p>
    <w:p w14:paraId="38097E49" w14:textId="5E4A50B7" w:rsidR="00192658" w:rsidRPr="00F94E87" w:rsidRDefault="00192658" w:rsidP="00192658">
      <w:pPr>
        <w:pStyle w:val="af7"/>
        <w:outlineLvl w:val="1"/>
      </w:pPr>
      <w:bookmarkStart w:id="43" w:name="_Toc166885163"/>
      <w:r w:rsidRPr="00F94E87">
        <w:t>5.</w:t>
      </w:r>
      <w:r w:rsidR="00660371">
        <w:t>3 </w:t>
      </w:r>
      <w:r>
        <w:t>Т</w:t>
      </w:r>
      <w:r w:rsidRPr="00F94E87">
        <w:t>естирование</w:t>
      </w:r>
      <w:r>
        <w:t xml:space="preserve"> адаптивности</w:t>
      </w:r>
      <w:bookmarkEnd w:id="43"/>
    </w:p>
    <w:p w14:paraId="1EE45123" w14:textId="049D92E8" w:rsidR="00192658" w:rsidRDefault="00541147" w:rsidP="00F94E87">
      <w:pPr>
        <w:rPr>
          <w:rFonts w:eastAsia="Times New Roman"/>
          <w:color w:val="000000"/>
          <w:szCs w:val="28"/>
        </w:rPr>
      </w:pPr>
      <w:r w:rsidRPr="00541147">
        <w:rPr>
          <w:rFonts w:eastAsia="Times New Roman"/>
          <w:color w:val="000000"/>
          <w:szCs w:val="28"/>
        </w:rPr>
        <w:t>Тестирование адаптивности проверяет, правильно ли отображается</w:t>
      </w:r>
      <w:r w:rsidR="000A6ABD">
        <w:rPr>
          <w:rFonts w:eastAsia="Times New Roman"/>
          <w:color w:val="000000"/>
          <w:szCs w:val="28"/>
        </w:rPr>
        <w:t xml:space="preserve"> и </w:t>
      </w:r>
      <w:r w:rsidRPr="00541147">
        <w:rPr>
          <w:rFonts w:eastAsia="Times New Roman"/>
          <w:color w:val="000000"/>
          <w:szCs w:val="28"/>
        </w:rPr>
        <w:t>функционирует сайт</w:t>
      </w:r>
      <w:r w:rsidR="000A6ABD">
        <w:rPr>
          <w:rFonts w:eastAsia="Times New Roman"/>
          <w:color w:val="000000"/>
          <w:szCs w:val="28"/>
        </w:rPr>
        <w:t xml:space="preserve"> на </w:t>
      </w:r>
      <w:r w:rsidRPr="00541147">
        <w:rPr>
          <w:rFonts w:eastAsia="Times New Roman"/>
          <w:color w:val="000000"/>
          <w:szCs w:val="28"/>
        </w:rPr>
        <w:t>различных устройствах</w:t>
      </w:r>
      <w:r w:rsidR="000A6ABD">
        <w:rPr>
          <w:rFonts w:eastAsia="Times New Roman"/>
          <w:color w:val="000000"/>
          <w:szCs w:val="28"/>
        </w:rPr>
        <w:t xml:space="preserve"> с </w:t>
      </w:r>
      <w:r w:rsidRPr="00541147">
        <w:rPr>
          <w:rFonts w:eastAsia="Times New Roman"/>
          <w:color w:val="000000"/>
          <w:szCs w:val="28"/>
        </w:rPr>
        <w:t>разными размерами экрана</w:t>
      </w:r>
      <w:r w:rsidR="000A6ABD">
        <w:rPr>
          <w:rFonts w:eastAsia="Times New Roman"/>
          <w:color w:val="000000"/>
          <w:szCs w:val="28"/>
        </w:rPr>
        <w:t xml:space="preserve"> и </w:t>
      </w:r>
      <w:r w:rsidRPr="00541147">
        <w:rPr>
          <w:rFonts w:eastAsia="Times New Roman"/>
          <w:color w:val="000000"/>
          <w:szCs w:val="28"/>
        </w:rPr>
        <w:t>разрешениями. Это необходимо, потому что все больше пользователей просматривают веб-сайты</w:t>
      </w:r>
      <w:r w:rsidR="000A6ABD">
        <w:rPr>
          <w:rFonts w:eastAsia="Times New Roman"/>
          <w:color w:val="000000"/>
          <w:szCs w:val="28"/>
        </w:rPr>
        <w:t xml:space="preserve"> на </w:t>
      </w:r>
      <w:r w:rsidRPr="00541147">
        <w:rPr>
          <w:rFonts w:eastAsia="Times New Roman"/>
          <w:color w:val="000000"/>
          <w:szCs w:val="28"/>
        </w:rPr>
        <w:t>своих смартфонах, планшетах</w:t>
      </w:r>
      <w:r w:rsidR="000A6ABD">
        <w:rPr>
          <w:rFonts w:eastAsia="Times New Roman"/>
          <w:color w:val="000000"/>
          <w:szCs w:val="28"/>
        </w:rPr>
        <w:t xml:space="preserve"> и </w:t>
      </w:r>
      <w:r w:rsidRPr="00541147">
        <w:rPr>
          <w:rFonts w:eastAsia="Times New Roman"/>
          <w:color w:val="000000"/>
          <w:szCs w:val="28"/>
        </w:rPr>
        <w:t>других мобильных устройствах. Тестирование адаптивности помогает обеспечить оптимальный пользовательский опыт</w:t>
      </w:r>
      <w:r w:rsidR="000A6ABD">
        <w:rPr>
          <w:rFonts w:eastAsia="Times New Roman"/>
          <w:color w:val="000000"/>
          <w:szCs w:val="28"/>
        </w:rPr>
        <w:t xml:space="preserve"> на </w:t>
      </w:r>
      <w:r w:rsidRPr="00541147">
        <w:rPr>
          <w:rFonts w:eastAsia="Times New Roman"/>
          <w:color w:val="000000"/>
          <w:szCs w:val="28"/>
        </w:rPr>
        <w:t>всех устройствах.</w:t>
      </w:r>
    </w:p>
    <w:p w14:paraId="1A567164" w14:textId="5A9CD2A0" w:rsidR="0084085C" w:rsidRDefault="00CD5D70" w:rsidP="0084085C">
      <w:pPr>
        <w:rPr>
          <w:spacing w:val="-4"/>
        </w:rPr>
      </w:pPr>
      <w:r w:rsidRPr="006D5B86">
        <w:rPr>
          <w:spacing w:val="-4"/>
        </w:rPr>
        <w:lastRenderedPageBreak/>
        <w:t xml:space="preserve">Веб-сайт </w:t>
      </w:r>
      <w:r>
        <w:rPr>
          <w:spacing w:val="-4"/>
        </w:rPr>
        <w:t>школы визажа</w:t>
      </w:r>
      <w:r w:rsidRPr="006D5B86">
        <w:rPr>
          <w:spacing w:val="-4"/>
        </w:rPr>
        <w:t xml:space="preserve"> «</w:t>
      </w:r>
      <w:proofErr w:type="spellStart"/>
      <w:r>
        <w:rPr>
          <w:spacing w:val="-4"/>
          <w:lang w:val="en-US"/>
        </w:rPr>
        <w:t>Flowress</w:t>
      </w:r>
      <w:proofErr w:type="spellEnd"/>
      <w:r w:rsidRPr="006D5B86">
        <w:rPr>
          <w:spacing w:val="-4"/>
        </w:rPr>
        <w:t>» является полностью адаптивным</w:t>
      </w:r>
      <w:r>
        <w:rPr>
          <w:spacing w:val="-4"/>
        </w:rPr>
        <w:t xml:space="preserve"> для </w:t>
      </w:r>
      <w:r w:rsidRPr="006D5B86">
        <w:rPr>
          <w:spacing w:val="-4"/>
        </w:rPr>
        <w:t>любых устройств: компьютеров, планшетов</w:t>
      </w:r>
      <w:r>
        <w:rPr>
          <w:spacing w:val="-4"/>
        </w:rPr>
        <w:t xml:space="preserve"> и </w:t>
      </w:r>
      <w:r w:rsidRPr="006D5B86">
        <w:rPr>
          <w:spacing w:val="-4"/>
        </w:rPr>
        <w:t xml:space="preserve">мобильных телефонов. </w:t>
      </w:r>
      <w:r w:rsidR="0084085C" w:rsidRPr="006D5B86">
        <w:rPr>
          <w:spacing w:val="-4"/>
        </w:rPr>
        <w:t>На рисунках</w:t>
      </w:r>
      <w:r w:rsidR="00C677DA">
        <w:rPr>
          <w:spacing w:val="-4"/>
        </w:rPr>
        <w:t> </w:t>
      </w:r>
      <w:r w:rsidR="0084085C" w:rsidRPr="006D5B86">
        <w:rPr>
          <w:spacing w:val="-4"/>
        </w:rPr>
        <w:t>5.</w:t>
      </w:r>
      <w:r w:rsidR="002579F0">
        <w:rPr>
          <w:spacing w:val="-4"/>
        </w:rPr>
        <w:t>3</w:t>
      </w:r>
      <w:r w:rsidR="00C677DA">
        <w:rPr>
          <w:spacing w:val="-4"/>
        </w:rPr>
        <w:t> </w:t>
      </w:r>
      <w:r w:rsidR="0084085C" w:rsidRPr="006D5B86">
        <w:rPr>
          <w:spacing w:val="-4"/>
        </w:rPr>
        <w:t>– 5.</w:t>
      </w:r>
      <w:r w:rsidR="002579F0">
        <w:rPr>
          <w:spacing w:val="-4"/>
        </w:rPr>
        <w:t>5</w:t>
      </w:r>
      <w:r w:rsidR="0084085C" w:rsidRPr="006D5B86">
        <w:rPr>
          <w:spacing w:val="-4"/>
        </w:rPr>
        <w:t xml:space="preserve"> показан вид </w:t>
      </w:r>
      <w:r w:rsidR="008F49FE">
        <w:rPr>
          <w:spacing w:val="-4"/>
        </w:rPr>
        <w:t xml:space="preserve">главной </w:t>
      </w:r>
      <w:r w:rsidR="0084085C" w:rsidRPr="006D5B86">
        <w:rPr>
          <w:spacing w:val="-4"/>
        </w:rPr>
        <w:t>страницы</w:t>
      </w:r>
      <w:r w:rsidR="000A6ABD">
        <w:rPr>
          <w:spacing w:val="-4"/>
        </w:rPr>
        <w:t xml:space="preserve"> на </w:t>
      </w:r>
      <w:r w:rsidR="0084085C" w:rsidRPr="006D5B86">
        <w:rPr>
          <w:spacing w:val="-4"/>
        </w:rPr>
        <w:t>разных устройствах.</w:t>
      </w:r>
    </w:p>
    <w:p w14:paraId="0F184013" w14:textId="01A27642" w:rsidR="0084085C" w:rsidRDefault="003E3444" w:rsidP="00714222">
      <w:pPr>
        <w:pStyle w:val="a7"/>
        <w:rPr>
          <w:highlight w:val="white"/>
        </w:rPr>
      </w:pPr>
      <w:r w:rsidRPr="003E3444">
        <w:drawing>
          <wp:inline distT="0" distB="0" distL="0" distR="0" wp14:anchorId="509F82A4" wp14:editId="40201E93">
            <wp:extent cx="5472000" cy="2645209"/>
            <wp:effectExtent l="0" t="0" r="0" b="3175"/>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2000" cy="2645209"/>
                    </a:xfrm>
                    <a:prstGeom prst="rect">
                      <a:avLst/>
                    </a:prstGeom>
                  </pic:spPr>
                </pic:pic>
              </a:graphicData>
            </a:graphic>
          </wp:inline>
        </w:drawing>
      </w:r>
    </w:p>
    <w:p w14:paraId="25D0719D" w14:textId="4FDD8C05" w:rsidR="00714222" w:rsidRPr="00714222" w:rsidRDefault="00714222" w:rsidP="00714222">
      <w:pPr>
        <w:pStyle w:val="a8"/>
        <w:rPr>
          <w:highlight w:val="white"/>
        </w:rPr>
      </w:pPr>
      <w:r>
        <w:rPr>
          <w:bCs/>
          <w:szCs w:val="28"/>
        </w:rPr>
        <w:t>Рисунок 5.</w:t>
      </w:r>
      <w:r w:rsidR="002579F0">
        <w:rPr>
          <w:bCs/>
          <w:szCs w:val="28"/>
        </w:rPr>
        <w:t>3</w:t>
      </w:r>
      <w:r>
        <w:rPr>
          <w:bCs/>
          <w:szCs w:val="28"/>
        </w:rPr>
        <w:t xml:space="preserve"> – Вид страницы</w:t>
      </w:r>
      <w:r w:rsidR="00F93A34" w:rsidRPr="00F93A34">
        <w:rPr>
          <w:bCs/>
          <w:szCs w:val="28"/>
        </w:rPr>
        <w:t xml:space="preserve"> </w:t>
      </w:r>
      <w:r w:rsidR="00F93A34">
        <w:rPr>
          <w:bCs/>
          <w:szCs w:val="28"/>
        </w:rPr>
        <w:t>каталога</w:t>
      </w:r>
      <w:r w:rsidR="000A6ABD">
        <w:rPr>
          <w:bCs/>
          <w:szCs w:val="28"/>
        </w:rPr>
        <w:t xml:space="preserve"> на </w:t>
      </w:r>
      <w:r>
        <w:rPr>
          <w:rFonts w:eastAsia="Times New Roman"/>
          <w:color w:val="000000"/>
          <w:szCs w:val="28"/>
          <w:highlight w:val="white"/>
        </w:rPr>
        <w:t>экране ноутбука</w:t>
      </w:r>
    </w:p>
    <w:p w14:paraId="250BCA08" w14:textId="4B67B0B4" w:rsidR="00C677DA" w:rsidRDefault="003E3444" w:rsidP="00714222">
      <w:pPr>
        <w:pStyle w:val="a7"/>
        <w:rPr>
          <w:highlight w:val="white"/>
        </w:rPr>
      </w:pPr>
      <w:r w:rsidRPr="003E3444">
        <w:drawing>
          <wp:inline distT="0" distB="0" distL="0" distR="0" wp14:anchorId="63F2BF2F" wp14:editId="2E3F5CD1">
            <wp:extent cx="2315688" cy="4984322"/>
            <wp:effectExtent l="0" t="0" r="8890" b="6985"/>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49878" cy="5057913"/>
                    </a:xfrm>
                    <a:prstGeom prst="rect">
                      <a:avLst/>
                    </a:prstGeom>
                  </pic:spPr>
                </pic:pic>
              </a:graphicData>
            </a:graphic>
          </wp:inline>
        </w:drawing>
      </w:r>
    </w:p>
    <w:p w14:paraId="139C42CC" w14:textId="0CACF4C3" w:rsidR="00714222" w:rsidRPr="00714222" w:rsidRDefault="00714222" w:rsidP="00714222">
      <w:pPr>
        <w:pStyle w:val="a8"/>
        <w:rPr>
          <w:highlight w:val="white"/>
        </w:rPr>
      </w:pPr>
      <w:r>
        <w:rPr>
          <w:bCs/>
          <w:szCs w:val="28"/>
        </w:rPr>
        <w:t>Рисунок 5.</w:t>
      </w:r>
      <w:r w:rsidR="002579F0">
        <w:rPr>
          <w:bCs/>
          <w:szCs w:val="28"/>
        </w:rPr>
        <w:t>4</w:t>
      </w:r>
      <w:r>
        <w:rPr>
          <w:bCs/>
          <w:szCs w:val="28"/>
        </w:rPr>
        <w:t xml:space="preserve"> – Вид страницы</w:t>
      </w:r>
      <w:r w:rsidR="00F93A34" w:rsidRPr="00F93A34">
        <w:rPr>
          <w:bCs/>
          <w:szCs w:val="28"/>
        </w:rPr>
        <w:t xml:space="preserve"> </w:t>
      </w:r>
      <w:r w:rsidR="00F93A34">
        <w:rPr>
          <w:bCs/>
          <w:szCs w:val="28"/>
        </w:rPr>
        <w:t>каталога</w:t>
      </w:r>
      <w:r w:rsidR="000A6ABD">
        <w:rPr>
          <w:bCs/>
          <w:szCs w:val="28"/>
        </w:rPr>
        <w:t xml:space="preserve"> на </w:t>
      </w:r>
      <w:r>
        <w:rPr>
          <w:rFonts w:eastAsia="Times New Roman"/>
          <w:color w:val="000000"/>
          <w:szCs w:val="28"/>
          <w:highlight w:val="white"/>
        </w:rPr>
        <w:t>экране мобильного телефона</w:t>
      </w:r>
    </w:p>
    <w:p w14:paraId="6F2366EB" w14:textId="3806C7E0" w:rsidR="00C677DA" w:rsidRDefault="003E3444" w:rsidP="00714222">
      <w:pPr>
        <w:pStyle w:val="a7"/>
        <w:rPr>
          <w:highlight w:val="white"/>
        </w:rPr>
      </w:pPr>
      <w:r w:rsidRPr="003E3444">
        <w:lastRenderedPageBreak/>
        <w:drawing>
          <wp:inline distT="0" distB="0" distL="0" distR="0" wp14:anchorId="772EA919" wp14:editId="3143191B">
            <wp:extent cx="3721487" cy="5474524"/>
            <wp:effectExtent l="0" t="0" r="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6954" cy="5526698"/>
                    </a:xfrm>
                    <a:prstGeom prst="rect">
                      <a:avLst/>
                    </a:prstGeom>
                  </pic:spPr>
                </pic:pic>
              </a:graphicData>
            </a:graphic>
          </wp:inline>
        </w:drawing>
      </w:r>
    </w:p>
    <w:p w14:paraId="1B5B9C5B" w14:textId="41903E8C" w:rsidR="00714222" w:rsidRPr="00714222" w:rsidRDefault="00714222" w:rsidP="00714222">
      <w:pPr>
        <w:pStyle w:val="a8"/>
        <w:rPr>
          <w:highlight w:val="white"/>
        </w:rPr>
      </w:pPr>
      <w:r>
        <w:rPr>
          <w:bCs/>
          <w:szCs w:val="28"/>
        </w:rPr>
        <w:t>Рисунок 5.</w:t>
      </w:r>
      <w:r w:rsidR="002579F0">
        <w:rPr>
          <w:bCs/>
          <w:szCs w:val="28"/>
        </w:rPr>
        <w:t>5</w:t>
      </w:r>
      <w:r>
        <w:rPr>
          <w:bCs/>
          <w:szCs w:val="28"/>
        </w:rPr>
        <w:t xml:space="preserve"> – Вид страницы </w:t>
      </w:r>
      <w:r w:rsidR="00F93A34">
        <w:rPr>
          <w:bCs/>
          <w:szCs w:val="28"/>
        </w:rPr>
        <w:t>каталога</w:t>
      </w:r>
      <w:r w:rsidR="000A6ABD">
        <w:rPr>
          <w:bCs/>
          <w:szCs w:val="28"/>
        </w:rPr>
        <w:t xml:space="preserve"> на </w:t>
      </w:r>
      <w:r>
        <w:rPr>
          <w:rFonts w:eastAsia="Times New Roman"/>
          <w:color w:val="000000"/>
          <w:szCs w:val="28"/>
          <w:highlight w:val="white"/>
        </w:rPr>
        <w:t>экране планшета</w:t>
      </w:r>
    </w:p>
    <w:p w14:paraId="0B53EC21" w14:textId="7A11F5E5" w:rsidR="00CD5D70" w:rsidRPr="00026B4B" w:rsidRDefault="00004304" w:rsidP="00026B4B">
      <w:pPr>
        <w:rPr>
          <w:spacing w:val="-6"/>
        </w:rPr>
      </w:pPr>
      <w:r w:rsidRPr="00026B4B">
        <w:rPr>
          <w:spacing w:val="-6"/>
        </w:rPr>
        <w:t>Другие страницы сайта адаптированы схожим образом. Тестирование веб-приложени</w:t>
      </w:r>
      <w:r w:rsidR="00C96AB2" w:rsidRPr="00026B4B">
        <w:rPr>
          <w:spacing w:val="-6"/>
        </w:rPr>
        <w:t>я</w:t>
      </w:r>
      <w:r w:rsidR="000A6ABD" w:rsidRPr="00026B4B">
        <w:rPr>
          <w:spacing w:val="-6"/>
        </w:rPr>
        <w:t xml:space="preserve"> на </w:t>
      </w:r>
      <w:r w:rsidRPr="00026B4B">
        <w:rPr>
          <w:spacing w:val="-6"/>
        </w:rPr>
        <w:t>адаптивность показало, что сайт является адаптивным,</w:t>
      </w:r>
      <w:r w:rsidR="000A6ABD" w:rsidRPr="00026B4B">
        <w:rPr>
          <w:spacing w:val="-6"/>
        </w:rPr>
        <w:t xml:space="preserve"> о </w:t>
      </w:r>
      <w:r w:rsidRPr="00026B4B">
        <w:rPr>
          <w:spacing w:val="-6"/>
        </w:rPr>
        <w:t>чем свидетельствует корректное отображение всех страниц</w:t>
      </w:r>
      <w:r w:rsidR="000A6ABD" w:rsidRPr="00026B4B">
        <w:rPr>
          <w:spacing w:val="-6"/>
        </w:rPr>
        <w:t xml:space="preserve"> на </w:t>
      </w:r>
      <w:r w:rsidRPr="00026B4B">
        <w:rPr>
          <w:spacing w:val="-6"/>
        </w:rPr>
        <w:t>различных устройствах.</w:t>
      </w:r>
      <w:r w:rsidR="00026B4B" w:rsidRPr="00026B4B">
        <w:rPr>
          <w:spacing w:val="-6"/>
        </w:rPr>
        <w:t xml:space="preserve"> </w:t>
      </w:r>
      <w:proofErr w:type="gramStart"/>
      <w:r w:rsidR="00CD5D70" w:rsidRPr="00026B4B">
        <w:rPr>
          <w:spacing w:val="-6"/>
        </w:rPr>
        <w:t>Адаптивность</w:t>
      </w:r>
      <w:proofErr w:type="gramEnd"/>
      <w:r w:rsidR="00CD5D70" w:rsidRPr="00026B4B">
        <w:rPr>
          <w:spacing w:val="-6"/>
        </w:rPr>
        <w:t xml:space="preserve"> достигалось зачёт медиа-выражений и </w:t>
      </w:r>
      <w:r w:rsidR="00CD5D70" w:rsidRPr="00026B4B">
        <w:rPr>
          <w:spacing w:val="-6"/>
          <w:lang w:val="en-US"/>
        </w:rPr>
        <w:t>flexbox</w:t>
      </w:r>
      <w:r w:rsidR="00CD5D70" w:rsidRPr="00026B4B">
        <w:rPr>
          <w:spacing w:val="-6"/>
        </w:rPr>
        <w:t>. За счёт перестроения элементов их оформление не изменятся, и общая стилистика сайта не нарушается. В планшетной и мобильной версиях горизонтальная навигация сайта сворачивается в бургер-меню.</w:t>
      </w:r>
    </w:p>
    <w:p w14:paraId="23264559" w14:textId="0884F322" w:rsidR="00F94E87" w:rsidRPr="00F94E87" w:rsidRDefault="00F94E87" w:rsidP="00F94E87">
      <w:pPr>
        <w:pStyle w:val="af7"/>
        <w:outlineLvl w:val="1"/>
      </w:pPr>
      <w:bookmarkStart w:id="44" w:name="_Toc166885164"/>
      <w:r w:rsidRPr="00F94E87">
        <w:t>5.</w:t>
      </w:r>
      <w:r w:rsidR="00660371">
        <w:t>4 </w:t>
      </w:r>
      <w:proofErr w:type="spellStart"/>
      <w:r w:rsidRPr="00F94E87">
        <w:t>Кроссбраузерное</w:t>
      </w:r>
      <w:proofErr w:type="spellEnd"/>
      <w:r w:rsidRPr="00F94E87">
        <w:t xml:space="preserve"> тестирование</w:t>
      </w:r>
      <w:bookmarkEnd w:id="44"/>
    </w:p>
    <w:p w14:paraId="411D0432" w14:textId="30F0CF5D" w:rsidR="00C841A1" w:rsidRDefault="00541147" w:rsidP="00C841A1">
      <w:proofErr w:type="spellStart"/>
      <w:r w:rsidRPr="00541147">
        <w:t>Кроссбраузерное</w:t>
      </w:r>
      <w:proofErr w:type="spellEnd"/>
      <w:r w:rsidRPr="00541147">
        <w:t xml:space="preserve"> тестирование проверяет, корректно </w:t>
      </w:r>
      <w:r w:rsidR="00A32BFF">
        <w:t xml:space="preserve">ли </w:t>
      </w:r>
      <w:r w:rsidRPr="00541147">
        <w:t>отображается</w:t>
      </w:r>
      <w:r w:rsidR="000A6ABD">
        <w:t xml:space="preserve"> и </w:t>
      </w:r>
      <w:r w:rsidRPr="00541147">
        <w:t xml:space="preserve">работает </w:t>
      </w:r>
      <w:r w:rsidR="00A32BFF" w:rsidRPr="00541147">
        <w:t>сайт</w:t>
      </w:r>
      <w:r w:rsidR="000A6ABD">
        <w:t xml:space="preserve"> в </w:t>
      </w:r>
      <w:r w:rsidRPr="00541147">
        <w:t>разных веб-браузерах. Это важно, потому что разные браузеры могут по-разному интерпретировать код сайта, что может привести</w:t>
      </w:r>
      <w:r w:rsidR="000A6ABD">
        <w:t xml:space="preserve"> к </w:t>
      </w:r>
      <w:r w:rsidRPr="00541147">
        <w:t xml:space="preserve">ошибкам или некорректному отображению. </w:t>
      </w:r>
      <w:proofErr w:type="spellStart"/>
      <w:r w:rsidRPr="00541147">
        <w:t>Кроссбраузерное</w:t>
      </w:r>
      <w:proofErr w:type="spellEnd"/>
      <w:r w:rsidRPr="00541147">
        <w:t xml:space="preserve"> тестирование помогает гарантировать, что сайт будет работать должным образом во всех основных браузерах</w:t>
      </w:r>
      <w:r w:rsidR="00C841A1">
        <w:t xml:space="preserve">: </w:t>
      </w:r>
      <w:r w:rsidR="00C841A1">
        <w:rPr>
          <w:lang w:val="en-US"/>
        </w:rPr>
        <w:t>Opera</w:t>
      </w:r>
      <w:r w:rsidR="00C841A1" w:rsidRPr="00DB0B1E">
        <w:t xml:space="preserve">, </w:t>
      </w:r>
      <w:r w:rsidR="00C841A1">
        <w:rPr>
          <w:lang w:val="en-US"/>
        </w:rPr>
        <w:t>Yandex</w:t>
      </w:r>
      <w:r w:rsidR="00C841A1" w:rsidRPr="00DB0B1E">
        <w:t xml:space="preserve">, </w:t>
      </w:r>
      <w:r w:rsidR="00C841A1">
        <w:rPr>
          <w:lang w:val="en-US"/>
        </w:rPr>
        <w:t>Google</w:t>
      </w:r>
      <w:r w:rsidR="00C841A1">
        <w:t xml:space="preserve"> </w:t>
      </w:r>
      <w:r w:rsidR="00C841A1">
        <w:rPr>
          <w:lang w:val="en-US"/>
        </w:rPr>
        <w:t>Chrome</w:t>
      </w:r>
      <w:r w:rsidR="00C841A1" w:rsidRPr="00DB0B1E">
        <w:t xml:space="preserve">, </w:t>
      </w:r>
      <w:proofErr w:type="spellStart"/>
      <w:r w:rsidR="00C841A1">
        <w:rPr>
          <w:lang w:val="en-US"/>
        </w:rPr>
        <w:t>FireFox</w:t>
      </w:r>
      <w:proofErr w:type="spellEnd"/>
      <w:r w:rsidR="00C841A1" w:rsidRPr="00DB0B1E">
        <w:t xml:space="preserve">, </w:t>
      </w:r>
      <w:r w:rsidR="00C841A1">
        <w:rPr>
          <w:lang w:val="en-US"/>
        </w:rPr>
        <w:t>Safari</w:t>
      </w:r>
      <w:r w:rsidR="00C841A1" w:rsidRPr="00DB0B1E">
        <w:t xml:space="preserve">, </w:t>
      </w:r>
      <w:r w:rsidR="00C841A1">
        <w:rPr>
          <w:lang w:val="en-US"/>
        </w:rPr>
        <w:t>Edge</w:t>
      </w:r>
      <w:r w:rsidR="00C841A1" w:rsidRPr="00DB0B1E">
        <w:t xml:space="preserve">, </w:t>
      </w:r>
      <w:r w:rsidR="00C841A1">
        <w:rPr>
          <w:lang w:val="en-US"/>
        </w:rPr>
        <w:t>Internet</w:t>
      </w:r>
      <w:r w:rsidR="00C841A1">
        <w:t xml:space="preserve"> </w:t>
      </w:r>
      <w:r w:rsidR="00C841A1">
        <w:rPr>
          <w:lang w:val="en-US"/>
        </w:rPr>
        <w:t>Explorer</w:t>
      </w:r>
      <w:r w:rsidR="000A6ABD">
        <w:t xml:space="preserve"> и </w:t>
      </w:r>
      <w:r w:rsidR="00C841A1">
        <w:t>других. Вид веб-ресурса</w:t>
      </w:r>
      <w:r w:rsidR="000A6ABD">
        <w:t xml:space="preserve"> на </w:t>
      </w:r>
      <w:r w:rsidR="00C841A1">
        <w:t>некоторых из них представлен</w:t>
      </w:r>
      <w:r w:rsidR="000A6ABD">
        <w:t xml:space="preserve"> на </w:t>
      </w:r>
      <w:r w:rsidR="00C841A1">
        <w:t>рисунках 5.</w:t>
      </w:r>
      <w:r w:rsidR="002579F0">
        <w:t>6</w:t>
      </w:r>
      <w:r w:rsidR="00C841A1">
        <w:t xml:space="preserve"> </w:t>
      </w:r>
      <w:r w:rsidR="00C841A1" w:rsidRPr="006D5B86">
        <w:rPr>
          <w:spacing w:val="-4"/>
        </w:rPr>
        <w:t>–</w:t>
      </w:r>
      <w:r w:rsidR="00C841A1">
        <w:rPr>
          <w:spacing w:val="-4"/>
        </w:rPr>
        <w:t xml:space="preserve"> </w:t>
      </w:r>
      <w:r w:rsidR="00C841A1">
        <w:t>5.</w:t>
      </w:r>
      <w:r w:rsidR="002579F0">
        <w:t>7</w:t>
      </w:r>
      <w:r w:rsidR="00C841A1">
        <w:t>.</w:t>
      </w:r>
    </w:p>
    <w:p w14:paraId="6EFE0E5E" w14:textId="41E9BE61" w:rsidR="00541147" w:rsidRDefault="00D855F5" w:rsidP="00F93A34">
      <w:pPr>
        <w:pStyle w:val="a7"/>
      </w:pPr>
      <w:r w:rsidRPr="00D855F5">
        <w:lastRenderedPageBreak/>
        <w:drawing>
          <wp:inline distT="0" distB="0" distL="0" distR="0" wp14:anchorId="3F39584B" wp14:editId="1BAA4918">
            <wp:extent cx="5472000" cy="2935850"/>
            <wp:effectExtent l="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2000" cy="2935850"/>
                    </a:xfrm>
                    <a:prstGeom prst="rect">
                      <a:avLst/>
                    </a:prstGeom>
                  </pic:spPr>
                </pic:pic>
              </a:graphicData>
            </a:graphic>
          </wp:inline>
        </w:drawing>
      </w:r>
    </w:p>
    <w:p w14:paraId="7D0617D0" w14:textId="14D4D537" w:rsidR="0077132A" w:rsidRPr="000A0DED" w:rsidRDefault="0077132A" w:rsidP="0077132A">
      <w:pPr>
        <w:pStyle w:val="affc"/>
        <w:rPr>
          <w:bCs/>
          <w:szCs w:val="28"/>
        </w:rPr>
      </w:pPr>
      <w:r>
        <w:rPr>
          <w:bCs/>
          <w:szCs w:val="28"/>
        </w:rPr>
        <w:t>Рисунок 5.</w:t>
      </w:r>
      <w:r w:rsidR="002579F0">
        <w:rPr>
          <w:bCs/>
          <w:szCs w:val="28"/>
        </w:rPr>
        <w:t>6</w:t>
      </w:r>
      <w:r>
        <w:rPr>
          <w:bCs/>
          <w:szCs w:val="28"/>
        </w:rPr>
        <w:t xml:space="preserve"> – Отображение главной страницы</w:t>
      </w:r>
      <w:r w:rsidR="000A6ABD">
        <w:rPr>
          <w:bCs/>
          <w:szCs w:val="28"/>
        </w:rPr>
        <w:t xml:space="preserve"> в </w:t>
      </w:r>
      <w:r>
        <w:rPr>
          <w:bCs/>
          <w:szCs w:val="28"/>
        </w:rPr>
        <w:t xml:space="preserve">браузере </w:t>
      </w:r>
      <w:r>
        <w:rPr>
          <w:bCs/>
          <w:szCs w:val="28"/>
          <w:lang w:val="en-US"/>
        </w:rPr>
        <w:t>GoogleChrome</w:t>
      </w:r>
    </w:p>
    <w:p w14:paraId="5281B932" w14:textId="71D54FBC" w:rsidR="0077132A" w:rsidRDefault="00D855F5" w:rsidP="00F93A34">
      <w:pPr>
        <w:pStyle w:val="a7"/>
      </w:pPr>
      <w:r w:rsidRPr="00D855F5">
        <w:drawing>
          <wp:inline distT="0" distB="0" distL="0" distR="0" wp14:anchorId="1F60C7AD" wp14:editId="2D6B30E9">
            <wp:extent cx="5472000" cy="2934213"/>
            <wp:effectExtent l="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2000" cy="2934213"/>
                    </a:xfrm>
                    <a:prstGeom prst="rect">
                      <a:avLst/>
                    </a:prstGeom>
                  </pic:spPr>
                </pic:pic>
              </a:graphicData>
            </a:graphic>
          </wp:inline>
        </w:drawing>
      </w:r>
    </w:p>
    <w:p w14:paraId="5BB4630A" w14:textId="73F06EC7" w:rsidR="0077132A" w:rsidRPr="0077132A" w:rsidRDefault="0077132A" w:rsidP="0077132A">
      <w:pPr>
        <w:pStyle w:val="affc"/>
        <w:rPr>
          <w:bCs/>
          <w:szCs w:val="28"/>
        </w:rPr>
      </w:pPr>
      <w:r>
        <w:rPr>
          <w:bCs/>
          <w:szCs w:val="28"/>
        </w:rPr>
        <w:t>Рисунок 5.</w:t>
      </w:r>
      <w:r w:rsidR="002579F0">
        <w:rPr>
          <w:bCs/>
          <w:szCs w:val="28"/>
        </w:rPr>
        <w:t>7</w:t>
      </w:r>
      <w:r>
        <w:rPr>
          <w:bCs/>
          <w:szCs w:val="28"/>
        </w:rPr>
        <w:t xml:space="preserve"> – Отображение главной страницы</w:t>
      </w:r>
      <w:r w:rsidR="000A6ABD">
        <w:rPr>
          <w:bCs/>
          <w:szCs w:val="28"/>
        </w:rPr>
        <w:t xml:space="preserve"> в </w:t>
      </w:r>
      <w:r>
        <w:rPr>
          <w:bCs/>
          <w:szCs w:val="28"/>
        </w:rPr>
        <w:t xml:space="preserve">браузере </w:t>
      </w:r>
      <w:r>
        <w:rPr>
          <w:bCs/>
          <w:szCs w:val="28"/>
          <w:lang w:val="en-US"/>
        </w:rPr>
        <w:t>Yandex</w:t>
      </w:r>
    </w:p>
    <w:p w14:paraId="45538831" w14:textId="5DE685BD" w:rsidR="0077132A" w:rsidRDefault="00B92C9B" w:rsidP="00B92C9B">
      <w:r>
        <w:t xml:space="preserve">В результате тестирования </w:t>
      </w:r>
      <w:proofErr w:type="spellStart"/>
      <w:r>
        <w:t>кроссбраузерности</w:t>
      </w:r>
      <w:proofErr w:type="spellEnd"/>
      <w:r>
        <w:t xml:space="preserve"> можно сделать вывод, что веб-сайт школы визажа корректно отображается</w:t>
      </w:r>
      <w:r w:rsidR="000A6ABD">
        <w:t xml:space="preserve"> в </w:t>
      </w:r>
      <w:r>
        <w:t xml:space="preserve">популярных интернет-браузерах. </w:t>
      </w:r>
    </w:p>
    <w:p w14:paraId="52D7A87A" w14:textId="4B897700" w:rsidR="00660371" w:rsidRPr="00F94E87" w:rsidRDefault="00660371" w:rsidP="00660371">
      <w:pPr>
        <w:pStyle w:val="af7"/>
        <w:outlineLvl w:val="1"/>
      </w:pPr>
      <w:bookmarkStart w:id="45" w:name="_Toc166885165"/>
      <w:r w:rsidRPr="00F94E87">
        <w:t>5.</w:t>
      </w:r>
      <w:r>
        <w:t>5 </w:t>
      </w:r>
      <w:r>
        <w:rPr>
          <w:lang w:val="en-US"/>
        </w:rPr>
        <w:t>UI</w:t>
      </w:r>
      <w:r w:rsidRPr="00EB7D27">
        <w:t>/</w:t>
      </w:r>
      <w:r>
        <w:rPr>
          <w:lang w:val="en-US"/>
        </w:rPr>
        <w:t>UX</w:t>
      </w:r>
      <w:r w:rsidRPr="00EB7D27">
        <w:t xml:space="preserve"> </w:t>
      </w:r>
      <w:r>
        <w:t>т</w:t>
      </w:r>
      <w:r w:rsidRPr="00F94E87">
        <w:t>естирование</w:t>
      </w:r>
      <w:bookmarkEnd w:id="45"/>
    </w:p>
    <w:p w14:paraId="4338B0E0" w14:textId="48948996" w:rsidR="00BD1F7F" w:rsidRDefault="00541147" w:rsidP="00F326B5">
      <w:r w:rsidRPr="00541147">
        <w:t>UI/UX тестирование оценивает удобство использования, юзабилити</w:t>
      </w:r>
      <w:r w:rsidR="000A6ABD">
        <w:t xml:space="preserve"> и </w:t>
      </w:r>
      <w:r w:rsidRPr="00541147">
        <w:t>внешний вид веб-сайта. Оно проверяет, насколько легко пользователям ориентироваться по сайту, находить необходимую информацию</w:t>
      </w:r>
      <w:r w:rsidR="000A6ABD">
        <w:t xml:space="preserve"> и </w:t>
      </w:r>
      <w:r w:rsidRPr="00541147">
        <w:t>выполнять желаемые действия</w:t>
      </w:r>
      <w:r w:rsidR="00C85B12">
        <w:t>,</w:t>
      </w:r>
      <w:r w:rsidR="000A6ABD">
        <w:t xml:space="preserve"> а </w:t>
      </w:r>
      <w:proofErr w:type="spellStart"/>
      <w:r w:rsidR="00C85B12">
        <w:t>такдже</w:t>
      </w:r>
      <w:proofErr w:type="spellEnd"/>
      <w:r w:rsidR="00C85B12">
        <w:t xml:space="preserve"> оценивает, насколько посетителю удобны</w:t>
      </w:r>
      <w:r w:rsidR="000A6ABD">
        <w:t xml:space="preserve"> и </w:t>
      </w:r>
      <w:r w:rsidR="00C85B12">
        <w:t>интуитивно понятны макет, дизайн</w:t>
      </w:r>
      <w:r w:rsidR="000A6ABD">
        <w:t xml:space="preserve"> и </w:t>
      </w:r>
      <w:r w:rsidR="00C85B12">
        <w:t>общая навигация сайта.</w:t>
      </w:r>
      <w:r w:rsidRPr="00541147">
        <w:t xml:space="preserve"> UI/UX тестирование помогает улучшить пользовательский интерфейс</w:t>
      </w:r>
      <w:r w:rsidR="000A6ABD">
        <w:t xml:space="preserve"> и </w:t>
      </w:r>
      <w:r w:rsidRPr="00541147">
        <w:t>сделать сайт более удобным</w:t>
      </w:r>
      <w:r w:rsidR="000A6ABD">
        <w:t xml:space="preserve"> и </w:t>
      </w:r>
      <w:r w:rsidRPr="00541147">
        <w:t>приятным</w:t>
      </w:r>
      <w:r w:rsidR="000A6ABD">
        <w:t xml:space="preserve"> в </w:t>
      </w:r>
      <w:r w:rsidRPr="00541147">
        <w:t>использовании.</w:t>
      </w:r>
    </w:p>
    <w:p w14:paraId="7C0E66F7" w14:textId="3BFFF523" w:rsidR="00BD1F7F" w:rsidRDefault="00F326B5" w:rsidP="00BD1F7F">
      <w:r w:rsidRPr="00F326B5">
        <w:lastRenderedPageBreak/>
        <w:t>Юзабилити-тестированием является любой эксперимент, направленный</w:t>
      </w:r>
      <w:r w:rsidR="000A6ABD">
        <w:t xml:space="preserve"> на </w:t>
      </w:r>
      <w:r w:rsidRPr="00F326B5">
        <w:t>измерение качества интерфейса или же поиск конкретных проблем</w:t>
      </w:r>
      <w:r w:rsidR="000A6ABD">
        <w:t xml:space="preserve"> в </w:t>
      </w:r>
      <w:r w:rsidRPr="00F326B5">
        <w:t xml:space="preserve">нем. </w:t>
      </w:r>
      <w:r w:rsidR="00BD1F7F">
        <w:t>Юзабилити-тесты могут проводить как тестировщики, так</w:t>
      </w:r>
      <w:r w:rsidR="000A6ABD">
        <w:t xml:space="preserve"> и </w:t>
      </w:r>
      <w:r w:rsidR="00BD1F7F">
        <w:t>небольшая фокус-группа, схожая</w:t>
      </w:r>
      <w:r w:rsidR="000A6ABD">
        <w:t xml:space="preserve"> с </w:t>
      </w:r>
      <w:r w:rsidR="00BD1F7F">
        <w:t>целевой аудиторией.</w:t>
      </w:r>
      <w:r w:rsidR="00D74D39" w:rsidRPr="00D74D39">
        <w:rPr>
          <w:color w:val="000000"/>
          <w:szCs w:val="28"/>
        </w:rPr>
        <w:t xml:space="preserve"> </w:t>
      </w:r>
      <w:r w:rsidR="00D74D39">
        <w:rPr>
          <w:color w:val="000000"/>
          <w:szCs w:val="28"/>
        </w:rPr>
        <w:t>Д</w:t>
      </w:r>
      <w:r w:rsidR="00D74D39" w:rsidRPr="00646C7F">
        <w:rPr>
          <w:color w:val="000000"/>
          <w:szCs w:val="28"/>
        </w:rPr>
        <w:t>ля теста достаточно пяти респондентов</w:t>
      </w:r>
      <w:r w:rsidR="00D74D39">
        <w:rPr>
          <w:color w:val="000000"/>
          <w:szCs w:val="28"/>
        </w:rPr>
        <w:t>,</w:t>
      </w:r>
      <w:r w:rsidR="002C75E6" w:rsidRPr="002C75E6">
        <w:rPr>
          <w:rFonts w:eastAsia="Times New Roman"/>
          <w:color w:val="000000"/>
          <w:szCs w:val="28"/>
        </w:rPr>
        <w:t xml:space="preserve"> </w:t>
      </w:r>
      <w:r w:rsidR="002C75E6">
        <w:rPr>
          <w:rFonts w:eastAsia="Times New Roman"/>
          <w:color w:val="000000"/>
          <w:szCs w:val="28"/>
        </w:rPr>
        <w:t>чтобы выявить</w:t>
      </w:r>
      <w:r w:rsidR="000A6ABD">
        <w:rPr>
          <w:rFonts w:eastAsia="Times New Roman"/>
          <w:color w:val="000000"/>
          <w:szCs w:val="28"/>
        </w:rPr>
        <w:t xml:space="preserve"> и </w:t>
      </w:r>
      <w:r w:rsidR="002C75E6">
        <w:rPr>
          <w:rFonts w:eastAsia="Times New Roman"/>
          <w:color w:val="000000"/>
          <w:szCs w:val="28"/>
        </w:rPr>
        <w:t xml:space="preserve">устранить проблемы </w:t>
      </w:r>
      <w:r w:rsidR="002C75E6">
        <w:t>взаимодействия интерфейса</w:t>
      </w:r>
      <w:r w:rsidR="000A6ABD">
        <w:t xml:space="preserve"> и </w:t>
      </w:r>
      <w:r w:rsidR="002C75E6">
        <w:t>пользователя</w:t>
      </w:r>
      <w:r w:rsidR="002C75E6">
        <w:rPr>
          <w:rFonts w:eastAsia="Times New Roman"/>
          <w:color w:val="000000"/>
          <w:szCs w:val="28"/>
        </w:rPr>
        <w:t>.</w:t>
      </w:r>
    </w:p>
    <w:p w14:paraId="375AE71F" w14:textId="0875E3BC" w:rsidR="00980DAB" w:rsidRDefault="00980DAB" w:rsidP="00980DAB">
      <w:r>
        <w:t>При анализе опрашиваемых учитывались следующие критерии:</w:t>
      </w:r>
    </w:p>
    <w:p w14:paraId="3561520D" w14:textId="77777777"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уровень компьютерной грамотности;</w:t>
      </w:r>
    </w:p>
    <w:p w14:paraId="719582A1" w14:textId="600BE3D8"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 xml:space="preserve">возраст (три четверти </w:t>
      </w:r>
      <w:r w:rsidR="00880F76" w:rsidRPr="00646C7F">
        <w:rPr>
          <w:color w:val="000000"/>
          <w:szCs w:val="28"/>
        </w:rPr>
        <w:t>респондентов имеет возраст целевой аудитории</w:t>
      </w:r>
      <w:r>
        <w:rPr>
          <w:rFonts w:eastAsia="Times New Roman"/>
          <w:color w:val="000000"/>
          <w:szCs w:val="28"/>
        </w:rPr>
        <w:t xml:space="preserve">, </w:t>
      </w:r>
      <w:r w:rsidR="00172C96" w:rsidRPr="00646C7F">
        <w:rPr>
          <w:color w:val="000000"/>
          <w:szCs w:val="28"/>
        </w:rPr>
        <w:t xml:space="preserve">оставшаяся </w:t>
      </w:r>
      <w:r>
        <w:rPr>
          <w:rFonts w:eastAsia="Times New Roman"/>
          <w:color w:val="000000"/>
          <w:szCs w:val="28"/>
        </w:rPr>
        <w:t>четверть старше);</w:t>
      </w:r>
    </w:p>
    <w:p w14:paraId="0FC14663" w14:textId="77777777"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пол;</w:t>
      </w:r>
    </w:p>
    <w:p w14:paraId="04B60D06" w14:textId="5370326B" w:rsidR="00980DAB" w:rsidRDefault="00980DAB" w:rsidP="00980DAB">
      <w:pPr>
        <w:numPr>
          <w:ilvl w:val="0"/>
          <w:numId w:val="36"/>
        </w:numPr>
        <w:pBdr>
          <w:top w:val="nil"/>
          <w:left w:val="nil"/>
          <w:bottom w:val="nil"/>
          <w:right w:val="nil"/>
          <w:between w:val="nil"/>
        </w:pBdr>
        <w:tabs>
          <w:tab w:val="left" w:pos="992"/>
        </w:tabs>
        <w:ind w:left="0"/>
      </w:pPr>
      <w:r>
        <w:rPr>
          <w:rFonts w:eastAsia="Times New Roman"/>
          <w:color w:val="000000"/>
          <w:szCs w:val="28"/>
        </w:rPr>
        <w:t>уровень эмоциональной открытости</w:t>
      </w:r>
      <w:r w:rsidR="00D74D39">
        <w:rPr>
          <w:rFonts w:eastAsia="Times New Roman"/>
          <w:color w:val="000000"/>
          <w:szCs w:val="28"/>
        </w:rPr>
        <w:t xml:space="preserve"> респондентов</w:t>
      </w:r>
      <w:r>
        <w:rPr>
          <w:rFonts w:eastAsia="Times New Roman"/>
          <w:color w:val="000000"/>
          <w:szCs w:val="28"/>
        </w:rPr>
        <w:t>.</w:t>
      </w:r>
    </w:p>
    <w:p w14:paraId="571E567A" w14:textId="523EC7CD" w:rsidR="00980DAB" w:rsidRDefault="00980DAB" w:rsidP="00980DAB">
      <w:r>
        <w:t>Описание выбранных респондентов представлено</w:t>
      </w:r>
      <w:r w:rsidR="000A6ABD">
        <w:t xml:space="preserve"> в </w:t>
      </w:r>
      <w:r>
        <w:t>таблице 5.1.</w:t>
      </w:r>
    </w:p>
    <w:p w14:paraId="33B63EB5" w14:textId="77777777" w:rsidR="00CC11FC" w:rsidRDefault="00CC11FC" w:rsidP="00CC11FC">
      <w:pPr>
        <w:pBdr>
          <w:top w:val="nil"/>
          <w:left w:val="nil"/>
          <w:bottom w:val="nil"/>
          <w:right w:val="nil"/>
          <w:between w:val="nil"/>
        </w:pBdr>
        <w:spacing w:before="280" w:after="280"/>
        <w:rPr>
          <w:rFonts w:eastAsia="Times New Roman"/>
          <w:color w:val="000000"/>
        </w:rPr>
      </w:pPr>
      <w:r>
        <w:rPr>
          <w:rFonts w:eastAsia="Times New Roman"/>
          <w:color w:val="000000"/>
          <w:szCs w:val="28"/>
        </w:rPr>
        <w:t>Таблица 5.1 – Описание респондентов</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2623"/>
        <w:gridCol w:w="2119"/>
        <w:gridCol w:w="2347"/>
      </w:tblGrid>
      <w:tr w:rsidR="00CC11FC" w14:paraId="45E34009"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vAlign w:val="center"/>
          </w:tcPr>
          <w:p w14:paraId="71907686"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Респондент</w:t>
            </w:r>
          </w:p>
        </w:tc>
        <w:tc>
          <w:tcPr>
            <w:tcW w:w="2623" w:type="dxa"/>
            <w:tcBorders>
              <w:top w:val="single" w:sz="4" w:space="0" w:color="000000"/>
              <w:left w:val="single" w:sz="4" w:space="0" w:color="000000"/>
              <w:bottom w:val="single" w:sz="4" w:space="0" w:color="000000"/>
              <w:right w:val="single" w:sz="4" w:space="0" w:color="000000"/>
            </w:tcBorders>
          </w:tcPr>
          <w:p w14:paraId="4E1FEB8A"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Уровень компьютерной грамотности</w:t>
            </w:r>
          </w:p>
        </w:tc>
        <w:tc>
          <w:tcPr>
            <w:tcW w:w="2119" w:type="dxa"/>
            <w:tcBorders>
              <w:top w:val="single" w:sz="4" w:space="0" w:color="000000"/>
              <w:left w:val="single" w:sz="4" w:space="0" w:color="000000"/>
              <w:bottom w:val="single" w:sz="4" w:space="0" w:color="000000"/>
              <w:right w:val="single" w:sz="4" w:space="0" w:color="000000"/>
            </w:tcBorders>
          </w:tcPr>
          <w:p w14:paraId="399BE686"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Возраст</w:t>
            </w:r>
          </w:p>
        </w:tc>
        <w:tc>
          <w:tcPr>
            <w:tcW w:w="2347" w:type="dxa"/>
            <w:tcBorders>
              <w:top w:val="single" w:sz="4" w:space="0" w:color="000000"/>
              <w:left w:val="single" w:sz="4" w:space="0" w:color="000000"/>
              <w:bottom w:val="single" w:sz="4" w:space="0" w:color="000000"/>
              <w:right w:val="single" w:sz="4" w:space="0" w:color="000000"/>
            </w:tcBorders>
          </w:tcPr>
          <w:p w14:paraId="2CE770E8"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Уровень эмоциональной открытости</w:t>
            </w:r>
          </w:p>
        </w:tc>
      </w:tr>
      <w:tr w:rsidR="00CC11FC" w14:paraId="4B22E94B"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3A1C653F" w14:textId="13974BA5" w:rsidR="00CC11FC" w:rsidRDefault="00342162" w:rsidP="00301344">
            <w:pPr>
              <w:pBdr>
                <w:top w:val="nil"/>
                <w:left w:val="nil"/>
                <w:bottom w:val="nil"/>
                <w:right w:val="nil"/>
                <w:between w:val="nil"/>
              </w:pBdr>
              <w:ind w:firstLine="0"/>
              <w:rPr>
                <w:rFonts w:eastAsia="Times New Roman"/>
                <w:color w:val="000000"/>
              </w:rPr>
            </w:pPr>
            <w:proofErr w:type="spellStart"/>
            <w:r>
              <w:rPr>
                <w:rFonts w:eastAsia="Times New Roman"/>
                <w:color w:val="000000"/>
                <w:szCs w:val="28"/>
              </w:rPr>
              <w:t>Рачковская</w:t>
            </w:r>
            <w:proofErr w:type="spellEnd"/>
            <w:r>
              <w:rPr>
                <w:rFonts w:eastAsia="Times New Roman"/>
                <w:color w:val="000000"/>
                <w:szCs w:val="28"/>
              </w:rPr>
              <w:t xml:space="preserve"> Анна</w:t>
            </w:r>
            <w:r w:rsidR="00CC11FC">
              <w:rPr>
                <w:rFonts w:eastAsia="Times New Roman"/>
                <w:color w:val="000000"/>
                <w:szCs w:val="28"/>
              </w:rPr>
              <w:t xml:space="preserve"> </w:t>
            </w:r>
          </w:p>
        </w:tc>
        <w:tc>
          <w:tcPr>
            <w:tcW w:w="2623" w:type="dxa"/>
            <w:tcBorders>
              <w:top w:val="single" w:sz="4" w:space="0" w:color="000000"/>
              <w:left w:val="single" w:sz="4" w:space="0" w:color="000000"/>
              <w:bottom w:val="single" w:sz="4" w:space="0" w:color="000000"/>
              <w:right w:val="single" w:sz="4" w:space="0" w:color="000000"/>
            </w:tcBorders>
          </w:tcPr>
          <w:p w14:paraId="6E6502C4" w14:textId="5DC0859C" w:rsidR="00CC11FC" w:rsidRDefault="005C595E" w:rsidP="00301344">
            <w:pPr>
              <w:pBdr>
                <w:top w:val="nil"/>
                <w:left w:val="nil"/>
                <w:bottom w:val="nil"/>
                <w:right w:val="nil"/>
                <w:between w:val="nil"/>
              </w:pBdr>
              <w:ind w:firstLine="0"/>
              <w:jc w:val="center"/>
              <w:rPr>
                <w:rFonts w:eastAsia="Times New Roman"/>
                <w:color w:val="000000"/>
              </w:rPr>
            </w:pPr>
            <w:r>
              <w:rPr>
                <w:rFonts w:eastAsia="Times New Roman"/>
                <w:color w:val="000000"/>
              </w:rPr>
              <w:t>4</w:t>
            </w:r>
          </w:p>
        </w:tc>
        <w:tc>
          <w:tcPr>
            <w:tcW w:w="2119" w:type="dxa"/>
            <w:tcBorders>
              <w:top w:val="single" w:sz="4" w:space="0" w:color="000000"/>
              <w:left w:val="single" w:sz="4" w:space="0" w:color="000000"/>
              <w:bottom w:val="single" w:sz="4" w:space="0" w:color="000000"/>
              <w:right w:val="single" w:sz="4" w:space="0" w:color="000000"/>
            </w:tcBorders>
          </w:tcPr>
          <w:p w14:paraId="34281416" w14:textId="5752C025" w:rsidR="00CC11FC" w:rsidRDefault="00642A90"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18</w:t>
            </w:r>
          </w:p>
        </w:tc>
        <w:tc>
          <w:tcPr>
            <w:tcW w:w="2347" w:type="dxa"/>
            <w:tcBorders>
              <w:top w:val="single" w:sz="4" w:space="0" w:color="000000"/>
              <w:left w:val="single" w:sz="4" w:space="0" w:color="000000"/>
              <w:bottom w:val="single" w:sz="4" w:space="0" w:color="000000"/>
              <w:right w:val="single" w:sz="4" w:space="0" w:color="000000"/>
            </w:tcBorders>
          </w:tcPr>
          <w:p w14:paraId="009765A4"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5</w:t>
            </w:r>
          </w:p>
        </w:tc>
      </w:tr>
      <w:tr w:rsidR="00CC11FC" w14:paraId="0454546D"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155CBC3D" w14:textId="7B98A1B6" w:rsidR="00CC11FC" w:rsidRDefault="00342162" w:rsidP="00301344">
            <w:pPr>
              <w:pBdr>
                <w:top w:val="nil"/>
                <w:left w:val="nil"/>
                <w:bottom w:val="nil"/>
                <w:right w:val="nil"/>
                <w:between w:val="nil"/>
              </w:pBdr>
              <w:ind w:firstLine="0"/>
              <w:rPr>
                <w:rFonts w:eastAsia="Times New Roman"/>
                <w:color w:val="000000"/>
              </w:rPr>
            </w:pPr>
            <w:r>
              <w:rPr>
                <w:rFonts w:eastAsia="Times New Roman"/>
                <w:color w:val="000000"/>
                <w:szCs w:val="28"/>
              </w:rPr>
              <w:t>Марина Громова</w:t>
            </w:r>
          </w:p>
        </w:tc>
        <w:tc>
          <w:tcPr>
            <w:tcW w:w="2623" w:type="dxa"/>
            <w:tcBorders>
              <w:top w:val="single" w:sz="4" w:space="0" w:color="000000"/>
              <w:left w:val="single" w:sz="4" w:space="0" w:color="000000"/>
              <w:bottom w:val="single" w:sz="4" w:space="0" w:color="000000"/>
              <w:right w:val="single" w:sz="4" w:space="0" w:color="000000"/>
            </w:tcBorders>
          </w:tcPr>
          <w:p w14:paraId="21AE34DF" w14:textId="48DCFAB2" w:rsidR="00CC11FC" w:rsidRDefault="007A393B"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4</w:t>
            </w:r>
          </w:p>
        </w:tc>
        <w:tc>
          <w:tcPr>
            <w:tcW w:w="2119" w:type="dxa"/>
            <w:tcBorders>
              <w:top w:val="single" w:sz="4" w:space="0" w:color="000000"/>
              <w:left w:val="single" w:sz="4" w:space="0" w:color="000000"/>
              <w:bottom w:val="single" w:sz="4" w:space="0" w:color="000000"/>
              <w:right w:val="single" w:sz="4" w:space="0" w:color="000000"/>
            </w:tcBorders>
          </w:tcPr>
          <w:p w14:paraId="332F1825" w14:textId="17D85AA7" w:rsidR="00CC11FC" w:rsidRDefault="00642A90"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3</w:t>
            </w:r>
            <w:r w:rsidR="00CC11FC">
              <w:rPr>
                <w:rFonts w:eastAsia="Times New Roman"/>
                <w:color w:val="000000"/>
                <w:szCs w:val="28"/>
              </w:rPr>
              <w:t>0</w:t>
            </w:r>
          </w:p>
        </w:tc>
        <w:tc>
          <w:tcPr>
            <w:tcW w:w="2347" w:type="dxa"/>
            <w:tcBorders>
              <w:top w:val="single" w:sz="4" w:space="0" w:color="000000"/>
              <w:left w:val="single" w:sz="4" w:space="0" w:color="000000"/>
              <w:bottom w:val="single" w:sz="4" w:space="0" w:color="000000"/>
              <w:right w:val="single" w:sz="4" w:space="0" w:color="000000"/>
            </w:tcBorders>
          </w:tcPr>
          <w:p w14:paraId="30BE01B5" w14:textId="155EBDCE" w:rsidR="00CC11FC" w:rsidRDefault="00E65C9D" w:rsidP="00301344">
            <w:pPr>
              <w:pBdr>
                <w:top w:val="nil"/>
                <w:left w:val="nil"/>
                <w:bottom w:val="nil"/>
                <w:right w:val="nil"/>
                <w:between w:val="nil"/>
              </w:pBdr>
              <w:ind w:firstLine="0"/>
              <w:jc w:val="center"/>
              <w:rPr>
                <w:rFonts w:eastAsia="Times New Roman"/>
                <w:color w:val="000000"/>
              </w:rPr>
            </w:pPr>
            <w:r>
              <w:rPr>
                <w:rFonts w:eastAsia="Times New Roman"/>
                <w:color w:val="000000"/>
              </w:rPr>
              <w:t>3</w:t>
            </w:r>
          </w:p>
        </w:tc>
      </w:tr>
      <w:tr w:rsidR="00CC11FC" w14:paraId="0EC22B97"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32377AA4" w14:textId="7797824E" w:rsidR="00CC11FC" w:rsidRDefault="00342162" w:rsidP="00301344">
            <w:pPr>
              <w:pBdr>
                <w:top w:val="nil"/>
                <w:left w:val="nil"/>
                <w:bottom w:val="nil"/>
                <w:right w:val="nil"/>
                <w:between w:val="nil"/>
              </w:pBdr>
              <w:ind w:firstLine="0"/>
              <w:rPr>
                <w:rFonts w:eastAsia="Times New Roman"/>
                <w:color w:val="000000"/>
              </w:rPr>
            </w:pPr>
            <w:r>
              <w:rPr>
                <w:rFonts w:eastAsia="Times New Roman"/>
                <w:color w:val="000000"/>
                <w:szCs w:val="28"/>
              </w:rPr>
              <w:t>Надежда Нестерович</w:t>
            </w:r>
          </w:p>
        </w:tc>
        <w:tc>
          <w:tcPr>
            <w:tcW w:w="2623" w:type="dxa"/>
            <w:tcBorders>
              <w:top w:val="single" w:sz="4" w:space="0" w:color="000000"/>
              <w:left w:val="single" w:sz="4" w:space="0" w:color="000000"/>
              <w:bottom w:val="single" w:sz="4" w:space="0" w:color="000000"/>
              <w:right w:val="single" w:sz="4" w:space="0" w:color="000000"/>
            </w:tcBorders>
          </w:tcPr>
          <w:p w14:paraId="1568C364" w14:textId="57C19DE0" w:rsidR="00CC11FC" w:rsidRDefault="005C595E"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5</w:t>
            </w:r>
          </w:p>
        </w:tc>
        <w:tc>
          <w:tcPr>
            <w:tcW w:w="2119" w:type="dxa"/>
            <w:tcBorders>
              <w:top w:val="single" w:sz="4" w:space="0" w:color="000000"/>
              <w:left w:val="single" w:sz="4" w:space="0" w:color="000000"/>
              <w:bottom w:val="single" w:sz="4" w:space="0" w:color="000000"/>
              <w:right w:val="single" w:sz="4" w:space="0" w:color="000000"/>
            </w:tcBorders>
          </w:tcPr>
          <w:p w14:paraId="6F1C96B0" w14:textId="7FCE6834" w:rsidR="00CC11FC" w:rsidRDefault="00642A90"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26</w:t>
            </w:r>
          </w:p>
        </w:tc>
        <w:tc>
          <w:tcPr>
            <w:tcW w:w="2347" w:type="dxa"/>
            <w:tcBorders>
              <w:top w:val="single" w:sz="4" w:space="0" w:color="000000"/>
              <w:left w:val="single" w:sz="4" w:space="0" w:color="000000"/>
              <w:bottom w:val="single" w:sz="4" w:space="0" w:color="000000"/>
              <w:right w:val="single" w:sz="4" w:space="0" w:color="000000"/>
            </w:tcBorders>
          </w:tcPr>
          <w:p w14:paraId="36CDC317" w14:textId="77777777" w:rsidR="00CC11FC" w:rsidRDefault="00CC11FC"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4</w:t>
            </w:r>
          </w:p>
        </w:tc>
      </w:tr>
      <w:tr w:rsidR="00342162" w14:paraId="63A887D0" w14:textId="77777777" w:rsidTr="00FC39CB">
        <w:trPr>
          <w:trHeight w:val="363"/>
        </w:trPr>
        <w:tc>
          <w:tcPr>
            <w:tcW w:w="2829" w:type="dxa"/>
            <w:tcBorders>
              <w:top w:val="single" w:sz="4" w:space="0" w:color="000000"/>
              <w:left w:val="single" w:sz="4" w:space="0" w:color="000000"/>
              <w:bottom w:val="nil"/>
              <w:right w:val="single" w:sz="4" w:space="0" w:color="000000"/>
            </w:tcBorders>
          </w:tcPr>
          <w:p w14:paraId="4A0EF85A" w14:textId="4787323B" w:rsidR="00342162" w:rsidRDefault="00342162" w:rsidP="00342162">
            <w:pPr>
              <w:pBdr>
                <w:top w:val="nil"/>
                <w:left w:val="nil"/>
                <w:bottom w:val="nil"/>
                <w:right w:val="nil"/>
                <w:between w:val="nil"/>
              </w:pBdr>
              <w:ind w:firstLine="0"/>
              <w:rPr>
                <w:rFonts w:eastAsia="Times New Roman"/>
                <w:color w:val="000000"/>
              </w:rPr>
            </w:pPr>
            <w:r>
              <w:rPr>
                <w:rFonts w:eastAsia="Times New Roman"/>
                <w:color w:val="000000"/>
                <w:szCs w:val="28"/>
              </w:rPr>
              <w:t xml:space="preserve">Евгения </w:t>
            </w:r>
            <w:proofErr w:type="spellStart"/>
            <w:r>
              <w:rPr>
                <w:rFonts w:eastAsia="Times New Roman"/>
                <w:color w:val="000000"/>
                <w:szCs w:val="28"/>
              </w:rPr>
              <w:t>Друк</w:t>
            </w:r>
            <w:proofErr w:type="spellEnd"/>
          </w:p>
        </w:tc>
        <w:tc>
          <w:tcPr>
            <w:tcW w:w="2623" w:type="dxa"/>
            <w:tcBorders>
              <w:top w:val="single" w:sz="4" w:space="0" w:color="000000"/>
              <w:left w:val="single" w:sz="4" w:space="0" w:color="000000"/>
              <w:bottom w:val="nil"/>
              <w:right w:val="single" w:sz="4" w:space="0" w:color="000000"/>
            </w:tcBorders>
          </w:tcPr>
          <w:p w14:paraId="3B5A6CE3" w14:textId="6121E296" w:rsidR="00342162" w:rsidRDefault="007F4CFD"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2</w:t>
            </w:r>
          </w:p>
        </w:tc>
        <w:tc>
          <w:tcPr>
            <w:tcW w:w="2119" w:type="dxa"/>
            <w:tcBorders>
              <w:top w:val="single" w:sz="4" w:space="0" w:color="000000"/>
              <w:left w:val="single" w:sz="4" w:space="0" w:color="000000"/>
              <w:bottom w:val="nil"/>
              <w:right w:val="single" w:sz="4" w:space="0" w:color="000000"/>
            </w:tcBorders>
          </w:tcPr>
          <w:p w14:paraId="1710124A" w14:textId="59D5F837" w:rsidR="00342162" w:rsidRDefault="00642A90"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47</w:t>
            </w:r>
          </w:p>
        </w:tc>
        <w:tc>
          <w:tcPr>
            <w:tcW w:w="2347" w:type="dxa"/>
            <w:tcBorders>
              <w:top w:val="single" w:sz="4" w:space="0" w:color="000000"/>
              <w:left w:val="single" w:sz="4" w:space="0" w:color="000000"/>
              <w:bottom w:val="nil"/>
              <w:right w:val="single" w:sz="4" w:space="0" w:color="000000"/>
            </w:tcBorders>
          </w:tcPr>
          <w:p w14:paraId="5E9A61D8" w14:textId="77777777" w:rsidR="00342162" w:rsidRDefault="00342162"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4</w:t>
            </w:r>
          </w:p>
        </w:tc>
      </w:tr>
      <w:tr w:rsidR="00342162" w14:paraId="7BD3212E" w14:textId="77777777" w:rsidTr="00FC39CB">
        <w:trPr>
          <w:trHeight w:val="363"/>
        </w:trPr>
        <w:tc>
          <w:tcPr>
            <w:tcW w:w="2829" w:type="dxa"/>
            <w:tcBorders>
              <w:top w:val="single" w:sz="4" w:space="0" w:color="000000"/>
              <w:left w:val="single" w:sz="4" w:space="0" w:color="000000"/>
              <w:bottom w:val="single" w:sz="4" w:space="0" w:color="000000"/>
              <w:right w:val="single" w:sz="4" w:space="0" w:color="000000"/>
            </w:tcBorders>
          </w:tcPr>
          <w:p w14:paraId="536F296D" w14:textId="731229CB" w:rsidR="00342162" w:rsidRDefault="00342162" w:rsidP="00342162">
            <w:pPr>
              <w:pBdr>
                <w:top w:val="nil"/>
                <w:left w:val="nil"/>
                <w:bottom w:val="nil"/>
                <w:right w:val="nil"/>
                <w:between w:val="nil"/>
              </w:pBdr>
              <w:ind w:firstLine="0"/>
              <w:rPr>
                <w:rFonts w:eastAsia="Times New Roman"/>
                <w:color w:val="000000"/>
              </w:rPr>
            </w:pPr>
            <w:r>
              <w:rPr>
                <w:rFonts w:eastAsia="Times New Roman"/>
                <w:color w:val="000000"/>
                <w:szCs w:val="28"/>
              </w:rPr>
              <w:t>Надежда Таран</w:t>
            </w:r>
          </w:p>
        </w:tc>
        <w:tc>
          <w:tcPr>
            <w:tcW w:w="2623" w:type="dxa"/>
            <w:tcBorders>
              <w:top w:val="single" w:sz="4" w:space="0" w:color="000000"/>
              <w:left w:val="single" w:sz="4" w:space="0" w:color="000000"/>
              <w:bottom w:val="single" w:sz="4" w:space="0" w:color="000000"/>
              <w:right w:val="single" w:sz="4" w:space="0" w:color="000000"/>
            </w:tcBorders>
          </w:tcPr>
          <w:p w14:paraId="6A9525E5" w14:textId="1C00B75D" w:rsidR="00342162" w:rsidRDefault="007F4CFD"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3</w:t>
            </w:r>
          </w:p>
        </w:tc>
        <w:tc>
          <w:tcPr>
            <w:tcW w:w="2119" w:type="dxa"/>
            <w:tcBorders>
              <w:top w:val="single" w:sz="4" w:space="0" w:color="000000"/>
              <w:left w:val="single" w:sz="4" w:space="0" w:color="000000"/>
              <w:bottom w:val="single" w:sz="4" w:space="0" w:color="000000"/>
              <w:right w:val="single" w:sz="4" w:space="0" w:color="000000"/>
            </w:tcBorders>
          </w:tcPr>
          <w:p w14:paraId="76DBA039" w14:textId="653A4DDB" w:rsidR="00342162" w:rsidRDefault="00642A90"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35</w:t>
            </w:r>
          </w:p>
        </w:tc>
        <w:tc>
          <w:tcPr>
            <w:tcW w:w="2347" w:type="dxa"/>
            <w:tcBorders>
              <w:top w:val="single" w:sz="4" w:space="0" w:color="000000"/>
              <w:left w:val="single" w:sz="4" w:space="0" w:color="000000"/>
              <w:bottom w:val="single" w:sz="4" w:space="0" w:color="000000"/>
              <w:right w:val="single" w:sz="4" w:space="0" w:color="000000"/>
            </w:tcBorders>
          </w:tcPr>
          <w:p w14:paraId="629EA956" w14:textId="77777777" w:rsidR="00342162" w:rsidRDefault="00342162" w:rsidP="00342162">
            <w:pPr>
              <w:pBdr>
                <w:top w:val="nil"/>
                <w:left w:val="nil"/>
                <w:bottom w:val="nil"/>
                <w:right w:val="nil"/>
                <w:between w:val="nil"/>
              </w:pBdr>
              <w:ind w:firstLine="0"/>
              <w:jc w:val="center"/>
              <w:rPr>
                <w:rFonts w:eastAsia="Times New Roman"/>
                <w:color w:val="000000"/>
              </w:rPr>
            </w:pPr>
            <w:r>
              <w:rPr>
                <w:rFonts w:eastAsia="Times New Roman"/>
                <w:color w:val="000000"/>
                <w:szCs w:val="28"/>
              </w:rPr>
              <w:t>5</w:t>
            </w:r>
          </w:p>
        </w:tc>
      </w:tr>
    </w:tbl>
    <w:p w14:paraId="5EF7EB85" w14:textId="7F006F8C" w:rsidR="00BD1F7F" w:rsidRPr="00496B21" w:rsidRDefault="00FC39CB" w:rsidP="009F08B8">
      <w:pPr>
        <w:pStyle w:val="af3"/>
        <w:rPr>
          <w:color w:val="000000"/>
        </w:rPr>
      </w:pPr>
      <w:r>
        <w:t>Респондентам предоставляе</w:t>
      </w:r>
      <w:r w:rsidRPr="00646C7F">
        <w:t>тся шкала</w:t>
      </w:r>
      <w:r w:rsidR="000A6ABD">
        <w:t xml:space="preserve"> с </w:t>
      </w:r>
      <w:r w:rsidRPr="00646C7F">
        <w:t>прилагательными, характеризующими общее впечатление</w:t>
      </w:r>
      <w:r w:rsidR="000A6ABD">
        <w:t xml:space="preserve"> о </w:t>
      </w:r>
      <w:r w:rsidR="00B91366">
        <w:t xml:space="preserve">сайте. </w:t>
      </w:r>
      <w:r w:rsidR="00761E79">
        <w:t>Они должны выбрать наиболее подходящие</w:t>
      </w:r>
      <w:r w:rsidR="000A6ABD">
        <w:t xml:space="preserve"> для </w:t>
      </w:r>
      <w:r w:rsidR="00761E79">
        <w:t>сайта школы визажа «</w:t>
      </w:r>
      <w:proofErr w:type="spellStart"/>
      <w:r w:rsidR="00761E79">
        <w:rPr>
          <w:lang w:val="en-US"/>
        </w:rPr>
        <w:t>Flowress</w:t>
      </w:r>
      <w:proofErr w:type="spellEnd"/>
      <w:r w:rsidR="00761E79">
        <w:t>»</w:t>
      </w:r>
      <w:r w:rsidR="000A6ABD">
        <w:t xml:space="preserve"> на </w:t>
      </w:r>
      <w:r w:rsidR="00761E79">
        <w:t>их взгляд.</w:t>
      </w:r>
      <w:r w:rsidR="00761E79" w:rsidRPr="00761E79">
        <w:rPr>
          <w:rFonts w:eastAsia="Times New Roman"/>
          <w:color w:val="000000"/>
          <w:szCs w:val="28"/>
        </w:rPr>
        <w:t xml:space="preserve"> </w:t>
      </w:r>
      <w:r w:rsidR="00761E79">
        <w:rPr>
          <w:rFonts w:eastAsia="Times New Roman"/>
          <w:color w:val="000000"/>
          <w:szCs w:val="28"/>
        </w:rPr>
        <w:t>После заполнения анкеты подсчитывается разница между количеством отрицательных</w:t>
      </w:r>
      <w:r w:rsidR="000A6ABD">
        <w:rPr>
          <w:rFonts w:eastAsia="Times New Roman"/>
          <w:color w:val="000000"/>
          <w:szCs w:val="28"/>
        </w:rPr>
        <w:t xml:space="preserve"> и </w:t>
      </w:r>
      <w:r w:rsidR="00761E79">
        <w:rPr>
          <w:rFonts w:eastAsia="Times New Roman"/>
          <w:color w:val="000000"/>
          <w:szCs w:val="28"/>
        </w:rPr>
        <w:t>положительных прилагательных,</w:t>
      </w:r>
      <w:r w:rsidR="000A6ABD">
        <w:rPr>
          <w:rFonts w:eastAsia="Times New Roman"/>
          <w:color w:val="000000"/>
          <w:szCs w:val="28"/>
        </w:rPr>
        <w:t xml:space="preserve"> на </w:t>
      </w:r>
      <w:r w:rsidR="00761E79">
        <w:rPr>
          <w:rFonts w:eastAsia="Times New Roman"/>
          <w:color w:val="000000"/>
          <w:szCs w:val="28"/>
        </w:rPr>
        <w:t>основании чего делаются выводы об удобстве использования веб-приложения.</w:t>
      </w:r>
    </w:p>
    <w:p w14:paraId="24082B9C" w14:textId="77777777" w:rsidR="00FC39CB" w:rsidRDefault="00FC39CB" w:rsidP="00FC39CB">
      <w:pPr>
        <w:pBdr>
          <w:top w:val="nil"/>
          <w:left w:val="nil"/>
          <w:bottom w:val="nil"/>
          <w:right w:val="nil"/>
          <w:between w:val="nil"/>
        </w:pBdr>
        <w:rPr>
          <w:rFonts w:eastAsia="Times New Roman"/>
          <w:color w:val="000000"/>
        </w:rPr>
      </w:pPr>
      <w:r>
        <w:rPr>
          <w:rFonts w:eastAsia="Times New Roman"/>
          <w:color w:val="000000"/>
          <w:szCs w:val="28"/>
        </w:rPr>
        <w:t>Устаревший – Эффективный – Нечеткий – Неудобный – Замусоренный – Тусклый – Яркий – Чистый – Прямой – Ясный – Непоследовательный – Неуправляемый – Привлекательный – Стандартный – Управляемый – Хороший – Интуитивный – Веселый – Любительский – Неэффективный – Опасный – Скучный – Радостный – Безопасный – Жесткий – Раздражающий – Треугольный – Неприятный – Комфортабельный – Холодный – Умный – Бесполезный – Халтурный – Теплый – Светлый – Последовательный – Качественный – Интересный – Ненадежный – Гибкий – Красивый – Некрасивый – Непривлекательный – Полезный – Глупый – Запутанный – Удобный – Понятный – Непредсказуемый – Четкий – Тяжелый – Современный – Легкий – Дружественный – Нестандартный – Плохой – Надежный – Сложный – Простой – Темный – Пестрый – Профессиональный – Медленный – Круглый – Печальный – Недружественный – Предсказуемый – Непонятный – Быстрый – Головоломный – Грустный – Строгий – Милый – Пустой – Нагромождённый – Эстетичный – Неровный.</w:t>
      </w:r>
    </w:p>
    <w:p w14:paraId="796D9997" w14:textId="599137EB" w:rsidR="00FC39CB" w:rsidRDefault="00FC39CB" w:rsidP="00FC39CB">
      <w:r>
        <w:t>Результаты анкетирования представлены</w:t>
      </w:r>
      <w:r w:rsidR="000A6ABD">
        <w:t xml:space="preserve"> в </w:t>
      </w:r>
      <w:r>
        <w:t>таблице 5.2.</w:t>
      </w:r>
    </w:p>
    <w:p w14:paraId="34BAC2AD" w14:textId="1C469247" w:rsidR="00FC39CB" w:rsidRDefault="00FC39CB" w:rsidP="00FC39CB">
      <w:pPr>
        <w:pBdr>
          <w:top w:val="nil"/>
          <w:left w:val="nil"/>
          <w:bottom w:val="nil"/>
          <w:right w:val="nil"/>
          <w:between w:val="nil"/>
        </w:pBdr>
        <w:spacing w:before="280" w:after="280"/>
        <w:rPr>
          <w:rFonts w:eastAsia="Times New Roman"/>
          <w:color w:val="000000"/>
        </w:rPr>
      </w:pPr>
      <w:r>
        <w:rPr>
          <w:rFonts w:eastAsia="Times New Roman"/>
          <w:color w:val="000000"/>
          <w:szCs w:val="28"/>
        </w:rPr>
        <w:lastRenderedPageBreak/>
        <w:t xml:space="preserve">Таблица 5.2 – Результат </w:t>
      </w:r>
      <w:r>
        <w:t>анкетирования</w:t>
      </w:r>
    </w:p>
    <w:tbl>
      <w:tblPr>
        <w:tblW w:w="9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6947"/>
      </w:tblGrid>
      <w:tr w:rsidR="00FC39CB" w14:paraId="2B727495"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vAlign w:val="center"/>
          </w:tcPr>
          <w:p w14:paraId="7BCB2DE0" w14:textId="77777777" w:rsidR="00FC39CB" w:rsidRDefault="00FC39CB"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Респондент</w:t>
            </w:r>
          </w:p>
        </w:tc>
        <w:tc>
          <w:tcPr>
            <w:tcW w:w="6947" w:type="dxa"/>
            <w:tcBorders>
              <w:top w:val="single" w:sz="4" w:space="0" w:color="000000"/>
              <w:left w:val="single" w:sz="4" w:space="0" w:color="000000"/>
              <w:bottom w:val="single" w:sz="4" w:space="0" w:color="000000"/>
              <w:right w:val="single" w:sz="4" w:space="0" w:color="000000"/>
            </w:tcBorders>
          </w:tcPr>
          <w:p w14:paraId="3CABF212" w14:textId="77777777" w:rsidR="00FC39CB" w:rsidRDefault="00FC39CB" w:rsidP="00301344">
            <w:pPr>
              <w:pBdr>
                <w:top w:val="nil"/>
                <w:left w:val="nil"/>
                <w:bottom w:val="nil"/>
                <w:right w:val="nil"/>
                <w:between w:val="nil"/>
              </w:pBdr>
              <w:ind w:firstLine="0"/>
              <w:jc w:val="center"/>
              <w:rPr>
                <w:rFonts w:eastAsia="Times New Roman"/>
                <w:color w:val="000000"/>
              </w:rPr>
            </w:pPr>
            <w:r>
              <w:rPr>
                <w:rFonts w:eastAsia="Times New Roman"/>
                <w:color w:val="000000"/>
                <w:szCs w:val="28"/>
              </w:rPr>
              <w:t>Прилагательные</w:t>
            </w:r>
          </w:p>
        </w:tc>
      </w:tr>
      <w:tr w:rsidR="005F0D60" w14:paraId="6AB0CEA0"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60EF3C03" w14:textId="57802B9B" w:rsidR="005F0D60" w:rsidRDefault="005F0D60" w:rsidP="005F0D60">
            <w:pPr>
              <w:pBdr>
                <w:top w:val="nil"/>
                <w:left w:val="nil"/>
                <w:bottom w:val="nil"/>
                <w:right w:val="nil"/>
                <w:between w:val="nil"/>
              </w:pBdr>
              <w:ind w:firstLine="0"/>
              <w:rPr>
                <w:rFonts w:eastAsia="Times New Roman"/>
                <w:color w:val="000000"/>
                <w:highlight w:val="yellow"/>
              </w:rPr>
            </w:pPr>
            <w:proofErr w:type="spellStart"/>
            <w:r>
              <w:rPr>
                <w:rFonts w:eastAsia="Times New Roman"/>
                <w:color w:val="000000"/>
                <w:szCs w:val="28"/>
              </w:rPr>
              <w:t>Рачковская</w:t>
            </w:r>
            <w:proofErr w:type="spellEnd"/>
            <w:r>
              <w:rPr>
                <w:rFonts w:eastAsia="Times New Roman"/>
                <w:color w:val="000000"/>
                <w:szCs w:val="28"/>
              </w:rPr>
              <w:t xml:space="preserve"> Анна </w:t>
            </w:r>
          </w:p>
        </w:tc>
        <w:tc>
          <w:tcPr>
            <w:tcW w:w="6947" w:type="dxa"/>
            <w:tcBorders>
              <w:top w:val="single" w:sz="4" w:space="0" w:color="000000"/>
              <w:left w:val="single" w:sz="4" w:space="0" w:color="000000"/>
              <w:bottom w:val="single" w:sz="4" w:space="0" w:color="000000"/>
              <w:right w:val="single" w:sz="4" w:space="0" w:color="000000"/>
            </w:tcBorders>
          </w:tcPr>
          <w:p w14:paraId="54DE2EA8" w14:textId="01101823"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Привлекательный, современный, приятный, комфортабельный</w:t>
            </w:r>
            <w:r w:rsidR="00924766">
              <w:rPr>
                <w:rFonts w:eastAsia="Times New Roman"/>
                <w:color w:val="000000"/>
                <w:szCs w:val="28"/>
              </w:rPr>
              <w:t>, лёгкий</w:t>
            </w:r>
          </w:p>
        </w:tc>
      </w:tr>
      <w:tr w:rsidR="005F0D60" w14:paraId="2CA26403"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1BF3CA09" w14:textId="3DA88665"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Марина Громова</w:t>
            </w:r>
          </w:p>
        </w:tc>
        <w:tc>
          <w:tcPr>
            <w:tcW w:w="6947" w:type="dxa"/>
            <w:tcBorders>
              <w:top w:val="single" w:sz="4" w:space="0" w:color="000000"/>
              <w:left w:val="single" w:sz="4" w:space="0" w:color="000000"/>
              <w:bottom w:val="single" w:sz="4" w:space="0" w:color="000000"/>
              <w:right w:val="single" w:sz="4" w:space="0" w:color="000000"/>
            </w:tcBorders>
          </w:tcPr>
          <w:p w14:paraId="729A830C" w14:textId="0AB0AFD0"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Светлый, приятный, красивый,</w:t>
            </w:r>
            <w:r w:rsidR="00924766">
              <w:rPr>
                <w:rFonts w:eastAsia="Times New Roman"/>
                <w:color w:val="000000"/>
                <w:szCs w:val="28"/>
              </w:rPr>
              <w:t xml:space="preserve"> нестандартный,</w:t>
            </w:r>
            <w:r>
              <w:rPr>
                <w:rFonts w:eastAsia="Times New Roman"/>
                <w:color w:val="000000"/>
                <w:szCs w:val="28"/>
              </w:rPr>
              <w:t xml:space="preserve"> </w:t>
            </w:r>
            <w:r w:rsidR="002F26D9">
              <w:rPr>
                <w:rFonts w:eastAsia="Times New Roman"/>
                <w:color w:val="000000"/>
                <w:szCs w:val="28"/>
              </w:rPr>
              <w:t>непонятный </w:t>
            </w:r>
          </w:p>
        </w:tc>
      </w:tr>
      <w:tr w:rsidR="005F0D60" w14:paraId="64E1F885"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6CE39C48" w14:textId="6A0FB3C8"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Надежда Нестерович</w:t>
            </w:r>
          </w:p>
        </w:tc>
        <w:tc>
          <w:tcPr>
            <w:tcW w:w="6947" w:type="dxa"/>
            <w:tcBorders>
              <w:top w:val="single" w:sz="4" w:space="0" w:color="000000"/>
              <w:left w:val="single" w:sz="4" w:space="0" w:color="000000"/>
              <w:bottom w:val="single" w:sz="4" w:space="0" w:color="000000"/>
              <w:right w:val="single" w:sz="4" w:space="0" w:color="000000"/>
            </w:tcBorders>
          </w:tcPr>
          <w:p w14:paraId="72EF6426" w14:textId="6197BCDD"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Эстетичный, простой, милый, удобный</w:t>
            </w:r>
            <w:r w:rsidR="00924766">
              <w:rPr>
                <w:rFonts w:eastAsia="Times New Roman"/>
                <w:color w:val="000000"/>
                <w:szCs w:val="28"/>
              </w:rPr>
              <w:t>, светлый</w:t>
            </w:r>
            <w:r>
              <w:rPr>
                <w:rFonts w:eastAsia="Times New Roman"/>
                <w:color w:val="000000"/>
                <w:szCs w:val="28"/>
              </w:rPr>
              <w:t>  </w:t>
            </w:r>
          </w:p>
        </w:tc>
      </w:tr>
      <w:tr w:rsidR="005F0D60" w14:paraId="0B8CEF09" w14:textId="77777777" w:rsidTr="00301344">
        <w:trPr>
          <w:trHeight w:val="363"/>
        </w:trPr>
        <w:tc>
          <w:tcPr>
            <w:tcW w:w="2972" w:type="dxa"/>
            <w:tcBorders>
              <w:top w:val="single" w:sz="4" w:space="0" w:color="000000"/>
              <w:left w:val="single" w:sz="4" w:space="0" w:color="000000"/>
              <w:bottom w:val="nil"/>
              <w:right w:val="single" w:sz="4" w:space="0" w:color="000000"/>
            </w:tcBorders>
          </w:tcPr>
          <w:p w14:paraId="4C07E3C0" w14:textId="4495F249"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 xml:space="preserve">Евгения </w:t>
            </w:r>
            <w:proofErr w:type="spellStart"/>
            <w:r>
              <w:rPr>
                <w:rFonts w:eastAsia="Times New Roman"/>
                <w:color w:val="000000"/>
                <w:szCs w:val="28"/>
              </w:rPr>
              <w:t>Друк</w:t>
            </w:r>
            <w:proofErr w:type="spellEnd"/>
          </w:p>
        </w:tc>
        <w:tc>
          <w:tcPr>
            <w:tcW w:w="6947" w:type="dxa"/>
            <w:tcBorders>
              <w:top w:val="single" w:sz="4" w:space="0" w:color="000000"/>
              <w:left w:val="single" w:sz="4" w:space="0" w:color="000000"/>
              <w:bottom w:val="nil"/>
              <w:right w:val="single" w:sz="4" w:space="0" w:color="000000"/>
            </w:tcBorders>
          </w:tcPr>
          <w:p w14:paraId="65B929FE" w14:textId="63CBBA70" w:rsidR="005F0D60" w:rsidRDefault="005F0D60" w:rsidP="005F0D60">
            <w:pPr>
              <w:pBdr>
                <w:top w:val="nil"/>
                <w:left w:val="nil"/>
                <w:bottom w:val="nil"/>
                <w:right w:val="nil"/>
                <w:between w:val="nil"/>
              </w:pBdr>
              <w:ind w:firstLine="0"/>
              <w:rPr>
                <w:rFonts w:eastAsia="Times New Roman"/>
                <w:color w:val="000000"/>
              </w:rPr>
            </w:pPr>
            <w:r>
              <w:rPr>
                <w:rFonts w:eastAsia="Times New Roman"/>
                <w:color w:val="000000"/>
                <w:szCs w:val="28"/>
              </w:rPr>
              <w:t xml:space="preserve">Красивый, интересный, </w:t>
            </w:r>
            <w:r w:rsidR="004E3C6F">
              <w:rPr>
                <w:rFonts w:eastAsia="Times New Roman"/>
                <w:color w:val="000000"/>
                <w:szCs w:val="28"/>
              </w:rPr>
              <w:t>сложный</w:t>
            </w:r>
            <w:r w:rsidR="009A5C9F">
              <w:rPr>
                <w:rFonts w:eastAsia="Times New Roman"/>
                <w:color w:val="000000"/>
                <w:szCs w:val="28"/>
              </w:rPr>
              <w:t xml:space="preserve">, </w:t>
            </w:r>
            <w:r w:rsidR="004E3C6F">
              <w:rPr>
                <w:rFonts w:eastAsia="Times New Roman"/>
                <w:color w:val="000000"/>
                <w:szCs w:val="28"/>
              </w:rPr>
              <w:t>нестандартный</w:t>
            </w:r>
            <w:r w:rsidR="00924766">
              <w:rPr>
                <w:rFonts w:eastAsia="Times New Roman"/>
                <w:color w:val="000000"/>
                <w:szCs w:val="28"/>
              </w:rPr>
              <w:t>, тусклый</w:t>
            </w:r>
          </w:p>
        </w:tc>
      </w:tr>
      <w:tr w:rsidR="005F0D60" w14:paraId="1FA0658C" w14:textId="77777777" w:rsidTr="00301344">
        <w:trPr>
          <w:trHeight w:val="363"/>
        </w:trPr>
        <w:tc>
          <w:tcPr>
            <w:tcW w:w="2972" w:type="dxa"/>
            <w:tcBorders>
              <w:top w:val="single" w:sz="4" w:space="0" w:color="000000"/>
              <w:left w:val="single" w:sz="4" w:space="0" w:color="000000"/>
              <w:bottom w:val="single" w:sz="4" w:space="0" w:color="000000"/>
              <w:right w:val="single" w:sz="4" w:space="0" w:color="000000"/>
            </w:tcBorders>
          </w:tcPr>
          <w:p w14:paraId="38BAE61D" w14:textId="148211B8" w:rsidR="005F0D60" w:rsidRDefault="005F0D6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Надежда Таран</w:t>
            </w:r>
          </w:p>
        </w:tc>
        <w:tc>
          <w:tcPr>
            <w:tcW w:w="6947" w:type="dxa"/>
            <w:tcBorders>
              <w:top w:val="single" w:sz="4" w:space="0" w:color="000000"/>
              <w:left w:val="single" w:sz="4" w:space="0" w:color="000000"/>
              <w:bottom w:val="single" w:sz="4" w:space="0" w:color="000000"/>
              <w:right w:val="single" w:sz="4" w:space="0" w:color="000000"/>
            </w:tcBorders>
          </w:tcPr>
          <w:p w14:paraId="751AC910" w14:textId="02C0C45A" w:rsidR="005F0D60" w:rsidRDefault="005B3030" w:rsidP="005F0D60">
            <w:pPr>
              <w:pBdr>
                <w:top w:val="nil"/>
                <w:left w:val="nil"/>
                <w:bottom w:val="nil"/>
                <w:right w:val="nil"/>
                <w:between w:val="nil"/>
              </w:pBdr>
              <w:ind w:firstLine="0"/>
              <w:rPr>
                <w:rFonts w:eastAsia="Times New Roman"/>
                <w:color w:val="000000"/>
                <w:highlight w:val="yellow"/>
              </w:rPr>
            </w:pPr>
            <w:r>
              <w:rPr>
                <w:rFonts w:eastAsia="Times New Roman"/>
                <w:color w:val="000000"/>
                <w:szCs w:val="28"/>
              </w:rPr>
              <w:t>Интересный</w:t>
            </w:r>
            <w:r w:rsidR="005F0D60">
              <w:rPr>
                <w:rFonts w:eastAsia="Times New Roman"/>
                <w:color w:val="000000"/>
                <w:szCs w:val="28"/>
              </w:rPr>
              <w:t>, понятный, удобный</w:t>
            </w:r>
            <w:r w:rsidR="009A5C9F">
              <w:rPr>
                <w:rFonts w:eastAsia="Times New Roman"/>
                <w:color w:val="000000"/>
                <w:szCs w:val="28"/>
              </w:rPr>
              <w:t>,</w:t>
            </w:r>
            <w:r w:rsidR="002F26D9">
              <w:rPr>
                <w:rFonts w:eastAsia="Times New Roman"/>
                <w:color w:val="000000"/>
                <w:szCs w:val="28"/>
              </w:rPr>
              <w:t xml:space="preserve"> эстетичный</w:t>
            </w:r>
            <w:r w:rsidR="00924766">
              <w:rPr>
                <w:rFonts w:eastAsia="Times New Roman"/>
                <w:color w:val="000000"/>
                <w:szCs w:val="28"/>
              </w:rPr>
              <w:t>, быстрый</w:t>
            </w:r>
            <w:r w:rsidR="009A5C9F">
              <w:rPr>
                <w:rFonts w:eastAsia="Times New Roman"/>
                <w:color w:val="000000"/>
                <w:szCs w:val="28"/>
              </w:rPr>
              <w:t xml:space="preserve"> </w:t>
            </w:r>
          </w:p>
        </w:tc>
      </w:tr>
    </w:tbl>
    <w:p w14:paraId="04239A1D" w14:textId="418FC291" w:rsidR="001350E3" w:rsidRDefault="005F0D60" w:rsidP="001350E3">
      <w:pPr>
        <w:pStyle w:val="af3"/>
      </w:pPr>
      <w:r>
        <w:t xml:space="preserve">По итогам проведенного анкетирования веб-приложение было охарактеризовано </w:t>
      </w:r>
      <w:r w:rsidR="00924766">
        <w:t>двадцатью одним</w:t>
      </w:r>
      <w:r>
        <w:t xml:space="preserve"> положительными, </w:t>
      </w:r>
      <w:r w:rsidR="00924766">
        <w:t>тремя</w:t>
      </w:r>
      <w:r>
        <w:t xml:space="preserve"> отрицательными</w:t>
      </w:r>
      <w:r w:rsidR="000A6ABD">
        <w:t xml:space="preserve"> и </w:t>
      </w:r>
      <w:r>
        <w:t xml:space="preserve">одним нейтральным прилагательными, предоставленных респондентам. </w:t>
      </w:r>
      <w:r w:rsidR="001350E3">
        <w:t>На основе полученных данных был рассчитан процент удовлетворенности</w:t>
      </w:r>
      <w:r w:rsidR="000A6ABD">
        <w:t xml:space="preserve"> от </w:t>
      </w:r>
      <w:r w:rsidR="001350E3">
        <w:t>продукта. Для этого количество положительных прилагательных делилось</w:t>
      </w:r>
      <w:r w:rsidR="000A6ABD">
        <w:t xml:space="preserve"> на </w:t>
      </w:r>
      <w:r w:rsidR="001350E3">
        <w:t>общее количество выбранных слов</w:t>
      </w:r>
      <w:r w:rsidR="000A6ABD">
        <w:t xml:space="preserve"> и </w:t>
      </w:r>
      <w:r w:rsidR="001350E3">
        <w:t>умножалось</w:t>
      </w:r>
      <w:r w:rsidR="000A6ABD">
        <w:t xml:space="preserve"> на </w:t>
      </w:r>
      <w:r w:rsidR="001D5009">
        <w:t>100</w:t>
      </w:r>
      <w:r w:rsidR="00924766">
        <w:t> </w:t>
      </w:r>
      <w:r w:rsidR="001D5009">
        <w:t>%</w:t>
      </w:r>
      <w:r w:rsidR="001350E3">
        <w:t>. По итогу процент удовлетворённости</w:t>
      </w:r>
      <w:r w:rsidR="000A6ABD">
        <w:t xml:space="preserve"> от </w:t>
      </w:r>
      <w:r w:rsidR="001350E3">
        <w:t>продукта составляет 8</w:t>
      </w:r>
      <w:r w:rsidR="00BD7AEB">
        <w:t>8</w:t>
      </w:r>
      <w:r w:rsidR="00924766">
        <w:t> </w:t>
      </w:r>
      <w:r w:rsidR="001350E3">
        <w:t>%. По данной оценке, можно сделать вывод, что сайт создает хорошие впечатления</w:t>
      </w:r>
      <w:r w:rsidR="000A6ABD">
        <w:t> у </w:t>
      </w:r>
      <w:r w:rsidR="001350E3">
        <w:t>пользователей</w:t>
      </w:r>
      <w:r w:rsidR="000A6ABD">
        <w:t xml:space="preserve"> и </w:t>
      </w:r>
      <w:r w:rsidR="001350E3">
        <w:t>не отталкивает их.</w:t>
      </w:r>
    </w:p>
    <w:p w14:paraId="42DB03D8" w14:textId="63D97BBE" w:rsidR="0048566C" w:rsidRDefault="0048566C" w:rsidP="0048566C">
      <w:r w:rsidRPr="0048566C">
        <w:t>Для проверки качества</w:t>
      </w:r>
      <w:r w:rsidR="000A6ABD">
        <w:t xml:space="preserve"> и </w:t>
      </w:r>
      <w:r w:rsidRPr="0048566C">
        <w:t>удобства логики</w:t>
      </w:r>
      <w:r w:rsidR="000A6ABD">
        <w:t xml:space="preserve"> и </w:t>
      </w:r>
      <w:r w:rsidRPr="0048566C">
        <w:t xml:space="preserve">структуры сайта перед тремя респондентами были поставлены индивидуальные </w:t>
      </w:r>
      <w:r w:rsidR="00DB400F">
        <w:t>тестовые задания</w:t>
      </w:r>
      <w:r w:rsidRPr="0048566C">
        <w:t>. Они были однозначными, краткими</w:t>
      </w:r>
      <w:r w:rsidR="000A6ABD">
        <w:t xml:space="preserve"> и </w:t>
      </w:r>
      <w:r w:rsidRPr="0048566C">
        <w:t>без подсказок. На основании действий, выполняемых респондентами</w:t>
      </w:r>
      <w:r w:rsidR="000A6ABD">
        <w:t xml:space="preserve"> для </w:t>
      </w:r>
      <w:r w:rsidRPr="0048566C">
        <w:t>решения задачи, составлялись сценарии.</w:t>
      </w:r>
      <w:r w:rsidR="00671C91" w:rsidRPr="00671C91">
        <w:rPr>
          <w:color w:val="000000"/>
        </w:rPr>
        <w:t xml:space="preserve"> </w:t>
      </w:r>
      <w:r w:rsidR="00671C91">
        <w:rPr>
          <w:color w:val="000000"/>
        </w:rPr>
        <w:t>Для данного тестирования было выбрано три респондента.</w:t>
      </w:r>
    </w:p>
    <w:p w14:paraId="77F725A6" w14:textId="5A14DD1B" w:rsidR="00DB400F" w:rsidRPr="002D24E2" w:rsidRDefault="00DB400F" w:rsidP="00DB400F">
      <w:pPr>
        <w:spacing w:line="245" w:lineRule="auto"/>
      </w:pPr>
      <w:r>
        <w:rPr>
          <w:bCs/>
          <w:szCs w:val="28"/>
        </w:rPr>
        <w:t>Задачи</w:t>
      </w:r>
      <w:r w:rsidR="000A6ABD">
        <w:rPr>
          <w:bCs/>
          <w:szCs w:val="28"/>
        </w:rPr>
        <w:t xml:space="preserve"> и </w:t>
      </w:r>
      <w:r>
        <w:rPr>
          <w:bCs/>
          <w:szCs w:val="28"/>
        </w:rPr>
        <w:t>сценарии их выполнения:</w:t>
      </w:r>
    </w:p>
    <w:p w14:paraId="024314DD" w14:textId="7835D7F0" w:rsidR="00DB400F" w:rsidRDefault="00DB400F" w:rsidP="00DB400F">
      <w:pPr>
        <w:rPr>
          <w:color w:val="000000"/>
        </w:rPr>
      </w:pPr>
      <w:r>
        <w:rPr>
          <w:color w:val="000000"/>
        </w:rPr>
        <w:t>Пользовательская задача</w:t>
      </w:r>
      <w:r w:rsidR="000A6ABD">
        <w:rPr>
          <w:color w:val="000000"/>
        </w:rPr>
        <w:t xml:space="preserve"> для </w:t>
      </w:r>
      <w:r>
        <w:rPr>
          <w:color w:val="000000"/>
        </w:rPr>
        <w:t>сценария 1: Проверка работы форм регистрации</w:t>
      </w:r>
      <w:r w:rsidR="000A6ABD">
        <w:rPr>
          <w:color w:val="000000"/>
        </w:rPr>
        <w:t xml:space="preserve"> и </w:t>
      </w:r>
      <w:r>
        <w:rPr>
          <w:color w:val="000000"/>
        </w:rPr>
        <w:t>её валидации. Тестовое задание: необходимо зарегистрироваться</w:t>
      </w:r>
      <w:r w:rsidR="000A6ABD">
        <w:rPr>
          <w:color w:val="000000"/>
        </w:rPr>
        <w:t xml:space="preserve"> на </w:t>
      </w:r>
      <w:r>
        <w:rPr>
          <w:color w:val="000000"/>
        </w:rPr>
        <w:t xml:space="preserve">сайте. </w:t>
      </w:r>
    </w:p>
    <w:p w14:paraId="22338399" w14:textId="3BCD5AAC" w:rsidR="00DB400F" w:rsidRDefault="00DB400F" w:rsidP="00DB400F">
      <w:pPr>
        <w:rPr>
          <w:color w:val="000000"/>
        </w:rPr>
      </w:pPr>
      <w:r w:rsidRPr="00D04C0B">
        <w:rPr>
          <w:bCs/>
          <w:szCs w:val="28"/>
        </w:rPr>
        <w:t>Сценарий</w:t>
      </w:r>
      <w:r w:rsidR="000A6ABD">
        <w:rPr>
          <w:bCs/>
          <w:szCs w:val="28"/>
        </w:rPr>
        <w:t xml:space="preserve"> для </w:t>
      </w:r>
      <w:r w:rsidRPr="00D04C0B">
        <w:rPr>
          <w:bCs/>
          <w:szCs w:val="28"/>
        </w:rPr>
        <w:t xml:space="preserve">выполнения задачи </w:t>
      </w:r>
      <w:r>
        <w:rPr>
          <w:bCs/>
          <w:szCs w:val="28"/>
        </w:rPr>
        <w:t>1. Анна</w:t>
      </w:r>
      <w:r>
        <w:rPr>
          <w:color w:val="000000"/>
        </w:rPr>
        <w:t xml:space="preserve"> находится</w:t>
      </w:r>
      <w:r w:rsidR="000A6ABD">
        <w:rPr>
          <w:color w:val="000000"/>
        </w:rPr>
        <w:t xml:space="preserve"> на </w:t>
      </w:r>
      <w:r>
        <w:rPr>
          <w:color w:val="000000"/>
        </w:rPr>
        <w:t>главной странице сайта. Ознакомившись</w:t>
      </w:r>
      <w:r w:rsidR="000A6ABD">
        <w:rPr>
          <w:color w:val="000000"/>
        </w:rPr>
        <w:t xml:space="preserve"> с </w:t>
      </w:r>
      <w:r>
        <w:rPr>
          <w:color w:val="000000"/>
        </w:rPr>
        <w:t>навигационным меню, она находит ссылку «Зарегистрироваться»</w:t>
      </w:r>
      <w:r w:rsidR="000A6ABD">
        <w:rPr>
          <w:color w:val="000000"/>
        </w:rPr>
        <w:t xml:space="preserve"> и </w:t>
      </w:r>
      <w:r>
        <w:rPr>
          <w:color w:val="000000"/>
        </w:rPr>
        <w:t>переходит</w:t>
      </w:r>
      <w:r w:rsidR="000A6ABD">
        <w:rPr>
          <w:color w:val="000000"/>
        </w:rPr>
        <w:t xml:space="preserve"> на </w:t>
      </w:r>
      <w:r>
        <w:rPr>
          <w:color w:val="000000"/>
        </w:rPr>
        <w:t>страницу регистрации</w:t>
      </w:r>
      <w:r w:rsidR="000A6ABD">
        <w:rPr>
          <w:color w:val="000000"/>
        </w:rPr>
        <w:t xml:space="preserve"> с </w:t>
      </w:r>
      <w:r>
        <w:rPr>
          <w:color w:val="000000"/>
        </w:rPr>
        <w:t>формой. Анна заполняет все поля</w:t>
      </w:r>
      <w:r w:rsidR="000A6ABD">
        <w:rPr>
          <w:color w:val="000000"/>
        </w:rPr>
        <w:t xml:space="preserve"> и </w:t>
      </w:r>
      <w:r>
        <w:rPr>
          <w:color w:val="000000"/>
        </w:rPr>
        <w:t>нажимает</w:t>
      </w:r>
      <w:r w:rsidR="000A6ABD">
        <w:rPr>
          <w:color w:val="000000"/>
        </w:rPr>
        <w:t xml:space="preserve"> на </w:t>
      </w:r>
      <w:r>
        <w:rPr>
          <w:color w:val="000000"/>
        </w:rPr>
        <w:t>кнопку «Зарегистрироваться». Вывелось предупреждение</w:t>
      </w:r>
      <w:r w:rsidR="000A6ABD">
        <w:rPr>
          <w:color w:val="000000"/>
        </w:rPr>
        <w:t xml:space="preserve"> о </w:t>
      </w:r>
      <w:r>
        <w:rPr>
          <w:color w:val="000000"/>
        </w:rPr>
        <w:t>том, что адрес электронной почты введён некорректно. Анна исправляет ошибку, опять нажимает</w:t>
      </w:r>
      <w:r w:rsidR="000A6ABD">
        <w:rPr>
          <w:color w:val="000000"/>
        </w:rPr>
        <w:t xml:space="preserve"> на </w:t>
      </w:r>
      <w:r>
        <w:rPr>
          <w:color w:val="000000"/>
        </w:rPr>
        <w:t>кнопку «Зарегистрироваться»</w:t>
      </w:r>
      <w:r w:rsidR="005A7CDC">
        <w:rPr>
          <w:color w:val="000000"/>
        </w:rPr>
        <w:t>, после чего система открывает главную страницу</w:t>
      </w:r>
      <w:r w:rsidR="000A6ABD">
        <w:rPr>
          <w:color w:val="000000"/>
        </w:rPr>
        <w:t xml:space="preserve"> с </w:t>
      </w:r>
      <w:r w:rsidR="005A7CDC">
        <w:rPr>
          <w:color w:val="000000"/>
        </w:rPr>
        <w:t>изменённым</w:t>
      </w:r>
      <w:r w:rsidR="000A6ABD">
        <w:rPr>
          <w:color w:val="000000"/>
        </w:rPr>
        <w:t xml:space="preserve"> для </w:t>
      </w:r>
      <w:r w:rsidR="005A7CDC">
        <w:rPr>
          <w:color w:val="000000"/>
        </w:rPr>
        <w:t>авторизированного пользователя меню</w:t>
      </w:r>
      <w:r w:rsidR="000A6ABD">
        <w:rPr>
          <w:color w:val="000000"/>
        </w:rPr>
        <w:t xml:space="preserve"> с </w:t>
      </w:r>
      <w:r w:rsidR="005A7CDC">
        <w:rPr>
          <w:color w:val="000000"/>
        </w:rPr>
        <w:t>ссылками «Личный кабинет»</w:t>
      </w:r>
      <w:r w:rsidR="000A6ABD">
        <w:rPr>
          <w:color w:val="000000"/>
        </w:rPr>
        <w:t xml:space="preserve"> и </w:t>
      </w:r>
      <w:r w:rsidR="005A7CDC">
        <w:rPr>
          <w:color w:val="000000"/>
        </w:rPr>
        <w:t>«Выйти».</w:t>
      </w:r>
    </w:p>
    <w:p w14:paraId="5540120F" w14:textId="2F36B3BB" w:rsidR="00DB400F" w:rsidRPr="00D255AF" w:rsidRDefault="00DB400F" w:rsidP="00DB400F">
      <w:pPr>
        <w:spacing w:line="245" w:lineRule="auto"/>
        <w:rPr>
          <w:bCs/>
          <w:spacing w:val="4"/>
          <w:szCs w:val="28"/>
        </w:rPr>
      </w:pPr>
      <w:r w:rsidRPr="00D255AF">
        <w:rPr>
          <w:bCs/>
          <w:spacing w:val="4"/>
          <w:szCs w:val="28"/>
        </w:rPr>
        <w:t xml:space="preserve">Пользовательская задача 2. </w:t>
      </w:r>
      <w:r w:rsidR="00C8102A">
        <w:rPr>
          <w:bCs/>
          <w:spacing w:val="4"/>
          <w:szCs w:val="28"/>
        </w:rPr>
        <w:t>Подать</w:t>
      </w:r>
      <w:r w:rsidR="008B4F9C">
        <w:rPr>
          <w:bCs/>
          <w:spacing w:val="4"/>
          <w:szCs w:val="28"/>
        </w:rPr>
        <w:t xml:space="preserve"> заявку</w:t>
      </w:r>
      <w:r w:rsidR="000A6ABD">
        <w:rPr>
          <w:bCs/>
          <w:spacing w:val="4"/>
          <w:szCs w:val="28"/>
        </w:rPr>
        <w:t xml:space="preserve"> на </w:t>
      </w:r>
      <w:r w:rsidR="00A9500F">
        <w:rPr>
          <w:bCs/>
          <w:spacing w:val="4"/>
          <w:szCs w:val="28"/>
        </w:rPr>
        <w:t>консультаци</w:t>
      </w:r>
      <w:r w:rsidR="008B4F9C">
        <w:rPr>
          <w:bCs/>
          <w:spacing w:val="4"/>
          <w:szCs w:val="28"/>
        </w:rPr>
        <w:t>ю</w:t>
      </w:r>
      <w:r w:rsidRPr="00D255AF">
        <w:rPr>
          <w:bCs/>
          <w:spacing w:val="4"/>
          <w:szCs w:val="28"/>
        </w:rPr>
        <w:t xml:space="preserve">. </w:t>
      </w:r>
    </w:p>
    <w:p w14:paraId="1601B653" w14:textId="419D8361" w:rsidR="00DB400F" w:rsidRPr="00A63E70" w:rsidRDefault="00DB400F" w:rsidP="00A63E70">
      <w:pPr>
        <w:spacing w:line="245" w:lineRule="auto"/>
        <w:rPr>
          <w:bCs/>
          <w:szCs w:val="28"/>
        </w:rPr>
      </w:pPr>
      <w:r w:rsidRPr="00166532">
        <w:rPr>
          <w:bCs/>
          <w:spacing w:val="6"/>
          <w:szCs w:val="28"/>
        </w:rPr>
        <w:t>Сценарий</w:t>
      </w:r>
      <w:r w:rsidR="000A6ABD">
        <w:rPr>
          <w:bCs/>
          <w:spacing w:val="6"/>
          <w:szCs w:val="28"/>
        </w:rPr>
        <w:t xml:space="preserve"> для </w:t>
      </w:r>
      <w:r w:rsidRPr="00166532">
        <w:rPr>
          <w:bCs/>
          <w:spacing w:val="6"/>
          <w:szCs w:val="28"/>
        </w:rPr>
        <w:t xml:space="preserve">выполнения задачи 2. </w:t>
      </w:r>
      <w:r w:rsidR="00A9500F">
        <w:rPr>
          <w:bCs/>
          <w:spacing w:val="6"/>
          <w:szCs w:val="28"/>
        </w:rPr>
        <w:t>Евгения</w:t>
      </w:r>
      <w:r w:rsidRPr="00166532">
        <w:rPr>
          <w:bCs/>
          <w:spacing w:val="6"/>
          <w:szCs w:val="28"/>
        </w:rPr>
        <w:t xml:space="preserve"> при попадании</w:t>
      </w:r>
      <w:r w:rsidR="000A6ABD">
        <w:rPr>
          <w:bCs/>
          <w:spacing w:val="6"/>
          <w:szCs w:val="28"/>
        </w:rPr>
        <w:t xml:space="preserve"> на </w:t>
      </w:r>
      <w:r w:rsidRPr="00166532">
        <w:rPr>
          <w:bCs/>
          <w:spacing w:val="6"/>
          <w:szCs w:val="28"/>
        </w:rPr>
        <w:t>сайт</w:t>
      </w:r>
      <w:r>
        <w:rPr>
          <w:bCs/>
          <w:spacing w:val="6"/>
          <w:szCs w:val="28"/>
        </w:rPr>
        <w:t xml:space="preserve"> </w:t>
      </w:r>
      <w:r w:rsidR="00A9500F">
        <w:rPr>
          <w:bCs/>
          <w:spacing w:val="6"/>
          <w:szCs w:val="28"/>
        </w:rPr>
        <w:t>школы визажа «</w:t>
      </w:r>
      <w:proofErr w:type="spellStart"/>
      <w:r w:rsidR="00A9500F">
        <w:rPr>
          <w:bCs/>
          <w:spacing w:val="6"/>
          <w:szCs w:val="28"/>
          <w:lang w:val="en-US"/>
        </w:rPr>
        <w:t>Flowress</w:t>
      </w:r>
      <w:proofErr w:type="spellEnd"/>
      <w:r w:rsidR="00A9500F">
        <w:rPr>
          <w:bCs/>
          <w:spacing w:val="6"/>
          <w:szCs w:val="28"/>
        </w:rPr>
        <w:t>»</w:t>
      </w:r>
      <w:r w:rsidRPr="00166532">
        <w:rPr>
          <w:bCs/>
          <w:spacing w:val="6"/>
          <w:szCs w:val="28"/>
        </w:rPr>
        <w:t xml:space="preserve"> </w:t>
      </w:r>
      <w:r w:rsidR="00DB2859">
        <w:rPr>
          <w:bCs/>
          <w:spacing w:val="6"/>
          <w:szCs w:val="28"/>
        </w:rPr>
        <w:t>Она знакомится</w:t>
      </w:r>
      <w:r w:rsidR="000A6ABD">
        <w:rPr>
          <w:bCs/>
          <w:spacing w:val="6"/>
          <w:szCs w:val="28"/>
        </w:rPr>
        <w:t xml:space="preserve"> с </w:t>
      </w:r>
      <w:r w:rsidR="00DB2859">
        <w:rPr>
          <w:bCs/>
          <w:spacing w:val="6"/>
          <w:szCs w:val="28"/>
        </w:rPr>
        <w:t>информацией, предоставляемой</w:t>
      </w:r>
      <w:r w:rsidR="000A6ABD">
        <w:rPr>
          <w:bCs/>
          <w:spacing w:val="6"/>
          <w:szCs w:val="28"/>
        </w:rPr>
        <w:t xml:space="preserve"> на </w:t>
      </w:r>
      <w:r w:rsidR="00DB2859">
        <w:rPr>
          <w:bCs/>
          <w:spacing w:val="6"/>
          <w:szCs w:val="28"/>
        </w:rPr>
        <w:t xml:space="preserve">сайте. Пролистывая до конца главной страницы, Евгения находит форму консультации. </w:t>
      </w:r>
      <w:r w:rsidRPr="00166532">
        <w:rPr>
          <w:bCs/>
          <w:spacing w:val="6"/>
          <w:szCs w:val="28"/>
        </w:rPr>
        <w:t>Пользователь заполняет необходимые поля</w:t>
      </w:r>
      <w:r w:rsidR="000A6ABD">
        <w:rPr>
          <w:bCs/>
          <w:spacing w:val="6"/>
          <w:szCs w:val="28"/>
        </w:rPr>
        <w:t xml:space="preserve"> и </w:t>
      </w:r>
      <w:r w:rsidRPr="00166532">
        <w:rPr>
          <w:bCs/>
          <w:spacing w:val="6"/>
          <w:szCs w:val="28"/>
        </w:rPr>
        <w:t xml:space="preserve">нажимает кнопку «Отправить», после чего получает </w:t>
      </w:r>
      <w:r w:rsidR="00503E4D">
        <w:rPr>
          <w:bCs/>
          <w:szCs w:val="28"/>
        </w:rPr>
        <w:t>сообщение</w:t>
      </w:r>
      <w:r w:rsidR="000A6ABD">
        <w:rPr>
          <w:bCs/>
          <w:szCs w:val="28"/>
        </w:rPr>
        <w:t xml:space="preserve"> о </w:t>
      </w:r>
      <w:r w:rsidR="00503E4D">
        <w:rPr>
          <w:bCs/>
          <w:szCs w:val="28"/>
        </w:rPr>
        <w:t>том, что заявка принята</w:t>
      </w:r>
      <w:r w:rsidR="000A6ABD">
        <w:rPr>
          <w:bCs/>
          <w:szCs w:val="28"/>
        </w:rPr>
        <w:t xml:space="preserve"> и с </w:t>
      </w:r>
      <w:r w:rsidR="008B4F9C">
        <w:rPr>
          <w:bCs/>
          <w:szCs w:val="28"/>
        </w:rPr>
        <w:t>Евгенией</w:t>
      </w:r>
      <w:r w:rsidR="00503E4D">
        <w:rPr>
          <w:bCs/>
          <w:szCs w:val="28"/>
        </w:rPr>
        <w:t xml:space="preserve"> свяж</w:t>
      </w:r>
      <w:r w:rsidR="008B4F9C">
        <w:rPr>
          <w:bCs/>
          <w:szCs w:val="28"/>
        </w:rPr>
        <w:t>ется администратор</w:t>
      </w:r>
      <w:r w:rsidR="000A6ABD">
        <w:rPr>
          <w:bCs/>
          <w:szCs w:val="28"/>
        </w:rPr>
        <w:t xml:space="preserve"> в </w:t>
      </w:r>
      <w:r w:rsidR="008B4F9C">
        <w:rPr>
          <w:bCs/>
          <w:szCs w:val="28"/>
        </w:rPr>
        <w:t>ближайшее время</w:t>
      </w:r>
      <w:r w:rsidR="00503E4D">
        <w:rPr>
          <w:bCs/>
          <w:szCs w:val="28"/>
        </w:rPr>
        <w:t>.</w:t>
      </w:r>
    </w:p>
    <w:p w14:paraId="5ABC3EB4" w14:textId="459AE30D" w:rsidR="00DB400F" w:rsidRPr="00166532" w:rsidRDefault="00DB400F" w:rsidP="00DB400F">
      <w:pPr>
        <w:rPr>
          <w:bCs/>
          <w:spacing w:val="-6"/>
          <w:szCs w:val="28"/>
        </w:rPr>
      </w:pPr>
      <w:r w:rsidRPr="00166532">
        <w:rPr>
          <w:bCs/>
          <w:spacing w:val="-6"/>
          <w:szCs w:val="28"/>
        </w:rPr>
        <w:t xml:space="preserve">Пользовательская задача 3. </w:t>
      </w:r>
      <w:r w:rsidR="00A63E70">
        <w:rPr>
          <w:bCs/>
          <w:spacing w:val="-6"/>
          <w:szCs w:val="28"/>
        </w:rPr>
        <w:t>Проверка добавления курса</w:t>
      </w:r>
      <w:r w:rsidR="000A6ABD">
        <w:rPr>
          <w:bCs/>
          <w:spacing w:val="-6"/>
          <w:szCs w:val="28"/>
        </w:rPr>
        <w:t xml:space="preserve"> в </w:t>
      </w:r>
      <w:r w:rsidR="00A63E70">
        <w:rPr>
          <w:bCs/>
          <w:spacing w:val="-6"/>
          <w:szCs w:val="28"/>
        </w:rPr>
        <w:t>расписание</w:t>
      </w:r>
      <w:r w:rsidRPr="00166532">
        <w:rPr>
          <w:bCs/>
          <w:spacing w:val="-6"/>
          <w:szCs w:val="28"/>
        </w:rPr>
        <w:t>.</w:t>
      </w:r>
    </w:p>
    <w:p w14:paraId="4B06FED5" w14:textId="055F40BF" w:rsidR="00A63E70" w:rsidRDefault="00DB400F" w:rsidP="00DB400F">
      <w:pPr>
        <w:rPr>
          <w:bCs/>
          <w:spacing w:val="4"/>
          <w:szCs w:val="28"/>
        </w:rPr>
      </w:pPr>
      <w:r w:rsidRPr="00166532">
        <w:rPr>
          <w:bCs/>
          <w:spacing w:val="4"/>
          <w:szCs w:val="28"/>
        </w:rPr>
        <w:lastRenderedPageBreak/>
        <w:t>Сценарий</w:t>
      </w:r>
      <w:r w:rsidR="000A6ABD">
        <w:rPr>
          <w:bCs/>
          <w:spacing w:val="4"/>
          <w:szCs w:val="28"/>
        </w:rPr>
        <w:t xml:space="preserve"> для </w:t>
      </w:r>
      <w:r w:rsidRPr="00166532">
        <w:rPr>
          <w:bCs/>
          <w:spacing w:val="4"/>
          <w:szCs w:val="28"/>
        </w:rPr>
        <w:t xml:space="preserve">выполнения задачи 3. </w:t>
      </w:r>
      <w:r w:rsidR="00A63E70">
        <w:t>Надежда имеет профиль преподавателя</w:t>
      </w:r>
      <w:r w:rsidR="000A6ABD">
        <w:t xml:space="preserve"> на </w:t>
      </w:r>
      <w:r w:rsidR="00A63E70">
        <w:t>сайте</w:t>
      </w:r>
      <w:r w:rsidR="000A6ABD">
        <w:t xml:space="preserve"> и </w:t>
      </w:r>
      <w:r w:rsidR="00A63E70" w:rsidRPr="00166532">
        <w:rPr>
          <w:bCs/>
          <w:spacing w:val="4"/>
          <w:szCs w:val="28"/>
        </w:rPr>
        <w:t>имеет свой личный кабинет.</w:t>
      </w:r>
      <w:r w:rsidR="00A63E70">
        <w:t xml:space="preserve"> </w:t>
      </w:r>
      <w:r w:rsidR="00A63E70" w:rsidRPr="00166532">
        <w:rPr>
          <w:bCs/>
          <w:spacing w:val="4"/>
          <w:szCs w:val="28"/>
        </w:rPr>
        <w:t xml:space="preserve">После авторизации, </w:t>
      </w:r>
      <w:r w:rsidR="00A63E70">
        <w:rPr>
          <w:bCs/>
          <w:spacing w:val="4"/>
          <w:szCs w:val="28"/>
        </w:rPr>
        <w:t>Надежда</w:t>
      </w:r>
      <w:r w:rsidR="00A63E70" w:rsidRPr="00166532">
        <w:rPr>
          <w:bCs/>
          <w:spacing w:val="4"/>
          <w:szCs w:val="28"/>
        </w:rPr>
        <w:t xml:space="preserve"> </w:t>
      </w:r>
      <w:r w:rsidR="00A63E70">
        <w:rPr>
          <w:bCs/>
          <w:spacing w:val="4"/>
          <w:szCs w:val="28"/>
        </w:rPr>
        <w:t>переходит</w:t>
      </w:r>
      <w:r w:rsidR="000A6ABD">
        <w:rPr>
          <w:bCs/>
          <w:spacing w:val="4"/>
          <w:szCs w:val="28"/>
        </w:rPr>
        <w:t xml:space="preserve"> на </w:t>
      </w:r>
      <w:r w:rsidR="00A63E70">
        <w:rPr>
          <w:bCs/>
          <w:spacing w:val="4"/>
          <w:szCs w:val="28"/>
        </w:rPr>
        <w:t>панель управления</w:t>
      </w:r>
      <w:r w:rsidR="00A63E70" w:rsidRPr="00166532">
        <w:rPr>
          <w:bCs/>
          <w:spacing w:val="4"/>
          <w:szCs w:val="28"/>
        </w:rPr>
        <w:t xml:space="preserve">, </w:t>
      </w:r>
      <w:r w:rsidR="00365D68">
        <w:rPr>
          <w:bCs/>
          <w:spacing w:val="4"/>
          <w:szCs w:val="28"/>
        </w:rPr>
        <w:t>где выбирает вкладку «</w:t>
      </w:r>
      <w:r w:rsidR="00A15A90">
        <w:rPr>
          <w:bCs/>
          <w:spacing w:val="4"/>
          <w:szCs w:val="28"/>
        </w:rPr>
        <w:t>Мои курсы</w:t>
      </w:r>
      <w:r w:rsidR="00365D68">
        <w:rPr>
          <w:bCs/>
          <w:spacing w:val="4"/>
          <w:szCs w:val="28"/>
        </w:rPr>
        <w:t>»</w:t>
      </w:r>
      <w:r w:rsidR="000A6ABD">
        <w:rPr>
          <w:bCs/>
          <w:spacing w:val="4"/>
          <w:szCs w:val="28"/>
        </w:rPr>
        <w:t xml:space="preserve"> на </w:t>
      </w:r>
      <w:r w:rsidR="00365D68">
        <w:rPr>
          <w:bCs/>
          <w:spacing w:val="4"/>
          <w:szCs w:val="28"/>
        </w:rPr>
        <w:t>панели управления. Она находит кнопку «Добавить курс</w:t>
      </w:r>
      <w:r w:rsidR="000A6ABD">
        <w:rPr>
          <w:bCs/>
          <w:spacing w:val="4"/>
          <w:szCs w:val="28"/>
        </w:rPr>
        <w:t xml:space="preserve"> в </w:t>
      </w:r>
      <w:r w:rsidR="00365D68">
        <w:rPr>
          <w:bCs/>
          <w:spacing w:val="4"/>
          <w:szCs w:val="28"/>
        </w:rPr>
        <w:t>расписание», после чего переходит</w:t>
      </w:r>
      <w:r w:rsidR="000A6ABD">
        <w:rPr>
          <w:bCs/>
          <w:spacing w:val="4"/>
          <w:szCs w:val="28"/>
        </w:rPr>
        <w:t xml:space="preserve"> на </w:t>
      </w:r>
      <w:r w:rsidR="00365D68">
        <w:rPr>
          <w:bCs/>
          <w:spacing w:val="4"/>
          <w:szCs w:val="28"/>
        </w:rPr>
        <w:t>страницу добавления курса. Она выбирает из списка нужный курс</w:t>
      </w:r>
      <w:r w:rsidR="000A6ABD">
        <w:rPr>
          <w:bCs/>
          <w:spacing w:val="4"/>
          <w:szCs w:val="28"/>
        </w:rPr>
        <w:t xml:space="preserve"> и </w:t>
      </w:r>
      <w:r w:rsidR="00365D68">
        <w:rPr>
          <w:bCs/>
          <w:spacing w:val="4"/>
          <w:szCs w:val="28"/>
        </w:rPr>
        <w:t>тип группы</w:t>
      </w:r>
      <w:r w:rsidR="000A6ABD">
        <w:rPr>
          <w:bCs/>
          <w:spacing w:val="4"/>
          <w:szCs w:val="28"/>
        </w:rPr>
        <w:t xml:space="preserve"> и </w:t>
      </w:r>
      <w:r w:rsidR="00365D68">
        <w:rPr>
          <w:bCs/>
          <w:spacing w:val="4"/>
          <w:szCs w:val="28"/>
        </w:rPr>
        <w:t>жмёт</w:t>
      </w:r>
      <w:r w:rsidR="000A6ABD">
        <w:rPr>
          <w:bCs/>
          <w:spacing w:val="4"/>
          <w:szCs w:val="28"/>
        </w:rPr>
        <w:t xml:space="preserve"> на </w:t>
      </w:r>
      <w:r w:rsidR="00365D68">
        <w:rPr>
          <w:bCs/>
          <w:spacing w:val="4"/>
          <w:szCs w:val="28"/>
        </w:rPr>
        <w:t>кнопку «Добавить». Система уведомляет Надежду об ошибке добавления курса: не добавлена дата начала курса. Пользователь выбирает дату</w:t>
      </w:r>
      <w:r w:rsidR="000A6ABD">
        <w:rPr>
          <w:bCs/>
          <w:spacing w:val="4"/>
          <w:szCs w:val="28"/>
        </w:rPr>
        <w:t xml:space="preserve"> и </w:t>
      </w:r>
      <w:r w:rsidR="00365D68">
        <w:rPr>
          <w:bCs/>
          <w:spacing w:val="4"/>
          <w:szCs w:val="28"/>
        </w:rPr>
        <w:t>снова нажимает</w:t>
      </w:r>
      <w:r w:rsidR="000A6ABD">
        <w:rPr>
          <w:bCs/>
          <w:spacing w:val="4"/>
          <w:szCs w:val="28"/>
        </w:rPr>
        <w:t xml:space="preserve"> на </w:t>
      </w:r>
      <w:r w:rsidR="00365D68">
        <w:rPr>
          <w:bCs/>
          <w:spacing w:val="4"/>
          <w:szCs w:val="28"/>
        </w:rPr>
        <w:t>кнопку «Добавить». Евгении приходит сообщение, что курс успешно добавлен</w:t>
      </w:r>
      <w:r w:rsidR="000A6ABD">
        <w:rPr>
          <w:bCs/>
          <w:spacing w:val="4"/>
          <w:szCs w:val="28"/>
        </w:rPr>
        <w:t xml:space="preserve"> в </w:t>
      </w:r>
      <w:r w:rsidR="00365D68">
        <w:rPr>
          <w:bCs/>
          <w:spacing w:val="4"/>
          <w:szCs w:val="28"/>
        </w:rPr>
        <w:t>расписание. Во вкладке «Мои курсы»</w:t>
      </w:r>
      <w:r w:rsidR="00A15A90">
        <w:rPr>
          <w:bCs/>
          <w:spacing w:val="4"/>
          <w:szCs w:val="28"/>
        </w:rPr>
        <w:t xml:space="preserve"> Евгения находит только что добавленный ей курс.</w:t>
      </w:r>
    </w:p>
    <w:p w14:paraId="10FC5B99" w14:textId="02ABD523" w:rsidR="0048566C" w:rsidRPr="00482B25" w:rsidRDefault="0024261C" w:rsidP="00482B25">
      <w:pPr>
        <w:rPr>
          <w:bCs/>
          <w:spacing w:val="-4"/>
          <w:szCs w:val="28"/>
        </w:rPr>
      </w:pPr>
      <w:r w:rsidRPr="00166532">
        <w:rPr>
          <w:spacing w:val="-4"/>
          <w:szCs w:val="28"/>
        </w:rPr>
        <w:t>Все респонденты выполнили все задания без затруднений. Примерное время выполнения первого</w:t>
      </w:r>
      <w:r w:rsidR="000A6ABD">
        <w:rPr>
          <w:spacing w:val="-4"/>
          <w:szCs w:val="28"/>
        </w:rPr>
        <w:t xml:space="preserve"> и </w:t>
      </w:r>
      <w:r w:rsidRPr="00166532">
        <w:rPr>
          <w:spacing w:val="-4"/>
          <w:szCs w:val="28"/>
        </w:rPr>
        <w:t xml:space="preserve">второго задания – </w:t>
      </w:r>
      <w:r>
        <w:rPr>
          <w:spacing w:val="-4"/>
          <w:szCs w:val="28"/>
        </w:rPr>
        <w:t>9</w:t>
      </w:r>
      <w:r w:rsidRPr="00166532">
        <w:rPr>
          <w:spacing w:val="-4"/>
          <w:szCs w:val="28"/>
        </w:rPr>
        <w:t>0 секунд. Третьего – </w:t>
      </w:r>
      <w:r w:rsidR="00091002">
        <w:rPr>
          <w:spacing w:val="-4"/>
          <w:szCs w:val="28"/>
        </w:rPr>
        <w:t>8</w:t>
      </w:r>
      <w:r w:rsidRPr="00166532">
        <w:rPr>
          <w:spacing w:val="-4"/>
          <w:szCs w:val="28"/>
        </w:rPr>
        <w:t>0 секунд.</w:t>
      </w:r>
      <w:r w:rsidR="00482B25">
        <w:rPr>
          <w:bCs/>
          <w:spacing w:val="-4"/>
          <w:szCs w:val="28"/>
        </w:rPr>
        <w:t xml:space="preserve"> </w:t>
      </w:r>
      <w:r w:rsidRPr="00166532">
        <w:rPr>
          <w:spacing w:val="4"/>
          <w:szCs w:val="28"/>
        </w:rPr>
        <w:t>Пользователи оценили сайт положительно, отметив, что дизайн запоминающийся</w:t>
      </w:r>
      <w:r w:rsidR="000A6ABD">
        <w:rPr>
          <w:spacing w:val="4"/>
          <w:szCs w:val="28"/>
        </w:rPr>
        <w:t xml:space="preserve"> и </w:t>
      </w:r>
      <w:r w:rsidRPr="00166532">
        <w:rPr>
          <w:spacing w:val="4"/>
          <w:szCs w:val="28"/>
        </w:rPr>
        <w:t>не вызывает дискомфорта, оригинальный</w:t>
      </w:r>
      <w:r w:rsidR="000A6ABD">
        <w:rPr>
          <w:spacing w:val="4"/>
          <w:szCs w:val="28"/>
        </w:rPr>
        <w:t xml:space="preserve"> и </w:t>
      </w:r>
      <w:r w:rsidRPr="00166532">
        <w:rPr>
          <w:spacing w:val="4"/>
          <w:szCs w:val="28"/>
        </w:rPr>
        <w:t>нестандартный</w:t>
      </w:r>
      <w:r w:rsidR="00482B25">
        <w:rPr>
          <w:spacing w:val="4"/>
          <w:szCs w:val="28"/>
        </w:rPr>
        <w:t>.</w:t>
      </w:r>
      <w:r w:rsidRPr="00166532">
        <w:rPr>
          <w:spacing w:val="4"/>
          <w:szCs w:val="28"/>
        </w:rPr>
        <w:t xml:space="preserve"> </w:t>
      </w:r>
    </w:p>
    <w:p w14:paraId="0C465750" w14:textId="06FB21F5" w:rsidR="000154D0" w:rsidRDefault="0048566C" w:rsidP="000154D0">
      <w:pPr>
        <w:rPr>
          <w:rFonts w:eastAsia="Times New Roman"/>
          <w:color w:val="000000"/>
          <w:szCs w:val="28"/>
        </w:rPr>
      </w:pPr>
      <w:r>
        <w:t>Последний</w:t>
      </w:r>
      <w:r w:rsidR="00D906DD">
        <w:t xml:space="preserve"> этап юзабилити-тестирования</w:t>
      </w:r>
      <w:r w:rsidR="006D26D0">
        <w:rPr>
          <w:rFonts w:eastAsia="Times New Roman"/>
          <w:color w:val="000000"/>
          <w:szCs w:val="28"/>
        </w:rPr>
        <w:t xml:space="preserve"> – </w:t>
      </w:r>
      <w:r w:rsidR="006D26D0">
        <w:rPr>
          <w:color w:val="000000"/>
        </w:rPr>
        <w:t>тестирование</w:t>
      </w:r>
      <w:r w:rsidR="000A6ABD">
        <w:rPr>
          <w:color w:val="000000"/>
        </w:rPr>
        <w:t xml:space="preserve"> с </w:t>
      </w:r>
      <w:r w:rsidR="006D26D0">
        <w:rPr>
          <w:color w:val="000000"/>
        </w:rPr>
        <w:t>помощью формальной анкеты. Анкета представляет собой несколько вопросов,</w:t>
      </w:r>
      <w:r w:rsidR="000A6ABD">
        <w:rPr>
          <w:color w:val="000000"/>
        </w:rPr>
        <w:t xml:space="preserve"> для </w:t>
      </w:r>
      <w:r w:rsidR="006D26D0">
        <w:rPr>
          <w:color w:val="000000"/>
        </w:rPr>
        <w:t>каждого из которых респондент может выбрать один из пяти вариантов ответа. Каждый ответ имеет свое количество баллов со знаком минуса или плюса. После проведения анкетирования необходимо посчитать количество полученных баллов, сравнить его</w:t>
      </w:r>
      <w:r w:rsidR="000A6ABD">
        <w:rPr>
          <w:color w:val="000000"/>
        </w:rPr>
        <w:t xml:space="preserve"> с </w:t>
      </w:r>
      <w:r w:rsidR="006D26D0">
        <w:rPr>
          <w:color w:val="000000"/>
        </w:rPr>
        <w:t xml:space="preserve">максимально возможным. Для этого задания были выбраны три респондента: </w:t>
      </w:r>
      <w:proofErr w:type="spellStart"/>
      <w:r w:rsidR="006D26D0">
        <w:rPr>
          <w:rFonts w:eastAsia="Times New Roman"/>
          <w:color w:val="000000"/>
          <w:szCs w:val="28"/>
        </w:rPr>
        <w:t>Рачковская</w:t>
      </w:r>
      <w:proofErr w:type="spellEnd"/>
      <w:r w:rsidR="006D26D0">
        <w:rPr>
          <w:rFonts w:eastAsia="Times New Roman"/>
          <w:color w:val="000000"/>
          <w:szCs w:val="28"/>
        </w:rPr>
        <w:t xml:space="preserve"> Анна, Евгения </w:t>
      </w:r>
      <w:proofErr w:type="spellStart"/>
      <w:r w:rsidR="006D26D0">
        <w:rPr>
          <w:rFonts w:eastAsia="Times New Roman"/>
          <w:color w:val="000000"/>
          <w:szCs w:val="28"/>
        </w:rPr>
        <w:t>Друк</w:t>
      </w:r>
      <w:proofErr w:type="spellEnd"/>
      <w:r w:rsidR="006D26D0">
        <w:rPr>
          <w:rFonts w:eastAsia="Times New Roman"/>
          <w:color w:val="000000"/>
          <w:szCs w:val="28"/>
        </w:rPr>
        <w:t xml:space="preserve">, Надежда Таран. </w:t>
      </w:r>
    </w:p>
    <w:p w14:paraId="039F8597" w14:textId="3FD34B22" w:rsidR="000154D0" w:rsidRDefault="000154D0" w:rsidP="000154D0">
      <w:pPr>
        <w:rPr>
          <w:color w:val="000000"/>
        </w:rPr>
      </w:pPr>
      <w:r>
        <w:rPr>
          <w:color w:val="000000"/>
        </w:rPr>
        <w:t xml:space="preserve">Результаты формальной анкеты первого респондента </w:t>
      </w:r>
      <w:proofErr w:type="spellStart"/>
      <w:r>
        <w:rPr>
          <w:rFonts w:eastAsia="Times New Roman"/>
          <w:color w:val="000000"/>
          <w:szCs w:val="28"/>
        </w:rPr>
        <w:t>Рачковская</w:t>
      </w:r>
      <w:proofErr w:type="spellEnd"/>
      <w:r>
        <w:rPr>
          <w:rFonts w:eastAsia="Times New Roman"/>
          <w:color w:val="000000"/>
          <w:szCs w:val="28"/>
        </w:rPr>
        <w:t xml:space="preserve"> Анна</w:t>
      </w:r>
      <w:r>
        <w:rPr>
          <w:color w:val="000000"/>
        </w:rPr>
        <w:t xml:space="preserve"> представлены</w:t>
      </w:r>
      <w:r w:rsidR="000A6ABD">
        <w:rPr>
          <w:color w:val="000000"/>
        </w:rPr>
        <w:t xml:space="preserve"> в </w:t>
      </w:r>
      <w:r>
        <w:rPr>
          <w:color w:val="000000"/>
        </w:rPr>
        <w:t>таблице 5.3.</w:t>
      </w:r>
    </w:p>
    <w:p w14:paraId="53501320" w14:textId="5DDB2FB4" w:rsidR="000154D0" w:rsidRDefault="000154D0" w:rsidP="000154D0">
      <w:pPr>
        <w:pBdr>
          <w:top w:val="nil"/>
          <w:left w:val="nil"/>
          <w:bottom w:val="nil"/>
          <w:right w:val="nil"/>
          <w:between w:val="nil"/>
        </w:pBdr>
        <w:spacing w:before="280" w:after="280"/>
        <w:ind w:firstLine="0"/>
        <w:rPr>
          <w:color w:val="000000"/>
        </w:rPr>
      </w:pPr>
      <w:r>
        <w:rPr>
          <w:rFonts w:eastAsia="Times New Roman"/>
          <w:color w:val="000000"/>
          <w:szCs w:val="28"/>
        </w:rPr>
        <w:t>Таблица 5.</w:t>
      </w:r>
      <w:r w:rsidR="009E35C3">
        <w:rPr>
          <w:rFonts w:eastAsia="Times New Roman"/>
          <w:color w:val="000000"/>
          <w:szCs w:val="28"/>
        </w:rPr>
        <w:t>3</w:t>
      </w:r>
      <w:r>
        <w:rPr>
          <w:rFonts w:eastAsia="Times New Roman"/>
          <w:color w:val="000000"/>
          <w:szCs w:val="28"/>
        </w:rPr>
        <w:t xml:space="preserve"> – Результат анкеты Анны </w:t>
      </w:r>
      <w:proofErr w:type="spellStart"/>
      <w:r>
        <w:rPr>
          <w:rFonts w:eastAsia="Times New Roman"/>
          <w:color w:val="000000"/>
          <w:szCs w:val="28"/>
        </w:rPr>
        <w:t>Рачковской</w:t>
      </w:r>
      <w:proofErr w:type="spellEnd"/>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0154D0" w14:paraId="0F4D929B"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41CB460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Вопрос</w:t>
            </w:r>
          </w:p>
        </w:tc>
        <w:tc>
          <w:tcPr>
            <w:tcW w:w="706" w:type="dxa"/>
            <w:tcBorders>
              <w:top w:val="single" w:sz="4" w:space="0" w:color="000000"/>
              <w:left w:val="single" w:sz="4" w:space="0" w:color="000000"/>
              <w:bottom w:val="single" w:sz="4" w:space="0" w:color="000000"/>
              <w:right w:val="single" w:sz="4" w:space="0" w:color="000000"/>
            </w:tcBorders>
          </w:tcPr>
          <w:p w14:paraId="2E4B335F"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15FE8467"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602A226E"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-1</w:t>
            </w:r>
          </w:p>
        </w:tc>
        <w:tc>
          <w:tcPr>
            <w:tcW w:w="377" w:type="dxa"/>
            <w:tcBorders>
              <w:top w:val="single" w:sz="4" w:space="0" w:color="000000"/>
              <w:left w:val="single" w:sz="4" w:space="0" w:color="000000"/>
              <w:bottom w:val="single" w:sz="4" w:space="0" w:color="000000"/>
              <w:right w:val="single" w:sz="4" w:space="0" w:color="000000"/>
            </w:tcBorders>
          </w:tcPr>
          <w:p w14:paraId="4B77CCF2"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0</w:t>
            </w:r>
          </w:p>
        </w:tc>
        <w:tc>
          <w:tcPr>
            <w:tcW w:w="545" w:type="dxa"/>
            <w:tcBorders>
              <w:top w:val="single" w:sz="4" w:space="0" w:color="000000"/>
              <w:left w:val="single" w:sz="4" w:space="0" w:color="000000"/>
              <w:bottom w:val="single" w:sz="4" w:space="0" w:color="000000"/>
              <w:right w:val="single" w:sz="4" w:space="0" w:color="000000"/>
            </w:tcBorders>
          </w:tcPr>
          <w:p w14:paraId="4DFE4AD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+1</w:t>
            </w:r>
          </w:p>
        </w:tc>
        <w:tc>
          <w:tcPr>
            <w:tcW w:w="545" w:type="dxa"/>
            <w:tcBorders>
              <w:top w:val="single" w:sz="4" w:space="0" w:color="000000"/>
              <w:left w:val="single" w:sz="4" w:space="0" w:color="000000"/>
              <w:bottom w:val="single" w:sz="4" w:space="0" w:color="000000"/>
              <w:right w:val="single" w:sz="4" w:space="0" w:color="000000"/>
            </w:tcBorders>
          </w:tcPr>
          <w:p w14:paraId="2F89D54D"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+2</w:t>
            </w:r>
          </w:p>
        </w:tc>
        <w:tc>
          <w:tcPr>
            <w:tcW w:w="547" w:type="dxa"/>
            <w:tcBorders>
              <w:top w:val="single" w:sz="4" w:space="0" w:color="000000"/>
              <w:left w:val="single" w:sz="4" w:space="0" w:color="000000"/>
              <w:bottom w:val="single" w:sz="4" w:space="0" w:color="000000"/>
              <w:right w:val="single" w:sz="4" w:space="0" w:color="000000"/>
            </w:tcBorders>
          </w:tcPr>
          <w:p w14:paraId="55C8B17B"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1EB437C4" w14:textId="77777777" w:rsidTr="00301344">
        <w:trPr>
          <w:trHeight w:val="229"/>
        </w:trPr>
        <w:tc>
          <w:tcPr>
            <w:tcW w:w="6351" w:type="dxa"/>
            <w:tcBorders>
              <w:top w:val="single" w:sz="4" w:space="0" w:color="000000"/>
              <w:left w:val="single" w:sz="4" w:space="0" w:color="000000"/>
              <w:bottom w:val="single" w:sz="4" w:space="0" w:color="000000"/>
              <w:right w:val="single" w:sz="4" w:space="0" w:color="000000"/>
            </w:tcBorders>
          </w:tcPr>
          <w:p w14:paraId="2DFDEC6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Навигация по сайте удобная?</w:t>
            </w:r>
          </w:p>
        </w:tc>
        <w:tc>
          <w:tcPr>
            <w:tcW w:w="706" w:type="dxa"/>
            <w:tcBorders>
              <w:top w:val="single" w:sz="4" w:space="0" w:color="000000"/>
              <w:left w:val="single" w:sz="4" w:space="0" w:color="000000"/>
              <w:bottom w:val="single" w:sz="4" w:space="0" w:color="000000"/>
              <w:right w:val="single" w:sz="4" w:space="0" w:color="000000"/>
            </w:tcBorders>
          </w:tcPr>
          <w:p w14:paraId="0162BF5A"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44539F4F"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57137BB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17DA42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C10088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E23BCAB"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C09CAC1"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7644234D" w14:textId="77777777" w:rsidTr="00301344">
        <w:trPr>
          <w:trHeight w:val="178"/>
        </w:trPr>
        <w:tc>
          <w:tcPr>
            <w:tcW w:w="6351" w:type="dxa"/>
            <w:tcBorders>
              <w:top w:val="single" w:sz="4" w:space="0" w:color="000000"/>
              <w:left w:val="single" w:sz="4" w:space="0" w:color="000000"/>
              <w:bottom w:val="single" w:sz="4" w:space="0" w:color="000000"/>
              <w:right w:val="single" w:sz="4" w:space="0" w:color="000000"/>
            </w:tcBorders>
          </w:tcPr>
          <w:p w14:paraId="02CC122E"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Сайт работает достаточно быстро?</w:t>
            </w:r>
          </w:p>
        </w:tc>
        <w:tc>
          <w:tcPr>
            <w:tcW w:w="706" w:type="dxa"/>
            <w:tcBorders>
              <w:top w:val="single" w:sz="4" w:space="0" w:color="000000"/>
              <w:left w:val="single" w:sz="4" w:space="0" w:color="000000"/>
              <w:bottom w:val="single" w:sz="4" w:space="0" w:color="000000"/>
              <w:right w:val="single" w:sz="4" w:space="0" w:color="000000"/>
            </w:tcBorders>
          </w:tcPr>
          <w:p w14:paraId="69E2161F"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17791EF"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326532C"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0516E3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EFD11E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4DA50CC2"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FE744B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57D97EFD"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F0B46B9"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Вы чувствовали себя уверенно, используя сайт?</w:t>
            </w:r>
          </w:p>
        </w:tc>
        <w:tc>
          <w:tcPr>
            <w:tcW w:w="706" w:type="dxa"/>
            <w:tcBorders>
              <w:top w:val="single" w:sz="4" w:space="0" w:color="000000"/>
              <w:left w:val="single" w:sz="4" w:space="0" w:color="000000"/>
              <w:bottom w:val="single" w:sz="4" w:space="0" w:color="000000"/>
              <w:right w:val="single" w:sz="4" w:space="0" w:color="000000"/>
            </w:tcBorders>
          </w:tcPr>
          <w:p w14:paraId="5EA4E38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6B96DFC"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42BD426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1A83104"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C6D65FB"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BEE2E04"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B683582"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687FB08C" w14:textId="77777777" w:rsidTr="00301344">
        <w:trPr>
          <w:trHeight w:val="363"/>
        </w:trPr>
        <w:tc>
          <w:tcPr>
            <w:tcW w:w="6351" w:type="dxa"/>
            <w:tcBorders>
              <w:top w:val="single" w:sz="4" w:space="0" w:color="000000"/>
              <w:left w:val="single" w:sz="4" w:space="0" w:color="000000"/>
              <w:bottom w:val="nil"/>
              <w:right w:val="single" w:sz="4" w:space="0" w:color="000000"/>
            </w:tcBorders>
          </w:tcPr>
          <w:p w14:paraId="4DE983AE"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Смогли ли вы без проблем исправить неверно введённые данные?</w:t>
            </w:r>
          </w:p>
        </w:tc>
        <w:tc>
          <w:tcPr>
            <w:tcW w:w="706" w:type="dxa"/>
            <w:tcBorders>
              <w:top w:val="single" w:sz="4" w:space="0" w:color="000000"/>
              <w:left w:val="single" w:sz="4" w:space="0" w:color="000000"/>
              <w:bottom w:val="nil"/>
              <w:right w:val="single" w:sz="4" w:space="0" w:color="000000"/>
            </w:tcBorders>
          </w:tcPr>
          <w:p w14:paraId="126D86E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0EDCF37C"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4D758BE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3185DF8F"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77DE5054"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26BCAF7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2FA50363"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7BE67E10" w14:textId="77777777" w:rsidTr="00301344">
        <w:trPr>
          <w:trHeight w:val="297"/>
        </w:trPr>
        <w:tc>
          <w:tcPr>
            <w:tcW w:w="6351" w:type="dxa"/>
            <w:tcBorders>
              <w:top w:val="single" w:sz="4" w:space="0" w:color="000000"/>
              <w:left w:val="single" w:sz="4" w:space="0" w:color="000000"/>
              <w:bottom w:val="single" w:sz="4" w:space="0" w:color="000000"/>
              <w:right w:val="single" w:sz="4" w:space="0" w:color="000000"/>
            </w:tcBorders>
          </w:tcPr>
          <w:p w14:paraId="05A4E4EC"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Дизайн сайта привлек ваше внимание?</w:t>
            </w:r>
          </w:p>
        </w:tc>
        <w:tc>
          <w:tcPr>
            <w:tcW w:w="706" w:type="dxa"/>
            <w:tcBorders>
              <w:top w:val="single" w:sz="4" w:space="0" w:color="000000"/>
              <w:left w:val="single" w:sz="4" w:space="0" w:color="000000"/>
              <w:bottom w:val="single" w:sz="4" w:space="0" w:color="000000"/>
              <w:right w:val="single" w:sz="4" w:space="0" w:color="000000"/>
            </w:tcBorders>
          </w:tcPr>
          <w:p w14:paraId="21EEE117"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43E0166"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39C8A24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106AA8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7C7E47D"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A95702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1FC020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756F02C9"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47F1C81"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Вы без проблем нашли необходимую информацию?</w:t>
            </w:r>
          </w:p>
        </w:tc>
        <w:tc>
          <w:tcPr>
            <w:tcW w:w="706" w:type="dxa"/>
            <w:tcBorders>
              <w:top w:val="single" w:sz="4" w:space="0" w:color="000000"/>
              <w:left w:val="single" w:sz="4" w:space="0" w:color="000000"/>
              <w:bottom w:val="single" w:sz="4" w:space="0" w:color="000000"/>
              <w:right w:val="single" w:sz="4" w:space="0" w:color="000000"/>
            </w:tcBorders>
          </w:tcPr>
          <w:p w14:paraId="2B7561E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513970A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23A35DB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4D4EB49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F728B13" w14:textId="725D65E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484E34AA" w14:textId="43A14D0D"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B4732A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184FCDDA" w14:textId="77777777" w:rsidTr="00301344">
        <w:trPr>
          <w:trHeight w:val="238"/>
        </w:trPr>
        <w:tc>
          <w:tcPr>
            <w:tcW w:w="6351" w:type="dxa"/>
            <w:tcBorders>
              <w:top w:val="single" w:sz="4" w:space="0" w:color="000000"/>
              <w:left w:val="single" w:sz="4" w:space="0" w:color="000000"/>
              <w:bottom w:val="nil"/>
              <w:right w:val="single" w:sz="4" w:space="0" w:color="000000"/>
            </w:tcBorders>
          </w:tcPr>
          <w:p w14:paraId="3ECADC3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Вам понравился интерфейс сайта?</w:t>
            </w:r>
          </w:p>
        </w:tc>
        <w:tc>
          <w:tcPr>
            <w:tcW w:w="706" w:type="dxa"/>
            <w:tcBorders>
              <w:top w:val="single" w:sz="4" w:space="0" w:color="000000"/>
              <w:left w:val="single" w:sz="4" w:space="0" w:color="000000"/>
              <w:bottom w:val="nil"/>
              <w:right w:val="single" w:sz="4" w:space="0" w:color="000000"/>
            </w:tcBorders>
          </w:tcPr>
          <w:p w14:paraId="076F2C49"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4F029B20"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3205F3B7"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29638C33"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6B063666"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6861D7E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0CA45B50"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443459DD"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4898EA1A"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Легко ли было понять, каким должен быть следующий шаг при регистрации?</w:t>
            </w:r>
          </w:p>
        </w:tc>
        <w:tc>
          <w:tcPr>
            <w:tcW w:w="706" w:type="dxa"/>
            <w:tcBorders>
              <w:top w:val="single" w:sz="4" w:space="0" w:color="000000"/>
              <w:left w:val="single" w:sz="4" w:space="0" w:color="000000"/>
              <w:bottom w:val="single" w:sz="4" w:space="0" w:color="000000"/>
              <w:right w:val="single" w:sz="4" w:space="0" w:color="000000"/>
            </w:tcBorders>
          </w:tcPr>
          <w:p w14:paraId="2D59D35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A0DA006"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27C0E3D8"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DF18AE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66A3A3A"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4487E0A"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C181D98"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28DAF1D9" w14:textId="77777777" w:rsidTr="00301344">
        <w:trPr>
          <w:trHeight w:val="338"/>
        </w:trPr>
        <w:tc>
          <w:tcPr>
            <w:tcW w:w="6351" w:type="dxa"/>
            <w:tcBorders>
              <w:top w:val="single" w:sz="4" w:space="0" w:color="000000"/>
              <w:left w:val="single" w:sz="4" w:space="0" w:color="000000"/>
              <w:bottom w:val="single" w:sz="4" w:space="0" w:color="000000"/>
              <w:right w:val="single" w:sz="4" w:space="0" w:color="000000"/>
            </w:tcBorders>
          </w:tcPr>
          <w:p w14:paraId="276840B0" w14:textId="2793DB76" w:rsidR="000154D0" w:rsidRDefault="000154D0" w:rsidP="00301344">
            <w:pPr>
              <w:pBdr>
                <w:top w:val="nil"/>
                <w:left w:val="nil"/>
                <w:bottom w:val="nil"/>
                <w:right w:val="nil"/>
                <w:between w:val="nil"/>
              </w:pBdr>
              <w:ind w:firstLine="0"/>
              <w:rPr>
                <w:color w:val="000000"/>
              </w:rPr>
            </w:pPr>
            <w:r>
              <w:rPr>
                <w:rFonts w:eastAsia="Times New Roman"/>
                <w:color w:val="000000"/>
                <w:szCs w:val="28"/>
              </w:rPr>
              <w:t>Будете ли вы пользоваться сайтом</w:t>
            </w:r>
            <w:r w:rsidR="000A6ABD">
              <w:rPr>
                <w:rFonts w:eastAsia="Times New Roman"/>
                <w:color w:val="000000"/>
                <w:szCs w:val="28"/>
              </w:rPr>
              <w:t xml:space="preserve"> в </w:t>
            </w:r>
            <w:r>
              <w:rPr>
                <w:rFonts w:eastAsia="Times New Roman"/>
                <w:color w:val="000000"/>
                <w:szCs w:val="28"/>
              </w:rPr>
              <w:t>дальнейшем?</w:t>
            </w:r>
          </w:p>
        </w:tc>
        <w:tc>
          <w:tcPr>
            <w:tcW w:w="706" w:type="dxa"/>
            <w:tcBorders>
              <w:top w:val="single" w:sz="4" w:space="0" w:color="000000"/>
              <w:left w:val="single" w:sz="4" w:space="0" w:color="000000"/>
              <w:bottom w:val="single" w:sz="4" w:space="0" w:color="000000"/>
              <w:right w:val="single" w:sz="4" w:space="0" w:color="000000"/>
            </w:tcBorders>
          </w:tcPr>
          <w:p w14:paraId="65866BC3"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0E11125"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55BBB92"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B377EB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B0538E8"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264CA83"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FB9E033"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0154D0" w14:paraId="3DE20435" w14:textId="77777777" w:rsidTr="00301344">
        <w:trPr>
          <w:trHeight w:val="613"/>
        </w:trPr>
        <w:tc>
          <w:tcPr>
            <w:tcW w:w="6351" w:type="dxa"/>
            <w:tcBorders>
              <w:top w:val="single" w:sz="4" w:space="0" w:color="000000"/>
              <w:left w:val="single" w:sz="4" w:space="0" w:color="000000"/>
              <w:bottom w:val="single" w:sz="4" w:space="0" w:color="000000"/>
              <w:right w:val="single" w:sz="4" w:space="0" w:color="000000"/>
            </w:tcBorders>
          </w:tcPr>
          <w:p w14:paraId="727CEC31"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Вам не понадобилась помощь, чтобы начать пользоваться сайтом?</w:t>
            </w:r>
          </w:p>
        </w:tc>
        <w:tc>
          <w:tcPr>
            <w:tcW w:w="706" w:type="dxa"/>
            <w:tcBorders>
              <w:top w:val="single" w:sz="4" w:space="0" w:color="000000"/>
              <w:left w:val="single" w:sz="4" w:space="0" w:color="000000"/>
              <w:bottom w:val="single" w:sz="4" w:space="0" w:color="000000"/>
              <w:right w:val="single" w:sz="4" w:space="0" w:color="000000"/>
            </w:tcBorders>
          </w:tcPr>
          <w:p w14:paraId="3D7E1640"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928783B"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0994741"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34F3797"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11497C9"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E0FE47E" w14:textId="77777777" w:rsidR="000154D0" w:rsidRDefault="000154D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02BD93F6" w14:textId="77777777" w:rsidR="000154D0" w:rsidRDefault="000154D0" w:rsidP="00301344">
            <w:pPr>
              <w:pBdr>
                <w:top w:val="nil"/>
                <w:left w:val="nil"/>
                <w:bottom w:val="nil"/>
                <w:right w:val="nil"/>
                <w:between w:val="nil"/>
              </w:pBdr>
              <w:ind w:firstLine="0"/>
              <w:rPr>
                <w:color w:val="000000"/>
              </w:rPr>
            </w:pPr>
            <w:r>
              <w:rPr>
                <w:rFonts w:eastAsia="Times New Roman"/>
                <w:color w:val="000000"/>
                <w:szCs w:val="28"/>
              </w:rPr>
              <w:t>Да</w:t>
            </w:r>
          </w:p>
        </w:tc>
      </w:tr>
      <w:tr w:rsidR="003B7AB7" w14:paraId="515BC2FB"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2C835CE"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Посоветуете ли вы сайт своим друзьям?</w:t>
            </w:r>
          </w:p>
        </w:tc>
        <w:tc>
          <w:tcPr>
            <w:tcW w:w="706" w:type="dxa"/>
            <w:tcBorders>
              <w:top w:val="single" w:sz="4" w:space="0" w:color="000000"/>
              <w:left w:val="single" w:sz="4" w:space="0" w:color="000000"/>
              <w:bottom w:val="single" w:sz="4" w:space="0" w:color="000000"/>
              <w:right w:val="single" w:sz="4" w:space="0" w:color="000000"/>
            </w:tcBorders>
          </w:tcPr>
          <w:p w14:paraId="75C4F46D"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1FE1FC93"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3BA35A5C"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4CE55CA"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ABDDC1A"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0B1DAB6" w14:textId="7777777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2206F55"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Да</w:t>
            </w:r>
          </w:p>
        </w:tc>
      </w:tr>
      <w:tr w:rsidR="003B7AB7" w14:paraId="601511EF"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4853EC60"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Итого:</w:t>
            </w:r>
          </w:p>
        </w:tc>
        <w:tc>
          <w:tcPr>
            <w:tcW w:w="706" w:type="dxa"/>
            <w:tcBorders>
              <w:top w:val="single" w:sz="4" w:space="0" w:color="000000"/>
              <w:left w:val="single" w:sz="4" w:space="0" w:color="000000"/>
              <w:bottom w:val="single" w:sz="4" w:space="0" w:color="000000"/>
              <w:right w:val="single" w:sz="4" w:space="0" w:color="000000"/>
            </w:tcBorders>
          </w:tcPr>
          <w:p w14:paraId="56A00CDE" w14:textId="77777777" w:rsidR="003B7AB7" w:rsidRDefault="003B7AB7" w:rsidP="003B7AB7">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551A935D" w14:textId="77777777" w:rsidR="003B7AB7" w:rsidRDefault="003B7AB7" w:rsidP="003B7AB7">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77943425" w14:textId="77777777" w:rsidR="003B7AB7" w:rsidRDefault="003B7AB7" w:rsidP="003B7AB7">
            <w:pPr>
              <w:pBdr>
                <w:top w:val="nil"/>
                <w:left w:val="nil"/>
                <w:bottom w:val="nil"/>
                <w:right w:val="nil"/>
                <w:between w:val="nil"/>
              </w:pBdr>
              <w:ind w:firstLine="0"/>
              <w:jc w:val="center"/>
              <w:rPr>
                <w:color w:val="000000"/>
              </w:rPr>
            </w:pPr>
          </w:p>
        </w:tc>
        <w:tc>
          <w:tcPr>
            <w:tcW w:w="377" w:type="dxa"/>
            <w:tcBorders>
              <w:top w:val="single" w:sz="4" w:space="0" w:color="000000"/>
              <w:left w:val="single" w:sz="4" w:space="0" w:color="000000"/>
              <w:bottom w:val="single" w:sz="4" w:space="0" w:color="000000"/>
              <w:right w:val="single" w:sz="4" w:space="0" w:color="000000"/>
            </w:tcBorders>
          </w:tcPr>
          <w:p w14:paraId="0BA155B9" w14:textId="77777777" w:rsidR="003B7AB7" w:rsidRDefault="003B7AB7" w:rsidP="003B7AB7">
            <w:pPr>
              <w:pBdr>
                <w:top w:val="nil"/>
                <w:left w:val="nil"/>
                <w:bottom w:val="nil"/>
                <w:right w:val="nil"/>
                <w:between w:val="nil"/>
              </w:pBdr>
              <w:ind w:firstLine="0"/>
              <w:jc w:val="center"/>
              <w:rPr>
                <w:color w:val="000000"/>
              </w:rPr>
            </w:pPr>
          </w:p>
        </w:tc>
        <w:tc>
          <w:tcPr>
            <w:tcW w:w="545" w:type="dxa"/>
            <w:tcBorders>
              <w:top w:val="single" w:sz="4" w:space="0" w:color="000000"/>
              <w:left w:val="single" w:sz="4" w:space="0" w:color="000000"/>
              <w:bottom w:val="single" w:sz="4" w:space="0" w:color="000000"/>
              <w:right w:val="single" w:sz="4" w:space="0" w:color="000000"/>
            </w:tcBorders>
          </w:tcPr>
          <w:p w14:paraId="47624B6F" w14:textId="4C9143F7" w:rsidR="003B7AB7" w:rsidRDefault="003B7AB7" w:rsidP="003B7AB7">
            <w:pPr>
              <w:pBdr>
                <w:top w:val="nil"/>
                <w:left w:val="nil"/>
                <w:bottom w:val="nil"/>
                <w:right w:val="nil"/>
                <w:between w:val="nil"/>
              </w:pBdr>
              <w:ind w:firstLine="0"/>
              <w:jc w:val="center"/>
              <w:rPr>
                <w:color w:val="000000"/>
              </w:rPr>
            </w:pPr>
            <w:r>
              <w:rPr>
                <w:color w:val="000000"/>
              </w:rPr>
              <w:t>3</w:t>
            </w:r>
          </w:p>
        </w:tc>
        <w:tc>
          <w:tcPr>
            <w:tcW w:w="545" w:type="dxa"/>
            <w:tcBorders>
              <w:top w:val="single" w:sz="4" w:space="0" w:color="000000"/>
              <w:left w:val="single" w:sz="4" w:space="0" w:color="000000"/>
              <w:bottom w:val="single" w:sz="4" w:space="0" w:color="000000"/>
              <w:right w:val="single" w:sz="4" w:space="0" w:color="000000"/>
            </w:tcBorders>
          </w:tcPr>
          <w:p w14:paraId="20F4C821" w14:textId="3DB209C7"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16</w:t>
            </w:r>
          </w:p>
        </w:tc>
        <w:tc>
          <w:tcPr>
            <w:tcW w:w="547" w:type="dxa"/>
            <w:tcBorders>
              <w:top w:val="single" w:sz="4" w:space="0" w:color="000000"/>
              <w:left w:val="single" w:sz="4" w:space="0" w:color="000000"/>
              <w:bottom w:val="single" w:sz="4" w:space="0" w:color="000000"/>
              <w:right w:val="single" w:sz="4" w:space="0" w:color="000000"/>
            </w:tcBorders>
          </w:tcPr>
          <w:p w14:paraId="69AE558E" w14:textId="77777777" w:rsidR="003B7AB7" w:rsidRDefault="003B7AB7" w:rsidP="003B7AB7">
            <w:pPr>
              <w:pBdr>
                <w:top w:val="nil"/>
                <w:left w:val="nil"/>
                <w:bottom w:val="nil"/>
                <w:right w:val="nil"/>
                <w:between w:val="nil"/>
              </w:pBdr>
              <w:ind w:firstLine="0"/>
              <w:jc w:val="center"/>
              <w:rPr>
                <w:color w:val="000000"/>
              </w:rPr>
            </w:pPr>
          </w:p>
        </w:tc>
      </w:tr>
      <w:tr w:rsidR="003B7AB7" w14:paraId="670749B3" w14:textId="77777777" w:rsidTr="00301344">
        <w:trPr>
          <w:trHeight w:val="345"/>
        </w:trPr>
        <w:tc>
          <w:tcPr>
            <w:tcW w:w="6351" w:type="dxa"/>
            <w:tcBorders>
              <w:top w:val="single" w:sz="4" w:space="0" w:color="000000"/>
              <w:left w:val="single" w:sz="4" w:space="0" w:color="000000"/>
              <w:bottom w:val="single" w:sz="4" w:space="0" w:color="000000"/>
              <w:right w:val="single" w:sz="4" w:space="0" w:color="000000"/>
            </w:tcBorders>
          </w:tcPr>
          <w:p w14:paraId="235DE680" w14:textId="77777777" w:rsidR="003B7AB7" w:rsidRDefault="003B7AB7" w:rsidP="003B7AB7">
            <w:pPr>
              <w:pBdr>
                <w:top w:val="nil"/>
                <w:left w:val="nil"/>
                <w:bottom w:val="nil"/>
                <w:right w:val="nil"/>
                <w:between w:val="nil"/>
              </w:pBdr>
              <w:ind w:firstLine="0"/>
              <w:rPr>
                <w:color w:val="000000"/>
              </w:rPr>
            </w:pPr>
            <w:r>
              <w:rPr>
                <w:rFonts w:eastAsia="Times New Roman"/>
                <w:color w:val="000000"/>
                <w:szCs w:val="28"/>
              </w:rPr>
              <w:t>Всего:</w:t>
            </w:r>
          </w:p>
        </w:tc>
        <w:tc>
          <w:tcPr>
            <w:tcW w:w="3674" w:type="dxa"/>
            <w:gridSpan w:val="7"/>
            <w:tcBorders>
              <w:top w:val="single" w:sz="4" w:space="0" w:color="000000"/>
              <w:left w:val="single" w:sz="4" w:space="0" w:color="000000"/>
              <w:bottom w:val="single" w:sz="4" w:space="0" w:color="000000"/>
              <w:right w:val="single" w:sz="4" w:space="0" w:color="000000"/>
            </w:tcBorders>
          </w:tcPr>
          <w:p w14:paraId="64608CD2" w14:textId="68F86678" w:rsidR="003B7AB7" w:rsidRDefault="003B7AB7" w:rsidP="003B7AB7">
            <w:pPr>
              <w:pBdr>
                <w:top w:val="nil"/>
                <w:left w:val="nil"/>
                <w:bottom w:val="nil"/>
                <w:right w:val="nil"/>
                <w:between w:val="nil"/>
              </w:pBdr>
              <w:ind w:firstLine="0"/>
              <w:jc w:val="center"/>
              <w:rPr>
                <w:color w:val="000000"/>
              </w:rPr>
            </w:pPr>
            <w:r>
              <w:rPr>
                <w:rFonts w:eastAsia="Times New Roman"/>
                <w:color w:val="000000"/>
                <w:szCs w:val="28"/>
              </w:rPr>
              <w:t>19</w:t>
            </w:r>
          </w:p>
        </w:tc>
      </w:tr>
    </w:tbl>
    <w:p w14:paraId="655AEB5B" w14:textId="7B234B4C" w:rsidR="0036709A" w:rsidRPr="00AD0A99" w:rsidRDefault="00AD0A99" w:rsidP="00AD0A99">
      <w:pPr>
        <w:pBdr>
          <w:top w:val="nil"/>
          <w:left w:val="nil"/>
          <w:bottom w:val="nil"/>
          <w:right w:val="nil"/>
          <w:between w:val="nil"/>
        </w:pBdr>
        <w:spacing w:before="280"/>
        <w:rPr>
          <w:rFonts w:eastAsia="Times New Roman"/>
          <w:color w:val="000000"/>
        </w:rPr>
      </w:pPr>
      <w:r>
        <w:rPr>
          <w:rFonts w:eastAsia="Times New Roman"/>
          <w:color w:val="000000"/>
          <w:szCs w:val="28"/>
        </w:rPr>
        <w:lastRenderedPageBreak/>
        <w:t>В результате тестирования</w:t>
      </w:r>
      <w:r w:rsidR="000A6ABD">
        <w:rPr>
          <w:rFonts w:eastAsia="Times New Roman"/>
          <w:color w:val="000000"/>
          <w:szCs w:val="28"/>
        </w:rPr>
        <w:t xml:space="preserve"> с </w:t>
      </w:r>
      <w:r>
        <w:rPr>
          <w:rFonts w:eastAsia="Times New Roman"/>
          <w:color w:val="000000"/>
          <w:szCs w:val="28"/>
        </w:rPr>
        <w:t>помощью формальной анкеты респондент набрал 19 баллов из 20. Это высокий показатель</w:t>
      </w:r>
      <w:r w:rsidR="000A6ABD">
        <w:rPr>
          <w:rFonts w:eastAsia="Times New Roman"/>
          <w:color w:val="000000"/>
          <w:szCs w:val="28"/>
        </w:rPr>
        <w:t xml:space="preserve"> для </w:t>
      </w:r>
      <w:r>
        <w:rPr>
          <w:rFonts w:eastAsia="Times New Roman"/>
          <w:color w:val="000000"/>
          <w:szCs w:val="28"/>
        </w:rPr>
        <w:t>сайта. Отдельно был отмечен дизайн</w:t>
      </w:r>
      <w:r w:rsidR="000A6ABD">
        <w:rPr>
          <w:rFonts w:eastAsia="Times New Roman"/>
          <w:color w:val="000000"/>
          <w:szCs w:val="28"/>
        </w:rPr>
        <w:t xml:space="preserve"> и </w:t>
      </w:r>
      <w:r>
        <w:rPr>
          <w:rFonts w:eastAsia="Times New Roman"/>
          <w:color w:val="000000"/>
          <w:szCs w:val="28"/>
        </w:rPr>
        <w:t xml:space="preserve">привлекательность сайта. </w:t>
      </w:r>
    </w:p>
    <w:p w14:paraId="47C8C54F" w14:textId="1C8BDF92" w:rsidR="00B07B8C" w:rsidRDefault="00B07B8C" w:rsidP="00290C27">
      <w:r>
        <w:t xml:space="preserve">Результаты формальной анкеты первого респондента </w:t>
      </w:r>
      <w:r>
        <w:rPr>
          <w:rFonts w:eastAsia="Times New Roman"/>
          <w:color w:val="000000"/>
          <w:szCs w:val="28"/>
        </w:rPr>
        <w:t xml:space="preserve">Евгения </w:t>
      </w:r>
      <w:proofErr w:type="spellStart"/>
      <w:r>
        <w:rPr>
          <w:rFonts w:eastAsia="Times New Roman"/>
          <w:color w:val="000000"/>
          <w:szCs w:val="28"/>
        </w:rPr>
        <w:t>Друк</w:t>
      </w:r>
      <w:proofErr w:type="spellEnd"/>
      <w:r>
        <w:t xml:space="preserve"> представлены</w:t>
      </w:r>
      <w:r w:rsidR="000A6ABD">
        <w:t xml:space="preserve"> в </w:t>
      </w:r>
      <w:r>
        <w:t>таблице 5.</w:t>
      </w:r>
      <w:r w:rsidR="009E35C3">
        <w:t>4</w:t>
      </w:r>
      <w:r>
        <w:t>.</w:t>
      </w:r>
    </w:p>
    <w:p w14:paraId="7C46321A" w14:textId="01B1F9C3" w:rsidR="00B07B8C" w:rsidRDefault="00B07B8C" w:rsidP="00B07B8C">
      <w:pPr>
        <w:pBdr>
          <w:top w:val="nil"/>
          <w:left w:val="nil"/>
          <w:bottom w:val="nil"/>
          <w:right w:val="nil"/>
          <w:between w:val="nil"/>
        </w:pBdr>
        <w:spacing w:before="280" w:after="280"/>
        <w:ind w:firstLine="0"/>
        <w:rPr>
          <w:color w:val="000000"/>
        </w:rPr>
      </w:pPr>
      <w:r>
        <w:rPr>
          <w:rFonts w:eastAsia="Times New Roman"/>
          <w:color w:val="000000"/>
          <w:szCs w:val="28"/>
        </w:rPr>
        <w:t>Таблица 5.</w:t>
      </w:r>
      <w:r w:rsidR="009E35C3">
        <w:rPr>
          <w:rFonts w:eastAsia="Times New Roman"/>
          <w:color w:val="000000"/>
          <w:szCs w:val="28"/>
        </w:rPr>
        <w:t>4</w:t>
      </w:r>
      <w:r>
        <w:rPr>
          <w:rFonts w:eastAsia="Times New Roman"/>
          <w:color w:val="000000"/>
          <w:szCs w:val="28"/>
        </w:rPr>
        <w:t xml:space="preserve"> – Результат анкеты Евгении </w:t>
      </w:r>
      <w:proofErr w:type="spellStart"/>
      <w:r>
        <w:rPr>
          <w:rFonts w:eastAsia="Times New Roman"/>
          <w:color w:val="000000"/>
          <w:szCs w:val="28"/>
        </w:rPr>
        <w:t>Друк</w:t>
      </w:r>
      <w:proofErr w:type="spellEnd"/>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B07B8C" w14:paraId="74D2E2B1"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BFCF773"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Вопрос</w:t>
            </w:r>
          </w:p>
        </w:tc>
        <w:tc>
          <w:tcPr>
            <w:tcW w:w="706" w:type="dxa"/>
            <w:tcBorders>
              <w:top w:val="single" w:sz="4" w:space="0" w:color="000000"/>
              <w:left w:val="single" w:sz="4" w:space="0" w:color="000000"/>
              <w:bottom w:val="single" w:sz="4" w:space="0" w:color="000000"/>
              <w:right w:val="single" w:sz="4" w:space="0" w:color="000000"/>
            </w:tcBorders>
          </w:tcPr>
          <w:p w14:paraId="22ADAEC0"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C15C98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6AE1085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-1</w:t>
            </w:r>
          </w:p>
        </w:tc>
        <w:tc>
          <w:tcPr>
            <w:tcW w:w="377" w:type="dxa"/>
            <w:tcBorders>
              <w:top w:val="single" w:sz="4" w:space="0" w:color="000000"/>
              <w:left w:val="single" w:sz="4" w:space="0" w:color="000000"/>
              <w:bottom w:val="single" w:sz="4" w:space="0" w:color="000000"/>
              <w:right w:val="single" w:sz="4" w:space="0" w:color="000000"/>
            </w:tcBorders>
          </w:tcPr>
          <w:p w14:paraId="560A231C"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0</w:t>
            </w:r>
          </w:p>
        </w:tc>
        <w:tc>
          <w:tcPr>
            <w:tcW w:w="545" w:type="dxa"/>
            <w:tcBorders>
              <w:top w:val="single" w:sz="4" w:space="0" w:color="000000"/>
              <w:left w:val="single" w:sz="4" w:space="0" w:color="000000"/>
              <w:bottom w:val="single" w:sz="4" w:space="0" w:color="000000"/>
              <w:right w:val="single" w:sz="4" w:space="0" w:color="000000"/>
            </w:tcBorders>
          </w:tcPr>
          <w:p w14:paraId="5DF1CED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+1</w:t>
            </w:r>
          </w:p>
        </w:tc>
        <w:tc>
          <w:tcPr>
            <w:tcW w:w="545" w:type="dxa"/>
            <w:tcBorders>
              <w:top w:val="single" w:sz="4" w:space="0" w:color="000000"/>
              <w:left w:val="single" w:sz="4" w:space="0" w:color="000000"/>
              <w:bottom w:val="single" w:sz="4" w:space="0" w:color="000000"/>
              <w:right w:val="single" w:sz="4" w:space="0" w:color="000000"/>
            </w:tcBorders>
          </w:tcPr>
          <w:p w14:paraId="2099475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+2</w:t>
            </w:r>
          </w:p>
        </w:tc>
        <w:tc>
          <w:tcPr>
            <w:tcW w:w="547" w:type="dxa"/>
            <w:tcBorders>
              <w:top w:val="single" w:sz="4" w:space="0" w:color="000000"/>
              <w:left w:val="single" w:sz="4" w:space="0" w:color="000000"/>
              <w:bottom w:val="single" w:sz="4" w:space="0" w:color="000000"/>
              <w:right w:val="single" w:sz="4" w:space="0" w:color="000000"/>
            </w:tcBorders>
          </w:tcPr>
          <w:p w14:paraId="33523BF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4E085080" w14:textId="77777777" w:rsidTr="00301344">
        <w:trPr>
          <w:trHeight w:val="229"/>
        </w:trPr>
        <w:tc>
          <w:tcPr>
            <w:tcW w:w="6351" w:type="dxa"/>
            <w:tcBorders>
              <w:top w:val="single" w:sz="4" w:space="0" w:color="000000"/>
              <w:left w:val="single" w:sz="4" w:space="0" w:color="000000"/>
              <w:bottom w:val="single" w:sz="4" w:space="0" w:color="000000"/>
              <w:right w:val="single" w:sz="4" w:space="0" w:color="000000"/>
            </w:tcBorders>
          </w:tcPr>
          <w:p w14:paraId="594FA572"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Навигация по сайте удобная?</w:t>
            </w:r>
          </w:p>
        </w:tc>
        <w:tc>
          <w:tcPr>
            <w:tcW w:w="706" w:type="dxa"/>
            <w:tcBorders>
              <w:top w:val="single" w:sz="4" w:space="0" w:color="000000"/>
              <w:left w:val="single" w:sz="4" w:space="0" w:color="000000"/>
              <w:bottom w:val="single" w:sz="4" w:space="0" w:color="000000"/>
              <w:right w:val="single" w:sz="4" w:space="0" w:color="000000"/>
            </w:tcBorders>
          </w:tcPr>
          <w:p w14:paraId="5F8AFE1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241FBD0"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8663D6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354E15A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FA13F80" w14:textId="28D8FA4C"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80DBBD6" w14:textId="67516C8E"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01EBCC4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1A1CA860" w14:textId="77777777" w:rsidTr="00301344">
        <w:trPr>
          <w:trHeight w:val="178"/>
        </w:trPr>
        <w:tc>
          <w:tcPr>
            <w:tcW w:w="6351" w:type="dxa"/>
            <w:tcBorders>
              <w:top w:val="single" w:sz="4" w:space="0" w:color="000000"/>
              <w:left w:val="single" w:sz="4" w:space="0" w:color="000000"/>
              <w:bottom w:val="single" w:sz="4" w:space="0" w:color="000000"/>
              <w:right w:val="single" w:sz="4" w:space="0" w:color="000000"/>
            </w:tcBorders>
          </w:tcPr>
          <w:p w14:paraId="30052BC0"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Сайт работает достаточно быстро?</w:t>
            </w:r>
          </w:p>
        </w:tc>
        <w:tc>
          <w:tcPr>
            <w:tcW w:w="706" w:type="dxa"/>
            <w:tcBorders>
              <w:top w:val="single" w:sz="4" w:space="0" w:color="000000"/>
              <w:left w:val="single" w:sz="4" w:space="0" w:color="000000"/>
              <w:bottom w:val="single" w:sz="4" w:space="0" w:color="000000"/>
              <w:right w:val="single" w:sz="4" w:space="0" w:color="000000"/>
            </w:tcBorders>
          </w:tcPr>
          <w:p w14:paraId="516C28C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3D657E29"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9A5CE3F"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8E6418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46D58A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1EF9CE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062D1E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3B8C3EF2"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87429BD"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Вы чувствовали себя уверенно, используя сайт?</w:t>
            </w:r>
          </w:p>
        </w:tc>
        <w:tc>
          <w:tcPr>
            <w:tcW w:w="706" w:type="dxa"/>
            <w:tcBorders>
              <w:top w:val="single" w:sz="4" w:space="0" w:color="000000"/>
              <w:left w:val="single" w:sz="4" w:space="0" w:color="000000"/>
              <w:bottom w:val="single" w:sz="4" w:space="0" w:color="000000"/>
              <w:right w:val="single" w:sz="4" w:space="0" w:color="000000"/>
            </w:tcBorders>
          </w:tcPr>
          <w:p w14:paraId="7B7220B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45DB2E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9A5C240"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71A0C21"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D5049FE"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C3386B7"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1FC3F49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3069BAA5" w14:textId="77777777" w:rsidTr="00301344">
        <w:trPr>
          <w:trHeight w:val="363"/>
        </w:trPr>
        <w:tc>
          <w:tcPr>
            <w:tcW w:w="6351" w:type="dxa"/>
            <w:tcBorders>
              <w:top w:val="single" w:sz="4" w:space="0" w:color="000000"/>
              <w:left w:val="single" w:sz="4" w:space="0" w:color="000000"/>
              <w:bottom w:val="nil"/>
              <w:right w:val="single" w:sz="4" w:space="0" w:color="000000"/>
            </w:tcBorders>
          </w:tcPr>
          <w:p w14:paraId="0E5792D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Смогли ли вы без проблем исправить неверно введённые данные?</w:t>
            </w:r>
          </w:p>
        </w:tc>
        <w:tc>
          <w:tcPr>
            <w:tcW w:w="706" w:type="dxa"/>
            <w:tcBorders>
              <w:top w:val="single" w:sz="4" w:space="0" w:color="000000"/>
              <w:left w:val="single" w:sz="4" w:space="0" w:color="000000"/>
              <w:bottom w:val="nil"/>
              <w:right w:val="single" w:sz="4" w:space="0" w:color="000000"/>
            </w:tcBorders>
          </w:tcPr>
          <w:p w14:paraId="50A8520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645F211E"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3086688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2F6584DF"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64A739D3" w14:textId="5B3E7A41"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7E62332F" w14:textId="19D4DB36"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1852829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194E9DA1" w14:textId="77777777" w:rsidTr="00301344">
        <w:trPr>
          <w:trHeight w:val="297"/>
        </w:trPr>
        <w:tc>
          <w:tcPr>
            <w:tcW w:w="6351" w:type="dxa"/>
            <w:tcBorders>
              <w:top w:val="single" w:sz="4" w:space="0" w:color="000000"/>
              <w:left w:val="single" w:sz="4" w:space="0" w:color="000000"/>
              <w:bottom w:val="single" w:sz="4" w:space="0" w:color="000000"/>
              <w:right w:val="single" w:sz="4" w:space="0" w:color="000000"/>
            </w:tcBorders>
          </w:tcPr>
          <w:p w14:paraId="632A1E3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Дизайн сайта привлек ваше внимание?</w:t>
            </w:r>
          </w:p>
        </w:tc>
        <w:tc>
          <w:tcPr>
            <w:tcW w:w="706" w:type="dxa"/>
            <w:tcBorders>
              <w:top w:val="single" w:sz="4" w:space="0" w:color="000000"/>
              <w:left w:val="single" w:sz="4" w:space="0" w:color="000000"/>
              <w:bottom w:val="single" w:sz="4" w:space="0" w:color="000000"/>
              <w:right w:val="single" w:sz="4" w:space="0" w:color="000000"/>
            </w:tcBorders>
          </w:tcPr>
          <w:p w14:paraId="61D5E86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664117F2"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A40940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4A7BA6B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4B7699D"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B5B692E" w14:textId="63A1A8FF"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CDEC594"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64F0A731"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7801DB50"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Вы без проблем нашли необходимую информацию?</w:t>
            </w:r>
          </w:p>
        </w:tc>
        <w:tc>
          <w:tcPr>
            <w:tcW w:w="706" w:type="dxa"/>
            <w:tcBorders>
              <w:top w:val="single" w:sz="4" w:space="0" w:color="000000"/>
              <w:left w:val="single" w:sz="4" w:space="0" w:color="000000"/>
              <w:bottom w:val="single" w:sz="4" w:space="0" w:color="000000"/>
              <w:right w:val="single" w:sz="4" w:space="0" w:color="000000"/>
            </w:tcBorders>
          </w:tcPr>
          <w:p w14:paraId="7A47843F"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4A94C37"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DDDA00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A51731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1B9939E" w14:textId="13B7F253"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761192B" w14:textId="1D97405B"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630F81BA"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1AFCCB3E" w14:textId="77777777" w:rsidTr="00301344">
        <w:trPr>
          <w:trHeight w:val="238"/>
        </w:trPr>
        <w:tc>
          <w:tcPr>
            <w:tcW w:w="6351" w:type="dxa"/>
            <w:tcBorders>
              <w:top w:val="single" w:sz="4" w:space="0" w:color="000000"/>
              <w:left w:val="single" w:sz="4" w:space="0" w:color="000000"/>
              <w:bottom w:val="nil"/>
              <w:right w:val="single" w:sz="4" w:space="0" w:color="000000"/>
            </w:tcBorders>
          </w:tcPr>
          <w:p w14:paraId="7F4AEED8"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Вам понравился интерфейс сайта?</w:t>
            </w:r>
          </w:p>
        </w:tc>
        <w:tc>
          <w:tcPr>
            <w:tcW w:w="706" w:type="dxa"/>
            <w:tcBorders>
              <w:top w:val="single" w:sz="4" w:space="0" w:color="000000"/>
              <w:left w:val="single" w:sz="4" w:space="0" w:color="000000"/>
              <w:bottom w:val="nil"/>
              <w:right w:val="single" w:sz="4" w:space="0" w:color="000000"/>
            </w:tcBorders>
          </w:tcPr>
          <w:p w14:paraId="78B9D1D2"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0BB3612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7BA2AC0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2AAE250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75CEE530"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1D3B615E"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0A13219A"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4BFA06D1"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6F0DC923"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Легко ли было понять, каким должен быть следующий шаг при регистрации?</w:t>
            </w:r>
          </w:p>
        </w:tc>
        <w:tc>
          <w:tcPr>
            <w:tcW w:w="706" w:type="dxa"/>
            <w:tcBorders>
              <w:top w:val="single" w:sz="4" w:space="0" w:color="000000"/>
              <w:left w:val="single" w:sz="4" w:space="0" w:color="000000"/>
              <w:bottom w:val="single" w:sz="4" w:space="0" w:color="000000"/>
              <w:right w:val="single" w:sz="4" w:space="0" w:color="000000"/>
            </w:tcBorders>
          </w:tcPr>
          <w:p w14:paraId="7EEA25B8"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7B5F428"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A64AD87"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361C56C" w14:textId="5ED89F32"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8DF8E9B"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36ED05D" w14:textId="358B8EE8"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3D3C4399"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557EB5A8" w14:textId="77777777" w:rsidTr="00301344">
        <w:trPr>
          <w:trHeight w:val="338"/>
        </w:trPr>
        <w:tc>
          <w:tcPr>
            <w:tcW w:w="6351" w:type="dxa"/>
            <w:tcBorders>
              <w:top w:val="single" w:sz="4" w:space="0" w:color="000000"/>
              <w:left w:val="single" w:sz="4" w:space="0" w:color="000000"/>
              <w:bottom w:val="single" w:sz="4" w:space="0" w:color="000000"/>
              <w:right w:val="single" w:sz="4" w:space="0" w:color="000000"/>
            </w:tcBorders>
          </w:tcPr>
          <w:p w14:paraId="51E46FA5" w14:textId="267C7BDE" w:rsidR="00B07B8C" w:rsidRDefault="00B07B8C" w:rsidP="00301344">
            <w:pPr>
              <w:pBdr>
                <w:top w:val="nil"/>
                <w:left w:val="nil"/>
                <w:bottom w:val="nil"/>
                <w:right w:val="nil"/>
                <w:between w:val="nil"/>
              </w:pBdr>
              <w:ind w:firstLine="0"/>
              <w:rPr>
                <w:color w:val="000000"/>
              </w:rPr>
            </w:pPr>
            <w:r>
              <w:rPr>
                <w:rFonts w:eastAsia="Times New Roman"/>
                <w:color w:val="000000"/>
                <w:szCs w:val="28"/>
              </w:rPr>
              <w:t>Будете ли вы пользоваться сайтом</w:t>
            </w:r>
            <w:r w:rsidR="000A6ABD">
              <w:rPr>
                <w:rFonts w:eastAsia="Times New Roman"/>
                <w:color w:val="000000"/>
                <w:szCs w:val="28"/>
              </w:rPr>
              <w:t xml:space="preserve"> в </w:t>
            </w:r>
            <w:r>
              <w:rPr>
                <w:rFonts w:eastAsia="Times New Roman"/>
                <w:color w:val="000000"/>
                <w:szCs w:val="28"/>
              </w:rPr>
              <w:t>дальнейшем?</w:t>
            </w:r>
          </w:p>
        </w:tc>
        <w:tc>
          <w:tcPr>
            <w:tcW w:w="706" w:type="dxa"/>
            <w:tcBorders>
              <w:top w:val="single" w:sz="4" w:space="0" w:color="000000"/>
              <w:left w:val="single" w:sz="4" w:space="0" w:color="000000"/>
              <w:bottom w:val="single" w:sz="4" w:space="0" w:color="000000"/>
              <w:right w:val="single" w:sz="4" w:space="0" w:color="000000"/>
            </w:tcBorders>
          </w:tcPr>
          <w:p w14:paraId="439BE01D"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4DF183D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455B97A3"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65D51B7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B8B502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A8E397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6D404407"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64A9678A" w14:textId="77777777" w:rsidTr="00301344">
        <w:trPr>
          <w:trHeight w:val="613"/>
        </w:trPr>
        <w:tc>
          <w:tcPr>
            <w:tcW w:w="6351" w:type="dxa"/>
            <w:tcBorders>
              <w:top w:val="single" w:sz="4" w:space="0" w:color="000000"/>
              <w:left w:val="single" w:sz="4" w:space="0" w:color="000000"/>
              <w:bottom w:val="single" w:sz="4" w:space="0" w:color="000000"/>
              <w:right w:val="single" w:sz="4" w:space="0" w:color="000000"/>
            </w:tcBorders>
          </w:tcPr>
          <w:p w14:paraId="790BC445"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Вам не понадобилась помощь, чтобы начать пользоваться сайтом?</w:t>
            </w:r>
          </w:p>
        </w:tc>
        <w:tc>
          <w:tcPr>
            <w:tcW w:w="706" w:type="dxa"/>
            <w:tcBorders>
              <w:top w:val="single" w:sz="4" w:space="0" w:color="000000"/>
              <w:left w:val="single" w:sz="4" w:space="0" w:color="000000"/>
              <w:bottom w:val="single" w:sz="4" w:space="0" w:color="000000"/>
              <w:right w:val="single" w:sz="4" w:space="0" w:color="000000"/>
            </w:tcBorders>
          </w:tcPr>
          <w:p w14:paraId="53758DE4"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5FD1435C"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A1210F6"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221A6D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009D76E" w14:textId="1AF4EED9"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149A4438" w14:textId="0545D172" w:rsidR="00B07B8C" w:rsidRDefault="00776458"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7D37E717"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4830C632"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1F60F72"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Посоветуете ли вы сайт своим друзьям?</w:t>
            </w:r>
          </w:p>
        </w:tc>
        <w:tc>
          <w:tcPr>
            <w:tcW w:w="706" w:type="dxa"/>
            <w:tcBorders>
              <w:top w:val="single" w:sz="4" w:space="0" w:color="000000"/>
              <w:left w:val="single" w:sz="4" w:space="0" w:color="000000"/>
              <w:bottom w:val="single" w:sz="4" w:space="0" w:color="000000"/>
              <w:right w:val="single" w:sz="4" w:space="0" w:color="000000"/>
            </w:tcBorders>
          </w:tcPr>
          <w:p w14:paraId="67BB5AFC"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199E55D5"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A4F8F83"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9418B34"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328611F9"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C6C4D41" w14:textId="7777777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1DCA19C"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Да</w:t>
            </w:r>
          </w:p>
        </w:tc>
      </w:tr>
      <w:tr w:rsidR="00B07B8C" w14:paraId="7F0744D2"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123054EB"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Итого:</w:t>
            </w:r>
          </w:p>
        </w:tc>
        <w:tc>
          <w:tcPr>
            <w:tcW w:w="706" w:type="dxa"/>
            <w:tcBorders>
              <w:top w:val="single" w:sz="4" w:space="0" w:color="000000"/>
              <w:left w:val="single" w:sz="4" w:space="0" w:color="000000"/>
              <w:bottom w:val="single" w:sz="4" w:space="0" w:color="000000"/>
              <w:right w:val="single" w:sz="4" w:space="0" w:color="000000"/>
            </w:tcBorders>
          </w:tcPr>
          <w:p w14:paraId="63366C4C" w14:textId="77777777" w:rsidR="00B07B8C" w:rsidRDefault="00B07B8C" w:rsidP="00301344">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39E590E7" w14:textId="77777777" w:rsidR="00B07B8C" w:rsidRDefault="00B07B8C" w:rsidP="00301344">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36F4B9F9" w14:textId="77777777" w:rsidR="00B07B8C" w:rsidRDefault="00B07B8C" w:rsidP="00301344">
            <w:pPr>
              <w:pBdr>
                <w:top w:val="nil"/>
                <w:left w:val="nil"/>
                <w:bottom w:val="nil"/>
                <w:right w:val="nil"/>
                <w:between w:val="nil"/>
              </w:pBdr>
              <w:ind w:firstLine="0"/>
              <w:jc w:val="center"/>
              <w:rPr>
                <w:color w:val="000000"/>
              </w:rPr>
            </w:pPr>
          </w:p>
        </w:tc>
        <w:tc>
          <w:tcPr>
            <w:tcW w:w="377" w:type="dxa"/>
            <w:tcBorders>
              <w:top w:val="single" w:sz="4" w:space="0" w:color="000000"/>
              <w:left w:val="single" w:sz="4" w:space="0" w:color="000000"/>
              <w:bottom w:val="single" w:sz="4" w:space="0" w:color="000000"/>
              <w:right w:val="single" w:sz="4" w:space="0" w:color="000000"/>
            </w:tcBorders>
          </w:tcPr>
          <w:p w14:paraId="658F46F1" w14:textId="39291428" w:rsidR="00B07B8C" w:rsidRDefault="00776458" w:rsidP="00301344">
            <w:pPr>
              <w:pBdr>
                <w:top w:val="nil"/>
                <w:left w:val="nil"/>
                <w:bottom w:val="nil"/>
                <w:right w:val="nil"/>
                <w:between w:val="nil"/>
              </w:pBdr>
              <w:ind w:firstLine="0"/>
              <w:jc w:val="center"/>
              <w:rPr>
                <w:color w:val="000000"/>
              </w:rPr>
            </w:pPr>
            <w:r>
              <w:rPr>
                <w:color w:val="000000"/>
              </w:rPr>
              <w:t>0</w:t>
            </w:r>
          </w:p>
        </w:tc>
        <w:tc>
          <w:tcPr>
            <w:tcW w:w="545" w:type="dxa"/>
            <w:tcBorders>
              <w:top w:val="single" w:sz="4" w:space="0" w:color="000000"/>
              <w:left w:val="single" w:sz="4" w:space="0" w:color="000000"/>
              <w:bottom w:val="single" w:sz="4" w:space="0" w:color="000000"/>
              <w:right w:val="single" w:sz="4" w:space="0" w:color="000000"/>
            </w:tcBorders>
          </w:tcPr>
          <w:p w14:paraId="44A18250" w14:textId="40B2CF75" w:rsidR="00B07B8C" w:rsidRDefault="00776458" w:rsidP="00301344">
            <w:pPr>
              <w:pBdr>
                <w:top w:val="nil"/>
                <w:left w:val="nil"/>
                <w:bottom w:val="nil"/>
                <w:right w:val="nil"/>
                <w:between w:val="nil"/>
              </w:pBdr>
              <w:ind w:firstLine="0"/>
              <w:jc w:val="center"/>
              <w:rPr>
                <w:color w:val="000000"/>
              </w:rPr>
            </w:pPr>
            <w:r>
              <w:rPr>
                <w:color w:val="000000"/>
              </w:rPr>
              <w:t>7</w:t>
            </w:r>
          </w:p>
        </w:tc>
        <w:tc>
          <w:tcPr>
            <w:tcW w:w="545" w:type="dxa"/>
            <w:tcBorders>
              <w:top w:val="single" w:sz="4" w:space="0" w:color="000000"/>
              <w:left w:val="single" w:sz="4" w:space="0" w:color="000000"/>
              <w:bottom w:val="single" w:sz="4" w:space="0" w:color="000000"/>
              <w:right w:val="single" w:sz="4" w:space="0" w:color="000000"/>
            </w:tcBorders>
          </w:tcPr>
          <w:p w14:paraId="03110D16" w14:textId="26CD9DBD"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6</w:t>
            </w:r>
          </w:p>
        </w:tc>
        <w:tc>
          <w:tcPr>
            <w:tcW w:w="547" w:type="dxa"/>
            <w:tcBorders>
              <w:top w:val="single" w:sz="4" w:space="0" w:color="000000"/>
              <w:left w:val="single" w:sz="4" w:space="0" w:color="000000"/>
              <w:bottom w:val="single" w:sz="4" w:space="0" w:color="000000"/>
              <w:right w:val="single" w:sz="4" w:space="0" w:color="000000"/>
            </w:tcBorders>
          </w:tcPr>
          <w:p w14:paraId="402FA630" w14:textId="77777777" w:rsidR="00B07B8C" w:rsidRDefault="00B07B8C" w:rsidP="00301344">
            <w:pPr>
              <w:pBdr>
                <w:top w:val="nil"/>
                <w:left w:val="nil"/>
                <w:bottom w:val="nil"/>
                <w:right w:val="nil"/>
                <w:between w:val="nil"/>
              </w:pBdr>
              <w:ind w:firstLine="0"/>
              <w:jc w:val="center"/>
              <w:rPr>
                <w:color w:val="000000"/>
              </w:rPr>
            </w:pPr>
          </w:p>
        </w:tc>
      </w:tr>
      <w:tr w:rsidR="00B07B8C" w14:paraId="32A5E711" w14:textId="77777777" w:rsidTr="00301344">
        <w:trPr>
          <w:trHeight w:val="345"/>
        </w:trPr>
        <w:tc>
          <w:tcPr>
            <w:tcW w:w="6351" w:type="dxa"/>
            <w:tcBorders>
              <w:top w:val="single" w:sz="4" w:space="0" w:color="000000"/>
              <w:left w:val="single" w:sz="4" w:space="0" w:color="000000"/>
              <w:bottom w:val="single" w:sz="4" w:space="0" w:color="000000"/>
              <w:right w:val="single" w:sz="4" w:space="0" w:color="000000"/>
            </w:tcBorders>
          </w:tcPr>
          <w:p w14:paraId="54E824C6" w14:textId="77777777" w:rsidR="00B07B8C" w:rsidRDefault="00B07B8C" w:rsidP="00301344">
            <w:pPr>
              <w:pBdr>
                <w:top w:val="nil"/>
                <w:left w:val="nil"/>
                <w:bottom w:val="nil"/>
                <w:right w:val="nil"/>
                <w:between w:val="nil"/>
              </w:pBdr>
              <w:ind w:firstLine="0"/>
              <w:rPr>
                <w:color w:val="000000"/>
              </w:rPr>
            </w:pPr>
            <w:r>
              <w:rPr>
                <w:rFonts w:eastAsia="Times New Roman"/>
                <w:color w:val="000000"/>
                <w:szCs w:val="28"/>
              </w:rPr>
              <w:t>Всего:</w:t>
            </w:r>
          </w:p>
        </w:tc>
        <w:tc>
          <w:tcPr>
            <w:tcW w:w="3674" w:type="dxa"/>
            <w:gridSpan w:val="7"/>
            <w:tcBorders>
              <w:top w:val="single" w:sz="4" w:space="0" w:color="000000"/>
              <w:left w:val="single" w:sz="4" w:space="0" w:color="000000"/>
              <w:bottom w:val="single" w:sz="4" w:space="0" w:color="000000"/>
              <w:right w:val="single" w:sz="4" w:space="0" w:color="000000"/>
            </w:tcBorders>
          </w:tcPr>
          <w:p w14:paraId="68D79CC4" w14:textId="5DC8FD07" w:rsidR="00B07B8C" w:rsidRDefault="00B07B8C" w:rsidP="00301344">
            <w:pPr>
              <w:pBdr>
                <w:top w:val="nil"/>
                <w:left w:val="nil"/>
                <w:bottom w:val="nil"/>
                <w:right w:val="nil"/>
                <w:between w:val="nil"/>
              </w:pBdr>
              <w:ind w:firstLine="0"/>
              <w:jc w:val="center"/>
              <w:rPr>
                <w:color w:val="000000"/>
              </w:rPr>
            </w:pPr>
            <w:r>
              <w:rPr>
                <w:rFonts w:eastAsia="Times New Roman"/>
                <w:color w:val="000000"/>
                <w:szCs w:val="28"/>
              </w:rPr>
              <w:t>1</w:t>
            </w:r>
            <w:r w:rsidR="00776458">
              <w:rPr>
                <w:rFonts w:eastAsia="Times New Roman"/>
                <w:color w:val="000000"/>
                <w:szCs w:val="28"/>
              </w:rPr>
              <w:t>3</w:t>
            </w:r>
          </w:p>
        </w:tc>
      </w:tr>
    </w:tbl>
    <w:p w14:paraId="0C937FC6" w14:textId="708EDAFF" w:rsidR="0036709A" w:rsidRDefault="0036709A" w:rsidP="001E6FB0">
      <w:pPr>
        <w:pStyle w:val="af3"/>
      </w:pPr>
      <w:r>
        <w:rPr>
          <w:rFonts w:eastAsia="Times New Roman"/>
          <w:color w:val="000000"/>
          <w:szCs w:val="28"/>
        </w:rPr>
        <w:t>В результате тестирования</w:t>
      </w:r>
      <w:r w:rsidR="000A6ABD">
        <w:rPr>
          <w:rFonts w:eastAsia="Times New Roman"/>
          <w:color w:val="000000"/>
          <w:szCs w:val="28"/>
        </w:rPr>
        <w:t xml:space="preserve"> с </w:t>
      </w:r>
      <w:r>
        <w:rPr>
          <w:rFonts w:eastAsia="Times New Roman"/>
          <w:color w:val="000000"/>
          <w:szCs w:val="28"/>
        </w:rPr>
        <w:t>помощью формальной анкеты респондент набрал 13 баллов из 22. Это средний показатель</w:t>
      </w:r>
      <w:r w:rsidR="000A6ABD">
        <w:rPr>
          <w:rFonts w:eastAsia="Times New Roman"/>
          <w:color w:val="000000"/>
          <w:szCs w:val="28"/>
        </w:rPr>
        <w:t xml:space="preserve"> для </w:t>
      </w:r>
      <w:r w:rsidR="00C07979">
        <w:rPr>
          <w:rFonts w:eastAsia="Times New Roman"/>
          <w:color w:val="000000"/>
          <w:szCs w:val="28"/>
        </w:rPr>
        <w:t>сайта</w:t>
      </w:r>
      <w:r>
        <w:rPr>
          <w:rFonts w:eastAsia="Times New Roman"/>
          <w:color w:val="000000"/>
          <w:szCs w:val="28"/>
        </w:rPr>
        <w:t>. Респондент набрал меньше баллов, так как не является постоянным</w:t>
      </w:r>
      <w:r w:rsidR="000A6ABD">
        <w:rPr>
          <w:rFonts w:eastAsia="Times New Roman"/>
          <w:color w:val="000000"/>
          <w:szCs w:val="28"/>
        </w:rPr>
        <w:t xml:space="preserve"> и </w:t>
      </w:r>
      <w:r>
        <w:rPr>
          <w:rFonts w:eastAsia="Times New Roman"/>
          <w:color w:val="000000"/>
          <w:szCs w:val="28"/>
        </w:rPr>
        <w:t>активным пользователем сети Интернет, следовательно, результат является приемлемым</w:t>
      </w:r>
      <w:r w:rsidR="000A6ABD">
        <w:rPr>
          <w:rFonts w:eastAsia="Times New Roman"/>
          <w:color w:val="000000"/>
          <w:szCs w:val="28"/>
        </w:rPr>
        <w:t xml:space="preserve"> в </w:t>
      </w:r>
      <w:r>
        <w:rPr>
          <w:rFonts w:eastAsia="Times New Roman"/>
          <w:color w:val="000000"/>
          <w:szCs w:val="28"/>
        </w:rPr>
        <w:t>данном случае.</w:t>
      </w:r>
      <w:r w:rsidR="009D2B49">
        <w:rPr>
          <w:rFonts w:eastAsia="Times New Roman"/>
          <w:color w:val="000000"/>
          <w:szCs w:val="28"/>
        </w:rPr>
        <w:t xml:space="preserve"> Несмотря на трудности, Евгения оценила дизайн сайта.</w:t>
      </w:r>
    </w:p>
    <w:p w14:paraId="3F0D579C" w14:textId="4AA28772" w:rsidR="001E6FB0" w:rsidRDefault="001E6FB0" w:rsidP="0036709A">
      <w:r>
        <w:t xml:space="preserve">Результаты формальной анкеты первого респондента </w:t>
      </w:r>
      <w:r w:rsidR="009E35C3">
        <w:rPr>
          <w:rFonts w:eastAsia="Times New Roman"/>
          <w:color w:val="000000"/>
          <w:szCs w:val="28"/>
        </w:rPr>
        <w:t>Надежда Таран</w:t>
      </w:r>
      <w:r w:rsidR="009E35C3">
        <w:t xml:space="preserve"> </w:t>
      </w:r>
      <w:r>
        <w:t>представлены</w:t>
      </w:r>
      <w:r w:rsidR="000A6ABD">
        <w:t xml:space="preserve"> в </w:t>
      </w:r>
      <w:r>
        <w:t>таблице 5.</w:t>
      </w:r>
      <w:r w:rsidR="009E35C3">
        <w:t>5</w:t>
      </w:r>
      <w:r>
        <w:t>.</w:t>
      </w:r>
    </w:p>
    <w:p w14:paraId="7DE6DCB3" w14:textId="12394627" w:rsidR="001E6FB0" w:rsidRDefault="001E6FB0" w:rsidP="001E6FB0">
      <w:pPr>
        <w:pBdr>
          <w:top w:val="nil"/>
          <w:left w:val="nil"/>
          <w:bottom w:val="nil"/>
          <w:right w:val="nil"/>
          <w:between w:val="nil"/>
        </w:pBdr>
        <w:spacing w:before="280" w:after="280"/>
        <w:ind w:firstLine="0"/>
        <w:rPr>
          <w:color w:val="000000"/>
        </w:rPr>
      </w:pPr>
      <w:r>
        <w:rPr>
          <w:rFonts w:eastAsia="Times New Roman"/>
          <w:color w:val="000000"/>
          <w:szCs w:val="28"/>
        </w:rPr>
        <w:t>Таблица 5.</w:t>
      </w:r>
      <w:r w:rsidR="009E35C3">
        <w:rPr>
          <w:rFonts w:eastAsia="Times New Roman"/>
          <w:color w:val="000000"/>
          <w:szCs w:val="28"/>
        </w:rPr>
        <w:t>5</w:t>
      </w:r>
      <w:r>
        <w:rPr>
          <w:rFonts w:eastAsia="Times New Roman"/>
          <w:color w:val="000000"/>
          <w:szCs w:val="28"/>
        </w:rPr>
        <w:t xml:space="preserve"> – Результат анкеты </w:t>
      </w:r>
      <w:r w:rsidR="009E35C3">
        <w:rPr>
          <w:rFonts w:eastAsia="Times New Roman"/>
          <w:color w:val="000000"/>
          <w:szCs w:val="28"/>
        </w:rPr>
        <w:t>Надежды Таран</w:t>
      </w:r>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1E6FB0" w14:paraId="3FA83C7F"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1CADC7D9"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Вопрос</w:t>
            </w:r>
          </w:p>
        </w:tc>
        <w:tc>
          <w:tcPr>
            <w:tcW w:w="706" w:type="dxa"/>
            <w:tcBorders>
              <w:top w:val="single" w:sz="4" w:space="0" w:color="000000"/>
              <w:left w:val="single" w:sz="4" w:space="0" w:color="000000"/>
              <w:bottom w:val="single" w:sz="4" w:space="0" w:color="000000"/>
              <w:right w:val="single" w:sz="4" w:space="0" w:color="000000"/>
            </w:tcBorders>
          </w:tcPr>
          <w:p w14:paraId="51D89D62"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E1A925D"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5C6DEADA"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-1</w:t>
            </w:r>
          </w:p>
        </w:tc>
        <w:tc>
          <w:tcPr>
            <w:tcW w:w="377" w:type="dxa"/>
            <w:tcBorders>
              <w:top w:val="single" w:sz="4" w:space="0" w:color="000000"/>
              <w:left w:val="single" w:sz="4" w:space="0" w:color="000000"/>
              <w:bottom w:val="single" w:sz="4" w:space="0" w:color="000000"/>
              <w:right w:val="single" w:sz="4" w:space="0" w:color="000000"/>
            </w:tcBorders>
          </w:tcPr>
          <w:p w14:paraId="7FD78AC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0</w:t>
            </w:r>
          </w:p>
        </w:tc>
        <w:tc>
          <w:tcPr>
            <w:tcW w:w="545" w:type="dxa"/>
            <w:tcBorders>
              <w:top w:val="single" w:sz="4" w:space="0" w:color="000000"/>
              <w:left w:val="single" w:sz="4" w:space="0" w:color="000000"/>
              <w:bottom w:val="single" w:sz="4" w:space="0" w:color="000000"/>
              <w:right w:val="single" w:sz="4" w:space="0" w:color="000000"/>
            </w:tcBorders>
          </w:tcPr>
          <w:p w14:paraId="0AF3EF7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+1</w:t>
            </w:r>
          </w:p>
        </w:tc>
        <w:tc>
          <w:tcPr>
            <w:tcW w:w="545" w:type="dxa"/>
            <w:tcBorders>
              <w:top w:val="single" w:sz="4" w:space="0" w:color="000000"/>
              <w:left w:val="single" w:sz="4" w:space="0" w:color="000000"/>
              <w:bottom w:val="single" w:sz="4" w:space="0" w:color="000000"/>
              <w:right w:val="single" w:sz="4" w:space="0" w:color="000000"/>
            </w:tcBorders>
          </w:tcPr>
          <w:p w14:paraId="4B36E67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+2</w:t>
            </w:r>
          </w:p>
        </w:tc>
        <w:tc>
          <w:tcPr>
            <w:tcW w:w="547" w:type="dxa"/>
            <w:tcBorders>
              <w:top w:val="single" w:sz="4" w:space="0" w:color="000000"/>
              <w:left w:val="single" w:sz="4" w:space="0" w:color="000000"/>
              <w:bottom w:val="single" w:sz="4" w:space="0" w:color="000000"/>
              <w:right w:val="single" w:sz="4" w:space="0" w:color="000000"/>
            </w:tcBorders>
          </w:tcPr>
          <w:p w14:paraId="143490E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9D2B49" w14:paraId="559484C4"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7AA1E2DA" w14:textId="3DB62E52"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1</w:t>
            </w:r>
          </w:p>
        </w:tc>
        <w:tc>
          <w:tcPr>
            <w:tcW w:w="706" w:type="dxa"/>
            <w:tcBorders>
              <w:top w:val="single" w:sz="4" w:space="0" w:color="000000"/>
              <w:left w:val="single" w:sz="4" w:space="0" w:color="000000"/>
              <w:bottom w:val="single" w:sz="4" w:space="0" w:color="000000"/>
              <w:right w:val="single" w:sz="4" w:space="0" w:color="000000"/>
            </w:tcBorders>
          </w:tcPr>
          <w:p w14:paraId="2F88AD59" w14:textId="111BC57A"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296EF564" w14:textId="717389F2"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3</w:t>
            </w:r>
          </w:p>
        </w:tc>
        <w:tc>
          <w:tcPr>
            <w:tcW w:w="477" w:type="dxa"/>
            <w:tcBorders>
              <w:top w:val="single" w:sz="4" w:space="0" w:color="000000"/>
              <w:left w:val="single" w:sz="4" w:space="0" w:color="000000"/>
              <w:bottom w:val="single" w:sz="4" w:space="0" w:color="000000"/>
              <w:right w:val="single" w:sz="4" w:space="0" w:color="000000"/>
            </w:tcBorders>
          </w:tcPr>
          <w:p w14:paraId="20C8D0CD" w14:textId="788004B1"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4</w:t>
            </w:r>
          </w:p>
        </w:tc>
        <w:tc>
          <w:tcPr>
            <w:tcW w:w="377" w:type="dxa"/>
            <w:tcBorders>
              <w:top w:val="single" w:sz="4" w:space="0" w:color="000000"/>
              <w:left w:val="single" w:sz="4" w:space="0" w:color="000000"/>
              <w:bottom w:val="single" w:sz="4" w:space="0" w:color="000000"/>
              <w:right w:val="single" w:sz="4" w:space="0" w:color="000000"/>
            </w:tcBorders>
          </w:tcPr>
          <w:p w14:paraId="52FF0949" w14:textId="6240FD33"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5</w:t>
            </w:r>
          </w:p>
        </w:tc>
        <w:tc>
          <w:tcPr>
            <w:tcW w:w="545" w:type="dxa"/>
            <w:tcBorders>
              <w:top w:val="single" w:sz="4" w:space="0" w:color="000000"/>
              <w:left w:val="single" w:sz="4" w:space="0" w:color="000000"/>
              <w:bottom w:val="single" w:sz="4" w:space="0" w:color="000000"/>
              <w:right w:val="single" w:sz="4" w:space="0" w:color="000000"/>
            </w:tcBorders>
          </w:tcPr>
          <w:p w14:paraId="1D1413EE" w14:textId="723E73F4"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6</w:t>
            </w:r>
          </w:p>
        </w:tc>
        <w:tc>
          <w:tcPr>
            <w:tcW w:w="545" w:type="dxa"/>
            <w:tcBorders>
              <w:top w:val="single" w:sz="4" w:space="0" w:color="000000"/>
              <w:left w:val="single" w:sz="4" w:space="0" w:color="000000"/>
              <w:bottom w:val="single" w:sz="4" w:space="0" w:color="000000"/>
              <w:right w:val="single" w:sz="4" w:space="0" w:color="000000"/>
            </w:tcBorders>
          </w:tcPr>
          <w:p w14:paraId="264D6635" w14:textId="60F33D18"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7</w:t>
            </w:r>
          </w:p>
        </w:tc>
        <w:tc>
          <w:tcPr>
            <w:tcW w:w="547" w:type="dxa"/>
            <w:tcBorders>
              <w:top w:val="single" w:sz="4" w:space="0" w:color="000000"/>
              <w:left w:val="single" w:sz="4" w:space="0" w:color="000000"/>
              <w:bottom w:val="single" w:sz="4" w:space="0" w:color="000000"/>
              <w:right w:val="single" w:sz="4" w:space="0" w:color="000000"/>
            </w:tcBorders>
          </w:tcPr>
          <w:p w14:paraId="0256C371" w14:textId="6E7B9975"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8</w:t>
            </w:r>
          </w:p>
        </w:tc>
      </w:tr>
      <w:tr w:rsidR="001E6FB0" w14:paraId="4017A2AA" w14:textId="77777777" w:rsidTr="00301344">
        <w:trPr>
          <w:trHeight w:val="229"/>
        </w:trPr>
        <w:tc>
          <w:tcPr>
            <w:tcW w:w="6351" w:type="dxa"/>
            <w:tcBorders>
              <w:top w:val="single" w:sz="4" w:space="0" w:color="000000"/>
              <w:left w:val="single" w:sz="4" w:space="0" w:color="000000"/>
              <w:bottom w:val="single" w:sz="4" w:space="0" w:color="000000"/>
              <w:right w:val="single" w:sz="4" w:space="0" w:color="000000"/>
            </w:tcBorders>
          </w:tcPr>
          <w:p w14:paraId="3425A5A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Навигация по сайте удобная?</w:t>
            </w:r>
          </w:p>
        </w:tc>
        <w:tc>
          <w:tcPr>
            <w:tcW w:w="706" w:type="dxa"/>
            <w:tcBorders>
              <w:top w:val="single" w:sz="4" w:space="0" w:color="000000"/>
              <w:left w:val="single" w:sz="4" w:space="0" w:color="000000"/>
              <w:bottom w:val="single" w:sz="4" w:space="0" w:color="000000"/>
              <w:right w:val="single" w:sz="4" w:space="0" w:color="000000"/>
            </w:tcBorders>
          </w:tcPr>
          <w:p w14:paraId="23510FD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7D9CE4C"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79CC2AF9"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8998BEB"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5997AC8" w14:textId="128B923D"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C081E48" w14:textId="7CCF534C"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E7E588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338D7986" w14:textId="77777777" w:rsidTr="00301344">
        <w:trPr>
          <w:trHeight w:val="178"/>
        </w:trPr>
        <w:tc>
          <w:tcPr>
            <w:tcW w:w="6351" w:type="dxa"/>
            <w:tcBorders>
              <w:top w:val="single" w:sz="4" w:space="0" w:color="000000"/>
              <w:left w:val="single" w:sz="4" w:space="0" w:color="000000"/>
              <w:bottom w:val="single" w:sz="4" w:space="0" w:color="000000"/>
              <w:right w:val="single" w:sz="4" w:space="0" w:color="000000"/>
            </w:tcBorders>
          </w:tcPr>
          <w:p w14:paraId="65C82940"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Сайт работает достаточно быстро?</w:t>
            </w:r>
          </w:p>
        </w:tc>
        <w:tc>
          <w:tcPr>
            <w:tcW w:w="706" w:type="dxa"/>
            <w:tcBorders>
              <w:top w:val="single" w:sz="4" w:space="0" w:color="000000"/>
              <w:left w:val="single" w:sz="4" w:space="0" w:color="000000"/>
              <w:bottom w:val="single" w:sz="4" w:space="0" w:color="000000"/>
              <w:right w:val="single" w:sz="4" w:space="0" w:color="000000"/>
            </w:tcBorders>
          </w:tcPr>
          <w:p w14:paraId="4AE35FC1"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0FDD5159"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38867BD4"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1A494C35"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08FD5F14"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7B35433A"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4560F46B"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136A97E0"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557BDC8D"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Вы чувствовали себя уверенно, используя сайт?</w:t>
            </w:r>
          </w:p>
        </w:tc>
        <w:tc>
          <w:tcPr>
            <w:tcW w:w="706" w:type="dxa"/>
            <w:tcBorders>
              <w:top w:val="single" w:sz="4" w:space="0" w:color="000000"/>
              <w:left w:val="single" w:sz="4" w:space="0" w:color="000000"/>
              <w:bottom w:val="single" w:sz="4" w:space="0" w:color="000000"/>
              <w:right w:val="single" w:sz="4" w:space="0" w:color="000000"/>
            </w:tcBorders>
          </w:tcPr>
          <w:p w14:paraId="0BC8E305"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34B9E978"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5B3E7257"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5B553F8"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1862F4D6" w14:textId="4D2F58F7"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75781DF" w14:textId="3DC31F89"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631E107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6EA732FC" w14:textId="77777777" w:rsidTr="00301344">
        <w:trPr>
          <w:trHeight w:val="363"/>
        </w:trPr>
        <w:tc>
          <w:tcPr>
            <w:tcW w:w="6351" w:type="dxa"/>
            <w:tcBorders>
              <w:top w:val="single" w:sz="4" w:space="0" w:color="000000"/>
              <w:left w:val="single" w:sz="4" w:space="0" w:color="000000"/>
              <w:bottom w:val="nil"/>
              <w:right w:val="single" w:sz="4" w:space="0" w:color="000000"/>
            </w:tcBorders>
          </w:tcPr>
          <w:p w14:paraId="7B511C6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Смогли ли вы без проблем исправить неверно введённые данные?</w:t>
            </w:r>
          </w:p>
        </w:tc>
        <w:tc>
          <w:tcPr>
            <w:tcW w:w="706" w:type="dxa"/>
            <w:tcBorders>
              <w:top w:val="single" w:sz="4" w:space="0" w:color="000000"/>
              <w:left w:val="single" w:sz="4" w:space="0" w:color="000000"/>
              <w:bottom w:val="nil"/>
              <w:right w:val="single" w:sz="4" w:space="0" w:color="000000"/>
            </w:tcBorders>
          </w:tcPr>
          <w:p w14:paraId="71BB85D0"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42097A11"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009CC19C"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18BC3293"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06ECEE06" w14:textId="1DC10BD0"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4A741922" w14:textId="4D69EB17" w:rsidR="001E6FB0" w:rsidRDefault="000F713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62F51157"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r w:rsidR="001E6FB0" w14:paraId="3371BCA4" w14:textId="77777777" w:rsidTr="00301344">
        <w:trPr>
          <w:trHeight w:val="297"/>
        </w:trPr>
        <w:tc>
          <w:tcPr>
            <w:tcW w:w="6351" w:type="dxa"/>
            <w:tcBorders>
              <w:top w:val="single" w:sz="4" w:space="0" w:color="000000"/>
              <w:left w:val="single" w:sz="4" w:space="0" w:color="000000"/>
              <w:bottom w:val="single" w:sz="4" w:space="0" w:color="000000"/>
              <w:right w:val="single" w:sz="4" w:space="0" w:color="000000"/>
            </w:tcBorders>
          </w:tcPr>
          <w:p w14:paraId="1F5BDB78"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Дизайн сайта привлек ваше внимание?</w:t>
            </w:r>
          </w:p>
        </w:tc>
        <w:tc>
          <w:tcPr>
            <w:tcW w:w="706" w:type="dxa"/>
            <w:tcBorders>
              <w:top w:val="single" w:sz="4" w:space="0" w:color="000000"/>
              <w:left w:val="single" w:sz="4" w:space="0" w:color="000000"/>
              <w:bottom w:val="single" w:sz="4" w:space="0" w:color="000000"/>
              <w:right w:val="single" w:sz="4" w:space="0" w:color="000000"/>
            </w:tcBorders>
          </w:tcPr>
          <w:p w14:paraId="21FF500E"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5AAEEB2C"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0380D8C5"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108B29F"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45B921F4"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A585D37" w14:textId="77777777" w:rsidR="001E6FB0" w:rsidRDefault="001E6FB0" w:rsidP="00301344">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5AFCE889" w14:textId="77777777" w:rsidR="001E6FB0" w:rsidRDefault="001E6FB0" w:rsidP="00301344">
            <w:pPr>
              <w:pBdr>
                <w:top w:val="nil"/>
                <w:left w:val="nil"/>
                <w:bottom w:val="nil"/>
                <w:right w:val="nil"/>
                <w:between w:val="nil"/>
              </w:pBdr>
              <w:ind w:firstLine="0"/>
              <w:rPr>
                <w:color w:val="000000"/>
              </w:rPr>
            </w:pPr>
            <w:r>
              <w:rPr>
                <w:rFonts w:eastAsia="Times New Roman"/>
                <w:color w:val="000000"/>
                <w:szCs w:val="28"/>
              </w:rPr>
              <w:t>Да</w:t>
            </w:r>
          </w:p>
        </w:tc>
      </w:tr>
    </w:tbl>
    <w:p w14:paraId="342F4D27" w14:textId="750251A5" w:rsidR="009D2B49" w:rsidRDefault="009D2B49" w:rsidP="009D2B49">
      <w:pPr>
        <w:spacing w:after="280"/>
        <w:ind w:firstLine="0"/>
      </w:pPr>
      <w:r w:rsidRPr="00446417">
        <w:lastRenderedPageBreak/>
        <w:t xml:space="preserve">Продолжение таблицы </w:t>
      </w:r>
      <w:r>
        <w:t>5</w:t>
      </w:r>
      <w:r w:rsidRPr="00446417">
        <w:t>.</w:t>
      </w:r>
      <w:r>
        <w:t>5</w:t>
      </w:r>
      <w:r>
        <w:t xml:space="preserve"> – </w:t>
      </w:r>
      <w:r>
        <w:rPr>
          <w:rFonts w:eastAsia="Times New Roman"/>
          <w:color w:val="000000"/>
          <w:szCs w:val="28"/>
        </w:rPr>
        <w:t>Результат анкеты Надежды Таран</w:t>
      </w:r>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51"/>
        <w:gridCol w:w="706"/>
        <w:gridCol w:w="477"/>
        <w:gridCol w:w="477"/>
        <w:gridCol w:w="377"/>
        <w:gridCol w:w="545"/>
        <w:gridCol w:w="545"/>
        <w:gridCol w:w="547"/>
      </w:tblGrid>
      <w:tr w:rsidR="009D2B49" w14:paraId="1C72DC94"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1EC5A25B" w14:textId="38848C7C"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1</w:t>
            </w:r>
          </w:p>
        </w:tc>
        <w:tc>
          <w:tcPr>
            <w:tcW w:w="706" w:type="dxa"/>
            <w:tcBorders>
              <w:top w:val="single" w:sz="4" w:space="0" w:color="000000"/>
              <w:left w:val="single" w:sz="4" w:space="0" w:color="000000"/>
              <w:bottom w:val="single" w:sz="4" w:space="0" w:color="000000"/>
              <w:right w:val="single" w:sz="4" w:space="0" w:color="000000"/>
            </w:tcBorders>
          </w:tcPr>
          <w:p w14:paraId="1EF247FD" w14:textId="500E4D6F"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2</w:t>
            </w:r>
          </w:p>
        </w:tc>
        <w:tc>
          <w:tcPr>
            <w:tcW w:w="477" w:type="dxa"/>
            <w:tcBorders>
              <w:top w:val="single" w:sz="4" w:space="0" w:color="000000"/>
              <w:left w:val="single" w:sz="4" w:space="0" w:color="000000"/>
              <w:bottom w:val="single" w:sz="4" w:space="0" w:color="000000"/>
              <w:right w:val="single" w:sz="4" w:space="0" w:color="000000"/>
            </w:tcBorders>
          </w:tcPr>
          <w:p w14:paraId="4FC080F6" w14:textId="4FBD73BD"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3</w:t>
            </w:r>
          </w:p>
        </w:tc>
        <w:tc>
          <w:tcPr>
            <w:tcW w:w="477" w:type="dxa"/>
            <w:tcBorders>
              <w:top w:val="single" w:sz="4" w:space="0" w:color="000000"/>
              <w:left w:val="single" w:sz="4" w:space="0" w:color="000000"/>
              <w:bottom w:val="single" w:sz="4" w:space="0" w:color="000000"/>
              <w:right w:val="single" w:sz="4" w:space="0" w:color="000000"/>
            </w:tcBorders>
          </w:tcPr>
          <w:p w14:paraId="27204538" w14:textId="320E0063"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4</w:t>
            </w:r>
          </w:p>
        </w:tc>
        <w:tc>
          <w:tcPr>
            <w:tcW w:w="377" w:type="dxa"/>
            <w:tcBorders>
              <w:top w:val="single" w:sz="4" w:space="0" w:color="000000"/>
              <w:left w:val="single" w:sz="4" w:space="0" w:color="000000"/>
              <w:bottom w:val="single" w:sz="4" w:space="0" w:color="000000"/>
              <w:right w:val="single" w:sz="4" w:space="0" w:color="000000"/>
            </w:tcBorders>
          </w:tcPr>
          <w:p w14:paraId="1C0C45BF" w14:textId="5E31B0ED"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5</w:t>
            </w:r>
          </w:p>
        </w:tc>
        <w:tc>
          <w:tcPr>
            <w:tcW w:w="545" w:type="dxa"/>
            <w:tcBorders>
              <w:top w:val="single" w:sz="4" w:space="0" w:color="000000"/>
              <w:left w:val="single" w:sz="4" w:space="0" w:color="000000"/>
              <w:bottom w:val="single" w:sz="4" w:space="0" w:color="000000"/>
              <w:right w:val="single" w:sz="4" w:space="0" w:color="000000"/>
            </w:tcBorders>
          </w:tcPr>
          <w:p w14:paraId="1DDC600B" w14:textId="335D6192"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6</w:t>
            </w:r>
          </w:p>
        </w:tc>
        <w:tc>
          <w:tcPr>
            <w:tcW w:w="545" w:type="dxa"/>
            <w:tcBorders>
              <w:top w:val="single" w:sz="4" w:space="0" w:color="000000"/>
              <w:left w:val="single" w:sz="4" w:space="0" w:color="000000"/>
              <w:bottom w:val="single" w:sz="4" w:space="0" w:color="000000"/>
              <w:right w:val="single" w:sz="4" w:space="0" w:color="000000"/>
            </w:tcBorders>
          </w:tcPr>
          <w:p w14:paraId="2A5D4D8E" w14:textId="2074DFFA"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7</w:t>
            </w:r>
          </w:p>
        </w:tc>
        <w:tc>
          <w:tcPr>
            <w:tcW w:w="547" w:type="dxa"/>
            <w:tcBorders>
              <w:top w:val="single" w:sz="4" w:space="0" w:color="000000"/>
              <w:left w:val="single" w:sz="4" w:space="0" w:color="000000"/>
              <w:bottom w:val="single" w:sz="4" w:space="0" w:color="000000"/>
              <w:right w:val="single" w:sz="4" w:space="0" w:color="000000"/>
            </w:tcBorders>
          </w:tcPr>
          <w:p w14:paraId="587505F8" w14:textId="3EC14DAA" w:rsidR="009D2B49" w:rsidRDefault="009D2B49" w:rsidP="009D2B49">
            <w:pPr>
              <w:pBdr>
                <w:top w:val="nil"/>
                <w:left w:val="nil"/>
                <w:bottom w:val="nil"/>
                <w:right w:val="nil"/>
                <w:between w:val="nil"/>
              </w:pBdr>
              <w:ind w:firstLine="0"/>
              <w:jc w:val="center"/>
              <w:rPr>
                <w:rFonts w:eastAsia="Times New Roman"/>
                <w:color w:val="000000"/>
                <w:szCs w:val="28"/>
              </w:rPr>
            </w:pPr>
            <w:r>
              <w:rPr>
                <w:rFonts w:eastAsia="Times New Roman"/>
                <w:color w:val="000000"/>
                <w:szCs w:val="28"/>
              </w:rPr>
              <w:t>8</w:t>
            </w:r>
          </w:p>
        </w:tc>
      </w:tr>
      <w:tr w:rsidR="009D2B49" w14:paraId="181BA69B"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2D5EB67F"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Вы без проблем нашли необходимую информацию?</w:t>
            </w:r>
          </w:p>
        </w:tc>
        <w:tc>
          <w:tcPr>
            <w:tcW w:w="706" w:type="dxa"/>
            <w:tcBorders>
              <w:top w:val="single" w:sz="4" w:space="0" w:color="000000"/>
              <w:left w:val="single" w:sz="4" w:space="0" w:color="000000"/>
              <w:bottom w:val="single" w:sz="4" w:space="0" w:color="000000"/>
              <w:right w:val="single" w:sz="4" w:space="0" w:color="000000"/>
            </w:tcBorders>
          </w:tcPr>
          <w:p w14:paraId="258BF497"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0532FF27"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0733AC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2FA2ECAA"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185DFFB7"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927CDAB"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370A102F"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7430CF58" w14:textId="77777777" w:rsidTr="00301344">
        <w:trPr>
          <w:trHeight w:val="238"/>
        </w:trPr>
        <w:tc>
          <w:tcPr>
            <w:tcW w:w="6351" w:type="dxa"/>
            <w:tcBorders>
              <w:top w:val="single" w:sz="4" w:space="0" w:color="000000"/>
              <w:left w:val="single" w:sz="4" w:space="0" w:color="000000"/>
              <w:bottom w:val="nil"/>
              <w:right w:val="single" w:sz="4" w:space="0" w:color="000000"/>
            </w:tcBorders>
          </w:tcPr>
          <w:p w14:paraId="77D33F61"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Вам понравился интерфейс сайта?</w:t>
            </w:r>
          </w:p>
        </w:tc>
        <w:tc>
          <w:tcPr>
            <w:tcW w:w="706" w:type="dxa"/>
            <w:tcBorders>
              <w:top w:val="single" w:sz="4" w:space="0" w:color="000000"/>
              <w:left w:val="single" w:sz="4" w:space="0" w:color="000000"/>
              <w:bottom w:val="nil"/>
              <w:right w:val="single" w:sz="4" w:space="0" w:color="000000"/>
            </w:tcBorders>
          </w:tcPr>
          <w:p w14:paraId="7E33597B"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nil"/>
              <w:right w:val="single" w:sz="4" w:space="0" w:color="000000"/>
            </w:tcBorders>
          </w:tcPr>
          <w:p w14:paraId="12FCBD98"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nil"/>
              <w:right w:val="single" w:sz="4" w:space="0" w:color="000000"/>
            </w:tcBorders>
          </w:tcPr>
          <w:p w14:paraId="05023814"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nil"/>
              <w:right w:val="single" w:sz="4" w:space="0" w:color="000000"/>
            </w:tcBorders>
          </w:tcPr>
          <w:p w14:paraId="412E122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1F7B7FE5" w14:textId="56DDA69E"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nil"/>
              <w:right w:val="single" w:sz="4" w:space="0" w:color="000000"/>
            </w:tcBorders>
          </w:tcPr>
          <w:p w14:paraId="5FE6353A" w14:textId="6A09875B"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nil"/>
              <w:right w:val="single" w:sz="4" w:space="0" w:color="000000"/>
            </w:tcBorders>
          </w:tcPr>
          <w:p w14:paraId="1D94E563"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38D2FB6A"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0F8F4EA5"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Легко ли было понять, каким должен быть следующий шаг при регистрации?</w:t>
            </w:r>
          </w:p>
        </w:tc>
        <w:tc>
          <w:tcPr>
            <w:tcW w:w="706" w:type="dxa"/>
            <w:tcBorders>
              <w:top w:val="single" w:sz="4" w:space="0" w:color="000000"/>
              <w:left w:val="single" w:sz="4" w:space="0" w:color="000000"/>
              <w:bottom w:val="single" w:sz="4" w:space="0" w:color="000000"/>
              <w:right w:val="single" w:sz="4" w:space="0" w:color="000000"/>
            </w:tcBorders>
          </w:tcPr>
          <w:p w14:paraId="07C8C42C"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3C1A7040"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5D511DCA"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0BF0C6B9" w14:textId="67087A4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F044FBF" w14:textId="2A6E12F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3741020"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69B8F3E"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3F8E07C2" w14:textId="77777777" w:rsidTr="00301344">
        <w:trPr>
          <w:trHeight w:val="338"/>
        </w:trPr>
        <w:tc>
          <w:tcPr>
            <w:tcW w:w="6351" w:type="dxa"/>
            <w:tcBorders>
              <w:top w:val="single" w:sz="4" w:space="0" w:color="000000"/>
              <w:left w:val="single" w:sz="4" w:space="0" w:color="000000"/>
              <w:bottom w:val="single" w:sz="4" w:space="0" w:color="000000"/>
              <w:right w:val="single" w:sz="4" w:space="0" w:color="000000"/>
            </w:tcBorders>
          </w:tcPr>
          <w:p w14:paraId="1103ECB3" w14:textId="394C838A" w:rsidR="009D2B49" w:rsidRDefault="009D2B49" w:rsidP="009D2B49">
            <w:pPr>
              <w:pBdr>
                <w:top w:val="nil"/>
                <w:left w:val="nil"/>
                <w:bottom w:val="nil"/>
                <w:right w:val="nil"/>
                <w:between w:val="nil"/>
              </w:pBdr>
              <w:ind w:firstLine="0"/>
              <w:rPr>
                <w:color w:val="000000"/>
              </w:rPr>
            </w:pPr>
            <w:r>
              <w:rPr>
                <w:rFonts w:eastAsia="Times New Roman"/>
                <w:color w:val="000000"/>
                <w:szCs w:val="28"/>
              </w:rPr>
              <w:t>Будете ли вы пользоваться сайтом в дальнейшем?</w:t>
            </w:r>
          </w:p>
        </w:tc>
        <w:tc>
          <w:tcPr>
            <w:tcW w:w="706" w:type="dxa"/>
            <w:tcBorders>
              <w:top w:val="single" w:sz="4" w:space="0" w:color="000000"/>
              <w:left w:val="single" w:sz="4" w:space="0" w:color="000000"/>
              <w:bottom w:val="single" w:sz="4" w:space="0" w:color="000000"/>
              <w:right w:val="single" w:sz="4" w:space="0" w:color="000000"/>
            </w:tcBorders>
          </w:tcPr>
          <w:p w14:paraId="5E9C44AD"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C037CC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1CD6FFFE"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F2765FF"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580E6B8"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D1FD6B7"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297D1B53"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2B8E0D3F" w14:textId="77777777" w:rsidTr="00301344">
        <w:trPr>
          <w:trHeight w:val="613"/>
        </w:trPr>
        <w:tc>
          <w:tcPr>
            <w:tcW w:w="6351" w:type="dxa"/>
            <w:tcBorders>
              <w:top w:val="single" w:sz="4" w:space="0" w:color="000000"/>
              <w:left w:val="single" w:sz="4" w:space="0" w:color="000000"/>
              <w:bottom w:val="single" w:sz="4" w:space="0" w:color="000000"/>
              <w:right w:val="single" w:sz="4" w:space="0" w:color="000000"/>
            </w:tcBorders>
          </w:tcPr>
          <w:p w14:paraId="46CC77B1"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Вам не понадобилась помощь, чтобы начать пользоваться сайтом?</w:t>
            </w:r>
          </w:p>
        </w:tc>
        <w:tc>
          <w:tcPr>
            <w:tcW w:w="706" w:type="dxa"/>
            <w:tcBorders>
              <w:top w:val="single" w:sz="4" w:space="0" w:color="000000"/>
              <w:left w:val="single" w:sz="4" w:space="0" w:color="000000"/>
              <w:bottom w:val="single" w:sz="4" w:space="0" w:color="000000"/>
              <w:right w:val="single" w:sz="4" w:space="0" w:color="000000"/>
            </w:tcBorders>
          </w:tcPr>
          <w:p w14:paraId="2D188F74"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224419ED"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29A36933"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7D0783AB"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4533587" w14:textId="5F818284"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27394001" w14:textId="653C787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5A593689"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33D0F9BE"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039EFDCF"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Посоветуете ли вы сайт своим друзьям?</w:t>
            </w:r>
          </w:p>
        </w:tc>
        <w:tc>
          <w:tcPr>
            <w:tcW w:w="706" w:type="dxa"/>
            <w:tcBorders>
              <w:top w:val="single" w:sz="4" w:space="0" w:color="000000"/>
              <w:left w:val="single" w:sz="4" w:space="0" w:color="000000"/>
              <w:bottom w:val="single" w:sz="4" w:space="0" w:color="000000"/>
              <w:right w:val="single" w:sz="4" w:space="0" w:color="000000"/>
            </w:tcBorders>
          </w:tcPr>
          <w:p w14:paraId="057BB276"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Нет</w:t>
            </w:r>
          </w:p>
        </w:tc>
        <w:tc>
          <w:tcPr>
            <w:tcW w:w="477" w:type="dxa"/>
            <w:tcBorders>
              <w:top w:val="single" w:sz="4" w:space="0" w:color="000000"/>
              <w:left w:val="single" w:sz="4" w:space="0" w:color="000000"/>
              <w:bottom w:val="single" w:sz="4" w:space="0" w:color="000000"/>
              <w:right w:val="single" w:sz="4" w:space="0" w:color="000000"/>
            </w:tcBorders>
          </w:tcPr>
          <w:p w14:paraId="757A1E8C"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477" w:type="dxa"/>
            <w:tcBorders>
              <w:top w:val="single" w:sz="4" w:space="0" w:color="000000"/>
              <w:left w:val="single" w:sz="4" w:space="0" w:color="000000"/>
              <w:bottom w:val="single" w:sz="4" w:space="0" w:color="000000"/>
              <w:right w:val="single" w:sz="4" w:space="0" w:color="000000"/>
            </w:tcBorders>
          </w:tcPr>
          <w:p w14:paraId="68F2DE36"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377" w:type="dxa"/>
            <w:tcBorders>
              <w:top w:val="single" w:sz="4" w:space="0" w:color="000000"/>
              <w:left w:val="single" w:sz="4" w:space="0" w:color="000000"/>
              <w:bottom w:val="single" w:sz="4" w:space="0" w:color="000000"/>
              <w:right w:val="single" w:sz="4" w:space="0" w:color="000000"/>
            </w:tcBorders>
          </w:tcPr>
          <w:p w14:paraId="4843B979" w14:textId="77777777"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692F3A76" w14:textId="6217EB83"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5" w:type="dxa"/>
            <w:tcBorders>
              <w:top w:val="single" w:sz="4" w:space="0" w:color="000000"/>
              <w:left w:val="single" w:sz="4" w:space="0" w:color="000000"/>
              <w:bottom w:val="single" w:sz="4" w:space="0" w:color="000000"/>
              <w:right w:val="single" w:sz="4" w:space="0" w:color="000000"/>
            </w:tcBorders>
          </w:tcPr>
          <w:p w14:paraId="53E2A319" w14:textId="0916204F"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w:t>
            </w:r>
          </w:p>
        </w:tc>
        <w:tc>
          <w:tcPr>
            <w:tcW w:w="547" w:type="dxa"/>
            <w:tcBorders>
              <w:top w:val="single" w:sz="4" w:space="0" w:color="000000"/>
              <w:left w:val="single" w:sz="4" w:space="0" w:color="000000"/>
              <w:bottom w:val="single" w:sz="4" w:space="0" w:color="000000"/>
              <w:right w:val="single" w:sz="4" w:space="0" w:color="000000"/>
            </w:tcBorders>
          </w:tcPr>
          <w:p w14:paraId="3897D4F1"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Да</w:t>
            </w:r>
          </w:p>
        </w:tc>
      </w:tr>
      <w:tr w:rsidR="009D2B49" w14:paraId="1635F268" w14:textId="77777777" w:rsidTr="00301344">
        <w:trPr>
          <w:trHeight w:val="363"/>
        </w:trPr>
        <w:tc>
          <w:tcPr>
            <w:tcW w:w="6351" w:type="dxa"/>
            <w:tcBorders>
              <w:top w:val="single" w:sz="4" w:space="0" w:color="000000"/>
              <w:left w:val="single" w:sz="4" w:space="0" w:color="000000"/>
              <w:bottom w:val="single" w:sz="4" w:space="0" w:color="000000"/>
              <w:right w:val="single" w:sz="4" w:space="0" w:color="000000"/>
            </w:tcBorders>
          </w:tcPr>
          <w:p w14:paraId="7309BFD8"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Итого:</w:t>
            </w:r>
          </w:p>
        </w:tc>
        <w:tc>
          <w:tcPr>
            <w:tcW w:w="706" w:type="dxa"/>
            <w:tcBorders>
              <w:top w:val="single" w:sz="4" w:space="0" w:color="000000"/>
              <w:left w:val="single" w:sz="4" w:space="0" w:color="000000"/>
              <w:bottom w:val="single" w:sz="4" w:space="0" w:color="000000"/>
              <w:right w:val="single" w:sz="4" w:space="0" w:color="000000"/>
            </w:tcBorders>
          </w:tcPr>
          <w:p w14:paraId="5811A8CB" w14:textId="77777777" w:rsidR="009D2B49" w:rsidRDefault="009D2B49" w:rsidP="009D2B49">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3885602B" w14:textId="77777777" w:rsidR="009D2B49" w:rsidRDefault="009D2B49" w:rsidP="009D2B49">
            <w:pPr>
              <w:pBdr>
                <w:top w:val="nil"/>
                <w:left w:val="nil"/>
                <w:bottom w:val="nil"/>
                <w:right w:val="nil"/>
                <w:between w:val="nil"/>
              </w:pBdr>
              <w:ind w:firstLine="0"/>
              <w:jc w:val="center"/>
              <w:rPr>
                <w:color w:val="000000"/>
              </w:rPr>
            </w:pPr>
          </w:p>
        </w:tc>
        <w:tc>
          <w:tcPr>
            <w:tcW w:w="477" w:type="dxa"/>
            <w:tcBorders>
              <w:top w:val="single" w:sz="4" w:space="0" w:color="000000"/>
              <w:left w:val="single" w:sz="4" w:space="0" w:color="000000"/>
              <w:bottom w:val="single" w:sz="4" w:space="0" w:color="000000"/>
              <w:right w:val="single" w:sz="4" w:space="0" w:color="000000"/>
            </w:tcBorders>
          </w:tcPr>
          <w:p w14:paraId="6FC72517" w14:textId="77777777" w:rsidR="009D2B49" w:rsidRDefault="009D2B49" w:rsidP="009D2B49">
            <w:pPr>
              <w:pBdr>
                <w:top w:val="nil"/>
                <w:left w:val="nil"/>
                <w:bottom w:val="nil"/>
                <w:right w:val="nil"/>
                <w:between w:val="nil"/>
              </w:pBdr>
              <w:ind w:firstLine="0"/>
              <w:jc w:val="center"/>
              <w:rPr>
                <w:color w:val="000000"/>
              </w:rPr>
            </w:pPr>
          </w:p>
        </w:tc>
        <w:tc>
          <w:tcPr>
            <w:tcW w:w="377" w:type="dxa"/>
            <w:tcBorders>
              <w:top w:val="single" w:sz="4" w:space="0" w:color="000000"/>
              <w:left w:val="single" w:sz="4" w:space="0" w:color="000000"/>
              <w:bottom w:val="single" w:sz="4" w:space="0" w:color="000000"/>
              <w:right w:val="single" w:sz="4" w:space="0" w:color="000000"/>
            </w:tcBorders>
          </w:tcPr>
          <w:p w14:paraId="45E6CA88" w14:textId="7A0BAC95" w:rsidR="009D2B49" w:rsidRDefault="009D2B49" w:rsidP="009D2B49">
            <w:pPr>
              <w:pBdr>
                <w:top w:val="nil"/>
                <w:left w:val="nil"/>
                <w:bottom w:val="nil"/>
                <w:right w:val="nil"/>
                <w:between w:val="nil"/>
              </w:pBdr>
              <w:ind w:firstLine="0"/>
              <w:jc w:val="center"/>
              <w:rPr>
                <w:color w:val="000000"/>
              </w:rPr>
            </w:pPr>
          </w:p>
        </w:tc>
        <w:tc>
          <w:tcPr>
            <w:tcW w:w="545" w:type="dxa"/>
            <w:tcBorders>
              <w:top w:val="single" w:sz="4" w:space="0" w:color="000000"/>
              <w:left w:val="single" w:sz="4" w:space="0" w:color="000000"/>
              <w:bottom w:val="single" w:sz="4" w:space="0" w:color="000000"/>
              <w:right w:val="single" w:sz="4" w:space="0" w:color="000000"/>
            </w:tcBorders>
          </w:tcPr>
          <w:p w14:paraId="41F4A1E4" w14:textId="16594729" w:rsidR="009D2B49" w:rsidRDefault="009D2B49" w:rsidP="009D2B49">
            <w:pPr>
              <w:pBdr>
                <w:top w:val="nil"/>
                <w:left w:val="nil"/>
                <w:bottom w:val="nil"/>
                <w:right w:val="nil"/>
                <w:between w:val="nil"/>
              </w:pBdr>
              <w:ind w:firstLine="0"/>
              <w:jc w:val="center"/>
              <w:rPr>
                <w:color w:val="000000"/>
              </w:rPr>
            </w:pPr>
            <w:r>
              <w:rPr>
                <w:color w:val="000000"/>
              </w:rPr>
              <w:t>4</w:t>
            </w:r>
          </w:p>
        </w:tc>
        <w:tc>
          <w:tcPr>
            <w:tcW w:w="545" w:type="dxa"/>
            <w:tcBorders>
              <w:top w:val="single" w:sz="4" w:space="0" w:color="000000"/>
              <w:left w:val="single" w:sz="4" w:space="0" w:color="000000"/>
              <w:bottom w:val="single" w:sz="4" w:space="0" w:color="000000"/>
              <w:right w:val="single" w:sz="4" w:space="0" w:color="000000"/>
            </w:tcBorders>
          </w:tcPr>
          <w:p w14:paraId="60F3838A" w14:textId="5C1C6DA6"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14</w:t>
            </w:r>
          </w:p>
        </w:tc>
        <w:tc>
          <w:tcPr>
            <w:tcW w:w="547" w:type="dxa"/>
            <w:tcBorders>
              <w:top w:val="single" w:sz="4" w:space="0" w:color="000000"/>
              <w:left w:val="single" w:sz="4" w:space="0" w:color="000000"/>
              <w:bottom w:val="single" w:sz="4" w:space="0" w:color="000000"/>
              <w:right w:val="single" w:sz="4" w:space="0" w:color="000000"/>
            </w:tcBorders>
          </w:tcPr>
          <w:p w14:paraId="790A2B8E" w14:textId="77777777" w:rsidR="009D2B49" w:rsidRDefault="009D2B49" w:rsidP="009D2B49">
            <w:pPr>
              <w:pBdr>
                <w:top w:val="nil"/>
                <w:left w:val="nil"/>
                <w:bottom w:val="nil"/>
                <w:right w:val="nil"/>
                <w:between w:val="nil"/>
              </w:pBdr>
              <w:ind w:firstLine="0"/>
              <w:jc w:val="center"/>
              <w:rPr>
                <w:color w:val="000000"/>
              </w:rPr>
            </w:pPr>
          </w:p>
        </w:tc>
      </w:tr>
      <w:tr w:rsidR="009D2B49" w14:paraId="6DC7F0C1" w14:textId="77777777" w:rsidTr="00301344">
        <w:trPr>
          <w:trHeight w:val="345"/>
        </w:trPr>
        <w:tc>
          <w:tcPr>
            <w:tcW w:w="6351" w:type="dxa"/>
            <w:tcBorders>
              <w:top w:val="single" w:sz="4" w:space="0" w:color="000000"/>
              <w:left w:val="single" w:sz="4" w:space="0" w:color="000000"/>
              <w:bottom w:val="single" w:sz="4" w:space="0" w:color="000000"/>
              <w:right w:val="single" w:sz="4" w:space="0" w:color="000000"/>
            </w:tcBorders>
          </w:tcPr>
          <w:p w14:paraId="2EA13129" w14:textId="77777777" w:rsidR="009D2B49" w:rsidRDefault="009D2B49" w:rsidP="009D2B49">
            <w:pPr>
              <w:pBdr>
                <w:top w:val="nil"/>
                <w:left w:val="nil"/>
                <w:bottom w:val="nil"/>
                <w:right w:val="nil"/>
                <w:between w:val="nil"/>
              </w:pBdr>
              <w:ind w:firstLine="0"/>
              <w:rPr>
                <w:color w:val="000000"/>
              </w:rPr>
            </w:pPr>
            <w:r>
              <w:rPr>
                <w:rFonts w:eastAsia="Times New Roman"/>
                <w:color w:val="000000"/>
                <w:szCs w:val="28"/>
              </w:rPr>
              <w:t>Всего:</w:t>
            </w:r>
          </w:p>
        </w:tc>
        <w:tc>
          <w:tcPr>
            <w:tcW w:w="3674" w:type="dxa"/>
            <w:gridSpan w:val="7"/>
            <w:tcBorders>
              <w:top w:val="single" w:sz="4" w:space="0" w:color="000000"/>
              <w:left w:val="single" w:sz="4" w:space="0" w:color="000000"/>
              <w:bottom w:val="single" w:sz="4" w:space="0" w:color="000000"/>
              <w:right w:val="single" w:sz="4" w:space="0" w:color="000000"/>
            </w:tcBorders>
          </w:tcPr>
          <w:p w14:paraId="78E7C044" w14:textId="357679D5" w:rsidR="009D2B49" w:rsidRDefault="009D2B49" w:rsidP="009D2B49">
            <w:pPr>
              <w:pBdr>
                <w:top w:val="nil"/>
                <w:left w:val="nil"/>
                <w:bottom w:val="nil"/>
                <w:right w:val="nil"/>
                <w:between w:val="nil"/>
              </w:pBdr>
              <w:ind w:firstLine="0"/>
              <w:jc w:val="center"/>
              <w:rPr>
                <w:color w:val="000000"/>
              </w:rPr>
            </w:pPr>
            <w:r>
              <w:rPr>
                <w:rFonts w:eastAsia="Times New Roman"/>
                <w:color w:val="000000"/>
                <w:szCs w:val="28"/>
              </w:rPr>
              <w:t>18</w:t>
            </w:r>
          </w:p>
        </w:tc>
      </w:tr>
    </w:tbl>
    <w:p w14:paraId="3C072DE9" w14:textId="011B6C7D" w:rsidR="00CD3E66" w:rsidRDefault="00CD3E66" w:rsidP="00CD3E66">
      <w:pPr>
        <w:pBdr>
          <w:top w:val="nil"/>
          <w:left w:val="nil"/>
          <w:bottom w:val="nil"/>
          <w:right w:val="nil"/>
          <w:between w:val="nil"/>
        </w:pBdr>
        <w:spacing w:before="280"/>
        <w:rPr>
          <w:color w:val="000000"/>
        </w:rPr>
      </w:pPr>
      <w:r>
        <w:rPr>
          <w:rFonts w:eastAsia="Times New Roman"/>
          <w:color w:val="000000"/>
          <w:szCs w:val="28"/>
        </w:rPr>
        <w:t>В результате тестирования</w:t>
      </w:r>
      <w:r w:rsidR="000A6ABD">
        <w:rPr>
          <w:rFonts w:eastAsia="Times New Roman"/>
          <w:color w:val="000000"/>
          <w:szCs w:val="28"/>
        </w:rPr>
        <w:t xml:space="preserve"> с </w:t>
      </w:r>
      <w:r>
        <w:rPr>
          <w:rFonts w:eastAsia="Times New Roman"/>
          <w:color w:val="000000"/>
          <w:szCs w:val="28"/>
        </w:rPr>
        <w:t>помощью формальной анкеты респондент набрал 18 баллов из 22. Это хороший показатель</w:t>
      </w:r>
      <w:r w:rsidR="000A6ABD">
        <w:rPr>
          <w:rFonts w:eastAsia="Times New Roman"/>
          <w:color w:val="000000"/>
          <w:szCs w:val="28"/>
        </w:rPr>
        <w:t xml:space="preserve"> для </w:t>
      </w:r>
      <w:r w:rsidR="007A7992">
        <w:rPr>
          <w:rFonts w:eastAsia="Times New Roman"/>
          <w:color w:val="000000"/>
          <w:szCs w:val="28"/>
        </w:rPr>
        <w:t>сайта.</w:t>
      </w:r>
      <w:r>
        <w:rPr>
          <w:rFonts w:eastAsia="Times New Roman"/>
          <w:color w:val="000000"/>
          <w:szCs w:val="28"/>
        </w:rPr>
        <w:t xml:space="preserve"> </w:t>
      </w:r>
      <w:r w:rsidR="007A7992">
        <w:rPr>
          <w:rFonts w:eastAsia="Times New Roman"/>
          <w:color w:val="000000"/>
          <w:szCs w:val="28"/>
        </w:rPr>
        <w:t>Р</w:t>
      </w:r>
      <w:r>
        <w:rPr>
          <w:rFonts w:eastAsia="Times New Roman"/>
          <w:color w:val="000000"/>
          <w:szCs w:val="28"/>
        </w:rPr>
        <w:t>еспонденту было легко ориентироваться</w:t>
      </w:r>
      <w:r w:rsidR="000A6ABD">
        <w:rPr>
          <w:rFonts w:eastAsia="Times New Roman"/>
          <w:color w:val="000000"/>
          <w:szCs w:val="28"/>
        </w:rPr>
        <w:t xml:space="preserve"> в </w:t>
      </w:r>
      <w:r>
        <w:rPr>
          <w:rFonts w:eastAsia="Times New Roman"/>
          <w:color w:val="000000"/>
          <w:szCs w:val="28"/>
        </w:rPr>
        <w:t>нем, не было трудностей</w:t>
      </w:r>
      <w:r w:rsidR="000A6ABD">
        <w:rPr>
          <w:rFonts w:eastAsia="Times New Roman"/>
          <w:color w:val="000000"/>
          <w:szCs w:val="28"/>
        </w:rPr>
        <w:t xml:space="preserve"> в </w:t>
      </w:r>
      <w:r>
        <w:rPr>
          <w:rFonts w:eastAsia="Times New Roman"/>
          <w:color w:val="000000"/>
          <w:szCs w:val="28"/>
        </w:rPr>
        <w:t>понимании структуры.</w:t>
      </w:r>
    </w:p>
    <w:p w14:paraId="63D7FD6F" w14:textId="518460A0" w:rsidR="002F26D9" w:rsidRPr="002F26D9" w:rsidRDefault="0048566C" w:rsidP="007C5483">
      <w:pPr>
        <w:pBdr>
          <w:top w:val="nil"/>
          <w:left w:val="nil"/>
          <w:bottom w:val="nil"/>
          <w:right w:val="nil"/>
          <w:between w:val="nil"/>
        </w:pBdr>
      </w:pPr>
      <w:r>
        <w:rPr>
          <w:rFonts w:eastAsia="Times New Roman"/>
          <w:color w:val="000000"/>
          <w:szCs w:val="28"/>
        </w:rPr>
        <w:t>Все выполненные тестирования показали, что сайт является достаточно удобным</w:t>
      </w:r>
      <w:r w:rsidR="000A6ABD">
        <w:rPr>
          <w:rFonts w:eastAsia="Times New Roman"/>
          <w:color w:val="000000"/>
          <w:szCs w:val="28"/>
        </w:rPr>
        <w:t xml:space="preserve"> и </w:t>
      </w:r>
      <w:r>
        <w:rPr>
          <w:rFonts w:eastAsia="Times New Roman"/>
          <w:color w:val="000000"/>
          <w:szCs w:val="28"/>
        </w:rPr>
        <w:t>понятным</w:t>
      </w:r>
      <w:r w:rsidR="000A6ABD">
        <w:rPr>
          <w:rFonts w:eastAsia="Times New Roman"/>
          <w:color w:val="000000"/>
          <w:szCs w:val="28"/>
        </w:rPr>
        <w:t xml:space="preserve"> для </w:t>
      </w:r>
      <w:r>
        <w:rPr>
          <w:rFonts w:eastAsia="Times New Roman"/>
          <w:color w:val="000000"/>
          <w:szCs w:val="28"/>
        </w:rPr>
        <w:t>пользователей. Кнопки находятся</w:t>
      </w:r>
      <w:r w:rsidR="000A6ABD">
        <w:rPr>
          <w:rFonts w:eastAsia="Times New Roman"/>
          <w:color w:val="000000"/>
          <w:szCs w:val="28"/>
        </w:rPr>
        <w:t xml:space="preserve"> в </w:t>
      </w:r>
      <w:r>
        <w:rPr>
          <w:rFonts w:eastAsia="Times New Roman"/>
          <w:color w:val="000000"/>
          <w:szCs w:val="28"/>
        </w:rPr>
        <w:t>привычном</w:t>
      </w:r>
      <w:r w:rsidR="000A6ABD">
        <w:rPr>
          <w:rFonts w:eastAsia="Times New Roman"/>
          <w:color w:val="000000"/>
          <w:szCs w:val="28"/>
        </w:rPr>
        <w:t xml:space="preserve"> для </w:t>
      </w:r>
      <w:r>
        <w:rPr>
          <w:rFonts w:eastAsia="Times New Roman"/>
          <w:color w:val="000000"/>
          <w:szCs w:val="28"/>
        </w:rPr>
        <w:t>пользователей месте. Цепочки ссылок интуитивно понятны, что влияет</w:t>
      </w:r>
      <w:r w:rsidR="000A6ABD">
        <w:rPr>
          <w:rFonts w:eastAsia="Times New Roman"/>
          <w:color w:val="000000"/>
          <w:szCs w:val="28"/>
        </w:rPr>
        <w:t xml:space="preserve"> на </w:t>
      </w:r>
      <w:r>
        <w:rPr>
          <w:rFonts w:eastAsia="Times New Roman"/>
          <w:color w:val="000000"/>
          <w:szCs w:val="28"/>
        </w:rPr>
        <w:t>посещаемость</w:t>
      </w:r>
      <w:r w:rsidR="000A6ABD">
        <w:rPr>
          <w:rFonts w:eastAsia="Times New Roman"/>
          <w:color w:val="000000"/>
          <w:szCs w:val="28"/>
        </w:rPr>
        <w:t xml:space="preserve"> и </w:t>
      </w:r>
      <w:r>
        <w:rPr>
          <w:rFonts w:eastAsia="Times New Roman"/>
          <w:color w:val="000000"/>
          <w:szCs w:val="28"/>
        </w:rPr>
        <w:t>актуальность сайта.</w:t>
      </w:r>
    </w:p>
    <w:p w14:paraId="085C8BD9" w14:textId="3882E699" w:rsidR="00C66564" w:rsidRDefault="00C66564" w:rsidP="00C66564">
      <w:pPr>
        <w:rPr>
          <w:bCs/>
          <w:szCs w:val="28"/>
        </w:rPr>
      </w:pPr>
      <w:r w:rsidRPr="00082091">
        <w:rPr>
          <w:bCs/>
          <w:szCs w:val="28"/>
        </w:rPr>
        <w:t>Таким образом, можно сказать, что разработанный веб-сайт успешно прошел тестирование. Страницы ресурса корректно отображается при разном масштабе,</w:t>
      </w:r>
      <w:r w:rsidR="000A6ABD">
        <w:rPr>
          <w:bCs/>
          <w:szCs w:val="28"/>
        </w:rPr>
        <w:t xml:space="preserve"> на </w:t>
      </w:r>
      <w:r w:rsidRPr="00082091">
        <w:rPr>
          <w:bCs/>
          <w:szCs w:val="28"/>
        </w:rPr>
        <w:t>мобильных устройствах</w:t>
      </w:r>
      <w:r w:rsidR="000A6ABD">
        <w:rPr>
          <w:bCs/>
          <w:szCs w:val="28"/>
        </w:rPr>
        <w:t xml:space="preserve"> и в </w:t>
      </w:r>
      <w:r w:rsidRPr="00082091">
        <w:rPr>
          <w:bCs/>
          <w:szCs w:val="28"/>
        </w:rPr>
        <w:t>различных браузерах. Можно сделать вывод, что</w:t>
      </w:r>
      <w:r w:rsidR="000A6ABD">
        <w:rPr>
          <w:bCs/>
          <w:szCs w:val="28"/>
        </w:rPr>
        <w:t xml:space="preserve"> в </w:t>
      </w:r>
      <w:r w:rsidRPr="00082091">
        <w:rPr>
          <w:bCs/>
          <w:szCs w:val="28"/>
        </w:rPr>
        <w:t>структуре, логике</w:t>
      </w:r>
      <w:r w:rsidR="000A6ABD">
        <w:rPr>
          <w:bCs/>
          <w:szCs w:val="28"/>
        </w:rPr>
        <w:t xml:space="preserve"> и </w:t>
      </w:r>
      <w:r w:rsidRPr="00082091">
        <w:rPr>
          <w:bCs/>
          <w:szCs w:val="28"/>
        </w:rPr>
        <w:t>функциональной составляющей веб-ресурса не было найдено явных ошибок</w:t>
      </w:r>
      <w:r w:rsidR="000A6ABD">
        <w:rPr>
          <w:bCs/>
          <w:szCs w:val="28"/>
        </w:rPr>
        <w:t xml:space="preserve"> и </w:t>
      </w:r>
      <w:r w:rsidRPr="00082091">
        <w:rPr>
          <w:bCs/>
          <w:szCs w:val="28"/>
        </w:rPr>
        <w:t>нарушений. Большинство пользователей оценили сайт положительно или нейтрально, что говорит</w:t>
      </w:r>
      <w:r w:rsidR="000A6ABD">
        <w:rPr>
          <w:bCs/>
          <w:szCs w:val="28"/>
        </w:rPr>
        <w:t xml:space="preserve"> о </w:t>
      </w:r>
      <w:r w:rsidRPr="00082091">
        <w:rPr>
          <w:bCs/>
          <w:szCs w:val="28"/>
        </w:rPr>
        <w:t>его удобности</w:t>
      </w:r>
      <w:r w:rsidR="000A6ABD">
        <w:rPr>
          <w:bCs/>
          <w:szCs w:val="28"/>
        </w:rPr>
        <w:t xml:space="preserve"> и </w:t>
      </w:r>
      <w:r w:rsidRPr="00082091">
        <w:rPr>
          <w:bCs/>
          <w:szCs w:val="28"/>
        </w:rPr>
        <w:t>современности.</w:t>
      </w:r>
    </w:p>
    <w:p w14:paraId="22AE32EC" w14:textId="59A0723C" w:rsidR="00192658" w:rsidRDefault="00CC0245" w:rsidP="00CC0245">
      <w:pPr>
        <w:pStyle w:val="af7"/>
        <w:outlineLvl w:val="1"/>
      </w:pPr>
      <w:bookmarkStart w:id="46" w:name="_Toc166885166"/>
      <w:r w:rsidRPr="00F94E87">
        <w:t>5.</w:t>
      </w:r>
      <w:r>
        <w:t>6 Особенности продвижения проекта</w:t>
      </w:r>
      <w:bookmarkEnd w:id="46"/>
    </w:p>
    <w:p w14:paraId="7B4B58A3" w14:textId="0F1DF5EA" w:rsidR="00CC0245" w:rsidRPr="00EB5BEF" w:rsidRDefault="00921FDE" w:rsidP="00CC0245">
      <w:pPr>
        <w:rPr>
          <w:spacing w:val="6"/>
        </w:rPr>
      </w:pPr>
      <w:r w:rsidRPr="00EB5BEF">
        <w:rPr>
          <w:spacing w:val="6"/>
        </w:rPr>
        <w:t>В современном цифровом мире наличие веб-сайта недостаточно</w:t>
      </w:r>
      <w:r w:rsidR="000A6ABD" w:rsidRPr="00EB5BEF">
        <w:rPr>
          <w:spacing w:val="6"/>
        </w:rPr>
        <w:t xml:space="preserve"> для </w:t>
      </w:r>
      <w:r w:rsidRPr="00EB5BEF">
        <w:rPr>
          <w:spacing w:val="6"/>
        </w:rPr>
        <w:t>успеха онлайн-бизнеса. Продвижение сайта позволяет выделиться среди конкурентов, привлечь больше потенциальных клиентов</w:t>
      </w:r>
      <w:r w:rsidR="000A6ABD" w:rsidRPr="00EB5BEF">
        <w:rPr>
          <w:spacing w:val="6"/>
        </w:rPr>
        <w:t xml:space="preserve"> и </w:t>
      </w:r>
      <w:r w:rsidRPr="00EB5BEF">
        <w:rPr>
          <w:spacing w:val="6"/>
        </w:rPr>
        <w:t xml:space="preserve">достичь поставленных целей. </w:t>
      </w:r>
      <w:r w:rsidR="00C26A18" w:rsidRPr="00EB5BEF">
        <w:rPr>
          <w:spacing w:val="6"/>
        </w:rPr>
        <w:t xml:space="preserve">Продвижение веб-сайта </w:t>
      </w:r>
      <w:r w:rsidR="00C26A18" w:rsidRPr="00EB5BEF">
        <w:rPr>
          <w:spacing w:val="6"/>
          <w:szCs w:val="28"/>
        </w:rPr>
        <w:t>–</w:t>
      </w:r>
      <w:r w:rsidR="00C26A18" w:rsidRPr="00EB5BEF">
        <w:rPr>
          <w:spacing w:val="6"/>
        </w:rPr>
        <w:t xml:space="preserve"> это комплекс мер, направленных</w:t>
      </w:r>
      <w:r w:rsidR="000A6ABD" w:rsidRPr="00EB5BEF">
        <w:rPr>
          <w:spacing w:val="6"/>
        </w:rPr>
        <w:t xml:space="preserve"> на </w:t>
      </w:r>
      <w:r w:rsidR="00C26A18" w:rsidRPr="00EB5BEF">
        <w:rPr>
          <w:spacing w:val="6"/>
        </w:rPr>
        <w:t>повышение видимости</w:t>
      </w:r>
      <w:r w:rsidR="000A6ABD" w:rsidRPr="00EB5BEF">
        <w:rPr>
          <w:spacing w:val="6"/>
        </w:rPr>
        <w:t xml:space="preserve"> и </w:t>
      </w:r>
      <w:r w:rsidR="00C26A18" w:rsidRPr="00EB5BEF">
        <w:rPr>
          <w:spacing w:val="6"/>
        </w:rPr>
        <w:t>посещаемости сайта</w:t>
      </w:r>
      <w:r w:rsidR="000A6ABD" w:rsidRPr="00EB5BEF">
        <w:rPr>
          <w:spacing w:val="6"/>
        </w:rPr>
        <w:t xml:space="preserve"> в </w:t>
      </w:r>
      <w:r w:rsidR="00C26A18" w:rsidRPr="00EB5BEF">
        <w:rPr>
          <w:spacing w:val="6"/>
        </w:rPr>
        <w:t>поисковых системах</w:t>
      </w:r>
      <w:r w:rsidR="000A6ABD" w:rsidRPr="00EB5BEF">
        <w:rPr>
          <w:spacing w:val="6"/>
        </w:rPr>
        <w:t xml:space="preserve"> и </w:t>
      </w:r>
      <w:r w:rsidR="00C26A18" w:rsidRPr="00EB5BEF">
        <w:rPr>
          <w:spacing w:val="6"/>
        </w:rPr>
        <w:t xml:space="preserve">других источниках трафика. Цель продвижения </w:t>
      </w:r>
      <w:r w:rsidR="00EB5BEF" w:rsidRPr="00EB5BEF">
        <w:rPr>
          <w:spacing w:val="6"/>
          <w:szCs w:val="28"/>
        </w:rPr>
        <w:t>–</w:t>
      </w:r>
      <w:r w:rsidR="00EB5BEF" w:rsidRPr="00EB5BEF">
        <w:rPr>
          <w:spacing w:val="6"/>
        </w:rPr>
        <w:t xml:space="preserve"> </w:t>
      </w:r>
      <w:r w:rsidR="00C26A18" w:rsidRPr="00EB5BEF">
        <w:rPr>
          <w:spacing w:val="6"/>
        </w:rPr>
        <w:t>привлечь больше целевой аудитории</w:t>
      </w:r>
      <w:r w:rsidR="000A6ABD" w:rsidRPr="00EB5BEF">
        <w:rPr>
          <w:spacing w:val="6"/>
        </w:rPr>
        <w:t xml:space="preserve"> на </w:t>
      </w:r>
      <w:r w:rsidR="00C26A18" w:rsidRPr="00EB5BEF">
        <w:rPr>
          <w:spacing w:val="6"/>
        </w:rPr>
        <w:t>сайт, повысить конверсию</w:t>
      </w:r>
      <w:r w:rsidR="000A6ABD" w:rsidRPr="00EB5BEF">
        <w:rPr>
          <w:spacing w:val="6"/>
        </w:rPr>
        <w:t xml:space="preserve"> и </w:t>
      </w:r>
      <w:r w:rsidR="00C26A18" w:rsidRPr="00EB5BEF">
        <w:rPr>
          <w:spacing w:val="6"/>
        </w:rPr>
        <w:t>достичь бизнес-целей.</w:t>
      </w:r>
      <w:r w:rsidRPr="00EB5BEF">
        <w:rPr>
          <w:spacing w:val="6"/>
        </w:rPr>
        <w:t xml:space="preserve"> Без эффективного продвижения сайт может остаться незамеченным пользователями</w:t>
      </w:r>
      <w:r w:rsidR="000A6ABD" w:rsidRPr="00EB5BEF">
        <w:rPr>
          <w:spacing w:val="6"/>
        </w:rPr>
        <w:t xml:space="preserve"> и </w:t>
      </w:r>
      <w:r w:rsidRPr="00EB5BEF">
        <w:rPr>
          <w:spacing w:val="6"/>
        </w:rPr>
        <w:t>не принести желаемых результатов</w:t>
      </w:r>
      <w:r w:rsidR="00EB5BEF">
        <w:rPr>
          <w:spacing w:val="6"/>
        </w:rPr>
        <w:t xml:space="preserve"> и прибыли</w:t>
      </w:r>
      <w:r w:rsidRPr="00EB5BEF">
        <w:rPr>
          <w:spacing w:val="6"/>
        </w:rPr>
        <w:t>.</w:t>
      </w:r>
    </w:p>
    <w:p w14:paraId="31E9AE93" w14:textId="1C26FD0B" w:rsidR="00821C83" w:rsidRDefault="00275ACA" w:rsidP="00CC0245">
      <w:pPr>
        <w:rPr>
          <w:spacing w:val="6"/>
        </w:rPr>
      </w:pPr>
      <w:r w:rsidRPr="002D099F">
        <w:rPr>
          <w:spacing w:val="6"/>
          <w:lang w:val="en-US"/>
        </w:rPr>
        <w:t>SEO</w:t>
      </w:r>
      <w:r w:rsidRPr="002D099F">
        <w:rPr>
          <w:spacing w:val="6"/>
        </w:rPr>
        <w:t>-продвижение сайта</w:t>
      </w:r>
      <w:r w:rsidR="000A6ABD">
        <w:rPr>
          <w:spacing w:val="6"/>
        </w:rPr>
        <w:t xml:space="preserve"> в </w:t>
      </w:r>
      <w:r w:rsidRPr="002D099F">
        <w:rPr>
          <w:spacing w:val="6"/>
        </w:rPr>
        <w:t>поисковых системах включает три основных направления: внешн</w:t>
      </w:r>
      <w:r>
        <w:rPr>
          <w:spacing w:val="6"/>
        </w:rPr>
        <w:t xml:space="preserve">яя </w:t>
      </w:r>
      <w:r w:rsidRPr="002D099F">
        <w:rPr>
          <w:spacing w:val="6"/>
        </w:rPr>
        <w:t>оптимизаци</w:t>
      </w:r>
      <w:r>
        <w:rPr>
          <w:spacing w:val="6"/>
        </w:rPr>
        <w:t>я</w:t>
      </w:r>
      <w:r w:rsidRPr="002D099F">
        <w:rPr>
          <w:spacing w:val="6"/>
        </w:rPr>
        <w:t xml:space="preserve"> (внешние ссылки), внутренн</w:t>
      </w:r>
      <w:r>
        <w:rPr>
          <w:spacing w:val="6"/>
        </w:rPr>
        <w:t>яя</w:t>
      </w:r>
      <w:r w:rsidRPr="002D099F">
        <w:rPr>
          <w:spacing w:val="6"/>
        </w:rPr>
        <w:t xml:space="preserve"> оптимизаци</w:t>
      </w:r>
      <w:r>
        <w:rPr>
          <w:spacing w:val="6"/>
        </w:rPr>
        <w:t>я</w:t>
      </w:r>
      <w:r w:rsidRPr="002D099F">
        <w:rPr>
          <w:spacing w:val="6"/>
        </w:rPr>
        <w:t xml:space="preserve"> (семантическое ядро, мета-теги, оптимизация текста страниц сайта)</w:t>
      </w:r>
      <w:r w:rsidR="000A6ABD">
        <w:rPr>
          <w:spacing w:val="6"/>
        </w:rPr>
        <w:t xml:space="preserve"> и </w:t>
      </w:r>
      <w:r w:rsidRPr="002D099F">
        <w:rPr>
          <w:spacing w:val="6"/>
        </w:rPr>
        <w:t>техническ</w:t>
      </w:r>
      <w:r>
        <w:rPr>
          <w:spacing w:val="6"/>
        </w:rPr>
        <w:t>ая</w:t>
      </w:r>
      <w:r w:rsidRPr="002D099F">
        <w:rPr>
          <w:spacing w:val="6"/>
        </w:rPr>
        <w:t xml:space="preserve"> оптимизаци</w:t>
      </w:r>
      <w:r>
        <w:rPr>
          <w:spacing w:val="6"/>
        </w:rPr>
        <w:t>я</w:t>
      </w:r>
      <w:r w:rsidRPr="002D099F">
        <w:rPr>
          <w:spacing w:val="6"/>
        </w:rPr>
        <w:t xml:space="preserve"> (индексация, увеличе</w:t>
      </w:r>
      <w:r>
        <w:rPr>
          <w:spacing w:val="6"/>
        </w:rPr>
        <w:t>ние скорости загрузки, создание </w:t>
      </w:r>
      <w:r w:rsidRPr="002D099F">
        <w:rPr>
          <w:spacing w:val="6"/>
        </w:rPr>
        <w:t xml:space="preserve">страницы 404, </w:t>
      </w:r>
      <w:proofErr w:type="spellStart"/>
      <w:r w:rsidRPr="002D099F">
        <w:rPr>
          <w:spacing w:val="6"/>
        </w:rPr>
        <w:t>микроразметка</w:t>
      </w:r>
      <w:proofErr w:type="spellEnd"/>
      <w:r w:rsidRPr="002D099F">
        <w:rPr>
          <w:spacing w:val="6"/>
        </w:rPr>
        <w:t>, оптимизация под мобильные устройства).</w:t>
      </w:r>
    </w:p>
    <w:p w14:paraId="74950795" w14:textId="24299A1C" w:rsidR="002D4C4E" w:rsidRDefault="00464D0A" w:rsidP="00DF2263">
      <w:pPr>
        <w:spacing w:line="252" w:lineRule="auto"/>
      </w:pPr>
      <w:r>
        <w:lastRenderedPageBreak/>
        <w:t xml:space="preserve">На первом этапе оптимизации </w:t>
      </w:r>
      <w:r w:rsidR="002D4C4E">
        <w:t>сайта школы визажа «</w:t>
      </w:r>
      <w:proofErr w:type="spellStart"/>
      <w:r w:rsidR="002D4C4E">
        <w:rPr>
          <w:lang w:val="en-US"/>
        </w:rPr>
        <w:t>Flowress</w:t>
      </w:r>
      <w:proofErr w:type="spellEnd"/>
      <w:r w:rsidR="002D4C4E">
        <w:t xml:space="preserve">» было составлено </w:t>
      </w:r>
      <w:proofErr w:type="spellStart"/>
      <w:r w:rsidR="002D4C4E">
        <w:t>семантичнское</w:t>
      </w:r>
      <w:proofErr w:type="spellEnd"/>
      <w:r w:rsidR="002D4C4E">
        <w:t xml:space="preserve"> ядро</w:t>
      </w:r>
      <w:r w:rsidR="000A6ABD">
        <w:t xml:space="preserve"> на </w:t>
      </w:r>
      <w:r w:rsidR="00F5274E">
        <w:t>основании анализа встречаемости ключевых слов</w:t>
      </w:r>
      <w:r w:rsidR="00891F76" w:rsidRPr="00891F76">
        <w:t>.</w:t>
      </w:r>
      <w:r w:rsidR="00A50985" w:rsidRPr="00A50985">
        <w:t xml:space="preserve"> </w:t>
      </w:r>
      <w:r w:rsidR="00A50985">
        <w:t>Для грамотного подбора ключевых слов, соответствующих всем запросам по тематике сайта, удобно использовать инструмент подбора слов</w:t>
      </w:r>
      <w:r w:rsidR="000A6ABD">
        <w:t xml:space="preserve"> от </w:t>
      </w:r>
      <w:r w:rsidR="00A50985">
        <w:t>Яндекс [15]. На</w:t>
      </w:r>
      <w:r w:rsidR="000A6ABD">
        <w:t> рисунке </w:t>
      </w:r>
      <w:r w:rsidR="00A50985">
        <w:t>5.10 представлен этап подбора ключевых слов.</w:t>
      </w:r>
      <w:r w:rsidR="00DF2263" w:rsidRPr="00DF2263">
        <w:t xml:space="preserve"> </w:t>
      </w:r>
      <w:r w:rsidR="00DF2263">
        <w:t>Число запросов указано за промежуток в один день.</w:t>
      </w:r>
    </w:p>
    <w:p w14:paraId="03F4DCB7" w14:textId="34626DD7" w:rsidR="00A50985" w:rsidRDefault="005C41B8" w:rsidP="00DF2263">
      <w:pPr>
        <w:pStyle w:val="a7"/>
      </w:pPr>
      <w:r>
        <w:rPr>
          <w:noProof/>
        </w:rPr>
        <w:drawing>
          <wp:inline distT="0" distB="0" distL="0" distR="0" wp14:anchorId="448E605B" wp14:editId="3122AD49">
            <wp:extent cx="4745306" cy="5117459"/>
            <wp:effectExtent l="0" t="0" r="0" b="762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7396" cy="5141281"/>
                    </a:xfrm>
                    <a:prstGeom prst="rect">
                      <a:avLst/>
                    </a:prstGeom>
                    <a:noFill/>
                    <a:ln>
                      <a:noFill/>
                    </a:ln>
                  </pic:spPr>
                </pic:pic>
              </a:graphicData>
            </a:graphic>
          </wp:inline>
        </w:drawing>
      </w:r>
    </w:p>
    <w:p w14:paraId="722524A3" w14:textId="0D541CF4" w:rsidR="0055745F" w:rsidRPr="00DF2263" w:rsidRDefault="00DF2263" w:rsidP="00DF2263">
      <w:pPr>
        <w:pStyle w:val="affc"/>
        <w:rPr>
          <w:bCs/>
          <w:szCs w:val="28"/>
        </w:rPr>
      </w:pPr>
      <w:r>
        <w:rPr>
          <w:bCs/>
          <w:szCs w:val="28"/>
        </w:rPr>
        <w:t>Рисунок 5.</w:t>
      </w:r>
      <w:r>
        <w:rPr>
          <w:bCs/>
          <w:szCs w:val="28"/>
        </w:rPr>
        <w:t>10</w:t>
      </w:r>
      <w:r>
        <w:rPr>
          <w:bCs/>
          <w:szCs w:val="28"/>
        </w:rPr>
        <w:t xml:space="preserve"> – </w:t>
      </w:r>
      <w:r>
        <w:rPr>
          <w:bCs/>
          <w:szCs w:val="28"/>
        </w:rPr>
        <w:t>Подбор ключевых слов</w:t>
      </w:r>
    </w:p>
    <w:p w14:paraId="27D2360D" w14:textId="6EE766D3" w:rsidR="008116DE" w:rsidRDefault="008116DE" w:rsidP="008116DE">
      <w:r w:rsidRPr="008116DE">
        <w:t>Из данных</w:t>
      </w:r>
      <w:r w:rsidR="000A6ABD">
        <w:t xml:space="preserve"> на рисунке </w:t>
      </w:r>
      <w:r w:rsidRPr="008116DE">
        <w:t>видно, что наибольшей популярностью пользуются запросы «</w:t>
      </w:r>
      <w:r>
        <w:t>курсы макияжа</w:t>
      </w:r>
      <w:r w:rsidRPr="008116DE">
        <w:t>», «</w:t>
      </w:r>
      <w:r>
        <w:t>курсы визажиста</w:t>
      </w:r>
      <w:r w:rsidRPr="008116DE">
        <w:t>»</w:t>
      </w:r>
      <w:r w:rsidR="000A6ABD">
        <w:t xml:space="preserve"> и </w:t>
      </w:r>
      <w:r w:rsidRPr="008116DE">
        <w:t>«</w:t>
      </w:r>
      <w:r>
        <w:t>визажист обучение</w:t>
      </w:r>
      <w:r w:rsidRPr="008116DE">
        <w:t>», поэтому эти слова были добавлены</w:t>
      </w:r>
      <w:r w:rsidR="000A6ABD">
        <w:t xml:space="preserve"> в </w:t>
      </w:r>
      <w:r w:rsidRPr="008116DE">
        <w:t>семантическое ядро разрабатываемого сайта.</w:t>
      </w:r>
    </w:p>
    <w:p w14:paraId="3F3DC81F" w14:textId="111DC81A" w:rsidR="00DF2263" w:rsidRDefault="00DF2263" w:rsidP="00D21920">
      <w:r>
        <w:t xml:space="preserve">Для каждой страницы веб-сайта были оптимизированы </w:t>
      </w:r>
      <w:proofErr w:type="spellStart"/>
      <w:r>
        <w:t>метатеги</w:t>
      </w:r>
      <w:proofErr w:type="spellEnd"/>
      <w:r>
        <w:t xml:space="preserve"> </w:t>
      </w:r>
      <w:proofErr w:type="spellStart"/>
      <w:r>
        <w:t>title</w:t>
      </w:r>
      <w:proofErr w:type="spellEnd"/>
      <w:r>
        <w:t xml:space="preserve">, </w:t>
      </w:r>
      <w:proofErr w:type="spellStart"/>
      <w:r>
        <w:t>description</w:t>
      </w:r>
      <w:proofErr w:type="spellEnd"/>
      <w:r>
        <w:t xml:space="preserve"> и </w:t>
      </w:r>
      <w:proofErr w:type="spellStart"/>
      <w:r>
        <w:t>keywords</w:t>
      </w:r>
      <w:proofErr w:type="spellEnd"/>
      <w:r>
        <w:t xml:space="preserve">. </w:t>
      </w:r>
      <w:proofErr w:type="spellStart"/>
      <w:r>
        <w:t>Title</w:t>
      </w:r>
      <w:proofErr w:type="spellEnd"/>
      <w:r w:rsidRPr="00EB5BEF">
        <w:rPr>
          <w:spacing w:val="6"/>
        </w:rPr>
        <w:t xml:space="preserve"> </w:t>
      </w:r>
      <w:r w:rsidRPr="00EB5BEF">
        <w:rPr>
          <w:spacing w:val="6"/>
          <w:szCs w:val="28"/>
        </w:rPr>
        <w:t>–</w:t>
      </w:r>
      <w:r w:rsidRPr="00EB5BEF">
        <w:rPr>
          <w:spacing w:val="6"/>
        </w:rPr>
        <w:t xml:space="preserve"> </w:t>
      </w:r>
      <w:r>
        <w:rPr>
          <w:spacing w:val="6"/>
        </w:rPr>
        <w:t>у</w:t>
      </w:r>
      <w:r>
        <w:t>никальный заголовок для каждой страницы, состоящий из релевантных ключевых слов, образующих короткую, читабельную и информативную фразу.</w:t>
      </w:r>
      <w:r>
        <w:t xml:space="preserve"> </w:t>
      </w:r>
      <w:proofErr w:type="spellStart"/>
      <w:r>
        <w:t>Description</w:t>
      </w:r>
      <w:proofErr w:type="spellEnd"/>
      <w:r w:rsidRPr="00EB5BEF">
        <w:rPr>
          <w:spacing w:val="6"/>
        </w:rPr>
        <w:t xml:space="preserve"> </w:t>
      </w:r>
      <w:r w:rsidRPr="00EB5BEF">
        <w:rPr>
          <w:spacing w:val="6"/>
          <w:szCs w:val="28"/>
        </w:rPr>
        <w:t>–</w:t>
      </w:r>
      <w:r w:rsidRPr="00EB5BEF">
        <w:rPr>
          <w:spacing w:val="6"/>
        </w:rPr>
        <w:t xml:space="preserve"> </w:t>
      </w:r>
      <w:r>
        <w:rPr>
          <w:spacing w:val="6"/>
        </w:rPr>
        <w:t>к</w:t>
      </w:r>
      <w:r>
        <w:t xml:space="preserve">раткое описание страницы, которое поисковые системы могут использовать для создания </w:t>
      </w:r>
      <w:proofErr w:type="spellStart"/>
      <w:r>
        <w:t>сниппета</w:t>
      </w:r>
      <w:proofErr w:type="spellEnd"/>
      <w:r>
        <w:t>.</w:t>
      </w:r>
      <w:r>
        <w:t xml:space="preserve"> </w:t>
      </w:r>
      <w:proofErr w:type="spellStart"/>
      <w:r>
        <w:t>Keywords</w:t>
      </w:r>
      <w:proofErr w:type="spellEnd"/>
      <w:r w:rsidRPr="00EB5BEF">
        <w:rPr>
          <w:spacing w:val="6"/>
        </w:rPr>
        <w:t xml:space="preserve"> </w:t>
      </w:r>
      <w:r w:rsidRPr="00EB5BEF">
        <w:rPr>
          <w:spacing w:val="6"/>
          <w:szCs w:val="28"/>
        </w:rPr>
        <w:t>–</w:t>
      </w:r>
      <w:r w:rsidRPr="00EB5BEF">
        <w:rPr>
          <w:spacing w:val="6"/>
        </w:rPr>
        <w:t xml:space="preserve"> </w:t>
      </w:r>
      <w:r>
        <w:t>к</w:t>
      </w:r>
      <w:r>
        <w:t xml:space="preserve">лючевые слова, относящиеся ко всей странице, на которой находится </w:t>
      </w:r>
      <w:proofErr w:type="spellStart"/>
      <w:proofErr w:type="gramStart"/>
      <w:r>
        <w:t>статья.Кроме</w:t>
      </w:r>
      <w:proofErr w:type="spellEnd"/>
      <w:proofErr w:type="gramEnd"/>
      <w:r>
        <w:t xml:space="preserve"> того, на всем сайте была проверена корректность тегов, их вложенность и заполнение атрибутов </w:t>
      </w:r>
      <w:proofErr w:type="spellStart"/>
      <w:r>
        <w:t>title</w:t>
      </w:r>
      <w:proofErr w:type="spellEnd"/>
      <w:r>
        <w:t xml:space="preserve"> и </w:t>
      </w:r>
      <w:proofErr w:type="spellStart"/>
      <w:r>
        <w:t>alt</w:t>
      </w:r>
      <w:proofErr w:type="spellEnd"/>
      <w:r>
        <w:t xml:space="preserve"> у изображений</w:t>
      </w:r>
      <w:r>
        <w:t>.</w:t>
      </w:r>
    </w:p>
    <w:p w14:paraId="3E60909B" w14:textId="2211CD43" w:rsidR="00DF2263" w:rsidRDefault="00DF2263" w:rsidP="00DF2263">
      <w:r>
        <w:lastRenderedPageBreak/>
        <w:t xml:space="preserve">Оптимизация этих </w:t>
      </w:r>
      <w:proofErr w:type="spellStart"/>
      <w:r>
        <w:t>метатегов</w:t>
      </w:r>
      <w:proofErr w:type="spellEnd"/>
      <w:r>
        <w:t xml:space="preserve"> и атрибутов изображений улучшает видимость сайта в поисковых системах, повышает релевантность результатов поиска и обеспечивает доступность контента для более широкой аудитории.</w:t>
      </w:r>
    </w:p>
    <w:p w14:paraId="79B327F3" w14:textId="1606DD72" w:rsidR="00CC0245" w:rsidRDefault="00CC0245" w:rsidP="00CC0245">
      <w:pPr>
        <w:pStyle w:val="af7"/>
        <w:outlineLvl w:val="1"/>
      </w:pPr>
      <w:bookmarkStart w:id="47" w:name="_Toc166885167"/>
      <w:r w:rsidRPr="00F94E87">
        <w:t>5.</w:t>
      </w:r>
      <w:r>
        <w:t>7 Выводы по разделу</w:t>
      </w:r>
      <w:bookmarkEnd w:id="47"/>
    </w:p>
    <w:p w14:paraId="69107F13" w14:textId="32E9A520" w:rsidR="00CC0245" w:rsidRDefault="005C5517" w:rsidP="00D2151C">
      <w:r>
        <w:t>В рамках данного раздела было составлено руководство пользователя</w:t>
      </w:r>
      <w:r w:rsidR="000A6ABD">
        <w:t xml:space="preserve"> для </w:t>
      </w:r>
      <w:r>
        <w:t>веб-сайта школы визажа «</w:t>
      </w:r>
      <w:proofErr w:type="spellStart"/>
      <w:r>
        <w:rPr>
          <w:lang w:val="en-US"/>
        </w:rPr>
        <w:t>Flowress</w:t>
      </w:r>
      <w:proofErr w:type="spellEnd"/>
      <w:r>
        <w:t>»</w:t>
      </w:r>
      <w:r w:rsidR="000A6ABD">
        <w:t xml:space="preserve"> с </w:t>
      </w:r>
      <w:r>
        <w:t>описанием функциональных возможностей</w:t>
      </w:r>
      <w:r w:rsidR="000A6ABD">
        <w:t xml:space="preserve"> для </w:t>
      </w:r>
      <w:r>
        <w:t>пользователя, преподавателя</w:t>
      </w:r>
      <w:r w:rsidR="000A6ABD">
        <w:t xml:space="preserve"> и </w:t>
      </w:r>
      <w:r>
        <w:t>администратора школы.</w:t>
      </w:r>
    </w:p>
    <w:p w14:paraId="0974BD56" w14:textId="22BC1FBB" w:rsidR="002F26D9" w:rsidRPr="00DC6B7B" w:rsidRDefault="002F26D9" w:rsidP="00D2151C">
      <w:pPr>
        <w:rPr>
          <w:spacing w:val="-2"/>
          <w:szCs w:val="28"/>
        </w:rPr>
      </w:pPr>
      <w:r w:rsidRPr="00DC6B7B">
        <w:rPr>
          <w:spacing w:val="-2"/>
          <w:szCs w:val="28"/>
          <w:shd w:val="clear" w:color="auto" w:fill="FFFFFF"/>
        </w:rPr>
        <w:t>В процессе функционального тестирования были проверены функциональные элементы</w:t>
      </w:r>
      <w:r w:rsidR="000A6ABD" w:rsidRPr="00DC6B7B">
        <w:rPr>
          <w:spacing w:val="-2"/>
          <w:szCs w:val="28"/>
        </w:rPr>
        <w:t xml:space="preserve"> и </w:t>
      </w:r>
      <w:r w:rsidRPr="00DC6B7B">
        <w:rPr>
          <w:spacing w:val="-2"/>
          <w:szCs w:val="28"/>
        </w:rPr>
        <w:t>был сделан вывод, что критических ошибок</w:t>
      </w:r>
      <w:r w:rsidR="000A6ABD" w:rsidRPr="00DC6B7B">
        <w:rPr>
          <w:spacing w:val="-2"/>
          <w:szCs w:val="28"/>
        </w:rPr>
        <w:t xml:space="preserve"> на </w:t>
      </w:r>
      <w:r w:rsidRPr="00DC6B7B">
        <w:rPr>
          <w:spacing w:val="-2"/>
          <w:szCs w:val="28"/>
        </w:rPr>
        <w:t xml:space="preserve">сайте не наблюдалось. </w:t>
      </w:r>
      <w:r w:rsidR="00D2151C" w:rsidRPr="00DC6B7B">
        <w:rPr>
          <w:spacing w:val="-2"/>
        </w:rPr>
        <w:t>Особое внимание было уделено формам, поскольку работа</w:t>
      </w:r>
      <w:r w:rsidR="000A6ABD" w:rsidRPr="00DC6B7B">
        <w:rPr>
          <w:spacing w:val="-2"/>
        </w:rPr>
        <w:t xml:space="preserve"> с </w:t>
      </w:r>
      <w:r w:rsidR="00D2151C" w:rsidRPr="00DC6B7B">
        <w:rPr>
          <w:spacing w:val="-2"/>
        </w:rPr>
        <w:t xml:space="preserve">ними составляют большую часть функционала сайта. Все функциональные элементы работают корректно, без ошибок. </w:t>
      </w:r>
      <w:r w:rsidRPr="00DC6B7B">
        <w:rPr>
          <w:spacing w:val="-2"/>
          <w:szCs w:val="28"/>
        </w:rPr>
        <w:t>Навигация</w:t>
      </w:r>
      <w:r w:rsidR="000A6ABD" w:rsidRPr="00DC6B7B">
        <w:rPr>
          <w:spacing w:val="-2"/>
          <w:szCs w:val="28"/>
        </w:rPr>
        <w:t xml:space="preserve"> на </w:t>
      </w:r>
      <w:r w:rsidRPr="00DC6B7B">
        <w:rPr>
          <w:spacing w:val="-2"/>
          <w:szCs w:val="28"/>
        </w:rPr>
        <w:t>сайте является удобной, доступна</w:t>
      </w:r>
      <w:r w:rsidR="000A6ABD" w:rsidRPr="00DC6B7B">
        <w:rPr>
          <w:spacing w:val="-2"/>
          <w:szCs w:val="28"/>
        </w:rPr>
        <w:t xml:space="preserve"> на </w:t>
      </w:r>
      <w:r w:rsidRPr="00DC6B7B">
        <w:rPr>
          <w:spacing w:val="-2"/>
          <w:szCs w:val="28"/>
        </w:rPr>
        <w:t>всех страницах, также доступ</w:t>
      </w:r>
      <w:r w:rsidR="000A6ABD" w:rsidRPr="00DC6B7B">
        <w:rPr>
          <w:spacing w:val="-2"/>
          <w:szCs w:val="28"/>
        </w:rPr>
        <w:t xml:space="preserve"> к </w:t>
      </w:r>
      <w:r w:rsidRPr="00DC6B7B">
        <w:rPr>
          <w:spacing w:val="-2"/>
          <w:szCs w:val="28"/>
        </w:rPr>
        <w:t>главной странице предусмотрен</w:t>
      </w:r>
      <w:r w:rsidR="000A6ABD" w:rsidRPr="00DC6B7B">
        <w:rPr>
          <w:spacing w:val="-2"/>
          <w:szCs w:val="28"/>
        </w:rPr>
        <w:t xml:space="preserve"> в </w:t>
      </w:r>
      <w:r w:rsidRPr="00DC6B7B">
        <w:rPr>
          <w:spacing w:val="-2"/>
          <w:szCs w:val="28"/>
        </w:rPr>
        <w:t>любом месте веб-</w:t>
      </w:r>
      <w:r w:rsidR="00FB10F8" w:rsidRPr="00DC6B7B">
        <w:rPr>
          <w:spacing w:val="-2"/>
          <w:szCs w:val="28"/>
        </w:rPr>
        <w:t>сайта</w:t>
      </w:r>
      <w:r w:rsidRPr="00DC6B7B">
        <w:rPr>
          <w:spacing w:val="-2"/>
          <w:szCs w:val="28"/>
        </w:rPr>
        <w:t>.</w:t>
      </w:r>
    </w:p>
    <w:p w14:paraId="4B6121CE" w14:textId="6326A30B" w:rsidR="008A5C28" w:rsidRDefault="008A5C28" w:rsidP="008A5C28">
      <w:pPr>
        <w:rPr>
          <w:color w:val="000000"/>
        </w:rPr>
      </w:pPr>
      <w:r>
        <w:rPr>
          <w:color w:val="000000"/>
        </w:rPr>
        <w:t>На следующем этапе тестирования сайт был проанализирован</w:t>
      </w:r>
      <w:r w:rsidR="000A6ABD">
        <w:rPr>
          <w:color w:val="000000"/>
        </w:rPr>
        <w:t xml:space="preserve"> с </w:t>
      </w:r>
      <w:r>
        <w:rPr>
          <w:color w:val="000000"/>
        </w:rPr>
        <w:t xml:space="preserve">точки зрения адаптивности, </w:t>
      </w:r>
      <w:proofErr w:type="spellStart"/>
      <w:r>
        <w:rPr>
          <w:color w:val="000000"/>
        </w:rPr>
        <w:t>кроссбраузерности</w:t>
      </w:r>
      <w:proofErr w:type="spellEnd"/>
      <w:r w:rsidR="000A6ABD">
        <w:rPr>
          <w:color w:val="000000"/>
        </w:rPr>
        <w:t xml:space="preserve"> и </w:t>
      </w:r>
      <w:r>
        <w:rPr>
          <w:color w:val="000000"/>
        </w:rPr>
        <w:t>удобства</w:t>
      </w:r>
      <w:r w:rsidR="000A6ABD">
        <w:rPr>
          <w:color w:val="000000"/>
        </w:rPr>
        <w:t xml:space="preserve"> для </w:t>
      </w:r>
      <w:r>
        <w:rPr>
          <w:color w:val="000000"/>
        </w:rPr>
        <w:t>посетителей. При тестировании различных вариантов отображения веб-ресурса использовались смартфон</w:t>
      </w:r>
      <w:r w:rsidR="00AF4CCE">
        <w:rPr>
          <w:color w:val="000000"/>
        </w:rPr>
        <w:t xml:space="preserve">, </w:t>
      </w:r>
      <w:r>
        <w:rPr>
          <w:color w:val="000000"/>
        </w:rPr>
        <w:t>планшет</w:t>
      </w:r>
      <w:r w:rsidR="000A6ABD">
        <w:rPr>
          <w:color w:val="000000"/>
        </w:rPr>
        <w:t xml:space="preserve"> и </w:t>
      </w:r>
      <w:r>
        <w:rPr>
          <w:color w:val="000000"/>
        </w:rPr>
        <w:t xml:space="preserve">ноутбук. Для оценки </w:t>
      </w:r>
      <w:proofErr w:type="spellStart"/>
      <w:r>
        <w:rPr>
          <w:color w:val="000000"/>
        </w:rPr>
        <w:t>кроссбраузерности</w:t>
      </w:r>
      <w:proofErr w:type="spellEnd"/>
      <w:r>
        <w:rPr>
          <w:color w:val="000000"/>
        </w:rPr>
        <w:t xml:space="preserve"> были задействованы популярные интернет-браузеры</w:t>
      </w:r>
      <w:r>
        <w:rPr>
          <w:color w:val="FF0000"/>
        </w:rPr>
        <w:t xml:space="preserve"> </w:t>
      </w:r>
      <w:r>
        <w:t xml:space="preserve">Google </w:t>
      </w:r>
      <w:proofErr w:type="spellStart"/>
      <w:r>
        <w:t>Chrome</w:t>
      </w:r>
      <w:proofErr w:type="spellEnd"/>
      <w:r w:rsidR="000A6ABD">
        <w:t xml:space="preserve"> и </w:t>
      </w:r>
      <w:proofErr w:type="spellStart"/>
      <w:r>
        <w:t>Yandex</w:t>
      </w:r>
      <w:proofErr w:type="spellEnd"/>
      <w:r w:rsidR="00E30546">
        <w:rPr>
          <w:color w:val="000000"/>
        </w:rPr>
        <w:t>.</w:t>
      </w:r>
    </w:p>
    <w:p w14:paraId="7C48AD56" w14:textId="6BDF7C93" w:rsidR="00A0142D" w:rsidRDefault="00A0142D" w:rsidP="00A0142D">
      <w:pPr>
        <w:rPr>
          <w:color w:val="000000"/>
        </w:rPr>
      </w:pPr>
      <w:r w:rsidRPr="00A0142D">
        <w:rPr>
          <w:color w:val="000000"/>
        </w:rPr>
        <w:t>В ходе тестирования пользовательского интерфейса (UI)</w:t>
      </w:r>
      <w:r w:rsidR="000A6ABD">
        <w:rPr>
          <w:color w:val="000000"/>
        </w:rPr>
        <w:t xml:space="preserve"> и </w:t>
      </w:r>
      <w:r w:rsidRPr="00A0142D">
        <w:rPr>
          <w:color w:val="000000"/>
        </w:rPr>
        <w:t>взаимодействия</w:t>
      </w:r>
      <w:r w:rsidR="000A6ABD">
        <w:rPr>
          <w:color w:val="000000"/>
        </w:rPr>
        <w:t xml:space="preserve"> с </w:t>
      </w:r>
      <w:r w:rsidRPr="00A0142D">
        <w:rPr>
          <w:color w:val="000000"/>
        </w:rPr>
        <w:t>пользователем (UX) оценивались дизайн, структура, навигация</w:t>
      </w:r>
      <w:r w:rsidR="000A6ABD">
        <w:rPr>
          <w:color w:val="000000"/>
        </w:rPr>
        <w:t xml:space="preserve"> и </w:t>
      </w:r>
      <w:r w:rsidRPr="00A0142D">
        <w:rPr>
          <w:color w:val="000000"/>
        </w:rPr>
        <w:t>функциональность разрабатываемого веб-сайта. Для проверки функциональности были выполнены тестовые задания, которые прошли успешно.</w:t>
      </w:r>
      <w:r>
        <w:rPr>
          <w:color w:val="000000"/>
        </w:rPr>
        <w:t xml:space="preserve"> </w:t>
      </w:r>
      <w:r w:rsidRPr="00A0142D">
        <w:rPr>
          <w:color w:val="000000"/>
        </w:rPr>
        <w:t>По результатам тестирования можно сделать вывод, что разрабатываемая система привлекательна</w:t>
      </w:r>
      <w:r w:rsidR="000A6ABD">
        <w:rPr>
          <w:color w:val="000000"/>
        </w:rPr>
        <w:t xml:space="preserve"> и </w:t>
      </w:r>
      <w:r w:rsidRPr="00A0142D">
        <w:rPr>
          <w:color w:val="000000"/>
        </w:rPr>
        <w:t>удобна</w:t>
      </w:r>
      <w:r w:rsidR="000A6ABD">
        <w:rPr>
          <w:color w:val="000000"/>
        </w:rPr>
        <w:t xml:space="preserve"> в </w:t>
      </w:r>
      <w:r w:rsidRPr="00A0142D">
        <w:rPr>
          <w:color w:val="000000"/>
        </w:rPr>
        <w:t>использовании. Пользователи легко распознают</w:t>
      </w:r>
      <w:r w:rsidR="000A6ABD">
        <w:rPr>
          <w:color w:val="000000"/>
        </w:rPr>
        <w:t xml:space="preserve"> и </w:t>
      </w:r>
      <w:r w:rsidRPr="00A0142D">
        <w:rPr>
          <w:color w:val="000000"/>
        </w:rPr>
        <w:t>взаимодействуют</w:t>
      </w:r>
      <w:r w:rsidR="000A6ABD">
        <w:rPr>
          <w:color w:val="000000"/>
        </w:rPr>
        <w:t xml:space="preserve"> с </w:t>
      </w:r>
      <w:r w:rsidRPr="00A0142D">
        <w:rPr>
          <w:color w:val="000000"/>
        </w:rPr>
        <w:t>кнопками</w:t>
      </w:r>
      <w:r w:rsidR="000A6ABD">
        <w:rPr>
          <w:color w:val="000000"/>
        </w:rPr>
        <w:t xml:space="preserve"> и </w:t>
      </w:r>
      <w:r w:rsidRPr="00A0142D">
        <w:rPr>
          <w:color w:val="000000"/>
        </w:rPr>
        <w:t>ссылками. Переходы между страницами сайта осуществляются быстро</w:t>
      </w:r>
      <w:r w:rsidR="000A6ABD">
        <w:rPr>
          <w:color w:val="000000"/>
        </w:rPr>
        <w:t xml:space="preserve"> и </w:t>
      </w:r>
      <w:r w:rsidRPr="00A0142D">
        <w:rPr>
          <w:color w:val="000000"/>
        </w:rPr>
        <w:t>без затруднений.</w:t>
      </w:r>
    </w:p>
    <w:p w14:paraId="4391078F" w14:textId="71D322B2" w:rsidR="00972558" w:rsidRDefault="00972558" w:rsidP="00972558">
      <w:pPr>
        <w:rPr>
          <w:color w:val="000000"/>
        </w:rPr>
      </w:pPr>
      <w:r w:rsidRPr="00972558">
        <w:rPr>
          <w:color w:val="000000"/>
        </w:rPr>
        <w:t>Для продвижения веб-сайта были проведены следующие мероприятия:</w:t>
      </w:r>
      <w:r>
        <w:rPr>
          <w:color w:val="000000"/>
        </w:rPr>
        <w:t xml:space="preserve"> о</w:t>
      </w:r>
      <w:r w:rsidRPr="00972558">
        <w:rPr>
          <w:color w:val="000000"/>
        </w:rPr>
        <w:t>птимизация страниц сайта</w:t>
      </w:r>
      <w:r>
        <w:rPr>
          <w:color w:val="000000"/>
        </w:rPr>
        <w:t>, с</w:t>
      </w:r>
      <w:r w:rsidRPr="00972558">
        <w:rPr>
          <w:color w:val="000000"/>
        </w:rPr>
        <w:t>оставление</w:t>
      </w:r>
      <w:r w:rsidR="000A6ABD">
        <w:rPr>
          <w:color w:val="000000"/>
        </w:rPr>
        <w:t xml:space="preserve"> и </w:t>
      </w:r>
      <w:r w:rsidRPr="00972558">
        <w:rPr>
          <w:color w:val="000000"/>
        </w:rPr>
        <w:t>кластеризация семантического ядра</w:t>
      </w:r>
      <w:r>
        <w:rPr>
          <w:color w:val="000000"/>
        </w:rPr>
        <w:t>, з</w:t>
      </w:r>
      <w:r w:rsidRPr="00972558">
        <w:rPr>
          <w:color w:val="000000"/>
        </w:rPr>
        <w:t>аполнение информационных атрибутов</w:t>
      </w:r>
      <w:r w:rsidR="000A6ABD">
        <w:rPr>
          <w:color w:val="000000"/>
        </w:rPr>
        <w:t xml:space="preserve"> и </w:t>
      </w:r>
      <w:r w:rsidRPr="00972558">
        <w:rPr>
          <w:color w:val="000000"/>
        </w:rPr>
        <w:t xml:space="preserve">добавление </w:t>
      </w:r>
      <w:proofErr w:type="spellStart"/>
      <w:r w:rsidRPr="00972558">
        <w:rPr>
          <w:color w:val="000000"/>
        </w:rPr>
        <w:t>метатегов</w:t>
      </w:r>
      <w:proofErr w:type="spellEnd"/>
      <w:r w:rsidR="000A6ABD">
        <w:rPr>
          <w:color w:val="000000"/>
        </w:rPr>
        <w:t xml:space="preserve"> в </w:t>
      </w:r>
      <w:r w:rsidRPr="00972558">
        <w:rPr>
          <w:color w:val="000000"/>
        </w:rPr>
        <w:t>теги</w:t>
      </w:r>
      <w:r>
        <w:rPr>
          <w:color w:val="000000"/>
        </w:rPr>
        <w:t>, н</w:t>
      </w:r>
      <w:r w:rsidRPr="00972558">
        <w:rPr>
          <w:color w:val="000000"/>
        </w:rPr>
        <w:t>аписание текста сайта</w:t>
      </w:r>
      <w:r w:rsidR="000A6ABD">
        <w:rPr>
          <w:color w:val="000000"/>
        </w:rPr>
        <w:t xml:space="preserve"> с </w:t>
      </w:r>
      <w:r w:rsidRPr="00972558">
        <w:rPr>
          <w:color w:val="000000"/>
        </w:rPr>
        <w:t>учетом требований SEO-оптимизации</w:t>
      </w:r>
      <w:r>
        <w:rPr>
          <w:color w:val="000000"/>
        </w:rPr>
        <w:t>,</w:t>
      </w:r>
      <w:r w:rsidRPr="00972558">
        <w:rPr>
          <w:color w:val="000000"/>
        </w:rPr>
        <w:t xml:space="preserve"> </w:t>
      </w:r>
      <w:r>
        <w:rPr>
          <w:color w:val="000000"/>
        </w:rPr>
        <w:t>р</w:t>
      </w:r>
      <w:r w:rsidRPr="00972558">
        <w:rPr>
          <w:color w:val="000000"/>
        </w:rPr>
        <w:t>азработка страницы ошибки 404</w:t>
      </w:r>
      <w:r>
        <w:rPr>
          <w:color w:val="000000"/>
        </w:rPr>
        <w:t xml:space="preserve">. </w:t>
      </w:r>
      <w:r w:rsidRPr="00972558">
        <w:rPr>
          <w:color w:val="000000"/>
        </w:rPr>
        <w:t>Приведенные меры позволят повысить видимость сайта</w:t>
      </w:r>
      <w:r w:rsidR="000A6ABD">
        <w:rPr>
          <w:color w:val="000000"/>
        </w:rPr>
        <w:t xml:space="preserve"> в </w:t>
      </w:r>
      <w:r w:rsidRPr="00972558">
        <w:rPr>
          <w:color w:val="000000"/>
        </w:rPr>
        <w:t>поисковых системах</w:t>
      </w:r>
      <w:r w:rsidR="000A6ABD">
        <w:rPr>
          <w:color w:val="000000"/>
        </w:rPr>
        <w:t xml:space="preserve"> и </w:t>
      </w:r>
      <w:r w:rsidRPr="00972558">
        <w:rPr>
          <w:color w:val="000000"/>
        </w:rPr>
        <w:t>привлечь больше целевого трафика.</w:t>
      </w:r>
    </w:p>
    <w:p w14:paraId="11C48E22" w14:textId="7049A7C0" w:rsidR="00E42F56" w:rsidRDefault="00E42F56">
      <w:pPr>
        <w:spacing w:after="160" w:line="259" w:lineRule="auto"/>
        <w:ind w:firstLine="0"/>
        <w:jc w:val="left"/>
      </w:pPr>
      <w:r>
        <w:br w:type="page"/>
      </w:r>
    </w:p>
    <w:p w14:paraId="6C63570E" w14:textId="77777777" w:rsidR="00BE1CBB" w:rsidRDefault="00BE1CBB" w:rsidP="000C3C75">
      <w:pPr>
        <w:pStyle w:val="af5"/>
        <w:outlineLvl w:val="0"/>
        <w:sectPr w:rsidR="00BE1CBB" w:rsidSect="005222EA">
          <w:headerReference w:type="default" r:id="rId77"/>
          <w:pgSz w:w="11906" w:h="16838" w:code="9"/>
          <w:pgMar w:top="1134" w:right="567" w:bottom="851" w:left="1304" w:header="709" w:footer="709" w:gutter="0"/>
          <w:cols w:space="708"/>
          <w:docGrid w:linePitch="381"/>
        </w:sectPr>
      </w:pPr>
      <w:bookmarkStart w:id="48" w:name="_Toc166885168"/>
    </w:p>
    <w:p w14:paraId="1EF88F67" w14:textId="0CCB4002" w:rsidR="00E42F56" w:rsidRPr="00BC0ECB" w:rsidRDefault="00E42F56" w:rsidP="000C3C75">
      <w:pPr>
        <w:pStyle w:val="af5"/>
        <w:outlineLvl w:val="0"/>
      </w:pPr>
      <w:r>
        <w:rPr>
          <w:noProof/>
          <w:lang w:eastAsia="ru-RU"/>
        </w:rPr>
        <w:lastRenderedPageBreak/>
        <mc:AlternateContent>
          <mc:Choice Requires="wpg">
            <w:drawing>
              <wp:anchor distT="0" distB="0" distL="114300" distR="114300" simplePos="0" relativeHeight="251675648" behindDoc="1" locked="0" layoutInCell="1" allowOverlap="1" wp14:anchorId="14316E13" wp14:editId="3C868BE7">
                <wp:simplePos x="0" y="0"/>
                <wp:positionH relativeFrom="margin">
                  <wp:posOffset>-187960</wp:posOffset>
                </wp:positionH>
                <wp:positionV relativeFrom="margin">
                  <wp:posOffset>-479425</wp:posOffset>
                </wp:positionV>
                <wp:extent cx="6670040" cy="10279380"/>
                <wp:effectExtent l="0" t="0" r="16510" b="26670"/>
                <wp:wrapNone/>
                <wp:docPr id="1073742391" name="Группа 1073742391"/>
                <wp:cNvGraphicFramePr/>
                <a:graphic xmlns:a="http://schemas.openxmlformats.org/drawingml/2006/main">
                  <a:graphicData uri="http://schemas.microsoft.com/office/word/2010/wordprocessingGroup">
                    <wpg:wgp>
                      <wpg:cNvGrpSpPr/>
                      <wpg:grpSpPr>
                        <a:xfrm>
                          <a:off x="0" y="0"/>
                          <a:ext cx="6670040" cy="10279380"/>
                          <a:chOff x="-1" y="-1917"/>
                          <a:chExt cx="6673321" cy="10336862"/>
                        </a:xfrm>
                      </wpg:grpSpPr>
                      <wps:wsp>
                        <wps:cNvPr id="1073742392" name="Прямая соединительная линия 1073742392"/>
                        <wps:cNvCnPr>
                          <a:cxnSpLocks noChangeShapeType="1"/>
                        </wps:cNvCnPr>
                        <wps:spPr bwMode="auto">
                          <a:xfrm>
                            <a:off x="0" y="8894618"/>
                            <a:ext cx="6656400" cy="0"/>
                          </a:xfrm>
                          <a:prstGeom prst="line">
                            <a:avLst/>
                          </a:prstGeom>
                          <a:noFill/>
                          <a:ln w="25400">
                            <a:solidFill>
                              <a:srgbClr val="000000"/>
                            </a:solidFill>
                            <a:round/>
                          </a:ln>
                        </wps:spPr>
                        <wps:bodyPr/>
                      </wps:wsp>
                      <wps:wsp>
                        <wps:cNvPr id="1073742393" name="Прямая соединительная линия 1073742393"/>
                        <wps:cNvCnPr>
                          <a:cxnSpLocks noChangeShapeType="1"/>
                        </wps:cNvCnPr>
                        <wps:spPr bwMode="auto">
                          <a:xfrm>
                            <a:off x="0" y="9072748"/>
                            <a:ext cx="2340000" cy="0"/>
                          </a:xfrm>
                          <a:prstGeom prst="line">
                            <a:avLst/>
                          </a:prstGeom>
                          <a:noFill/>
                          <a:ln w="9525">
                            <a:solidFill>
                              <a:srgbClr val="000000"/>
                            </a:solidFill>
                            <a:round/>
                          </a:ln>
                        </wps:spPr>
                        <wps:bodyPr/>
                      </wps:wsp>
                      <wps:wsp>
                        <wps:cNvPr id="1073742394" name="Прямая соединительная линия 1073742394"/>
                        <wps:cNvCnPr>
                          <a:cxnSpLocks noChangeShapeType="1"/>
                        </wps:cNvCnPr>
                        <wps:spPr bwMode="auto">
                          <a:xfrm>
                            <a:off x="0" y="9256815"/>
                            <a:ext cx="2340000" cy="0"/>
                          </a:xfrm>
                          <a:prstGeom prst="line">
                            <a:avLst/>
                          </a:prstGeom>
                          <a:noFill/>
                          <a:ln w="25400">
                            <a:solidFill>
                              <a:srgbClr val="000000"/>
                            </a:solidFill>
                            <a:round/>
                          </a:ln>
                        </wps:spPr>
                        <wps:bodyPr/>
                      </wps:wsp>
                      <wps:wsp>
                        <wps:cNvPr id="1073742395" name="Прямая соединительная линия 1073742395"/>
                        <wps:cNvCnPr>
                          <a:cxnSpLocks noChangeShapeType="1"/>
                        </wps:cNvCnPr>
                        <wps:spPr bwMode="auto">
                          <a:xfrm>
                            <a:off x="0" y="9613075"/>
                            <a:ext cx="2340000" cy="0"/>
                          </a:xfrm>
                          <a:prstGeom prst="line">
                            <a:avLst/>
                          </a:prstGeom>
                          <a:noFill/>
                          <a:ln w="9525">
                            <a:solidFill>
                              <a:srgbClr val="000000"/>
                            </a:solidFill>
                            <a:round/>
                          </a:ln>
                        </wps:spPr>
                        <wps:bodyPr/>
                      </wps:wsp>
                      <wps:wsp>
                        <wps:cNvPr id="1073742396" name="Прямая соединительная линия 1073742396"/>
                        <wps:cNvCnPr>
                          <a:cxnSpLocks noChangeShapeType="1"/>
                        </wps:cNvCnPr>
                        <wps:spPr bwMode="auto">
                          <a:xfrm>
                            <a:off x="0" y="9797143"/>
                            <a:ext cx="2340000" cy="0"/>
                          </a:xfrm>
                          <a:prstGeom prst="line">
                            <a:avLst/>
                          </a:prstGeom>
                          <a:noFill/>
                          <a:ln w="9525">
                            <a:solidFill>
                              <a:srgbClr val="000000"/>
                            </a:solidFill>
                            <a:round/>
                          </a:ln>
                        </wps:spPr>
                        <wps:bodyPr/>
                      </wps:wsp>
                      <wps:wsp>
                        <wps:cNvPr id="1073742397" name="Прямая соединительная линия 1073742397"/>
                        <wps:cNvCnPr>
                          <a:cxnSpLocks noChangeShapeType="1"/>
                        </wps:cNvCnPr>
                        <wps:spPr bwMode="auto">
                          <a:xfrm>
                            <a:off x="0" y="9975273"/>
                            <a:ext cx="2340000" cy="0"/>
                          </a:xfrm>
                          <a:prstGeom prst="line">
                            <a:avLst/>
                          </a:prstGeom>
                          <a:noFill/>
                          <a:ln w="9525">
                            <a:solidFill>
                              <a:srgbClr val="000000"/>
                            </a:solidFill>
                            <a:round/>
                          </a:ln>
                        </wps:spPr>
                        <wps:bodyPr/>
                      </wps:wsp>
                      <wps:wsp>
                        <wps:cNvPr id="1073742398" name="Прямая соединительная линия 1073742398"/>
                        <wps:cNvCnPr>
                          <a:cxnSpLocks noChangeShapeType="1"/>
                        </wps:cNvCnPr>
                        <wps:spPr bwMode="auto">
                          <a:xfrm>
                            <a:off x="0" y="10153402"/>
                            <a:ext cx="2340000" cy="0"/>
                          </a:xfrm>
                          <a:prstGeom prst="line">
                            <a:avLst/>
                          </a:prstGeom>
                          <a:noFill/>
                          <a:ln w="9525">
                            <a:solidFill>
                              <a:srgbClr val="000000"/>
                            </a:solidFill>
                            <a:round/>
                          </a:ln>
                        </wps:spPr>
                        <wps:bodyPr/>
                      </wps:wsp>
                      <wps:wsp>
                        <wps:cNvPr id="1073742399" name="Прямая соединительная линия 1073742399"/>
                        <wps:cNvCnPr>
                          <a:cxnSpLocks noChangeShapeType="1"/>
                        </wps:cNvCnPr>
                        <wps:spPr bwMode="auto">
                          <a:xfrm>
                            <a:off x="2339439" y="8894618"/>
                            <a:ext cx="0" cy="1440000"/>
                          </a:xfrm>
                          <a:prstGeom prst="line">
                            <a:avLst/>
                          </a:prstGeom>
                          <a:noFill/>
                          <a:ln w="25400">
                            <a:solidFill>
                              <a:srgbClr val="000000"/>
                            </a:solidFill>
                            <a:round/>
                          </a:ln>
                        </wps:spPr>
                        <wps:bodyPr/>
                      </wps:wsp>
                      <wps:wsp>
                        <wps:cNvPr id="1073742400" name="Прямая соединительная линия 1073742400"/>
                        <wps:cNvCnPr>
                          <a:cxnSpLocks noChangeShapeType="1"/>
                        </wps:cNvCnPr>
                        <wps:spPr bwMode="auto">
                          <a:xfrm>
                            <a:off x="1983179" y="8894618"/>
                            <a:ext cx="0" cy="1440000"/>
                          </a:xfrm>
                          <a:prstGeom prst="line">
                            <a:avLst/>
                          </a:prstGeom>
                          <a:noFill/>
                          <a:ln w="25400">
                            <a:solidFill>
                              <a:srgbClr val="000000"/>
                            </a:solidFill>
                            <a:round/>
                          </a:ln>
                        </wps:spPr>
                        <wps:bodyPr/>
                      </wps:wsp>
                      <wps:wsp>
                        <wps:cNvPr id="1073742401" name="Прямая соединительная линия 1073742401"/>
                        <wps:cNvCnPr>
                          <a:cxnSpLocks noChangeShapeType="1"/>
                        </wps:cNvCnPr>
                        <wps:spPr bwMode="auto">
                          <a:xfrm>
                            <a:off x="1442852" y="8894618"/>
                            <a:ext cx="0" cy="1440000"/>
                          </a:xfrm>
                          <a:prstGeom prst="line">
                            <a:avLst/>
                          </a:prstGeom>
                          <a:noFill/>
                          <a:ln w="25400">
                            <a:solidFill>
                              <a:srgbClr val="000000"/>
                            </a:solidFill>
                            <a:round/>
                          </a:ln>
                        </wps:spPr>
                        <wps:bodyPr/>
                      </wps:wsp>
                      <wps:wsp>
                        <wps:cNvPr id="1073742402" name="Прямая соединительная линия 1073742402"/>
                        <wps:cNvCnPr>
                          <a:cxnSpLocks noChangeShapeType="1"/>
                        </wps:cNvCnPr>
                        <wps:spPr bwMode="auto">
                          <a:xfrm>
                            <a:off x="611579" y="8894618"/>
                            <a:ext cx="0" cy="1440000"/>
                          </a:xfrm>
                          <a:prstGeom prst="line">
                            <a:avLst/>
                          </a:prstGeom>
                          <a:noFill/>
                          <a:ln w="25400">
                            <a:solidFill>
                              <a:srgbClr val="000000"/>
                            </a:solidFill>
                            <a:round/>
                          </a:ln>
                        </wps:spPr>
                        <wps:bodyPr/>
                      </wps:wsp>
                      <wps:wsp>
                        <wps:cNvPr id="1073742403" name="Прямая соединительная линия 1073742403"/>
                        <wps:cNvCnPr>
                          <a:cxnSpLocks noChangeShapeType="1"/>
                        </wps:cNvCnPr>
                        <wps:spPr bwMode="auto">
                          <a:xfrm>
                            <a:off x="255320" y="8894618"/>
                            <a:ext cx="0" cy="540000"/>
                          </a:xfrm>
                          <a:prstGeom prst="line">
                            <a:avLst/>
                          </a:prstGeom>
                          <a:noFill/>
                          <a:ln w="25400">
                            <a:solidFill>
                              <a:srgbClr val="000000"/>
                            </a:solidFill>
                            <a:round/>
                          </a:ln>
                        </wps:spPr>
                        <wps:bodyPr/>
                      </wps:wsp>
                      <wps:wsp>
                        <wps:cNvPr id="1073742404" name="Прямая соединительная линия 1073742404"/>
                        <wps:cNvCnPr>
                          <a:cxnSpLocks noChangeShapeType="1"/>
                        </wps:cNvCnPr>
                        <wps:spPr bwMode="auto">
                          <a:xfrm>
                            <a:off x="4862946" y="9797143"/>
                            <a:ext cx="1800000" cy="0"/>
                          </a:xfrm>
                          <a:prstGeom prst="line">
                            <a:avLst/>
                          </a:prstGeom>
                          <a:noFill/>
                          <a:ln w="25400">
                            <a:solidFill>
                              <a:srgbClr val="000000"/>
                            </a:solidFill>
                            <a:round/>
                          </a:ln>
                        </wps:spPr>
                        <wps:bodyPr/>
                      </wps:wsp>
                      <wps:wsp>
                        <wps:cNvPr id="1073742405" name="Прямая соединительная линия 1073742405"/>
                        <wps:cNvCnPr>
                          <a:cxnSpLocks noChangeShapeType="1"/>
                        </wps:cNvCnPr>
                        <wps:spPr bwMode="auto">
                          <a:xfrm>
                            <a:off x="4862946" y="9434945"/>
                            <a:ext cx="0" cy="900000"/>
                          </a:xfrm>
                          <a:prstGeom prst="line">
                            <a:avLst/>
                          </a:prstGeom>
                          <a:noFill/>
                          <a:ln w="25400">
                            <a:solidFill>
                              <a:srgbClr val="000000"/>
                            </a:solidFill>
                            <a:round/>
                          </a:ln>
                        </wps:spPr>
                        <wps:bodyPr/>
                      </wps:wsp>
                      <wps:wsp>
                        <wps:cNvPr id="1073742406" name="Прямая соединительная линия 1073742406"/>
                        <wps:cNvCnPr>
                          <a:cxnSpLocks noChangeShapeType="1"/>
                        </wps:cNvCnPr>
                        <wps:spPr bwMode="auto">
                          <a:xfrm>
                            <a:off x="4862946" y="9613075"/>
                            <a:ext cx="1800000" cy="0"/>
                          </a:xfrm>
                          <a:prstGeom prst="line">
                            <a:avLst/>
                          </a:prstGeom>
                          <a:noFill/>
                          <a:ln w="25400">
                            <a:solidFill>
                              <a:srgbClr val="000000"/>
                            </a:solidFill>
                            <a:round/>
                          </a:ln>
                        </wps:spPr>
                        <wps:bodyPr/>
                      </wps:wsp>
                      <wps:wsp>
                        <wps:cNvPr id="1073742407" name="Прямая соединительная линия 1073742407"/>
                        <wps:cNvCnPr>
                          <a:cxnSpLocks noChangeShapeType="1"/>
                        </wps:cNvCnPr>
                        <wps:spPr bwMode="auto">
                          <a:xfrm>
                            <a:off x="5041075" y="9613075"/>
                            <a:ext cx="0" cy="180000"/>
                          </a:xfrm>
                          <a:prstGeom prst="line">
                            <a:avLst/>
                          </a:prstGeom>
                          <a:noFill/>
                          <a:ln w="9525">
                            <a:solidFill>
                              <a:srgbClr val="000000"/>
                            </a:solidFill>
                            <a:round/>
                          </a:ln>
                        </wps:spPr>
                        <wps:bodyPr/>
                      </wps:wsp>
                      <wps:wsp>
                        <wps:cNvPr id="1073742408" name="Прямая соединительная линия 1073742408"/>
                        <wps:cNvCnPr>
                          <a:cxnSpLocks noChangeShapeType="1"/>
                        </wps:cNvCnPr>
                        <wps:spPr bwMode="auto">
                          <a:xfrm>
                            <a:off x="5225143" y="9613075"/>
                            <a:ext cx="0" cy="180000"/>
                          </a:xfrm>
                          <a:prstGeom prst="line">
                            <a:avLst/>
                          </a:prstGeom>
                          <a:noFill/>
                          <a:ln w="9525">
                            <a:solidFill>
                              <a:srgbClr val="000000"/>
                            </a:solidFill>
                            <a:round/>
                          </a:ln>
                        </wps:spPr>
                        <wps:bodyPr/>
                      </wps:wsp>
                      <wps:wsp>
                        <wps:cNvPr id="1073742409" name="Прямая соединительная линия 1073742409"/>
                        <wps:cNvCnPr>
                          <a:cxnSpLocks noChangeShapeType="1"/>
                        </wps:cNvCnPr>
                        <wps:spPr bwMode="auto">
                          <a:xfrm>
                            <a:off x="5409211" y="9423070"/>
                            <a:ext cx="0" cy="360023"/>
                          </a:xfrm>
                          <a:prstGeom prst="line">
                            <a:avLst/>
                          </a:prstGeom>
                          <a:noFill/>
                          <a:ln w="25400">
                            <a:solidFill>
                              <a:srgbClr val="000000"/>
                            </a:solidFill>
                            <a:round/>
                          </a:ln>
                        </wps:spPr>
                        <wps:bodyPr/>
                      </wps:wsp>
                      <wps:wsp>
                        <wps:cNvPr id="1073742410" name="Прямая соединительная линия 1073742410"/>
                        <wps:cNvCnPr>
                          <a:cxnSpLocks noChangeShapeType="1"/>
                        </wps:cNvCnPr>
                        <wps:spPr bwMode="auto">
                          <a:xfrm>
                            <a:off x="6014852" y="9423070"/>
                            <a:ext cx="0" cy="360023"/>
                          </a:xfrm>
                          <a:prstGeom prst="line">
                            <a:avLst/>
                          </a:prstGeom>
                          <a:noFill/>
                          <a:ln w="25400">
                            <a:solidFill>
                              <a:srgbClr val="000000"/>
                            </a:solidFill>
                            <a:round/>
                          </a:ln>
                        </wps:spPr>
                        <wps:bodyPr/>
                      </wps:wsp>
                      <wps:wsp>
                        <wps:cNvPr id="1073742411" name="Прямая соединительная линия 1073742411"/>
                        <wps:cNvCnPr>
                          <a:cxnSpLocks noChangeShapeType="1"/>
                        </wps:cNvCnPr>
                        <wps:spPr bwMode="auto">
                          <a:xfrm>
                            <a:off x="0" y="9434945"/>
                            <a:ext cx="6656400" cy="0"/>
                          </a:xfrm>
                          <a:prstGeom prst="line">
                            <a:avLst/>
                          </a:prstGeom>
                          <a:noFill/>
                          <a:ln w="25400">
                            <a:solidFill>
                              <a:srgbClr val="000000"/>
                            </a:solidFill>
                            <a:round/>
                          </a:ln>
                        </wps:spPr>
                        <wps:bodyPr/>
                      </wps:wsp>
                      <wps:wsp>
                        <wps:cNvPr id="1073742412" name="Прямоугольник 1073742412"/>
                        <wps:cNvSpPr>
                          <a:spLocks noChangeArrowheads="1"/>
                        </wps:cNvSpPr>
                        <wps:spPr bwMode="auto">
                          <a:xfrm>
                            <a:off x="-1" y="-1917"/>
                            <a:ext cx="6662946" cy="10334945"/>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073742413" name="Надпись 1073742413"/>
                        <wps:cNvSpPr txBox="1">
                          <a:spLocks noChangeArrowheads="1"/>
                        </wps:cNvSpPr>
                        <wps:spPr bwMode="auto">
                          <a:xfrm>
                            <a:off x="6014852" y="9429008"/>
                            <a:ext cx="647065" cy="179070"/>
                          </a:xfrm>
                          <a:prstGeom prst="rect">
                            <a:avLst/>
                          </a:prstGeom>
                          <a:noFill/>
                          <a:ln>
                            <a:noFill/>
                          </a:ln>
                        </wps:spPr>
                        <wps:txbx>
                          <w:txbxContent>
                            <w:p w14:paraId="4452A08F" w14:textId="77777777" w:rsidR="00E42F56" w:rsidRPr="00BE534A" w:rsidRDefault="00E42F56" w:rsidP="00E42F56">
                              <w:pPr>
                                <w:ind w:firstLine="0"/>
                                <w:jc w:val="center"/>
                                <w:rPr>
                                  <w:sz w:val="18"/>
                                  <w:szCs w:val="18"/>
                                </w:rPr>
                              </w:pPr>
                              <w:r w:rsidRPr="00BE534A">
                                <w:rPr>
                                  <w:sz w:val="18"/>
                                  <w:szCs w:val="18"/>
                                </w:rPr>
                                <w:t>Листов</w:t>
                              </w:r>
                            </w:p>
                          </w:txbxContent>
                        </wps:txbx>
                        <wps:bodyPr rot="0" vert="horz" wrap="square" lIns="18000" tIns="18000" rIns="18000" bIns="0" anchor="ctr" anchorCtr="0" upright="1">
                          <a:noAutofit/>
                        </wps:bodyPr>
                      </wps:wsp>
                      <wps:wsp>
                        <wps:cNvPr id="1073742414" name="Надпись 1073742414"/>
                        <wps:cNvSpPr txBox="1">
                          <a:spLocks noChangeArrowheads="1"/>
                        </wps:cNvSpPr>
                        <wps:spPr bwMode="auto">
                          <a:xfrm>
                            <a:off x="0" y="9250878"/>
                            <a:ext cx="251460" cy="179070"/>
                          </a:xfrm>
                          <a:prstGeom prst="rect">
                            <a:avLst/>
                          </a:prstGeom>
                          <a:noFill/>
                          <a:ln>
                            <a:noFill/>
                          </a:ln>
                        </wps:spPr>
                        <wps:txbx>
                          <w:txbxContent>
                            <w:p w14:paraId="131CD711" w14:textId="77777777" w:rsidR="00E42F56" w:rsidRPr="00BE534A" w:rsidRDefault="00E42F56" w:rsidP="00E42F56">
                              <w:pPr>
                                <w:ind w:firstLine="0"/>
                                <w:jc w:val="center"/>
                                <w:rPr>
                                  <w:sz w:val="18"/>
                                  <w:szCs w:val="18"/>
                                </w:rPr>
                              </w:pPr>
                              <w:proofErr w:type="spellStart"/>
                              <w:r w:rsidRPr="00BE534A">
                                <w:rPr>
                                  <w:sz w:val="18"/>
                                  <w:szCs w:val="18"/>
                                </w:rPr>
                                <w:t>Изм</w:t>
                              </w:r>
                              <w:proofErr w:type="spellEnd"/>
                            </w:p>
                          </w:txbxContent>
                        </wps:txbx>
                        <wps:bodyPr rot="0" vert="horz" wrap="square" lIns="18000" tIns="18000" rIns="18000" bIns="0" anchor="ctr" anchorCtr="0" upright="1">
                          <a:noAutofit/>
                        </wps:bodyPr>
                      </wps:wsp>
                      <wps:wsp>
                        <wps:cNvPr id="1073742415" name="Надпись 1073742415"/>
                        <wps:cNvSpPr txBox="1">
                          <a:spLocks noChangeArrowheads="1"/>
                        </wps:cNvSpPr>
                        <wps:spPr bwMode="auto">
                          <a:xfrm>
                            <a:off x="237507" y="9250878"/>
                            <a:ext cx="359410" cy="179070"/>
                          </a:xfrm>
                          <a:prstGeom prst="rect">
                            <a:avLst/>
                          </a:prstGeom>
                          <a:noFill/>
                          <a:ln>
                            <a:noFill/>
                          </a:ln>
                          <a:effectLst/>
                        </wps:spPr>
                        <wps:txbx>
                          <w:txbxContent>
                            <w:p w14:paraId="6797B3C7" w14:textId="77777777" w:rsidR="00E42F56" w:rsidRPr="00BE534A" w:rsidRDefault="00E42F56" w:rsidP="00E42F5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416" name="Надпись 1073742416"/>
                        <wps:cNvSpPr txBox="1">
                          <a:spLocks noChangeArrowheads="1"/>
                        </wps:cNvSpPr>
                        <wps:spPr bwMode="auto">
                          <a:xfrm>
                            <a:off x="593766" y="9250878"/>
                            <a:ext cx="827405" cy="179070"/>
                          </a:xfrm>
                          <a:prstGeom prst="rect">
                            <a:avLst/>
                          </a:prstGeom>
                          <a:noFill/>
                          <a:ln>
                            <a:noFill/>
                          </a:ln>
                        </wps:spPr>
                        <wps:txbx>
                          <w:txbxContent>
                            <w:p w14:paraId="36229A10" w14:textId="77777777" w:rsidR="00E42F56" w:rsidRPr="00BE534A" w:rsidRDefault="00E42F56" w:rsidP="00E42F56">
                              <w:pPr>
                                <w:ind w:firstLine="0"/>
                                <w:jc w:val="center"/>
                                <w:rPr>
                                  <w:sz w:val="18"/>
                                  <w:szCs w:val="18"/>
                                </w:rPr>
                              </w:pPr>
                              <w:r w:rsidRPr="00BE534A">
                                <w:rPr>
                                  <w:sz w:val="18"/>
                                  <w:szCs w:val="18"/>
                                </w:rPr>
                                <w:t>№ докум.</w:t>
                              </w:r>
                            </w:p>
                          </w:txbxContent>
                        </wps:txbx>
                        <wps:bodyPr rot="0" vert="horz" wrap="square" lIns="18000" tIns="18000" rIns="18000" bIns="0" anchor="ctr" anchorCtr="0" upright="1">
                          <a:noAutofit/>
                        </wps:bodyPr>
                      </wps:wsp>
                      <wps:wsp>
                        <wps:cNvPr id="1073742417" name="Надпись 1073742417"/>
                        <wps:cNvSpPr txBox="1">
                          <a:spLocks noChangeArrowheads="1"/>
                        </wps:cNvSpPr>
                        <wps:spPr bwMode="auto">
                          <a:xfrm>
                            <a:off x="617517" y="9446821"/>
                            <a:ext cx="827405" cy="179070"/>
                          </a:xfrm>
                          <a:prstGeom prst="rect">
                            <a:avLst/>
                          </a:prstGeom>
                          <a:noFill/>
                          <a:ln>
                            <a:noFill/>
                          </a:ln>
                        </wps:spPr>
                        <wps:txbx>
                          <w:txbxContent>
                            <w:p w14:paraId="22127171" w14:textId="77777777" w:rsidR="00E42F56" w:rsidRPr="003B3077" w:rsidRDefault="00E42F56" w:rsidP="00E42F56">
                              <w:pPr>
                                <w:ind w:firstLine="0"/>
                                <w:rPr>
                                  <w:sz w:val="20"/>
                                  <w:szCs w:val="20"/>
                                </w:rPr>
                              </w:pPr>
                              <w:r>
                                <w:rPr>
                                  <w:sz w:val="20"/>
                                  <w:szCs w:val="20"/>
                                </w:rPr>
                                <w:t>Войцехович</w:t>
                              </w:r>
                            </w:p>
                          </w:txbxContent>
                        </wps:txbx>
                        <wps:bodyPr rot="0" vert="horz" wrap="square" lIns="18000" tIns="0" rIns="18000" bIns="0" anchor="ctr" anchorCtr="0" upright="1">
                          <a:noAutofit/>
                        </wps:bodyPr>
                      </wps:wsp>
                      <wps:wsp>
                        <wps:cNvPr id="1073742418" name="Надпись 1073742418"/>
                        <wps:cNvSpPr txBox="1">
                          <a:spLocks noChangeArrowheads="1"/>
                        </wps:cNvSpPr>
                        <wps:spPr bwMode="auto">
                          <a:xfrm>
                            <a:off x="617517" y="9607138"/>
                            <a:ext cx="827405" cy="179070"/>
                          </a:xfrm>
                          <a:prstGeom prst="rect">
                            <a:avLst/>
                          </a:prstGeom>
                          <a:noFill/>
                          <a:ln>
                            <a:noFill/>
                          </a:ln>
                        </wps:spPr>
                        <wps:txbx>
                          <w:txbxContent>
                            <w:p w14:paraId="0B67D6B9" w14:textId="77777777" w:rsidR="00E42F56" w:rsidRPr="00BE534A" w:rsidRDefault="00E42F56" w:rsidP="00E42F56">
                              <w:pPr>
                                <w:ind w:firstLine="0"/>
                                <w:rPr>
                                  <w:sz w:val="20"/>
                                  <w:szCs w:val="20"/>
                                </w:rPr>
                              </w:pPr>
                              <w:proofErr w:type="spellStart"/>
                              <w:r>
                                <w:rPr>
                                  <w:sz w:val="20"/>
                                  <w:szCs w:val="20"/>
                                </w:rPr>
                                <w:t>Игнаткова</w:t>
                              </w:r>
                              <w:proofErr w:type="spellEnd"/>
                            </w:p>
                          </w:txbxContent>
                        </wps:txbx>
                        <wps:bodyPr rot="0" vert="horz" wrap="square" lIns="18000" tIns="0" rIns="18000" bIns="0" anchor="ctr" anchorCtr="0" upright="1">
                          <a:noAutofit/>
                        </wps:bodyPr>
                      </wps:wsp>
                      <wps:wsp>
                        <wps:cNvPr id="1073742419" name="Надпись 1073742419"/>
                        <wps:cNvSpPr txBox="1">
                          <a:spLocks noChangeArrowheads="1"/>
                        </wps:cNvSpPr>
                        <wps:spPr bwMode="auto">
                          <a:xfrm>
                            <a:off x="617517" y="10153402"/>
                            <a:ext cx="827405" cy="179070"/>
                          </a:xfrm>
                          <a:prstGeom prst="rect">
                            <a:avLst/>
                          </a:prstGeom>
                          <a:noFill/>
                          <a:ln>
                            <a:noFill/>
                          </a:ln>
                        </wps:spPr>
                        <wps:txbx>
                          <w:txbxContent>
                            <w:p w14:paraId="40047184" w14:textId="77777777" w:rsidR="00E42F56" w:rsidRPr="00BE534A" w:rsidRDefault="00E42F56" w:rsidP="00E42F56">
                              <w:pPr>
                                <w:ind w:firstLine="0"/>
                                <w:rPr>
                                  <w:sz w:val="20"/>
                                  <w:szCs w:val="20"/>
                                </w:rPr>
                              </w:pPr>
                              <w:r w:rsidRPr="00BE534A">
                                <w:rPr>
                                  <w:sz w:val="20"/>
                                  <w:szCs w:val="20"/>
                                </w:rPr>
                                <w:t>Романенко</w:t>
                              </w:r>
                            </w:p>
                            <w:p w14:paraId="05839CE3" w14:textId="77777777" w:rsidR="00E42F56" w:rsidRDefault="00E42F56" w:rsidP="00E42F56">
                              <w:pPr>
                                <w:rPr>
                                  <w:rFonts w:ascii="Arial" w:hAnsi="Arial" w:cs="Arial"/>
                                  <w:sz w:val="20"/>
                                  <w:szCs w:val="20"/>
                                </w:rPr>
                              </w:pPr>
                            </w:p>
                          </w:txbxContent>
                        </wps:txbx>
                        <wps:bodyPr rot="0" vert="horz" wrap="square" lIns="18000" tIns="0" rIns="18000" bIns="0" anchor="ctr" anchorCtr="0" upright="1">
                          <a:noAutofit/>
                        </wps:bodyPr>
                      </wps:wsp>
                      <wps:wsp>
                        <wps:cNvPr id="1073742420" name="Надпись 1073742420"/>
                        <wps:cNvSpPr txBox="1">
                          <a:spLocks noChangeArrowheads="1"/>
                        </wps:cNvSpPr>
                        <wps:spPr bwMode="auto">
                          <a:xfrm>
                            <a:off x="1425039" y="9250878"/>
                            <a:ext cx="539115" cy="179070"/>
                          </a:xfrm>
                          <a:prstGeom prst="rect">
                            <a:avLst/>
                          </a:prstGeom>
                          <a:noFill/>
                          <a:ln>
                            <a:noFill/>
                          </a:ln>
                        </wps:spPr>
                        <wps:txbx>
                          <w:txbxContent>
                            <w:p w14:paraId="4EFCCD64" w14:textId="77777777" w:rsidR="00E42F56" w:rsidRPr="00BE534A" w:rsidRDefault="00E42F56" w:rsidP="00E42F56">
                              <w:pPr>
                                <w:ind w:firstLine="0"/>
                                <w:jc w:val="center"/>
                                <w:rPr>
                                  <w:sz w:val="18"/>
                                  <w:szCs w:val="18"/>
                                </w:rPr>
                              </w:pPr>
                              <w:r w:rsidRPr="00BE534A">
                                <w:rPr>
                                  <w:sz w:val="18"/>
                                  <w:szCs w:val="18"/>
                                </w:rPr>
                                <w:t>Подпись</w:t>
                              </w:r>
                            </w:p>
                          </w:txbxContent>
                        </wps:txbx>
                        <wps:bodyPr rot="0" vert="horz" wrap="square" lIns="18000" tIns="18000" rIns="18000" bIns="0" anchor="ctr" anchorCtr="0" upright="1">
                          <a:noAutofit/>
                        </wps:bodyPr>
                      </wps:wsp>
                      <wps:wsp>
                        <wps:cNvPr id="1073742421" name="Надпись 1073742421"/>
                        <wps:cNvSpPr txBox="1">
                          <a:spLocks noChangeArrowheads="1"/>
                        </wps:cNvSpPr>
                        <wps:spPr bwMode="auto">
                          <a:xfrm>
                            <a:off x="1971304" y="9250878"/>
                            <a:ext cx="359410" cy="179070"/>
                          </a:xfrm>
                          <a:prstGeom prst="rect">
                            <a:avLst/>
                          </a:prstGeom>
                          <a:noFill/>
                          <a:ln>
                            <a:noFill/>
                          </a:ln>
                        </wps:spPr>
                        <wps:txbx>
                          <w:txbxContent>
                            <w:p w14:paraId="32E09E3D" w14:textId="77777777" w:rsidR="00E42F56" w:rsidRPr="00BE534A" w:rsidRDefault="00E42F56" w:rsidP="00E42F56">
                              <w:pPr>
                                <w:ind w:firstLine="0"/>
                                <w:jc w:val="center"/>
                                <w:rPr>
                                  <w:sz w:val="18"/>
                                  <w:szCs w:val="18"/>
                                </w:rPr>
                              </w:pPr>
                              <w:r w:rsidRPr="00BE534A">
                                <w:rPr>
                                  <w:sz w:val="18"/>
                                  <w:szCs w:val="18"/>
                                </w:rPr>
                                <w:t>Дата</w:t>
                              </w:r>
                            </w:p>
                          </w:txbxContent>
                        </wps:txbx>
                        <wps:bodyPr rot="0" vert="horz" wrap="square" lIns="18000" tIns="18000" rIns="18000" bIns="0" anchor="ctr" anchorCtr="0" upright="1">
                          <a:noAutofit/>
                        </wps:bodyPr>
                      </wps:wsp>
                      <wps:wsp>
                        <wps:cNvPr id="1073742422" name="Надпись 1073742422"/>
                        <wps:cNvSpPr txBox="1">
                          <a:spLocks noChangeArrowheads="1"/>
                        </wps:cNvSpPr>
                        <wps:spPr bwMode="auto">
                          <a:xfrm>
                            <a:off x="11875" y="9446821"/>
                            <a:ext cx="611505" cy="179070"/>
                          </a:xfrm>
                          <a:prstGeom prst="rect">
                            <a:avLst/>
                          </a:prstGeom>
                          <a:noFill/>
                          <a:ln>
                            <a:noFill/>
                          </a:ln>
                        </wps:spPr>
                        <wps:txbx>
                          <w:txbxContent>
                            <w:p w14:paraId="5ECBA527" w14:textId="77777777" w:rsidR="00E42F56" w:rsidRPr="00BE534A" w:rsidRDefault="00E42F56" w:rsidP="00E42F56">
                              <w:pPr>
                                <w:ind w:firstLine="0"/>
                                <w:rPr>
                                  <w:sz w:val="20"/>
                                  <w:szCs w:val="20"/>
                                </w:rPr>
                              </w:pPr>
                              <w:proofErr w:type="spellStart"/>
                              <w:r w:rsidRPr="00BE534A">
                                <w:rPr>
                                  <w:sz w:val="20"/>
                                  <w:szCs w:val="20"/>
                                </w:rPr>
                                <w:t>Разраб</w:t>
                              </w:r>
                              <w:proofErr w:type="spellEnd"/>
                              <w:r w:rsidRPr="00BE534A">
                                <w:rPr>
                                  <w:sz w:val="20"/>
                                  <w:szCs w:val="20"/>
                                </w:rPr>
                                <w:t>.</w:t>
                              </w:r>
                            </w:p>
                          </w:txbxContent>
                        </wps:txbx>
                        <wps:bodyPr rot="0" vert="horz" wrap="square" lIns="18000" tIns="0" rIns="18000" bIns="0" anchor="ctr" anchorCtr="0" upright="1">
                          <a:noAutofit/>
                        </wps:bodyPr>
                      </wps:wsp>
                      <wps:wsp>
                        <wps:cNvPr id="1073742423" name="Надпись 1073742423"/>
                        <wps:cNvSpPr txBox="1">
                          <a:spLocks noChangeArrowheads="1"/>
                        </wps:cNvSpPr>
                        <wps:spPr bwMode="auto">
                          <a:xfrm>
                            <a:off x="5938" y="9607138"/>
                            <a:ext cx="611505" cy="179070"/>
                          </a:xfrm>
                          <a:prstGeom prst="rect">
                            <a:avLst/>
                          </a:prstGeom>
                          <a:noFill/>
                          <a:ln>
                            <a:noFill/>
                          </a:ln>
                        </wps:spPr>
                        <wps:txbx>
                          <w:txbxContent>
                            <w:p w14:paraId="1C353028" w14:textId="77777777" w:rsidR="00E42F56" w:rsidRPr="00BE534A" w:rsidRDefault="00E42F56" w:rsidP="00E42F56">
                              <w:pPr>
                                <w:ind w:firstLine="0"/>
                                <w:rPr>
                                  <w:i/>
                                  <w:iCs/>
                                  <w:sz w:val="20"/>
                                  <w:szCs w:val="20"/>
                                </w:rPr>
                              </w:pPr>
                              <w:r w:rsidRPr="00BE534A">
                                <w:rPr>
                                  <w:sz w:val="20"/>
                                  <w:szCs w:val="20"/>
                                </w:rPr>
                                <w:t>Пров</w:t>
                              </w:r>
                              <w:r w:rsidRPr="00BE534A">
                                <w:rPr>
                                  <w:i/>
                                  <w:iCs/>
                                  <w:sz w:val="20"/>
                                  <w:szCs w:val="20"/>
                                </w:rPr>
                                <w:t>.</w:t>
                              </w:r>
                            </w:p>
                          </w:txbxContent>
                        </wps:txbx>
                        <wps:bodyPr rot="0" vert="horz" wrap="square" lIns="18000" tIns="0" rIns="18000" bIns="0" anchor="ctr" anchorCtr="0" upright="1">
                          <a:noAutofit/>
                        </wps:bodyPr>
                      </wps:wsp>
                      <wps:wsp>
                        <wps:cNvPr id="1073742424" name="Надпись 1073742424"/>
                        <wps:cNvSpPr txBox="1">
                          <a:spLocks noChangeArrowheads="1"/>
                        </wps:cNvSpPr>
                        <wps:spPr bwMode="auto">
                          <a:xfrm>
                            <a:off x="5938" y="10153402"/>
                            <a:ext cx="611505" cy="179070"/>
                          </a:xfrm>
                          <a:prstGeom prst="rect">
                            <a:avLst/>
                          </a:prstGeom>
                          <a:noFill/>
                          <a:ln>
                            <a:noFill/>
                          </a:ln>
                        </wps:spPr>
                        <wps:txbx>
                          <w:txbxContent>
                            <w:p w14:paraId="71C13509" w14:textId="77777777" w:rsidR="00E42F56" w:rsidRPr="00BE534A" w:rsidRDefault="00E42F56" w:rsidP="00E42F56">
                              <w:pPr>
                                <w:ind w:firstLine="0"/>
                                <w:rPr>
                                  <w:sz w:val="20"/>
                                  <w:szCs w:val="20"/>
                                </w:rPr>
                              </w:pPr>
                              <w:r w:rsidRPr="00BE534A">
                                <w:rPr>
                                  <w:sz w:val="20"/>
                                  <w:szCs w:val="20"/>
                                </w:rPr>
                                <w:t>Утв.</w:t>
                              </w:r>
                            </w:p>
                          </w:txbxContent>
                        </wps:txbx>
                        <wps:bodyPr rot="0" vert="horz" wrap="square" lIns="18000" tIns="0" rIns="18000" bIns="0" anchor="ctr" anchorCtr="0" upright="1">
                          <a:noAutofit/>
                        </wps:bodyPr>
                      </wps:wsp>
                      <wps:wsp>
                        <wps:cNvPr id="1073742425" name="Надпись 1073742425"/>
                        <wps:cNvSpPr txBox="1">
                          <a:spLocks noChangeArrowheads="1"/>
                        </wps:cNvSpPr>
                        <wps:spPr bwMode="auto">
                          <a:xfrm>
                            <a:off x="4862946" y="9429008"/>
                            <a:ext cx="539115" cy="179070"/>
                          </a:xfrm>
                          <a:prstGeom prst="rect">
                            <a:avLst/>
                          </a:prstGeom>
                          <a:noFill/>
                          <a:ln>
                            <a:noFill/>
                          </a:ln>
                        </wps:spPr>
                        <wps:txbx>
                          <w:txbxContent>
                            <w:p w14:paraId="0BBE9AFD" w14:textId="77777777" w:rsidR="00E42F56" w:rsidRPr="00A52B8A" w:rsidRDefault="00E42F56" w:rsidP="00E42F56">
                              <w:pPr>
                                <w:ind w:firstLine="0"/>
                                <w:jc w:val="center"/>
                                <w:rPr>
                                  <w:sz w:val="16"/>
                                  <w:szCs w:val="16"/>
                                </w:rPr>
                              </w:pPr>
                              <w:r w:rsidRPr="00BE534A">
                                <w:rPr>
                                  <w:sz w:val="18"/>
                                  <w:szCs w:val="18"/>
                                </w:rPr>
                                <w:t>Лит</w:t>
                              </w:r>
                              <w:r w:rsidRPr="00A52B8A">
                                <w:rPr>
                                  <w:sz w:val="16"/>
                                  <w:szCs w:val="16"/>
                                </w:rPr>
                                <w:t>.</w:t>
                              </w:r>
                            </w:p>
                          </w:txbxContent>
                        </wps:txbx>
                        <wps:bodyPr rot="0" vert="horz" wrap="square" lIns="18000" tIns="18000" rIns="18000" bIns="0" anchor="ctr" anchorCtr="0" upright="1">
                          <a:noAutofit/>
                        </wps:bodyPr>
                      </wps:wsp>
                      <wps:wsp>
                        <wps:cNvPr id="1073742426" name="Надпись 1073742426"/>
                        <wps:cNvSpPr txBox="1">
                          <a:spLocks noChangeArrowheads="1"/>
                        </wps:cNvSpPr>
                        <wps:spPr bwMode="auto">
                          <a:xfrm>
                            <a:off x="5403273" y="9429008"/>
                            <a:ext cx="611505" cy="179070"/>
                          </a:xfrm>
                          <a:prstGeom prst="rect">
                            <a:avLst/>
                          </a:prstGeom>
                          <a:noFill/>
                          <a:ln>
                            <a:noFill/>
                          </a:ln>
                        </wps:spPr>
                        <wps:txbx>
                          <w:txbxContent>
                            <w:p w14:paraId="589B1E50" w14:textId="77777777" w:rsidR="00E42F56" w:rsidRPr="00BE534A" w:rsidRDefault="00E42F56" w:rsidP="00E42F56">
                              <w:pPr>
                                <w:ind w:firstLine="0"/>
                                <w:jc w:val="center"/>
                                <w:rPr>
                                  <w:sz w:val="18"/>
                                  <w:szCs w:val="18"/>
                                </w:rPr>
                              </w:pPr>
                              <w:r w:rsidRPr="00BE534A">
                                <w:rPr>
                                  <w:sz w:val="18"/>
                                  <w:szCs w:val="18"/>
                                </w:rPr>
                                <w:t>Лист</w:t>
                              </w:r>
                            </w:p>
                          </w:txbxContent>
                        </wps:txbx>
                        <wps:bodyPr rot="0" vert="horz" wrap="square" lIns="18000" tIns="18000" rIns="18000" bIns="0" anchor="ctr" anchorCtr="0" upright="1">
                          <a:noAutofit/>
                        </wps:bodyPr>
                      </wps:wsp>
                      <wps:wsp>
                        <wps:cNvPr id="1073742427" name="Надпись 1073742427"/>
                        <wps:cNvSpPr txBox="1">
                          <a:spLocks noChangeArrowheads="1"/>
                        </wps:cNvSpPr>
                        <wps:spPr bwMode="auto">
                          <a:xfrm>
                            <a:off x="2354685" y="8886713"/>
                            <a:ext cx="4318635" cy="548233"/>
                          </a:xfrm>
                          <a:prstGeom prst="rect">
                            <a:avLst/>
                          </a:prstGeom>
                          <a:noFill/>
                          <a:ln>
                            <a:noFill/>
                          </a:ln>
                        </wps:spPr>
                        <wps:txbx>
                          <w:txbxContent>
                            <w:p w14:paraId="1E92FCF1" w14:textId="205C99CF" w:rsidR="00E42F56" w:rsidRPr="0038128A" w:rsidRDefault="007565BC" w:rsidP="00E42F56">
                              <w:pPr>
                                <w:ind w:firstLine="0"/>
                                <w:jc w:val="center"/>
                                <w:rPr>
                                  <w:szCs w:val="28"/>
                                </w:rPr>
                              </w:pPr>
                              <w:r>
                                <w:rPr>
                                  <w:szCs w:val="28"/>
                                </w:rPr>
                                <w:t>ДП</w:t>
                              </w:r>
                              <w:r w:rsidR="00E42F56" w:rsidRPr="0038128A">
                                <w:rPr>
                                  <w:szCs w:val="28"/>
                                </w:rPr>
                                <w:t xml:space="preserve"> 0</w:t>
                              </w:r>
                              <w:r w:rsidR="00B8580C">
                                <w:rPr>
                                  <w:szCs w:val="28"/>
                                </w:rPr>
                                <w:t>6</w:t>
                              </w:r>
                              <w:r w:rsidR="00E42F56" w:rsidRPr="0038128A">
                                <w:rPr>
                                  <w:szCs w:val="28"/>
                                </w:rPr>
                                <w:t>.00</w:t>
                              </w:r>
                              <w:r w:rsidR="00B8580C">
                                <w:rPr>
                                  <w:szCs w:val="28"/>
                                </w:rPr>
                                <w:t xml:space="preserve"> </w:t>
                              </w:r>
                              <w:r w:rsidR="00E42F56" w:rsidRPr="0038128A">
                                <w:rPr>
                                  <w:szCs w:val="28"/>
                                </w:rPr>
                                <w:t>ПЗ</w:t>
                              </w:r>
                            </w:p>
                          </w:txbxContent>
                        </wps:txbx>
                        <wps:bodyPr rot="0" vert="horz" wrap="square" lIns="18000" tIns="0" rIns="18000" bIns="0" anchor="ctr" anchorCtr="0" upright="1">
                          <a:noAutofit/>
                        </wps:bodyPr>
                      </wps:wsp>
                      <wps:wsp>
                        <wps:cNvPr id="1073742428" name="Надпись 1073742428"/>
                        <wps:cNvSpPr txBox="1">
                          <a:spLocks noChangeArrowheads="1"/>
                        </wps:cNvSpPr>
                        <wps:spPr bwMode="auto">
                          <a:xfrm>
                            <a:off x="4857008" y="9797143"/>
                            <a:ext cx="1799590" cy="527050"/>
                          </a:xfrm>
                          <a:prstGeom prst="rect">
                            <a:avLst/>
                          </a:prstGeom>
                          <a:noFill/>
                          <a:ln>
                            <a:noFill/>
                          </a:ln>
                        </wps:spPr>
                        <wps:txbx>
                          <w:txbxContent>
                            <w:p w14:paraId="356838FF" w14:textId="3799C732" w:rsidR="005175AF" w:rsidRDefault="005175AF" w:rsidP="00E42F56">
                              <w:pPr>
                                <w:ind w:firstLine="0"/>
                                <w:jc w:val="center"/>
                                <w:rPr>
                                  <w:szCs w:val="28"/>
                                </w:rPr>
                              </w:pPr>
                              <w:r>
                                <w:rPr>
                                  <w:szCs w:val="28"/>
                                </w:rPr>
                                <w:t xml:space="preserve">БГТУ, </w:t>
                              </w:r>
                            </w:p>
                            <w:p w14:paraId="474EA42B" w14:textId="2676C4CA" w:rsidR="00E42F56" w:rsidRPr="0038128A" w:rsidRDefault="00E42F56" w:rsidP="00E42F56">
                              <w:pPr>
                                <w:ind w:firstLine="0"/>
                                <w:jc w:val="center"/>
                                <w:rPr>
                                  <w:szCs w:val="28"/>
                                </w:rPr>
                              </w:pPr>
                              <w:r w:rsidRPr="0038128A">
                                <w:rPr>
                                  <w:szCs w:val="28"/>
                                </w:rPr>
                                <w:t>74319000, 2024</w:t>
                              </w:r>
                            </w:p>
                          </w:txbxContent>
                        </wps:txbx>
                        <wps:bodyPr rot="0" vert="horz" wrap="square" lIns="18000" tIns="0" rIns="18000" bIns="0" anchor="ctr" anchorCtr="0" upright="1">
                          <a:noAutofit/>
                        </wps:bodyPr>
                      </wps:wsp>
                      <wps:wsp>
                        <wps:cNvPr id="1073742429" name="Надпись 1073742429"/>
                        <wps:cNvSpPr txBox="1">
                          <a:spLocks noChangeArrowheads="1"/>
                        </wps:cNvSpPr>
                        <wps:spPr bwMode="auto">
                          <a:xfrm>
                            <a:off x="2345377" y="9607138"/>
                            <a:ext cx="2519045" cy="539115"/>
                          </a:xfrm>
                          <a:prstGeom prst="rect">
                            <a:avLst/>
                          </a:prstGeom>
                          <a:noFill/>
                          <a:ln>
                            <a:noFill/>
                          </a:ln>
                        </wps:spPr>
                        <wps:txbx>
                          <w:txbxContent>
                            <w:p w14:paraId="35606BB0" w14:textId="23542439" w:rsidR="00E42F56" w:rsidRPr="004610F0" w:rsidRDefault="00774CCD" w:rsidP="00AB5D9C">
                              <w:pPr>
                                <w:spacing w:before="120"/>
                                <w:ind w:firstLine="0"/>
                                <w:jc w:val="center"/>
                                <w:rPr>
                                  <w:szCs w:val="28"/>
                                </w:rPr>
                              </w:pPr>
                              <w:r>
                                <w:rPr>
                                  <w:szCs w:val="28"/>
                                </w:rPr>
                                <w:t xml:space="preserve">Технико-экономическое </w:t>
                              </w:r>
                              <w:r>
                                <w:rPr>
                                  <w:szCs w:val="28"/>
                                </w:rPr>
                                <w:br/>
                                <w:t>обоснование проекта</w:t>
                              </w:r>
                            </w:p>
                          </w:txbxContent>
                        </wps:txbx>
                        <wps:bodyPr rot="0" vert="horz" wrap="square" lIns="18000" tIns="0" rIns="18000" bIns="0" anchor="t" anchorCtr="0" upright="1">
                          <a:noAutofit/>
                        </wps:bodyPr>
                      </wps:wsp>
                      <wps:wsp>
                        <wps:cNvPr id="1073742430" name="Надпись 1073742430"/>
                        <wps:cNvSpPr txBox="1">
                          <a:spLocks noChangeArrowheads="1"/>
                        </wps:cNvSpPr>
                        <wps:spPr bwMode="auto">
                          <a:xfrm>
                            <a:off x="5938" y="9969335"/>
                            <a:ext cx="611505" cy="179070"/>
                          </a:xfrm>
                          <a:prstGeom prst="rect">
                            <a:avLst/>
                          </a:prstGeom>
                          <a:noFill/>
                          <a:ln>
                            <a:noFill/>
                          </a:ln>
                        </wps:spPr>
                        <wps:txbx>
                          <w:txbxContent>
                            <w:p w14:paraId="362C0C22" w14:textId="77777777" w:rsidR="00E42F56" w:rsidRPr="00BE534A" w:rsidRDefault="00E42F56" w:rsidP="00E42F56">
                              <w:pPr>
                                <w:ind w:firstLine="0"/>
                                <w:rPr>
                                  <w:sz w:val="20"/>
                                  <w:szCs w:val="20"/>
                                </w:rPr>
                              </w:pPr>
                              <w:r w:rsidRPr="00BE534A">
                                <w:rPr>
                                  <w:sz w:val="20"/>
                                  <w:szCs w:val="20"/>
                                </w:rPr>
                                <w:t>Н. контр.</w:t>
                              </w:r>
                            </w:p>
                          </w:txbxContent>
                        </wps:txbx>
                        <wps:bodyPr rot="0" vert="horz" wrap="square" lIns="18000" tIns="0" rIns="18000" bIns="0" anchor="ctr" anchorCtr="0" upright="1">
                          <a:noAutofit/>
                        </wps:bodyPr>
                      </wps:wsp>
                      <wps:wsp>
                        <wps:cNvPr id="1073742431" name="Надпись 1073742431"/>
                        <wps:cNvSpPr txBox="1">
                          <a:spLocks noChangeArrowheads="1"/>
                        </wps:cNvSpPr>
                        <wps:spPr bwMode="auto">
                          <a:xfrm>
                            <a:off x="617517" y="9969335"/>
                            <a:ext cx="827405" cy="179070"/>
                          </a:xfrm>
                          <a:prstGeom prst="rect">
                            <a:avLst/>
                          </a:prstGeom>
                          <a:noFill/>
                          <a:ln>
                            <a:noFill/>
                          </a:ln>
                        </wps:spPr>
                        <wps:txbx>
                          <w:txbxContent>
                            <w:p w14:paraId="189B0625" w14:textId="6F1D7071" w:rsidR="00E42F56" w:rsidRPr="00077D3C" w:rsidRDefault="00077D3C" w:rsidP="00E42F56">
                              <w:pPr>
                                <w:ind w:firstLine="0"/>
                                <w:rPr>
                                  <w:spacing w:val="-6"/>
                                  <w:sz w:val="20"/>
                                  <w:szCs w:val="20"/>
                                </w:rPr>
                              </w:pPr>
                              <w:r>
                                <w:rPr>
                                  <w:spacing w:val="-6"/>
                                  <w:sz w:val="20"/>
                                  <w:szCs w:val="20"/>
                                </w:rPr>
                                <w:t>Савчук</w:t>
                              </w:r>
                            </w:p>
                            <w:p w14:paraId="0E47710B" w14:textId="77777777" w:rsidR="00E42F56" w:rsidRDefault="00E42F56" w:rsidP="00E42F56">
                              <w:pPr>
                                <w:rPr>
                                  <w:rFonts w:ascii="Arial" w:hAnsi="Arial" w:cs="Arial"/>
                                  <w:sz w:val="20"/>
                                  <w:szCs w:val="20"/>
                                </w:rPr>
                              </w:pPr>
                            </w:p>
                            <w:p w14:paraId="65C85DEE" w14:textId="77777777" w:rsidR="00E42F56" w:rsidRDefault="00E42F56" w:rsidP="00E42F56">
                              <w:pPr>
                                <w:rPr>
                                  <w:rFonts w:ascii="Arial" w:hAnsi="Arial" w:cs="Arial"/>
                                  <w:sz w:val="20"/>
                                  <w:szCs w:val="20"/>
                                </w:rPr>
                              </w:pPr>
                            </w:p>
                          </w:txbxContent>
                        </wps:txbx>
                        <wps:bodyPr rot="0" vert="horz" wrap="square" lIns="18000" tIns="0" rIns="18000" bIns="0" anchor="ctr" anchorCtr="0" upright="1">
                          <a:noAutofit/>
                        </wps:bodyPr>
                      </wps:wsp>
                      <wps:wsp>
                        <wps:cNvPr id="1073742432" name="Надпись 1073742432"/>
                        <wps:cNvSpPr txBox="1">
                          <a:spLocks noChangeArrowheads="1"/>
                        </wps:cNvSpPr>
                        <wps:spPr bwMode="auto">
                          <a:xfrm>
                            <a:off x="5041075" y="9607138"/>
                            <a:ext cx="178892" cy="179070"/>
                          </a:xfrm>
                          <a:prstGeom prst="rect">
                            <a:avLst/>
                          </a:prstGeom>
                          <a:noFill/>
                          <a:ln>
                            <a:noFill/>
                          </a:ln>
                        </wps:spPr>
                        <wps:txbx>
                          <w:txbxContent>
                            <w:p w14:paraId="69C02F57" w14:textId="77777777" w:rsidR="00E42F56" w:rsidRPr="00BE534A" w:rsidRDefault="00E42F56" w:rsidP="00E42F56">
                              <w:pPr>
                                <w:ind w:firstLine="0"/>
                                <w:jc w:val="center"/>
                                <w:rPr>
                                  <w:sz w:val="18"/>
                                  <w:szCs w:val="18"/>
                                </w:rPr>
                              </w:pPr>
                              <w:r w:rsidRPr="00BE534A">
                                <w:rPr>
                                  <w:sz w:val="18"/>
                                  <w:szCs w:val="18"/>
                                </w:rPr>
                                <w:t>у</w:t>
                              </w:r>
                            </w:p>
                          </w:txbxContent>
                        </wps:txbx>
                        <wps:bodyPr rot="0" vert="horz" wrap="square" lIns="18000" tIns="18000" rIns="18000" bIns="0" anchor="t" anchorCtr="0" upright="1">
                          <a:noAutofit/>
                        </wps:bodyPr>
                      </wps:wsp>
                      <wps:wsp>
                        <wps:cNvPr id="1073742433" name="Надпись 1073742433"/>
                        <wps:cNvSpPr txBox="1">
                          <a:spLocks noChangeArrowheads="1"/>
                        </wps:cNvSpPr>
                        <wps:spPr bwMode="auto">
                          <a:xfrm>
                            <a:off x="5403273" y="9607138"/>
                            <a:ext cx="611986" cy="179694"/>
                          </a:xfrm>
                          <a:prstGeom prst="rect">
                            <a:avLst/>
                          </a:prstGeom>
                          <a:noFill/>
                          <a:ln>
                            <a:noFill/>
                          </a:ln>
                        </wps:spPr>
                        <wps:txbx>
                          <w:txbxContent>
                            <w:p w14:paraId="4A2ABE6B" w14:textId="77777777" w:rsidR="00E42F56" w:rsidRPr="00BE534A" w:rsidRDefault="00E42F56" w:rsidP="00E42F56">
                              <w:pPr>
                                <w:ind w:firstLine="0"/>
                                <w:jc w:val="center"/>
                                <w:rPr>
                                  <w:sz w:val="18"/>
                                  <w:szCs w:val="18"/>
                                </w:rPr>
                              </w:pPr>
                              <w:r w:rsidRPr="00BE534A">
                                <w:rPr>
                                  <w:sz w:val="18"/>
                                  <w:szCs w:val="18"/>
                                </w:rPr>
                                <w:t>1</w:t>
                              </w:r>
                            </w:p>
                          </w:txbxContent>
                        </wps:txbx>
                        <wps:bodyPr rot="0" vert="horz" wrap="square" lIns="18000" tIns="18000" rIns="18000" bIns="0" anchor="ctr" anchorCtr="0" upright="1">
                          <a:noAutofit/>
                        </wps:bodyPr>
                      </wps:wsp>
                      <wps:wsp>
                        <wps:cNvPr id="1073742434" name="Надпись 1073742434"/>
                        <wps:cNvSpPr txBox="1">
                          <a:spLocks noChangeArrowheads="1"/>
                        </wps:cNvSpPr>
                        <wps:spPr bwMode="auto">
                          <a:xfrm>
                            <a:off x="6014852" y="9607138"/>
                            <a:ext cx="647537" cy="179694"/>
                          </a:xfrm>
                          <a:prstGeom prst="rect">
                            <a:avLst/>
                          </a:prstGeom>
                          <a:noFill/>
                          <a:ln>
                            <a:noFill/>
                          </a:ln>
                        </wps:spPr>
                        <wps:txbx>
                          <w:txbxContent>
                            <w:p w14:paraId="4946C874" w14:textId="19CA99E2" w:rsidR="00E42F56" w:rsidRPr="00BE534A" w:rsidRDefault="00B8580C" w:rsidP="00E42F56">
                              <w:pPr>
                                <w:ind w:firstLine="0"/>
                                <w:jc w:val="center"/>
                                <w:rPr>
                                  <w:sz w:val="18"/>
                                  <w:szCs w:val="18"/>
                                </w:rPr>
                              </w:pPr>
                              <w:r>
                                <w:rPr>
                                  <w:sz w:val="18"/>
                                  <w:szCs w:val="18"/>
                                </w:rPr>
                                <w:t>7</w:t>
                              </w:r>
                            </w:p>
                          </w:txbxContent>
                        </wps:txbx>
                        <wps:bodyPr rot="0" vert="horz" wrap="square" lIns="18000" tIns="18000" rIns="18000" bIns="0" anchor="ctr" anchorCtr="0" upright="1">
                          <a:noAutofit/>
                        </wps:bodyPr>
                      </wps:wsp>
                      <wps:wsp>
                        <wps:cNvPr id="1073742435" name="Надпись 1073742435"/>
                        <wps:cNvSpPr txBox="1">
                          <a:spLocks noChangeArrowheads="1"/>
                        </wps:cNvSpPr>
                        <wps:spPr bwMode="auto">
                          <a:xfrm>
                            <a:off x="5938" y="9785267"/>
                            <a:ext cx="611505" cy="179070"/>
                          </a:xfrm>
                          <a:prstGeom prst="rect">
                            <a:avLst/>
                          </a:prstGeom>
                          <a:noFill/>
                          <a:ln>
                            <a:noFill/>
                          </a:ln>
                        </wps:spPr>
                        <wps:txbx>
                          <w:txbxContent>
                            <w:p w14:paraId="753BF991" w14:textId="77777777" w:rsidR="00E42F56" w:rsidRPr="00BE534A" w:rsidRDefault="00E42F56" w:rsidP="00E42F5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wps:txbx>
                        <wps:bodyPr rot="0" vert="horz" wrap="square" lIns="18000" tIns="0" rIns="18000" bIns="0" anchor="ctr" anchorCtr="0" upright="1">
                          <a:noAutofit/>
                        </wps:bodyPr>
                      </wps:wsp>
                      <wps:wsp>
                        <wps:cNvPr id="1073742436" name="Надпись 1073742436"/>
                        <wps:cNvSpPr txBox="1">
                          <a:spLocks noChangeArrowheads="1"/>
                        </wps:cNvSpPr>
                        <wps:spPr bwMode="auto">
                          <a:xfrm>
                            <a:off x="617517" y="9785267"/>
                            <a:ext cx="827405" cy="179070"/>
                          </a:xfrm>
                          <a:prstGeom prst="rect">
                            <a:avLst/>
                          </a:prstGeom>
                          <a:noFill/>
                          <a:ln>
                            <a:noFill/>
                          </a:ln>
                        </wps:spPr>
                        <wps:txbx>
                          <w:txbxContent>
                            <w:p w14:paraId="37148AC4" w14:textId="46993895" w:rsidR="00E42F56" w:rsidRPr="00774CCD" w:rsidRDefault="00774CCD" w:rsidP="00E42F56">
                              <w:pPr>
                                <w:ind w:firstLine="0"/>
                                <w:rPr>
                                  <w:sz w:val="20"/>
                                  <w:szCs w:val="20"/>
                                </w:rPr>
                              </w:pPr>
                              <w:proofErr w:type="spellStart"/>
                              <w:r w:rsidRPr="00774CCD">
                                <w:rPr>
                                  <w:sz w:val="20"/>
                                  <w:szCs w:val="20"/>
                                </w:rPr>
                                <w:t>Евлаш</w:t>
                              </w:r>
                              <w:proofErr w:type="spellEnd"/>
                            </w:p>
                            <w:p w14:paraId="2A1C57AC" w14:textId="77777777" w:rsidR="00E42F56" w:rsidRDefault="00E42F56" w:rsidP="00E42F56">
                              <w:pPr>
                                <w:rPr>
                                  <w:rFonts w:ascii="Arial" w:hAnsi="Arial" w:cs="Arial"/>
                                  <w:sz w:val="20"/>
                                  <w:szCs w:val="20"/>
                                </w:rPr>
                              </w:pPr>
                            </w:p>
                            <w:p w14:paraId="1C5C2C7D" w14:textId="77777777" w:rsidR="00E42F56" w:rsidRDefault="00E42F56" w:rsidP="00E42F56">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anchor>
            </w:drawing>
          </mc:Choice>
          <mc:Fallback>
            <w:pict>
              <v:group w14:anchorId="14316E13" id="Группа 1073742391" o:spid="_x0000_s1348" style="position:absolute;left:0;text-align:left;margin-left:-14.8pt;margin-top:-37.75pt;width:525.2pt;height:809.4pt;z-index:-251640832;mso-position-horizontal-relative:margin;mso-position-vertical-relative:margin;mso-width-relative:margin" coordorigin=",-19" coordsize="66733,10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">
                <v:line id="Прямая соединительная линия 1073742392" o:spid="_x0000_s1349"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" strokeweight="2pt"/>
                <v:line id="Прямая соединительная линия 1073742393" o:spid="_x0000_s1350"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"/>
                <v:line id="Прямая соединительная линия 1073742394" o:spid="_x0000_s1351"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" strokeweight="2pt"/>
                <v:line id="Прямая соединительная линия 1073742395" o:spid="_x0000_s1352"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"/>
                <v:line id="Прямая соединительная линия 1073742396" o:spid="_x0000_s1353"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"/>
                <v:line id="Прямая соединительная линия 1073742397" o:spid="_x0000_s1354"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"/>
                <v:line id="Прямая соединительная линия 1073742398" o:spid="_x0000_s1355"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"/>
                <v:line id="Прямая соединительная линия 1073742399" o:spid="_x0000_s1356"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" strokeweight="2pt"/>
                <v:line id="Прямая соединительная линия 1073742400" o:spid="_x0000_s1357"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" strokeweight="2pt"/>
                <v:line id="Прямая соединительная линия 1073742401" o:spid="_x0000_s1358"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" strokeweight="2pt"/>
                <v:line id="Прямая соединительная линия 1073742402" o:spid="_x0000_s1359"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" strokeweight="2pt"/>
                <v:line id="Прямая соединительная линия 1073742403" o:spid="_x0000_s1360"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" strokeweight="2pt"/>
                <v:line id="Прямая соединительная линия 1073742404" o:spid="_x0000_s136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" strokeweight="2pt"/>
                <v:line id="Прямая соединительная линия 1073742405" o:spid="_x0000_s136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" strokeweight="2pt"/>
                <v:line id="Прямая соединительная линия 1073742406" o:spid="_x0000_s136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" strokeweight="2pt"/>
                <v:line id="Прямая соединительная линия 1073742407" o:spid="_x0000_s136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"/>
                <v:line id="Прямая соединительная линия 1073742408" o:spid="_x0000_s136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"/>
                <v:line id="Прямая соединительная линия 1073742409" o:spid="_x0000_s136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" strokeweight="2pt"/>
                <v:line id="Прямая соединительная линия 1073742410" o:spid="_x0000_s136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" strokeweight="2pt"/>
                <v:line id="Прямая соединительная линия 1073742411" o:spid="_x0000_s136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" strokeweight="2pt"/>
                <v:rect id="Прямоугольник 1073742412" o:spid="_x0000_s1369" style="position:absolute;top:-19;width:66629;height:10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" filled="f" strokeweight="2pt"/>
                <v:shape id="Надпись 1073742413" o:spid="_x0000_s1370" type="#_x0000_t202" style="position:absolute;left:60148;top:94290;width:647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" filled="f" stroked="f">
                  <v:textbox inset=".5mm,.5mm,.5mm,0">
                    <w:txbxContent>
                      <w:p w14:paraId="4452A08F" w14:textId="77777777" w:rsidR="00E42F56" w:rsidRPr="00BE534A" w:rsidRDefault="00E42F56" w:rsidP="00E42F56">
                        <w:pPr>
                          <w:ind w:firstLine="0"/>
                          <w:jc w:val="center"/>
                          <w:rPr>
                            <w:sz w:val="18"/>
                            <w:szCs w:val="18"/>
                          </w:rPr>
                        </w:pPr>
                        <w:r w:rsidRPr="00BE534A">
                          <w:rPr>
                            <w:sz w:val="18"/>
                            <w:szCs w:val="18"/>
                          </w:rPr>
                          <w:t>Листов</w:t>
                        </w:r>
                      </w:p>
                    </w:txbxContent>
                  </v:textbox>
                </v:shape>
                <v:shape id="Надпись 1073742414" o:spid="_x0000_s1371" type="#_x0000_t202" style="position:absolute;top:92508;width:251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" filled="f" stroked="f">
                  <v:textbox inset=".5mm,.5mm,.5mm,0">
                    <w:txbxContent>
                      <w:p w14:paraId="131CD711" w14:textId="77777777" w:rsidR="00E42F56" w:rsidRPr="00BE534A" w:rsidRDefault="00E42F56" w:rsidP="00E42F56">
                        <w:pPr>
                          <w:ind w:firstLine="0"/>
                          <w:jc w:val="center"/>
                          <w:rPr>
                            <w:sz w:val="18"/>
                            <w:szCs w:val="18"/>
                          </w:rPr>
                        </w:pPr>
                        <w:proofErr w:type="spellStart"/>
                        <w:r w:rsidRPr="00BE534A">
                          <w:rPr>
                            <w:sz w:val="18"/>
                            <w:szCs w:val="18"/>
                          </w:rPr>
                          <w:t>Изм</w:t>
                        </w:r>
                        <w:proofErr w:type="spellEnd"/>
                      </w:p>
                    </w:txbxContent>
                  </v:textbox>
                </v:shape>
                <v:shape id="Надпись 1073742415" o:spid="_x0000_s1372" type="#_x0000_t202" style="position:absolute;left:2375;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" filled="f" stroked="f">
                  <v:textbox inset=".5mm,.5mm,.5mm,0">
                    <w:txbxContent>
                      <w:p w14:paraId="6797B3C7" w14:textId="77777777" w:rsidR="00E42F56" w:rsidRPr="00BE534A" w:rsidRDefault="00E42F56" w:rsidP="00E42F56">
                        <w:pPr>
                          <w:ind w:firstLine="0"/>
                          <w:jc w:val="center"/>
                          <w:rPr>
                            <w:sz w:val="18"/>
                            <w:szCs w:val="18"/>
                          </w:rPr>
                        </w:pPr>
                        <w:r w:rsidRPr="00BE534A">
                          <w:rPr>
                            <w:sz w:val="18"/>
                            <w:szCs w:val="18"/>
                          </w:rPr>
                          <w:t>Лист</w:t>
                        </w:r>
                      </w:p>
                    </w:txbxContent>
                  </v:textbox>
                </v:shape>
                <v:shape id="Надпись 1073742416" o:spid="_x0000_s1373" type="#_x0000_t202" style="position:absolute;left:5937;top:92508;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" filled="f" stroked="f">
                  <v:textbox inset=".5mm,.5mm,.5mm,0">
                    <w:txbxContent>
                      <w:p w14:paraId="36229A10" w14:textId="77777777" w:rsidR="00E42F56" w:rsidRPr="00BE534A" w:rsidRDefault="00E42F56" w:rsidP="00E42F56">
                        <w:pPr>
                          <w:ind w:firstLine="0"/>
                          <w:jc w:val="center"/>
                          <w:rPr>
                            <w:sz w:val="18"/>
                            <w:szCs w:val="18"/>
                          </w:rPr>
                        </w:pPr>
                        <w:r w:rsidRPr="00BE534A">
                          <w:rPr>
                            <w:sz w:val="18"/>
                            <w:szCs w:val="18"/>
                          </w:rPr>
                          <w:t>№ докум.</w:t>
                        </w:r>
                      </w:p>
                    </w:txbxContent>
                  </v:textbox>
                </v:shape>
                <v:shape id="Надпись 1073742417" o:spid="_x0000_s1374" type="#_x0000_t202" style="position:absolute;left:6175;top:94468;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" filled="f" stroked="f">
                  <v:textbox inset=".5mm,0,.5mm,0">
                    <w:txbxContent>
                      <w:p w14:paraId="22127171" w14:textId="77777777" w:rsidR="00E42F56" w:rsidRPr="003B3077" w:rsidRDefault="00E42F56" w:rsidP="00E42F56">
                        <w:pPr>
                          <w:ind w:firstLine="0"/>
                          <w:rPr>
                            <w:sz w:val="20"/>
                            <w:szCs w:val="20"/>
                          </w:rPr>
                        </w:pPr>
                        <w:r>
                          <w:rPr>
                            <w:sz w:val="20"/>
                            <w:szCs w:val="20"/>
                          </w:rPr>
                          <w:t>Войцехович</w:t>
                        </w:r>
                      </w:p>
                    </w:txbxContent>
                  </v:textbox>
                </v:shape>
                <v:shape id="Надпись 1073742418" o:spid="_x0000_s1375" type="#_x0000_t202" style="position:absolute;left:6175;top:96071;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" filled="f" stroked="f">
                  <v:textbox inset=".5mm,0,.5mm,0">
                    <w:txbxContent>
                      <w:p w14:paraId="0B67D6B9" w14:textId="77777777" w:rsidR="00E42F56" w:rsidRPr="00BE534A" w:rsidRDefault="00E42F56" w:rsidP="00E42F56">
                        <w:pPr>
                          <w:ind w:firstLine="0"/>
                          <w:rPr>
                            <w:sz w:val="20"/>
                            <w:szCs w:val="20"/>
                          </w:rPr>
                        </w:pPr>
                        <w:proofErr w:type="spellStart"/>
                        <w:r>
                          <w:rPr>
                            <w:sz w:val="20"/>
                            <w:szCs w:val="20"/>
                          </w:rPr>
                          <w:t>Игнаткова</w:t>
                        </w:r>
                        <w:proofErr w:type="spellEnd"/>
                      </w:p>
                    </w:txbxContent>
                  </v:textbox>
                </v:shape>
                <v:shape id="Надпись 1073742419" o:spid="_x0000_s1376" type="#_x0000_t202" style="position:absolute;left:6175;top:101534;width:8274;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" filled="f" stroked="f">
                  <v:textbox inset=".5mm,0,.5mm,0">
                    <w:txbxContent>
                      <w:p w14:paraId="40047184" w14:textId="77777777" w:rsidR="00E42F56" w:rsidRPr="00BE534A" w:rsidRDefault="00E42F56" w:rsidP="00E42F56">
                        <w:pPr>
                          <w:ind w:firstLine="0"/>
                          <w:rPr>
                            <w:sz w:val="20"/>
                            <w:szCs w:val="20"/>
                          </w:rPr>
                        </w:pPr>
                        <w:r w:rsidRPr="00BE534A">
                          <w:rPr>
                            <w:sz w:val="20"/>
                            <w:szCs w:val="20"/>
                          </w:rPr>
                          <w:t>Романенко</w:t>
                        </w:r>
                      </w:p>
                      <w:p w14:paraId="05839CE3" w14:textId="77777777" w:rsidR="00E42F56" w:rsidRDefault="00E42F56" w:rsidP="00E42F56">
                        <w:pPr>
                          <w:rPr>
                            <w:rFonts w:ascii="Arial" w:hAnsi="Arial" w:cs="Arial"/>
                            <w:sz w:val="20"/>
                            <w:szCs w:val="20"/>
                          </w:rPr>
                        </w:pPr>
                      </w:p>
                    </w:txbxContent>
                  </v:textbox>
                </v:shape>
                <v:shape id="Надпись 1073742420" o:spid="_x0000_s1377" type="#_x0000_t202" style="position:absolute;left:14250;top:9250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" filled="f" stroked="f">
                  <v:textbox inset=".5mm,.5mm,.5mm,0">
                    <w:txbxContent>
                      <w:p w14:paraId="4EFCCD64" w14:textId="77777777" w:rsidR="00E42F56" w:rsidRPr="00BE534A" w:rsidRDefault="00E42F56" w:rsidP="00E42F56">
                        <w:pPr>
                          <w:ind w:firstLine="0"/>
                          <w:jc w:val="center"/>
                          <w:rPr>
                            <w:sz w:val="18"/>
                            <w:szCs w:val="18"/>
                          </w:rPr>
                        </w:pPr>
                        <w:r w:rsidRPr="00BE534A">
                          <w:rPr>
                            <w:sz w:val="18"/>
                            <w:szCs w:val="18"/>
                          </w:rPr>
                          <w:t>Подпись</w:t>
                        </w:r>
                      </w:p>
                    </w:txbxContent>
                  </v:textbox>
                </v:shape>
                <v:shape id="Надпись 1073742421" o:spid="_x0000_s1378" type="#_x0000_t202" style="position:absolute;left:19713;top:92508;width:359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" filled="f" stroked="f">
                  <v:textbox inset=".5mm,.5mm,.5mm,0">
                    <w:txbxContent>
                      <w:p w14:paraId="32E09E3D" w14:textId="77777777" w:rsidR="00E42F56" w:rsidRPr="00BE534A" w:rsidRDefault="00E42F56" w:rsidP="00E42F56">
                        <w:pPr>
                          <w:ind w:firstLine="0"/>
                          <w:jc w:val="center"/>
                          <w:rPr>
                            <w:sz w:val="18"/>
                            <w:szCs w:val="18"/>
                          </w:rPr>
                        </w:pPr>
                        <w:r w:rsidRPr="00BE534A">
                          <w:rPr>
                            <w:sz w:val="18"/>
                            <w:szCs w:val="18"/>
                          </w:rPr>
                          <w:t>Дата</w:t>
                        </w:r>
                      </w:p>
                    </w:txbxContent>
                  </v:textbox>
                </v:shape>
                <v:shape id="Надпись 1073742422" o:spid="_x0000_s1379" type="#_x0000_t202" style="position:absolute;left:118;top:94468;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" filled="f" stroked="f">
                  <v:textbox inset=".5mm,0,.5mm,0">
                    <w:txbxContent>
                      <w:p w14:paraId="5ECBA527" w14:textId="77777777" w:rsidR="00E42F56" w:rsidRPr="00BE534A" w:rsidRDefault="00E42F56" w:rsidP="00E42F56">
                        <w:pPr>
                          <w:ind w:firstLine="0"/>
                          <w:rPr>
                            <w:sz w:val="20"/>
                            <w:szCs w:val="20"/>
                          </w:rPr>
                        </w:pPr>
                        <w:proofErr w:type="spellStart"/>
                        <w:r w:rsidRPr="00BE534A">
                          <w:rPr>
                            <w:sz w:val="20"/>
                            <w:szCs w:val="20"/>
                          </w:rPr>
                          <w:t>Разраб</w:t>
                        </w:r>
                        <w:proofErr w:type="spellEnd"/>
                        <w:r w:rsidRPr="00BE534A">
                          <w:rPr>
                            <w:sz w:val="20"/>
                            <w:szCs w:val="20"/>
                          </w:rPr>
                          <w:t>.</w:t>
                        </w:r>
                      </w:p>
                    </w:txbxContent>
                  </v:textbox>
                </v:shape>
                <v:shape id="Надпись 1073742423" o:spid="_x0000_s1380" type="#_x0000_t202" style="position:absolute;left:59;top:96071;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" filled="f" stroked="f">
                  <v:textbox inset=".5mm,0,.5mm,0">
                    <w:txbxContent>
                      <w:p w14:paraId="1C353028" w14:textId="77777777" w:rsidR="00E42F56" w:rsidRPr="00BE534A" w:rsidRDefault="00E42F56" w:rsidP="00E42F56">
                        <w:pPr>
                          <w:ind w:firstLine="0"/>
                          <w:rPr>
                            <w:i/>
                            <w:iCs/>
                            <w:sz w:val="20"/>
                            <w:szCs w:val="20"/>
                          </w:rPr>
                        </w:pPr>
                        <w:r w:rsidRPr="00BE534A">
                          <w:rPr>
                            <w:sz w:val="20"/>
                            <w:szCs w:val="20"/>
                          </w:rPr>
                          <w:t>Пров</w:t>
                        </w:r>
                        <w:r w:rsidRPr="00BE534A">
                          <w:rPr>
                            <w:i/>
                            <w:iCs/>
                            <w:sz w:val="20"/>
                            <w:szCs w:val="20"/>
                          </w:rPr>
                          <w:t>.</w:t>
                        </w:r>
                      </w:p>
                    </w:txbxContent>
                  </v:textbox>
                </v:shape>
                <v:shape id="Надпись 1073742424" o:spid="_x0000_s1381" type="#_x0000_t202" style="position:absolute;left:59;top:101534;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" filled="f" stroked="f">
                  <v:textbox inset=".5mm,0,.5mm,0">
                    <w:txbxContent>
                      <w:p w14:paraId="71C13509" w14:textId="77777777" w:rsidR="00E42F56" w:rsidRPr="00BE534A" w:rsidRDefault="00E42F56" w:rsidP="00E42F56">
                        <w:pPr>
                          <w:ind w:firstLine="0"/>
                          <w:rPr>
                            <w:sz w:val="20"/>
                            <w:szCs w:val="20"/>
                          </w:rPr>
                        </w:pPr>
                        <w:r w:rsidRPr="00BE534A">
                          <w:rPr>
                            <w:sz w:val="20"/>
                            <w:szCs w:val="20"/>
                          </w:rPr>
                          <w:t>Утв.</w:t>
                        </w:r>
                      </w:p>
                    </w:txbxContent>
                  </v:textbox>
                </v:shape>
                <v:shape id="Надпись 1073742425" o:spid="_x0000_s1382" type="#_x0000_t202" style="position:absolute;left:48629;top:9429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" filled="f" stroked="f">
                  <v:textbox inset=".5mm,.5mm,.5mm,0">
                    <w:txbxContent>
                      <w:p w14:paraId="0BBE9AFD" w14:textId="77777777" w:rsidR="00E42F56" w:rsidRPr="00A52B8A" w:rsidRDefault="00E42F56" w:rsidP="00E42F56">
                        <w:pPr>
                          <w:ind w:firstLine="0"/>
                          <w:jc w:val="center"/>
                          <w:rPr>
                            <w:sz w:val="16"/>
                            <w:szCs w:val="16"/>
                          </w:rPr>
                        </w:pPr>
                        <w:r w:rsidRPr="00BE534A">
                          <w:rPr>
                            <w:sz w:val="18"/>
                            <w:szCs w:val="18"/>
                          </w:rPr>
                          <w:t>Лит</w:t>
                        </w:r>
                        <w:r w:rsidRPr="00A52B8A">
                          <w:rPr>
                            <w:sz w:val="16"/>
                            <w:szCs w:val="16"/>
                          </w:rPr>
                          <w:t>.</w:t>
                        </w:r>
                      </w:p>
                    </w:txbxContent>
                  </v:textbox>
                </v:shape>
                <v:shape id="Надпись 1073742426" o:spid="_x0000_s1383" type="#_x0000_t202" style="position:absolute;left:54032;top:94290;width:6115;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" filled="f" stroked="f">
                  <v:textbox inset=".5mm,.5mm,.5mm,0">
                    <w:txbxContent>
                      <w:p w14:paraId="589B1E50" w14:textId="77777777" w:rsidR="00E42F56" w:rsidRPr="00BE534A" w:rsidRDefault="00E42F56" w:rsidP="00E42F56">
                        <w:pPr>
                          <w:ind w:firstLine="0"/>
                          <w:jc w:val="center"/>
                          <w:rPr>
                            <w:sz w:val="18"/>
                            <w:szCs w:val="18"/>
                          </w:rPr>
                        </w:pPr>
                        <w:r w:rsidRPr="00BE534A">
                          <w:rPr>
                            <w:sz w:val="18"/>
                            <w:szCs w:val="18"/>
                          </w:rPr>
                          <w:t>Лист</w:t>
                        </w:r>
                      </w:p>
                    </w:txbxContent>
                  </v:textbox>
                </v:shape>
                <v:shape id="Надпись 1073742427" o:spid="_x0000_s1384" type="#_x0000_t202" style="position:absolute;left:23546;top:88867;width:43187;height:5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" filled="f" stroked="f">
                  <v:textbox inset=".5mm,0,.5mm,0">
                    <w:txbxContent>
                      <w:p w14:paraId="1E92FCF1" w14:textId="205C99CF" w:rsidR="00E42F56" w:rsidRPr="0038128A" w:rsidRDefault="007565BC" w:rsidP="00E42F56">
                        <w:pPr>
                          <w:ind w:firstLine="0"/>
                          <w:jc w:val="center"/>
                          <w:rPr>
                            <w:szCs w:val="28"/>
                          </w:rPr>
                        </w:pPr>
                        <w:r>
                          <w:rPr>
                            <w:szCs w:val="28"/>
                          </w:rPr>
                          <w:t>ДП</w:t>
                        </w:r>
                        <w:r w:rsidR="00E42F56" w:rsidRPr="0038128A">
                          <w:rPr>
                            <w:szCs w:val="28"/>
                          </w:rPr>
                          <w:t xml:space="preserve"> 0</w:t>
                        </w:r>
                        <w:r w:rsidR="00B8580C">
                          <w:rPr>
                            <w:szCs w:val="28"/>
                          </w:rPr>
                          <w:t>6</w:t>
                        </w:r>
                        <w:r w:rsidR="00E42F56" w:rsidRPr="0038128A">
                          <w:rPr>
                            <w:szCs w:val="28"/>
                          </w:rPr>
                          <w:t>.00</w:t>
                        </w:r>
                        <w:r w:rsidR="00B8580C">
                          <w:rPr>
                            <w:szCs w:val="28"/>
                          </w:rPr>
                          <w:t xml:space="preserve"> </w:t>
                        </w:r>
                        <w:r w:rsidR="00E42F56" w:rsidRPr="0038128A">
                          <w:rPr>
                            <w:szCs w:val="28"/>
                          </w:rPr>
                          <w:t>ПЗ</w:t>
                        </w:r>
                      </w:p>
                    </w:txbxContent>
                  </v:textbox>
                </v:shape>
                <v:shape id="Надпись 1073742428" o:spid="_x0000_s1385" type="#_x0000_t202" style="position:absolute;left:48570;top:97971;width:17995;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" filled="f" stroked="f">
                  <v:textbox inset=".5mm,0,.5mm,0">
                    <w:txbxContent>
                      <w:p w14:paraId="356838FF" w14:textId="3799C732" w:rsidR="005175AF" w:rsidRDefault="005175AF" w:rsidP="00E42F56">
                        <w:pPr>
                          <w:ind w:firstLine="0"/>
                          <w:jc w:val="center"/>
                          <w:rPr>
                            <w:szCs w:val="28"/>
                          </w:rPr>
                        </w:pPr>
                        <w:r>
                          <w:rPr>
                            <w:szCs w:val="28"/>
                          </w:rPr>
                          <w:t xml:space="preserve">БГТУ, </w:t>
                        </w:r>
                      </w:p>
                      <w:p w14:paraId="474EA42B" w14:textId="2676C4CA" w:rsidR="00E42F56" w:rsidRPr="0038128A" w:rsidRDefault="00E42F56" w:rsidP="00E42F56">
                        <w:pPr>
                          <w:ind w:firstLine="0"/>
                          <w:jc w:val="center"/>
                          <w:rPr>
                            <w:szCs w:val="28"/>
                          </w:rPr>
                        </w:pPr>
                        <w:r w:rsidRPr="0038128A">
                          <w:rPr>
                            <w:szCs w:val="28"/>
                          </w:rPr>
                          <w:t>74319000, 2024</w:t>
                        </w:r>
                      </w:p>
                    </w:txbxContent>
                  </v:textbox>
                </v:shape>
                <v:shape id="Надпись 1073742429" o:spid="_x0000_s1386"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" filled="f" stroked="f">
                  <v:textbox inset=".5mm,0,.5mm,0">
                    <w:txbxContent>
                      <w:p w14:paraId="35606BB0" w14:textId="23542439" w:rsidR="00E42F56" w:rsidRPr="004610F0" w:rsidRDefault="00774CCD" w:rsidP="00AB5D9C">
                        <w:pPr>
                          <w:spacing w:before="120"/>
                          <w:ind w:firstLine="0"/>
                          <w:jc w:val="center"/>
                          <w:rPr>
                            <w:szCs w:val="28"/>
                          </w:rPr>
                        </w:pPr>
                        <w:r>
                          <w:rPr>
                            <w:szCs w:val="28"/>
                          </w:rPr>
                          <w:t xml:space="preserve">Технико-экономическое </w:t>
                        </w:r>
                        <w:r>
                          <w:rPr>
                            <w:szCs w:val="28"/>
                          </w:rPr>
                          <w:br/>
                          <w:t>обоснование проекта</w:t>
                        </w:r>
                      </w:p>
                    </w:txbxContent>
                  </v:textbox>
                </v:shape>
                <v:shape id="Надпись 1073742430" o:spid="_x0000_s1387" type="#_x0000_t202" style="position:absolute;left:59;top:99693;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" filled="f" stroked="f">
                  <v:textbox inset=".5mm,0,.5mm,0">
                    <w:txbxContent>
                      <w:p w14:paraId="362C0C22" w14:textId="77777777" w:rsidR="00E42F56" w:rsidRPr="00BE534A" w:rsidRDefault="00E42F56" w:rsidP="00E42F56">
                        <w:pPr>
                          <w:ind w:firstLine="0"/>
                          <w:rPr>
                            <w:sz w:val="20"/>
                            <w:szCs w:val="20"/>
                          </w:rPr>
                        </w:pPr>
                        <w:r w:rsidRPr="00BE534A">
                          <w:rPr>
                            <w:sz w:val="20"/>
                            <w:szCs w:val="20"/>
                          </w:rPr>
                          <w:t>Н. контр.</w:t>
                        </w:r>
                      </w:p>
                    </w:txbxContent>
                  </v:textbox>
                </v:shape>
                <v:shape id="Надпись 1073742431" o:spid="_x0000_s1388" type="#_x0000_t202" style="position:absolute;left:6175;top:99693;width:8274;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" filled="f" stroked="f">
                  <v:textbox inset=".5mm,0,.5mm,0">
                    <w:txbxContent>
                      <w:p w14:paraId="189B0625" w14:textId="6F1D7071" w:rsidR="00E42F56" w:rsidRPr="00077D3C" w:rsidRDefault="00077D3C" w:rsidP="00E42F56">
                        <w:pPr>
                          <w:ind w:firstLine="0"/>
                          <w:rPr>
                            <w:spacing w:val="-6"/>
                            <w:sz w:val="20"/>
                            <w:szCs w:val="20"/>
                          </w:rPr>
                        </w:pPr>
                        <w:r>
                          <w:rPr>
                            <w:spacing w:val="-6"/>
                            <w:sz w:val="20"/>
                            <w:szCs w:val="20"/>
                          </w:rPr>
                          <w:t>Савчук</w:t>
                        </w:r>
                      </w:p>
                      <w:p w14:paraId="0E47710B" w14:textId="77777777" w:rsidR="00E42F56" w:rsidRDefault="00E42F56" w:rsidP="00E42F56">
                        <w:pPr>
                          <w:rPr>
                            <w:rFonts w:ascii="Arial" w:hAnsi="Arial" w:cs="Arial"/>
                            <w:sz w:val="20"/>
                            <w:szCs w:val="20"/>
                          </w:rPr>
                        </w:pPr>
                      </w:p>
                      <w:p w14:paraId="65C85DEE" w14:textId="77777777" w:rsidR="00E42F56" w:rsidRDefault="00E42F56" w:rsidP="00E42F56">
                        <w:pPr>
                          <w:rPr>
                            <w:rFonts w:ascii="Arial" w:hAnsi="Arial" w:cs="Arial"/>
                            <w:sz w:val="20"/>
                            <w:szCs w:val="20"/>
                          </w:rPr>
                        </w:pPr>
                      </w:p>
                    </w:txbxContent>
                  </v:textbox>
                </v:shape>
                <v:shape id="Надпись 1073742432" o:spid="_x0000_s1389"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" filled="f" stroked="f">
                  <v:textbox inset=".5mm,.5mm,.5mm,0">
                    <w:txbxContent>
                      <w:p w14:paraId="69C02F57" w14:textId="77777777" w:rsidR="00E42F56" w:rsidRPr="00BE534A" w:rsidRDefault="00E42F56" w:rsidP="00E42F56">
                        <w:pPr>
                          <w:ind w:firstLine="0"/>
                          <w:jc w:val="center"/>
                          <w:rPr>
                            <w:sz w:val="18"/>
                            <w:szCs w:val="18"/>
                          </w:rPr>
                        </w:pPr>
                        <w:r w:rsidRPr="00BE534A">
                          <w:rPr>
                            <w:sz w:val="18"/>
                            <w:szCs w:val="18"/>
                          </w:rPr>
                          <w:t>у</w:t>
                        </w:r>
                      </w:p>
                    </w:txbxContent>
                  </v:textbox>
                </v:shape>
                <v:shape id="Надпись 1073742433" o:spid="_x0000_s1390" type="#_x0000_t202" style="position:absolute;left:54032;top:96071;width:61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" filled="f" stroked="f">
                  <v:textbox inset=".5mm,.5mm,.5mm,0">
                    <w:txbxContent>
                      <w:p w14:paraId="4A2ABE6B" w14:textId="77777777" w:rsidR="00E42F56" w:rsidRPr="00BE534A" w:rsidRDefault="00E42F56" w:rsidP="00E42F56">
                        <w:pPr>
                          <w:ind w:firstLine="0"/>
                          <w:jc w:val="center"/>
                          <w:rPr>
                            <w:sz w:val="18"/>
                            <w:szCs w:val="18"/>
                          </w:rPr>
                        </w:pPr>
                        <w:r w:rsidRPr="00BE534A">
                          <w:rPr>
                            <w:sz w:val="18"/>
                            <w:szCs w:val="18"/>
                          </w:rPr>
                          <w:t>1</w:t>
                        </w:r>
                      </w:p>
                    </w:txbxContent>
                  </v:textbox>
                </v:shape>
                <v:shape id="Надпись 1073742434" o:spid="_x0000_s1391" type="#_x0000_t202" style="position:absolute;left:60148;top:96071;width:64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" filled="f" stroked="f">
                  <v:textbox inset=".5mm,.5mm,.5mm,0">
                    <w:txbxContent>
                      <w:p w14:paraId="4946C874" w14:textId="19CA99E2" w:rsidR="00E42F56" w:rsidRPr="00BE534A" w:rsidRDefault="00B8580C" w:rsidP="00E42F56">
                        <w:pPr>
                          <w:ind w:firstLine="0"/>
                          <w:jc w:val="center"/>
                          <w:rPr>
                            <w:sz w:val="18"/>
                            <w:szCs w:val="18"/>
                          </w:rPr>
                        </w:pPr>
                        <w:r>
                          <w:rPr>
                            <w:sz w:val="18"/>
                            <w:szCs w:val="18"/>
                          </w:rPr>
                          <w:t>7</w:t>
                        </w:r>
                      </w:p>
                    </w:txbxContent>
                  </v:textbox>
                </v:shape>
                <v:shape id="Надпись 1073742435" o:spid="_x0000_s1392" type="#_x0000_t202" style="position:absolute;left:59;top:97852;width:6115;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" filled="f" stroked="f">
                  <v:textbox inset=".5mm,0,.5mm,0">
                    <w:txbxContent>
                      <w:p w14:paraId="753BF991" w14:textId="77777777" w:rsidR="00E42F56" w:rsidRPr="00BE534A" w:rsidRDefault="00E42F56" w:rsidP="00E42F56">
                        <w:pPr>
                          <w:ind w:firstLine="0"/>
                          <w:rPr>
                            <w:i/>
                            <w:iCs/>
                            <w:sz w:val="20"/>
                            <w:szCs w:val="20"/>
                          </w:rPr>
                        </w:pPr>
                        <w:proofErr w:type="spellStart"/>
                        <w:r w:rsidRPr="00BE534A">
                          <w:rPr>
                            <w:sz w:val="20"/>
                            <w:szCs w:val="20"/>
                          </w:rPr>
                          <w:t>Консульт</w:t>
                        </w:r>
                        <w:proofErr w:type="spellEnd"/>
                        <w:r w:rsidRPr="00BE534A">
                          <w:rPr>
                            <w:i/>
                            <w:iCs/>
                            <w:sz w:val="20"/>
                            <w:szCs w:val="20"/>
                          </w:rPr>
                          <w:t>.</w:t>
                        </w:r>
                      </w:p>
                    </w:txbxContent>
                  </v:textbox>
                </v:shape>
                <v:shape id="Надпись 1073742436" o:spid="_x0000_s1393"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" filled="f" stroked="f">
                  <v:textbox inset=".5mm,0,.5mm,0">
                    <w:txbxContent>
                      <w:p w14:paraId="37148AC4" w14:textId="46993895" w:rsidR="00E42F56" w:rsidRPr="00774CCD" w:rsidRDefault="00774CCD" w:rsidP="00E42F56">
                        <w:pPr>
                          <w:ind w:firstLine="0"/>
                          <w:rPr>
                            <w:sz w:val="20"/>
                            <w:szCs w:val="20"/>
                          </w:rPr>
                        </w:pPr>
                        <w:proofErr w:type="spellStart"/>
                        <w:r w:rsidRPr="00774CCD">
                          <w:rPr>
                            <w:sz w:val="20"/>
                            <w:szCs w:val="20"/>
                          </w:rPr>
                          <w:t>Евлаш</w:t>
                        </w:r>
                        <w:proofErr w:type="spellEnd"/>
                      </w:p>
                      <w:p w14:paraId="2A1C57AC" w14:textId="77777777" w:rsidR="00E42F56" w:rsidRDefault="00E42F56" w:rsidP="00E42F56">
                        <w:pPr>
                          <w:rPr>
                            <w:rFonts w:ascii="Arial" w:hAnsi="Arial" w:cs="Arial"/>
                            <w:sz w:val="20"/>
                            <w:szCs w:val="20"/>
                          </w:rPr>
                        </w:pPr>
                      </w:p>
                      <w:p w14:paraId="1C5C2C7D" w14:textId="77777777" w:rsidR="00E42F56" w:rsidRDefault="00E42F56" w:rsidP="00E42F56">
                        <w:pPr>
                          <w:rPr>
                            <w:rFonts w:ascii="Arial" w:hAnsi="Arial" w:cs="Arial"/>
                            <w:sz w:val="20"/>
                            <w:szCs w:val="20"/>
                          </w:rPr>
                        </w:pPr>
                      </w:p>
                    </w:txbxContent>
                  </v:textbox>
                </v:shape>
                <w10:wrap anchorx="margin" anchory="margin"/>
              </v:group>
            </w:pict>
          </mc:Fallback>
        </mc:AlternateContent>
      </w:r>
      <w:r>
        <w:rPr>
          <w:noProof/>
          <w:lang w:eastAsia="ru-RU"/>
        </w:rPr>
        <mc:AlternateContent>
          <mc:Choice Requires="wps">
            <w:drawing>
              <wp:anchor distT="0" distB="0" distL="114300" distR="114300" simplePos="0" relativeHeight="251674624" behindDoc="1" locked="0" layoutInCell="1" allowOverlap="1" wp14:anchorId="2BD8FA87" wp14:editId="3E0FE9BB">
                <wp:simplePos x="0" y="0"/>
                <wp:positionH relativeFrom="page">
                  <wp:posOffset>648335</wp:posOffset>
                </wp:positionH>
                <wp:positionV relativeFrom="page">
                  <wp:posOffset>9613265</wp:posOffset>
                </wp:positionV>
                <wp:extent cx="6659880" cy="0"/>
                <wp:effectExtent l="635" t="2540" r="0" b="0"/>
                <wp:wrapNone/>
                <wp:docPr id="1073742437" name="Прямая соединительная линия 1073742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8197FA" id="Прямая соединительная линия 1073742437" o:spid="_x0000_s1026" style="position:absolute;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" stroked="f">
                <w10:wrap anchorx="page" anchory="page"/>
              </v:line>
            </w:pict>
          </mc:Fallback>
        </mc:AlternateContent>
      </w:r>
      <w:r>
        <w:t>6 Те</w:t>
      </w:r>
      <w:r w:rsidR="00261DEA">
        <w:t>хнико-экономическое обоснование проекта</w:t>
      </w:r>
      <w:bookmarkEnd w:id="48"/>
    </w:p>
    <w:p w14:paraId="40A2155F" w14:textId="1616F421" w:rsidR="00E42F56" w:rsidRDefault="00E42F56" w:rsidP="00E42F56">
      <w:pPr>
        <w:pStyle w:val="af7"/>
        <w:outlineLvl w:val="1"/>
      </w:pPr>
      <w:bookmarkStart w:id="49" w:name="_Toc166885169"/>
      <w:r>
        <w:t>6.1 </w:t>
      </w:r>
      <w:r w:rsidR="000C3C75" w:rsidRPr="00D55253">
        <w:rPr>
          <w:szCs w:val="28"/>
        </w:rPr>
        <w:t>Общая характеристика разрабатываемого программного средства</w:t>
      </w:r>
      <w:bookmarkEnd w:id="49"/>
    </w:p>
    <w:p w14:paraId="7262B2A9" w14:textId="629885B0" w:rsidR="006D0BD1" w:rsidRPr="008B04D4" w:rsidRDefault="00361331" w:rsidP="008B04D4">
      <w:r>
        <w:t>При выполнении данного дипломного проекта был разработан веб-сайт школы визажа «</w:t>
      </w:r>
      <w:proofErr w:type="spellStart"/>
      <w:r>
        <w:rPr>
          <w:lang w:val="en-US"/>
        </w:rPr>
        <w:t>Flowress</w:t>
      </w:r>
      <w:proofErr w:type="spellEnd"/>
      <w:r>
        <w:t>».</w:t>
      </w:r>
      <w:r w:rsidR="00CD02C6" w:rsidRPr="00CD02C6">
        <w:t xml:space="preserve"> </w:t>
      </w:r>
      <w:r>
        <w:t>Сайт</w:t>
      </w:r>
      <w:r w:rsidR="000A6ABD">
        <w:t xml:space="preserve"> для </w:t>
      </w:r>
      <w:r>
        <w:t>школы визажа играет ключевую роль</w:t>
      </w:r>
      <w:r w:rsidR="000A6ABD">
        <w:t xml:space="preserve"> в </w:t>
      </w:r>
      <w:r>
        <w:t>успешном развитии</w:t>
      </w:r>
      <w:r w:rsidR="000A6ABD">
        <w:t xml:space="preserve"> и </w:t>
      </w:r>
      <w:r>
        <w:t>продвижении учебного заведения</w:t>
      </w:r>
      <w:r w:rsidR="000A6ABD">
        <w:t xml:space="preserve"> в </w:t>
      </w:r>
      <w:proofErr w:type="spellStart"/>
      <w:r>
        <w:t>бьюти</w:t>
      </w:r>
      <w:proofErr w:type="spellEnd"/>
      <w:r>
        <w:t xml:space="preserve">-сфере. </w:t>
      </w:r>
      <w:r w:rsidR="006D0BD1">
        <w:t>Он позволит не только пред</w:t>
      </w:r>
      <w:r w:rsidR="00654A62">
        <w:t>о</w:t>
      </w:r>
      <w:r w:rsidR="006D0BD1">
        <w:t>ставить информацию клиентам</w:t>
      </w:r>
      <w:r w:rsidR="000A6ABD">
        <w:t xml:space="preserve"> о </w:t>
      </w:r>
      <w:r w:rsidR="006D0BD1">
        <w:t xml:space="preserve">своих образовательных программах, повысить доступность предоставляемых услуг школы, автоматизировать процессы записи, </w:t>
      </w:r>
      <w:r w:rsidR="0037366F">
        <w:t>наладить коммуникацию</w:t>
      </w:r>
      <w:r w:rsidR="000A6ABD">
        <w:t xml:space="preserve"> с </w:t>
      </w:r>
      <w:r w:rsidR="0037366F">
        <w:t>учениками, привлечь</w:t>
      </w:r>
      <w:r w:rsidR="000A6ABD">
        <w:t xml:space="preserve"> и </w:t>
      </w:r>
      <w:r w:rsidR="0037366F">
        <w:t xml:space="preserve">завоевать доверие новых студентов, </w:t>
      </w:r>
      <w:r w:rsidR="00654A62">
        <w:t>повысить узнаваемость</w:t>
      </w:r>
      <w:r w:rsidR="000A6ABD">
        <w:t xml:space="preserve"> и </w:t>
      </w:r>
      <w:r w:rsidR="00654A62">
        <w:t xml:space="preserve">продаваемость курсов, </w:t>
      </w:r>
      <w:r w:rsidR="006D0BD1">
        <w:t>но</w:t>
      </w:r>
      <w:r w:rsidR="000A6ABD">
        <w:t xml:space="preserve"> и </w:t>
      </w:r>
      <w:r w:rsidR="006D0BD1" w:rsidRPr="00903E06">
        <w:t>подчеркнуть</w:t>
      </w:r>
      <w:r w:rsidR="006D0BD1">
        <w:t xml:space="preserve"> уникальность, конкурентоспособность</w:t>
      </w:r>
      <w:r w:rsidR="000A6ABD">
        <w:t xml:space="preserve"> и </w:t>
      </w:r>
      <w:r w:rsidR="006D0BD1">
        <w:t>профессионализм учебного заведения.</w:t>
      </w:r>
      <w:r w:rsidR="008B04D4">
        <w:t xml:space="preserve"> </w:t>
      </w:r>
      <w:r w:rsidR="006D41AE">
        <w:rPr>
          <w:szCs w:val="20"/>
          <w:lang w:eastAsia="ru-RU"/>
        </w:rPr>
        <w:t>Целью веб-сайта было</w:t>
      </w:r>
      <w:r w:rsidR="006D0BD1">
        <w:rPr>
          <w:szCs w:val="20"/>
          <w:lang w:eastAsia="ru-RU"/>
        </w:rPr>
        <w:t xml:space="preserve"> реш</w:t>
      </w:r>
      <w:r w:rsidR="006D41AE">
        <w:rPr>
          <w:szCs w:val="20"/>
          <w:lang w:eastAsia="ru-RU"/>
        </w:rPr>
        <w:t>и</w:t>
      </w:r>
      <w:r w:rsidR="006D0BD1">
        <w:rPr>
          <w:szCs w:val="20"/>
          <w:lang w:eastAsia="ru-RU"/>
        </w:rPr>
        <w:t xml:space="preserve">ть </w:t>
      </w:r>
      <w:r w:rsidR="006D0BD1" w:rsidRPr="00AC08DE">
        <w:rPr>
          <w:szCs w:val="20"/>
          <w:lang w:eastAsia="ru-RU"/>
        </w:rPr>
        <w:t>в</w:t>
      </w:r>
      <w:r w:rsidR="006D0BD1">
        <w:rPr>
          <w:szCs w:val="20"/>
          <w:lang w:eastAsia="ru-RU"/>
        </w:rPr>
        <w:t>есь</w:t>
      </w:r>
      <w:r w:rsidR="006D0BD1" w:rsidRPr="00AC08DE">
        <w:rPr>
          <w:szCs w:val="20"/>
          <w:lang w:eastAsia="ru-RU"/>
        </w:rPr>
        <w:t xml:space="preserve"> спектр задач, связанн</w:t>
      </w:r>
      <w:r w:rsidR="006D0BD1">
        <w:rPr>
          <w:szCs w:val="20"/>
          <w:lang w:eastAsia="ru-RU"/>
        </w:rPr>
        <w:t>ых</w:t>
      </w:r>
      <w:r w:rsidR="000A6ABD">
        <w:rPr>
          <w:szCs w:val="20"/>
          <w:lang w:eastAsia="ru-RU"/>
        </w:rPr>
        <w:t xml:space="preserve"> с </w:t>
      </w:r>
      <w:r w:rsidR="006D0BD1" w:rsidRPr="00903E06">
        <w:t>предоставлением</w:t>
      </w:r>
      <w:r w:rsidR="006D0BD1">
        <w:rPr>
          <w:szCs w:val="20"/>
          <w:lang w:eastAsia="ru-RU"/>
        </w:rPr>
        <w:t xml:space="preserve"> необходимой информации</w:t>
      </w:r>
      <w:r w:rsidR="000A6ABD">
        <w:rPr>
          <w:szCs w:val="20"/>
          <w:lang w:eastAsia="ru-RU"/>
        </w:rPr>
        <w:t xml:space="preserve"> о </w:t>
      </w:r>
      <w:r w:rsidR="006D0BD1">
        <w:rPr>
          <w:szCs w:val="20"/>
          <w:lang w:eastAsia="ru-RU"/>
        </w:rPr>
        <w:t>школе</w:t>
      </w:r>
      <w:r w:rsidR="000A6ABD">
        <w:rPr>
          <w:szCs w:val="20"/>
          <w:lang w:eastAsia="ru-RU"/>
        </w:rPr>
        <w:t xml:space="preserve"> и </w:t>
      </w:r>
      <w:r w:rsidR="006D0BD1">
        <w:rPr>
          <w:szCs w:val="20"/>
          <w:lang w:eastAsia="ru-RU"/>
        </w:rPr>
        <w:t xml:space="preserve">её услугах, </w:t>
      </w:r>
      <w:r w:rsidR="006D0BD1" w:rsidRPr="00AC08DE">
        <w:rPr>
          <w:szCs w:val="20"/>
          <w:lang w:eastAsia="ru-RU"/>
        </w:rPr>
        <w:t xml:space="preserve">оформлением </w:t>
      </w:r>
      <w:r w:rsidR="006D0BD1">
        <w:rPr>
          <w:szCs w:val="20"/>
          <w:lang w:eastAsia="ru-RU"/>
        </w:rPr>
        <w:t>онлайн-бронирования</w:t>
      </w:r>
      <w:r w:rsidR="001418F1">
        <w:rPr>
          <w:szCs w:val="20"/>
          <w:lang w:eastAsia="ru-RU"/>
        </w:rPr>
        <w:t>, получением консультации</w:t>
      </w:r>
      <w:r w:rsidR="000A6ABD">
        <w:rPr>
          <w:szCs w:val="20"/>
          <w:lang w:eastAsia="ru-RU"/>
        </w:rPr>
        <w:t xml:space="preserve"> от </w:t>
      </w:r>
      <w:r w:rsidR="001418F1">
        <w:rPr>
          <w:szCs w:val="20"/>
          <w:lang w:eastAsia="ru-RU"/>
        </w:rPr>
        <w:t>специалистов</w:t>
      </w:r>
      <w:r w:rsidR="000A6ABD">
        <w:rPr>
          <w:szCs w:val="20"/>
          <w:lang w:eastAsia="ru-RU"/>
        </w:rPr>
        <w:t xml:space="preserve"> и </w:t>
      </w:r>
      <w:r w:rsidR="006D0BD1">
        <w:rPr>
          <w:szCs w:val="20"/>
          <w:lang w:eastAsia="ru-RU"/>
        </w:rPr>
        <w:t>записи</w:t>
      </w:r>
      <w:r w:rsidR="000A6ABD">
        <w:rPr>
          <w:szCs w:val="20"/>
          <w:lang w:eastAsia="ru-RU"/>
        </w:rPr>
        <w:t xml:space="preserve"> на </w:t>
      </w:r>
      <w:r w:rsidR="006D0BD1">
        <w:rPr>
          <w:szCs w:val="20"/>
          <w:lang w:eastAsia="ru-RU"/>
        </w:rPr>
        <w:t xml:space="preserve">курс. </w:t>
      </w:r>
      <w:r w:rsidR="001418F1">
        <w:rPr>
          <w:szCs w:val="20"/>
          <w:lang w:eastAsia="ru-RU"/>
        </w:rPr>
        <w:t>Также пользовател</w:t>
      </w:r>
      <w:r w:rsidR="006D41AE">
        <w:rPr>
          <w:szCs w:val="20"/>
          <w:lang w:eastAsia="ru-RU"/>
        </w:rPr>
        <w:t>ям</w:t>
      </w:r>
      <w:r w:rsidR="001418F1">
        <w:rPr>
          <w:szCs w:val="20"/>
          <w:lang w:eastAsia="ru-RU"/>
        </w:rPr>
        <w:t xml:space="preserve"> </w:t>
      </w:r>
      <w:r w:rsidR="006D41AE">
        <w:rPr>
          <w:szCs w:val="20"/>
          <w:lang w:eastAsia="ru-RU"/>
        </w:rPr>
        <w:t>предлагается</w:t>
      </w:r>
      <w:r w:rsidR="001418F1">
        <w:rPr>
          <w:szCs w:val="20"/>
          <w:lang w:eastAsia="ru-RU"/>
        </w:rPr>
        <w:t xml:space="preserve"> составить программу индивидуального обучения.</w:t>
      </w:r>
    </w:p>
    <w:p w14:paraId="5195C985" w14:textId="0ED0EC6B" w:rsidR="00505A26" w:rsidRDefault="00505A26" w:rsidP="006D0BD1">
      <w:pPr>
        <w:rPr>
          <w:szCs w:val="20"/>
          <w:lang w:eastAsia="ru-RU"/>
        </w:rPr>
      </w:pPr>
      <w:r>
        <w:rPr>
          <w:szCs w:val="20"/>
          <w:lang w:eastAsia="ru-RU"/>
        </w:rPr>
        <w:t xml:space="preserve">Во время разработки дипломного проекта использовались </w:t>
      </w:r>
      <w:r w:rsidR="00E22801">
        <w:rPr>
          <w:szCs w:val="20"/>
          <w:lang w:eastAsia="ru-RU"/>
        </w:rPr>
        <w:t xml:space="preserve">следующие </w:t>
      </w:r>
      <w:r>
        <w:rPr>
          <w:szCs w:val="20"/>
          <w:lang w:eastAsia="ru-RU"/>
        </w:rPr>
        <w:t>технологии</w:t>
      </w:r>
      <w:r w:rsidR="00E22801">
        <w:rPr>
          <w:szCs w:val="20"/>
          <w:lang w:eastAsia="ru-RU"/>
        </w:rPr>
        <w:t xml:space="preserve">: компьютерные языки разметки </w:t>
      </w:r>
      <w:r w:rsidR="00E22801">
        <w:rPr>
          <w:szCs w:val="20"/>
          <w:lang w:val="en-US" w:eastAsia="ru-RU"/>
        </w:rPr>
        <w:t>HTML</w:t>
      </w:r>
      <w:r w:rsidR="000A6ABD">
        <w:rPr>
          <w:szCs w:val="20"/>
          <w:lang w:eastAsia="ru-RU"/>
        </w:rPr>
        <w:t xml:space="preserve"> и </w:t>
      </w:r>
      <w:r w:rsidR="00E22801">
        <w:rPr>
          <w:szCs w:val="20"/>
          <w:lang w:val="en-US" w:eastAsia="ru-RU"/>
        </w:rPr>
        <w:t>CSS</w:t>
      </w:r>
      <w:r w:rsidR="00E22801">
        <w:rPr>
          <w:szCs w:val="20"/>
          <w:lang w:eastAsia="ru-RU"/>
        </w:rPr>
        <w:t xml:space="preserve">, языки программирования </w:t>
      </w:r>
      <w:r w:rsidR="00E22801">
        <w:rPr>
          <w:szCs w:val="20"/>
          <w:lang w:val="en-US" w:eastAsia="ru-RU"/>
        </w:rPr>
        <w:t>PHP</w:t>
      </w:r>
      <w:r w:rsidR="00E22801" w:rsidRPr="00E22801">
        <w:rPr>
          <w:szCs w:val="20"/>
          <w:lang w:eastAsia="ru-RU"/>
        </w:rPr>
        <w:t xml:space="preserve">, </w:t>
      </w:r>
      <w:r w:rsidR="00E22801">
        <w:rPr>
          <w:szCs w:val="20"/>
          <w:lang w:val="en-US" w:eastAsia="ru-RU"/>
        </w:rPr>
        <w:t>JavaScript</w:t>
      </w:r>
      <w:r w:rsidR="00E22801" w:rsidRPr="00E22801">
        <w:rPr>
          <w:szCs w:val="20"/>
          <w:lang w:eastAsia="ru-RU"/>
        </w:rPr>
        <w:t xml:space="preserve">, </w:t>
      </w:r>
      <w:r w:rsidR="00E22801">
        <w:rPr>
          <w:szCs w:val="20"/>
          <w:lang w:eastAsia="ru-RU"/>
        </w:rPr>
        <w:t xml:space="preserve">библиотека </w:t>
      </w:r>
      <w:r w:rsidR="00E22801">
        <w:rPr>
          <w:szCs w:val="20"/>
          <w:lang w:val="en-US" w:eastAsia="ru-RU"/>
        </w:rPr>
        <w:t>jQuery</w:t>
      </w:r>
      <w:r w:rsidR="00E22801" w:rsidRPr="00E22801">
        <w:rPr>
          <w:szCs w:val="20"/>
          <w:lang w:eastAsia="ru-RU"/>
        </w:rPr>
        <w:t xml:space="preserve">, </w:t>
      </w:r>
      <w:r w:rsidR="00E22801">
        <w:rPr>
          <w:szCs w:val="20"/>
          <w:lang w:eastAsia="ru-RU"/>
        </w:rPr>
        <w:t xml:space="preserve">технология </w:t>
      </w:r>
      <w:r w:rsidR="00E22801">
        <w:rPr>
          <w:szCs w:val="20"/>
          <w:lang w:val="en-US" w:eastAsia="ru-RU"/>
        </w:rPr>
        <w:t>Ajax</w:t>
      </w:r>
      <w:r w:rsidR="00E22801" w:rsidRPr="00E22801">
        <w:rPr>
          <w:szCs w:val="20"/>
          <w:lang w:eastAsia="ru-RU"/>
        </w:rPr>
        <w:t xml:space="preserve">, </w:t>
      </w:r>
      <w:r w:rsidR="00E22801">
        <w:rPr>
          <w:szCs w:val="20"/>
          <w:lang w:eastAsia="ru-RU"/>
        </w:rPr>
        <w:t xml:space="preserve">СУБД </w:t>
      </w:r>
      <w:r w:rsidR="00E22801">
        <w:rPr>
          <w:szCs w:val="20"/>
          <w:lang w:val="en-US" w:eastAsia="ru-RU"/>
        </w:rPr>
        <w:t>MySQL</w:t>
      </w:r>
      <w:r w:rsidR="00E22801" w:rsidRPr="00E22801">
        <w:rPr>
          <w:szCs w:val="20"/>
          <w:lang w:eastAsia="ru-RU"/>
        </w:rPr>
        <w:t>.</w:t>
      </w:r>
    </w:p>
    <w:p w14:paraId="6A4B5C34" w14:textId="3A6CAB45" w:rsidR="008A061D" w:rsidRPr="008A061D" w:rsidRDefault="008A061D" w:rsidP="008A061D">
      <w:r w:rsidRPr="008A061D">
        <w:t>Разработанное программное решение имеет следующие преимущества перед рассмотренными</w:t>
      </w:r>
      <w:r w:rsidR="000A6ABD">
        <w:t xml:space="preserve"> в </w:t>
      </w:r>
      <w:r w:rsidRPr="008A061D">
        <w:t xml:space="preserve">главе 1 аналогичными </w:t>
      </w:r>
      <w:r w:rsidR="005A413E">
        <w:t>сайтами</w:t>
      </w:r>
      <w:r w:rsidRPr="008A061D">
        <w:t>:</w:t>
      </w:r>
    </w:p>
    <w:p w14:paraId="4CCCD56F" w14:textId="6BBD07C4" w:rsidR="005A413E" w:rsidRPr="005A413E" w:rsidRDefault="005A413E" w:rsidP="005A413E">
      <w:pPr>
        <w:rPr>
          <w:szCs w:val="20"/>
          <w:lang w:eastAsia="ru-RU"/>
        </w:rPr>
      </w:pPr>
      <w:r w:rsidRPr="005A413E">
        <w:rPr>
          <w:szCs w:val="20"/>
          <w:lang w:eastAsia="ru-RU"/>
        </w:rPr>
        <w:sym w:font="Symbol" w:char="F02D"/>
      </w:r>
      <w:r w:rsidRPr="005A413E">
        <w:rPr>
          <w:szCs w:val="20"/>
          <w:lang w:eastAsia="ru-RU"/>
        </w:rPr>
        <w:t xml:space="preserve"> </w:t>
      </w:r>
      <w:r>
        <w:rPr>
          <w:szCs w:val="20"/>
          <w:lang w:eastAsia="ru-RU"/>
        </w:rPr>
        <w:t>возможность записи</w:t>
      </w:r>
      <w:r w:rsidR="000A6ABD">
        <w:rPr>
          <w:szCs w:val="20"/>
          <w:lang w:eastAsia="ru-RU"/>
        </w:rPr>
        <w:t xml:space="preserve"> на </w:t>
      </w:r>
      <w:r>
        <w:rPr>
          <w:szCs w:val="20"/>
          <w:lang w:eastAsia="ru-RU"/>
        </w:rPr>
        <w:t>курс онлайн</w:t>
      </w:r>
      <w:r w:rsidRPr="005A413E">
        <w:rPr>
          <w:szCs w:val="20"/>
          <w:lang w:eastAsia="ru-RU"/>
        </w:rPr>
        <w:t>;</w:t>
      </w:r>
    </w:p>
    <w:p w14:paraId="6924D020" w14:textId="1865147F" w:rsidR="005A413E" w:rsidRDefault="005A413E" w:rsidP="005A413E">
      <w:pPr>
        <w:rPr>
          <w:szCs w:val="20"/>
          <w:lang w:eastAsia="ru-RU"/>
        </w:rPr>
      </w:pPr>
      <w:r w:rsidRPr="005A413E">
        <w:rPr>
          <w:szCs w:val="20"/>
          <w:lang w:eastAsia="ru-RU"/>
        </w:rPr>
        <w:sym w:font="Symbol" w:char="F02D"/>
      </w:r>
      <w:r>
        <w:rPr>
          <w:szCs w:val="20"/>
          <w:lang w:eastAsia="ru-RU"/>
        </w:rPr>
        <w:t xml:space="preserve"> получение консультации</w:t>
      </w:r>
      <w:r w:rsidR="000A6ABD">
        <w:rPr>
          <w:szCs w:val="20"/>
          <w:lang w:eastAsia="ru-RU"/>
        </w:rPr>
        <w:t xml:space="preserve"> от </w:t>
      </w:r>
      <w:r>
        <w:rPr>
          <w:szCs w:val="20"/>
          <w:lang w:eastAsia="ru-RU"/>
        </w:rPr>
        <w:t>сотрудников</w:t>
      </w:r>
      <w:r w:rsidRPr="005A413E">
        <w:rPr>
          <w:szCs w:val="20"/>
          <w:lang w:eastAsia="ru-RU"/>
        </w:rPr>
        <w:t>;</w:t>
      </w:r>
    </w:p>
    <w:p w14:paraId="6A733392" w14:textId="537CB59A" w:rsidR="005A413E" w:rsidRDefault="005A413E" w:rsidP="005A413E">
      <w:pPr>
        <w:rPr>
          <w:szCs w:val="20"/>
          <w:lang w:eastAsia="ru-RU"/>
        </w:rPr>
      </w:pPr>
      <w:r w:rsidRPr="005A413E">
        <w:rPr>
          <w:szCs w:val="20"/>
          <w:lang w:eastAsia="ru-RU"/>
        </w:rPr>
        <w:sym w:font="Symbol" w:char="F02D"/>
      </w:r>
      <w:r>
        <w:rPr>
          <w:szCs w:val="20"/>
          <w:lang w:eastAsia="ru-RU"/>
        </w:rPr>
        <w:t xml:space="preserve"> возможность составления индивидуальной программы курса</w:t>
      </w:r>
      <w:r w:rsidRPr="005A413E">
        <w:rPr>
          <w:szCs w:val="20"/>
          <w:lang w:eastAsia="ru-RU"/>
        </w:rPr>
        <w:t>;</w:t>
      </w:r>
    </w:p>
    <w:p w14:paraId="724FB167" w14:textId="24FCA15B" w:rsidR="002B4093" w:rsidRDefault="002B4093" w:rsidP="002B4093">
      <w:pPr>
        <w:rPr>
          <w:szCs w:val="20"/>
          <w:lang w:eastAsia="ru-RU"/>
        </w:rPr>
      </w:pPr>
      <w:r w:rsidRPr="005A413E">
        <w:rPr>
          <w:szCs w:val="20"/>
          <w:lang w:eastAsia="ru-RU"/>
        </w:rPr>
        <w:sym w:font="Symbol" w:char="F02D"/>
      </w:r>
      <w:r>
        <w:rPr>
          <w:szCs w:val="20"/>
          <w:lang w:eastAsia="ru-RU"/>
        </w:rPr>
        <w:t xml:space="preserve"> возможность выбора сайта по рейтингу, выставленным пользователями</w:t>
      </w:r>
      <w:r w:rsidRPr="005A413E">
        <w:rPr>
          <w:szCs w:val="20"/>
          <w:lang w:eastAsia="ru-RU"/>
        </w:rPr>
        <w:t>;</w:t>
      </w:r>
    </w:p>
    <w:p w14:paraId="4C1EFB1D" w14:textId="2DC8D3B8" w:rsidR="005A413E" w:rsidRDefault="005A413E" w:rsidP="005A413E">
      <w:pPr>
        <w:rPr>
          <w:szCs w:val="20"/>
          <w:lang w:eastAsia="ru-RU"/>
        </w:rPr>
      </w:pPr>
      <w:r w:rsidRPr="005A413E">
        <w:rPr>
          <w:szCs w:val="20"/>
          <w:lang w:eastAsia="ru-RU"/>
        </w:rPr>
        <w:sym w:font="Symbol" w:char="F02D"/>
      </w:r>
      <w:r>
        <w:rPr>
          <w:szCs w:val="20"/>
          <w:lang w:eastAsia="ru-RU"/>
        </w:rPr>
        <w:t xml:space="preserve"> получение обучающих материалов</w:t>
      </w:r>
      <w:r w:rsidR="000A6ABD">
        <w:rPr>
          <w:szCs w:val="20"/>
          <w:lang w:eastAsia="ru-RU"/>
        </w:rPr>
        <w:t xml:space="preserve"> и </w:t>
      </w:r>
      <w:r>
        <w:rPr>
          <w:szCs w:val="20"/>
          <w:lang w:eastAsia="ru-RU"/>
        </w:rPr>
        <w:t>заданий</w:t>
      </w:r>
      <w:r w:rsidR="000A6ABD">
        <w:rPr>
          <w:szCs w:val="20"/>
          <w:lang w:eastAsia="ru-RU"/>
        </w:rPr>
        <w:t xml:space="preserve"> к </w:t>
      </w:r>
      <w:r>
        <w:rPr>
          <w:szCs w:val="20"/>
          <w:lang w:eastAsia="ru-RU"/>
        </w:rPr>
        <w:t>урокам</w:t>
      </w:r>
      <w:r w:rsidRPr="005A413E">
        <w:rPr>
          <w:szCs w:val="20"/>
          <w:lang w:eastAsia="ru-RU"/>
        </w:rPr>
        <w:t>;</w:t>
      </w:r>
    </w:p>
    <w:p w14:paraId="2B69B008" w14:textId="1B13EE3E" w:rsidR="0085280E" w:rsidRDefault="0085280E" w:rsidP="0085280E">
      <w:pPr>
        <w:rPr>
          <w:szCs w:val="20"/>
          <w:lang w:eastAsia="ru-RU"/>
        </w:rPr>
      </w:pPr>
      <w:r w:rsidRPr="005A413E">
        <w:rPr>
          <w:szCs w:val="20"/>
          <w:lang w:eastAsia="ru-RU"/>
        </w:rPr>
        <w:sym w:font="Symbol" w:char="F02D"/>
      </w:r>
      <w:r w:rsidRPr="005A413E">
        <w:rPr>
          <w:szCs w:val="20"/>
          <w:lang w:eastAsia="ru-RU"/>
        </w:rPr>
        <w:t xml:space="preserve"> </w:t>
      </w:r>
      <w:r>
        <w:rPr>
          <w:szCs w:val="20"/>
          <w:lang w:eastAsia="ru-RU"/>
        </w:rPr>
        <w:t>простота</w:t>
      </w:r>
      <w:r w:rsidR="000A6ABD">
        <w:rPr>
          <w:szCs w:val="20"/>
          <w:lang w:eastAsia="ru-RU"/>
        </w:rPr>
        <w:t xml:space="preserve"> и </w:t>
      </w:r>
      <w:r>
        <w:rPr>
          <w:szCs w:val="20"/>
          <w:lang w:eastAsia="ru-RU"/>
        </w:rPr>
        <w:t>удобство использования веб-сайта</w:t>
      </w:r>
      <w:r w:rsidRPr="005A413E">
        <w:rPr>
          <w:szCs w:val="20"/>
          <w:lang w:eastAsia="ru-RU"/>
        </w:rPr>
        <w:t>;</w:t>
      </w:r>
    </w:p>
    <w:p w14:paraId="7A20710D" w14:textId="40EED79D" w:rsidR="0085280E" w:rsidRDefault="0085280E" w:rsidP="0085280E">
      <w:pPr>
        <w:rPr>
          <w:szCs w:val="20"/>
          <w:lang w:eastAsia="ru-RU"/>
        </w:rPr>
      </w:pPr>
      <w:r w:rsidRPr="005A413E">
        <w:rPr>
          <w:szCs w:val="20"/>
          <w:lang w:eastAsia="ru-RU"/>
        </w:rPr>
        <w:sym w:font="Symbol" w:char="F02D"/>
      </w:r>
      <w:r w:rsidRPr="005A413E">
        <w:rPr>
          <w:szCs w:val="20"/>
          <w:lang w:eastAsia="ru-RU"/>
        </w:rPr>
        <w:t xml:space="preserve"> </w:t>
      </w:r>
      <w:r>
        <w:rPr>
          <w:szCs w:val="20"/>
          <w:lang w:eastAsia="ru-RU"/>
        </w:rPr>
        <w:t>привлекательный, современный</w:t>
      </w:r>
      <w:r w:rsidR="000A6ABD">
        <w:rPr>
          <w:szCs w:val="20"/>
          <w:lang w:eastAsia="ru-RU"/>
        </w:rPr>
        <w:t xml:space="preserve"> и </w:t>
      </w:r>
      <w:r>
        <w:rPr>
          <w:szCs w:val="20"/>
          <w:lang w:eastAsia="ru-RU"/>
        </w:rPr>
        <w:t>необычный дизайн</w:t>
      </w:r>
      <w:r w:rsidRPr="005A413E">
        <w:rPr>
          <w:szCs w:val="20"/>
          <w:lang w:eastAsia="ru-RU"/>
        </w:rPr>
        <w:t>;</w:t>
      </w:r>
    </w:p>
    <w:p w14:paraId="27D5779D" w14:textId="1499CC90" w:rsidR="00A33D95" w:rsidRDefault="00A33D95" w:rsidP="00A33D95">
      <w:pPr>
        <w:rPr>
          <w:szCs w:val="20"/>
          <w:lang w:eastAsia="ru-RU"/>
        </w:rPr>
      </w:pPr>
      <w:r w:rsidRPr="005A413E">
        <w:rPr>
          <w:szCs w:val="20"/>
          <w:lang w:eastAsia="ru-RU"/>
        </w:rPr>
        <w:sym w:font="Symbol" w:char="F02D"/>
      </w:r>
      <w:r w:rsidRPr="005A413E">
        <w:rPr>
          <w:szCs w:val="20"/>
          <w:lang w:eastAsia="ru-RU"/>
        </w:rPr>
        <w:t xml:space="preserve"> </w:t>
      </w:r>
      <w:r w:rsidR="00D8373C">
        <w:rPr>
          <w:szCs w:val="20"/>
          <w:lang w:eastAsia="ru-RU"/>
        </w:rPr>
        <w:t>наличие разных учётных записей</w:t>
      </w:r>
      <w:r w:rsidR="000A6ABD">
        <w:rPr>
          <w:szCs w:val="20"/>
          <w:lang w:eastAsia="ru-RU"/>
        </w:rPr>
        <w:t xml:space="preserve"> для </w:t>
      </w:r>
      <w:r w:rsidR="00D8373C">
        <w:rPr>
          <w:szCs w:val="20"/>
          <w:lang w:eastAsia="ru-RU"/>
        </w:rPr>
        <w:t>клиентов, преподавателей</w:t>
      </w:r>
      <w:r w:rsidR="000A6ABD">
        <w:rPr>
          <w:szCs w:val="20"/>
          <w:lang w:eastAsia="ru-RU"/>
        </w:rPr>
        <w:t xml:space="preserve"> и </w:t>
      </w:r>
      <w:r w:rsidR="00D8373C">
        <w:rPr>
          <w:szCs w:val="20"/>
          <w:lang w:eastAsia="ru-RU"/>
        </w:rPr>
        <w:t>администратора</w:t>
      </w:r>
      <w:r w:rsidR="00357031">
        <w:rPr>
          <w:szCs w:val="20"/>
          <w:lang w:eastAsia="ru-RU"/>
        </w:rPr>
        <w:t xml:space="preserve"> школы</w:t>
      </w:r>
      <w:r w:rsidRPr="005A413E">
        <w:rPr>
          <w:szCs w:val="20"/>
          <w:lang w:eastAsia="ru-RU"/>
        </w:rPr>
        <w:t>;</w:t>
      </w:r>
    </w:p>
    <w:p w14:paraId="2EBF043F" w14:textId="79946D68" w:rsidR="00077D3C" w:rsidRPr="005A413E" w:rsidRDefault="00574046" w:rsidP="00A20998">
      <w:pPr>
        <w:rPr>
          <w:szCs w:val="20"/>
          <w:lang w:eastAsia="ru-RU"/>
        </w:rPr>
      </w:pPr>
      <w:r w:rsidRPr="005A413E">
        <w:rPr>
          <w:szCs w:val="20"/>
          <w:lang w:eastAsia="ru-RU"/>
        </w:rPr>
        <w:sym w:font="Symbol" w:char="F02D"/>
      </w:r>
      <w:r w:rsidRPr="005A413E">
        <w:rPr>
          <w:szCs w:val="20"/>
          <w:lang w:eastAsia="ru-RU"/>
        </w:rPr>
        <w:t xml:space="preserve"> </w:t>
      </w:r>
      <w:r>
        <w:rPr>
          <w:szCs w:val="20"/>
          <w:lang w:eastAsia="ru-RU"/>
        </w:rPr>
        <w:t>управление сайтом</w:t>
      </w:r>
      <w:r w:rsidR="000A6ABD">
        <w:rPr>
          <w:szCs w:val="20"/>
          <w:lang w:eastAsia="ru-RU"/>
        </w:rPr>
        <w:t xml:space="preserve"> с </w:t>
      </w:r>
      <w:r>
        <w:rPr>
          <w:szCs w:val="20"/>
          <w:lang w:eastAsia="ru-RU"/>
        </w:rPr>
        <w:t>помощью панели администрирования</w:t>
      </w:r>
      <w:r w:rsidR="000A6ABD">
        <w:rPr>
          <w:szCs w:val="20"/>
          <w:lang w:eastAsia="ru-RU"/>
        </w:rPr>
        <w:t xml:space="preserve"> и </w:t>
      </w:r>
      <w:r>
        <w:rPr>
          <w:szCs w:val="20"/>
          <w:lang w:eastAsia="ru-RU"/>
        </w:rPr>
        <w:t>панели управления преподавателя</w:t>
      </w:r>
      <w:r w:rsidRPr="005A413E">
        <w:rPr>
          <w:szCs w:val="20"/>
          <w:lang w:eastAsia="ru-RU"/>
        </w:rPr>
        <w:t>;</w:t>
      </w:r>
    </w:p>
    <w:p w14:paraId="77941136" w14:textId="06757430" w:rsidR="00361331" w:rsidRPr="002B4093" w:rsidRDefault="002B4093" w:rsidP="002B4093">
      <w:pPr>
        <w:rPr>
          <w:szCs w:val="20"/>
          <w:lang w:eastAsia="ru-RU"/>
        </w:rPr>
      </w:pPr>
      <w:r>
        <w:rPr>
          <w:szCs w:val="20"/>
          <w:lang w:eastAsia="ru-RU"/>
        </w:rPr>
        <w:t>Стратегия монетизации</w:t>
      </w:r>
      <w:r w:rsidR="000A6ABD">
        <w:rPr>
          <w:szCs w:val="20"/>
          <w:lang w:eastAsia="ru-RU"/>
        </w:rPr>
        <w:t xml:space="preserve"> для </w:t>
      </w:r>
      <w:r>
        <w:rPr>
          <w:szCs w:val="20"/>
          <w:lang w:eastAsia="ru-RU"/>
        </w:rPr>
        <w:t>данного сайта отсутствует.</w:t>
      </w:r>
    </w:p>
    <w:p w14:paraId="4FFDE0CE" w14:textId="0C906F82" w:rsidR="00DE626E" w:rsidRDefault="00DE626E" w:rsidP="00DE626E">
      <w:pPr>
        <w:pStyle w:val="af7"/>
        <w:outlineLvl w:val="1"/>
      </w:pPr>
      <w:bookmarkStart w:id="50" w:name="_Toc166885170"/>
      <w:r>
        <w:t>6.2 </w:t>
      </w:r>
      <w:r>
        <w:rPr>
          <w:szCs w:val="28"/>
        </w:rPr>
        <w:t>Исходные данные</w:t>
      </w:r>
      <w:r w:rsidR="000A6ABD">
        <w:rPr>
          <w:szCs w:val="28"/>
        </w:rPr>
        <w:t xml:space="preserve"> для </w:t>
      </w:r>
      <w:r>
        <w:rPr>
          <w:szCs w:val="28"/>
        </w:rPr>
        <w:t>проведения расчётов</w:t>
      </w:r>
      <w:r w:rsidR="000A6ABD">
        <w:rPr>
          <w:szCs w:val="28"/>
        </w:rPr>
        <w:t xml:space="preserve"> и </w:t>
      </w:r>
      <w:r>
        <w:rPr>
          <w:szCs w:val="28"/>
        </w:rPr>
        <w:t>маркетинговый анализ</w:t>
      </w:r>
      <w:bookmarkEnd w:id="50"/>
    </w:p>
    <w:p w14:paraId="6B1B5FA7" w14:textId="5ABAA44E" w:rsidR="00E42F56" w:rsidRPr="002B4093" w:rsidRDefault="002B4093" w:rsidP="00A20998">
      <w:pPr>
        <w:rPr>
          <w:rFonts w:eastAsia="Times New Roman" w:cs="Calibri"/>
        </w:rPr>
      </w:pPr>
      <w:r w:rsidRPr="00D55253">
        <w:rPr>
          <w:rFonts w:eastAsia="Times New Roman" w:cs="Calibri"/>
        </w:rPr>
        <w:t>Источниками исходных данных</w:t>
      </w:r>
      <w:r w:rsidR="000A6ABD">
        <w:rPr>
          <w:rFonts w:eastAsia="Times New Roman" w:cs="Calibri"/>
        </w:rPr>
        <w:t xml:space="preserve"> для </w:t>
      </w:r>
      <w:r w:rsidRPr="00D55253">
        <w:rPr>
          <w:rFonts w:eastAsia="Times New Roman" w:cs="Calibri"/>
        </w:rPr>
        <w:t xml:space="preserve">данных расчетов выступают действующие </w:t>
      </w:r>
      <w:r>
        <w:rPr>
          <w:rFonts w:eastAsia="Times New Roman" w:cs="Calibri"/>
        </w:rPr>
        <w:t xml:space="preserve">нормативные </w:t>
      </w:r>
      <w:r w:rsidRPr="00D55253">
        <w:rPr>
          <w:rFonts w:eastAsia="Times New Roman" w:cs="Calibri"/>
        </w:rPr>
        <w:t>правовые акты. Исходные данные</w:t>
      </w:r>
      <w:r w:rsidR="000A6ABD">
        <w:rPr>
          <w:rFonts w:eastAsia="Times New Roman" w:cs="Calibri"/>
        </w:rPr>
        <w:t xml:space="preserve"> для </w:t>
      </w:r>
      <w:r w:rsidRPr="00D55253">
        <w:rPr>
          <w:rFonts w:eastAsia="Times New Roman" w:cs="Calibri"/>
        </w:rPr>
        <w:t>расчета приведены</w:t>
      </w:r>
      <w:r w:rsidR="000A6ABD">
        <w:rPr>
          <w:rFonts w:eastAsia="Times New Roman" w:cs="Calibri"/>
        </w:rPr>
        <w:t xml:space="preserve"> в </w:t>
      </w:r>
      <w:r w:rsidRPr="00D55253">
        <w:rPr>
          <w:rFonts w:eastAsia="Times New Roman" w:cs="Calibri"/>
        </w:rPr>
        <w:t xml:space="preserve">таблице </w:t>
      </w:r>
      <w:r>
        <w:rPr>
          <w:rFonts w:eastAsia="Times New Roman" w:cs="Calibri"/>
        </w:rPr>
        <w:t>6</w:t>
      </w:r>
      <w:r w:rsidRPr="00D55253">
        <w:rPr>
          <w:rFonts w:eastAsia="Times New Roman" w:cs="Calibri"/>
        </w:rPr>
        <w:t>.1.</w:t>
      </w:r>
      <w:r w:rsidR="00E42F56">
        <w:br w:type="page"/>
      </w:r>
    </w:p>
    <w:p w14:paraId="5DFCD162" w14:textId="77777777" w:rsidR="00BE1CBB" w:rsidRDefault="00BE1CBB" w:rsidP="00961A1B">
      <w:pPr>
        <w:pStyle w:val="af1"/>
        <w:sectPr w:rsidR="00BE1CBB" w:rsidSect="005222EA">
          <w:headerReference w:type="default" r:id="rId78"/>
          <w:pgSz w:w="11906" w:h="16838" w:code="9"/>
          <w:pgMar w:top="1134" w:right="567" w:bottom="851" w:left="1304" w:header="709" w:footer="709" w:gutter="0"/>
          <w:cols w:space="708"/>
          <w:docGrid w:linePitch="381"/>
        </w:sectPr>
      </w:pPr>
    </w:p>
    <w:p w14:paraId="5360BA0E" w14:textId="76455C8F" w:rsidR="00961A1B" w:rsidRPr="00961A1B" w:rsidRDefault="00961A1B" w:rsidP="00961A1B">
      <w:pPr>
        <w:pStyle w:val="af1"/>
      </w:pPr>
      <w:r w:rsidRPr="00961A1B">
        <w:lastRenderedPageBreak/>
        <w:t>Таблица 6.1 – Исходные данные</w:t>
      </w:r>
      <w:r w:rsidR="000A6ABD">
        <w:t xml:space="preserve"> для </w:t>
      </w:r>
      <w:r w:rsidRPr="00961A1B">
        <w:t>расчета</w:t>
      </w:r>
    </w:p>
    <w:tbl>
      <w:tblPr>
        <w:tblW w:w="99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3"/>
        <w:gridCol w:w="1943"/>
        <w:gridCol w:w="1706"/>
      </w:tblGrid>
      <w:tr w:rsidR="00961A1B" w:rsidRPr="008B43DE" w14:paraId="0EE8E3F0" w14:textId="77777777" w:rsidTr="00301344">
        <w:trPr>
          <w:trHeight w:val="139"/>
          <w:jc w:val="center"/>
        </w:trPr>
        <w:tc>
          <w:tcPr>
            <w:tcW w:w="6263" w:type="dxa"/>
            <w:vAlign w:val="center"/>
          </w:tcPr>
          <w:p w14:paraId="40CE98EE" w14:textId="77777777" w:rsidR="00961A1B" w:rsidRPr="0014110C" w:rsidRDefault="00961A1B" w:rsidP="00301344">
            <w:pPr>
              <w:rPr>
                <w:rFonts w:eastAsia="Times New Roman" w:cs="Calibri"/>
              </w:rPr>
            </w:pPr>
            <w:r w:rsidRPr="0014110C">
              <w:rPr>
                <w:rFonts w:eastAsia="Times New Roman" w:cs="Calibri"/>
              </w:rPr>
              <w:t>Наименование показателя</w:t>
            </w:r>
          </w:p>
        </w:tc>
        <w:tc>
          <w:tcPr>
            <w:tcW w:w="1943" w:type="dxa"/>
            <w:vAlign w:val="center"/>
          </w:tcPr>
          <w:p w14:paraId="50CDC73D" w14:textId="77777777" w:rsidR="00961A1B" w:rsidRPr="0014110C" w:rsidRDefault="00961A1B" w:rsidP="00961A1B">
            <w:pPr>
              <w:ind w:firstLine="0"/>
              <w:rPr>
                <w:rFonts w:eastAsia="Times New Roman" w:cs="Calibri"/>
              </w:rPr>
            </w:pPr>
            <w:r w:rsidRPr="0014110C">
              <w:rPr>
                <w:rFonts w:eastAsia="Times New Roman" w:cs="Calibri"/>
              </w:rPr>
              <w:t>Условные обозначения</w:t>
            </w:r>
          </w:p>
        </w:tc>
        <w:tc>
          <w:tcPr>
            <w:tcW w:w="1706" w:type="dxa"/>
            <w:vAlign w:val="center"/>
          </w:tcPr>
          <w:p w14:paraId="564ACEB5" w14:textId="45576CD6" w:rsidR="00961A1B" w:rsidRPr="0014110C" w:rsidRDefault="00961A1B" w:rsidP="00961A1B">
            <w:pPr>
              <w:ind w:firstLine="0"/>
              <w:rPr>
                <w:rFonts w:eastAsia="Times New Roman" w:cs="Calibri"/>
              </w:rPr>
            </w:pPr>
            <w:r w:rsidRPr="0014110C">
              <w:rPr>
                <w:rFonts w:eastAsia="Times New Roman" w:cs="Calibri"/>
              </w:rPr>
              <w:t>Норматив</w:t>
            </w:r>
          </w:p>
        </w:tc>
      </w:tr>
      <w:tr w:rsidR="00961A1B" w:rsidRPr="008B43DE" w14:paraId="206C2582" w14:textId="77777777" w:rsidTr="00301344">
        <w:trPr>
          <w:trHeight w:val="197"/>
          <w:jc w:val="center"/>
        </w:trPr>
        <w:tc>
          <w:tcPr>
            <w:tcW w:w="6263" w:type="dxa"/>
            <w:vAlign w:val="center"/>
          </w:tcPr>
          <w:p w14:paraId="177D38D2" w14:textId="77777777" w:rsidR="00961A1B" w:rsidRPr="00961A1B" w:rsidRDefault="00961A1B" w:rsidP="00961A1B">
            <w:pPr>
              <w:ind w:firstLine="0"/>
              <w:rPr>
                <w:rFonts w:eastAsia="Times New Roman" w:cs="Calibri"/>
              </w:rPr>
            </w:pPr>
            <w:r w:rsidRPr="00961A1B">
              <w:rPr>
                <w:rFonts w:eastAsia="Times New Roman" w:cs="Calibri"/>
              </w:rPr>
              <w:t>Норматив дополнительной заработной платы, %</w:t>
            </w:r>
          </w:p>
        </w:tc>
        <w:tc>
          <w:tcPr>
            <w:tcW w:w="1943" w:type="dxa"/>
            <w:vAlign w:val="center"/>
          </w:tcPr>
          <w:p w14:paraId="39F98078" w14:textId="77777777" w:rsidR="00961A1B" w:rsidRPr="00961A1B" w:rsidRDefault="00961A1B" w:rsidP="00301344">
            <w:pPr>
              <w:rPr>
                <w:rFonts w:eastAsia="Times New Roman" w:cs="Calibri"/>
              </w:rPr>
            </w:pPr>
            <w:proofErr w:type="spellStart"/>
            <w:r w:rsidRPr="00961A1B">
              <w:rPr>
                <w:rFonts w:cs="Calibri"/>
                <w:color w:val="000000"/>
              </w:rPr>
              <w:t>Н</w:t>
            </w:r>
            <w:r w:rsidRPr="00961A1B">
              <w:rPr>
                <w:rFonts w:cs="Calibri"/>
                <w:color w:val="000000"/>
                <w:vertAlign w:val="subscript"/>
              </w:rPr>
              <w:t>дз</w:t>
            </w:r>
            <w:proofErr w:type="spellEnd"/>
          </w:p>
        </w:tc>
        <w:tc>
          <w:tcPr>
            <w:tcW w:w="1706" w:type="dxa"/>
            <w:vAlign w:val="center"/>
          </w:tcPr>
          <w:p w14:paraId="40268293" w14:textId="5DFCF236" w:rsidR="00961A1B" w:rsidRPr="00961A1B" w:rsidRDefault="00961A1B" w:rsidP="00301344">
            <w:pPr>
              <w:rPr>
                <w:rFonts w:eastAsia="Times New Roman" w:cs="Calibri"/>
              </w:rPr>
            </w:pPr>
            <w:r w:rsidRPr="00961A1B">
              <w:rPr>
                <w:rFonts w:eastAsia="Times New Roman" w:cs="Calibri"/>
              </w:rPr>
              <w:t>10</w:t>
            </w:r>
          </w:p>
        </w:tc>
      </w:tr>
      <w:tr w:rsidR="00961A1B" w:rsidRPr="008B43DE" w14:paraId="7A657F9B" w14:textId="77777777" w:rsidTr="00301344">
        <w:trPr>
          <w:trHeight w:val="197"/>
          <w:jc w:val="center"/>
        </w:trPr>
        <w:tc>
          <w:tcPr>
            <w:tcW w:w="6263" w:type="dxa"/>
            <w:tcBorders>
              <w:bottom w:val="single" w:sz="4" w:space="0" w:color="auto"/>
            </w:tcBorders>
            <w:vAlign w:val="center"/>
          </w:tcPr>
          <w:p w14:paraId="6FE7B97A" w14:textId="1235FC93" w:rsidR="00961A1B" w:rsidRPr="00961A1B" w:rsidRDefault="00961A1B" w:rsidP="00961A1B">
            <w:pPr>
              <w:ind w:firstLine="0"/>
              <w:rPr>
                <w:rFonts w:eastAsia="Times New Roman" w:cs="Calibri"/>
              </w:rPr>
            </w:pPr>
            <w:r w:rsidRPr="00961A1B">
              <w:rPr>
                <w:rFonts w:eastAsia="Times New Roman" w:cs="Calibri"/>
              </w:rPr>
              <w:t>Ставка отчислений</w:t>
            </w:r>
            <w:r w:rsidR="000A6ABD">
              <w:rPr>
                <w:rFonts w:eastAsia="Times New Roman" w:cs="Calibri"/>
              </w:rPr>
              <w:t xml:space="preserve"> в </w:t>
            </w:r>
            <w:r w:rsidRPr="00961A1B">
              <w:rPr>
                <w:rFonts w:eastAsia="Times New Roman" w:cs="Calibri"/>
              </w:rPr>
              <w:t>Фонд социальной защиты населения, %</w:t>
            </w:r>
          </w:p>
        </w:tc>
        <w:tc>
          <w:tcPr>
            <w:tcW w:w="1943" w:type="dxa"/>
            <w:tcBorders>
              <w:bottom w:val="single" w:sz="4" w:space="0" w:color="auto"/>
            </w:tcBorders>
            <w:vAlign w:val="center"/>
          </w:tcPr>
          <w:p w14:paraId="27C36194" w14:textId="77777777" w:rsidR="00961A1B" w:rsidRPr="00961A1B" w:rsidRDefault="00961A1B" w:rsidP="00301344">
            <w:pPr>
              <w:rPr>
                <w:rFonts w:eastAsia="Times New Roman" w:cs="Calibri"/>
              </w:rPr>
            </w:pPr>
            <w:proofErr w:type="spellStart"/>
            <w:r w:rsidRPr="00961A1B">
              <w:rPr>
                <w:rFonts w:cs="Calibri"/>
                <w:color w:val="000000"/>
              </w:rPr>
              <w:t>Н</w:t>
            </w:r>
            <w:r w:rsidRPr="00961A1B">
              <w:rPr>
                <w:rFonts w:cs="Calibri"/>
                <w:color w:val="000000"/>
                <w:vertAlign w:val="subscript"/>
              </w:rPr>
              <w:t>фсзн</w:t>
            </w:r>
            <w:proofErr w:type="spellEnd"/>
          </w:p>
        </w:tc>
        <w:tc>
          <w:tcPr>
            <w:tcW w:w="1706" w:type="dxa"/>
            <w:tcBorders>
              <w:bottom w:val="single" w:sz="4" w:space="0" w:color="auto"/>
            </w:tcBorders>
            <w:vAlign w:val="center"/>
          </w:tcPr>
          <w:p w14:paraId="0D831FBE" w14:textId="77777777" w:rsidR="00961A1B" w:rsidRPr="00961A1B" w:rsidRDefault="00961A1B" w:rsidP="00301344">
            <w:pPr>
              <w:rPr>
                <w:rFonts w:eastAsia="Times New Roman" w:cs="Calibri"/>
              </w:rPr>
            </w:pPr>
            <w:r w:rsidRPr="00961A1B">
              <w:rPr>
                <w:rFonts w:eastAsia="Times New Roman" w:cs="Calibri"/>
              </w:rPr>
              <w:t>34</w:t>
            </w:r>
          </w:p>
        </w:tc>
      </w:tr>
      <w:tr w:rsidR="00961A1B" w:rsidRPr="008B43DE" w14:paraId="4554AF98" w14:textId="77777777" w:rsidTr="00301344">
        <w:trPr>
          <w:trHeight w:val="197"/>
          <w:jc w:val="center"/>
        </w:trPr>
        <w:tc>
          <w:tcPr>
            <w:tcW w:w="6263" w:type="dxa"/>
            <w:tcBorders>
              <w:bottom w:val="single" w:sz="4" w:space="0" w:color="auto"/>
            </w:tcBorders>
            <w:vAlign w:val="center"/>
          </w:tcPr>
          <w:p w14:paraId="22DD575E" w14:textId="4855C8BD" w:rsidR="00961A1B" w:rsidRPr="00961A1B" w:rsidRDefault="00961A1B" w:rsidP="00961A1B">
            <w:pPr>
              <w:ind w:firstLine="0"/>
              <w:rPr>
                <w:rFonts w:eastAsia="Times New Roman" w:cs="Calibri"/>
              </w:rPr>
            </w:pPr>
            <w:r w:rsidRPr="00961A1B">
              <w:rPr>
                <w:rFonts w:eastAsia="Times New Roman" w:cs="Calibri"/>
              </w:rPr>
              <w:t>Ставка отчислений по обязательному страхованию</w:t>
            </w:r>
            <w:r w:rsidR="000A6ABD">
              <w:rPr>
                <w:rFonts w:eastAsia="Times New Roman" w:cs="Calibri"/>
              </w:rPr>
              <w:t xml:space="preserve"> в </w:t>
            </w:r>
            <w:r w:rsidRPr="00961A1B">
              <w:rPr>
                <w:rFonts w:eastAsia="Times New Roman"/>
                <w:color w:val="000000"/>
                <w:szCs w:val="28"/>
                <w:lang w:eastAsia="ru-RU"/>
              </w:rPr>
              <w:t>БРУСП «</w:t>
            </w:r>
            <w:proofErr w:type="spellStart"/>
            <w:r w:rsidRPr="00961A1B">
              <w:rPr>
                <w:rFonts w:eastAsia="Times New Roman"/>
                <w:color w:val="000000"/>
                <w:szCs w:val="28"/>
                <w:lang w:eastAsia="ru-RU"/>
              </w:rPr>
              <w:t>Белгосстрах</w:t>
            </w:r>
            <w:proofErr w:type="spellEnd"/>
            <w:r w:rsidRPr="00961A1B">
              <w:rPr>
                <w:rFonts w:eastAsia="Times New Roman"/>
                <w:color w:val="000000"/>
                <w:szCs w:val="28"/>
                <w:lang w:eastAsia="ru-RU"/>
              </w:rPr>
              <w:t>», %</w:t>
            </w:r>
          </w:p>
        </w:tc>
        <w:tc>
          <w:tcPr>
            <w:tcW w:w="1943" w:type="dxa"/>
            <w:tcBorders>
              <w:bottom w:val="single" w:sz="4" w:space="0" w:color="auto"/>
            </w:tcBorders>
            <w:vAlign w:val="center"/>
          </w:tcPr>
          <w:p w14:paraId="206D86F2" w14:textId="77777777" w:rsidR="00961A1B" w:rsidRPr="00961A1B" w:rsidRDefault="00961A1B" w:rsidP="00301344">
            <w:pPr>
              <w:rPr>
                <w:rFonts w:cs="Calibri"/>
                <w:color w:val="000000"/>
              </w:rPr>
            </w:pPr>
            <w:proofErr w:type="spellStart"/>
            <w:r w:rsidRPr="00961A1B">
              <w:rPr>
                <w:rFonts w:cs="Calibri"/>
                <w:color w:val="000000"/>
              </w:rPr>
              <w:t>Н</w:t>
            </w:r>
            <w:r w:rsidRPr="00961A1B">
              <w:rPr>
                <w:rFonts w:cs="Calibri"/>
                <w:color w:val="000000"/>
                <w:vertAlign w:val="subscript"/>
              </w:rPr>
              <w:t>бгс</w:t>
            </w:r>
            <w:proofErr w:type="spellEnd"/>
          </w:p>
        </w:tc>
        <w:tc>
          <w:tcPr>
            <w:tcW w:w="1706" w:type="dxa"/>
            <w:tcBorders>
              <w:bottom w:val="single" w:sz="4" w:space="0" w:color="auto"/>
            </w:tcBorders>
            <w:vAlign w:val="center"/>
          </w:tcPr>
          <w:p w14:paraId="0C5C206D" w14:textId="27BDD26B" w:rsidR="00961A1B" w:rsidRPr="00961A1B" w:rsidRDefault="00961A1B" w:rsidP="00961A1B">
            <w:pPr>
              <w:rPr>
                <w:rFonts w:eastAsia="Times New Roman" w:cs="Calibri"/>
              </w:rPr>
            </w:pPr>
            <w:r w:rsidRPr="00961A1B">
              <w:rPr>
                <w:rFonts w:eastAsia="Times New Roman" w:cs="Calibri"/>
              </w:rPr>
              <w:t xml:space="preserve">0,6 </w:t>
            </w:r>
          </w:p>
        </w:tc>
      </w:tr>
      <w:tr w:rsidR="00961A1B" w:rsidRPr="008B43DE" w14:paraId="0963489E" w14:textId="77777777" w:rsidTr="00301344">
        <w:trPr>
          <w:trHeight w:val="197"/>
          <w:jc w:val="center"/>
        </w:trPr>
        <w:tc>
          <w:tcPr>
            <w:tcW w:w="6263" w:type="dxa"/>
            <w:tcBorders>
              <w:bottom w:val="nil"/>
            </w:tcBorders>
            <w:vAlign w:val="center"/>
          </w:tcPr>
          <w:p w14:paraId="5CE12452" w14:textId="77777777" w:rsidR="00961A1B" w:rsidRPr="00961A1B" w:rsidRDefault="00961A1B" w:rsidP="00961A1B">
            <w:pPr>
              <w:ind w:firstLine="0"/>
              <w:rPr>
                <w:rFonts w:eastAsia="Times New Roman" w:cs="Calibri"/>
              </w:rPr>
            </w:pPr>
            <w:r w:rsidRPr="00961A1B">
              <w:rPr>
                <w:rFonts w:eastAsia="Times New Roman" w:cs="Calibri"/>
              </w:rPr>
              <w:t>Норматив прочих прямых затрат, %</w:t>
            </w:r>
          </w:p>
          <w:p w14:paraId="443B5048" w14:textId="6FD26AD2" w:rsidR="00961A1B" w:rsidRPr="00961A1B" w:rsidRDefault="00961A1B" w:rsidP="00961A1B">
            <w:pPr>
              <w:ind w:firstLine="0"/>
              <w:rPr>
                <w:rFonts w:eastAsia="Times New Roman" w:cs="Calibri"/>
              </w:rPr>
            </w:pPr>
            <w:r w:rsidRPr="00961A1B">
              <w:rPr>
                <w:rFonts w:eastAsia="Times New Roman" w:cs="Calibri"/>
                <w:szCs w:val="18"/>
              </w:rPr>
              <w:t>Если есть конкретные суммы расходов, то указываем их далее по тексту,</w:t>
            </w:r>
            <w:r w:rsidR="000A6ABD">
              <w:rPr>
                <w:rFonts w:eastAsia="Times New Roman" w:cs="Calibri"/>
                <w:szCs w:val="18"/>
              </w:rPr>
              <w:t xml:space="preserve"> в </w:t>
            </w:r>
            <w:r w:rsidRPr="00961A1B">
              <w:rPr>
                <w:rFonts w:eastAsia="Times New Roman" w:cs="Calibri"/>
                <w:szCs w:val="18"/>
              </w:rPr>
              <w:t>таблице не приводим</w:t>
            </w:r>
          </w:p>
        </w:tc>
        <w:tc>
          <w:tcPr>
            <w:tcW w:w="1943" w:type="dxa"/>
            <w:tcBorders>
              <w:bottom w:val="nil"/>
            </w:tcBorders>
            <w:vAlign w:val="center"/>
          </w:tcPr>
          <w:p w14:paraId="3283A29D" w14:textId="77777777" w:rsidR="00961A1B" w:rsidRPr="00961A1B" w:rsidRDefault="00961A1B" w:rsidP="00301344">
            <w:pPr>
              <w:rPr>
                <w:rFonts w:eastAsia="Times New Roman" w:cs="Calibri"/>
              </w:rPr>
            </w:pPr>
            <w:proofErr w:type="spellStart"/>
            <w:r w:rsidRPr="00961A1B">
              <w:rPr>
                <w:rFonts w:cs="Calibri"/>
                <w:color w:val="000000"/>
              </w:rPr>
              <w:t>Н</w:t>
            </w:r>
            <w:r w:rsidRPr="00961A1B">
              <w:rPr>
                <w:rFonts w:cs="Calibri"/>
                <w:color w:val="000000"/>
                <w:vertAlign w:val="subscript"/>
              </w:rPr>
              <w:t>пз</w:t>
            </w:r>
            <w:proofErr w:type="spellEnd"/>
          </w:p>
        </w:tc>
        <w:tc>
          <w:tcPr>
            <w:tcW w:w="1706" w:type="dxa"/>
            <w:tcBorders>
              <w:bottom w:val="nil"/>
            </w:tcBorders>
            <w:vAlign w:val="center"/>
          </w:tcPr>
          <w:p w14:paraId="11912C75" w14:textId="0406BD0E" w:rsidR="00961A1B" w:rsidRPr="00961A1B" w:rsidRDefault="00961A1B" w:rsidP="00961A1B">
            <w:pPr>
              <w:rPr>
                <w:rFonts w:eastAsia="Times New Roman" w:cs="Calibri"/>
              </w:rPr>
            </w:pPr>
            <w:r w:rsidRPr="00961A1B">
              <w:rPr>
                <w:rFonts w:eastAsia="Times New Roman" w:cs="Calibri"/>
              </w:rPr>
              <w:t>20</w:t>
            </w:r>
          </w:p>
        </w:tc>
      </w:tr>
      <w:tr w:rsidR="00961A1B" w:rsidRPr="008B43DE" w14:paraId="7B9B219A" w14:textId="77777777" w:rsidTr="00301344">
        <w:trPr>
          <w:trHeight w:val="197"/>
          <w:jc w:val="center"/>
        </w:trPr>
        <w:tc>
          <w:tcPr>
            <w:tcW w:w="6263" w:type="dxa"/>
            <w:tcBorders>
              <w:bottom w:val="nil"/>
            </w:tcBorders>
            <w:vAlign w:val="center"/>
          </w:tcPr>
          <w:p w14:paraId="40E58D25" w14:textId="77777777" w:rsidR="00961A1B" w:rsidRPr="00961A1B" w:rsidRDefault="00961A1B" w:rsidP="00961A1B">
            <w:pPr>
              <w:ind w:firstLine="0"/>
              <w:rPr>
                <w:rFonts w:eastAsia="Times New Roman" w:cs="Calibri"/>
              </w:rPr>
            </w:pPr>
            <w:r w:rsidRPr="00961A1B">
              <w:rPr>
                <w:rFonts w:eastAsia="Times New Roman" w:cs="Calibri"/>
              </w:rPr>
              <w:t>Норматив накладных расходов, %</w:t>
            </w:r>
          </w:p>
        </w:tc>
        <w:tc>
          <w:tcPr>
            <w:tcW w:w="1943" w:type="dxa"/>
            <w:tcBorders>
              <w:bottom w:val="nil"/>
            </w:tcBorders>
            <w:vAlign w:val="center"/>
          </w:tcPr>
          <w:p w14:paraId="4164A3AD" w14:textId="77777777" w:rsidR="00961A1B" w:rsidRPr="00961A1B" w:rsidRDefault="00961A1B" w:rsidP="00301344">
            <w:pPr>
              <w:rPr>
                <w:rFonts w:eastAsia="Times New Roman" w:cs="Calibri"/>
              </w:rPr>
            </w:pPr>
            <w:proofErr w:type="spellStart"/>
            <w:r w:rsidRPr="00961A1B">
              <w:rPr>
                <w:rFonts w:cs="Calibri"/>
                <w:color w:val="000000"/>
              </w:rPr>
              <w:t>Н</w:t>
            </w:r>
            <w:r w:rsidRPr="00961A1B">
              <w:rPr>
                <w:rFonts w:cs="Calibri"/>
                <w:color w:val="000000"/>
                <w:vertAlign w:val="subscript"/>
              </w:rPr>
              <w:t>обп</w:t>
            </w:r>
            <w:proofErr w:type="spellEnd"/>
            <w:r w:rsidRPr="00961A1B">
              <w:rPr>
                <w:rFonts w:cs="Calibri"/>
                <w:color w:val="000000"/>
                <w:vertAlign w:val="subscript"/>
              </w:rPr>
              <w:t xml:space="preserve">, </w:t>
            </w:r>
            <w:proofErr w:type="spellStart"/>
            <w:r w:rsidRPr="00961A1B">
              <w:rPr>
                <w:rFonts w:cs="Calibri"/>
                <w:color w:val="000000"/>
                <w:vertAlign w:val="subscript"/>
              </w:rPr>
              <w:t>обх</w:t>
            </w:r>
            <w:proofErr w:type="spellEnd"/>
          </w:p>
        </w:tc>
        <w:tc>
          <w:tcPr>
            <w:tcW w:w="1706" w:type="dxa"/>
            <w:tcBorders>
              <w:bottom w:val="nil"/>
            </w:tcBorders>
            <w:vAlign w:val="center"/>
          </w:tcPr>
          <w:p w14:paraId="7A35C388" w14:textId="60DF6064" w:rsidR="00961A1B" w:rsidRPr="00961A1B" w:rsidRDefault="00961A1B" w:rsidP="00961A1B">
            <w:pPr>
              <w:rPr>
                <w:rFonts w:eastAsia="Times New Roman" w:cs="Calibri"/>
              </w:rPr>
            </w:pPr>
            <w:r w:rsidRPr="00961A1B">
              <w:rPr>
                <w:rFonts w:eastAsia="Times New Roman" w:cs="Calibri"/>
              </w:rPr>
              <w:t>40</w:t>
            </w:r>
          </w:p>
        </w:tc>
      </w:tr>
      <w:tr w:rsidR="00961A1B" w:rsidRPr="008B43DE" w14:paraId="72BDD9B7" w14:textId="77777777" w:rsidTr="00301344">
        <w:trPr>
          <w:trHeight w:val="197"/>
          <w:jc w:val="center"/>
        </w:trPr>
        <w:tc>
          <w:tcPr>
            <w:tcW w:w="6263" w:type="dxa"/>
            <w:tcBorders>
              <w:bottom w:val="nil"/>
            </w:tcBorders>
            <w:vAlign w:val="center"/>
          </w:tcPr>
          <w:p w14:paraId="0965120D" w14:textId="1FDD643A" w:rsidR="00961A1B" w:rsidRPr="00961A1B" w:rsidRDefault="00961A1B" w:rsidP="00961A1B">
            <w:pPr>
              <w:ind w:firstLine="0"/>
              <w:rPr>
                <w:rFonts w:eastAsia="Times New Roman" w:cs="Calibri"/>
              </w:rPr>
            </w:pPr>
            <w:r w:rsidRPr="00961A1B">
              <w:rPr>
                <w:rFonts w:eastAsia="Times New Roman" w:cs="Calibri"/>
              </w:rPr>
              <w:t>Норматив расходов</w:t>
            </w:r>
            <w:r w:rsidR="000A6ABD">
              <w:rPr>
                <w:rFonts w:eastAsia="Times New Roman" w:cs="Calibri"/>
              </w:rPr>
              <w:t xml:space="preserve"> на </w:t>
            </w:r>
            <w:r w:rsidRPr="00961A1B">
              <w:rPr>
                <w:rFonts w:eastAsia="Times New Roman" w:cs="Calibri"/>
              </w:rPr>
              <w:t xml:space="preserve">реализацию, % </w:t>
            </w:r>
          </w:p>
          <w:p w14:paraId="05722F01" w14:textId="77777777" w:rsidR="00961A1B" w:rsidRPr="00961A1B" w:rsidRDefault="00961A1B" w:rsidP="00961A1B">
            <w:pPr>
              <w:ind w:firstLine="0"/>
              <w:rPr>
                <w:rFonts w:eastAsia="Times New Roman" w:cs="Calibri"/>
              </w:rPr>
            </w:pPr>
            <w:r w:rsidRPr="00961A1B">
              <w:rPr>
                <w:rFonts w:eastAsia="Times New Roman" w:cs="Calibri"/>
                <w:szCs w:val="18"/>
              </w:rPr>
              <w:t>(если надо)</w:t>
            </w:r>
          </w:p>
        </w:tc>
        <w:tc>
          <w:tcPr>
            <w:tcW w:w="1943" w:type="dxa"/>
            <w:tcBorders>
              <w:bottom w:val="nil"/>
            </w:tcBorders>
            <w:vAlign w:val="center"/>
          </w:tcPr>
          <w:p w14:paraId="0881E846" w14:textId="77777777" w:rsidR="00961A1B" w:rsidRPr="00961A1B" w:rsidRDefault="00961A1B" w:rsidP="00301344">
            <w:pPr>
              <w:rPr>
                <w:rFonts w:eastAsia="Times New Roman" w:cs="Calibri"/>
              </w:rPr>
            </w:pPr>
            <w:proofErr w:type="spellStart"/>
            <w:r w:rsidRPr="00961A1B">
              <w:rPr>
                <w:rFonts w:cs="Calibri"/>
                <w:color w:val="000000"/>
              </w:rPr>
              <w:t>Н</w:t>
            </w:r>
            <w:r w:rsidRPr="00961A1B">
              <w:rPr>
                <w:rFonts w:cs="Calibri"/>
                <w:color w:val="000000"/>
                <w:vertAlign w:val="subscript"/>
              </w:rPr>
              <w:t>рр</w:t>
            </w:r>
            <w:proofErr w:type="spellEnd"/>
            <w:r w:rsidRPr="00961A1B">
              <w:rPr>
                <w:rFonts w:cs="Calibri"/>
                <w:color w:val="000000"/>
                <w:vertAlign w:val="subscript"/>
              </w:rPr>
              <w:t xml:space="preserve"> </w:t>
            </w:r>
          </w:p>
        </w:tc>
        <w:tc>
          <w:tcPr>
            <w:tcW w:w="1706" w:type="dxa"/>
            <w:tcBorders>
              <w:bottom w:val="nil"/>
            </w:tcBorders>
            <w:vAlign w:val="center"/>
          </w:tcPr>
          <w:p w14:paraId="01C4B76F" w14:textId="2D2DFAFC" w:rsidR="00961A1B" w:rsidRPr="00916078" w:rsidRDefault="00916078" w:rsidP="00301344">
            <w:pPr>
              <w:rPr>
                <w:rFonts w:eastAsia="Times New Roman" w:cs="Calibri"/>
                <w:lang w:val="en-US"/>
              </w:rPr>
            </w:pPr>
            <w:r>
              <w:rPr>
                <w:rFonts w:eastAsia="Times New Roman" w:cs="Calibri"/>
                <w:lang w:val="en-US"/>
              </w:rPr>
              <w:t>5</w:t>
            </w:r>
          </w:p>
        </w:tc>
      </w:tr>
      <w:tr w:rsidR="00961A1B" w:rsidRPr="00D55253" w14:paraId="37A63A47" w14:textId="77777777" w:rsidTr="00301344">
        <w:trPr>
          <w:trHeight w:val="197"/>
          <w:jc w:val="center"/>
        </w:trPr>
        <w:tc>
          <w:tcPr>
            <w:tcW w:w="6263" w:type="dxa"/>
            <w:vAlign w:val="center"/>
          </w:tcPr>
          <w:p w14:paraId="78562AC1" w14:textId="77777777" w:rsidR="00961A1B" w:rsidRPr="00961A1B" w:rsidRDefault="00961A1B" w:rsidP="00961A1B">
            <w:pPr>
              <w:ind w:firstLine="0"/>
              <w:rPr>
                <w:rFonts w:eastAsia="Times New Roman" w:cs="Calibri"/>
              </w:rPr>
            </w:pPr>
            <w:r w:rsidRPr="00961A1B">
              <w:rPr>
                <w:rFonts w:eastAsia="Times New Roman" w:cs="Calibri"/>
              </w:rPr>
              <w:t>Ставка НДС, %</w:t>
            </w:r>
          </w:p>
        </w:tc>
        <w:tc>
          <w:tcPr>
            <w:tcW w:w="1943" w:type="dxa"/>
            <w:vAlign w:val="center"/>
          </w:tcPr>
          <w:p w14:paraId="1CB326D3" w14:textId="77777777" w:rsidR="00961A1B" w:rsidRPr="00961A1B" w:rsidRDefault="00961A1B" w:rsidP="00301344">
            <w:pPr>
              <w:rPr>
                <w:rFonts w:eastAsia="Times New Roman" w:cs="Calibri"/>
              </w:rPr>
            </w:pPr>
            <w:r w:rsidRPr="00961A1B">
              <w:rPr>
                <w:rFonts w:cs="Calibri"/>
                <w:color w:val="000000"/>
              </w:rPr>
              <w:t>Н</w:t>
            </w:r>
            <w:r w:rsidRPr="00961A1B">
              <w:rPr>
                <w:rFonts w:cs="Calibri"/>
                <w:color w:val="000000"/>
                <w:vertAlign w:val="subscript"/>
              </w:rPr>
              <w:t>НДС</w:t>
            </w:r>
          </w:p>
        </w:tc>
        <w:tc>
          <w:tcPr>
            <w:tcW w:w="1706" w:type="dxa"/>
            <w:vAlign w:val="center"/>
          </w:tcPr>
          <w:p w14:paraId="1FE5381B" w14:textId="77777777" w:rsidR="00961A1B" w:rsidRPr="00961A1B" w:rsidRDefault="00961A1B" w:rsidP="00301344">
            <w:pPr>
              <w:rPr>
                <w:rFonts w:eastAsia="Times New Roman" w:cs="Calibri"/>
              </w:rPr>
            </w:pPr>
            <w:r w:rsidRPr="00961A1B">
              <w:rPr>
                <w:rFonts w:eastAsia="Times New Roman" w:cs="Calibri"/>
              </w:rPr>
              <w:t xml:space="preserve">20 </w:t>
            </w:r>
          </w:p>
        </w:tc>
      </w:tr>
      <w:tr w:rsidR="00961A1B" w:rsidRPr="00D55253" w14:paraId="5F54919D" w14:textId="77777777" w:rsidTr="00301344">
        <w:trPr>
          <w:trHeight w:val="197"/>
          <w:jc w:val="center"/>
        </w:trPr>
        <w:tc>
          <w:tcPr>
            <w:tcW w:w="6263" w:type="dxa"/>
            <w:tcBorders>
              <w:bottom w:val="single" w:sz="4" w:space="0" w:color="auto"/>
            </w:tcBorders>
            <w:vAlign w:val="center"/>
          </w:tcPr>
          <w:p w14:paraId="7F1680CB" w14:textId="33B135A9" w:rsidR="00961A1B" w:rsidRPr="00961A1B" w:rsidRDefault="00961A1B" w:rsidP="00961A1B">
            <w:pPr>
              <w:ind w:firstLine="0"/>
              <w:rPr>
                <w:rFonts w:eastAsia="Times New Roman" w:cs="Calibri"/>
              </w:rPr>
            </w:pPr>
            <w:r w:rsidRPr="00961A1B">
              <w:rPr>
                <w:rFonts w:eastAsia="Times New Roman" w:cs="Calibri"/>
              </w:rPr>
              <w:t>Налог</w:t>
            </w:r>
            <w:r w:rsidR="000A6ABD">
              <w:rPr>
                <w:rFonts w:eastAsia="Times New Roman" w:cs="Calibri"/>
              </w:rPr>
              <w:t xml:space="preserve"> на </w:t>
            </w:r>
            <w:r w:rsidRPr="00961A1B">
              <w:rPr>
                <w:rFonts w:eastAsia="Times New Roman" w:cs="Calibri"/>
              </w:rPr>
              <w:t xml:space="preserve">прибыль, % </w:t>
            </w:r>
          </w:p>
        </w:tc>
        <w:tc>
          <w:tcPr>
            <w:tcW w:w="1943" w:type="dxa"/>
            <w:tcBorders>
              <w:bottom w:val="single" w:sz="4" w:space="0" w:color="auto"/>
            </w:tcBorders>
            <w:vAlign w:val="center"/>
          </w:tcPr>
          <w:p w14:paraId="1D57E522" w14:textId="77777777" w:rsidR="00961A1B" w:rsidRPr="00961A1B" w:rsidRDefault="00961A1B" w:rsidP="00301344">
            <w:pPr>
              <w:rPr>
                <w:rFonts w:cs="Calibri"/>
                <w:color w:val="000000"/>
              </w:rPr>
            </w:pPr>
            <w:r w:rsidRPr="00961A1B">
              <w:rPr>
                <w:rFonts w:cs="Calibri"/>
                <w:color w:val="000000"/>
              </w:rPr>
              <w:t>Н</w:t>
            </w:r>
            <w:r w:rsidRPr="00961A1B">
              <w:rPr>
                <w:rFonts w:cs="Calibri"/>
                <w:color w:val="000000"/>
                <w:vertAlign w:val="subscript"/>
              </w:rPr>
              <w:t>п</w:t>
            </w:r>
          </w:p>
        </w:tc>
        <w:tc>
          <w:tcPr>
            <w:tcW w:w="1706" w:type="dxa"/>
            <w:tcBorders>
              <w:bottom w:val="single" w:sz="4" w:space="0" w:color="auto"/>
            </w:tcBorders>
            <w:vAlign w:val="center"/>
          </w:tcPr>
          <w:p w14:paraId="4FFE06B8" w14:textId="77777777" w:rsidR="00961A1B" w:rsidRPr="00961A1B" w:rsidRDefault="00961A1B" w:rsidP="00301344">
            <w:pPr>
              <w:rPr>
                <w:rFonts w:eastAsia="Times New Roman" w:cs="Calibri"/>
                <w:sz w:val="16"/>
                <w:szCs w:val="12"/>
              </w:rPr>
            </w:pPr>
            <w:r w:rsidRPr="00961A1B">
              <w:rPr>
                <w:rFonts w:eastAsia="Times New Roman" w:cs="Calibri"/>
              </w:rPr>
              <w:t>20</w:t>
            </w:r>
          </w:p>
        </w:tc>
      </w:tr>
    </w:tbl>
    <w:p w14:paraId="54B56F3A" w14:textId="0BDF0380" w:rsidR="00F94E87" w:rsidRDefault="00BB2478" w:rsidP="00297F4C">
      <w:pPr>
        <w:pStyle w:val="af3"/>
      </w:pPr>
      <w:r>
        <w:t>В таблице 6.2.</w:t>
      </w:r>
      <w:r w:rsidR="00297F4C">
        <w:t xml:space="preserve"> будет приведена информация</w:t>
      </w:r>
      <w:r w:rsidR="000A6ABD">
        <w:t xml:space="preserve"> о </w:t>
      </w:r>
      <w:r w:rsidR="00297F4C">
        <w:t>стоимости разработки подобного продукта.</w:t>
      </w:r>
    </w:p>
    <w:p w14:paraId="0A4413C2" w14:textId="1F7734F8" w:rsidR="00BB2478" w:rsidRPr="00BB2478" w:rsidRDefault="00BB2478" w:rsidP="00BB2478">
      <w:pPr>
        <w:pStyle w:val="af1"/>
      </w:pPr>
      <w:r w:rsidRPr="00961A1B">
        <w:t xml:space="preserve">Таблица 6.1 – </w:t>
      </w:r>
      <w:r>
        <w:t>Стоимость разработки подобного продукта</w:t>
      </w:r>
    </w:p>
    <w:tbl>
      <w:tblPr>
        <w:tblStyle w:val="ac"/>
        <w:tblW w:w="0" w:type="auto"/>
        <w:tblLook w:val="04A0" w:firstRow="1" w:lastRow="0" w:firstColumn="1" w:lastColumn="0" w:noHBand="0" w:noVBand="1"/>
      </w:tblPr>
      <w:tblGrid>
        <w:gridCol w:w="2071"/>
        <w:gridCol w:w="4766"/>
        <w:gridCol w:w="1574"/>
        <w:gridCol w:w="1614"/>
      </w:tblGrid>
      <w:tr w:rsidR="004E229E" w:rsidRPr="00945DCB" w14:paraId="10C5850F" w14:textId="77777777" w:rsidTr="0081237D">
        <w:tc>
          <w:tcPr>
            <w:tcW w:w="2071" w:type="dxa"/>
            <w:vAlign w:val="center"/>
          </w:tcPr>
          <w:p w14:paraId="02D8D08C" w14:textId="77777777" w:rsidR="00BB2478" w:rsidRPr="00BB2478" w:rsidRDefault="00BB2478" w:rsidP="00BB2478">
            <w:pPr>
              <w:ind w:firstLine="0"/>
              <w:jc w:val="center"/>
              <w:rPr>
                <w:rFonts w:cs="Calibri"/>
              </w:rPr>
            </w:pPr>
            <w:r w:rsidRPr="00BB2478">
              <w:rPr>
                <w:rFonts w:cs="Calibri"/>
              </w:rPr>
              <w:t>Продукт-аналог</w:t>
            </w:r>
          </w:p>
        </w:tc>
        <w:tc>
          <w:tcPr>
            <w:tcW w:w="4766" w:type="dxa"/>
            <w:vAlign w:val="center"/>
          </w:tcPr>
          <w:p w14:paraId="52C541C8" w14:textId="77777777" w:rsidR="00BB2478" w:rsidRPr="00BB2478" w:rsidRDefault="00BB2478" w:rsidP="00BB2478">
            <w:pPr>
              <w:ind w:firstLine="0"/>
              <w:jc w:val="center"/>
              <w:rPr>
                <w:rFonts w:cs="Calibri"/>
              </w:rPr>
            </w:pPr>
            <w:r w:rsidRPr="00BB2478">
              <w:rPr>
                <w:rFonts w:cs="Calibri"/>
              </w:rPr>
              <w:t>Источник</w:t>
            </w:r>
          </w:p>
        </w:tc>
        <w:tc>
          <w:tcPr>
            <w:tcW w:w="1574" w:type="dxa"/>
            <w:vAlign w:val="center"/>
          </w:tcPr>
          <w:p w14:paraId="747974F7" w14:textId="4EE449A2" w:rsidR="00BB2478" w:rsidRPr="00BB2478" w:rsidRDefault="00BB2478" w:rsidP="00BB2478">
            <w:pPr>
              <w:ind w:firstLine="0"/>
              <w:jc w:val="center"/>
              <w:rPr>
                <w:rFonts w:cs="Calibri"/>
              </w:rPr>
            </w:pPr>
            <w:r w:rsidRPr="00BB2478">
              <w:rPr>
                <w:rFonts w:cs="Calibri"/>
              </w:rPr>
              <w:t>Стоимость</w:t>
            </w:r>
            <w:r w:rsidR="004E229E">
              <w:rPr>
                <w:rFonts w:cs="Calibri"/>
              </w:rPr>
              <w:t xml:space="preserve"> (минимальная цена)</w:t>
            </w:r>
          </w:p>
        </w:tc>
        <w:tc>
          <w:tcPr>
            <w:tcW w:w="1614" w:type="dxa"/>
            <w:vAlign w:val="center"/>
          </w:tcPr>
          <w:p w14:paraId="72891A5E" w14:textId="77777777" w:rsidR="00BB2478" w:rsidRPr="00BB2478" w:rsidRDefault="00BB2478" w:rsidP="00BB2478">
            <w:pPr>
              <w:ind w:firstLine="0"/>
              <w:jc w:val="center"/>
              <w:rPr>
                <w:rFonts w:cs="Calibri"/>
              </w:rPr>
            </w:pPr>
            <w:r w:rsidRPr="00BB2478">
              <w:rPr>
                <w:rFonts w:cs="Calibri"/>
              </w:rPr>
              <w:t>Примечание</w:t>
            </w:r>
          </w:p>
        </w:tc>
      </w:tr>
      <w:tr w:rsidR="004E229E" w:rsidRPr="00945DCB" w14:paraId="10969FD0" w14:textId="77777777" w:rsidTr="0081237D">
        <w:tc>
          <w:tcPr>
            <w:tcW w:w="2071" w:type="dxa"/>
            <w:vAlign w:val="center"/>
          </w:tcPr>
          <w:p w14:paraId="048E3C23" w14:textId="5636F828" w:rsidR="00BB2478" w:rsidRPr="00BB2478" w:rsidRDefault="006E5680" w:rsidP="00BB2478">
            <w:pPr>
              <w:ind w:firstLine="0"/>
              <w:jc w:val="center"/>
              <w:rPr>
                <w:rFonts w:cs="Calibri"/>
              </w:rPr>
            </w:pPr>
            <w:r>
              <w:rPr>
                <w:rFonts w:cs="Calibri"/>
              </w:rPr>
              <w:t>С</w:t>
            </w:r>
            <w:r w:rsidRPr="006E5680">
              <w:rPr>
                <w:rFonts w:cs="Calibri"/>
              </w:rPr>
              <w:t>айт центра эстетической медицины</w:t>
            </w:r>
            <w:r>
              <w:rPr>
                <w:rFonts w:cs="Calibri"/>
              </w:rPr>
              <w:t xml:space="preserve"> </w:t>
            </w:r>
            <w:r w:rsidRPr="006E5680">
              <w:rPr>
                <w:rFonts w:cs="Calibri"/>
              </w:rPr>
              <w:t>marlen.by</w:t>
            </w:r>
          </w:p>
        </w:tc>
        <w:tc>
          <w:tcPr>
            <w:tcW w:w="4766" w:type="dxa"/>
            <w:vAlign w:val="center"/>
          </w:tcPr>
          <w:p w14:paraId="5FA5BA38" w14:textId="4EA48CE7" w:rsidR="00BB2478" w:rsidRPr="00BB2478" w:rsidRDefault="004E229E" w:rsidP="004E229E">
            <w:pPr>
              <w:ind w:firstLine="0"/>
              <w:rPr>
                <w:rFonts w:cs="Calibri"/>
              </w:rPr>
            </w:pPr>
            <w:r w:rsidRPr="004E229E">
              <w:rPr>
                <w:rFonts w:cs="Calibri"/>
              </w:rPr>
              <w:t>https://barsukov.by/kejsy_category/kejs-po-razrabotke-sajta-marlen-by/</w:t>
            </w:r>
          </w:p>
        </w:tc>
        <w:tc>
          <w:tcPr>
            <w:tcW w:w="1574" w:type="dxa"/>
            <w:vAlign w:val="center"/>
          </w:tcPr>
          <w:p w14:paraId="73E5D653" w14:textId="79E59BF6" w:rsidR="00BB2478" w:rsidRPr="00BB2478" w:rsidRDefault="006E5680" w:rsidP="00BB2478">
            <w:pPr>
              <w:ind w:firstLine="0"/>
              <w:jc w:val="center"/>
              <w:rPr>
                <w:rFonts w:cs="Calibri"/>
              </w:rPr>
            </w:pPr>
            <w:r w:rsidRPr="006E5680">
              <w:rPr>
                <w:rFonts w:cs="Calibri"/>
              </w:rPr>
              <w:t>от 1990 руб.</w:t>
            </w:r>
          </w:p>
        </w:tc>
        <w:tc>
          <w:tcPr>
            <w:tcW w:w="1614" w:type="dxa"/>
            <w:vAlign w:val="center"/>
          </w:tcPr>
          <w:p w14:paraId="535C2224" w14:textId="2DA75A71" w:rsidR="00BB2478" w:rsidRPr="00BB2478" w:rsidRDefault="004E229E" w:rsidP="00BB2478">
            <w:pPr>
              <w:ind w:firstLine="0"/>
              <w:jc w:val="center"/>
              <w:rPr>
                <w:rFonts w:cs="Calibri"/>
              </w:rPr>
            </w:pPr>
            <w:r>
              <w:rPr>
                <w:rFonts w:cs="Calibri"/>
              </w:rPr>
              <w:t>Схожие функциональные элементы</w:t>
            </w:r>
          </w:p>
        </w:tc>
      </w:tr>
    </w:tbl>
    <w:p w14:paraId="714C80A5" w14:textId="4E2CC9EB" w:rsidR="002F3503" w:rsidRDefault="00D55BF6" w:rsidP="00695196">
      <w:pPr>
        <w:pStyle w:val="af3"/>
      </w:pPr>
      <w:r w:rsidRPr="00306359">
        <w:t xml:space="preserve">В ходе проведения маркетингового анализа, была определена стоимость разработки аналогичного программного продукта </w:t>
      </w:r>
      <w:r w:rsidR="002304C3">
        <w:t xml:space="preserve">по </w:t>
      </w:r>
      <w:proofErr w:type="spellStart"/>
      <w:r w:rsidR="002304C3">
        <w:t>бьюти</w:t>
      </w:r>
      <w:proofErr w:type="spellEnd"/>
      <w:r w:rsidR="002304C3">
        <w:t>-сфере</w:t>
      </w:r>
      <w:r w:rsidRPr="00306359">
        <w:t xml:space="preserve">. Средняя цена разработки аналогичного продукта составляет </w:t>
      </w:r>
      <w:r w:rsidRPr="002304C3">
        <w:rPr>
          <w:highlight w:val="yellow"/>
        </w:rPr>
        <w:t>25000-30000 рублей</w:t>
      </w:r>
      <w:r w:rsidRPr="00306359">
        <w:t xml:space="preserve">. Также стоит учитывать </w:t>
      </w:r>
      <w:r w:rsidR="002304C3">
        <w:t>наличие личного кабинета</w:t>
      </w:r>
      <w:r w:rsidRPr="00306359">
        <w:t xml:space="preserve">, разработка которого отдельно стоит </w:t>
      </w:r>
      <w:r w:rsidRPr="002304C3">
        <w:rPr>
          <w:highlight w:val="yellow"/>
        </w:rPr>
        <w:t>3500 рублей</w:t>
      </w:r>
      <w:r w:rsidRPr="00306359">
        <w:t>. Таким образом, общая стоимость разработки данного программного средства, выбранного</w:t>
      </w:r>
      <w:r w:rsidR="000A6ABD">
        <w:t xml:space="preserve"> в </w:t>
      </w:r>
      <w:r w:rsidRPr="00306359">
        <w:t xml:space="preserve">качестве базы сравнения ставит </w:t>
      </w:r>
      <w:r w:rsidRPr="002304C3">
        <w:rPr>
          <w:highlight w:val="yellow"/>
        </w:rPr>
        <w:t>26500 руб</w:t>
      </w:r>
      <w:r w:rsidR="002304C3">
        <w:rPr>
          <w:highlight w:val="yellow"/>
        </w:rPr>
        <w:t>лей</w:t>
      </w:r>
      <w:r w:rsidRPr="002304C3">
        <w:rPr>
          <w:highlight w:val="yellow"/>
        </w:rPr>
        <w:t>.</w:t>
      </w:r>
    </w:p>
    <w:p w14:paraId="060AE07A" w14:textId="2720F1B2" w:rsidR="00096741" w:rsidRDefault="00096741" w:rsidP="00096741">
      <w:pPr>
        <w:pStyle w:val="af7"/>
        <w:outlineLvl w:val="1"/>
        <w:rPr>
          <w:szCs w:val="28"/>
        </w:rPr>
      </w:pPr>
      <w:bookmarkStart w:id="51" w:name="_Toc166885171"/>
      <w:r>
        <w:t>6.3 </w:t>
      </w:r>
      <w:r>
        <w:rPr>
          <w:szCs w:val="28"/>
        </w:rPr>
        <w:t>Обоснование цены программного средства</w:t>
      </w:r>
      <w:bookmarkEnd w:id="51"/>
    </w:p>
    <w:p w14:paraId="6D7336C4" w14:textId="15CC3DA8" w:rsidR="00AC4B73" w:rsidRDefault="00AC4B73" w:rsidP="00AC4B73">
      <w:pPr>
        <w:spacing w:before="360" w:after="240"/>
        <w:outlineLvl w:val="1"/>
        <w:rPr>
          <w:b/>
          <w:szCs w:val="28"/>
        </w:rPr>
      </w:pPr>
      <w:bookmarkStart w:id="52" w:name="_Toc166885172"/>
      <w:r>
        <w:rPr>
          <w:b/>
          <w:szCs w:val="28"/>
        </w:rPr>
        <w:t>6.3.1 Расчёт затрат рабочего времени</w:t>
      </w:r>
      <w:r w:rsidR="000A6ABD">
        <w:rPr>
          <w:b/>
          <w:szCs w:val="28"/>
        </w:rPr>
        <w:t xml:space="preserve"> на </w:t>
      </w:r>
      <w:r>
        <w:rPr>
          <w:b/>
          <w:szCs w:val="28"/>
        </w:rPr>
        <w:t>разработку программного средства</w:t>
      </w:r>
      <w:bookmarkEnd w:id="52"/>
    </w:p>
    <w:p w14:paraId="4D34BAF5" w14:textId="645601E7" w:rsidR="00160AE8" w:rsidRPr="002505F8" w:rsidRDefault="002505F8" w:rsidP="002505F8">
      <w:pPr>
        <w:rPr>
          <w:rFonts w:eastAsia="Times New Roman"/>
          <w:sz w:val="24"/>
          <w:szCs w:val="24"/>
          <w:lang w:eastAsia="ru-RU"/>
        </w:rPr>
      </w:pPr>
      <w:r w:rsidRPr="00AA3F64">
        <w:rPr>
          <w:rFonts w:eastAsia="Times New Roman"/>
          <w:color w:val="000000"/>
          <w:szCs w:val="28"/>
          <w:lang w:eastAsia="ru-RU"/>
        </w:rPr>
        <w:lastRenderedPageBreak/>
        <w:t>Для общего анализа трудоемкости проек</w:t>
      </w:r>
      <w:r>
        <w:rPr>
          <w:rFonts w:eastAsia="Times New Roman"/>
          <w:color w:val="000000"/>
          <w:szCs w:val="28"/>
          <w:lang w:eastAsia="ru-RU"/>
        </w:rPr>
        <w:t>та необходимо составить таблицу</w:t>
      </w:r>
      <w:r w:rsidR="000A6ABD" w:rsidRPr="000A6ABD">
        <w:rPr>
          <w:rFonts w:eastAsia="Times New Roman"/>
          <w:color w:val="000000"/>
          <w:szCs w:val="28"/>
          <w:lang w:eastAsia="ru-RU"/>
        </w:rPr>
        <w:t xml:space="preserve"> с</w:t>
      </w:r>
      <w:r w:rsidR="000A6ABD">
        <w:rPr>
          <w:rFonts w:eastAsia="Times New Roman"/>
          <w:color w:val="000000"/>
          <w:szCs w:val="28"/>
          <w:lang w:val="en-US" w:eastAsia="ru-RU"/>
        </w:rPr>
        <w:t> </w:t>
      </w:r>
      <w:r w:rsidRPr="00AA3F64">
        <w:rPr>
          <w:rFonts w:eastAsia="Times New Roman"/>
          <w:color w:val="000000"/>
          <w:szCs w:val="28"/>
          <w:lang w:eastAsia="ru-RU"/>
        </w:rPr>
        <w:t>общими временными затратами</w:t>
      </w:r>
      <w:r w:rsidR="000A6ABD">
        <w:rPr>
          <w:rFonts w:eastAsia="Times New Roman"/>
          <w:color w:val="000000"/>
          <w:szCs w:val="28"/>
          <w:lang w:eastAsia="ru-RU"/>
        </w:rPr>
        <w:t xml:space="preserve"> на </w:t>
      </w:r>
      <w:r w:rsidRPr="00AA3F64">
        <w:rPr>
          <w:rFonts w:eastAsia="Times New Roman"/>
          <w:color w:val="000000"/>
          <w:szCs w:val="28"/>
          <w:lang w:eastAsia="ru-RU"/>
        </w:rPr>
        <w:t>каждый этап работ. Исходны</w:t>
      </w:r>
      <w:r>
        <w:rPr>
          <w:rFonts w:eastAsia="Times New Roman"/>
          <w:color w:val="000000"/>
          <w:szCs w:val="28"/>
          <w:lang w:eastAsia="ru-RU"/>
        </w:rPr>
        <w:t>е данные приведены</w:t>
      </w:r>
      <w:r w:rsidR="000A6ABD">
        <w:rPr>
          <w:rFonts w:eastAsia="Times New Roman"/>
          <w:color w:val="000000"/>
          <w:szCs w:val="28"/>
          <w:lang w:eastAsia="ru-RU"/>
        </w:rPr>
        <w:t xml:space="preserve"> в </w:t>
      </w:r>
      <w:r>
        <w:rPr>
          <w:rFonts w:eastAsia="Times New Roman"/>
          <w:color w:val="000000"/>
          <w:szCs w:val="28"/>
          <w:lang w:eastAsia="ru-RU"/>
        </w:rPr>
        <w:t>таблице 6.3</w:t>
      </w:r>
      <w:r w:rsidRPr="00AA3F64">
        <w:rPr>
          <w:rFonts w:eastAsia="Times New Roman"/>
          <w:color w:val="000000"/>
          <w:szCs w:val="28"/>
          <w:lang w:eastAsia="ru-RU"/>
        </w:rPr>
        <w:t>.</w:t>
      </w:r>
    </w:p>
    <w:p w14:paraId="7DA70C0A" w14:textId="315F330D" w:rsidR="00715DBC" w:rsidRPr="00D55253" w:rsidRDefault="00715DBC" w:rsidP="00715DBC">
      <w:pPr>
        <w:pStyle w:val="af1"/>
        <w:rPr>
          <w:lang w:eastAsia="ru-RU"/>
        </w:rPr>
      </w:pPr>
      <w:r w:rsidRPr="00D55253">
        <w:rPr>
          <w:lang w:eastAsia="ru-RU"/>
        </w:rPr>
        <w:t xml:space="preserve">Таблица </w:t>
      </w:r>
      <w:r>
        <w:rPr>
          <w:lang w:eastAsia="ru-RU"/>
        </w:rPr>
        <w:t>6</w:t>
      </w:r>
      <w:r w:rsidRPr="00D55253">
        <w:rPr>
          <w:lang w:eastAsia="ru-RU"/>
        </w:rPr>
        <w:t>.</w:t>
      </w:r>
      <w:r w:rsidR="002505F8">
        <w:rPr>
          <w:lang w:eastAsia="ru-RU"/>
        </w:rPr>
        <w:t>3</w:t>
      </w:r>
      <w:r w:rsidRPr="00D55253">
        <w:rPr>
          <w:lang w:eastAsia="ru-RU"/>
        </w:rPr>
        <w:t xml:space="preserve"> – Затраты рабочего времени</w:t>
      </w:r>
      <w:r w:rsidR="000A6ABD">
        <w:rPr>
          <w:lang w:eastAsia="ru-RU"/>
        </w:rPr>
        <w:t xml:space="preserve"> на </w:t>
      </w:r>
      <w:r w:rsidRPr="00D55253">
        <w:rPr>
          <w:lang w:eastAsia="ru-RU"/>
        </w:rPr>
        <w:t>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7"/>
        <w:gridCol w:w="2551"/>
        <w:gridCol w:w="2403"/>
      </w:tblGrid>
      <w:tr w:rsidR="00715DBC" w:rsidRPr="00D55253" w14:paraId="49998044" w14:textId="77777777" w:rsidTr="00CE0B54">
        <w:trPr>
          <w:jc w:val="right"/>
        </w:trPr>
        <w:tc>
          <w:tcPr>
            <w:tcW w:w="4957" w:type="dxa"/>
            <w:vAlign w:val="center"/>
          </w:tcPr>
          <w:p w14:paraId="0C85DBB0" w14:textId="299B1B6D" w:rsidR="00715DBC" w:rsidRPr="00D55253" w:rsidRDefault="00715DBC"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Содержание работ</w:t>
            </w:r>
          </w:p>
        </w:tc>
        <w:tc>
          <w:tcPr>
            <w:tcW w:w="2551" w:type="dxa"/>
            <w:vAlign w:val="center"/>
          </w:tcPr>
          <w:p w14:paraId="0649B2C0" w14:textId="77777777" w:rsidR="00715DBC" w:rsidRPr="00D55253" w:rsidRDefault="00715DBC"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2403" w:type="dxa"/>
            <w:vAlign w:val="center"/>
          </w:tcPr>
          <w:p w14:paraId="545B31FC" w14:textId="3E77DBAC" w:rsidR="00715DBC" w:rsidRPr="00D55253" w:rsidRDefault="00715DBC"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 xml:space="preserve">Затраты рабочего времени, </w:t>
            </w:r>
            <w:r>
              <w:rPr>
                <w:rFonts w:eastAsia="Times New Roman"/>
                <w:szCs w:val="24"/>
                <w:lang w:eastAsia="ru-RU"/>
              </w:rPr>
              <w:t>часов</w:t>
            </w:r>
          </w:p>
        </w:tc>
      </w:tr>
      <w:tr w:rsidR="00715DBC" w:rsidRPr="00D55253" w14:paraId="45B7A645" w14:textId="77777777" w:rsidTr="004C01FE">
        <w:trPr>
          <w:jc w:val="right"/>
        </w:trPr>
        <w:tc>
          <w:tcPr>
            <w:tcW w:w="4957" w:type="dxa"/>
            <w:vAlign w:val="center"/>
          </w:tcPr>
          <w:p w14:paraId="20DA83E0" w14:textId="54D34670" w:rsidR="00715DBC" w:rsidRPr="00D55253" w:rsidRDefault="00CE0B54"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t>Постановка целей</w:t>
            </w:r>
            <w:r w:rsidR="000A6ABD">
              <w:t xml:space="preserve"> и </w:t>
            </w:r>
            <w:r>
              <w:t>задач сайта</w:t>
            </w:r>
          </w:p>
        </w:tc>
        <w:tc>
          <w:tcPr>
            <w:tcW w:w="2551" w:type="dxa"/>
            <w:vAlign w:val="center"/>
          </w:tcPr>
          <w:p w14:paraId="7A01F3AD" w14:textId="49E89E45" w:rsidR="00715DBC" w:rsidRPr="001537EC" w:rsidRDefault="00CE0B54"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2403" w:type="dxa"/>
            <w:vAlign w:val="center"/>
          </w:tcPr>
          <w:p w14:paraId="37EE22BE" w14:textId="1B2CF7B4" w:rsidR="00715DBC" w:rsidRPr="001537EC" w:rsidRDefault="00CE0B54"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16</w:t>
            </w:r>
          </w:p>
        </w:tc>
      </w:tr>
      <w:tr w:rsidR="00715DBC" w:rsidRPr="00D55253" w14:paraId="6CAB51A6" w14:textId="77777777" w:rsidTr="004C01FE">
        <w:trPr>
          <w:jc w:val="right"/>
        </w:trPr>
        <w:tc>
          <w:tcPr>
            <w:tcW w:w="4957" w:type="dxa"/>
            <w:vAlign w:val="center"/>
          </w:tcPr>
          <w:p w14:paraId="31727757" w14:textId="377637EC" w:rsidR="00715DBC" w:rsidRPr="00D55253" w:rsidRDefault="00CE0B54"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Создание, проработка технического задания</w:t>
            </w:r>
            <w:r w:rsidR="000A6ABD">
              <w:rPr>
                <w:rFonts w:eastAsia="Times New Roman"/>
                <w:color w:val="000000"/>
                <w:szCs w:val="28"/>
                <w:lang w:eastAsia="ru-RU"/>
              </w:rPr>
              <w:t xml:space="preserve"> на </w:t>
            </w:r>
            <w:r w:rsidRPr="009236A8">
              <w:rPr>
                <w:rFonts w:eastAsia="Times New Roman"/>
                <w:color w:val="000000"/>
                <w:szCs w:val="28"/>
                <w:lang w:eastAsia="ru-RU"/>
              </w:rPr>
              <w:t>разработку веб-сайта</w:t>
            </w:r>
          </w:p>
        </w:tc>
        <w:tc>
          <w:tcPr>
            <w:tcW w:w="2551" w:type="dxa"/>
            <w:vAlign w:val="center"/>
          </w:tcPr>
          <w:p w14:paraId="0F590905" w14:textId="3FAC9481" w:rsidR="00715DBC" w:rsidRPr="001537EC" w:rsidRDefault="00CE0B54"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2403" w:type="dxa"/>
            <w:vAlign w:val="center"/>
          </w:tcPr>
          <w:p w14:paraId="65BBB212" w14:textId="11A12DA7" w:rsidR="00715DBC" w:rsidRPr="001537EC" w:rsidRDefault="004C01FE" w:rsidP="00715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16</w:t>
            </w:r>
          </w:p>
        </w:tc>
      </w:tr>
      <w:tr w:rsidR="00CE0B54" w:rsidRPr="00D55253" w14:paraId="18DBC8FD" w14:textId="77777777" w:rsidTr="004C01FE">
        <w:trPr>
          <w:jc w:val="right"/>
        </w:trPr>
        <w:tc>
          <w:tcPr>
            <w:tcW w:w="4957" w:type="dxa"/>
            <w:vAlign w:val="center"/>
          </w:tcPr>
          <w:p w14:paraId="036849D7" w14:textId="0FD0833A" w:rsidR="00CE0B54" w:rsidRPr="00D55253"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Прототипирование</w:t>
            </w:r>
          </w:p>
        </w:tc>
        <w:tc>
          <w:tcPr>
            <w:tcW w:w="2551" w:type="dxa"/>
            <w:vAlign w:val="center"/>
          </w:tcPr>
          <w:p w14:paraId="52E56C62" w14:textId="0E0D6481" w:rsidR="00CE0B54" w:rsidRPr="001537EC"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2403" w:type="dxa"/>
            <w:vAlign w:val="center"/>
          </w:tcPr>
          <w:p w14:paraId="467BDD0B" w14:textId="426FC5F0" w:rsidR="00CE0B54" w:rsidRPr="001537EC"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32</w:t>
            </w:r>
          </w:p>
        </w:tc>
      </w:tr>
      <w:tr w:rsidR="00CE0B54" w:rsidRPr="00D55253" w14:paraId="7C930E4B" w14:textId="77777777" w:rsidTr="004C01FE">
        <w:trPr>
          <w:jc w:val="right"/>
        </w:trPr>
        <w:tc>
          <w:tcPr>
            <w:tcW w:w="4957" w:type="dxa"/>
            <w:vAlign w:val="center"/>
          </w:tcPr>
          <w:p w14:paraId="42BA4B28" w14:textId="4D4714CC" w:rsidR="00CE0B54" w:rsidRPr="001537EC"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Создание макетов дизайна сайта</w:t>
            </w:r>
          </w:p>
        </w:tc>
        <w:tc>
          <w:tcPr>
            <w:tcW w:w="2551" w:type="dxa"/>
            <w:vAlign w:val="center"/>
          </w:tcPr>
          <w:p w14:paraId="7FE20EAD" w14:textId="0B30D6E1" w:rsidR="00CE0B54" w:rsidRPr="00D55253"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2403" w:type="dxa"/>
            <w:vAlign w:val="center"/>
          </w:tcPr>
          <w:p w14:paraId="1E59F830" w14:textId="62562B7C" w:rsidR="00CE0B54" w:rsidRPr="00D55253"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48</w:t>
            </w:r>
          </w:p>
        </w:tc>
      </w:tr>
      <w:tr w:rsidR="00CE0B54" w:rsidRPr="00D55253" w14:paraId="58A6F120" w14:textId="77777777" w:rsidTr="004C01FE">
        <w:trPr>
          <w:jc w:val="right"/>
        </w:trPr>
        <w:tc>
          <w:tcPr>
            <w:tcW w:w="4957" w:type="dxa"/>
            <w:vAlign w:val="center"/>
          </w:tcPr>
          <w:p w14:paraId="309850AD" w14:textId="3AF5AFF3" w:rsidR="00CE0B54" w:rsidRPr="00D55253"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Верстка макетов дизайна сайта</w:t>
            </w:r>
          </w:p>
        </w:tc>
        <w:tc>
          <w:tcPr>
            <w:tcW w:w="2551" w:type="dxa"/>
            <w:vAlign w:val="center"/>
          </w:tcPr>
          <w:p w14:paraId="5E5BD962" w14:textId="09205EC4" w:rsidR="00CE0B54" w:rsidRPr="00D55253"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sidRPr="00915BAF">
              <w:rPr>
                <w:rFonts w:eastAsia="Times New Roman"/>
                <w:color w:val="000000"/>
                <w:szCs w:val="28"/>
                <w:lang w:eastAsia="ru-RU"/>
              </w:rPr>
              <w:t>Фронтенд</w:t>
            </w:r>
            <w:proofErr w:type="spellEnd"/>
            <w:r w:rsidRPr="00915BAF">
              <w:rPr>
                <w:rFonts w:eastAsia="Times New Roman"/>
                <w:color w:val="000000"/>
                <w:szCs w:val="28"/>
                <w:lang w:eastAsia="ru-RU"/>
              </w:rPr>
              <w:t>-разработчик</w:t>
            </w:r>
          </w:p>
        </w:tc>
        <w:tc>
          <w:tcPr>
            <w:tcW w:w="2403" w:type="dxa"/>
            <w:vAlign w:val="center"/>
          </w:tcPr>
          <w:p w14:paraId="04AF6AF5" w14:textId="084BEF87" w:rsidR="00CE0B54" w:rsidRPr="00D55253"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56</w:t>
            </w:r>
          </w:p>
        </w:tc>
      </w:tr>
      <w:tr w:rsidR="00CE0B54" w:rsidRPr="00D55253" w14:paraId="199504FF" w14:textId="77777777" w:rsidTr="004C01FE">
        <w:trPr>
          <w:jc w:val="right"/>
        </w:trPr>
        <w:tc>
          <w:tcPr>
            <w:tcW w:w="4957" w:type="dxa"/>
            <w:vAlign w:val="center"/>
          </w:tcPr>
          <w:p w14:paraId="177D3457" w14:textId="7E6BCEF2" w:rsidR="00CE0B54" w:rsidRPr="00D55253"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Проектирование базы данных</w:t>
            </w:r>
          </w:p>
        </w:tc>
        <w:tc>
          <w:tcPr>
            <w:tcW w:w="2551" w:type="dxa"/>
            <w:vAlign w:val="center"/>
          </w:tcPr>
          <w:p w14:paraId="394DADAB" w14:textId="4A217527" w:rsidR="00CE0B54" w:rsidRPr="001537EC"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Бэкенд-разработчик</w:t>
            </w:r>
          </w:p>
        </w:tc>
        <w:tc>
          <w:tcPr>
            <w:tcW w:w="2403" w:type="dxa"/>
            <w:vAlign w:val="center"/>
          </w:tcPr>
          <w:p w14:paraId="740C5E92" w14:textId="3F45E86D" w:rsidR="00CE0B54" w:rsidRPr="001537EC"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16</w:t>
            </w:r>
          </w:p>
        </w:tc>
      </w:tr>
      <w:tr w:rsidR="00CE0B54" w:rsidRPr="00D55253" w14:paraId="0C1C3D74" w14:textId="77777777" w:rsidTr="004C01FE">
        <w:trPr>
          <w:jc w:val="right"/>
        </w:trPr>
        <w:tc>
          <w:tcPr>
            <w:tcW w:w="4957" w:type="dxa"/>
            <w:vAlign w:val="center"/>
          </w:tcPr>
          <w:p w14:paraId="04ED6B27" w14:textId="08EF19AC" w:rsidR="00CE0B54" w:rsidRPr="00D55253"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236A8">
              <w:rPr>
                <w:rFonts w:eastAsia="Times New Roman"/>
                <w:color w:val="000000"/>
                <w:szCs w:val="28"/>
                <w:lang w:eastAsia="ru-RU"/>
              </w:rPr>
              <w:t>Разработка функциональной части платформы</w:t>
            </w:r>
          </w:p>
        </w:tc>
        <w:tc>
          <w:tcPr>
            <w:tcW w:w="2551" w:type="dxa"/>
            <w:vAlign w:val="center"/>
          </w:tcPr>
          <w:p w14:paraId="233479B5" w14:textId="62A4031B" w:rsidR="00CE0B54" w:rsidRPr="001537EC"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Бэкенд-разработчик</w:t>
            </w:r>
          </w:p>
        </w:tc>
        <w:tc>
          <w:tcPr>
            <w:tcW w:w="2403" w:type="dxa"/>
            <w:vAlign w:val="center"/>
          </w:tcPr>
          <w:p w14:paraId="2F2DD39F" w14:textId="16E52649" w:rsidR="00CE0B54" w:rsidRPr="001537EC"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128</w:t>
            </w:r>
          </w:p>
        </w:tc>
      </w:tr>
      <w:tr w:rsidR="004C01FE" w:rsidRPr="00D55253" w14:paraId="3BF32D02" w14:textId="77777777" w:rsidTr="004C01FE">
        <w:trPr>
          <w:jc w:val="right"/>
        </w:trPr>
        <w:tc>
          <w:tcPr>
            <w:tcW w:w="4957" w:type="dxa"/>
            <w:vAlign w:val="center"/>
          </w:tcPr>
          <w:p w14:paraId="4AB2D17D" w14:textId="2B33ED2B" w:rsidR="004C01FE" w:rsidRPr="004C01FE"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000000"/>
                <w:szCs w:val="28"/>
                <w:lang w:eastAsia="ru-RU"/>
              </w:rPr>
            </w:pPr>
            <w:r>
              <w:rPr>
                <w:rFonts w:eastAsia="Times New Roman"/>
                <w:color w:val="000000"/>
                <w:szCs w:val="28"/>
                <w:lang w:val="en-US" w:eastAsia="ru-RU"/>
              </w:rPr>
              <w:t>SEO-</w:t>
            </w:r>
            <w:r>
              <w:rPr>
                <w:rFonts w:eastAsia="Times New Roman"/>
                <w:color w:val="000000"/>
                <w:szCs w:val="28"/>
                <w:lang w:eastAsia="ru-RU"/>
              </w:rPr>
              <w:t>оптимизация сайта</w:t>
            </w:r>
          </w:p>
        </w:tc>
        <w:tc>
          <w:tcPr>
            <w:tcW w:w="2551" w:type="dxa"/>
            <w:vAlign w:val="center"/>
          </w:tcPr>
          <w:p w14:paraId="491B9009" w14:textId="43D1EF67" w:rsidR="004C01FE" w:rsidRPr="004C01FE"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000000"/>
                <w:szCs w:val="28"/>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2403" w:type="dxa"/>
            <w:vAlign w:val="center"/>
          </w:tcPr>
          <w:p w14:paraId="41718B20" w14:textId="7814C0AE" w:rsidR="004C01FE" w:rsidRPr="001537EC"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16</w:t>
            </w:r>
          </w:p>
        </w:tc>
      </w:tr>
      <w:tr w:rsidR="00CE0B54" w:rsidRPr="00D55253" w14:paraId="399B6168" w14:textId="77777777" w:rsidTr="004C01FE">
        <w:trPr>
          <w:jc w:val="right"/>
        </w:trPr>
        <w:tc>
          <w:tcPr>
            <w:tcW w:w="4957" w:type="dxa"/>
            <w:vAlign w:val="center"/>
          </w:tcPr>
          <w:p w14:paraId="326E3194" w14:textId="5C9698F4" w:rsidR="00CE0B54" w:rsidRPr="00D55253"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9236A8">
              <w:rPr>
                <w:rFonts w:eastAsia="Times New Roman"/>
                <w:color w:val="000000"/>
                <w:szCs w:val="28"/>
                <w:lang w:eastAsia="ru-RU"/>
              </w:rPr>
              <w:t>Тестирование</w:t>
            </w:r>
          </w:p>
        </w:tc>
        <w:tc>
          <w:tcPr>
            <w:tcW w:w="2551" w:type="dxa"/>
            <w:vAlign w:val="center"/>
          </w:tcPr>
          <w:p w14:paraId="4870DB93" w14:textId="3DF00476" w:rsidR="00CE0B54" w:rsidRDefault="004C01FE"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Тестировщик</w:t>
            </w:r>
          </w:p>
        </w:tc>
        <w:tc>
          <w:tcPr>
            <w:tcW w:w="2403" w:type="dxa"/>
            <w:vAlign w:val="center"/>
          </w:tcPr>
          <w:p w14:paraId="2CA463F4" w14:textId="3CD071DD" w:rsidR="00CE0B54" w:rsidRPr="003909E5"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24</w:t>
            </w:r>
          </w:p>
        </w:tc>
      </w:tr>
      <w:tr w:rsidR="00CE0B54" w:rsidRPr="00D55253" w14:paraId="2760006C" w14:textId="77777777" w:rsidTr="004C01FE">
        <w:trPr>
          <w:jc w:val="right"/>
        </w:trPr>
        <w:tc>
          <w:tcPr>
            <w:tcW w:w="4957" w:type="dxa"/>
            <w:vAlign w:val="center"/>
          </w:tcPr>
          <w:p w14:paraId="2FE4B728" w14:textId="2444AC51" w:rsidR="00CE0B54" w:rsidRPr="009236A8" w:rsidRDefault="00CE0B54"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olor w:val="000000"/>
                <w:szCs w:val="28"/>
                <w:lang w:eastAsia="ru-RU"/>
              </w:rPr>
            </w:pPr>
            <w:r>
              <w:rPr>
                <w:rFonts w:eastAsia="Times New Roman"/>
                <w:color w:val="000000"/>
                <w:szCs w:val="28"/>
                <w:lang w:eastAsia="ru-RU"/>
              </w:rPr>
              <w:t>Всего</w:t>
            </w:r>
          </w:p>
        </w:tc>
        <w:tc>
          <w:tcPr>
            <w:tcW w:w="2551" w:type="dxa"/>
            <w:vAlign w:val="center"/>
          </w:tcPr>
          <w:p w14:paraId="7453467B" w14:textId="77777777" w:rsidR="00CE0B54" w:rsidRDefault="00CE0B54" w:rsidP="004C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
        </w:tc>
        <w:tc>
          <w:tcPr>
            <w:tcW w:w="2403" w:type="dxa"/>
            <w:vAlign w:val="center"/>
          </w:tcPr>
          <w:p w14:paraId="39C3CB6E" w14:textId="732C2C14" w:rsidR="00CE0B54" w:rsidRDefault="004C01FE" w:rsidP="00CE0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352</w:t>
            </w:r>
          </w:p>
        </w:tc>
      </w:tr>
    </w:tbl>
    <w:p w14:paraId="14F3857B" w14:textId="74252C3D" w:rsidR="00B0016F" w:rsidRDefault="00B0016F" w:rsidP="00B0016F">
      <w:pPr>
        <w:spacing w:before="360" w:after="240"/>
        <w:outlineLvl w:val="1"/>
        <w:rPr>
          <w:b/>
          <w:szCs w:val="28"/>
        </w:rPr>
      </w:pPr>
      <w:bookmarkStart w:id="53" w:name="_Toc166885173"/>
      <w:r>
        <w:rPr>
          <w:b/>
          <w:szCs w:val="28"/>
        </w:rPr>
        <w:t>6.3.2 Расчёт основной заработной платы</w:t>
      </w:r>
      <w:bookmarkEnd w:id="53"/>
    </w:p>
    <w:p w14:paraId="45326A4F" w14:textId="2CC836F4" w:rsidR="00362BF7" w:rsidRPr="00E636AA" w:rsidRDefault="00362BF7" w:rsidP="00362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olor w:val="000000"/>
          <w:szCs w:val="28"/>
          <w:lang w:eastAsia="ru-RU"/>
        </w:rPr>
      </w:pPr>
      <w:r>
        <w:t>Для расчёта основной заработной платы необходимо знать два параметра: трудозатраты</w:t>
      </w:r>
      <w:r w:rsidR="000A6ABD">
        <w:t xml:space="preserve"> и </w:t>
      </w:r>
      <w:r>
        <w:t xml:space="preserve">заработную плату отдельных специалистов. </w:t>
      </w:r>
      <w:r w:rsidRPr="00E636AA">
        <w:rPr>
          <w:rFonts w:eastAsia="Times New Roman"/>
          <w:color w:val="000000"/>
          <w:szCs w:val="28"/>
          <w:lang w:eastAsia="ru-RU"/>
        </w:rPr>
        <w:t xml:space="preserve">Основная заработная плата </w:t>
      </w:r>
      <w:r>
        <w:rPr>
          <w:rFonts w:eastAsia="Times New Roman"/>
          <w:color w:val="000000"/>
          <w:szCs w:val="28"/>
          <w:lang w:eastAsia="ru-RU"/>
        </w:rPr>
        <w:t xml:space="preserve">отдельного специалиста </w:t>
      </w:r>
      <w:r w:rsidRPr="00E636AA">
        <w:rPr>
          <w:rFonts w:eastAsia="Times New Roman"/>
          <w:color w:val="000000"/>
          <w:szCs w:val="28"/>
          <w:lang w:eastAsia="ru-RU"/>
        </w:rPr>
        <w:t>будет рассчитываться по формуле 6.3</w:t>
      </w:r>
    </w:p>
    <w:tbl>
      <w:tblPr>
        <w:tblpPr w:leftFromText="180" w:rightFromText="180" w:vertAnchor="text" w:tblpY="1"/>
        <w:tblOverlap w:val="never"/>
        <w:tblW w:w="10065" w:type="dxa"/>
        <w:tblLook w:val="04A0" w:firstRow="1" w:lastRow="0" w:firstColumn="1" w:lastColumn="0" w:noHBand="0" w:noVBand="1"/>
      </w:tblPr>
      <w:tblGrid>
        <w:gridCol w:w="1701"/>
        <w:gridCol w:w="6521"/>
        <w:gridCol w:w="1843"/>
      </w:tblGrid>
      <w:tr w:rsidR="00362BF7" w:rsidRPr="00D55253" w14:paraId="103F664F" w14:textId="77777777" w:rsidTr="00301344">
        <w:tc>
          <w:tcPr>
            <w:tcW w:w="1701" w:type="dxa"/>
            <w:hideMark/>
          </w:tcPr>
          <w:p w14:paraId="3A253DA1" w14:textId="77777777" w:rsidR="00362BF7" w:rsidRPr="00D55253" w:rsidRDefault="00362BF7"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p>
        </w:tc>
        <w:tc>
          <w:tcPr>
            <w:tcW w:w="6521" w:type="dxa"/>
            <w:hideMark/>
          </w:tcPr>
          <w:p w14:paraId="41BA16AA" w14:textId="77777777" w:rsidR="00362BF7" w:rsidRPr="00D55253" w:rsidRDefault="00087216" w:rsidP="0030134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jc w:val="center"/>
              <w:rPr>
                <w:rFonts w:eastAsia="Times New Roman"/>
                <w:color w:val="171717"/>
                <w:szCs w:val="28"/>
                <w:lang w:eastAsia="ru-RU"/>
              </w:rPr>
            </w:pPr>
            <m:oMath>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С</m:t>
                  </m:r>
                </m:e>
                <m:sub>
                  <w:proofErr w:type="spellStart"/>
                  <m:r>
                    <m:rPr>
                      <m:nor/>
                    </m:rPr>
                    <w:rPr>
                      <w:rFonts w:eastAsia="Times New Roman"/>
                      <w:color w:val="171717"/>
                      <w:szCs w:val="28"/>
                      <w:lang w:eastAsia="ru-RU"/>
                    </w:rPr>
                    <m:t>оз</m:t>
                  </m:r>
                  <w:proofErr w:type="spellEnd"/>
                </m:sub>
              </m:sSub>
              <m:r>
                <m:rPr>
                  <m:nor/>
                </m:rPr>
                <w:rPr>
                  <w:rFonts w:eastAsia="Times New Roman"/>
                  <w:color w:val="171717"/>
                  <w:szCs w:val="28"/>
                  <w:lang w:eastAsia="ru-RU"/>
                </w:rPr>
                <m:t xml:space="preserve">= </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Т</m:t>
                  </m:r>
                </m:e>
                <m:sub>
                  <m:r>
                    <m:rPr>
                      <m:nor/>
                    </m:rPr>
                    <w:rPr>
                      <w:rFonts w:eastAsia="Times New Roman"/>
                      <w:color w:val="171717"/>
                      <w:szCs w:val="28"/>
                      <w:lang w:eastAsia="ru-RU"/>
                    </w:rPr>
                    <m:t>раз</m:t>
                  </m:r>
                </m:sub>
              </m:sSub>
              <m:r>
                <w:rPr>
                  <w:rFonts w:ascii="Cambria Math" w:eastAsia="Times New Roman" w:hAnsi="Cambria Math"/>
                  <w:color w:val="171717"/>
                  <w:szCs w:val="28"/>
                  <w:lang w:eastAsia="ru-RU"/>
                </w:rPr>
                <m:t xml:space="preserve"> </m:t>
              </m:r>
              <m:r>
                <m:rPr>
                  <m:nor/>
                </m:rPr>
                <w:rPr>
                  <w:rFonts w:eastAsia="Times New Roman"/>
                  <w:color w:val="171717"/>
                  <w:szCs w:val="28"/>
                  <w:lang w:eastAsia="ru-RU"/>
                </w:rPr>
                <m:t xml:space="preserve">∙ </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С</m:t>
                  </m:r>
                </m:e>
                <m:sub>
                  <w:proofErr w:type="spellStart"/>
                  <m:r>
                    <m:rPr>
                      <m:nor/>
                    </m:rPr>
                    <w:rPr>
                      <w:rFonts w:eastAsia="Times New Roman"/>
                      <w:color w:val="171717"/>
                      <w:szCs w:val="28"/>
                      <w:lang w:eastAsia="ru-RU"/>
                    </w:rPr>
                    <m:t>зп</m:t>
                  </m:r>
                  <w:proofErr w:type="spellEnd"/>
                </m:sub>
              </m:sSub>
              <m:r>
                <w:rPr>
                  <w:rFonts w:ascii="Cambria Math" w:eastAsia="Times New Roman" w:hAnsi="Cambria Math"/>
                  <w:color w:val="171717"/>
                  <w:szCs w:val="28"/>
                  <w:lang w:eastAsia="ru-RU"/>
                </w:rPr>
                <m:t xml:space="preserve"> </m:t>
              </m:r>
            </m:oMath>
            <w:r w:rsidR="00362BF7" w:rsidRPr="00D55253">
              <w:rPr>
                <w:rFonts w:eastAsia="Times New Roman"/>
                <w:color w:val="171717"/>
                <w:szCs w:val="28"/>
                <w:lang w:eastAsia="ru-RU"/>
              </w:rPr>
              <w:t>,</w:t>
            </w:r>
          </w:p>
        </w:tc>
        <w:tc>
          <w:tcPr>
            <w:tcW w:w="1843" w:type="dxa"/>
            <w:vAlign w:val="center"/>
            <w:hideMark/>
          </w:tcPr>
          <w:p w14:paraId="1B04550C" w14:textId="3DE3E878" w:rsidR="00362BF7" w:rsidRPr="00D55253" w:rsidRDefault="00362BF7"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szCs w:val="28"/>
                <w:lang w:eastAsia="ru-RU"/>
              </w:rPr>
            </w:pPr>
            <w:r w:rsidRPr="00D55253">
              <w:rPr>
                <w:rFonts w:eastAsia="Times New Roman"/>
                <w:szCs w:val="28"/>
                <w:lang w:eastAsia="ru-RU"/>
              </w:rPr>
              <w:t>(</w:t>
            </w:r>
            <w:r>
              <w:rPr>
                <w:rFonts w:eastAsia="Times New Roman"/>
                <w:szCs w:val="28"/>
                <w:lang w:eastAsia="ru-RU"/>
              </w:rPr>
              <w:t>6</w:t>
            </w:r>
            <w:r w:rsidRPr="00D55253">
              <w:rPr>
                <w:rFonts w:eastAsia="Times New Roman"/>
                <w:szCs w:val="28"/>
                <w:lang w:eastAsia="ru-RU"/>
              </w:rPr>
              <w:t>.</w:t>
            </w:r>
            <w:r>
              <w:rPr>
                <w:rFonts w:eastAsia="Times New Roman"/>
                <w:szCs w:val="28"/>
                <w:lang w:eastAsia="ru-RU"/>
              </w:rPr>
              <w:t>1</w:t>
            </w:r>
            <w:r w:rsidRPr="00D55253">
              <w:rPr>
                <w:rFonts w:eastAsia="Times New Roman"/>
                <w:szCs w:val="28"/>
                <w:lang w:eastAsia="ru-RU"/>
              </w:rPr>
              <w:t>)</w:t>
            </w:r>
          </w:p>
        </w:tc>
      </w:tr>
    </w:tbl>
    <w:p w14:paraId="6B4499F9" w14:textId="7D2D65B7" w:rsidR="00362BF7" w:rsidRPr="00D55253" w:rsidRDefault="00362BF7" w:rsidP="00362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8"/>
          <w:lang w:val="be-BY" w:eastAsia="ru-RU"/>
        </w:rPr>
      </w:pPr>
      <w:r w:rsidRPr="00D55253">
        <w:rPr>
          <w:rFonts w:eastAsia="Times New Roman"/>
          <w:szCs w:val="28"/>
          <w:lang w:val="be-BY" w:eastAsia="ru-RU"/>
        </w:rPr>
        <w:t>где С</w:t>
      </w:r>
      <w:r w:rsidRPr="00D55253">
        <w:rPr>
          <w:rFonts w:eastAsia="Times New Roman"/>
          <w:szCs w:val="28"/>
          <w:vertAlign w:val="subscript"/>
          <w:lang w:val="be-BY" w:eastAsia="ru-RU"/>
        </w:rPr>
        <w:t>оз</w:t>
      </w:r>
      <w:r w:rsidRPr="00D55253">
        <w:rPr>
          <w:rFonts w:eastAsia="Times New Roman"/>
          <w:szCs w:val="28"/>
          <w:lang w:val="be-BY" w:eastAsia="ru-RU"/>
        </w:rPr>
        <w:t>– основная заработная плата, руб</w:t>
      </w:r>
      <w:r>
        <w:rPr>
          <w:rFonts w:eastAsia="Times New Roman"/>
          <w:szCs w:val="28"/>
          <w:lang w:val="be-BY" w:eastAsia="ru-RU"/>
        </w:rPr>
        <w:t>.</w:t>
      </w:r>
      <w:r w:rsidRPr="00D55253">
        <w:rPr>
          <w:rFonts w:eastAsia="Times New Roman"/>
          <w:szCs w:val="28"/>
          <w:lang w:val="be-BY" w:eastAsia="ru-RU"/>
        </w:rPr>
        <w:t xml:space="preserve">; </w:t>
      </w:r>
    </w:p>
    <w:p w14:paraId="41D3C4EA" w14:textId="77777777" w:rsidR="00362BF7" w:rsidRPr="00D55253" w:rsidRDefault="00362BF7" w:rsidP="00362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szCs w:val="28"/>
          <w:lang w:val="be-BY" w:eastAsia="ru-RU"/>
        </w:rPr>
      </w:pPr>
      <w:r w:rsidRPr="00D55253">
        <w:rPr>
          <w:rFonts w:eastAsia="Times New Roman"/>
          <w:szCs w:val="28"/>
          <w:lang w:val="be-BY" w:eastAsia="ru-RU"/>
        </w:rPr>
        <w:t>Т</w:t>
      </w:r>
      <w:r w:rsidRPr="00D55253">
        <w:rPr>
          <w:rFonts w:eastAsia="Times New Roman"/>
          <w:szCs w:val="28"/>
          <w:vertAlign w:val="subscript"/>
          <w:lang w:val="be-BY" w:eastAsia="ru-RU"/>
        </w:rPr>
        <w:t>раз</w:t>
      </w:r>
      <w:r w:rsidRPr="00D55253">
        <w:rPr>
          <w:rFonts w:eastAsia="Times New Roman"/>
          <w:szCs w:val="28"/>
          <w:lang w:val="be-BY" w:eastAsia="ru-RU"/>
        </w:rPr>
        <w:t xml:space="preserve">  – </w:t>
      </w:r>
      <w:r>
        <w:rPr>
          <w:rFonts w:eastAsia="Times New Roman"/>
          <w:szCs w:val="28"/>
          <w:lang w:val="be-BY" w:eastAsia="ru-RU"/>
        </w:rPr>
        <w:t>трудоемкость (чел./час.)</w:t>
      </w:r>
      <w:r w:rsidRPr="00D55253">
        <w:rPr>
          <w:rFonts w:eastAsia="Times New Roman"/>
          <w:szCs w:val="28"/>
          <w:lang w:val="be-BY" w:eastAsia="ru-RU"/>
        </w:rPr>
        <w:t xml:space="preserve">; </w:t>
      </w:r>
    </w:p>
    <w:p w14:paraId="74362EBB" w14:textId="77777777" w:rsidR="00362BF7" w:rsidRPr="00D55253" w:rsidRDefault="00362BF7" w:rsidP="00362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szCs w:val="28"/>
          <w:lang w:eastAsia="ru-RU"/>
        </w:rPr>
      </w:pPr>
      <w:r w:rsidRPr="00D55253">
        <w:rPr>
          <w:rFonts w:eastAsia="Times New Roman"/>
          <w:szCs w:val="28"/>
          <w:lang w:val="be-BY" w:eastAsia="ru-RU"/>
        </w:rPr>
        <w:t>С</w:t>
      </w:r>
      <w:r w:rsidRPr="00D55253">
        <w:rPr>
          <w:rFonts w:eastAsia="Times New Roman"/>
          <w:szCs w:val="28"/>
          <w:vertAlign w:val="subscript"/>
          <w:lang w:val="be-BY" w:eastAsia="ru-RU"/>
        </w:rPr>
        <w:t xml:space="preserve">зп  </w:t>
      </w:r>
      <w:r w:rsidRPr="00D55253">
        <w:rPr>
          <w:rFonts w:eastAsia="Times New Roman"/>
          <w:szCs w:val="28"/>
          <w:lang w:val="be-BY" w:eastAsia="ru-RU"/>
        </w:rPr>
        <w:t xml:space="preserve">– </w:t>
      </w:r>
      <w:r w:rsidRPr="00D55253">
        <w:rPr>
          <w:rFonts w:eastAsia="Times New Roman"/>
          <w:szCs w:val="28"/>
          <w:lang w:eastAsia="ru-RU"/>
        </w:rPr>
        <w:t xml:space="preserve">средняя </w:t>
      </w:r>
      <w:r>
        <w:rPr>
          <w:rFonts w:eastAsia="Times New Roman"/>
          <w:szCs w:val="28"/>
          <w:lang w:eastAsia="ru-RU"/>
        </w:rPr>
        <w:t>часовая ставка руб./час.</w:t>
      </w:r>
    </w:p>
    <w:p w14:paraId="35E511A1" w14:textId="12B18173" w:rsidR="00AC4B73" w:rsidRDefault="00685BB5" w:rsidP="00362BF7">
      <w:r>
        <w:t>Для удобства общие данные</w:t>
      </w:r>
      <w:r w:rsidR="000A6ABD">
        <w:t xml:space="preserve"> и </w:t>
      </w:r>
      <w:r>
        <w:t>результат расчёта основной заработной платы представлены</w:t>
      </w:r>
      <w:r w:rsidR="000A6ABD">
        <w:t xml:space="preserve"> в </w:t>
      </w:r>
      <w:r>
        <w:t>таблице 6.4.</w:t>
      </w:r>
      <w:r w:rsidR="000A6ABD">
        <w:t xml:space="preserve"> для </w:t>
      </w:r>
      <w:r>
        <w:t>каждого сотрудника отдельно.</w:t>
      </w:r>
    </w:p>
    <w:p w14:paraId="52DA6330" w14:textId="0F1F4082" w:rsidR="00685BB5" w:rsidRPr="00D55253" w:rsidRDefault="00685BB5" w:rsidP="00685BB5">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4</w:t>
      </w:r>
      <w:r w:rsidRPr="00D55253">
        <w:rPr>
          <w:lang w:eastAsia="ru-RU"/>
        </w:rPr>
        <w:t xml:space="preserve"> – </w:t>
      </w:r>
      <w:r w:rsidR="009E5FF5">
        <w:rPr>
          <w:lang w:eastAsia="ru-RU"/>
        </w:rPr>
        <w:t>Расчёт основной заработной платы</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373"/>
        <w:gridCol w:w="2358"/>
        <w:gridCol w:w="2789"/>
      </w:tblGrid>
      <w:tr w:rsidR="00685BB5" w:rsidRPr="00D55253" w14:paraId="64334C00" w14:textId="77777777" w:rsidTr="00685BB5">
        <w:trPr>
          <w:jc w:val="right"/>
        </w:trPr>
        <w:tc>
          <w:tcPr>
            <w:tcW w:w="2505" w:type="dxa"/>
            <w:vAlign w:val="center"/>
          </w:tcPr>
          <w:p w14:paraId="1F1C12EA" w14:textId="22D8AFAD"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2373" w:type="dxa"/>
            <w:vAlign w:val="center"/>
          </w:tcPr>
          <w:p w14:paraId="130E52C2" w14:textId="653AA48A"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 xml:space="preserve">Затраты рабочего времени, </w:t>
            </w:r>
            <w:r>
              <w:rPr>
                <w:rFonts w:eastAsia="Times New Roman"/>
                <w:szCs w:val="24"/>
                <w:lang w:eastAsia="ru-RU"/>
              </w:rPr>
              <w:t>часов</w:t>
            </w:r>
          </w:p>
        </w:tc>
        <w:tc>
          <w:tcPr>
            <w:tcW w:w="2358" w:type="dxa"/>
          </w:tcPr>
          <w:p w14:paraId="6200AC4D" w14:textId="0850AAF8" w:rsidR="00685BB5" w:rsidRPr="00685BB5"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Средняя часовая ставка, руб.</w:t>
            </w:r>
            <w:r w:rsidRPr="00685BB5">
              <w:rPr>
                <w:rFonts w:eastAsia="Times New Roman"/>
                <w:szCs w:val="24"/>
                <w:lang w:eastAsia="ru-RU"/>
              </w:rPr>
              <w:t>/</w:t>
            </w:r>
            <w:r>
              <w:rPr>
                <w:rFonts w:eastAsia="Times New Roman"/>
                <w:szCs w:val="24"/>
                <w:lang w:eastAsia="ru-RU"/>
              </w:rPr>
              <w:t>час</w:t>
            </w:r>
          </w:p>
        </w:tc>
        <w:tc>
          <w:tcPr>
            <w:tcW w:w="2789" w:type="dxa"/>
            <w:vAlign w:val="center"/>
          </w:tcPr>
          <w:p w14:paraId="27899559" w14:textId="787EA47F" w:rsidR="00685BB5" w:rsidRPr="00D55253" w:rsidRDefault="009E5FF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 xml:space="preserve">Основная заработная плата, </w:t>
            </w:r>
            <w:proofErr w:type="spellStart"/>
            <w:r>
              <w:rPr>
                <w:rFonts w:eastAsia="Times New Roman"/>
                <w:szCs w:val="24"/>
                <w:lang w:eastAsia="ru-RU"/>
              </w:rPr>
              <w:t>руб</w:t>
            </w:r>
            <w:proofErr w:type="spellEnd"/>
          </w:p>
        </w:tc>
      </w:tr>
      <w:tr w:rsidR="00685BB5" w:rsidRPr="00D55253" w14:paraId="26083B29" w14:textId="77777777" w:rsidTr="002F0B41">
        <w:trPr>
          <w:jc w:val="right"/>
        </w:trPr>
        <w:tc>
          <w:tcPr>
            <w:tcW w:w="2505" w:type="dxa"/>
            <w:vAlign w:val="center"/>
          </w:tcPr>
          <w:p w14:paraId="1EF77F95" w14:textId="1E93F685"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2373" w:type="dxa"/>
            <w:vAlign w:val="center"/>
          </w:tcPr>
          <w:p w14:paraId="17E639F8" w14:textId="23B327EA"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32</w:t>
            </w:r>
          </w:p>
        </w:tc>
        <w:tc>
          <w:tcPr>
            <w:tcW w:w="2358" w:type="dxa"/>
            <w:vAlign w:val="center"/>
          </w:tcPr>
          <w:p w14:paraId="59C982E0" w14:textId="38EA6B26"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9,0</w:t>
            </w:r>
          </w:p>
        </w:tc>
        <w:tc>
          <w:tcPr>
            <w:tcW w:w="2789" w:type="dxa"/>
            <w:vAlign w:val="center"/>
          </w:tcPr>
          <w:p w14:paraId="764A9377" w14:textId="5708DE66"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288</w:t>
            </w:r>
          </w:p>
        </w:tc>
      </w:tr>
      <w:tr w:rsidR="00685BB5" w:rsidRPr="00D55253" w14:paraId="40A8A174" w14:textId="77777777" w:rsidTr="002F0B41">
        <w:trPr>
          <w:jc w:val="right"/>
        </w:trPr>
        <w:tc>
          <w:tcPr>
            <w:tcW w:w="2505" w:type="dxa"/>
            <w:vAlign w:val="center"/>
          </w:tcPr>
          <w:p w14:paraId="24D26259" w14:textId="758A4FA2"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2373" w:type="dxa"/>
            <w:vAlign w:val="center"/>
          </w:tcPr>
          <w:p w14:paraId="3613AAA1" w14:textId="7A6F716F"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80</w:t>
            </w:r>
          </w:p>
        </w:tc>
        <w:tc>
          <w:tcPr>
            <w:tcW w:w="2358" w:type="dxa"/>
            <w:vAlign w:val="center"/>
          </w:tcPr>
          <w:p w14:paraId="247D38B1" w14:textId="496F788F"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9,1</w:t>
            </w:r>
          </w:p>
        </w:tc>
        <w:tc>
          <w:tcPr>
            <w:tcW w:w="2789" w:type="dxa"/>
            <w:vAlign w:val="center"/>
          </w:tcPr>
          <w:p w14:paraId="2B85A21B" w14:textId="7B71A666" w:rsidR="00685BB5" w:rsidRPr="001537EC" w:rsidRDefault="002F0B41"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728</w:t>
            </w:r>
          </w:p>
        </w:tc>
      </w:tr>
      <w:tr w:rsidR="00685BB5" w:rsidRPr="00D55253" w14:paraId="37C18584" w14:textId="77777777" w:rsidTr="002F0B41">
        <w:trPr>
          <w:jc w:val="right"/>
        </w:trPr>
        <w:tc>
          <w:tcPr>
            <w:tcW w:w="2505" w:type="dxa"/>
            <w:vAlign w:val="center"/>
          </w:tcPr>
          <w:p w14:paraId="2046A919" w14:textId="3F397F6D"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sidRPr="00915BAF">
              <w:rPr>
                <w:rFonts w:eastAsia="Times New Roman"/>
                <w:color w:val="000000"/>
                <w:szCs w:val="28"/>
                <w:lang w:eastAsia="ru-RU"/>
              </w:rPr>
              <w:t>Фронтенд</w:t>
            </w:r>
            <w:proofErr w:type="spellEnd"/>
            <w:r w:rsidRPr="00915BAF">
              <w:rPr>
                <w:rFonts w:eastAsia="Times New Roman"/>
                <w:color w:val="000000"/>
                <w:szCs w:val="28"/>
                <w:lang w:eastAsia="ru-RU"/>
              </w:rPr>
              <w:t>-разработчик</w:t>
            </w:r>
          </w:p>
        </w:tc>
        <w:tc>
          <w:tcPr>
            <w:tcW w:w="2373" w:type="dxa"/>
            <w:vAlign w:val="center"/>
          </w:tcPr>
          <w:p w14:paraId="51D1E246" w14:textId="452E412E"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56</w:t>
            </w:r>
          </w:p>
        </w:tc>
        <w:tc>
          <w:tcPr>
            <w:tcW w:w="2358" w:type="dxa"/>
            <w:vAlign w:val="center"/>
          </w:tcPr>
          <w:p w14:paraId="301B3C55" w14:textId="4B99588F"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9,2</w:t>
            </w:r>
          </w:p>
        </w:tc>
        <w:tc>
          <w:tcPr>
            <w:tcW w:w="2789" w:type="dxa"/>
            <w:vAlign w:val="center"/>
          </w:tcPr>
          <w:p w14:paraId="7BE26820" w14:textId="7756E078" w:rsidR="00685BB5" w:rsidRPr="001537EC" w:rsidRDefault="002F0B41"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515,2</w:t>
            </w:r>
          </w:p>
        </w:tc>
      </w:tr>
      <w:tr w:rsidR="00685BB5" w:rsidRPr="00D55253" w14:paraId="5A579B4C" w14:textId="77777777" w:rsidTr="002F0B41">
        <w:trPr>
          <w:jc w:val="right"/>
        </w:trPr>
        <w:tc>
          <w:tcPr>
            <w:tcW w:w="2505" w:type="dxa"/>
            <w:vAlign w:val="center"/>
          </w:tcPr>
          <w:p w14:paraId="162BF664" w14:textId="3A46C71F" w:rsidR="00685BB5" w:rsidRPr="001537EC"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lastRenderedPageBreak/>
              <w:t>Бэкенд-разработчик</w:t>
            </w:r>
          </w:p>
        </w:tc>
        <w:tc>
          <w:tcPr>
            <w:tcW w:w="2373" w:type="dxa"/>
            <w:vAlign w:val="center"/>
          </w:tcPr>
          <w:p w14:paraId="2F982136" w14:textId="34FF1EB8" w:rsidR="00685BB5" w:rsidRPr="00D55253"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128</w:t>
            </w:r>
          </w:p>
        </w:tc>
        <w:tc>
          <w:tcPr>
            <w:tcW w:w="2358" w:type="dxa"/>
            <w:vAlign w:val="center"/>
          </w:tcPr>
          <w:p w14:paraId="6032EEE2" w14:textId="7C2CCB0C"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9,4</w:t>
            </w:r>
          </w:p>
        </w:tc>
        <w:tc>
          <w:tcPr>
            <w:tcW w:w="2789" w:type="dxa"/>
            <w:vAlign w:val="center"/>
          </w:tcPr>
          <w:p w14:paraId="7A3EE802" w14:textId="2E906614" w:rsidR="00685BB5" w:rsidRPr="00D55253" w:rsidRDefault="002F0B41"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1203,2</w:t>
            </w:r>
          </w:p>
        </w:tc>
      </w:tr>
      <w:tr w:rsidR="00685BB5" w:rsidRPr="00D55253" w14:paraId="36EDE91C" w14:textId="77777777" w:rsidTr="002F0B41">
        <w:trPr>
          <w:jc w:val="right"/>
        </w:trPr>
        <w:tc>
          <w:tcPr>
            <w:tcW w:w="2505" w:type="dxa"/>
            <w:vAlign w:val="center"/>
          </w:tcPr>
          <w:p w14:paraId="6DED9523" w14:textId="0CC0BB5D"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2373" w:type="dxa"/>
            <w:vAlign w:val="center"/>
          </w:tcPr>
          <w:p w14:paraId="4E7F5A72" w14:textId="1509E57E" w:rsidR="00685BB5" w:rsidRP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16</w:t>
            </w:r>
          </w:p>
        </w:tc>
        <w:tc>
          <w:tcPr>
            <w:tcW w:w="2358" w:type="dxa"/>
            <w:vAlign w:val="center"/>
          </w:tcPr>
          <w:p w14:paraId="1EF7BD5D" w14:textId="4A95B5A7"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w:t>
            </w:r>
            <w:r w:rsidR="002F0B41">
              <w:rPr>
                <w:rFonts w:eastAsia="Times New Roman"/>
                <w:szCs w:val="24"/>
                <w:lang w:eastAsia="ru-RU"/>
              </w:rPr>
              <w:t>,0</w:t>
            </w:r>
          </w:p>
        </w:tc>
        <w:tc>
          <w:tcPr>
            <w:tcW w:w="2789" w:type="dxa"/>
            <w:vAlign w:val="center"/>
          </w:tcPr>
          <w:p w14:paraId="06BDB5A3" w14:textId="1F330FC0" w:rsidR="00685BB5" w:rsidRPr="00D55253" w:rsidRDefault="002F0B41"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144</w:t>
            </w:r>
          </w:p>
        </w:tc>
      </w:tr>
      <w:tr w:rsidR="00685BB5" w:rsidRPr="00D55253" w14:paraId="652B10BB" w14:textId="77777777" w:rsidTr="002F0B41">
        <w:trPr>
          <w:jc w:val="right"/>
        </w:trPr>
        <w:tc>
          <w:tcPr>
            <w:tcW w:w="2505" w:type="dxa"/>
            <w:vAlign w:val="center"/>
          </w:tcPr>
          <w:p w14:paraId="6014A82B" w14:textId="4FD8CD4F"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Тестировщик</w:t>
            </w:r>
          </w:p>
        </w:tc>
        <w:tc>
          <w:tcPr>
            <w:tcW w:w="2373" w:type="dxa"/>
            <w:vAlign w:val="center"/>
          </w:tcPr>
          <w:p w14:paraId="13846106" w14:textId="28A4B742"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24</w:t>
            </w:r>
          </w:p>
        </w:tc>
        <w:tc>
          <w:tcPr>
            <w:tcW w:w="2358" w:type="dxa"/>
            <w:vAlign w:val="center"/>
          </w:tcPr>
          <w:p w14:paraId="21CEBA57" w14:textId="686D205D"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9,1</w:t>
            </w:r>
          </w:p>
        </w:tc>
        <w:tc>
          <w:tcPr>
            <w:tcW w:w="2789" w:type="dxa"/>
            <w:vAlign w:val="center"/>
          </w:tcPr>
          <w:p w14:paraId="588AF021" w14:textId="0CBAECBB" w:rsidR="00685BB5" w:rsidRPr="001537EC" w:rsidRDefault="002F0B41"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218,4</w:t>
            </w:r>
          </w:p>
        </w:tc>
      </w:tr>
      <w:tr w:rsidR="00685BB5" w:rsidRPr="00D55253" w14:paraId="0188EABB" w14:textId="77777777" w:rsidTr="002F0B41">
        <w:trPr>
          <w:jc w:val="right"/>
        </w:trPr>
        <w:tc>
          <w:tcPr>
            <w:tcW w:w="2505" w:type="dxa"/>
            <w:vAlign w:val="center"/>
          </w:tcPr>
          <w:p w14:paraId="402DC19B" w14:textId="3BF4E44F" w:rsidR="00685BB5" w:rsidRPr="00D55253" w:rsidRDefault="00685BB5" w:rsidP="00685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color w:val="000000"/>
                <w:szCs w:val="28"/>
                <w:lang w:eastAsia="ru-RU"/>
              </w:rPr>
              <w:t>Всего</w:t>
            </w:r>
          </w:p>
        </w:tc>
        <w:tc>
          <w:tcPr>
            <w:tcW w:w="2373" w:type="dxa"/>
            <w:vAlign w:val="center"/>
          </w:tcPr>
          <w:p w14:paraId="366931D3" w14:textId="5D36BAC4"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352</w:t>
            </w:r>
          </w:p>
        </w:tc>
        <w:tc>
          <w:tcPr>
            <w:tcW w:w="2358" w:type="dxa"/>
            <w:vAlign w:val="center"/>
          </w:tcPr>
          <w:p w14:paraId="3B666D42" w14:textId="77777777" w:rsidR="00685BB5"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p>
        </w:tc>
        <w:tc>
          <w:tcPr>
            <w:tcW w:w="2789" w:type="dxa"/>
            <w:vAlign w:val="center"/>
          </w:tcPr>
          <w:p w14:paraId="7CA92F4F" w14:textId="2F59FED0" w:rsidR="00685BB5" w:rsidRPr="001537EC" w:rsidRDefault="00685BB5" w:rsidP="002F0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w:t>
            </w:r>
            <w:r w:rsidR="002F0B41">
              <w:rPr>
                <w:rFonts w:eastAsia="Times New Roman"/>
                <w:szCs w:val="24"/>
                <w:lang w:eastAsia="ru-RU"/>
              </w:rPr>
              <w:t>096,8</w:t>
            </w:r>
          </w:p>
        </w:tc>
      </w:tr>
    </w:tbl>
    <w:p w14:paraId="670119CB" w14:textId="6EDD9F04" w:rsidR="00B0016F" w:rsidRPr="00AC4B73" w:rsidRDefault="00685BB5" w:rsidP="00715DBC">
      <w:pPr>
        <w:ind w:firstLine="0"/>
      </w:pPr>
      <w:proofErr w:type="spellStart"/>
      <m:oMath>
        <m:r>
          <m:rPr>
            <m:nor/>
          </m:rPr>
          <w:rPr>
            <w:rFonts w:eastAsia="Times New Roman"/>
            <w:i/>
            <w:iCs/>
            <w:szCs w:val="28"/>
            <w:highlight w:val="yellow"/>
            <w:lang w:eastAsia="ru-RU"/>
          </w:rPr>
          <m:t>C</m:t>
        </m:r>
        <m:r>
          <m:rPr>
            <m:nor/>
          </m:rPr>
          <w:rPr>
            <w:rFonts w:eastAsia="Times New Roman"/>
            <w:i/>
            <w:iCs/>
            <w:szCs w:val="28"/>
            <w:highlight w:val="yellow"/>
            <w:vertAlign w:val="subscript"/>
            <w:lang w:eastAsia="ru-RU"/>
          </w:rPr>
          <m:t>оз</m:t>
        </m:r>
        <w:proofErr w:type="spellEnd"/>
        <m:r>
          <m:rPr>
            <m:nor/>
          </m:rPr>
          <w:rPr>
            <w:rFonts w:ascii="Cambria Math" w:eastAsia="Times New Roman"/>
            <w:i/>
            <w:iCs/>
            <w:szCs w:val="28"/>
            <w:highlight w:val="yellow"/>
            <w:vertAlign w:val="subscript"/>
            <w:lang w:eastAsia="ru-RU"/>
          </w:rPr>
          <m:t xml:space="preserve"> </m:t>
        </m:r>
        <m:r>
          <m:rPr>
            <m:nor/>
          </m:rPr>
          <w:rPr>
            <w:rFonts w:ascii="Cambria Math" w:eastAsia="Times New Roman"/>
            <w:i/>
            <w:iCs/>
            <w:szCs w:val="28"/>
            <w:highlight w:val="yellow"/>
            <w:vertAlign w:val="subscript"/>
            <w:lang w:eastAsia="ru-RU"/>
          </w:rPr>
          <m:t>ба</m:t>
        </m:r>
        <m:r>
          <m:rPr>
            <m:nor/>
          </m:rPr>
          <w:rPr>
            <w:rFonts w:eastAsia="Times New Roman"/>
            <w:i/>
            <w:iCs/>
            <w:szCs w:val="28"/>
            <w:highlight w:val="yellow"/>
            <w:vertAlign w:val="subscript"/>
            <w:lang w:eastAsia="ru-RU"/>
          </w:rPr>
          <m:t xml:space="preserve"> </m:t>
        </m:r>
        <m:r>
          <m:rPr>
            <m:nor/>
          </m:rPr>
          <w:rPr>
            <w:rFonts w:eastAsia="Times New Roman"/>
            <w:i/>
            <w:iCs/>
            <w:szCs w:val="28"/>
            <w:highlight w:val="yellow"/>
            <w:lang w:eastAsia="ru-RU"/>
          </w:rPr>
          <m:t xml:space="preserve">= </m:t>
        </m:r>
        <m:r>
          <m:rPr>
            <m:nor/>
          </m:rPr>
          <w:rPr>
            <w:rFonts w:ascii="Cambria Math" w:eastAsia="Times New Roman"/>
            <w:i/>
            <w:iCs/>
            <w:szCs w:val="28"/>
            <w:highlight w:val="yellow"/>
            <w:lang w:eastAsia="ru-RU"/>
          </w:rPr>
          <m:t>150</m:t>
        </m:r>
        <m:r>
          <m:rPr>
            <m:nor/>
          </m:rPr>
          <w:rPr>
            <w:rFonts w:eastAsia="Times New Roman"/>
            <w:i/>
            <w:iCs/>
            <w:szCs w:val="28"/>
            <w:highlight w:val="yellow"/>
            <w:lang w:eastAsia="ru-RU"/>
          </w:rPr>
          <m:t xml:space="preserve"> ∙ </m:t>
        </m:r>
        <m:r>
          <m:rPr>
            <m:nor/>
          </m:rPr>
          <w:rPr>
            <w:rFonts w:ascii="Cambria Math" w:eastAsia="Times New Roman"/>
            <w:i/>
            <w:iCs/>
            <w:szCs w:val="28"/>
            <w:highlight w:val="yellow"/>
            <w:lang w:eastAsia="ru-RU"/>
          </w:rPr>
          <m:t xml:space="preserve">10 </m:t>
        </m:r>
        <m:r>
          <m:rPr>
            <m:nor/>
          </m:rPr>
          <w:rPr>
            <w:rFonts w:eastAsia="Times New Roman"/>
            <w:i/>
            <w:iCs/>
            <w:szCs w:val="28"/>
            <w:highlight w:val="yellow"/>
            <w:lang w:eastAsia="ru-RU"/>
          </w:rPr>
          <m:t xml:space="preserve">∙ </m:t>
        </m:r>
        <m:r>
          <m:rPr>
            <m:nor/>
          </m:rPr>
          <w:rPr>
            <w:rFonts w:ascii="Cambria Math" w:eastAsia="Times New Roman"/>
            <w:i/>
            <w:iCs/>
            <w:szCs w:val="28"/>
            <w:highlight w:val="yellow"/>
            <w:lang w:eastAsia="ru-RU"/>
          </w:rPr>
          <m:t>1</m:t>
        </m:r>
        <m:r>
          <m:rPr>
            <m:nor/>
          </m:rPr>
          <w:rPr>
            <w:rFonts w:eastAsia="Times New Roman"/>
            <w:i/>
            <w:iCs/>
            <w:szCs w:val="28"/>
            <w:highlight w:val="yellow"/>
            <w:lang w:eastAsia="ru-RU"/>
          </w:rPr>
          <m:t xml:space="preserve">= </m:t>
        </m:r>
        <m:r>
          <m:rPr>
            <m:nor/>
          </m:rPr>
          <w:rPr>
            <w:rFonts w:ascii="Cambria Math" w:eastAsia="Times New Roman"/>
            <w:i/>
            <w:iCs/>
            <w:szCs w:val="28"/>
            <w:highlight w:val="yellow"/>
            <w:lang w:eastAsia="ru-RU"/>
          </w:rPr>
          <m:t>1500</m:t>
        </m:r>
      </m:oMath>
      <w:r w:rsidRPr="00685BB5">
        <w:rPr>
          <w:rFonts w:eastAsia="Times New Roman"/>
          <w:i/>
          <w:iCs/>
          <w:szCs w:val="28"/>
          <w:highlight w:val="yellow"/>
          <w:lang w:eastAsia="ru-RU"/>
        </w:rPr>
        <w:t xml:space="preserve"> </w:t>
      </w:r>
      <w:proofErr w:type="spellStart"/>
      <w:proofErr w:type="gramStart"/>
      <w:r w:rsidRPr="00685BB5">
        <w:rPr>
          <w:rFonts w:eastAsia="Times New Roman"/>
          <w:i/>
          <w:iCs/>
          <w:szCs w:val="28"/>
          <w:highlight w:val="yellow"/>
          <w:lang w:eastAsia="ru-RU"/>
        </w:rPr>
        <w:t>руб</w:t>
      </w:r>
      <w:proofErr w:type="spellEnd"/>
      <w:r>
        <w:rPr>
          <w:rFonts w:eastAsia="Times New Roman"/>
          <w:i/>
          <w:iCs/>
          <w:szCs w:val="28"/>
          <w:lang w:eastAsia="ru-RU"/>
        </w:rPr>
        <w:t xml:space="preserve"> ???????</w:t>
      </w:r>
      <w:proofErr w:type="gramEnd"/>
    </w:p>
    <w:p w14:paraId="340AA603" w14:textId="12BA717C" w:rsidR="0015581B" w:rsidRDefault="0015581B" w:rsidP="0015581B">
      <w:pPr>
        <w:spacing w:before="360" w:after="240"/>
        <w:outlineLvl w:val="1"/>
        <w:rPr>
          <w:b/>
          <w:szCs w:val="28"/>
        </w:rPr>
      </w:pPr>
      <w:bookmarkStart w:id="54" w:name="_Toc166885174"/>
      <w:r>
        <w:rPr>
          <w:b/>
          <w:szCs w:val="28"/>
        </w:rPr>
        <w:t>6.3.3 Расчёт дополнительной заработной платы</w:t>
      </w:r>
      <w:bookmarkEnd w:id="54"/>
    </w:p>
    <w:p w14:paraId="54B70C15" w14:textId="7B23B4CC" w:rsidR="00C15D25" w:rsidRDefault="00C15D25" w:rsidP="00C1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olor w:val="000000"/>
          <w:szCs w:val="28"/>
          <w:lang w:eastAsia="ru-RU"/>
        </w:rPr>
      </w:pPr>
      <w:r w:rsidRPr="00D55253">
        <w:rPr>
          <w:rFonts w:eastAsia="Times New Roman"/>
          <w:color w:val="000000"/>
          <w:szCs w:val="28"/>
          <w:lang w:eastAsia="ru-RU"/>
        </w:rPr>
        <w:t>Дополнительная заработная плата определяется по нормативу</w:t>
      </w:r>
      <w:r w:rsidR="000A6ABD">
        <w:rPr>
          <w:rFonts w:eastAsia="Times New Roman"/>
          <w:color w:val="000000"/>
          <w:szCs w:val="28"/>
          <w:lang w:eastAsia="ru-RU"/>
        </w:rPr>
        <w:t xml:space="preserve"> в </w:t>
      </w:r>
      <w:r w:rsidRPr="00D55253">
        <w:rPr>
          <w:rFonts w:eastAsia="Times New Roman"/>
          <w:color w:val="000000"/>
          <w:szCs w:val="28"/>
          <w:lang w:eastAsia="ru-RU"/>
        </w:rPr>
        <w:t>процентах</w:t>
      </w:r>
      <w:r w:rsidR="000A6ABD">
        <w:rPr>
          <w:rFonts w:eastAsia="Times New Roman"/>
          <w:color w:val="000000"/>
          <w:szCs w:val="28"/>
          <w:lang w:eastAsia="ru-RU"/>
        </w:rPr>
        <w:t xml:space="preserve"> к </w:t>
      </w:r>
      <w:r w:rsidRPr="00D55253">
        <w:rPr>
          <w:rFonts w:eastAsia="Times New Roman"/>
          <w:color w:val="000000"/>
          <w:szCs w:val="28"/>
          <w:lang w:eastAsia="ru-RU"/>
        </w:rPr>
        <w:t>основной заработной плате по формуле (</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2</w:t>
      </w:r>
      <w:r w:rsidRPr="00D55253">
        <w:rPr>
          <w:rFonts w:eastAsia="Times New Roman"/>
          <w:color w:val="000000"/>
          <w:szCs w:val="28"/>
          <w:lang w:eastAsia="ru-RU"/>
        </w:rPr>
        <w:t>)</w:t>
      </w:r>
      <w:r>
        <w:rPr>
          <w:rFonts w:eastAsia="Times New Roman"/>
          <w:color w:val="000000"/>
          <w:szCs w:val="28"/>
          <w:lang w:eastAsia="ru-RU"/>
        </w:rPr>
        <w:t>.</w:t>
      </w:r>
    </w:p>
    <w:tbl>
      <w:tblPr>
        <w:tblW w:w="11625" w:type="dxa"/>
        <w:tblLook w:val="04A0" w:firstRow="1" w:lastRow="0" w:firstColumn="1" w:lastColumn="0" w:noHBand="0" w:noVBand="1"/>
      </w:tblPr>
      <w:tblGrid>
        <w:gridCol w:w="1701"/>
        <w:gridCol w:w="6804"/>
        <w:gridCol w:w="1560"/>
        <w:gridCol w:w="1560"/>
      </w:tblGrid>
      <w:tr w:rsidR="00C15D25" w:rsidRPr="00D55253" w14:paraId="14B02E59" w14:textId="77777777" w:rsidTr="00301344">
        <w:tc>
          <w:tcPr>
            <w:tcW w:w="1701" w:type="dxa"/>
            <w:hideMark/>
          </w:tcPr>
          <w:p w14:paraId="0D57667C" w14:textId="77777777" w:rsidR="00C15D25" w:rsidRPr="00D55253"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p>
        </w:tc>
        <w:tc>
          <w:tcPr>
            <w:tcW w:w="6804" w:type="dxa"/>
            <w:hideMark/>
          </w:tcPr>
          <w:p w14:paraId="6D036941" w14:textId="77777777" w:rsidR="00C15D25" w:rsidRPr="00D55253" w:rsidRDefault="00087216" w:rsidP="0030134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jc w:val="center"/>
              <w:rPr>
                <w:rFonts w:eastAsia="Times New Roman"/>
                <w:color w:val="171717"/>
                <w:szCs w:val="28"/>
                <w:lang w:eastAsia="ru-RU"/>
              </w:rPr>
            </w:pPr>
            <m:oMath>
              <m:sSub>
                <m:sSubPr>
                  <m:ctrlPr>
                    <w:rPr>
                      <w:rFonts w:ascii="Cambria Math" w:eastAsia="Times New Roman" w:hAnsi="Cambria Math"/>
                      <w:color w:val="171717"/>
                      <w:sz w:val="36"/>
                      <w:szCs w:val="36"/>
                      <w:lang w:eastAsia="ru-RU"/>
                    </w:rPr>
                  </m:ctrlPr>
                </m:sSubPr>
                <m:e>
                  <m:r>
                    <m:rPr>
                      <m:nor/>
                    </m:rPr>
                    <w:rPr>
                      <w:rFonts w:eastAsia="Times New Roman"/>
                      <w:color w:val="171717"/>
                      <w:sz w:val="36"/>
                      <w:szCs w:val="36"/>
                      <w:lang w:eastAsia="ru-RU"/>
                    </w:rPr>
                    <m:t>С</m:t>
                  </m:r>
                </m:e>
                <m:sub>
                  <w:proofErr w:type="spellStart"/>
                  <m:r>
                    <m:rPr>
                      <m:nor/>
                    </m:rPr>
                    <w:rPr>
                      <w:rFonts w:eastAsia="Times New Roman"/>
                      <w:color w:val="171717"/>
                      <w:sz w:val="36"/>
                      <w:szCs w:val="36"/>
                      <w:lang w:eastAsia="ru-RU"/>
                    </w:rPr>
                    <m:t>дз</m:t>
                  </m:r>
                  <w:proofErr w:type="spellEnd"/>
                </m:sub>
              </m:sSub>
              <m:r>
                <m:rPr>
                  <m:nor/>
                </m:rPr>
                <w:rPr>
                  <w:rFonts w:eastAsia="Times New Roman"/>
                  <w:color w:val="171717"/>
                  <w:sz w:val="36"/>
                  <w:szCs w:val="36"/>
                  <w:lang w:eastAsia="ru-RU"/>
                </w:rPr>
                <m:t>=</m:t>
              </m:r>
              <m:f>
                <m:fPr>
                  <m:ctrlPr>
                    <w:rPr>
                      <w:rFonts w:ascii="Cambria Math" w:eastAsia="Times New Roman" w:hAnsi="Cambria Math"/>
                      <w:color w:val="171717"/>
                      <w:sz w:val="36"/>
                      <w:szCs w:val="36"/>
                      <w:lang w:eastAsia="ru-RU"/>
                    </w:rPr>
                  </m:ctrlPr>
                </m:fPr>
                <m:num>
                  <m:sSub>
                    <m:sSubPr>
                      <m:ctrlPr>
                        <w:rPr>
                          <w:rFonts w:ascii="Cambria Math" w:eastAsia="Times New Roman" w:hAnsi="Cambria Math"/>
                          <w:color w:val="171717"/>
                          <w:sz w:val="36"/>
                          <w:szCs w:val="36"/>
                          <w:lang w:eastAsia="ru-RU"/>
                        </w:rPr>
                      </m:ctrlPr>
                    </m:sSubPr>
                    <m:e>
                      <m:r>
                        <m:rPr>
                          <m:nor/>
                        </m:rPr>
                        <w:rPr>
                          <w:rFonts w:eastAsia="Times New Roman"/>
                          <w:color w:val="171717"/>
                          <w:sz w:val="52"/>
                          <w:szCs w:val="52"/>
                          <w:lang w:eastAsia="ru-RU"/>
                        </w:rPr>
                        <m:t>С</m:t>
                      </m:r>
                    </m:e>
                    <m:sub>
                      <w:proofErr w:type="spellStart"/>
                      <m:r>
                        <m:rPr>
                          <m:nor/>
                        </m:rPr>
                        <w:rPr>
                          <w:rFonts w:eastAsia="Times New Roman"/>
                          <w:color w:val="171717"/>
                          <w:sz w:val="36"/>
                          <w:szCs w:val="36"/>
                          <w:lang w:eastAsia="ru-RU"/>
                        </w:rPr>
                        <m:t>оз</m:t>
                      </m:r>
                      <w:proofErr w:type="spellEnd"/>
                    </m:sub>
                  </m:sSub>
                  <m:r>
                    <m:rPr>
                      <m:nor/>
                    </m:rPr>
                    <w:rPr>
                      <w:rFonts w:eastAsia="Times New Roman"/>
                      <w:color w:val="171717"/>
                      <w:sz w:val="36"/>
                      <w:szCs w:val="36"/>
                      <w:lang w:eastAsia="ru-RU"/>
                    </w:rPr>
                    <m:t>∙</m:t>
                  </m:r>
                  <m:sSub>
                    <m:sSubPr>
                      <m:ctrlPr>
                        <w:rPr>
                          <w:rFonts w:ascii="Cambria Math" w:eastAsia="Times New Roman" w:hAnsi="Cambria Math"/>
                          <w:color w:val="171717"/>
                          <w:sz w:val="36"/>
                          <w:szCs w:val="36"/>
                          <w:lang w:eastAsia="ru-RU"/>
                        </w:rPr>
                      </m:ctrlPr>
                    </m:sSubPr>
                    <m:e>
                      <m:r>
                        <m:rPr>
                          <m:nor/>
                        </m:rPr>
                        <w:rPr>
                          <w:rFonts w:eastAsia="Times New Roman"/>
                          <w:color w:val="171717"/>
                          <w:sz w:val="36"/>
                          <w:szCs w:val="36"/>
                          <w:lang w:eastAsia="ru-RU"/>
                        </w:rPr>
                        <m:t>H</m:t>
                      </m:r>
                    </m:e>
                    <m:sub>
                      <w:proofErr w:type="spellStart"/>
                      <m:r>
                        <m:rPr>
                          <m:nor/>
                        </m:rPr>
                        <w:rPr>
                          <w:rFonts w:eastAsia="Times New Roman"/>
                          <w:color w:val="171717"/>
                          <w:sz w:val="36"/>
                          <w:szCs w:val="36"/>
                          <w:lang w:eastAsia="ru-RU"/>
                        </w:rPr>
                        <m:t>дз</m:t>
                      </m:r>
                      <w:proofErr w:type="spellEnd"/>
                    </m:sub>
                  </m:sSub>
                </m:num>
                <m:den>
                  <m:r>
                    <m:rPr>
                      <m:nor/>
                    </m:rPr>
                    <w:rPr>
                      <w:rFonts w:eastAsia="Times New Roman"/>
                      <w:color w:val="171717"/>
                      <w:sz w:val="36"/>
                      <w:szCs w:val="36"/>
                      <w:lang w:eastAsia="ru-RU"/>
                    </w:rPr>
                    <m:t>100</m:t>
                  </m:r>
                </m:den>
              </m:f>
              <m:r>
                <w:rPr>
                  <w:rFonts w:ascii="Cambria Math" w:eastAsia="Times New Roman" w:hAnsi="Cambria Math"/>
                  <w:color w:val="171717"/>
                  <w:sz w:val="36"/>
                  <w:szCs w:val="36"/>
                  <w:lang w:eastAsia="ru-RU"/>
                </w:rPr>
                <m:t xml:space="preserve"> </m:t>
              </m:r>
            </m:oMath>
            <w:r w:rsidR="00C15D25" w:rsidRPr="00D55253">
              <w:rPr>
                <w:rFonts w:eastAsia="Times New Roman"/>
                <w:color w:val="171717"/>
                <w:szCs w:val="28"/>
                <w:lang w:eastAsia="ru-RU"/>
              </w:rPr>
              <w:t>,</w:t>
            </w:r>
          </w:p>
        </w:tc>
        <w:tc>
          <w:tcPr>
            <w:tcW w:w="1560" w:type="dxa"/>
          </w:tcPr>
          <w:p w14:paraId="36E9C405" w14:textId="77777777" w:rsidR="00C15D25"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szCs w:val="28"/>
                <w:lang w:eastAsia="ru-RU"/>
              </w:rPr>
            </w:pPr>
          </w:p>
          <w:p w14:paraId="4111D2C0" w14:textId="34E24C4B" w:rsidR="00C15D25" w:rsidRPr="00D55253"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szCs w:val="28"/>
                <w:lang w:eastAsia="ru-RU"/>
              </w:rPr>
            </w:pPr>
            <w:r w:rsidRPr="00D55253">
              <w:rPr>
                <w:rFonts w:eastAsia="Times New Roman"/>
                <w:szCs w:val="28"/>
                <w:lang w:eastAsia="ru-RU"/>
              </w:rPr>
              <w:t>(</w:t>
            </w:r>
            <w:r>
              <w:rPr>
                <w:rFonts w:eastAsia="Times New Roman"/>
                <w:szCs w:val="28"/>
                <w:lang w:eastAsia="ru-RU"/>
              </w:rPr>
              <w:t>6</w:t>
            </w:r>
            <w:r w:rsidRPr="00D55253">
              <w:rPr>
                <w:rFonts w:eastAsia="Times New Roman"/>
                <w:szCs w:val="28"/>
                <w:lang w:eastAsia="ru-RU"/>
              </w:rPr>
              <w:t>.</w:t>
            </w:r>
            <w:r>
              <w:rPr>
                <w:rFonts w:eastAsia="Times New Roman"/>
                <w:szCs w:val="28"/>
                <w:lang w:eastAsia="ru-RU"/>
              </w:rPr>
              <w:t>2</w:t>
            </w:r>
            <w:r w:rsidRPr="00D55253">
              <w:rPr>
                <w:rFonts w:eastAsia="Times New Roman"/>
                <w:szCs w:val="28"/>
                <w:lang w:eastAsia="ru-RU"/>
              </w:rPr>
              <w:t>)</w:t>
            </w:r>
          </w:p>
        </w:tc>
        <w:tc>
          <w:tcPr>
            <w:tcW w:w="1560" w:type="dxa"/>
            <w:vAlign w:val="center"/>
            <w:hideMark/>
          </w:tcPr>
          <w:p w14:paraId="63CEEEE8" w14:textId="77777777" w:rsidR="00C15D25" w:rsidRPr="00D55253" w:rsidRDefault="00C15D2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szCs w:val="28"/>
                <w:lang w:eastAsia="ru-RU"/>
              </w:rPr>
            </w:pPr>
            <w:r w:rsidRPr="00D55253">
              <w:rPr>
                <w:rFonts w:eastAsia="Times New Roman"/>
                <w:szCs w:val="28"/>
                <w:lang w:eastAsia="ru-RU"/>
              </w:rPr>
              <w:t>(</w:t>
            </w:r>
            <w:r>
              <w:rPr>
                <w:rFonts w:eastAsia="Times New Roman"/>
                <w:szCs w:val="28"/>
                <w:lang w:eastAsia="ru-RU"/>
              </w:rPr>
              <w:t>6</w:t>
            </w:r>
            <w:r w:rsidRPr="00D55253">
              <w:rPr>
                <w:rFonts w:eastAsia="Times New Roman"/>
                <w:szCs w:val="28"/>
                <w:lang w:eastAsia="ru-RU"/>
              </w:rPr>
              <w:t>.4)</w:t>
            </w:r>
          </w:p>
        </w:tc>
      </w:tr>
    </w:tbl>
    <w:p w14:paraId="07811DFA" w14:textId="77777777" w:rsidR="00C15D25" w:rsidRPr="00D55253" w:rsidRDefault="00C15D25" w:rsidP="00C1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8"/>
          <w:lang w:eastAsia="ru-RU"/>
        </w:rPr>
      </w:pPr>
      <w:r w:rsidRPr="00D55253">
        <w:rPr>
          <w:rFonts w:eastAsia="Times New Roman"/>
          <w:szCs w:val="28"/>
          <w:lang w:val="be-BY" w:eastAsia="ru-RU"/>
        </w:rPr>
        <w:t>где С</w:t>
      </w:r>
      <w:r w:rsidRPr="00D55253">
        <w:rPr>
          <w:rFonts w:eastAsia="Times New Roman"/>
          <w:szCs w:val="28"/>
          <w:vertAlign w:val="subscript"/>
          <w:lang w:val="be-BY" w:eastAsia="ru-RU"/>
        </w:rPr>
        <w:t>оз</w:t>
      </w:r>
      <w:r w:rsidRPr="00D55253">
        <w:rPr>
          <w:rFonts w:eastAsia="Times New Roman"/>
          <w:szCs w:val="28"/>
          <w:lang w:val="be-BY" w:eastAsia="ru-RU"/>
        </w:rPr>
        <w:t xml:space="preserve">– основная заработная плата, руб.; </w:t>
      </w:r>
    </w:p>
    <w:p w14:paraId="7F67B038" w14:textId="77777777" w:rsidR="00C15D25" w:rsidRPr="00D55253" w:rsidRDefault="00C15D25" w:rsidP="00C1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szCs w:val="28"/>
          <w:lang w:val="be-BY" w:eastAsia="ru-RU"/>
        </w:rPr>
      </w:pPr>
      <w:r w:rsidRPr="00D55253">
        <w:rPr>
          <w:rFonts w:eastAsia="Times New Roman"/>
          <w:szCs w:val="28"/>
          <w:lang w:val="be-BY" w:eastAsia="ru-RU"/>
        </w:rPr>
        <w:t>Н</w:t>
      </w:r>
      <w:r w:rsidRPr="00D55253">
        <w:rPr>
          <w:rFonts w:eastAsia="Times New Roman"/>
          <w:szCs w:val="28"/>
          <w:vertAlign w:val="subscript"/>
          <w:lang w:val="be-BY" w:eastAsia="ru-RU"/>
        </w:rPr>
        <w:t>дз</w:t>
      </w:r>
      <w:r w:rsidRPr="00D55253">
        <w:rPr>
          <w:rFonts w:eastAsia="Times New Roman"/>
          <w:szCs w:val="28"/>
          <w:lang w:val="be-BY" w:eastAsia="ru-RU"/>
        </w:rPr>
        <w:t xml:space="preserve"> – норматив дополнительной заработной платы, %.</w:t>
      </w:r>
    </w:p>
    <w:p w14:paraId="15A06868" w14:textId="4499B166" w:rsidR="00C15D25" w:rsidRDefault="009E5FF5" w:rsidP="00C15D25">
      <w:pPr>
        <w:rPr>
          <w:lang w:val="be-BY"/>
        </w:rPr>
      </w:pPr>
      <w:r>
        <w:rPr>
          <w:lang w:val="be-BY"/>
        </w:rPr>
        <w:t>Расчёт дополнительной заработной платы представлен</w:t>
      </w:r>
      <w:r w:rsidR="000A6ABD">
        <w:rPr>
          <w:lang w:val="be-BY"/>
        </w:rPr>
        <w:t xml:space="preserve"> в </w:t>
      </w:r>
      <w:r>
        <w:rPr>
          <w:lang w:val="be-BY"/>
        </w:rPr>
        <w:t>таблице 6.5</w:t>
      </w:r>
      <w:r w:rsidR="000A6ABD">
        <w:rPr>
          <w:lang w:val="be-BY"/>
        </w:rPr>
        <w:t xml:space="preserve"> для </w:t>
      </w:r>
      <w:r>
        <w:t>каждого сотрудника отдельно</w:t>
      </w:r>
      <w:r>
        <w:rPr>
          <w:lang w:val="be-BY"/>
        </w:rPr>
        <w:t>.</w:t>
      </w:r>
    </w:p>
    <w:p w14:paraId="14323CE5" w14:textId="3C7E1692" w:rsidR="009E5FF5" w:rsidRPr="00D55253" w:rsidRDefault="009E5FF5" w:rsidP="009E5FF5">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5</w:t>
      </w:r>
      <w:r w:rsidRPr="00D55253">
        <w:rPr>
          <w:lang w:eastAsia="ru-RU"/>
        </w:rPr>
        <w:t xml:space="preserve"> – </w:t>
      </w:r>
      <w:r>
        <w:rPr>
          <w:lang w:eastAsia="ru-RU"/>
        </w:rPr>
        <w:t>Расчёт дополнительной заработной платы</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6"/>
        <w:gridCol w:w="3104"/>
        <w:gridCol w:w="3645"/>
      </w:tblGrid>
      <w:tr w:rsidR="00916078" w:rsidRPr="00916078" w14:paraId="130B1617" w14:textId="77777777" w:rsidTr="009E5FF5">
        <w:trPr>
          <w:jc w:val="right"/>
        </w:trPr>
        <w:tc>
          <w:tcPr>
            <w:tcW w:w="1634" w:type="pct"/>
            <w:vAlign w:val="center"/>
          </w:tcPr>
          <w:p w14:paraId="6656D682"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Исполнитель</w:t>
            </w:r>
          </w:p>
        </w:tc>
        <w:tc>
          <w:tcPr>
            <w:tcW w:w="1548" w:type="pct"/>
            <w:vAlign w:val="center"/>
          </w:tcPr>
          <w:p w14:paraId="6DD013BF" w14:textId="31845CD9"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 xml:space="preserve">Основная заработная плата, </w:t>
            </w:r>
            <w:proofErr w:type="spellStart"/>
            <w:r w:rsidRPr="00916078">
              <w:rPr>
                <w:rFonts w:eastAsia="Times New Roman"/>
                <w:color w:val="FF0000"/>
                <w:szCs w:val="24"/>
                <w:lang w:eastAsia="ru-RU"/>
              </w:rPr>
              <w:t>руб</w:t>
            </w:r>
            <w:proofErr w:type="spellEnd"/>
          </w:p>
        </w:tc>
        <w:tc>
          <w:tcPr>
            <w:tcW w:w="1818" w:type="pct"/>
            <w:vAlign w:val="center"/>
          </w:tcPr>
          <w:p w14:paraId="2B1656C2" w14:textId="5F6BB70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 xml:space="preserve">Дополнительная заработная плата, </w:t>
            </w:r>
            <w:proofErr w:type="spellStart"/>
            <w:r w:rsidRPr="00916078">
              <w:rPr>
                <w:rFonts w:eastAsia="Times New Roman"/>
                <w:color w:val="FF0000"/>
                <w:szCs w:val="24"/>
                <w:lang w:eastAsia="ru-RU"/>
              </w:rPr>
              <w:t>руб</w:t>
            </w:r>
            <w:proofErr w:type="spellEnd"/>
          </w:p>
        </w:tc>
      </w:tr>
      <w:tr w:rsidR="00916078" w:rsidRPr="00916078" w14:paraId="29F90D41" w14:textId="77777777" w:rsidTr="009E5FF5">
        <w:trPr>
          <w:jc w:val="right"/>
        </w:trPr>
        <w:tc>
          <w:tcPr>
            <w:tcW w:w="1634" w:type="pct"/>
            <w:vAlign w:val="center"/>
          </w:tcPr>
          <w:p w14:paraId="2B5B1A04"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r w:rsidRPr="00916078">
              <w:rPr>
                <w:rFonts w:eastAsia="Times New Roman"/>
                <w:color w:val="FF0000"/>
                <w:szCs w:val="28"/>
                <w:lang w:eastAsia="ru-RU"/>
              </w:rPr>
              <w:t>Project-менеджер</w:t>
            </w:r>
          </w:p>
        </w:tc>
        <w:tc>
          <w:tcPr>
            <w:tcW w:w="1548" w:type="pct"/>
            <w:vAlign w:val="center"/>
          </w:tcPr>
          <w:p w14:paraId="2A1CC25C" w14:textId="3DEACD72"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8"/>
                <w:lang w:eastAsia="ru-RU"/>
              </w:rPr>
            </w:pPr>
            <w:r w:rsidRPr="00916078">
              <w:rPr>
                <w:rFonts w:eastAsia="Times New Roman"/>
                <w:color w:val="FF0000"/>
                <w:szCs w:val="24"/>
                <w:lang w:eastAsia="ru-RU"/>
              </w:rPr>
              <w:t>288</w:t>
            </w:r>
          </w:p>
        </w:tc>
        <w:tc>
          <w:tcPr>
            <w:tcW w:w="1818" w:type="pct"/>
            <w:vAlign w:val="center"/>
          </w:tcPr>
          <w:p w14:paraId="37754C33" w14:textId="5EFA30C0" w:rsidR="009E5FF5" w:rsidRPr="00916078" w:rsidRDefault="00D43731"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28,8</w:t>
            </w:r>
          </w:p>
        </w:tc>
      </w:tr>
      <w:tr w:rsidR="00916078" w:rsidRPr="00916078" w14:paraId="7452A966" w14:textId="77777777" w:rsidTr="009E5FF5">
        <w:trPr>
          <w:jc w:val="right"/>
        </w:trPr>
        <w:tc>
          <w:tcPr>
            <w:tcW w:w="1634" w:type="pct"/>
            <w:vAlign w:val="center"/>
          </w:tcPr>
          <w:p w14:paraId="527E5074"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r w:rsidRPr="00916078">
              <w:rPr>
                <w:rFonts w:eastAsia="Times New Roman"/>
                <w:color w:val="FF0000"/>
                <w:szCs w:val="28"/>
                <w:lang w:eastAsia="ru-RU"/>
              </w:rPr>
              <w:t>Веб-дизайнер</w:t>
            </w:r>
          </w:p>
        </w:tc>
        <w:tc>
          <w:tcPr>
            <w:tcW w:w="1548" w:type="pct"/>
            <w:vAlign w:val="center"/>
          </w:tcPr>
          <w:p w14:paraId="705195B1" w14:textId="73D8555E"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8"/>
                <w:lang w:eastAsia="ru-RU"/>
              </w:rPr>
            </w:pPr>
            <w:r w:rsidRPr="00916078">
              <w:rPr>
                <w:rFonts w:eastAsia="Times New Roman"/>
                <w:color w:val="FF0000"/>
                <w:szCs w:val="24"/>
                <w:lang w:eastAsia="ru-RU"/>
              </w:rPr>
              <w:t>728</w:t>
            </w:r>
          </w:p>
        </w:tc>
        <w:tc>
          <w:tcPr>
            <w:tcW w:w="1818" w:type="pct"/>
            <w:vAlign w:val="center"/>
          </w:tcPr>
          <w:p w14:paraId="611B6DDD" w14:textId="3F2D1210"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72</w:t>
            </w:r>
            <w:r w:rsidR="00D43731" w:rsidRPr="00916078">
              <w:rPr>
                <w:rFonts w:eastAsia="Times New Roman"/>
                <w:color w:val="FF0000"/>
                <w:szCs w:val="24"/>
                <w:lang w:eastAsia="ru-RU"/>
              </w:rPr>
              <w:t>,</w:t>
            </w:r>
            <w:r w:rsidRPr="00916078">
              <w:rPr>
                <w:rFonts w:eastAsia="Times New Roman"/>
                <w:color w:val="FF0000"/>
                <w:szCs w:val="24"/>
                <w:lang w:eastAsia="ru-RU"/>
              </w:rPr>
              <w:t>8</w:t>
            </w:r>
          </w:p>
        </w:tc>
      </w:tr>
      <w:tr w:rsidR="00916078" w:rsidRPr="00916078" w14:paraId="1C251DB9" w14:textId="77777777" w:rsidTr="009E5FF5">
        <w:trPr>
          <w:jc w:val="right"/>
        </w:trPr>
        <w:tc>
          <w:tcPr>
            <w:tcW w:w="1634" w:type="pct"/>
            <w:vAlign w:val="center"/>
          </w:tcPr>
          <w:p w14:paraId="2239A066"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proofErr w:type="spellStart"/>
            <w:r w:rsidRPr="00916078">
              <w:rPr>
                <w:rFonts w:eastAsia="Times New Roman"/>
                <w:color w:val="FF0000"/>
                <w:szCs w:val="28"/>
                <w:lang w:eastAsia="ru-RU"/>
              </w:rPr>
              <w:t>Фронтенд</w:t>
            </w:r>
            <w:proofErr w:type="spellEnd"/>
            <w:r w:rsidRPr="00916078">
              <w:rPr>
                <w:rFonts w:eastAsia="Times New Roman"/>
                <w:color w:val="FF0000"/>
                <w:szCs w:val="28"/>
                <w:lang w:eastAsia="ru-RU"/>
              </w:rPr>
              <w:t>-разработчик</w:t>
            </w:r>
          </w:p>
        </w:tc>
        <w:tc>
          <w:tcPr>
            <w:tcW w:w="1548" w:type="pct"/>
            <w:vAlign w:val="center"/>
          </w:tcPr>
          <w:p w14:paraId="6B8BBBC0" w14:textId="4D4FF7E0"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8"/>
                <w:lang w:eastAsia="ru-RU"/>
              </w:rPr>
            </w:pPr>
            <w:r w:rsidRPr="00916078">
              <w:rPr>
                <w:rFonts w:eastAsia="Times New Roman"/>
                <w:color w:val="FF0000"/>
                <w:szCs w:val="24"/>
                <w:lang w:eastAsia="ru-RU"/>
              </w:rPr>
              <w:t>515,2</w:t>
            </w:r>
          </w:p>
        </w:tc>
        <w:tc>
          <w:tcPr>
            <w:tcW w:w="1818" w:type="pct"/>
            <w:vAlign w:val="center"/>
          </w:tcPr>
          <w:p w14:paraId="443E1129" w14:textId="0074EBD4"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51</w:t>
            </w:r>
            <w:r w:rsidR="00D43731" w:rsidRPr="00916078">
              <w:rPr>
                <w:rFonts w:eastAsia="Times New Roman"/>
                <w:color w:val="FF0000"/>
                <w:szCs w:val="24"/>
                <w:lang w:eastAsia="ru-RU"/>
              </w:rPr>
              <w:t>,</w:t>
            </w:r>
            <w:r w:rsidRPr="00916078">
              <w:rPr>
                <w:rFonts w:eastAsia="Times New Roman"/>
                <w:color w:val="FF0000"/>
                <w:szCs w:val="24"/>
                <w:lang w:eastAsia="ru-RU"/>
              </w:rPr>
              <w:t>52</w:t>
            </w:r>
          </w:p>
        </w:tc>
      </w:tr>
      <w:tr w:rsidR="00916078" w:rsidRPr="00916078" w14:paraId="4AF8A28C" w14:textId="77777777" w:rsidTr="009E5FF5">
        <w:trPr>
          <w:jc w:val="right"/>
        </w:trPr>
        <w:tc>
          <w:tcPr>
            <w:tcW w:w="1634" w:type="pct"/>
            <w:vAlign w:val="center"/>
          </w:tcPr>
          <w:p w14:paraId="56F21527"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r w:rsidRPr="00916078">
              <w:rPr>
                <w:rFonts w:eastAsia="Times New Roman"/>
                <w:color w:val="FF0000"/>
                <w:szCs w:val="28"/>
                <w:lang w:eastAsia="ru-RU"/>
              </w:rPr>
              <w:t>Бэкенд-разработчик</w:t>
            </w:r>
          </w:p>
        </w:tc>
        <w:tc>
          <w:tcPr>
            <w:tcW w:w="1548" w:type="pct"/>
            <w:vAlign w:val="center"/>
          </w:tcPr>
          <w:p w14:paraId="485B8940" w14:textId="0FE5289D"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8"/>
                <w:lang w:eastAsia="ru-RU"/>
              </w:rPr>
            </w:pPr>
            <w:r w:rsidRPr="00916078">
              <w:rPr>
                <w:rFonts w:eastAsia="Times New Roman"/>
                <w:color w:val="FF0000"/>
                <w:szCs w:val="24"/>
                <w:lang w:eastAsia="ru-RU"/>
              </w:rPr>
              <w:t>1203,2</w:t>
            </w:r>
          </w:p>
        </w:tc>
        <w:tc>
          <w:tcPr>
            <w:tcW w:w="1818" w:type="pct"/>
            <w:vAlign w:val="center"/>
          </w:tcPr>
          <w:p w14:paraId="2D48552E" w14:textId="167F8D28"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12</w:t>
            </w:r>
            <w:r w:rsidR="00D43731" w:rsidRPr="00916078">
              <w:rPr>
                <w:rFonts w:eastAsia="Times New Roman"/>
                <w:color w:val="FF0000"/>
                <w:szCs w:val="24"/>
                <w:lang w:eastAsia="ru-RU"/>
              </w:rPr>
              <w:t>,</w:t>
            </w:r>
            <w:r w:rsidRPr="00916078">
              <w:rPr>
                <w:rFonts w:eastAsia="Times New Roman"/>
                <w:color w:val="FF0000"/>
                <w:szCs w:val="24"/>
                <w:lang w:eastAsia="ru-RU"/>
              </w:rPr>
              <w:t>0,2</w:t>
            </w:r>
          </w:p>
        </w:tc>
      </w:tr>
      <w:tr w:rsidR="00916078" w:rsidRPr="00916078" w14:paraId="6983AACC" w14:textId="77777777" w:rsidTr="009E5FF5">
        <w:trPr>
          <w:jc w:val="right"/>
        </w:trPr>
        <w:tc>
          <w:tcPr>
            <w:tcW w:w="1634" w:type="pct"/>
            <w:vAlign w:val="center"/>
          </w:tcPr>
          <w:p w14:paraId="3F80B0B9"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proofErr w:type="spellStart"/>
            <w:r w:rsidRPr="00916078">
              <w:rPr>
                <w:rFonts w:eastAsia="Times New Roman"/>
                <w:color w:val="FF0000"/>
                <w:szCs w:val="28"/>
                <w:lang w:val="en-US" w:eastAsia="ru-RU"/>
              </w:rPr>
              <w:t>Seo</w:t>
            </w:r>
            <w:proofErr w:type="spellEnd"/>
            <w:r w:rsidRPr="00916078">
              <w:rPr>
                <w:rFonts w:eastAsia="Times New Roman"/>
                <w:color w:val="FF0000"/>
                <w:szCs w:val="28"/>
                <w:lang w:val="en-US" w:eastAsia="ru-RU"/>
              </w:rPr>
              <w:t>-</w:t>
            </w:r>
            <w:r w:rsidRPr="00916078">
              <w:rPr>
                <w:rFonts w:eastAsia="Times New Roman"/>
                <w:color w:val="FF0000"/>
                <w:szCs w:val="28"/>
                <w:lang w:eastAsia="ru-RU"/>
              </w:rPr>
              <w:t>специалист</w:t>
            </w:r>
          </w:p>
        </w:tc>
        <w:tc>
          <w:tcPr>
            <w:tcW w:w="1548" w:type="pct"/>
            <w:vAlign w:val="center"/>
          </w:tcPr>
          <w:p w14:paraId="636DF19A" w14:textId="6553D983"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8"/>
                <w:lang w:eastAsia="ru-RU"/>
              </w:rPr>
            </w:pPr>
            <w:r w:rsidRPr="00916078">
              <w:rPr>
                <w:rFonts w:eastAsia="Times New Roman"/>
                <w:color w:val="FF0000"/>
                <w:szCs w:val="24"/>
                <w:lang w:eastAsia="ru-RU"/>
              </w:rPr>
              <w:t>144</w:t>
            </w:r>
          </w:p>
        </w:tc>
        <w:tc>
          <w:tcPr>
            <w:tcW w:w="1818" w:type="pct"/>
            <w:vAlign w:val="center"/>
          </w:tcPr>
          <w:p w14:paraId="56C1F292" w14:textId="3656F336"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14</w:t>
            </w:r>
            <w:r w:rsidR="00D43731" w:rsidRPr="00916078">
              <w:rPr>
                <w:rFonts w:eastAsia="Times New Roman"/>
                <w:color w:val="FF0000"/>
                <w:szCs w:val="24"/>
                <w:lang w:eastAsia="ru-RU"/>
              </w:rPr>
              <w:t>,</w:t>
            </w:r>
            <w:r w:rsidRPr="00916078">
              <w:rPr>
                <w:rFonts w:eastAsia="Times New Roman"/>
                <w:color w:val="FF0000"/>
                <w:szCs w:val="24"/>
                <w:lang w:eastAsia="ru-RU"/>
              </w:rPr>
              <w:t>4</w:t>
            </w:r>
          </w:p>
        </w:tc>
      </w:tr>
      <w:tr w:rsidR="00916078" w:rsidRPr="00916078" w14:paraId="42CD7AEA" w14:textId="77777777" w:rsidTr="009E5FF5">
        <w:trPr>
          <w:jc w:val="right"/>
        </w:trPr>
        <w:tc>
          <w:tcPr>
            <w:tcW w:w="1634" w:type="pct"/>
            <w:vAlign w:val="center"/>
          </w:tcPr>
          <w:p w14:paraId="7B3C3331"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r w:rsidRPr="00916078">
              <w:rPr>
                <w:rFonts w:eastAsia="Times New Roman"/>
                <w:color w:val="FF0000"/>
                <w:szCs w:val="28"/>
                <w:lang w:eastAsia="ru-RU"/>
              </w:rPr>
              <w:t>Тестировщик</w:t>
            </w:r>
          </w:p>
        </w:tc>
        <w:tc>
          <w:tcPr>
            <w:tcW w:w="1548" w:type="pct"/>
            <w:vAlign w:val="center"/>
          </w:tcPr>
          <w:p w14:paraId="59A4EBAC" w14:textId="5CCC658F"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218,4</w:t>
            </w:r>
          </w:p>
        </w:tc>
        <w:tc>
          <w:tcPr>
            <w:tcW w:w="1818" w:type="pct"/>
            <w:vAlign w:val="center"/>
          </w:tcPr>
          <w:p w14:paraId="6C66E78A" w14:textId="372FD66F"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21</w:t>
            </w:r>
            <w:r w:rsidR="00D43731" w:rsidRPr="00916078">
              <w:rPr>
                <w:rFonts w:eastAsia="Times New Roman"/>
                <w:color w:val="FF0000"/>
                <w:szCs w:val="24"/>
                <w:lang w:eastAsia="ru-RU"/>
              </w:rPr>
              <w:t>,</w:t>
            </w:r>
            <w:r w:rsidRPr="00916078">
              <w:rPr>
                <w:rFonts w:eastAsia="Times New Roman"/>
                <w:color w:val="FF0000"/>
                <w:szCs w:val="24"/>
                <w:lang w:eastAsia="ru-RU"/>
              </w:rPr>
              <w:t>84</w:t>
            </w:r>
          </w:p>
        </w:tc>
      </w:tr>
      <w:tr w:rsidR="00916078" w:rsidRPr="00916078" w14:paraId="7534CCF9" w14:textId="77777777" w:rsidTr="009E5FF5">
        <w:trPr>
          <w:jc w:val="right"/>
        </w:trPr>
        <w:tc>
          <w:tcPr>
            <w:tcW w:w="1634" w:type="pct"/>
            <w:vAlign w:val="center"/>
          </w:tcPr>
          <w:p w14:paraId="5FF13E7E" w14:textId="77777777"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color w:val="FF0000"/>
                <w:szCs w:val="24"/>
                <w:lang w:eastAsia="ru-RU"/>
              </w:rPr>
            </w:pPr>
            <w:r w:rsidRPr="00916078">
              <w:rPr>
                <w:rFonts w:eastAsia="Times New Roman"/>
                <w:color w:val="FF0000"/>
                <w:szCs w:val="28"/>
                <w:lang w:eastAsia="ru-RU"/>
              </w:rPr>
              <w:t>Всего</w:t>
            </w:r>
          </w:p>
        </w:tc>
        <w:tc>
          <w:tcPr>
            <w:tcW w:w="1548" w:type="pct"/>
            <w:vAlign w:val="center"/>
          </w:tcPr>
          <w:p w14:paraId="2C196D9F" w14:textId="2860F92A"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3096,8</w:t>
            </w:r>
          </w:p>
        </w:tc>
        <w:tc>
          <w:tcPr>
            <w:tcW w:w="1818" w:type="pct"/>
            <w:vAlign w:val="center"/>
          </w:tcPr>
          <w:p w14:paraId="48D6D84D" w14:textId="25C0E34B" w:rsidR="009E5FF5" w:rsidRPr="00916078" w:rsidRDefault="009E5FF5" w:rsidP="009E5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FF0000"/>
                <w:szCs w:val="24"/>
                <w:lang w:eastAsia="ru-RU"/>
              </w:rPr>
            </w:pPr>
            <w:r w:rsidRPr="00916078">
              <w:rPr>
                <w:rFonts w:eastAsia="Times New Roman"/>
                <w:color w:val="FF0000"/>
                <w:szCs w:val="24"/>
                <w:lang w:eastAsia="ru-RU"/>
              </w:rPr>
              <w:t>309</w:t>
            </w:r>
            <w:r w:rsidR="00D43731" w:rsidRPr="00916078">
              <w:rPr>
                <w:rFonts w:eastAsia="Times New Roman"/>
                <w:color w:val="FF0000"/>
                <w:szCs w:val="24"/>
                <w:lang w:eastAsia="ru-RU"/>
              </w:rPr>
              <w:t>,</w:t>
            </w:r>
            <w:r w:rsidRPr="00916078">
              <w:rPr>
                <w:rFonts w:eastAsia="Times New Roman"/>
                <w:color w:val="FF0000"/>
                <w:szCs w:val="24"/>
                <w:lang w:eastAsia="ru-RU"/>
              </w:rPr>
              <w:t>68</w:t>
            </w:r>
          </w:p>
        </w:tc>
      </w:tr>
    </w:tbl>
    <w:p w14:paraId="5949BD8A" w14:textId="5E0EB6AA" w:rsidR="00A376AC" w:rsidRDefault="00A376AC" w:rsidP="00A376AC">
      <w:pPr>
        <w:spacing w:before="360" w:after="240"/>
        <w:outlineLvl w:val="1"/>
        <w:rPr>
          <w:b/>
          <w:szCs w:val="28"/>
        </w:rPr>
      </w:pPr>
      <w:bookmarkStart w:id="55" w:name="_Toc166885175"/>
      <w:r>
        <w:rPr>
          <w:b/>
          <w:szCs w:val="28"/>
        </w:rPr>
        <w:t xml:space="preserve">6.3.4 Расчёт </w:t>
      </w:r>
      <w:r w:rsidRPr="00A376AC">
        <w:rPr>
          <w:b/>
          <w:szCs w:val="28"/>
        </w:rPr>
        <w:t>отчислений</w:t>
      </w:r>
      <w:r w:rsidR="000A6ABD">
        <w:rPr>
          <w:b/>
          <w:szCs w:val="28"/>
        </w:rPr>
        <w:t xml:space="preserve"> в </w:t>
      </w:r>
      <w:r w:rsidRPr="00A376AC">
        <w:rPr>
          <w:b/>
          <w:szCs w:val="28"/>
        </w:rPr>
        <w:t>Фонд социальной защиты населения</w:t>
      </w:r>
      <w:r w:rsidR="000A6ABD">
        <w:rPr>
          <w:b/>
          <w:szCs w:val="28"/>
        </w:rPr>
        <w:t xml:space="preserve"> и </w:t>
      </w:r>
      <w:r w:rsidRPr="00A376AC">
        <w:rPr>
          <w:b/>
          <w:szCs w:val="28"/>
        </w:rPr>
        <w:t>по обязательному страхованию</w:t>
      </w:r>
      <w:bookmarkEnd w:id="55"/>
    </w:p>
    <w:p w14:paraId="64CBB975" w14:textId="479A8191" w:rsidR="005465CE" w:rsidRPr="00D55253" w:rsidRDefault="005465CE"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Фонд социальной защиты населения (ФСЗН)</w:t>
      </w:r>
      <w:r w:rsidR="000A6ABD">
        <w:rPr>
          <w:rFonts w:eastAsia="Times New Roman"/>
          <w:color w:val="000000"/>
          <w:szCs w:val="28"/>
          <w:lang w:eastAsia="ru-RU"/>
        </w:rPr>
        <w:t xml:space="preserve"> и </w:t>
      </w:r>
      <w:r w:rsidRPr="00D55253">
        <w:rPr>
          <w:rFonts w:eastAsia="Times New Roman"/>
          <w:color w:val="000000"/>
          <w:szCs w:val="28"/>
          <w:lang w:eastAsia="ru-RU"/>
        </w:rPr>
        <w:t>по обязательному страхованию</w:t>
      </w:r>
      <w:r w:rsidR="000A6ABD">
        <w:rPr>
          <w:rFonts w:eastAsia="Times New Roman"/>
          <w:color w:val="000000"/>
          <w:szCs w:val="28"/>
          <w:lang w:eastAsia="ru-RU"/>
        </w:rPr>
        <w:t xml:space="preserve"> от </w:t>
      </w:r>
      <w:r w:rsidRPr="00D55253">
        <w:rPr>
          <w:rFonts w:eastAsia="Times New Roman"/>
          <w:color w:val="000000"/>
          <w:szCs w:val="28"/>
          <w:lang w:eastAsia="ru-RU"/>
        </w:rPr>
        <w:t>несчастных случае</w:t>
      </w:r>
      <w:r>
        <w:rPr>
          <w:rFonts w:eastAsia="Times New Roman"/>
          <w:color w:val="000000"/>
          <w:szCs w:val="28"/>
          <w:lang w:eastAsia="ru-RU"/>
        </w:rPr>
        <w:t>в</w:t>
      </w:r>
      <w:r w:rsidR="000A6ABD">
        <w:rPr>
          <w:rFonts w:eastAsia="Times New Roman"/>
          <w:color w:val="000000"/>
          <w:szCs w:val="28"/>
          <w:lang w:eastAsia="ru-RU"/>
        </w:rPr>
        <w:t xml:space="preserve"> на </w:t>
      </w:r>
      <w:r w:rsidRPr="00D55253">
        <w:rPr>
          <w:rFonts w:eastAsia="Times New Roman"/>
          <w:color w:val="000000"/>
          <w:szCs w:val="28"/>
          <w:lang w:eastAsia="ru-RU"/>
        </w:rPr>
        <w:t>производстве</w:t>
      </w:r>
      <w:r w:rsidR="000A6ABD">
        <w:rPr>
          <w:rFonts w:eastAsia="Times New Roman"/>
          <w:color w:val="000000"/>
          <w:szCs w:val="28"/>
          <w:lang w:eastAsia="ru-RU"/>
        </w:rPr>
        <w:t xml:space="preserve"> и </w:t>
      </w:r>
      <w:r w:rsidRPr="00D55253">
        <w:rPr>
          <w:rFonts w:eastAsia="Times New Roman"/>
          <w:color w:val="000000"/>
          <w:szCs w:val="28"/>
          <w:lang w:eastAsia="ru-RU"/>
        </w:rPr>
        <w:t>профессиональных заболеваний</w:t>
      </w:r>
      <w:r w:rsidR="000A6ABD">
        <w:rPr>
          <w:rFonts w:eastAsia="Times New Roman"/>
          <w:color w:val="000000"/>
          <w:szCs w:val="28"/>
          <w:lang w:eastAsia="ru-RU"/>
        </w:rPr>
        <w:t xml:space="preserve"> в </w:t>
      </w:r>
      <w:r w:rsidRPr="00D55253">
        <w:rPr>
          <w:rFonts w:eastAsia="Times New Roman"/>
          <w:color w:val="000000"/>
          <w:szCs w:val="28"/>
          <w:lang w:eastAsia="ru-RU"/>
        </w:rPr>
        <w:t>БРУСП «</w:t>
      </w:r>
      <w:proofErr w:type="spellStart"/>
      <w:r w:rsidRPr="00D55253">
        <w:rPr>
          <w:rFonts w:eastAsia="Times New Roman"/>
          <w:color w:val="000000"/>
          <w:szCs w:val="28"/>
          <w:lang w:eastAsia="ru-RU"/>
        </w:rPr>
        <w:t>Белгосстрах</w:t>
      </w:r>
      <w:proofErr w:type="spellEnd"/>
      <w:r w:rsidRPr="00D55253">
        <w:rPr>
          <w:rFonts w:eastAsia="Times New Roman"/>
          <w:color w:val="000000"/>
          <w:szCs w:val="28"/>
          <w:lang w:eastAsia="ru-RU"/>
        </w:rPr>
        <w:t>» определяются</w:t>
      </w:r>
      <w:r w:rsidR="000A6ABD">
        <w:rPr>
          <w:rFonts w:eastAsia="Times New Roman"/>
          <w:color w:val="000000"/>
          <w:szCs w:val="28"/>
          <w:lang w:eastAsia="ru-RU"/>
        </w:rPr>
        <w:t xml:space="preserve"> в </w:t>
      </w:r>
      <w:r w:rsidRPr="00D55253">
        <w:rPr>
          <w:rFonts w:eastAsia="Times New Roman"/>
          <w:color w:val="000000"/>
          <w:szCs w:val="28"/>
          <w:lang w:eastAsia="ru-RU"/>
        </w:rPr>
        <w:t>соответствии</w:t>
      </w:r>
      <w:r w:rsidR="000A6ABD">
        <w:rPr>
          <w:rFonts w:eastAsia="Times New Roman"/>
          <w:color w:val="000000"/>
          <w:szCs w:val="28"/>
          <w:lang w:eastAsia="ru-RU"/>
        </w:rPr>
        <w:t xml:space="preserve"> с </w:t>
      </w:r>
      <w:r w:rsidRPr="00D55253">
        <w:rPr>
          <w:rFonts w:eastAsia="Times New Roman"/>
          <w:color w:val="000000"/>
          <w:szCs w:val="28"/>
          <w:lang w:eastAsia="ru-RU"/>
        </w:rPr>
        <w:t>действующими законодательными актами по нормативу</w:t>
      </w:r>
      <w:r w:rsidR="000A6ABD">
        <w:rPr>
          <w:rFonts w:eastAsia="Times New Roman"/>
          <w:color w:val="000000"/>
          <w:szCs w:val="28"/>
          <w:lang w:eastAsia="ru-RU"/>
        </w:rPr>
        <w:t xml:space="preserve"> в </w:t>
      </w:r>
      <w:r w:rsidRPr="00D55253">
        <w:rPr>
          <w:rFonts w:eastAsia="Times New Roman"/>
          <w:color w:val="000000"/>
          <w:szCs w:val="28"/>
          <w:lang w:eastAsia="ru-RU"/>
        </w:rPr>
        <w:t>процентном отношении</w:t>
      </w:r>
      <w:r w:rsidR="000A6ABD">
        <w:rPr>
          <w:rFonts w:eastAsia="Times New Roman"/>
          <w:color w:val="000000"/>
          <w:szCs w:val="28"/>
          <w:lang w:eastAsia="ru-RU"/>
        </w:rPr>
        <w:t xml:space="preserve"> к </w:t>
      </w:r>
      <w:r w:rsidRPr="00D55253">
        <w:rPr>
          <w:rFonts w:eastAsia="Times New Roman"/>
          <w:color w:val="000000"/>
          <w:szCs w:val="28"/>
          <w:lang w:eastAsia="ru-RU"/>
        </w:rPr>
        <w:t>фонду основной</w:t>
      </w:r>
      <w:r w:rsidR="000A6ABD">
        <w:rPr>
          <w:rFonts w:eastAsia="Times New Roman"/>
          <w:color w:val="000000"/>
          <w:szCs w:val="28"/>
          <w:lang w:eastAsia="ru-RU"/>
        </w:rPr>
        <w:t xml:space="preserve"> и </w:t>
      </w:r>
      <w:r w:rsidRPr="00D55253">
        <w:rPr>
          <w:rFonts w:eastAsia="Times New Roman"/>
          <w:color w:val="000000"/>
          <w:szCs w:val="28"/>
          <w:lang w:eastAsia="ru-RU"/>
        </w:rPr>
        <w:t>дополнительной зарплаты исполнителей.</w:t>
      </w:r>
    </w:p>
    <w:p w14:paraId="7696B53C" w14:textId="27B16D88" w:rsidR="005465CE" w:rsidRPr="00D55253" w:rsidRDefault="005465CE"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Фонд социальной защиты населения вычисляются по формуле </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3.</w:t>
      </w:r>
    </w:p>
    <w:tbl>
      <w:tblPr>
        <w:tblW w:w="10019" w:type="dxa"/>
        <w:jc w:val="center"/>
        <w:tblCellMar>
          <w:left w:w="0" w:type="dxa"/>
          <w:right w:w="0" w:type="dxa"/>
        </w:tblCellMar>
        <w:tblLook w:val="04A0" w:firstRow="1" w:lastRow="0" w:firstColumn="1" w:lastColumn="0" w:noHBand="0" w:noVBand="1"/>
      </w:tblPr>
      <w:tblGrid>
        <w:gridCol w:w="1048"/>
        <w:gridCol w:w="7725"/>
        <w:gridCol w:w="1246"/>
      </w:tblGrid>
      <w:tr w:rsidR="005465CE" w:rsidRPr="00D55253" w14:paraId="22205BAA" w14:textId="77777777" w:rsidTr="00301344">
        <w:trPr>
          <w:jc w:val="center"/>
        </w:trPr>
        <w:tc>
          <w:tcPr>
            <w:tcW w:w="1077" w:type="dxa"/>
          </w:tcPr>
          <w:p w14:paraId="0EB3C90B" w14:textId="77777777"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olor w:val="000000"/>
                <w:szCs w:val="28"/>
                <w:lang w:eastAsia="ru-RU"/>
              </w:rPr>
            </w:pPr>
          </w:p>
        </w:tc>
        <w:tc>
          <w:tcPr>
            <w:tcW w:w="7849" w:type="dxa"/>
            <w:hideMark/>
          </w:tcPr>
          <w:p w14:paraId="2234636B" w14:textId="77777777" w:rsidR="005465CE" w:rsidRPr="00D55253" w:rsidRDefault="00087216"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color w:val="000000"/>
                <w:szCs w:val="28"/>
                <w:lang w:eastAsia="ru-RU"/>
              </w:rPr>
            </w:pPr>
            <m:oMathPara>
              <m:oMathParaPr>
                <m:jc m:val="center"/>
              </m:oMathParaPr>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m:r>
                      <w:rPr>
                        <w:rFonts w:ascii="Cambria Math" w:eastAsia="Times New Roman" w:hAnsi="Cambria Math"/>
                        <w:color w:val="000000"/>
                        <w:szCs w:val="28"/>
                        <w:lang w:eastAsia="ru-RU"/>
                      </w:rPr>
                      <m:t>фсзн</m:t>
                    </m:r>
                  </m:sub>
                </m:sSub>
                <m:r>
                  <m:rPr>
                    <m:nor/>
                  </m:rPr>
                  <w:rPr>
                    <w:rFonts w:eastAsia="Times New Roman"/>
                    <w:color w:val="000000"/>
                    <w:szCs w:val="28"/>
                    <w:lang w:eastAsia="ru-RU"/>
                  </w:rPr>
                  <m:t xml:space="preserve"> = </m:t>
                </m:r>
                <m:f>
                  <m:fPr>
                    <m:ctrlPr>
                      <w:rPr>
                        <w:rFonts w:ascii="Cambria Math" w:eastAsia="Times New Roman" w:hAnsi="Cambria Math"/>
                        <w:i/>
                        <w:color w:val="000000"/>
                        <w:szCs w:val="28"/>
                        <w:lang w:eastAsia="ru-RU"/>
                      </w:rPr>
                    </m:ctrlPr>
                  </m:fPr>
                  <m:num>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w:proofErr w:type="spellStart"/>
                        <m:r>
                          <m:rPr>
                            <m:nor/>
                          </m:rPr>
                          <w:rPr>
                            <w:rFonts w:eastAsia="Times New Roman"/>
                            <w:color w:val="000000"/>
                            <w:szCs w:val="28"/>
                            <w:lang w:eastAsia="ru-RU"/>
                          </w:rPr>
                          <m:t>оз</m:t>
                        </m:r>
                        <w:proofErr w:type="spellEnd"/>
                      </m:sub>
                    </m:sSub>
                    <m:r>
                      <m:rPr>
                        <m:nor/>
                      </m:rPr>
                      <w:rPr>
                        <w:rFonts w:eastAsia="Times New Roman"/>
                        <w:color w:val="000000"/>
                        <w:szCs w:val="28"/>
                        <w:lang w:eastAsia="ru-RU"/>
                      </w:rPr>
                      <m:t xml:space="preserve"> +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C</m:t>
                        </m:r>
                      </m:e>
                      <m:sub>
                        <w:proofErr w:type="spellStart"/>
                        <m:r>
                          <m:rPr>
                            <m:nor/>
                          </m:rPr>
                          <w:rPr>
                            <w:rFonts w:eastAsia="Times New Roman"/>
                            <w:color w:val="000000"/>
                            <w:szCs w:val="28"/>
                            <w:lang w:eastAsia="ru-RU"/>
                          </w:rPr>
                          <m:t>дз</m:t>
                        </m:r>
                        <w:proofErr w:type="spellEnd"/>
                      </m:sub>
                    </m:sSub>
                    <m:r>
                      <m:rPr>
                        <m:nor/>
                      </m:rPr>
                      <w:rPr>
                        <w:rFonts w:eastAsia="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olor w:val="000000"/>
                        <w:szCs w:val="28"/>
                        <w:lang w:eastAsia="ru-RU"/>
                      </w:rPr>
                      <m:t xml:space="preserve">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Н</m:t>
                        </m:r>
                      </m:e>
                      <m:sub>
                        <w:proofErr w:type="spellStart"/>
                        <m:r>
                          <m:rPr>
                            <m:nor/>
                          </m:rPr>
                          <w:rPr>
                            <w:rFonts w:eastAsia="Times New Roman"/>
                            <w:color w:val="000000"/>
                            <w:szCs w:val="28"/>
                            <w:lang w:eastAsia="ru-RU"/>
                          </w:rPr>
                          <m:t>фсзн</m:t>
                        </m:r>
                        <w:proofErr w:type="spellEnd"/>
                      </m:sub>
                    </m:sSub>
                  </m:num>
                  <m:den>
                    <m:r>
                      <m:rPr>
                        <m:nor/>
                      </m:rPr>
                      <w:rPr>
                        <w:rFonts w:eastAsia="Times New Roman"/>
                        <w:color w:val="000000"/>
                        <w:szCs w:val="28"/>
                        <w:lang w:eastAsia="ru-RU"/>
                      </w:rPr>
                      <m:t>100</m:t>
                    </m:r>
                  </m:den>
                </m:f>
                <m:r>
                  <m:rPr>
                    <m:nor/>
                  </m:rPr>
                  <w:rPr>
                    <w:rFonts w:eastAsia="Times New Roman"/>
                    <w:color w:val="000000"/>
                    <w:szCs w:val="28"/>
                    <w:lang w:eastAsia="ru-RU"/>
                  </w:rPr>
                  <m:t>,</m:t>
                </m:r>
              </m:oMath>
            </m:oMathPara>
          </w:p>
        </w:tc>
        <w:tc>
          <w:tcPr>
            <w:tcW w:w="1093" w:type="dxa"/>
            <w:vAlign w:val="center"/>
            <w:hideMark/>
          </w:tcPr>
          <w:p w14:paraId="4ED6D118" w14:textId="7EEDBE33"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3</w:t>
            </w:r>
            <w:r w:rsidRPr="00D55253">
              <w:rPr>
                <w:rFonts w:eastAsia="Times New Roman"/>
                <w:color w:val="000000"/>
                <w:szCs w:val="28"/>
                <w:lang w:eastAsia="ru-RU"/>
              </w:rPr>
              <w:t>)</w:t>
            </w:r>
          </w:p>
        </w:tc>
      </w:tr>
    </w:tbl>
    <w:p w14:paraId="4E694958" w14:textId="77777777" w:rsidR="005465CE" w:rsidRPr="00D55253" w:rsidRDefault="005465CE"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lastRenderedPageBreak/>
        <w:t xml:space="preserve">где </w:t>
      </w:r>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C</m:t>
            </m:r>
          </m:e>
          <m:sub>
            <w:proofErr w:type="spellStart"/>
            <m:r>
              <m:rPr>
                <m:nor/>
              </m:rPr>
              <w:rPr>
                <w:rFonts w:eastAsia="Times New Roman"/>
                <w:color w:val="000000"/>
                <w:szCs w:val="28"/>
                <w:lang w:eastAsia="ru-RU"/>
              </w:rPr>
              <m:t>оз</m:t>
            </m:r>
            <w:proofErr w:type="spellEnd"/>
          </m:sub>
        </m:sSub>
      </m:oMath>
      <w:r w:rsidRPr="00D55253">
        <w:rPr>
          <w:rFonts w:eastAsia="Times New Roman"/>
          <w:color w:val="000000"/>
          <w:szCs w:val="28"/>
          <w:lang w:eastAsia="ru-RU"/>
        </w:rPr>
        <w:t xml:space="preserve"> – основная заработная плата, руб.;</w:t>
      </w:r>
    </w:p>
    <w:p w14:paraId="382FA4D6" w14:textId="28464C75" w:rsidR="005465CE" w:rsidRPr="00D55253" w:rsidRDefault="00087216"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olor w:val="000000"/>
          <w:szCs w:val="28"/>
          <w:lang w:eastAsia="ru-RU"/>
        </w:rPr>
      </w:pPr>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C</m:t>
            </m:r>
          </m:e>
          <m:sub>
            <w:proofErr w:type="spellStart"/>
            <m:r>
              <m:rPr>
                <m:nor/>
              </m:rPr>
              <w:rPr>
                <w:rFonts w:eastAsia="Times New Roman"/>
                <w:color w:val="000000"/>
                <w:szCs w:val="28"/>
                <w:lang w:eastAsia="ru-RU"/>
              </w:rPr>
              <m:t>дз</m:t>
            </m:r>
            <w:proofErr w:type="spellEnd"/>
          </m:sub>
        </m:sSub>
      </m:oMath>
      <w:r w:rsidR="005465CE" w:rsidRPr="00D55253">
        <w:rPr>
          <w:rFonts w:eastAsia="Times New Roman"/>
          <w:color w:val="000000"/>
          <w:szCs w:val="28"/>
          <w:lang w:eastAsia="ru-RU"/>
        </w:rPr>
        <w:t xml:space="preserve"> – дополнительная заработная плата</w:t>
      </w:r>
      <w:r w:rsidR="000A6ABD">
        <w:rPr>
          <w:rFonts w:eastAsia="Times New Roman"/>
          <w:color w:val="000000"/>
          <w:szCs w:val="28"/>
          <w:lang w:eastAsia="ru-RU"/>
        </w:rPr>
        <w:t xml:space="preserve"> на </w:t>
      </w:r>
      <w:r w:rsidR="005465CE" w:rsidRPr="00D55253">
        <w:rPr>
          <w:rFonts w:eastAsia="Times New Roman"/>
          <w:color w:val="000000"/>
          <w:szCs w:val="28"/>
          <w:lang w:eastAsia="ru-RU"/>
        </w:rPr>
        <w:t>конкретное ПС, руб.;</w:t>
      </w:r>
    </w:p>
    <w:p w14:paraId="16D386DA" w14:textId="5A85222D" w:rsidR="005465CE" w:rsidRPr="00D55253" w:rsidRDefault="00087216"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olor w:val="000000"/>
          <w:szCs w:val="28"/>
          <w:lang w:eastAsia="ru-RU"/>
        </w:rPr>
      </w:pPr>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Н</m:t>
            </m:r>
          </m:e>
          <m:sub>
            <m:r>
              <w:rPr>
                <w:rFonts w:ascii="Cambria Math" w:eastAsia="Times New Roman" w:hAnsi="Cambria Math"/>
                <w:color w:val="000000"/>
                <w:szCs w:val="28"/>
                <w:lang w:eastAsia="ru-RU"/>
              </w:rPr>
              <m:t>фсзн</m:t>
            </m:r>
          </m:sub>
        </m:sSub>
      </m:oMath>
      <w:r w:rsidR="005465CE" w:rsidRPr="00D55253">
        <w:rPr>
          <w:rFonts w:eastAsia="Times New Roman"/>
          <w:color w:val="000000"/>
          <w:szCs w:val="28"/>
          <w:lang w:eastAsia="ru-RU"/>
        </w:rPr>
        <w:t xml:space="preserve"> – норматив отчислений</w:t>
      </w:r>
      <w:r w:rsidR="000A6ABD">
        <w:rPr>
          <w:rFonts w:eastAsia="Times New Roman"/>
          <w:color w:val="000000"/>
          <w:szCs w:val="28"/>
          <w:lang w:eastAsia="ru-RU"/>
        </w:rPr>
        <w:t xml:space="preserve"> в </w:t>
      </w:r>
      <w:r w:rsidR="005465CE" w:rsidRPr="00D55253">
        <w:rPr>
          <w:rFonts w:eastAsia="Times New Roman"/>
          <w:color w:val="000000"/>
          <w:szCs w:val="28"/>
          <w:lang w:eastAsia="ru-RU"/>
        </w:rPr>
        <w:t>Фонд социальной защиты населения, %.</w:t>
      </w:r>
    </w:p>
    <w:p w14:paraId="4BE91C41" w14:textId="17522B5C" w:rsidR="005465CE" w:rsidRPr="00D55253" w:rsidRDefault="005465CE" w:rsidP="00546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БРУСП «</w:t>
      </w:r>
      <w:proofErr w:type="spellStart"/>
      <w:r w:rsidRPr="00D55253">
        <w:rPr>
          <w:rFonts w:eastAsia="Times New Roman"/>
          <w:color w:val="000000"/>
          <w:szCs w:val="28"/>
          <w:lang w:eastAsia="ru-RU"/>
        </w:rPr>
        <w:t>Белгосстрах</w:t>
      </w:r>
      <w:proofErr w:type="spellEnd"/>
      <w:r w:rsidRPr="00D55253">
        <w:rPr>
          <w:rFonts w:eastAsia="Times New Roman"/>
          <w:color w:val="000000"/>
          <w:szCs w:val="28"/>
          <w:lang w:eastAsia="ru-RU"/>
        </w:rPr>
        <w:t xml:space="preserve">» вычисляются по формуле </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4</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5465CE" w:rsidRPr="00D55253" w14:paraId="4BDFD7DF" w14:textId="77777777" w:rsidTr="00301344">
        <w:trPr>
          <w:jc w:val="center"/>
        </w:trPr>
        <w:tc>
          <w:tcPr>
            <w:tcW w:w="1077" w:type="dxa"/>
          </w:tcPr>
          <w:p w14:paraId="48EDD942" w14:textId="77777777"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849" w:type="dxa"/>
            <w:hideMark/>
          </w:tcPr>
          <w:p w14:paraId="67B4852D" w14:textId="77777777" w:rsidR="005465CE" w:rsidRPr="00D55253" w:rsidRDefault="00087216"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color w:val="000000"/>
                <w:szCs w:val="28"/>
                <w:lang w:eastAsia="ru-RU"/>
              </w:rPr>
            </w:pPr>
            <m:oMathPara>
              <m:oMathParaPr>
                <m:jc m:val="center"/>
              </m:oMathParaPr>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m:r>
                      <w:rPr>
                        <w:rFonts w:ascii="Cambria Math" w:eastAsia="Times New Roman" w:hAnsi="Cambria Math"/>
                        <w:color w:val="000000"/>
                        <w:szCs w:val="28"/>
                        <w:lang w:eastAsia="ru-RU"/>
                      </w:rPr>
                      <m:t>бгс</m:t>
                    </m:r>
                  </m:sub>
                </m:sSub>
                <m:r>
                  <m:rPr>
                    <m:nor/>
                  </m:rPr>
                  <w:rPr>
                    <w:rFonts w:eastAsia="Times New Roman"/>
                    <w:color w:val="000000"/>
                    <w:szCs w:val="28"/>
                    <w:lang w:eastAsia="ru-RU"/>
                  </w:rPr>
                  <m:t xml:space="preserve"> = </m:t>
                </m:r>
                <m:f>
                  <m:fPr>
                    <m:ctrlPr>
                      <w:rPr>
                        <w:rFonts w:ascii="Cambria Math" w:eastAsia="Times New Roman" w:hAnsi="Cambria Math"/>
                        <w:i/>
                        <w:color w:val="000000"/>
                        <w:szCs w:val="28"/>
                        <w:lang w:eastAsia="ru-RU"/>
                      </w:rPr>
                    </m:ctrlPr>
                  </m:fPr>
                  <m:num>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w:proofErr w:type="spellStart"/>
                        <m:r>
                          <m:rPr>
                            <m:nor/>
                          </m:rPr>
                          <w:rPr>
                            <w:rFonts w:eastAsia="Times New Roman"/>
                            <w:color w:val="000000"/>
                            <w:szCs w:val="28"/>
                            <w:lang w:eastAsia="ru-RU"/>
                          </w:rPr>
                          <m:t>оз</m:t>
                        </m:r>
                        <w:proofErr w:type="spellEnd"/>
                      </m:sub>
                    </m:sSub>
                    <m:r>
                      <m:rPr>
                        <m:nor/>
                      </m:rPr>
                      <w:rPr>
                        <w:rFonts w:eastAsia="Times New Roman"/>
                        <w:color w:val="000000"/>
                        <w:szCs w:val="28"/>
                        <w:lang w:eastAsia="ru-RU"/>
                      </w:rPr>
                      <m:t xml:space="preserve"> +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C</m:t>
                        </m:r>
                      </m:e>
                      <m:sub>
                        <w:proofErr w:type="spellStart"/>
                        <m:r>
                          <m:rPr>
                            <m:nor/>
                          </m:rPr>
                          <w:rPr>
                            <w:rFonts w:eastAsia="Times New Roman"/>
                            <w:color w:val="000000"/>
                            <w:szCs w:val="28"/>
                            <w:lang w:eastAsia="ru-RU"/>
                          </w:rPr>
                          <m:t>дз</m:t>
                        </m:r>
                        <w:proofErr w:type="spellEnd"/>
                      </m:sub>
                    </m:sSub>
                    <m:r>
                      <m:rPr>
                        <m:nor/>
                      </m:rPr>
                      <w:rPr>
                        <w:rFonts w:eastAsia="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olor w:val="000000"/>
                        <w:szCs w:val="28"/>
                        <w:lang w:eastAsia="ru-RU"/>
                      </w:rPr>
                      <m:t xml:space="preserve">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Н</m:t>
                        </m:r>
                      </m:e>
                      <m:sub>
                        <w:proofErr w:type="spellStart"/>
                        <m:r>
                          <m:rPr>
                            <m:nor/>
                          </m:rPr>
                          <w:rPr>
                            <w:rFonts w:eastAsia="Times New Roman"/>
                            <w:color w:val="000000"/>
                            <w:szCs w:val="28"/>
                            <w:lang w:eastAsia="ru-RU"/>
                          </w:rPr>
                          <m:t>бгс</m:t>
                        </m:r>
                        <w:proofErr w:type="spellEnd"/>
                      </m:sub>
                    </m:sSub>
                  </m:num>
                  <m:den>
                    <m:r>
                      <m:rPr>
                        <m:nor/>
                      </m:rPr>
                      <w:rPr>
                        <w:rFonts w:eastAsia="Times New Roman"/>
                        <w:color w:val="000000"/>
                        <w:szCs w:val="28"/>
                        <w:lang w:eastAsia="ru-RU"/>
                      </w:rPr>
                      <m:t>100</m:t>
                    </m:r>
                  </m:den>
                </m:f>
                <m:r>
                  <m:rPr>
                    <m:nor/>
                  </m:rPr>
                  <w:rPr>
                    <w:rFonts w:eastAsia="Times New Roman"/>
                    <w:color w:val="000000"/>
                    <w:szCs w:val="28"/>
                    <w:lang w:eastAsia="ru-RU"/>
                  </w:rPr>
                  <m:t>,</m:t>
                </m:r>
              </m:oMath>
            </m:oMathPara>
          </w:p>
        </w:tc>
        <w:tc>
          <w:tcPr>
            <w:tcW w:w="1093" w:type="dxa"/>
            <w:vAlign w:val="center"/>
            <w:hideMark/>
          </w:tcPr>
          <w:p w14:paraId="13660523" w14:textId="70192EE3" w:rsidR="005465CE" w:rsidRPr="00D55253" w:rsidRDefault="005465CE"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w:t>
            </w:r>
            <w:r w:rsidRPr="00D55253">
              <w:rPr>
                <w:rFonts w:eastAsia="Times New Roman"/>
                <w:color w:val="000000"/>
                <w:szCs w:val="28"/>
                <w:lang w:eastAsia="ru-RU"/>
              </w:rPr>
              <w:t>.</w:t>
            </w:r>
            <w:r>
              <w:rPr>
                <w:rFonts w:eastAsia="Times New Roman"/>
                <w:color w:val="000000"/>
                <w:szCs w:val="28"/>
                <w:lang w:eastAsia="ru-RU"/>
              </w:rPr>
              <w:t>4</w:t>
            </w:r>
            <w:r w:rsidRPr="00D55253">
              <w:rPr>
                <w:rFonts w:eastAsia="Times New Roman"/>
                <w:color w:val="000000"/>
                <w:szCs w:val="28"/>
                <w:lang w:eastAsia="ru-RU"/>
              </w:rPr>
              <w:t>)</w:t>
            </w:r>
          </w:p>
        </w:tc>
      </w:tr>
    </w:tbl>
    <w:p w14:paraId="34CA33EA" w14:textId="1F37DD85" w:rsidR="009E5FF5" w:rsidRDefault="00517621" w:rsidP="00517621">
      <w:pPr>
        <w:rPr>
          <w:lang w:val="be-BY"/>
        </w:rPr>
      </w:pPr>
      <w:r>
        <w:rPr>
          <w:lang w:val="be-BY"/>
        </w:rPr>
        <w:t xml:space="preserve">В таблице 6.6. приведён расчёт </w:t>
      </w:r>
      <w:r w:rsidRPr="00D55253">
        <w:rPr>
          <w:rFonts w:eastAsia="Times New Roman"/>
          <w:color w:val="000000"/>
          <w:szCs w:val="28"/>
          <w:lang w:eastAsia="ru-RU"/>
        </w:rPr>
        <w:t>отчислений</w:t>
      </w:r>
      <w:r w:rsidR="000A6ABD">
        <w:rPr>
          <w:rFonts w:eastAsia="Times New Roman"/>
          <w:color w:val="000000"/>
          <w:szCs w:val="28"/>
          <w:lang w:eastAsia="ru-RU"/>
        </w:rPr>
        <w:t xml:space="preserve"> в </w:t>
      </w:r>
      <w:r w:rsidRPr="00D55253">
        <w:rPr>
          <w:rFonts w:eastAsia="Times New Roman"/>
          <w:color w:val="000000"/>
          <w:szCs w:val="28"/>
          <w:lang w:eastAsia="ru-RU"/>
        </w:rPr>
        <w:t>Фонд социальной защиты населения</w:t>
      </w:r>
      <w:r w:rsidR="000A6ABD">
        <w:rPr>
          <w:rFonts w:eastAsia="Times New Roman"/>
          <w:color w:val="000000"/>
          <w:szCs w:val="28"/>
          <w:lang w:eastAsia="ru-RU"/>
        </w:rPr>
        <w:t xml:space="preserve"> и </w:t>
      </w:r>
      <w:r>
        <w:rPr>
          <w:rFonts w:eastAsia="Times New Roman"/>
          <w:color w:val="000000"/>
          <w:szCs w:val="28"/>
          <w:lang w:eastAsia="ru-RU"/>
        </w:rPr>
        <w:t>о</w:t>
      </w:r>
      <w:r w:rsidRPr="00D55253">
        <w:rPr>
          <w:rFonts w:eastAsia="Times New Roman"/>
          <w:color w:val="000000"/>
          <w:szCs w:val="28"/>
          <w:lang w:eastAsia="ru-RU"/>
        </w:rPr>
        <w:t>тчислени</w:t>
      </w:r>
      <w:r>
        <w:rPr>
          <w:rFonts w:eastAsia="Times New Roman"/>
          <w:color w:val="000000"/>
          <w:szCs w:val="28"/>
          <w:lang w:eastAsia="ru-RU"/>
        </w:rPr>
        <w:t>й</w:t>
      </w:r>
      <w:r w:rsidR="000A6ABD">
        <w:rPr>
          <w:rFonts w:eastAsia="Times New Roman"/>
          <w:color w:val="000000"/>
          <w:szCs w:val="28"/>
          <w:lang w:eastAsia="ru-RU"/>
        </w:rPr>
        <w:t xml:space="preserve"> в </w:t>
      </w:r>
      <w:r w:rsidRPr="00D55253">
        <w:rPr>
          <w:rFonts w:eastAsia="Times New Roman"/>
          <w:color w:val="000000"/>
          <w:szCs w:val="28"/>
          <w:lang w:eastAsia="ru-RU"/>
        </w:rPr>
        <w:t>БРУСП «</w:t>
      </w:r>
      <w:proofErr w:type="spellStart"/>
      <w:r w:rsidRPr="00D55253">
        <w:rPr>
          <w:rFonts w:eastAsia="Times New Roman"/>
          <w:color w:val="000000"/>
          <w:szCs w:val="28"/>
          <w:lang w:eastAsia="ru-RU"/>
        </w:rPr>
        <w:t>Белгосстрах</w:t>
      </w:r>
      <w:proofErr w:type="spellEnd"/>
      <w:r w:rsidRPr="00D55253">
        <w:rPr>
          <w:rFonts w:eastAsia="Times New Roman"/>
          <w:color w:val="000000"/>
          <w:szCs w:val="28"/>
          <w:lang w:eastAsia="ru-RU"/>
        </w:rPr>
        <w:t>»</w:t>
      </w:r>
      <w:r>
        <w:rPr>
          <w:rFonts w:eastAsia="Times New Roman"/>
          <w:color w:val="000000"/>
          <w:szCs w:val="28"/>
          <w:lang w:eastAsia="ru-RU"/>
        </w:rPr>
        <w:t>.</w:t>
      </w:r>
    </w:p>
    <w:p w14:paraId="7E4AD169" w14:textId="71F41F49" w:rsidR="00517621" w:rsidRPr="00D55253" w:rsidRDefault="00517621" w:rsidP="00517621">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6</w:t>
      </w:r>
      <w:r w:rsidRPr="00D55253">
        <w:rPr>
          <w:lang w:eastAsia="ru-RU"/>
        </w:rPr>
        <w:t xml:space="preserve"> – </w:t>
      </w:r>
      <w:r w:rsidR="007B61E9"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007B61E9" w:rsidRPr="00D55253">
        <w:rPr>
          <w:rFonts w:eastAsia="Times New Roman"/>
          <w:color w:val="000000"/>
          <w:szCs w:val="28"/>
          <w:lang w:eastAsia="ru-RU"/>
        </w:rPr>
        <w:t>Фонд социальной защиты населения</w:t>
      </w:r>
      <w:r w:rsidR="000A6ABD">
        <w:rPr>
          <w:rFonts w:eastAsia="Times New Roman"/>
          <w:color w:val="000000"/>
          <w:szCs w:val="28"/>
          <w:lang w:eastAsia="ru-RU"/>
        </w:rPr>
        <w:t xml:space="preserve"> и </w:t>
      </w:r>
      <w:r w:rsidR="007B61E9" w:rsidRPr="00D55253">
        <w:rPr>
          <w:rFonts w:eastAsia="Times New Roman"/>
          <w:color w:val="000000"/>
          <w:szCs w:val="28"/>
          <w:lang w:eastAsia="ru-RU"/>
        </w:rPr>
        <w:t>БРУСП «</w:t>
      </w:r>
      <w:proofErr w:type="spellStart"/>
      <w:r w:rsidR="007B61E9" w:rsidRPr="00D55253">
        <w:rPr>
          <w:rFonts w:eastAsia="Times New Roman"/>
          <w:color w:val="000000"/>
          <w:szCs w:val="28"/>
          <w:lang w:eastAsia="ru-RU"/>
        </w:rPr>
        <w:t>Белгосстрах</w:t>
      </w:r>
      <w:proofErr w:type="spellEnd"/>
      <w:r w:rsidR="007B61E9" w:rsidRPr="00D55253">
        <w:rPr>
          <w:rFonts w:eastAsia="Times New Roman"/>
          <w:color w:val="000000"/>
          <w:szCs w:val="28"/>
          <w:lang w:eastAsia="ru-RU"/>
        </w:rPr>
        <w:t>»</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6"/>
        <w:gridCol w:w="3104"/>
        <w:gridCol w:w="3645"/>
      </w:tblGrid>
      <w:tr w:rsidR="00517621" w:rsidRPr="00D55253" w14:paraId="281EFA58" w14:textId="77777777" w:rsidTr="00301344">
        <w:trPr>
          <w:jc w:val="right"/>
        </w:trPr>
        <w:tc>
          <w:tcPr>
            <w:tcW w:w="1634" w:type="pct"/>
            <w:vAlign w:val="center"/>
          </w:tcPr>
          <w:p w14:paraId="17509F16" w14:textId="77777777" w:rsidR="00517621" w:rsidRPr="00D55253" w:rsidRDefault="00517621"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1548" w:type="pct"/>
            <w:vAlign w:val="center"/>
          </w:tcPr>
          <w:p w14:paraId="0AF3BEE0" w14:textId="02A161FC" w:rsidR="00517621" w:rsidRPr="00D55253" w:rsidRDefault="00517621"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Фонд социальной защиты населения</w:t>
            </w:r>
            <w:r w:rsidR="00A576F3">
              <w:rPr>
                <w:rFonts w:eastAsia="Times New Roman"/>
                <w:color w:val="000000"/>
                <w:szCs w:val="28"/>
                <w:lang w:eastAsia="ru-RU"/>
              </w:rPr>
              <w:t xml:space="preserve">, </w:t>
            </w:r>
            <w:proofErr w:type="spellStart"/>
            <w:r w:rsidR="00A576F3">
              <w:rPr>
                <w:rFonts w:eastAsia="Times New Roman"/>
                <w:color w:val="000000"/>
                <w:szCs w:val="28"/>
                <w:lang w:eastAsia="ru-RU"/>
              </w:rPr>
              <w:t>руб</w:t>
            </w:r>
            <w:proofErr w:type="spellEnd"/>
          </w:p>
        </w:tc>
        <w:tc>
          <w:tcPr>
            <w:tcW w:w="1818" w:type="pct"/>
            <w:vAlign w:val="center"/>
          </w:tcPr>
          <w:p w14:paraId="43EE4D79" w14:textId="0C59B323" w:rsidR="00517621" w:rsidRPr="00D55253" w:rsidRDefault="00517621"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color w:val="000000"/>
                <w:szCs w:val="28"/>
                <w:lang w:eastAsia="ru-RU"/>
              </w:rPr>
              <w:t>Отчисления</w:t>
            </w:r>
            <w:r w:rsidR="000A6ABD">
              <w:rPr>
                <w:rFonts w:eastAsia="Times New Roman"/>
                <w:color w:val="000000"/>
                <w:szCs w:val="28"/>
                <w:lang w:eastAsia="ru-RU"/>
              </w:rPr>
              <w:t xml:space="preserve"> в </w:t>
            </w:r>
            <w:r w:rsidRPr="00D55253">
              <w:rPr>
                <w:rFonts w:eastAsia="Times New Roman"/>
                <w:color w:val="000000"/>
                <w:szCs w:val="28"/>
                <w:lang w:eastAsia="ru-RU"/>
              </w:rPr>
              <w:t>БРУСП «</w:t>
            </w:r>
            <w:proofErr w:type="spellStart"/>
            <w:r w:rsidRPr="00D55253">
              <w:rPr>
                <w:rFonts w:eastAsia="Times New Roman"/>
                <w:color w:val="000000"/>
                <w:szCs w:val="28"/>
                <w:lang w:eastAsia="ru-RU"/>
              </w:rPr>
              <w:t>Белгосстрах</w:t>
            </w:r>
            <w:proofErr w:type="spellEnd"/>
            <w:r w:rsidRPr="00D55253">
              <w:rPr>
                <w:rFonts w:eastAsia="Times New Roman"/>
                <w:color w:val="000000"/>
                <w:szCs w:val="28"/>
                <w:lang w:eastAsia="ru-RU"/>
              </w:rPr>
              <w:t>»</w:t>
            </w:r>
            <w:r w:rsidR="00A576F3">
              <w:rPr>
                <w:rFonts w:eastAsia="Times New Roman"/>
                <w:color w:val="000000"/>
                <w:szCs w:val="28"/>
                <w:lang w:eastAsia="ru-RU"/>
              </w:rPr>
              <w:t xml:space="preserve">, </w:t>
            </w:r>
            <w:proofErr w:type="spellStart"/>
            <w:r w:rsidR="00A576F3">
              <w:rPr>
                <w:rFonts w:eastAsia="Times New Roman"/>
                <w:color w:val="000000"/>
                <w:szCs w:val="28"/>
                <w:lang w:eastAsia="ru-RU"/>
              </w:rPr>
              <w:t>руб</w:t>
            </w:r>
            <w:proofErr w:type="spellEnd"/>
          </w:p>
        </w:tc>
      </w:tr>
      <w:tr w:rsidR="00936195" w:rsidRPr="00D55253" w14:paraId="60167E8C" w14:textId="77777777" w:rsidTr="00301344">
        <w:trPr>
          <w:jc w:val="right"/>
        </w:trPr>
        <w:tc>
          <w:tcPr>
            <w:tcW w:w="1634" w:type="pct"/>
            <w:vAlign w:val="center"/>
          </w:tcPr>
          <w:p w14:paraId="4776BE36"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1548" w:type="pct"/>
            <w:vAlign w:val="center"/>
          </w:tcPr>
          <w:p w14:paraId="316BF8F5" w14:textId="334CD381"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val="en-US" w:eastAsia="ru-RU"/>
              </w:rPr>
            </w:pPr>
            <w:r>
              <w:rPr>
                <w:color w:val="000000"/>
                <w:szCs w:val="28"/>
              </w:rPr>
              <w:t>107,</w:t>
            </w:r>
            <w:r w:rsidR="006D0F44">
              <w:rPr>
                <w:color w:val="000000"/>
                <w:szCs w:val="28"/>
                <w:lang w:val="en-US"/>
              </w:rPr>
              <w:t>7</w:t>
            </w:r>
          </w:p>
        </w:tc>
        <w:tc>
          <w:tcPr>
            <w:tcW w:w="1818" w:type="pct"/>
            <w:vAlign w:val="center"/>
          </w:tcPr>
          <w:p w14:paraId="163A9298" w14:textId="4B28B47D" w:rsidR="00936195" w:rsidRPr="00EB7D27"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8,</w:t>
            </w:r>
            <w:r w:rsidR="00EB7D27">
              <w:rPr>
                <w:color w:val="000000"/>
                <w:szCs w:val="28"/>
                <w:lang w:val="en-US"/>
              </w:rPr>
              <w:t>2</w:t>
            </w:r>
          </w:p>
        </w:tc>
      </w:tr>
      <w:tr w:rsidR="00936195" w:rsidRPr="00D55253" w14:paraId="21D545C3" w14:textId="77777777" w:rsidTr="00301344">
        <w:trPr>
          <w:jc w:val="right"/>
        </w:trPr>
        <w:tc>
          <w:tcPr>
            <w:tcW w:w="1634" w:type="pct"/>
            <w:vAlign w:val="center"/>
          </w:tcPr>
          <w:p w14:paraId="5A01BCF0"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1548" w:type="pct"/>
            <w:vAlign w:val="center"/>
          </w:tcPr>
          <w:p w14:paraId="0FBA3B9A" w14:textId="6F19836D"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val="en-US" w:eastAsia="ru-RU"/>
              </w:rPr>
            </w:pPr>
            <w:r>
              <w:rPr>
                <w:color w:val="000000"/>
                <w:szCs w:val="28"/>
              </w:rPr>
              <w:t>272,</w:t>
            </w:r>
            <w:r w:rsidR="006D0F44">
              <w:rPr>
                <w:color w:val="000000"/>
                <w:szCs w:val="28"/>
                <w:lang w:val="en-US"/>
              </w:rPr>
              <w:t>3</w:t>
            </w:r>
          </w:p>
        </w:tc>
        <w:tc>
          <w:tcPr>
            <w:tcW w:w="1818" w:type="pct"/>
            <w:vAlign w:val="center"/>
          </w:tcPr>
          <w:p w14:paraId="768D3272" w14:textId="1B0E959D" w:rsidR="00936195" w:rsidRPr="001537EC"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20,7</w:t>
            </w:r>
          </w:p>
        </w:tc>
      </w:tr>
      <w:tr w:rsidR="00936195" w:rsidRPr="00D55253" w14:paraId="41971D27" w14:textId="77777777" w:rsidTr="00301344">
        <w:trPr>
          <w:jc w:val="right"/>
        </w:trPr>
        <w:tc>
          <w:tcPr>
            <w:tcW w:w="1634" w:type="pct"/>
            <w:vAlign w:val="center"/>
          </w:tcPr>
          <w:p w14:paraId="0DE2178B"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sidRPr="00915BAF">
              <w:rPr>
                <w:rFonts w:eastAsia="Times New Roman"/>
                <w:color w:val="000000"/>
                <w:szCs w:val="28"/>
                <w:lang w:eastAsia="ru-RU"/>
              </w:rPr>
              <w:t>Фронтенд</w:t>
            </w:r>
            <w:proofErr w:type="spellEnd"/>
            <w:r w:rsidRPr="00915BAF">
              <w:rPr>
                <w:rFonts w:eastAsia="Times New Roman"/>
                <w:color w:val="000000"/>
                <w:szCs w:val="28"/>
                <w:lang w:eastAsia="ru-RU"/>
              </w:rPr>
              <w:t>-разработчик</w:t>
            </w:r>
          </w:p>
        </w:tc>
        <w:tc>
          <w:tcPr>
            <w:tcW w:w="1548" w:type="pct"/>
            <w:vAlign w:val="center"/>
          </w:tcPr>
          <w:p w14:paraId="35ADF0D6" w14:textId="176B999F"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val="en-US" w:eastAsia="ru-RU"/>
              </w:rPr>
            </w:pPr>
            <w:r>
              <w:rPr>
                <w:color w:val="000000"/>
                <w:szCs w:val="28"/>
              </w:rPr>
              <w:t>192,</w:t>
            </w:r>
            <w:r w:rsidR="006D0F44">
              <w:rPr>
                <w:color w:val="000000"/>
                <w:szCs w:val="28"/>
                <w:lang w:val="en-US"/>
              </w:rPr>
              <w:t>7</w:t>
            </w:r>
          </w:p>
        </w:tc>
        <w:tc>
          <w:tcPr>
            <w:tcW w:w="1818" w:type="pct"/>
            <w:vAlign w:val="center"/>
          </w:tcPr>
          <w:p w14:paraId="6CFD0433" w14:textId="3A498202" w:rsidR="00936195" w:rsidRPr="00EB7D27"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14,</w:t>
            </w:r>
            <w:r w:rsidR="00EB7D27">
              <w:rPr>
                <w:color w:val="000000"/>
                <w:szCs w:val="28"/>
                <w:lang w:val="en-US"/>
              </w:rPr>
              <w:t>7</w:t>
            </w:r>
          </w:p>
        </w:tc>
      </w:tr>
      <w:tr w:rsidR="00936195" w:rsidRPr="00D55253" w14:paraId="022CFF8C" w14:textId="77777777" w:rsidTr="00301344">
        <w:trPr>
          <w:jc w:val="right"/>
        </w:trPr>
        <w:tc>
          <w:tcPr>
            <w:tcW w:w="1634" w:type="pct"/>
            <w:vAlign w:val="center"/>
          </w:tcPr>
          <w:p w14:paraId="5D462820" w14:textId="77777777" w:rsidR="00936195" w:rsidRPr="001537EC"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Бэкенд-разработчик</w:t>
            </w:r>
          </w:p>
        </w:tc>
        <w:tc>
          <w:tcPr>
            <w:tcW w:w="1548" w:type="pct"/>
            <w:vAlign w:val="center"/>
          </w:tcPr>
          <w:p w14:paraId="677E2DFD" w14:textId="1867CDCD" w:rsidR="00936195"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eastAsia="ru-RU"/>
              </w:rPr>
            </w:pPr>
            <w:r>
              <w:rPr>
                <w:color w:val="000000"/>
                <w:szCs w:val="28"/>
              </w:rPr>
              <w:t>449,9</w:t>
            </w:r>
          </w:p>
        </w:tc>
        <w:tc>
          <w:tcPr>
            <w:tcW w:w="1818" w:type="pct"/>
            <w:vAlign w:val="center"/>
          </w:tcPr>
          <w:p w14:paraId="6EB71EFF" w14:textId="66A7EA00"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34,2</w:t>
            </w:r>
          </w:p>
        </w:tc>
      </w:tr>
      <w:tr w:rsidR="00936195" w:rsidRPr="00D55253" w14:paraId="1FECE23F" w14:textId="77777777" w:rsidTr="00301344">
        <w:trPr>
          <w:jc w:val="right"/>
        </w:trPr>
        <w:tc>
          <w:tcPr>
            <w:tcW w:w="1634" w:type="pct"/>
            <w:vAlign w:val="center"/>
          </w:tcPr>
          <w:p w14:paraId="13544859"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1548" w:type="pct"/>
            <w:vAlign w:val="center"/>
          </w:tcPr>
          <w:p w14:paraId="23683170" w14:textId="22703D3C"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val="en-US" w:eastAsia="ru-RU"/>
              </w:rPr>
            </w:pPr>
            <w:r>
              <w:rPr>
                <w:color w:val="000000"/>
                <w:szCs w:val="28"/>
              </w:rPr>
              <w:t>53,</w:t>
            </w:r>
            <w:r w:rsidR="006D0F44">
              <w:rPr>
                <w:color w:val="000000"/>
                <w:szCs w:val="28"/>
                <w:lang w:val="en-US"/>
              </w:rPr>
              <w:t>9</w:t>
            </w:r>
          </w:p>
        </w:tc>
        <w:tc>
          <w:tcPr>
            <w:tcW w:w="1818" w:type="pct"/>
            <w:vAlign w:val="center"/>
          </w:tcPr>
          <w:p w14:paraId="6F3D5B85" w14:textId="7328C7EF" w:rsidR="00936195" w:rsidRPr="00EB7D27"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4,</w:t>
            </w:r>
            <w:r w:rsidR="00EB7D27">
              <w:rPr>
                <w:color w:val="000000"/>
                <w:szCs w:val="28"/>
                <w:lang w:val="en-US"/>
              </w:rPr>
              <w:t>1</w:t>
            </w:r>
          </w:p>
        </w:tc>
      </w:tr>
      <w:tr w:rsidR="00936195" w:rsidRPr="00D55253" w14:paraId="0C89E12C" w14:textId="77777777" w:rsidTr="00301344">
        <w:trPr>
          <w:jc w:val="right"/>
        </w:trPr>
        <w:tc>
          <w:tcPr>
            <w:tcW w:w="1634" w:type="pct"/>
            <w:vAlign w:val="center"/>
          </w:tcPr>
          <w:p w14:paraId="5DB05823"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Тестировщик</w:t>
            </w:r>
          </w:p>
        </w:tc>
        <w:tc>
          <w:tcPr>
            <w:tcW w:w="1548" w:type="pct"/>
            <w:vAlign w:val="center"/>
          </w:tcPr>
          <w:p w14:paraId="51321AF8" w14:textId="24CA5954"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81,</w:t>
            </w:r>
            <w:r w:rsidR="006D0F44">
              <w:rPr>
                <w:color w:val="000000"/>
                <w:szCs w:val="28"/>
                <w:lang w:val="en-US"/>
              </w:rPr>
              <w:t>7</w:t>
            </w:r>
          </w:p>
        </w:tc>
        <w:tc>
          <w:tcPr>
            <w:tcW w:w="1818" w:type="pct"/>
            <w:vAlign w:val="center"/>
          </w:tcPr>
          <w:p w14:paraId="0A417749" w14:textId="0F416245" w:rsidR="00936195" w:rsidRPr="001537EC"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6,2</w:t>
            </w:r>
          </w:p>
        </w:tc>
      </w:tr>
      <w:tr w:rsidR="00936195" w:rsidRPr="00D55253" w14:paraId="5D345B95" w14:textId="77777777" w:rsidTr="00301344">
        <w:trPr>
          <w:jc w:val="right"/>
        </w:trPr>
        <w:tc>
          <w:tcPr>
            <w:tcW w:w="1634" w:type="pct"/>
            <w:vAlign w:val="center"/>
          </w:tcPr>
          <w:p w14:paraId="20900A8F" w14:textId="77777777" w:rsidR="00936195" w:rsidRPr="00D55253"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color w:val="000000"/>
                <w:szCs w:val="28"/>
                <w:lang w:eastAsia="ru-RU"/>
              </w:rPr>
              <w:t>Всего</w:t>
            </w:r>
          </w:p>
        </w:tc>
        <w:tc>
          <w:tcPr>
            <w:tcW w:w="1548" w:type="pct"/>
            <w:vAlign w:val="center"/>
          </w:tcPr>
          <w:p w14:paraId="50F1E4EB" w14:textId="37DA01F8" w:rsidR="00936195"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1158,2</w:t>
            </w:r>
          </w:p>
        </w:tc>
        <w:tc>
          <w:tcPr>
            <w:tcW w:w="1818" w:type="pct"/>
            <w:vAlign w:val="center"/>
          </w:tcPr>
          <w:p w14:paraId="6AE7E475" w14:textId="2BF680F5" w:rsidR="00936195" w:rsidRPr="006D0F44" w:rsidRDefault="00936195" w:rsidP="00936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88,</w:t>
            </w:r>
            <w:r w:rsidR="006D0F44">
              <w:rPr>
                <w:color w:val="000000"/>
                <w:szCs w:val="28"/>
                <w:lang w:val="en-US"/>
              </w:rPr>
              <w:t>1</w:t>
            </w:r>
          </w:p>
        </w:tc>
      </w:tr>
    </w:tbl>
    <w:p w14:paraId="394CA0E0" w14:textId="725A26FC" w:rsidR="00DE0706" w:rsidRDefault="00DE0706" w:rsidP="00DE0706">
      <w:pPr>
        <w:spacing w:before="360" w:after="240"/>
        <w:outlineLvl w:val="1"/>
        <w:rPr>
          <w:b/>
          <w:szCs w:val="28"/>
        </w:rPr>
      </w:pPr>
      <w:bookmarkStart w:id="56" w:name="_Toc166885176"/>
      <w:r>
        <w:rPr>
          <w:b/>
          <w:szCs w:val="28"/>
        </w:rPr>
        <w:t xml:space="preserve">6.3.5 </w:t>
      </w:r>
      <w:r w:rsidR="006E2BB3" w:rsidRPr="006E2BB3">
        <w:rPr>
          <w:b/>
          <w:szCs w:val="28"/>
        </w:rPr>
        <w:t>Расчет суммы прочих прямых затрат</w:t>
      </w:r>
      <w:bookmarkEnd w:id="56"/>
    </w:p>
    <w:p w14:paraId="5B8C9BF1" w14:textId="545AB9EB" w:rsidR="006E2BB3" w:rsidRPr="00014AE1" w:rsidRDefault="006E2BB3" w:rsidP="006E2BB3">
      <w:pPr>
        <w:rPr>
          <w:lang w:eastAsia="ru-RU"/>
        </w:rPr>
      </w:pPr>
      <w:r w:rsidRPr="00014AE1">
        <w:rPr>
          <w:lang w:eastAsia="ru-RU"/>
        </w:rPr>
        <w:t xml:space="preserve">Сумма прочих затрат </w:t>
      </w:r>
      <w:proofErr w:type="spellStart"/>
      <w:r w:rsidRPr="00014AE1">
        <w:rPr>
          <w:lang w:eastAsia="ru-RU"/>
        </w:rPr>
        <w:t>С</w:t>
      </w:r>
      <w:r w:rsidRPr="00014AE1">
        <w:rPr>
          <w:vertAlign w:val="subscript"/>
          <w:lang w:eastAsia="ru-RU"/>
        </w:rPr>
        <w:t>пз</w:t>
      </w:r>
      <w:proofErr w:type="spellEnd"/>
      <w:r w:rsidRPr="00014AE1">
        <w:rPr>
          <w:lang w:eastAsia="ru-RU"/>
        </w:rPr>
        <w:t xml:space="preserve"> определяется как произведение основной заработной платы исполнителей</w:t>
      </w:r>
      <w:r w:rsidR="000A6ABD">
        <w:rPr>
          <w:lang w:eastAsia="ru-RU"/>
        </w:rPr>
        <w:t xml:space="preserve"> на </w:t>
      </w:r>
      <w:r w:rsidRPr="00014AE1">
        <w:rPr>
          <w:lang w:eastAsia="ru-RU"/>
        </w:rPr>
        <w:t xml:space="preserve">конкретное программное средство </w:t>
      </w:r>
      <w:proofErr w:type="spellStart"/>
      <w:r w:rsidRPr="00014AE1">
        <w:rPr>
          <w:lang w:eastAsia="ru-RU"/>
        </w:rPr>
        <w:t>С</w:t>
      </w:r>
      <w:r w:rsidRPr="00014AE1">
        <w:rPr>
          <w:vertAlign w:val="subscript"/>
          <w:lang w:eastAsia="ru-RU"/>
        </w:rPr>
        <w:t>оз</w:t>
      </w:r>
      <w:proofErr w:type="spellEnd"/>
      <w:r w:rsidR="000A6ABD">
        <w:rPr>
          <w:lang w:eastAsia="ru-RU"/>
        </w:rPr>
        <w:t xml:space="preserve"> на </w:t>
      </w:r>
      <w:r w:rsidRPr="00014AE1">
        <w:rPr>
          <w:lang w:eastAsia="ru-RU"/>
        </w:rPr>
        <w:t>норматив прочих затрат</w:t>
      </w:r>
      <w:r w:rsidR="000A6ABD">
        <w:rPr>
          <w:lang w:eastAsia="ru-RU"/>
        </w:rPr>
        <w:t xml:space="preserve"> в </w:t>
      </w:r>
      <w:r w:rsidRPr="00014AE1">
        <w:rPr>
          <w:lang w:eastAsia="ru-RU"/>
        </w:rPr>
        <w:t xml:space="preserve">целом по организации </w:t>
      </w:r>
      <w:proofErr w:type="spellStart"/>
      <w:r w:rsidRPr="00014AE1">
        <w:rPr>
          <w:lang w:eastAsia="ru-RU"/>
        </w:rPr>
        <w:t>Н</w:t>
      </w:r>
      <w:r w:rsidRPr="00014AE1">
        <w:rPr>
          <w:vertAlign w:val="subscript"/>
          <w:lang w:eastAsia="ru-RU"/>
        </w:rPr>
        <w:t>пз</w:t>
      </w:r>
      <w:proofErr w:type="spellEnd"/>
      <w:r w:rsidRPr="00014AE1">
        <w:rPr>
          <w:vertAlign w:val="subscript"/>
          <w:lang w:eastAsia="ru-RU"/>
        </w:rPr>
        <w:t>,</w:t>
      </w:r>
      <w:r w:rsidR="000A6ABD">
        <w:rPr>
          <w:vertAlign w:val="subscript"/>
          <w:lang w:eastAsia="ru-RU"/>
        </w:rPr>
        <w:t xml:space="preserve"> и </w:t>
      </w:r>
      <w:r w:rsidRPr="00014AE1">
        <w:rPr>
          <w:lang w:eastAsia="ru-RU"/>
        </w:rPr>
        <w:t xml:space="preserve">находится по формуле </w:t>
      </w:r>
      <w:r>
        <w:rPr>
          <w:lang w:eastAsia="ru-RU"/>
        </w:rPr>
        <w:t>6</w:t>
      </w:r>
      <w:r w:rsidRPr="00014AE1">
        <w:rPr>
          <w:lang w:eastAsia="ru-RU"/>
        </w:rPr>
        <w:t>.</w:t>
      </w:r>
      <w:r>
        <w:rPr>
          <w:lang w:eastAsia="ru-RU"/>
        </w:rPr>
        <w:t>5</w:t>
      </w:r>
      <w:r w:rsidRPr="00014AE1">
        <w:rPr>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6E2BB3" w:rsidRPr="00014AE1" w14:paraId="464A601B" w14:textId="77777777" w:rsidTr="00301344">
        <w:trPr>
          <w:jc w:val="center"/>
        </w:trPr>
        <w:tc>
          <w:tcPr>
            <w:tcW w:w="1077" w:type="dxa"/>
          </w:tcPr>
          <w:p w14:paraId="3C4765A3" w14:textId="77777777" w:rsidR="006E2BB3" w:rsidRPr="00014AE1" w:rsidRDefault="006E2BB3"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i/>
                <w:iCs/>
                <w:color w:val="000000"/>
                <w:szCs w:val="28"/>
                <w:lang w:eastAsia="ru-RU"/>
              </w:rPr>
            </w:pPr>
          </w:p>
        </w:tc>
        <w:tc>
          <w:tcPr>
            <w:tcW w:w="7849" w:type="dxa"/>
            <w:hideMark/>
          </w:tcPr>
          <w:p w14:paraId="1A12E613" w14:textId="77777777" w:rsidR="006E2BB3" w:rsidRPr="00014AE1" w:rsidRDefault="00087216"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iCs/>
                <w:color w:val="000000"/>
                <w:szCs w:val="28"/>
                <w:lang w:eastAsia="ru-RU"/>
              </w:rPr>
            </w:pPr>
            <m:oMathPara>
              <m:oMath>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С</m:t>
                    </m:r>
                  </m:e>
                  <m:sub>
                    <w:proofErr w:type="spellStart"/>
                    <m:r>
                      <m:rPr>
                        <m:nor/>
                      </m:rPr>
                      <w:rPr>
                        <w:rFonts w:eastAsia="Times New Roman"/>
                        <w:i/>
                        <w:iCs/>
                        <w:color w:val="000000"/>
                        <w:szCs w:val="28"/>
                        <w:lang w:eastAsia="ru-RU"/>
                      </w:rPr>
                      <m:t>пз</m:t>
                    </m:r>
                    <w:proofErr w:type="spellEnd"/>
                  </m:sub>
                </m:sSub>
                <m:r>
                  <m:rPr>
                    <m:nor/>
                  </m:rPr>
                  <w:rPr>
                    <w:rFonts w:eastAsia="Times New Roman"/>
                    <w:i/>
                    <w:iCs/>
                    <w:color w:val="000000"/>
                    <w:szCs w:val="28"/>
                    <w:lang w:eastAsia="ru-RU"/>
                  </w:rPr>
                  <m:t xml:space="preserve"> = </m:t>
                </m:r>
                <m:f>
                  <m:fPr>
                    <m:ctrlPr>
                      <w:rPr>
                        <w:rFonts w:ascii="Cambria Math" w:eastAsia="Times New Roman" w:hAnsi="Cambria Math"/>
                        <w:i/>
                        <w:iCs/>
                        <w:color w:val="000000"/>
                        <w:szCs w:val="28"/>
                        <w:lang w:eastAsia="ru-RU"/>
                      </w:rPr>
                    </m:ctrlPr>
                  </m:fPr>
                  <m:num>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С</m:t>
                        </m:r>
                      </m:e>
                      <m:sub>
                        <w:proofErr w:type="spellStart"/>
                        <m:r>
                          <m:rPr>
                            <m:nor/>
                          </m:rPr>
                          <w:rPr>
                            <w:rFonts w:eastAsia="Times New Roman"/>
                            <w:i/>
                            <w:iCs/>
                            <w:color w:val="000000"/>
                            <w:szCs w:val="28"/>
                            <w:lang w:eastAsia="ru-RU"/>
                          </w:rPr>
                          <m:t>оз</m:t>
                        </m:r>
                        <w:proofErr w:type="spellEnd"/>
                      </m:sub>
                    </m:sSub>
                    <m:r>
                      <m:rPr>
                        <m:nor/>
                      </m:rPr>
                      <w:rPr>
                        <w:rFonts w:eastAsia="Times New Roman"/>
                        <w:i/>
                        <w:iCs/>
                        <w:color w:val="000000"/>
                        <w:szCs w:val="28"/>
                        <w:lang w:eastAsia="ru-RU"/>
                      </w:rPr>
                      <m:t xml:space="preserve"> </m:t>
                    </m:r>
                    <m:r>
                      <m:rPr>
                        <m:nor/>
                      </m:rPr>
                      <w:rPr>
                        <w:rFonts w:ascii="Cambria Math" w:eastAsia="Times New Roman" w:hAnsi="Cambria Math" w:cs="Cambria Math"/>
                        <w:i/>
                        <w:iCs/>
                        <w:color w:val="000000"/>
                        <w:szCs w:val="28"/>
                        <w:lang w:eastAsia="ru-RU"/>
                      </w:rPr>
                      <m:t>⋅</m:t>
                    </m:r>
                    <m:r>
                      <m:rPr>
                        <m:nor/>
                      </m:rPr>
                      <w:rPr>
                        <w:rFonts w:eastAsia="Times New Roman"/>
                        <w:i/>
                        <w:iCs/>
                        <w:color w:val="000000"/>
                        <w:szCs w:val="28"/>
                        <w:lang w:eastAsia="ru-RU"/>
                      </w:rPr>
                      <m:t xml:space="preserve"> </m:t>
                    </m:r>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Н</m:t>
                        </m:r>
                      </m:e>
                      <m:sub>
                        <w:proofErr w:type="spellStart"/>
                        <m:r>
                          <m:rPr>
                            <m:nor/>
                          </m:rPr>
                          <w:rPr>
                            <w:rFonts w:eastAsia="Times New Roman"/>
                            <w:i/>
                            <w:iCs/>
                            <w:color w:val="000000"/>
                            <w:szCs w:val="28"/>
                            <w:lang w:eastAsia="ru-RU"/>
                          </w:rPr>
                          <m:t>пз</m:t>
                        </m:r>
                        <w:proofErr w:type="spellEnd"/>
                      </m:sub>
                    </m:sSub>
                  </m:num>
                  <m:den>
                    <m:r>
                      <m:rPr>
                        <m:nor/>
                      </m:rPr>
                      <w:rPr>
                        <w:rFonts w:eastAsia="Times New Roman"/>
                        <w:i/>
                        <w:iCs/>
                        <w:color w:val="000000"/>
                        <w:szCs w:val="28"/>
                        <w:lang w:eastAsia="ru-RU"/>
                      </w:rPr>
                      <m:t>100</m:t>
                    </m:r>
                  </m:den>
                </m:f>
                <m:r>
                  <m:rPr>
                    <m:nor/>
                  </m:rPr>
                  <w:rPr>
                    <w:rFonts w:eastAsia="Times New Roman"/>
                    <w:i/>
                    <w:iCs/>
                    <w:color w:val="000000"/>
                    <w:szCs w:val="28"/>
                    <w:lang w:eastAsia="ru-RU"/>
                  </w:rPr>
                  <m:t>.</m:t>
                </m:r>
              </m:oMath>
            </m:oMathPara>
          </w:p>
        </w:tc>
        <w:tc>
          <w:tcPr>
            <w:tcW w:w="1093" w:type="dxa"/>
            <w:vAlign w:val="center"/>
            <w:hideMark/>
          </w:tcPr>
          <w:p w14:paraId="621121CB" w14:textId="4C05CAB4" w:rsidR="006E2BB3" w:rsidRPr="00014AE1" w:rsidRDefault="006E2BB3"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36"/>
              <w:jc w:val="center"/>
              <w:rPr>
                <w:rFonts w:eastAsia="Times New Roman"/>
                <w:i/>
                <w:iCs/>
                <w:color w:val="000000"/>
                <w:szCs w:val="28"/>
                <w:lang w:eastAsia="ru-RU"/>
              </w:rPr>
            </w:pPr>
            <w:r w:rsidRPr="00014AE1">
              <w:rPr>
                <w:rFonts w:eastAsia="Times New Roman"/>
                <w:i/>
                <w:iCs/>
                <w:color w:val="000000"/>
                <w:szCs w:val="28"/>
                <w:lang w:eastAsia="ru-RU"/>
              </w:rPr>
              <w:t>(</w:t>
            </w:r>
            <w:r>
              <w:rPr>
                <w:rFonts w:eastAsia="Times New Roman"/>
                <w:i/>
                <w:iCs/>
                <w:color w:val="000000"/>
                <w:szCs w:val="28"/>
                <w:lang w:eastAsia="ru-RU"/>
              </w:rPr>
              <w:t>6</w:t>
            </w:r>
            <w:r w:rsidRPr="00014AE1">
              <w:rPr>
                <w:rFonts w:eastAsia="Times New Roman"/>
                <w:i/>
                <w:iCs/>
                <w:color w:val="000000"/>
                <w:szCs w:val="28"/>
                <w:lang w:eastAsia="ru-RU"/>
              </w:rPr>
              <w:t>.</w:t>
            </w:r>
            <w:r>
              <w:rPr>
                <w:rFonts w:eastAsia="Times New Roman"/>
                <w:i/>
                <w:iCs/>
                <w:color w:val="000000"/>
                <w:szCs w:val="28"/>
                <w:lang w:eastAsia="ru-RU"/>
              </w:rPr>
              <w:t>5</w:t>
            </w:r>
            <w:r w:rsidRPr="00014AE1">
              <w:rPr>
                <w:rFonts w:eastAsia="Times New Roman"/>
                <w:i/>
                <w:iCs/>
                <w:color w:val="000000"/>
                <w:szCs w:val="28"/>
                <w:lang w:eastAsia="ru-RU"/>
              </w:rPr>
              <w:t>)</w:t>
            </w:r>
          </w:p>
        </w:tc>
      </w:tr>
    </w:tbl>
    <w:p w14:paraId="744BBE7D" w14:textId="0567AEE2" w:rsidR="006C0DD3" w:rsidRDefault="006C0DD3" w:rsidP="006C0DD3">
      <w:pPr>
        <w:rPr>
          <w:lang w:val="be-BY"/>
        </w:rPr>
      </w:pPr>
      <w:r>
        <w:rPr>
          <w:lang w:val="be-BY"/>
        </w:rPr>
        <w:t>Расчёт дополнительной заработной платы представлен</w:t>
      </w:r>
      <w:r w:rsidR="000A6ABD">
        <w:rPr>
          <w:lang w:val="be-BY"/>
        </w:rPr>
        <w:t xml:space="preserve"> в </w:t>
      </w:r>
      <w:r>
        <w:rPr>
          <w:lang w:val="be-BY"/>
        </w:rPr>
        <w:t>таблице 6.7</w:t>
      </w:r>
      <w:r w:rsidR="000A6ABD">
        <w:rPr>
          <w:lang w:val="be-BY"/>
        </w:rPr>
        <w:t xml:space="preserve"> для </w:t>
      </w:r>
      <w:r>
        <w:t>каждого сотрудника отдельно</w:t>
      </w:r>
      <w:r>
        <w:rPr>
          <w:lang w:val="be-BY"/>
        </w:rPr>
        <w:t>.</w:t>
      </w:r>
    </w:p>
    <w:p w14:paraId="5593BF6B" w14:textId="4A0050A5" w:rsidR="006C0DD3" w:rsidRPr="00D55253" w:rsidRDefault="006C0DD3" w:rsidP="006C0DD3">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7</w:t>
      </w:r>
      <w:r w:rsidRPr="00D55253">
        <w:rPr>
          <w:lang w:eastAsia="ru-RU"/>
        </w:rPr>
        <w:t xml:space="preserve"> – </w:t>
      </w:r>
      <w:r>
        <w:rPr>
          <w:rFonts w:eastAsia="Times New Roman"/>
          <w:color w:val="000000"/>
          <w:szCs w:val="28"/>
          <w:lang w:eastAsia="ru-RU"/>
        </w:rPr>
        <w:t>Расчёт суммы прочих затрат</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7"/>
        <w:gridCol w:w="3382"/>
        <w:gridCol w:w="3366"/>
      </w:tblGrid>
      <w:tr w:rsidR="00A830C0" w:rsidRPr="00D55253" w14:paraId="0461A88C" w14:textId="77777777" w:rsidTr="005C1E07">
        <w:trPr>
          <w:jc w:val="right"/>
        </w:trPr>
        <w:tc>
          <w:tcPr>
            <w:tcW w:w="1634" w:type="pct"/>
            <w:vAlign w:val="center"/>
          </w:tcPr>
          <w:p w14:paraId="20233FF1" w14:textId="77777777" w:rsidR="00A830C0" w:rsidRPr="00D55253" w:rsidRDefault="00A830C0" w:rsidP="00A83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1687" w:type="pct"/>
            <w:vAlign w:val="center"/>
          </w:tcPr>
          <w:p w14:paraId="5CFEFFD9" w14:textId="1229C50C" w:rsidR="00A830C0" w:rsidRPr="00D55253" w:rsidRDefault="00A830C0" w:rsidP="00A83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eastAsia="ru-RU"/>
              </w:rPr>
            </w:pPr>
            <w:r>
              <w:rPr>
                <w:rFonts w:eastAsia="Times New Roman"/>
                <w:szCs w:val="24"/>
                <w:lang w:eastAsia="ru-RU"/>
              </w:rPr>
              <w:t xml:space="preserve">Основная заработная плата, </w:t>
            </w:r>
            <w:proofErr w:type="spellStart"/>
            <w:r>
              <w:rPr>
                <w:rFonts w:eastAsia="Times New Roman"/>
                <w:szCs w:val="24"/>
                <w:lang w:eastAsia="ru-RU"/>
              </w:rPr>
              <w:t>руб</w:t>
            </w:r>
            <w:proofErr w:type="spellEnd"/>
          </w:p>
        </w:tc>
        <w:tc>
          <w:tcPr>
            <w:tcW w:w="1679" w:type="pct"/>
            <w:vAlign w:val="center"/>
          </w:tcPr>
          <w:p w14:paraId="0199CD32" w14:textId="655B0EF5" w:rsidR="00A830C0" w:rsidRPr="00D55253" w:rsidRDefault="007C5E18" w:rsidP="00A83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 xml:space="preserve">Сумма прочих затрат, </w:t>
            </w:r>
            <w:proofErr w:type="spellStart"/>
            <w:r>
              <w:rPr>
                <w:rFonts w:eastAsia="Times New Roman"/>
                <w:color w:val="000000"/>
                <w:szCs w:val="28"/>
                <w:lang w:eastAsia="ru-RU"/>
              </w:rPr>
              <w:t>руб</w:t>
            </w:r>
            <w:proofErr w:type="spellEnd"/>
          </w:p>
        </w:tc>
      </w:tr>
      <w:tr w:rsidR="002B0C9F" w:rsidRPr="00D55253" w14:paraId="64F499D7" w14:textId="77777777" w:rsidTr="005C1E07">
        <w:trPr>
          <w:jc w:val="right"/>
        </w:trPr>
        <w:tc>
          <w:tcPr>
            <w:tcW w:w="1634" w:type="pct"/>
            <w:vAlign w:val="center"/>
          </w:tcPr>
          <w:p w14:paraId="318BAAE0"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1687" w:type="pct"/>
            <w:vAlign w:val="center"/>
          </w:tcPr>
          <w:p w14:paraId="41C66A59" w14:textId="677906CB"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288</w:t>
            </w:r>
          </w:p>
        </w:tc>
        <w:tc>
          <w:tcPr>
            <w:tcW w:w="1679" w:type="pct"/>
            <w:vAlign w:val="center"/>
          </w:tcPr>
          <w:p w14:paraId="33F1F945" w14:textId="765EEA91" w:rsidR="002B0C9F" w:rsidRPr="001537EC"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57,6</w:t>
            </w:r>
          </w:p>
        </w:tc>
      </w:tr>
      <w:tr w:rsidR="002B0C9F" w:rsidRPr="00D55253" w14:paraId="40A8A6B2" w14:textId="77777777" w:rsidTr="005C1E07">
        <w:trPr>
          <w:jc w:val="right"/>
        </w:trPr>
        <w:tc>
          <w:tcPr>
            <w:tcW w:w="1634" w:type="pct"/>
            <w:vAlign w:val="center"/>
          </w:tcPr>
          <w:p w14:paraId="16BEBBC7"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1687" w:type="pct"/>
            <w:vAlign w:val="center"/>
          </w:tcPr>
          <w:p w14:paraId="103D5714" w14:textId="290684BF"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728</w:t>
            </w:r>
          </w:p>
        </w:tc>
        <w:tc>
          <w:tcPr>
            <w:tcW w:w="1679" w:type="pct"/>
            <w:vAlign w:val="center"/>
          </w:tcPr>
          <w:p w14:paraId="7BCB487C" w14:textId="36DB1F0E" w:rsidR="002B0C9F" w:rsidRPr="001537EC"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145,6</w:t>
            </w:r>
          </w:p>
        </w:tc>
      </w:tr>
      <w:tr w:rsidR="002B0C9F" w:rsidRPr="00D55253" w14:paraId="51B6F65C" w14:textId="77777777" w:rsidTr="005C1E07">
        <w:trPr>
          <w:jc w:val="right"/>
        </w:trPr>
        <w:tc>
          <w:tcPr>
            <w:tcW w:w="1634" w:type="pct"/>
            <w:vAlign w:val="center"/>
          </w:tcPr>
          <w:p w14:paraId="210FD900"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sidRPr="00915BAF">
              <w:rPr>
                <w:rFonts w:eastAsia="Times New Roman"/>
                <w:color w:val="000000"/>
                <w:szCs w:val="28"/>
                <w:lang w:eastAsia="ru-RU"/>
              </w:rPr>
              <w:t>Фронтенд</w:t>
            </w:r>
            <w:proofErr w:type="spellEnd"/>
            <w:r w:rsidRPr="00915BAF">
              <w:rPr>
                <w:rFonts w:eastAsia="Times New Roman"/>
                <w:color w:val="000000"/>
                <w:szCs w:val="28"/>
                <w:lang w:eastAsia="ru-RU"/>
              </w:rPr>
              <w:t>-разработчик</w:t>
            </w:r>
          </w:p>
        </w:tc>
        <w:tc>
          <w:tcPr>
            <w:tcW w:w="1687" w:type="pct"/>
            <w:vAlign w:val="center"/>
          </w:tcPr>
          <w:p w14:paraId="381D3324" w14:textId="7A1F558C"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515,2</w:t>
            </w:r>
          </w:p>
        </w:tc>
        <w:tc>
          <w:tcPr>
            <w:tcW w:w="1679" w:type="pct"/>
            <w:vAlign w:val="center"/>
          </w:tcPr>
          <w:p w14:paraId="64E57499" w14:textId="5867620C" w:rsidR="002B0C9F" w:rsidRPr="001537EC"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103,0</w:t>
            </w:r>
          </w:p>
        </w:tc>
      </w:tr>
      <w:tr w:rsidR="002B0C9F" w:rsidRPr="00D55253" w14:paraId="7AA0A99C" w14:textId="77777777" w:rsidTr="005C1E07">
        <w:trPr>
          <w:jc w:val="right"/>
        </w:trPr>
        <w:tc>
          <w:tcPr>
            <w:tcW w:w="1634" w:type="pct"/>
            <w:vAlign w:val="center"/>
          </w:tcPr>
          <w:p w14:paraId="73160D06" w14:textId="77777777" w:rsidR="002B0C9F" w:rsidRPr="001537EC"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Бэкенд-разработчик</w:t>
            </w:r>
          </w:p>
        </w:tc>
        <w:tc>
          <w:tcPr>
            <w:tcW w:w="1687" w:type="pct"/>
            <w:vAlign w:val="center"/>
          </w:tcPr>
          <w:p w14:paraId="51F74A44" w14:textId="1F21C49D"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1203,2</w:t>
            </w:r>
          </w:p>
        </w:tc>
        <w:tc>
          <w:tcPr>
            <w:tcW w:w="1679" w:type="pct"/>
            <w:vAlign w:val="center"/>
          </w:tcPr>
          <w:p w14:paraId="5235F263" w14:textId="11293B1B"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240,6</w:t>
            </w:r>
          </w:p>
        </w:tc>
      </w:tr>
      <w:tr w:rsidR="002B0C9F" w:rsidRPr="00D55253" w14:paraId="30EBBA17" w14:textId="77777777" w:rsidTr="005C1E07">
        <w:trPr>
          <w:jc w:val="right"/>
        </w:trPr>
        <w:tc>
          <w:tcPr>
            <w:tcW w:w="1634" w:type="pct"/>
            <w:vAlign w:val="center"/>
          </w:tcPr>
          <w:p w14:paraId="0097CA39"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1687" w:type="pct"/>
            <w:vAlign w:val="center"/>
          </w:tcPr>
          <w:p w14:paraId="001AE9EF" w14:textId="6D806C1C"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144</w:t>
            </w:r>
          </w:p>
        </w:tc>
        <w:tc>
          <w:tcPr>
            <w:tcW w:w="1679" w:type="pct"/>
            <w:vAlign w:val="center"/>
          </w:tcPr>
          <w:p w14:paraId="582C2747" w14:textId="6EA2DEB5"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28,8</w:t>
            </w:r>
          </w:p>
        </w:tc>
      </w:tr>
      <w:tr w:rsidR="002B0C9F" w:rsidRPr="00D55253" w14:paraId="7F362DEE" w14:textId="77777777" w:rsidTr="005C1E07">
        <w:trPr>
          <w:jc w:val="right"/>
        </w:trPr>
        <w:tc>
          <w:tcPr>
            <w:tcW w:w="1634" w:type="pct"/>
            <w:vAlign w:val="center"/>
          </w:tcPr>
          <w:p w14:paraId="5E4EE264"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lastRenderedPageBreak/>
              <w:t>Тестировщик</w:t>
            </w:r>
          </w:p>
        </w:tc>
        <w:tc>
          <w:tcPr>
            <w:tcW w:w="1687" w:type="pct"/>
            <w:vAlign w:val="center"/>
          </w:tcPr>
          <w:p w14:paraId="7634A626" w14:textId="72C06D66"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218,4</w:t>
            </w:r>
          </w:p>
        </w:tc>
        <w:tc>
          <w:tcPr>
            <w:tcW w:w="1679" w:type="pct"/>
            <w:vAlign w:val="center"/>
          </w:tcPr>
          <w:p w14:paraId="7C811601" w14:textId="562891A0" w:rsidR="002B0C9F" w:rsidRPr="001B25A2"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43,</w:t>
            </w:r>
            <w:r w:rsidR="001B25A2">
              <w:rPr>
                <w:color w:val="000000"/>
                <w:szCs w:val="28"/>
                <w:lang w:val="en-US"/>
              </w:rPr>
              <w:t>7</w:t>
            </w:r>
          </w:p>
        </w:tc>
      </w:tr>
      <w:tr w:rsidR="002B0C9F" w:rsidRPr="00D55253" w14:paraId="61AE1317" w14:textId="77777777" w:rsidTr="005C1E07">
        <w:trPr>
          <w:jc w:val="right"/>
        </w:trPr>
        <w:tc>
          <w:tcPr>
            <w:tcW w:w="1634" w:type="pct"/>
            <w:vAlign w:val="center"/>
          </w:tcPr>
          <w:p w14:paraId="5C8CF02E" w14:textId="77777777" w:rsidR="002B0C9F" w:rsidRPr="00D55253"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color w:val="000000"/>
                <w:szCs w:val="28"/>
                <w:lang w:eastAsia="ru-RU"/>
              </w:rPr>
              <w:t>Всего</w:t>
            </w:r>
          </w:p>
        </w:tc>
        <w:tc>
          <w:tcPr>
            <w:tcW w:w="1687" w:type="pct"/>
            <w:vAlign w:val="center"/>
          </w:tcPr>
          <w:p w14:paraId="3C5F3E8C" w14:textId="5B31CC60" w:rsidR="002B0C9F"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3096,8</w:t>
            </w:r>
          </w:p>
        </w:tc>
        <w:tc>
          <w:tcPr>
            <w:tcW w:w="1679" w:type="pct"/>
            <w:vAlign w:val="center"/>
          </w:tcPr>
          <w:p w14:paraId="2A9643A6" w14:textId="6686B1FF" w:rsidR="002B0C9F" w:rsidRPr="001B25A2" w:rsidRDefault="002B0C9F" w:rsidP="002B0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val="en-US" w:eastAsia="ru-RU"/>
              </w:rPr>
            </w:pPr>
            <w:r>
              <w:rPr>
                <w:color w:val="000000"/>
                <w:szCs w:val="28"/>
              </w:rPr>
              <w:t>619,</w:t>
            </w:r>
            <w:r w:rsidR="001B25A2">
              <w:rPr>
                <w:color w:val="000000"/>
                <w:szCs w:val="28"/>
                <w:lang w:val="en-US"/>
              </w:rPr>
              <w:t>4</w:t>
            </w:r>
          </w:p>
        </w:tc>
      </w:tr>
    </w:tbl>
    <w:p w14:paraId="67DBB40E" w14:textId="2FF17FF6" w:rsidR="005C1E07" w:rsidRDefault="005C1E07" w:rsidP="005C1E07">
      <w:pPr>
        <w:spacing w:before="360" w:after="240"/>
        <w:outlineLvl w:val="1"/>
        <w:rPr>
          <w:b/>
          <w:szCs w:val="28"/>
        </w:rPr>
      </w:pPr>
      <w:bookmarkStart w:id="57" w:name="_Toc166885177"/>
      <w:r>
        <w:rPr>
          <w:b/>
          <w:szCs w:val="28"/>
        </w:rPr>
        <w:t xml:space="preserve">6.3.6 </w:t>
      </w:r>
      <w:r w:rsidRPr="006E2BB3">
        <w:rPr>
          <w:b/>
          <w:szCs w:val="28"/>
        </w:rPr>
        <w:t xml:space="preserve">Расчет суммы </w:t>
      </w:r>
      <w:r>
        <w:rPr>
          <w:b/>
          <w:szCs w:val="28"/>
        </w:rPr>
        <w:t>накладных расходов</w:t>
      </w:r>
      <w:bookmarkEnd w:id="57"/>
    </w:p>
    <w:p w14:paraId="65945356" w14:textId="5E1E33AD" w:rsidR="008E7095" w:rsidRPr="00014AE1" w:rsidRDefault="008E7095" w:rsidP="008E7095">
      <w:pPr>
        <w:rPr>
          <w:lang w:eastAsia="ru-RU"/>
        </w:rPr>
      </w:pPr>
      <w:r w:rsidRPr="00014AE1">
        <w:rPr>
          <w:lang w:eastAsia="ru-RU"/>
        </w:rPr>
        <w:t xml:space="preserve">Сумма накладных расходов </w:t>
      </w:r>
      <w:proofErr w:type="spellStart"/>
      <w:r w:rsidRPr="00014AE1">
        <w:rPr>
          <w:lang w:eastAsia="ru-RU"/>
        </w:rPr>
        <w:t>С</w:t>
      </w:r>
      <w:r>
        <w:rPr>
          <w:vertAlign w:val="subscript"/>
          <w:lang w:eastAsia="ru-RU"/>
        </w:rPr>
        <w:t>н.р</w:t>
      </w:r>
      <w:proofErr w:type="spellEnd"/>
      <w:r>
        <w:rPr>
          <w:vertAlign w:val="subscript"/>
          <w:lang w:eastAsia="ru-RU"/>
        </w:rPr>
        <w:t>.</w:t>
      </w:r>
      <w:r w:rsidRPr="00014AE1">
        <w:rPr>
          <w:lang w:eastAsia="ru-RU"/>
        </w:rPr>
        <w:t xml:space="preserve"> – произведение основной заработной платы исполнителей</w:t>
      </w:r>
      <w:r w:rsidR="000A6ABD">
        <w:rPr>
          <w:lang w:eastAsia="ru-RU"/>
        </w:rPr>
        <w:t xml:space="preserve"> на </w:t>
      </w:r>
      <w:r w:rsidRPr="00014AE1">
        <w:rPr>
          <w:lang w:eastAsia="ru-RU"/>
        </w:rPr>
        <w:t xml:space="preserve">конкретное программное средство </w:t>
      </w:r>
      <w:proofErr w:type="spellStart"/>
      <w:r w:rsidRPr="00014AE1">
        <w:rPr>
          <w:lang w:eastAsia="ru-RU"/>
        </w:rPr>
        <w:t>С</w:t>
      </w:r>
      <w:r w:rsidRPr="00014AE1">
        <w:rPr>
          <w:vertAlign w:val="subscript"/>
          <w:lang w:eastAsia="ru-RU"/>
        </w:rPr>
        <w:t>оз</w:t>
      </w:r>
      <w:proofErr w:type="spellEnd"/>
      <w:r w:rsidR="000A6ABD">
        <w:rPr>
          <w:lang w:eastAsia="ru-RU"/>
        </w:rPr>
        <w:t xml:space="preserve"> на </w:t>
      </w:r>
      <w:r w:rsidRPr="00014AE1">
        <w:rPr>
          <w:lang w:eastAsia="ru-RU"/>
        </w:rPr>
        <w:t>норматив накладных расходов</w:t>
      </w:r>
      <w:r w:rsidR="000A6ABD">
        <w:rPr>
          <w:lang w:eastAsia="ru-RU"/>
        </w:rPr>
        <w:t xml:space="preserve"> в </w:t>
      </w:r>
      <w:r w:rsidRPr="00014AE1">
        <w:rPr>
          <w:lang w:eastAsia="ru-RU"/>
        </w:rPr>
        <w:t xml:space="preserve">целом по организации </w:t>
      </w:r>
      <w:proofErr w:type="spellStart"/>
      <w:r w:rsidRPr="00014AE1">
        <w:rPr>
          <w:lang w:eastAsia="ru-RU"/>
        </w:rPr>
        <w:t>Н</w:t>
      </w:r>
      <w:r w:rsidRPr="00B9014F">
        <w:rPr>
          <w:vertAlign w:val="subscript"/>
          <w:lang w:eastAsia="ru-RU"/>
        </w:rPr>
        <w:t>н.р</w:t>
      </w:r>
      <w:proofErr w:type="spellEnd"/>
      <w:r w:rsidRPr="00B9014F">
        <w:rPr>
          <w:vertAlign w:val="subscript"/>
          <w:lang w:eastAsia="ru-RU"/>
        </w:rPr>
        <w:t>.</w:t>
      </w:r>
      <w:r w:rsidRPr="00014AE1">
        <w:rPr>
          <w:lang w:eastAsia="ru-RU"/>
        </w:rPr>
        <w:t>, по формуле 6.</w:t>
      </w:r>
      <w:r>
        <w:rPr>
          <w:lang w:eastAsia="ru-RU"/>
        </w:rPr>
        <w:t>6</w:t>
      </w:r>
      <w:r w:rsidRPr="00014AE1">
        <w:rPr>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E7095" w:rsidRPr="00014AE1" w14:paraId="476FFE48" w14:textId="77777777" w:rsidTr="00301344">
        <w:trPr>
          <w:jc w:val="center"/>
        </w:trPr>
        <w:tc>
          <w:tcPr>
            <w:tcW w:w="1077" w:type="dxa"/>
          </w:tcPr>
          <w:p w14:paraId="064E09D9" w14:textId="77777777" w:rsidR="008E7095" w:rsidRPr="00014AE1" w:rsidRDefault="008E709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i/>
                <w:iCs/>
                <w:color w:val="000000"/>
                <w:szCs w:val="28"/>
                <w:lang w:eastAsia="ru-RU"/>
              </w:rPr>
            </w:pPr>
          </w:p>
        </w:tc>
        <w:tc>
          <w:tcPr>
            <w:tcW w:w="7849" w:type="dxa"/>
            <w:hideMark/>
          </w:tcPr>
          <w:p w14:paraId="7ADC8A1E" w14:textId="77777777" w:rsidR="008E7095" w:rsidRPr="00014AE1" w:rsidRDefault="00087216"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iCs/>
                <w:color w:val="000000"/>
                <w:szCs w:val="28"/>
                <w:lang w:eastAsia="ru-RU"/>
              </w:rPr>
            </w:pPr>
            <m:oMathPara>
              <m:oMath>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С</m:t>
                    </m:r>
                  </m:e>
                  <m:sub>
                    <w:proofErr w:type="spellStart"/>
                    <m:r>
                      <m:rPr>
                        <m:nor/>
                      </m:rPr>
                      <w:rPr>
                        <w:rFonts w:ascii="Cambria Math" w:eastAsia="Times New Roman"/>
                        <w:i/>
                        <w:iCs/>
                        <w:color w:val="000000"/>
                        <w:szCs w:val="28"/>
                        <w:lang w:eastAsia="ru-RU"/>
                      </w:rPr>
                      <m:t>н</m:t>
                    </m:r>
                    <m:r>
                      <m:rPr>
                        <m:nor/>
                      </m:rPr>
                      <w:rPr>
                        <w:rFonts w:ascii="Cambria Math" w:eastAsia="Times New Roman"/>
                        <w:i/>
                        <w:iCs/>
                        <w:color w:val="000000"/>
                        <w:szCs w:val="28"/>
                        <w:lang w:eastAsia="ru-RU"/>
                      </w:rPr>
                      <m:t>.</m:t>
                    </m:r>
                    <m:r>
                      <m:rPr>
                        <m:nor/>
                      </m:rPr>
                      <w:rPr>
                        <w:rFonts w:ascii="Cambria Math" w:eastAsia="Times New Roman"/>
                        <w:i/>
                        <w:iCs/>
                        <w:color w:val="000000"/>
                        <w:szCs w:val="28"/>
                        <w:lang w:eastAsia="ru-RU"/>
                      </w:rPr>
                      <m:t>р</m:t>
                    </m:r>
                    <w:proofErr w:type="spellEnd"/>
                    <m:r>
                      <m:rPr>
                        <m:nor/>
                      </m:rPr>
                      <w:rPr>
                        <w:rFonts w:ascii="Cambria Math" w:eastAsia="Times New Roman"/>
                        <w:i/>
                        <w:iCs/>
                        <w:color w:val="000000"/>
                        <w:szCs w:val="28"/>
                        <w:lang w:eastAsia="ru-RU"/>
                      </w:rPr>
                      <m:t>.</m:t>
                    </m:r>
                  </m:sub>
                </m:sSub>
                <m:r>
                  <m:rPr>
                    <m:nor/>
                  </m:rPr>
                  <w:rPr>
                    <w:rFonts w:eastAsia="Times New Roman"/>
                    <w:i/>
                    <w:iCs/>
                    <w:color w:val="000000"/>
                    <w:szCs w:val="28"/>
                    <w:lang w:eastAsia="ru-RU"/>
                  </w:rPr>
                  <m:t xml:space="preserve"> = </m:t>
                </m:r>
                <m:f>
                  <m:fPr>
                    <m:ctrlPr>
                      <w:rPr>
                        <w:rFonts w:ascii="Cambria Math" w:eastAsia="Times New Roman" w:hAnsi="Cambria Math"/>
                        <w:i/>
                        <w:iCs/>
                        <w:color w:val="000000"/>
                        <w:szCs w:val="28"/>
                        <w:lang w:eastAsia="ru-RU"/>
                      </w:rPr>
                    </m:ctrlPr>
                  </m:fPr>
                  <m:num>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С</m:t>
                        </m:r>
                      </m:e>
                      <m:sub>
                        <w:proofErr w:type="spellStart"/>
                        <m:r>
                          <m:rPr>
                            <m:nor/>
                          </m:rPr>
                          <w:rPr>
                            <w:rFonts w:eastAsia="Times New Roman"/>
                            <w:i/>
                            <w:iCs/>
                            <w:color w:val="000000"/>
                            <w:szCs w:val="28"/>
                            <w:lang w:eastAsia="ru-RU"/>
                          </w:rPr>
                          <m:t>оз</m:t>
                        </m:r>
                        <w:proofErr w:type="spellEnd"/>
                      </m:sub>
                    </m:sSub>
                    <m:r>
                      <m:rPr>
                        <m:nor/>
                      </m:rPr>
                      <w:rPr>
                        <w:rFonts w:eastAsia="Times New Roman"/>
                        <w:i/>
                        <w:iCs/>
                        <w:color w:val="000000"/>
                        <w:szCs w:val="28"/>
                        <w:lang w:eastAsia="ru-RU"/>
                      </w:rPr>
                      <m:t xml:space="preserve"> </m:t>
                    </m:r>
                    <m:r>
                      <m:rPr>
                        <m:nor/>
                      </m:rPr>
                      <w:rPr>
                        <w:rFonts w:ascii="Cambria Math" w:eastAsia="Times New Roman" w:hAnsi="Cambria Math" w:cs="Cambria Math"/>
                        <w:i/>
                        <w:iCs/>
                        <w:color w:val="000000"/>
                        <w:szCs w:val="28"/>
                        <w:lang w:eastAsia="ru-RU"/>
                      </w:rPr>
                      <m:t>⋅</m:t>
                    </m:r>
                    <m:r>
                      <m:rPr>
                        <m:nor/>
                      </m:rPr>
                      <w:rPr>
                        <w:rFonts w:eastAsia="Times New Roman"/>
                        <w:i/>
                        <w:iCs/>
                        <w:color w:val="000000"/>
                        <w:szCs w:val="28"/>
                        <w:lang w:eastAsia="ru-RU"/>
                      </w:rPr>
                      <m:t xml:space="preserve"> </m:t>
                    </m:r>
                    <m:sSub>
                      <m:sSubPr>
                        <m:ctrlPr>
                          <w:rPr>
                            <w:rFonts w:ascii="Cambria Math" w:eastAsia="Times New Roman" w:hAnsi="Cambria Math"/>
                            <w:i/>
                            <w:iCs/>
                            <w:color w:val="000000"/>
                            <w:szCs w:val="28"/>
                            <w:lang w:eastAsia="ru-RU"/>
                          </w:rPr>
                        </m:ctrlPr>
                      </m:sSubPr>
                      <m:e>
                        <m:r>
                          <m:rPr>
                            <m:nor/>
                          </m:rPr>
                          <w:rPr>
                            <w:rFonts w:eastAsia="Times New Roman"/>
                            <w:i/>
                            <w:iCs/>
                            <w:color w:val="000000"/>
                            <w:szCs w:val="28"/>
                            <w:lang w:eastAsia="ru-RU"/>
                          </w:rPr>
                          <m:t>Н</m:t>
                        </m:r>
                      </m:e>
                      <m:sub>
                        <w:proofErr w:type="spellStart"/>
                        <m:r>
                          <m:rPr>
                            <m:nor/>
                          </m:rPr>
                          <w:rPr>
                            <w:rFonts w:eastAsia="Times New Roman"/>
                            <w:i/>
                            <w:iCs/>
                            <w:color w:val="000000"/>
                            <w:szCs w:val="28"/>
                            <w:lang w:eastAsia="ru-RU"/>
                          </w:rPr>
                          <m:t>б</m:t>
                        </m:r>
                        <m:r>
                          <m:rPr>
                            <m:nor/>
                          </m:rPr>
                          <w:rPr>
                            <w:rFonts w:ascii="Cambria Math" w:eastAsia="Times New Roman"/>
                            <w:i/>
                            <w:iCs/>
                            <w:color w:val="000000"/>
                            <w:szCs w:val="28"/>
                            <w:lang w:eastAsia="ru-RU"/>
                          </w:rPr>
                          <m:t>.</m:t>
                        </m:r>
                        <m:r>
                          <m:rPr>
                            <m:nor/>
                          </m:rPr>
                          <w:rPr>
                            <w:rFonts w:ascii="Cambria Math" w:eastAsia="Times New Roman"/>
                            <w:i/>
                            <w:iCs/>
                            <w:color w:val="000000"/>
                            <w:szCs w:val="28"/>
                            <w:lang w:eastAsia="ru-RU"/>
                          </w:rPr>
                          <m:t>р</m:t>
                        </m:r>
                        <w:proofErr w:type="spellEnd"/>
                        <m:r>
                          <m:rPr>
                            <m:nor/>
                          </m:rPr>
                          <w:rPr>
                            <w:rFonts w:ascii="Cambria Math" w:eastAsia="Times New Roman"/>
                            <w:i/>
                            <w:iCs/>
                            <w:color w:val="000000"/>
                            <w:szCs w:val="28"/>
                            <w:lang w:eastAsia="ru-RU"/>
                          </w:rPr>
                          <m:t>.</m:t>
                        </m:r>
                      </m:sub>
                    </m:sSub>
                  </m:num>
                  <m:den>
                    <m:r>
                      <m:rPr>
                        <m:nor/>
                      </m:rPr>
                      <w:rPr>
                        <w:rFonts w:eastAsia="Times New Roman"/>
                        <w:i/>
                        <w:iCs/>
                        <w:color w:val="000000"/>
                        <w:szCs w:val="28"/>
                        <w:lang w:eastAsia="ru-RU"/>
                      </w:rPr>
                      <m:t>100</m:t>
                    </m:r>
                  </m:den>
                </m:f>
                <m:r>
                  <m:rPr>
                    <m:nor/>
                  </m:rPr>
                  <w:rPr>
                    <w:rFonts w:eastAsia="Times New Roman"/>
                    <w:i/>
                    <w:iCs/>
                    <w:color w:val="000000"/>
                    <w:szCs w:val="28"/>
                    <w:lang w:eastAsia="ru-RU"/>
                  </w:rPr>
                  <m:t>.</m:t>
                </m:r>
              </m:oMath>
            </m:oMathPara>
          </w:p>
        </w:tc>
        <w:tc>
          <w:tcPr>
            <w:tcW w:w="1093" w:type="dxa"/>
            <w:vAlign w:val="center"/>
            <w:hideMark/>
          </w:tcPr>
          <w:p w14:paraId="79AB9B41" w14:textId="2D0AC08A" w:rsidR="008E7095" w:rsidRPr="00014AE1" w:rsidRDefault="008E7095"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i/>
                <w:iCs/>
                <w:color w:val="000000"/>
                <w:szCs w:val="28"/>
                <w:lang w:eastAsia="ru-RU"/>
              </w:rPr>
            </w:pPr>
            <w:r w:rsidRPr="00014AE1">
              <w:rPr>
                <w:rFonts w:eastAsia="Times New Roman"/>
                <w:i/>
                <w:iCs/>
                <w:color w:val="000000"/>
                <w:szCs w:val="28"/>
                <w:lang w:eastAsia="ru-RU"/>
              </w:rPr>
              <w:t>(6.</w:t>
            </w:r>
            <w:r>
              <w:rPr>
                <w:rFonts w:eastAsia="Times New Roman"/>
                <w:i/>
                <w:iCs/>
                <w:color w:val="000000"/>
                <w:szCs w:val="28"/>
                <w:lang w:eastAsia="ru-RU"/>
              </w:rPr>
              <w:t>6</w:t>
            </w:r>
            <w:r w:rsidRPr="00014AE1">
              <w:rPr>
                <w:rFonts w:eastAsia="Times New Roman"/>
                <w:i/>
                <w:iCs/>
                <w:color w:val="000000"/>
                <w:szCs w:val="28"/>
                <w:lang w:eastAsia="ru-RU"/>
              </w:rPr>
              <w:t>)</w:t>
            </w:r>
          </w:p>
        </w:tc>
      </w:tr>
    </w:tbl>
    <w:p w14:paraId="7E3F5CB7" w14:textId="01853E07" w:rsidR="003A7BB7" w:rsidRDefault="003A7BB7" w:rsidP="003A7BB7">
      <w:pPr>
        <w:rPr>
          <w:lang w:val="be-BY"/>
        </w:rPr>
      </w:pPr>
      <w:r>
        <w:rPr>
          <w:lang w:val="be-BY"/>
        </w:rPr>
        <w:t>Расчёт накладных расходов представлен</w:t>
      </w:r>
      <w:r w:rsidR="000A6ABD">
        <w:rPr>
          <w:lang w:val="be-BY"/>
        </w:rPr>
        <w:t xml:space="preserve"> в </w:t>
      </w:r>
      <w:r>
        <w:rPr>
          <w:lang w:val="be-BY"/>
        </w:rPr>
        <w:t>таблице 6.8</w:t>
      </w:r>
      <w:r w:rsidR="000A6ABD">
        <w:rPr>
          <w:lang w:val="be-BY"/>
        </w:rPr>
        <w:t xml:space="preserve"> для </w:t>
      </w:r>
      <w:r>
        <w:t>каждого сотрудника отдельно</w:t>
      </w:r>
      <w:r>
        <w:rPr>
          <w:lang w:val="be-BY"/>
        </w:rPr>
        <w:t>.</w:t>
      </w:r>
    </w:p>
    <w:p w14:paraId="5FD4D649" w14:textId="4732A354" w:rsidR="003A7BB7" w:rsidRPr="00D55253" w:rsidRDefault="003A7BB7" w:rsidP="003A7BB7">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8</w:t>
      </w:r>
      <w:r w:rsidRPr="00D55253">
        <w:rPr>
          <w:lang w:eastAsia="ru-RU"/>
        </w:rPr>
        <w:t xml:space="preserve"> – </w:t>
      </w:r>
      <w:r>
        <w:rPr>
          <w:rFonts w:eastAsia="Times New Roman"/>
          <w:color w:val="000000"/>
          <w:szCs w:val="28"/>
          <w:lang w:eastAsia="ru-RU"/>
        </w:rPr>
        <w:t>Расчёт суммы накладных расходов</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7"/>
        <w:gridCol w:w="3382"/>
        <w:gridCol w:w="3366"/>
      </w:tblGrid>
      <w:tr w:rsidR="003A7BB7" w:rsidRPr="00D55253" w14:paraId="04D919F6" w14:textId="77777777" w:rsidTr="00301344">
        <w:trPr>
          <w:jc w:val="right"/>
        </w:trPr>
        <w:tc>
          <w:tcPr>
            <w:tcW w:w="1634" w:type="pct"/>
            <w:vAlign w:val="center"/>
          </w:tcPr>
          <w:p w14:paraId="032D8777" w14:textId="77777777" w:rsidR="003A7BB7" w:rsidRPr="00D55253" w:rsidRDefault="003A7BB7"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Исполнитель</w:t>
            </w:r>
          </w:p>
        </w:tc>
        <w:tc>
          <w:tcPr>
            <w:tcW w:w="1687" w:type="pct"/>
            <w:vAlign w:val="center"/>
          </w:tcPr>
          <w:p w14:paraId="04B284A6" w14:textId="77777777" w:rsidR="003A7BB7" w:rsidRPr="00D55253" w:rsidRDefault="003A7BB7"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8"/>
                <w:lang w:eastAsia="ru-RU"/>
              </w:rPr>
            </w:pPr>
            <w:r>
              <w:rPr>
                <w:rFonts w:eastAsia="Times New Roman"/>
                <w:szCs w:val="24"/>
                <w:lang w:eastAsia="ru-RU"/>
              </w:rPr>
              <w:t xml:space="preserve">Основная заработная плата, </w:t>
            </w:r>
            <w:proofErr w:type="spellStart"/>
            <w:r>
              <w:rPr>
                <w:rFonts w:eastAsia="Times New Roman"/>
                <w:szCs w:val="24"/>
                <w:lang w:eastAsia="ru-RU"/>
              </w:rPr>
              <w:t>руб</w:t>
            </w:r>
            <w:proofErr w:type="spellEnd"/>
          </w:p>
        </w:tc>
        <w:tc>
          <w:tcPr>
            <w:tcW w:w="1679" w:type="pct"/>
            <w:vAlign w:val="center"/>
          </w:tcPr>
          <w:p w14:paraId="4F97926C" w14:textId="6BDE9618" w:rsidR="003A7BB7" w:rsidRPr="00D55253" w:rsidRDefault="003A7BB7"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color w:val="000000"/>
                <w:szCs w:val="28"/>
                <w:lang w:eastAsia="ru-RU"/>
              </w:rPr>
              <w:t xml:space="preserve">Сумма </w:t>
            </w:r>
            <w:r w:rsidR="00A051F2">
              <w:rPr>
                <w:rFonts w:eastAsia="Times New Roman"/>
                <w:color w:val="000000"/>
                <w:szCs w:val="28"/>
                <w:lang w:eastAsia="ru-RU"/>
              </w:rPr>
              <w:t>накладных расходов</w:t>
            </w:r>
            <w:r>
              <w:rPr>
                <w:rFonts w:eastAsia="Times New Roman"/>
                <w:color w:val="000000"/>
                <w:szCs w:val="28"/>
                <w:lang w:eastAsia="ru-RU"/>
              </w:rPr>
              <w:t xml:space="preserve">, </w:t>
            </w:r>
            <w:proofErr w:type="spellStart"/>
            <w:r>
              <w:rPr>
                <w:rFonts w:eastAsia="Times New Roman"/>
                <w:color w:val="000000"/>
                <w:szCs w:val="28"/>
                <w:lang w:eastAsia="ru-RU"/>
              </w:rPr>
              <w:t>руб</w:t>
            </w:r>
            <w:proofErr w:type="spellEnd"/>
          </w:p>
        </w:tc>
      </w:tr>
      <w:tr w:rsidR="00A051F2" w:rsidRPr="00D55253" w14:paraId="2FD63329" w14:textId="77777777" w:rsidTr="00301344">
        <w:trPr>
          <w:jc w:val="right"/>
        </w:trPr>
        <w:tc>
          <w:tcPr>
            <w:tcW w:w="1634" w:type="pct"/>
            <w:vAlign w:val="center"/>
          </w:tcPr>
          <w:p w14:paraId="17C5A9AB"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Project-менеджер</w:t>
            </w:r>
          </w:p>
        </w:tc>
        <w:tc>
          <w:tcPr>
            <w:tcW w:w="1687" w:type="pct"/>
            <w:vAlign w:val="center"/>
          </w:tcPr>
          <w:p w14:paraId="150ABA8C"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288</w:t>
            </w:r>
          </w:p>
        </w:tc>
        <w:tc>
          <w:tcPr>
            <w:tcW w:w="1679" w:type="pct"/>
            <w:vAlign w:val="center"/>
          </w:tcPr>
          <w:p w14:paraId="57A353E4" w14:textId="786C74EF"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115,2</w:t>
            </w:r>
          </w:p>
        </w:tc>
      </w:tr>
      <w:tr w:rsidR="00A051F2" w:rsidRPr="00D55253" w14:paraId="4373E335" w14:textId="77777777" w:rsidTr="00301344">
        <w:trPr>
          <w:jc w:val="right"/>
        </w:trPr>
        <w:tc>
          <w:tcPr>
            <w:tcW w:w="1634" w:type="pct"/>
            <w:vAlign w:val="center"/>
          </w:tcPr>
          <w:p w14:paraId="477583DC"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Веб-дизайнер</w:t>
            </w:r>
          </w:p>
        </w:tc>
        <w:tc>
          <w:tcPr>
            <w:tcW w:w="1687" w:type="pct"/>
            <w:vAlign w:val="center"/>
          </w:tcPr>
          <w:p w14:paraId="02507235"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728</w:t>
            </w:r>
          </w:p>
        </w:tc>
        <w:tc>
          <w:tcPr>
            <w:tcW w:w="1679" w:type="pct"/>
            <w:vAlign w:val="center"/>
          </w:tcPr>
          <w:p w14:paraId="633A0237" w14:textId="65923F9A"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291,2</w:t>
            </w:r>
          </w:p>
        </w:tc>
      </w:tr>
      <w:tr w:rsidR="00A051F2" w:rsidRPr="00D55253" w14:paraId="14D57501" w14:textId="77777777" w:rsidTr="00301344">
        <w:trPr>
          <w:jc w:val="right"/>
        </w:trPr>
        <w:tc>
          <w:tcPr>
            <w:tcW w:w="1634" w:type="pct"/>
            <w:vAlign w:val="center"/>
          </w:tcPr>
          <w:p w14:paraId="4FE02FF6"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sidRPr="00915BAF">
              <w:rPr>
                <w:rFonts w:eastAsia="Times New Roman"/>
                <w:color w:val="000000"/>
                <w:szCs w:val="28"/>
                <w:lang w:eastAsia="ru-RU"/>
              </w:rPr>
              <w:t>Фронтенд</w:t>
            </w:r>
            <w:proofErr w:type="spellEnd"/>
            <w:r w:rsidRPr="00915BAF">
              <w:rPr>
                <w:rFonts w:eastAsia="Times New Roman"/>
                <w:color w:val="000000"/>
                <w:szCs w:val="28"/>
                <w:lang w:eastAsia="ru-RU"/>
              </w:rPr>
              <w:t>-разработчик</w:t>
            </w:r>
          </w:p>
        </w:tc>
        <w:tc>
          <w:tcPr>
            <w:tcW w:w="1687" w:type="pct"/>
            <w:vAlign w:val="center"/>
          </w:tcPr>
          <w:p w14:paraId="669CC3AF"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515,2</w:t>
            </w:r>
          </w:p>
        </w:tc>
        <w:tc>
          <w:tcPr>
            <w:tcW w:w="1679" w:type="pct"/>
            <w:vAlign w:val="center"/>
          </w:tcPr>
          <w:p w14:paraId="270C102E" w14:textId="07886C01"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206,08</w:t>
            </w:r>
          </w:p>
        </w:tc>
      </w:tr>
      <w:tr w:rsidR="00A051F2" w:rsidRPr="00D55253" w14:paraId="0AE989FD" w14:textId="77777777" w:rsidTr="00301344">
        <w:trPr>
          <w:jc w:val="right"/>
        </w:trPr>
        <w:tc>
          <w:tcPr>
            <w:tcW w:w="1634" w:type="pct"/>
            <w:vAlign w:val="center"/>
          </w:tcPr>
          <w:p w14:paraId="5BF654FE" w14:textId="77777777"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Бэкенд-разработчик</w:t>
            </w:r>
          </w:p>
        </w:tc>
        <w:tc>
          <w:tcPr>
            <w:tcW w:w="1687" w:type="pct"/>
            <w:vAlign w:val="center"/>
          </w:tcPr>
          <w:p w14:paraId="142785DE"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1203,2</w:t>
            </w:r>
          </w:p>
        </w:tc>
        <w:tc>
          <w:tcPr>
            <w:tcW w:w="1679" w:type="pct"/>
            <w:vAlign w:val="center"/>
          </w:tcPr>
          <w:p w14:paraId="4B475736" w14:textId="0BC177F9"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481,28</w:t>
            </w:r>
          </w:p>
        </w:tc>
      </w:tr>
      <w:tr w:rsidR="00A051F2" w:rsidRPr="00D55253" w14:paraId="66E74A0A" w14:textId="77777777" w:rsidTr="00301344">
        <w:trPr>
          <w:jc w:val="right"/>
        </w:trPr>
        <w:tc>
          <w:tcPr>
            <w:tcW w:w="1634" w:type="pct"/>
            <w:vAlign w:val="center"/>
          </w:tcPr>
          <w:p w14:paraId="3C5F5A72"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proofErr w:type="spellStart"/>
            <w:r>
              <w:rPr>
                <w:rFonts w:eastAsia="Times New Roman"/>
                <w:color w:val="000000"/>
                <w:szCs w:val="28"/>
                <w:lang w:val="en-US" w:eastAsia="ru-RU"/>
              </w:rPr>
              <w:t>Seo</w:t>
            </w:r>
            <w:proofErr w:type="spellEnd"/>
            <w:r>
              <w:rPr>
                <w:rFonts w:eastAsia="Times New Roman"/>
                <w:color w:val="000000"/>
                <w:szCs w:val="28"/>
                <w:lang w:val="en-US" w:eastAsia="ru-RU"/>
              </w:rPr>
              <w:t>-</w:t>
            </w:r>
            <w:r>
              <w:rPr>
                <w:rFonts w:eastAsia="Times New Roman"/>
                <w:color w:val="000000"/>
                <w:szCs w:val="28"/>
                <w:lang w:eastAsia="ru-RU"/>
              </w:rPr>
              <w:t>специалист</w:t>
            </w:r>
          </w:p>
        </w:tc>
        <w:tc>
          <w:tcPr>
            <w:tcW w:w="1687" w:type="pct"/>
            <w:vAlign w:val="center"/>
          </w:tcPr>
          <w:p w14:paraId="311D8F59"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144</w:t>
            </w:r>
          </w:p>
        </w:tc>
        <w:tc>
          <w:tcPr>
            <w:tcW w:w="1679" w:type="pct"/>
            <w:vAlign w:val="center"/>
          </w:tcPr>
          <w:p w14:paraId="56110B31" w14:textId="413EAC1E"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57,6</w:t>
            </w:r>
          </w:p>
        </w:tc>
      </w:tr>
      <w:tr w:rsidR="00A051F2" w:rsidRPr="00D55253" w14:paraId="352232AE" w14:textId="77777777" w:rsidTr="00301344">
        <w:trPr>
          <w:jc w:val="right"/>
        </w:trPr>
        <w:tc>
          <w:tcPr>
            <w:tcW w:w="1634" w:type="pct"/>
            <w:vAlign w:val="center"/>
          </w:tcPr>
          <w:p w14:paraId="52104968"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sidRPr="00915BAF">
              <w:rPr>
                <w:rFonts w:eastAsia="Times New Roman"/>
                <w:color w:val="000000"/>
                <w:szCs w:val="28"/>
                <w:lang w:eastAsia="ru-RU"/>
              </w:rPr>
              <w:t>Тестировщик</w:t>
            </w:r>
          </w:p>
        </w:tc>
        <w:tc>
          <w:tcPr>
            <w:tcW w:w="1687" w:type="pct"/>
            <w:vAlign w:val="center"/>
          </w:tcPr>
          <w:p w14:paraId="55DD0A93"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218,4</w:t>
            </w:r>
          </w:p>
        </w:tc>
        <w:tc>
          <w:tcPr>
            <w:tcW w:w="1679" w:type="pct"/>
            <w:vAlign w:val="center"/>
          </w:tcPr>
          <w:p w14:paraId="1BEB838B" w14:textId="56B16897"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87,36</w:t>
            </w:r>
          </w:p>
        </w:tc>
      </w:tr>
      <w:tr w:rsidR="00A051F2" w:rsidRPr="00D55253" w14:paraId="3E830908" w14:textId="77777777" w:rsidTr="00301344">
        <w:trPr>
          <w:jc w:val="right"/>
        </w:trPr>
        <w:tc>
          <w:tcPr>
            <w:tcW w:w="1634" w:type="pct"/>
            <w:vAlign w:val="center"/>
          </w:tcPr>
          <w:p w14:paraId="7BFF061D" w14:textId="77777777" w:rsidR="00A051F2" w:rsidRPr="00D55253"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left"/>
              <w:rPr>
                <w:rFonts w:eastAsia="Times New Roman"/>
                <w:szCs w:val="24"/>
                <w:lang w:eastAsia="ru-RU"/>
              </w:rPr>
            </w:pPr>
            <w:r>
              <w:rPr>
                <w:rFonts w:eastAsia="Times New Roman"/>
                <w:color w:val="000000"/>
                <w:szCs w:val="28"/>
                <w:lang w:eastAsia="ru-RU"/>
              </w:rPr>
              <w:t>Всего</w:t>
            </w:r>
          </w:p>
        </w:tc>
        <w:tc>
          <w:tcPr>
            <w:tcW w:w="1687" w:type="pct"/>
            <w:vAlign w:val="center"/>
          </w:tcPr>
          <w:p w14:paraId="019A7CA0" w14:textId="77777777" w:rsidR="00A051F2"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color w:val="000000"/>
                <w:szCs w:val="28"/>
              </w:rPr>
            </w:pPr>
            <w:r>
              <w:rPr>
                <w:rFonts w:eastAsia="Times New Roman"/>
                <w:szCs w:val="24"/>
                <w:lang w:eastAsia="ru-RU"/>
              </w:rPr>
              <w:t>3096,8</w:t>
            </w:r>
          </w:p>
        </w:tc>
        <w:tc>
          <w:tcPr>
            <w:tcW w:w="1679" w:type="pct"/>
            <w:vAlign w:val="center"/>
          </w:tcPr>
          <w:p w14:paraId="1EABC3CB" w14:textId="5F646AE2" w:rsidR="00A051F2" w:rsidRPr="001537EC" w:rsidRDefault="00A051F2" w:rsidP="00A05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color w:val="000000"/>
                <w:szCs w:val="28"/>
              </w:rPr>
              <w:t>1238,72</w:t>
            </w:r>
          </w:p>
        </w:tc>
      </w:tr>
    </w:tbl>
    <w:p w14:paraId="3A152612" w14:textId="0ABB2EB4" w:rsidR="00832ACB" w:rsidRDefault="00832ACB" w:rsidP="00832ACB">
      <w:pPr>
        <w:spacing w:before="360" w:after="240"/>
        <w:outlineLvl w:val="1"/>
        <w:rPr>
          <w:b/>
          <w:szCs w:val="28"/>
        </w:rPr>
      </w:pPr>
      <w:bookmarkStart w:id="58" w:name="_Toc166885178"/>
      <w:r>
        <w:rPr>
          <w:b/>
          <w:szCs w:val="28"/>
        </w:rPr>
        <w:t>6.3.7 С</w:t>
      </w:r>
      <w:r w:rsidRPr="006E2BB3">
        <w:rPr>
          <w:b/>
          <w:szCs w:val="28"/>
        </w:rPr>
        <w:t>умм</w:t>
      </w:r>
      <w:r>
        <w:rPr>
          <w:b/>
          <w:szCs w:val="28"/>
        </w:rPr>
        <w:t>а расходов</w:t>
      </w:r>
      <w:r w:rsidR="000A6ABD">
        <w:rPr>
          <w:b/>
          <w:szCs w:val="28"/>
        </w:rPr>
        <w:t xml:space="preserve"> на </w:t>
      </w:r>
      <w:r>
        <w:rPr>
          <w:b/>
          <w:szCs w:val="28"/>
        </w:rPr>
        <w:t>разработку программного средства</w:t>
      </w:r>
      <w:bookmarkEnd w:id="58"/>
    </w:p>
    <w:p w14:paraId="5E032F06" w14:textId="7FF670B7" w:rsidR="00256662" w:rsidRPr="00D55253" w:rsidRDefault="00256662" w:rsidP="00256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rPr>
          <w:rFonts w:eastAsia="Arial"/>
          <w:color w:val="000000"/>
          <w:szCs w:val="28"/>
          <w:lang w:eastAsia="ru-RU"/>
        </w:rPr>
      </w:pPr>
      <w:r w:rsidRPr="00D55253">
        <w:rPr>
          <w:rFonts w:eastAsia="Arial"/>
          <w:color w:val="000000"/>
          <w:szCs w:val="28"/>
          <w:lang w:eastAsia="ru-RU"/>
        </w:rPr>
        <w:t>Сумма расходов</w:t>
      </w:r>
      <w:r w:rsidR="000A6ABD">
        <w:rPr>
          <w:rFonts w:eastAsia="Arial"/>
          <w:color w:val="000000"/>
          <w:szCs w:val="28"/>
          <w:lang w:eastAsia="ru-RU"/>
        </w:rPr>
        <w:t xml:space="preserve"> на </w:t>
      </w:r>
      <w:r w:rsidRPr="00D55253">
        <w:rPr>
          <w:rFonts w:eastAsia="Arial"/>
          <w:color w:val="000000"/>
          <w:szCs w:val="28"/>
          <w:lang w:eastAsia="ru-RU"/>
        </w:rPr>
        <w:t>разработку программного средства С</w:t>
      </w:r>
      <w:r w:rsidRPr="00D55253">
        <w:rPr>
          <w:rFonts w:eastAsia="Arial"/>
          <w:color w:val="000000"/>
          <w:szCs w:val="28"/>
          <w:vertAlign w:val="subscript"/>
          <w:lang w:eastAsia="ru-RU"/>
        </w:rPr>
        <w:t>р</w:t>
      </w:r>
      <w:r w:rsidRPr="00D55253">
        <w:rPr>
          <w:rFonts w:eastAsia="Arial"/>
          <w:color w:val="000000"/>
          <w:szCs w:val="28"/>
          <w:lang w:eastAsia="ru-RU"/>
        </w:rPr>
        <w:t xml:space="preserve"> определяется как сумма основной</w:t>
      </w:r>
      <w:r w:rsidR="000A6ABD">
        <w:rPr>
          <w:rFonts w:eastAsia="Arial"/>
          <w:color w:val="000000"/>
          <w:szCs w:val="28"/>
          <w:lang w:eastAsia="ru-RU"/>
        </w:rPr>
        <w:t xml:space="preserve"> и </w:t>
      </w:r>
      <w:r w:rsidRPr="00D55253">
        <w:rPr>
          <w:rFonts w:eastAsia="Arial"/>
          <w:color w:val="000000"/>
          <w:szCs w:val="28"/>
          <w:lang w:eastAsia="ru-RU"/>
        </w:rPr>
        <w:t>дополнительной заработных плат исполнителей</w:t>
      </w:r>
      <w:r w:rsidR="000A6ABD">
        <w:rPr>
          <w:rFonts w:eastAsia="Arial"/>
          <w:color w:val="000000"/>
          <w:szCs w:val="28"/>
          <w:lang w:eastAsia="ru-RU"/>
        </w:rPr>
        <w:t xml:space="preserve"> на </w:t>
      </w:r>
      <w:r w:rsidRPr="00D55253">
        <w:rPr>
          <w:rFonts w:eastAsia="Arial"/>
          <w:color w:val="000000"/>
          <w:szCs w:val="28"/>
          <w:lang w:eastAsia="ru-RU"/>
        </w:rPr>
        <w:t>конкретное программное средство, отчислений</w:t>
      </w:r>
      <w:r w:rsidR="000A6ABD">
        <w:rPr>
          <w:rFonts w:eastAsia="Arial"/>
          <w:color w:val="000000"/>
          <w:szCs w:val="28"/>
          <w:lang w:eastAsia="ru-RU"/>
        </w:rPr>
        <w:t xml:space="preserve"> на </w:t>
      </w:r>
      <w:r w:rsidRPr="00D55253">
        <w:rPr>
          <w:rFonts w:eastAsia="Arial"/>
          <w:color w:val="000000"/>
          <w:szCs w:val="28"/>
          <w:lang w:eastAsia="ru-RU"/>
        </w:rPr>
        <w:t>социальные нужды, суммы прочих затрат</w:t>
      </w:r>
      <w:r w:rsidR="000A6ABD">
        <w:rPr>
          <w:rFonts w:eastAsia="Arial"/>
          <w:color w:val="000000"/>
          <w:szCs w:val="28"/>
          <w:lang w:eastAsia="ru-RU"/>
        </w:rPr>
        <w:t xml:space="preserve"> и </w:t>
      </w:r>
      <w:r w:rsidRPr="00D55253">
        <w:rPr>
          <w:rFonts w:eastAsia="Arial"/>
          <w:color w:val="000000"/>
          <w:szCs w:val="28"/>
          <w:lang w:eastAsia="ru-RU"/>
        </w:rPr>
        <w:t xml:space="preserve">суммы накладных расходов, по формуле </w:t>
      </w:r>
      <w:r>
        <w:rPr>
          <w:rFonts w:eastAsia="Arial"/>
          <w:color w:val="000000"/>
          <w:szCs w:val="28"/>
          <w:lang w:eastAsia="ru-RU"/>
        </w:rPr>
        <w:t>6</w:t>
      </w:r>
      <w:r w:rsidRPr="00D55253">
        <w:rPr>
          <w:rFonts w:eastAsia="Arial"/>
          <w:color w:val="000000"/>
          <w:szCs w:val="28"/>
          <w:lang w:eastAsia="ru-RU"/>
        </w:rPr>
        <w:t>.</w:t>
      </w:r>
      <w:r>
        <w:rPr>
          <w:rFonts w:eastAsia="Arial"/>
          <w:color w:val="000000"/>
          <w:szCs w:val="28"/>
          <w:lang w:eastAsia="ru-RU"/>
        </w:rPr>
        <w:t xml:space="preserve">7. </w:t>
      </w:r>
    </w:p>
    <w:tbl>
      <w:tblPr>
        <w:tblW w:w="10635" w:type="dxa"/>
        <w:jc w:val="center"/>
        <w:tblLayout w:type="fixed"/>
        <w:tblLook w:val="04A0" w:firstRow="1" w:lastRow="0" w:firstColumn="1" w:lastColumn="0" w:noHBand="0" w:noVBand="1"/>
      </w:tblPr>
      <w:tblGrid>
        <w:gridCol w:w="1371"/>
        <w:gridCol w:w="7782"/>
        <w:gridCol w:w="1482"/>
      </w:tblGrid>
      <w:tr w:rsidR="00256662" w:rsidRPr="00D55253" w14:paraId="736E7905" w14:textId="77777777" w:rsidTr="00256662">
        <w:trPr>
          <w:trHeight w:val="248"/>
          <w:jc w:val="center"/>
        </w:trPr>
        <w:tc>
          <w:tcPr>
            <w:tcW w:w="1371" w:type="dxa"/>
          </w:tcPr>
          <w:p w14:paraId="3B2FE12E" w14:textId="77777777" w:rsidR="00256662" w:rsidRPr="00D55253" w:rsidRDefault="00256662"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782" w:type="dxa"/>
            <w:vAlign w:val="center"/>
            <w:hideMark/>
          </w:tcPr>
          <w:p w14:paraId="36DE800C" w14:textId="77777777" w:rsidR="00256662" w:rsidRPr="00D55253" w:rsidRDefault="00256662"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position w:val="-14"/>
                <w:szCs w:val="28"/>
                <w:lang w:eastAsia="ru-RU"/>
              </w:rPr>
            </w:pPr>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р</w:t>
            </w:r>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оз</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дз</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фсзн</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бгс</w:t>
            </w:r>
            <w:proofErr w:type="spellEnd"/>
            <w:r w:rsidRPr="00D55253">
              <w:rPr>
                <w:rFonts w:eastAsia="Times New Roman"/>
                <w:color w:val="000000"/>
                <w:position w:val="-14"/>
                <w:szCs w:val="28"/>
                <w:vertAlign w:val="subscript"/>
                <w:lang w:eastAsia="ru-RU"/>
              </w:rPr>
              <w:t xml:space="preserve"> </w:t>
            </w:r>
            <w:r w:rsidRPr="00D55253">
              <w:rPr>
                <w:rFonts w:eastAsia="Times New Roman"/>
                <w:color w:val="000000"/>
                <w:position w:val="-14"/>
                <w:szCs w:val="28"/>
                <w:lang w:eastAsia="ru-RU"/>
              </w:rPr>
              <w:t xml:space="preserve">+ </w:t>
            </w:r>
            <w:proofErr w:type="spellStart"/>
            <w:r w:rsidRPr="00D55253">
              <w:rPr>
                <w:rFonts w:eastAsia="Times New Roman"/>
                <w:color w:val="000000"/>
                <w:position w:val="-14"/>
                <w:szCs w:val="28"/>
                <w:lang w:eastAsia="ru-RU"/>
              </w:rPr>
              <w:t>С</w:t>
            </w:r>
            <w:r w:rsidRPr="00D55253">
              <w:rPr>
                <w:rFonts w:eastAsia="Times New Roman"/>
                <w:color w:val="000000"/>
                <w:position w:val="-14"/>
                <w:szCs w:val="28"/>
                <w:vertAlign w:val="subscript"/>
                <w:lang w:eastAsia="ru-RU"/>
              </w:rPr>
              <w:t>пз</w:t>
            </w:r>
            <w:proofErr w:type="spellEnd"/>
            <w:r w:rsidRPr="00D55253">
              <w:rPr>
                <w:rFonts w:eastAsia="Times New Roman"/>
                <w:color w:val="000000"/>
                <w:position w:val="-14"/>
                <w:szCs w:val="28"/>
                <w:lang w:eastAsia="ru-RU"/>
              </w:rPr>
              <w:t xml:space="preserve"> + </w:t>
            </w:r>
            <w:proofErr w:type="spellStart"/>
            <w:r w:rsidRPr="00D55253">
              <w:rPr>
                <w:rFonts w:eastAsia="Times New Roman"/>
                <w:color w:val="000000"/>
                <w:position w:val="-14"/>
                <w:szCs w:val="28"/>
                <w:lang w:eastAsia="ru-RU"/>
              </w:rPr>
              <w:t>С</w:t>
            </w:r>
            <w:r>
              <w:rPr>
                <w:rFonts w:eastAsia="Times New Roman"/>
                <w:color w:val="000000"/>
                <w:position w:val="-14"/>
                <w:szCs w:val="28"/>
                <w:vertAlign w:val="subscript"/>
                <w:lang w:eastAsia="ru-RU"/>
              </w:rPr>
              <w:t>н.р</w:t>
            </w:r>
            <w:proofErr w:type="spellEnd"/>
            <w:r>
              <w:rPr>
                <w:rFonts w:eastAsia="Times New Roman"/>
                <w:color w:val="000000"/>
                <w:position w:val="-14"/>
                <w:szCs w:val="28"/>
                <w:vertAlign w:val="subscript"/>
                <w:lang w:eastAsia="ru-RU"/>
              </w:rPr>
              <w:t>.</w:t>
            </w:r>
            <w:r w:rsidRPr="00D55253">
              <w:rPr>
                <w:rFonts w:eastAsia="Times New Roman"/>
                <w:color w:val="000000"/>
                <w:position w:val="-14"/>
                <w:szCs w:val="28"/>
                <w:lang w:eastAsia="ru-RU"/>
              </w:rPr>
              <w:t>.</w:t>
            </w:r>
          </w:p>
        </w:tc>
        <w:tc>
          <w:tcPr>
            <w:tcW w:w="1482" w:type="dxa"/>
            <w:vAlign w:val="center"/>
            <w:hideMark/>
          </w:tcPr>
          <w:p w14:paraId="10E31A23" w14:textId="268867D4" w:rsidR="00256662" w:rsidRPr="00D55253" w:rsidRDefault="00256662" w:rsidP="00301344">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09"/>
              <w:jc w:val="center"/>
              <w:rPr>
                <w:rFonts w:eastAsia="Times New Roman"/>
                <w:color w:val="000000"/>
                <w:szCs w:val="28"/>
                <w:lang w:val="en-US" w:eastAsia="ru-RU"/>
              </w:rPr>
            </w:pPr>
            <w:r w:rsidRPr="00D55253">
              <w:rPr>
                <w:rFonts w:eastAsia="Times New Roman"/>
                <w:color w:val="000000"/>
                <w:szCs w:val="28"/>
                <w:lang w:val="en-US" w:eastAsia="ru-RU"/>
              </w:rPr>
              <w:t>(</w:t>
            </w:r>
            <w:r>
              <w:rPr>
                <w:rFonts w:eastAsia="Times New Roman"/>
                <w:color w:val="000000"/>
                <w:szCs w:val="28"/>
                <w:lang w:eastAsia="ru-RU"/>
              </w:rPr>
              <w:t>6</w:t>
            </w:r>
            <w:r w:rsidRPr="00D55253">
              <w:rPr>
                <w:rFonts w:eastAsia="Times New Roman"/>
                <w:color w:val="000000"/>
                <w:szCs w:val="28"/>
                <w:lang w:val="en-US" w:eastAsia="ru-RU"/>
              </w:rPr>
              <w:t>.</w:t>
            </w:r>
            <w:r>
              <w:rPr>
                <w:rFonts w:eastAsia="Times New Roman"/>
                <w:color w:val="000000"/>
                <w:szCs w:val="28"/>
                <w:lang w:eastAsia="ru-RU"/>
              </w:rPr>
              <w:t>7</w:t>
            </w:r>
            <w:r w:rsidRPr="00D55253">
              <w:rPr>
                <w:rFonts w:eastAsia="Times New Roman"/>
                <w:color w:val="000000"/>
                <w:szCs w:val="28"/>
                <w:lang w:val="en-US" w:eastAsia="ru-RU"/>
              </w:rPr>
              <w:t>)</w:t>
            </w:r>
          </w:p>
        </w:tc>
      </w:tr>
    </w:tbl>
    <w:p w14:paraId="1946BE56" w14:textId="72CFAE86" w:rsidR="00DD2AAF" w:rsidRPr="0016681B" w:rsidRDefault="00256662" w:rsidP="002E4A05">
      <w:r w:rsidRPr="00D55253">
        <w:rPr>
          <w:lang w:eastAsia="ru-RU"/>
        </w:rPr>
        <w:t>Сумма расходов</w:t>
      </w:r>
      <w:r w:rsidR="000A6ABD">
        <w:rPr>
          <w:lang w:eastAsia="ru-RU"/>
        </w:rPr>
        <w:t xml:space="preserve"> на </w:t>
      </w:r>
      <w:r w:rsidRPr="00D55253">
        <w:rPr>
          <w:lang w:eastAsia="ru-RU"/>
        </w:rPr>
        <w:t>разработку программного средства была вычислена</w:t>
      </w:r>
      <w:r w:rsidR="000A6ABD">
        <w:rPr>
          <w:lang w:eastAsia="ru-RU"/>
        </w:rPr>
        <w:t xml:space="preserve"> на </w:t>
      </w:r>
      <w:r w:rsidRPr="00D55253">
        <w:rPr>
          <w:lang w:eastAsia="ru-RU"/>
        </w:rPr>
        <w:t>основе данных, рассчитанных ранее</w:t>
      </w:r>
      <w:r w:rsidR="000A6ABD">
        <w:rPr>
          <w:lang w:eastAsia="ru-RU"/>
        </w:rPr>
        <w:t xml:space="preserve"> в </w:t>
      </w:r>
      <w:r w:rsidRPr="00D55253">
        <w:rPr>
          <w:lang w:eastAsia="ru-RU"/>
        </w:rPr>
        <w:t>данном разделе,</w:t>
      </w:r>
      <w:r w:rsidR="000A6ABD">
        <w:rPr>
          <w:lang w:eastAsia="ru-RU"/>
        </w:rPr>
        <w:t xml:space="preserve"> и </w:t>
      </w:r>
      <w:r w:rsidRPr="00D55253">
        <w:rPr>
          <w:lang w:eastAsia="ru-RU"/>
        </w:rPr>
        <w:t xml:space="preserve">составила </w:t>
      </w:r>
      <w:r w:rsidR="00DD2AAF" w:rsidRPr="00DD2AAF">
        <w:t>6</w:t>
      </w:r>
      <w:r w:rsidR="00DD2AAF">
        <w:t xml:space="preserve"> </w:t>
      </w:r>
      <w:r w:rsidR="00DD2AAF" w:rsidRPr="00DD2AAF">
        <w:t>510,8</w:t>
      </w:r>
      <w:r w:rsidR="0016681B">
        <w:t>4 рублей.</w:t>
      </w:r>
    </w:p>
    <w:p w14:paraId="3B5D13A4" w14:textId="6258C2FC" w:rsidR="00BE03EF" w:rsidRDefault="00BE03EF" w:rsidP="00BE03EF">
      <w:pPr>
        <w:spacing w:before="360" w:after="240"/>
        <w:outlineLvl w:val="1"/>
        <w:rPr>
          <w:b/>
          <w:szCs w:val="28"/>
        </w:rPr>
      </w:pPr>
      <w:bookmarkStart w:id="59" w:name="_Toc166885179"/>
      <w:r>
        <w:rPr>
          <w:b/>
          <w:szCs w:val="28"/>
        </w:rPr>
        <w:t>6.3.8 Расходы</w:t>
      </w:r>
      <w:r w:rsidR="000A6ABD">
        <w:rPr>
          <w:b/>
          <w:szCs w:val="28"/>
        </w:rPr>
        <w:t xml:space="preserve"> на </w:t>
      </w:r>
      <w:r>
        <w:rPr>
          <w:b/>
          <w:szCs w:val="28"/>
        </w:rPr>
        <w:t>реализацию</w:t>
      </w:r>
      <w:bookmarkEnd w:id="59"/>
    </w:p>
    <w:p w14:paraId="3E4834E2" w14:textId="28EA3AD9" w:rsidR="00BE03EF" w:rsidRPr="00D55253" w:rsidRDefault="00BE03EF" w:rsidP="00BE0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olor w:val="000000"/>
          <w:szCs w:val="28"/>
          <w:lang w:eastAsia="ru-RU"/>
        </w:rPr>
      </w:pPr>
      <w:r>
        <w:rPr>
          <w:rFonts w:eastAsia="Arial"/>
          <w:color w:val="000000"/>
          <w:szCs w:val="28"/>
          <w:lang w:eastAsia="ru-RU"/>
        </w:rPr>
        <w:t>С</w:t>
      </w:r>
      <w:r w:rsidRPr="00D55253">
        <w:rPr>
          <w:rFonts w:eastAsia="Arial"/>
          <w:color w:val="000000"/>
          <w:szCs w:val="28"/>
          <w:lang w:eastAsia="ru-RU"/>
        </w:rPr>
        <w:t>умма расходов</w:t>
      </w:r>
      <w:r w:rsidR="000A6ABD">
        <w:rPr>
          <w:rFonts w:eastAsia="Arial"/>
          <w:color w:val="000000"/>
          <w:szCs w:val="28"/>
          <w:lang w:eastAsia="ru-RU"/>
        </w:rPr>
        <w:t xml:space="preserve"> на </w:t>
      </w:r>
      <w:r>
        <w:rPr>
          <w:rFonts w:eastAsia="Arial"/>
          <w:color w:val="000000"/>
          <w:szCs w:val="28"/>
          <w:lang w:eastAsia="ru-RU"/>
        </w:rPr>
        <w:t xml:space="preserve">реализацию </w:t>
      </w:r>
      <w:r w:rsidRPr="00D55253">
        <w:rPr>
          <w:rFonts w:eastAsia="Arial"/>
          <w:color w:val="000000"/>
          <w:szCs w:val="28"/>
          <w:lang w:eastAsia="ru-RU"/>
        </w:rPr>
        <w:t xml:space="preserve">программного средства </w:t>
      </w:r>
      <w:proofErr w:type="spellStart"/>
      <w:r w:rsidRPr="00D55253">
        <w:rPr>
          <w:rFonts w:eastAsia="Arial"/>
          <w:color w:val="000000"/>
          <w:szCs w:val="28"/>
          <w:lang w:eastAsia="ru-RU"/>
        </w:rPr>
        <w:t>С</w:t>
      </w:r>
      <w:r w:rsidRPr="00D55253">
        <w:rPr>
          <w:rFonts w:eastAsia="Arial"/>
          <w:color w:val="000000"/>
          <w:szCs w:val="28"/>
          <w:vertAlign w:val="subscript"/>
          <w:lang w:eastAsia="ru-RU"/>
        </w:rPr>
        <w:t>р</w:t>
      </w:r>
      <w:r>
        <w:rPr>
          <w:rFonts w:eastAsia="Arial"/>
          <w:color w:val="000000"/>
          <w:szCs w:val="28"/>
          <w:vertAlign w:val="subscript"/>
          <w:lang w:eastAsia="ru-RU"/>
        </w:rPr>
        <w:t>р</w:t>
      </w:r>
      <w:proofErr w:type="spellEnd"/>
      <w:r>
        <w:rPr>
          <w:rFonts w:eastAsia="Arial"/>
          <w:color w:val="000000"/>
          <w:szCs w:val="28"/>
          <w:lang w:eastAsia="ru-RU"/>
        </w:rPr>
        <w:t xml:space="preserve"> </w:t>
      </w:r>
      <w:r w:rsidRPr="00D55253">
        <w:rPr>
          <w:rFonts w:eastAsia="Arial"/>
          <w:color w:val="000000"/>
          <w:szCs w:val="28"/>
          <w:lang w:eastAsia="ru-RU"/>
        </w:rPr>
        <w:t>определяется как произведение суммы расходов</w:t>
      </w:r>
      <w:r w:rsidR="000A6ABD">
        <w:rPr>
          <w:rFonts w:eastAsia="Arial"/>
          <w:color w:val="000000"/>
          <w:szCs w:val="28"/>
          <w:lang w:eastAsia="ru-RU"/>
        </w:rPr>
        <w:t xml:space="preserve"> на </w:t>
      </w:r>
      <w:r w:rsidRPr="00D55253">
        <w:rPr>
          <w:rFonts w:eastAsia="Arial"/>
          <w:color w:val="000000"/>
          <w:szCs w:val="28"/>
          <w:lang w:eastAsia="ru-RU"/>
        </w:rPr>
        <w:t>разработк</w:t>
      </w:r>
      <w:r>
        <w:rPr>
          <w:rFonts w:eastAsia="Arial"/>
          <w:color w:val="000000"/>
          <w:szCs w:val="28"/>
          <w:lang w:eastAsia="ru-RU"/>
        </w:rPr>
        <w:t>у</w:t>
      </w:r>
      <w:r w:rsidR="000A6ABD">
        <w:rPr>
          <w:rFonts w:eastAsia="Arial"/>
          <w:color w:val="000000"/>
          <w:szCs w:val="28"/>
          <w:lang w:eastAsia="ru-RU"/>
        </w:rPr>
        <w:t xml:space="preserve"> на </w:t>
      </w:r>
      <w:r w:rsidRPr="00D55253">
        <w:rPr>
          <w:rFonts w:eastAsia="Arial"/>
          <w:color w:val="000000"/>
          <w:szCs w:val="28"/>
          <w:lang w:eastAsia="ru-RU"/>
        </w:rPr>
        <w:t>норматив расходов</w:t>
      </w:r>
      <w:r w:rsidR="000A6ABD">
        <w:rPr>
          <w:rFonts w:eastAsia="Arial"/>
          <w:color w:val="000000"/>
          <w:szCs w:val="28"/>
          <w:lang w:eastAsia="ru-RU"/>
        </w:rPr>
        <w:t xml:space="preserve"> на </w:t>
      </w:r>
      <w:r>
        <w:rPr>
          <w:rFonts w:eastAsia="Arial"/>
          <w:color w:val="000000"/>
          <w:szCs w:val="28"/>
          <w:lang w:eastAsia="ru-RU"/>
        </w:rPr>
        <w:t>реализацию</w:t>
      </w:r>
      <w:r w:rsidRPr="00D55253">
        <w:rPr>
          <w:rFonts w:eastAsia="Arial"/>
          <w:color w:val="000000"/>
          <w:szCs w:val="28"/>
          <w:lang w:eastAsia="ru-RU"/>
        </w:rPr>
        <w:t xml:space="preserve"> </w:t>
      </w:r>
      <w:proofErr w:type="spellStart"/>
      <w:r w:rsidRPr="00D55253">
        <w:rPr>
          <w:rFonts w:eastAsia="Arial"/>
          <w:color w:val="000000"/>
          <w:szCs w:val="28"/>
          <w:lang w:eastAsia="ru-RU"/>
        </w:rPr>
        <w:t>Н</w:t>
      </w:r>
      <w:r w:rsidRPr="00D55253">
        <w:rPr>
          <w:rFonts w:eastAsia="Arial"/>
          <w:color w:val="000000"/>
          <w:szCs w:val="28"/>
          <w:vertAlign w:val="subscript"/>
          <w:lang w:eastAsia="ru-RU"/>
        </w:rPr>
        <w:t>р</w:t>
      </w:r>
      <w:r>
        <w:rPr>
          <w:rFonts w:eastAsia="Arial"/>
          <w:color w:val="000000"/>
          <w:szCs w:val="28"/>
          <w:vertAlign w:val="subscript"/>
          <w:lang w:eastAsia="ru-RU"/>
        </w:rPr>
        <w:t>р</w:t>
      </w:r>
      <w:proofErr w:type="spellEnd"/>
      <w:r w:rsidRPr="00D55253">
        <w:rPr>
          <w:rFonts w:eastAsia="Arial"/>
          <w:color w:val="000000"/>
          <w:szCs w:val="28"/>
          <w:lang w:eastAsia="ru-RU"/>
        </w:rPr>
        <w:t>,</w:t>
      </w:r>
      <w:r w:rsidR="000A6ABD">
        <w:rPr>
          <w:rFonts w:eastAsia="Arial"/>
          <w:color w:val="000000"/>
          <w:szCs w:val="28"/>
          <w:lang w:eastAsia="ru-RU"/>
        </w:rPr>
        <w:t xml:space="preserve"> и </w:t>
      </w:r>
      <w:r w:rsidRPr="00D55253">
        <w:rPr>
          <w:rFonts w:eastAsia="Arial"/>
          <w:color w:val="000000"/>
          <w:szCs w:val="28"/>
          <w:lang w:eastAsia="ru-RU"/>
        </w:rPr>
        <w:t xml:space="preserve">находится по формуле </w:t>
      </w:r>
      <w:r>
        <w:rPr>
          <w:rFonts w:eastAsia="Arial"/>
          <w:color w:val="000000"/>
          <w:szCs w:val="28"/>
          <w:lang w:eastAsia="ru-RU"/>
        </w:rPr>
        <w:t>6</w:t>
      </w:r>
      <w:r w:rsidRPr="00D55253">
        <w:rPr>
          <w:rFonts w:eastAsia="Arial"/>
          <w:color w:val="000000"/>
          <w:szCs w:val="28"/>
          <w:lang w:eastAsia="ru-RU"/>
        </w:rPr>
        <w:t>.</w:t>
      </w:r>
      <w:r>
        <w:rPr>
          <w:rFonts w:eastAsia="Arial"/>
          <w:color w:val="000000"/>
          <w:szCs w:val="28"/>
          <w:lang w:eastAsia="ru-RU"/>
        </w:rPr>
        <w:t>8</w:t>
      </w:r>
      <w:r w:rsidRPr="00D55253">
        <w:rPr>
          <w:rFonts w:eastAsia="Arial"/>
          <w:color w:val="000000"/>
          <w:szCs w:val="28"/>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BE03EF" w:rsidRPr="00D55253" w14:paraId="4290D943" w14:textId="77777777" w:rsidTr="00301344">
        <w:trPr>
          <w:jc w:val="center"/>
        </w:trPr>
        <w:tc>
          <w:tcPr>
            <w:tcW w:w="1077" w:type="dxa"/>
          </w:tcPr>
          <w:p w14:paraId="73218DED" w14:textId="77777777" w:rsidR="00BE03EF" w:rsidRPr="00D55253" w:rsidRDefault="00BE03EF"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849" w:type="dxa"/>
            <w:hideMark/>
          </w:tcPr>
          <w:p w14:paraId="694EB668" w14:textId="77777777" w:rsidR="00BE03EF" w:rsidRPr="00D55253" w:rsidRDefault="00087216"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color w:val="000000"/>
                <w:szCs w:val="28"/>
                <w:lang w:eastAsia="ru-RU"/>
              </w:rPr>
            </w:pPr>
            <m:oMathPara>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w:proofErr w:type="spellStart"/>
                    <m:r>
                      <m:rPr>
                        <m:nor/>
                      </m:rPr>
                      <w:rPr>
                        <w:rFonts w:eastAsia="Times New Roman"/>
                        <w:color w:val="000000"/>
                        <w:szCs w:val="28"/>
                        <w:lang w:eastAsia="ru-RU"/>
                      </w:rPr>
                      <m:t>р</m:t>
                    </m:r>
                    <m:r>
                      <m:rPr>
                        <m:nor/>
                      </m:rPr>
                      <w:rPr>
                        <w:rFonts w:ascii="Cambria Math" w:eastAsia="Times New Roman"/>
                        <w:color w:val="000000"/>
                        <w:szCs w:val="28"/>
                        <w:lang w:eastAsia="ru-RU"/>
                      </w:rPr>
                      <m:t>р</m:t>
                    </m:r>
                    <w:proofErr w:type="spellEnd"/>
                  </m:sub>
                </m:sSub>
                <m:r>
                  <m:rPr>
                    <m:nor/>
                  </m:rPr>
                  <w:rPr>
                    <w:rFonts w:eastAsia="Times New Roman"/>
                    <w:color w:val="000000"/>
                    <w:szCs w:val="28"/>
                    <w:lang w:eastAsia="ru-RU"/>
                  </w:rPr>
                  <m:t xml:space="preserve"> = </m:t>
                </m:r>
                <m:f>
                  <m:fPr>
                    <m:ctrlPr>
                      <w:rPr>
                        <w:rFonts w:ascii="Cambria Math" w:eastAsia="Times New Roman" w:hAnsi="Cambria Math"/>
                        <w:i/>
                        <w:color w:val="000000"/>
                        <w:szCs w:val="28"/>
                        <w:lang w:eastAsia="ru-RU"/>
                      </w:rPr>
                    </m:ctrlPr>
                  </m:fPr>
                  <m:num>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m:r>
                          <m:rPr>
                            <m:nor/>
                          </m:rPr>
                          <w:rPr>
                            <w:rFonts w:eastAsia="Times New Roman"/>
                            <w:color w:val="000000"/>
                            <w:szCs w:val="28"/>
                            <w:lang w:eastAsia="ru-RU"/>
                          </w:rPr>
                          <m:t>р</m:t>
                        </m:r>
                      </m:sub>
                    </m:sSub>
                    <m:r>
                      <m:rPr>
                        <m:nor/>
                      </m:rPr>
                      <w:rPr>
                        <w:rFonts w:eastAsia="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olor w:val="000000"/>
                        <w:szCs w:val="28"/>
                        <w:lang w:eastAsia="ru-RU"/>
                      </w:rPr>
                      <m:t xml:space="preserve">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Н</m:t>
                        </m:r>
                      </m:e>
                      <m:sub>
                        <w:proofErr w:type="spellStart"/>
                        <m:r>
                          <m:rPr>
                            <m:nor/>
                          </m:rPr>
                          <w:rPr>
                            <w:rFonts w:eastAsia="Times New Roman"/>
                            <w:color w:val="000000"/>
                            <w:szCs w:val="28"/>
                            <w:lang w:eastAsia="ru-RU"/>
                          </w:rPr>
                          <m:t>р</m:t>
                        </m:r>
                        <m:r>
                          <m:rPr>
                            <m:nor/>
                          </m:rPr>
                          <w:rPr>
                            <w:rFonts w:ascii="Cambria Math" w:eastAsia="Times New Roman"/>
                            <w:color w:val="000000"/>
                            <w:szCs w:val="28"/>
                            <w:lang w:eastAsia="ru-RU"/>
                          </w:rPr>
                          <m:t>р</m:t>
                        </m:r>
                        <w:proofErr w:type="spellEnd"/>
                      </m:sub>
                    </m:sSub>
                  </m:num>
                  <m:den>
                    <m:r>
                      <m:rPr>
                        <m:nor/>
                      </m:rPr>
                      <w:rPr>
                        <w:rFonts w:eastAsia="Times New Roman"/>
                        <w:color w:val="000000"/>
                        <w:szCs w:val="28"/>
                        <w:lang w:eastAsia="ru-RU"/>
                      </w:rPr>
                      <m:t>100</m:t>
                    </m:r>
                  </m:den>
                </m:f>
                <m:r>
                  <w:rPr>
                    <w:rFonts w:ascii="Cambria Math" w:eastAsia="Times New Roman" w:hAnsi="Cambria Math"/>
                    <w:color w:val="000000"/>
                    <w:szCs w:val="28"/>
                    <w:lang w:eastAsia="ru-RU"/>
                  </w:rPr>
                  <m:t>,</m:t>
                </m:r>
              </m:oMath>
            </m:oMathPara>
          </w:p>
        </w:tc>
        <w:tc>
          <w:tcPr>
            <w:tcW w:w="1093" w:type="dxa"/>
            <w:vAlign w:val="center"/>
            <w:hideMark/>
          </w:tcPr>
          <w:p w14:paraId="0BB8909F" w14:textId="2B119D2E" w:rsidR="00BE03EF" w:rsidRPr="00D55253" w:rsidRDefault="00BE03EF"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6.8</w:t>
            </w:r>
            <w:r w:rsidRPr="00D55253">
              <w:rPr>
                <w:rFonts w:eastAsia="Times New Roman"/>
                <w:color w:val="000000"/>
                <w:szCs w:val="28"/>
                <w:lang w:eastAsia="ru-RU"/>
              </w:rPr>
              <w:t>)</w:t>
            </w:r>
          </w:p>
        </w:tc>
      </w:tr>
    </w:tbl>
    <w:p w14:paraId="3BCA76FD" w14:textId="07F377CF" w:rsidR="00392440" w:rsidRDefault="00577386" w:rsidP="00577386">
      <w:r w:rsidRPr="00D55253">
        <w:rPr>
          <w:lang w:eastAsia="ru-RU"/>
        </w:rPr>
        <w:t>Сумма расходов</w:t>
      </w:r>
      <w:r w:rsidR="000A6ABD">
        <w:rPr>
          <w:lang w:eastAsia="ru-RU"/>
        </w:rPr>
        <w:t xml:space="preserve"> на </w:t>
      </w:r>
      <w:r>
        <w:rPr>
          <w:lang w:eastAsia="ru-RU"/>
        </w:rPr>
        <w:t>реализацию</w:t>
      </w:r>
      <w:r w:rsidRPr="00D55253">
        <w:rPr>
          <w:lang w:eastAsia="ru-RU"/>
        </w:rPr>
        <w:t xml:space="preserve"> была вычислена</w:t>
      </w:r>
      <w:r w:rsidR="000A6ABD">
        <w:rPr>
          <w:lang w:eastAsia="ru-RU"/>
        </w:rPr>
        <w:t xml:space="preserve"> на </w:t>
      </w:r>
      <w:r w:rsidRPr="00D55253">
        <w:rPr>
          <w:lang w:eastAsia="ru-RU"/>
        </w:rPr>
        <w:t>основе данных, рассчитанных ранее</w:t>
      </w:r>
      <w:r w:rsidR="000A6ABD">
        <w:rPr>
          <w:lang w:eastAsia="ru-RU"/>
        </w:rPr>
        <w:t xml:space="preserve"> в </w:t>
      </w:r>
      <w:r w:rsidRPr="00D55253">
        <w:rPr>
          <w:lang w:eastAsia="ru-RU"/>
        </w:rPr>
        <w:t>данном разделе,</w:t>
      </w:r>
      <w:r w:rsidR="000A6ABD">
        <w:rPr>
          <w:lang w:eastAsia="ru-RU"/>
        </w:rPr>
        <w:t xml:space="preserve"> и </w:t>
      </w:r>
      <w:r w:rsidRPr="00D55253">
        <w:rPr>
          <w:lang w:eastAsia="ru-RU"/>
        </w:rPr>
        <w:t xml:space="preserve">составила </w:t>
      </w:r>
      <w:r w:rsidRPr="00DD2AAF">
        <w:t>651</w:t>
      </w:r>
      <w:r>
        <w:t>,</w:t>
      </w:r>
      <w:r w:rsidRPr="00DD2AAF">
        <w:t>08</w:t>
      </w:r>
      <w:r>
        <w:t>4 рублей.</w:t>
      </w:r>
    </w:p>
    <w:p w14:paraId="546C74C3" w14:textId="4A1894B3" w:rsidR="00AF750E" w:rsidRPr="00D55253" w:rsidRDefault="00AF750E" w:rsidP="00AF7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Все проведенные выше расчеты необходимы</w:t>
      </w:r>
      <w:r w:rsidR="000A6ABD">
        <w:rPr>
          <w:rFonts w:eastAsia="Times New Roman"/>
          <w:color w:val="000000"/>
          <w:szCs w:val="28"/>
          <w:lang w:eastAsia="ru-RU"/>
        </w:rPr>
        <w:t xml:space="preserve"> для </w:t>
      </w:r>
      <w:r w:rsidRPr="00D55253">
        <w:rPr>
          <w:rFonts w:eastAsia="Times New Roman"/>
          <w:color w:val="000000"/>
          <w:szCs w:val="28"/>
          <w:lang w:eastAsia="ru-RU"/>
        </w:rPr>
        <w:t>вычисления полной себестоимости проекта.</w:t>
      </w:r>
    </w:p>
    <w:p w14:paraId="2A850A88" w14:textId="02AC7ADD" w:rsidR="00445E90" w:rsidRDefault="00445E90" w:rsidP="00445E90">
      <w:pPr>
        <w:spacing w:before="360" w:after="240"/>
        <w:outlineLvl w:val="1"/>
        <w:rPr>
          <w:b/>
          <w:szCs w:val="28"/>
        </w:rPr>
      </w:pPr>
      <w:bookmarkStart w:id="60" w:name="_Toc166885180"/>
      <w:r>
        <w:rPr>
          <w:b/>
          <w:szCs w:val="28"/>
        </w:rPr>
        <w:t>6.3.9 Расчёт полной себестоимости</w:t>
      </w:r>
      <w:bookmarkEnd w:id="60"/>
    </w:p>
    <w:p w14:paraId="4E13610F" w14:textId="3D47E66D" w:rsidR="00FF51D9" w:rsidRPr="00D55253" w:rsidRDefault="00FF51D9" w:rsidP="00FF5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 xml:space="preserve">Полная себестоимость </w:t>
      </w:r>
      <w:proofErr w:type="spellStart"/>
      <w:r w:rsidRPr="00D55253">
        <w:rPr>
          <w:rFonts w:eastAsia="Times New Roman"/>
          <w:color w:val="000000"/>
          <w:szCs w:val="28"/>
          <w:lang w:eastAsia="ru-RU"/>
        </w:rPr>
        <w:t>С</w:t>
      </w:r>
      <w:r w:rsidRPr="00D55253">
        <w:rPr>
          <w:rFonts w:eastAsia="Times New Roman"/>
          <w:color w:val="000000"/>
          <w:szCs w:val="28"/>
          <w:vertAlign w:val="subscript"/>
          <w:lang w:eastAsia="ru-RU"/>
        </w:rPr>
        <w:t>п</w:t>
      </w:r>
      <w:proofErr w:type="spellEnd"/>
      <w:r w:rsidRPr="00D55253">
        <w:rPr>
          <w:rFonts w:eastAsia="Times New Roman"/>
          <w:color w:val="000000"/>
          <w:szCs w:val="28"/>
          <w:lang w:eastAsia="ru-RU"/>
        </w:rPr>
        <w:t xml:space="preserve"> определяется как сумма двух элементов: суммы расходов</w:t>
      </w:r>
      <w:r w:rsidR="000A6ABD">
        <w:rPr>
          <w:rFonts w:eastAsia="Times New Roman"/>
          <w:color w:val="000000"/>
          <w:szCs w:val="28"/>
          <w:lang w:eastAsia="ru-RU"/>
        </w:rPr>
        <w:t xml:space="preserve"> на </w:t>
      </w:r>
      <w:r w:rsidRPr="00D55253">
        <w:rPr>
          <w:rFonts w:eastAsia="Times New Roman"/>
          <w:color w:val="000000"/>
          <w:szCs w:val="28"/>
          <w:lang w:eastAsia="ru-RU"/>
        </w:rPr>
        <w:t>разработку С</w:t>
      </w:r>
      <w:r w:rsidRPr="00D55253">
        <w:rPr>
          <w:rFonts w:eastAsia="Times New Roman"/>
          <w:color w:val="000000"/>
          <w:szCs w:val="28"/>
          <w:vertAlign w:val="subscript"/>
          <w:lang w:eastAsia="ru-RU"/>
        </w:rPr>
        <w:t>р</w:t>
      </w:r>
      <w:r w:rsidR="000A6ABD">
        <w:rPr>
          <w:rFonts w:eastAsia="Times New Roman"/>
          <w:color w:val="000000"/>
          <w:szCs w:val="28"/>
          <w:lang w:eastAsia="ru-RU"/>
        </w:rPr>
        <w:t xml:space="preserve"> и </w:t>
      </w:r>
      <w:r w:rsidRPr="00D55253">
        <w:rPr>
          <w:rFonts w:eastAsia="Times New Roman"/>
          <w:color w:val="000000"/>
          <w:szCs w:val="28"/>
          <w:lang w:eastAsia="ru-RU"/>
        </w:rPr>
        <w:t>суммы расход</w:t>
      </w:r>
      <w:r w:rsidRPr="00902E74">
        <w:rPr>
          <w:rFonts w:eastAsia="Times New Roman"/>
          <w:color w:val="000000"/>
          <w:szCs w:val="28"/>
          <w:lang w:eastAsia="ru-RU"/>
        </w:rPr>
        <w:t>ов</w:t>
      </w:r>
      <w:r w:rsidR="000A6ABD">
        <w:rPr>
          <w:rFonts w:eastAsia="Times New Roman"/>
          <w:color w:val="000000"/>
          <w:szCs w:val="28"/>
          <w:lang w:eastAsia="ru-RU"/>
        </w:rPr>
        <w:t xml:space="preserve"> на </w:t>
      </w:r>
      <w:r>
        <w:rPr>
          <w:rFonts w:eastAsia="Times New Roman"/>
          <w:color w:val="000000"/>
          <w:szCs w:val="28"/>
          <w:lang w:eastAsia="ru-RU"/>
        </w:rPr>
        <w:t>реализаци</w:t>
      </w:r>
      <w:r w:rsidRPr="00902E74">
        <w:rPr>
          <w:rFonts w:eastAsia="Times New Roman"/>
          <w:color w:val="000000"/>
          <w:szCs w:val="28"/>
          <w:lang w:eastAsia="ru-RU"/>
        </w:rPr>
        <w:t xml:space="preserve">ю программного средства </w:t>
      </w:r>
      <w:proofErr w:type="spellStart"/>
      <w:r w:rsidRPr="00902E74">
        <w:rPr>
          <w:rFonts w:eastAsia="Times New Roman"/>
          <w:color w:val="000000"/>
          <w:szCs w:val="28"/>
          <w:lang w:eastAsia="ru-RU"/>
        </w:rPr>
        <w:t>С</w:t>
      </w:r>
      <w:r w:rsidRPr="00902E74">
        <w:rPr>
          <w:rFonts w:eastAsia="Times New Roman"/>
          <w:color w:val="000000"/>
          <w:szCs w:val="28"/>
          <w:vertAlign w:val="subscript"/>
          <w:lang w:eastAsia="ru-RU"/>
        </w:rPr>
        <w:t>р</w:t>
      </w:r>
      <w:r>
        <w:rPr>
          <w:rFonts w:eastAsia="Times New Roman"/>
          <w:color w:val="000000"/>
          <w:szCs w:val="28"/>
          <w:vertAlign w:val="subscript"/>
          <w:lang w:eastAsia="ru-RU"/>
        </w:rPr>
        <w:t>р</w:t>
      </w:r>
      <w:proofErr w:type="spellEnd"/>
      <w:r w:rsidRPr="00902E74">
        <w:rPr>
          <w:rFonts w:eastAsia="Times New Roman"/>
          <w:color w:val="000000"/>
          <w:szCs w:val="28"/>
          <w:lang w:eastAsia="ru-RU"/>
        </w:rPr>
        <w:t>.</w:t>
      </w:r>
    </w:p>
    <w:p w14:paraId="587F5863" w14:textId="77777777" w:rsidR="00FF51D9" w:rsidRPr="00D55253" w:rsidRDefault="00FF51D9" w:rsidP="00FF5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 xml:space="preserve">Полная себестоимость </w:t>
      </w:r>
      <w:proofErr w:type="spellStart"/>
      <w:r w:rsidRPr="00D55253">
        <w:rPr>
          <w:rFonts w:eastAsia="Times New Roman"/>
          <w:color w:val="000000"/>
          <w:szCs w:val="28"/>
          <w:lang w:eastAsia="ru-RU"/>
        </w:rPr>
        <w:t>С</w:t>
      </w:r>
      <w:r w:rsidRPr="00D55253">
        <w:rPr>
          <w:rFonts w:eastAsia="Times New Roman"/>
          <w:color w:val="000000"/>
          <w:szCs w:val="28"/>
          <w:vertAlign w:val="subscript"/>
          <w:lang w:eastAsia="ru-RU"/>
        </w:rPr>
        <w:t>п</w:t>
      </w:r>
      <w:proofErr w:type="spellEnd"/>
      <w:r w:rsidRPr="00D55253">
        <w:rPr>
          <w:rFonts w:eastAsia="Times New Roman"/>
          <w:color w:val="000000"/>
          <w:szCs w:val="28"/>
          <w:lang w:eastAsia="ru-RU"/>
        </w:rPr>
        <w:t xml:space="preserve"> вычисляется по формуле </w:t>
      </w:r>
      <w:r>
        <w:rPr>
          <w:rFonts w:eastAsia="Times New Roman"/>
          <w:color w:val="000000"/>
          <w:szCs w:val="28"/>
          <w:lang w:eastAsia="ru-RU"/>
        </w:rPr>
        <w:t>6.11</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FF51D9" w:rsidRPr="00D55253" w14:paraId="33D91572" w14:textId="77777777" w:rsidTr="00301344">
        <w:trPr>
          <w:jc w:val="center"/>
        </w:trPr>
        <w:tc>
          <w:tcPr>
            <w:tcW w:w="1077" w:type="dxa"/>
          </w:tcPr>
          <w:p w14:paraId="286EA2EF" w14:textId="77777777" w:rsidR="00FF51D9" w:rsidRPr="00D55253" w:rsidRDefault="00FF51D9"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8"/>
                <w:lang w:eastAsia="ru-RU"/>
              </w:rPr>
            </w:pPr>
          </w:p>
        </w:tc>
        <w:tc>
          <w:tcPr>
            <w:tcW w:w="7849" w:type="dxa"/>
            <w:hideMark/>
          </w:tcPr>
          <w:p w14:paraId="376D83EA" w14:textId="77777777" w:rsidR="00FF51D9" w:rsidRPr="00D55253" w:rsidRDefault="00087216"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i/>
                <w:color w:val="000000"/>
                <w:szCs w:val="28"/>
                <w:lang w:eastAsia="ru-RU"/>
              </w:rPr>
            </w:pPr>
            <m:oMathPara>
              <m:oMath>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m:r>
                      <w:rPr>
                        <w:rFonts w:ascii="Cambria Math" w:eastAsia="Times New Roman" w:hAnsi="Cambria Math"/>
                        <w:color w:val="000000"/>
                        <w:szCs w:val="28"/>
                        <w:lang w:eastAsia="ru-RU"/>
                      </w:rPr>
                      <m:t>п</m:t>
                    </m:r>
                  </m:sub>
                </m:sSub>
                <m:r>
                  <m:rPr>
                    <m:nor/>
                  </m:rPr>
                  <w:rPr>
                    <w:rFonts w:eastAsia="Times New Roman"/>
                    <w:color w:val="000000"/>
                    <w:szCs w:val="28"/>
                    <w:lang w:eastAsia="ru-RU"/>
                  </w:rPr>
                  <m:t xml:space="preserve"> =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С</m:t>
                    </m:r>
                  </m:e>
                  <m:sub>
                    <m:r>
                      <m:rPr>
                        <m:nor/>
                      </m:rPr>
                      <w:rPr>
                        <w:rFonts w:eastAsia="Times New Roman"/>
                        <w:color w:val="000000"/>
                        <w:szCs w:val="28"/>
                        <w:lang w:eastAsia="ru-RU"/>
                      </w:rPr>
                      <m:t>р</m:t>
                    </m:r>
                  </m:sub>
                </m:sSub>
                <m:r>
                  <m:rPr>
                    <m:nor/>
                  </m:rPr>
                  <w:rPr>
                    <w:rFonts w:eastAsia="Times New Roman"/>
                    <w:color w:val="000000"/>
                    <w:szCs w:val="28"/>
                    <w:lang w:eastAsia="ru-RU"/>
                  </w:rPr>
                  <m:t xml:space="preserve"> +</m:t>
                </m:r>
                <m:sSub>
                  <m:sSubPr>
                    <m:ctrlPr>
                      <w:rPr>
                        <w:rFonts w:ascii="Cambria Math" w:eastAsia="Times New Roman" w:hAnsi="Cambria Math"/>
                        <w:i/>
                        <w:color w:val="000000"/>
                        <w:szCs w:val="28"/>
                        <w:lang w:eastAsia="ru-RU"/>
                      </w:rPr>
                    </m:ctrlPr>
                  </m:sSubPr>
                  <m:e>
                    <m:r>
                      <m:rPr>
                        <m:nor/>
                      </m:rPr>
                      <w:rPr>
                        <w:rFonts w:eastAsia="Times New Roman"/>
                        <w:color w:val="000000"/>
                        <w:szCs w:val="28"/>
                        <w:lang w:eastAsia="ru-RU"/>
                      </w:rPr>
                      <m:t xml:space="preserve"> С</m:t>
                    </m:r>
                  </m:e>
                  <m:sub>
                    <w:proofErr w:type="spellStart"/>
                    <m:r>
                      <m:rPr>
                        <m:nor/>
                      </m:rPr>
                      <w:rPr>
                        <w:rFonts w:eastAsia="Times New Roman"/>
                        <w:color w:val="000000"/>
                        <w:szCs w:val="28"/>
                        <w:lang w:eastAsia="ru-RU"/>
                      </w:rPr>
                      <m:t>р</m:t>
                    </m:r>
                    <m:r>
                      <m:rPr>
                        <m:nor/>
                      </m:rPr>
                      <w:rPr>
                        <w:rFonts w:ascii="Cambria Math" w:eastAsia="Times New Roman"/>
                        <w:color w:val="000000"/>
                        <w:szCs w:val="28"/>
                        <w:lang w:eastAsia="ru-RU"/>
                      </w:rPr>
                      <m:t>р</m:t>
                    </m:r>
                    <w:proofErr w:type="spellEnd"/>
                  </m:sub>
                </m:sSub>
                <m:r>
                  <m:rPr>
                    <m:nor/>
                  </m:rPr>
                  <w:rPr>
                    <w:rFonts w:eastAsia="Times New Roman"/>
                    <w:color w:val="000000"/>
                    <w:szCs w:val="28"/>
                    <w:lang w:eastAsia="ru-RU"/>
                  </w:rPr>
                  <m:t>,</m:t>
                </m:r>
              </m:oMath>
            </m:oMathPara>
          </w:p>
        </w:tc>
        <w:tc>
          <w:tcPr>
            <w:tcW w:w="1093" w:type="dxa"/>
            <w:vAlign w:val="center"/>
            <w:hideMark/>
          </w:tcPr>
          <w:p w14:paraId="7F6A80B8" w14:textId="77777777" w:rsidR="00FF51D9" w:rsidRPr="00D55253" w:rsidRDefault="00FF51D9" w:rsidP="003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olor w:val="000000"/>
                <w:szCs w:val="28"/>
                <w:lang w:eastAsia="ru-RU"/>
              </w:rPr>
            </w:pPr>
            <w:r w:rsidRPr="00D55253">
              <w:rPr>
                <w:rFonts w:eastAsia="Times New Roman"/>
                <w:color w:val="000000"/>
                <w:szCs w:val="28"/>
                <w:lang w:eastAsia="ru-RU"/>
              </w:rPr>
              <w:t>(</w:t>
            </w:r>
            <w:r>
              <w:rPr>
                <w:rFonts w:eastAsia="Times New Roman"/>
                <w:color w:val="000000"/>
                <w:szCs w:val="28"/>
                <w:lang w:eastAsia="ru-RU"/>
              </w:rPr>
              <w:t>6.11</w:t>
            </w:r>
            <w:r w:rsidRPr="00D55253">
              <w:rPr>
                <w:rFonts w:eastAsia="Times New Roman"/>
                <w:color w:val="000000"/>
                <w:szCs w:val="28"/>
                <w:lang w:eastAsia="ru-RU"/>
              </w:rPr>
              <w:t>)</w:t>
            </w:r>
          </w:p>
        </w:tc>
      </w:tr>
    </w:tbl>
    <w:p w14:paraId="213048FA" w14:textId="1474F490" w:rsidR="00AF750E" w:rsidRDefault="00A81526" w:rsidP="00401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olor w:val="000000"/>
          <w:szCs w:val="28"/>
          <w:lang w:eastAsia="ru-RU"/>
        </w:rPr>
      </w:pPr>
      <w:r w:rsidRPr="00D55253">
        <w:rPr>
          <w:rFonts w:eastAsia="Times New Roman"/>
          <w:color w:val="000000"/>
          <w:szCs w:val="28"/>
          <w:lang w:eastAsia="ru-RU"/>
        </w:rPr>
        <w:t>Полная себестоимость программного средства была вычислена</w:t>
      </w:r>
      <w:r w:rsidR="000A6ABD">
        <w:rPr>
          <w:rFonts w:eastAsia="Times New Roman"/>
          <w:color w:val="000000"/>
          <w:szCs w:val="28"/>
          <w:lang w:eastAsia="ru-RU"/>
        </w:rPr>
        <w:t xml:space="preserve"> на </w:t>
      </w:r>
      <w:r w:rsidRPr="00D55253">
        <w:rPr>
          <w:rFonts w:eastAsia="Times New Roman"/>
          <w:color w:val="000000"/>
          <w:szCs w:val="28"/>
          <w:lang w:eastAsia="ru-RU"/>
        </w:rPr>
        <w:t>основе данных, рассчитанных ранее</w:t>
      </w:r>
      <w:r w:rsidR="000A6ABD">
        <w:rPr>
          <w:rFonts w:eastAsia="Times New Roman"/>
          <w:color w:val="000000"/>
          <w:szCs w:val="28"/>
          <w:lang w:eastAsia="ru-RU"/>
        </w:rPr>
        <w:t xml:space="preserve"> в </w:t>
      </w:r>
      <w:r w:rsidRPr="00D55253">
        <w:rPr>
          <w:rFonts w:eastAsia="Times New Roman"/>
          <w:color w:val="000000"/>
          <w:szCs w:val="28"/>
          <w:lang w:eastAsia="ru-RU"/>
        </w:rPr>
        <w:t>данном разделе</w:t>
      </w:r>
      <w:r>
        <w:rPr>
          <w:rFonts w:eastAsia="Times New Roman"/>
          <w:color w:val="000000"/>
          <w:szCs w:val="28"/>
          <w:lang w:eastAsia="ru-RU"/>
        </w:rPr>
        <w:t>,</w:t>
      </w:r>
      <w:r w:rsidR="000A6ABD">
        <w:rPr>
          <w:rFonts w:eastAsia="Times New Roman"/>
          <w:color w:val="000000"/>
          <w:szCs w:val="28"/>
          <w:lang w:eastAsia="ru-RU"/>
        </w:rPr>
        <w:t xml:space="preserve"> и </w:t>
      </w:r>
      <w:r>
        <w:rPr>
          <w:rFonts w:eastAsia="Times New Roman"/>
          <w:color w:val="000000"/>
          <w:szCs w:val="28"/>
          <w:lang w:eastAsia="ru-RU"/>
        </w:rPr>
        <w:t>составила</w:t>
      </w:r>
      <w:r w:rsidR="00401326" w:rsidRPr="00401326">
        <w:t xml:space="preserve"> </w:t>
      </w:r>
      <w:r w:rsidR="00401326" w:rsidRPr="00401326">
        <w:rPr>
          <w:rFonts w:eastAsia="Times New Roman"/>
          <w:color w:val="000000"/>
          <w:szCs w:val="28"/>
          <w:lang w:eastAsia="ru-RU"/>
        </w:rPr>
        <w:t>7</w:t>
      </w:r>
      <w:r w:rsidR="00674715">
        <w:rPr>
          <w:rFonts w:eastAsia="Times New Roman"/>
          <w:color w:val="000000"/>
          <w:szCs w:val="28"/>
          <w:lang w:eastAsia="ru-RU"/>
        </w:rPr>
        <w:t xml:space="preserve"> </w:t>
      </w:r>
      <w:r w:rsidR="00401326" w:rsidRPr="00401326">
        <w:rPr>
          <w:rFonts w:eastAsia="Times New Roman"/>
          <w:color w:val="000000"/>
          <w:szCs w:val="28"/>
          <w:lang w:eastAsia="ru-RU"/>
        </w:rPr>
        <w:t>161,9</w:t>
      </w:r>
      <w:r w:rsidR="00674715">
        <w:rPr>
          <w:rFonts w:eastAsia="Times New Roman"/>
          <w:color w:val="000000"/>
          <w:szCs w:val="28"/>
          <w:lang w:eastAsia="ru-RU"/>
        </w:rPr>
        <w:t>2</w:t>
      </w:r>
      <w:r>
        <w:rPr>
          <w:rFonts w:eastAsia="Times New Roman"/>
          <w:color w:val="000000"/>
          <w:szCs w:val="28"/>
          <w:lang w:eastAsia="ru-RU"/>
        </w:rPr>
        <w:t xml:space="preserve"> рублей.</w:t>
      </w:r>
    </w:p>
    <w:p w14:paraId="6602D777" w14:textId="77777777" w:rsidR="004A50B1" w:rsidRPr="00D55253" w:rsidRDefault="004A50B1" w:rsidP="004A50B1">
      <w:pPr>
        <w:spacing w:before="360" w:after="240"/>
        <w:outlineLvl w:val="1"/>
        <w:rPr>
          <w:b/>
          <w:szCs w:val="28"/>
        </w:rPr>
      </w:pPr>
      <w:bookmarkStart w:id="61" w:name="_Toc166885181"/>
      <w:r>
        <w:rPr>
          <w:b/>
          <w:szCs w:val="28"/>
        </w:rPr>
        <w:t xml:space="preserve">6.4 </w:t>
      </w:r>
      <w:r w:rsidRPr="00D55253">
        <w:rPr>
          <w:b/>
          <w:szCs w:val="28"/>
        </w:rPr>
        <w:t>Вывод по разделу</w:t>
      </w:r>
      <w:bookmarkEnd w:id="61"/>
    </w:p>
    <w:p w14:paraId="2B3BDB30" w14:textId="1A25CC88" w:rsidR="004A50B1"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szCs w:val="28"/>
          <w:lang w:eastAsia="ru-RU"/>
        </w:rPr>
      </w:pPr>
      <w:r w:rsidRPr="00D55253">
        <w:rPr>
          <w:rFonts w:eastAsia="Times New Roman"/>
          <w:szCs w:val="28"/>
          <w:lang w:eastAsia="ru-RU"/>
        </w:rPr>
        <w:t xml:space="preserve">В таблице </w:t>
      </w:r>
      <w:r>
        <w:rPr>
          <w:rFonts w:eastAsia="Times New Roman"/>
          <w:szCs w:val="28"/>
          <w:lang w:eastAsia="ru-RU"/>
        </w:rPr>
        <w:t>6</w:t>
      </w:r>
      <w:r w:rsidRPr="00D55253">
        <w:rPr>
          <w:rFonts w:eastAsia="Times New Roman"/>
          <w:szCs w:val="28"/>
          <w:lang w:eastAsia="ru-RU"/>
        </w:rPr>
        <w:t>.</w:t>
      </w:r>
      <w:r>
        <w:rPr>
          <w:rFonts w:eastAsia="Times New Roman"/>
          <w:szCs w:val="28"/>
          <w:lang w:eastAsia="ru-RU"/>
        </w:rPr>
        <w:t>9</w:t>
      </w:r>
      <w:r w:rsidRPr="00D55253">
        <w:rPr>
          <w:rFonts w:eastAsia="Times New Roman"/>
          <w:szCs w:val="28"/>
          <w:lang w:eastAsia="ru-RU"/>
        </w:rPr>
        <w:t xml:space="preserve"> представлены результаты расчётов</w:t>
      </w:r>
      <w:r w:rsidR="000A6ABD">
        <w:rPr>
          <w:rFonts w:eastAsia="Times New Roman"/>
          <w:szCs w:val="28"/>
          <w:lang w:eastAsia="ru-RU"/>
        </w:rPr>
        <w:t xml:space="preserve"> для </w:t>
      </w:r>
      <w:r w:rsidRPr="00D55253">
        <w:rPr>
          <w:rFonts w:eastAsia="Times New Roman"/>
          <w:szCs w:val="28"/>
          <w:lang w:eastAsia="ru-RU"/>
        </w:rPr>
        <w:t>основных показателей данной главы</w:t>
      </w:r>
      <w:r w:rsidR="000A6ABD">
        <w:rPr>
          <w:rFonts w:eastAsia="Times New Roman"/>
          <w:szCs w:val="28"/>
          <w:lang w:eastAsia="ru-RU"/>
        </w:rPr>
        <w:t xml:space="preserve"> в </w:t>
      </w:r>
      <w:r w:rsidRPr="00D55253">
        <w:rPr>
          <w:rFonts w:eastAsia="Times New Roman"/>
          <w:szCs w:val="28"/>
          <w:lang w:eastAsia="ru-RU"/>
        </w:rPr>
        <w:t>краткой форме.</w:t>
      </w:r>
    </w:p>
    <w:p w14:paraId="78E208B1" w14:textId="083A4736" w:rsidR="004A50B1" w:rsidRPr="00D55253" w:rsidRDefault="004A50B1" w:rsidP="004A50B1">
      <w:pPr>
        <w:pStyle w:val="af1"/>
        <w:rPr>
          <w:lang w:eastAsia="ru-RU"/>
        </w:rPr>
      </w:pPr>
      <w:r w:rsidRPr="00D55253">
        <w:rPr>
          <w:lang w:eastAsia="ru-RU"/>
        </w:rPr>
        <w:t xml:space="preserve">Таблица </w:t>
      </w:r>
      <w:r>
        <w:rPr>
          <w:lang w:eastAsia="ru-RU"/>
        </w:rPr>
        <w:t>6</w:t>
      </w:r>
      <w:r w:rsidRPr="00D55253">
        <w:rPr>
          <w:lang w:eastAsia="ru-RU"/>
        </w:rPr>
        <w:t>.</w:t>
      </w:r>
      <w:r>
        <w:rPr>
          <w:lang w:eastAsia="ru-RU"/>
        </w:rPr>
        <w:t>9</w:t>
      </w:r>
      <w:r w:rsidRPr="00D55253">
        <w:rPr>
          <w:lang w:eastAsia="ru-RU"/>
        </w:rPr>
        <w:t xml:space="preserve"> – Результаты расчетов</w:t>
      </w: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4A50B1" w:rsidRPr="00D55253" w14:paraId="7F3F383B" w14:textId="77777777" w:rsidTr="00301344">
        <w:trPr>
          <w:trHeight w:val="335"/>
        </w:trPr>
        <w:tc>
          <w:tcPr>
            <w:tcW w:w="6663" w:type="dxa"/>
            <w:hideMark/>
          </w:tcPr>
          <w:p w14:paraId="1274684A"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Наименование показателя</w:t>
            </w:r>
          </w:p>
        </w:tc>
        <w:tc>
          <w:tcPr>
            <w:tcW w:w="3402" w:type="dxa"/>
            <w:hideMark/>
          </w:tcPr>
          <w:p w14:paraId="16D18746"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D55253">
              <w:rPr>
                <w:rFonts w:eastAsia="Times New Roman"/>
                <w:szCs w:val="24"/>
                <w:lang w:eastAsia="ru-RU"/>
              </w:rPr>
              <w:t>Значение</w:t>
            </w:r>
          </w:p>
        </w:tc>
      </w:tr>
      <w:tr w:rsidR="004A50B1" w:rsidRPr="00D55253" w14:paraId="57D62D11" w14:textId="77777777" w:rsidTr="00301344">
        <w:trPr>
          <w:trHeight w:val="335"/>
        </w:trPr>
        <w:tc>
          <w:tcPr>
            <w:tcW w:w="6663" w:type="dxa"/>
            <w:hideMark/>
          </w:tcPr>
          <w:p w14:paraId="375D2B4A"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 xml:space="preserve">Время разработки, </w:t>
            </w:r>
            <w:r>
              <w:rPr>
                <w:rFonts w:eastAsia="Times New Roman"/>
                <w:szCs w:val="24"/>
                <w:lang w:eastAsia="ru-RU"/>
              </w:rPr>
              <w:t>ч</w:t>
            </w:r>
            <w:r w:rsidRPr="00D55253">
              <w:rPr>
                <w:rFonts w:eastAsia="Times New Roman"/>
                <w:szCs w:val="24"/>
                <w:lang w:eastAsia="ru-RU"/>
              </w:rPr>
              <w:t>.</w:t>
            </w:r>
          </w:p>
        </w:tc>
        <w:tc>
          <w:tcPr>
            <w:tcW w:w="3402" w:type="dxa"/>
            <w:vAlign w:val="center"/>
            <w:hideMark/>
          </w:tcPr>
          <w:p w14:paraId="0C529977" w14:textId="62453A5D" w:rsidR="004A50B1" w:rsidRPr="00850585" w:rsidRDefault="00850585" w:rsidP="00850585">
            <w:pPr>
              <w:ind w:firstLine="0"/>
              <w:jc w:val="center"/>
              <w:rPr>
                <w:color w:val="000000"/>
              </w:rPr>
            </w:pPr>
            <w:r>
              <w:rPr>
                <w:color w:val="000000"/>
                <w:lang w:eastAsia="ru-RU"/>
              </w:rPr>
              <w:t>336</w:t>
            </w:r>
          </w:p>
        </w:tc>
      </w:tr>
      <w:tr w:rsidR="004A50B1" w:rsidRPr="00D55253" w14:paraId="70DC71B3" w14:textId="77777777" w:rsidTr="00301344">
        <w:trPr>
          <w:trHeight w:val="335"/>
        </w:trPr>
        <w:tc>
          <w:tcPr>
            <w:tcW w:w="6663" w:type="dxa"/>
            <w:hideMark/>
          </w:tcPr>
          <w:p w14:paraId="4E8BBFEA"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Основная заработная плата, руб.</w:t>
            </w:r>
          </w:p>
        </w:tc>
        <w:tc>
          <w:tcPr>
            <w:tcW w:w="3402" w:type="dxa"/>
            <w:vAlign w:val="center"/>
          </w:tcPr>
          <w:p w14:paraId="624E4C92" w14:textId="061C3F81" w:rsidR="004A50B1" w:rsidRPr="00D55253" w:rsidRDefault="00850585" w:rsidP="004A50B1">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3 096,8</w:t>
            </w:r>
          </w:p>
        </w:tc>
      </w:tr>
      <w:tr w:rsidR="004A50B1" w:rsidRPr="00D55253" w14:paraId="7285DE95" w14:textId="77777777" w:rsidTr="00301344">
        <w:trPr>
          <w:trHeight w:val="335"/>
        </w:trPr>
        <w:tc>
          <w:tcPr>
            <w:tcW w:w="6663" w:type="dxa"/>
            <w:hideMark/>
          </w:tcPr>
          <w:p w14:paraId="5402D91C"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Дополнительная заработная плата, руб</w:t>
            </w:r>
            <w:r>
              <w:rPr>
                <w:rFonts w:eastAsia="Times New Roman"/>
                <w:szCs w:val="24"/>
                <w:lang w:eastAsia="ru-RU"/>
              </w:rPr>
              <w:t>.</w:t>
            </w:r>
          </w:p>
        </w:tc>
        <w:tc>
          <w:tcPr>
            <w:tcW w:w="3402" w:type="dxa"/>
            <w:vAlign w:val="center"/>
          </w:tcPr>
          <w:p w14:paraId="0C4FF565" w14:textId="0AD1704F" w:rsidR="004A50B1" w:rsidRPr="00D55253" w:rsidRDefault="00850585" w:rsidP="004A50B1">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Pr>
                <w:rFonts w:eastAsia="Times New Roman"/>
                <w:szCs w:val="24"/>
                <w:lang w:eastAsia="ru-RU"/>
              </w:rPr>
              <w:t>309,</w:t>
            </w:r>
            <w:r w:rsidR="0021288B">
              <w:rPr>
                <w:rFonts w:eastAsia="Times New Roman"/>
                <w:szCs w:val="24"/>
                <w:lang w:eastAsia="ru-RU"/>
              </w:rPr>
              <w:t>7</w:t>
            </w:r>
          </w:p>
        </w:tc>
      </w:tr>
      <w:tr w:rsidR="004A50B1" w:rsidRPr="00D55253" w14:paraId="45DAEB62" w14:textId="77777777" w:rsidTr="00301344">
        <w:trPr>
          <w:trHeight w:val="335"/>
        </w:trPr>
        <w:tc>
          <w:tcPr>
            <w:tcW w:w="6663" w:type="dxa"/>
            <w:hideMark/>
          </w:tcPr>
          <w:p w14:paraId="14B8F17E" w14:textId="02B5C3D3"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Отчисления</w:t>
            </w:r>
            <w:r w:rsidR="000A6ABD">
              <w:rPr>
                <w:rFonts w:eastAsia="Times New Roman"/>
                <w:szCs w:val="24"/>
                <w:lang w:eastAsia="ru-RU"/>
              </w:rPr>
              <w:t xml:space="preserve"> в </w:t>
            </w:r>
            <w:r w:rsidRPr="00D55253">
              <w:rPr>
                <w:rFonts w:eastAsia="Times New Roman"/>
                <w:szCs w:val="24"/>
                <w:lang w:eastAsia="ru-RU"/>
              </w:rPr>
              <w:t>Фонд социальной защиты населения</w:t>
            </w:r>
            <w:r w:rsidR="000A6ABD">
              <w:rPr>
                <w:rFonts w:eastAsia="Times New Roman"/>
                <w:szCs w:val="24"/>
                <w:lang w:eastAsia="ru-RU"/>
              </w:rPr>
              <w:t xml:space="preserve"> и </w:t>
            </w:r>
            <w:r w:rsidRPr="0014110C">
              <w:rPr>
                <w:rFonts w:eastAsia="Times New Roman"/>
                <w:color w:val="000000"/>
                <w:lang w:eastAsia="ru-RU"/>
              </w:rPr>
              <w:t>БРУСП «</w:t>
            </w:r>
            <w:proofErr w:type="spellStart"/>
            <w:r w:rsidRPr="0014110C">
              <w:rPr>
                <w:rFonts w:eastAsia="Times New Roman"/>
                <w:color w:val="000000"/>
                <w:lang w:eastAsia="ru-RU"/>
              </w:rPr>
              <w:t>Белгосстрах</w:t>
            </w:r>
            <w:proofErr w:type="spellEnd"/>
            <w:r w:rsidRPr="0014110C">
              <w:rPr>
                <w:rFonts w:eastAsia="Times New Roman"/>
                <w:color w:val="000000"/>
                <w:lang w:eastAsia="ru-RU"/>
              </w:rPr>
              <w:t>»</w:t>
            </w:r>
            <w:r>
              <w:rPr>
                <w:rFonts w:eastAsia="Times New Roman"/>
                <w:color w:val="000000"/>
                <w:lang w:eastAsia="ru-RU"/>
              </w:rPr>
              <w:t>, %</w:t>
            </w:r>
            <w:r>
              <w:rPr>
                <w:rFonts w:eastAsia="Times New Roman"/>
                <w:szCs w:val="24"/>
                <w:lang w:eastAsia="ru-RU"/>
              </w:rPr>
              <w:t>, руб.</w:t>
            </w:r>
          </w:p>
        </w:tc>
        <w:tc>
          <w:tcPr>
            <w:tcW w:w="3402" w:type="dxa"/>
            <w:vAlign w:val="center"/>
            <w:hideMark/>
          </w:tcPr>
          <w:p w14:paraId="16152FE4" w14:textId="71AB8C46" w:rsidR="004A50B1" w:rsidRPr="00850585" w:rsidRDefault="00850585" w:rsidP="00850585">
            <w:pPr>
              <w:ind w:firstLine="0"/>
              <w:jc w:val="center"/>
              <w:rPr>
                <w:color w:val="000000"/>
              </w:rPr>
            </w:pPr>
            <w:r>
              <w:rPr>
                <w:color w:val="000000"/>
              </w:rPr>
              <w:t>1 158,2</w:t>
            </w:r>
          </w:p>
        </w:tc>
      </w:tr>
      <w:tr w:rsidR="004A50B1" w:rsidRPr="00D55253" w14:paraId="46B62241" w14:textId="77777777" w:rsidTr="00301344">
        <w:trPr>
          <w:trHeight w:val="335"/>
        </w:trPr>
        <w:tc>
          <w:tcPr>
            <w:tcW w:w="6663" w:type="dxa"/>
          </w:tcPr>
          <w:p w14:paraId="7A84F939"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Pr>
                <w:rFonts w:eastAsia="Times New Roman"/>
                <w:szCs w:val="24"/>
                <w:lang w:eastAsia="ru-RU"/>
              </w:rPr>
              <w:t xml:space="preserve">Прочие прямые затраты, </w:t>
            </w:r>
            <w:proofErr w:type="spellStart"/>
            <w:r>
              <w:rPr>
                <w:rFonts w:eastAsia="Times New Roman"/>
                <w:szCs w:val="24"/>
                <w:lang w:eastAsia="ru-RU"/>
              </w:rPr>
              <w:t>руб</w:t>
            </w:r>
            <w:proofErr w:type="spellEnd"/>
          </w:p>
        </w:tc>
        <w:tc>
          <w:tcPr>
            <w:tcW w:w="3402" w:type="dxa"/>
            <w:vAlign w:val="center"/>
          </w:tcPr>
          <w:p w14:paraId="5A59EBC1" w14:textId="59EF1D0E" w:rsidR="004A50B1" w:rsidRPr="00850585" w:rsidRDefault="00850585" w:rsidP="00850585">
            <w:pPr>
              <w:ind w:firstLine="0"/>
              <w:jc w:val="center"/>
              <w:rPr>
                <w:color w:val="000000"/>
              </w:rPr>
            </w:pPr>
            <w:r>
              <w:rPr>
                <w:color w:val="000000"/>
              </w:rPr>
              <w:t>88,</w:t>
            </w:r>
            <w:r w:rsidR="0021288B">
              <w:rPr>
                <w:color w:val="000000"/>
              </w:rPr>
              <w:t>1</w:t>
            </w:r>
          </w:p>
        </w:tc>
      </w:tr>
      <w:tr w:rsidR="004A50B1" w:rsidRPr="00D55253" w14:paraId="72FB4D10" w14:textId="77777777" w:rsidTr="00301344">
        <w:trPr>
          <w:trHeight w:val="335"/>
        </w:trPr>
        <w:tc>
          <w:tcPr>
            <w:tcW w:w="6663" w:type="dxa"/>
            <w:hideMark/>
          </w:tcPr>
          <w:p w14:paraId="544CFAF8"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 xml:space="preserve">Накладные расходы, </w:t>
            </w:r>
            <w:proofErr w:type="spellStart"/>
            <w:r w:rsidRPr="00D55253">
              <w:rPr>
                <w:rFonts w:eastAsia="Times New Roman"/>
                <w:szCs w:val="24"/>
                <w:lang w:eastAsia="ru-RU"/>
              </w:rPr>
              <w:t>руб</w:t>
            </w:r>
            <w:proofErr w:type="spellEnd"/>
          </w:p>
        </w:tc>
        <w:tc>
          <w:tcPr>
            <w:tcW w:w="3402" w:type="dxa"/>
            <w:vAlign w:val="center"/>
          </w:tcPr>
          <w:p w14:paraId="2844D064" w14:textId="1FCE469E" w:rsidR="004A50B1" w:rsidRPr="00850585" w:rsidRDefault="00850585" w:rsidP="00850585">
            <w:pPr>
              <w:ind w:firstLine="0"/>
              <w:jc w:val="center"/>
              <w:rPr>
                <w:color w:val="000000"/>
              </w:rPr>
            </w:pPr>
            <w:r>
              <w:rPr>
                <w:color w:val="000000"/>
              </w:rPr>
              <w:t>1 238,7</w:t>
            </w:r>
          </w:p>
        </w:tc>
      </w:tr>
      <w:tr w:rsidR="004A50B1" w:rsidRPr="00D55253" w14:paraId="657EBE62" w14:textId="77777777" w:rsidTr="00301344">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2DC85C9E"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center"/>
          </w:tcPr>
          <w:p w14:paraId="7A95F256" w14:textId="3B10E048" w:rsidR="004A50B1" w:rsidRPr="0021288B" w:rsidRDefault="0021288B" w:rsidP="0021288B">
            <w:pPr>
              <w:ind w:firstLine="0"/>
              <w:jc w:val="center"/>
              <w:rPr>
                <w:color w:val="000000"/>
              </w:rPr>
            </w:pPr>
            <w:r>
              <w:rPr>
                <w:color w:val="000000"/>
              </w:rPr>
              <w:t>6 510,8</w:t>
            </w:r>
          </w:p>
        </w:tc>
      </w:tr>
      <w:tr w:rsidR="004A50B1" w:rsidRPr="00D55253" w14:paraId="54C029DA" w14:textId="77777777" w:rsidTr="00301344">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4A5A9A3B" w14:textId="5392BA40"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Расходы</w:t>
            </w:r>
            <w:r w:rsidR="000A6ABD">
              <w:rPr>
                <w:rFonts w:eastAsia="Times New Roman"/>
                <w:szCs w:val="24"/>
                <w:lang w:eastAsia="ru-RU"/>
              </w:rPr>
              <w:t xml:space="preserve"> на </w:t>
            </w:r>
            <w:r>
              <w:rPr>
                <w:rFonts w:eastAsia="Times New Roman"/>
                <w:szCs w:val="24"/>
                <w:lang w:eastAsia="ru-RU"/>
              </w:rPr>
              <w:t>реализацию</w:t>
            </w:r>
            <w:r w:rsidRPr="00D55253">
              <w:rPr>
                <w:rFonts w:eastAsia="Times New Roman"/>
                <w:szCs w:val="24"/>
                <w:lang w:eastAsia="ru-RU"/>
              </w:rPr>
              <w:t>, руб.</w:t>
            </w:r>
          </w:p>
        </w:tc>
        <w:tc>
          <w:tcPr>
            <w:tcW w:w="3402" w:type="dxa"/>
            <w:tcBorders>
              <w:top w:val="single" w:sz="4" w:space="0" w:color="auto"/>
              <w:left w:val="single" w:sz="4" w:space="0" w:color="auto"/>
              <w:bottom w:val="single" w:sz="4" w:space="0" w:color="auto"/>
              <w:right w:val="single" w:sz="4" w:space="0" w:color="auto"/>
            </w:tcBorders>
            <w:vAlign w:val="center"/>
          </w:tcPr>
          <w:p w14:paraId="10DBA11A" w14:textId="71858FB0" w:rsidR="004A50B1" w:rsidRPr="0021288B" w:rsidRDefault="0021288B" w:rsidP="0021288B">
            <w:pPr>
              <w:ind w:firstLine="0"/>
              <w:jc w:val="center"/>
              <w:rPr>
                <w:color w:val="000000"/>
              </w:rPr>
            </w:pPr>
            <w:r>
              <w:rPr>
                <w:color w:val="000000"/>
              </w:rPr>
              <w:t>651,1</w:t>
            </w:r>
          </w:p>
        </w:tc>
      </w:tr>
      <w:tr w:rsidR="004A50B1" w:rsidRPr="00D55253" w14:paraId="1DDD5F39" w14:textId="77777777" w:rsidTr="00301344">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6B126E01"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sidRPr="00D55253">
              <w:rPr>
                <w:rFonts w:eastAsia="Times New Roman"/>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center"/>
          </w:tcPr>
          <w:p w14:paraId="3D130616" w14:textId="7C61E9F0" w:rsidR="004A50B1" w:rsidRPr="00D55253" w:rsidRDefault="0021288B"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szCs w:val="24"/>
                <w:lang w:eastAsia="ru-RU"/>
              </w:rPr>
            </w:pPr>
            <w:r w:rsidRPr="0021288B">
              <w:rPr>
                <w:rFonts w:eastAsia="Times New Roman"/>
                <w:szCs w:val="24"/>
                <w:lang w:eastAsia="ru-RU"/>
              </w:rPr>
              <w:t>7</w:t>
            </w:r>
            <w:r>
              <w:rPr>
                <w:rFonts w:eastAsia="Times New Roman"/>
                <w:szCs w:val="24"/>
                <w:lang w:eastAsia="ru-RU"/>
              </w:rPr>
              <w:t xml:space="preserve"> </w:t>
            </w:r>
            <w:r w:rsidRPr="0021288B">
              <w:rPr>
                <w:rFonts w:eastAsia="Times New Roman"/>
                <w:szCs w:val="24"/>
                <w:lang w:eastAsia="ru-RU"/>
              </w:rPr>
              <w:t>161,9</w:t>
            </w:r>
            <w:r>
              <w:rPr>
                <w:rFonts w:eastAsia="Times New Roman"/>
                <w:szCs w:val="24"/>
                <w:lang w:eastAsia="ru-RU"/>
              </w:rPr>
              <w:t>2</w:t>
            </w:r>
          </w:p>
        </w:tc>
      </w:tr>
      <w:tr w:rsidR="004A50B1" w:rsidRPr="00D55253" w14:paraId="5EDCE594" w14:textId="77777777" w:rsidTr="00301344">
        <w:tblPrEx>
          <w:tblBorders>
            <w:bottom w:val="single" w:sz="4" w:space="0" w:color="auto"/>
          </w:tblBorders>
        </w:tblPrEx>
        <w:trPr>
          <w:trHeight w:val="335"/>
        </w:trPr>
        <w:tc>
          <w:tcPr>
            <w:tcW w:w="6663" w:type="dxa"/>
            <w:tcBorders>
              <w:top w:val="single" w:sz="4" w:space="0" w:color="auto"/>
              <w:left w:val="single" w:sz="4" w:space="0" w:color="auto"/>
              <w:bottom w:val="single" w:sz="4" w:space="0" w:color="auto"/>
              <w:right w:val="single" w:sz="4" w:space="0" w:color="auto"/>
            </w:tcBorders>
          </w:tcPr>
          <w:p w14:paraId="509AD064" w14:textId="77777777" w:rsidR="004A50B1" w:rsidRPr="00D55253" w:rsidRDefault="004A50B1"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szCs w:val="24"/>
                <w:lang w:eastAsia="ru-RU"/>
              </w:rPr>
            </w:pPr>
            <w:r>
              <w:rPr>
                <w:rFonts w:eastAsia="Times New Roman"/>
                <w:szCs w:val="24"/>
                <w:lang w:eastAsia="ru-RU"/>
              </w:rPr>
              <w:t xml:space="preserve">Чистая прибыль, </w:t>
            </w:r>
            <w:proofErr w:type="spellStart"/>
            <w:r>
              <w:rPr>
                <w:rFonts w:eastAsia="Times New Roman"/>
                <w:szCs w:val="24"/>
                <w:lang w:eastAsia="ru-RU"/>
              </w:rPr>
              <w:t>руб</w:t>
            </w:r>
            <w:proofErr w:type="spellEnd"/>
          </w:p>
        </w:tc>
        <w:tc>
          <w:tcPr>
            <w:tcW w:w="3402" w:type="dxa"/>
            <w:tcBorders>
              <w:top w:val="single" w:sz="4" w:space="0" w:color="auto"/>
              <w:left w:val="single" w:sz="4" w:space="0" w:color="auto"/>
              <w:bottom w:val="single" w:sz="4" w:space="0" w:color="auto"/>
              <w:right w:val="single" w:sz="4" w:space="0" w:color="auto"/>
            </w:tcBorders>
            <w:vAlign w:val="center"/>
          </w:tcPr>
          <w:p w14:paraId="5E397F7E" w14:textId="51D8CEF5" w:rsidR="004A50B1" w:rsidRPr="00D55253" w:rsidRDefault="00EE0FC5" w:rsidP="004A5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olor w:val="000000"/>
                <w:szCs w:val="24"/>
                <w:lang w:eastAsia="ru-RU"/>
              </w:rPr>
            </w:pPr>
            <w:r w:rsidRPr="00EE0FC5">
              <w:rPr>
                <w:rFonts w:eastAsia="Times New Roman"/>
                <w:color w:val="000000"/>
                <w:szCs w:val="24"/>
                <w:lang w:eastAsia="ru-RU"/>
              </w:rPr>
              <w:t>1</w:t>
            </w:r>
            <w:r>
              <w:rPr>
                <w:rFonts w:eastAsia="Times New Roman"/>
                <w:color w:val="000000"/>
                <w:szCs w:val="24"/>
                <w:lang w:eastAsia="ru-RU"/>
              </w:rPr>
              <w:t xml:space="preserve"> </w:t>
            </w:r>
            <w:r w:rsidR="00A51566">
              <w:rPr>
                <w:rFonts w:eastAsia="Times New Roman"/>
                <w:color w:val="000000"/>
                <w:szCs w:val="24"/>
                <w:lang w:eastAsia="ru-RU"/>
              </w:rPr>
              <w:t>562</w:t>
            </w:r>
            <w:r w:rsidRPr="00EE0FC5">
              <w:rPr>
                <w:rFonts w:eastAsia="Times New Roman"/>
                <w:color w:val="000000"/>
                <w:szCs w:val="24"/>
                <w:lang w:eastAsia="ru-RU"/>
              </w:rPr>
              <w:t>,</w:t>
            </w:r>
            <w:r w:rsidR="00A51566">
              <w:rPr>
                <w:rFonts w:eastAsia="Times New Roman"/>
                <w:color w:val="000000"/>
                <w:szCs w:val="24"/>
                <w:lang w:eastAsia="ru-RU"/>
              </w:rPr>
              <w:t>6</w:t>
            </w:r>
          </w:p>
        </w:tc>
      </w:tr>
    </w:tbl>
    <w:p w14:paraId="06FEA023" w14:textId="09E4E442" w:rsidR="002304C3" w:rsidRDefault="006B50C8" w:rsidP="009B06FA">
      <w:pPr>
        <w:pStyle w:val="af3"/>
        <w:rPr>
          <w:rFonts w:eastAsia="Times New Roman"/>
          <w:color w:val="000000"/>
          <w:szCs w:val="24"/>
          <w:lang w:eastAsia="ru-RU"/>
        </w:rPr>
      </w:pPr>
      <w:r>
        <w:rPr>
          <w:lang w:val="be-BY"/>
        </w:rPr>
        <w:t>Таким образом,</w:t>
      </w:r>
      <w:r w:rsidR="000A6ABD">
        <w:rPr>
          <w:lang w:val="be-BY"/>
        </w:rPr>
        <w:t xml:space="preserve"> за </w:t>
      </w:r>
      <w:r w:rsidR="00EC228E">
        <w:rPr>
          <w:lang w:val="be-BY"/>
        </w:rPr>
        <w:t xml:space="preserve">общее время разработки 336 часов (42 рабочих дня) </w:t>
      </w:r>
      <w:r w:rsidR="009B06FA">
        <w:rPr>
          <w:lang w:val="be-BY"/>
        </w:rPr>
        <w:t xml:space="preserve">был разработан проект, полная себестоимость которого состаляет </w:t>
      </w:r>
      <w:r w:rsidR="009B06FA" w:rsidRPr="0021288B">
        <w:rPr>
          <w:rFonts w:eastAsia="Times New Roman"/>
          <w:szCs w:val="24"/>
          <w:lang w:eastAsia="ru-RU"/>
        </w:rPr>
        <w:t>7</w:t>
      </w:r>
      <w:r w:rsidR="009B06FA">
        <w:rPr>
          <w:rFonts w:eastAsia="Times New Roman"/>
          <w:szCs w:val="24"/>
          <w:lang w:eastAsia="ru-RU"/>
        </w:rPr>
        <w:t xml:space="preserve"> </w:t>
      </w:r>
      <w:r w:rsidR="009B06FA" w:rsidRPr="0021288B">
        <w:rPr>
          <w:rFonts w:eastAsia="Times New Roman"/>
          <w:szCs w:val="24"/>
          <w:lang w:eastAsia="ru-RU"/>
        </w:rPr>
        <w:t>161,9</w:t>
      </w:r>
      <w:r w:rsidR="009B06FA">
        <w:rPr>
          <w:rFonts w:eastAsia="Times New Roman"/>
          <w:szCs w:val="24"/>
          <w:lang w:eastAsia="ru-RU"/>
        </w:rPr>
        <w:t xml:space="preserve">2 рублей. </w:t>
      </w:r>
      <w:r w:rsidR="00E6171B">
        <w:rPr>
          <w:rFonts w:eastAsia="Times New Roman"/>
          <w:szCs w:val="24"/>
          <w:lang w:eastAsia="ru-RU"/>
        </w:rPr>
        <w:t>Чистая прибыль</w:t>
      </w:r>
      <w:r w:rsidR="000A6ABD">
        <w:rPr>
          <w:rFonts w:eastAsia="Times New Roman"/>
          <w:szCs w:val="24"/>
          <w:lang w:eastAsia="ru-RU"/>
        </w:rPr>
        <w:t xml:space="preserve"> с </w:t>
      </w:r>
      <w:r w:rsidR="00E6171B">
        <w:rPr>
          <w:rFonts w:eastAsia="Times New Roman"/>
          <w:szCs w:val="24"/>
          <w:lang w:eastAsia="ru-RU"/>
        </w:rPr>
        <w:t xml:space="preserve">данного проекта составит </w:t>
      </w:r>
      <w:r w:rsidR="00E6171B" w:rsidRPr="00EE0FC5">
        <w:rPr>
          <w:rFonts w:eastAsia="Times New Roman"/>
          <w:color w:val="000000"/>
          <w:szCs w:val="24"/>
          <w:lang w:eastAsia="ru-RU"/>
        </w:rPr>
        <w:t>1</w:t>
      </w:r>
      <w:r w:rsidR="00E6171B">
        <w:rPr>
          <w:rFonts w:eastAsia="Times New Roman"/>
          <w:color w:val="000000"/>
          <w:szCs w:val="24"/>
          <w:lang w:eastAsia="ru-RU"/>
        </w:rPr>
        <w:t xml:space="preserve"> 562</w:t>
      </w:r>
      <w:r w:rsidR="00E6171B" w:rsidRPr="00EE0FC5">
        <w:rPr>
          <w:rFonts w:eastAsia="Times New Roman"/>
          <w:color w:val="000000"/>
          <w:szCs w:val="24"/>
          <w:lang w:eastAsia="ru-RU"/>
        </w:rPr>
        <w:t>,</w:t>
      </w:r>
      <w:r w:rsidR="00E6171B">
        <w:rPr>
          <w:rFonts w:eastAsia="Times New Roman"/>
          <w:color w:val="000000"/>
          <w:szCs w:val="24"/>
          <w:lang w:eastAsia="ru-RU"/>
        </w:rPr>
        <w:t>6 рублей.</w:t>
      </w:r>
      <w:r w:rsidR="00B55047" w:rsidRPr="00B55047">
        <w:rPr>
          <w:rFonts w:eastAsia="Times New Roman"/>
          <w:color w:val="000000"/>
          <w:szCs w:val="28"/>
        </w:rPr>
        <w:t xml:space="preserve"> </w:t>
      </w:r>
      <w:r w:rsidR="00B55047">
        <w:rPr>
          <w:rFonts w:eastAsia="Times New Roman"/>
          <w:color w:val="000000"/>
          <w:szCs w:val="28"/>
        </w:rPr>
        <w:t>Проект можно считать экономически целесообразным.</w:t>
      </w:r>
    </w:p>
    <w:p w14:paraId="799E600F" w14:textId="5C1BD323" w:rsidR="00392440" w:rsidRDefault="00B55047" w:rsidP="00F22D2F">
      <w:pPr>
        <w:rPr>
          <w:lang w:val="be-BY"/>
        </w:rPr>
      </w:pPr>
      <w:r w:rsidRPr="00D55253">
        <w:rPr>
          <w:rFonts w:eastAsia="Times New Roman"/>
          <w:color w:val="000000"/>
          <w:szCs w:val="28"/>
          <w:lang w:eastAsia="ru-RU"/>
        </w:rPr>
        <w:lastRenderedPageBreak/>
        <w:t>Необходимость разработки программного средства, обусловлена</w:t>
      </w:r>
      <w:r w:rsidR="006312E6">
        <w:rPr>
          <w:rFonts w:eastAsia="Times New Roman"/>
          <w:color w:val="000000"/>
          <w:szCs w:val="28"/>
          <w:lang w:eastAsia="ru-RU"/>
        </w:rPr>
        <w:t xml:space="preserve"> </w:t>
      </w:r>
      <w:r w:rsidR="00F22D2F">
        <w:rPr>
          <w:rFonts w:eastAsia="Times New Roman"/>
          <w:color w:val="000000"/>
          <w:szCs w:val="28"/>
          <w:lang w:eastAsia="ru-RU"/>
        </w:rPr>
        <w:t>потребностью повышения количества продаж курсов школы «</w:t>
      </w:r>
      <w:proofErr w:type="spellStart"/>
      <w:r w:rsidR="00F22D2F">
        <w:rPr>
          <w:rFonts w:eastAsia="Times New Roman"/>
          <w:color w:val="000000"/>
          <w:szCs w:val="28"/>
          <w:lang w:val="en-US" w:eastAsia="ru-RU"/>
        </w:rPr>
        <w:t>Flowress</w:t>
      </w:r>
      <w:proofErr w:type="spellEnd"/>
      <w:r w:rsidR="00F22D2F">
        <w:rPr>
          <w:rFonts w:eastAsia="Times New Roman"/>
          <w:color w:val="000000"/>
          <w:szCs w:val="28"/>
          <w:lang w:eastAsia="ru-RU"/>
        </w:rPr>
        <w:t>»</w:t>
      </w:r>
      <w:r w:rsidR="000A6ABD">
        <w:rPr>
          <w:rFonts w:eastAsia="Times New Roman"/>
          <w:color w:val="000000"/>
          <w:szCs w:val="28"/>
          <w:lang w:eastAsia="ru-RU"/>
        </w:rPr>
        <w:t xml:space="preserve"> за </w:t>
      </w:r>
      <w:r w:rsidR="00F22D2F">
        <w:rPr>
          <w:rFonts w:eastAsia="Times New Roman"/>
          <w:color w:val="000000"/>
          <w:szCs w:val="28"/>
          <w:lang w:eastAsia="ru-RU"/>
        </w:rPr>
        <w:t>счёт создания автоматизированного веб-сата, предоставляющего всю необходимую информацию</w:t>
      </w:r>
      <w:r w:rsidR="000A6ABD">
        <w:rPr>
          <w:rFonts w:eastAsia="Times New Roman"/>
          <w:color w:val="000000"/>
          <w:szCs w:val="28"/>
          <w:lang w:eastAsia="ru-RU"/>
        </w:rPr>
        <w:t xml:space="preserve"> и </w:t>
      </w:r>
      <w:r w:rsidR="00F22D2F">
        <w:rPr>
          <w:rFonts w:eastAsia="Times New Roman"/>
          <w:color w:val="000000"/>
          <w:szCs w:val="28"/>
          <w:lang w:eastAsia="ru-RU"/>
        </w:rPr>
        <w:t>функционал</w:t>
      </w:r>
      <w:r w:rsidR="000A6ABD">
        <w:rPr>
          <w:rFonts w:eastAsia="Times New Roman"/>
          <w:color w:val="000000"/>
          <w:szCs w:val="28"/>
          <w:lang w:eastAsia="ru-RU"/>
        </w:rPr>
        <w:t xml:space="preserve"> для </w:t>
      </w:r>
      <w:r w:rsidR="00F22D2F">
        <w:rPr>
          <w:rFonts w:eastAsia="Times New Roman"/>
          <w:color w:val="000000"/>
          <w:szCs w:val="28"/>
          <w:lang w:eastAsia="ru-RU"/>
        </w:rPr>
        <w:t>онлайн-записи.</w:t>
      </w:r>
      <w:r w:rsidR="00392440">
        <w:rPr>
          <w:lang w:val="be-BY"/>
        </w:rPr>
        <w:br w:type="page"/>
      </w:r>
    </w:p>
    <w:p w14:paraId="35C2A20D" w14:textId="77777777" w:rsidR="0081237D" w:rsidRDefault="0081237D" w:rsidP="0081237D">
      <w:pPr>
        <w:ind w:firstLine="0"/>
      </w:pPr>
    </w:p>
    <w:p w14:paraId="06CF9DCD" w14:textId="77777777" w:rsidR="0081237D" w:rsidRDefault="0081237D" w:rsidP="0081237D">
      <w:pPr>
        <w:ind w:firstLine="0"/>
      </w:pPr>
      <w:r>
        <w:t xml:space="preserve">Где узнавать сколько стоит сайт статья </w:t>
      </w:r>
      <w:hyperlink r:id="rId79" w:history="1">
        <w:r w:rsidRPr="00101223">
          <w:rPr>
            <w:rStyle w:val="aff2"/>
          </w:rPr>
          <w:t>https://netpeak.net/ru/blog/kak-otsenit-stoimost-sayta-onlayn-story/</w:t>
        </w:r>
      </w:hyperlink>
      <w:r>
        <w:t xml:space="preserve"> </w:t>
      </w:r>
    </w:p>
    <w:p w14:paraId="659A964C" w14:textId="77777777" w:rsidR="00392440" w:rsidRDefault="00392440" w:rsidP="00392440">
      <w:pPr>
        <w:ind w:firstLine="0"/>
      </w:pPr>
    </w:p>
    <w:p w14:paraId="7684D572" w14:textId="77777777" w:rsidR="00392440" w:rsidRDefault="00087216" w:rsidP="00392440">
      <w:pPr>
        <w:ind w:firstLine="0"/>
      </w:pPr>
      <w:hyperlink r:id="rId80" w:history="1">
        <w:r w:rsidR="00392440" w:rsidRPr="00101223">
          <w:rPr>
            <w:rStyle w:val="aff2"/>
          </w:rPr>
          <w:t>https://pr-cy.ru/site-cost/?domain=koza.studio</w:t>
        </w:r>
      </w:hyperlink>
      <w:r w:rsidR="00392440">
        <w:t xml:space="preserve"> </w:t>
      </w:r>
    </w:p>
    <w:p w14:paraId="60FD6F92" w14:textId="77777777" w:rsidR="00392440" w:rsidRDefault="00392440" w:rsidP="00392440">
      <w:pPr>
        <w:ind w:firstLine="0"/>
      </w:pPr>
      <w:r w:rsidRPr="006E3D4E">
        <w:rPr>
          <w:noProof/>
        </w:rPr>
        <w:drawing>
          <wp:inline distT="0" distB="0" distL="0" distR="0" wp14:anchorId="1A80C4EA" wp14:editId="590EF389">
            <wp:extent cx="6372225" cy="3660775"/>
            <wp:effectExtent l="0" t="0" r="9525" b="0"/>
            <wp:docPr id="1073742438" name="Рисунок 107374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72225" cy="3660775"/>
                    </a:xfrm>
                    <a:prstGeom prst="rect">
                      <a:avLst/>
                    </a:prstGeom>
                  </pic:spPr>
                </pic:pic>
              </a:graphicData>
            </a:graphic>
          </wp:inline>
        </w:drawing>
      </w:r>
    </w:p>
    <w:p w14:paraId="75AE294D" w14:textId="77777777" w:rsidR="00392440" w:rsidRDefault="00392440" w:rsidP="00392440">
      <w:pPr>
        <w:ind w:firstLine="0"/>
      </w:pPr>
      <w:r w:rsidRPr="006E3D4E">
        <w:rPr>
          <w:noProof/>
        </w:rPr>
        <w:drawing>
          <wp:inline distT="0" distB="0" distL="0" distR="0" wp14:anchorId="2DA1C741" wp14:editId="3265E573">
            <wp:extent cx="6372225" cy="1704975"/>
            <wp:effectExtent l="0" t="0" r="9525" b="9525"/>
            <wp:docPr id="1073742439" name="Рисунок 107374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72225" cy="1704975"/>
                    </a:xfrm>
                    <a:prstGeom prst="rect">
                      <a:avLst/>
                    </a:prstGeom>
                  </pic:spPr>
                </pic:pic>
              </a:graphicData>
            </a:graphic>
          </wp:inline>
        </w:drawing>
      </w:r>
    </w:p>
    <w:p w14:paraId="35735314" w14:textId="77777777" w:rsidR="00392440" w:rsidRDefault="00392440" w:rsidP="00392440">
      <w:pPr>
        <w:ind w:firstLine="0"/>
      </w:pPr>
      <w:r w:rsidRPr="006E3D4E">
        <w:rPr>
          <w:noProof/>
        </w:rPr>
        <w:drawing>
          <wp:inline distT="0" distB="0" distL="0" distR="0" wp14:anchorId="0A2048A5" wp14:editId="138F8995">
            <wp:extent cx="6372225" cy="1659890"/>
            <wp:effectExtent l="0" t="0" r="9525" b="0"/>
            <wp:docPr id="1073742440" name="Рисунок 107374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2225" cy="1659890"/>
                    </a:xfrm>
                    <a:prstGeom prst="rect">
                      <a:avLst/>
                    </a:prstGeom>
                  </pic:spPr>
                </pic:pic>
              </a:graphicData>
            </a:graphic>
          </wp:inline>
        </w:drawing>
      </w:r>
    </w:p>
    <w:p w14:paraId="2446F385" w14:textId="77777777" w:rsidR="00392440" w:rsidRDefault="00392440" w:rsidP="00392440">
      <w:pPr>
        <w:ind w:firstLine="0"/>
      </w:pPr>
      <w:r w:rsidRPr="006E3D4E">
        <w:rPr>
          <w:noProof/>
        </w:rPr>
        <w:lastRenderedPageBreak/>
        <w:drawing>
          <wp:inline distT="0" distB="0" distL="0" distR="0" wp14:anchorId="049DCFFB" wp14:editId="35408229">
            <wp:extent cx="6372225" cy="1572260"/>
            <wp:effectExtent l="0" t="0" r="9525" b="8890"/>
            <wp:docPr id="1073742441" name="Рисунок 107374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72225" cy="1572260"/>
                    </a:xfrm>
                    <a:prstGeom prst="rect">
                      <a:avLst/>
                    </a:prstGeom>
                  </pic:spPr>
                </pic:pic>
              </a:graphicData>
            </a:graphic>
          </wp:inline>
        </w:drawing>
      </w:r>
    </w:p>
    <w:p w14:paraId="50F8F335" w14:textId="77777777" w:rsidR="00392440" w:rsidRDefault="00392440" w:rsidP="00392440">
      <w:pPr>
        <w:ind w:firstLine="0"/>
      </w:pPr>
      <w:r w:rsidRPr="006E3D4E">
        <w:rPr>
          <w:noProof/>
        </w:rPr>
        <w:drawing>
          <wp:inline distT="0" distB="0" distL="0" distR="0" wp14:anchorId="06CE3EA8" wp14:editId="31466BC1">
            <wp:extent cx="6372225" cy="1709420"/>
            <wp:effectExtent l="0" t="0" r="9525" b="5080"/>
            <wp:docPr id="1073742442" name="Рисунок 107374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1709420"/>
                    </a:xfrm>
                    <a:prstGeom prst="rect">
                      <a:avLst/>
                    </a:prstGeom>
                  </pic:spPr>
                </pic:pic>
              </a:graphicData>
            </a:graphic>
          </wp:inline>
        </w:drawing>
      </w:r>
    </w:p>
    <w:p w14:paraId="79971370" w14:textId="77777777" w:rsidR="00392440" w:rsidRDefault="00392440" w:rsidP="00392440">
      <w:pPr>
        <w:ind w:firstLine="0"/>
      </w:pPr>
    </w:p>
    <w:p w14:paraId="33D1B210" w14:textId="77777777" w:rsidR="00392440" w:rsidRDefault="00087216" w:rsidP="00392440">
      <w:pPr>
        <w:ind w:firstLine="0"/>
      </w:pPr>
      <w:hyperlink r:id="rId86" w:history="1">
        <w:r w:rsidR="00392440" w:rsidRPr="00101223">
          <w:rPr>
            <w:rStyle w:val="aff2"/>
          </w:rPr>
          <w:t>https://be1.ru/site-cost/</w:t>
        </w:r>
      </w:hyperlink>
    </w:p>
    <w:p w14:paraId="0EA8EBC1" w14:textId="77777777" w:rsidR="00392440" w:rsidRDefault="00392440" w:rsidP="00392440">
      <w:pPr>
        <w:ind w:firstLine="0"/>
      </w:pPr>
      <w:r w:rsidRPr="002E2FAB">
        <w:rPr>
          <w:noProof/>
        </w:rPr>
        <w:drawing>
          <wp:inline distT="0" distB="0" distL="0" distR="0" wp14:anchorId="75A091D8" wp14:editId="2C07F74B">
            <wp:extent cx="6372225" cy="3184525"/>
            <wp:effectExtent l="0" t="0" r="9525" b="0"/>
            <wp:docPr id="1073742443" name="Рисунок 107374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72225" cy="3184525"/>
                    </a:xfrm>
                    <a:prstGeom prst="rect">
                      <a:avLst/>
                    </a:prstGeom>
                  </pic:spPr>
                </pic:pic>
              </a:graphicData>
            </a:graphic>
          </wp:inline>
        </w:drawing>
      </w:r>
    </w:p>
    <w:p w14:paraId="0168F9B9" w14:textId="77777777" w:rsidR="00392440" w:rsidRDefault="00392440" w:rsidP="00392440">
      <w:pPr>
        <w:ind w:firstLine="0"/>
      </w:pPr>
      <w:r w:rsidRPr="002E2FAB">
        <w:rPr>
          <w:noProof/>
        </w:rPr>
        <w:lastRenderedPageBreak/>
        <w:drawing>
          <wp:inline distT="0" distB="0" distL="0" distR="0" wp14:anchorId="48A6BA68" wp14:editId="3F4A1088">
            <wp:extent cx="6372225" cy="3570605"/>
            <wp:effectExtent l="0" t="0" r="9525" b="0"/>
            <wp:docPr id="1073742444" name="Рисунок 107374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72225" cy="3570605"/>
                    </a:xfrm>
                    <a:prstGeom prst="rect">
                      <a:avLst/>
                    </a:prstGeom>
                  </pic:spPr>
                </pic:pic>
              </a:graphicData>
            </a:graphic>
          </wp:inline>
        </w:drawing>
      </w:r>
    </w:p>
    <w:p w14:paraId="3340E0EF" w14:textId="77777777" w:rsidR="00392440" w:rsidRDefault="00392440" w:rsidP="00392440">
      <w:pPr>
        <w:ind w:firstLine="0"/>
      </w:pPr>
      <w:r w:rsidRPr="002E2FAB">
        <w:rPr>
          <w:noProof/>
        </w:rPr>
        <w:drawing>
          <wp:inline distT="0" distB="0" distL="0" distR="0" wp14:anchorId="176908B3" wp14:editId="337F85F5">
            <wp:extent cx="6372225" cy="3456940"/>
            <wp:effectExtent l="0" t="0" r="9525" b="0"/>
            <wp:docPr id="1073742445" name="Рисунок 107374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2225" cy="3456940"/>
                    </a:xfrm>
                    <a:prstGeom prst="rect">
                      <a:avLst/>
                    </a:prstGeom>
                  </pic:spPr>
                </pic:pic>
              </a:graphicData>
            </a:graphic>
          </wp:inline>
        </w:drawing>
      </w:r>
    </w:p>
    <w:p w14:paraId="5B02098A" w14:textId="77777777" w:rsidR="00392440" w:rsidRDefault="00392440" w:rsidP="00392440">
      <w:pPr>
        <w:ind w:firstLine="0"/>
      </w:pPr>
      <w:r w:rsidRPr="002E2FAB">
        <w:rPr>
          <w:noProof/>
        </w:rPr>
        <w:lastRenderedPageBreak/>
        <w:drawing>
          <wp:inline distT="0" distB="0" distL="0" distR="0" wp14:anchorId="3E42D40E" wp14:editId="24CE04F0">
            <wp:extent cx="6372225" cy="3468370"/>
            <wp:effectExtent l="0" t="0" r="9525" b="0"/>
            <wp:docPr id="1073742446" name="Рисунок 107374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2225" cy="3468370"/>
                    </a:xfrm>
                    <a:prstGeom prst="rect">
                      <a:avLst/>
                    </a:prstGeom>
                  </pic:spPr>
                </pic:pic>
              </a:graphicData>
            </a:graphic>
          </wp:inline>
        </w:drawing>
      </w:r>
    </w:p>
    <w:p w14:paraId="7834DADE" w14:textId="77777777" w:rsidR="00392440" w:rsidRDefault="00392440" w:rsidP="00392440">
      <w:pPr>
        <w:ind w:firstLine="0"/>
      </w:pPr>
    </w:p>
    <w:p w14:paraId="1EBD762E" w14:textId="77777777" w:rsidR="00392440" w:rsidRDefault="00392440" w:rsidP="00392440">
      <w:pPr>
        <w:ind w:firstLine="0"/>
      </w:pPr>
    </w:p>
    <w:p w14:paraId="656B7C2E" w14:textId="77777777" w:rsidR="00392440" w:rsidRDefault="00392440" w:rsidP="00392440">
      <w:pPr>
        <w:ind w:firstLine="0"/>
      </w:pPr>
    </w:p>
    <w:p w14:paraId="6787D6C3" w14:textId="77777777" w:rsidR="00392440" w:rsidRDefault="00392440" w:rsidP="00392440">
      <w:pPr>
        <w:ind w:firstLine="0"/>
      </w:pPr>
    </w:p>
    <w:p w14:paraId="6146DFD0" w14:textId="77777777" w:rsidR="00392440" w:rsidRDefault="00392440" w:rsidP="00392440">
      <w:pPr>
        <w:ind w:firstLine="0"/>
      </w:pPr>
    </w:p>
    <w:p w14:paraId="77051AC2" w14:textId="77777777" w:rsidR="00392440" w:rsidRDefault="00087216" w:rsidP="00392440">
      <w:pPr>
        <w:ind w:firstLine="0"/>
      </w:pPr>
      <w:hyperlink r:id="rId91" w:history="1">
        <w:r w:rsidR="00392440" w:rsidRPr="00101223">
          <w:rPr>
            <w:rStyle w:val="aff2"/>
          </w:rPr>
          <w:t>https://www.cy-pr.com/a/annastoma.by</w:t>
        </w:r>
      </w:hyperlink>
      <w:r w:rsidR="00392440">
        <w:t xml:space="preserve"> </w:t>
      </w:r>
    </w:p>
    <w:p w14:paraId="19E06968" w14:textId="77777777" w:rsidR="00392440" w:rsidRDefault="00392440" w:rsidP="00392440">
      <w:pPr>
        <w:ind w:firstLine="0"/>
      </w:pPr>
      <w:r w:rsidRPr="0020100D">
        <w:rPr>
          <w:noProof/>
        </w:rPr>
        <w:drawing>
          <wp:inline distT="0" distB="0" distL="0" distR="0" wp14:anchorId="0EA03B97" wp14:editId="341ABF83">
            <wp:extent cx="6372225" cy="2952115"/>
            <wp:effectExtent l="0" t="0" r="9525" b="635"/>
            <wp:docPr id="1073742450" name="Рисунок 107374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72225" cy="2952115"/>
                    </a:xfrm>
                    <a:prstGeom prst="rect">
                      <a:avLst/>
                    </a:prstGeom>
                  </pic:spPr>
                </pic:pic>
              </a:graphicData>
            </a:graphic>
          </wp:inline>
        </w:drawing>
      </w:r>
    </w:p>
    <w:p w14:paraId="51388808" w14:textId="77777777" w:rsidR="00392440" w:rsidRDefault="00392440" w:rsidP="00392440">
      <w:pPr>
        <w:ind w:firstLine="0"/>
      </w:pPr>
    </w:p>
    <w:p w14:paraId="00C77F2A" w14:textId="77777777" w:rsidR="00392440" w:rsidRDefault="00087216" w:rsidP="00392440">
      <w:pPr>
        <w:ind w:firstLine="0"/>
      </w:pPr>
      <w:hyperlink r:id="rId93" w:history="1">
        <w:r w:rsidR="00392440" w:rsidRPr="00101223">
          <w:rPr>
            <w:rStyle w:val="aff2"/>
          </w:rPr>
          <w:t>https://www.cy-pr.com/a/madre.by</w:t>
        </w:r>
      </w:hyperlink>
      <w:r w:rsidR="00392440">
        <w:t xml:space="preserve"> </w:t>
      </w:r>
    </w:p>
    <w:p w14:paraId="00662316" w14:textId="77777777" w:rsidR="00392440" w:rsidRDefault="00392440" w:rsidP="00392440">
      <w:pPr>
        <w:ind w:firstLine="0"/>
      </w:pPr>
      <w:r w:rsidRPr="0020100D">
        <w:rPr>
          <w:noProof/>
        </w:rPr>
        <w:lastRenderedPageBreak/>
        <w:drawing>
          <wp:inline distT="0" distB="0" distL="0" distR="0" wp14:anchorId="0131CC27" wp14:editId="6E719330">
            <wp:extent cx="6372225" cy="3157855"/>
            <wp:effectExtent l="0" t="0" r="9525" b="4445"/>
            <wp:docPr id="1073742451" name="Рисунок 107374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72225" cy="3157855"/>
                    </a:xfrm>
                    <a:prstGeom prst="rect">
                      <a:avLst/>
                    </a:prstGeom>
                  </pic:spPr>
                </pic:pic>
              </a:graphicData>
            </a:graphic>
          </wp:inline>
        </w:drawing>
      </w:r>
    </w:p>
    <w:p w14:paraId="695CB8A4" w14:textId="77777777" w:rsidR="00392440" w:rsidRDefault="00392440" w:rsidP="00392440">
      <w:pPr>
        <w:ind w:firstLine="0"/>
      </w:pPr>
    </w:p>
    <w:p w14:paraId="25245304" w14:textId="77777777" w:rsidR="00392440" w:rsidRDefault="00392440" w:rsidP="00392440">
      <w:pPr>
        <w:ind w:firstLine="0"/>
      </w:pPr>
    </w:p>
    <w:p w14:paraId="7D918FF3" w14:textId="77777777" w:rsidR="00392440" w:rsidRDefault="00087216" w:rsidP="00392440">
      <w:pPr>
        <w:ind w:firstLine="0"/>
      </w:pPr>
      <w:hyperlink r:id="rId95" w:history="1">
        <w:r w:rsidR="00392440" w:rsidRPr="00101223">
          <w:rPr>
            <w:rStyle w:val="aff2"/>
          </w:rPr>
          <w:t>https://www.cy-pr.com/a/kurs-visagist.ru</w:t>
        </w:r>
      </w:hyperlink>
      <w:r w:rsidR="00392440">
        <w:t xml:space="preserve"> </w:t>
      </w:r>
    </w:p>
    <w:p w14:paraId="544C52C4" w14:textId="77777777" w:rsidR="00392440" w:rsidRDefault="00392440" w:rsidP="00392440">
      <w:pPr>
        <w:ind w:firstLine="0"/>
      </w:pPr>
      <w:r w:rsidRPr="0020100D">
        <w:rPr>
          <w:noProof/>
        </w:rPr>
        <w:drawing>
          <wp:inline distT="0" distB="0" distL="0" distR="0" wp14:anchorId="162879EC" wp14:editId="29DA1DE4">
            <wp:extent cx="6372225" cy="3069590"/>
            <wp:effectExtent l="0" t="0" r="9525" b="0"/>
            <wp:docPr id="1073742449" name="Рисунок 107374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2225" cy="3069590"/>
                    </a:xfrm>
                    <a:prstGeom prst="rect">
                      <a:avLst/>
                    </a:prstGeom>
                  </pic:spPr>
                </pic:pic>
              </a:graphicData>
            </a:graphic>
          </wp:inline>
        </w:drawing>
      </w:r>
    </w:p>
    <w:p w14:paraId="0F0FFBDA" w14:textId="77777777" w:rsidR="00392440" w:rsidRDefault="00392440" w:rsidP="00392440">
      <w:pPr>
        <w:ind w:firstLine="0"/>
      </w:pPr>
    </w:p>
    <w:p w14:paraId="733D9B15" w14:textId="77777777" w:rsidR="00392440" w:rsidRDefault="00392440" w:rsidP="00392440">
      <w:pPr>
        <w:ind w:firstLine="0"/>
      </w:pPr>
    </w:p>
    <w:p w14:paraId="1D735A02" w14:textId="77777777" w:rsidR="00392440" w:rsidRDefault="00392440" w:rsidP="00392440">
      <w:pPr>
        <w:ind w:firstLine="0"/>
      </w:pPr>
    </w:p>
    <w:p w14:paraId="6D50CF6C" w14:textId="77777777" w:rsidR="00392440" w:rsidRDefault="00392440" w:rsidP="00392440">
      <w:pPr>
        <w:ind w:firstLine="0"/>
      </w:pPr>
    </w:p>
    <w:p w14:paraId="50325420" w14:textId="77777777" w:rsidR="00392440" w:rsidRDefault="00392440" w:rsidP="00392440">
      <w:pPr>
        <w:ind w:firstLine="0"/>
      </w:pPr>
    </w:p>
    <w:p w14:paraId="35D22D10" w14:textId="77777777" w:rsidR="00392440" w:rsidRDefault="00392440" w:rsidP="00392440">
      <w:pPr>
        <w:ind w:firstLine="0"/>
      </w:pPr>
    </w:p>
    <w:p w14:paraId="5B1785B1" w14:textId="77777777" w:rsidR="00392440" w:rsidRDefault="00087216" w:rsidP="00392440">
      <w:pPr>
        <w:ind w:firstLine="0"/>
      </w:pPr>
      <w:hyperlink r:id="rId97" w:history="1">
        <w:r w:rsidR="00392440" w:rsidRPr="00101223">
          <w:rPr>
            <w:rStyle w:val="aff2"/>
          </w:rPr>
          <w:t>https://www.cy-pr.com/a/koza.studio</w:t>
        </w:r>
      </w:hyperlink>
      <w:r w:rsidR="00392440">
        <w:t xml:space="preserve"> </w:t>
      </w:r>
    </w:p>
    <w:p w14:paraId="3070D10F" w14:textId="77777777" w:rsidR="00392440" w:rsidRDefault="00392440" w:rsidP="00392440">
      <w:pPr>
        <w:ind w:firstLine="0"/>
      </w:pPr>
      <w:r w:rsidRPr="0020100D">
        <w:rPr>
          <w:noProof/>
        </w:rPr>
        <w:lastRenderedPageBreak/>
        <w:drawing>
          <wp:inline distT="0" distB="0" distL="0" distR="0" wp14:anchorId="2FB96E6C" wp14:editId="77CE00B8">
            <wp:extent cx="6372225" cy="3375660"/>
            <wp:effectExtent l="0" t="0" r="9525" b="0"/>
            <wp:docPr id="1073742448" name="Рисунок 107374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72225" cy="3375660"/>
                    </a:xfrm>
                    <a:prstGeom prst="rect">
                      <a:avLst/>
                    </a:prstGeom>
                  </pic:spPr>
                </pic:pic>
              </a:graphicData>
            </a:graphic>
          </wp:inline>
        </w:drawing>
      </w:r>
    </w:p>
    <w:p w14:paraId="73110CA8" w14:textId="77777777" w:rsidR="00392440" w:rsidRDefault="00392440" w:rsidP="00392440">
      <w:pPr>
        <w:ind w:firstLine="0"/>
      </w:pPr>
    </w:p>
    <w:p w14:paraId="701F6B8F" w14:textId="77777777" w:rsidR="00392440" w:rsidRDefault="00392440" w:rsidP="00392440">
      <w:pPr>
        <w:ind w:firstLine="0"/>
      </w:pPr>
    </w:p>
    <w:p w14:paraId="006E47C3" w14:textId="77777777" w:rsidR="00392440" w:rsidRDefault="00392440" w:rsidP="00392440">
      <w:pPr>
        <w:ind w:firstLine="0"/>
      </w:pPr>
    </w:p>
    <w:p w14:paraId="21C3AC3A" w14:textId="77777777" w:rsidR="00392440" w:rsidRDefault="00392440" w:rsidP="00392440">
      <w:pPr>
        <w:ind w:firstLine="0"/>
      </w:pPr>
    </w:p>
    <w:p w14:paraId="6AB3033D" w14:textId="77777777" w:rsidR="00392440" w:rsidRDefault="00392440" w:rsidP="00392440">
      <w:pPr>
        <w:ind w:firstLine="0"/>
      </w:pPr>
    </w:p>
    <w:p w14:paraId="70901C27" w14:textId="77777777" w:rsidR="00392440" w:rsidRDefault="00087216" w:rsidP="00392440">
      <w:pPr>
        <w:ind w:firstLine="0"/>
      </w:pPr>
      <w:hyperlink r:id="rId99" w:history="1">
        <w:r w:rsidR="00392440" w:rsidRPr="00101223">
          <w:rPr>
            <w:rStyle w:val="aff2"/>
          </w:rPr>
          <w:t>https://www.cy-pr.com/a/personauniver.ru</w:t>
        </w:r>
      </w:hyperlink>
      <w:r w:rsidR="00392440">
        <w:t xml:space="preserve"> </w:t>
      </w:r>
    </w:p>
    <w:p w14:paraId="6394F65B" w14:textId="77777777" w:rsidR="00392440" w:rsidRDefault="00392440" w:rsidP="00392440">
      <w:pPr>
        <w:ind w:firstLine="0"/>
      </w:pPr>
      <w:r w:rsidRPr="0020100D">
        <w:rPr>
          <w:noProof/>
        </w:rPr>
        <w:drawing>
          <wp:inline distT="0" distB="0" distL="0" distR="0" wp14:anchorId="34FE8ABB" wp14:editId="241CF363">
            <wp:extent cx="6372225" cy="3189605"/>
            <wp:effectExtent l="0" t="0" r="9525" b="0"/>
            <wp:docPr id="1073742447" name="Рисунок 107374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2225" cy="3189605"/>
                    </a:xfrm>
                    <a:prstGeom prst="rect">
                      <a:avLst/>
                    </a:prstGeom>
                  </pic:spPr>
                </pic:pic>
              </a:graphicData>
            </a:graphic>
          </wp:inline>
        </w:drawing>
      </w:r>
    </w:p>
    <w:p w14:paraId="64BBFA5E" w14:textId="77777777" w:rsidR="00392440" w:rsidRDefault="00392440" w:rsidP="00392440"/>
    <w:p w14:paraId="3E949811" w14:textId="77777777" w:rsidR="00392440" w:rsidRPr="00C15D25" w:rsidRDefault="00392440" w:rsidP="00517621">
      <w:pPr>
        <w:ind w:firstLine="0"/>
        <w:rPr>
          <w:lang w:val="be-BY"/>
        </w:rPr>
      </w:pPr>
    </w:p>
    <w:p w14:paraId="1560F6F2" w14:textId="1CE16569" w:rsidR="00C70E5E" w:rsidRPr="00DF4556" w:rsidRDefault="00C70E5E" w:rsidP="00C70E5E">
      <w:pPr>
        <w:pStyle w:val="2121"/>
        <w:spacing w:after="280"/>
      </w:pPr>
      <w:bookmarkStart w:id="62" w:name="_Toc166885182"/>
      <w:r w:rsidRPr="00DF4556">
        <w:lastRenderedPageBreak/>
        <w:t>Список использованных источнико</w:t>
      </w:r>
      <w:r>
        <w:t>в</w:t>
      </w:r>
      <w:bookmarkEnd w:id="25"/>
      <w:bookmarkEnd w:id="26"/>
      <w:bookmarkEnd w:id="27"/>
      <w:bookmarkEnd w:id="28"/>
      <w:bookmarkEnd w:id="29"/>
      <w:bookmarkEnd w:id="30"/>
      <w:bookmarkEnd w:id="31"/>
      <w:bookmarkEnd w:id="62"/>
    </w:p>
    <w:p w14:paraId="458F5B64" w14:textId="24648656" w:rsidR="00955504" w:rsidRPr="000D5920" w:rsidRDefault="00955504" w:rsidP="00154E51">
      <w:pPr>
        <w:pStyle w:val="aa"/>
        <w:numPr>
          <w:ilvl w:val="0"/>
          <w:numId w:val="30"/>
        </w:numPr>
        <w:ind w:left="0" w:firstLine="709"/>
        <w:rPr>
          <w:rFonts w:eastAsiaTheme="minorHAnsi"/>
          <w:szCs w:val="28"/>
        </w:rPr>
      </w:pPr>
      <w:proofErr w:type="spellStart"/>
      <w:r w:rsidRPr="000D5920">
        <w:rPr>
          <w:rFonts w:eastAsiaTheme="minorHAnsi"/>
          <w:szCs w:val="28"/>
        </w:rPr>
        <w:t>Anna</w:t>
      </w:r>
      <w:proofErr w:type="spellEnd"/>
      <w:r w:rsidRPr="000D5920">
        <w:rPr>
          <w:rFonts w:eastAsiaTheme="minorHAnsi"/>
          <w:szCs w:val="28"/>
        </w:rPr>
        <w:t xml:space="preserve"> </w:t>
      </w:r>
      <w:proofErr w:type="spellStart"/>
      <w:r w:rsidRPr="000D5920">
        <w:rPr>
          <w:rFonts w:eastAsiaTheme="minorHAnsi"/>
          <w:szCs w:val="28"/>
        </w:rPr>
        <w:t>Stoma</w:t>
      </w:r>
      <w:proofErr w:type="spellEnd"/>
      <w:r w:rsidRPr="000D5920">
        <w:rPr>
          <w:rFonts w:eastAsiaTheme="minorHAnsi"/>
          <w:szCs w:val="28"/>
        </w:rPr>
        <w:t xml:space="preserve"> Beauty Studio</w:t>
      </w:r>
      <w:r w:rsidR="00154E51" w:rsidRPr="000D5920">
        <w:rPr>
          <w:rFonts w:eastAsiaTheme="minorHAnsi"/>
          <w:szCs w:val="28"/>
        </w:rPr>
        <w:t xml:space="preserve"> [Электронный ресурс</w:t>
      </w:r>
      <w:r w:rsidRPr="000D5920">
        <w:rPr>
          <w:rFonts w:eastAsiaTheme="minorHAnsi"/>
          <w:szCs w:val="28"/>
        </w:rPr>
        <w:t xml:space="preserve">] – Режим доступа: </w:t>
      </w:r>
      <w:hyperlink r:id="rId101" w:history="1">
        <w:r w:rsidR="00C215B4" w:rsidRPr="000D5920">
          <w:rPr>
            <w:rStyle w:val="aff2"/>
            <w:rFonts w:eastAsiaTheme="minorHAnsi"/>
            <w:color w:val="auto"/>
            <w:szCs w:val="28"/>
            <w:u w:val="none"/>
          </w:rPr>
          <w:t>https://annastoma.by/</w:t>
        </w:r>
      </w:hyperlink>
      <w:r w:rsidRPr="000D5920">
        <w:rPr>
          <w:rFonts w:eastAsiaTheme="minorHAnsi"/>
          <w:szCs w:val="28"/>
          <w:lang w:val="en-US"/>
        </w:rPr>
        <w:t> </w:t>
      </w:r>
      <w:r w:rsidRPr="000D5920">
        <w:rPr>
          <w:rFonts w:eastAsiaTheme="minorHAnsi"/>
          <w:szCs w:val="28"/>
        </w:rPr>
        <w:t>– Дата доступа: 28.03.2024.</w:t>
      </w:r>
    </w:p>
    <w:p w14:paraId="4B6FD6F7" w14:textId="3E01842D" w:rsidR="00154E51" w:rsidRPr="000D5920" w:rsidRDefault="000235A4" w:rsidP="00154E51">
      <w:pPr>
        <w:pStyle w:val="aa"/>
        <w:numPr>
          <w:ilvl w:val="0"/>
          <w:numId w:val="30"/>
        </w:numPr>
        <w:ind w:left="0" w:firstLine="709"/>
        <w:rPr>
          <w:rFonts w:eastAsiaTheme="minorHAnsi"/>
          <w:szCs w:val="28"/>
        </w:rPr>
      </w:pPr>
      <w:r w:rsidRPr="000D5920">
        <w:rPr>
          <w:rFonts w:eastAsiaTheme="minorHAnsi"/>
          <w:szCs w:val="28"/>
        </w:rPr>
        <w:t>Школа</w:t>
      </w:r>
      <w:r w:rsidR="000A6ABD">
        <w:rPr>
          <w:rFonts w:eastAsiaTheme="minorHAnsi"/>
          <w:szCs w:val="28"/>
        </w:rPr>
        <w:t xml:space="preserve"> и </w:t>
      </w:r>
      <w:r w:rsidRPr="000D5920">
        <w:rPr>
          <w:rFonts w:eastAsiaTheme="minorHAnsi"/>
          <w:szCs w:val="28"/>
        </w:rPr>
        <w:t xml:space="preserve">студия красоты </w:t>
      </w:r>
      <w:r w:rsidRPr="000D5920">
        <w:rPr>
          <w:rFonts w:eastAsiaTheme="minorHAnsi"/>
          <w:szCs w:val="28"/>
          <w:lang w:val="en-US"/>
        </w:rPr>
        <w:t>K</w:t>
      </w:r>
      <w:proofErr w:type="spellStart"/>
      <w:r w:rsidRPr="000D5920">
        <w:rPr>
          <w:rFonts w:eastAsiaTheme="minorHAnsi"/>
          <w:szCs w:val="28"/>
        </w:rPr>
        <w:t>oza</w:t>
      </w:r>
      <w:proofErr w:type="spellEnd"/>
      <w:r w:rsidRPr="000D5920">
        <w:rPr>
          <w:rFonts w:eastAsiaTheme="minorHAnsi"/>
          <w:szCs w:val="28"/>
        </w:rPr>
        <w:t xml:space="preserve"> [Электронный ресурс] – Режим доступа: </w:t>
      </w:r>
      <w:hyperlink r:id="rId102" w:history="1">
        <w:r w:rsidRPr="000D5920">
          <w:rPr>
            <w:rStyle w:val="aff2"/>
            <w:color w:val="auto"/>
            <w:u w:val="none"/>
          </w:rPr>
          <w:t xml:space="preserve"> </w:t>
        </w:r>
        <w:r w:rsidR="0051681F" w:rsidRPr="0051681F">
          <w:rPr>
            <w:rStyle w:val="aff2"/>
            <w:rFonts w:eastAsiaTheme="minorHAnsi"/>
            <w:color w:val="auto"/>
            <w:szCs w:val="28"/>
            <w:u w:val="none"/>
          </w:rPr>
          <w:t xml:space="preserve">https://koza.studio/ </w:t>
        </w:r>
      </w:hyperlink>
      <w:r w:rsidRPr="000D5920">
        <w:rPr>
          <w:rFonts w:eastAsiaTheme="minorHAnsi"/>
          <w:szCs w:val="28"/>
          <w:lang w:val="en-US"/>
        </w:rPr>
        <w:t> </w:t>
      </w:r>
      <w:r w:rsidRPr="000D5920">
        <w:rPr>
          <w:rFonts w:eastAsiaTheme="minorHAnsi"/>
          <w:szCs w:val="28"/>
        </w:rPr>
        <w:t>– Дата доступа: 28.03.2024.</w:t>
      </w:r>
    </w:p>
    <w:p w14:paraId="1D7ECFA4" w14:textId="59596DFD" w:rsidR="00C215B4" w:rsidRPr="000D5920" w:rsidRDefault="00C215B4" w:rsidP="00C215B4">
      <w:pPr>
        <w:pStyle w:val="aa"/>
        <w:numPr>
          <w:ilvl w:val="0"/>
          <w:numId w:val="30"/>
        </w:numPr>
        <w:ind w:left="0" w:firstLine="709"/>
        <w:rPr>
          <w:rFonts w:eastAsiaTheme="minorHAnsi"/>
          <w:szCs w:val="28"/>
        </w:rPr>
      </w:pPr>
      <w:r w:rsidRPr="000D5920">
        <w:rPr>
          <w:rFonts w:eastAsiaTheme="minorHAnsi"/>
          <w:szCs w:val="28"/>
        </w:rPr>
        <w:t xml:space="preserve">Курсы визажистов онлайн [Электронный ресурс] – Режим доступа: </w:t>
      </w:r>
      <w:hyperlink r:id="rId103" w:history="1">
        <w:r w:rsidRPr="000D5920">
          <w:rPr>
            <w:rStyle w:val="aff2"/>
            <w:color w:val="auto"/>
            <w:u w:val="none"/>
          </w:rPr>
          <w:t>https://</w:t>
        </w:r>
        <w:proofErr w:type="spellStart"/>
        <w:r w:rsidRPr="000D5920">
          <w:rPr>
            <w:rStyle w:val="aff2"/>
            <w:color w:val="auto"/>
            <w:u w:val="none"/>
            <w:lang w:val="en-US"/>
          </w:rPr>
          <w:t>kurs</w:t>
        </w:r>
        <w:proofErr w:type="spellEnd"/>
        <w:r w:rsidRPr="000D5920">
          <w:rPr>
            <w:rStyle w:val="aff2"/>
            <w:color w:val="auto"/>
            <w:u w:val="none"/>
          </w:rPr>
          <w:t>-</w:t>
        </w:r>
        <w:proofErr w:type="spellStart"/>
        <w:r w:rsidRPr="000D5920">
          <w:rPr>
            <w:rStyle w:val="aff2"/>
            <w:color w:val="auto"/>
            <w:u w:val="none"/>
            <w:lang w:val="en-US"/>
          </w:rPr>
          <w:t>visagist</w:t>
        </w:r>
        <w:proofErr w:type="spellEnd"/>
        <w:r w:rsidRPr="000D5920">
          <w:rPr>
            <w:rStyle w:val="aff2"/>
            <w:color w:val="auto"/>
            <w:u w:val="none"/>
          </w:rPr>
          <w:t>.</w:t>
        </w:r>
        <w:proofErr w:type="spellStart"/>
        <w:r w:rsidRPr="000D5920">
          <w:rPr>
            <w:rStyle w:val="aff2"/>
            <w:color w:val="auto"/>
            <w:u w:val="none"/>
            <w:lang w:val="en-US"/>
          </w:rPr>
          <w:t>ru</w:t>
        </w:r>
        <w:proofErr w:type="spellEnd"/>
        <w:r w:rsidRPr="000D5920">
          <w:rPr>
            <w:rStyle w:val="aff2"/>
            <w:color w:val="auto"/>
            <w:u w:val="none"/>
          </w:rPr>
          <w:t>/</w:t>
        </w:r>
      </w:hyperlink>
      <w:r w:rsidRPr="000D5920">
        <w:t xml:space="preserve"> </w:t>
      </w:r>
      <w:r w:rsidRPr="000D5920">
        <w:rPr>
          <w:rFonts w:eastAsiaTheme="minorHAnsi"/>
          <w:szCs w:val="28"/>
          <w:lang w:val="en-US"/>
        </w:rPr>
        <w:t> </w:t>
      </w:r>
      <w:r w:rsidRPr="000D5920">
        <w:rPr>
          <w:rFonts w:eastAsiaTheme="minorHAnsi"/>
          <w:szCs w:val="28"/>
        </w:rPr>
        <w:t>– Дата доступа: 28.03.2024.</w:t>
      </w:r>
    </w:p>
    <w:p w14:paraId="457D321A" w14:textId="20B5D548" w:rsidR="00C215B4" w:rsidRPr="000D5920" w:rsidRDefault="00C215B4" w:rsidP="00C215B4">
      <w:pPr>
        <w:pStyle w:val="aa"/>
        <w:numPr>
          <w:ilvl w:val="0"/>
          <w:numId w:val="30"/>
        </w:numPr>
        <w:ind w:left="0" w:firstLine="709"/>
        <w:rPr>
          <w:rFonts w:eastAsiaTheme="minorHAnsi"/>
          <w:szCs w:val="28"/>
        </w:rPr>
      </w:pPr>
      <w:r w:rsidRPr="000D5920">
        <w:rPr>
          <w:rFonts w:eastAsiaTheme="minorHAnsi"/>
          <w:szCs w:val="28"/>
        </w:rPr>
        <w:t xml:space="preserve">Школа красоты </w:t>
      </w:r>
      <w:r w:rsidRPr="000D5920">
        <w:rPr>
          <w:rFonts w:eastAsiaTheme="minorHAnsi"/>
          <w:szCs w:val="28"/>
          <w:lang w:val="en-US"/>
        </w:rPr>
        <w:t>Madre</w:t>
      </w:r>
      <w:r w:rsidRPr="000D5920">
        <w:rPr>
          <w:rFonts w:eastAsiaTheme="minorHAnsi"/>
          <w:szCs w:val="28"/>
        </w:rPr>
        <w:t xml:space="preserve"> [Электронный ресурс] – Режим доступа: </w:t>
      </w:r>
      <w:hyperlink r:id="rId104" w:history="1">
        <w:r w:rsidRPr="000D5920">
          <w:rPr>
            <w:rStyle w:val="aff2"/>
            <w:color w:val="auto"/>
            <w:u w:val="none"/>
          </w:rPr>
          <w:t>https://madre.by/</w:t>
        </w:r>
      </w:hyperlink>
      <w:r w:rsidRPr="000D5920">
        <w:t xml:space="preserve"> </w:t>
      </w:r>
      <w:r w:rsidRPr="000D5920">
        <w:rPr>
          <w:rFonts w:eastAsiaTheme="minorHAnsi"/>
          <w:szCs w:val="28"/>
          <w:lang w:val="en-US"/>
        </w:rPr>
        <w:t> </w:t>
      </w:r>
      <w:r w:rsidRPr="000D5920">
        <w:rPr>
          <w:rFonts w:eastAsiaTheme="minorHAnsi"/>
          <w:szCs w:val="28"/>
        </w:rPr>
        <w:t>– Дата доступа: 28.03.2024.</w:t>
      </w:r>
    </w:p>
    <w:p w14:paraId="29D76A21" w14:textId="15995273" w:rsidR="00C215B4" w:rsidRPr="000D5920" w:rsidRDefault="00C215B4" w:rsidP="00C215B4">
      <w:pPr>
        <w:pStyle w:val="aa"/>
        <w:numPr>
          <w:ilvl w:val="0"/>
          <w:numId w:val="30"/>
        </w:numPr>
        <w:ind w:left="0" w:firstLine="709"/>
        <w:rPr>
          <w:rFonts w:eastAsiaTheme="minorHAnsi"/>
          <w:szCs w:val="28"/>
        </w:rPr>
      </w:pPr>
      <w:r w:rsidRPr="000D5920">
        <w:rPr>
          <w:rFonts w:eastAsiaTheme="minorHAnsi"/>
          <w:szCs w:val="28"/>
        </w:rPr>
        <w:t xml:space="preserve">Школа стилистов Персона [Электронный ресурс] – Режим доступа: </w:t>
      </w:r>
      <w:hyperlink r:id="rId105" w:history="1">
        <w:r w:rsidR="00AF590E" w:rsidRPr="000D5920">
          <w:rPr>
            <w:rStyle w:val="aff2"/>
            <w:color w:val="auto"/>
            <w:u w:val="none"/>
          </w:rPr>
          <w:t xml:space="preserve"> </w:t>
        </w:r>
        <w:r w:rsidR="00AF590E" w:rsidRPr="000D5920">
          <w:rPr>
            <w:rStyle w:val="aff2"/>
            <w:rFonts w:eastAsiaTheme="minorHAnsi"/>
            <w:color w:val="auto"/>
            <w:szCs w:val="28"/>
            <w:u w:val="none"/>
          </w:rPr>
          <w:t>https://</w:t>
        </w:r>
        <w:proofErr w:type="spellStart"/>
        <w:r w:rsidR="00AF590E" w:rsidRPr="000D5920">
          <w:rPr>
            <w:rStyle w:val="aff2"/>
            <w:rFonts w:eastAsiaTheme="minorHAnsi"/>
            <w:color w:val="auto"/>
            <w:szCs w:val="28"/>
            <w:u w:val="none"/>
            <w:lang w:val="en-US"/>
          </w:rPr>
          <w:t>personauniver</w:t>
        </w:r>
        <w:proofErr w:type="spellEnd"/>
        <w:r w:rsidR="00AF590E" w:rsidRPr="000D5920">
          <w:rPr>
            <w:rStyle w:val="aff2"/>
            <w:rFonts w:eastAsiaTheme="minorHAnsi"/>
            <w:color w:val="auto"/>
            <w:szCs w:val="28"/>
            <w:u w:val="none"/>
          </w:rPr>
          <w:t>.</w:t>
        </w:r>
        <w:proofErr w:type="spellStart"/>
        <w:r w:rsidR="00AF590E" w:rsidRPr="000D5920">
          <w:rPr>
            <w:rStyle w:val="aff2"/>
            <w:rFonts w:eastAsiaTheme="minorHAnsi"/>
            <w:color w:val="auto"/>
            <w:szCs w:val="28"/>
            <w:u w:val="none"/>
            <w:lang w:val="en-US"/>
          </w:rPr>
          <w:t>ru</w:t>
        </w:r>
        <w:proofErr w:type="spellEnd"/>
        <w:r w:rsidR="00AF590E" w:rsidRPr="000D5920">
          <w:rPr>
            <w:rStyle w:val="aff2"/>
            <w:rFonts w:eastAsiaTheme="minorHAnsi"/>
            <w:color w:val="auto"/>
            <w:szCs w:val="28"/>
            <w:u w:val="none"/>
          </w:rPr>
          <w:t>/</w:t>
        </w:r>
      </w:hyperlink>
      <w:r w:rsidRPr="000D5920">
        <w:rPr>
          <w:rFonts w:eastAsiaTheme="minorHAnsi"/>
          <w:szCs w:val="28"/>
          <w:lang w:val="en-US"/>
        </w:rPr>
        <w:t> </w:t>
      </w:r>
      <w:r w:rsidRPr="000D5920">
        <w:rPr>
          <w:rFonts w:eastAsiaTheme="minorHAnsi"/>
          <w:szCs w:val="28"/>
        </w:rPr>
        <w:t>– Дата доступа: 28.03.2024.</w:t>
      </w:r>
    </w:p>
    <w:p w14:paraId="09710C19" w14:textId="7F5AE5E0" w:rsidR="00AF590E" w:rsidRPr="000D5920" w:rsidRDefault="00AF590E" w:rsidP="00AF590E">
      <w:pPr>
        <w:pStyle w:val="aa"/>
        <w:numPr>
          <w:ilvl w:val="0"/>
          <w:numId w:val="30"/>
        </w:numPr>
        <w:ind w:left="0" w:firstLine="709"/>
        <w:rPr>
          <w:rFonts w:eastAsiaTheme="minorHAnsi"/>
          <w:szCs w:val="28"/>
        </w:rPr>
      </w:pPr>
      <w:r w:rsidRPr="000D5920">
        <w:rPr>
          <w:rFonts w:eastAsiaTheme="minorHAnsi"/>
          <w:szCs w:val="28"/>
        </w:rPr>
        <w:t xml:space="preserve">Гид по </w:t>
      </w:r>
      <w:proofErr w:type="spellStart"/>
      <w:r w:rsidRPr="000D5920">
        <w:rPr>
          <w:rFonts w:eastAsiaTheme="minorHAnsi"/>
          <w:szCs w:val="28"/>
        </w:rPr>
        <w:t>Фигме</w:t>
      </w:r>
      <w:proofErr w:type="spellEnd"/>
      <w:r w:rsidR="000A6ABD">
        <w:rPr>
          <w:rFonts w:eastAsiaTheme="minorHAnsi"/>
          <w:szCs w:val="28"/>
        </w:rPr>
        <w:t xml:space="preserve"> для </w:t>
      </w:r>
      <w:r w:rsidRPr="000D5920">
        <w:rPr>
          <w:rFonts w:eastAsiaTheme="minorHAnsi"/>
          <w:szCs w:val="28"/>
        </w:rPr>
        <w:t xml:space="preserve">начинающих веб-дизайнеров [Электронный ресурс] – Режим доступа: </w:t>
      </w:r>
      <w:hyperlink r:id="rId106" w:history="1">
        <w:r w:rsidRPr="000D5920">
          <w:rPr>
            <w:rStyle w:val="aff2"/>
            <w:color w:val="auto"/>
            <w:u w:val="none"/>
          </w:rPr>
          <w:t>https://tilda.education/articles-figma</w:t>
        </w:r>
      </w:hyperlink>
      <w:r w:rsidRPr="000D5920">
        <w:rPr>
          <w:rFonts w:eastAsiaTheme="minorHAnsi"/>
          <w:szCs w:val="28"/>
          <w:lang w:val="en-US"/>
        </w:rPr>
        <w:t> </w:t>
      </w:r>
      <w:r w:rsidRPr="000D5920">
        <w:rPr>
          <w:rFonts w:eastAsiaTheme="minorHAnsi"/>
          <w:szCs w:val="28"/>
        </w:rPr>
        <w:t>– Дата доступа: 30.03.2024.</w:t>
      </w:r>
    </w:p>
    <w:p w14:paraId="2DB3D749" w14:textId="57CC077A" w:rsidR="00AF590E" w:rsidRPr="000D5920" w:rsidRDefault="00AF590E" w:rsidP="00AF590E">
      <w:pPr>
        <w:pStyle w:val="aa"/>
        <w:numPr>
          <w:ilvl w:val="0"/>
          <w:numId w:val="30"/>
        </w:numPr>
        <w:ind w:left="0" w:firstLine="709"/>
        <w:rPr>
          <w:rFonts w:eastAsiaTheme="minorHAnsi"/>
          <w:szCs w:val="28"/>
        </w:rPr>
      </w:pPr>
      <w:r w:rsidRPr="000D5920">
        <w:rPr>
          <w:rFonts w:eastAsiaTheme="minorHAnsi"/>
          <w:szCs w:val="28"/>
        </w:rPr>
        <w:t>225+ уроков Photoshop</w:t>
      </w:r>
      <w:r w:rsidR="000A6ABD">
        <w:rPr>
          <w:rFonts w:eastAsiaTheme="minorHAnsi"/>
          <w:szCs w:val="28"/>
        </w:rPr>
        <w:t xml:space="preserve"> для </w:t>
      </w:r>
      <w:r w:rsidRPr="000D5920">
        <w:rPr>
          <w:rFonts w:eastAsiaTheme="minorHAnsi"/>
          <w:szCs w:val="28"/>
        </w:rPr>
        <w:t xml:space="preserve">начинающих [Электронный ресурс] – Режим доступа: </w:t>
      </w:r>
      <w:hyperlink r:id="rId107" w:history="1">
        <w:r w:rsidRPr="000D5920">
          <w:rPr>
            <w:rStyle w:val="aff2"/>
            <w:rFonts w:eastAsiaTheme="minorHAnsi"/>
            <w:color w:val="auto"/>
            <w:szCs w:val="28"/>
            <w:u w:val="none"/>
          </w:rPr>
          <w:t>https://videoinfographica.com/photoshop-tutorials/</w:t>
        </w:r>
      </w:hyperlink>
      <w:r w:rsidRPr="000D5920">
        <w:rPr>
          <w:rFonts w:eastAsiaTheme="minorHAnsi"/>
          <w:szCs w:val="28"/>
          <w:lang w:val="en-US"/>
        </w:rPr>
        <w:t> </w:t>
      </w:r>
      <w:r w:rsidRPr="000D5920">
        <w:rPr>
          <w:rFonts w:eastAsiaTheme="minorHAnsi"/>
          <w:szCs w:val="28"/>
        </w:rPr>
        <w:t xml:space="preserve">– Дата доступа: </w:t>
      </w:r>
      <w:r w:rsidR="00A658B7" w:rsidRPr="000D5920">
        <w:rPr>
          <w:rFonts w:eastAsiaTheme="minorHAnsi"/>
          <w:szCs w:val="28"/>
        </w:rPr>
        <w:t>26</w:t>
      </w:r>
      <w:r w:rsidRPr="000D5920">
        <w:rPr>
          <w:rFonts w:eastAsiaTheme="minorHAnsi"/>
          <w:szCs w:val="28"/>
        </w:rPr>
        <w:t>.03.2024.</w:t>
      </w:r>
    </w:p>
    <w:p w14:paraId="43776922" w14:textId="4602CF99" w:rsidR="009031C1" w:rsidRPr="000D5920" w:rsidRDefault="009031C1" w:rsidP="009031C1">
      <w:pPr>
        <w:pStyle w:val="aa"/>
        <w:numPr>
          <w:ilvl w:val="0"/>
          <w:numId w:val="30"/>
        </w:numPr>
        <w:ind w:left="0" w:firstLine="709"/>
        <w:rPr>
          <w:rFonts w:eastAsiaTheme="minorHAnsi"/>
          <w:szCs w:val="28"/>
        </w:rPr>
      </w:pPr>
      <w:r w:rsidRPr="000D5920">
        <w:rPr>
          <w:rFonts w:eastAsiaTheme="minorHAnsi"/>
          <w:szCs w:val="28"/>
        </w:rPr>
        <w:t xml:space="preserve">Справочник </w:t>
      </w:r>
      <w:r w:rsidRPr="000D5920">
        <w:rPr>
          <w:rFonts w:eastAsiaTheme="minorHAnsi"/>
          <w:szCs w:val="28"/>
          <w:lang w:val="en-US"/>
        </w:rPr>
        <w:t>HTML</w:t>
      </w:r>
      <w:r w:rsidR="00355150" w:rsidRPr="000D5920">
        <w:rPr>
          <w:rFonts w:eastAsiaTheme="minorHAnsi"/>
          <w:szCs w:val="28"/>
        </w:rPr>
        <w:t xml:space="preserve"> </w:t>
      </w:r>
      <w:r w:rsidRPr="000D5920">
        <w:rPr>
          <w:rFonts w:eastAsiaTheme="minorHAnsi"/>
          <w:szCs w:val="28"/>
        </w:rPr>
        <w:t xml:space="preserve">[Электронный ресурс] – Режим доступа: </w:t>
      </w:r>
      <w:hyperlink r:id="rId108" w:history="1">
        <w:r w:rsidRPr="000D5920">
          <w:rPr>
            <w:rStyle w:val="aff2"/>
            <w:color w:val="auto"/>
            <w:u w:val="none"/>
          </w:rPr>
          <w:t>https://htmlbook.ru/html</w:t>
        </w:r>
      </w:hyperlink>
      <w:r w:rsidRPr="000D5920">
        <w:t xml:space="preserve"> </w:t>
      </w:r>
      <w:r w:rsidRPr="000D5920">
        <w:rPr>
          <w:rFonts w:eastAsiaTheme="minorHAnsi"/>
          <w:szCs w:val="28"/>
          <w:lang w:val="en-US"/>
        </w:rPr>
        <w:t> </w:t>
      </w:r>
      <w:r w:rsidRPr="000D5920">
        <w:rPr>
          <w:rFonts w:eastAsiaTheme="minorHAnsi"/>
          <w:szCs w:val="28"/>
        </w:rPr>
        <w:t>– Дата доступа: 01.04.2024.</w:t>
      </w:r>
    </w:p>
    <w:p w14:paraId="560A2C29" w14:textId="59DA6E19" w:rsidR="00B134D5" w:rsidRPr="000D5920" w:rsidRDefault="00355150" w:rsidP="00736782">
      <w:pPr>
        <w:pStyle w:val="aa"/>
        <w:numPr>
          <w:ilvl w:val="0"/>
          <w:numId w:val="30"/>
        </w:numPr>
        <w:ind w:left="0" w:firstLine="709"/>
        <w:rPr>
          <w:rFonts w:eastAsiaTheme="minorHAnsi"/>
          <w:szCs w:val="28"/>
        </w:rPr>
      </w:pPr>
      <w:r w:rsidRPr="000D5920">
        <w:rPr>
          <w:rFonts w:eastAsiaTheme="minorHAnsi"/>
          <w:szCs w:val="28"/>
        </w:rPr>
        <w:t xml:space="preserve">Справочник </w:t>
      </w:r>
      <w:r w:rsidRPr="000D5920">
        <w:rPr>
          <w:rFonts w:eastAsiaTheme="minorHAnsi"/>
          <w:szCs w:val="28"/>
          <w:lang w:val="en-US"/>
        </w:rPr>
        <w:t>CSS</w:t>
      </w:r>
      <w:r w:rsidRPr="000D5920">
        <w:rPr>
          <w:rFonts w:eastAsiaTheme="minorHAnsi"/>
          <w:szCs w:val="28"/>
        </w:rPr>
        <w:t xml:space="preserve"> [Электронный ресурс] – Режим доступа: </w:t>
      </w:r>
      <w:hyperlink r:id="rId109" w:history="1">
        <w:r w:rsidR="00A05BFC" w:rsidRPr="000D5920">
          <w:rPr>
            <w:rStyle w:val="aff2"/>
            <w:color w:val="auto"/>
            <w:u w:val="none"/>
          </w:rPr>
          <w:t>https://htmlbook.ru/</w:t>
        </w:r>
        <w:proofErr w:type="spellStart"/>
        <w:r w:rsidR="00A05BFC" w:rsidRPr="000D5920">
          <w:rPr>
            <w:rStyle w:val="aff2"/>
            <w:color w:val="auto"/>
            <w:u w:val="none"/>
            <w:lang w:val="en-US"/>
          </w:rPr>
          <w:t>css</w:t>
        </w:r>
        <w:proofErr w:type="spellEnd"/>
      </w:hyperlink>
      <w:r w:rsidR="00A05BFC" w:rsidRPr="000D5920">
        <w:t xml:space="preserve"> </w:t>
      </w:r>
      <w:r w:rsidRPr="000D5920">
        <w:rPr>
          <w:rFonts w:eastAsiaTheme="minorHAnsi"/>
          <w:szCs w:val="28"/>
          <w:lang w:val="en-US"/>
        </w:rPr>
        <w:t> </w:t>
      </w:r>
      <w:r w:rsidRPr="000D5920">
        <w:rPr>
          <w:rFonts w:eastAsiaTheme="minorHAnsi"/>
          <w:szCs w:val="28"/>
        </w:rPr>
        <w:t>– Дата доступа: 01.04.2024.</w:t>
      </w:r>
    </w:p>
    <w:p w14:paraId="64C9E1D6" w14:textId="79884507" w:rsidR="00EA1AFF" w:rsidRPr="000D5920" w:rsidRDefault="00EA1AFF" w:rsidP="00EA1AFF">
      <w:pPr>
        <w:pStyle w:val="aa"/>
        <w:numPr>
          <w:ilvl w:val="0"/>
          <w:numId w:val="30"/>
        </w:numPr>
        <w:ind w:left="0" w:firstLine="709"/>
        <w:rPr>
          <w:szCs w:val="28"/>
        </w:rPr>
      </w:pPr>
      <w:bookmarkStart w:id="63" w:name="_Toc69605248"/>
      <w:r w:rsidRPr="000D5920">
        <w:rPr>
          <w:szCs w:val="28"/>
        </w:rPr>
        <w:t xml:space="preserve">Язык программирования </w:t>
      </w:r>
      <w:proofErr w:type="spellStart"/>
      <w:r w:rsidRPr="000D5920">
        <w:rPr>
          <w:szCs w:val="28"/>
        </w:rPr>
        <w:t>Javascript</w:t>
      </w:r>
      <w:proofErr w:type="spellEnd"/>
      <w:r w:rsidRPr="000D5920">
        <w:rPr>
          <w:szCs w:val="28"/>
        </w:rPr>
        <w:t xml:space="preserve"> [Электронный ресурс] – Режим </w:t>
      </w:r>
      <w:proofErr w:type="gramStart"/>
      <w:r w:rsidRPr="000D5920">
        <w:rPr>
          <w:szCs w:val="28"/>
        </w:rPr>
        <w:t>доступа:https://developer.mozilla.org/ru/docs/Learn/Getting_started_with_the_web/JavaScript_basics</w:t>
      </w:r>
      <w:proofErr w:type="gramEnd"/>
      <w:r w:rsidRPr="000D5920">
        <w:rPr>
          <w:szCs w:val="28"/>
        </w:rPr>
        <w:t xml:space="preserve"> </w:t>
      </w:r>
      <w:r w:rsidRPr="000D5920">
        <w:t>–</w:t>
      </w:r>
      <w:r w:rsidRPr="000D5920">
        <w:rPr>
          <w:szCs w:val="28"/>
        </w:rPr>
        <w:t xml:space="preserve"> Дата доступа: </w:t>
      </w:r>
      <w:r w:rsidR="00B134D5" w:rsidRPr="000D5920">
        <w:rPr>
          <w:szCs w:val="28"/>
        </w:rPr>
        <w:t>02</w:t>
      </w:r>
      <w:r w:rsidRPr="000D5920">
        <w:rPr>
          <w:szCs w:val="28"/>
        </w:rPr>
        <w:t>.04.2024.</w:t>
      </w:r>
    </w:p>
    <w:p w14:paraId="7BCD0444" w14:textId="38B5C5AD" w:rsidR="00736782" w:rsidRPr="000D5920" w:rsidRDefault="00736782" w:rsidP="00736782">
      <w:pPr>
        <w:pStyle w:val="aa"/>
        <w:numPr>
          <w:ilvl w:val="0"/>
          <w:numId w:val="30"/>
        </w:numPr>
        <w:ind w:left="0" w:firstLine="709"/>
        <w:rPr>
          <w:szCs w:val="28"/>
        </w:rPr>
      </w:pPr>
      <w:r w:rsidRPr="000D5920">
        <w:rPr>
          <w:szCs w:val="28"/>
        </w:rPr>
        <w:t xml:space="preserve">Технология </w:t>
      </w:r>
      <w:r w:rsidRPr="000D5920">
        <w:rPr>
          <w:szCs w:val="28"/>
          <w:lang w:val="en-US"/>
        </w:rPr>
        <w:t>AJAX</w:t>
      </w:r>
      <w:r w:rsidRPr="000D5920">
        <w:rPr>
          <w:szCs w:val="28"/>
        </w:rPr>
        <w:t xml:space="preserve"> [Электронный ресурс] / </w:t>
      </w:r>
      <w:proofErr w:type="spellStart"/>
      <w:r w:rsidRPr="000D5920">
        <w:rPr>
          <w:szCs w:val="28"/>
          <w:lang w:val="en-US"/>
        </w:rPr>
        <w:t>javascript</w:t>
      </w:r>
      <w:proofErr w:type="spellEnd"/>
      <w:r w:rsidRPr="000D5920">
        <w:rPr>
          <w:szCs w:val="28"/>
        </w:rPr>
        <w:t>.</w:t>
      </w:r>
      <w:proofErr w:type="spellStart"/>
      <w:r w:rsidRPr="000D5920">
        <w:rPr>
          <w:szCs w:val="28"/>
          <w:lang w:val="en-US"/>
        </w:rPr>
        <w:t>ru</w:t>
      </w:r>
      <w:proofErr w:type="spellEnd"/>
      <w:r w:rsidRPr="000D5920">
        <w:rPr>
          <w:szCs w:val="28"/>
        </w:rPr>
        <w:t xml:space="preserve"> – 2020. – Режим доступа:</w:t>
      </w:r>
      <w:r w:rsidRPr="000D5920">
        <w:rPr>
          <w:szCs w:val="28"/>
          <w:lang w:val="en-US"/>
        </w:rPr>
        <w:t> https</w:t>
      </w:r>
      <w:r w:rsidRPr="000D5920">
        <w:rPr>
          <w:szCs w:val="28"/>
        </w:rPr>
        <w:t>://</w:t>
      </w:r>
      <w:r w:rsidRPr="000D5920">
        <w:rPr>
          <w:szCs w:val="28"/>
          <w:lang w:val="en-US"/>
        </w:rPr>
        <w:t>learn</w:t>
      </w:r>
      <w:r w:rsidRPr="000D5920">
        <w:rPr>
          <w:szCs w:val="28"/>
        </w:rPr>
        <w:t>.</w:t>
      </w:r>
      <w:proofErr w:type="spellStart"/>
      <w:r w:rsidRPr="000D5920">
        <w:rPr>
          <w:szCs w:val="28"/>
          <w:lang w:val="en-US"/>
        </w:rPr>
        <w:t>javascript</w:t>
      </w:r>
      <w:proofErr w:type="spellEnd"/>
      <w:r w:rsidRPr="000D5920">
        <w:rPr>
          <w:szCs w:val="28"/>
        </w:rPr>
        <w:t>.</w:t>
      </w:r>
      <w:proofErr w:type="spellStart"/>
      <w:r w:rsidRPr="000D5920">
        <w:rPr>
          <w:szCs w:val="28"/>
          <w:lang w:val="en-US"/>
        </w:rPr>
        <w:t>ru</w:t>
      </w:r>
      <w:proofErr w:type="spellEnd"/>
      <w:r w:rsidRPr="000D5920">
        <w:rPr>
          <w:szCs w:val="28"/>
        </w:rPr>
        <w:t>/</w:t>
      </w:r>
      <w:r w:rsidRPr="000D5920">
        <w:rPr>
          <w:szCs w:val="28"/>
          <w:lang w:val="en-US"/>
        </w:rPr>
        <w:t>ajax</w:t>
      </w:r>
      <w:r w:rsidRPr="000D5920">
        <w:rPr>
          <w:szCs w:val="28"/>
        </w:rPr>
        <w:t>-</w:t>
      </w:r>
      <w:r w:rsidRPr="000D5920">
        <w:rPr>
          <w:szCs w:val="28"/>
          <w:lang w:val="en-US"/>
        </w:rPr>
        <w:t>intro</w:t>
      </w:r>
      <w:r w:rsidRPr="000D5920">
        <w:rPr>
          <w:szCs w:val="28"/>
        </w:rPr>
        <w:t xml:space="preserve"> – Дата доступа: </w:t>
      </w:r>
      <w:r w:rsidR="007F2BE5" w:rsidRPr="000D5920">
        <w:rPr>
          <w:szCs w:val="28"/>
        </w:rPr>
        <w:t>03</w:t>
      </w:r>
      <w:r w:rsidRPr="000D5920">
        <w:rPr>
          <w:szCs w:val="28"/>
        </w:rPr>
        <w:t>.04.2024.</w:t>
      </w:r>
    </w:p>
    <w:p w14:paraId="6B3F6F8F" w14:textId="40BD43E7" w:rsidR="00EA1AFF" w:rsidRPr="000D5920" w:rsidRDefault="00B134D5" w:rsidP="00736782">
      <w:pPr>
        <w:pStyle w:val="afff7"/>
        <w:numPr>
          <w:ilvl w:val="0"/>
          <w:numId w:val="30"/>
        </w:numPr>
        <w:ind w:left="0" w:firstLine="709"/>
      </w:pPr>
      <w:bookmarkStart w:id="64" w:name="_Toc69605247"/>
      <w:r w:rsidRPr="000D5920">
        <w:t xml:space="preserve">Язык программирования </w:t>
      </w:r>
      <w:r w:rsidRPr="000D5920">
        <w:rPr>
          <w:lang w:val="en-US"/>
        </w:rPr>
        <w:t>PHP</w:t>
      </w:r>
      <w:r w:rsidRPr="000D5920">
        <w:t xml:space="preserve"> [Электронный ресурс] / </w:t>
      </w:r>
      <w:r w:rsidRPr="000D5920">
        <w:rPr>
          <w:lang w:val="en-US"/>
        </w:rPr>
        <w:t>php</w:t>
      </w:r>
      <w:r w:rsidRPr="000D5920">
        <w:t>.</w:t>
      </w:r>
      <w:r w:rsidRPr="000D5920">
        <w:rPr>
          <w:lang w:val="en-US"/>
        </w:rPr>
        <w:t>net</w:t>
      </w:r>
      <w:r w:rsidRPr="000D5920">
        <w:t xml:space="preserve"> – 2024. – Режим доступа: https://www.php.net/ – Дата доступа: </w:t>
      </w:r>
      <w:r w:rsidR="007F2BE5" w:rsidRPr="000D5920">
        <w:t>01</w:t>
      </w:r>
      <w:r w:rsidRPr="000D5920">
        <w:t>.04.2024.</w:t>
      </w:r>
      <w:bookmarkEnd w:id="63"/>
      <w:bookmarkEnd w:id="64"/>
    </w:p>
    <w:p w14:paraId="12AEE981" w14:textId="7D8911CA" w:rsidR="007F2BE5" w:rsidRDefault="007F2BE5" w:rsidP="007F2BE5">
      <w:pPr>
        <w:pStyle w:val="afff7"/>
        <w:numPr>
          <w:ilvl w:val="0"/>
          <w:numId w:val="30"/>
        </w:numPr>
        <w:ind w:left="0" w:firstLine="709"/>
      </w:pPr>
      <w:r w:rsidRPr="000D5920">
        <w:t xml:space="preserve">Памятка/шпаргалка по </w:t>
      </w:r>
      <w:r w:rsidRPr="000D5920">
        <w:rPr>
          <w:lang w:val="en-US"/>
        </w:rPr>
        <w:t>SQL</w:t>
      </w:r>
      <w:r w:rsidRPr="000D5920">
        <w:t xml:space="preserve"> [Электронный ресурс] / </w:t>
      </w:r>
      <w:r w:rsidRPr="000D5920">
        <w:rPr>
          <w:lang w:val="en-US"/>
        </w:rPr>
        <w:t>php</w:t>
      </w:r>
      <w:r w:rsidRPr="000D5920">
        <w:t>.</w:t>
      </w:r>
      <w:r w:rsidRPr="000D5920">
        <w:rPr>
          <w:lang w:val="en-US"/>
        </w:rPr>
        <w:t>net</w:t>
      </w:r>
      <w:r w:rsidRPr="000D5920">
        <w:t xml:space="preserve"> – 2024. – Режим доступа: </w:t>
      </w:r>
      <w:hyperlink r:id="rId110" w:history="1">
        <w:r w:rsidRPr="000D5920">
          <w:rPr>
            <w:rStyle w:val="aff2"/>
            <w:color w:val="auto"/>
            <w:u w:val="none"/>
          </w:rPr>
          <w:t>https://habr.com/ru/articles/564390/</w:t>
        </w:r>
      </w:hyperlink>
      <w:r w:rsidRPr="000D5920">
        <w:t xml:space="preserve">  – Дата доступа: 08.04.2024.</w:t>
      </w:r>
    </w:p>
    <w:p w14:paraId="0E7C6686" w14:textId="697C4632" w:rsidR="0022142B"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1" w:history="1">
        <w:r w:rsidR="00AB4F1C" w:rsidRPr="003B3761">
          <w:rPr>
            <w:rStyle w:val="aff2"/>
            <w:color w:val="auto"/>
            <w:u w:val="none"/>
          </w:rPr>
          <w:t>https://blog.skillfactory.ru/glossary/verstka/</w:t>
        </w:r>
      </w:hyperlink>
      <w:r w:rsidR="00BB43AE" w:rsidRPr="000D5920">
        <w:t> – Дата доступа: 01.04.2024.</w:t>
      </w:r>
    </w:p>
    <w:p w14:paraId="3458B1D4" w14:textId="3A565452" w:rsidR="002420A4"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r w:rsidR="002420A4" w:rsidRPr="003B3761">
        <w:t>https://itchief.ru/html-and-css/media-queries#google_vignette</w:t>
      </w:r>
      <w:r w:rsidR="00BB43AE" w:rsidRPr="000D5920">
        <w:t> – Дата доступа: 01.04.2024.</w:t>
      </w:r>
    </w:p>
    <w:p w14:paraId="41F456BD" w14:textId="240AE46F" w:rsidR="00AB4F1C"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2" w:history="1">
        <w:r w:rsidR="000630A4" w:rsidRPr="003B3761">
          <w:rPr>
            <w:rStyle w:val="aff2"/>
            <w:color w:val="auto"/>
            <w:u w:val="none"/>
          </w:rPr>
          <w:t>https://developer.mozilla.org/ru/docs/Web/CSS/CSS_flexible_box_layout/Basic_concepts_of_flexbox</w:t>
        </w:r>
      </w:hyperlink>
      <w:r w:rsidR="00BB43AE" w:rsidRPr="000D5920">
        <w:t> – Дата доступа: 01.04.2024.</w:t>
      </w:r>
    </w:p>
    <w:p w14:paraId="559ECDD5" w14:textId="71084492" w:rsidR="000630A4"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3" w:history="1">
        <w:r w:rsidR="00F44435" w:rsidRPr="003B3761">
          <w:rPr>
            <w:rStyle w:val="aff2"/>
            <w:color w:val="auto"/>
            <w:u w:val="none"/>
          </w:rPr>
          <w:t>https://yandex.ru/map-constructor/</w:t>
        </w:r>
      </w:hyperlink>
      <w:r w:rsidR="00BB43AE" w:rsidRPr="000D5920">
        <w:t> – Дата доступа: 01.04.2024.</w:t>
      </w:r>
    </w:p>
    <w:p w14:paraId="1F059346" w14:textId="0776730D" w:rsidR="00F44435"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4" w:history="1">
        <w:r w:rsidR="00540217" w:rsidRPr="003B3761">
          <w:rPr>
            <w:rStyle w:val="aff2"/>
            <w:color w:val="auto"/>
            <w:u w:val="none"/>
          </w:rPr>
          <w:t>https://pixlpark.ru/faq/misc/yandexmaps</w:t>
        </w:r>
      </w:hyperlink>
      <w:r w:rsidR="00BB43AE" w:rsidRPr="000D5920">
        <w:t> – Дата доступа: 01.04.2024.</w:t>
      </w:r>
    </w:p>
    <w:p w14:paraId="016D9FE5" w14:textId="424D3905" w:rsidR="00540217" w:rsidRPr="003B3761" w:rsidRDefault="003B3761" w:rsidP="007F2BE5">
      <w:pPr>
        <w:pStyle w:val="afff7"/>
        <w:numPr>
          <w:ilvl w:val="0"/>
          <w:numId w:val="30"/>
        </w:numPr>
        <w:ind w:left="0" w:firstLine="709"/>
        <w:rPr>
          <w:rStyle w:val="aff2"/>
          <w:color w:val="auto"/>
          <w:u w:val="none"/>
        </w:rPr>
      </w:pPr>
      <w:r w:rsidRPr="000D5920">
        <w:t xml:space="preserve">Справочник </w:t>
      </w:r>
      <w:r w:rsidRPr="000D5920">
        <w:rPr>
          <w:lang w:val="en-US"/>
        </w:rPr>
        <w:t>CSS</w:t>
      </w:r>
      <w:r w:rsidRPr="000D5920">
        <w:t xml:space="preserve"> [Электронный ресурс] – Режим доступа: </w:t>
      </w:r>
      <w:hyperlink r:id="rId115" w:history="1">
        <w:r w:rsidR="00540217" w:rsidRPr="003B3761">
          <w:rPr>
            <w:rStyle w:val="aff2"/>
            <w:color w:val="auto"/>
            <w:u w:val="none"/>
          </w:rPr>
          <w:t>https://www.freepik.com/</w:t>
        </w:r>
      </w:hyperlink>
      <w:r w:rsidR="00BB43AE" w:rsidRPr="000D5920">
        <w:t> – Дата доступа: 01.04.2024.</w:t>
      </w:r>
    </w:p>
    <w:p w14:paraId="5389095B" w14:textId="45581231" w:rsidR="00127E63"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6" w:history="1">
        <w:r w:rsidR="00127E63" w:rsidRPr="003B3761">
          <w:rPr>
            <w:rStyle w:val="aff2"/>
            <w:color w:val="auto"/>
            <w:u w:val="none"/>
          </w:rPr>
          <w:t>https://webref.ru/css/background-attachment</w:t>
        </w:r>
      </w:hyperlink>
      <w:r w:rsidR="00127E63" w:rsidRPr="003B3761">
        <w:t xml:space="preserve"> </w:t>
      </w:r>
      <w:r w:rsidR="00BB43AE" w:rsidRPr="000D5920">
        <w:t> – Дата доступа: 01.04.2024.</w:t>
      </w:r>
    </w:p>
    <w:p w14:paraId="7D791086" w14:textId="3F60D8B4" w:rsidR="00335E40" w:rsidRPr="003B3761" w:rsidRDefault="003B3761" w:rsidP="007F2BE5">
      <w:pPr>
        <w:pStyle w:val="afff7"/>
        <w:numPr>
          <w:ilvl w:val="0"/>
          <w:numId w:val="30"/>
        </w:numPr>
        <w:ind w:left="0" w:firstLine="709"/>
      </w:pPr>
      <w:r w:rsidRPr="000D5920">
        <w:lastRenderedPageBreak/>
        <w:t xml:space="preserve">Справочник </w:t>
      </w:r>
      <w:r w:rsidRPr="000D5920">
        <w:rPr>
          <w:lang w:val="en-US"/>
        </w:rPr>
        <w:t>CSS</w:t>
      </w:r>
      <w:r w:rsidRPr="000D5920">
        <w:t xml:space="preserve"> [Электронный ресурс] – Режим доступа: </w:t>
      </w:r>
      <w:hyperlink r:id="rId117" w:history="1">
        <w:r w:rsidR="00335E40" w:rsidRPr="003B3761">
          <w:rPr>
            <w:rStyle w:val="aff2"/>
            <w:color w:val="auto"/>
            <w:u w:val="none"/>
          </w:rPr>
          <w:t>https://tquality.ru/blog/Testirovanie-sajta-s-primerami/</w:t>
        </w:r>
      </w:hyperlink>
      <w:r w:rsidR="00335E40" w:rsidRPr="003B3761">
        <w:t xml:space="preserve"> </w:t>
      </w:r>
      <w:r w:rsidR="00BB43AE" w:rsidRPr="000D5920">
        <w:t> – Дата доступа: 01.04.2024.</w:t>
      </w:r>
    </w:p>
    <w:p w14:paraId="2EE65AE0" w14:textId="01958478" w:rsidR="002763FB" w:rsidRPr="003B3761" w:rsidRDefault="003B3761" w:rsidP="007F2BE5">
      <w:pPr>
        <w:pStyle w:val="afff7"/>
        <w:numPr>
          <w:ilvl w:val="0"/>
          <w:numId w:val="30"/>
        </w:numPr>
        <w:ind w:left="0" w:firstLine="709"/>
      </w:pPr>
      <w:r w:rsidRPr="000D5920">
        <w:t xml:space="preserve">Справочник </w:t>
      </w:r>
      <w:r w:rsidRPr="000D5920">
        <w:rPr>
          <w:lang w:val="en-US"/>
        </w:rPr>
        <w:t>CSS</w:t>
      </w:r>
      <w:r w:rsidRPr="000D5920">
        <w:t xml:space="preserve"> [Электронный ресурс] – Режим доступа: </w:t>
      </w:r>
      <w:hyperlink r:id="rId118" w:history="1">
        <w:r w:rsidR="002763FB" w:rsidRPr="003B3761">
          <w:rPr>
            <w:rStyle w:val="aff2"/>
            <w:color w:val="auto"/>
            <w:u w:val="none"/>
          </w:rPr>
          <w:t>https://www.uxfirm.com/microsofts-product-reaction-cards-unlock-user-satisfaction</w:t>
        </w:r>
      </w:hyperlink>
      <w:r w:rsidR="002763FB" w:rsidRPr="003B3761">
        <w:t xml:space="preserve"> </w:t>
      </w:r>
      <w:r w:rsidR="00BB43AE" w:rsidRPr="000D5920">
        <w:t> – Дата доступа: 01.04.2024.</w:t>
      </w:r>
    </w:p>
    <w:p w14:paraId="23C01985" w14:textId="5F1B817B" w:rsidR="00A50985" w:rsidRPr="00A50985" w:rsidRDefault="00A50985" w:rsidP="00A50985">
      <w:pPr>
        <w:pStyle w:val="afff7"/>
        <w:numPr>
          <w:ilvl w:val="0"/>
          <w:numId w:val="30"/>
        </w:numPr>
        <w:ind w:left="0" w:firstLine="709"/>
        <w:rPr>
          <w:rStyle w:val="aff2"/>
          <w:color w:val="auto"/>
          <w:u w:val="none"/>
        </w:rPr>
      </w:pPr>
      <w:r w:rsidRPr="003B3761">
        <w:rPr>
          <w:rStyle w:val="aff2"/>
          <w:color w:val="auto"/>
          <w:u w:val="none"/>
        </w:rPr>
        <w:t xml:space="preserve">Онлайн-сервис проверки текст [Электронный </w:t>
      </w:r>
      <w:r w:rsidRPr="00A50985">
        <w:rPr>
          <w:rStyle w:val="aff2"/>
          <w:color w:val="auto"/>
          <w:u w:val="none"/>
        </w:rPr>
        <w:t>ресурс] / TEXT.RU – 2020. – Режим доступа: https://text.ru/ – Дата доступа: 19.04.202</w:t>
      </w:r>
      <w:r w:rsidR="008148EF" w:rsidRPr="0055745F">
        <w:rPr>
          <w:rStyle w:val="aff2"/>
          <w:color w:val="auto"/>
          <w:u w:val="none"/>
        </w:rPr>
        <w:t>4</w:t>
      </w:r>
      <w:r w:rsidRPr="00A50985">
        <w:rPr>
          <w:rStyle w:val="aff2"/>
          <w:color w:val="auto"/>
          <w:u w:val="none"/>
        </w:rPr>
        <w:t>.</w:t>
      </w:r>
    </w:p>
    <w:p w14:paraId="057E5E9A" w14:textId="77777777" w:rsidR="00A50985" w:rsidRPr="000D5920" w:rsidRDefault="00A50985" w:rsidP="00A50985">
      <w:pPr>
        <w:pStyle w:val="afff7"/>
        <w:ind w:left="709" w:firstLine="0"/>
      </w:pPr>
    </w:p>
    <w:p w14:paraId="7F268E02" w14:textId="2B285492" w:rsidR="00010D71" w:rsidRDefault="00010D71">
      <w:pPr>
        <w:spacing w:after="160" w:line="259" w:lineRule="auto"/>
        <w:ind w:firstLine="0"/>
        <w:jc w:val="left"/>
      </w:pPr>
      <w:r>
        <w:br w:type="page"/>
      </w:r>
    </w:p>
    <w:p w14:paraId="73160F68" w14:textId="17C8CB72" w:rsidR="00010D71" w:rsidRPr="00F00E2E" w:rsidRDefault="00010D71" w:rsidP="00C44A9A">
      <w:pPr>
        <w:pStyle w:val="2121"/>
        <w:spacing w:after="360" w:line="240" w:lineRule="auto"/>
        <w:jc w:val="right"/>
        <w:rPr>
          <w:b w:val="0"/>
          <w:bCs/>
          <w:lang w:val="en-US"/>
        </w:rPr>
      </w:pPr>
      <w:bookmarkStart w:id="65" w:name="_Toc166885183"/>
      <w:r w:rsidRPr="00C44A9A">
        <w:rPr>
          <w:b w:val="0"/>
          <w:bCs/>
        </w:rPr>
        <w:lastRenderedPageBreak/>
        <w:t>ПРИЛОЖЕНИЕ</w:t>
      </w:r>
      <w:r w:rsidRPr="00F00E2E">
        <w:rPr>
          <w:b w:val="0"/>
          <w:bCs/>
          <w:lang w:val="en-US"/>
        </w:rPr>
        <w:t xml:space="preserve"> </w:t>
      </w:r>
      <w:r w:rsidRPr="00C44A9A">
        <w:rPr>
          <w:b w:val="0"/>
          <w:bCs/>
        </w:rPr>
        <w:t>А</w:t>
      </w:r>
      <w:bookmarkEnd w:id="65"/>
    </w:p>
    <w:p w14:paraId="05627321" w14:textId="19C77B46" w:rsidR="00541131" w:rsidRPr="00541131" w:rsidRDefault="00541131" w:rsidP="00541131">
      <w:pPr>
        <w:ind w:firstLine="0"/>
        <w:jc w:val="center"/>
        <w:rPr>
          <w:b/>
        </w:rPr>
      </w:pPr>
      <w:r>
        <w:rPr>
          <w:b/>
        </w:rPr>
        <w:t>Программный код веб-сайта</w:t>
      </w:r>
    </w:p>
    <w:p w14:paraId="04E59499" w14:textId="31BEF24E" w:rsidR="00E86DE5" w:rsidRPr="00E86DE5" w:rsidRDefault="00E86DE5" w:rsidP="00541131">
      <w:pPr>
        <w:spacing w:before="280"/>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&lt;link </w:t>
      </w:r>
      <w:proofErr w:type="spellStart"/>
      <w:r w:rsidRPr="00E86DE5">
        <w:rPr>
          <w:rFonts w:ascii="Courier New" w:hAnsi="Courier New" w:cs="Courier New"/>
          <w:sz w:val="24"/>
          <w:szCs w:val="24"/>
          <w:lang w:val="en-US"/>
        </w:rPr>
        <w:t>rel</w:t>
      </w:r>
      <w:proofErr w:type="spellEnd"/>
      <w:r w:rsidRPr="00E86DE5">
        <w:rPr>
          <w:rFonts w:ascii="Courier New" w:hAnsi="Courier New" w:cs="Courier New"/>
          <w:sz w:val="24"/>
          <w:szCs w:val="24"/>
          <w:lang w:val="en-US"/>
        </w:rPr>
        <w:t xml:space="preserve">="stylesheet"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/style.css" type="text/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"&gt;</w:t>
      </w:r>
    </w:p>
    <w:p w14:paraId="047E45C6" w14:textId="69786C50"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&lt;link </w:t>
      </w:r>
      <w:proofErr w:type="spellStart"/>
      <w:r w:rsidRPr="00E86DE5">
        <w:rPr>
          <w:rFonts w:ascii="Courier New" w:hAnsi="Courier New" w:cs="Courier New"/>
          <w:sz w:val="24"/>
          <w:szCs w:val="24"/>
          <w:lang w:val="en-US"/>
        </w:rPr>
        <w:t>rel</w:t>
      </w:r>
      <w:proofErr w:type="spellEnd"/>
      <w:r w:rsidRPr="00E86DE5">
        <w:rPr>
          <w:rFonts w:ascii="Courier New" w:hAnsi="Courier New" w:cs="Courier New"/>
          <w:sz w:val="24"/>
          <w:szCs w:val="24"/>
          <w:lang w:val="en-US"/>
        </w:rPr>
        <w:t xml:space="preserve">="stylesheet"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/authorization_style.css" type="text/</w:t>
      </w:r>
      <w:proofErr w:type="spellStart"/>
      <w:r w:rsidRPr="00E86DE5">
        <w:rPr>
          <w:rFonts w:ascii="Courier New" w:hAnsi="Courier New" w:cs="Courier New"/>
          <w:sz w:val="24"/>
          <w:szCs w:val="24"/>
          <w:lang w:val="en-US"/>
        </w:rPr>
        <w:t>css</w:t>
      </w:r>
      <w:proofErr w:type="spellEnd"/>
      <w:r w:rsidRPr="00E86DE5">
        <w:rPr>
          <w:rFonts w:ascii="Courier New" w:hAnsi="Courier New" w:cs="Courier New"/>
          <w:sz w:val="24"/>
          <w:szCs w:val="24"/>
          <w:lang w:val="en-US"/>
        </w:rPr>
        <w:t>"&gt;</w:t>
      </w:r>
    </w:p>
    <w:p w14:paraId="7B47793E"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&lt;meta charset="UTF-8"&gt;</w:t>
      </w:r>
    </w:p>
    <w:p w14:paraId="00034832"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&lt;?php</w:t>
      </w:r>
    </w:p>
    <w:p w14:paraId="18F565A2" w14:textId="77777777" w:rsidR="00E86DE5" w:rsidRPr="00E86DE5" w:rsidRDefault="00E86DE5" w:rsidP="00E86DE5">
      <w:pPr>
        <w:ind w:firstLine="0"/>
        <w:rPr>
          <w:rFonts w:ascii="Courier New" w:hAnsi="Courier New" w:cs="Courier New"/>
          <w:sz w:val="24"/>
          <w:szCs w:val="24"/>
          <w:lang w:val="en-US"/>
        </w:rPr>
      </w:pPr>
      <w:proofErr w:type="spellStart"/>
      <w:r w:rsidRPr="00E86DE5">
        <w:rPr>
          <w:rFonts w:ascii="Courier New" w:hAnsi="Courier New" w:cs="Courier New"/>
          <w:sz w:val="24"/>
          <w:szCs w:val="24"/>
          <w:lang w:val="en-US"/>
        </w:rPr>
        <w:t>session_</w:t>
      </w:r>
      <w:proofErr w:type="gramStart"/>
      <w:r w:rsidRPr="00E86DE5">
        <w:rPr>
          <w:rFonts w:ascii="Courier New" w:hAnsi="Courier New" w:cs="Courier New"/>
          <w:sz w:val="24"/>
          <w:szCs w:val="24"/>
          <w:lang w:val="en-US"/>
        </w:rPr>
        <w:t>start</w:t>
      </w:r>
      <w:proofErr w:type="spellEnd"/>
      <w:r w:rsidRPr="00E86DE5">
        <w:rPr>
          <w:rFonts w:ascii="Courier New" w:hAnsi="Courier New" w:cs="Courier New"/>
          <w:sz w:val="24"/>
          <w:szCs w:val="24"/>
          <w:lang w:val="en-US"/>
        </w:rPr>
        <w:t>(</w:t>
      </w:r>
      <w:proofErr w:type="gramEnd"/>
      <w:r w:rsidRPr="00E86DE5">
        <w:rPr>
          <w:rFonts w:ascii="Courier New" w:hAnsi="Courier New" w:cs="Courier New"/>
          <w:sz w:val="24"/>
          <w:szCs w:val="24"/>
          <w:lang w:val="en-US"/>
        </w:rPr>
        <w:t>);</w:t>
      </w:r>
    </w:p>
    <w:p w14:paraId="1948A590"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?&gt;</w:t>
      </w:r>
    </w:p>
    <w:p w14:paraId="24F09463" w14:textId="66CD3508"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&lt;div class="align-center"&gt; </w:t>
      </w:r>
    </w:p>
    <w:p w14:paraId="18360047" w14:textId="776B3495"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t>&lt;div class="form-wrapper"&gt;</w:t>
      </w:r>
    </w:p>
    <w:p w14:paraId="6AB55997"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&lt;section class="main-section"&gt; </w:t>
      </w:r>
    </w:p>
    <w:p w14:paraId="05176579" w14:textId="73695E3A"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w:t>
      </w:r>
      <w:proofErr w:type="spellStart"/>
      <w:r w:rsidRPr="00E86DE5">
        <w:rPr>
          <w:rFonts w:ascii="Courier New" w:hAnsi="Courier New" w:cs="Courier New"/>
          <w:sz w:val="24"/>
          <w:szCs w:val="24"/>
          <w:lang w:val="en-US"/>
        </w:rPr>
        <w:t>img</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src</w:t>
      </w:r>
      <w:proofErr w:type="spellEnd"/>
      <w:r w:rsidRPr="00E86DE5">
        <w:rPr>
          <w:rFonts w:ascii="Courier New" w:hAnsi="Courier New" w:cs="Courier New"/>
          <w:sz w:val="24"/>
          <w:szCs w:val="24"/>
          <w:lang w:val="en-US"/>
        </w:rPr>
        <w:t>="/images/registration_img.jpg" class="</w:t>
      </w:r>
      <w:proofErr w:type="spellStart"/>
      <w:r w:rsidRPr="00E86DE5">
        <w:rPr>
          <w:rFonts w:ascii="Courier New" w:hAnsi="Courier New" w:cs="Courier New"/>
          <w:sz w:val="24"/>
          <w:szCs w:val="24"/>
          <w:lang w:val="en-US"/>
        </w:rPr>
        <w:t>image_reg</w:t>
      </w:r>
      <w:proofErr w:type="spellEnd"/>
      <w:r w:rsidRPr="00E86DE5">
        <w:rPr>
          <w:rFonts w:ascii="Courier New" w:hAnsi="Courier New" w:cs="Courier New"/>
          <w:sz w:val="24"/>
          <w:szCs w:val="24"/>
          <w:lang w:val="en-US"/>
        </w:rPr>
        <w:t>"&gt;</w:t>
      </w:r>
    </w:p>
    <w:p w14:paraId="6D9C85FB"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class="registration-form"&gt;</w:t>
      </w:r>
    </w:p>
    <w:p w14:paraId="572491AE" w14:textId="2C50CB10"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class="title title-2"&gt;</w:t>
      </w:r>
      <w:proofErr w:type="spellStart"/>
      <w:r w:rsidRPr="00E86DE5">
        <w:rPr>
          <w:rFonts w:ascii="Courier New" w:hAnsi="Courier New" w:cs="Courier New"/>
          <w:sz w:val="24"/>
          <w:szCs w:val="24"/>
          <w:lang w:val="en-US"/>
        </w:rPr>
        <w:t>Регистрация</w:t>
      </w:r>
      <w:proofErr w:type="spellEnd"/>
      <w:r w:rsidRPr="00E86DE5">
        <w:rPr>
          <w:rFonts w:ascii="Courier New" w:hAnsi="Courier New" w:cs="Courier New"/>
          <w:sz w:val="24"/>
          <w:szCs w:val="24"/>
          <w:lang w:val="en-US"/>
        </w:rPr>
        <w:t>&lt;/div&gt;</w:t>
      </w:r>
    </w:p>
    <w:p w14:paraId="30F5B28E" w14:textId="77777777" w:rsidR="00E86DE5" w:rsidRPr="00E86DE5" w:rsidRDefault="00E86DE5" w:rsidP="00E86DE5">
      <w:pPr>
        <w:ind w:firstLine="0"/>
        <w:rPr>
          <w:rFonts w:ascii="Courier New" w:hAnsi="Courier New" w:cs="Courier New"/>
          <w:sz w:val="24"/>
          <w:szCs w:val="24"/>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rPr>
        <w:t>&lt;</w:t>
      </w:r>
      <w:r w:rsidRPr="00E86DE5">
        <w:rPr>
          <w:rFonts w:ascii="Courier New" w:hAnsi="Courier New" w:cs="Courier New"/>
          <w:sz w:val="24"/>
          <w:szCs w:val="24"/>
          <w:lang w:val="en-US"/>
        </w:rPr>
        <w:t>div</w:t>
      </w:r>
      <w:r w:rsidRPr="00E86DE5">
        <w:rPr>
          <w:rFonts w:ascii="Courier New" w:hAnsi="Courier New" w:cs="Courier New"/>
          <w:sz w:val="24"/>
          <w:szCs w:val="24"/>
        </w:rPr>
        <w:t xml:space="preserve"> </w:t>
      </w:r>
      <w:r w:rsidRPr="00E86DE5">
        <w:rPr>
          <w:rFonts w:ascii="Courier New" w:hAnsi="Courier New" w:cs="Courier New"/>
          <w:sz w:val="24"/>
          <w:szCs w:val="24"/>
          <w:lang w:val="en-US"/>
        </w:rPr>
        <w:t>class</w:t>
      </w:r>
      <w:r w:rsidRPr="00E86DE5">
        <w:rPr>
          <w:rFonts w:ascii="Courier New" w:hAnsi="Courier New" w:cs="Courier New"/>
          <w:sz w:val="24"/>
          <w:szCs w:val="24"/>
        </w:rPr>
        <w:t>="</w:t>
      </w:r>
      <w:r w:rsidRPr="00E86DE5">
        <w:rPr>
          <w:rFonts w:ascii="Courier New" w:hAnsi="Courier New" w:cs="Courier New"/>
          <w:sz w:val="24"/>
          <w:szCs w:val="24"/>
          <w:lang w:val="en-US"/>
        </w:rPr>
        <w:t>have</w:t>
      </w:r>
      <w:r w:rsidRPr="00E86DE5">
        <w:rPr>
          <w:rFonts w:ascii="Courier New" w:hAnsi="Courier New" w:cs="Courier New"/>
          <w:sz w:val="24"/>
          <w:szCs w:val="24"/>
        </w:rPr>
        <w:t>-</w:t>
      </w:r>
      <w:r w:rsidRPr="00E86DE5">
        <w:rPr>
          <w:rFonts w:ascii="Courier New" w:hAnsi="Courier New" w:cs="Courier New"/>
          <w:sz w:val="24"/>
          <w:szCs w:val="24"/>
          <w:lang w:val="en-US"/>
        </w:rPr>
        <w:t>account</w:t>
      </w:r>
      <w:r w:rsidRPr="00E86DE5">
        <w:rPr>
          <w:rFonts w:ascii="Courier New" w:hAnsi="Courier New" w:cs="Courier New"/>
          <w:sz w:val="24"/>
          <w:szCs w:val="24"/>
        </w:rPr>
        <w:t>"&gt;</w:t>
      </w:r>
    </w:p>
    <w:p w14:paraId="5CCFAC1A" w14:textId="77777777" w:rsidR="00E86DE5" w:rsidRPr="00E86DE5" w:rsidRDefault="00E86DE5" w:rsidP="00E86DE5">
      <w:pPr>
        <w:ind w:firstLine="0"/>
        <w:rPr>
          <w:rFonts w:ascii="Courier New" w:hAnsi="Courier New" w:cs="Courier New"/>
          <w:sz w:val="24"/>
          <w:szCs w:val="24"/>
        </w:rPr>
      </w:pP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t xml:space="preserve">Уже зарегистрированы? </w:t>
      </w:r>
    </w:p>
    <w:p w14:paraId="260A5C54"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rPr>
        <w:tab/>
      </w:r>
      <w:r w:rsidRPr="00E86DE5">
        <w:rPr>
          <w:rFonts w:ascii="Courier New" w:hAnsi="Courier New" w:cs="Courier New"/>
          <w:sz w:val="24"/>
          <w:szCs w:val="24"/>
          <w:lang w:val="en-US"/>
        </w:rPr>
        <w:t xml:space="preserve">&lt;a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='../authorization/</w:t>
      </w:r>
      <w:proofErr w:type="spellStart"/>
      <w:r w:rsidRPr="00E86DE5">
        <w:rPr>
          <w:rFonts w:ascii="Courier New" w:hAnsi="Courier New" w:cs="Courier New"/>
          <w:sz w:val="24"/>
          <w:szCs w:val="24"/>
          <w:lang w:val="en-US"/>
        </w:rPr>
        <w:t>authorization.php</w:t>
      </w:r>
      <w:proofErr w:type="spellEnd"/>
      <w:r w:rsidRPr="00E86DE5">
        <w:rPr>
          <w:rFonts w:ascii="Courier New" w:hAnsi="Courier New" w:cs="Courier New"/>
          <w:sz w:val="24"/>
          <w:szCs w:val="24"/>
          <w:lang w:val="en-US"/>
        </w:rPr>
        <w:t>' class="</w:t>
      </w:r>
      <w:proofErr w:type="spellStart"/>
      <w:r w:rsidRPr="00E86DE5">
        <w:rPr>
          <w:rFonts w:ascii="Courier New" w:hAnsi="Courier New" w:cs="Courier New"/>
          <w:sz w:val="24"/>
          <w:szCs w:val="24"/>
          <w:lang w:val="en-US"/>
        </w:rPr>
        <w:t>login_href</w:t>
      </w:r>
      <w:proofErr w:type="spellEnd"/>
      <w:r w:rsidRPr="00E86DE5">
        <w:rPr>
          <w:rFonts w:ascii="Courier New" w:hAnsi="Courier New" w:cs="Courier New"/>
          <w:sz w:val="24"/>
          <w:szCs w:val="24"/>
          <w:lang w:val="en-US"/>
        </w:rPr>
        <w:t>"&gt;</w:t>
      </w:r>
      <w:proofErr w:type="spellStart"/>
      <w:r w:rsidRPr="00E86DE5">
        <w:rPr>
          <w:rFonts w:ascii="Courier New" w:hAnsi="Courier New" w:cs="Courier New"/>
          <w:sz w:val="24"/>
          <w:szCs w:val="24"/>
          <w:lang w:val="en-US"/>
        </w:rPr>
        <w:t>Войти</w:t>
      </w:r>
      <w:proofErr w:type="spellEnd"/>
      <w:r w:rsidRPr="00E86DE5">
        <w:rPr>
          <w:rFonts w:ascii="Courier New" w:hAnsi="Courier New" w:cs="Courier New"/>
          <w:sz w:val="24"/>
          <w:szCs w:val="24"/>
          <w:lang w:val="en-US"/>
        </w:rPr>
        <w:t>&lt;/a&gt;</w:t>
      </w:r>
    </w:p>
    <w:p w14:paraId="616567F9" w14:textId="4BE0354B"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0A52959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proofErr w:type="gramStart"/>
      <w:r w:rsidRPr="00E86DE5">
        <w:rPr>
          <w:rFonts w:ascii="Courier New" w:hAnsi="Courier New" w:cs="Courier New"/>
          <w:sz w:val="24"/>
          <w:szCs w:val="24"/>
          <w:lang w:val="en-US"/>
        </w:rPr>
        <w:t>&lt;!--</w:t>
      </w:r>
      <w:proofErr w:type="gramEnd"/>
      <w:r w:rsidRPr="00E86DE5">
        <w:rPr>
          <w:rFonts w:ascii="Courier New" w:hAnsi="Courier New" w:cs="Courier New"/>
          <w:sz w:val="24"/>
          <w:szCs w:val="24"/>
          <w:lang w:val="en-US"/>
        </w:rPr>
        <w:t xml:space="preserve"> Form --&gt;</w:t>
      </w:r>
    </w:p>
    <w:p w14:paraId="1D41D5C4"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&lt;form class="form"&gt;</w:t>
      </w:r>
    </w:p>
    <w:p w14:paraId="01B2891D"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3942C6E5"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имя</w:t>
      </w:r>
      <w:proofErr w:type="spellEnd"/>
      <w:r w:rsidRPr="00E86DE5">
        <w:rPr>
          <w:rFonts w:ascii="Courier New" w:hAnsi="Courier New" w:cs="Courier New"/>
          <w:sz w:val="24"/>
          <w:szCs w:val="24"/>
          <w:lang w:val="en-US"/>
        </w:rPr>
        <w:t>&lt;/label&gt;</w:t>
      </w:r>
    </w:p>
    <w:p w14:paraId="51D5233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 name="name" type="text" title="</w:t>
      </w:r>
      <w:proofErr w:type="spellStart"/>
      <w:r w:rsidRPr="00E86DE5">
        <w:rPr>
          <w:rFonts w:ascii="Courier New" w:hAnsi="Courier New" w:cs="Courier New"/>
          <w:sz w:val="24"/>
          <w:szCs w:val="24"/>
          <w:lang w:val="en-US"/>
        </w:rPr>
        <w:t>Не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менее</w:t>
      </w:r>
      <w:proofErr w:type="spellEnd"/>
      <w:r w:rsidRPr="00E86DE5">
        <w:rPr>
          <w:rFonts w:ascii="Courier New" w:hAnsi="Courier New" w:cs="Courier New"/>
          <w:sz w:val="24"/>
          <w:szCs w:val="24"/>
          <w:lang w:val="en-US"/>
        </w:rPr>
        <w:t xml:space="preserve"> 3 </w:t>
      </w:r>
      <w:proofErr w:type="spellStart"/>
      <w:r w:rsidRPr="00E86DE5">
        <w:rPr>
          <w:rFonts w:ascii="Courier New" w:hAnsi="Courier New" w:cs="Courier New"/>
          <w:sz w:val="24"/>
          <w:szCs w:val="24"/>
          <w:lang w:val="en-US"/>
        </w:rPr>
        <w:t>символов</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Начинается</w:t>
      </w:r>
      <w:proofErr w:type="spellEnd"/>
      <w:r w:rsidRPr="00E86DE5">
        <w:rPr>
          <w:rFonts w:ascii="Courier New" w:hAnsi="Courier New" w:cs="Courier New"/>
          <w:sz w:val="24"/>
          <w:szCs w:val="24"/>
          <w:lang w:val="en-US"/>
        </w:rPr>
        <w:t xml:space="preserve"> с </w:t>
      </w:r>
      <w:proofErr w:type="spellStart"/>
      <w:r w:rsidRPr="00E86DE5">
        <w:rPr>
          <w:rFonts w:ascii="Courier New" w:hAnsi="Courier New" w:cs="Courier New"/>
          <w:sz w:val="24"/>
          <w:szCs w:val="24"/>
          <w:lang w:val="en-US"/>
        </w:rPr>
        <w:t>заглавной</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буквы</w:t>
      </w:r>
      <w:proofErr w:type="spellEnd"/>
      <w:r w:rsidRPr="00E86DE5">
        <w:rPr>
          <w:rFonts w:ascii="Courier New" w:hAnsi="Courier New" w:cs="Courier New"/>
          <w:sz w:val="24"/>
          <w:szCs w:val="24"/>
          <w:lang w:val="en-US"/>
        </w:rPr>
        <w:t>."&gt;</w:t>
      </w:r>
    </w:p>
    <w:p w14:paraId="78B51EFD"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name="name-error-span"&gt;&lt;/span&gt;</w:t>
      </w:r>
    </w:p>
    <w:p w14:paraId="5772D595"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6B7890C4"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0B568EAA"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E-mail&lt;/label&gt;</w:t>
      </w:r>
    </w:p>
    <w:p w14:paraId="12ABD31F"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name="email" type="text"&gt;</w:t>
      </w:r>
    </w:p>
    <w:p w14:paraId="64CF0B0D"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name="email-error-span"&gt;&lt;/span&gt;</w:t>
      </w:r>
    </w:p>
    <w:p w14:paraId="75E7D3CD"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59B556C2"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1CCE30E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телефон</w:t>
      </w:r>
      <w:proofErr w:type="spellEnd"/>
      <w:r w:rsidRPr="00E86DE5">
        <w:rPr>
          <w:rFonts w:ascii="Courier New" w:hAnsi="Courier New" w:cs="Courier New"/>
          <w:sz w:val="24"/>
          <w:szCs w:val="24"/>
          <w:lang w:val="en-US"/>
        </w:rPr>
        <w:t>&lt;/label&gt;</w:t>
      </w:r>
    </w:p>
    <w:p w14:paraId="2D372BB8"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&lt;input class="input </w:t>
      </w:r>
      <w:proofErr w:type="spellStart"/>
      <w:r w:rsidRPr="00E86DE5">
        <w:rPr>
          <w:rFonts w:ascii="Courier New" w:hAnsi="Courier New" w:cs="Courier New"/>
          <w:sz w:val="24"/>
          <w:szCs w:val="24"/>
          <w:lang w:val="en-US"/>
        </w:rPr>
        <w:t>tel_input</w:t>
      </w:r>
      <w:proofErr w:type="spellEnd"/>
      <w:r w:rsidRPr="00E86DE5">
        <w:rPr>
          <w:rFonts w:ascii="Courier New" w:hAnsi="Courier New" w:cs="Courier New"/>
          <w:sz w:val="24"/>
          <w:szCs w:val="24"/>
          <w:lang w:val="en-US"/>
        </w:rPr>
        <w:t>" name="telephone" type="text" placeholder="+375 (__) ___-__-__"&gt;</w:t>
      </w:r>
    </w:p>
    <w:p w14:paraId="3894F9DA"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name="telephone-error-span"&gt;&lt;/span&gt;</w:t>
      </w:r>
    </w:p>
    <w:p w14:paraId="4641E907"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69957A4C"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26819DC3"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Введите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пароль</w:t>
      </w:r>
      <w:proofErr w:type="spellEnd"/>
      <w:r w:rsidRPr="00E86DE5">
        <w:rPr>
          <w:rFonts w:ascii="Courier New" w:hAnsi="Courier New" w:cs="Courier New"/>
          <w:sz w:val="24"/>
          <w:szCs w:val="24"/>
          <w:lang w:val="en-US"/>
        </w:rPr>
        <w:t>&lt;/label&gt;</w:t>
      </w:r>
    </w:p>
    <w:p w14:paraId="558E07BF"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name="password" type="password" title="</w:t>
      </w:r>
      <w:proofErr w:type="spellStart"/>
      <w:r w:rsidRPr="00E86DE5">
        <w:rPr>
          <w:rFonts w:ascii="Courier New" w:hAnsi="Courier New" w:cs="Courier New"/>
          <w:sz w:val="24"/>
          <w:szCs w:val="24"/>
          <w:lang w:val="en-US"/>
        </w:rPr>
        <w:t>Пароль</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должен</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состоять</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из</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букв</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латинского</w:t>
      </w:r>
      <w:proofErr w:type="spellEnd"/>
      <w:r w:rsidRPr="00E86DE5">
        <w:rPr>
          <w:rFonts w:ascii="Courier New" w:hAnsi="Courier New" w:cs="Courier New"/>
          <w:sz w:val="24"/>
          <w:szCs w:val="24"/>
          <w:lang w:val="en-US"/>
        </w:rPr>
        <w:t xml:space="preserve"> и </w:t>
      </w:r>
      <w:proofErr w:type="spellStart"/>
      <w:r w:rsidRPr="00E86DE5">
        <w:rPr>
          <w:rFonts w:ascii="Courier New" w:hAnsi="Courier New" w:cs="Courier New"/>
          <w:sz w:val="24"/>
          <w:szCs w:val="24"/>
          <w:lang w:val="en-US"/>
        </w:rPr>
        <w:t>русского</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алфавита</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Не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должен</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содержать</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символы</w:t>
      </w:r>
      <w:proofErr w:type="spellEnd"/>
      <w:r w:rsidRPr="00E86DE5">
        <w:rPr>
          <w:rFonts w:ascii="Courier New" w:hAnsi="Courier New" w:cs="Courier New"/>
          <w:sz w:val="24"/>
          <w:szCs w:val="24"/>
          <w:lang w:val="en-US"/>
        </w:rPr>
        <w:t xml:space="preserve"> (#$%^&amp;_=+-). </w:t>
      </w:r>
      <w:proofErr w:type="spellStart"/>
      <w:r w:rsidRPr="00E86DE5">
        <w:rPr>
          <w:rFonts w:ascii="Courier New" w:hAnsi="Courier New" w:cs="Courier New"/>
          <w:sz w:val="24"/>
          <w:szCs w:val="24"/>
          <w:lang w:val="en-US"/>
        </w:rPr>
        <w:t>Длина</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не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меньше</w:t>
      </w:r>
      <w:proofErr w:type="spellEnd"/>
      <w:r w:rsidRPr="00E86DE5">
        <w:rPr>
          <w:rFonts w:ascii="Courier New" w:hAnsi="Courier New" w:cs="Courier New"/>
          <w:sz w:val="24"/>
          <w:szCs w:val="24"/>
          <w:lang w:val="en-US"/>
        </w:rPr>
        <w:t xml:space="preserve"> 6 </w:t>
      </w:r>
      <w:proofErr w:type="spellStart"/>
      <w:r w:rsidRPr="00E86DE5">
        <w:rPr>
          <w:rFonts w:ascii="Courier New" w:hAnsi="Courier New" w:cs="Courier New"/>
          <w:sz w:val="24"/>
          <w:szCs w:val="24"/>
          <w:lang w:val="en-US"/>
        </w:rPr>
        <w:t>символов</w:t>
      </w:r>
      <w:proofErr w:type="spellEnd"/>
      <w:r w:rsidRPr="00E86DE5">
        <w:rPr>
          <w:rFonts w:ascii="Courier New" w:hAnsi="Courier New" w:cs="Courier New"/>
          <w:sz w:val="24"/>
          <w:szCs w:val="24"/>
          <w:lang w:val="en-US"/>
        </w:rPr>
        <w:t>."&gt;</w:t>
      </w:r>
    </w:p>
    <w:p w14:paraId="44CC164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lastRenderedPageBreak/>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name="password-error-span"&gt;&lt;/span&gt;</w:t>
      </w:r>
    </w:p>
    <w:p w14:paraId="647FB793"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12B26011"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class="box-input"&gt;</w:t>
      </w:r>
    </w:p>
    <w:p w14:paraId="601C219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&lt;label&gt;</w:t>
      </w:r>
      <w:proofErr w:type="spellStart"/>
      <w:r w:rsidRPr="00E86DE5">
        <w:rPr>
          <w:rFonts w:ascii="Courier New" w:hAnsi="Courier New" w:cs="Courier New"/>
          <w:sz w:val="24"/>
          <w:szCs w:val="24"/>
          <w:lang w:val="en-US"/>
        </w:rPr>
        <w:t>Повторите</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пароль</w:t>
      </w:r>
      <w:proofErr w:type="spellEnd"/>
      <w:r w:rsidRPr="00E86DE5">
        <w:rPr>
          <w:rFonts w:ascii="Courier New" w:hAnsi="Courier New" w:cs="Courier New"/>
          <w:sz w:val="24"/>
          <w:szCs w:val="24"/>
          <w:lang w:val="en-US"/>
        </w:rPr>
        <w:t>&lt;/label&gt;</w:t>
      </w:r>
    </w:p>
    <w:p w14:paraId="3241D7FA"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class="input" name="</w:t>
      </w:r>
      <w:proofErr w:type="spellStart"/>
      <w:r w:rsidRPr="00E86DE5">
        <w:rPr>
          <w:rFonts w:ascii="Courier New" w:hAnsi="Courier New" w:cs="Courier New"/>
          <w:sz w:val="24"/>
          <w:szCs w:val="24"/>
          <w:lang w:val="en-US"/>
        </w:rPr>
        <w:t>password_confirm</w:t>
      </w:r>
      <w:proofErr w:type="spellEnd"/>
      <w:r w:rsidRPr="00E86DE5">
        <w:rPr>
          <w:rFonts w:ascii="Courier New" w:hAnsi="Courier New" w:cs="Courier New"/>
          <w:sz w:val="24"/>
          <w:szCs w:val="24"/>
          <w:lang w:val="en-US"/>
        </w:rPr>
        <w:t>" type="password"&gt;</w:t>
      </w:r>
    </w:p>
    <w:p w14:paraId="23077327"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&lt;span class="error-span none" name="</w:t>
      </w:r>
      <w:proofErr w:type="spellStart"/>
      <w:r w:rsidRPr="00E86DE5">
        <w:rPr>
          <w:rFonts w:ascii="Courier New" w:hAnsi="Courier New" w:cs="Courier New"/>
          <w:sz w:val="24"/>
          <w:szCs w:val="24"/>
          <w:lang w:val="en-US"/>
        </w:rPr>
        <w:t>password_confirm</w:t>
      </w:r>
      <w:proofErr w:type="spellEnd"/>
      <w:r w:rsidRPr="00E86DE5">
        <w:rPr>
          <w:rFonts w:ascii="Courier New" w:hAnsi="Courier New" w:cs="Courier New"/>
          <w:sz w:val="24"/>
          <w:szCs w:val="24"/>
          <w:lang w:val="en-US"/>
        </w:rPr>
        <w:t>-error-span"&gt;&lt;/span&gt;</w:t>
      </w:r>
    </w:p>
    <w:p w14:paraId="04BC36A3" w14:textId="328ADF2F"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4388B241"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p>
    <w:p w14:paraId="0A614900" w14:textId="14A0D4A9"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&lt;input type="submit" class="button reg-</w:t>
      </w:r>
      <w:proofErr w:type="spellStart"/>
      <w:r w:rsidRPr="00E86DE5">
        <w:rPr>
          <w:rFonts w:ascii="Courier New" w:hAnsi="Courier New" w:cs="Courier New"/>
          <w:sz w:val="24"/>
          <w:szCs w:val="24"/>
          <w:lang w:val="en-US"/>
        </w:rPr>
        <w:t>btn</w:t>
      </w:r>
      <w:proofErr w:type="spellEnd"/>
      <w:r w:rsidRPr="00E86DE5">
        <w:rPr>
          <w:rFonts w:ascii="Courier New" w:hAnsi="Courier New" w:cs="Courier New"/>
          <w:sz w:val="24"/>
          <w:szCs w:val="24"/>
          <w:lang w:val="en-US"/>
        </w:rPr>
        <w:t>" value="</w:t>
      </w:r>
      <w:proofErr w:type="spellStart"/>
      <w:r w:rsidRPr="00E86DE5">
        <w:rPr>
          <w:rFonts w:ascii="Courier New" w:hAnsi="Courier New" w:cs="Courier New"/>
          <w:sz w:val="24"/>
          <w:szCs w:val="24"/>
          <w:lang w:val="en-US"/>
        </w:rPr>
        <w:t>Зарегистрироваться</w:t>
      </w:r>
      <w:proofErr w:type="spellEnd"/>
      <w:r w:rsidRPr="00E86DE5">
        <w:rPr>
          <w:rFonts w:ascii="Courier New" w:hAnsi="Courier New" w:cs="Courier New"/>
          <w:sz w:val="24"/>
          <w:szCs w:val="24"/>
          <w:lang w:val="en-US"/>
        </w:rPr>
        <w:t>"&gt;</w:t>
      </w:r>
    </w:p>
    <w:p w14:paraId="513A3B79"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p>
    <w:p w14:paraId="42086CD2"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&lt;/form&gt; </w:t>
      </w:r>
    </w:p>
    <w:p w14:paraId="30EA2E18" w14:textId="790B0EEA"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proofErr w:type="gramStart"/>
      <w:r w:rsidRPr="00E86DE5">
        <w:rPr>
          <w:rFonts w:ascii="Courier New" w:hAnsi="Courier New" w:cs="Courier New"/>
          <w:sz w:val="24"/>
          <w:szCs w:val="24"/>
          <w:lang w:val="en-US"/>
        </w:rPr>
        <w:t>&lt;!--</w:t>
      </w:r>
      <w:proofErr w:type="gramEnd"/>
      <w:r w:rsidRPr="00E86DE5">
        <w:rPr>
          <w:rFonts w:ascii="Courier New" w:hAnsi="Courier New" w:cs="Courier New"/>
          <w:sz w:val="24"/>
          <w:szCs w:val="24"/>
          <w:lang w:val="en-US"/>
        </w:rPr>
        <w:t xml:space="preserve"> /Form --&gt;</w:t>
      </w:r>
    </w:p>
    <w:p w14:paraId="7EA24A34" w14:textId="384817B3"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 xml:space="preserve">&lt;a </w:t>
      </w:r>
      <w:proofErr w:type="spellStart"/>
      <w:r w:rsidRPr="00E86DE5">
        <w:rPr>
          <w:rFonts w:ascii="Courier New" w:hAnsi="Courier New" w:cs="Courier New"/>
          <w:sz w:val="24"/>
          <w:szCs w:val="24"/>
          <w:lang w:val="en-US"/>
        </w:rPr>
        <w:t>href</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index.php</w:t>
      </w:r>
      <w:proofErr w:type="spellEnd"/>
      <w:r w:rsidRPr="00E86DE5">
        <w:rPr>
          <w:rFonts w:ascii="Courier New" w:hAnsi="Courier New" w:cs="Courier New"/>
          <w:sz w:val="24"/>
          <w:szCs w:val="24"/>
          <w:lang w:val="en-US"/>
        </w:rPr>
        <w:t>" class="</w:t>
      </w:r>
      <w:proofErr w:type="spellStart"/>
      <w:r w:rsidRPr="00E86DE5">
        <w:rPr>
          <w:rFonts w:ascii="Courier New" w:hAnsi="Courier New" w:cs="Courier New"/>
          <w:sz w:val="24"/>
          <w:szCs w:val="24"/>
          <w:lang w:val="en-US"/>
        </w:rPr>
        <w:t>goBack_href</w:t>
      </w:r>
      <w:proofErr w:type="spellEnd"/>
      <w:r w:rsidRPr="00E86DE5">
        <w:rPr>
          <w:rFonts w:ascii="Courier New" w:hAnsi="Courier New" w:cs="Courier New"/>
          <w:sz w:val="24"/>
          <w:szCs w:val="24"/>
          <w:lang w:val="en-US"/>
        </w:rPr>
        <w:t>"&gt;</w:t>
      </w:r>
      <w:proofErr w:type="spellStart"/>
      <w:r w:rsidRPr="00E86DE5">
        <w:rPr>
          <w:rFonts w:ascii="Courier New" w:hAnsi="Courier New" w:cs="Courier New"/>
          <w:sz w:val="24"/>
          <w:szCs w:val="24"/>
          <w:lang w:val="en-US"/>
        </w:rPr>
        <w:t>На</w:t>
      </w:r>
      <w:proofErr w:type="spellEnd"/>
      <w:r w:rsidRPr="00E86DE5">
        <w:rPr>
          <w:rFonts w:ascii="Courier New" w:hAnsi="Courier New" w:cs="Courier New"/>
          <w:sz w:val="24"/>
          <w:szCs w:val="24"/>
          <w:lang w:val="en-US"/>
        </w:rPr>
        <w:t xml:space="preserve"> </w:t>
      </w:r>
      <w:proofErr w:type="spellStart"/>
      <w:r w:rsidRPr="00E86DE5">
        <w:rPr>
          <w:rFonts w:ascii="Courier New" w:hAnsi="Courier New" w:cs="Courier New"/>
          <w:sz w:val="24"/>
          <w:szCs w:val="24"/>
          <w:lang w:val="en-US"/>
        </w:rPr>
        <w:t>главную</w:t>
      </w:r>
      <w:proofErr w:type="spellEnd"/>
      <w:r w:rsidRPr="00E86DE5">
        <w:rPr>
          <w:rFonts w:ascii="Courier New" w:hAnsi="Courier New" w:cs="Courier New"/>
          <w:sz w:val="24"/>
          <w:szCs w:val="24"/>
          <w:lang w:val="en-US"/>
        </w:rPr>
        <w:t>&lt;/a&gt;</w:t>
      </w:r>
    </w:p>
    <w:p w14:paraId="3305B257"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r>
      <w:r w:rsidRPr="00E86DE5">
        <w:rPr>
          <w:rFonts w:ascii="Courier New" w:hAnsi="Courier New" w:cs="Courier New"/>
          <w:sz w:val="24"/>
          <w:szCs w:val="24"/>
          <w:lang w:val="en-US"/>
        </w:rPr>
        <w:tab/>
        <w:t>&lt;/div&gt;</w:t>
      </w:r>
    </w:p>
    <w:p w14:paraId="5A4000EF" w14:textId="40C20F0F"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t>&lt;/section&gt;</w:t>
      </w:r>
    </w:p>
    <w:p w14:paraId="6470B527"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r>
      <w:r w:rsidRPr="00E86DE5">
        <w:rPr>
          <w:rFonts w:ascii="Courier New" w:hAnsi="Courier New" w:cs="Courier New"/>
          <w:sz w:val="24"/>
          <w:szCs w:val="24"/>
          <w:lang w:val="en-US"/>
        </w:rPr>
        <w:tab/>
        <w:t>&lt;div class="two-lines"&gt;&lt;/div&gt;</w:t>
      </w:r>
    </w:p>
    <w:p w14:paraId="52E27B53"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ab/>
        <w:t>&lt;/div&gt;</w:t>
      </w:r>
    </w:p>
    <w:p w14:paraId="418F3D4F" w14:textId="6FC894E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&lt;/div&gt;</w:t>
      </w:r>
    </w:p>
    <w:p w14:paraId="5877634A" w14:textId="7D0555AE"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&lt;script </w:t>
      </w:r>
      <w:proofErr w:type="spellStart"/>
      <w:r w:rsidRPr="00E86DE5">
        <w:rPr>
          <w:rFonts w:ascii="Courier New" w:hAnsi="Courier New" w:cs="Courier New"/>
          <w:sz w:val="24"/>
          <w:szCs w:val="24"/>
          <w:lang w:val="en-US"/>
        </w:rPr>
        <w:t>src</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js</w:t>
      </w:r>
      <w:proofErr w:type="spellEnd"/>
      <w:r w:rsidRPr="00E86DE5">
        <w:rPr>
          <w:rFonts w:ascii="Courier New" w:hAnsi="Courier New" w:cs="Courier New"/>
          <w:sz w:val="24"/>
          <w:szCs w:val="24"/>
          <w:lang w:val="en-US"/>
        </w:rPr>
        <w:t>/jquery-3.4.1.min.js"&gt;&lt;/script&gt;&lt;script src="https://ajax.googleapis.com/ajax/libs/jquery/2.2.0/jquery.min.js"&gt;&lt;/script&gt;</w:t>
      </w:r>
    </w:p>
    <w:p w14:paraId="7728E878" w14:textId="77777777" w:rsidR="00E86DE5" w:rsidRPr="00E86DE5" w:rsidRDefault="00E86DE5" w:rsidP="00E86DE5">
      <w:pPr>
        <w:ind w:firstLine="0"/>
        <w:rPr>
          <w:rFonts w:ascii="Courier New" w:hAnsi="Courier New" w:cs="Courier New"/>
          <w:sz w:val="24"/>
          <w:szCs w:val="24"/>
          <w:lang w:val="en-US"/>
        </w:rPr>
      </w:pPr>
      <w:r w:rsidRPr="00E86DE5">
        <w:rPr>
          <w:rFonts w:ascii="Courier New" w:hAnsi="Courier New" w:cs="Courier New"/>
          <w:sz w:val="24"/>
          <w:szCs w:val="24"/>
          <w:lang w:val="en-US"/>
        </w:rPr>
        <w:t xml:space="preserve">&lt;script </w:t>
      </w:r>
      <w:proofErr w:type="spellStart"/>
      <w:r w:rsidRPr="00E86DE5">
        <w:rPr>
          <w:rFonts w:ascii="Courier New" w:hAnsi="Courier New" w:cs="Courier New"/>
          <w:sz w:val="24"/>
          <w:szCs w:val="24"/>
          <w:lang w:val="en-US"/>
        </w:rPr>
        <w:t>src</w:t>
      </w:r>
      <w:proofErr w:type="spellEnd"/>
      <w:r w:rsidRPr="00E86DE5">
        <w:rPr>
          <w:rFonts w:ascii="Courier New" w:hAnsi="Courier New" w:cs="Courier New"/>
          <w:sz w:val="24"/>
          <w:szCs w:val="24"/>
          <w:lang w:val="en-US"/>
        </w:rPr>
        <w:t>="../../</w:t>
      </w:r>
      <w:proofErr w:type="spellStart"/>
      <w:r w:rsidRPr="00E86DE5">
        <w:rPr>
          <w:rFonts w:ascii="Courier New" w:hAnsi="Courier New" w:cs="Courier New"/>
          <w:sz w:val="24"/>
          <w:szCs w:val="24"/>
          <w:lang w:val="en-US"/>
        </w:rPr>
        <w:t>js</w:t>
      </w:r>
      <w:proofErr w:type="spellEnd"/>
      <w:r w:rsidRPr="00E86DE5">
        <w:rPr>
          <w:rFonts w:ascii="Courier New" w:hAnsi="Courier New" w:cs="Courier New"/>
          <w:sz w:val="24"/>
          <w:szCs w:val="24"/>
          <w:lang w:val="en-US"/>
        </w:rPr>
        <w:t>/registration.js"&gt;&lt;/script&gt;</w:t>
      </w:r>
    </w:p>
    <w:p w14:paraId="5D3048CD" w14:textId="7798C34B" w:rsidR="00E86DE5" w:rsidRPr="00E86DE5" w:rsidRDefault="00E86DE5" w:rsidP="00E86D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ind w:firstLine="0"/>
        <w:jc w:val="center"/>
      </w:pPr>
      <w:r>
        <w:t>Листинг</w:t>
      </w:r>
      <w:r w:rsidRPr="00842F23">
        <w:t xml:space="preserve"> </w:t>
      </w:r>
      <w:r>
        <w:rPr>
          <w:lang w:val="en-US"/>
        </w:rPr>
        <w:t>A</w:t>
      </w:r>
      <w:r w:rsidRPr="00842F23">
        <w:t>.</w:t>
      </w:r>
      <w:r>
        <w:t>1</w:t>
      </w:r>
      <w:r w:rsidRPr="00842F23">
        <w:t xml:space="preserve"> – </w:t>
      </w:r>
      <w:r>
        <w:t xml:space="preserve">Файл с формой регистрации </w:t>
      </w:r>
      <w:r>
        <w:rPr>
          <w:lang w:val="en-US"/>
        </w:rPr>
        <w:t>registration</w:t>
      </w:r>
      <w:r w:rsidRPr="00E86DE5">
        <w:t>.</w:t>
      </w:r>
      <w:r>
        <w:rPr>
          <w:lang w:val="en-US"/>
        </w:rPr>
        <w:t>php</w:t>
      </w:r>
    </w:p>
    <w:p w14:paraId="5A112D1A" w14:textId="45656068" w:rsidR="00F00E2E" w:rsidRPr="00517774" w:rsidRDefault="00F00E2E" w:rsidP="00E86DE5">
      <w:pPr>
        <w:ind w:firstLine="0"/>
        <w:rPr>
          <w:rFonts w:ascii="Courier New" w:hAnsi="Courier New" w:cs="Courier New"/>
          <w:sz w:val="24"/>
          <w:szCs w:val="24"/>
          <w:lang w:val="en-US"/>
        </w:rPr>
      </w:pPr>
      <w:r w:rsidRPr="00517774">
        <w:rPr>
          <w:rFonts w:ascii="Courier New" w:hAnsi="Courier New" w:cs="Courier New"/>
          <w:sz w:val="24"/>
          <w:szCs w:val="24"/>
          <w:lang w:val="en-US"/>
        </w:rPr>
        <w:t>$('.reg-</w:t>
      </w:r>
      <w:proofErr w:type="spellStart"/>
      <w:r w:rsidRPr="00517774">
        <w:rPr>
          <w:rFonts w:ascii="Courier New" w:hAnsi="Courier New" w:cs="Courier New"/>
          <w:sz w:val="24"/>
          <w:szCs w:val="24"/>
          <w:lang w:val="en-US"/>
        </w:rPr>
        <w:t>btn</w:t>
      </w:r>
      <w:proofErr w:type="spellEnd"/>
      <w:r w:rsidRPr="00517774">
        <w:rPr>
          <w:rFonts w:ascii="Courier New" w:hAnsi="Courier New" w:cs="Courier New"/>
          <w:sz w:val="24"/>
          <w:szCs w:val="24"/>
          <w:lang w:val="en-US"/>
        </w:rPr>
        <w:t>'</w:t>
      </w:r>
      <w:proofErr w:type="gramStart"/>
      <w:r w:rsidRPr="00517774">
        <w:rPr>
          <w:rFonts w:ascii="Courier New" w:hAnsi="Courier New" w:cs="Courier New"/>
          <w:sz w:val="24"/>
          <w:szCs w:val="24"/>
          <w:lang w:val="en-US"/>
        </w:rPr>
        <w:t>).click</w:t>
      </w:r>
      <w:proofErr w:type="gramEnd"/>
      <w:r w:rsidRPr="00517774">
        <w:rPr>
          <w:rFonts w:ascii="Courier New" w:hAnsi="Courier New" w:cs="Courier New"/>
          <w:sz w:val="24"/>
          <w:szCs w:val="24"/>
          <w:lang w:val="en-US"/>
        </w:rPr>
        <w:t>(function(e)  {</w:t>
      </w:r>
    </w:p>
    <w:p w14:paraId="5FFC1283"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proofErr w:type="gramStart"/>
      <w:r w:rsidRPr="00517774">
        <w:rPr>
          <w:rFonts w:ascii="Courier New" w:hAnsi="Courier New" w:cs="Courier New"/>
          <w:sz w:val="24"/>
          <w:szCs w:val="24"/>
          <w:lang w:val="en-US"/>
        </w:rPr>
        <w:t>e.preventDefault</w:t>
      </w:r>
      <w:proofErr w:type="spellEnd"/>
      <w:proofErr w:type="gramEnd"/>
      <w:r w:rsidRPr="00517774">
        <w:rPr>
          <w:rFonts w:ascii="Courier New" w:hAnsi="Courier New" w:cs="Courier New"/>
          <w:sz w:val="24"/>
          <w:szCs w:val="24"/>
          <w:lang w:val="en-US"/>
        </w:rPr>
        <w:t>();</w:t>
      </w:r>
    </w:p>
    <w:p w14:paraId="645F2426"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t>$(`input`</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removeClass</w:t>
      </w:r>
      <w:proofErr w:type="spellEnd"/>
      <w:proofErr w:type="gramEnd"/>
      <w:r w:rsidRPr="00517774">
        <w:rPr>
          <w:rFonts w:ascii="Courier New" w:hAnsi="Courier New" w:cs="Courier New"/>
          <w:sz w:val="24"/>
          <w:szCs w:val="24"/>
          <w:lang w:val="en-US"/>
        </w:rPr>
        <w:t>('error-input');</w:t>
      </w:r>
    </w:p>
    <w:p w14:paraId="30FAA99C"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t>let name = $('input[name="name"]'</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1B499D6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email = $('input[name="email"]'</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7228B9E1"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telephone = $('input[name="telephone"]'</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1F6FECCB"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password = $('input[name="password"]'</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23DBEB8F"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 xml:space="preserve"> = $('input[name="</w:t>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w:t>
      </w:r>
      <w:proofErr w:type="gramStart"/>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val</w:t>
      </w:r>
      <w:proofErr w:type="spellEnd"/>
      <w:proofErr w:type="gramEnd"/>
      <w:r w:rsidRPr="00517774">
        <w:rPr>
          <w:rFonts w:ascii="Courier New" w:hAnsi="Courier New" w:cs="Courier New"/>
          <w:sz w:val="24"/>
          <w:szCs w:val="24"/>
          <w:lang w:val="en-US"/>
        </w:rPr>
        <w:t>();</w:t>
      </w:r>
    </w:p>
    <w:p w14:paraId="46E88F30"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t xml:space="preserve">let </w:t>
      </w:r>
      <w:proofErr w:type="spellStart"/>
      <w:r w:rsidRPr="00517774">
        <w:rPr>
          <w:rFonts w:ascii="Courier New" w:hAnsi="Courier New" w:cs="Courier New"/>
          <w:sz w:val="24"/>
          <w:szCs w:val="24"/>
          <w:lang w:val="en-US"/>
        </w:rPr>
        <w:t>formData</w:t>
      </w:r>
      <w:proofErr w:type="spellEnd"/>
      <w:r w:rsidRPr="00517774">
        <w:rPr>
          <w:rFonts w:ascii="Courier New" w:hAnsi="Courier New" w:cs="Courier New"/>
          <w:sz w:val="24"/>
          <w:szCs w:val="24"/>
          <w:lang w:val="en-US"/>
        </w:rPr>
        <w:t xml:space="preserve">=new </w:t>
      </w:r>
      <w:proofErr w:type="spellStart"/>
      <w:proofErr w:type="gramStart"/>
      <w:r w:rsidRPr="00517774">
        <w:rPr>
          <w:rFonts w:ascii="Courier New" w:hAnsi="Courier New" w:cs="Courier New"/>
          <w:sz w:val="24"/>
          <w:szCs w:val="24"/>
          <w:lang w:val="en-US"/>
        </w:rPr>
        <w:t>FormData</w:t>
      </w:r>
      <w:proofErr w:type="spellEnd"/>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w:t>
      </w:r>
    </w:p>
    <w:p w14:paraId="62C9EDC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('email', email);</w:t>
      </w:r>
    </w:p>
    <w:p w14:paraId="77B457E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('name', name);</w:t>
      </w:r>
    </w:p>
    <w:p w14:paraId="5C9D9DAC"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('telephone', telephone);</w:t>
      </w:r>
    </w:p>
    <w:p w14:paraId="25B6BE75"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('password', password);</w:t>
      </w:r>
    </w:p>
    <w:p w14:paraId="6EB5425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formData.append</w:t>
      </w:r>
      <w:proofErr w:type="spellEnd"/>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 xml:space="preserve">', </w:t>
      </w:r>
      <w:proofErr w:type="spellStart"/>
      <w:r w:rsidRPr="00517774">
        <w:rPr>
          <w:rFonts w:ascii="Courier New" w:hAnsi="Courier New" w:cs="Courier New"/>
          <w:sz w:val="24"/>
          <w:szCs w:val="24"/>
          <w:lang w:val="en-US"/>
        </w:rPr>
        <w:t>password_confirm</w:t>
      </w:r>
      <w:proofErr w:type="spellEnd"/>
      <w:r w:rsidRPr="00517774">
        <w:rPr>
          <w:rFonts w:ascii="Courier New" w:hAnsi="Courier New" w:cs="Courier New"/>
          <w:sz w:val="24"/>
          <w:szCs w:val="24"/>
          <w:lang w:val="en-US"/>
        </w:rPr>
        <w:t>);</w:t>
      </w:r>
    </w:p>
    <w:p w14:paraId="3ABF6B36"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proofErr w:type="gramStart"/>
      <w:r w:rsidRPr="00517774">
        <w:rPr>
          <w:rFonts w:ascii="Courier New" w:hAnsi="Courier New" w:cs="Courier New"/>
          <w:sz w:val="24"/>
          <w:szCs w:val="24"/>
          <w:lang w:val="en-US"/>
        </w:rPr>
        <w:t>$.ajax</w:t>
      </w:r>
      <w:proofErr w:type="gramEnd"/>
      <w:r w:rsidRPr="00517774">
        <w:rPr>
          <w:rFonts w:ascii="Courier New" w:hAnsi="Courier New" w:cs="Courier New"/>
          <w:sz w:val="24"/>
          <w:szCs w:val="24"/>
          <w:lang w:val="en-US"/>
        </w:rPr>
        <w:t>({</w:t>
      </w:r>
    </w:p>
    <w:p w14:paraId="5C80BB7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url:'registration_handler.php',</w:t>
      </w:r>
    </w:p>
    <w:p w14:paraId="51A50E63"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type:'POST</w:t>
      </w:r>
      <w:proofErr w:type="spellEnd"/>
      <w:r w:rsidRPr="00517774">
        <w:rPr>
          <w:rFonts w:ascii="Courier New" w:hAnsi="Courier New" w:cs="Courier New"/>
          <w:sz w:val="24"/>
          <w:szCs w:val="24"/>
          <w:lang w:val="en-US"/>
        </w:rPr>
        <w:t>',</w:t>
      </w:r>
    </w:p>
    <w:p w14:paraId="4425C85A"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dataType</w:t>
      </w:r>
      <w:proofErr w:type="spellEnd"/>
      <w:r w:rsidRPr="00517774">
        <w:rPr>
          <w:rFonts w:ascii="Courier New" w:hAnsi="Courier New" w:cs="Courier New"/>
          <w:sz w:val="24"/>
          <w:szCs w:val="24"/>
          <w:lang w:val="en-US"/>
        </w:rPr>
        <w:t>:'json',</w:t>
      </w:r>
    </w:p>
    <w:p w14:paraId="7883FD1C"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processData</w:t>
      </w:r>
      <w:proofErr w:type="spellEnd"/>
      <w:r w:rsidRPr="00517774">
        <w:rPr>
          <w:rFonts w:ascii="Courier New" w:hAnsi="Courier New" w:cs="Courier New"/>
          <w:sz w:val="24"/>
          <w:szCs w:val="24"/>
          <w:lang w:val="en-US"/>
        </w:rPr>
        <w:t>: false,</w:t>
      </w:r>
    </w:p>
    <w:p w14:paraId="7A9201E5"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r w:rsidRPr="00517774">
        <w:rPr>
          <w:rFonts w:ascii="Courier New" w:hAnsi="Courier New" w:cs="Courier New"/>
          <w:sz w:val="24"/>
          <w:szCs w:val="24"/>
          <w:lang w:val="en-US"/>
        </w:rPr>
        <w:t>contentType</w:t>
      </w:r>
      <w:proofErr w:type="spellEnd"/>
      <w:r w:rsidRPr="00517774">
        <w:rPr>
          <w:rFonts w:ascii="Courier New" w:hAnsi="Courier New" w:cs="Courier New"/>
          <w:sz w:val="24"/>
          <w:szCs w:val="24"/>
          <w:lang w:val="en-US"/>
        </w:rPr>
        <w:t>: false,</w:t>
      </w:r>
    </w:p>
    <w:p w14:paraId="4E5FAF98"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cache: false,</w:t>
      </w:r>
    </w:p>
    <w:p w14:paraId="47E0285E"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 xml:space="preserve">data: </w:t>
      </w:r>
      <w:proofErr w:type="spellStart"/>
      <w:r w:rsidRPr="00517774">
        <w:rPr>
          <w:rFonts w:ascii="Courier New" w:hAnsi="Courier New" w:cs="Courier New"/>
          <w:sz w:val="24"/>
          <w:szCs w:val="24"/>
          <w:lang w:val="en-US"/>
        </w:rPr>
        <w:t>formData</w:t>
      </w:r>
      <w:proofErr w:type="spellEnd"/>
      <w:r w:rsidRPr="00517774">
        <w:rPr>
          <w:rFonts w:ascii="Courier New" w:hAnsi="Courier New" w:cs="Courier New"/>
          <w:sz w:val="24"/>
          <w:szCs w:val="24"/>
          <w:lang w:val="en-US"/>
        </w:rPr>
        <w:t>,</w:t>
      </w:r>
    </w:p>
    <w:p w14:paraId="7D79894B"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t>success (data) {</w:t>
      </w:r>
    </w:p>
    <w:p w14:paraId="3A94F8B5"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lastRenderedPageBreak/>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if(</w:t>
      </w:r>
      <w:proofErr w:type="spellStart"/>
      <w:proofErr w:type="gramStart"/>
      <w:r w:rsidRPr="00517774">
        <w:rPr>
          <w:rFonts w:ascii="Courier New" w:hAnsi="Courier New" w:cs="Courier New"/>
          <w:sz w:val="24"/>
          <w:szCs w:val="24"/>
          <w:lang w:val="en-US"/>
        </w:rPr>
        <w:t>data.status</w:t>
      </w:r>
      <w:proofErr w:type="spellEnd"/>
      <w:proofErr w:type="gramEnd"/>
      <w:r w:rsidRPr="00517774">
        <w:rPr>
          <w:rFonts w:ascii="Courier New" w:hAnsi="Courier New" w:cs="Courier New"/>
          <w:sz w:val="24"/>
          <w:szCs w:val="24"/>
          <w:lang w:val="en-US"/>
        </w:rPr>
        <w:t>) {</w:t>
      </w:r>
    </w:p>
    <w:p w14:paraId="00161857"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 xml:space="preserve"> </w:t>
      </w:r>
      <w:proofErr w:type="spellStart"/>
      <w:proofErr w:type="gramStart"/>
      <w:r w:rsidRPr="00517774">
        <w:rPr>
          <w:rFonts w:ascii="Courier New" w:hAnsi="Courier New" w:cs="Courier New"/>
          <w:sz w:val="24"/>
          <w:szCs w:val="24"/>
          <w:lang w:val="en-US"/>
        </w:rPr>
        <w:t>document.location</w:t>
      </w:r>
      <w:proofErr w:type="gramEnd"/>
      <w:r w:rsidRPr="00517774">
        <w:rPr>
          <w:rFonts w:ascii="Courier New" w:hAnsi="Courier New" w:cs="Courier New"/>
          <w:sz w:val="24"/>
          <w:szCs w:val="24"/>
          <w:lang w:val="en-US"/>
        </w:rPr>
        <w:t>.href</w:t>
      </w:r>
      <w:proofErr w:type="spellEnd"/>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index.php</w:t>
      </w:r>
      <w:proofErr w:type="spellEnd"/>
      <w:r w:rsidRPr="00517774">
        <w:rPr>
          <w:rFonts w:ascii="Courier New" w:hAnsi="Courier New" w:cs="Courier New"/>
          <w:sz w:val="24"/>
          <w:szCs w:val="24"/>
          <w:lang w:val="en-US"/>
        </w:rPr>
        <w:t>';</w:t>
      </w:r>
    </w:p>
    <w:p w14:paraId="6AB07A40"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 else {</w:t>
      </w:r>
    </w:p>
    <w:p w14:paraId="0F4ECF62"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if(</w:t>
      </w:r>
      <w:proofErr w:type="spellStart"/>
      <w:proofErr w:type="gramStart"/>
      <w:r w:rsidRPr="00517774">
        <w:rPr>
          <w:rFonts w:ascii="Courier New" w:hAnsi="Courier New" w:cs="Courier New"/>
          <w:sz w:val="24"/>
          <w:szCs w:val="24"/>
          <w:lang w:val="en-US"/>
        </w:rPr>
        <w:t>data.type</w:t>
      </w:r>
      <w:proofErr w:type="spellEnd"/>
      <w:proofErr w:type="gramEnd"/>
      <w:r w:rsidRPr="00517774">
        <w:rPr>
          <w:rFonts w:ascii="Courier New" w:hAnsi="Courier New" w:cs="Courier New"/>
          <w:sz w:val="24"/>
          <w:szCs w:val="24"/>
          <w:lang w:val="en-US"/>
        </w:rPr>
        <w:t>===1){</w:t>
      </w:r>
    </w:p>
    <w:p w14:paraId="5D769374"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proofErr w:type="spellStart"/>
      <w:proofErr w:type="gramStart"/>
      <w:r w:rsidRPr="00517774">
        <w:rPr>
          <w:rFonts w:ascii="Courier New" w:hAnsi="Courier New" w:cs="Courier New"/>
          <w:sz w:val="24"/>
          <w:szCs w:val="24"/>
          <w:lang w:val="en-US"/>
        </w:rPr>
        <w:t>data.fields</w:t>
      </w:r>
      <w:proofErr w:type="gramEnd"/>
      <w:r w:rsidRPr="00517774">
        <w:rPr>
          <w:rFonts w:ascii="Courier New" w:hAnsi="Courier New" w:cs="Courier New"/>
          <w:sz w:val="24"/>
          <w:szCs w:val="24"/>
          <w:lang w:val="en-US"/>
        </w:rPr>
        <w:t>.forEach</w:t>
      </w:r>
      <w:proofErr w:type="spellEnd"/>
      <w:r w:rsidRPr="00517774">
        <w:rPr>
          <w:rFonts w:ascii="Courier New" w:hAnsi="Courier New" w:cs="Courier New"/>
          <w:sz w:val="24"/>
          <w:szCs w:val="24"/>
          <w:lang w:val="en-US"/>
        </w:rPr>
        <w:t>(function(field){</w:t>
      </w:r>
    </w:p>
    <w:p w14:paraId="2903B377"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$(`input[name="${field}</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w:t>
      </w:r>
      <w:proofErr w:type="spellStart"/>
      <w:r w:rsidRPr="00517774">
        <w:rPr>
          <w:rFonts w:ascii="Courier New" w:hAnsi="Courier New" w:cs="Courier New"/>
          <w:sz w:val="24"/>
          <w:szCs w:val="24"/>
          <w:lang w:val="en-US"/>
        </w:rPr>
        <w:t>addClass</w:t>
      </w:r>
      <w:proofErr w:type="spellEnd"/>
      <w:r w:rsidRPr="00517774">
        <w:rPr>
          <w:rFonts w:ascii="Courier New" w:hAnsi="Courier New" w:cs="Courier New"/>
          <w:sz w:val="24"/>
          <w:szCs w:val="24"/>
          <w:lang w:val="en-US"/>
        </w:rPr>
        <w:t>('error-input');</w:t>
      </w:r>
    </w:p>
    <w:p w14:paraId="0E08AC68"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w:t>
      </w:r>
    </w:p>
    <w:p w14:paraId="7DCAD2E4"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w:t>
      </w:r>
    </w:p>
    <w:p w14:paraId="69096F1C"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$(`span[name="name-error-span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).removeClass('none').text(data.nameError);</w:t>
      </w:r>
    </w:p>
    <w:p w14:paraId="29F86FCC"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$(`span[name="email-error-span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).removeClass('none').text(data.emailError);</w:t>
      </w:r>
    </w:p>
    <w:p w14:paraId="3AE5AACB"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$(`span[name="telephone-error-span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).removeClass('none').text(data.telephoneError);</w:t>
      </w:r>
    </w:p>
    <w:p w14:paraId="17D604BE"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$(`span[name="photo-error-span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).removeClass('none').text(data.photoError);</w:t>
      </w:r>
    </w:p>
    <w:p w14:paraId="08809C15"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$(`span[name="password-error-span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).removeClass('none').text(data.passwordError);</w:t>
      </w:r>
    </w:p>
    <w:p w14:paraId="48F087CD" w14:textId="77777777" w:rsidR="00F00E2E" w:rsidRPr="00517774"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t>$(`span[name="password_confirm-error-span</w:t>
      </w:r>
      <w:proofErr w:type="gramStart"/>
      <w:r w:rsidRPr="00517774">
        <w:rPr>
          <w:rFonts w:ascii="Courier New" w:hAnsi="Courier New" w:cs="Courier New"/>
          <w:sz w:val="24"/>
          <w:szCs w:val="24"/>
          <w:lang w:val="en-US"/>
        </w:rPr>
        <w:t>"]`</w:t>
      </w:r>
      <w:proofErr w:type="gramEnd"/>
      <w:r w:rsidRPr="00517774">
        <w:rPr>
          <w:rFonts w:ascii="Courier New" w:hAnsi="Courier New" w:cs="Courier New"/>
          <w:sz w:val="24"/>
          <w:szCs w:val="24"/>
          <w:lang w:val="en-US"/>
        </w:rPr>
        <w:t>).removeClass('none').text(data.password_confirmError);</w:t>
      </w:r>
    </w:p>
    <w:p w14:paraId="4E96A9D3" w14:textId="77777777" w:rsidR="00F00E2E" w:rsidRPr="00EB7D27" w:rsidRDefault="00F00E2E" w:rsidP="00F00E2E">
      <w:pPr>
        <w:ind w:firstLine="0"/>
        <w:rPr>
          <w:rFonts w:ascii="Courier New" w:hAnsi="Courier New" w:cs="Courier New"/>
          <w:sz w:val="24"/>
          <w:szCs w:val="24"/>
          <w:lang w:val="en-US"/>
        </w:rPr>
      </w:pP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517774">
        <w:rPr>
          <w:rFonts w:ascii="Courier New" w:hAnsi="Courier New" w:cs="Courier New"/>
          <w:sz w:val="24"/>
          <w:szCs w:val="24"/>
          <w:lang w:val="en-US"/>
        </w:rPr>
        <w:tab/>
      </w:r>
      <w:r w:rsidRPr="00EB7D27">
        <w:rPr>
          <w:rFonts w:ascii="Courier New" w:hAnsi="Courier New" w:cs="Courier New"/>
          <w:sz w:val="24"/>
          <w:szCs w:val="24"/>
          <w:lang w:val="en-US"/>
        </w:rPr>
        <w:t>}</w:t>
      </w:r>
    </w:p>
    <w:p w14:paraId="04FDE224" w14:textId="77777777" w:rsidR="00F00E2E" w:rsidRPr="00EB7D27" w:rsidRDefault="00F00E2E" w:rsidP="00F00E2E">
      <w:pPr>
        <w:ind w:firstLine="0"/>
        <w:rPr>
          <w:rFonts w:ascii="Courier New" w:hAnsi="Courier New" w:cs="Courier New"/>
          <w:sz w:val="24"/>
          <w:szCs w:val="24"/>
          <w:lang w:val="en-US"/>
        </w:rPr>
      </w:pPr>
      <w:r w:rsidRPr="00EB7D27">
        <w:rPr>
          <w:rFonts w:ascii="Courier New" w:hAnsi="Courier New" w:cs="Courier New"/>
          <w:sz w:val="24"/>
          <w:szCs w:val="24"/>
          <w:lang w:val="en-US"/>
        </w:rPr>
        <w:tab/>
      </w:r>
      <w:r w:rsidRPr="00EB7D27">
        <w:rPr>
          <w:rFonts w:ascii="Courier New" w:hAnsi="Courier New" w:cs="Courier New"/>
          <w:sz w:val="24"/>
          <w:szCs w:val="24"/>
          <w:lang w:val="en-US"/>
        </w:rPr>
        <w:tab/>
        <w:t>}</w:t>
      </w:r>
    </w:p>
    <w:p w14:paraId="1AD9346E" w14:textId="77777777" w:rsidR="00F00E2E" w:rsidRPr="00EB7D27" w:rsidRDefault="00F00E2E" w:rsidP="00F00E2E">
      <w:pPr>
        <w:ind w:firstLine="0"/>
        <w:rPr>
          <w:rFonts w:ascii="Courier New" w:hAnsi="Courier New" w:cs="Courier New"/>
          <w:sz w:val="24"/>
          <w:szCs w:val="24"/>
          <w:lang w:val="en-US"/>
        </w:rPr>
      </w:pPr>
      <w:r w:rsidRPr="00EB7D27">
        <w:rPr>
          <w:rFonts w:ascii="Courier New" w:hAnsi="Courier New" w:cs="Courier New"/>
          <w:sz w:val="24"/>
          <w:szCs w:val="24"/>
          <w:lang w:val="en-US"/>
        </w:rPr>
        <w:tab/>
        <w:t>});</w:t>
      </w:r>
    </w:p>
    <w:p w14:paraId="5725A3FE" w14:textId="765E41D0" w:rsidR="00F00E2E" w:rsidRDefault="00F00E2E" w:rsidP="00F00E2E">
      <w:pPr>
        <w:spacing w:after="160" w:line="259" w:lineRule="auto"/>
        <w:ind w:firstLine="0"/>
        <w:jc w:val="left"/>
        <w:rPr>
          <w:rFonts w:ascii="Courier New" w:hAnsi="Courier New" w:cs="Courier New"/>
          <w:sz w:val="24"/>
          <w:szCs w:val="24"/>
          <w:lang w:val="en-US"/>
        </w:rPr>
      </w:pPr>
      <w:r w:rsidRPr="00EB7D27">
        <w:rPr>
          <w:rFonts w:ascii="Courier New" w:hAnsi="Courier New" w:cs="Courier New"/>
          <w:sz w:val="24"/>
          <w:szCs w:val="24"/>
          <w:lang w:val="en-US"/>
        </w:rPr>
        <w:t>});</w:t>
      </w:r>
    </w:p>
    <w:p w14:paraId="0FD5554A" w14:textId="1256AD9D" w:rsidR="00E86DE5" w:rsidRPr="00E86DE5" w:rsidRDefault="00E86DE5" w:rsidP="00E86D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ind w:firstLine="0"/>
        <w:jc w:val="center"/>
      </w:pPr>
      <w:r>
        <w:t>Листинг</w:t>
      </w:r>
      <w:r w:rsidRPr="00842F23">
        <w:t xml:space="preserve"> </w:t>
      </w:r>
      <w:r>
        <w:rPr>
          <w:lang w:val="en-US"/>
        </w:rPr>
        <w:t>A</w:t>
      </w:r>
      <w:r w:rsidRPr="00842F23">
        <w:t>.</w:t>
      </w:r>
      <w:r w:rsidRPr="00E86DE5">
        <w:t>2</w:t>
      </w:r>
      <w:r w:rsidRPr="00842F23">
        <w:t xml:space="preserve"> – </w:t>
      </w:r>
      <w:r>
        <w:t>Обработка нажатия кнопки</w:t>
      </w:r>
      <w:r>
        <w:t xml:space="preserve"> регистрации </w:t>
      </w:r>
    </w:p>
    <w:p w14:paraId="190FBEBA" w14:textId="77777777" w:rsidR="00E86DE5" w:rsidRPr="00E86DE5" w:rsidRDefault="00E86DE5" w:rsidP="00F00E2E">
      <w:pPr>
        <w:spacing w:after="160" w:line="259" w:lineRule="auto"/>
        <w:ind w:firstLine="0"/>
        <w:jc w:val="left"/>
        <w:rPr>
          <w:noProof/>
        </w:rPr>
      </w:pPr>
    </w:p>
    <w:p w14:paraId="1902B038" w14:textId="6EFC91FE" w:rsidR="004957FF" w:rsidRPr="00010D71" w:rsidRDefault="004957FF" w:rsidP="002D65CE">
      <w:pPr>
        <w:spacing w:after="160" w:line="259" w:lineRule="auto"/>
        <w:ind w:firstLine="0"/>
        <w:jc w:val="left"/>
        <w:rPr>
          <w:lang w:val="en-US"/>
        </w:rPr>
      </w:pPr>
    </w:p>
    <w:sectPr w:rsidR="004957FF" w:rsidRPr="00010D71" w:rsidSect="005222EA">
      <w:headerReference w:type="default" r:id="rId119"/>
      <w:pgSz w:w="11906" w:h="16838" w:code="9"/>
      <w:pgMar w:top="1134" w:right="567" w:bottom="851" w:left="130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51BB5" w14:textId="77777777" w:rsidR="00087216" w:rsidRDefault="00087216" w:rsidP="00CB748E">
      <w:r>
        <w:separator/>
      </w:r>
    </w:p>
  </w:endnote>
  <w:endnote w:type="continuationSeparator" w:id="0">
    <w:p w14:paraId="213874AE" w14:textId="77777777" w:rsidR="00087216" w:rsidRDefault="00087216" w:rsidP="00CB7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12385" w14:textId="77777777" w:rsidR="00087216" w:rsidRDefault="00087216" w:rsidP="00CB748E">
      <w:r>
        <w:separator/>
      </w:r>
    </w:p>
  </w:footnote>
  <w:footnote w:type="continuationSeparator" w:id="0">
    <w:p w14:paraId="2968F99A" w14:textId="77777777" w:rsidR="00087216" w:rsidRDefault="00087216" w:rsidP="00CB74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AD9F" w14:textId="6C135E3F" w:rsidR="004D2698" w:rsidRDefault="004D2698" w:rsidP="004D2698">
    <w:pPr>
      <w:pStyle w:val="ad"/>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846501"/>
      <w:docPartObj>
        <w:docPartGallery w:val="Page Numbers (Top of Page)"/>
        <w:docPartUnique/>
      </w:docPartObj>
    </w:sdtPr>
    <w:sdtContent>
      <w:p w14:paraId="4403FC26" w14:textId="77777777" w:rsidR="00BE1CBB" w:rsidRDefault="00BE1CBB" w:rsidP="004D2698">
        <w:pPr>
          <w:pStyle w:val="ad"/>
          <w:jc w:val="right"/>
        </w:pPr>
        <w:r>
          <w:fldChar w:fldCharType="begin"/>
        </w:r>
        <w:r>
          <w:instrText>PAGE   \* MERGEFORMAT</w:instrText>
        </w:r>
        <w:r>
          <w:fldChar w:fldCharType="separate"/>
        </w:r>
        <w:r>
          <w:t>2</w:t>
        </w:r>
        <w: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290181"/>
      <w:docPartObj>
        <w:docPartGallery w:val="Page Numbers (Top of Page)"/>
        <w:docPartUnique/>
      </w:docPartObj>
    </w:sdtPr>
    <w:sdtContent>
      <w:p w14:paraId="3645911C" w14:textId="77777777" w:rsidR="00BE1CBB" w:rsidRDefault="00BE1CBB" w:rsidP="004D2698">
        <w:pPr>
          <w:pStyle w:val="ad"/>
          <w:jc w:val="right"/>
        </w:pP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895822"/>
      <w:docPartObj>
        <w:docPartGallery w:val="Page Numbers (Top of Page)"/>
        <w:docPartUnique/>
      </w:docPartObj>
    </w:sdtPr>
    <w:sdtContent>
      <w:p w14:paraId="084000D2" w14:textId="77777777" w:rsidR="00BE1CBB" w:rsidRDefault="00BE1CBB" w:rsidP="004D2698">
        <w:pPr>
          <w:pStyle w:val="ad"/>
          <w:jc w:val="right"/>
        </w:pPr>
        <w:r>
          <w:fldChar w:fldCharType="begin"/>
        </w:r>
        <w:r>
          <w:instrText>PAGE   \* MERGEFORMAT</w:instrText>
        </w:r>
        <w:r>
          <w:fldChar w:fldCharType="separate"/>
        </w:r>
        <w: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619065"/>
      <w:docPartObj>
        <w:docPartGallery w:val="Page Numbers (Top of Page)"/>
        <w:docPartUnique/>
      </w:docPartObj>
    </w:sdtPr>
    <w:sdtEndPr/>
    <w:sdtContent>
      <w:p w14:paraId="3025BA6F" w14:textId="77777777" w:rsidR="004D2698" w:rsidRDefault="004D2698" w:rsidP="004D2698">
        <w:pPr>
          <w:pStyle w:val="ad"/>
          <w:jc w:val="right"/>
        </w:pPr>
        <w:r>
          <w:fldChar w:fldCharType="begin"/>
        </w:r>
        <w:r>
          <w:instrText>PAGE   \* MERGEFORMAT</w:instrText>
        </w:r>
        <w: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3D2D2" w14:textId="6AEB0043" w:rsidR="00B72179" w:rsidRDefault="00B72179" w:rsidP="004D2698">
    <w:pPr>
      <w:pStyle w:val="ad"/>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1616505"/>
      <w:docPartObj>
        <w:docPartGallery w:val="Page Numbers (Top of Page)"/>
        <w:docPartUnique/>
      </w:docPartObj>
    </w:sdtPr>
    <w:sdtContent>
      <w:p w14:paraId="13CEF398" w14:textId="77777777" w:rsidR="00306D5C" w:rsidRDefault="00306D5C" w:rsidP="004D2698">
        <w:pPr>
          <w:pStyle w:val="ad"/>
          <w:jc w:val="right"/>
        </w:pPr>
        <w:r>
          <w:fldChar w:fldCharType="begin"/>
        </w:r>
        <w:r>
          <w:instrText>PAGE   \* MERGEFORMAT</w:instrText>
        </w:r>
        <w:r>
          <w:fldChar w:fldCharType="separate"/>
        </w:r>
        <w:r>
          <w:t>2</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0578A" w14:textId="6351AF43" w:rsidR="00306D5C" w:rsidRDefault="00306D5C" w:rsidP="004D2698">
    <w:pPr>
      <w:pStyle w:val="ad"/>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461130"/>
      <w:docPartObj>
        <w:docPartGallery w:val="Page Numbers (Top of Page)"/>
        <w:docPartUnique/>
      </w:docPartObj>
    </w:sdtPr>
    <w:sdtContent>
      <w:p w14:paraId="3630872B" w14:textId="77777777" w:rsidR="00306D5C" w:rsidRDefault="00306D5C" w:rsidP="004D2698">
        <w:pPr>
          <w:pStyle w:val="ad"/>
          <w:jc w:val="right"/>
        </w:pPr>
        <w:r>
          <w:fldChar w:fldCharType="begin"/>
        </w:r>
        <w:r>
          <w:instrText>PAGE   \* MERGEFORMAT</w:instrText>
        </w:r>
        <w:r>
          <w:fldChar w:fldCharType="separate"/>
        </w:r>
        <w:r>
          <w:t>2</w:t>
        </w:r>
        <w: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852FF" w14:textId="278E8E5B" w:rsidR="00306D5C" w:rsidRDefault="00306D5C" w:rsidP="004D2698">
    <w:pPr>
      <w:pStyle w:val="ad"/>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7229507"/>
      <w:docPartObj>
        <w:docPartGallery w:val="Page Numbers (Top of Page)"/>
        <w:docPartUnique/>
      </w:docPartObj>
    </w:sdtPr>
    <w:sdtContent>
      <w:p w14:paraId="63E692AD" w14:textId="77777777" w:rsidR="00306D5C" w:rsidRDefault="00306D5C" w:rsidP="004D2698">
        <w:pPr>
          <w:pStyle w:val="ad"/>
          <w:jc w:val="right"/>
        </w:pPr>
        <w:r>
          <w:fldChar w:fldCharType="begin"/>
        </w:r>
        <w:r>
          <w:instrText>PAGE   \* MERGEFORMAT</w:instrText>
        </w:r>
        <w:r>
          <w:fldChar w:fldCharType="separate"/>
        </w:r>
        <w:r>
          <w:t>2</w:t>
        </w:r>
        <w: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7933C" w14:textId="0244F43F" w:rsidR="00BE1CBB" w:rsidRDefault="00BE1CBB" w:rsidP="004D2698">
    <w:pPr>
      <w:pStyle w:val="ad"/>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62834F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66468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2663EC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8341F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72E59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992910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609CB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06180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4C0C4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2A284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C17D28"/>
    <w:multiLevelType w:val="multilevel"/>
    <w:tmpl w:val="5CFA5022"/>
    <w:lvl w:ilvl="0">
      <w:start w:val="1"/>
      <w:numFmt w:val="decimal"/>
      <w:lvlText w:val="%1."/>
      <w:lvlJc w:val="left"/>
      <w:pPr>
        <w:ind w:left="1069" w:hanging="360"/>
      </w:pPr>
      <w:rPr>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1" w15:restartNumberingAfterBreak="0">
    <w:nsid w:val="0E0E5822"/>
    <w:multiLevelType w:val="hybridMultilevel"/>
    <w:tmpl w:val="E372400E"/>
    <w:lvl w:ilvl="0" w:tplc="B2503AB0">
      <w:start w:val="1"/>
      <w:numFmt w:val="bullet"/>
      <w:suff w:val="space"/>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2" w15:restartNumberingAfterBreak="0">
    <w:nsid w:val="0E946A97"/>
    <w:multiLevelType w:val="hybridMultilevel"/>
    <w:tmpl w:val="B7F60EDC"/>
    <w:lvl w:ilvl="0" w:tplc="C71281E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4384AE2"/>
    <w:multiLevelType w:val="hybridMultilevel"/>
    <w:tmpl w:val="7D6E43F2"/>
    <w:lvl w:ilvl="0" w:tplc="E10E8C64">
      <w:start w:val="1"/>
      <w:numFmt w:val="decimal"/>
      <w:suff w:val="space"/>
      <w:lvlText w:val="5а%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8151FC6"/>
    <w:multiLevelType w:val="multilevel"/>
    <w:tmpl w:val="43301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E3F9C"/>
    <w:multiLevelType w:val="hybridMultilevel"/>
    <w:tmpl w:val="EE54BBD4"/>
    <w:lvl w:ilvl="0" w:tplc="A0C08404">
      <w:start w:val="1"/>
      <w:numFmt w:val="decimal"/>
      <w:suff w:val="space"/>
      <w:lvlText w:val="%1."/>
      <w:lvlJc w:val="left"/>
      <w:pPr>
        <w:ind w:left="1429" w:hanging="360"/>
      </w:pPr>
      <w:rPr>
        <w:rFonts w:hint="default"/>
      </w:r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16" w15:restartNumberingAfterBreak="0">
    <w:nsid w:val="1D395927"/>
    <w:multiLevelType w:val="multilevel"/>
    <w:tmpl w:val="AF0E3182"/>
    <w:lvl w:ilvl="0">
      <w:start w:val="1"/>
      <w:numFmt w:val="bullet"/>
      <w:suff w:val="space"/>
      <w:lvlText w:val=""/>
      <w:lvlJc w:val="left"/>
      <w:pPr>
        <w:ind w:left="0" w:firstLine="709"/>
      </w:pPr>
      <w:rPr>
        <w:rFonts w:ascii="Symbol" w:hAnsi="Symbol" w:hint="default"/>
      </w:rPr>
    </w:lvl>
    <w:lvl w:ilvl="1">
      <w:start w:val="1"/>
      <w:numFmt w:val="decimal"/>
      <w:lvlText w:val="%2)"/>
      <w:lvlJc w:val="left"/>
      <w:pPr>
        <w:ind w:left="709" w:firstLine="709"/>
      </w:pPr>
      <w:rPr>
        <w:rFonts w:ascii="Times New Roman" w:eastAsia="Times New Roman" w:hAnsi="Times New Roman" w:cs="Times New Roman" w:hint="default"/>
        <w:b w:val="0"/>
        <w:i w:val="0"/>
        <w:smallCaps w:val="0"/>
        <w:strike w:val="0"/>
        <w:sz w:val="28"/>
        <w:szCs w:val="28"/>
        <w:vertAlign w:val="baseline"/>
      </w:rPr>
    </w:lvl>
    <w:lvl w:ilvl="2">
      <w:start w:val="1"/>
      <w:numFmt w:val="decimal"/>
      <w:lvlText w:val="%3)"/>
      <w:lvlJc w:val="left"/>
      <w:pPr>
        <w:ind w:left="1418" w:firstLine="708"/>
      </w:pPr>
      <w:rPr>
        <w:rFonts w:ascii="Times New Roman" w:eastAsia="Times New Roman" w:hAnsi="Times New Roman" w:cs="Times New Roman" w:hint="default"/>
        <w:b w:val="0"/>
        <w:i w:val="0"/>
        <w:smallCaps w:val="0"/>
        <w:strike w:val="0"/>
        <w:sz w:val="28"/>
        <w:szCs w:val="28"/>
        <w:vertAlign w:val="baseline"/>
      </w:rPr>
    </w:lvl>
    <w:lvl w:ilvl="3">
      <w:start w:val="1"/>
      <w:numFmt w:val="bullet"/>
      <w:lvlText w:val="●"/>
      <w:lvlJc w:val="left"/>
      <w:pPr>
        <w:ind w:left="3936" w:hanging="360"/>
      </w:pPr>
      <w:rPr>
        <w:rFonts w:ascii="Noto Sans Symbols" w:eastAsia="Noto Sans Symbols" w:hAnsi="Noto Sans Symbols" w:cs="Noto Sans Symbols" w:hint="default"/>
      </w:rPr>
    </w:lvl>
    <w:lvl w:ilvl="4">
      <w:start w:val="1"/>
      <w:numFmt w:val="bullet"/>
      <w:lvlText w:val="o"/>
      <w:lvlJc w:val="left"/>
      <w:pPr>
        <w:ind w:left="4656" w:hanging="360"/>
      </w:pPr>
      <w:rPr>
        <w:rFonts w:ascii="Courier New" w:eastAsia="Courier New" w:hAnsi="Courier New" w:cs="Courier New" w:hint="default"/>
      </w:rPr>
    </w:lvl>
    <w:lvl w:ilvl="5">
      <w:start w:val="1"/>
      <w:numFmt w:val="bullet"/>
      <w:lvlText w:val="▪"/>
      <w:lvlJc w:val="left"/>
      <w:pPr>
        <w:ind w:left="5376" w:hanging="360"/>
      </w:pPr>
      <w:rPr>
        <w:rFonts w:ascii="Noto Sans Symbols" w:eastAsia="Noto Sans Symbols" w:hAnsi="Noto Sans Symbols" w:cs="Noto Sans Symbols" w:hint="default"/>
      </w:rPr>
    </w:lvl>
    <w:lvl w:ilvl="6">
      <w:start w:val="1"/>
      <w:numFmt w:val="bullet"/>
      <w:lvlText w:val="●"/>
      <w:lvlJc w:val="left"/>
      <w:pPr>
        <w:ind w:left="6096" w:hanging="360"/>
      </w:pPr>
      <w:rPr>
        <w:rFonts w:ascii="Noto Sans Symbols" w:eastAsia="Noto Sans Symbols" w:hAnsi="Noto Sans Symbols" w:cs="Noto Sans Symbols" w:hint="default"/>
      </w:rPr>
    </w:lvl>
    <w:lvl w:ilvl="7">
      <w:start w:val="1"/>
      <w:numFmt w:val="bullet"/>
      <w:lvlText w:val="o"/>
      <w:lvlJc w:val="left"/>
      <w:pPr>
        <w:ind w:left="6816" w:hanging="360"/>
      </w:pPr>
      <w:rPr>
        <w:rFonts w:ascii="Courier New" w:eastAsia="Courier New" w:hAnsi="Courier New" w:cs="Courier New" w:hint="default"/>
      </w:rPr>
    </w:lvl>
    <w:lvl w:ilvl="8">
      <w:start w:val="1"/>
      <w:numFmt w:val="bullet"/>
      <w:lvlText w:val="▪"/>
      <w:lvlJc w:val="left"/>
      <w:pPr>
        <w:ind w:left="7536" w:hanging="360"/>
      </w:pPr>
      <w:rPr>
        <w:rFonts w:ascii="Noto Sans Symbols" w:eastAsia="Noto Sans Symbols" w:hAnsi="Noto Sans Symbols" w:cs="Noto Sans Symbols" w:hint="default"/>
      </w:rPr>
    </w:lvl>
  </w:abstractNum>
  <w:abstractNum w:abstractNumId="17" w15:restartNumberingAfterBreak="0">
    <w:nsid w:val="273A13A9"/>
    <w:multiLevelType w:val="multilevel"/>
    <w:tmpl w:val="BFE41BAA"/>
    <w:lvl w:ilvl="0">
      <w:start w:val="1"/>
      <w:numFmt w:val="bullet"/>
      <w:lvlText w:val="−"/>
      <w:lvlJc w:val="left"/>
      <w:pPr>
        <w:ind w:left="3054"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8" w15:restartNumberingAfterBreak="0">
    <w:nsid w:val="27B741D0"/>
    <w:multiLevelType w:val="hybridMultilevel"/>
    <w:tmpl w:val="062644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97F2BE6"/>
    <w:multiLevelType w:val="multilevel"/>
    <w:tmpl w:val="81A4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8D5363"/>
    <w:multiLevelType w:val="hybridMultilevel"/>
    <w:tmpl w:val="76A62C70"/>
    <w:lvl w:ilvl="0" w:tplc="1000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2F17447F"/>
    <w:multiLevelType w:val="hybridMultilevel"/>
    <w:tmpl w:val="5CAEDB00"/>
    <w:lvl w:ilvl="0" w:tplc="ADD2F76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1246277"/>
    <w:multiLevelType w:val="hybridMultilevel"/>
    <w:tmpl w:val="843EE4F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32BF052D"/>
    <w:multiLevelType w:val="hybridMultilevel"/>
    <w:tmpl w:val="9F564D2E"/>
    <w:lvl w:ilvl="0" w:tplc="3C7CB306">
      <w:start w:val="1"/>
      <w:numFmt w:val="bullet"/>
      <w:suff w:val="space"/>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4" w15:restartNumberingAfterBreak="0">
    <w:nsid w:val="3328383B"/>
    <w:multiLevelType w:val="multilevel"/>
    <w:tmpl w:val="F78A2DF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DD4128"/>
    <w:multiLevelType w:val="hybridMultilevel"/>
    <w:tmpl w:val="DD48BC4A"/>
    <w:lvl w:ilvl="0" w:tplc="2A8A774C">
      <w:start w:val="1"/>
      <w:numFmt w:val="bullet"/>
      <w:suff w:val="space"/>
      <w:lvlText w:val=""/>
      <w:lvlJc w:val="left"/>
      <w:pPr>
        <w:ind w:left="0" w:firstLine="709"/>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26" w15:restartNumberingAfterBreak="0">
    <w:nsid w:val="3C2D4A6A"/>
    <w:multiLevelType w:val="hybridMultilevel"/>
    <w:tmpl w:val="C2FA6D54"/>
    <w:lvl w:ilvl="0" w:tplc="B6B0F6B8">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02B7570"/>
    <w:multiLevelType w:val="hybridMultilevel"/>
    <w:tmpl w:val="3B405E34"/>
    <w:lvl w:ilvl="0" w:tplc="8F2048BC">
      <w:start w:val="1"/>
      <w:numFmt w:val="bullet"/>
      <w:lvlText w:val=""/>
      <w:lvlJc w:val="left"/>
      <w:pPr>
        <w:ind w:left="1494" w:hanging="360"/>
      </w:pPr>
      <w:rPr>
        <w:rFonts w:ascii="Symbol" w:hAnsi="Symbol" w:hint="default"/>
      </w:rPr>
    </w:lvl>
    <w:lvl w:ilvl="1" w:tplc="10000003" w:tentative="1">
      <w:start w:val="1"/>
      <w:numFmt w:val="bullet"/>
      <w:lvlText w:val="o"/>
      <w:lvlJc w:val="left"/>
      <w:pPr>
        <w:ind w:left="2214" w:hanging="360"/>
      </w:pPr>
      <w:rPr>
        <w:rFonts w:ascii="Courier New" w:hAnsi="Courier New" w:cs="Courier New" w:hint="default"/>
      </w:rPr>
    </w:lvl>
    <w:lvl w:ilvl="2" w:tplc="10000005" w:tentative="1">
      <w:start w:val="1"/>
      <w:numFmt w:val="bullet"/>
      <w:lvlText w:val=""/>
      <w:lvlJc w:val="left"/>
      <w:pPr>
        <w:ind w:left="2934" w:hanging="360"/>
      </w:pPr>
      <w:rPr>
        <w:rFonts w:ascii="Wingdings" w:hAnsi="Wingdings" w:hint="default"/>
      </w:rPr>
    </w:lvl>
    <w:lvl w:ilvl="3" w:tplc="10000001" w:tentative="1">
      <w:start w:val="1"/>
      <w:numFmt w:val="bullet"/>
      <w:lvlText w:val=""/>
      <w:lvlJc w:val="left"/>
      <w:pPr>
        <w:ind w:left="3654" w:hanging="360"/>
      </w:pPr>
      <w:rPr>
        <w:rFonts w:ascii="Symbol" w:hAnsi="Symbol" w:hint="default"/>
      </w:rPr>
    </w:lvl>
    <w:lvl w:ilvl="4" w:tplc="10000003" w:tentative="1">
      <w:start w:val="1"/>
      <w:numFmt w:val="bullet"/>
      <w:lvlText w:val="o"/>
      <w:lvlJc w:val="left"/>
      <w:pPr>
        <w:ind w:left="4374" w:hanging="360"/>
      </w:pPr>
      <w:rPr>
        <w:rFonts w:ascii="Courier New" w:hAnsi="Courier New" w:cs="Courier New" w:hint="default"/>
      </w:rPr>
    </w:lvl>
    <w:lvl w:ilvl="5" w:tplc="10000005" w:tentative="1">
      <w:start w:val="1"/>
      <w:numFmt w:val="bullet"/>
      <w:lvlText w:val=""/>
      <w:lvlJc w:val="left"/>
      <w:pPr>
        <w:ind w:left="5094" w:hanging="360"/>
      </w:pPr>
      <w:rPr>
        <w:rFonts w:ascii="Wingdings" w:hAnsi="Wingdings" w:hint="default"/>
      </w:rPr>
    </w:lvl>
    <w:lvl w:ilvl="6" w:tplc="10000001" w:tentative="1">
      <w:start w:val="1"/>
      <w:numFmt w:val="bullet"/>
      <w:lvlText w:val=""/>
      <w:lvlJc w:val="left"/>
      <w:pPr>
        <w:ind w:left="5814" w:hanging="360"/>
      </w:pPr>
      <w:rPr>
        <w:rFonts w:ascii="Symbol" w:hAnsi="Symbol" w:hint="default"/>
      </w:rPr>
    </w:lvl>
    <w:lvl w:ilvl="7" w:tplc="10000003" w:tentative="1">
      <w:start w:val="1"/>
      <w:numFmt w:val="bullet"/>
      <w:lvlText w:val="o"/>
      <w:lvlJc w:val="left"/>
      <w:pPr>
        <w:ind w:left="6534" w:hanging="360"/>
      </w:pPr>
      <w:rPr>
        <w:rFonts w:ascii="Courier New" w:hAnsi="Courier New" w:cs="Courier New" w:hint="default"/>
      </w:rPr>
    </w:lvl>
    <w:lvl w:ilvl="8" w:tplc="10000005" w:tentative="1">
      <w:start w:val="1"/>
      <w:numFmt w:val="bullet"/>
      <w:lvlText w:val=""/>
      <w:lvlJc w:val="left"/>
      <w:pPr>
        <w:ind w:left="7254" w:hanging="360"/>
      </w:pPr>
      <w:rPr>
        <w:rFonts w:ascii="Wingdings" w:hAnsi="Wingdings" w:hint="default"/>
      </w:rPr>
    </w:lvl>
  </w:abstractNum>
  <w:abstractNum w:abstractNumId="28" w15:restartNumberingAfterBreak="0">
    <w:nsid w:val="41035AF4"/>
    <w:multiLevelType w:val="multilevel"/>
    <w:tmpl w:val="0419001D"/>
    <w:numStyleLink w:val="a"/>
  </w:abstractNum>
  <w:abstractNum w:abstractNumId="29" w15:restartNumberingAfterBreak="0">
    <w:nsid w:val="499477F2"/>
    <w:multiLevelType w:val="multilevel"/>
    <w:tmpl w:val="0419001D"/>
    <w:styleLink w:val="a"/>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10C7EBE"/>
    <w:multiLevelType w:val="hybridMultilevel"/>
    <w:tmpl w:val="4C48DBD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596D771E"/>
    <w:multiLevelType w:val="hybridMultilevel"/>
    <w:tmpl w:val="08F03076"/>
    <w:lvl w:ilvl="0" w:tplc="DB9A66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B03155D"/>
    <w:multiLevelType w:val="hybridMultilevel"/>
    <w:tmpl w:val="76A62C70"/>
    <w:lvl w:ilvl="0" w:tplc="1000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DF47F36"/>
    <w:multiLevelType w:val="multilevel"/>
    <w:tmpl w:val="7A3498EC"/>
    <w:styleLink w:val="a0"/>
    <w:lvl w:ilvl="0">
      <w:start w:val="1"/>
      <w:numFmt w:val="bullet"/>
      <w:pStyle w:val="a1"/>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34" w15:restartNumberingAfterBreak="0">
    <w:nsid w:val="6F6F3FC9"/>
    <w:multiLevelType w:val="hybridMultilevel"/>
    <w:tmpl w:val="76A62C70"/>
    <w:lvl w:ilvl="0" w:tplc="1000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FFB3358"/>
    <w:multiLevelType w:val="multilevel"/>
    <w:tmpl w:val="E6387390"/>
    <w:lvl w:ilvl="0">
      <w:start w:val="1"/>
      <w:numFmt w:val="bullet"/>
      <w:lvlText w:val="−"/>
      <w:lvlJc w:val="left"/>
      <w:pPr>
        <w:ind w:left="-141" w:firstLine="709"/>
      </w:pPr>
      <w:rPr>
        <w:rFonts w:ascii="Noto Sans Symbols" w:eastAsia="Noto Sans Symbols" w:hAnsi="Noto Sans Symbols" w:cs="Noto Sans Symbols"/>
      </w:rPr>
    </w:lvl>
    <w:lvl w:ilvl="1">
      <w:start w:val="1"/>
      <w:numFmt w:val="decimal"/>
      <w:lvlText w:val="%2)"/>
      <w:lvlJc w:val="left"/>
      <w:pPr>
        <w:ind w:left="709" w:firstLine="709"/>
      </w:pPr>
      <w:rPr>
        <w:rFonts w:ascii="Times New Roman" w:eastAsia="Times New Roman" w:hAnsi="Times New Roman" w:cs="Times New Roman"/>
        <w:b w:val="0"/>
        <w:i w:val="0"/>
        <w:smallCaps w:val="0"/>
        <w:strike w:val="0"/>
        <w:sz w:val="28"/>
        <w:szCs w:val="28"/>
        <w:vertAlign w:val="baseline"/>
      </w:rPr>
    </w:lvl>
    <w:lvl w:ilvl="2">
      <w:start w:val="1"/>
      <w:numFmt w:val="decimal"/>
      <w:lvlText w:val="%3)"/>
      <w:lvlJc w:val="left"/>
      <w:pPr>
        <w:ind w:left="1418" w:firstLine="708"/>
      </w:pPr>
      <w:rPr>
        <w:rFonts w:ascii="Times New Roman" w:eastAsia="Times New Roman" w:hAnsi="Times New Roman" w:cs="Times New Roman"/>
        <w:b w:val="0"/>
        <w:i w:val="0"/>
        <w:smallCaps w:val="0"/>
        <w:strike w:val="0"/>
        <w:sz w:val="28"/>
        <w:szCs w:val="28"/>
        <w:vertAlign w:val="baseline"/>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1"/>
  </w:num>
  <w:num w:numId="12">
    <w:abstractNumId w:val="29"/>
  </w:num>
  <w:num w:numId="13">
    <w:abstractNumId w:val="28"/>
  </w:num>
  <w:num w:numId="14">
    <w:abstractNumId w:val="33"/>
  </w:num>
  <w:num w:numId="1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num>
  <w:num w:numId="17">
    <w:abstractNumId w:val="22"/>
  </w:num>
  <w:num w:numId="18">
    <w:abstractNumId w:val="18"/>
  </w:num>
  <w:num w:numId="19">
    <w:abstractNumId w:val="12"/>
  </w:num>
  <w:num w:numId="20">
    <w:abstractNumId w:val="25"/>
  </w:num>
  <w:num w:numId="21">
    <w:abstractNumId w:val="24"/>
  </w:num>
  <w:num w:numId="22">
    <w:abstractNumId w:val="30"/>
  </w:num>
  <w:num w:numId="23">
    <w:abstractNumId w:val="34"/>
  </w:num>
  <w:num w:numId="24">
    <w:abstractNumId w:val="13"/>
  </w:num>
  <w:num w:numId="25">
    <w:abstractNumId w:val="20"/>
  </w:num>
  <w:num w:numId="26">
    <w:abstractNumId w:val="32"/>
  </w:num>
  <w:num w:numId="27">
    <w:abstractNumId w:val="24"/>
    <w:lvlOverride w:ilvl="0">
      <w:lvl w:ilvl="0">
        <w:start w:val="1"/>
        <w:numFmt w:val="bullet"/>
        <w:suff w:val="space"/>
        <w:lvlText w:val=""/>
        <w:lvlJc w:val="left"/>
        <w:pPr>
          <w:ind w:left="720" w:hanging="360"/>
        </w:pPr>
        <w:rPr>
          <w:rFonts w:ascii="Symbol" w:hAnsi="Symbol"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start w:val="1"/>
        <w:numFmt w:val="bullet"/>
        <w:lvlText w:val=""/>
        <w:lvlJc w:val="left"/>
        <w:pPr>
          <w:tabs>
            <w:tab w:val="num" w:pos="3600"/>
          </w:tabs>
          <w:ind w:left="3600" w:hanging="360"/>
        </w:pPr>
        <w:rPr>
          <w:rFonts w:ascii="Wingdings" w:hAnsi="Wingdings" w:hint="default"/>
          <w:sz w:val="20"/>
        </w:rPr>
      </w:lvl>
    </w:lvlOverride>
    <w:lvlOverride w:ilvl="5">
      <w:lvl w:ilvl="5">
        <w:start w:val="1"/>
        <w:numFmt w:val="bullet"/>
        <w:lvlText w:val=""/>
        <w:lvlJc w:val="left"/>
        <w:pPr>
          <w:tabs>
            <w:tab w:val="num" w:pos="4320"/>
          </w:tabs>
          <w:ind w:left="4320" w:hanging="360"/>
        </w:pPr>
        <w:rPr>
          <w:rFonts w:ascii="Wingdings" w:hAnsi="Wingdings" w:hint="default"/>
          <w:sz w:val="20"/>
        </w:rPr>
      </w:lvl>
    </w:lvlOverride>
    <w:lvlOverride w:ilvl="6">
      <w:lvl w:ilvl="6">
        <w:start w:val="1"/>
        <w:numFmt w:val="bullet"/>
        <w:lvlText w:val=""/>
        <w:lvlJc w:val="left"/>
        <w:pPr>
          <w:tabs>
            <w:tab w:val="num" w:pos="5040"/>
          </w:tabs>
          <w:ind w:left="5040" w:hanging="360"/>
        </w:pPr>
        <w:rPr>
          <w:rFonts w:ascii="Wingdings" w:hAnsi="Wingdings" w:hint="default"/>
          <w:sz w:val="20"/>
        </w:rPr>
      </w:lvl>
    </w:lvlOverride>
    <w:lvlOverride w:ilvl="7">
      <w:lvl w:ilvl="7">
        <w:start w:val="1"/>
        <w:numFmt w:val="bullet"/>
        <w:lvlText w:val=""/>
        <w:lvlJc w:val="left"/>
        <w:pPr>
          <w:tabs>
            <w:tab w:val="num" w:pos="5760"/>
          </w:tabs>
          <w:ind w:left="5760" w:hanging="360"/>
        </w:pPr>
        <w:rPr>
          <w:rFonts w:ascii="Wingdings" w:hAnsi="Wingdings" w:hint="default"/>
          <w:sz w:val="20"/>
        </w:rPr>
      </w:lvl>
    </w:lvlOverride>
    <w:lvlOverride w:ilvl="8">
      <w:lvl w:ilvl="8">
        <w:start w:val="1"/>
        <w:numFmt w:val="bullet"/>
        <w:lvlText w:val=""/>
        <w:lvlJc w:val="left"/>
        <w:pPr>
          <w:tabs>
            <w:tab w:val="num" w:pos="6480"/>
          </w:tabs>
          <w:ind w:left="6480" w:hanging="360"/>
        </w:pPr>
        <w:rPr>
          <w:rFonts w:ascii="Wingdings" w:hAnsi="Wingdings" w:hint="default"/>
          <w:sz w:val="20"/>
        </w:rPr>
      </w:lvl>
    </w:lvlOverride>
  </w:num>
  <w:num w:numId="28">
    <w:abstractNumId w:val="15"/>
  </w:num>
  <w:num w:numId="29">
    <w:abstractNumId w:val="23"/>
  </w:num>
  <w:num w:numId="30">
    <w:abstractNumId w:val="21"/>
  </w:num>
  <w:num w:numId="31">
    <w:abstractNumId w:val="27"/>
  </w:num>
  <w:num w:numId="32">
    <w:abstractNumId w:val="11"/>
  </w:num>
  <w:num w:numId="33">
    <w:abstractNumId w:val="17"/>
  </w:num>
  <w:num w:numId="34">
    <w:abstractNumId w:val="19"/>
  </w:num>
  <w:num w:numId="35">
    <w:abstractNumId w:val="14"/>
  </w:num>
  <w:num w:numId="36">
    <w:abstractNumId w:val="35"/>
  </w:num>
  <w:num w:numId="37">
    <w:abstractNumId w:val="10"/>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08"/>
  <w:autoHyphenation/>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08A"/>
    <w:rsid w:val="00000790"/>
    <w:rsid w:val="00000FD0"/>
    <w:rsid w:val="00001B7D"/>
    <w:rsid w:val="00002D33"/>
    <w:rsid w:val="00004304"/>
    <w:rsid w:val="00005764"/>
    <w:rsid w:val="00006B91"/>
    <w:rsid w:val="00006D58"/>
    <w:rsid w:val="0001028E"/>
    <w:rsid w:val="00010D71"/>
    <w:rsid w:val="00012FEE"/>
    <w:rsid w:val="000131DA"/>
    <w:rsid w:val="00014184"/>
    <w:rsid w:val="00014730"/>
    <w:rsid w:val="000154D0"/>
    <w:rsid w:val="00016009"/>
    <w:rsid w:val="0001625A"/>
    <w:rsid w:val="000177B5"/>
    <w:rsid w:val="00020D25"/>
    <w:rsid w:val="000235A4"/>
    <w:rsid w:val="000250DC"/>
    <w:rsid w:val="0002598F"/>
    <w:rsid w:val="00025CF6"/>
    <w:rsid w:val="00026B4B"/>
    <w:rsid w:val="00026FBC"/>
    <w:rsid w:val="000277BB"/>
    <w:rsid w:val="00032406"/>
    <w:rsid w:val="0003308E"/>
    <w:rsid w:val="00035F7D"/>
    <w:rsid w:val="00036352"/>
    <w:rsid w:val="00037D21"/>
    <w:rsid w:val="000409F5"/>
    <w:rsid w:val="00040C23"/>
    <w:rsid w:val="000416BE"/>
    <w:rsid w:val="00041739"/>
    <w:rsid w:val="00042463"/>
    <w:rsid w:val="00042521"/>
    <w:rsid w:val="00044D8F"/>
    <w:rsid w:val="00046CFD"/>
    <w:rsid w:val="0005010A"/>
    <w:rsid w:val="00050DAE"/>
    <w:rsid w:val="000523D5"/>
    <w:rsid w:val="00052A91"/>
    <w:rsid w:val="00052C5D"/>
    <w:rsid w:val="00053003"/>
    <w:rsid w:val="00054627"/>
    <w:rsid w:val="00054666"/>
    <w:rsid w:val="0005614C"/>
    <w:rsid w:val="00056831"/>
    <w:rsid w:val="000578FD"/>
    <w:rsid w:val="0006112C"/>
    <w:rsid w:val="0006113A"/>
    <w:rsid w:val="00061AAE"/>
    <w:rsid w:val="0006291F"/>
    <w:rsid w:val="000630A4"/>
    <w:rsid w:val="000643E5"/>
    <w:rsid w:val="00067210"/>
    <w:rsid w:val="00071C34"/>
    <w:rsid w:val="00072348"/>
    <w:rsid w:val="00072A10"/>
    <w:rsid w:val="00074E30"/>
    <w:rsid w:val="00077D3C"/>
    <w:rsid w:val="0008007B"/>
    <w:rsid w:val="000822E1"/>
    <w:rsid w:val="000832D9"/>
    <w:rsid w:val="00087216"/>
    <w:rsid w:val="00091002"/>
    <w:rsid w:val="000912B6"/>
    <w:rsid w:val="000918F8"/>
    <w:rsid w:val="00091AC5"/>
    <w:rsid w:val="00092181"/>
    <w:rsid w:val="000933BB"/>
    <w:rsid w:val="0009497C"/>
    <w:rsid w:val="00094CE5"/>
    <w:rsid w:val="00094EC9"/>
    <w:rsid w:val="0009555B"/>
    <w:rsid w:val="00095DA8"/>
    <w:rsid w:val="00096741"/>
    <w:rsid w:val="000979CA"/>
    <w:rsid w:val="000A0110"/>
    <w:rsid w:val="000A1585"/>
    <w:rsid w:val="000A4154"/>
    <w:rsid w:val="000A4EA8"/>
    <w:rsid w:val="000A53CA"/>
    <w:rsid w:val="000A5BBF"/>
    <w:rsid w:val="000A6ABD"/>
    <w:rsid w:val="000B05E7"/>
    <w:rsid w:val="000B1C72"/>
    <w:rsid w:val="000B33D2"/>
    <w:rsid w:val="000B55BB"/>
    <w:rsid w:val="000B581F"/>
    <w:rsid w:val="000C04E0"/>
    <w:rsid w:val="000C0527"/>
    <w:rsid w:val="000C144B"/>
    <w:rsid w:val="000C2D47"/>
    <w:rsid w:val="000C3C75"/>
    <w:rsid w:val="000C41B8"/>
    <w:rsid w:val="000C4840"/>
    <w:rsid w:val="000C4E16"/>
    <w:rsid w:val="000C5B08"/>
    <w:rsid w:val="000C5FBF"/>
    <w:rsid w:val="000C6308"/>
    <w:rsid w:val="000D24E8"/>
    <w:rsid w:val="000D2507"/>
    <w:rsid w:val="000D336F"/>
    <w:rsid w:val="000D3F52"/>
    <w:rsid w:val="000D412E"/>
    <w:rsid w:val="000D4DC0"/>
    <w:rsid w:val="000D4F45"/>
    <w:rsid w:val="000D5583"/>
    <w:rsid w:val="000D5920"/>
    <w:rsid w:val="000D6A1C"/>
    <w:rsid w:val="000E0921"/>
    <w:rsid w:val="000E1652"/>
    <w:rsid w:val="000E32E0"/>
    <w:rsid w:val="000E44A3"/>
    <w:rsid w:val="000E47FD"/>
    <w:rsid w:val="000E4947"/>
    <w:rsid w:val="000E5A8D"/>
    <w:rsid w:val="000E60CB"/>
    <w:rsid w:val="000F18BF"/>
    <w:rsid w:val="000F32B2"/>
    <w:rsid w:val="000F3A36"/>
    <w:rsid w:val="000F5275"/>
    <w:rsid w:val="000F6237"/>
    <w:rsid w:val="000F7130"/>
    <w:rsid w:val="0010009B"/>
    <w:rsid w:val="00100C23"/>
    <w:rsid w:val="001013CD"/>
    <w:rsid w:val="00101482"/>
    <w:rsid w:val="00103694"/>
    <w:rsid w:val="001036FE"/>
    <w:rsid w:val="0010436B"/>
    <w:rsid w:val="00106AFB"/>
    <w:rsid w:val="00107027"/>
    <w:rsid w:val="00107586"/>
    <w:rsid w:val="001117BA"/>
    <w:rsid w:val="001119F9"/>
    <w:rsid w:val="00112260"/>
    <w:rsid w:val="00113223"/>
    <w:rsid w:val="001174F6"/>
    <w:rsid w:val="00117BDD"/>
    <w:rsid w:val="0012009F"/>
    <w:rsid w:val="00120F1E"/>
    <w:rsid w:val="001237A6"/>
    <w:rsid w:val="00123C16"/>
    <w:rsid w:val="0012685A"/>
    <w:rsid w:val="00127D06"/>
    <w:rsid w:val="00127E63"/>
    <w:rsid w:val="001328EB"/>
    <w:rsid w:val="00134264"/>
    <w:rsid w:val="00134EBB"/>
    <w:rsid w:val="001350E3"/>
    <w:rsid w:val="0013554A"/>
    <w:rsid w:val="0013781E"/>
    <w:rsid w:val="0014040A"/>
    <w:rsid w:val="00140A74"/>
    <w:rsid w:val="0014114A"/>
    <w:rsid w:val="001415F1"/>
    <w:rsid w:val="001418F1"/>
    <w:rsid w:val="00141B98"/>
    <w:rsid w:val="00141F9A"/>
    <w:rsid w:val="00146A87"/>
    <w:rsid w:val="00147B05"/>
    <w:rsid w:val="0015067F"/>
    <w:rsid w:val="00152463"/>
    <w:rsid w:val="00152543"/>
    <w:rsid w:val="00154E51"/>
    <w:rsid w:val="0015581B"/>
    <w:rsid w:val="00160AE8"/>
    <w:rsid w:val="00160BC5"/>
    <w:rsid w:val="001625E0"/>
    <w:rsid w:val="00164C01"/>
    <w:rsid w:val="0016681B"/>
    <w:rsid w:val="001671A7"/>
    <w:rsid w:val="001676FC"/>
    <w:rsid w:val="0017008D"/>
    <w:rsid w:val="00172066"/>
    <w:rsid w:val="00172C96"/>
    <w:rsid w:val="00174D73"/>
    <w:rsid w:val="00176414"/>
    <w:rsid w:val="00176735"/>
    <w:rsid w:val="00176791"/>
    <w:rsid w:val="00180785"/>
    <w:rsid w:val="00180D6F"/>
    <w:rsid w:val="00181B85"/>
    <w:rsid w:val="001840E2"/>
    <w:rsid w:val="001843DC"/>
    <w:rsid w:val="001854B0"/>
    <w:rsid w:val="00187B71"/>
    <w:rsid w:val="00190EBC"/>
    <w:rsid w:val="0019104F"/>
    <w:rsid w:val="001923CB"/>
    <w:rsid w:val="00192658"/>
    <w:rsid w:val="00193681"/>
    <w:rsid w:val="00193B9E"/>
    <w:rsid w:val="00197121"/>
    <w:rsid w:val="001A175C"/>
    <w:rsid w:val="001A20E0"/>
    <w:rsid w:val="001A2CAA"/>
    <w:rsid w:val="001A3ECB"/>
    <w:rsid w:val="001A490F"/>
    <w:rsid w:val="001A62E2"/>
    <w:rsid w:val="001A79CC"/>
    <w:rsid w:val="001B1757"/>
    <w:rsid w:val="001B1DDA"/>
    <w:rsid w:val="001B1E0B"/>
    <w:rsid w:val="001B25A2"/>
    <w:rsid w:val="001B633C"/>
    <w:rsid w:val="001B70B3"/>
    <w:rsid w:val="001B7C09"/>
    <w:rsid w:val="001C0470"/>
    <w:rsid w:val="001C4429"/>
    <w:rsid w:val="001C4477"/>
    <w:rsid w:val="001C6EAD"/>
    <w:rsid w:val="001C70C5"/>
    <w:rsid w:val="001C7635"/>
    <w:rsid w:val="001D01EA"/>
    <w:rsid w:val="001D30A4"/>
    <w:rsid w:val="001D3CEB"/>
    <w:rsid w:val="001D4E83"/>
    <w:rsid w:val="001D5009"/>
    <w:rsid w:val="001D62F6"/>
    <w:rsid w:val="001D686A"/>
    <w:rsid w:val="001D747A"/>
    <w:rsid w:val="001E0D4B"/>
    <w:rsid w:val="001E100A"/>
    <w:rsid w:val="001E1674"/>
    <w:rsid w:val="001E2260"/>
    <w:rsid w:val="001E2488"/>
    <w:rsid w:val="001E5B83"/>
    <w:rsid w:val="001E63DD"/>
    <w:rsid w:val="001E6569"/>
    <w:rsid w:val="001E6FB0"/>
    <w:rsid w:val="001E7100"/>
    <w:rsid w:val="001E742E"/>
    <w:rsid w:val="001F032D"/>
    <w:rsid w:val="001F082E"/>
    <w:rsid w:val="001F14A6"/>
    <w:rsid w:val="001F40DA"/>
    <w:rsid w:val="001F44F6"/>
    <w:rsid w:val="001F4A99"/>
    <w:rsid w:val="001F6380"/>
    <w:rsid w:val="001F727F"/>
    <w:rsid w:val="001F7FF6"/>
    <w:rsid w:val="0020100D"/>
    <w:rsid w:val="00201C49"/>
    <w:rsid w:val="0020253A"/>
    <w:rsid w:val="00204441"/>
    <w:rsid w:val="0020502F"/>
    <w:rsid w:val="002053E6"/>
    <w:rsid w:val="00206199"/>
    <w:rsid w:val="00207480"/>
    <w:rsid w:val="00207AC2"/>
    <w:rsid w:val="00207C0D"/>
    <w:rsid w:val="00210827"/>
    <w:rsid w:val="00210DED"/>
    <w:rsid w:val="002123B6"/>
    <w:rsid w:val="0021288B"/>
    <w:rsid w:val="00213D5D"/>
    <w:rsid w:val="00216F95"/>
    <w:rsid w:val="002172F2"/>
    <w:rsid w:val="00220815"/>
    <w:rsid w:val="00220857"/>
    <w:rsid w:val="0022142B"/>
    <w:rsid w:val="00221CBF"/>
    <w:rsid w:val="002236A2"/>
    <w:rsid w:val="002236E6"/>
    <w:rsid w:val="002245F2"/>
    <w:rsid w:val="00224F8E"/>
    <w:rsid w:val="00227484"/>
    <w:rsid w:val="002274E2"/>
    <w:rsid w:val="002304C3"/>
    <w:rsid w:val="00231FCE"/>
    <w:rsid w:val="002322FD"/>
    <w:rsid w:val="002350E1"/>
    <w:rsid w:val="00235CC3"/>
    <w:rsid w:val="00236017"/>
    <w:rsid w:val="00236571"/>
    <w:rsid w:val="00240A20"/>
    <w:rsid w:val="00241610"/>
    <w:rsid w:val="002420A4"/>
    <w:rsid w:val="0024261C"/>
    <w:rsid w:val="002434C1"/>
    <w:rsid w:val="002440C5"/>
    <w:rsid w:val="00245670"/>
    <w:rsid w:val="0024759C"/>
    <w:rsid w:val="002505F8"/>
    <w:rsid w:val="00251763"/>
    <w:rsid w:val="00252E7B"/>
    <w:rsid w:val="002543B5"/>
    <w:rsid w:val="00254782"/>
    <w:rsid w:val="00254D78"/>
    <w:rsid w:val="00256662"/>
    <w:rsid w:val="00256CF2"/>
    <w:rsid w:val="002571F7"/>
    <w:rsid w:val="002579F0"/>
    <w:rsid w:val="00260048"/>
    <w:rsid w:val="00261DEA"/>
    <w:rsid w:val="002621DD"/>
    <w:rsid w:val="00262A57"/>
    <w:rsid w:val="002651DD"/>
    <w:rsid w:val="00265643"/>
    <w:rsid w:val="00266058"/>
    <w:rsid w:val="002668D3"/>
    <w:rsid w:val="00266F9E"/>
    <w:rsid w:val="00267175"/>
    <w:rsid w:val="00267918"/>
    <w:rsid w:val="00270F1C"/>
    <w:rsid w:val="00272E40"/>
    <w:rsid w:val="00273B70"/>
    <w:rsid w:val="00274125"/>
    <w:rsid w:val="00274D8C"/>
    <w:rsid w:val="002752BA"/>
    <w:rsid w:val="00275ACA"/>
    <w:rsid w:val="002763FB"/>
    <w:rsid w:val="0027730C"/>
    <w:rsid w:val="00280083"/>
    <w:rsid w:val="0028231D"/>
    <w:rsid w:val="0028435C"/>
    <w:rsid w:val="0028473E"/>
    <w:rsid w:val="00287A00"/>
    <w:rsid w:val="00287F66"/>
    <w:rsid w:val="00290673"/>
    <w:rsid w:val="00290C27"/>
    <w:rsid w:val="002922C1"/>
    <w:rsid w:val="002933DA"/>
    <w:rsid w:val="00295868"/>
    <w:rsid w:val="002971BF"/>
    <w:rsid w:val="00297F4C"/>
    <w:rsid w:val="002A0F35"/>
    <w:rsid w:val="002A14C1"/>
    <w:rsid w:val="002A2DA5"/>
    <w:rsid w:val="002A458D"/>
    <w:rsid w:val="002A49E6"/>
    <w:rsid w:val="002A4F45"/>
    <w:rsid w:val="002A671A"/>
    <w:rsid w:val="002A76FF"/>
    <w:rsid w:val="002B0466"/>
    <w:rsid w:val="002B0C9F"/>
    <w:rsid w:val="002B2009"/>
    <w:rsid w:val="002B21B0"/>
    <w:rsid w:val="002B2B88"/>
    <w:rsid w:val="002B37E0"/>
    <w:rsid w:val="002B3DE5"/>
    <w:rsid w:val="002B3E3E"/>
    <w:rsid w:val="002B4093"/>
    <w:rsid w:val="002B4786"/>
    <w:rsid w:val="002B4A00"/>
    <w:rsid w:val="002B58BA"/>
    <w:rsid w:val="002B5969"/>
    <w:rsid w:val="002B6555"/>
    <w:rsid w:val="002B690E"/>
    <w:rsid w:val="002C0F45"/>
    <w:rsid w:val="002C1A5C"/>
    <w:rsid w:val="002C543C"/>
    <w:rsid w:val="002C57F7"/>
    <w:rsid w:val="002C589A"/>
    <w:rsid w:val="002C642E"/>
    <w:rsid w:val="002C64F2"/>
    <w:rsid w:val="002C75E6"/>
    <w:rsid w:val="002C78C8"/>
    <w:rsid w:val="002D170C"/>
    <w:rsid w:val="002D175B"/>
    <w:rsid w:val="002D1DF7"/>
    <w:rsid w:val="002D4C4E"/>
    <w:rsid w:val="002D4D25"/>
    <w:rsid w:val="002D5735"/>
    <w:rsid w:val="002D584E"/>
    <w:rsid w:val="002D618F"/>
    <w:rsid w:val="002D65CE"/>
    <w:rsid w:val="002D6F6F"/>
    <w:rsid w:val="002D7AE4"/>
    <w:rsid w:val="002D7F42"/>
    <w:rsid w:val="002E17B5"/>
    <w:rsid w:val="002E252E"/>
    <w:rsid w:val="002E2FAB"/>
    <w:rsid w:val="002E45EA"/>
    <w:rsid w:val="002E4A05"/>
    <w:rsid w:val="002E4FAE"/>
    <w:rsid w:val="002E5A15"/>
    <w:rsid w:val="002E73CE"/>
    <w:rsid w:val="002F0290"/>
    <w:rsid w:val="002F0B41"/>
    <w:rsid w:val="002F26D9"/>
    <w:rsid w:val="002F3503"/>
    <w:rsid w:val="002F525D"/>
    <w:rsid w:val="002F6CE0"/>
    <w:rsid w:val="00301880"/>
    <w:rsid w:val="00303B76"/>
    <w:rsid w:val="00303FD0"/>
    <w:rsid w:val="00305880"/>
    <w:rsid w:val="00305AC9"/>
    <w:rsid w:val="003069FF"/>
    <w:rsid w:val="00306D5C"/>
    <w:rsid w:val="00307357"/>
    <w:rsid w:val="00311DAD"/>
    <w:rsid w:val="00312DB9"/>
    <w:rsid w:val="00312FB1"/>
    <w:rsid w:val="00315CDE"/>
    <w:rsid w:val="00316F67"/>
    <w:rsid w:val="00320350"/>
    <w:rsid w:val="00322CAC"/>
    <w:rsid w:val="003234E9"/>
    <w:rsid w:val="00324B32"/>
    <w:rsid w:val="00325B74"/>
    <w:rsid w:val="00325CD5"/>
    <w:rsid w:val="0033156E"/>
    <w:rsid w:val="00333523"/>
    <w:rsid w:val="00333CA7"/>
    <w:rsid w:val="0033417B"/>
    <w:rsid w:val="00335B92"/>
    <w:rsid w:val="00335CE9"/>
    <w:rsid w:val="00335E40"/>
    <w:rsid w:val="003369F6"/>
    <w:rsid w:val="00342162"/>
    <w:rsid w:val="00342316"/>
    <w:rsid w:val="003452AB"/>
    <w:rsid w:val="00345D55"/>
    <w:rsid w:val="00351628"/>
    <w:rsid w:val="00352019"/>
    <w:rsid w:val="003521C2"/>
    <w:rsid w:val="003541F8"/>
    <w:rsid w:val="00355150"/>
    <w:rsid w:val="00357031"/>
    <w:rsid w:val="00360A22"/>
    <w:rsid w:val="00361045"/>
    <w:rsid w:val="00361331"/>
    <w:rsid w:val="00362BF7"/>
    <w:rsid w:val="00363031"/>
    <w:rsid w:val="0036363F"/>
    <w:rsid w:val="00365318"/>
    <w:rsid w:val="0036541F"/>
    <w:rsid w:val="00365B54"/>
    <w:rsid w:val="00365D20"/>
    <w:rsid w:val="00365D68"/>
    <w:rsid w:val="003661D2"/>
    <w:rsid w:val="0036709A"/>
    <w:rsid w:val="00367689"/>
    <w:rsid w:val="0037093E"/>
    <w:rsid w:val="0037366F"/>
    <w:rsid w:val="00373D3B"/>
    <w:rsid w:val="003743FC"/>
    <w:rsid w:val="00375901"/>
    <w:rsid w:val="00377269"/>
    <w:rsid w:val="00377414"/>
    <w:rsid w:val="0037772F"/>
    <w:rsid w:val="0037793F"/>
    <w:rsid w:val="003800ED"/>
    <w:rsid w:val="0038084E"/>
    <w:rsid w:val="00381239"/>
    <w:rsid w:val="00382B23"/>
    <w:rsid w:val="0038389C"/>
    <w:rsid w:val="00383FDB"/>
    <w:rsid w:val="00384958"/>
    <w:rsid w:val="00385CCC"/>
    <w:rsid w:val="0038685C"/>
    <w:rsid w:val="00391C7A"/>
    <w:rsid w:val="0039204C"/>
    <w:rsid w:val="00392440"/>
    <w:rsid w:val="0039348C"/>
    <w:rsid w:val="00395AA4"/>
    <w:rsid w:val="00395B83"/>
    <w:rsid w:val="00397824"/>
    <w:rsid w:val="003A09DD"/>
    <w:rsid w:val="003A2819"/>
    <w:rsid w:val="003A429F"/>
    <w:rsid w:val="003A640A"/>
    <w:rsid w:val="003A7BB7"/>
    <w:rsid w:val="003B24E3"/>
    <w:rsid w:val="003B35E5"/>
    <w:rsid w:val="003B35EC"/>
    <w:rsid w:val="003B3761"/>
    <w:rsid w:val="003B7AB7"/>
    <w:rsid w:val="003C00B1"/>
    <w:rsid w:val="003C0C08"/>
    <w:rsid w:val="003C0CB5"/>
    <w:rsid w:val="003C13E8"/>
    <w:rsid w:val="003C1648"/>
    <w:rsid w:val="003C3E05"/>
    <w:rsid w:val="003C3F3D"/>
    <w:rsid w:val="003C77B3"/>
    <w:rsid w:val="003C7880"/>
    <w:rsid w:val="003D0D7E"/>
    <w:rsid w:val="003D1651"/>
    <w:rsid w:val="003D30A5"/>
    <w:rsid w:val="003D40C7"/>
    <w:rsid w:val="003D474D"/>
    <w:rsid w:val="003D5FFE"/>
    <w:rsid w:val="003D6545"/>
    <w:rsid w:val="003D666C"/>
    <w:rsid w:val="003E06E4"/>
    <w:rsid w:val="003E1209"/>
    <w:rsid w:val="003E1544"/>
    <w:rsid w:val="003E1D3A"/>
    <w:rsid w:val="003E3444"/>
    <w:rsid w:val="003E3E54"/>
    <w:rsid w:val="003E4B31"/>
    <w:rsid w:val="003E7B0F"/>
    <w:rsid w:val="003E7F46"/>
    <w:rsid w:val="003F1806"/>
    <w:rsid w:val="003F1807"/>
    <w:rsid w:val="003F1B0D"/>
    <w:rsid w:val="003F1DA3"/>
    <w:rsid w:val="003F41CB"/>
    <w:rsid w:val="003F6074"/>
    <w:rsid w:val="003F78A5"/>
    <w:rsid w:val="00401326"/>
    <w:rsid w:val="0040172D"/>
    <w:rsid w:val="00402E65"/>
    <w:rsid w:val="00404FEE"/>
    <w:rsid w:val="00406A02"/>
    <w:rsid w:val="00412349"/>
    <w:rsid w:val="00413D05"/>
    <w:rsid w:val="004148C6"/>
    <w:rsid w:val="00415AA1"/>
    <w:rsid w:val="004168F7"/>
    <w:rsid w:val="0042041F"/>
    <w:rsid w:val="004213DF"/>
    <w:rsid w:val="00422315"/>
    <w:rsid w:val="00422644"/>
    <w:rsid w:val="00425679"/>
    <w:rsid w:val="004300AF"/>
    <w:rsid w:val="004302BF"/>
    <w:rsid w:val="004360FB"/>
    <w:rsid w:val="004362B5"/>
    <w:rsid w:val="00436742"/>
    <w:rsid w:val="00437B77"/>
    <w:rsid w:val="004400E3"/>
    <w:rsid w:val="00440EAD"/>
    <w:rsid w:val="00441DB4"/>
    <w:rsid w:val="0044220B"/>
    <w:rsid w:val="004432EF"/>
    <w:rsid w:val="00443435"/>
    <w:rsid w:val="00444ECE"/>
    <w:rsid w:val="00445D99"/>
    <w:rsid w:val="00445E90"/>
    <w:rsid w:val="00445F67"/>
    <w:rsid w:val="004463EC"/>
    <w:rsid w:val="00446417"/>
    <w:rsid w:val="0044660A"/>
    <w:rsid w:val="00446B49"/>
    <w:rsid w:val="00447267"/>
    <w:rsid w:val="004526B0"/>
    <w:rsid w:val="00452FA5"/>
    <w:rsid w:val="00453A8E"/>
    <w:rsid w:val="004540E9"/>
    <w:rsid w:val="004540F2"/>
    <w:rsid w:val="00460625"/>
    <w:rsid w:val="004610F0"/>
    <w:rsid w:val="00462EC2"/>
    <w:rsid w:val="004632C6"/>
    <w:rsid w:val="00464D0A"/>
    <w:rsid w:val="00464F51"/>
    <w:rsid w:val="004651E4"/>
    <w:rsid w:val="0046709A"/>
    <w:rsid w:val="00467B09"/>
    <w:rsid w:val="00467E1A"/>
    <w:rsid w:val="004704A6"/>
    <w:rsid w:val="00472A20"/>
    <w:rsid w:val="00474239"/>
    <w:rsid w:val="00474805"/>
    <w:rsid w:val="00481614"/>
    <w:rsid w:val="0048176F"/>
    <w:rsid w:val="0048196C"/>
    <w:rsid w:val="00482155"/>
    <w:rsid w:val="0048266B"/>
    <w:rsid w:val="00482B25"/>
    <w:rsid w:val="0048566C"/>
    <w:rsid w:val="00485D3F"/>
    <w:rsid w:val="004905C7"/>
    <w:rsid w:val="00490CA9"/>
    <w:rsid w:val="0049116B"/>
    <w:rsid w:val="00492797"/>
    <w:rsid w:val="00493751"/>
    <w:rsid w:val="00494BA5"/>
    <w:rsid w:val="00494DC4"/>
    <w:rsid w:val="004957FF"/>
    <w:rsid w:val="004966B0"/>
    <w:rsid w:val="00496A5A"/>
    <w:rsid w:val="00496B21"/>
    <w:rsid w:val="00496CD0"/>
    <w:rsid w:val="00497B92"/>
    <w:rsid w:val="004A10CF"/>
    <w:rsid w:val="004A1FF8"/>
    <w:rsid w:val="004A2246"/>
    <w:rsid w:val="004A3408"/>
    <w:rsid w:val="004A3BC9"/>
    <w:rsid w:val="004A50B1"/>
    <w:rsid w:val="004A577C"/>
    <w:rsid w:val="004A644E"/>
    <w:rsid w:val="004A770D"/>
    <w:rsid w:val="004B139F"/>
    <w:rsid w:val="004B279D"/>
    <w:rsid w:val="004B2820"/>
    <w:rsid w:val="004B30A6"/>
    <w:rsid w:val="004B76E7"/>
    <w:rsid w:val="004C01FE"/>
    <w:rsid w:val="004C1820"/>
    <w:rsid w:val="004C209C"/>
    <w:rsid w:val="004C2D7D"/>
    <w:rsid w:val="004C6B16"/>
    <w:rsid w:val="004C71B5"/>
    <w:rsid w:val="004D05C0"/>
    <w:rsid w:val="004D19DC"/>
    <w:rsid w:val="004D2698"/>
    <w:rsid w:val="004D3B11"/>
    <w:rsid w:val="004D457D"/>
    <w:rsid w:val="004D4941"/>
    <w:rsid w:val="004D4A9C"/>
    <w:rsid w:val="004D4DE6"/>
    <w:rsid w:val="004D509B"/>
    <w:rsid w:val="004D55B0"/>
    <w:rsid w:val="004E12D6"/>
    <w:rsid w:val="004E229E"/>
    <w:rsid w:val="004E2966"/>
    <w:rsid w:val="004E2B95"/>
    <w:rsid w:val="004E3352"/>
    <w:rsid w:val="004E3970"/>
    <w:rsid w:val="004E3C6F"/>
    <w:rsid w:val="004E6C6A"/>
    <w:rsid w:val="004F2669"/>
    <w:rsid w:val="004F28BD"/>
    <w:rsid w:val="004F306A"/>
    <w:rsid w:val="004F5329"/>
    <w:rsid w:val="004F61C5"/>
    <w:rsid w:val="004F6B82"/>
    <w:rsid w:val="00503E4D"/>
    <w:rsid w:val="00504A82"/>
    <w:rsid w:val="00504D37"/>
    <w:rsid w:val="00505A26"/>
    <w:rsid w:val="00510773"/>
    <w:rsid w:val="00512646"/>
    <w:rsid w:val="00514A31"/>
    <w:rsid w:val="0051586F"/>
    <w:rsid w:val="00515B73"/>
    <w:rsid w:val="0051681F"/>
    <w:rsid w:val="00516EF7"/>
    <w:rsid w:val="005175AF"/>
    <w:rsid w:val="00517621"/>
    <w:rsid w:val="00517774"/>
    <w:rsid w:val="00517DDE"/>
    <w:rsid w:val="00517E79"/>
    <w:rsid w:val="005222EA"/>
    <w:rsid w:val="00524007"/>
    <w:rsid w:val="005243D4"/>
    <w:rsid w:val="005260F8"/>
    <w:rsid w:val="00531171"/>
    <w:rsid w:val="005319F7"/>
    <w:rsid w:val="00533495"/>
    <w:rsid w:val="00535B42"/>
    <w:rsid w:val="00536744"/>
    <w:rsid w:val="0053786F"/>
    <w:rsid w:val="00540217"/>
    <w:rsid w:val="00540DE6"/>
    <w:rsid w:val="00541131"/>
    <w:rsid w:val="00541147"/>
    <w:rsid w:val="00541D37"/>
    <w:rsid w:val="00541D88"/>
    <w:rsid w:val="00542928"/>
    <w:rsid w:val="0054305F"/>
    <w:rsid w:val="005435D7"/>
    <w:rsid w:val="005445F3"/>
    <w:rsid w:val="00545F3D"/>
    <w:rsid w:val="005465CE"/>
    <w:rsid w:val="00546747"/>
    <w:rsid w:val="00546F00"/>
    <w:rsid w:val="005507FE"/>
    <w:rsid w:val="00553EB0"/>
    <w:rsid w:val="005561A8"/>
    <w:rsid w:val="00556F70"/>
    <w:rsid w:val="0055745F"/>
    <w:rsid w:val="00557C0C"/>
    <w:rsid w:val="00557CC6"/>
    <w:rsid w:val="0056019C"/>
    <w:rsid w:val="00560773"/>
    <w:rsid w:val="00561894"/>
    <w:rsid w:val="00561BA2"/>
    <w:rsid w:val="00563BA8"/>
    <w:rsid w:val="00563DAA"/>
    <w:rsid w:val="005643BB"/>
    <w:rsid w:val="00567C0C"/>
    <w:rsid w:val="00574046"/>
    <w:rsid w:val="00574CD4"/>
    <w:rsid w:val="0057508A"/>
    <w:rsid w:val="005751B2"/>
    <w:rsid w:val="005756A3"/>
    <w:rsid w:val="0057690C"/>
    <w:rsid w:val="00577386"/>
    <w:rsid w:val="00577A50"/>
    <w:rsid w:val="00580340"/>
    <w:rsid w:val="00580B48"/>
    <w:rsid w:val="005816EF"/>
    <w:rsid w:val="00583542"/>
    <w:rsid w:val="005838DA"/>
    <w:rsid w:val="005841ED"/>
    <w:rsid w:val="00584DAC"/>
    <w:rsid w:val="00584F66"/>
    <w:rsid w:val="0058614B"/>
    <w:rsid w:val="00586325"/>
    <w:rsid w:val="00592151"/>
    <w:rsid w:val="00596391"/>
    <w:rsid w:val="00596B77"/>
    <w:rsid w:val="005A1C31"/>
    <w:rsid w:val="005A22E0"/>
    <w:rsid w:val="005A2AE1"/>
    <w:rsid w:val="005A413E"/>
    <w:rsid w:val="005A46E4"/>
    <w:rsid w:val="005A4712"/>
    <w:rsid w:val="005A5301"/>
    <w:rsid w:val="005A5589"/>
    <w:rsid w:val="005A58F5"/>
    <w:rsid w:val="005A6ABB"/>
    <w:rsid w:val="005A6E11"/>
    <w:rsid w:val="005A7B9F"/>
    <w:rsid w:val="005A7CDC"/>
    <w:rsid w:val="005B1774"/>
    <w:rsid w:val="005B3030"/>
    <w:rsid w:val="005B33DC"/>
    <w:rsid w:val="005B36DD"/>
    <w:rsid w:val="005B46CE"/>
    <w:rsid w:val="005B4F0C"/>
    <w:rsid w:val="005B526A"/>
    <w:rsid w:val="005C13E8"/>
    <w:rsid w:val="005C1E07"/>
    <w:rsid w:val="005C2430"/>
    <w:rsid w:val="005C33D6"/>
    <w:rsid w:val="005C41B8"/>
    <w:rsid w:val="005C5517"/>
    <w:rsid w:val="005C57ED"/>
    <w:rsid w:val="005C5896"/>
    <w:rsid w:val="005C58B6"/>
    <w:rsid w:val="005C595E"/>
    <w:rsid w:val="005C606E"/>
    <w:rsid w:val="005C6461"/>
    <w:rsid w:val="005C74CF"/>
    <w:rsid w:val="005D0F96"/>
    <w:rsid w:val="005D2B40"/>
    <w:rsid w:val="005D2E07"/>
    <w:rsid w:val="005D3489"/>
    <w:rsid w:val="005D565C"/>
    <w:rsid w:val="005D737D"/>
    <w:rsid w:val="005E05D0"/>
    <w:rsid w:val="005E2F82"/>
    <w:rsid w:val="005E4AAD"/>
    <w:rsid w:val="005E4B60"/>
    <w:rsid w:val="005E5830"/>
    <w:rsid w:val="005E6EE6"/>
    <w:rsid w:val="005F0D60"/>
    <w:rsid w:val="005F18C1"/>
    <w:rsid w:val="005F4683"/>
    <w:rsid w:val="005F6FE8"/>
    <w:rsid w:val="006006E7"/>
    <w:rsid w:val="006009FC"/>
    <w:rsid w:val="006061B4"/>
    <w:rsid w:val="00611A7A"/>
    <w:rsid w:val="00612E26"/>
    <w:rsid w:val="006138C0"/>
    <w:rsid w:val="00613BE7"/>
    <w:rsid w:val="006142E1"/>
    <w:rsid w:val="006158BE"/>
    <w:rsid w:val="00616930"/>
    <w:rsid w:val="0061776B"/>
    <w:rsid w:val="006238CC"/>
    <w:rsid w:val="00630A73"/>
    <w:rsid w:val="00631270"/>
    <w:rsid w:val="006312E6"/>
    <w:rsid w:val="00631932"/>
    <w:rsid w:val="00632C00"/>
    <w:rsid w:val="00633EC5"/>
    <w:rsid w:val="00633F38"/>
    <w:rsid w:val="00635CDD"/>
    <w:rsid w:val="006362AE"/>
    <w:rsid w:val="006428BA"/>
    <w:rsid w:val="006429E1"/>
    <w:rsid w:val="00642A90"/>
    <w:rsid w:val="00644D4B"/>
    <w:rsid w:val="00645E9E"/>
    <w:rsid w:val="00647D1C"/>
    <w:rsid w:val="0065049E"/>
    <w:rsid w:val="00652165"/>
    <w:rsid w:val="006530A3"/>
    <w:rsid w:val="006536F7"/>
    <w:rsid w:val="00654A62"/>
    <w:rsid w:val="00654AA0"/>
    <w:rsid w:val="006555E2"/>
    <w:rsid w:val="00660371"/>
    <w:rsid w:val="0066272B"/>
    <w:rsid w:val="00662BFA"/>
    <w:rsid w:val="0066310D"/>
    <w:rsid w:val="0066464A"/>
    <w:rsid w:val="00666C96"/>
    <w:rsid w:val="00666CD2"/>
    <w:rsid w:val="006672B3"/>
    <w:rsid w:val="00671C91"/>
    <w:rsid w:val="00672FF6"/>
    <w:rsid w:val="00673046"/>
    <w:rsid w:val="00674715"/>
    <w:rsid w:val="00681129"/>
    <w:rsid w:val="00681708"/>
    <w:rsid w:val="00681A3B"/>
    <w:rsid w:val="0068319F"/>
    <w:rsid w:val="00683DA2"/>
    <w:rsid w:val="00684F7A"/>
    <w:rsid w:val="00685BB5"/>
    <w:rsid w:val="00687013"/>
    <w:rsid w:val="0068792D"/>
    <w:rsid w:val="006907C5"/>
    <w:rsid w:val="00691922"/>
    <w:rsid w:val="006931A0"/>
    <w:rsid w:val="006946E5"/>
    <w:rsid w:val="00695196"/>
    <w:rsid w:val="00695E53"/>
    <w:rsid w:val="00697519"/>
    <w:rsid w:val="00697E9F"/>
    <w:rsid w:val="006A035C"/>
    <w:rsid w:val="006A254F"/>
    <w:rsid w:val="006A281E"/>
    <w:rsid w:val="006A5F77"/>
    <w:rsid w:val="006A6D42"/>
    <w:rsid w:val="006B00D2"/>
    <w:rsid w:val="006B0465"/>
    <w:rsid w:val="006B13F7"/>
    <w:rsid w:val="006B2C54"/>
    <w:rsid w:val="006B2FF3"/>
    <w:rsid w:val="006B4AE1"/>
    <w:rsid w:val="006B50C8"/>
    <w:rsid w:val="006C0DD3"/>
    <w:rsid w:val="006C1242"/>
    <w:rsid w:val="006C1355"/>
    <w:rsid w:val="006C2B08"/>
    <w:rsid w:val="006C5613"/>
    <w:rsid w:val="006C61F7"/>
    <w:rsid w:val="006C6708"/>
    <w:rsid w:val="006C7C11"/>
    <w:rsid w:val="006D034C"/>
    <w:rsid w:val="006D0BD1"/>
    <w:rsid w:val="006D0F44"/>
    <w:rsid w:val="006D26D0"/>
    <w:rsid w:val="006D2BD6"/>
    <w:rsid w:val="006D3267"/>
    <w:rsid w:val="006D4197"/>
    <w:rsid w:val="006D41AE"/>
    <w:rsid w:val="006D461A"/>
    <w:rsid w:val="006D4F76"/>
    <w:rsid w:val="006D511F"/>
    <w:rsid w:val="006D64B6"/>
    <w:rsid w:val="006E05C9"/>
    <w:rsid w:val="006E0BBA"/>
    <w:rsid w:val="006E15B9"/>
    <w:rsid w:val="006E1692"/>
    <w:rsid w:val="006E2BB3"/>
    <w:rsid w:val="006E2F54"/>
    <w:rsid w:val="006E3638"/>
    <w:rsid w:val="006E3D4E"/>
    <w:rsid w:val="006E446B"/>
    <w:rsid w:val="006E5680"/>
    <w:rsid w:val="006E62A6"/>
    <w:rsid w:val="006E7D32"/>
    <w:rsid w:val="006F07F4"/>
    <w:rsid w:val="006F1698"/>
    <w:rsid w:val="006F1699"/>
    <w:rsid w:val="006F33E9"/>
    <w:rsid w:val="006F73E1"/>
    <w:rsid w:val="00700662"/>
    <w:rsid w:val="00701244"/>
    <w:rsid w:val="0070199D"/>
    <w:rsid w:val="007025A0"/>
    <w:rsid w:val="00702B3B"/>
    <w:rsid w:val="00702F33"/>
    <w:rsid w:val="00703054"/>
    <w:rsid w:val="007036B2"/>
    <w:rsid w:val="007037F5"/>
    <w:rsid w:val="00704057"/>
    <w:rsid w:val="00706A66"/>
    <w:rsid w:val="0070767F"/>
    <w:rsid w:val="00707FB7"/>
    <w:rsid w:val="007116EB"/>
    <w:rsid w:val="00712614"/>
    <w:rsid w:val="00712AB9"/>
    <w:rsid w:val="00714222"/>
    <w:rsid w:val="00714557"/>
    <w:rsid w:val="0071590F"/>
    <w:rsid w:val="00715DBC"/>
    <w:rsid w:val="00716D97"/>
    <w:rsid w:val="00721861"/>
    <w:rsid w:val="00723BA2"/>
    <w:rsid w:val="00725627"/>
    <w:rsid w:val="00725B6B"/>
    <w:rsid w:val="00727011"/>
    <w:rsid w:val="00727EE3"/>
    <w:rsid w:val="00733C20"/>
    <w:rsid w:val="00734362"/>
    <w:rsid w:val="00734FEC"/>
    <w:rsid w:val="00735251"/>
    <w:rsid w:val="00736782"/>
    <w:rsid w:val="00736934"/>
    <w:rsid w:val="00736998"/>
    <w:rsid w:val="00737216"/>
    <w:rsid w:val="00737844"/>
    <w:rsid w:val="00737A49"/>
    <w:rsid w:val="0074002A"/>
    <w:rsid w:val="00741B22"/>
    <w:rsid w:val="00741FE5"/>
    <w:rsid w:val="007432A9"/>
    <w:rsid w:val="007435FA"/>
    <w:rsid w:val="00743D6C"/>
    <w:rsid w:val="00745395"/>
    <w:rsid w:val="00746B5E"/>
    <w:rsid w:val="00750859"/>
    <w:rsid w:val="00751C01"/>
    <w:rsid w:val="00752306"/>
    <w:rsid w:val="007525ED"/>
    <w:rsid w:val="00752F13"/>
    <w:rsid w:val="00753DD0"/>
    <w:rsid w:val="00753FAB"/>
    <w:rsid w:val="007544B0"/>
    <w:rsid w:val="00754A22"/>
    <w:rsid w:val="007565BC"/>
    <w:rsid w:val="007569C8"/>
    <w:rsid w:val="0076019F"/>
    <w:rsid w:val="00761027"/>
    <w:rsid w:val="00761DB6"/>
    <w:rsid w:val="00761E79"/>
    <w:rsid w:val="00763A3E"/>
    <w:rsid w:val="00763E55"/>
    <w:rsid w:val="00765290"/>
    <w:rsid w:val="00766D89"/>
    <w:rsid w:val="00767652"/>
    <w:rsid w:val="0077132A"/>
    <w:rsid w:val="00773850"/>
    <w:rsid w:val="007746D5"/>
    <w:rsid w:val="00774732"/>
    <w:rsid w:val="00774761"/>
    <w:rsid w:val="00774CCD"/>
    <w:rsid w:val="00776458"/>
    <w:rsid w:val="00777914"/>
    <w:rsid w:val="0078021C"/>
    <w:rsid w:val="0078054D"/>
    <w:rsid w:val="00781F94"/>
    <w:rsid w:val="0078386E"/>
    <w:rsid w:val="00784440"/>
    <w:rsid w:val="007845A4"/>
    <w:rsid w:val="00785734"/>
    <w:rsid w:val="00785817"/>
    <w:rsid w:val="007861E7"/>
    <w:rsid w:val="00796A45"/>
    <w:rsid w:val="00796C04"/>
    <w:rsid w:val="007A1FD5"/>
    <w:rsid w:val="007A21C1"/>
    <w:rsid w:val="007A2AB1"/>
    <w:rsid w:val="007A393B"/>
    <w:rsid w:val="007A69E1"/>
    <w:rsid w:val="007A7992"/>
    <w:rsid w:val="007B246D"/>
    <w:rsid w:val="007B32B9"/>
    <w:rsid w:val="007B3A58"/>
    <w:rsid w:val="007B55C3"/>
    <w:rsid w:val="007B5EB4"/>
    <w:rsid w:val="007B61E9"/>
    <w:rsid w:val="007C02FA"/>
    <w:rsid w:val="007C083B"/>
    <w:rsid w:val="007C5483"/>
    <w:rsid w:val="007C5E18"/>
    <w:rsid w:val="007C643A"/>
    <w:rsid w:val="007C7D87"/>
    <w:rsid w:val="007C7F8F"/>
    <w:rsid w:val="007D1D9F"/>
    <w:rsid w:val="007D42D5"/>
    <w:rsid w:val="007D545A"/>
    <w:rsid w:val="007D5B96"/>
    <w:rsid w:val="007D63CE"/>
    <w:rsid w:val="007E3F1A"/>
    <w:rsid w:val="007E4C93"/>
    <w:rsid w:val="007E69CE"/>
    <w:rsid w:val="007E7DC4"/>
    <w:rsid w:val="007F22D3"/>
    <w:rsid w:val="007F2BE5"/>
    <w:rsid w:val="007F37DD"/>
    <w:rsid w:val="007F4138"/>
    <w:rsid w:val="007F4CFD"/>
    <w:rsid w:val="007F7551"/>
    <w:rsid w:val="00800AE7"/>
    <w:rsid w:val="00801321"/>
    <w:rsid w:val="008017EF"/>
    <w:rsid w:val="008037CA"/>
    <w:rsid w:val="00805CA8"/>
    <w:rsid w:val="00806068"/>
    <w:rsid w:val="008070EB"/>
    <w:rsid w:val="008102B0"/>
    <w:rsid w:val="0081087A"/>
    <w:rsid w:val="008116DE"/>
    <w:rsid w:val="0081237D"/>
    <w:rsid w:val="008148EF"/>
    <w:rsid w:val="00816472"/>
    <w:rsid w:val="00817045"/>
    <w:rsid w:val="00817721"/>
    <w:rsid w:val="008177A0"/>
    <w:rsid w:val="00821B89"/>
    <w:rsid w:val="00821C83"/>
    <w:rsid w:val="00823BE5"/>
    <w:rsid w:val="008245C9"/>
    <w:rsid w:val="00830C72"/>
    <w:rsid w:val="0083177A"/>
    <w:rsid w:val="00832ACB"/>
    <w:rsid w:val="00836B90"/>
    <w:rsid w:val="00836C0D"/>
    <w:rsid w:val="0084085C"/>
    <w:rsid w:val="00842289"/>
    <w:rsid w:val="00842613"/>
    <w:rsid w:val="00843409"/>
    <w:rsid w:val="00844CFB"/>
    <w:rsid w:val="00844DB3"/>
    <w:rsid w:val="008455FE"/>
    <w:rsid w:val="00846CA4"/>
    <w:rsid w:val="008472E9"/>
    <w:rsid w:val="0084761F"/>
    <w:rsid w:val="00850483"/>
    <w:rsid w:val="00850585"/>
    <w:rsid w:val="00850DA6"/>
    <w:rsid w:val="00851A31"/>
    <w:rsid w:val="0085280E"/>
    <w:rsid w:val="00854660"/>
    <w:rsid w:val="008547B0"/>
    <w:rsid w:val="0085573B"/>
    <w:rsid w:val="00856421"/>
    <w:rsid w:val="00856794"/>
    <w:rsid w:val="00857B82"/>
    <w:rsid w:val="00857DB9"/>
    <w:rsid w:val="0086035F"/>
    <w:rsid w:val="00862785"/>
    <w:rsid w:val="0086335D"/>
    <w:rsid w:val="00863EA0"/>
    <w:rsid w:val="00864EFF"/>
    <w:rsid w:val="008652E0"/>
    <w:rsid w:val="00867024"/>
    <w:rsid w:val="00870BE0"/>
    <w:rsid w:val="00870BE2"/>
    <w:rsid w:val="00873419"/>
    <w:rsid w:val="00874D48"/>
    <w:rsid w:val="00877661"/>
    <w:rsid w:val="00877834"/>
    <w:rsid w:val="00880AC6"/>
    <w:rsid w:val="00880F76"/>
    <w:rsid w:val="0088152B"/>
    <w:rsid w:val="00882151"/>
    <w:rsid w:val="00882B30"/>
    <w:rsid w:val="0088384D"/>
    <w:rsid w:val="00883A6A"/>
    <w:rsid w:val="00884CA5"/>
    <w:rsid w:val="00884CB3"/>
    <w:rsid w:val="008855B3"/>
    <w:rsid w:val="00887398"/>
    <w:rsid w:val="00890CA1"/>
    <w:rsid w:val="00891F76"/>
    <w:rsid w:val="0089671A"/>
    <w:rsid w:val="008A061D"/>
    <w:rsid w:val="008A1679"/>
    <w:rsid w:val="008A20C0"/>
    <w:rsid w:val="008A25DF"/>
    <w:rsid w:val="008A47BB"/>
    <w:rsid w:val="008A54DC"/>
    <w:rsid w:val="008A5C28"/>
    <w:rsid w:val="008A6289"/>
    <w:rsid w:val="008A6EEA"/>
    <w:rsid w:val="008B04D4"/>
    <w:rsid w:val="008B0AA7"/>
    <w:rsid w:val="008B1E1A"/>
    <w:rsid w:val="008B27AF"/>
    <w:rsid w:val="008B37A5"/>
    <w:rsid w:val="008B4F9C"/>
    <w:rsid w:val="008B6519"/>
    <w:rsid w:val="008C0258"/>
    <w:rsid w:val="008C178E"/>
    <w:rsid w:val="008C2787"/>
    <w:rsid w:val="008C3226"/>
    <w:rsid w:val="008C34FC"/>
    <w:rsid w:val="008C52A3"/>
    <w:rsid w:val="008D1783"/>
    <w:rsid w:val="008D2B3E"/>
    <w:rsid w:val="008D38B6"/>
    <w:rsid w:val="008D46DB"/>
    <w:rsid w:val="008D4E7D"/>
    <w:rsid w:val="008D50D0"/>
    <w:rsid w:val="008D555F"/>
    <w:rsid w:val="008D7FC8"/>
    <w:rsid w:val="008E0F8A"/>
    <w:rsid w:val="008E1406"/>
    <w:rsid w:val="008E363E"/>
    <w:rsid w:val="008E39CF"/>
    <w:rsid w:val="008E49C3"/>
    <w:rsid w:val="008E4BE0"/>
    <w:rsid w:val="008E5A45"/>
    <w:rsid w:val="008E5DAE"/>
    <w:rsid w:val="008E7095"/>
    <w:rsid w:val="008E77D5"/>
    <w:rsid w:val="008F49FE"/>
    <w:rsid w:val="008F65DE"/>
    <w:rsid w:val="008F754F"/>
    <w:rsid w:val="00900A8A"/>
    <w:rsid w:val="009011AF"/>
    <w:rsid w:val="00901677"/>
    <w:rsid w:val="009028C9"/>
    <w:rsid w:val="00902BC2"/>
    <w:rsid w:val="009031C1"/>
    <w:rsid w:val="00903959"/>
    <w:rsid w:val="00904588"/>
    <w:rsid w:val="009060E9"/>
    <w:rsid w:val="0090774D"/>
    <w:rsid w:val="00907EA1"/>
    <w:rsid w:val="00910736"/>
    <w:rsid w:val="00911773"/>
    <w:rsid w:val="009119B1"/>
    <w:rsid w:val="00911F72"/>
    <w:rsid w:val="00912BA0"/>
    <w:rsid w:val="00914556"/>
    <w:rsid w:val="00914E7E"/>
    <w:rsid w:val="00916078"/>
    <w:rsid w:val="00916281"/>
    <w:rsid w:val="009210BD"/>
    <w:rsid w:val="009217E3"/>
    <w:rsid w:val="009219EE"/>
    <w:rsid w:val="00921FDE"/>
    <w:rsid w:val="00924766"/>
    <w:rsid w:val="00924D0A"/>
    <w:rsid w:val="00924E48"/>
    <w:rsid w:val="00924E91"/>
    <w:rsid w:val="009255F8"/>
    <w:rsid w:val="00932487"/>
    <w:rsid w:val="00932E1C"/>
    <w:rsid w:val="0093456C"/>
    <w:rsid w:val="00936195"/>
    <w:rsid w:val="00937414"/>
    <w:rsid w:val="00944E32"/>
    <w:rsid w:val="009457B3"/>
    <w:rsid w:val="00945C55"/>
    <w:rsid w:val="00946F17"/>
    <w:rsid w:val="0095160D"/>
    <w:rsid w:val="00953A74"/>
    <w:rsid w:val="00954879"/>
    <w:rsid w:val="0095511A"/>
    <w:rsid w:val="00955504"/>
    <w:rsid w:val="0095718C"/>
    <w:rsid w:val="00960F31"/>
    <w:rsid w:val="0096116A"/>
    <w:rsid w:val="0096139E"/>
    <w:rsid w:val="009614D4"/>
    <w:rsid w:val="00961A1B"/>
    <w:rsid w:val="00961CFA"/>
    <w:rsid w:val="0096426C"/>
    <w:rsid w:val="00972558"/>
    <w:rsid w:val="009728AC"/>
    <w:rsid w:val="00974F15"/>
    <w:rsid w:val="00976BC3"/>
    <w:rsid w:val="00977766"/>
    <w:rsid w:val="00977ED7"/>
    <w:rsid w:val="00980DAB"/>
    <w:rsid w:val="00980F29"/>
    <w:rsid w:val="00981089"/>
    <w:rsid w:val="00982301"/>
    <w:rsid w:val="00984959"/>
    <w:rsid w:val="009874F8"/>
    <w:rsid w:val="00987842"/>
    <w:rsid w:val="009901B9"/>
    <w:rsid w:val="00990527"/>
    <w:rsid w:val="009916E0"/>
    <w:rsid w:val="009919EA"/>
    <w:rsid w:val="00992CDD"/>
    <w:rsid w:val="00992D15"/>
    <w:rsid w:val="00993A6F"/>
    <w:rsid w:val="00995CE1"/>
    <w:rsid w:val="00996B13"/>
    <w:rsid w:val="009A2C94"/>
    <w:rsid w:val="009A3100"/>
    <w:rsid w:val="009A3575"/>
    <w:rsid w:val="009A36ED"/>
    <w:rsid w:val="009A4902"/>
    <w:rsid w:val="009A4EBE"/>
    <w:rsid w:val="009A5BF0"/>
    <w:rsid w:val="009A5C9F"/>
    <w:rsid w:val="009A701D"/>
    <w:rsid w:val="009B038F"/>
    <w:rsid w:val="009B06FA"/>
    <w:rsid w:val="009B184A"/>
    <w:rsid w:val="009B22C9"/>
    <w:rsid w:val="009B2890"/>
    <w:rsid w:val="009B36DA"/>
    <w:rsid w:val="009B53DC"/>
    <w:rsid w:val="009B57A1"/>
    <w:rsid w:val="009B5E80"/>
    <w:rsid w:val="009B612C"/>
    <w:rsid w:val="009B76AE"/>
    <w:rsid w:val="009C0C12"/>
    <w:rsid w:val="009C3721"/>
    <w:rsid w:val="009C505C"/>
    <w:rsid w:val="009C6414"/>
    <w:rsid w:val="009C6C6A"/>
    <w:rsid w:val="009C7565"/>
    <w:rsid w:val="009C76E2"/>
    <w:rsid w:val="009C7C84"/>
    <w:rsid w:val="009D004F"/>
    <w:rsid w:val="009D107B"/>
    <w:rsid w:val="009D2B49"/>
    <w:rsid w:val="009D3191"/>
    <w:rsid w:val="009D4BB6"/>
    <w:rsid w:val="009D5829"/>
    <w:rsid w:val="009D6E90"/>
    <w:rsid w:val="009E09C8"/>
    <w:rsid w:val="009E2C7B"/>
    <w:rsid w:val="009E2D07"/>
    <w:rsid w:val="009E35C3"/>
    <w:rsid w:val="009E4416"/>
    <w:rsid w:val="009E4E6D"/>
    <w:rsid w:val="009E5FF5"/>
    <w:rsid w:val="009E7783"/>
    <w:rsid w:val="009E7E0F"/>
    <w:rsid w:val="009F08B8"/>
    <w:rsid w:val="009F2710"/>
    <w:rsid w:val="009F5A68"/>
    <w:rsid w:val="009F6339"/>
    <w:rsid w:val="009F6B51"/>
    <w:rsid w:val="009F6FFE"/>
    <w:rsid w:val="00A0142D"/>
    <w:rsid w:val="00A03723"/>
    <w:rsid w:val="00A043F6"/>
    <w:rsid w:val="00A04589"/>
    <w:rsid w:val="00A051F2"/>
    <w:rsid w:val="00A05A7D"/>
    <w:rsid w:val="00A05BFC"/>
    <w:rsid w:val="00A06BFE"/>
    <w:rsid w:val="00A11FB7"/>
    <w:rsid w:val="00A12378"/>
    <w:rsid w:val="00A14359"/>
    <w:rsid w:val="00A15A90"/>
    <w:rsid w:val="00A15EB2"/>
    <w:rsid w:val="00A20498"/>
    <w:rsid w:val="00A20998"/>
    <w:rsid w:val="00A22276"/>
    <w:rsid w:val="00A222B0"/>
    <w:rsid w:val="00A2421C"/>
    <w:rsid w:val="00A2510D"/>
    <w:rsid w:val="00A25B41"/>
    <w:rsid w:val="00A26164"/>
    <w:rsid w:val="00A27BC8"/>
    <w:rsid w:val="00A31351"/>
    <w:rsid w:val="00A31F7B"/>
    <w:rsid w:val="00A32BFF"/>
    <w:rsid w:val="00A3320F"/>
    <w:rsid w:val="00A335E5"/>
    <w:rsid w:val="00A33D95"/>
    <w:rsid w:val="00A3591A"/>
    <w:rsid w:val="00A360C3"/>
    <w:rsid w:val="00A376AC"/>
    <w:rsid w:val="00A40EB0"/>
    <w:rsid w:val="00A42324"/>
    <w:rsid w:val="00A429FA"/>
    <w:rsid w:val="00A43CB8"/>
    <w:rsid w:val="00A4444A"/>
    <w:rsid w:val="00A4480D"/>
    <w:rsid w:val="00A47492"/>
    <w:rsid w:val="00A5002A"/>
    <w:rsid w:val="00A50359"/>
    <w:rsid w:val="00A50985"/>
    <w:rsid w:val="00A51566"/>
    <w:rsid w:val="00A5326C"/>
    <w:rsid w:val="00A5329F"/>
    <w:rsid w:val="00A53875"/>
    <w:rsid w:val="00A53D71"/>
    <w:rsid w:val="00A53E9C"/>
    <w:rsid w:val="00A558F6"/>
    <w:rsid w:val="00A55D82"/>
    <w:rsid w:val="00A55F1A"/>
    <w:rsid w:val="00A55F55"/>
    <w:rsid w:val="00A56DEE"/>
    <w:rsid w:val="00A5735A"/>
    <w:rsid w:val="00A576F3"/>
    <w:rsid w:val="00A60DB5"/>
    <w:rsid w:val="00A60F07"/>
    <w:rsid w:val="00A62F44"/>
    <w:rsid w:val="00A636FD"/>
    <w:rsid w:val="00A63BB1"/>
    <w:rsid w:val="00A63E70"/>
    <w:rsid w:val="00A642F6"/>
    <w:rsid w:val="00A65467"/>
    <w:rsid w:val="00A658B7"/>
    <w:rsid w:val="00A65D0D"/>
    <w:rsid w:val="00A665EE"/>
    <w:rsid w:val="00A67529"/>
    <w:rsid w:val="00A67A53"/>
    <w:rsid w:val="00A67CE4"/>
    <w:rsid w:val="00A70EB1"/>
    <w:rsid w:val="00A7138D"/>
    <w:rsid w:val="00A713DA"/>
    <w:rsid w:val="00A7292E"/>
    <w:rsid w:val="00A74126"/>
    <w:rsid w:val="00A76913"/>
    <w:rsid w:val="00A80D79"/>
    <w:rsid w:val="00A81526"/>
    <w:rsid w:val="00A830C0"/>
    <w:rsid w:val="00A8507C"/>
    <w:rsid w:val="00A85082"/>
    <w:rsid w:val="00A85936"/>
    <w:rsid w:val="00A85EFE"/>
    <w:rsid w:val="00A867E7"/>
    <w:rsid w:val="00A87397"/>
    <w:rsid w:val="00A87C98"/>
    <w:rsid w:val="00A91CCB"/>
    <w:rsid w:val="00A934D5"/>
    <w:rsid w:val="00A94C4C"/>
    <w:rsid w:val="00A94CC9"/>
    <w:rsid w:val="00A94D03"/>
    <w:rsid w:val="00A9500F"/>
    <w:rsid w:val="00A953CC"/>
    <w:rsid w:val="00A955C8"/>
    <w:rsid w:val="00A95F28"/>
    <w:rsid w:val="00A961AF"/>
    <w:rsid w:val="00A97886"/>
    <w:rsid w:val="00A97AF4"/>
    <w:rsid w:val="00AA1435"/>
    <w:rsid w:val="00AA1E30"/>
    <w:rsid w:val="00AA2426"/>
    <w:rsid w:val="00AA2BE6"/>
    <w:rsid w:val="00AA3F49"/>
    <w:rsid w:val="00AA4362"/>
    <w:rsid w:val="00AA7D91"/>
    <w:rsid w:val="00AB1668"/>
    <w:rsid w:val="00AB4F1C"/>
    <w:rsid w:val="00AB5D9C"/>
    <w:rsid w:val="00AB604F"/>
    <w:rsid w:val="00AB6FB1"/>
    <w:rsid w:val="00AB7DC3"/>
    <w:rsid w:val="00AC170E"/>
    <w:rsid w:val="00AC320A"/>
    <w:rsid w:val="00AC4B73"/>
    <w:rsid w:val="00AC64F2"/>
    <w:rsid w:val="00AC6E05"/>
    <w:rsid w:val="00AC79C2"/>
    <w:rsid w:val="00AC7A5D"/>
    <w:rsid w:val="00AC7CAA"/>
    <w:rsid w:val="00AD0479"/>
    <w:rsid w:val="00AD0A99"/>
    <w:rsid w:val="00AD2DCB"/>
    <w:rsid w:val="00AD5A75"/>
    <w:rsid w:val="00AD655F"/>
    <w:rsid w:val="00AD74F1"/>
    <w:rsid w:val="00AE0A06"/>
    <w:rsid w:val="00AE11C6"/>
    <w:rsid w:val="00AE267D"/>
    <w:rsid w:val="00AE2803"/>
    <w:rsid w:val="00AE6108"/>
    <w:rsid w:val="00AE700A"/>
    <w:rsid w:val="00AF041E"/>
    <w:rsid w:val="00AF1229"/>
    <w:rsid w:val="00AF2D5A"/>
    <w:rsid w:val="00AF39A3"/>
    <w:rsid w:val="00AF3F4A"/>
    <w:rsid w:val="00AF4CCE"/>
    <w:rsid w:val="00AF590E"/>
    <w:rsid w:val="00AF750E"/>
    <w:rsid w:val="00B0016F"/>
    <w:rsid w:val="00B01534"/>
    <w:rsid w:val="00B03818"/>
    <w:rsid w:val="00B039E4"/>
    <w:rsid w:val="00B062C0"/>
    <w:rsid w:val="00B06D1D"/>
    <w:rsid w:val="00B07B8C"/>
    <w:rsid w:val="00B112C6"/>
    <w:rsid w:val="00B127CB"/>
    <w:rsid w:val="00B12FF3"/>
    <w:rsid w:val="00B134D5"/>
    <w:rsid w:val="00B154A0"/>
    <w:rsid w:val="00B1558F"/>
    <w:rsid w:val="00B17C09"/>
    <w:rsid w:val="00B204C8"/>
    <w:rsid w:val="00B20671"/>
    <w:rsid w:val="00B2108A"/>
    <w:rsid w:val="00B21310"/>
    <w:rsid w:val="00B23CA2"/>
    <w:rsid w:val="00B26552"/>
    <w:rsid w:val="00B26C63"/>
    <w:rsid w:val="00B27358"/>
    <w:rsid w:val="00B276EA"/>
    <w:rsid w:val="00B30E11"/>
    <w:rsid w:val="00B32C94"/>
    <w:rsid w:val="00B33537"/>
    <w:rsid w:val="00B33BB2"/>
    <w:rsid w:val="00B340ED"/>
    <w:rsid w:val="00B347F9"/>
    <w:rsid w:val="00B351FE"/>
    <w:rsid w:val="00B371E6"/>
    <w:rsid w:val="00B374F2"/>
    <w:rsid w:val="00B37564"/>
    <w:rsid w:val="00B403DD"/>
    <w:rsid w:val="00B404E1"/>
    <w:rsid w:val="00B42238"/>
    <w:rsid w:val="00B43E0F"/>
    <w:rsid w:val="00B457F5"/>
    <w:rsid w:val="00B5074B"/>
    <w:rsid w:val="00B52343"/>
    <w:rsid w:val="00B54313"/>
    <w:rsid w:val="00B54C53"/>
    <w:rsid w:val="00B55047"/>
    <w:rsid w:val="00B554AD"/>
    <w:rsid w:val="00B57D1B"/>
    <w:rsid w:val="00B6186D"/>
    <w:rsid w:val="00B61B9C"/>
    <w:rsid w:val="00B62139"/>
    <w:rsid w:val="00B64BAD"/>
    <w:rsid w:val="00B6588E"/>
    <w:rsid w:val="00B66441"/>
    <w:rsid w:val="00B7082C"/>
    <w:rsid w:val="00B70F54"/>
    <w:rsid w:val="00B72179"/>
    <w:rsid w:val="00B7304C"/>
    <w:rsid w:val="00B73664"/>
    <w:rsid w:val="00B73C35"/>
    <w:rsid w:val="00B75314"/>
    <w:rsid w:val="00B76946"/>
    <w:rsid w:val="00B77867"/>
    <w:rsid w:val="00B80500"/>
    <w:rsid w:val="00B80C96"/>
    <w:rsid w:val="00B81034"/>
    <w:rsid w:val="00B81219"/>
    <w:rsid w:val="00B82FED"/>
    <w:rsid w:val="00B8310B"/>
    <w:rsid w:val="00B84E6E"/>
    <w:rsid w:val="00B8580C"/>
    <w:rsid w:val="00B873EC"/>
    <w:rsid w:val="00B90692"/>
    <w:rsid w:val="00B91366"/>
    <w:rsid w:val="00B9152E"/>
    <w:rsid w:val="00B92798"/>
    <w:rsid w:val="00B92C9B"/>
    <w:rsid w:val="00B93211"/>
    <w:rsid w:val="00B96AD5"/>
    <w:rsid w:val="00B9777A"/>
    <w:rsid w:val="00BA0547"/>
    <w:rsid w:val="00BA0F6D"/>
    <w:rsid w:val="00BA1CE3"/>
    <w:rsid w:val="00BA21BA"/>
    <w:rsid w:val="00BA24AC"/>
    <w:rsid w:val="00BA2977"/>
    <w:rsid w:val="00BA6D94"/>
    <w:rsid w:val="00BA6E34"/>
    <w:rsid w:val="00BA736F"/>
    <w:rsid w:val="00BA76AE"/>
    <w:rsid w:val="00BB1882"/>
    <w:rsid w:val="00BB2478"/>
    <w:rsid w:val="00BB30C4"/>
    <w:rsid w:val="00BB43AE"/>
    <w:rsid w:val="00BB6EA2"/>
    <w:rsid w:val="00BB7ABA"/>
    <w:rsid w:val="00BC0ECB"/>
    <w:rsid w:val="00BC261F"/>
    <w:rsid w:val="00BC6958"/>
    <w:rsid w:val="00BC7491"/>
    <w:rsid w:val="00BD0312"/>
    <w:rsid w:val="00BD1F7F"/>
    <w:rsid w:val="00BD2D19"/>
    <w:rsid w:val="00BD33BF"/>
    <w:rsid w:val="00BD3D78"/>
    <w:rsid w:val="00BD3EA2"/>
    <w:rsid w:val="00BD634F"/>
    <w:rsid w:val="00BD7AEB"/>
    <w:rsid w:val="00BE03EF"/>
    <w:rsid w:val="00BE1670"/>
    <w:rsid w:val="00BE1748"/>
    <w:rsid w:val="00BE1CBB"/>
    <w:rsid w:val="00BE3720"/>
    <w:rsid w:val="00BE5606"/>
    <w:rsid w:val="00BE7750"/>
    <w:rsid w:val="00BF16AA"/>
    <w:rsid w:val="00BF1B1A"/>
    <w:rsid w:val="00BF2DF0"/>
    <w:rsid w:val="00BF4BF4"/>
    <w:rsid w:val="00BF5D01"/>
    <w:rsid w:val="00BF60B8"/>
    <w:rsid w:val="00BF6450"/>
    <w:rsid w:val="00BF7FF9"/>
    <w:rsid w:val="00C02035"/>
    <w:rsid w:val="00C03DE5"/>
    <w:rsid w:val="00C0454C"/>
    <w:rsid w:val="00C04A2B"/>
    <w:rsid w:val="00C04F0E"/>
    <w:rsid w:val="00C0779C"/>
    <w:rsid w:val="00C07979"/>
    <w:rsid w:val="00C11B2D"/>
    <w:rsid w:val="00C12665"/>
    <w:rsid w:val="00C13380"/>
    <w:rsid w:val="00C15D25"/>
    <w:rsid w:val="00C15D95"/>
    <w:rsid w:val="00C21107"/>
    <w:rsid w:val="00C215B4"/>
    <w:rsid w:val="00C22F69"/>
    <w:rsid w:val="00C24B31"/>
    <w:rsid w:val="00C24DA1"/>
    <w:rsid w:val="00C26A18"/>
    <w:rsid w:val="00C276A3"/>
    <w:rsid w:val="00C309D9"/>
    <w:rsid w:val="00C32B79"/>
    <w:rsid w:val="00C32E68"/>
    <w:rsid w:val="00C341BA"/>
    <w:rsid w:val="00C352AF"/>
    <w:rsid w:val="00C356BD"/>
    <w:rsid w:val="00C405C5"/>
    <w:rsid w:val="00C4379E"/>
    <w:rsid w:val="00C44A9A"/>
    <w:rsid w:val="00C45379"/>
    <w:rsid w:val="00C46966"/>
    <w:rsid w:val="00C47D9F"/>
    <w:rsid w:val="00C50B1E"/>
    <w:rsid w:val="00C52B87"/>
    <w:rsid w:val="00C57D2F"/>
    <w:rsid w:val="00C61015"/>
    <w:rsid w:val="00C62022"/>
    <w:rsid w:val="00C62192"/>
    <w:rsid w:val="00C623C7"/>
    <w:rsid w:val="00C6249E"/>
    <w:rsid w:val="00C63C3F"/>
    <w:rsid w:val="00C66564"/>
    <w:rsid w:val="00C677DA"/>
    <w:rsid w:val="00C7056C"/>
    <w:rsid w:val="00C70E5E"/>
    <w:rsid w:val="00C71873"/>
    <w:rsid w:val="00C7345E"/>
    <w:rsid w:val="00C7378D"/>
    <w:rsid w:val="00C75AB7"/>
    <w:rsid w:val="00C8102A"/>
    <w:rsid w:val="00C822CA"/>
    <w:rsid w:val="00C83675"/>
    <w:rsid w:val="00C841A1"/>
    <w:rsid w:val="00C85B12"/>
    <w:rsid w:val="00C86452"/>
    <w:rsid w:val="00C871F3"/>
    <w:rsid w:val="00C878AC"/>
    <w:rsid w:val="00C91105"/>
    <w:rsid w:val="00C93370"/>
    <w:rsid w:val="00C95A1B"/>
    <w:rsid w:val="00C95B17"/>
    <w:rsid w:val="00C96AB2"/>
    <w:rsid w:val="00CA5260"/>
    <w:rsid w:val="00CA570E"/>
    <w:rsid w:val="00CA7CE2"/>
    <w:rsid w:val="00CB0FC2"/>
    <w:rsid w:val="00CB368F"/>
    <w:rsid w:val="00CB38EF"/>
    <w:rsid w:val="00CB3C9D"/>
    <w:rsid w:val="00CB53A3"/>
    <w:rsid w:val="00CB6E0A"/>
    <w:rsid w:val="00CB748E"/>
    <w:rsid w:val="00CB752C"/>
    <w:rsid w:val="00CC0245"/>
    <w:rsid w:val="00CC11FC"/>
    <w:rsid w:val="00CC3AD7"/>
    <w:rsid w:val="00CC747B"/>
    <w:rsid w:val="00CD02C6"/>
    <w:rsid w:val="00CD1FC5"/>
    <w:rsid w:val="00CD2E10"/>
    <w:rsid w:val="00CD3E66"/>
    <w:rsid w:val="00CD44B3"/>
    <w:rsid w:val="00CD4E85"/>
    <w:rsid w:val="00CD51FE"/>
    <w:rsid w:val="00CD58F2"/>
    <w:rsid w:val="00CD5D70"/>
    <w:rsid w:val="00CD6104"/>
    <w:rsid w:val="00CD6E95"/>
    <w:rsid w:val="00CD741B"/>
    <w:rsid w:val="00CE04D3"/>
    <w:rsid w:val="00CE07D7"/>
    <w:rsid w:val="00CE0B54"/>
    <w:rsid w:val="00CE120B"/>
    <w:rsid w:val="00CE28D9"/>
    <w:rsid w:val="00CE29DA"/>
    <w:rsid w:val="00CE6D68"/>
    <w:rsid w:val="00CE7CC6"/>
    <w:rsid w:val="00CF1A1A"/>
    <w:rsid w:val="00CF2E5E"/>
    <w:rsid w:val="00CF3C79"/>
    <w:rsid w:val="00CF6820"/>
    <w:rsid w:val="00CF6AC5"/>
    <w:rsid w:val="00D00737"/>
    <w:rsid w:val="00D02127"/>
    <w:rsid w:val="00D05BA6"/>
    <w:rsid w:val="00D0632E"/>
    <w:rsid w:val="00D12147"/>
    <w:rsid w:val="00D14330"/>
    <w:rsid w:val="00D168C8"/>
    <w:rsid w:val="00D206AC"/>
    <w:rsid w:val="00D2151C"/>
    <w:rsid w:val="00D21920"/>
    <w:rsid w:val="00D21A15"/>
    <w:rsid w:val="00D2264F"/>
    <w:rsid w:val="00D31941"/>
    <w:rsid w:val="00D32AA1"/>
    <w:rsid w:val="00D35FE5"/>
    <w:rsid w:val="00D3768C"/>
    <w:rsid w:val="00D40AB7"/>
    <w:rsid w:val="00D42895"/>
    <w:rsid w:val="00D428EE"/>
    <w:rsid w:val="00D43731"/>
    <w:rsid w:val="00D43C13"/>
    <w:rsid w:val="00D45528"/>
    <w:rsid w:val="00D45E97"/>
    <w:rsid w:val="00D4684A"/>
    <w:rsid w:val="00D46AC1"/>
    <w:rsid w:val="00D47832"/>
    <w:rsid w:val="00D47C0B"/>
    <w:rsid w:val="00D50BBA"/>
    <w:rsid w:val="00D50D9A"/>
    <w:rsid w:val="00D51196"/>
    <w:rsid w:val="00D52205"/>
    <w:rsid w:val="00D53058"/>
    <w:rsid w:val="00D53783"/>
    <w:rsid w:val="00D5530F"/>
    <w:rsid w:val="00D55BF6"/>
    <w:rsid w:val="00D60108"/>
    <w:rsid w:val="00D604BD"/>
    <w:rsid w:val="00D629CF"/>
    <w:rsid w:val="00D63F07"/>
    <w:rsid w:val="00D64117"/>
    <w:rsid w:val="00D70595"/>
    <w:rsid w:val="00D70AC1"/>
    <w:rsid w:val="00D72B67"/>
    <w:rsid w:val="00D74556"/>
    <w:rsid w:val="00D74D39"/>
    <w:rsid w:val="00D822BC"/>
    <w:rsid w:val="00D828D7"/>
    <w:rsid w:val="00D8373C"/>
    <w:rsid w:val="00D855F5"/>
    <w:rsid w:val="00D87301"/>
    <w:rsid w:val="00D906DD"/>
    <w:rsid w:val="00D90E91"/>
    <w:rsid w:val="00D91F77"/>
    <w:rsid w:val="00D92F29"/>
    <w:rsid w:val="00D93C59"/>
    <w:rsid w:val="00D940E6"/>
    <w:rsid w:val="00D94CB8"/>
    <w:rsid w:val="00D95176"/>
    <w:rsid w:val="00D960E4"/>
    <w:rsid w:val="00D9727F"/>
    <w:rsid w:val="00D97713"/>
    <w:rsid w:val="00DA07C1"/>
    <w:rsid w:val="00DA1E20"/>
    <w:rsid w:val="00DA4632"/>
    <w:rsid w:val="00DA63F9"/>
    <w:rsid w:val="00DA6410"/>
    <w:rsid w:val="00DA743E"/>
    <w:rsid w:val="00DB0E21"/>
    <w:rsid w:val="00DB1C82"/>
    <w:rsid w:val="00DB2859"/>
    <w:rsid w:val="00DB3405"/>
    <w:rsid w:val="00DB400F"/>
    <w:rsid w:val="00DB56ED"/>
    <w:rsid w:val="00DB646F"/>
    <w:rsid w:val="00DC0DDA"/>
    <w:rsid w:val="00DC1E1F"/>
    <w:rsid w:val="00DC3773"/>
    <w:rsid w:val="00DC6B7B"/>
    <w:rsid w:val="00DC6C89"/>
    <w:rsid w:val="00DC7E8D"/>
    <w:rsid w:val="00DC7EA3"/>
    <w:rsid w:val="00DD045E"/>
    <w:rsid w:val="00DD2AAF"/>
    <w:rsid w:val="00DD2CEE"/>
    <w:rsid w:val="00DD7DEA"/>
    <w:rsid w:val="00DE0351"/>
    <w:rsid w:val="00DE0706"/>
    <w:rsid w:val="00DE2171"/>
    <w:rsid w:val="00DE2E47"/>
    <w:rsid w:val="00DE31DB"/>
    <w:rsid w:val="00DE561D"/>
    <w:rsid w:val="00DE626E"/>
    <w:rsid w:val="00DE6936"/>
    <w:rsid w:val="00DE6DE9"/>
    <w:rsid w:val="00DE70C1"/>
    <w:rsid w:val="00DF009A"/>
    <w:rsid w:val="00DF125F"/>
    <w:rsid w:val="00DF1DA1"/>
    <w:rsid w:val="00DF2263"/>
    <w:rsid w:val="00DF22E7"/>
    <w:rsid w:val="00DF3055"/>
    <w:rsid w:val="00DF3607"/>
    <w:rsid w:val="00DF4931"/>
    <w:rsid w:val="00E02868"/>
    <w:rsid w:val="00E0364F"/>
    <w:rsid w:val="00E05CB9"/>
    <w:rsid w:val="00E07163"/>
    <w:rsid w:val="00E07285"/>
    <w:rsid w:val="00E13D38"/>
    <w:rsid w:val="00E156D1"/>
    <w:rsid w:val="00E16D3D"/>
    <w:rsid w:val="00E17E8B"/>
    <w:rsid w:val="00E21FE0"/>
    <w:rsid w:val="00E22344"/>
    <w:rsid w:val="00E22801"/>
    <w:rsid w:val="00E229CA"/>
    <w:rsid w:val="00E23630"/>
    <w:rsid w:val="00E23CB1"/>
    <w:rsid w:val="00E2557C"/>
    <w:rsid w:val="00E27816"/>
    <w:rsid w:val="00E30546"/>
    <w:rsid w:val="00E3242A"/>
    <w:rsid w:val="00E328DF"/>
    <w:rsid w:val="00E35B34"/>
    <w:rsid w:val="00E41797"/>
    <w:rsid w:val="00E41FC9"/>
    <w:rsid w:val="00E42F56"/>
    <w:rsid w:val="00E43E12"/>
    <w:rsid w:val="00E45B3D"/>
    <w:rsid w:val="00E4614E"/>
    <w:rsid w:val="00E47225"/>
    <w:rsid w:val="00E519E4"/>
    <w:rsid w:val="00E530B8"/>
    <w:rsid w:val="00E53D2A"/>
    <w:rsid w:val="00E54BCB"/>
    <w:rsid w:val="00E5765F"/>
    <w:rsid w:val="00E61114"/>
    <w:rsid w:val="00E6171B"/>
    <w:rsid w:val="00E62239"/>
    <w:rsid w:val="00E624B8"/>
    <w:rsid w:val="00E65C9D"/>
    <w:rsid w:val="00E67239"/>
    <w:rsid w:val="00E7032E"/>
    <w:rsid w:val="00E70F58"/>
    <w:rsid w:val="00E716DF"/>
    <w:rsid w:val="00E71F3A"/>
    <w:rsid w:val="00E744B0"/>
    <w:rsid w:val="00E74C95"/>
    <w:rsid w:val="00E7511F"/>
    <w:rsid w:val="00E828C1"/>
    <w:rsid w:val="00E84110"/>
    <w:rsid w:val="00E851F3"/>
    <w:rsid w:val="00E86DE5"/>
    <w:rsid w:val="00E86E71"/>
    <w:rsid w:val="00E87C5A"/>
    <w:rsid w:val="00E87C7A"/>
    <w:rsid w:val="00E87EC4"/>
    <w:rsid w:val="00E93E7C"/>
    <w:rsid w:val="00E959E4"/>
    <w:rsid w:val="00EA0E0D"/>
    <w:rsid w:val="00EA1AFF"/>
    <w:rsid w:val="00EA1D62"/>
    <w:rsid w:val="00EA203C"/>
    <w:rsid w:val="00EA33C6"/>
    <w:rsid w:val="00EA41FF"/>
    <w:rsid w:val="00EA45EC"/>
    <w:rsid w:val="00EB059B"/>
    <w:rsid w:val="00EB1056"/>
    <w:rsid w:val="00EB1F35"/>
    <w:rsid w:val="00EB236F"/>
    <w:rsid w:val="00EB25FD"/>
    <w:rsid w:val="00EB280E"/>
    <w:rsid w:val="00EB41B3"/>
    <w:rsid w:val="00EB5BEF"/>
    <w:rsid w:val="00EB5FC1"/>
    <w:rsid w:val="00EB71C1"/>
    <w:rsid w:val="00EB78A0"/>
    <w:rsid w:val="00EB7D27"/>
    <w:rsid w:val="00EB7D31"/>
    <w:rsid w:val="00EC09EF"/>
    <w:rsid w:val="00EC1887"/>
    <w:rsid w:val="00EC228E"/>
    <w:rsid w:val="00EC40BD"/>
    <w:rsid w:val="00EC7D18"/>
    <w:rsid w:val="00ED001E"/>
    <w:rsid w:val="00ED07D8"/>
    <w:rsid w:val="00ED08BC"/>
    <w:rsid w:val="00ED1721"/>
    <w:rsid w:val="00ED384D"/>
    <w:rsid w:val="00ED3E54"/>
    <w:rsid w:val="00ED4161"/>
    <w:rsid w:val="00ED42CC"/>
    <w:rsid w:val="00ED63D2"/>
    <w:rsid w:val="00ED670D"/>
    <w:rsid w:val="00EE0FC5"/>
    <w:rsid w:val="00EE1576"/>
    <w:rsid w:val="00EE1974"/>
    <w:rsid w:val="00EE2087"/>
    <w:rsid w:val="00EE4FB2"/>
    <w:rsid w:val="00EE65B1"/>
    <w:rsid w:val="00EE6A6E"/>
    <w:rsid w:val="00EF0DAE"/>
    <w:rsid w:val="00EF11F8"/>
    <w:rsid w:val="00EF1264"/>
    <w:rsid w:val="00EF1521"/>
    <w:rsid w:val="00EF475E"/>
    <w:rsid w:val="00EF4A7F"/>
    <w:rsid w:val="00EF4B29"/>
    <w:rsid w:val="00EF5FA1"/>
    <w:rsid w:val="00F00E2E"/>
    <w:rsid w:val="00F00FFF"/>
    <w:rsid w:val="00F02A1D"/>
    <w:rsid w:val="00F03D9B"/>
    <w:rsid w:val="00F040ED"/>
    <w:rsid w:val="00F048C7"/>
    <w:rsid w:val="00F11670"/>
    <w:rsid w:val="00F15D5D"/>
    <w:rsid w:val="00F17615"/>
    <w:rsid w:val="00F20164"/>
    <w:rsid w:val="00F2146B"/>
    <w:rsid w:val="00F21D04"/>
    <w:rsid w:val="00F22D2F"/>
    <w:rsid w:val="00F24A80"/>
    <w:rsid w:val="00F24B2C"/>
    <w:rsid w:val="00F2544A"/>
    <w:rsid w:val="00F2636A"/>
    <w:rsid w:val="00F26BB0"/>
    <w:rsid w:val="00F30CD0"/>
    <w:rsid w:val="00F326B5"/>
    <w:rsid w:val="00F3480B"/>
    <w:rsid w:val="00F36EEA"/>
    <w:rsid w:val="00F42128"/>
    <w:rsid w:val="00F42ABC"/>
    <w:rsid w:val="00F432AD"/>
    <w:rsid w:val="00F44435"/>
    <w:rsid w:val="00F445DA"/>
    <w:rsid w:val="00F44FD3"/>
    <w:rsid w:val="00F45B3C"/>
    <w:rsid w:val="00F5064E"/>
    <w:rsid w:val="00F507C1"/>
    <w:rsid w:val="00F50DFF"/>
    <w:rsid w:val="00F5274E"/>
    <w:rsid w:val="00F53C5C"/>
    <w:rsid w:val="00F55FB1"/>
    <w:rsid w:val="00F56B97"/>
    <w:rsid w:val="00F61890"/>
    <w:rsid w:val="00F6278E"/>
    <w:rsid w:val="00F63339"/>
    <w:rsid w:val="00F643A1"/>
    <w:rsid w:val="00F64A93"/>
    <w:rsid w:val="00F67534"/>
    <w:rsid w:val="00F6768B"/>
    <w:rsid w:val="00F72DAD"/>
    <w:rsid w:val="00F73A20"/>
    <w:rsid w:val="00F73CFC"/>
    <w:rsid w:val="00F74046"/>
    <w:rsid w:val="00F740BE"/>
    <w:rsid w:val="00F74961"/>
    <w:rsid w:val="00F750C6"/>
    <w:rsid w:val="00F75EC6"/>
    <w:rsid w:val="00F76060"/>
    <w:rsid w:val="00F7623F"/>
    <w:rsid w:val="00F7670C"/>
    <w:rsid w:val="00F80B65"/>
    <w:rsid w:val="00F81E70"/>
    <w:rsid w:val="00F8247F"/>
    <w:rsid w:val="00F83636"/>
    <w:rsid w:val="00F839FB"/>
    <w:rsid w:val="00F83E8E"/>
    <w:rsid w:val="00F84381"/>
    <w:rsid w:val="00F84BAB"/>
    <w:rsid w:val="00F86247"/>
    <w:rsid w:val="00F8706B"/>
    <w:rsid w:val="00F919BC"/>
    <w:rsid w:val="00F91F11"/>
    <w:rsid w:val="00F92572"/>
    <w:rsid w:val="00F93443"/>
    <w:rsid w:val="00F93A34"/>
    <w:rsid w:val="00F93C48"/>
    <w:rsid w:val="00F94E87"/>
    <w:rsid w:val="00F9555C"/>
    <w:rsid w:val="00F97C0D"/>
    <w:rsid w:val="00FA0515"/>
    <w:rsid w:val="00FA0D32"/>
    <w:rsid w:val="00FA12FB"/>
    <w:rsid w:val="00FA25E7"/>
    <w:rsid w:val="00FA27C4"/>
    <w:rsid w:val="00FA34D4"/>
    <w:rsid w:val="00FA36AB"/>
    <w:rsid w:val="00FA3DF3"/>
    <w:rsid w:val="00FA3F67"/>
    <w:rsid w:val="00FA5128"/>
    <w:rsid w:val="00FA55E1"/>
    <w:rsid w:val="00FA6F22"/>
    <w:rsid w:val="00FA7400"/>
    <w:rsid w:val="00FA7804"/>
    <w:rsid w:val="00FB10F8"/>
    <w:rsid w:val="00FB2DA6"/>
    <w:rsid w:val="00FB314A"/>
    <w:rsid w:val="00FB3B50"/>
    <w:rsid w:val="00FB41C8"/>
    <w:rsid w:val="00FB4CE4"/>
    <w:rsid w:val="00FB6B28"/>
    <w:rsid w:val="00FC1680"/>
    <w:rsid w:val="00FC39CB"/>
    <w:rsid w:val="00FC3AE6"/>
    <w:rsid w:val="00FC5D5E"/>
    <w:rsid w:val="00FD20BE"/>
    <w:rsid w:val="00FD39CA"/>
    <w:rsid w:val="00FD4D6C"/>
    <w:rsid w:val="00FD5366"/>
    <w:rsid w:val="00FD5643"/>
    <w:rsid w:val="00FD5986"/>
    <w:rsid w:val="00FD61ED"/>
    <w:rsid w:val="00FD6B81"/>
    <w:rsid w:val="00FD7F47"/>
    <w:rsid w:val="00FE35FD"/>
    <w:rsid w:val="00FE4C4F"/>
    <w:rsid w:val="00FF0F11"/>
    <w:rsid w:val="00FF230D"/>
    <w:rsid w:val="00FF2DB7"/>
    <w:rsid w:val="00FF5142"/>
    <w:rsid w:val="00FF51D9"/>
    <w:rsid w:val="00FF77FC"/>
    <w:rsid w:val="00FF7B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36665"/>
  <w15:chartTrackingRefBased/>
  <w15:docId w15:val="{7BBBBFB3-4C6E-4C83-966A-DD72F2FFE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D5D70"/>
    <w:pPr>
      <w:spacing w:after="0" w:line="240" w:lineRule="auto"/>
      <w:ind w:firstLine="709"/>
      <w:jc w:val="both"/>
    </w:pPr>
    <w:rPr>
      <w:rFonts w:ascii="Times New Roman" w:hAnsi="Times New Roman" w:cs="Times New Roman"/>
      <w:sz w:val="28"/>
    </w:rPr>
  </w:style>
  <w:style w:type="paragraph" w:styleId="1">
    <w:name w:val="heading 1"/>
    <w:basedOn w:val="a2"/>
    <w:next w:val="a2"/>
    <w:link w:val="10"/>
    <w:uiPriority w:val="9"/>
    <w:qFormat/>
    <w:rsid w:val="0096426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2"/>
    <w:next w:val="a2"/>
    <w:link w:val="20"/>
    <w:uiPriority w:val="9"/>
    <w:semiHidden/>
    <w:unhideWhenUsed/>
    <w:qFormat/>
    <w:rsid w:val="0096426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2"/>
    <w:next w:val="a2"/>
    <w:link w:val="30"/>
    <w:uiPriority w:val="9"/>
    <w:semiHidden/>
    <w:unhideWhenUsed/>
    <w:qFormat/>
    <w:rsid w:val="0096426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2"/>
    <w:next w:val="a2"/>
    <w:link w:val="40"/>
    <w:uiPriority w:val="9"/>
    <w:semiHidden/>
    <w:unhideWhenUsed/>
    <w:qFormat/>
    <w:rsid w:val="0096426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basedOn w:val="a2"/>
    <w:next w:val="a2"/>
    <w:uiPriority w:val="35"/>
    <w:unhideWhenUsed/>
    <w:qFormat/>
    <w:rsid w:val="003D5FFE"/>
    <w:pPr>
      <w:spacing w:after="200"/>
    </w:pPr>
    <w:rPr>
      <w:i/>
      <w:iCs/>
      <w:color w:val="44546A" w:themeColor="text2"/>
      <w:sz w:val="18"/>
      <w:szCs w:val="18"/>
    </w:rPr>
  </w:style>
  <w:style w:type="paragraph" w:customStyle="1" w:styleId="a7">
    <w:name w:val="Рисунок"/>
    <w:basedOn w:val="a2"/>
    <w:next w:val="a8"/>
    <w:link w:val="a9"/>
    <w:qFormat/>
    <w:rsid w:val="00E2557C"/>
    <w:pPr>
      <w:keepNext/>
      <w:keepLines/>
      <w:spacing w:before="280" w:after="280"/>
      <w:ind w:firstLine="0"/>
      <w:jc w:val="center"/>
    </w:pPr>
  </w:style>
  <w:style w:type="paragraph" w:customStyle="1" w:styleId="a8">
    <w:name w:val="Подрисуночная подпись"/>
    <w:basedOn w:val="a2"/>
    <w:next w:val="a2"/>
    <w:qFormat/>
    <w:rsid w:val="00037D21"/>
    <w:pPr>
      <w:keepLines/>
      <w:spacing w:after="280"/>
      <w:ind w:firstLine="0"/>
      <w:jc w:val="center"/>
    </w:pPr>
  </w:style>
  <w:style w:type="paragraph" w:customStyle="1" w:styleId="a1">
    <w:name w:val="Простой список"/>
    <w:basedOn w:val="a2"/>
    <w:qFormat/>
    <w:rsid w:val="00E2557C"/>
    <w:pPr>
      <w:numPr>
        <w:numId w:val="14"/>
      </w:numPr>
    </w:pPr>
  </w:style>
  <w:style w:type="numbering" w:customStyle="1" w:styleId="a">
    <w:name w:val="Многоуровневый список"/>
    <w:basedOn w:val="a5"/>
    <w:uiPriority w:val="99"/>
    <w:rsid w:val="00E2557C"/>
    <w:pPr>
      <w:numPr>
        <w:numId w:val="12"/>
      </w:numPr>
    </w:pPr>
  </w:style>
  <w:style w:type="paragraph" w:styleId="aa">
    <w:name w:val="List Paragraph"/>
    <w:aliases w:val="подрисуночная подпись,KES список"/>
    <w:basedOn w:val="a2"/>
    <w:link w:val="ab"/>
    <w:uiPriority w:val="34"/>
    <w:qFormat/>
    <w:rsid w:val="00E2557C"/>
    <w:pPr>
      <w:ind w:left="720"/>
      <w:contextualSpacing/>
    </w:pPr>
  </w:style>
  <w:style w:type="numbering" w:customStyle="1" w:styleId="a0">
    <w:name w:val="Многоуровневый список+"/>
    <w:basedOn w:val="a5"/>
    <w:uiPriority w:val="99"/>
    <w:rsid w:val="00E2557C"/>
    <w:pPr>
      <w:numPr>
        <w:numId w:val="14"/>
      </w:numPr>
    </w:pPr>
  </w:style>
  <w:style w:type="table" w:styleId="ac">
    <w:name w:val="Table Grid"/>
    <w:basedOn w:val="a4"/>
    <w:uiPriority w:val="39"/>
    <w:rsid w:val="00CB7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2"/>
    <w:link w:val="ae"/>
    <w:uiPriority w:val="99"/>
    <w:unhideWhenUsed/>
    <w:rsid w:val="00CB748E"/>
    <w:pPr>
      <w:tabs>
        <w:tab w:val="center" w:pos="4677"/>
        <w:tab w:val="right" w:pos="9355"/>
      </w:tabs>
    </w:pPr>
  </w:style>
  <w:style w:type="character" w:customStyle="1" w:styleId="ae">
    <w:name w:val="Верхний колонтитул Знак"/>
    <w:basedOn w:val="a3"/>
    <w:link w:val="ad"/>
    <w:uiPriority w:val="99"/>
    <w:rsid w:val="00CB748E"/>
    <w:rPr>
      <w:rFonts w:ascii="Times New Roman" w:hAnsi="Times New Roman" w:cs="Times New Roman"/>
      <w:sz w:val="28"/>
    </w:rPr>
  </w:style>
  <w:style w:type="paragraph" w:styleId="af">
    <w:name w:val="footer"/>
    <w:basedOn w:val="a2"/>
    <w:link w:val="af0"/>
    <w:uiPriority w:val="99"/>
    <w:unhideWhenUsed/>
    <w:rsid w:val="00CB748E"/>
    <w:pPr>
      <w:tabs>
        <w:tab w:val="center" w:pos="4677"/>
        <w:tab w:val="right" w:pos="9355"/>
      </w:tabs>
    </w:pPr>
  </w:style>
  <w:style w:type="character" w:customStyle="1" w:styleId="af0">
    <w:name w:val="Нижний колонтитул Знак"/>
    <w:basedOn w:val="a3"/>
    <w:link w:val="af"/>
    <w:uiPriority w:val="99"/>
    <w:rsid w:val="00CB748E"/>
    <w:rPr>
      <w:rFonts w:ascii="Times New Roman" w:hAnsi="Times New Roman" w:cs="Times New Roman"/>
      <w:sz w:val="28"/>
    </w:rPr>
  </w:style>
  <w:style w:type="paragraph" w:customStyle="1" w:styleId="af1">
    <w:name w:val="Заголовок таблицы"/>
    <w:basedOn w:val="a2"/>
    <w:qFormat/>
    <w:rsid w:val="00CB748E"/>
    <w:pPr>
      <w:keepNext/>
      <w:keepLines/>
      <w:spacing w:before="280" w:after="280"/>
      <w:ind w:firstLine="0"/>
    </w:pPr>
  </w:style>
  <w:style w:type="table" w:customStyle="1" w:styleId="af2">
    <w:name w:val="Таблица"/>
    <w:basedOn w:val="a4"/>
    <w:uiPriority w:val="99"/>
    <w:rsid w:val="00CB748E"/>
    <w:pPr>
      <w:spacing w:after="0" w:line="240" w:lineRule="auto"/>
      <w:jc w:val="both"/>
    </w:pPr>
    <w:rPr>
      <w:rFonts w:ascii="Times New Roman" w:hAnsi="Times New Roman"/>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customStyle="1" w:styleId="af3">
    <w:name w:val="Текст после таблицы"/>
    <w:basedOn w:val="a2"/>
    <w:next w:val="a2"/>
    <w:qFormat/>
    <w:rsid w:val="00CB748E"/>
    <w:pPr>
      <w:spacing w:before="280"/>
    </w:pPr>
  </w:style>
  <w:style w:type="paragraph" w:customStyle="1" w:styleId="af4">
    <w:name w:val="Раздел простой"/>
    <w:basedOn w:val="a2"/>
    <w:next w:val="a2"/>
    <w:qFormat/>
    <w:rsid w:val="00AD2DCB"/>
    <w:pPr>
      <w:keepNext/>
      <w:keepLines/>
      <w:pageBreakBefore/>
      <w:suppressAutoHyphens/>
      <w:spacing w:after="360"/>
      <w:jc w:val="left"/>
    </w:pPr>
    <w:rPr>
      <w:b/>
    </w:rPr>
  </w:style>
  <w:style w:type="paragraph" w:customStyle="1" w:styleId="af5">
    <w:name w:val="Раздел с подразделом"/>
    <w:basedOn w:val="af4"/>
    <w:next w:val="af6"/>
    <w:qFormat/>
    <w:rsid w:val="00AD2DCB"/>
    <w:pPr>
      <w:spacing w:after="240"/>
      <w:contextualSpacing/>
    </w:pPr>
  </w:style>
  <w:style w:type="paragraph" w:customStyle="1" w:styleId="af7">
    <w:name w:val="Подраздел простой"/>
    <w:basedOn w:val="a2"/>
    <w:next w:val="a2"/>
    <w:qFormat/>
    <w:rsid w:val="00AD2DCB"/>
    <w:pPr>
      <w:keepNext/>
      <w:keepLines/>
      <w:suppressAutoHyphens/>
      <w:spacing w:before="360" w:after="240"/>
      <w:contextualSpacing/>
      <w:jc w:val="left"/>
    </w:pPr>
    <w:rPr>
      <w:b/>
    </w:rPr>
  </w:style>
  <w:style w:type="paragraph" w:customStyle="1" w:styleId="af6">
    <w:name w:val="Подраздел с разделом"/>
    <w:basedOn w:val="a2"/>
    <w:next w:val="a2"/>
    <w:qFormat/>
    <w:rsid w:val="00AD2DCB"/>
    <w:pPr>
      <w:keepNext/>
      <w:keepLines/>
      <w:suppressAutoHyphens/>
      <w:spacing w:after="240"/>
      <w:jc w:val="left"/>
    </w:pPr>
    <w:rPr>
      <w:b/>
    </w:rPr>
  </w:style>
  <w:style w:type="paragraph" w:customStyle="1" w:styleId="af8">
    <w:name w:val="Подраздел с пунктом"/>
    <w:basedOn w:val="af6"/>
    <w:next w:val="af9"/>
    <w:qFormat/>
    <w:rsid w:val="003A2819"/>
    <w:pPr>
      <w:spacing w:after="120"/>
    </w:pPr>
  </w:style>
  <w:style w:type="paragraph" w:customStyle="1" w:styleId="afa">
    <w:name w:val="Пункт простой"/>
    <w:basedOn w:val="af7"/>
    <w:next w:val="a2"/>
    <w:qFormat/>
    <w:rsid w:val="003A2819"/>
  </w:style>
  <w:style w:type="paragraph" w:customStyle="1" w:styleId="af9">
    <w:name w:val="Пункт с подразделом"/>
    <w:basedOn w:val="af6"/>
    <w:next w:val="a2"/>
    <w:qFormat/>
    <w:rsid w:val="003A2819"/>
  </w:style>
  <w:style w:type="paragraph" w:customStyle="1" w:styleId="afb">
    <w:name w:val="Формула"/>
    <w:basedOn w:val="a2"/>
    <w:next w:val="afc"/>
    <w:qFormat/>
    <w:rsid w:val="0028231D"/>
    <w:pPr>
      <w:tabs>
        <w:tab w:val="center" w:pos="5046"/>
        <w:tab w:val="right" w:pos="10093"/>
      </w:tabs>
      <w:spacing w:before="120" w:after="120"/>
      <w:ind w:firstLine="0"/>
      <w:contextualSpacing/>
    </w:pPr>
  </w:style>
  <w:style w:type="paragraph" w:customStyle="1" w:styleId="afc">
    <w:name w:val="Обозначения формулы"/>
    <w:basedOn w:val="a2"/>
    <w:next w:val="a2"/>
    <w:qFormat/>
    <w:rsid w:val="0028231D"/>
    <w:pPr>
      <w:ind w:firstLine="0"/>
    </w:pPr>
  </w:style>
  <w:style w:type="paragraph" w:customStyle="1" w:styleId="afd">
    <w:name w:val="Продолжение обозначения формулы"/>
    <w:basedOn w:val="a2"/>
    <w:qFormat/>
    <w:rsid w:val="0096426C"/>
    <w:pPr>
      <w:spacing w:after="120"/>
      <w:ind w:firstLine="454"/>
      <w:contextualSpacing/>
    </w:pPr>
    <w:rPr>
      <w:lang w:val="en-US"/>
    </w:rPr>
  </w:style>
  <w:style w:type="paragraph" w:customStyle="1" w:styleId="afe">
    <w:name w:val="Введение"/>
    <w:basedOn w:val="af4"/>
    <w:next w:val="a2"/>
    <w:qFormat/>
    <w:rsid w:val="00B62139"/>
    <w:pPr>
      <w:ind w:firstLine="0"/>
      <w:jc w:val="center"/>
    </w:pPr>
  </w:style>
  <w:style w:type="paragraph" w:customStyle="1" w:styleId="aff">
    <w:name w:val="Ключевые слова"/>
    <w:basedOn w:val="a2"/>
    <w:next w:val="a2"/>
    <w:qFormat/>
    <w:rsid w:val="0096426C"/>
    <w:pPr>
      <w:suppressAutoHyphens/>
      <w:spacing w:before="240" w:after="240"/>
      <w:ind w:firstLine="0"/>
    </w:pPr>
    <w:rPr>
      <w:caps/>
    </w:rPr>
  </w:style>
  <w:style w:type="paragraph" w:customStyle="1" w:styleId="aff0">
    <w:name w:val="Содержание"/>
    <w:basedOn w:val="a2"/>
    <w:qFormat/>
    <w:rsid w:val="0096426C"/>
    <w:pPr>
      <w:tabs>
        <w:tab w:val="right" w:leader="dot" w:pos="10093"/>
      </w:tabs>
      <w:ind w:firstLine="0"/>
    </w:pPr>
    <w:rPr>
      <w:lang w:val="en-US"/>
    </w:rPr>
  </w:style>
  <w:style w:type="character" w:customStyle="1" w:styleId="10">
    <w:name w:val="Заголовок 1 Знак"/>
    <w:basedOn w:val="a3"/>
    <w:link w:val="1"/>
    <w:uiPriority w:val="9"/>
    <w:rsid w:val="0096426C"/>
    <w:rPr>
      <w:rFonts w:asciiTheme="majorHAnsi" w:eastAsiaTheme="majorEastAsia" w:hAnsiTheme="majorHAnsi" w:cstheme="majorBidi"/>
      <w:color w:val="2E74B5" w:themeColor="accent1" w:themeShade="BF"/>
      <w:sz w:val="32"/>
      <w:szCs w:val="32"/>
    </w:rPr>
  </w:style>
  <w:style w:type="paragraph" w:styleId="aff1">
    <w:name w:val="TOC Heading"/>
    <w:basedOn w:val="1"/>
    <w:next w:val="a2"/>
    <w:uiPriority w:val="39"/>
    <w:unhideWhenUsed/>
    <w:qFormat/>
    <w:rsid w:val="0096426C"/>
    <w:pPr>
      <w:spacing w:line="259" w:lineRule="auto"/>
      <w:ind w:firstLine="0"/>
      <w:jc w:val="left"/>
      <w:outlineLvl w:val="9"/>
    </w:pPr>
    <w:rPr>
      <w:lang w:eastAsia="ru-RU"/>
    </w:rPr>
  </w:style>
  <w:style w:type="paragraph" w:styleId="11">
    <w:name w:val="toc 1"/>
    <w:basedOn w:val="a2"/>
    <w:next w:val="a2"/>
    <w:autoRedefine/>
    <w:uiPriority w:val="39"/>
    <w:unhideWhenUsed/>
    <w:rsid w:val="0096426C"/>
  </w:style>
  <w:style w:type="paragraph" w:styleId="21">
    <w:name w:val="toc 2"/>
    <w:basedOn w:val="a2"/>
    <w:next w:val="a2"/>
    <w:autoRedefine/>
    <w:uiPriority w:val="39"/>
    <w:unhideWhenUsed/>
    <w:rsid w:val="00037D21"/>
    <w:pPr>
      <w:tabs>
        <w:tab w:val="right" w:leader="dot" w:pos="10025"/>
      </w:tabs>
      <w:ind w:left="278" w:firstLine="0"/>
    </w:pPr>
  </w:style>
  <w:style w:type="character" w:styleId="aff2">
    <w:name w:val="Hyperlink"/>
    <w:basedOn w:val="a3"/>
    <w:uiPriority w:val="99"/>
    <w:unhideWhenUsed/>
    <w:rsid w:val="0096426C"/>
    <w:rPr>
      <w:color w:val="0563C1" w:themeColor="hyperlink"/>
      <w:u w:val="single"/>
    </w:rPr>
  </w:style>
  <w:style w:type="paragraph" w:styleId="31">
    <w:name w:val="toc 3"/>
    <w:basedOn w:val="a2"/>
    <w:next w:val="a2"/>
    <w:autoRedefine/>
    <w:uiPriority w:val="39"/>
    <w:unhideWhenUsed/>
    <w:rsid w:val="0096426C"/>
    <w:pPr>
      <w:spacing w:after="100"/>
      <w:ind w:left="560"/>
    </w:pPr>
  </w:style>
  <w:style w:type="character" w:customStyle="1" w:styleId="20">
    <w:name w:val="Заголовок 2 Знак"/>
    <w:basedOn w:val="a3"/>
    <w:link w:val="2"/>
    <w:uiPriority w:val="9"/>
    <w:semiHidden/>
    <w:rsid w:val="0096426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3"/>
    <w:link w:val="3"/>
    <w:uiPriority w:val="9"/>
    <w:semiHidden/>
    <w:rsid w:val="0096426C"/>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3"/>
    <w:link w:val="4"/>
    <w:uiPriority w:val="9"/>
    <w:semiHidden/>
    <w:rsid w:val="0096426C"/>
    <w:rPr>
      <w:rFonts w:asciiTheme="majorHAnsi" w:eastAsiaTheme="majorEastAsia" w:hAnsiTheme="majorHAnsi" w:cstheme="majorBidi"/>
      <w:i/>
      <w:iCs/>
      <w:color w:val="2E74B5" w:themeColor="accent1" w:themeShade="BF"/>
      <w:sz w:val="28"/>
    </w:rPr>
  </w:style>
  <w:style w:type="paragraph" w:customStyle="1" w:styleId="aff3">
    <w:name w:val="Подлистинговая подпись"/>
    <w:basedOn w:val="a8"/>
    <w:qFormat/>
    <w:rsid w:val="00037D21"/>
    <w:pPr>
      <w:spacing w:before="280"/>
    </w:pPr>
  </w:style>
  <w:style w:type="paragraph" w:customStyle="1" w:styleId="aff4">
    <w:name w:val="Листинг"/>
    <w:basedOn w:val="a2"/>
    <w:qFormat/>
    <w:rsid w:val="00037D21"/>
    <w:pPr>
      <w:spacing w:before="280"/>
      <w:ind w:firstLine="0"/>
      <w:contextualSpacing/>
    </w:pPr>
    <w:rPr>
      <w:rFonts w:ascii="Courier New" w:hAnsi="Courier New"/>
      <w:sz w:val="24"/>
    </w:rPr>
  </w:style>
  <w:style w:type="paragraph" w:customStyle="1" w:styleId="aff5">
    <w:name w:val="ЗАПИСКА"/>
    <w:link w:val="aff6"/>
    <w:qFormat/>
    <w:rsid w:val="004A2246"/>
    <w:pPr>
      <w:spacing w:after="0" w:line="240" w:lineRule="auto"/>
      <w:ind w:firstLine="709"/>
      <w:jc w:val="both"/>
    </w:pPr>
    <w:rPr>
      <w:rFonts w:ascii="Times New Roman" w:eastAsiaTheme="minorHAnsi" w:hAnsi="Times New Roman"/>
      <w:color w:val="000000" w:themeColor="text1"/>
      <w:sz w:val="28"/>
    </w:rPr>
  </w:style>
  <w:style w:type="character" w:customStyle="1" w:styleId="aff6">
    <w:name w:val="ЗАПИСКА Знак"/>
    <w:basedOn w:val="a3"/>
    <w:link w:val="aff5"/>
    <w:rsid w:val="004A2246"/>
    <w:rPr>
      <w:rFonts w:ascii="Times New Roman" w:eastAsiaTheme="minorHAnsi" w:hAnsi="Times New Roman"/>
      <w:color w:val="000000" w:themeColor="text1"/>
      <w:sz w:val="28"/>
    </w:rPr>
  </w:style>
  <w:style w:type="character" w:customStyle="1" w:styleId="ab">
    <w:name w:val="Абзац списка Знак"/>
    <w:aliases w:val="подрисуночная подпись Знак,KES список Знак"/>
    <w:basedOn w:val="a3"/>
    <w:link w:val="aa"/>
    <w:uiPriority w:val="34"/>
    <w:qFormat/>
    <w:rsid w:val="00767652"/>
    <w:rPr>
      <w:rFonts w:ascii="Times New Roman" w:hAnsi="Times New Roman" w:cs="Times New Roman"/>
      <w:sz w:val="28"/>
    </w:rPr>
  </w:style>
  <w:style w:type="paragraph" w:customStyle="1" w:styleId="aff7">
    <w:name w:val="Картинка"/>
    <w:basedOn w:val="a2"/>
    <w:link w:val="aff8"/>
    <w:qFormat/>
    <w:rsid w:val="00000FD0"/>
    <w:pPr>
      <w:spacing w:before="280"/>
      <w:ind w:firstLine="0"/>
      <w:jc w:val="center"/>
    </w:pPr>
    <w:rPr>
      <w:noProof/>
      <w:color w:val="000000"/>
      <w:szCs w:val="28"/>
      <w:u w:color="000000"/>
      <w:bdr w:val="nil"/>
      <w:lang w:eastAsia="ru-RU"/>
    </w:rPr>
  </w:style>
  <w:style w:type="character" w:customStyle="1" w:styleId="aff8">
    <w:name w:val="Картинка Знак"/>
    <w:basedOn w:val="a3"/>
    <w:link w:val="aff7"/>
    <w:rsid w:val="00000FD0"/>
    <w:rPr>
      <w:rFonts w:ascii="Times New Roman" w:hAnsi="Times New Roman" w:cs="Times New Roman"/>
      <w:noProof/>
      <w:color w:val="000000"/>
      <w:sz w:val="28"/>
      <w:szCs w:val="28"/>
      <w:u w:color="000000"/>
      <w:bdr w:val="nil"/>
      <w:lang w:eastAsia="ru-RU"/>
    </w:rPr>
  </w:style>
  <w:style w:type="paragraph" w:customStyle="1" w:styleId="aff9">
    <w:name w:val="Подпись к рисунку"/>
    <w:basedOn w:val="a2"/>
    <w:next w:val="a2"/>
    <w:link w:val="affa"/>
    <w:qFormat/>
    <w:rsid w:val="002B2B88"/>
    <w:pPr>
      <w:spacing w:before="160" w:after="280"/>
      <w:ind w:firstLine="0"/>
      <w:jc w:val="center"/>
    </w:pPr>
    <w:rPr>
      <w:rFonts w:eastAsia="Times New Roman"/>
      <w:szCs w:val="28"/>
      <w:lang w:eastAsia="ru-RU"/>
    </w:rPr>
  </w:style>
  <w:style w:type="character" w:customStyle="1" w:styleId="affa">
    <w:name w:val="Подпись к рисунку Знак"/>
    <w:basedOn w:val="a3"/>
    <w:link w:val="aff9"/>
    <w:rsid w:val="002B2B88"/>
    <w:rPr>
      <w:rFonts w:ascii="Times New Roman" w:eastAsia="Times New Roman" w:hAnsi="Times New Roman" w:cs="Times New Roman"/>
      <w:sz w:val="28"/>
      <w:szCs w:val="28"/>
      <w:lang w:eastAsia="ru-RU"/>
    </w:rPr>
  </w:style>
  <w:style w:type="character" w:styleId="affb">
    <w:name w:val="FollowedHyperlink"/>
    <w:basedOn w:val="a3"/>
    <w:uiPriority w:val="99"/>
    <w:semiHidden/>
    <w:unhideWhenUsed/>
    <w:rsid w:val="002B2B88"/>
    <w:rPr>
      <w:color w:val="954F72" w:themeColor="followedHyperlink"/>
      <w:u w:val="single"/>
    </w:rPr>
  </w:style>
  <w:style w:type="paragraph" w:customStyle="1" w:styleId="affc">
    <w:name w:val="рис"/>
    <w:basedOn w:val="a2"/>
    <w:link w:val="affd"/>
    <w:qFormat/>
    <w:rsid w:val="009D6E90"/>
    <w:pPr>
      <w:spacing w:before="280" w:after="280"/>
      <w:ind w:firstLine="0"/>
      <w:jc w:val="center"/>
    </w:pPr>
    <w:rPr>
      <w:noProof/>
      <w:lang w:eastAsia="ru-RU"/>
    </w:rPr>
  </w:style>
  <w:style w:type="character" w:customStyle="1" w:styleId="affd">
    <w:name w:val="рис Знак"/>
    <w:basedOn w:val="a3"/>
    <w:link w:val="affc"/>
    <w:rsid w:val="009D6E90"/>
    <w:rPr>
      <w:rFonts w:ascii="Times New Roman" w:hAnsi="Times New Roman" w:cs="Times New Roman"/>
      <w:noProof/>
      <w:sz w:val="28"/>
      <w:lang w:eastAsia="ru-RU"/>
    </w:rPr>
  </w:style>
  <w:style w:type="paragraph" w:customStyle="1" w:styleId="affe">
    <w:name w:val="Заголовок без номера"/>
    <w:basedOn w:val="a2"/>
    <w:link w:val="afff"/>
    <w:qFormat/>
    <w:rsid w:val="00042463"/>
    <w:pPr>
      <w:suppressAutoHyphens/>
      <w:spacing w:after="360"/>
      <w:ind w:firstLine="0"/>
      <w:jc w:val="center"/>
    </w:pPr>
    <w:rPr>
      <w:rFonts w:eastAsiaTheme="minorHAnsi"/>
      <w:b/>
      <w:bCs/>
      <w:szCs w:val="28"/>
    </w:rPr>
  </w:style>
  <w:style w:type="character" w:customStyle="1" w:styleId="afff">
    <w:name w:val="Заголовок без номера Знак"/>
    <w:basedOn w:val="a3"/>
    <w:link w:val="affe"/>
    <w:qFormat/>
    <w:rsid w:val="00042463"/>
    <w:rPr>
      <w:rFonts w:ascii="Times New Roman" w:eastAsiaTheme="minorHAnsi" w:hAnsi="Times New Roman" w:cs="Times New Roman"/>
      <w:b/>
      <w:bCs/>
      <w:sz w:val="28"/>
      <w:szCs w:val="28"/>
    </w:rPr>
  </w:style>
  <w:style w:type="character" w:customStyle="1" w:styleId="12">
    <w:name w:val="Неразрешенное упоминание1"/>
    <w:basedOn w:val="a3"/>
    <w:uiPriority w:val="99"/>
    <w:semiHidden/>
    <w:unhideWhenUsed/>
    <w:rsid w:val="007E7DC4"/>
    <w:rPr>
      <w:color w:val="605E5C"/>
      <w:shd w:val="clear" w:color="auto" w:fill="E1DFDD"/>
    </w:rPr>
  </w:style>
  <w:style w:type="character" w:styleId="afff0">
    <w:name w:val="annotation reference"/>
    <w:basedOn w:val="a3"/>
    <w:uiPriority w:val="99"/>
    <w:semiHidden/>
    <w:unhideWhenUsed/>
    <w:rsid w:val="00EB280E"/>
    <w:rPr>
      <w:sz w:val="16"/>
      <w:szCs w:val="16"/>
    </w:rPr>
  </w:style>
  <w:style w:type="paragraph" w:styleId="afff1">
    <w:name w:val="annotation text"/>
    <w:basedOn w:val="a2"/>
    <w:link w:val="afff2"/>
    <w:uiPriority w:val="99"/>
    <w:semiHidden/>
    <w:unhideWhenUsed/>
    <w:rsid w:val="00EB280E"/>
    <w:rPr>
      <w:sz w:val="20"/>
      <w:szCs w:val="20"/>
    </w:rPr>
  </w:style>
  <w:style w:type="character" w:customStyle="1" w:styleId="afff2">
    <w:name w:val="Текст примечания Знак"/>
    <w:basedOn w:val="a3"/>
    <w:link w:val="afff1"/>
    <w:uiPriority w:val="99"/>
    <w:semiHidden/>
    <w:rsid w:val="00EB280E"/>
    <w:rPr>
      <w:rFonts w:ascii="Times New Roman" w:hAnsi="Times New Roman" w:cs="Times New Roman"/>
      <w:sz w:val="20"/>
      <w:szCs w:val="20"/>
    </w:rPr>
  </w:style>
  <w:style w:type="paragraph" w:styleId="afff3">
    <w:name w:val="annotation subject"/>
    <w:basedOn w:val="afff1"/>
    <w:next w:val="afff1"/>
    <w:link w:val="afff4"/>
    <w:uiPriority w:val="99"/>
    <w:semiHidden/>
    <w:unhideWhenUsed/>
    <w:rsid w:val="00EB280E"/>
    <w:rPr>
      <w:b/>
      <w:bCs/>
    </w:rPr>
  </w:style>
  <w:style w:type="character" w:customStyle="1" w:styleId="afff4">
    <w:name w:val="Тема примечания Знак"/>
    <w:basedOn w:val="afff2"/>
    <w:link w:val="afff3"/>
    <w:uiPriority w:val="99"/>
    <w:semiHidden/>
    <w:rsid w:val="00EB280E"/>
    <w:rPr>
      <w:rFonts w:ascii="Times New Roman" w:hAnsi="Times New Roman" w:cs="Times New Roman"/>
      <w:b/>
      <w:bCs/>
      <w:sz w:val="20"/>
      <w:szCs w:val="20"/>
    </w:rPr>
  </w:style>
  <w:style w:type="paragraph" w:styleId="afff5">
    <w:name w:val="Balloon Text"/>
    <w:basedOn w:val="a2"/>
    <w:link w:val="afff6"/>
    <w:uiPriority w:val="99"/>
    <w:semiHidden/>
    <w:unhideWhenUsed/>
    <w:rsid w:val="00187B71"/>
    <w:rPr>
      <w:rFonts w:ascii="Segoe UI" w:hAnsi="Segoe UI" w:cs="Segoe UI"/>
      <w:sz w:val="18"/>
      <w:szCs w:val="18"/>
    </w:rPr>
  </w:style>
  <w:style w:type="character" w:customStyle="1" w:styleId="afff6">
    <w:name w:val="Текст выноски Знак"/>
    <w:basedOn w:val="a3"/>
    <w:link w:val="afff5"/>
    <w:uiPriority w:val="99"/>
    <w:semiHidden/>
    <w:rsid w:val="00187B71"/>
    <w:rPr>
      <w:rFonts w:ascii="Segoe UI" w:hAnsi="Segoe UI" w:cs="Segoe UI"/>
      <w:sz w:val="18"/>
      <w:szCs w:val="18"/>
    </w:rPr>
  </w:style>
  <w:style w:type="paragraph" w:customStyle="1" w:styleId="afff7">
    <w:name w:val="Абзацы"/>
    <w:basedOn w:val="a2"/>
    <w:qFormat/>
    <w:rsid w:val="00FA6F22"/>
    <w:rPr>
      <w:rFonts w:eastAsiaTheme="minorHAnsi"/>
      <w:szCs w:val="28"/>
    </w:rPr>
  </w:style>
  <w:style w:type="paragraph" w:customStyle="1" w:styleId="2121">
    <w:name w:val="Заголовок2121"/>
    <w:basedOn w:val="a2"/>
    <w:link w:val="21210"/>
    <w:qFormat/>
    <w:rsid w:val="00C70E5E"/>
    <w:pPr>
      <w:keepNext/>
      <w:keepLines/>
      <w:pageBreakBefore/>
      <w:spacing w:after="160" w:line="360" w:lineRule="auto"/>
      <w:ind w:firstLine="0"/>
      <w:jc w:val="center"/>
      <w:outlineLvl w:val="0"/>
    </w:pPr>
    <w:rPr>
      <w:b/>
      <w:szCs w:val="28"/>
    </w:rPr>
  </w:style>
  <w:style w:type="character" w:customStyle="1" w:styleId="21210">
    <w:name w:val="Заголовок2121 Знак"/>
    <w:basedOn w:val="a3"/>
    <w:link w:val="2121"/>
    <w:rsid w:val="00C70E5E"/>
    <w:rPr>
      <w:rFonts w:ascii="Times New Roman" w:hAnsi="Times New Roman" w:cs="Times New Roman"/>
      <w:b/>
      <w:sz w:val="28"/>
      <w:szCs w:val="28"/>
    </w:rPr>
  </w:style>
  <w:style w:type="character" w:styleId="afff8">
    <w:name w:val="Unresolved Mention"/>
    <w:basedOn w:val="a3"/>
    <w:uiPriority w:val="99"/>
    <w:semiHidden/>
    <w:unhideWhenUsed/>
    <w:rsid w:val="00EA1AFF"/>
    <w:rPr>
      <w:color w:val="605E5C"/>
      <w:shd w:val="clear" w:color="auto" w:fill="E1DFDD"/>
    </w:rPr>
  </w:style>
  <w:style w:type="paragraph" w:customStyle="1" w:styleId="afff9">
    <w:name w:val="просто"/>
    <w:basedOn w:val="a2"/>
    <w:link w:val="afffa"/>
    <w:qFormat/>
    <w:rsid w:val="00E07163"/>
    <w:rPr>
      <w:szCs w:val="28"/>
    </w:rPr>
  </w:style>
  <w:style w:type="character" w:customStyle="1" w:styleId="afffa">
    <w:name w:val="просто Знак"/>
    <w:basedOn w:val="a3"/>
    <w:link w:val="afff9"/>
    <w:rsid w:val="00E07163"/>
    <w:rPr>
      <w:rFonts w:ascii="Times New Roman" w:hAnsi="Times New Roman" w:cs="Times New Roman"/>
      <w:sz w:val="28"/>
      <w:szCs w:val="28"/>
    </w:rPr>
  </w:style>
  <w:style w:type="character" w:customStyle="1" w:styleId="a9">
    <w:name w:val="Рисунок Знак"/>
    <w:basedOn w:val="a3"/>
    <w:link w:val="a7"/>
    <w:rsid w:val="00774761"/>
    <w:rPr>
      <w:rFonts w:ascii="Times New Roman" w:hAnsi="Times New Roman" w:cs="Times New Roman"/>
      <w:sz w:val="28"/>
    </w:rPr>
  </w:style>
  <w:style w:type="character" w:customStyle="1" w:styleId="normaltextrun">
    <w:name w:val="normaltextrun"/>
    <w:basedOn w:val="a3"/>
    <w:rsid w:val="00774761"/>
  </w:style>
  <w:style w:type="paragraph" w:customStyle="1" w:styleId="afffb">
    <w:name w:val="подпись рисунка"/>
    <w:basedOn w:val="a2"/>
    <w:link w:val="afffc"/>
    <w:qFormat/>
    <w:rsid w:val="00B26552"/>
    <w:pPr>
      <w:spacing w:after="280"/>
      <w:jc w:val="center"/>
    </w:pPr>
    <w:rPr>
      <w:rFonts w:eastAsia="Times New Roman"/>
      <w:szCs w:val="24"/>
      <w:lang w:eastAsia="ru-RU"/>
    </w:rPr>
  </w:style>
  <w:style w:type="character" w:customStyle="1" w:styleId="afffc">
    <w:name w:val="подпись рисунка Знак"/>
    <w:basedOn w:val="a3"/>
    <w:link w:val="afffb"/>
    <w:rsid w:val="00B26552"/>
    <w:rPr>
      <w:rFonts w:ascii="Times New Roman" w:eastAsia="Times New Roman" w:hAnsi="Times New Roman" w:cs="Times New Roman"/>
      <w:sz w:val="28"/>
      <w:szCs w:val="24"/>
      <w:lang w:eastAsia="ru-RU"/>
    </w:rPr>
  </w:style>
  <w:style w:type="paragraph" w:styleId="afffd">
    <w:name w:val="Normal (Web)"/>
    <w:basedOn w:val="a2"/>
    <w:link w:val="afffe"/>
    <w:uiPriority w:val="99"/>
    <w:unhideWhenUsed/>
    <w:rsid w:val="00231FCE"/>
    <w:pPr>
      <w:spacing w:before="100" w:beforeAutospacing="1" w:after="100" w:afterAutospacing="1"/>
      <w:ind w:firstLine="0"/>
      <w:jc w:val="left"/>
    </w:pPr>
    <w:rPr>
      <w:rFonts w:eastAsia="Times New Roman"/>
      <w:sz w:val="24"/>
      <w:szCs w:val="24"/>
      <w:lang w:eastAsia="ru-RU"/>
    </w:rPr>
  </w:style>
  <w:style w:type="character" w:customStyle="1" w:styleId="afffe">
    <w:name w:val="Обычный (Интернет) Знак"/>
    <w:basedOn w:val="a3"/>
    <w:link w:val="afffd"/>
    <w:uiPriority w:val="99"/>
    <w:rsid w:val="00231FCE"/>
    <w:rPr>
      <w:rFonts w:ascii="Times New Roman" w:eastAsia="Times New Roman" w:hAnsi="Times New Roman" w:cs="Times New Roman"/>
      <w:sz w:val="24"/>
      <w:szCs w:val="24"/>
      <w:lang w:eastAsia="ru-RU"/>
    </w:rPr>
  </w:style>
  <w:style w:type="table" w:customStyle="1" w:styleId="210">
    <w:name w:val="Сетка таблицы21"/>
    <w:basedOn w:val="a4"/>
    <w:next w:val="ac"/>
    <w:uiPriority w:val="59"/>
    <w:rsid w:val="004A50B1"/>
    <w:pPr>
      <w:spacing w:after="0" w:line="240" w:lineRule="auto"/>
    </w:pPr>
    <w:rPr>
      <w:rFonts w:ascii="Times New Roman" w:eastAsiaTheme="minorHAnsi"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168766">
      <w:bodyDiv w:val="1"/>
      <w:marLeft w:val="0"/>
      <w:marRight w:val="0"/>
      <w:marTop w:val="0"/>
      <w:marBottom w:val="0"/>
      <w:divBdr>
        <w:top w:val="none" w:sz="0" w:space="0" w:color="auto"/>
        <w:left w:val="none" w:sz="0" w:space="0" w:color="auto"/>
        <w:bottom w:val="none" w:sz="0" w:space="0" w:color="auto"/>
        <w:right w:val="none" w:sz="0" w:space="0" w:color="auto"/>
      </w:divBdr>
    </w:div>
    <w:div w:id="181675542">
      <w:bodyDiv w:val="1"/>
      <w:marLeft w:val="0"/>
      <w:marRight w:val="0"/>
      <w:marTop w:val="0"/>
      <w:marBottom w:val="0"/>
      <w:divBdr>
        <w:top w:val="none" w:sz="0" w:space="0" w:color="auto"/>
        <w:left w:val="none" w:sz="0" w:space="0" w:color="auto"/>
        <w:bottom w:val="none" w:sz="0" w:space="0" w:color="auto"/>
        <w:right w:val="none" w:sz="0" w:space="0" w:color="auto"/>
      </w:divBdr>
      <w:divsChild>
        <w:div w:id="2142727940">
          <w:marLeft w:val="0"/>
          <w:marRight w:val="0"/>
          <w:marTop w:val="0"/>
          <w:marBottom w:val="0"/>
          <w:divBdr>
            <w:top w:val="none" w:sz="0" w:space="0" w:color="auto"/>
            <w:left w:val="none" w:sz="0" w:space="0" w:color="auto"/>
            <w:bottom w:val="none" w:sz="0" w:space="0" w:color="auto"/>
            <w:right w:val="none" w:sz="0" w:space="0" w:color="auto"/>
          </w:divBdr>
        </w:div>
      </w:divsChild>
    </w:div>
    <w:div w:id="242683783">
      <w:bodyDiv w:val="1"/>
      <w:marLeft w:val="0"/>
      <w:marRight w:val="0"/>
      <w:marTop w:val="0"/>
      <w:marBottom w:val="0"/>
      <w:divBdr>
        <w:top w:val="none" w:sz="0" w:space="0" w:color="auto"/>
        <w:left w:val="none" w:sz="0" w:space="0" w:color="auto"/>
        <w:bottom w:val="none" w:sz="0" w:space="0" w:color="auto"/>
        <w:right w:val="none" w:sz="0" w:space="0" w:color="auto"/>
      </w:divBdr>
    </w:div>
    <w:div w:id="274799269">
      <w:bodyDiv w:val="1"/>
      <w:marLeft w:val="0"/>
      <w:marRight w:val="0"/>
      <w:marTop w:val="0"/>
      <w:marBottom w:val="0"/>
      <w:divBdr>
        <w:top w:val="none" w:sz="0" w:space="0" w:color="auto"/>
        <w:left w:val="none" w:sz="0" w:space="0" w:color="auto"/>
        <w:bottom w:val="none" w:sz="0" w:space="0" w:color="auto"/>
        <w:right w:val="none" w:sz="0" w:space="0" w:color="auto"/>
      </w:divBdr>
    </w:div>
    <w:div w:id="288972127">
      <w:bodyDiv w:val="1"/>
      <w:marLeft w:val="0"/>
      <w:marRight w:val="0"/>
      <w:marTop w:val="0"/>
      <w:marBottom w:val="0"/>
      <w:divBdr>
        <w:top w:val="none" w:sz="0" w:space="0" w:color="auto"/>
        <w:left w:val="none" w:sz="0" w:space="0" w:color="auto"/>
        <w:bottom w:val="none" w:sz="0" w:space="0" w:color="auto"/>
        <w:right w:val="none" w:sz="0" w:space="0" w:color="auto"/>
      </w:divBdr>
    </w:div>
    <w:div w:id="420444263">
      <w:bodyDiv w:val="1"/>
      <w:marLeft w:val="0"/>
      <w:marRight w:val="0"/>
      <w:marTop w:val="0"/>
      <w:marBottom w:val="0"/>
      <w:divBdr>
        <w:top w:val="none" w:sz="0" w:space="0" w:color="auto"/>
        <w:left w:val="none" w:sz="0" w:space="0" w:color="auto"/>
        <w:bottom w:val="none" w:sz="0" w:space="0" w:color="auto"/>
        <w:right w:val="none" w:sz="0" w:space="0" w:color="auto"/>
      </w:divBdr>
    </w:div>
    <w:div w:id="486869824">
      <w:bodyDiv w:val="1"/>
      <w:marLeft w:val="0"/>
      <w:marRight w:val="0"/>
      <w:marTop w:val="0"/>
      <w:marBottom w:val="0"/>
      <w:divBdr>
        <w:top w:val="none" w:sz="0" w:space="0" w:color="auto"/>
        <w:left w:val="none" w:sz="0" w:space="0" w:color="auto"/>
        <w:bottom w:val="none" w:sz="0" w:space="0" w:color="auto"/>
        <w:right w:val="none" w:sz="0" w:space="0" w:color="auto"/>
      </w:divBdr>
    </w:div>
    <w:div w:id="571308008">
      <w:bodyDiv w:val="1"/>
      <w:marLeft w:val="0"/>
      <w:marRight w:val="0"/>
      <w:marTop w:val="0"/>
      <w:marBottom w:val="0"/>
      <w:divBdr>
        <w:top w:val="none" w:sz="0" w:space="0" w:color="auto"/>
        <w:left w:val="none" w:sz="0" w:space="0" w:color="auto"/>
        <w:bottom w:val="none" w:sz="0" w:space="0" w:color="auto"/>
        <w:right w:val="none" w:sz="0" w:space="0" w:color="auto"/>
      </w:divBdr>
    </w:div>
    <w:div w:id="577328331">
      <w:bodyDiv w:val="1"/>
      <w:marLeft w:val="0"/>
      <w:marRight w:val="0"/>
      <w:marTop w:val="0"/>
      <w:marBottom w:val="0"/>
      <w:divBdr>
        <w:top w:val="none" w:sz="0" w:space="0" w:color="auto"/>
        <w:left w:val="none" w:sz="0" w:space="0" w:color="auto"/>
        <w:bottom w:val="none" w:sz="0" w:space="0" w:color="auto"/>
        <w:right w:val="none" w:sz="0" w:space="0" w:color="auto"/>
      </w:divBdr>
    </w:div>
    <w:div w:id="643391842">
      <w:bodyDiv w:val="1"/>
      <w:marLeft w:val="0"/>
      <w:marRight w:val="0"/>
      <w:marTop w:val="0"/>
      <w:marBottom w:val="0"/>
      <w:divBdr>
        <w:top w:val="none" w:sz="0" w:space="0" w:color="auto"/>
        <w:left w:val="none" w:sz="0" w:space="0" w:color="auto"/>
        <w:bottom w:val="none" w:sz="0" w:space="0" w:color="auto"/>
        <w:right w:val="none" w:sz="0" w:space="0" w:color="auto"/>
      </w:divBdr>
    </w:div>
    <w:div w:id="746152038">
      <w:bodyDiv w:val="1"/>
      <w:marLeft w:val="0"/>
      <w:marRight w:val="0"/>
      <w:marTop w:val="0"/>
      <w:marBottom w:val="0"/>
      <w:divBdr>
        <w:top w:val="none" w:sz="0" w:space="0" w:color="auto"/>
        <w:left w:val="none" w:sz="0" w:space="0" w:color="auto"/>
        <w:bottom w:val="none" w:sz="0" w:space="0" w:color="auto"/>
        <w:right w:val="none" w:sz="0" w:space="0" w:color="auto"/>
      </w:divBdr>
    </w:div>
    <w:div w:id="782386440">
      <w:bodyDiv w:val="1"/>
      <w:marLeft w:val="0"/>
      <w:marRight w:val="0"/>
      <w:marTop w:val="0"/>
      <w:marBottom w:val="0"/>
      <w:divBdr>
        <w:top w:val="none" w:sz="0" w:space="0" w:color="auto"/>
        <w:left w:val="none" w:sz="0" w:space="0" w:color="auto"/>
        <w:bottom w:val="none" w:sz="0" w:space="0" w:color="auto"/>
        <w:right w:val="none" w:sz="0" w:space="0" w:color="auto"/>
      </w:divBdr>
    </w:div>
    <w:div w:id="785589272">
      <w:bodyDiv w:val="1"/>
      <w:marLeft w:val="0"/>
      <w:marRight w:val="0"/>
      <w:marTop w:val="0"/>
      <w:marBottom w:val="0"/>
      <w:divBdr>
        <w:top w:val="none" w:sz="0" w:space="0" w:color="auto"/>
        <w:left w:val="none" w:sz="0" w:space="0" w:color="auto"/>
        <w:bottom w:val="none" w:sz="0" w:space="0" w:color="auto"/>
        <w:right w:val="none" w:sz="0" w:space="0" w:color="auto"/>
      </w:divBdr>
    </w:div>
    <w:div w:id="786853241">
      <w:bodyDiv w:val="1"/>
      <w:marLeft w:val="0"/>
      <w:marRight w:val="0"/>
      <w:marTop w:val="0"/>
      <w:marBottom w:val="0"/>
      <w:divBdr>
        <w:top w:val="none" w:sz="0" w:space="0" w:color="auto"/>
        <w:left w:val="none" w:sz="0" w:space="0" w:color="auto"/>
        <w:bottom w:val="none" w:sz="0" w:space="0" w:color="auto"/>
        <w:right w:val="none" w:sz="0" w:space="0" w:color="auto"/>
      </w:divBdr>
    </w:div>
    <w:div w:id="835535130">
      <w:bodyDiv w:val="1"/>
      <w:marLeft w:val="0"/>
      <w:marRight w:val="0"/>
      <w:marTop w:val="0"/>
      <w:marBottom w:val="0"/>
      <w:divBdr>
        <w:top w:val="none" w:sz="0" w:space="0" w:color="auto"/>
        <w:left w:val="none" w:sz="0" w:space="0" w:color="auto"/>
        <w:bottom w:val="none" w:sz="0" w:space="0" w:color="auto"/>
        <w:right w:val="none" w:sz="0" w:space="0" w:color="auto"/>
      </w:divBdr>
    </w:div>
    <w:div w:id="842088408">
      <w:bodyDiv w:val="1"/>
      <w:marLeft w:val="0"/>
      <w:marRight w:val="0"/>
      <w:marTop w:val="0"/>
      <w:marBottom w:val="0"/>
      <w:divBdr>
        <w:top w:val="none" w:sz="0" w:space="0" w:color="auto"/>
        <w:left w:val="none" w:sz="0" w:space="0" w:color="auto"/>
        <w:bottom w:val="none" w:sz="0" w:space="0" w:color="auto"/>
        <w:right w:val="none" w:sz="0" w:space="0" w:color="auto"/>
      </w:divBdr>
    </w:div>
    <w:div w:id="903417681">
      <w:bodyDiv w:val="1"/>
      <w:marLeft w:val="0"/>
      <w:marRight w:val="0"/>
      <w:marTop w:val="0"/>
      <w:marBottom w:val="0"/>
      <w:divBdr>
        <w:top w:val="none" w:sz="0" w:space="0" w:color="auto"/>
        <w:left w:val="none" w:sz="0" w:space="0" w:color="auto"/>
        <w:bottom w:val="none" w:sz="0" w:space="0" w:color="auto"/>
        <w:right w:val="none" w:sz="0" w:space="0" w:color="auto"/>
      </w:divBdr>
    </w:div>
    <w:div w:id="1054306895">
      <w:bodyDiv w:val="1"/>
      <w:marLeft w:val="0"/>
      <w:marRight w:val="0"/>
      <w:marTop w:val="0"/>
      <w:marBottom w:val="0"/>
      <w:divBdr>
        <w:top w:val="none" w:sz="0" w:space="0" w:color="auto"/>
        <w:left w:val="none" w:sz="0" w:space="0" w:color="auto"/>
        <w:bottom w:val="none" w:sz="0" w:space="0" w:color="auto"/>
        <w:right w:val="none" w:sz="0" w:space="0" w:color="auto"/>
      </w:divBdr>
    </w:div>
    <w:div w:id="1055473140">
      <w:bodyDiv w:val="1"/>
      <w:marLeft w:val="0"/>
      <w:marRight w:val="0"/>
      <w:marTop w:val="0"/>
      <w:marBottom w:val="0"/>
      <w:divBdr>
        <w:top w:val="none" w:sz="0" w:space="0" w:color="auto"/>
        <w:left w:val="none" w:sz="0" w:space="0" w:color="auto"/>
        <w:bottom w:val="none" w:sz="0" w:space="0" w:color="auto"/>
        <w:right w:val="none" w:sz="0" w:space="0" w:color="auto"/>
      </w:divBdr>
    </w:div>
    <w:div w:id="1065109078">
      <w:bodyDiv w:val="1"/>
      <w:marLeft w:val="0"/>
      <w:marRight w:val="0"/>
      <w:marTop w:val="0"/>
      <w:marBottom w:val="0"/>
      <w:divBdr>
        <w:top w:val="none" w:sz="0" w:space="0" w:color="auto"/>
        <w:left w:val="none" w:sz="0" w:space="0" w:color="auto"/>
        <w:bottom w:val="none" w:sz="0" w:space="0" w:color="auto"/>
        <w:right w:val="none" w:sz="0" w:space="0" w:color="auto"/>
      </w:divBdr>
    </w:div>
    <w:div w:id="1096831278">
      <w:bodyDiv w:val="1"/>
      <w:marLeft w:val="0"/>
      <w:marRight w:val="0"/>
      <w:marTop w:val="0"/>
      <w:marBottom w:val="0"/>
      <w:divBdr>
        <w:top w:val="none" w:sz="0" w:space="0" w:color="auto"/>
        <w:left w:val="none" w:sz="0" w:space="0" w:color="auto"/>
        <w:bottom w:val="none" w:sz="0" w:space="0" w:color="auto"/>
        <w:right w:val="none" w:sz="0" w:space="0" w:color="auto"/>
      </w:divBdr>
    </w:div>
    <w:div w:id="1117875162">
      <w:bodyDiv w:val="1"/>
      <w:marLeft w:val="0"/>
      <w:marRight w:val="0"/>
      <w:marTop w:val="0"/>
      <w:marBottom w:val="0"/>
      <w:divBdr>
        <w:top w:val="none" w:sz="0" w:space="0" w:color="auto"/>
        <w:left w:val="none" w:sz="0" w:space="0" w:color="auto"/>
        <w:bottom w:val="none" w:sz="0" w:space="0" w:color="auto"/>
        <w:right w:val="none" w:sz="0" w:space="0" w:color="auto"/>
      </w:divBdr>
    </w:div>
    <w:div w:id="1301493638">
      <w:bodyDiv w:val="1"/>
      <w:marLeft w:val="0"/>
      <w:marRight w:val="0"/>
      <w:marTop w:val="0"/>
      <w:marBottom w:val="0"/>
      <w:divBdr>
        <w:top w:val="none" w:sz="0" w:space="0" w:color="auto"/>
        <w:left w:val="none" w:sz="0" w:space="0" w:color="auto"/>
        <w:bottom w:val="none" w:sz="0" w:space="0" w:color="auto"/>
        <w:right w:val="none" w:sz="0" w:space="0" w:color="auto"/>
      </w:divBdr>
    </w:div>
    <w:div w:id="1326973082">
      <w:bodyDiv w:val="1"/>
      <w:marLeft w:val="0"/>
      <w:marRight w:val="0"/>
      <w:marTop w:val="0"/>
      <w:marBottom w:val="0"/>
      <w:divBdr>
        <w:top w:val="none" w:sz="0" w:space="0" w:color="auto"/>
        <w:left w:val="none" w:sz="0" w:space="0" w:color="auto"/>
        <w:bottom w:val="none" w:sz="0" w:space="0" w:color="auto"/>
        <w:right w:val="none" w:sz="0" w:space="0" w:color="auto"/>
      </w:divBdr>
    </w:div>
    <w:div w:id="1367024283">
      <w:bodyDiv w:val="1"/>
      <w:marLeft w:val="0"/>
      <w:marRight w:val="0"/>
      <w:marTop w:val="0"/>
      <w:marBottom w:val="0"/>
      <w:divBdr>
        <w:top w:val="none" w:sz="0" w:space="0" w:color="auto"/>
        <w:left w:val="none" w:sz="0" w:space="0" w:color="auto"/>
        <w:bottom w:val="none" w:sz="0" w:space="0" w:color="auto"/>
        <w:right w:val="none" w:sz="0" w:space="0" w:color="auto"/>
      </w:divBdr>
    </w:div>
    <w:div w:id="1442216452">
      <w:bodyDiv w:val="1"/>
      <w:marLeft w:val="0"/>
      <w:marRight w:val="0"/>
      <w:marTop w:val="0"/>
      <w:marBottom w:val="0"/>
      <w:divBdr>
        <w:top w:val="none" w:sz="0" w:space="0" w:color="auto"/>
        <w:left w:val="none" w:sz="0" w:space="0" w:color="auto"/>
        <w:bottom w:val="none" w:sz="0" w:space="0" w:color="auto"/>
        <w:right w:val="none" w:sz="0" w:space="0" w:color="auto"/>
      </w:divBdr>
    </w:div>
    <w:div w:id="1444764222">
      <w:bodyDiv w:val="1"/>
      <w:marLeft w:val="0"/>
      <w:marRight w:val="0"/>
      <w:marTop w:val="0"/>
      <w:marBottom w:val="0"/>
      <w:divBdr>
        <w:top w:val="none" w:sz="0" w:space="0" w:color="auto"/>
        <w:left w:val="none" w:sz="0" w:space="0" w:color="auto"/>
        <w:bottom w:val="none" w:sz="0" w:space="0" w:color="auto"/>
        <w:right w:val="none" w:sz="0" w:space="0" w:color="auto"/>
      </w:divBdr>
    </w:div>
    <w:div w:id="1446584969">
      <w:bodyDiv w:val="1"/>
      <w:marLeft w:val="0"/>
      <w:marRight w:val="0"/>
      <w:marTop w:val="0"/>
      <w:marBottom w:val="0"/>
      <w:divBdr>
        <w:top w:val="none" w:sz="0" w:space="0" w:color="auto"/>
        <w:left w:val="none" w:sz="0" w:space="0" w:color="auto"/>
        <w:bottom w:val="none" w:sz="0" w:space="0" w:color="auto"/>
        <w:right w:val="none" w:sz="0" w:space="0" w:color="auto"/>
      </w:divBdr>
    </w:div>
    <w:div w:id="1472407147">
      <w:bodyDiv w:val="1"/>
      <w:marLeft w:val="0"/>
      <w:marRight w:val="0"/>
      <w:marTop w:val="0"/>
      <w:marBottom w:val="0"/>
      <w:divBdr>
        <w:top w:val="none" w:sz="0" w:space="0" w:color="auto"/>
        <w:left w:val="none" w:sz="0" w:space="0" w:color="auto"/>
        <w:bottom w:val="none" w:sz="0" w:space="0" w:color="auto"/>
        <w:right w:val="none" w:sz="0" w:space="0" w:color="auto"/>
      </w:divBdr>
    </w:div>
    <w:div w:id="1484814147">
      <w:bodyDiv w:val="1"/>
      <w:marLeft w:val="0"/>
      <w:marRight w:val="0"/>
      <w:marTop w:val="0"/>
      <w:marBottom w:val="0"/>
      <w:divBdr>
        <w:top w:val="none" w:sz="0" w:space="0" w:color="auto"/>
        <w:left w:val="none" w:sz="0" w:space="0" w:color="auto"/>
        <w:bottom w:val="none" w:sz="0" w:space="0" w:color="auto"/>
        <w:right w:val="none" w:sz="0" w:space="0" w:color="auto"/>
      </w:divBdr>
    </w:div>
    <w:div w:id="1503668436">
      <w:bodyDiv w:val="1"/>
      <w:marLeft w:val="0"/>
      <w:marRight w:val="0"/>
      <w:marTop w:val="0"/>
      <w:marBottom w:val="0"/>
      <w:divBdr>
        <w:top w:val="none" w:sz="0" w:space="0" w:color="auto"/>
        <w:left w:val="none" w:sz="0" w:space="0" w:color="auto"/>
        <w:bottom w:val="none" w:sz="0" w:space="0" w:color="auto"/>
        <w:right w:val="none" w:sz="0" w:space="0" w:color="auto"/>
      </w:divBdr>
    </w:div>
    <w:div w:id="1597398913">
      <w:bodyDiv w:val="1"/>
      <w:marLeft w:val="0"/>
      <w:marRight w:val="0"/>
      <w:marTop w:val="0"/>
      <w:marBottom w:val="0"/>
      <w:divBdr>
        <w:top w:val="none" w:sz="0" w:space="0" w:color="auto"/>
        <w:left w:val="none" w:sz="0" w:space="0" w:color="auto"/>
        <w:bottom w:val="none" w:sz="0" w:space="0" w:color="auto"/>
        <w:right w:val="none" w:sz="0" w:space="0" w:color="auto"/>
      </w:divBdr>
    </w:div>
    <w:div w:id="1623733397">
      <w:bodyDiv w:val="1"/>
      <w:marLeft w:val="0"/>
      <w:marRight w:val="0"/>
      <w:marTop w:val="0"/>
      <w:marBottom w:val="0"/>
      <w:divBdr>
        <w:top w:val="none" w:sz="0" w:space="0" w:color="auto"/>
        <w:left w:val="none" w:sz="0" w:space="0" w:color="auto"/>
        <w:bottom w:val="none" w:sz="0" w:space="0" w:color="auto"/>
        <w:right w:val="none" w:sz="0" w:space="0" w:color="auto"/>
      </w:divBdr>
    </w:div>
    <w:div w:id="1659723054">
      <w:bodyDiv w:val="1"/>
      <w:marLeft w:val="0"/>
      <w:marRight w:val="0"/>
      <w:marTop w:val="0"/>
      <w:marBottom w:val="0"/>
      <w:divBdr>
        <w:top w:val="none" w:sz="0" w:space="0" w:color="auto"/>
        <w:left w:val="none" w:sz="0" w:space="0" w:color="auto"/>
        <w:bottom w:val="none" w:sz="0" w:space="0" w:color="auto"/>
        <w:right w:val="none" w:sz="0" w:space="0" w:color="auto"/>
      </w:divBdr>
    </w:div>
    <w:div w:id="1673992939">
      <w:bodyDiv w:val="1"/>
      <w:marLeft w:val="0"/>
      <w:marRight w:val="0"/>
      <w:marTop w:val="0"/>
      <w:marBottom w:val="0"/>
      <w:divBdr>
        <w:top w:val="none" w:sz="0" w:space="0" w:color="auto"/>
        <w:left w:val="none" w:sz="0" w:space="0" w:color="auto"/>
        <w:bottom w:val="none" w:sz="0" w:space="0" w:color="auto"/>
        <w:right w:val="none" w:sz="0" w:space="0" w:color="auto"/>
      </w:divBdr>
    </w:div>
    <w:div w:id="1735666637">
      <w:bodyDiv w:val="1"/>
      <w:marLeft w:val="0"/>
      <w:marRight w:val="0"/>
      <w:marTop w:val="0"/>
      <w:marBottom w:val="0"/>
      <w:divBdr>
        <w:top w:val="none" w:sz="0" w:space="0" w:color="auto"/>
        <w:left w:val="none" w:sz="0" w:space="0" w:color="auto"/>
        <w:bottom w:val="none" w:sz="0" w:space="0" w:color="auto"/>
        <w:right w:val="none" w:sz="0" w:space="0" w:color="auto"/>
      </w:divBdr>
    </w:div>
    <w:div w:id="1771704288">
      <w:bodyDiv w:val="1"/>
      <w:marLeft w:val="0"/>
      <w:marRight w:val="0"/>
      <w:marTop w:val="0"/>
      <w:marBottom w:val="0"/>
      <w:divBdr>
        <w:top w:val="none" w:sz="0" w:space="0" w:color="auto"/>
        <w:left w:val="none" w:sz="0" w:space="0" w:color="auto"/>
        <w:bottom w:val="none" w:sz="0" w:space="0" w:color="auto"/>
        <w:right w:val="none" w:sz="0" w:space="0" w:color="auto"/>
      </w:divBdr>
    </w:div>
    <w:div w:id="1828858617">
      <w:bodyDiv w:val="1"/>
      <w:marLeft w:val="0"/>
      <w:marRight w:val="0"/>
      <w:marTop w:val="0"/>
      <w:marBottom w:val="0"/>
      <w:divBdr>
        <w:top w:val="none" w:sz="0" w:space="0" w:color="auto"/>
        <w:left w:val="none" w:sz="0" w:space="0" w:color="auto"/>
        <w:bottom w:val="none" w:sz="0" w:space="0" w:color="auto"/>
        <w:right w:val="none" w:sz="0" w:space="0" w:color="auto"/>
      </w:divBdr>
    </w:div>
    <w:div w:id="1884168008">
      <w:bodyDiv w:val="1"/>
      <w:marLeft w:val="0"/>
      <w:marRight w:val="0"/>
      <w:marTop w:val="0"/>
      <w:marBottom w:val="0"/>
      <w:divBdr>
        <w:top w:val="none" w:sz="0" w:space="0" w:color="auto"/>
        <w:left w:val="none" w:sz="0" w:space="0" w:color="auto"/>
        <w:bottom w:val="none" w:sz="0" w:space="0" w:color="auto"/>
        <w:right w:val="none" w:sz="0" w:space="0" w:color="auto"/>
      </w:divBdr>
    </w:div>
    <w:div w:id="1898318539">
      <w:bodyDiv w:val="1"/>
      <w:marLeft w:val="0"/>
      <w:marRight w:val="0"/>
      <w:marTop w:val="0"/>
      <w:marBottom w:val="0"/>
      <w:divBdr>
        <w:top w:val="none" w:sz="0" w:space="0" w:color="auto"/>
        <w:left w:val="none" w:sz="0" w:space="0" w:color="auto"/>
        <w:bottom w:val="none" w:sz="0" w:space="0" w:color="auto"/>
        <w:right w:val="none" w:sz="0" w:space="0" w:color="auto"/>
      </w:divBdr>
    </w:div>
    <w:div w:id="1916546468">
      <w:bodyDiv w:val="1"/>
      <w:marLeft w:val="0"/>
      <w:marRight w:val="0"/>
      <w:marTop w:val="0"/>
      <w:marBottom w:val="0"/>
      <w:divBdr>
        <w:top w:val="none" w:sz="0" w:space="0" w:color="auto"/>
        <w:left w:val="none" w:sz="0" w:space="0" w:color="auto"/>
        <w:bottom w:val="none" w:sz="0" w:space="0" w:color="auto"/>
        <w:right w:val="none" w:sz="0" w:space="0" w:color="auto"/>
      </w:divBdr>
    </w:div>
    <w:div w:id="2001810300">
      <w:bodyDiv w:val="1"/>
      <w:marLeft w:val="0"/>
      <w:marRight w:val="0"/>
      <w:marTop w:val="0"/>
      <w:marBottom w:val="0"/>
      <w:divBdr>
        <w:top w:val="none" w:sz="0" w:space="0" w:color="auto"/>
        <w:left w:val="none" w:sz="0" w:space="0" w:color="auto"/>
        <w:bottom w:val="none" w:sz="0" w:space="0" w:color="auto"/>
        <w:right w:val="none" w:sz="0" w:space="0" w:color="auto"/>
      </w:divBdr>
    </w:div>
    <w:div w:id="2041467223">
      <w:bodyDiv w:val="1"/>
      <w:marLeft w:val="0"/>
      <w:marRight w:val="0"/>
      <w:marTop w:val="0"/>
      <w:marBottom w:val="0"/>
      <w:divBdr>
        <w:top w:val="none" w:sz="0" w:space="0" w:color="auto"/>
        <w:left w:val="none" w:sz="0" w:space="0" w:color="auto"/>
        <w:bottom w:val="none" w:sz="0" w:space="0" w:color="auto"/>
        <w:right w:val="none" w:sz="0" w:space="0" w:color="auto"/>
      </w:divBdr>
    </w:div>
    <w:div w:id="207496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tquality.ru/blog/Testirovanie-sajta-s-primeram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eader" Target="header7.xml"/><Relationship Id="rId68" Type="http://schemas.openxmlformats.org/officeDocument/2006/relationships/header" Target="header9.xml"/><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hyperlink" Target="https://developer.mozilla.org/ru/docs/Web/CSS/CSS_flexible_box_layout/Basic_concepts_of_flexbox" TargetMode="External"/><Relationship Id="rId16" Type="http://schemas.openxmlformats.org/officeDocument/2006/relationships/image" Target="media/image5.png"/><Relationship Id="rId107" Type="http://schemas.openxmlformats.org/officeDocument/2006/relationships/hyperlink" Target="https://videoinfographica.com/photoshop-tutorials/" TargetMode="External"/><Relationship Id="rId11" Type="http://schemas.openxmlformats.org/officeDocument/2006/relationships/header" Target="header1.xml"/><Relationship Id="rId32" Type="http://schemas.openxmlformats.org/officeDocument/2006/relationships/header" Target="header2.xml"/><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hyperlink" Target="https://netpeak.net/ru/blog/kak-otsenit-stoimost-sayta-onlayn-story/" TargetMode="External"/><Relationship Id="rId102" Type="http://schemas.openxmlformats.org/officeDocument/2006/relationships/hyperlink" Target="%20https://annastoma.by/" TargetMode="Externa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hyperlink" Target="https://www.cy-pr.com/a/kurs-visagist.ru"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0.png"/><Relationship Id="rId113" Type="http://schemas.openxmlformats.org/officeDocument/2006/relationships/hyperlink" Target="https://yandex.ru/map-constructor/" TargetMode="External"/><Relationship Id="rId118" Type="http://schemas.openxmlformats.org/officeDocument/2006/relationships/hyperlink" Target="https://www.uxfirm.com/microsofts-product-reaction-cards-unlock-user-satisfaction" TargetMode="External"/><Relationship Id="rId80" Type="http://schemas.openxmlformats.org/officeDocument/2006/relationships/hyperlink" Target="https://pr-cy.ru/site-cost/?domain=koza.studio" TargetMode="External"/><Relationship Id="rId85" Type="http://schemas.openxmlformats.org/officeDocument/2006/relationships/image" Target="media/image6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header" Target="header3.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kurs-visagist.ru/" TargetMode="External"/><Relationship Id="rId108" Type="http://schemas.openxmlformats.org/officeDocument/2006/relationships/hyperlink" Target="https://htmlbook.ru/html" TargetMode="External"/><Relationship Id="rId54" Type="http://schemas.openxmlformats.org/officeDocument/2006/relationships/image" Target="media/image39.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www.cy-pr.com/a/annastoma.by" TargetMode="External"/><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hyperlink" Target="https://pixlpark.ru/faq/misc/yandexmaps" TargetMode="External"/><Relationship Id="rId119" Type="http://schemas.openxmlformats.org/officeDocument/2006/relationships/header" Target="header12.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58.png"/><Relationship Id="rId86" Type="http://schemas.openxmlformats.org/officeDocument/2006/relationships/hyperlink" Target="https://be1.ru/site-cos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hyperlink" Target="https://htmlbook.ru/css" TargetMode="External"/><Relationship Id="rId34" Type="http://schemas.openxmlformats.org/officeDocument/2006/relationships/header" Target="header4.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hyperlink" Target="https://www.cy-pr.com/a/koza.studio" TargetMode="External"/><Relationship Id="rId104" Type="http://schemas.openxmlformats.org/officeDocument/2006/relationships/hyperlink" Target="https://madre.by/" TargetMode="External"/><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3.png"/><Relationship Id="rId110" Type="http://schemas.openxmlformats.org/officeDocument/2006/relationships/hyperlink" Target="https://habr.com/ru/articles/564390/" TargetMode="External"/><Relationship Id="rId115" Type="http://schemas.openxmlformats.org/officeDocument/2006/relationships/hyperlink" Target="https://www.freepik.com/" TargetMode="External"/><Relationship Id="rId61" Type="http://schemas.openxmlformats.org/officeDocument/2006/relationships/image" Target="media/image46.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header" Target="header10.xml"/><Relationship Id="rId100" Type="http://schemas.openxmlformats.org/officeDocument/2006/relationships/image" Target="media/image71.png"/><Relationship Id="rId105" Type="http://schemas.openxmlformats.org/officeDocument/2006/relationships/hyperlink" Target="%20https://personauniver.ru/"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hyperlink" Target="https://www.cy-pr.com/a/madre.by" TargetMode="External"/><Relationship Id="rId98" Type="http://schemas.openxmlformats.org/officeDocument/2006/relationships/image" Target="media/image70.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header" Target="header8.xml"/><Relationship Id="rId116" Type="http://schemas.openxmlformats.org/officeDocument/2006/relationships/hyperlink" Target="https://webref.ru/css/background-attachment"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header" Target="header6.xml"/><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hyperlink" Target="https://blog.skillfactory.ru/glossary/verstka/" TargetMode="External"/><Relationship Id="rId15" Type="http://schemas.openxmlformats.org/officeDocument/2006/relationships/image" Target="media/image4.png"/><Relationship Id="rId36" Type="http://schemas.openxmlformats.org/officeDocument/2006/relationships/header" Target="header5.xml"/><Relationship Id="rId57" Type="http://schemas.openxmlformats.org/officeDocument/2006/relationships/image" Target="media/image42.png"/><Relationship Id="rId106" Type="http://schemas.openxmlformats.org/officeDocument/2006/relationships/hyperlink" Target="https://tilda.education/articles-figma" TargetMode="Externa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header" Target="header11.xml"/><Relationship Id="rId94" Type="http://schemas.openxmlformats.org/officeDocument/2006/relationships/image" Target="media/image68.png"/><Relationship Id="rId99" Type="http://schemas.openxmlformats.org/officeDocument/2006/relationships/hyperlink" Target="https://www.cy-pr.com/a/personauniver.ru" TargetMode="External"/><Relationship Id="rId101" Type="http://schemas.openxmlformats.org/officeDocument/2006/relationships/hyperlink" Target="https://annastoma.b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1054;&#1092;&#1086;&#1088;&#1084;&#1083;&#1077;&#1085;&#1080;&#1077;_&#1055;&#1047;_&#1096;&#1072;&#1073;&#1083;&#1086;&#1085;.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759B1E5D3637744EAF080BD58153E446" ma:contentTypeVersion="0" ma:contentTypeDescription="Создание документа." ma:contentTypeScope="" ma:versionID="31c114a3da128e41bfdaf29efe7bb835">
  <xsd:schema xmlns:xsd="http://www.w3.org/2001/XMLSchema" xmlns:xs="http://www.w3.org/2001/XMLSchema" xmlns:p="http://schemas.microsoft.com/office/2006/metadata/properties" targetNamespace="http://schemas.microsoft.com/office/2006/metadata/properties" ma:root="true" ma:fieldsID="82fabbfca08c602fc194a16e9198900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0DFFECC-5BB9-42BE-BAF4-8FEB5CB722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05C4BDB-A52A-45C1-BEDF-684D959373D3}">
  <ds:schemaRefs>
    <ds:schemaRef ds:uri="http://schemas.openxmlformats.org/officeDocument/2006/bibliography"/>
  </ds:schemaRefs>
</ds:datastoreItem>
</file>

<file path=customXml/itemProps3.xml><?xml version="1.0" encoding="utf-8"?>
<ds:datastoreItem xmlns:ds="http://schemas.openxmlformats.org/officeDocument/2006/customXml" ds:itemID="{3250E6F3-1832-4139-9DBF-76839A0C3D7F}">
  <ds:schemaRefs>
    <ds:schemaRef ds:uri="http://schemas.microsoft.com/sharepoint/v3/contenttype/forms"/>
  </ds:schemaRefs>
</ds:datastoreItem>
</file>

<file path=customXml/itemProps4.xml><?xml version="1.0" encoding="utf-8"?>
<ds:datastoreItem xmlns:ds="http://schemas.openxmlformats.org/officeDocument/2006/customXml" ds:itemID="{99D5539F-3EEC-4E2A-A020-D89CA892B87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Оформление_ПЗ_шаблон.dotx</Template>
  <TotalTime>2633</TotalTime>
  <Pages>96</Pages>
  <Words>24196</Words>
  <Characters>137922</Characters>
  <Application>Microsoft Office Word</Application>
  <DocSecurity>0</DocSecurity>
  <Lines>1149</Lines>
  <Paragraphs>323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Popenya</dc:creator>
  <cp:keywords/>
  <dc:description/>
  <cp:lastModifiedBy>Войцехович Екатерина</cp:lastModifiedBy>
  <cp:revision>195</cp:revision>
  <cp:lastPrinted>2024-05-16T17:09:00Z</cp:lastPrinted>
  <dcterms:created xsi:type="dcterms:W3CDTF">2024-05-16T08:34:00Z</dcterms:created>
  <dcterms:modified xsi:type="dcterms:W3CDTF">2024-05-18T11:50:00Z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0x010100759B1E5D3637744EAF080BD58153E446</vt:lpwstr>
  </property>
</Properties>
</file>