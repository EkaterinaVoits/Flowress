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EB6D1" w14:textId="24D96C4F" w:rsidR="00A85936" w:rsidRPr="00A85936" w:rsidRDefault="002B4F78" w:rsidP="00A85936">
      <w:pPr>
        <w:spacing w:before="160" w:line="360" w:lineRule="auto"/>
        <w:ind w:firstLine="0"/>
        <w:jc w:val="center"/>
        <w:rPr>
          <w:b/>
          <w:bCs/>
        </w:rPr>
      </w:pPr>
      <w:r w:rsidRPr="00A85936">
        <w:rPr>
          <w:b/>
          <w:bCs/>
          <w:noProof/>
          <w:lang w:eastAsia="ru-RU"/>
        </w:rPr>
        <mc:AlternateContent>
          <mc:Choice Requires="wpg">
            <w:drawing>
              <wp:anchor distT="0" distB="0" distL="114300" distR="114300" simplePos="0" relativeHeight="251677696" behindDoc="1" locked="0" layoutInCell="1" allowOverlap="1" wp14:anchorId="327A2786" wp14:editId="0CF960AF">
                <wp:simplePos x="0" y="0"/>
                <wp:positionH relativeFrom="margin">
                  <wp:posOffset>-134356</wp:posOffset>
                </wp:positionH>
                <wp:positionV relativeFrom="margin">
                  <wp:posOffset>-525780</wp:posOffset>
                </wp:positionV>
                <wp:extent cx="6670040" cy="10279380"/>
                <wp:effectExtent l="0" t="0" r="16510" b="26670"/>
                <wp:wrapNone/>
                <wp:docPr id="1073742470" name="Группа 1073742470"/>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073742471" name="Прямая соединительная линия 1073742471"/>
                        <wps:cNvCnPr>
                          <a:cxnSpLocks noChangeShapeType="1"/>
                        </wps:cNvCnPr>
                        <wps:spPr bwMode="auto">
                          <a:xfrm>
                            <a:off x="0" y="8894618"/>
                            <a:ext cx="6656400" cy="0"/>
                          </a:xfrm>
                          <a:prstGeom prst="line">
                            <a:avLst/>
                          </a:prstGeom>
                          <a:noFill/>
                          <a:ln w="25400">
                            <a:solidFill>
                              <a:srgbClr val="000000"/>
                            </a:solidFill>
                            <a:round/>
                          </a:ln>
                        </wps:spPr>
                        <wps:bodyPr/>
                      </wps:wsp>
                      <wps:wsp>
                        <wps:cNvPr id="1073742472" name="Прямая соединительная линия 1073742472"/>
                        <wps:cNvCnPr>
                          <a:cxnSpLocks noChangeShapeType="1"/>
                        </wps:cNvCnPr>
                        <wps:spPr bwMode="auto">
                          <a:xfrm>
                            <a:off x="0" y="9072748"/>
                            <a:ext cx="2340000" cy="0"/>
                          </a:xfrm>
                          <a:prstGeom prst="line">
                            <a:avLst/>
                          </a:prstGeom>
                          <a:noFill/>
                          <a:ln w="9525">
                            <a:solidFill>
                              <a:srgbClr val="000000"/>
                            </a:solidFill>
                            <a:round/>
                          </a:ln>
                        </wps:spPr>
                        <wps:bodyPr/>
                      </wps:wsp>
                      <wps:wsp>
                        <wps:cNvPr id="1073742473" name="Прямая соединительная линия 1073742473"/>
                        <wps:cNvCnPr>
                          <a:cxnSpLocks noChangeShapeType="1"/>
                        </wps:cNvCnPr>
                        <wps:spPr bwMode="auto">
                          <a:xfrm>
                            <a:off x="0" y="9256815"/>
                            <a:ext cx="2340000" cy="0"/>
                          </a:xfrm>
                          <a:prstGeom prst="line">
                            <a:avLst/>
                          </a:prstGeom>
                          <a:noFill/>
                          <a:ln w="25400">
                            <a:solidFill>
                              <a:srgbClr val="000000"/>
                            </a:solidFill>
                            <a:round/>
                          </a:ln>
                        </wps:spPr>
                        <wps:bodyPr/>
                      </wps:wsp>
                      <wps:wsp>
                        <wps:cNvPr id="1073742474" name="Прямая соединительная линия 1073742474"/>
                        <wps:cNvCnPr>
                          <a:cxnSpLocks noChangeShapeType="1"/>
                        </wps:cNvCnPr>
                        <wps:spPr bwMode="auto">
                          <a:xfrm>
                            <a:off x="0" y="9613075"/>
                            <a:ext cx="2340000" cy="0"/>
                          </a:xfrm>
                          <a:prstGeom prst="line">
                            <a:avLst/>
                          </a:prstGeom>
                          <a:noFill/>
                          <a:ln w="9525">
                            <a:solidFill>
                              <a:srgbClr val="000000"/>
                            </a:solidFill>
                            <a:round/>
                          </a:ln>
                        </wps:spPr>
                        <wps:bodyPr/>
                      </wps:wsp>
                      <wps:wsp>
                        <wps:cNvPr id="1073742475" name="Прямая соединительная линия 1073742475"/>
                        <wps:cNvCnPr>
                          <a:cxnSpLocks noChangeShapeType="1"/>
                        </wps:cNvCnPr>
                        <wps:spPr bwMode="auto">
                          <a:xfrm>
                            <a:off x="0" y="9797143"/>
                            <a:ext cx="2340000" cy="0"/>
                          </a:xfrm>
                          <a:prstGeom prst="line">
                            <a:avLst/>
                          </a:prstGeom>
                          <a:noFill/>
                          <a:ln w="9525">
                            <a:solidFill>
                              <a:srgbClr val="000000"/>
                            </a:solidFill>
                            <a:round/>
                          </a:ln>
                        </wps:spPr>
                        <wps:bodyPr/>
                      </wps:wsp>
                      <wps:wsp>
                        <wps:cNvPr id="1073742476" name="Прямая соединительная линия 1073742476"/>
                        <wps:cNvCnPr>
                          <a:cxnSpLocks noChangeShapeType="1"/>
                        </wps:cNvCnPr>
                        <wps:spPr bwMode="auto">
                          <a:xfrm>
                            <a:off x="0" y="9975273"/>
                            <a:ext cx="2340000" cy="0"/>
                          </a:xfrm>
                          <a:prstGeom prst="line">
                            <a:avLst/>
                          </a:prstGeom>
                          <a:noFill/>
                          <a:ln w="9525">
                            <a:solidFill>
                              <a:srgbClr val="000000"/>
                            </a:solidFill>
                            <a:round/>
                          </a:ln>
                        </wps:spPr>
                        <wps:bodyPr/>
                      </wps:wsp>
                      <wps:wsp>
                        <wps:cNvPr id="1073742477" name="Прямая соединительная линия 1073742477"/>
                        <wps:cNvCnPr>
                          <a:cxnSpLocks noChangeShapeType="1"/>
                        </wps:cNvCnPr>
                        <wps:spPr bwMode="auto">
                          <a:xfrm>
                            <a:off x="0" y="10153402"/>
                            <a:ext cx="2340000" cy="0"/>
                          </a:xfrm>
                          <a:prstGeom prst="line">
                            <a:avLst/>
                          </a:prstGeom>
                          <a:noFill/>
                          <a:ln w="9525">
                            <a:solidFill>
                              <a:srgbClr val="000000"/>
                            </a:solidFill>
                            <a:round/>
                          </a:ln>
                        </wps:spPr>
                        <wps:bodyPr/>
                      </wps:wsp>
                      <wps:wsp>
                        <wps:cNvPr id="1073742478" name="Прямая соединительная линия 1073742478"/>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479" name="Прямая соединительная линия 1073742479"/>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480" name="Прямая соединительная линия 1073742480"/>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481" name="Прямая соединительная линия 1073742481"/>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482" name="Прямая соединительная линия 1073742482"/>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483" name="Прямая соединительная линия 1073742483"/>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484" name="Прямая соединительная линия 1073742484"/>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485" name="Прямая соединительная линия 1073742485"/>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486" name="Прямая соединительная линия 1073742486"/>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487" name="Прямая соединительная линия 1073742487"/>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488" name="Прямая соединительная линия 1073742488"/>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489" name="Прямая соединительная линия 1073742489"/>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490" name="Прямая соединительная линия 1073742490"/>
                        <wps:cNvCnPr>
                          <a:cxnSpLocks noChangeShapeType="1"/>
                        </wps:cNvCnPr>
                        <wps:spPr bwMode="auto">
                          <a:xfrm>
                            <a:off x="0" y="9434945"/>
                            <a:ext cx="6656400" cy="0"/>
                          </a:xfrm>
                          <a:prstGeom prst="line">
                            <a:avLst/>
                          </a:prstGeom>
                          <a:noFill/>
                          <a:ln w="25400">
                            <a:solidFill>
                              <a:srgbClr val="000000"/>
                            </a:solidFill>
                            <a:round/>
                          </a:ln>
                        </wps:spPr>
                        <wps:bodyPr/>
                      </wps:wsp>
                      <wps:wsp>
                        <wps:cNvPr id="1073742491" name="Прямоугольник 1073742491"/>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492" name="Надпись 1073742492"/>
                        <wps:cNvSpPr txBox="1">
                          <a:spLocks noChangeArrowheads="1"/>
                        </wps:cNvSpPr>
                        <wps:spPr bwMode="auto">
                          <a:xfrm>
                            <a:off x="6014852" y="9429008"/>
                            <a:ext cx="647065" cy="179070"/>
                          </a:xfrm>
                          <a:prstGeom prst="rect">
                            <a:avLst/>
                          </a:prstGeom>
                          <a:noFill/>
                          <a:ln>
                            <a:noFill/>
                          </a:ln>
                        </wps:spPr>
                        <wps:txbx>
                          <w:txbxContent>
                            <w:p w14:paraId="04D45EEE" w14:textId="77777777" w:rsidR="00A85936" w:rsidRPr="00BE534A" w:rsidRDefault="00A85936" w:rsidP="00A85936">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493" name="Надпись 1073742493"/>
                        <wps:cNvSpPr txBox="1">
                          <a:spLocks noChangeArrowheads="1"/>
                        </wps:cNvSpPr>
                        <wps:spPr bwMode="auto">
                          <a:xfrm>
                            <a:off x="0" y="9250878"/>
                            <a:ext cx="251460" cy="179070"/>
                          </a:xfrm>
                          <a:prstGeom prst="rect">
                            <a:avLst/>
                          </a:prstGeom>
                          <a:noFill/>
                          <a:ln>
                            <a:noFill/>
                          </a:ln>
                        </wps:spPr>
                        <wps:txbx>
                          <w:txbxContent>
                            <w:p w14:paraId="624A8E93" w14:textId="77777777" w:rsidR="00A85936" w:rsidRPr="00BE534A" w:rsidRDefault="00A85936" w:rsidP="00A85936">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494" name="Надпись 1073742494"/>
                        <wps:cNvSpPr txBox="1">
                          <a:spLocks noChangeArrowheads="1"/>
                        </wps:cNvSpPr>
                        <wps:spPr bwMode="auto">
                          <a:xfrm>
                            <a:off x="237507" y="9250878"/>
                            <a:ext cx="359410" cy="179070"/>
                          </a:xfrm>
                          <a:prstGeom prst="rect">
                            <a:avLst/>
                          </a:prstGeom>
                          <a:noFill/>
                          <a:ln>
                            <a:noFill/>
                          </a:ln>
                          <a:effectLst/>
                        </wps:spPr>
                        <wps:txbx>
                          <w:txbxContent>
                            <w:p w14:paraId="614C8D7E" w14:textId="77777777" w:rsidR="00A85936" w:rsidRPr="00BE534A" w:rsidRDefault="00A85936" w:rsidP="00A8593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495" name="Надпись 1073742495"/>
                        <wps:cNvSpPr txBox="1">
                          <a:spLocks noChangeArrowheads="1"/>
                        </wps:cNvSpPr>
                        <wps:spPr bwMode="auto">
                          <a:xfrm>
                            <a:off x="593766" y="9250878"/>
                            <a:ext cx="827405" cy="179070"/>
                          </a:xfrm>
                          <a:prstGeom prst="rect">
                            <a:avLst/>
                          </a:prstGeom>
                          <a:noFill/>
                          <a:ln>
                            <a:noFill/>
                          </a:ln>
                        </wps:spPr>
                        <wps:txbx>
                          <w:txbxContent>
                            <w:p w14:paraId="50DD10C9" w14:textId="5112C6F5" w:rsidR="00A85936" w:rsidRPr="00BE534A" w:rsidRDefault="00A85936" w:rsidP="00A85936">
                              <w:pPr>
                                <w:ind w:firstLine="0"/>
                                <w:jc w:val="center"/>
                                <w:rPr>
                                  <w:sz w:val="18"/>
                                  <w:szCs w:val="18"/>
                                </w:rPr>
                              </w:pPr>
                              <w:r w:rsidRPr="00BE534A">
                                <w:rPr>
                                  <w:sz w:val="18"/>
                                  <w:szCs w:val="18"/>
                                </w:rPr>
                                <w:t>№ докум</w:t>
                              </w:r>
                              <w:r w:rsidR="000C7960">
                                <w:rPr>
                                  <w:sz w:val="18"/>
                                  <w:szCs w:val="18"/>
                                </w:rPr>
                                <w:t>ента</w:t>
                              </w:r>
                            </w:p>
                          </w:txbxContent>
                        </wps:txbx>
                        <wps:bodyPr rot="0" vert="horz" wrap="square" lIns="18000" tIns="18000" rIns="18000" bIns="0" anchor="ctr" anchorCtr="0" upright="1">
                          <a:noAutofit/>
                        </wps:bodyPr>
                      </wps:wsp>
                      <wps:wsp>
                        <wps:cNvPr id="1073742496" name="Надпись 1073742496"/>
                        <wps:cNvSpPr txBox="1">
                          <a:spLocks noChangeArrowheads="1"/>
                        </wps:cNvSpPr>
                        <wps:spPr bwMode="auto">
                          <a:xfrm>
                            <a:off x="617517" y="9446821"/>
                            <a:ext cx="827405" cy="179070"/>
                          </a:xfrm>
                          <a:prstGeom prst="rect">
                            <a:avLst/>
                          </a:prstGeom>
                          <a:noFill/>
                          <a:ln>
                            <a:noFill/>
                          </a:ln>
                        </wps:spPr>
                        <wps:txbx>
                          <w:txbxContent>
                            <w:p w14:paraId="4BD9CC14" w14:textId="77777777" w:rsidR="00A85936" w:rsidRPr="003B3077" w:rsidRDefault="00A85936" w:rsidP="00A85936">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497" name="Надпись 1073742497"/>
                        <wps:cNvSpPr txBox="1">
                          <a:spLocks noChangeArrowheads="1"/>
                        </wps:cNvSpPr>
                        <wps:spPr bwMode="auto">
                          <a:xfrm>
                            <a:off x="617517" y="9607138"/>
                            <a:ext cx="827405" cy="179070"/>
                          </a:xfrm>
                          <a:prstGeom prst="rect">
                            <a:avLst/>
                          </a:prstGeom>
                          <a:noFill/>
                          <a:ln>
                            <a:noFill/>
                          </a:ln>
                        </wps:spPr>
                        <wps:txbx>
                          <w:txbxContent>
                            <w:p w14:paraId="7D770C07" w14:textId="77777777" w:rsidR="00A85936" w:rsidRPr="00BE534A" w:rsidRDefault="00A85936" w:rsidP="00A85936">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498" name="Надпись 1073742498"/>
                        <wps:cNvSpPr txBox="1">
                          <a:spLocks noChangeArrowheads="1"/>
                        </wps:cNvSpPr>
                        <wps:spPr bwMode="auto">
                          <a:xfrm>
                            <a:off x="617517" y="10153402"/>
                            <a:ext cx="827405" cy="179070"/>
                          </a:xfrm>
                          <a:prstGeom prst="rect">
                            <a:avLst/>
                          </a:prstGeom>
                          <a:noFill/>
                          <a:ln>
                            <a:noFill/>
                          </a:ln>
                        </wps:spPr>
                        <wps:txbx>
                          <w:txbxContent>
                            <w:p w14:paraId="5B1576E8" w14:textId="77777777" w:rsidR="00A85936" w:rsidRPr="00BE534A" w:rsidRDefault="00A85936" w:rsidP="00A85936">
                              <w:pPr>
                                <w:ind w:firstLine="0"/>
                                <w:rPr>
                                  <w:sz w:val="20"/>
                                  <w:szCs w:val="20"/>
                                </w:rPr>
                              </w:pPr>
                              <w:r w:rsidRPr="00BE534A">
                                <w:rPr>
                                  <w:sz w:val="20"/>
                                  <w:szCs w:val="20"/>
                                </w:rPr>
                                <w:t>Романенко</w:t>
                              </w:r>
                            </w:p>
                            <w:p w14:paraId="617F809D" w14:textId="77777777" w:rsidR="00A85936" w:rsidRDefault="00A85936" w:rsidP="00A85936">
                              <w:pPr>
                                <w:rPr>
                                  <w:rFonts w:ascii="Arial" w:hAnsi="Arial" w:cs="Arial"/>
                                  <w:sz w:val="20"/>
                                  <w:szCs w:val="20"/>
                                </w:rPr>
                              </w:pPr>
                            </w:p>
                          </w:txbxContent>
                        </wps:txbx>
                        <wps:bodyPr rot="0" vert="horz" wrap="square" lIns="18000" tIns="0" rIns="18000" bIns="0" anchor="ctr" anchorCtr="0" upright="1">
                          <a:noAutofit/>
                        </wps:bodyPr>
                      </wps:wsp>
                      <wps:wsp>
                        <wps:cNvPr id="1073742499" name="Надпись 1073742499"/>
                        <wps:cNvSpPr txBox="1">
                          <a:spLocks noChangeArrowheads="1"/>
                        </wps:cNvSpPr>
                        <wps:spPr bwMode="auto">
                          <a:xfrm>
                            <a:off x="1425039" y="9250878"/>
                            <a:ext cx="539115" cy="179070"/>
                          </a:xfrm>
                          <a:prstGeom prst="rect">
                            <a:avLst/>
                          </a:prstGeom>
                          <a:noFill/>
                          <a:ln>
                            <a:noFill/>
                          </a:ln>
                        </wps:spPr>
                        <wps:txbx>
                          <w:txbxContent>
                            <w:p w14:paraId="7375FB2C" w14:textId="77777777" w:rsidR="00A85936" w:rsidRPr="00BE534A" w:rsidRDefault="00A85936" w:rsidP="00A85936">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500" name="Надпись 1073742500"/>
                        <wps:cNvSpPr txBox="1">
                          <a:spLocks noChangeArrowheads="1"/>
                        </wps:cNvSpPr>
                        <wps:spPr bwMode="auto">
                          <a:xfrm>
                            <a:off x="1971304" y="9250878"/>
                            <a:ext cx="359410" cy="179070"/>
                          </a:xfrm>
                          <a:prstGeom prst="rect">
                            <a:avLst/>
                          </a:prstGeom>
                          <a:noFill/>
                          <a:ln>
                            <a:noFill/>
                          </a:ln>
                        </wps:spPr>
                        <wps:txbx>
                          <w:txbxContent>
                            <w:p w14:paraId="1031B5A8" w14:textId="77777777" w:rsidR="00A85936" w:rsidRPr="00BE534A" w:rsidRDefault="00A85936" w:rsidP="00A85936">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501" name="Надпись 1073742501"/>
                        <wps:cNvSpPr txBox="1">
                          <a:spLocks noChangeArrowheads="1"/>
                        </wps:cNvSpPr>
                        <wps:spPr bwMode="auto">
                          <a:xfrm>
                            <a:off x="11875" y="9446821"/>
                            <a:ext cx="611505" cy="179070"/>
                          </a:xfrm>
                          <a:prstGeom prst="rect">
                            <a:avLst/>
                          </a:prstGeom>
                          <a:noFill/>
                          <a:ln>
                            <a:noFill/>
                          </a:ln>
                        </wps:spPr>
                        <wps:txbx>
                          <w:txbxContent>
                            <w:p w14:paraId="5E12AC72" w14:textId="77777777" w:rsidR="00A85936" w:rsidRPr="00BE534A" w:rsidRDefault="00A85936" w:rsidP="00A85936">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502" name="Надпись 1073742502"/>
                        <wps:cNvSpPr txBox="1">
                          <a:spLocks noChangeArrowheads="1"/>
                        </wps:cNvSpPr>
                        <wps:spPr bwMode="auto">
                          <a:xfrm>
                            <a:off x="5938" y="9607138"/>
                            <a:ext cx="611505" cy="179070"/>
                          </a:xfrm>
                          <a:prstGeom prst="rect">
                            <a:avLst/>
                          </a:prstGeom>
                          <a:noFill/>
                          <a:ln>
                            <a:noFill/>
                          </a:ln>
                        </wps:spPr>
                        <wps:txbx>
                          <w:txbxContent>
                            <w:p w14:paraId="0D6E7705" w14:textId="77777777" w:rsidR="00A85936" w:rsidRPr="00BE534A" w:rsidRDefault="00A85936" w:rsidP="00A85936">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503" name="Надпись 1073742503"/>
                        <wps:cNvSpPr txBox="1">
                          <a:spLocks noChangeArrowheads="1"/>
                        </wps:cNvSpPr>
                        <wps:spPr bwMode="auto">
                          <a:xfrm>
                            <a:off x="5938" y="10153402"/>
                            <a:ext cx="611505" cy="179070"/>
                          </a:xfrm>
                          <a:prstGeom prst="rect">
                            <a:avLst/>
                          </a:prstGeom>
                          <a:noFill/>
                          <a:ln>
                            <a:noFill/>
                          </a:ln>
                        </wps:spPr>
                        <wps:txbx>
                          <w:txbxContent>
                            <w:p w14:paraId="61D8B9FB" w14:textId="77777777" w:rsidR="00A85936" w:rsidRPr="00BE534A" w:rsidRDefault="00A85936" w:rsidP="00A85936">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504" name="Надпись 1073742504"/>
                        <wps:cNvSpPr txBox="1">
                          <a:spLocks noChangeArrowheads="1"/>
                        </wps:cNvSpPr>
                        <wps:spPr bwMode="auto">
                          <a:xfrm>
                            <a:off x="4862946" y="9429008"/>
                            <a:ext cx="539115" cy="179070"/>
                          </a:xfrm>
                          <a:prstGeom prst="rect">
                            <a:avLst/>
                          </a:prstGeom>
                          <a:noFill/>
                          <a:ln>
                            <a:noFill/>
                          </a:ln>
                        </wps:spPr>
                        <wps:txbx>
                          <w:txbxContent>
                            <w:p w14:paraId="5263B0BE" w14:textId="77777777" w:rsidR="00A85936" w:rsidRPr="00A52B8A" w:rsidRDefault="00A85936" w:rsidP="00A85936">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505" name="Надпись 1073742505"/>
                        <wps:cNvSpPr txBox="1">
                          <a:spLocks noChangeArrowheads="1"/>
                        </wps:cNvSpPr>
                        <wps:spPr bwMode="auto">
                          <a:xfrm>
                            <a:off x="5403273" y="9429008"/>
                            <a:ext cx="611505" cy="179070"/>
                          </a:xfrm>
                          <a:prstGeom prst="rect">
                            <a:avLst/>
                          </a:prstGeom>
                          <a:noFill/>
                          <a:ln>
                            <a:noFill/>
                          </a:ln>
                        </wps:spPr>
                        <wps:txbx>
                          <w:txbxContent>
                            <w:p w14:paraId="55804BB4" w14:textId="77777777" w:rsidR="00A85936" w:rsidRPr="00BE534A" w:rsidRDefault="00A85936" w:rsidP="00A8593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506" name="Надпись 1073742506"/>
                        <wps:cNvSpPr txBox="1">
                          <a:spLocks noChangeArrowheads="1"/>
                        </wps:cNvSpPr>
                        <wps:spPr bwMode="auto">
                          <a:xfrm>
                            <a:off x="2354685" y="8886713"/>
                            <a:ext cx="4318635" cy="548233"/>
                          </a:xfrm>
                          <a:prstGeom prst="rect">
                            <a:avLst/>
                          </a:prstGeom>
                          <a:noFill/>
                          <a:ln>
                            <a:noFill/>
                          </a:ln>
                        </wps:spPr>
                        <wps:txbx>
                          <w:txbxContent>
                            <w:p w14:paraId="35E51AB3" w14:textId="41B9729A" w:rsidR="00A85936" w:rsidRPr="000C7960" w:rsidRDefault="000C7960" w:rsidP="00A85936">
                              <w:pPr>
                                <w:ind w:firstLine="0"/>
                                <w:jc w:val="center"/>
                                <w:rPr>
                                  <w:sz w:val="36"/>
                                  <w:szCs w:val="36"/>
                                </w:rPr>
                              </w:pPr>
                              <w:r w:rsidRPr="000C7960">
                                <w:rPr>
                                  <w:sz w:val="36"/>
                                  <w:szCs w:val="36"/>
                                </w:rPr>
                                <w:t>БГТУ</w:t>
                              </w:r>
                              <w:r w:rsidR="00A85936" w:rsidRPr="000C7960">
                                <w:rPr>
                                  <w:sz w:val="36"/>
                                  <w:szCs w:val="36"/>
                                </w:rPr>
                                <w:t xml:space="preserve"> 00.</w:t>
                              </w:r>
                              <w:proofErr w:type="gramStart"/>
                              <w:r w:rsidR="00A85936" w:rsidRPr="000C7960">
                                <w:rPr>
                                  <w:sz w:val="36"/>
                                  <w:szCs w:val="36"/>
                                </w:rPr>
                                <w:t>00</w:t>
                              </w:r>
                              <w:r w:rsidRPr="000C7960">
                                <w:rPr>
                                  <w:sz w:val="36"/>
                                  <w:szCs w:val="36"/>
                                </w:rPr>
                                <w:t>.</w:t>
                              </w:r>
                              <w:r w:rsidR="00A85936" w:rsidRPr="000C7960">
                                <w:rPr>
                                  <w:sz w:val="36"/>
                                  <w:szCs w:val="36"/>
                                </w:rPr>
                                <w:t>ПЗ</w:t>
                              </w:r>
                              <w:proofErr w:type="gramEnd"/>
                            </w:p>
                          </w:txbxContent>
                        </wps:txbx>
                        <wps:bodyPr rot="0" vert="horz" wrap="square" lIns="18000" tIns="0" rIns="18000" bIns="0" anchor="ctr" anchorCtr="0" upright="1">
                          <a:noAutofit/>
                        </wps:bodyPr>
                      </wps:wsp>
                      <wps:wsp>
                        <wps:cNvPr id="1073742507" name="Надпись 1073742507"/>
                        <wps:cNvSpPr txBox="1">
                          <a:spLocks noChangeArrowheads="1"/>
                        </wps:cNvSpPr>
                        <wps:spPr bwMode="auto">
                          <a:xfrm>
                            <a:off x="4857008" y="9797143"/>
                            <a:ext cx="1799590" cy="527050"/>
                          </a:xfrm>
                          <a:prstGeom prst="rect">
                            <a:avLst/>
                          </a:prstGeom>
                          <a:noFill/>
                          <a:ln>
                            <a:noFill/>
                          </a:ln>
                        </wps:spPr>
                        <wps:txbx>
                          <w:txbxContent>
                            <w:p w14:paraId="313E047E" w14:textId="50E46BC1" w:rsidR="00A85936" w:rsidRPr="000C7960" w:rsidRDefault="00A85936" w:rsidP="00A85936">
                              <w:pPr>
                                <w:ind w:firstLine="0"/>
                                <w:jc w:val="center"/>
                                <w:rPr>
                                  <w:sz w:val="36"/>
                                  <w:szCs w:val="36"/>
                                </w:rPr>
                              </w:pPr>
                              <w:r w:rsidRPr="000C7960">
                                <w:rPr>
                                  <w:sz w:val="36"/>
                                  <w:szCs w:val="36"/>
                                </w:rPr>
                                <w:t>743190</w:t>
                              </w:r>
                              <w:r w:rsidR="00644938" w:rsidRPr="000C7960">
                                <w:rPr>
                                  <w:sz w:val="36"/>
                                  <w:szCs w:val="36"/>
                                </w:rPr>
                                <w:t>10</w:t>
                              </w:r>
                              <w:r w:rsidRPr="000C7960">
                                <w:rPr>
                                  <w:sz w:val="36"/>
                                  <w:szCs w:val="36"/>
                                </w:rPr>
                                <w:t>, 2024</w:t>
                              </w:r>
                            </w:p>
                          </w:txbxContent>
                        </wps:txbx>
                        <wps:bodyPr rot="0" vert="horz" wrap="square" lIns="18000" tIns="0" rIns="18000" bIns="0" anchor="ctr" anchorCtr="0" upright="1">
                          <a:noAutofit/>
                        </wps:bodyPr>
                      </wps:wsp>
                      <wps:wsp>
                        <wps:cNvPr id="1073742508" name="Надпись 1073742508"/>
                        <wps:cNvSpPr txBox="1">
                          <a:spLocks noChangeArrowheads="1"/>
                        </wps:cNvSpPr>
                        <wps:spPr bwMode="auto">
                          <a:xfrm>
                            <a:off x="2345377" y="9607138"/>
                            <a:ext cx="2519045" cy="539115"/>
                          </a:xfrm>
                          <a:prstGeom prst="rect">
                            <a:avLst/>
                          </a:prstGeom>
                          <a:noFill/>
                          <a:ln>
                            <a:noFill/>
                          </a:ln>
                        </wps:spPr>
                        <wps:txbx>
                          <w:txbxContent>
                            <w:p w14:paraId="333F29D8" w14:textId="1BB88AB5" w:rsidR="00A85936" w:rsidRPr="0038128A" w:rsidRDefault="00A85936" w:rsidP="00A85936">
                              <w:pPr>
                                <w:spacing w:before="240"/>
                                <w:ind w:firstLine="0"/>
                                <w:jc w:val="center"/>
                                <w:rPr>
                                  <w:szCs w:val="28"/>
                                </w:rPr>
                              </w:pPr>
                              <w:r>
                                <w:rPr>
                                  <w:szCs w:val="28"/>
                                </w:rPr>
                                <w:t>Реферат</w:t>
                              </w:r>
                            </w:p>
                          </w:txbxContent>
                        </wps:txbx>
                        <wps:bodyPr rot="0" vert="horz" wrap="square" lIns="18000" tIns="0" rIns="18000" bIns="0" anchor="t" anchorCtr="0" upright="1">
                          <a:noAutofit/>
                        </wps:bodyPr>
                      </wps:wsp>
                      <wps:wsp>
                        <wps:cNvPr id="1073742509" name="Надпись 1073742509"/>
                        <wps:cNvSpPr txBox="1">
                          <a:spLocks noChangeArrowheads="1"/>
                        </wps:cNvSpPr>
                        <wps:spPr bwMode="auto">
                          <a:xfrm>
                            <a:off x="5938" y="9969335"/>
                            <a:ext cx="611505" cy="179070"/>
                          </a:xfrm>
                          <a:prstGeom prst="rect">
                            <a:avLst/>
                          </a:prstGeom>
                          <a:noFill/>
                          <a:ln>
                            <a:noFill/>
                          </a:ln>
                        </wps:spPr>
                        <wps:txbx>
                          <w:txbxContent>
                            <w:p w14:paraId="193515AB" w14:textId="77777777" w:rsidR="00A85936" w:rsidRPr="00BE534A" w:rsidRDefault="00A85936" w:rsidP="00A85936">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510" name="Надпись 1073742510"/>
                        <wps:cNvSpPr txBox="1">
                          <a:spLocks noChangeArrowheads="1"/>
                        </wps:cNvSpPr>
                        <wps:spPr bwMode="auto">
                          <a:xfrm>
                            <a:off x="617517" y="9969335"/>
                            <a:ext cx="827405" cy="179070"/>
                          </a:xfrm>
                          <a:prstGeom prst="rect">
                            <a:avLst/>
                          </a:prstGeom>
                          <a:noFill/>
                          <a:ln>
                            <a:noFill/>
                          </a:ln>
                        </wps:spPr>
                        <wps:txbx>
                          <w:txbxContent>
                            <w:p w14:paraId="248CFE90" w14:textId="78628CAD" w:rsidR="00A85936" w:rsidRPr="00BE534A" w:rsidRDefault="00A85936" w:rsidP="00A85936">
                              <w:pPr>
                                <w:ind w:firstLine="0"/>
                                <w:rPr>
                                  <w:spacing w:val="-6"/>
                                  <w:sz w:val="20"/>
                                  <w:szCs w:val="20"/>
                                </w:rPr>
                              </w:pPr>
                              <w:r>
                                <w:rPr>
                                  <w:spacing w:val="-6"/>
                                  <w:sz w:val="20"/>
                                  <w:szCs w:val="20"/>
                                </w:rPr>
                                <w:t>Савчук</w:t>
                              </w:r>
                            </w:p>
                            <w:p w14:paraId="500EB20E" w14:textId="77777777" w:rsidR="00A85936" w:rsidRDefault="00A85936" w:rsidP="00A85936">
                              <w:pPr>
                                <w:rPr>
                                  <w:rFonts w:ascii="Arial" w:hAnsi="Arial" w:cs="Arial"/>
                                  <w:sz w:val="20"/>
                                  <w:szCs w:val="20"/>
                                </w:rPr>
                              </w:pPr>
                            </w:p>
                            <w:p w14:paraId="5ED19176" w14:textId="77777777" w:rsidR="00A85936" w:rsidRDefault="00A85936" w:rsidP="00A85936">
                              <w:pPr>
                                <w:rPr>
                                  <w:rFonts w:ascii="Arial" w:hAnsi="Arial" w:cs="Arial"/>
                                  <w:sz w:val="20"/>
                                  <w:szCs w:val="20"/>
                                </w:rPr>
                              </w:pPr>
                            </w:p>
                          </w:txbxContent>
                        </wps:txbx>
                        <wps:bodyPr rot="0" vert="horz" wrap="square" lIns="18000" tIns="0" rIns="18000" bIns="0" anchor="ctr" anchorCtr="0" upright="1">
                          <a:noAutofit/>
                        </wps:bodyPr>
                      </wps:wsp>
                      <wps:wsp>
                        <wps:cNvPr id="1073742511" name="Надпись 1073742511"/>
                        <wps:cNvSpPr txBox="1">
                          <a:spLocks noChangeArrowheads="1"/>
                        </wps:cNvSpPr>
                        <wps:spPr bwMode="auto">
                          <a:xfrm>
                            <a:off x="5041075" y="9607138"/>
                            <a:ext cx="178892" cy="179070"/>
                          </a:xfrm>
                          <a:prstGeom prst="rect">
                            <a:avLst/>
                          </a:prstGeom>
                          <a:noFill/>
                          <a:ln>
                            <a:noFill/>
                          </a:ln>
                        </wps:spPr>
                        <wps:txbx>
                          <w:txbxContent>
                            <w:p w14:paraId="28C6358F" w14:textId="77777777" w:rsidR="00A85936" w:rsidRPr="00BE534A" w:rsidRDefault="00A85936" w:rsidP="00A85936">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512" name="Надпись 1073742512"/>
                        <wps:cNvSpPr txBox="1">
                          <a:spLocks noChangeArrowheads="1"/>
                        </wps:cNvSpPr>
                        <wps:spPr bwMode="auto">
                          <a:xfrm>
                            <a:off x="5403273" y="9607138"/>
                            <a:ext cx="611986" cy="179694"/>
                          </a:xfrm>
                          <a:prstGeom prst="rect">
                            <a:avLst/>
                          </a:prstGeom>
                          <a:noFill/>
                          <a:ln>
                            <a:noFill/>
                          </a:ln>
                        </wps:spPr>
                        <wps:txbx>
                          <w:txbxContent>
                            <w:p w14:paraId="570172AF" w14:textId="58678463" w:rsidR="00A85936" w:rsidRPr="00BE534A" w:rsidRDefault="000C7960" w:rsidP="00A85936">
                              <w:pPr>
                                <w:ind w:firstLine="0"/>
                                <w:jc w:val="center"/>
                                <w:rPr>
                                  <w:sz w:val="18"/>
                                  <w:szCs w:val="18"/>
                                </w:rPr>
                              </w:pPr>
                              <w:r>
                                <w:rPr>
                                  <w:sz w:val="18"/>
                                  <w:szCs w:val="18"/>
                                </w:rPr>
                                <w:t>1</w:t>
                              </w:r>
                            </w:p>
                          </w:txbxContent>
                        </wps:txbx>
                        <wps:bodyPr rot="0" vert="horz" wrap="square" lIns="18000" tIns="18000" rIns="18000" bIns="0" anchor="ctr" anchorCtr="0" upright="1">
                          <a:noAutofit/>
                        </wps:bodyPr>
                      </wps:wsp>
                      <wps:wsp>
                        <wps:cNvPr id="1073742513" name="Надпись 1073742513"/>
                        <wps:cNvSpPr txBox="1">
                          <a:spLocks noChangeArrowheads="1"/>
                        </wps:cNvSpPr>
                        <wps:spPr bwMode="auto">
                          <a:xfrm>
                            <a:off x="6014852" y="9607138"/>
                            <a:ext cx="647537" cy="179694"/>
                          </a:xfrm>
                          <a:prstGeom prst="rect">
                            <a:avLst/>
                          </a:prstGeom>
                          <a:noFill/>
                          <a:ln>
                            <a:noFill/>
                          </a:ln>
                        </wps:spPr>
                        <wps:txbx>
                          <w:txbxContent>
                            <w:p w14:paraId="6D998534" w14:textId="77777777" w:rsidR="00A85936" w:rsidRPr="00BE534A" w:rsidRDefault="00A85936" w:rsidP="00A85936">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514" name="Надпись 1073742514"/>
                        <wps:cNvSpPr txBox="1">
                          <a:spLocks noChangeArrowheads="1"/>
                        </wps:cNvSpPr>
                        <wps:spPr bwMode="auto">
                          <a:xfrm>
                            <a:off x="5938" y="9785267"/>
                            <a:ext cx="611505" cy="179070"/>
                          </a:xfrm>
                          <a:prstGeom prst="rect">
                            <a:avLst/>
                          </a:prstGeom>
                          <a:noFill/>
                          <a:ln>
                            <a:noFill/>
                          </a:ln>
                        </wps:spPr>
                        <wps:txbx>
                          <w:txbxContent>
                            <w:p w14:paraId="35980FBB" w14:textId="77777777" w:rsidR="00A85936" w:rsidRPr="00BE534A" w:rsidRDefault="00A85936" w:rsidP="00A8593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515" name="Надпись 1073742515"/>
                        <wps:cNvSpPr txBox="1">
                          <a:spLocks noChangeArrowheads="1"/>
                        </wps:cNvSpPr>
                        <wps:spPr bwMode="auto">
                          <a:xfrm>
                            <a:off x="617517" y="9785267"/>
                            <a:ext cx="827405" cy="179070"/>
                          </a:xfrm>
                          <a:prstGeom prst="rect">
                            <a:avLst/>
                          </a:prstGeom>
                          <a:noFill/>
                          <a:ln>
                            <a:noFill/>
                          </a:ln>
                        </wps:spPr>
                        <wps:txbx>
                          <w:txbxContent>
                            <w:p w14:paraId="25A04BE2" w14:textId="77777777" w:rsidR="00A85936" w:rsidRDefault="00A85936" w:rsidP="00A85936">
                              <w:pPr>
                                <w:ind w:firstLine="0"/>
                                <w:rPr>
                                  <w:rFonts w:ascii="Arial" w:hAnsi="Arial" w:cs="Arial"/>
                                  <w:spacing w:val="-6"/>
                                  <w:sz w:val="20"/>
                                  <w:szCs w:val="20"/>
                                </w:rPr>
                              </w:pPr>
                            </w:p>
                            <w:p w14:paraId="118BD381" w14:textId="77777777" w:rsidR="00A85936" w:rsidRDefault="00A85936" w:rsidP="00A85936">
                              <w:pPr>
                                <w:rPr>
                                  <w:rFonts w:ascii="Arial" w:hAnsi="Arial" w:cs="Arial"/>
                                  <w:sz w:val="20"/>
                                  <w:szCs w:val="20"/>
                                </w:rPr>
                              </w:pPr>
                            </w:p>
                            <w:p w14:paraId="3C3DAA65" w14:textId="77777777" w:rsidR="00A85936" w:rsidRDefault="00A85936" w:rsidP="00A85936">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7A2786" id="Группа 1073742470" o:spid="_x0000_s1026" style="position:absolute;left:0;text-align:left;margin-left:-10.6pt;margin-top:-41.4pt;width:525.2pt;height:809.4pt;z-index:-251638784;mso-position-horizontal-relative:margin;mso-position-vertical-relative:margin;mso-width-relative:margin;mso-height-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">
                <v:line id="Прямая соединительная линия 1073742471" o:spid="_x0000_s102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" strokeweight="2pt"/>
                <v:line id="Прямая соединительная линия 1073742472" o:spid="_x0000_s102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"/>
                <v:line id="Прямая соединительная линия 1073742473" o:spid="_x0000_s102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" strokeweight="2pt"/>
                <v:line id="Прямая соединительная линия 1073742474" o:spid="_x0000_s103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"/>
                <v:line id="Прямая соединительная линия 1073742475" o:spid="_x0000_s103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"/>
                <v:line id="Прямая соединительная линия 1073742476" o:spid="_x0000_s103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"/>
                <v:line id="Прямая соединительная линия 1073742477" o:spid="_x0000_s103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"/>
                <v:line id="Прямая соединительная линия 1073742478" o:spid="_x0000_s103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" strokeweight="2pt"/>
                <v:line id="Прямая соединительная линия 1073742479" o:spid="_x0000_s103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" strokeweight="2pt"/>
                <v:line id="Прямая соединительная линия 1073742480" o:spid="_x0000_s103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" strokeweight="2pt"/>
                <v:line id="Прямая соединительная линия 1073742481" o:spid="_x0000_s103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" strokeweight="2pt"/>
                <v:line id="Прямая соединительная линия 1073742482" o:spid="_x0000_s103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" strokeweight="2pt"/>
                <v:line id="Прямая соединительная линия 1073742483" o:spid="_x0000_s103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" strokeweight="2pt"/>
                <v:line id="Прямая соединительная линия 1073742484" o:spid="_x0000_s104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" strokeweight="2pt"/>
                <v:line id="Прямая соединительная линия 1073742485" o:spid="_x0000_s104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" strokeweight="2pt"/>
                <v:line id="Прямая соединительная линия 1073742486" o:spid="_x0000_s104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"/>
                <v:line id="Прямая соединительная линия 1073742487" o:spid="_x0000_s104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"/>
                <v:line id="Прямая соединительная линия 1073742488" o:spid="_x0000_s104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" strokeweight="2pt"/>
                <v:line id="Прямая соединительная линия 1073742489" o:spid="_x0000_s104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" strokeweight="2pt"/>
                <v:line id="Прямая соединительная линия 1073742490" o:spid="_x0000_s104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" strokeweight="2pt"/>
                <v:rect id="Прямоугольник 1073742491" o:spid="_x0000_s1047"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" filled="f" strokeweight="2pt"/>
                <v:shapetype id="_x0000_t202" coordsize="21600,21600" o:spt="202" path="m,l,21600r21600,l21600,xe">
                  <v:stroke joinstyle="miter"/>
                  <v:path gradientshapeok="t" o:connecttype="rect"/>
                </v:shapetype>
                <v:shape id="Надпись 1073742492" o:spid="_x0000_s1048"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" filled="f" stroked="f">
                  <v:textbox inset=".5mm,.5mm,.5mm,0">
                    <w:txbxContent>
                      <w:p w14:paraId="04D45EEE" w14:textId="77777777" w:rsidR="00A85936" w:rsidRPr="00BE534A" w:rsidRDefault="00A85936" w:rsidP="00A85936">
                        <w:pPr>
                          <w:ind w:firstLine="0"/>
                          <w:jc w:val="center"/>
                          <w:rPr>
                            <w:sz w:val="18"/>
                            <w:szCs w:val="18"/>
                          </w:rPr>
                        </w:pPr>
                        <w:r w:rsidRPr="00BE534A">
                          <w:rPr>
                            <w:sz w:val="18"/>
                            <w:szCs w:val="18"/>
                          </w:rPr>
                          <w:t>Листов</w:t>
                        </w:r>
                      </w:p>
                    </w:txbxContent>
                  </v:textbox>
                </v:shape>
                <v:shape id="Надпись 1073742493" o:spid="_x0000_s1049"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" filled="f" stroked="f">
                  <v:textbox inset=".5mm,.5mm,.5mm,0">
                    <w:txbxContent>
                      <w:p w14:paraId="624A8E93" w14:textId="77777777" w:rsidR="00A85936" w:rsidRPr="00BE534A" w:rsidRDefault="00A85936" w:rsidP="00A85936">
                        <w:pPr>
                          <w:ind w:firstLine="0"/>
                          <w:jc w:val="center"/>
                          <w:rPr>
                            <w:sz w:val="18"/>
                            <w:szCs w:val="18"/>
                          </w:rPr>
                        </w:pPr>
                        <w:proofErr w:type="spellStart"/>
                        <w:r w:rsidRPr="00BE534A">
                          <w:rPr>
                            <w:sz w:val="18"/>
                            <w:szCs w:val="18"/>
                          </w:rPr>
                          <w:t>Изм</w:t>
                        </w:r>
                        <w:proofErr w:type="spellEnd"/>
                      </w:p>
                    </w:txbxContent>
                  </v:textbox>
                </v:shape>
                <v:shape id="Надпись 1073742494" o:spid="_x0000_s1050"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" filled="f" stroked="f">
                  <v:textbox inset=".5mm,.5mm,.5mm,0">
                    <w:txbxContent>
                      <w:p w14:paraId="614C8D7E" w14:textId="77777777" w:rsidR="00A85936" w:rsidRPr="00BE534A" w:rsidRDefault="00A85936" w:rsidP="00A85936">
                        <w:pPr>
                          <w:ind w:firstLine="0"/>
                          <w:jc w:val="center"/>
                          <w:rPr>
                            <w:sz w:val="18"/>
                            <w:szCs w:val="18"/>
                          </w:rPr>
                        </w:pPr>
                        <w:r w:rsidRPr="00BE534A">
                          <w:rPr>
                            <w:sz w:val="18"/>
                            <w:szCs w:val="18"/>
                          </w:rPr>
                          <w:t>Лист</w:t>
                        </w:r>
                      </w:p>
                    </w:txbxContent>
                  </v:textbox>
                </v:shape>
                <v:shape id="Надпись 1073742495" o:spid="_x0000_s1051"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" filled="f" stroked="f">
                  <v:textbox inset=".5mm,.5mm,.5mm,0">
                    <w:txbxContent>
                      <w:p w14:paraId="50DD10C9" w14:textId="5112C6F5" w:rsidR="00A85936" w:rsidRPr="00BE534A" w:rsidRDefault="00A85936" w:rsidP="00A85936">
                        <w:pPr>
                          <w:ind w:firstLine="0"/>
                          <w:jc w:val="center"/>
                          <w:rPr>
                            <w:sz w:val="18"/>
                            <w:szCs w:val="18"/>
                          </w:rPr>
                        </w:pPr>
                        <w:r w:rsidRPr="00BE534A">
                          <w:rPr>
                            <w:sz w:val="18"/>
                            <w:szCs w:val="18"/>
                          </w:rPr>
                          <w:t>№ докум</w:t>
                        </w:r>
                        <w:r w:rsidR="000C7960">
                          <w:rPr>
                            <w:sz w:val="18"/>
                            <w:szCs w:val="18"/>
                          </w:rPr>
                          <w:t>ента</w:t>
                        </w:r>
                      </w:p>
                    </w:txbxContent>
                  </v:textbox>
                </v:shape>
                <v:shape id="Надпись 1073742496" o:spid="_x0000_s1052"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" filled="f" stroked="f">
                  <v:textbox inset=".5mm,0,.5mm,0">
                    <w:txbxContent>
                      <w:p w14:paraId="4BD9CC14" w14:textId="77777777" w:rsidR="00A85936" w:rsidRPr="003B3077" w:rsidRDefault="00A85936" w:rsidP="00A85936">
                        <w:pPr>
                          <w:ind w:firstLine="0"/>
                          <w:rPr>
                            <w:sz w:val="20"/>
                            <w:szCs w:val="20"/>
                          </w:rPr>
                        </w:pPr>
                        <w:r>
                          <w:rPr>
                            <w:sz w:val="20"/>
                            <w:szCs w:val="20"/>
                          </w:rPr>
                          <w:t>Войцехович</w:t>
                        </w:r>
                      </w:p>
                    </w:txbxContent>
                  </v:textbox>
                </v:shape>
                <v:shape id="Надпись 1073742497" o:spid="_x0000_s1053"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" filled="f" stroked="f">
                  <v:textbox inset=".5mm,0,.5mm,0">
                    <w:txbxContent>
                      <w:p w14:paraId="7D770C07" w14:textId="77777777" w:rsidR="00A85936" w:rsidRPr="00BE534A" w:rsidRDefault="00A85936" w:rsidP="00A85936">
                        <w:pPr>
                          <w:ind w:firstLine="0"/>
                          <w:rPr>
                            <w:sz w:val="20"/>
                            <w:szCs w:val="20"/>
                          </w:rPr>
                        </w:pPr>
                        <w:proofErr w:type="spellStart"/>
                        <w:r>
                          <w:rPr>
                            <w:sz w:val="20"/>
                            <w:szCs w:val="20"/>
                          </w:rPr>
                          <w:t>Игнаткова</w:t>
                        </w:r>
                        <w:proofErr w:type="spellEnd"/>
                      </w:p>
                    </w:txbxContent>
                  </v:textbox>
                </v:shape>
                <v:shape id="Надпись 1073742498" o:spid="_x0000_s1054"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" filled="f" stroked="f">
                  <v:textbox inset=".5mm,0,.5mm,0">
                    <w:txbxContent>
                      <w:p w14:paraId="5B1576E8" w14:textId="77777777" w:rsidR="00A85936" w:rsidRPr="00BE534A" w:rsidRDefault="00A85936" w:rsidP="00A85936">
                        <w:pPr>
                          <w:ind w:firstLine="0"/>
                          <w:rPr>
                            <w:sz w:val="20"/>
                            <w:szCs w:val="20"/>
                          </w:rPr>
                        </w:pPr>
                        <w:r w:rsidRPr="00BE534A">
                          <w:rPr>
                            <w:sz w:val="20"/>
                            <w:szCs w:val="20"/>
                          </w:rPr>
                          <w:t>Романенко</w:t>
                        </w:r>
                      </w:p>
                      <w:p w14:paraId="617F809D" w14:textId="77777777" w:rsidR="00A85936" w:rsidRDefault="00A85936" w:rsidP="00A85936">
                        <w:pPr>
                          <w:rPr>
                            <w:rFonts w:ascii="Arial" w:hAnsi="Arial" w:cs="Arial"/>
                            <w:sz w:val="20"/>
                            <w:szCs w:val="20"/>
                          </w:rPr>
                        </w:pPr>
                      </w:p>
                    </w:txbxContent>
                  </v:textbox>
                </v:shape>
                <v:shape id="Надпись 1073742499" o:spid="_x0000_s1055"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" filled="f" stroked="f">
                  <v:textbox inset=".5mm,.5mm,.5mm,0">
                    <w:txbxContent>
                      <w:p w14:paraId="7375FB2C" w14:textId="77777777" w:rsidR="00A85936" w:rsidRPr="00BE534A" w:rsidRDefault="00A85936" w:rsidP="00A85936">
                        <w:pPr>
                          <w:ind w:firstLine="0"/>
                          <w:jc w:val="center"/>
                          <w:rPr>
                            <w:sz w:val="18"/>
                            <w:szCs w:val="18"/>
                          </w:rPr>
                        </w:pPr>
                        <w:r w:rsidRPr="00BE534A">
                          <w:rPr>
                            <w:sz w:val="18"/>
                            <w:szCs w:val="18"/>
                          </w:rPr>
                          <w:t>Подпись</w:t>
                        </w:r>
                      </w:p>
                    </w:txbxContent>
                  </v:textbox>
                </v:shape>
                <v:shape id="Надпись 1073742500" o:spid="_x0000_s1056"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" filled="f" stroked="f">
                  <v:textbox inset=".5mm,.5mm,.5mm,0">
                    <w:txbxContent>
                      <w:p w14:paraId="1031B5A8" w14:textId="77777777" w:rsidR="00A85936" w:rsidRPr="00BE534A" w:rsidRDefault="00A85936" w:rsidP="00A85936">
                        <w:pPr>
                          <w:ind w:firstLine="0"/>
                          <w:jc w:val="center"/>
                          <w:rPr>
                            <w:sz w:val="18"/>
                            <w:szCs w:val="18"/>
                          </w:rPr>
                        </w:pPr>
                        <w:r w:rsidRPr="00BE534A">
                          <w:rPr>
                            <w:sz w:val="18"/>
                            <w:szCs w:val="18"/>
                          </w:rPr>
                          <w:t>Дата</w:t>
                        </w:r>
                      </w:p>
                    </w:txbxContent>
                  </v:textbox>
                </v:shape>
                <v:shape id="Надпись 1073742501" o:spid="_x0000_s1057"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" filled="f" stroked="f">
                  <v:textbox inset=".5mm,0,.5mm,0">
                    <w:txbxContent>
                      <w:p w14:paraId="5E12AC72" w14:textId="77777777" w:rsidR="00A85936" w:rsidRPr="00BE534A" w:rsidRDefault="00A85936" w:rsidP="00A85936">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502" o:spid="_x0000_s1058"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" filled="f" stroked="f">
                  <v:textbox inset=".5mm,0,.5mm,0">
                    <w:txbxContent>
                      <w:p w14:paraId="0D6E7705" w14:textId="77777777" w:rsidR="00A85936" w:rsidRPr="00BE534A" w:rsidRDefault="00A85936" w:rsidP="00A85936">
                        <w:pPr>
                          <w:ind w:firstLine="0"/>
                          <w:rPr>
                            <w:i/>
                            <w:iCs/>
                            <w:sz w:val="20"/>
                            <w:szCs w:val="20"/>
                          </w:rPr>
                        </w:pPr>
                        <w:r w:rsidRPr="00BE534A">
                          <w:rPr>
                            <w:sz w:val="20"/>
                            <w:szCs w:val="20"/>
                          </w:rPr>
                          <w:t>Пров</w:t>
                        </w:r>
                        <w:r w:rsidRPr="00BE534A">
                          <w:rPr>
                            <w:i/>
                            <w:iCs/>
                            <w:sz w:val="20"/>
                            <w:szCs w:val="20"/>
                          </w:rPr>
                          <w:t>.</w:t>
                        </w:r>
                      </w:p>
                    </w:txbxContent>
                  </v:textbox>
                </v:shape>
                <v:shape id="Надпись 1073742503" o:spid="_x0000_s1059"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" filled="f" stroked="f">
                  <v:textbox inset=".5mm,0,.5mm,0">
                    <w:txbxContent>
                      <w:p w14:paraId="61D8B9FB" w14:textId="77777777" w:rsidR="00A85936" w:rsidRPr="00BE534A" w:rsidRDefault="00A85936" w:rsidP="00A85936">
                        <w:pPr>
                          <w:ind w:firstLine="0"/>
                          <w:rPr>
                            <w:sz w:val="20"/>
                            <w:szCs w:val="20"/>
                          </w:rPr>
                        </w:pPr>
                        <w:r w:rsidRPr="00BE534A">
                          <w:rPr>
                            <w:sz w:val="20"/>
                            <w:szCs w:val="20"/>
                          </w:rPr>
                          <w:t>Утв.</w:t>
                        </w:r>
                      </w:p>
                    </w:txbxContent>
                  </v:textbox>
                </v:shape>
                <v:shape id="Надпись 1073742504" o:spid="_x0000_s1060"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" filled="f" stroked="f">
                  <v:textbox inset=".5mm,.5mm,.5mm,0">
                    <w:txbxContent>
                      <w:p w14:paraId="5263B0BE" w14:textId="77777777" w:rsidR="00A85936" w:rsidRPr="00A52B8A" w:rsidRDefault="00A85936" w:rsidP="00A85936">
                        <w:pPr>
                          <w:ind w:firstLine="0"/>
                          <w:jc w:val="center"/>
                          <w:rPr>
                            <w:sz w:val="16"/>
                            <w:szCs w:val="16"/>
                          </w:rPr>
                        </w:pPr>
                        <w:r w:rsidRPr="00BE534A">
                          <w:rPr>
                            <w:sz w:val="18"/>
                            <w:szCs w:val="18"/>
                          </w:rPr>
                          <w:t>Лит</w:t>
                        </w:r>
                        <w:r w:rsidRPr="00A52B8A">
                          <w:rPr>
                            <w:sz w:val="16"/>
                            <w:szCs w:val="16"/>
                          </w:rPr>
                          <w:t>.</w:t>
                        </w:r>
                      </w:p>
                    </w:txbxContent>
                  </v:textbox>
                </v:shape>
                <v:shape id="Надпись 1073742505" o:spid="_x0000_s1061"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" filled="f" stroked="f">
                  <v:textbox inset=".5mm,.5mm,.5mm,0">
                    <w:txbxContent>
                      <w:p w14:paraId="55804BB4" w14:textId="77777777" w:rsidR="00A85936" w:rsidRPr="00BE534A" w:rsidRDefault="00A85936" w:rsidP="00A85936">
                        <w:pPr>
                          <w:ind w:firstLine="0"/>
                          <w:jc w:val="center"/>
                          <w:rPr>
                            <w:sz w:val="18"/>
                            <w:szCs w:val="18"/>
                          </w:rPr>
                        </w:pPr>
                        <w:r w:rsidRPr="00BE534A">
                          <w:rPr>
                            <w:sz w:val="18"/>
                            <w:szCs w:val="18"/>
                          </w:rPr>
                          <w:t>Лист</w:t>
                        </w:r>
                      </w:p>
                    </w:txbxContent>
                  </v:textbox>
                </v:shape>
                <v:shape id="Надпись 1073742506" o:spid="_x0000_s1062"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" filled="f" stroked="f">
                  <v:textbox inset=".5mm,0,.5mm,0">
                    <w:txbxContent>
                      <w:p w14:paraId="35E51AB3" w14:textId="41B9729A" w:rsidR="00A85936" w:rsidRPr="000C7960" w:rsidRDefault="000C7960" w:rsidP="00A85936">
                        <w:pPr>
                          <w:ind w:firstLine="0"/>
                          <w:jc w:val="center"/>
                          <w:rPr>
                            <w:sz w:val="36"/>
                            <w:szCs w:val="36"/>
                          </w:rPr>
                        </w:pPr>
                        <w:r w:rsidRPr="000C7960">
                          <w:rPr>
                            <w:sz w:val="36"/>
                            <w:szCs w:val="36"/>
                          </w:rPr>
                          <w:t>БГТУ</w:t>
                        </w:r>
                        <w:r w:rsidR="00A85936" w:rsidRPr="000C7960">
                          <w:rPr>
                            <w:sz w:val="36"/>
                            <w:szCs w:val="36"/>
                          </w:rPr>
                          <w:t xml:space="preserve"> 00.</w:t>
                        </w:r>
                        <w:proofErr w:type="gramStart"/>
                        <w:r w:rsidR="00A85936" w:rsidRPr="000C7960">
                          <w:rPr>
                            <w:sz w:val="36"/>
                            <w:szCs w:val="36"/>
                          </w:rPr>
                          <w:t>00</w:t>
                        </w:r>
                        <w:r w:rsidRPr="000C7960">
                          <w:rPr>
                            <w:sz w:val="36"/>
                            <w:szCs w:val="36"/>
                          </w:rPr>
                          <w:t>.</w:t>
                        </w:r>
                        <w:r w:rsidR="00A85936" w:rsidRPr="000C7960">
                          <w:rPr>
                            <w:sz w:val="36"/>
                            <w:szCs w:val="36"/>
                          </w:rPr>
                          <w:t>ПЗ</w:t>
                        </w:r>
                        <w:proofErr w:type="gramEnd"/>
                      </w:p>
                    </w:txbxContent>
                  </v:textbox>
                </v:shape>
                <v:shape id="Надпись 1073742507" o:spid="_x0000_s1063"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" filled="f" stroked="f">
                  <v:textbox inset=".5mm,0,.5mm,0">
                    <w:txbxContent>
                      <w:p w14:paraId="313E047E" w14:textId="50E46BC1" w:rsidR="00A85936" w:rsidRPr="000C7960" w:rsidRDefault="00A85936" w:rsidP="00A85936">
                        <w:pPr>
                          <w:ind w:firstLine="0"/>
                          <w:jc w:val="center"/>
                          <w:rPr>
                            <w:sz w:val="36"/>
                            <w:szCs w:val="36"/>
                          </w:rPr>
                        </w:pPr>
                        <w:r w:rsidRPr="000C7960">
                          <w:rPr>
                            <w:sz w:val="36"/>
                            <w:szCs w:val="36"/>
                          </w:rPr>
                          <w:t>743190</w:t>
                        </w:r>
                        <w:r w:rsidR="00644938" w:rsidRPr="000C7960">
                          <w:rPr>
                            <w:sz w:val="36"/>
                            <w:szCs w:val="36"/>
                          </w:rPr>
                          <w:t>10</w:t>
                        </w:r>
                        <w:r w:rsidRPr="000C7960">
                          <w:rPr>
                            <w:sz w:val="36"/>
                            <w:szCs w:val="36"/>
                          </w:rPr>
                          <w:t>, 2024</w:t>
                        </w:r>
                      </w:p>
                    </w:txbxContent>
                  </v:textbox>
                </v:shape>
                <v:shape id="Надпись 1073742508" o:spid="_x0000_s106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" filled="f" stroked="f">
                  <v:textbox inset=".5mm,0,.5mm,0">
                    <w:txbxContent>
                      <w:p w14:paraId="333F29D8" w14:textId="1BB88AB5" w:rsidR="00A85936" w:rsidRPr="0038128A" w:rsidRDefault="00A85936" w:rsidP="00A85936">
                        <w:pPr>
                          <w:spacing w:before="240"/>
                          <w:ind w:firstLine="0"/>
                          <w:jc w:val="center"/>
                          <w:rPr>
                            <w:szCs w:val="28"/>
                          </w:rPr>
                        </w:pPr>
                        <w:r>
                          <w:rPr>
                            <w:szCs w:val="28"/>
                          </w:rPr>
                          <w:t>Реферат</w:t>
                        </w:r>
                      </w:p>
                    </w:txbxContent>
                  </v:textbox>
                </v:shape>
                <v:shape id="Надпись 1073742509" o:spid="_x0000_s1065"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" filled="f" stroked="f">
                  <v:textbox inset=".5mm,0,.5mm,0">
                    <w:txbxContent>
                      <w:p w14:paraId="193515AB" w14:textId="77777777" w:rsidR="00A85936" w:rsidRPr="00BE534A" w:rsidRDefault="00A85936" w:rsidP="00A85936">
                        <w:pPr>
                          <w:ind w:firstLine="0"/>
                          <w:rPr>
                            <w:sz w:val="20"/>
                            <w:szCs w:val="20"/>
                          </w:rPr>
                        </w:pPr>
                        <w:r w:rsidRPr="00BE534A">
                          <w:rPr>
                            <w:sz w:val="20"/>
                            <w:szCs w:val="20"/>
                          </w:rPr>
                          <w:t>Н. контр.</w:t>
                        </w:r>
                      </w:p>
                    </w:txbxContent>
                  </v:textbox>
                </v:shape>
                <v:shape id="Надпись 1073742510" o:spid="_x0000_s1066"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" filled="f" stroked="f">
                  <v:textbox inset=".5mm,0,.5mm,0">
                    <w:txbxContent>
                      <w:p w14:paraId="248CFE90" w14:textId="78628CAD" w:rsidR="00A85936" w:rsidRPr="00BE534A" w:rsidRDefault="00A85936" w:rsidP="00A85936">
                        <w:pPr>
                          <w:ind w:firstLine="0"/>
                          <w:rPr>
                            <w:spacing w:val="-6"/>
                            <w:sz w:val="20"/>
                            <w:szCs w:val="20"/>
                          </w:rPr>
                        </w:pPr>
                        <w:r>
                          <w:rPr>
                            <w:spacing w:val="-6"/>
                            <w:sz w:val="20"/>
                            <w:szCs w:val="20"/>
                          </w:rPr>
                          <w:t>Савчук</w:t>
                        </w:r>
                      </w:p>
                      <w:p w14:paraId="500EB20E" w14:textId="77777777" w:rsidR="00A85936" w:rsidRDefault="00A85936" w:rsidP="00A85936">
                        <w:pPr>
                          <w:rPr>
                            <w:rFonts w:ascii="Arial" w:hAnsi="Arial" w:cs="Arial"/>
                            <w:sz w:val="20"/>
                            <w:szCs w:val="20"/>
                          </w:rPr>
                        </w:pPr>
                      </w:p>
                      <w:p w14:paraId="5ED19176" w14:textId="77777777" w:rsidR="00A85936" w:rsidRDefault="00A85936" w:rsidP="00A85936">
                        <w:pPr>
                          <w:rPr>
                            <w:rFonts w:ascii="Arial" w:hAnsi="Arial" w:cs="Arial"/>
                            <w:sz w:val="20"/>
                            <w:szCs w:val="20"/>
                          </w:rPr>
                        </w:pPr>
                      </w:p>
                    </w:txbxContent>
                  </v:textbox>
                </v:shape>
                <v:shape id="Надпись 1073742511" o:spid="_x0000_s106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" filled="f" stroked="f">
                  <v:textbox inset=".5mm,.5mm,.5mm,0">
                    <w:txbxContent>
                      <w:p w14:paraId="28C6358F" w14:textId="77777777" w:rsidR="00A85936" w:rsidRPr="00BE534A" w:rsidRDefault="00A85936" w:rsidP="00A85936">
                        <w:pPr>
                          <w:ind w:firstLine="0"/>
                          <w:jc w:val="center"/>
                          <w:rPr>
                            <w:sz w:val="18"/>
                            <w:szCs w:val="18"/>
                          </w:rPr>
                        </w:pPr>
                        <w:r w:rsidRPr="00BE534A">
                          <w:rPr>
                            <w:sz w:val="18"/>
                            <w:szCs w:val="18"/>
                          </w:rPr>
                          <w:t>у</w:t>
                        </w:r>
                      </w:p>
                    </w:txbxContent>
                  </v:textbox>
                </v:shape>
                <v:shape id="Надпись 1073742512" o:spid="_x0000_s1068"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" filled="f" stroked="f">
                  <v:textbox inset=".5mm,.5mm,.5mm,0">
                    <w:txbxContent>
                      <w:p w14:paraId="570172AF" w14:textId="58678463" w:rsidR="00A85936" w:rsidRPr="00BE534A" w:rsidRDefault="000C7960" w:rsidP="00A85936">
                        <w:pPr>
                          <w:ind w:firstLine="0"/>
                          <w:jc w:val="center"/>
                          <w:rPr>
                            <w:sz w:val="18"/>
                            <w:szCs w:val="18"/>
                          </w:rPr>
                        </w:pPr>
                        <w:r>
                          <w:rPr>
                            <w:sz w:val="18"/>
                            <w:szCs w:val="18"/>
                          </w:rPr>
                          <w:t>1</w:t>
                        </w:r>
                      </w:p>
                    </w:txbxContent>
                  </v:textbox>
                </v:shape>
                <v:shape id="Надпись 1073742513" o:spid="_x0000_s1069"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" filled="f" stroked="f">
                  <v:textbox inset=".5mm,.5mm,.5mm,0">
                    <w:txbxContent>
                      <w:p w14:paraId="6D998534" w14:textId="77777777" w:rsidR="00A85936" w:rsidRPr="00BE534A" w:rsidRDefault="00A85936" w:rsidP="00A85936">
                        <w:pPr>
                          <w:ind w:firstLine="0"/>
                          <w:jc w:val="center"/>
                          <w:rPr>
                            <w:sz w:val="18"/>
                            <w:szCs w:val="18"/>
                          </w:rPr>
                        </w:pPr>
                        <w:r w:rsidRPr="00BE534A">
                          <w:rPr>
                            <w:sz w:val="18"/>
                            <w:szCs w:val="18"/>
                          </w:rPr>
                          <w:t>1</w:t>
                        </w:r>
                      </w:p>
                    </w:txbxContent>
                  </v:textbox>
                </v:shape>
                <v:shape id="Надпись 1073742514" o:spid="_x0000_s1070"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" filled="f" stroked="f">
                  <v:textbox inset=".5mm,0,.5mm,0">
                    <w:txbxContent>
                      <w:p w14:paraId="35980FBB" w14:textId="77777777" w:rsidR="00A85936" w:rsidRPr="00BE534A" w:rsidRDefault="00A85936" w:rsidP="00A8593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515" o:spid="_x0000_s1071"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" filled="f" stroked="f">
                  <v:textbox inset=".5mm,0,.5mm,0">
                    <w:txbxContent>
                      <w:p w14:paraId="25A04BE2" w14:textId="77777777" w:rsidR="00A85936" w:rsidRDefault="00A85936" w:rsidP="00A85936">
                        <w:pPr>
                          <w:ind w:firstLine="0"/>
                          <w:rPr>
                            <w:rFonts w:ascii="Arial" w:hAnsi="Arial" w:cs="Arial"/>
                            <w:spacing w:val="-6"/>
                            <w:sz w:val="20"/>
                            <w:szCs w:val="20"/>
                          </w:rPr>
                        </w:pPr>
                      </w:p>
                      <w:p w14:paraId="118BD381" w14:textId="77777777" w:rsidR="00A85936" w:rsidRDefault="00A85936" w:rsidP="00A85936">
                        <w:pPr>
                          <w:rPr>
                            <w:rFonts w:ascii="Arial" w:hAnsi="Arial" w:cs="Arial"/>
                            <w:sz w:val="20"/>
                            <w:szCs w:val="20"/>
                          </w:rPr>
                        </w:pPr>
                      </w:p>
                      <w:p w14:paraId="3C3DAA65" w14:textId="77777777" w:rsidR="00A85936" w:rsidRDefault="00A85936" w:rsidP="00A85936">
                        <w:pPr>
                          <w:rPr>
                            <w:rFonts w:ascii="Arial" w:hAnsi="Arial" w:cs="Arial"/>
                            <w:sz w:val="20"/>
                            <w:szCs w:val="20"/>
                          </w:rPr>
                        </w:pPr>
                      </w:p>
                    </w:txbxContent>
                  </v:textbox>
                </v:shape>
                <w10:wrap anchorx="margin" anchory="margin"/>
              </v:group>
            </w:pict>
          </mc:Fallback>
        </mc:AlternateContent>
      </w:r>
      <w:r w:rsidR="00A85936" w:rsidRPr="00A85936">
        <w:rPr>
          <w:b/>
          <w:bCs/>
        </w:rPr>
        <w:t>Реферат</w:t>
      </w:r>
    </w:p>
    <w:p w14:paraId="4315601A" w14:textId="46326FDA" w:rsidR="00A85936" w:rsidRPr="003A216A" w:rsidRDefault="00A85936" w:rsidP="00A85936">
      <w:bookmarkStart w:id="0" w:name="_Hlk168522314"/>
      <w:r w:rsidRPr="001E18E8">
        <w:t>Пояснительная записка курсового проекта выполнена</w:t>
      </w:r>
      <w:r w:rsidR="000A6ABD" w:rsidRPr="001E18E8">
        <w:t xml:space="preserve"> в </w:t>
      </w:r>
      <w:r w:rsidRPr="001E18E8">
        <w:t>объеме</w:t>
      </w:r>
      <w:bookmarkEnd w:id="0"/>
      <w:r w:rsidRPr="001E18E8">
        <w:t xml:space="preserve"> </w:t>
      </w:r>
      <w:r w:rsidR="000A7115">
        <w:t>9</w:t>
      </w:r>
      <w:r w:rsidR="00094E71">
        <w:t>2</w:t>
      </w:r>
      <w:r w:rsidRPr="001E18E8">
        <w:t xml:space="preserve"> страниц, </w:t>
      </w:r>
      <w:r w:rsidR="0011530A">
        <w:t>57</w:t>
      </w:r>
      <w:r w:rsidRPr="001E18E8">
        <w:t xml:space="preserve"> рисунка, </w:t>
      </w:r>
      <w:r w:rsidR="003B05E3" w:rsidRPr="001E18E8">
        <w:t>20</w:t>
      </w:r>
      <w:r w:rsidRPr="001E18E8">
        <w:t> таблиц, 2</w:t>
      </w:r>
      <w:r w:rsidR="00780D67">
        <w:t>2</w:t>
      </w:r>
      <w:r w:rsidRPr="001E18E8">
        <w:t xml:space="preserve"> использованных источников, </w:t>
      </w:r>
      <w:r w:rsidR="00C7353F" w:rsidRPr="001E18E8">
        <w:t>2</w:t>
      </w:r>
      <w:r w:rsidRPr="001E18E8">
        <w:t> приложения.</w:t>
      </w:r>
    </w:p>
    <w:p w14:paraId="26149F36" w14:textId="3AAE376A" w:rsidR="00A85936" w:rsidRPr="001169C3" w:rsidRDefault="00A85936" w:rsidP="00A85936">
      <w:pPr>
        <w:pStyle w:val="aff"/>
        <w:rPr>
          <w:spacing w:val="6"/>
        </w:rPr>
      </w:pPr>
      <w:r w:rsidRPr="003A216A">
        <w:t xml:space="preserve">ВЕБ-САЙТ, </w:t>
      </w:r>
      <w:r w:rsidR="00975DB7" w:rsidRPr="003A216A">
        <w:t xml:space="preserve">ШКОЛА ВИЗАЖА, КУРСЫ, ДИЗАЙН, </w:t>
      </w:r>
      <w:r w:rsidRPr="003A216A">
        <w:rPr>
          <w:lang w:val="be-BY"/>
        </w:rPr>
        <w:t>Ф</w:t>
      </w:r>
      <w:r w:rsidRPr="003A216A">
        <w:t xml:space="preserve">ИРМЕННЫЙ СТИЛЬ, </w:t>
      </w:r>
      <w:r w:rsidR="00C82573" w:rsidRPr="001169C3">
        <w:rPr>
          <w:spacing w:val="6"/>
          <w:lang w:val="en-US"/>
        </w:rPr>
        <w:t>html</w:t>
      </w:r>
      <w:r w:rsidR="00C82573" w:rsidRPr="001169C3">
        <w:rPr>
          <w:spacing w:val="6"/>
        </w:rPr>
        <w:t xml:space="preserve">, </w:t>
      </w:r>
      <w:r w:rsidRPr="001169C3">
        <w:rPr>
          <w:spacing w:val="6"/>
        </w:rPr>
        <w:t xml:space="preserve">АДАПТИВНАЯ ВЕРСТКА, </w:t>
      </w:r>
      <w:r w:rsidRPr="001169C3">
        <w:rPr>
          <w:spacing w:val="6"/>
          <w:lang w:val="en-US"/>
        </w:rPr>
        <w:t>PHP</w:t>
      </w:r>
      <w:r w:rsidRPr="001169C3">
        <w:rPr>
          <w:spacing w:val="6"/>
        </w:rPr>
        <w:t xml:space="preserve">, </w:t>
      </w:r>
      <w:r w:rsidRPr="001169C3">
        <w:rPr>
          <w:spacing w:val="6"/>
          <w:lang w:val="en-US"/>
        </w:rPr>
        <w:t>FIGMA</w:t>
      </w:r>
      <w:r w:rsidRPr="001169C3">
        <w:rPr>
          <w:spacing w:val="6"/>
        </w:rPr>
        <w:t>,</w:t>
      </w:r>
      <w:r w:rsidR="00C82573" w:rsidRPr="001169C3">
        <w:rPr>
          <w:spacing w:val="6"/>
        </w:rPr>
        <w:t xml:space="preserve"> </w:t>
      </w:r>
      <w:r w:rsidR="00AA3FB6" w:rsidRPr="001169C3">
        <w:rPr>
          <w:spacing w:val="6"/>
        </w:rPr>
        <w:t xml:space="preserve">МЕДИА-ЗАПРОСЫ, </w:t>
      </w:r>
      <w:r w:rsidR="00C82573" w:rsidRPr="001169C3">
        <w:rPr>
          <w:spacing w:val="6"/>
        </w:rPr>
        <w:t>блоки</w:t>
      </w:r>
    </w:p>
    <w:p w14:paraId="2BA7DFF3" w14:textId="5CF9EBCE" w:rsidR="00A85936" w:rsidRPr="003A216A" w:rsidRDefault="00A85936" w:rsidP="00A85936">
      <w:pPr>
        <w:rPr>
          <w:spacing w:val="-6"/>
        </w:rPr>
      </w:pPr>
      <w:r w:rsidRPr="003A216A">
        <w:rPr>
          <w:spacing w:val="-6"/>
        </w:rPr>
        <w:t xml:space="preserve">Объектом разработки является веб-сайт </w:t>
      </w:r>
      <w:r w:rsidR="00C82573" w:rsidRPr="003A216A">
        <w:rPr>
          <w:spacing w:val="-6"/>
        </w:rPr>
        <w:t>школы</w:t>
      </w:r>
      <w:r w:rsidRPr="003A216A">
        <w:rPr>
          <w:spacing w:val="-6"/>
        </w:rPr>
        <w:t xml:space="preserve"> </w:t>
      </w:r>
      <w:r w:rsidR="00C82573" w:rsidRPr="003A216A">
        <w:rPr>
          <w:spacing w:val="-6"/>
        </w:rPr>
        <w:t>визажа</w:t>
      </w:r>
      <w:r w:rsidRPr="003A216A">
        <w:rPr>
          <w:spacing w:val="-6"/>
          <w:lang w:val="en-US"/>
        </w:rPr>
        <w:t> </w:t>
      </w:r>
      <w:r w:rsidRPr="003A216A">
        <w:rPr>
          <w:spacing w:val="-6"/>
        </w:rPr>
        <w:t>«</w:t>
      </w:r>
      <w:proofErr w:type="spellStart"/>
      <w:r w:rsidR="00C82573" w:rsidRPr="003A216A">
        <w:rPr>
          <w:spacing w:val="-6"/>
          <w:lang w:val="en-US"/>
        </w:rPr>
        <w:t>Flowress</w:t>
      </w:r>
      <w:proofErr w:type="spellEnd"/>
      <w:r w:rsidRPr="003A216A">
        <w:rPr>
          <w:spacing w:val="-6"/>
        </w:rPr>
        <w:t>».</w:t>
      </w:r>
    </w:p>
    <w:p w14:paraId="0EAFFCA1" w14:textId="21AD5589" w:rsidR="003A216A" w:rsidRPr="00A972D9" w:rsidRDefault="00A85936" w:rsidP="003A216A">
      <w:r w:rsidRPr="00A972D9">
        <w:t>Цель дипломного проекта</w:t>
      </w:r>
      <w:r w:rsidR="0010433D" w:rsidRPr="00A972D9">
        <w:t xml:space="preserve"> – </w:t>
      </w:r>
      <w:r w:rsidRPr="00A972D9">
        <w:t xml:space="preserve">разработка веб-сайта </w:t>
      </w:r>
      <w:r w:rsidR="000A6ABD" w:rsidRPr="00A972D9">
        <w:t>для </w:t>
      </w:r>
      <w:r w:rsidRPr="00A972D9">
        <w:t>знакомства клиентов</w:t>
      </w:r>
      <w:r w:rsidR="000A6ABD" w:rsidRPr="00A972D9">
        <w:t xml:space="preserve"> с</w:t>
      </w:r>
      <w:r w:rsidR="003A216A" w:rsidRPr="00A972D9">
        <w:t>о</w:t>
      </w:r>
      <w:r w:rsidR="000A6ABD" w:rsidRPr="00A972D9">
        <w:t> </w:t>
      </w:r>
      <w:r w:rsidR="003A216A" w:rsidRPr="00A972D9">
        <w:t>школой, предоставления информации об образовательных программах, повысить доступность предоставляемых услуг школы, автоматизировать процессы записи, привлечь</w:t>
      </w:r>
      <w:r w:rsidR="00A1324C" w:rsidRPr="00A972D9">
        <w:t xml:space="preserve"> и </w:t>
      </w:r>
      <w:r w:rsidR="003A216A" w:rsidRPr="00A972D9">
        <w:t>завоевать доверие новых студентов, повысить узнаваемость</w:t>
      </w:r>
      <w:r w:rsidR="00A1324C" w:rsidRPr="00A972D9">
        <w:t xml:space="preserve"> и </w:t>
      </w:r>
      <w:r w:rsidR="003A216A" w:rsidRPr="00A972D9">
        <w:t>продаваемость курсов, подчеркнуть уникальность, конкурентоспособность</w:t>
      </w:r>
      <w:r w:rsidR="00A1324C" w:rsidRPr="00A972D9">
        <w:t xml:space="preserve"> и </w:t>
      </w:r>
      <w:r w:rsidR="003A216A" w:rsidRPr="00A972D9">
        <w:t xml:space="preserve">профессионализм учебного заведения. </w:t>
      </w:r>
    </w:p>
    <w:p w14:paraId="7BE14CED" w14:textId="409F7B58" w:rsidR="00A85936" w:rsidRPr="00A972D9" w:rsidRDefault="00A85936" w:rsidP="00A85936">
      <w:pPr>
        <w:pBdr>
          <w:top w:val="nil"/>
          <w:left w:val="nil"/>
          <w:bottom w:val="nil"/>
          <w:right w:val="nil"/>
          <w:between w:val="nil"/>
        </w:pBdr>
        <w:rPr>
          <w:color w:val="000000"/>
        </w:rPr>
      </w:pPr>
      <w:r w:rsidRPr="00A972D9">
        <w:rPr>
          <w:rFonts w:eastAsia="Times New Roman"/>
          <w:color w:val="000000"/>
          <w:szCs w:val="28"/>
        </w:rPr>
        <w:t>В процессе разработки веб-приложения было выполнено:</w:t>
      </w:r>
    </w:p>
    <w:p w14:paraId="0D5108B3" w14:textId="573EB0DA" w:rsidR="00A85936" w:rsidRPr="00A972D9" w:rsidRDefault="00A85936" w:rsidP="00A85936">
      <w:pPr>
        <w:numPr>
          <w:ilvl w:val="0"/>
          <w:numId w:val="38"/>
        </w:numPr>
        <w:pBdr>
          <w:top w:val="nil"/>
          <w:left w:val="nil"/>
          <w:bottom w:val="nil"/>
          <w:right w:val="nil"/>
          <w:between w:val="nil"/>
        </w:pBdr>
      </w:pPr>
      <w:r w:rsidRPr="00A972D9">
        <w:rPr>
          <w:rFonts w:eastAsia="Times New Roman"/>
          <w:color w:val="000000"/>
          <w:szCs w:val="28"/>
        </w:rPr>
        <w:t>аналитический обзор (предметной области, обзор аналогичных веб-сайтов, выбор стиля дизайна</w:t>
      </w:r>
      <w:r w:rsidR="00A1324C" w:rsidRPr="00A972D9">
        <w:rPr>
          <w:rFonts w:eastAsia="Times New Roman"/>
          <w:color w:val="000000"/>
          <w:szCs w:val="28"/>
        </w:rPr>
        <w:t xml:space="preserve"> и </w:t>
      </w:r>
      <w:r w:rsidRPr="00A972D9">
        <w:rPr>
          <w:rFonts w:eastAsia="Times New Roman"/>
          <w:color w:val="000000"/>
          <w:szCs w:val="28"/>
        </w:rPr>
        <w:t>технологий</w:t>
      </w:r>
      <w:r w:rsidR="000A6ABD" w:rsidRPr="00A972D9">
        <w:rPr>
          <w:rFonts w:eastAsia="Times New Roman"/>
          <w:color w:val="000000"/>
          <w:szCs w:val="28"/>
        </w:rPr>
        <w:t xml:space="preserve"> для </w:t>
      </w:r>
      <w:r w:rsidRPr="00A972D9">
        <w:rPr>
          <w:rFonts w:eastAsia="Times New Roman"/>
          <w:color w:val="000000"/>
          <w:szCs w:val="28"/>
        </w:rPr>
        <w:t>реализации проекта);</w:t>
      </w:r>
    </w:p>
    <w:p w14:paraId="78C78461" w14:textId="39791C45" w:rsidR="00A85936" w:rsidRPr="00A972D9" w:rsidRDefault="00A85936" w:rsidP="00A85936">
      <w:pPr>
        <w:numPr>
          <w:ilvl w:val="0"/>
          <w:numId w:val="38"/>
        </w:numPr>
        <w:pBdr>
          <w:top w:val="nil"/>
          <w:left w:val="nil"/>
          <w:bottom w:val="nil"/>
          <w:right w:val="nil"/>
          <w:between w:val="nil"/>
        </w:pBdr>
      </w:pPr>
      <w:r w:rsidRPr="00A972D9">
        <w:rPr>
          <w:rFonts w:eastAsia="Times New Roman"/>
          <w:color w:val="000000"/>
          <w:szCs w:val="28"/>
        </w:rPr>
        <w:t>проектирование интерфейсов (постановка целей</w:t>
      </w:r>
      <w:r w:rsidR="00A1324C" w:rsidRPr="00A972D9">
        <w:rPr>
          <w:rFonts w:eastAsia="Times New Roman"/>
          <w:color w:val="000000"/>
          <w:szCs w:val="28"/>
        </w:rPr>
        <w:t xml:space="preserve"> и </w:t>
      </w:r>
      <w:r w:rsidRPr="00A972D9">
        <w:rPr>
          <w:rFonts w:eastAsia="Times New Roman"/>
          <w:color w:val="000000"/>
          <w:szCs w:val="28"/>
        </w:rPr>
        <w:t>задач, выявление целевой аудитории, определение функциональных возможностей, разработка структурной схемы сайта, диаграмм вариантов использования, базы данных</w:t>
      </w:r>
      <w:r w:rsidR="00A1324C" w:rsidRPr="00A972D9">
        <w:rPr>
          <w:rFonts w:eastAsia="Times New Roman"/>
          <w:color w:val="000000"/>
          <w:szCs w:val="28"/>
        </w:rPr>
        <w:t xml:space="preserve"> и </w:t>
      </w:r>
      <w:r w:rsidRPr="00A972D9">
        <w:rPr>
          <w:rFonts w:eastAsia="Times New Roman"/>
          <w:color w:val="000000"/>
          <w:szCs w:val="28"/>
        </w:rPr>
        <w:t>прототипов основных страниц);</w:t>
      </w:r>
    </w:p>
    <w:p w14:paraId="192E76C6" w14:textId="3FFB3B8A" w:rsidR="00A85936" w:rsidRPr="00A972D9" w:rsidRDefault="00A85936" w:rsidP="00A85936">
      <w:pPr>
        <w:numPr>
          <w:ilvl w:val="0"/>
          <w:numId w:val="38"/>
        </w:numPr>
        <w:pBdr>
          <w:top w:val="nil"/>
          <w:left w:val="nil"/>
          <w:bottom w:val="nil"/>
          <w:right w:val="nil"/>
          <w:between w:val="nil"/>
        </w:pBdr>
      </w:pPr>
      <w:r w:rsidRPr="00A972D9">
        <w:rPr>
          <w:rFonts w:eastAsia="Times New Roman"/>
          <w:color w:val="000000"/>
          <w:szCs w:val="28"/>
        </w:rPr>
        <w:t>разработка дизайна веб-приложения (создание логотипа, элементов сайта, выбор шрифтового оформления заголовков</w:t>
      </w:r>
      <w:r w:rsidR="00A1324C" w:rsidRPr="00A972D9">
        <w:rPr>
          <w:rFonts w:eastAsia="Times New Roman"/>
          <w:color w:val="000000"/>
          <w:szCs w:val="28"/>
        </w:rPr>
        <w:t xml:space="preserve"> и </w:t>
      </w:r>
      <w:r w:rsidRPr="00A972D9">
        <w:rPr>
          <w:rFonts w:eastAsia="Times New Roman"/>
          <w:color w:val="000000"/>
          <w:szCs w:val="28"/>
        </w:rPr>
        <w:t>основного текста, разработка макетов страниц</w:t>
      </w:r>
      <w:r w:rsidRPr="00A972D9">
        <w:rPr>
          <w:rFonts w:eastAsia="Times New Roman"/>
          <w:color w:val="000000"/>
          <w:szCs w:val="28"/>
          <w:lang w:val="be-BY"/>
        </w:rPr>
        <w:t>, создание элементов фирменного стиля</w:t>
      </w:r>
      <w:r w:rsidRPr="00A972D9">
        <w:rPr>
          <w:rFonts w:eastAsia="Times New Roman"/>
          <w:color w:val="000000"/>
          <w:szCs w:val="28"/>
        </w:rPr>
        <w:t>);</w:t>
      </w:r>
    </w:p>
    <w:p w14:paraId="268F5562" w14:textId="7FAA75FD" w:rsidR="00A85936" w:rsidRPr="00A972D9" w:rsidRDefault="00A85936" w:rsidP="00A85936">
      <w:pPr>
        <w:numPr>
          <w:ilvl w:val="0"/>
          <w:numId w:val="38"/>
        </w:numPr>
        <w:pBdr>
          <w:top w:val="nil"/>
          <w:left w:val="nil"/>
          <w:bottom w:val="nil"/>
          <w:right w:val="nil"/>
          <w:between w:val="nil"/>
        </w:pBdr>
      </w:pPr>
      <w:r w:rsidRPr="00A972D9">
        <w:rPr>
          <w:rFonts w:eastAsia="Times New Roman"/>
          <w:color w:val="000000"/>
          <w:szCs w:val="28"/>
        </w:rPr>
        <w:t>программная реализация (вёрстка, разработка клиентской</w:t>
      </w:r>
      <w:r w:rsidR="00A1324C" w:rsidRPr="00A972D9">
        <w:rPr>
          <w:rFonts w:eastAsia="Times New Roman"/>
          <w:color w:val="000000"/>
          <w:szCs w:val="28"/>
        </w:rPr>
        <w:t xml:space="preserve"> и </w:t>
      </w:r>
      <w:r w:rsidRPr="00A972D9">
        <w:rPr>
          <w:rFonts w:eastAsia="Times New Roman"/>
          <w:color w:val="000000"/>
          <w:szCs w:val="28"/>
        </w:rPr>
        <w:t>серверной частей веб-сайта</w:t>
      </w:r>
      <w:r w:rsidR="000A6ABD" w:rsidRPr="00A972D9">
        <w:rPr>
          <w:rFonts w:eastAsia="Times New Roman"/>
          <w:color w:val="000000"/>
          <w:szCs w:val="28"/>
        </w:rPr>
        <w:t xml:space="preserve"> для </w:t>
      </w:r>
      <w:r w:rsidRPr="00A972D9">
        <w:rPr>
          <w:rFonts w:eastAsia="Times New Roman"/>
          <w:color w:val="000000"/>
          <w:szCs w:val="28"/>
        </w:rPr>
        <w:t>различных ролей пользователей).</w:t>
      </w:r>
    </w:p>
    <w:p w14:paraId="63CB6711" w14:textId="77777777" w:rsidR="00A85936" w:rsidRPr="003A216A" w:rsidRDefault="00A85936" w:rsidP="00204E4B">
      <w:pPr>
        <w:pBdr>
          <w:top w:val="nil"/>
          <w:left w:val="nil"/>
          <w:bottom w:val="nil"/>
          <w:right w:val="nil"/>
          <w:between w:val="nil"/>
        </w:pBdr>
        <w:spacing w:before="240"/>
        <w:rPr>
          <w:color w:val="000000"/>
        </w:rPr>
      </w:pPr>
      <w:r w:rsidRPr="003A216A">
        <w:rPr>
          <w:rFonts w:eastAsia="Times New Roman"/>
          <w:color w:val="000000"/>
          <w:szCs w:val="28"/>
        </w:rPr>
        <w:t>Объем графического материала:</w:t>
      </w:r>
    </w:p>
    <w:p w14:paraId="0D3DE88C" w14:textId="1C38D145" w:rsidR="00A85936" w:rsidRPr="003A216A" w:rsidRDefault="00A85936" w:rsidP="00A85936">
      <w:pPr>
        <w:numPr>
          <w:ilvl w:val="0"/>
          <w:numId w:val="21"/>
        </w:numPr>
        <w:ind w:left="1069"/>
        <w:textAlignment w:val="baseline"/>
        <w:rPr>
          <w:rFonts w:eastAsia="Times New Roman"/>
          <w:color w:val="000000"/>
          <w:szCs w:val="28"/>
          <w:lang w:eastAsia="ru-RU"/>
        </w:rPr>
      </w:pPr>
      <w:r w:rsidRPr="003A216A">
        <w:rPr>
          <w:rFonts w:eastAsia="Times New Roman"/>
          <w:color w:val="000000"/>
          <w:szCs w:val="28"/>
          <w:lang w:eastAsia="ru-RU"/>
        </w:rPr>
        <w:t xml:space="preserve">структурная схема </w:t>
      </w:r>
      <w:r w:rsidR="006F39B4">
        <w:rPr>
          <w:rFonts w:eastAsia="Times New Roman"/>
          <w:color w:val="000000"/>
          <w:szCs w:val="28"/>
          <w:lang w:eastAsia="ru-RU"/>
        </w:rPr>
        <w:t>веб-</w:t>
      </w:r>
      <w:r w:rsidRPr="003A216A">
        <w:rPr>
          <w:rFonts w:eastAsia="Times New Roman"/>
          <w:color w:val="000000"/>
          <w:szCs w:val="28"/>
          <w:lang w:eastAsia="ru-RU"/>
        </w:rPr>
        <w:t>сайта</w:t>
      </w:r>
      <w:r w:rsidR="0010433D">
        <w:rPr>
          <w:rFonts w:eastAsia="Times New Roman"/>
          <w:color w:val="000000"/>
          <w:szCs w:val="28"/>
          <w:lang w:eastAsia="ru-RU"/>
        </w:rPr>
        <w:t xml:space="preserve"> – </w:t>
      </w:r>
      <w:r w:rsidRPr="003A216A">
        <w:rPr>
          <w:rFonts w:eastAsia="Times New Roman"/>
          <w:color w:val="000000"/>
          <w:szCs w:val="28"/>
          <w:lang w:eastAsia="ru-RU"/>
        </w:rPr>
        <w:t>1 лист А3;</w:t>
      </w:r>
    </w:p>
    <w:p w14:paraId="1B0EEF85" w14:textId="0CBC09AA" w:rsidR="00A85936" w:rsidRPr="003A216A" w:rsidRDefault="00A85936" w:rsidP="00A85936">
      <w:pPr>
        <w:numPr>
          <w:ilvl w:val="0"/>
          <w:numId w:val="21"/>
        </w:numPr>
        <w:ind w:left="1069"/>
        <w:textAlignment w:val="baseline"/>
        <w:rPr>
          <w:rFonts w:eastAsia="Times New Roman"/>
          <w:color w:val="000000"/>
          <w:szCs w:val="28"/>
          <w:lang w:eastAsia="ru-RU"/>
        </w:rPr>
      </w:pPr>
      <w:r w:rsidRPr="003A216A">
        <w:rPr>
          <w:rFonts w:eastAsia="Times New Roman"/>
          <w:color w:val="000000"/>
          <w:szCs w:val="28"/>
          <w:lang w:eastAsia="ru-RU"/>
        </w:rPr>
        <w:t>логическая схема базы данных</w:t>
      </w:r>
      <w:r w:rsidR="0010433D">
        <w:rPr>
          <w:rFonts w:eastAsia="Times New Roman"/>
          <w:color w:val="000000"/>
          <w:szCs w:val="28"/>
          <w:lang w:eastAsia="ru-RU"/>
        </w:rPr>
        <w:t xml:space="preserve"> – </w:t>
      </w:r>
      <w:r w:rsidRPr="003A216A">
        <w:rPr>
          <w:rFonts w:eastAsia="Times New Roman"/>
          <w:color w:val="000000"/>
          <w:szCs w:val="28"/>
          <w:lang w:eastAsia="ru-RU"/>
        </w:rPr>
        <w:t>1 лист А3;</w:t>
      </w:r>
    </w:p>
    <w:p w14:paraId="27077EAF" w14:textId="1878C9ED" w:rsidR="00A85936" w:rsidRPr="003A216A" w:rsidRDefault="00A85936" w:rsidP="00A85936">
      <w:pPr>
        <w:numPr>
          <w:ilvl w:val="0"/>
          <w:numId w:val="21"/>
        </w:numPr>
        <w:ind w:left="1069"/>
        <w:textAlignment w:val="baseline"/>
        <w:rPr>
          <w:rFonts w:eastAsia="Times New Roman"/>
          <w:color w:val="000000"/>
          <w:szCs w:val="28"/>
          <w:lang w:eastAsia="ru-RU"/>
        </w:rPr>
      </w:pPr>
      <w:r w:rsidRPr="003A216A">
        <w:rPr>
          <w:rFonts w:eastAsia="Times New Roman"/>
          <w:color w:val="000000"/>
          <w:szCs w:val="28"/>
          <w:lang w:eastAsia="ru-RU"/>
        </w:rPr>
        <w:t>диаграмма вариантов использования</w:t>
      </w:r>
      <w:r w:rsidR="0010433D">
        <w:rPr>
          <w:rFonts w:eastAsia="Times New Roman"/>
          <w:color w:val="000000"/>
          <w:szCs w:val="28"/>
          <w:lang w:eastAsia="ru-RU"/>
        </w:rPr>
        <w:t xml:space="preserve"> – </w:t>
      </w:r>
      <w:r w:rsidRPr="003A216A">
        <w:rPr>
          <w:rFonts w:eastAsia="Times New Roman"/>
          <w:color w:val="000000"/>
          <w:szCs w:val="28"/>
          <w:lang w:eastAsia="ru-RU"/>
        </w:rPr>
        <w:t>1 лист А3;</w:t>
      </w:r>
    </w:p>
    <w:p w14:paraId="6593D058" w14:textId="3E3C6711" w:rsidR="00A85936" w:rsidRDefault="00A85936" w:rsidP="00A85936">
      <w:pPr>
        <w:numPr>
          <w:ilvl w:val="0"/>
          <w:numId w:val="21"/>
        </w:numPr>
        <w:ind w:left="1069"/>
        <w:textAlignment w:val="baseline"/>
        <w:rPr>
          <w:rFonts w:eastAsia="Times New Roman"/>
          <w:color w:val="000000"/>
          <w:szCs w:val="28"/>
          <w:lang w:eastAsia="ru-RU"/>
        </w:rPr>
      </w:pPr>
      <w:r w:rsidRPr="003A216A">
        <w:rPr>
          <w:rFonts w:eastAsia="Times New Roman"/>
          <w:color w:val="000000"/>
          <w:szCs w:val="28"/>
          <w:lang w:eastAsia="ru-RU"/>
        </w:rPr>
        <w:t>прототипы основных страниц веб-сайта</w:t>
      </w:r>
      <w:r w:rsidR="0010433D">
        <w:rPr>
          <w:rFonts w:eastAsia="Times New Roman"/>
          <w:color w:val="000000"/>
          <w:szCs w:val="28"/>
          <w:lang w:eastAsia="ru-RU"/>
        </w:rPr>
        <w:t xml:space="preserve"> – </w:t>
      </w:r>
      <w:r w:rsidRPr="003A216A">
        <w:rPr>
          <w:rFonts w:eastAsia="Times New Roman"/>
          <w:color w:val="000000"/>
          <w:szCs w:val="28"/>
          <w:lang w:eastAsia="ru-RU"/>
        </w:rPr>
        <w:t>1 лист А3;</w:t>
      </w:r>
    </w:p>
    <w:p w14:paraId="1194669A" w14:textId="28F18CCD" w:rsidR="00C66C6F" w:rsidRPr="003A216A" w:rsidRDefault="00C66C6F" w:rsidP="00A85936">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элементы дизайна веб-сайта</w:t>
      </w:r>
      <w:r>
        <w:rPr>
          <w:rFonts w:eastAsia="Times New Roman"/>
          <w:color w:val="000000"/>
          <w:szCs w:val="28"/>
          <w:lang w:val="en-US" w:eastAsia="ru-RU"/>
        </w:rPr>
        <w:t> </w:t>
      </w:r>
      <w:r>
        <w:rPr>
          <w:rFonts w:eastAsia="Times New Roman"/>
          <w:color w:val="000000"/>
          <w:szCs w:val="28"/>
          <w:lang w:eastAsia="ru-RU"/>
        </w:rPr>
        <w:t xml:space="preserve">– </w:t>
      </w:r>
      <w:r w:rsidRPr="003A216A">
        <w:rPr>
          <w:rFonts w:eastAsia="Times New Roman"/>
          <w:color w:val="000000"/>
          <w:szCs w:val="28"/>
          <w:lang w:eastAsia="ru-RU"/>
        </w:rPr>
        <w:t>1 лист А</w:t>
      </w:r>
      <w:r w:rsidR="00430A7D" w:rsidRPr="002E6EBA">
        <w:rPr>
          <w:rFonts w:eastAsia="Times New Roman"/>
          <w:color w:val="000000"/>
          <w:szCs w:val="28"/>
          <w:lang w:eastAsia="ru-RU"/>
        </w:rPr>
        <w:t>3</w:t>
      </w:r>
      <w:r w:rsidRPr="00C66C6F">
        <w:rPr>
          <w:rFonts w:eastAsia="Times New Roman"/>
          <w:color w:val="000000"/>
          <w:szCs w:val="28"/>
          <w:lang w:eastAsia="ru-RU"/>
        </w:rPr>
        <w:t>;</w:t>
      </w:r>
    </w:p>
    <w:p w14:paraId="72ACB8D3" w14:textId="6458C63D" w:rsidR="00A85936" w:rsidRPr="003A216A" w:rsidRDefault="00A85936" w:rsidP="00A85936">
      <w:pPr>
        <w:numPr>
          <w:ilvl w:val="0"/>
          <w:numId w:val="21"/>
        </w:numPr>
        <w:ind w:left="1069"/>
        <w:textAlignment w:val="baseline"/>
        <w:rPr>
          <w:rFonts w:eastAsia="Times New Roman"/>
          <w:color w:val="000000"/>
          <w:szCs w:val="28"/>
          <w:lang w:eastAsia="ru-RU"/>
        </w:rPr>
      </w:pPr>
      <w:r w:rsidRPr="003A216A">
        <w:rPr>
          <w:rFonts w:eastAsia="Times New Roman"/>
          <w:color w:val="000000"/>
          <w:szCs w:val="28"/>
          <w:lang w:eastAsia="ru-RU"/>
        </w:rPr>
        <w:t>дизайн основных страниц веб-сайта</w:t>
      </w:r>
      <w:r w:rsidR="0010433D">
        <w:rPr>
          <w:rFonts w:eastAsia="Times New Roman"/>
          <w:color w:val="000000"/>
          <w:szCs w:val="28"/>
          <w:lang w:eastAsia="ru-RU"/>
        </w:rPr>
        <w:t xml:space="preserve"> – </w:t>
      </w:r>
      <w:r w:rsidRPr="003A216A">
        <w:rPr>
          <w:rFonts w:eastAsia="Times New Roman"/>
          <w:color w:val="000000"/>
          <w:szCs w:val="28"/>
          <w:lang w:eastAsia="ru-RU"/>
        </w:rPr>
        <w:t>1 лист А3;</w:t>
      </w:r>
    </w:p>
    <w:p w14:paraId="673B7654" w14:textId="2F034978" w:rsidR="00A85936" w:rsidRPr="00C66C6F" w:rsidRDefault="00A85936" w:rsidP="00C66C6F">
      <w:pPr>
        <w:numPr>
          <w:ilvl w:val="0"/>
          <w:numId w:val="21"/>
        </w:numPr>
        <w:ind w:left="1069"/>
        <w:textAlignment w:val="baseline"/>
        <w:rPr>
          <w:rFonts w:eastAsia="Times New Roman"/>
          <w:color w:val="000000"/>
          <w:szCs w:val="28"/>
          <w:lang w:eastAsia="ru-RU"/>
        </w:rPr>
      </w:pPr>
      <w:r w:rsidRPr="00ED5AE0">
        <w:rPr>
          <w:rFonts w:eastAsia="Times New Roman"/>
          <w:color w:val="000000"/>
          <w:szCs w:val="28"/>
          <w:lang w:eastAsia="ru-RU"/>
        </w:rPr>
        <w:t>дизайн элементов фирменного стиля</w:t>
      </w:r>
      <w:r w:rsidR="0010433D" w:rsidRPr="00ED5AE0">
        <w:rPr>
          <w:rFonts w:eastAsia="Times New Roman"/>
          <w:color w:val="000000"/>
          <w:szCs w:val="28"/>
          <w:lang w:eastAsia="ru-RU"/>
        </w:rPr>
        <w:t xml:space="preserve"> – </w:t>
      </w:r>
      <w:r w:rsidRPr="00ED5AE0">
        <w:rPr>
          <w:rFonts w:eastAsia="Times New Roman"/>
          <w:color w:val="000000"/>
          <w:szCs w:val="28"/>
          <w:lang w:eastAsia="ru-RU"/>
        </w:rPr>
        <w:t>1 лист А3</w:t>
      </w:r>
      <w:r w:rsidR="000E1C85" w:rsidRPr="000E1C85">
        <w:rPr>
          <w:rFonts w:eastAsia="Times New Roman"/>
          <w:color w:val="000000"/>
          <w:szCs w:val="28"/>
          <w:lang w:eastAsia="ru-RU"/>
        </w:rPr>
        <w:t>;</w:t>
      </w:r>
    </w:p>
    <w:p w14:paraId="7E5FB9C5" w14:textId="61B729B2" w:rsidR="00A85936" w:rsidRDefault="00A85936" w:rsidP="00A85936"/>
    <w:p w14:paraId="3966A950" w14:textId="77777777" w:rsidR="00A85936" w:rsidRDefault="00A85936" w:rsidP="00A85936">
      <w:pPr>
        <w:ind w:firstLine="0"/>
        <w:jc w:val="left"/>
        <w:sectPr w:rsidR="00A85936" w:rsidSect="00CB748E">
          <w:pgSz w:w="11906" w:h="16838" w:code="9"/>
          <w:pgMar w:top="1134" w:right="567" w:bottom="851" w:left="1304" w:header="567" w:footer="709" w:gutter="0"/>
          <w:cols w:space="708"/>
          <w:docGrid w:linePitch="381"/>
        </w:sectPr>
      </w:pPr>
    </w:p>
    <w:p w14:paraId="5A2EEED7" w14:textId="6D139784" w:rsidR="003A216A" w:rsidRPr="00975DB7" w:rsidRDefault="003A216A" w:rsidP="003A216A">
      <w:pPr>
        <w:spacing w:before="160" w:line="360" w:lineRule="auto"/>
        <w:ind w:firstLine="0"/>
        <w:jc w:val="center"/>
        <w:rPr>
          <w:b/>
          <w:bCs/>
          <w:lang w:val="en-US"/>
        </w:rPr>
      </w:pPr>
      <w:r w:rsidRPr="00A85936">
        <w:rPr>
          <w:b/>
          <w:bCs/>
          <w:noProof/>
          <w:lang w:eastAsia="ru-RU"/>
        </w:rPr>
        <w:lastRenderedPageBreak/>
        <mc:AlternateContent>
          <mc:Choice Requires="wpg">
            <w:drawing>
              <wp:anchor distT="0" distB="0" distL="114300" distR="114300" simplePos="0" relativeHeight="251679744" behindDoc="1" locked="0" layoutInCell="1" allowOverlap="1" wp14:anchorId="10CC9725" wp14:editId="139C66B5">
                <wp:simplePos x="0" y="0"/>
                <wp:positionH relativeFrom="margin">
                  <wp:posOffset>-144516</wp:posOffset>
                </wp:positionH>
                <wp:positionV relativeFrom="margin">
                  <wp:posOffset>-520065</wp:posOffset>
                </wp:positionV>
                <wp:extent cx="6670040" cy="10279380"/>
                <wp:effectExtent l="0" t="0" r="16510" b="26670"/>
                <wp:wrapNone/>
                <wp:docPr id="561" name="Группа 561"/>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562" name="Прямая соединительная линия 562"/>
                        <wps:cNvCnPr>
                          <a:cxnSpLocks noChangeShapeType="1"/>
                        </wps:cNvCnPr>
                        <wps:spPr bwMode="auto">
                          <a:xfrm>
                            <a:off x="0" y="8894618"/>
                            <a:ext cx="6656400" cy="0"/>
                          </a:xfrm>
                          <a:prstGeom prst="line">
                            <a:avLst/>
                          </a:prstGeom>
                          <a:noFill/>
                          <a:ln w="25400">
                            <a:solidFill>
                              <a:srgbClr val="000000"/>
                            </a:solidFill>
                            <a:round/>
                          </a:ln>
                        </wps:spPr>
                        <wps:bodyPr/>
                      </wps:wsp>
                      <wps:wsp>
                        <wps:cNvPr id="563" name="Прямая соединительная линия 563"/>
                        <wps:cNvCnPr>
                          <a:cxnSpLocks noChangeShapeType="1"/>
                        </wps:cNvCnPr>
                        <wps:spPr bwMode="auto">
                          <a:xfrm>
                            <a:off x="0" y="9072748"/>
                            <a:ext cx="2340000" cy="0"/>
                          </a:xfrm>
                          <a:prstGeom prst="line">
                            <a:avLst/>
                          </a:prstGeom>
                          <a:noFill/>
                          <a:ln w="9525">
                            <a:solidFill>
                              <a:srgbClr val="000000"/>
                            </a:solidFill>
                            <a:round/>
                          </a:ln>
                        </wps:spPr>
                        <wps:bodyPr/>
                      </wps:wsp>
                      <wps:wsp>
                        <wps:cNvPr id="564" name="Прямая соединительная линия 564"/>
                        <wps:cNvCnPr>
                          <a:cxnSpLocks noChangeShapeType="1"/>
                        </wps:cNvCnPr>
                        <wps:spPr bwMode="auto">
                          <a:xfrm>
                            <a:off x="0" y="9256815"/>
                            <a:ext cx="2340000" cy="0"/>
                          </a:xfrm>
                          <a:prstGeom prst="line">
                            <a:avLst/>
                          </a:prstGeom>
                          <a:noFill/>
                          <a:ln w="25400">
                            <a:solidFill>
                              <a:srgbClr val="000000"/>
                            </a:solidFill>
                            <a:round/>
                          </a:ln>
                        </wps:spPr>
                        <wps:bodyPr/>
                      </wps:wsp>
                      <wps:wsp>
                        <wps:cNvPr id="566" name="Прямая соединительная линия 566"/>
                        <wps:cNvCnPr>
                          <a:cxnSpLocks noChangeShapeType="1"/>
                        </wps:cNvCnPr>
                        <wps:spPr bwMode="auto">
                          <a:xfrm>
                            <a:off x="0" y="9613075"/>
                            <a:ext cx="2340000" cy="0"/>
                          </a:xfrm>
                          <a:prstGeom prst="line">
                            <a:avLst/>
                          </a:prstGeom>
                          <a:noFill/>
                          <a:ln w="9525">
                            <a:solidFill>
                              <a:srgbClr val="000000"/>
                            </a:solidFill>
                            <a:round/>
                          </a:ln>
                        </wps:spPr>
                        <wps:bodyPr/>
                      </wps:wsp>
                      <wps:wsp>
                        <wps:cNvPr id="571" name="Прямая соединительная линия 571"/>
                        <wps:cNvCnPr>
                          <a:cxnSpLocks noChangeShapeType="1"/>
                        </wps:cNvCnPr>
                        <wps:spPr bwMode="auto">
                          <a:xfrm>
                            <a:off x="0" y="9797143"/>
                            <a:ext cx="2340000" cy="0"/>
                          </a:xfrm>
                          <a:prstGeom prst="line">
                            <a:avLst/>
                          </a:prstGeom>
                          <a:noFill/>
                          <a:ln w="9525">
                            <a:solidFill>
                              <a:srgbClr val="000000"/>
                            </a:solidFill>
                            <a:round/>
                          </a:ln>
                        </wps:spPr>
                        <wps:bodyPr/>
                      </wps:wsp>
                      <wps:wsp>
                        <wps:cNvPr id="572" name="Прямая соединительная линия 572"/>
                        <wps:cNvCnPr>
                          <a:cxnSpLocks noChangeShapeType="1"/>
                        </wps:cNvCnPr>
                        <wps:spPr bwMode="auto">
                          <a:xfrm>
                            <a:off x="0" y="9975273"/>
                            <a:ext cx="2340000" cy="0"/>
                          </a:xfrm>
                          <a:prstGeom prst="line">
                            <a:avLst/>
                          </a:prstGeom>
                          <a:noFill/>
                          <a:ln w="9525">
                            <a:solidFill>
                              <a:srgbClr val="000000"/>
                            </a:solidFill>
                            <a:round/>
                          </a:ln>
                        </wps:spPr>
                        <wps:bodyPr/>
                      </wps:wsp>
                      <wps:wsp>
                        <wps:cNvPr id="573" name="Прямая соединительная линия 573"/>
                        <wps:cNvCnPr>
                          <a:cxnSpLocks noChangeShapeType="1"/>
                        </wps:cNvCnPr>
                        <wps:spPr bwMode="auto">
                          <a:xfrm>
                            <a:off x="0" y="10153402"/>
                            <a:ext cx="2340000" cy="0"/>
                          </a:xfrm>
                          <a:prstGeom prst="line">
                            <a:avLst/>
                          </a:prstGeom>
                          <a:noFill/>
                          <a:ln w="9525">
                            <a:solidFill>
                              <a:srgbClr val="000000"/>
                            </a:solidFill>
                            <a:round/>
                          </a:ln>
                        </wps:spPr>
                        <wps:bodyPr/>
                      </wps:wsp>
                      <wps:wsp>
                        <wps:cNvPr id="574" name="Прямая соединительная линия 574"/>
                        <wps:cNvCnPr>
                          <a:cxnSpLocks noChangeShapeType="1"/>
                        </wps:cNvCnPr>
                        <wps:spPr bwMode="auto">
                          <a:xfrm>
                            <a:off x="2339439" y="8894618"/>
                            <a:ext cx="0" cy="1440000"/>
                          </a:xfrm>
                          <a:prstGeom prst="line">
                            <a:avLst/>
                          </a:prstGeom>
                          <a:noFill/>
                          <a:ln w="25400">
                            <a:solidFill>
                              <a:srgbClr val="000000"/>
                            </a:solidFill>
                            <a:round/>
                          </a:ln>
                        </wps:spPr>
                        <wps:bodyPr/>
                      </wps:wsp>
                      <wps:wsp>
                        <wps:cNvPr id="575" name="Прямая соединительная линия 575"/>
                        <wps:cNvCnPr>
                          <a:cxnSpLocks noChangeShapeType="1"/>
                        </wps:cNvCnPr>
                        <wps:spPr bwMode="auto">
                          <a:xfrm>
                            <a:off x="1983179" y="8894618"/>
                            <a:ext cx="0" cy="1440000"/>
                          </a:xfrm>
                          <a:prstGeom prst="line">
                            <a:avLst/>
                          </a:prstGeom>
                          <a:noFill/>
                          <a:ln w="25400">
                            <a:solidFill>
                              <a:srgbClr val="000000"/>
                            </a:solidFill>
                            <a:round/>
                          </a:ln>
                        </wps:spPr>
                        <wps:bodyPr/>
                      </wps:wsp>
                      <wps:wsp>
                        <wps:cNvPr id="65" name="Прямая соединительная линия 65"/>
                        <wps:cNvCnPr>
                          <a:cxnSpLocks noChangeShapeType="1"/>
                        </wps:cNvCnPr>
                        <wps:spPr bwMode="auto">
                          <a:xfrm>
                            <a:off x="1442852" y="8894618"/>
                            <a:ext cx="0" cy="1440000"/>
                          </a:xfrm>
                          <a:prstGeom prst="line">
                            <a:avLst/>
                          </a:prstGeom>
                          <a:noFill/>
                          <a:ln w="25400">
                            <a:solidFill>
                              <a:srgbClr val="000000"/>
                            </a:solidFill>
                            <a:round/>
                          </a:ln>
                        </wps:spPr>
                        <wps:bodyPr/>
                      </wps:wsp>
                      <wps:wsp>
                        <wps:cNvPr id="81" name="Прямая соединительная линия 81"/>
                        <wps:cNvCnPr>
                          <a:cxnSpLocks noChangeShapeType="1"/>
                        </wps:cNvCnPr>
                        <wps:spPr bwMode="auto">
                          <a:xfrm>
                            <a:off x="611579" y="8894618"/>
                            <a:ext cx="0" cy="1440000"/>
                          </a:xfrm>
                          <a:prstGeom prst="line">
                            <a:avLst/>
                          </a:prstGeom>
                          <a:noFill/>
                          <a:ln w="25400">
                            <a:solidFill>
                              <a:srgbClr val="000000"/>
                            </a:solidFill>
                            <a:round/>
                          </a:ln>
                        </wps:spPr>
                        <wps:bodyPr/>
                      </wps:wsp>
                      <wps:wsp>
                        <wps:cNvPr id="114" name="Прямая соединительная линия 114"/>
                        <wps:cNvCnPr>
                          <a:cxnSpLocks noChangeShapeType="1"/>
                        </wps:cNvCnPr>
                        <wps:spPr bwMode="auto">
                          <a:xfrm>
                            <a:off x="255320" y="8894618"/>
                            <a:ext cx="0" cy="540000"/>
                          </a:xfrm>
                          <a:prstGeom prst="line">
                            <a:avLst/>
                          </a:prstGeom>
                          <a:noFill/>
                          <a:ln w="25400">
                            <a:solidFill>
                              <a:srgbClr val="000000"/>
                            </a:solidFill>
                            <a:round/>
                          </a:ln>
                        </wps:spPr>
                        <wps:bodyPr/>
                      </wps:wsp>
                      <wps:wsp>
                        <wps:cNvPr id="116" name="Прямая соединительная линия 116"/>
                        <wps:cNvCnPr>
                          <a:cxnSpLocks noChangeShapeType="1"/>
                        </wps:cNvCnPr>
                        <wps:spPr bwMode="auto">
                          <a:xfrm>
                            <a:off x="4862946" y="9797143"/>
                            <a:ext cx="1800000" cy="0"/>
                          </a:xfrm>
                          <a:prstGeom prst="line">
                            <a:avLst/>
                          </a:prstGeom>
                          <a:noFill/>
                          <a:ln w="25400">
                            <a:solidFill>
                              <a:srgbClr val="000000"/>
                            </a:solidFill>
                            <a:round/>
                          </a:ln>
                        </wps:spPr>
                        <wps:bodyPr/>
                      </wps:wsp>
                      <wps:wsp>
                        <wps:cNvPr id="119" name="Прямая соединительная линия 119"/>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372" name="Прямая соединительная линия 1073742372"/>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378" name="Прямая соединительная линия 1073742378"/>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379" name="Прямая соединительная линия 1073742379"/>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380" name="Прямая соединительная линия 1073742380"/>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381" name="Прямая соединительная линия 1073742381"/>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382" name="Прямая соединительная линия 1073742382"/>
                        <wps:cNvCnPr>
                          <a:cxnSpLocks noChangeShapeType="1"/>
                        </wps:cNvCnPr>
                        <wps:spPr bwMode="auto">
                          <a:xfrm>
                            <a:off x="0" y="9434945"/>
                            <a:ext cx="6656400" cy="0"/>
                          </a:xfrm>
                          <a:prstGeom prst="line">
                            <a:avLst/>
                          </a:prstGeom>
                          <a:noFill/>
                          <a:ln w="25400">
                            <a:solidFill>
                              <a:srgbClr val="000000"/>
                            </a:solidFill>
                            <a:round/>
                          </a:ln>
                        </wps:spPr>
                        <wps:bodyPr/>
                      </wps:wsp>
                      <wps:wsp>
                        <wps:cNvPr id="1073742383" name="Прямоугольник 1073742383"/>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384" name="Надпись 1073742384"/>
                        <wps:cNvSpPr txBox="1">
                          <a:spLocks noChangeArrowheads="1"/>
                        </wps:cNvSpPr>
                        <wps:spPr bwMode="auto">
                          <a:xfrm>
                            <a:off x="6014852" y="9429008"/>
                            <a:ext cx="647065" cy="179070"/>
                          </a:xfrm>
                          <a:prstGeom prst="rect">
                            <a:avLst/>
                          </a:prstGeom>
                          <a:noFill/>
                          <a:ln>
                            <a:noFill/>
                          </a:ln>
                        </wps:spPr>
                        <wps:txbx>
                          <w:txbxContent>
                            <w:p w14:paraId="14B03F8E" w14:textId="77777777" w:rsidR="003A216A" w:rsidRPr="00BE534A" w:rsidRDefault="003A216A" w:rsidP="003A216A">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454" name="Надпись 1073742454"/>
                        <wps:cNvSpPr txBox="1">
                          <a:spLocks noChangeArrowheads="1"/>
                        </wps:cNvSpPr>
                        <wps:spPr bwMode="auto">
                          <a:xfrm>
                            <a:off x="0" y="9250878"/>
                            <a:ext cx="251460" cy="179070"/>
                          </a:xfrm>
                          <a:prstGeom prst="rect">
                            <a:avLst/>
                          </a:prstGeom>
                          <a:noFill/>
                          <a:ln>
                            <a:noFill/>
                          </a:ln>
                        </wps:spPr>
                        <wps:txbx>
                          <w:txbxContent>
                            <w:p w14:paraId="6014F768" w14:textId="77777777" w:rsidR="003A216A" w:rsidRPr="00BE534A" w:rsidRDefault="003A216A" w:rsidP="003A216A">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455" name="Надпись 1073742455"/>
                        <wps:cNvSpPr txBox="1">
                          <a:spLocks noChangeArrowheads="1"/>
                        </wps:cNvSpPr>
                        <wps:spPr bwMode="auto">
                          <a:xfrm>
                            <a:off x="237507" y="9250878"/>
                            <a:ext cx="359410" cy="179070"/>
                          </a:xfrm>
                          <a:prstGeom prst="rect">
                            <a:avLst/>
                          </a:prstGeom>
                          <a:noFill/>
                          <a:ln>
                            <a:noFill/>
                          </a:ln>
                          <a:effectLst/>
                        </wps:spPr>
                        <wps:txbx>
                          <w:txbxContent>
                            <w:p w14:paraId="606ACB71" w14:textId="77777777" w:rsidR="003A216A" w:rsidRPr="00BE534A" w:rsidRDefault="003A216A" w:rsidP="003A216A">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456" name="Надпись 1073742456"/>
                        <wps:cNvSpPr txBox="1">
                          <a:spLocks noChangeArrowheads="1"/>
                        </wps:cNvSpPr>
                        <wps:spPr bwMode="auto">
                          <a:xfrm>
                            <a:off x="593766" y="9250878"/>
                            <a:ext cx="827405" cy="179070"/>
                          </a:xfrm>
                          <a:prstGeom prst="rect">
                            <a:avLst/>
                          </a:prstGeom>
                          <a:noFill/>
                          <a:ln>
                            <a:noFill/>
                          </a:ln>
                        </wps:spPr>
                        <wps:txbx>
                          <w:txbxContent>
                            <w:p w14:paraId="633D926B" w14:textId="6053929A" w:rsidR="003A216A" w:rsidRPr="00BE534A" w:rsidRDefault="003A216A" w:rsidP="003A216A">
                              <w:pPr>
                                <w:ind w:firstLine="0"/>
                                <w:jc w:val="center"/>
                                <w:rPr>
                                  <w:sz w:val="18"/>
                                  <w:szCs w:val="18"/>
                                </w:rPr>
                              </w:pPr>
                              <w:r w:rsidRPr="00BE534A">
                                <w:rPr>
                                  <w:sz w:val="18"/>
                                  <w:szCs w:val="18"/>
                                </w:rPr>
                                <w:t>№ докум</w:t>
                              </w:r>
                              <w:r w:rsidR="000C7960">
                                <w:rPr>
                                  <w:sz w:val="18"/>
                                  <w:szCs w:val="18"/>
                                </w:rPr>
                                <w:t>ента</w:t>
                              </w:r>
                            </w:p>
                          </w:txbxContent>
                        </wps:txbx>
                        <wps:bodyPr rot="0" vert="horz" wrap="square" lIns="18000" tIns="18000" rIns="18000" bIns="0" anchor="ctr" anchorCtr="0" upright="1">
                          <a:noAutofit/>
                        </wps:bodyPr>
                      </wps:wsp>
                      <wps:wsp>
                        <wps:cNvPr id="1073742457" name="Надпись 1073742457"/>
                        <wps:cNvSpPr txBox="1">
                          <a:spLocks noChangeArrowheads="1"/>
                        </wps:cNvSpPr>
                        <wps:spPr bwMode="auto">
                          <a:xfrm>
                            <a:off x="617517" y="9446821"/>
                            <a:ext cx="827405" cy="179070"/>
                          </a:xfrm>
                          <a:prstGeom prst="rect">
                            <a:avLst/>
                          </a:prstGeom>
                          <a:noFill/>
                          <a:ln>
                            <a:noFill/>
                          </a:ln>
                        </wps:spPr>
                        <wps:txbx>
                          <w:txbxContent>
                            <w:p w14:paraId="0F16F3FA" w14:textId="77777777" w:rsidR="003A216A" w:rsidRPr="003B3077" w:rsidRDefault="003A216A" w:rsidP="003A216A">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458" name="Надпись 1073742458"/>
                        <wps:cNvSpPr txBox="1">
                          <a:spLocks noChangeArrowheads="1"/>
                        </wps:cNvSpPr>
                        <wps:spPr bwMode="auto">
                          <a:xfrm>
                            <a:off x="617517" y="9607138"/>
                            <a:ext cx="827405" cy="179070"/>
                          </a:xfrm>
                          <a:prstGeom prst="rect">
                            <a:avLst/>
                          </a:prstGeom>
                          <a:noFill/>
                          <a:ln>
                            <a:noFill/>
                          </a:ln>
                        </wps:spPr>
                        <wps:txbx>
                          <w:txbxContent>
                            <w:p w14:paraId="09351D0A" w14:textId="77777777" w:rsidR="003A216A" w:rsidRPr="00BE534A" w:rsidRDefault="003A216A" w:rsidP="003A216A">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459" name="Надпись 1073742459"/>
                        <wps:cNvSpPr txBox="1">
                          <a:spLocks noChangeArrowheads="1"/>
                        </wps:cNvSpPr>
                        <wps:spPr bwMode="auto">
                          <a:xfrm>
                            <a:off x="617517" y="10153402"/>
                            <a:ext cx="827405" cy="179070"/>
                          </a:xfrm>
                          <a:prstGeom prst="rect">
                            <a:avLst/>
                          </a:prstGeom>
                          <a:noFill/>
                          <a:ln>
                            <a:noFill/>
                          </a:ln>
                        </wps:spPr>
                        <wps:txbx>
                          <w:txbxContent>
                            <w:p w14:paraId="1F38CC3A" w14:textId="77777777" w:rsidR="003A216A" w:rsidRPr="00BE534A" w:rsidRDefault="003A216A" w:rsidP="003A216A">
                              <w:pPr>
                                <w:ind w:firstLine="0"/>
                                <w:rPr>
                                  <w:sz w:val="20"/>
                                  <w:szCs w:val="20"/>
                                </w:rPr>
                              </w:pPr>
                              <w:r w:rsidRPr="00BE534A">
                                <w:rPr>
                                  <w:sz w:val="20"/>
                                  <w:szCs w:val="20"/>
                                </w:rPr>
                                <w:t>Романенко</w:t>
                              </w:r>
                            </w:p>
                            <w:p w14:paraId="60FF7FCC" w14:textId="77777777" w:rsidR="003A216A" w:rsidRDefault="003A216A" w:rsidP="003A216A">
                              <w:pPr>
                                <w:rPr>
                                  <w:rFonts w:ascii="Arial" w:hAnsi="Arial" w:cs="Arial"/>
                                  <w:sz w:val="20"/>
                                  <w:szCs w:val="20"/>
                                </w:rPr>
                              </w:pPr>
                            </w:p>
                          </w:txbxContent>
                        </wps:txbx>
                        <wps:bodyPr rot="0" vert="horz" wrap="square" lIns="18000" tIns="0" rIns="18000" bIns="0" anchor="ctr" anchorCtr="0" upright="1">
                          <a:noAutofit/>
                        </wps:bodyPr>
                      </wps:wsp>
                      <wps:wsp>
                        <wps:cNvPr id="1073742460" name="Надпись 1073742460"/>
                        <wps:cNvSpPr txBox="1">
                          <a:spLocks noChangeArrowheads="1"/>
                        </wps:cNvSpPr>
                        <wps:spPr bwMode="auto">
                          <a:xfrm>
                            <a:off x="1425039" y="9250878"/>
                            <a:ext cx="539115" cy="179070"/>
                          </a:xfrm>
                          <a:prstGeom prst="rect">
                            <a:avLst/>
                          </a:prstGeom>
                          <a:noFill/>
                          <a:ln>
                            <a:noFill/>
                          </a:ln>
                        </wps:spPr>
                        <wps:txbx>
                          <w:txbxContent>
                            <w:p w14:paraId="760BB3E3" w14:textId="77777777" w:rsidR="003A216A" w:rsidRPr="00BE534A" w:rsidRDefault="003A216A" w:rsidP="003A216A">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461" name="Надпись 1073742461"/>
                        <wps:cNvSpPr txBox="1">
                          <a:spLocks noChangeArrowheads="1"/>
                        </wps:cNvSpPr>
                        <wps:spPr bwMode="auto">
                          <a:xfrm>
                            <a:off x="1971304" y="9250878"/>
                            <a:ext cx="359410" cy="179070"/>
                          </a:xfrm>
                          <a:prstGeom prst="rect">
                            <a:avLst/>
                          </a:prstGeom>
                          <a:noFill/>
                          <a:ln>
                            <a:noFill/>
                          </a:ln>
                        </wps:spPr>
                        <wps:txbx>
                          <w:txbxContent>
                            <w:p w14:paraId="52DC2B74" w14:textId="77777777" w:rsidR="003A216A" w:rsidRPr="00BE534A" w:rsidRDefault="003A216A" w:rsidP="003A216A">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462" name="Надпись 1073742462"/>
                        <wps:cNvSpPr txBox="1">
                          <a:spLocks noChangeArrowheads="1"/>
                        </wps:cNvSpPr>
                        <wps:spPr bwMode="auto">
                          <a:xfrm>
                            <a:off x="11875" y="9446821"/>
                            <a:ext cx="611505" cy="179070"/>
                          </a:xfrm>
                          <a:prstGeom prst="rect">
                            <a:avLst/>
                          </a:prstGeom>
                          <a:noFill/>
                          <a:ln>
                            <a:noFill/>
                          </a:ln>
                        </wps:spPr>
                        <wps:txbx>
                          <w:txbxContent>
                            <w:p w14:paraId="23B1A828" w14:textId="77777777" w:rsidR="003A216A" w:rsidRPr="00BE534A" w:rsidRDefault="003A216A" w:rsidP="003A216A">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463" name="Надпись 1073742463"/>
                        <wps:cNvSpPr txBox="1">
                          <a:spLocks noChangeArrowheads="1"/>
                        </wps:cNvSpPr>
                        <wps:spPr bwMode="auto">
                          <a:xfrm>
                            <a:off x="5938" y="9607138"/>
                            <a:ext cx="611505" cy="179070"/>
                          </a:xfrm>
                          <a:prstGeom prst="rect">
                            <a:avLst/>
                          </a:prstGeom>
                          <a:noFill/>
                          <a:ln>
                            <a:noFill/>
                          </a:ln>
                        </wps:spPr>
                        <wps:txbx>
                          <w:txbxContent>
                            <w:p w14:paraId="417D713B" w14:textId="77777777" w:rsidR="003A216A" w:rsidRPr="00BE534A" w:rsidRDefault="003A216A" w:rsidP="003A216A">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464" name="Надпись 1073742464"/>
                        <wps:cNvSpPr txBox="1">
                          <a:spLocks noChangeArrowheads="1"/>
                        </wps:cNvSpPr>
                        <wps:spPr bwMode="auto">
                          <a:xfrm>
                            <a:off x="5938" y="10153402"/>
                            <a:ext cx="611505" cy="179070"/>
                          </a:xfrm>
                          <a:prstGeom prst="rect">
                            <a:avLst/>
                          </a:prstGeom>
                          <a:noFill/>
                          <a:ln>
                            <a:noFill/>
                          </a:ln>
                        </wps:spPr>
                        <wps:txbx>
                          <w:txbxContent>
                            <w:p w14:paraId="01BECE61" w14:textId="77777777" w:rsidR="003A216A" w:rsidRPr="00BE534A" w:rsidRDefault="003A216A" w:rsidP="003A216A">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465" name="Надпись 1073742465"/>
                        <wps:cNvSpPr txBox="1">
                          <a:spLocks noChangeArrowheads="1"/>
                        </wps:cNvSpPr>
                        <wps:spPr bwMode="auto">
                          <a:xfrm>
                            <a:off x="4862946" y="9429008"/>
                            <a:ext cx="539115" cy="179070"/>
                          </a:xfrm>
                          <a:prstGeom prst="rect">
                            <a:avLst/>
                          </a:prstGeom>
                          <a:noFill/>
                          <a:ln>
                            <a:noFill/>
                          </a:ln>
                        </wps:spPr>
                        <wps:txbx>
                          <w:txbxContent>
                            <w:p w14:paraId="702AED83" w14:textId="77777777" w:rsidR="003A216A" w:rsidRPr="00A52B8A" w:rsidRDefault="003A216A" w:rsidP="003A216A">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466" name="Надпись 1073742466"/>
                        <wps:cNvSpPr txBox="1">
                          <a:spLocks noChangeArrowheads="1"/>
                        </wps:cNvSpPr>
                        <wps:spPr bwMode="auto">
                          <a:xfrm>
                            <a:off x="5403273" y="9429008"/>
                            <a:ext cx="611505" cy="179070"/>
                          </a:xfrm>
                          <a:prstGeom prst="rect">
                            <a:avLst/>
                          </a:prstGeom>
                          <a:noFill/>
                          <a:ln>
                            <a:noFill/>
                          </a:ln>
                        </wps:spPr>
                        <wps:txbx>
                          <w:txbxContent>
                            <w:p w14:paraId="607C9364" w14:textId="77777777" w:rsidR="003A216A" w:rsidRPr="00BE534A" w:rsidRDefault="003A216A" w:rsidP="003A216A">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467" name="Надпись 1073742467"/>
                        <wps:cNvSpPr txBox="1">
                          <a:spLocks noChangeArrowheads="1"/>
                        </wps:cNvSpPr>
                        <wps:spPr bwMode="auto">
                          <a:xfrm>
                            <a:off x="2354685" y="8886713"/>
                            <a:ext cx="4318635" cy="548233"/>
                          </a:xfrm>
                          <a:prstGeom prst="rect">
                            <a:avLst/>
                          </a:prstGeom>
                          <a:noFill/>
                          <a:ln>
                            <a:noFill/>
                          </a:ln>
                        </wps:spPr>
                        <wps:txbx>
                          <w:txbxContent>
                            <w:p w14:paraId="7DE8852D" w14:textId="285331AF" w:rsidR="003A216A" w:rsidRPr="000C7960" w:rsidRDefault="000C7960" w:rsidP="000C7960">
                              <w:pPr>
                                <w:ind w:firstLine="0"/>
                                <w:jc w:val="center"/>
                                <w:rPr>
                                  <w:sz w:val="36"/>
                                  <w:szCs w:val="36"/>
                                </w:rPr>
                              </w:pPr>
                              <w:r w:rsidRPr="000C7960">
                                <w:rPr>
                                  <w:sz w:val="36"/>
                                  <w:szCs w:val="36"/>
                                </w:rPr>
                                <w:t>БГТУ 00.</w:t>
                              </w:r>
                              <w:proofErr w:type="gramStart"/>
                              <w:r w:rsidRPr="000C7960">
                                <w:rPr>
                                  <w:sz w:val="36"/>
                                  <w:szCs w:val="36"/>
                                </w:rPr>
                                <w:t>00.ПЗ</w:t>
                              </w:r>
                              <w:proofErr w:type="gramEnd"/>
                            </w:p>
                          </w:txbxContent>
                        </wps:txbx>
                        <wps:bodyPr rot="0" vert="horz" wrap="square" lIns="18000" tIns="0" rIns="18000" bIns="0" anchor="ctr" anchorCtr="0" upright="1">
                          <a:noAutofit/>
                        </wps:bodyPr>
                      </wps:wsp>
                      <wps:wsp>
                        <wps:cNvPr id="1073742468" name="Надпись 1073742468"/>
                        <wps:cNvSpPr txBox="1">
                          <a:spLocks noChangeArrowheads="1"/>
                        </wps:cNvSpPr>
                        <wps:spPr bwMode="auto">
                          <a:xfrm>
                            <a:off x="4857008" y="9797143"/>
                            <a:ext cx="1799590" cy="527050"/>
                          </a:xfrm>
                          <a:prstGeom prst="rect">
                            <a:avLst/>
                          </a:prstGeom>
                          <a:noFill/>
                          <a:ln>
                            <a:noFill/>
                          </a:ln>
                        </wps:spPr>
                        <wps:txbx>
                          <w:txbxContent>
                            <w:p w14:paraId="7DEFD118" w14:textId="40B61E49" w:rsidR="003A216A" w:rsidRPr="000C7960" w:rsidRDefault="008E1BA0" w:rsidP="008E1BA0">
                              <w:pPr>
                                <w:ind w:firstLine="0"/>
                                <w:jc w:val="center"/>
                                <w:rPr>
                                  <w:sz w:val="36"/>
                                  <w:szCs w:val="36"/>
                                </w:rPr>
                              </w:pPr>
                              <w:r w:rsidRPr="000C7960">
                                <w:rPr>
                                  <w:sz w:val="36"/>
                                  <w:szCs w:val="36"/>
                                </w:rPr>
                                <w:t>74319010, 2024</w:t>
                              </w:r>
                            </w:p>
                          </w:txbxContent>
                        </wps:txbx>
                        <wps:bodyPr rot="0" vert="horz" wrap="square" lIns="18000" tIns="0" rIns="18000" bIns="0" anchor="ctr" anchorCtr="0" upright="1">
                          <a:noAutofit/>
                        </wps:bodyPr>
                      </wps:wsp>
                      <wps:wsp>
                        <wps:cNvPr id="1073742469" name="Надпись 1073742469"/>
                        <wps:cNvSpPr txBox="1">
                          <a:spLocks noChangeArrowheads="1"/>
                        </wps:cNvSpPr>
                        <wps:spPr bwMode="auto">
                          <a:xfrm>
                            <a:off x="2345377" y="9607138"/>
                            <a:ext cx="2519045" cy="539115"/>
                          </a:xfrm>
                          <a:prstGeom prst="rect">
                            <a:avLst/>
                          </a:prstGeom>
                          <a:noFill/>
                          <a:ln>
                            <a:noFill/>
                          </a:ln>
                        </wps:spPr>
                        <wps:txbx>
                          <w:txbxContent>
                            <w:p w14:paraId="44EF3A04" w14:textId="54A51310" w:rsidR="003A216A" w:rsidRPr="00CD0040" w:rsidRDefault="00CD0040" w:rsidP="003A216A">
                              <w:pPr>
                                <w:spacing w:before="240"/>
                                <w:ind w:firstLine="0"/>
                                <w:jc w:val="center"/>
                                <w:rPr>
                                  <w:szCs w:val="28"/>
                                  <w:lang w:val="en-US"/>
                                </w:rPr>
                              </w:pPr>
                              <w:r>
                                <w:rPr>
                                  <w:szCs w:val="28"/>
                                  <w:lang w:val="en-US"/>
                                </w:rPr>
                                <w:t>Abstract</w:t>
                              </w:r>
                            </w:p>
                          </w:txbxContent>
                        </wps:txbx>
                        <wps:bodyPr rot="0" vert="horz" wrap="square" lIns="18000" tIns="0" rIns="18000" bIns="0" anchor="t" anchorCtr="0" upright="1">
                          <a:noAutofit/>
                        </wps:bodyPr>
                      </wps:wsp>
                      <wps:wsp>
                        <wps:cNvPr id="1073742516" name="Надпись 1073742516"/>
                        <wps:cNvSpPr txBox="1">
                          <a:spLocks noChangeArrowheads="1"/>
                        </wps:cNvSpPr>
                        <wps:spPr bwMode="auto">
                          <a:xfrm>
                            <a:off x="5938" y="9969335"/>
                            <a:ext cx="611505" cy="179070"/>
                          </a:xfrm>
                          <a:prstGeom prst="rect">
                            <a:avLst/>
                          </a:prstGeom>
                          <a:noFill/>
                          <a:ln>
                            <a:noFill/>
                          </a:ln>
                        </wps:spPr>
                        <wps:txbx>
                          <w:txbxContent>
                            <w:p w14:paraId="708E2D1B" w14:textId="77777777" w:rsidR="003A216A" w:rsidRPr="00BE534A" w:rsidRDefault="003A216A" w:rsidP="003A216A">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517" name="Надпись 1073742517"/>
                        <wps:cNvSpPr txBox="1">
                          <a:spLocks noChangeArrowheads="1"/>
                        </wps:cNvSpPr>
                        <wps:spPr bwMode="auto">
                          <a:xfrm>
                            <a:off x="617517" y="9969335"/>
                            <a:ext cx="827405" cy="179070"/>
                          </a:xfrm>
                          <a:prstGeom prst="rect">
                            <a:avLst/>
                          </a:prstGeom>
                          <a:noFill/>
                          <a:ln>
                            <a:noFill/>
                          </a:ln>
                        </wps:spPr>
                        <wps:txbx>
                          <w:txbxContent>
                            <w:p w14:paraId="61907975" w14:textId="77777777" w:rsidR="003A216A" w:rsidRPr="00BE534A" w:rsidRDefault="003A216A" w:rsidP="003A216A">
                              <w:pPr>
                                <w:ind w:firstLine="0"/>
                                <w:rPr>
                                  <w:spacing w:val="-6"/>
                                  <w:sz w:val="20"/>
                                  <w:szCs w:val="20"/>
                                </w:rPr>
                              </w:pPr>
                              <w:r>
                                <w:rPr>
                                  <w:spacing w:val="-6"/>
                                  <w:sz w:val="20"/>
                                  <w:szCs w:val="20"/>
                                </w:rPr>
                                <w:t>Савчук</w:t>
                              </w:r>
                            </w:p>
                            <w:p w14:paraId="7E905E28" w14:textId="77777777" w:rsidR="003A216A" w:rsidRDefault="003A216A" w:rsidP="003A216A">
                              <w:pPr>
                                <w:rPr>
                                  <w:rFonts w:ascii="Arial" w:hAnsi="Arial" w:cs="Arial"/>
                                  <w:sz w:val="20"/>
                                  <w:szCs w:val="20"/>
                                </w:rPr>
                              </w:pPr>
                            </w:p>
                            <w:p w14:paraId="037930E0" w14:textId="77777777" w:rsidR="003A216A" w:rsidRDefault="003A216A" w:rsidP="003A216A">
                              <w:pPr>
                                <w:rPr>
                                  <w:rFonts w:ascii="Arial" w:hAnsi="Arial" w:cs="Arial"/>
                                  <w:sz w:val="20"/>
                                  <w:szCs w:val="20"/>
                                </w:rPr>
                              </w:pPr>
                            </w:p>
                          </w:txbxContent>
                        </wps:txbx>
                        <wps:bodyPr rot="0" vert="horz" wrap="square" lIns="18000" tIns="0" rIns="18000" bIns="0" anchor="ctr" anchorCtr="0" upright="1">
                          <a:noAutofit/>
                        </wps:bodyPr>
                      </wps:wsp>
                      <wps:wsp>
                        <wps:cNvPr id="1073742518" name="Надпись 1073742518"/>
                        <wps:cNvSpPr txBox="1">
                          <a:spLocks noChangeArrowheads="1"/>
                        </wps:cNvSpPr>
                        <wps:spPr bwMode="auto">
                          <a:xfrm>
                            <a:off x="5041075" y="9607138"/>
                            <a:ext cx="178892" cy="179070"/>
                          </a:xfrm>
                          <a:prstGeom prst="rect">
                            <a:avLst/>
                          </a:prstGeom>
                          <a:noFill/>
                          <a:ln>
                            <a:noFill/>
                          </a:ln>
                        </wps:spPr>
                        <wps:txbx>
                          <w:txbxContent>
                            <w:p w14:paraId="5CE712A4" w14:textId="77777777" w:rsidR="003A216A" w:rsidRPr="00BE534A" w:rsidRDefault="003A216A" w:rsidP="003A216A">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519" name="Надпись 1073742519"/>
                        <wps:cNvSpPr txBox="1">
                          <a:spLocks noChangeArrowheads="1"/>
                        </wps:cNvSpPr>
                        <wps:spPr bwMode="auto">
                          <a:xfrm>
                            <a:off x="5403273" y="9607138"/>
                            <a:ext cx="611986" cy="179694"/>
                          </a:xfrm>
                          <a:prstGeom prst="rect">
                            <a:avLst/>
                          </a:prstGeom>
                          <a:noFill/>
                          <a:ln>
                            <a:noFill/>
                          </a:ln>
                        </wps:spPr>
                        <wps:txbx>
                          <w:txbxContent>
                            <w:p w14:paraId="7E978A29" w14:textId="012BF983" w:rsidR="003A216A" w:rsidRPr="00BE534A" w:rsidRDefault="000C7960" w:rsidP="003A216A">
                              <w:pPr>
                                <w:ind w:firstLine="0"/>
                                <w:jc w:val="center"/>
                                <w:rPr>
                                  <w:sz w:val="18"/>
                                  <w:szCs w:val="18"/>
                                </w:rPr>
                              </w:pPr>
                              <w:r>
                                <w:rPr>
                                  <w:sz w:val="18"/>
                                  <w:szCs w:val="18"/>
                                </w:rPr>
                                <w:t>1</w:t>
                              </w:r>
                            </w:p>
                          </w:txbxContent>
                        </wps:txbx>
                        <wps:bodyPr rot="0" vert="horz" wrap="square" lIns="18000" tIns="18000" rIns="18000" bIns="0" anchor="ctr" anchorCtr="0" upright="1">
                          <a:noAutofit/>
                        </wps:bodyPr>
                      </wps:wsp>
                      <wps:wsp>
                        <wps:cNvPr id="1073742520" name="Надпись 1073742520"/>
                        <wps:cNvSpPr txBox="1">
                          <a:spLocks noChangeArrowheads="1"/>
                        </wps:cNvSpPr>
                        <wps:spPr bwMode="auto">
                          <a:xfrm>
                            <a:off x="6014852" y="9607138"/>
                            <a:ext cx="647537" cy="179694"/>
                          </a:xfrm>
                          <a:prstGeom prst="rect">
                            <a:avLst/>
                          </a:prstGeom>
                          <a:noFill/>
                          <a:ln>
                            <a:noFill/>
                          </a:ln>
                        </wps:spPr>
                        <wps:txbx>
                          <w:txbxContent>
                            <w:p w14:paraId="01B43A9D" w14:textId="77777777" w:rsidR="003A216A" w:rsidRPr="00BE534A" w:rsidRDefault="003A216A" w:rsidP="003A216A">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521" name="Надпись 1073742521"/>
                        <wps:cNvSpPr txBox="1">
                          <a:spLocks noChangeArrowheads="1"/>
                        </wps:cNvSpPr>
                        <wps:spPr bwMode="auto">
                          <a:xfrm>
                            <a:off x="5938" y="9785267"/>
                            <a:ext cx="611505" cy="179070"/>
                          </a:xfrm>
                          <a:prstGeom prst="rect">
                            <a:avLst/>
                          </a:prstGeom>
                          <a:noFill/>
                          <a:ln>
                            <a:noFill/>
                          </a:ln>
                        </wps:spPr>
                        <wps:txbx>
                          <w:txbxContent>
                            <w:p w14:paraId="01B500BA" w14:textId="77777777" w:rsidR="003A216A" w:rsidRPr="00BE534A" w:rsidRDefault="003A216A" w:rsidP="003A216A">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522" name="Надпись 1073742522"/>
                        <wps:cNvSpPr txBox="1">
                          <a:spLocks noChangeArrowheads="1"/>
                        </wps:cNvSpPr>
                        <wps:spPr bwMode="auto">
                          <a:xfrm>
                            <a:off x="617517" y="9785267"/>
                            <a:ext cx="827405" cy="179070"/>
                          </a:xfrm>
                          <a:prstGeom prst="rect">
                            <a:avLst/>
                          </a:prstGeom>
                          <a:noFill/>
                          <a:ln>
                            <a:noFill/>
                          </a:ln>
                        </wps:spPr>
                        <wps:txbx>
                          <w:txbxContent>
                            <w:p w14:paraId="773F3F15" w14:textId="77777777" w:rsidR="003A216A" w:rsidRDefault="003A216A" w:rsidP="003A216A">
                              <w:pPr>
                                <w:ind w:firstLine="0"/>
                                <w:rPr>
                                  <w:rFonts w:ascii="Arial" w:hAnsi="Arial" w:cs="Arial"/>
                                  <w:spacing w:val="-6"/>
                                  <w:sz w:val="20"/>
                                  <w:szCs w:val="20"/>
                                </w:rPr>
                              </w:pPr>
                            </w:p>
                            <w:p w14:paraId="5063FB45" w14:textId="77777777" w:rsidR="003A216A" w:rsidRDefault="003A216A" w:rsidP="003A216A">
                              <w:pPr>
                                <w:rPr>
                                  <w:rFonts w:ascii="Arial" w:hAnsi="Arial" w:cs="Arial"/>
                                  <w:sz w:val="20"/>
                                  <w:szCs w:val="20"/>
                                </w:rPr>
                              </w:pPr>
                            </w:p>
                            <w:p w14:paraId="26AB5C9C" w14:textId="77777777" w:rsidR="003A216A" w:rsidRDefault="003A216A" w:rsidP="003A216A">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10CC9725" id="Группа 561" o:spid="_x0000_s1072" style="position:absolute;left:0;text-align:left;margin-left:-11.4pt;margin-top:-40.95pt;width:525.2pt;height:809.4pt;z-index:-251636736;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">
                <v:line id="Прямая соединительная линия 562" o:spid="_x0000_s107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" strokeweight="2pt"/>
                <v:line id="Прямая соединительная линия 563" o:spid="_x0000_s107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cQ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KB71xDHAAAA3AAA&#10;AA8AAAAAAAAAAAAAAAAABwIAAGRycy9kb3ducmV2LnhtbFBLBQYAAAAAAwADALcAAAD7AgAAAAA=&#10;"/>
                <v:line id="Прямая соединительная линия 564" o:spid="_x0000_s107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" strokeweight="2pt"/>
                <v:line id="Прямая соединительная линия 566" o:spid="_x0000_s107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"/>
                <v:line id="Прямая соединительная линия 571" o:spid="_x0000_s107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"/>
                <v:line id="Прямая соединительная линия 572" o:spid="_x0000_s107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"/>
                <v:line id="Прямая соединительная линия 573" o:spid="_x0000_s107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"/>
                <v:line id="Прямая соединительная линия 574" o:spid="_x0000_s108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" strokeweight="2pt"/>
                <v:line id="Прямая соединительная линия 575" o:spid="_x0000_s108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" strokeweight="2pt"/>
                <v:line id="Прямая соединительная линия 65" o:spid="_x0000_s108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Прямая соединительная линия 81" o:spid="_x0000_s108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Прямая соединительная линия 114" o:spid="_x0000_s108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Прямая соединительная линия 116" o:spid="_x0000_s108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Прямая соединительная линия 119" o:spid="_x0000_s108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Прямая соединительная линия 1073742372" o:spid="_x0000_s108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" strokeweight="2pt"/>
                <v:line id="Прямая соединительная линия 1073742378" o:spid="_x0000_s108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"/>
                <v:line id="Прямая соединительная линия 1073742379" o:spid="_x0000_s108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"/>
                <v:line id="Прямая соединительная линия 1073742380" o:spid="_x0000_s109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" strokeweight="2pt"/>
                <v:line id="Прямая соединительная линия 1073742381" o:spid="_x0000_s109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" strokeweight="2pt"/>
                <v:line id="Прямая соединительная линия 1073742382" o:spid="_x0000_s109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" strokeweight="2pt"/>
                <v:rect id="Прямоугольник 1073742383" o:spid="_x0000_s1093"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" filled="f" strokeweight="2pt"/>
                <v:shape id="Надпись 1073742384" o:spid="_x0000_s1094"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" filled="f" stroked="f">
                  <v:textbox inset=".5mm,.5mm,.5mm,0">
                    <w:txbxContent>
                      <w:p w14:paraId="14B03F8E" w14:textId="77777777" w:rsidR="003A216A" w:rsidRPr="00BE534A" w:rsidRDefault="003A216A" w:rsidP="003A216A">
                        <w:pPr>
                          <w:ind w:firstLine="0"/>
                          <w:jc w:val="center"/>
                          <w:rPr>
                            <w:sz w:val="18"/>
                            <w:szCs w:val="18"/>
                          </w:rPr>
                        </w:pPr>
                        <w:r w:rsidRPr="00BE534A">
                          <w:rPr>
                            <w:sz w:val="18"/>
                            <w:szCs w:val="18"/>
                          </w:rPr>
                          <w:t>Листов</w:t>
                        </w:r>
                      </w:p>
                    </w:txbxContent>
                  </v:textbox>
                </v:shape>
                <v:shape id="Надпись 1073742454" o:spid="_x0000_s1095"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" filled="f" stroked="f">
                  <v:textbox inset=".5mm,.5mm,.5mm,0">
                    <w:txbxContent>
                      <w:p w14:paraId="6014F768" w14:textId="77777777" w:rsidR="003A216A" w:rsidRPr="00BE534A" w:rsidRDefault="003A216A" w:rsidP="003A216A">
                        <w:pPr>
                          <w:ind w:firstLine="0"/>
                          <w:jc w:val="center"/>
                          <w:rPr>
                            <w:sz w:val="18"/>
                            <w:szCs w:val="18"/>
                          </w:rPr>
                        </w:pPr>
                        <w:proofErr w:type="spellStart"/>
                        <w:r w:rsidRPr="00BE534A">
                          <w:rPr>
                            <w:sz w:val="18"/>
                            <w:szCs w:val="18"/>
                          </w:rPr>
                          <w:t>Изм</w:t>
                        </w:r>
                        <w:proofErr w:type="spellEnd"/>
                      </w:p>
                    </w:txbxContent>
                  </v:textbox>
                </v:shape>
                <v:shape id="Надпись 1073742455" o:spid="_x0000_s1096"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" filled="f" stroked="f">
                  <v:textbox inset=".5mm,.5mm,.5mm,0">
                    <w:txbxContent>
                      <w:p w14:paraId="606ACB71" w14:textId="77777777" w:rsidR="003A216A" w:rsidRPr="00BE534A" w:rsidRDefault="003A216A" w:rsidP="003A216A">
                        <w:pPr>
                          <w:ind w:firstLine="0"/>
                          <w:jc w:val="center"/>
                          <w:rPr>
                            <w:sz w:val="18"/>
                            <w:szCs w:val="18"/>
                          </w:rPr>
                        </w:pPr>
                        <w:r w:rsidRPr="00BE534A">
                          <w:rPr>
                            <w:sz w:val="18"/>
                            <w:szCs w:val="18"/>
                          </w:rPr>
                          <w:t>Лист</w:t>
                        </w:r>
                      </w:p>
                    </w:txbxContent>
                  </v:textbox>
                </v:shape>
                <v:shape id="Надпись 1073742456" o:spid="_x0000_s1097"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" filled="f" stroked="f">
                  <v:textbox inset=".5mm,.5mm,.5mm,0">
                    <w:txbxContent>
                      <w:p w14:paraId="633D926B" w14:textId="6053929A" w:rsidR="003A216A" w:rsidRPr="00BE534A" w:rsidRDefault="003A216A" w:rsidP="003A216A">
                        <w:pPr>
                          <w:ind w:firstLine="0"/>
                          <w:jc w:val="center"/>
                          <w:rPr>
                            <w:sz w:val="18"/>
                            <w:szCs w:val="18"/>
                          </w:rPr>
                        </w:pPr>
                        <w:r w:rsidRPr="00BE534A">
                          <w:rPr>
                            <w:sz w:val="18"/>
                            <w:szCs w:val="18"/>
                          </w:rPr>
                          <w:t>№ докум</w:t>
                        </w:r>
                        <w:r w:rsidR="000C7960">
                          <w:rPr>
                            <w:sz w:val="18"/>
                            <w:szCs w:val="18"/>
                          </w:rPr>
                          <w:t>ента</w:t>
                        </w:r>
                      </w:p>
                    </w:txbxContent>
                  </v:textbox>
                </v:shape>
                <v:shape id="Надпись 1073742457" o:spid="_x0000_s1098"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" filled="f" stroked="f">
                  <v:textbox inset=".5mm,0,.5mm,0">
                    <w:txbxContent>
                      <w:p w14:paraId="0F16F3FA" w14:textId="77777777" w:rsidR="003A216A" w:rsidRPr="003B3077" w:rsidRDefault="003A216A" w:rsidP="003A216A">
                        <w:pPr>
                          <w:ind w:firstLine="0"/>
                          <w:rPr>
                            <w:sz w:val="20"/>
                            <w:szCs w:val="20"/>
                          </w:rPr>
                        </w:pPr>
                        <w:r>
                          <w:rPr>
                            <w:sz w:val="20"/>
                            <w:szCs w:val="20"/>
                          </w:rPr>
                          <w:t>Войцехович</w:t>
                        </w:r>
                      </w:p>
                    </w:txbxContent>
                  </v:textbox>
                </v:shape>
                <v:shape id="Надпись 1073742458" o:spid="_x0000_s1099"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" filled="f" stroked="f">
                  <v:textbox inset=".5mm,0,.5mm,0">
                    <w:txbxContent>
                      <w:p w14:paraId="09351D0A" w14:textId="77777777" w:rsidR="003A216A" w:rsidRPr="00BE534A" w:rsidRDefault="003A216A" w:rsidP="003A216A">
                        <w:pPr>
                          <w:ind w:firstLine="0"/>
                          <w:rPr>
                            <w:sz w:val="20"/>
                            <w:szCs w:val="20"/>
                          </w:rPr>
                        </w:pPr>
                        <w:proofErr w:type="spellStart"/>
                        <w:r>
                          <w:rPr>
                            <w:sz w:val="20"/>
                            <w:szCs w:val="20"/>
                          </w:rPr>
                          <w:t>Игнаткова</w:t>
                        </w:r>
                        <w:proofErr w:type="spellEnd"/>
                      </w:p>
                    </w:txbxContent>
                  </v:textbox>
                </v:shape>
                <v:shape id="Надпись 1073742459" o:spid="_x0000_s1100"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" filled="f" stroked="f">
                  <v:textbox inset=".5mm,0,.5mm,0">
                    <w:txbxContent>
                      <w:p w14:paraId="1F38CC3A" w14:textId="77777777" w:rsidR="003A216A" w:rsidRPr="00BE534A" w:rsidRDefault="003A216A" w:rsidP="003A216A">
                        <w:pPr>
                          <w:ind w:firstLine="0"/>
                          <w:rPr>
                            <w:sz w:val="20"/>
                            <w:szCs w:val="20"/>
                          </w:rPr>
                        </w:pPr>
                        <w:r w:rsidRPr="00BE534A">
                          <w:rPr>
                            <w:sz w:val="20"/>
                            <w:szCs w:val="20"/>
                          </w:rPr>
                          <w:t>Романенко</w:t>
                        </w:r>
                      </w:p>
                      <w:p w14:paraId="60FF7FCC" w14:textId="77777777" w:rsidR="003A216A" w:rsidRDefault="003A216A" w:rsidP="003A216A">
                        <w:pPr>
                          <w:rPr>
                            <w:rFonts w:ascii="Arial" w:hAnsi="Arial" w:cs="Arial"/>
                            <w:sz w:val="20"/>
                            <w:szCs w:val="20"/>
                          </w:rPr>
                        </w:pPr>
                      </w:p>
                    </w:txbxContent>
                  </v:textbox>
                </v:shape>
                <v:shape id="Надпись 1073742460" o:spid="_x0000_s1101"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" filled="f" stroked="f">
                  <v:textbox inset=".5mm,.5mm,.5mm,0">
                    <w:txbxContent>
                      <w:p w14:paraId="760BB3E3" w14:textId="77777777" w:rsidR="003A216A" w:rsidRPr="00BE534A" w:rsidRDefault="003A216A" w:rsidP="003A216A">
                        <w:pPr>
                          <w:ind w:firstLine="0"/>
                          <w:jc w:val="center"/>
                          <w:rPr>
                            <w:sz w:val="18"/>
                            <w:szCs w:val="18"/>
                          </w:rPr>
                        </w:pPr>
                        <w:r w:rsidRPr="00BE534A">
                          <w:rPr>
                            <w:sz w:val="18"/>
                            <w:szCs w:val="18"/>
                          </w:rPr>
                          <w:t>Подпись</w:t>
                        </w:r>
                      </w:p>
                    </w:txbxContent>
                  </v:textbox>
                </v:shape>
                <v:shape id="Надпись 1073742461" o:spid="_x0000_s1102"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" filled="f" stroked="f">
                  <v:textbox inset=".5mm,.5mm,.5mm,0">
                    <w:txbxContent>
                      <w:p w14:paraId="52DC2B74" w14:textId="77777777" w:rsidR="003A216A" w:rsidRPr="00BE534A" w:rsidRDefault="003A216A" w:rsidP="003A216A">
                        <w:pPr>
                          <w:ind w:firstLine="0"/>
                          <w:jc w:val="center"/>
                          <w:rPr>
                            <w:sz w:val="18"/>
                            <w:szCs w:val="18"/>
                          </w:rPr>
                        </w:pPr>
                        <w:r w:rsidRPr="00BE534A">
                          <w:rPr>
                            <w:sz w:val="18"/>
                            <w:szCs w:val="18"/>
                          </w:rPr>
                          <w:t>Дата</w:t>
                        </w:r>
                      </w:p>
                    </w:txbxContent>
                  </v:textbox>
                </v:shape>
                <v:shape id="Надпись 1073742462" o:spid="_x0000_s1103"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" filled="f" stroked="f">
                  <v:textbox inset=".5mm,0,.5mm,0">
                    <w:txbxContent>
                      <w:p w14:paraId="23B1A828" w14:textId="77777777" w:rsidR="003A216A" w:rsidRPr="00BE534A" w:rsidRDefault="003A216A" w:rsidP="003A216A">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463" o:spid="_x0000_s1104"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" filled="f" stroked="f">
                  <v:textbox inset=".5mm,0,.5mm,0">
                    <w:txbxContent>
                      <w:p w14:paraId="417D713B" w14:textId="77777777" w:rsidR="003A216A" w:rsidRPr="00BE534A" w:rsidRDefault="003A216A" w:rsidP="003A216A">
                        <w:pPr>
                          <w:ind w:firstLine="0"/>
                          <w:rPr>
                            <w:i/>
                            <w:iCs/>
                            <w:sz w:val="20"/>
                            <w:szCs w:val="20"/>
                          </w:rPr>
                        </w:pPr>
                        <w:r w:rsidRPr="00BE534A">
                          <w:rPr>
                            <w:sz w:val="20"/>
                            <w:szCs w:val="20"/>
                          </w:rPr>
                          <w:t>Пров</w:t>
                        </w:r>
                        <w:r w:rsidRPr="00BE534A">
                          <w:rPr>
                            <w:i/>
                            <w:iCs/>
                            <w:sz w:val="20"/>
                            <w:szCs w:val="20"/>
                          </w:rPr>
                          <w:t>.</w:t>
                        </w:r>
                      </w:p>
                    </w:txbxContent>
                  </v:textbox>
                </v:shape>
                <v:shape id="Надпись 1073742464" o:spid="_x0000_s1105"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" filled="f" stroked="f">
                  <v:textbox inset=".5mm,0,.5mm,0">
                    <w:txbxContent>
                      <w:p w14:paraId="01BECE61" w14:textId="77777777" w:rsidR="003A216A" w:rsidRPr="00BE534A" w:rsidRDefault="003A216A" w:rsidP="003A216A">
                        <w:pPr>
                          <w:ind w:firstLine="0"/>
                          <w:rPr>
                            <w:sz w:val="20"/>
                            <w:szCs w:val="20"/>
                          </w:rPr>
                        </w:pPr>
                        <w:r w:rsidRPr="00BE534A">
                          <w:rPr>
                            <w:sz w:val="20"/>
                            <w:szCs w:val="20"/>
                          </w:rPr>
                          <w:t>Утв.</w:t>
                        </w:r>
                      </w:p>
                    </w:txbxContent>
                  </v:textbox>
                </v:shape>
                <v:shape id="Надпись 1073742465" o:spid="_x0000_s1106"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" filled="f" stroked="f">
                  <v:textbox inset=".5mm,.5mm,.5mm,0">
                    <w:txbxContent>
                      <w:p w14:paraId="702AED83" w14:textId="77777777" w:rsidR="003A216A" w:rsidRPr="00A52B8A" w:rsidRDefault="003A216A" w:rsidP="003A216A">
                        <w:pPr>
                          <w:ind w:firstLine="0"/>
                          <w:jc w:val="center"/>
                          <w:rPr>
                            <w:sz w:val="16"/>
                            <w:szCs w:val="16"/>
                          </w:rPr>
                        </w:pPr>
                        <w:r w:rsidRPr="00BE534A">
                          <w:rPr>
                            <w:sz w:val="18"/>
                            <w:szCs w:val="18"/>
                          </w:rPr>
                          <w:t>Лит</w:t>
                        </w:r>
                        <w:r w:rsidRPr="00A52B8A">
                          <w:rPr>
                            <w:sz w:val="16"/>
                            <w:szCs w:val="16"/>
                          </w:rPr>
                          <w:t>.</w:t>
                        </w:r>
                      </w:p>
                    </w:txbxContent>
                  </v:textbox>
                </v:shape>
                <v:shape id="Надпись 1073742466" o:spid="_x0000_s1107"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" filled="f" stroked="f">
                  <v:textbox inset=".5mm,.5mm,.5mm,0">
                    <w:txbxContent>
                      <w:p w14:paraId="607C9364" w14:textId="77777777" w:rsidR="003A216A" w:rsidRPr="00BE534A" w:rsidRDefault="003A216A" w:rsidP="003A216A">
                        <w:pPr>
                          <w:ind w:firstLine="0"/>
                          <w:jc w:val="center"/>
                          <w:rPr>
                            <w:sz w:val="18"/>
                            <w:szCs w:val="18"/>
                          </w:rPr>
                        </w:pPr>
                        <w:r w:rsidRPr="00BE534A">
                          <w:rPr>
                            <w:sz w:val="18"/>
                            <w:szCs w:val="18"/>
                          </w:rPr>
                          <w:t>Лист</w:t>
                        </w:r>
                      </w:p>
                    </w:txbxContent>
                  </v:textbox>
                </v:shape>
                <v:shape id="Надпись 1073742467" o:spid="_x0000_s1108"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" filled="f" stroked="f">
                  <v:textbox inset=".5mm,0,.5mm,0">
                    <w:txbxContent>
                      <w:p w14:paraId="7DE8852D" w14:textId="285331AF" w:rsidR="003A216A" w:rsidRPr="000C7960" w:rsidRDefault="000C7960" w:rsidP="000C7960">
                        <w:pPr>
                          <w:ind w:firstLine="0"/>
                          <w:jc w:val="center"/>
                          <w:rPr>
                            <w:sz w:val="36"/>
                            <w:szCs w:val="36"/>
                          </w:rPr>
                        </w:pPr>
                        <w:r w:rsidRPr="000C7960">
                          <w:rPr>
                            <w:sz w:val="36"/>
                            <w:szCs w:val="36"/>
                          </w:rPr>
                          <w:t>БГТУ 00.</w:t>
                        </w:r>
                        <w:proofErr w:type="gramStart"/>
                        <w:r w:rsidRPr="000C7960">
                          <w:rPr>
                            <w:sz w:val="36"/>
                            <w:szCs w:val="36"/>
                          </w:rPr>
                          <w:t>00.ПЗ</w:t>
                        </w:r>
                        <w:proofErr w:type="gramEnd"/>
                      </w:p>
                    </w:txbxContent>
                  </v:textbox>
                </v:shape>
                <v:shape id="Надпись 1073742468" o:spid="_x0000_s1109"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" filled="f" stroked="f">
                  <v:textbox inset=".5mm,0,.5mm,0">
                    <w:txbxContent>
                      <w:p w14:paraId="7DEFD118" w14:textId="40B61E49" w:rsidR="003A216A" w:rsidRPr="000C7960" w:rsidRDefault="008E1BA0" w:rsidP="008E1BA0">
                        <w:pPr>
                          <w:ind w:firstLine="0"/>
                          <w:jc w:val="center"/>
                          <w:rPr>
                            <w:sz w:val="36"/>
                            <w:szCs w:val="36"/>
                          </w:rPr>
                        </w:pPr>
                        <w:r w:rsidRPr="000C7960">
                          <w:rPr>
                            <w:sz w:val="36"/>
                            <w:szCs w:val="36"/>
                          </w:rPr>
                          <w:t>74319010, 2024</w:t>
                        </w:r>
                      </w:p>
                    </w:txbxContent>
                  </v:textbox>
                </v:shape>
                <v:shape id="Надпись 1073742469" o:spid="_x0000_s111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" filled="f" stroked="f">
                  <v:textbox inset=".5mm,0,.5mm,0">
                    <w:txbxContent>
                      <w:p w14:paraId="44EF3A04" w14:textId="54A51310" w:rsidR="003A216A" w:rsidRPr="00CD0040" w:rsidRDefault="00CD0040" w:rsidP="003A216A">
                        <w:pPr>
                          <w:spacing w:before="240"/>
                          <w:ind w:firstLine="0"/>
                          <w:jc w:val="center"/>
                          <w:rPr>
                            <w:szCs w:val="28"/>
                            <w:lang w:val="en-US"/>
                          </w:rPr>
                        </w:pPr>
                        <w:r>
                          <w:rPr>
                            <w:szCs w:val="28"/>
                            <w:lang w:val="en-US"/>
                          </w:rPr>
                          <w:t>Abstract</w:t>
                        </w:r>
                      </w:p>
                    </w:txbxContent>
                  </v:textbox>
                </v:shape>
                <v:shape id="Надпись 1073742516" o:spid="_x0000_s1111"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" filled="f" stroked="f">
                  <v:textbox inset=".5mm,0,.5mm,0">
                    <w:txbxContent>
                      <w:p w14:paraId="708E2D1B" w14:textId="77777777" w:rsidR="003A216A" w:rsidRPr="00BE534A" w:rsidRDefault="003A216A" w:rsidP="003A216A">
                        <w:pPr>
                          <w:ind w:firstLine="0"/>
                          <w:rPr>
                            <w:sz w:val="20"/>
                            <w:szCs w:val="20"/>
                          </w:rPr>
                        </w:pPr>
                        <w:r w:rsidRPr="00BE534A">
                          <w:rPr>
                            <w:sz w:val="20"/>
                            <w:szCs w:val="20"/>
                          </w:rPr>
                          <w:t>Н. контр.</w:t>
                        </w:r>
                      </w:p>
                    </w:txbxContent>
                  </v:textbox>
                </v:shape>
                <v:shape id="Надпись 1073742517" o:spid="_x0000_s1112"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" filled="f" stroked="f">
                  <v:textbox inset=".5mm,0,.5mm,0">
                    <w:txbxContent>
                      <w:p w14:paraId="61907975" w14:textId="77777777" w:rsidR="003A216A" w:rsidRPr="00BE534A" w:rsidRDefault="003A216A" w:rsidP="003A216A">
                        <w:pPr>
                          <w:ind w:firstLine="0"/>
                          <w:rPr>
                            <w:spacing w:val="-6"/>
                            <w:sz w:val="20"/>
                            <w:szCs w:val="20"/>
                          </w:rPr>
                        </w:pPr>
                        <w:r>
                          <w:rPr>
                            <w:spacing w:val="-6"/>
                            <w:sz w:val="20"/>
                            <w:szCs w:val="20"/>
                          </w:rPr>
                          <w:t>Савчук</w:t>
                        </w:r>
                      </w:p>
                      <w:p w14:paraId="7E905E28" w14:textId="77777777" w:rsidR="003A216A" w:rsidRDefault="003A216A" w:rsidP="003A216A">
                        <w:pPr>
                          <w:rPr>
                            <w:rFonts w:ascii="Arial" w:hAnsi="Arial" w:cs="Arial"/>
                            <w:sz w:val="20"/>
                            <w:szCs w:val="20"/>
                          </w:rPr>
                        </w:pPr>
                      </w:p>
                      <w:p w14:paraId="037930E0" w14:textId="77777777" w:rsidR="003A216A" w:rsidRDefault="003A216A" w:rsidP="003A216A">
                        <w:pPr>
                          <w:rPr>
                            <w:rFonts w:ascii="Arial" w:hAnsi="Arial" w:cs="Arial"/>
                            <w:sz w:val="20"/>
                            <w:szCs w:val="20"/>
                          </w:rPr>
                        </w:pPr>
                      </w:p>
                    </w:txbxContent>
                  </v:textbox>
                </v:shape>
                <v:shape id="Надпись 1073742518" o:spid="_x0000_s111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" filled="f" stroked="f">
                  <v:textbox inset=".5mm,.5mm,.5mm,0">
                    <w:txbxContent>
                      <w:p w14:paraId="5CE712A4" w14:textId="77777777" w:rsidR="003A216A" w:rsidRPr="00BE534A" w:rsidRDefault="003A216A" w:rsidP="003A216A">
                        <w:pPr>
                          <w:ind w:firstLine="0"/>
                          <w:jc w:val="center"/>
                          <w:rPr>
                            <w:sz w:val="18"/>
                            <w:szCs w:val="18"/>
                          </w:rPr>
                        </w:pPr>
                        <w:r w:rsidRPr="00BE534A">
                          <w:rPr>
                            <w:sz w:val="18"/>
                            <w:szCs w:val="18"/>
                          </w:rPr>
                          <w:t>у</w:t>
                        </w:r>
                      </w:p>
                    </w:txbxContent>
                  </v:textbox>
                </v:shape>
                <v:shape id="Надпись 1073742519" o:spid="_x0000_s1114"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" filled="f" stroked="f">
                  <v:textbox inset=".5mm,.5mm,.5mm,0">
                    <w:txbxContent>
                      <w:p w14:paraId="7E978A29" w14:textId="012BF983" w:rsidR="003A216A" w:rsidRPr="00BE534A" w:rsidRDefault="000C7960" w:rsidP="003A216A">
                        <w:pPr>
                          <w:ind w:firstLine="0"/>
                          <w:jc w:val="center"/>
                          <w:rPr>
                            <w:sz w:val="18"/>
                            <w:szCs w:val="18"/>
                          </w:rPr>
                        </w:pPr>
                        <w:r>
                          <w:rPr>
                            <w:sz w:val="18"/>
                            <w:szCs w:val="18"/>
                          </w:rPr>
                          <w:t>1</w:t>
                        </w:r>
                      </w:p>
                    </w:txbxContent>
                  </v:textbox>
                </v:shape>
                <v:shape id="Надпись 1073742520" o:spid="_x0000_s1115"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" filled="f" stroked="f">
                  <v:textbox inset=".5mm,.5mm,.5mm,0">
                    <w:txbxContent>
                      <w:p w14:paraId="01B43A9D" w14:textId="77777777" w:rsidR="003A216A" w:rsidRPr="00BE534A" w:rsidRDefault="003A216A" w:rsidP="003A216A">
                        <w:pPr>
                          <w:ind w:firstLine="0"/>
                          <w:jc w:val="center"/>
                          <w:rPr>
                            <w:sz w:val="18"/>
                            <w:szCs w:val="18"/>
                          </w:rPr>
                        </w:pPr>
                        <w:r w:rsidRPr="00BE534A">
                          <w:rPr>
                            <w:sz w:val="18"/>
                            <w:szCs w:val="18"/>
                          </w:rPr>
                          <w:t>1</w:t>
                        </w:r>
                      </w:p>
                    </w:txbxContent>
                  </v:textbox>
                </v:shape>
                <v:shape id="Надпись 1073742521" o:spid="_x0000_s1116"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" filled="f" stroked="f">
                  <v:textbox inset=".5mm,0,.5mm,0">
                    <w:txbxContent>
                      <w:p w14:paraId="01B500BA" w14:textId="77777777" w:rsidR="003A216A" w:rsidRPr="00BE534A" w:rsidRDefault="003A216A" w:rsidP="003A216A">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522" o:spid="_x0000_s111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" filled="f" stroked="f">
                  <v:textbox inset=".5mm,0,.5mm,0">
                    <w:txbxContent>
                      <w:p w14:paraId="773F3F15" w14:textId="77777777" w:rsidR="003A216A" w:rsidRDefault="003A216A" w:rsidP="003A216A">
                        <w:pPr>
                          <w:ind w:firstLine="0"/>
                          <w:rPr>
                            <w:rFonts w:ascii="Arial" w:hAnsi="Arial" w:cs="Arial"/>
                            <w:spacing w:val="-6"/>
                            <w:sz w:val="20"/>
                            <w:szCs w:val="20"/>
                          </w:rPr>
                        </w:pPr>
                      </w:p>
                      <w:p w14:paraId="5063FB45" w14:textId="77777777" w:rsidR="003A216A" w:rsidRDefault="003A216A" w:rsidP="003A216A">
                        <w:pPr>
                          <w:rPr>
                            <w:rFonts w:ascii="Arial" w:hAnsi="Arial" w:cs="Arial"/>
                            <w:sz w:val="20"/>
                            <w:szCs w:val="20"/>
                          </w:rPr>
                        </w:pPr>
                      </w:p>
                      <w:p w14:paraId="26AB5C9C" w14:textId="77777777" w:rsidR="003A216A" w:rsidRDefault="003A216A" w:rsidP="003A216A">
                        <w:pPr>
                          <w:rPr>
                            <w:rFonts w:ascii="Arial" w:hAnsi="Arial" w:cs="Arial"/>
                            <w:sz w:val="20"/>
                            <w:szCs w:val="20"/>
                          </w:rPr>
                        </w:pPr>
                      </w:p>
                    </w:txbxContent>
                  </v:textbox>
                </v:shape>
                <w10:wrap anchorx="margin" anchory="margin"/>
              </v:group>
            </w:pict>
          </mc:Fallback>
        </mc:AlternateContent>
      </w:r>
      <w:r w:rsidR="00975DB7">
        <w:rPr>
          <w:b/>
          <w:bCs/>
          <w:lang w:val="en-US"/>
        </w:rPr>
        <w:t>A</w:t>
      </w:r>
      <w:r w:rsidR="00763793">
        <w:rPr>
          <w:b/>
          <w:bCs/>
          <w:lang w:val="en-US"/>
        </w:rPr>
        <w:t>bstract</w:t>
      </w:r>
    </w:p>
    <w:p w14:paraId="403F15AD" w14:textId="00920A16" w:rsidR="00975DB7" w:rsidRPr="00ED5AE0" w:rsidRDefault="00975DB7" w:rsidP="00975DB7">
      <w:pPr>
        <w:suppressAutoHyphens/>
        <w:rPr>
          <w:lang w:val="en-US"/>
        </w:rPr>
      </w:pPr>
      <w:r w:rsidRPr="00ED5AE0">
        <w:rPr>
          <w:lang w:val="en-US"/>
        </w:rPr>
        <w:t>Explanatory letter of degree project is performed in the content of</w:t>
      </w:r>
      <w:r w:rsidR="009403A6">
        <w:rPr>
          <w:lang w:val="en-US"/>
        </w:rPr>
        <w:t xml:space="preserve"> </w:t>
      </w:r>
      <w:r w:rsidR="000A7115" w:rsidRPr="000A7115">
        <w:rPr>
          <w:lang w:val="en-US"/>
        </w:rPr>
        <w:t>9</w:t>
      </w:r>
      <w:r w:rsidR="00094E71" w:rsidRPr="00094E71">
        <w:rPr>
          <w:lang w:val="en-US"/>
        </w:rPr>
        <w:t>2</w:t>
      </w:r>
      <w:r w:rsidRPr="00ED5AE0">
        <w:rPr>
          <w:lang w:val="en-US"/>
        </w:rPr>
        <w:t xml:space="preserve"> pages, </w:t>
      </w:r>
      <w:r w:rsidR="0011530A" w:rsidRPr="0011530A">
        <w:rPr>
          <w:lang w:val="en-US"/>
        </w:rPr>
        <w:t>57</w:t>
      </w:r>
      <w:r w:rsidRPr="00ED5AE0">
        <w:rPr>
          <w:lang w:val="en-US"/>
        </w:rPr>
        <w:t xml:space="preserve"> figures, </w:t>
      </w:r>
      <w:r w:rsidR="003B05E3" w:rsidRPr="003B05E3">
        <w:rPr>
          <w:lang w:val="en-US"/>
        </w:rPr>
        <w:t>20</w:t>
      </w:r>
      <w:r w:rsidRPr="00ED5AE0">
        <w:rPr>
          <w:lang w:val="en-US"/>
        </w:rPr>
        <w:t> tables, 2</w:t>
      </w:r>
      <w:r w:rsidR="00780D67" w:rsidRPr="00780D67">
        <w:rPr>
          <w:lang w:val="en-US"/>
        </w:rPr>
        <w:t>2</w:t>
      </w:r>
      <w:r w:rsidR="00C7353F" w:rsidRPr="00ED5AE0">
        <w:rPr>
          <w:lang w:val="en-US"/>
        </w:rPr>
        <w:t> </w:t>
      </w:r>
      <w:r w:rsidRPr="00ED5AE0">
        <w:rPr>
          <w:lang w:val="en-US"/>
        </w:rPr>
        <w:t xml:space="preserve">literary sources, </w:t>
      </w:r>
      <w:r w:rsidR="00C7353F" w:rsidRPr="00ED5AE0">
        <w:rPr>
          <w:lang w:val="en-US"/>
        </w:rPr>
        <w:t>2</w:t>
      </w:r>
      <w:r w:rsidRPr="00ED5AE0">
        <w:rPr>
          <w:lang w:val="en-US"/>
        </w:rPr>
        <w:t> annex.</w:t>
      </w:r>
    </w:p>
    <w:p w14:paraId="332EEEDF" w14:textId="0311DD06" w:rsidR="003A216A" w:rsidRPr="00DB1292" w:rsidRDefault="00DB1292" w:rsidP="003A216A">
      <w:pPr>
        <w:pStyle w:val="aff"/>
        <w:rPr>
          <w:lang w:val="en-US"/>
        </w:rPr>
      </w:pPr>
      <w:r w:rsidRPr="00ED5AE0">
        <w:rPr>
          <w:lang w:val="en-US"/>
        </w:rPr>
        <w:t>MAKEUP SCHOOL, COURSES, DESIGN, WEBSITE</w:t>
      </w:r>
      <w:r w:rsidRPr="00DB1292">
        <w:rPr>
          <w:lang w:val="en-US"/>
        </w:rPr>
        <w:t>, CORPORATE Identity, HTML, ADAPTIVE LAYOUT, PHP, FIGMA, MEDIA QUER</w:t>
      </w:r>
      <w:r w:rsidR="009A795F">
        <w:rPr>
          <w:lang w:val="en-US"/>
        </w:rPr>
        <w:t>IES</w:t>
      </w:r>
      <w:r w:rsidRPr="00DB1292">
        <w:rPr>
          <w:lang w:val="en-US"/>
        </w:rPr>
        <w:t>, BLOCKS</w:t>
      </w:r>
    </w:p>
    <w:p w14:paraId="28D6BFE3" w14:textId="3475E07A" w:rsidR="00DB1292" w:rsidRPr="00DB1292" w:rsidRDefault="00DB1292" w:rsidP="00DB1292">
      <w:pPr>
        <w:rPr>
          <w:spacing w:val="-6"/>
          <w:lang w:val="en-US"/>
        </w:rPr>
      </w:pPr>
      <w:r w:rsidRPr="00DB1292">
        <w:rPr>
          <w:spacing w:val="-6"/>
          <w:lang w:val="en-US"/>
        </w:rPr>
        <w:t xml:space="preserve">The object of development is the website of the makeup school </w:t>
      </w:r>
      <w:r w:rsidR="009403A6" w:rsidRPr="009403A6">
        <w:rPr>
          <w:spacing w:val="-6"/>
          <w:lang w:val="en-US"/>
        </w:rPr>
        <w:t>«</w:t>
      </w:r>
      <w:proofErr w:type="spellStart"/>
      <w:r w:rsidRPr="00DB1292">
        <w:rPr>
          <w:spacing w:val="-6"/>
          <w:lang w:val="en-US"/>
        </w:rPr>
        <w:t>Flowress</w:t>
      </w:r>
      <w:proofErr w:type="spellEnd"/>
      <w:r w:rsidR="009403A6" w:rsidRPr="009403A6">
        <w:rPr>
          <w:spacing w:val="-6"/>
          <w:lang w:val="en-US"/>
        </w:rPr>
        <w:t>»</w:t>
      </w:r>
      <w:r w:rsidRPr="00DB1292">
        <w:rPr>
          <w:spacing w:val="-6"/>
          <w:lang w:val="en-US"/>
        </w:rPr>
        <w:t>.</w:t>
      </w:r>
    </w:p>
    <w:p w14:paraId="17B5893B" w14:textId="4E5A5760" w:rsidR="00681801" w:rsidRPr="00681801" w:rsidRDefault="00DB1292" w:rsidP="00DB1292">
      <w:pPr>
        <w:rPr>
          <w:spacing w:val="-6"/>
          <w:lang w:val="en-US"/>
        </w:rPr>
      </w:pPr>
      <w:r w:rsidRPr="00681801">
        <w:rPr>
          <w:spacing w:val="-6"/>
          <w:lang w:val="en-US"/>
        </w:rPr>
        <w:t>The goal of the diploma project is to develop a website to introduce clients to the school, provide information about educational programs, increase the accessibility of the school’s services, automate enrollment processes, attract and win the trust of new students, increase awareness and marketability of courses, emphasize uniqueness, competitiveness and professionalism of the educational institution.</w:t>
      </w:r>
    </w:p>
    <w:p w14:paraId="660648FE" w14:textId="089A04C4" w:rsidR="00DB1292" w:rsidRPr="00847CC9" w:rsidRDefault="00DB1292" w:rsidP="00DB1292">
      <w:pPr>
        <w:rPr>
          <w:lang w:val="en-US"/>
        </w:rPr>
      </w:pPr>
      <w:r w:rsidRPr="00847CC9">
        <w:rPr>
          <w:lang w:val="en-US"/>
        </w:rPr>
        <w:t>During the development of the web application, the following tasks was done:</w:t>
      </w:r>
    </w:p>
    <w:p w14:paraId="1A2B1CE8" w14:textId="4368EC73" w:rsidR="00DB1292" w:rsidRPr="00842F23" w:rsidRDefault="00DB1292" w:rsidP="00DB1292">
      <w:pPr>
        <w:numPr>
          <w:ilvl w:val="0"/>
          <w:numId w:val="38"/>
        </w:numPr>
        <w:pBdr>
          <w:top w:val="nil"/>
          <w:left w:val="nil"/>
          <w:bottom w:val="nil"/>
          <w:right w:val="nil"/>
          <w:between w:val="nil"/>
        </w:pBdr>
        <w:rPr>
          <w:rFonts w:eastAsia="Times New Roman"/>
          <w:color w:val="000000"/>
          <w:szCs w:val="28"/>
          <w:lang w:val="en-US"/>
        </w:rPr>
      </w:pPr>
      <w:r w:rsidRPr="00842F23">
        <w:rPr>
          <w:rFonts w:eastAsia="Times New Roman"/>
          <w:color w:val="000000"/>
          <w:szCs w:val="28"/>
          <w:lang w:val="en-US"/>
        </w:rPr>
        <w:t>analytical review (subject area, review of similar websites, choice of design style and technologies for project implementation);</w:t>
      </w:r>
    </w:p>
    <w:p w14:paraId="0300A197" w14:textId="5C33886B" w:rsidR="00DB1292" w:rsidRPr="00842F23" w:rsidRDefault="00DB1292" w:rsidP="00DB1292">
      <w:pPr>
        <w:numPr>
          <w:ilvl w:val="0"/>
          <w:numId w:val="38"/>
        </w:numPr>
        <w:pBdr>
          <w:top w:val="nil"/>
          <w:left w:val="nil"/>
          <w:bottom w:val="nil"/>
          <w:right w:val="nil"/>
          <w:between w:val="nil"/>
        </w:pBdr>
        <w:rPr>
          <w:rFonts w:eastAsia="Times New Roman"/>
          <w:color w:val="000000"/>
          <w:szCs w:val="28"/>
          <w:lang w:val="en-US"/>
        </w:rPr>
      </w:pPr>
      <w:r w:rsidRPr="00842F23">
        <w:rPr>
          <w:rFonts w:eastAsia="Times New Roman"/>
          <w:color w:val="000000"/>
          <w:szCs w:val="28"/>
          <w:lang w:val="en-US"/>
        </w:rPr>
        <w:t>designing interfaces (setting goals and objectives, identifying the target audience, defining functionality, developing a structural diagram of the site, diagrams of use cases, a</w:t>
      </w:r>
      <w:r w:rsidRPr="00287787">
        <w:rPr>
          <w:rFonts w:eastAsia="Times New Roman"/>
          <w:color w:val="000000"/>
          <w:szCs w:val="28"/>
          <w:lang w:val="en-US"/>
        </w:rPr>
        <w:t> </w:t>
      </w:r>
      <w:r w:rsidRPr="00842F23">
        <w:rPr>
          <w:rFonts w:eastAsia="Times New Roman"/>
          <w:color w:val="000000"/>
          <w:szCs w:val="28"/>
          <w:lang w:val="en-US"/>
        </w:rPr>
        <w:t>database and prototypes of the main pages);</w:t>
      </w:r>
    </w:p>
    <w:p w14:paraId="4A43BEE6" w14:textId="7021E277" w:rsidR="00DB1292" w:rsidRPr="00DB1292" w:rsidRDefault="00DB1292" w:rsidP="00DB1292">
      <w:pPr>
        <w:numPr>
          <w:ilvl w:val="0"/>
          <w:numId w:val="38"/>
        </w:numPr>
        <w:pBdr>
          <w:top w:val="nil"/>
          <w:left w:val="nil"/>
          <w:bottom w:val="nil"/>
          <w:right w:val="nil"/>
          <w:between w:val="nil"/>
        </w:pBdr>
        <w:rPr>
          <w:rFonts w:eastAsia="Times New Roman"/>
          <w:color w:val="000000"/>
          <w:szCs w:val="28"/>
          <w:lang w:val="en-US"/>
        </w:rPr>
      </w:pPr>
      <w:r w:rsidRPr="00DB1292">
        <w:rPr>
          <w:rFonts w:eastAsia="Times New Roman"/>
          <w:color w:val="000000"/>
          <w:szCs w:val="28"/>
          <w:lang w:val="en-US"/>
        </w:rPr>
        <w:t>development of web application design (creation of a logo, website elements, choice of font design for headings and body text, development of page layouts);</w:t>
      </w:r>
    </w:p>
    <w:p w14:paraId="23FF5B5F" w14:textId="5CE661CE" w:rsidR="00DB1292" w:rsidRPr="00DB1292" w:rsidRDefault="00DB1292" w:rsidP="00DB1292">
      <w:pPr>
        <w:numPr>
          <w:ilvl w:val="0"/>
          <w:numId w:val="38"/>
        </w:numPr>
        <w:pBdr>
          <w:top w:val="nil"/>
          <w:left w:val="nil"/>
          <w:bottom w:val="nil"/>
          <w:right w:val="nil"/>
          <w:between w:val="nil"/>
        </w:pBdr>
        <w:rPr>
          <w:rFonts w:eastAsia="Times New Roman"/>
          <w:color w:val="000000"/>
          <w:szCs w:val="28"/>
          <w:lang w:val="en-US"/>
        </w:rPr>
      </w:pPr>
      <w:r w:rsidRPr="00DB1292">
        <w:rPr>
          <w:rFonts w:eastAsia="Times New Roman"/>
          <w:color w:val="000000"/>
          <w:szCs w:val="28"/>
          <w:lang w:val="en-US"/>
        </w:rPr>
        <w:t>software implementation (layout and implementation of the client and server parts of the web application).</w:t>
      </w:r>
    </w:p>
    <w:p w14:paraId="1660FF84" w14:textId="3258A555" w:rsidR="00DB1292" w:rsidRPr="00CC747A" w:rsidRDefault="00DB1292" w:rsidP="00157BA2">
      <w:pPr>
        <w:pBdr>
          <w:top w:val="nil"/>
          <w:left w:val="nil"/>
          <w:bottom w:val="nil"/>
          <w:right w:val="nil"/>
          <w:between w:val="nil"/>
        </w:pBdr>
        <w:spacing w:before="240"/>
        <w:ind w:left="709" w:firstLine="0"/>
        <w:rPr>
          <w:rFonts w:eastAsia="Times New Roman"/>
          <w:color w:val="000000"/>
          <w:szCs w:val="28"/>
        </w:rPr>
      </w:pPr>
      <w:proofErr w:type="spellStart"/>
      <w:r>
        <w:rPr>
          <w:rFonts w:eastAsia="Times New Roman"/>
          <w:color w:val="000000"/>
          <w:szCs w:val="28"/>
        </w:rPr>
        <w:t>Volume</w:t>
      </w:r>
      <w:proofErr w:type="spellEnd"/>
      <w:r>
        <w:rPr>
          <w:rFonts w:eastAsia="Times New Roman"/>
          <w:color w:val="000000"/>
          <w:szCs w:val="28"/>
        </w:rPr>
        <w:t xml:space="preserve"> </w:t>
      </w:r>
      <w:proofErr w:type="spellStart"/>
      <w:r>
        <w:rPr>
          <w:rFonts w:eastAsia="Times New Roman"/>
          <w:color w:val="000000"/>
          <w:szCs w:val="28"/>
        </w:rPr>
        <w:t>of</w:t>
      </w:r>
      <w:proofErr w:type="spellEnd"/>
      <w:r>
        <w:rPr>
          <w:rFonts w:eastAsia="Times New Roman"/>
          <w:color w:val="000000"/>
          <w:szCs w:val="28"/>
        </w:rPr>
        <w:t xml:space="preserve"> </w:t>
      </w:r>
      <w:proofErr w:type="spellStart"/>
      <w:r>
        <w:rPr>
          <w:rFonts w:eastAsia="Times New Roman"/>
          <w:color w:val="000000"/>
          <w:szCs w:val="28"/>
        </w:rPr>
        <w:t>graphic</w:t>
      </w:r>
      <w:proofErr w:type="spellEnd"/>
      <w:r>
        <w:rPr>
          <w:rFonts w:eastAsia="Times New Roman"/>
          <w:color w:val="000000"/>
          <w:szCs w:val="28"/>
        </w:rPr>
        <w:t xml:space="preserve"> </w:t>
      </w:r>
      <w:proofErr w:type="spellStart"/>
      <w:r>
        <w:rPr>
          <w:rFonts w:eastAsia="Times New Roman"/>
          <w:color w:val="000000"/>
          <w:szCs w:val="28"/>
        </w:rPr>
        <w:t>material</w:t>
      </w:r>
      <w:proofErr w:type="spellEnd"/>
      <w:r>
        <w:rPr>
          <w:rFonts w:eastAsia="Times New Roman"/>
          <w:color w:val="000000"/>
          <w:szCs w:val="28"/>
        </w:rPr>
        <w:t>:</w:t>
      </w:r>
    </w:p>
    <w:p w14:paraId="223720AE" w14:textId="5E205AE4" w:rsidR="00DB1292" w:rsidRDefault="00DB1292" w:rsidP="00DB1292">
      <w:pPr>
        <w:numPr>
          <w:ilvl w:val="0"/>
          <w:numId w:val="38"/>
        </w:numPr>
        <w:pBdr>
          <w:top w:val="nil"/>
          <w:left w:val="nil"/>
          <w:bottom w:val="nil"/>
          <w:right w:val="nil"/>
          <w:between w:val="nil"/>
        </w:pBdr>
        <w:rPr>
          <w:rFonts w:eastAsia="Times New Roman"/>
          <w:color w:val="000000"/>
          <w:szCs w:val="28"/>
          <w:lang w:val="en-US"/>
        </w:rPr>
      </w:pPr>
      <w:r w:rsidRPr="00842F23">
        <w:rPr>
          <w:rFonts w:eastAsia="Times New Roman"/>
          <w:color w:val="000000"/>
          <w:szCs w:val="28"/>
          <w:lang w:val="en-US"/>
        </w:rPr>
        <w:t xml:space="preserve">structural diagram of the </w:t>
      </w:r>
      <w:r w:rsidR="006F39B4">
        <w:rPr>
          <w:rFonts w:eastAsia="Times New Roman"/>
          <w:color w:val="000000"/>
          <w:szCs w:val="28"/>
          <w:lang w:val="en-US"/>
        </w:rPr>
        <w:t>web</w:t>
      </w:r>
      <w:r w:rsidRPr="00842F23">
        <w:rPr>
          <w:rFonts w:eastAsia="Times New Roman"/>
          <w:color w:val="000000"/>
          <w:szCs w:val="28"/>
          <w:lang w:val="en-US"/>
        </w:rPr>
        <w:t>site</w:t>
      </w:r>
      <w:r w:rsidR="0010433D">
        <w:rPr>
          <w:rFonts w:eastAsia="Times New Roman"/>
          <w:color w:val="000000"/>
          <w:szCs w:val="28"/>
          <w:lang w:val="en-US"/>
        </w:rPr>
        <w:t xml:space="preserve"> – </w:t>
      </w:r>
      <w:r w:rsidRPr="00842F23">
        <w:rPr>
          <w:rFonts w:eastAsia="Times New Roman"/>
          <w:color w:val="000000"/>
          <w:szCs w:val="28"/>
          <w:lang w:val="en-US"/>
        </w:rPr>
        <w:t>1 </w:t>
      </w:r>
      <w:r w:rsidR="00157BA2" w:rsidRPr="0028264D">
        <w:rPr>
          <w:rFonts w:eastAsia="Times New Roman"/>
          <w:color w:val="000000"/>
          <w:szCs w:val="28"/>
          <w:lang w:val="en-US"/>
        </w:rPr>
        <w:t xml:space="preserve">sheet </w:t>
      </w:r>
      <w:r w:rsidR="00157BA2">
        <w:rPr>
          <w:rFonts w:eastAsia="Times New Roman"/>
          <w:color w:val="000000"/>
          <w:szCs w:val="28"/>
          <w:lang w:val="en-US"/>
        </w:rPr>
        <w:t xml:space="preserve">of </w:t>
      </w:r>
      <w:r>
        <w:rPr>
          <w:rFonts w:eastAsia="Times New Roman"/>
          <w:color w:val="000000"/>
          <w:szCs w:val="28"/>
        </w:rPr>
        <w:t>А</w:t>
      </w:r>
      <w:r w:rsidRPr="00842F23">
        <w:rPr>
          <w:rFonts w:eastAsia="Times New Roman"/>
          <w:color w:val="000000"/>
          <w:szCs w:val="28"/>
          <w:lang w:val="en-US"/>
        </w:rPr>
        <w:t>3;</w:t>
      </w:r>
    </w:p>
    <w:p w14:paraId="37ED6FC1" w14:textId="6F2ED7C0" w:rsidR="00DB1292" w:rsidRPr="00130941" w:rsidRDefault="00DB1292" w:rsidP="00DB1292">
      <w:pPr>
        <w:numPr>
          <w:ilvl w:val="0"/>
          <w:numId w:val="38"/>
        </w:numPr>
        <w:pBdr>
          <w:top w:val="nil"/>
          <w:left w:val="nil"/>
          <w:bottom w:val="nil"/>
          <w:right w:val="nil"/>
          <w:between w:val="nil"/>
        </w:pBdr>
        <w:rPr>
          <w:rFonts w:eastAsia="Times New Roman"/>
          <w:color w:val="000000"/>
          <w:szCs w:val="28"/>
          <w:lang w:val="en-US"/>
        </w:rPr>
      </w:pPr>
      <w:r w:rsidRPr="00130941">
        <w:rPr>
          <w:rFonts w:eastAsia="Times New Roman"/>
          <w:color w:val="000000"/>
          <w:szCs w:val="28"/>
          <w:lang w:val="en-US"/>
        </w:rPr>
        <w:t xml:space="preserve">database </w:t>
      </w:r>
      <w:r>
        <w:rPr>
          <w:rFonts w:eastAsia="Times New Roman"/>
          <w:color w:val="000000"/>
          <w:szCs w:val="28"/>
          <w:lang w:val="en-US"/>
        </w:rPr>
        <w:t>logical scheme</w:t>
      </w:r>
      <w:r w:rsidR="0010433D">
        <w:rPr>
          <w:rFonts w:eastAsia="Times New Roman"/>
          <w:color w:val="000000"/>
          <w:szCs w:val="28"/>
          <w:lang w:val="en-US"/>
        </w:rPr>
        <w:t xml:space="preserve"> – </w:t>
      </w:r>
      <w:r w:rsidRPr="00130941">
        <w:rPr>
          <w:rFonts w:eastAsia="Times New Roman"/>
          <w:color w:val="000000"/>
          <w:szCs w:val="28"/>
          <w:lang w:val="en-US"/>
        </w:rPr>
        <w:t>1 </w:t>
      </w:r>
      <w:r w:rsidR="00157BA2" w:rsidRPr="0028264D">
        <w:rPr>
          <w:rFonts w:eastAsia="Times New Roman"/>
          <w:color w:val="000000"/>
          <w:szCs w:val="28"/>
          <w:lang w:val="en-US"/>
        </w:rPr>
        <w:t xml:space="preserve">sheet </w:t>
      </w:r>
      <w:r w:rsidR="00157BA2">
        <w:rPr>
          <w:rFonts w:eastAsia="Times New Roman"/>
          <w:color w:val="000000"/>
          <w:szCs w:val="28"/>
          <w:lang w:val="en-US"/>
        </w:rPr>
        <w:t xml:space="preserve">of </w:t>
      </w:r>
      <w:r>
        <w:rPr>
          <w:rFonts w:eastAsia="Times New Roman"/>
          <w:color w:val="000000"/>
          <w:szCs w:val="28"/>
        </w:rPr>
        <w:t>А</w:t>
      </w:r>
      <w:r w:rsidRPr="00130941">
        <w:rPr>
          <w:rFonts w:eastAsia="Times New Roman"/>
          <w:color w:val="000000"/>
          <w:szCs w:val="28"/>
          <w:lang w:val="en-US"/>
        </w:rPr>
        <w:t>3;</w:t>
      </w:r>
    </w:p>
    <w:p w14:paraId="2AE50FF6" w14:textId="5DC3D3BD" w:rsidR="00DB1292" w:rsidRPr="0028264D" w:rsidRDefault="00DB1292" w:rsidP="00DB1292">
      <w:pPr>
        <w:numPr>
          <w:ilvl w:val="0"/>
          <w:numId w:val="38"/>
        </w:numPr>
        <w:pBdr>
          <w:top w:val="nil"/>
          <w:left w:val="nil"/>
          <w:bottom w:val="nil"/>
          <w:right w:val="nil"/>
          <w:between w:val="nil"/>
        </w:pBdr>
        <w:rPr>
          <w:rFonts w:eastAsia="Times New Roman"/>
          <w:color w:val="000000"/>
          <w:szCs w:val="28"/>
          <w:lang w:val="en-US"/>
        </w:rPr>
      </w:pPr>
      <w:r w:rsidRPr="0028264D">
        <w:rPr>
          <w:rFonts w:eastAsia="Times New Roman"/>
          <w:color w:val="000000"/>
          <w:szCs w:val="28"/>
          <w:lang w:val="en-US"/>
        </w:rPr>
        <w:t>use case diagram</w:t>
      </w:r>
      <w:r w:rsidR="0010433D">
        <w:rPr>
          <w:rFonts w:eastAsia="Times New Roman"/>
          <w:color w:val="000000"/>
          <w:szCs w:val="28"/>
          <w:lang w:val="en-US"/>
        </w:rPr>
        <w:t xml:space="preserve"> – </w:t>
      </w:r>
      <w:r w:rsidRPr="0028264D">
        <w:rPr>
          <w:rFonts w:eastAsia="Times New Roman"/>
          <w:color w:val="000000"/>
          <w:szCs w:val="28"/>
          <w:lang w:val="en-US"/>
        </w:rPr>
        <w:t xml:space="preserve">1 sheet </w:t>
      </w:r>
      <w:r w:rsidR="00157BA2">
        <w:rPr>
          <w:rFonts w:eastAsia="Times New Roman"/>
          <w:color w:val="000000"/>
          <w:szCs w:val="28"/>
          <w:lang w:val="en-US"/>
        </w:rPr>
        <w:t xml:space="preserve">of </w:t>
      </w:r>
      <w:r>
        <w:rPr>
          <w:rFonts w:eastAsia="Times New Roman"/>
          <w:color w:val="000000"/>
          <w:szCs w:val="28"/>
        </w:rPr>
        <w:t>А</w:t>
      </w:r>
      <w:r w:rsidRPr="0028264D">
        <w:rPr>
          <w:rFonts w:eastAsia="Times New Roman"/>
          <w:color w:val="000000"/>
          <w:szCs w:val="28"/>
          <w:lang w:val="en-US"/>
        </w:rPr>
        <w:t>3;</w:t>
      </w:r>
    </w:p>
    <w:p w14:paraId="30A229D5" w14:textId="29B2A884" w:rsidR="00DB1292" w:rsidRDefault="00DB1292" w:rsidP="00DB1292">
      <w:pPr>
        <w:numPr>
          <w:ilvl w:val="0"/>
          <w:numId w:val="38"/>
        </w:numPr>
        <w:pBdr>
          <w:top w:val="nil"/>
          <w:left w:val="nil"/>
          <w:bottom w:val="nil"/>
          <w:right w:val="nil"/>
          <w:between w:val="nil"/>
        </w:pBdr>
        <w:rPr>
          <w:rFonts w:eastAsia="Times New Roman"/>
          <w:color w:val="000000"/>
          <w:szCs w:val="28"/>
          <w:lang w:val="en-US"/>
        </w:rPr>
      </w:pPr>
      <w:r w:rsidRPr="0028264D">
        <w:rPr>
          <w:rFonts w:eastAsia="Times New Roman"/>
          <w:color w:val="000000"/>
          <w:szCs w:val="28"/>
          <w:lang w:val="en-US"/>
        </w:rPr>
        <w:t>prototypes of the main pages of the website</w:t>
      </w:r>
      <w:r w:rsidR="0010433D">
        <w:rPr>
          <w:rFonts w:eastAsia="Times New Roman"/>
          <w:color w:val="000000"/>
          <w:szCs w:val="28"/>
          <w:lang w:val="en-US"/>
        </w:rPr>
        <w:t xml:space="preserve"> – </w:t>
      </w:r>
      <w:r w:rsidRPr="0028264D">
        <w:rPr>
          <w:rFonts w:eastAsia="Times New Roman"/>
          <w:color w:val="000000"/>
          <w:szCs w:val="28"/>
          <w:lang w:val="en-US"/>
        </w:rPr>
        <w:t>1 </w:t>
      </w:r>
      <w:r w:rsidR="00157BA2" w:rsidRPr="0028264D">
        <w:rPr>
          <w:rFonts w:eastAsia="Times New Roman"/>
          <w:color w:val="000000"/>
          <w:szCs w:val="28"/>
          <w:lang w:val="en-US"/>
        </w:rPr>
        <w:t xml:space="preserve">sheet </w:t>
      </w:r>
      <w:r w:rsidR="00157BA2">
        <w:rPr>
          <w:rFonts w:eastAsia="Times New Roman"/>
          <w:color w:val="000000"/>
          <w:szCs w:val="28"/>
          <w:lang w:val="en-US"/>
        </w:rPr>
        <w:t xml:space="preserve">of </w:t>
      </w:r>
      <w:r>
        <w:rPr>
          <w:rFonts w:eastAsia="Times New Roman"/>
          <w:color w:val="000000"/>
          <w:szCs w:val="28"/>
        </w:rPr>
        <w:t>А</w:t>
      </w:r>
      <w:r w:rsidRPr="0028264D">
        <w:rPr>
          <w:rFonts w:eastAsia="Times New Roman"/>
          <w:color w:val="000000"/>
          <w:szCs w:val="28"/>
          <w:lang w:val="en-US"/>
        </w:rPr>
        <w:t>3;</w:t>
      </w:r>
    </w:p>
    <w:p w14:paraId="44CE2A4E" w14:textId="21911562" w:rsidR="002E6EBA" w:rsidRPr="0028264D" w:rsidRDefault="002E6EBA" w:rsidP="00DB1292">
      <w:pPr>
        <w:numPr>
          <w:ilvl w:val="0"/>
          <w:numId w:val="38"/>
        </w:numPr>
        <w:pBdr>
          <w:top w:val="nil"/>
          <w:left w:val="nil"/>
          <w:bottom w:val="nil"/>
          <w:right w:val="nil"/>
          <w:between w:val="nil"/>
        </w:pBdr>
        <w:rPr>
          <w:rFonts w:eastAsia="Times New Roman"/>
          <w:color w:val="000000"/>
          <w:szCs w:val="28"/>
          <w:lang w:val="en-US"/>
        </w:rPr>
      </w:pPr>
      <w:r w:rsidRPr="000E1C85">
        <w:rPr>
          <w:rFonts w:eastAsia="Times New Roman"/>
          <w:color w:val="000000"/>
          <w:szCs w:val="28"/>
          <w:lang w:val="en-US"/>
        </w:rPr>
        <w:t>elements of website design</w:t>
      </w:r>
      <w:r w:rsidRPr="00ED5AE0">
        <w:rPr>
          <w:rFonts w:eastAsia="Times New Roman"/>
          <w:color w:val="000000"/>
          <w:szCs w:val="28"/>
          <w:lang w:val="en-US"/>
        </w:rPr>
        <w:t> – 1 </w:t>
      </w:r>
      <w:r w:rsidRPr="0028264D">
        <w:rPr>
          <w:rFonts w:eastAsia="Times New Roman"/>
          <w:color w:val="000000"/>
          <w:szCs w:val="28"/>
          <w:lang w:val="en-US"/>
        </w:rPr>
        <w:t xml:space="preserve">sheet </w:t>
      </w:r>
      <w:r>
        <w:rPr>
          <w:rFonts w:eastAsia="Times New Roman"/>
          <w:color w:val="000000"/>
          <w:szCs w:val="28"/>
          <w:lang w:val="en-US"/>
        </w:rPr>
        <w:t xml:space="preserve">of </w:t>
      </w:r>
      <w:r w:rsidRPr="00ED5AE0">
        <w:rPr>
          <w:rFonts w:eastAsia="Times New Roman"/>
          <w:color w:val="000000"/>
          <w:szCs w:val="28"/>
        </w:rPr>
        <w:t>А</w:t>
      </w:r>
      <w:r w:rsidRPr="00ED5AE0">
        <w:rPr>
          <w:rFonts w:eastAsia="Times New Roman"/>
          <w:color w:val="000000"/>
          <w:szCs w:val="28"/>
          <w:lang w:val="en-US"/>
        </w:rPr>
        <w:t>3</w:t>
      </w:r>
      <w:r>
        <w:rPr>
          <w:rFonts w:eastAsia="Times New Roman"/>
          <w:color w:val="000000"/>
          <w:szCs w:val="28"/>
          <w:lang w:val="en-US"/>
        </w:rPr>
        <w:t>;</w:t>
      </w:r>
    </w:p>
    <w:p w14:paraId="582BA592" w14:textId="2A16758E" w:rsidR="00DB1292" w:rsidRPr="00842F23" w:rsidRDefault="00DB1292" w:rsidP="00DB1292">
      <w:pPr>
        <w:numPr>
          <w:ilvl w:val="0"/>
          <w:numId w:val="38"/>
        </w:numPr>
        <w:pBdr>
          <w:top w:val="nil"/>
          <w:left w:val="nil"/>
          <w:bottom w:val="nil"/>
          <w:right w:val="nil"/>
          <w:between w:val="nil"/>
        </w:pBdr>
        <w:rPr>
          <w:rFonts w:eastAsia="Times New Roman"/>
          <w:color w:val="000000"/>
          <w:szCs w:val="28"/>
          <w:lang w:val="en-US"/>
        </w:rPr>
      </w:pPr>
      <w:r w:rsidRPr="00842F23">
        <w:rPr>
          <w:rFonts w:eastAsia="Times New Roman"/>
          <w:color w:val="000000"/>
          <w:szCs w:val="28"/>
          <w:lang w:val="en-US"/>
        </w:rPr>
        <w:t>design of the main pages of the website</w:t>
      </w:r>
      <w:r w:rsidR="0010433D">
        <w:rPr>
          <w:rFonts w:eastAsia="Times New Roman"/>
          <w:color w:val="000000"/>
          <w:szCs w:val="28"/>
          <w:lang w:val="en-US"/>
        </w:rPr>
        <w:t xml:space="preserve"> – </w:t>
      </w:r>
      <w:r w:rsidRPr="00842F23">
        <w:rPr>
          <w:rFonts w:eastAsia="Times New Roman"/>
          <w:color w:val="000000"/>
          <w:szCs w:val="28"/>
          <w:lang w:val="en-US"/>
        </w:rPr>
        <w:t>1 </w:t>
      </w:r>
      <w:r w:rsidR="00157BA2" w:rsidRPr="0028264D">
        <w:rPr>
          <w:rFonts w:eastAsia="Times New Roman"/>
          <w:color w:val="000000"/>
          <w:szCs w:val="28"/>
          <w:lang w:val="en-US"/>
        </w:rPr>
        <w:t xml:space="preserve">sheet </w:t>
      </w:r>
      <w:r w:rsidR="00157BA2">
        <w:rPr>
          <w:rFonts w:eastAsia="Times New Roman"/>
          <w:color w:val="000000"/>
          <w:szCs w:val="28"/>
          <w:lang w:val="en-US"/>
        </w:rPr>
        <w:t xml:space="preserve">of </w:t>
      </w:r>
      <w:r>
        <w:rPr>
          <w:rFonts w:eastAsia="Times New Roman"/>
          <w:color w:val="000000"/>
          <w:szCs w:val="28"/>
        </w:rPr>
        <w:t>А</w:t>
      </w:r>
      <w:r w:rsidRPr="00842F23">
        <w:rPr>
          <w:rFonts w:eastAsia="Times New Roman"/>
          <w:color w:val="000000"/>
          <w:szCs w:val="28"/>
          <w:lang w:val="en-US"/>
        </w:rPr>
        <w:t>3;</w:t>
      </w:r>
    </w:p>
    <w:p w14:paraId="1D7BC009" w14:textId="44FAA601" w:rsidR="00DB1292" w:rsidRPr="002E6EBA" w:rsidRDefault="00DB1292" w:rsidP="002E6EBA">
      <w:pPr>
        <w:numPr>
          <w:ilvl w:val="0"/>
          <w:numId w:val="38"/>
        </w:numPr>
        <w:pBdr>
          <w:top w:val="nil"/>
          <w:left w:val="nil"/>
          <w:bottom w:val="nil"/>
          <w:right w:val="nil"/>
          <w:between w:val="nil"/>
        </w:pBdr>
        <w:rPr>
          <w:rFonts w:eastAsia="Times New Roman"/>
          <w:color w:val="000000"/>
          <w:szCs w:val="28"/>
          <w:lang w:val="en-US"/>
        </w:rPr>
      </w:pPr>
      <w:r w:rsidRPr="00ED5AE0">
        <w:rPr>
          <w:rFonts w:eastAsia="Times New Roman"/>
          <w:color w:val="000000"/>
          <w:szCs w:val="28"/>
          <w:lang w:val="en-US"/>
        </w:rPr>
        <w:t>design of corporate identity elements</w:t>
      </w:r>
      <w:r w:rsidR="0010433D" w:rsidRPr="00ED5AE0">
        <w:rPr>
          <w:rFonts w:eastAsia="Times New Roman"/>
          <w:color w:val="000000"/>
          <w:szCs w:val="28"/>
          <w:lang w:val="en-US"/>
        </w:rPr>
        <w:t xml:space="preserve"> – </w:t>
      </w:r>
      <w:r w:rsidRPr="00ED5AE0">
        <w:rPr>
          <w:rFonts w:eastAsia="Times New Roman"/>
          <w:color w:val="000000"/>
          <w:szCs w:val="28"/>
          <w:lang w:val="en-US"/>
        </w:rPr>
        <w:t>1 </w:t>
      </w:r>
      <w:r w:rsidR="00157BA2" w:rsidRPr="0028264D">
        <w:rPr>
          <w:rFonts w:eastAsia="Times New Roman"/>
          <w:color w:val="000000"/>
          <w:szCs w:val="28"/>
          <w:lang w:val="en-US"/>
        </w:rPr>
        <w:t xml:space="preserve">sheet </w:t>
      </w:r>
      <w:r w:rsidR="00157BA2">
        <w:rPr>
          <w:rFonts w:eastAsia="Times New Roman"/>
          <w:color w:val="000000"/>
          <w:szCs w:val="28"/>
          <w:lang w:val="en-US"/>
        </w:rPr>
        <w:t xml:space="preserve">of </w:t>
      </w:r>
      <w:r w:rsidRPr="00ED5AE0">
        <w:rPr>
          <w:rFonts w:eastAsia="Times New Roman"/>
          <w:color w:val="000000"/>
          <w:szCs w:val="28"/>
        </w:rPr>
        <w:t>А</w:t>
      </w:r>
      <w:r w:rsidRPr="00ED5AE0">
        <w:rPr>
          <w:rFonts w:eastAsia="Times New Roman"/>
          <w:color w:val="000000"/>
          <w:szCs w:val="28"/>
          <w:lang w:val="en-US"/>
        </w:rPr>
        <w:t>3</w:t>
      </w:r>
      <w:r w:rsidR="002E6EBA">
        <w:rPr>
          <w:rFonts w:eastAsia="Times New Roman"/>
          <w:color w:val="000000"/>
          <w:szCs w:val="28"/>
          <w:lang w:val="en-US"/>
        </w:rPr>
        <w:t>.</w:t>
      </w:r>
    </w:p>
    <w:p w14:paraId="0E98A3B2" w14:textId="77777777" w:rsidR="003A216A" w:rsidRPr="00DB1292" w:rsidRDefault="003A216A" w:rsidP="003A216A">
      <w:pPr>
        <w:ind w:firstLine="0"/>
        <w:jc w:val="left"/>
        <w:rPr>
          <w:lang w:val="en-US"/>
        </w:rPr>
        <w:sectPr w:rsidR="003A216A" w:rsidRPr="00DB1292" w:rsidSect="00CB748E">
          <w:pgSz w:w="11906" w:h="16838" w:code="9"/>
          <w:pgMar w:top="1134" w:right="567" w:bottom="851" w:left="1304" w:header="567" w:footer="709" w:gutter="0"/>
          <w:cols w:space="708"/>
          <w:docGrid w:linePitch="381"/>
        </w:sectPr>
      </w:pPr>
    </w:p>
    <w:p w14:paraId="50BBC080" w14:textId="798A3F5F" w:rsidR="0031515F" w:rsidRPr="0013781E" w:rsidRDefault="002B4F78" w:rsidP="0031515F">
      <w:pPr>
        <w:pStyle w:val="afe"/>
      </w:pPr>
      <w:r w:rsidRPr="00A85936">
        <w:rPr>
          <w:b w:val="0"/>
          <w:bCs/>
          <w:noProof/>
          <w:lang w:eastAsia="ru-RU"/>
        </w:rPr>
        <w:lastRenderedPageBreak/>
        <mc:AlternateContent>
          <mc:Choice Requires="wpg">
            <w:drawing>
              <wp:anchor distT="0" distB="0" distL="114300" distR="114300" simplePos="0" relativeHeight="251681792" behindDoc="1" locked="0" layoutInCell="1" allowOverlap="1" wp14:anchorId="617E77B9" wp14:editId="1CB2BFBE">
                <wp:simplePos x="0" y="0"/>
                <wp:positionH relativeFrom="margin">
                  <wp:posOffset>-398780</wp:posOffset>
                </wp:positionH>
                <wp:positionV relativeFrom="margin">
                  <wp:posOffset>-520065</wp:posOffset>
                </wp:positionV>
                <wp:extent cx="6670040" cy="10279380"/>
                <wp:effectExtent l="0" t="0" r="16510" b="26670"/>
                <wp:wrapNone/>
                <wp:docPr id="1073742524" name="Группа 1073742524"/>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073742525" name="Прямая соединительная линия 1073742525"/>
                        <wps:cNvCnPr>
                          <a:cxnSpLocks noChangeShapeType="1"/>
                        </wps:cNvCnPr>
                        <wps:spPr bwMode="auto">
                          <a:xfrm>
                            <a:off x="0" y="8894618"/>
                            <a:ext cx="6656400" cy="0"/>
                          </a:xfrm>
                          <a:prstGeom prst="line">
                            <a:avLst/>
                          </a:prstGeom>
                          <a:noFill/>
                          <a:ln w="25400">
                            <a:solidFill>
                              <a:srgbClr val="000000"/>
                            </a:solidFill>
                            <a:round/>
                          </a:ln>
                        </wps:spPr>
                        <wps:bodyPr/>
                      </wps:wsp>
                      <wps:wsp>
                        <wps:cNvPr id="1073742526" name="Прямая соединительная линия 1073742526"/>
                        <wps:cNvCnPr>
                          <a:cxnSpLocks noChangeShapeType="1"/>
                        </wps:cNvCnPr>
                        <wps:spPr bwMode="auto">
                          <a:xfrm>
                            <a:off x="0" y="9072748"/>
                            <a:ext cx="2340000" cy="0"/>
                          </a:xfrm>
                          <a:prstGeom prst="line">
                            <a:avLst/>
                          </a:prstGeom>
                          <a:noFill/>
                          <a:ln w="9525">
                            <a:solidFill>
                              <a:srgbClr val="000000"/>
                            </a:solidFill>
                            <a:round/>
                          </a:ln>
                        </wps:spPr>
                        <wps:bodyPr/>
                      </wps:wsp>
                      <wps:wsp>
                        <wps:cNvPr id="1073742527" name="Прямая соединительная линия 1073742527"/>
                        <wps:cNvCnPr>
                          <a:cxnSpLocks noChangeShapeType="1"/>
                        </wps:cNvCnPr>
                        <wps:spPr bwMode="auto">
                          <a:xfrm>
                            <a:off x="0" y="9256815"/>
                            <a:ext cx="2340000" cy="0"/>
                          </a:xfrm>
                          <a:prstGeom prst="line">
                            <a:avLst/>
                          </a:prstGeom>
                          <a:noFill/>
                          <a:ln w="25400">
                            <a:solidFill>
                              <a:srgbClr val="000000"/>
                            </a:solidFill>
                            <a:round/>
                          </a:ln>
                        </wps:spPr>
                        <wps:bodyPr/>
                      </wps:wsp>
                      <wps:wsp>
                        <wps:cNvPr id="1073742528" name="Прямая соединительная линия 1073742528"/>
                        <wps:cNvCnPr>
                          <a:cxnSpLocks noChangeShapeType="1"/>
                        </wps:cNvCnPr>
                        <wps:spPr bwMode="auto">
                          <a:xfrm>
                            <a:off x="0" y="9613075"/>
                            <a:ext cx="2340000" cy="0"/>
                          </a:xfrm>
                          <a:prstGeom prst="line">
                            <a:avLst/>
                          </a:prstGeom>
                          <a:noFill/>
                          <a:ln w="9525">
                            <a:solidFill>
                              <a:srgbClr val="000000"/>
                            </a:solidFill>
                            <a:round/>
                          </a:ln>
                        </wps:spPr>
                        <wps:bodyPr/>
                      </wps:wsp>
                      <wps:wsp>
                        <wps:cNvPr id="1073742529" name="Прямая соединительная линия 1073742529"/>
                        <wps:cNvCnPr>
                          <a:cxnSpLocks noChangeShapeType="1"/>
                        </wps:cNvCnPr>
                        <wps:spPr bwMode="auto">
                          <a:xfrm>
                            <a:off x="0" y="9797143"/>
                            <a:ext cx="2340000" cy="0"/>
                          </a:xfrm>
                          <a:prstGeom prst="line">
                            <a:avLst/>
                          </a:prstGeom>
                          <a:noFill/>
                          <a:ln w="9525">
                            <a:solidFill>
                              <a:srgbClr val="000000"/>
                            </a:solidFill>
                            <a:round/>
                          </a:ln>
                        </wps:spPr>
                        <wps:bodyPr/>
                      </wps:wsp>
                      <wps:wsp>
                        <wps:cNvPr id="1073742530" name="Прямая соединительная линия 1073742530"/>
                        <wps:cNvCnPr>
                          <a:cxnSpLocks noChangeShapeType="1"/>
                        </wps:cNvCnPr>
                        <wps:spPr bwMode="auto">
                          <a:xfrm>
                            <a:off x="0" y="9975273"/>
                            <a:ext cx="2340000" cy="0"/>
                          </a:xfrm>
                          <a:prstGeom prst="line">
                            <a:avLst/>
                          </a:prstGeom>
                          <a:noFill/>
                          <a:ln w="9525">
                            <a:solidFill>
                              <a:srgbClr val="000000"/>
                            </a:solidFill>
                            <a:round/>
                          </a:ln>
                        </wps:spPr>
                        <wps:bodyPr/>
                      </wps:wsp>
                      <wps:wsp>
                        <wps:cNvPr id="1073742531" name="Прямая соединительная линия 1073742531"/>
                        <wps:cNvCnPr>
                          <a:cxnSpLocks noChangeShapeType="1"/>
                        </wps:cNvCnPr>
                        <wps:spPr bwMode="auto">
                          <a:xfrm>
                            <a:off x="0" y="10153402"/>
                            <a:ext cx="2340000" cy="0"/>
                          </a:xfrm>
                          <a:prstGeom prst="line">
                            <a:avLst/>
                          </a:prstGeom>
                          <a:noFill/>
                          <a:ln w="9525">
                            <a:solidFill>
                              <a:srgbClr val="000000"/>
                            </a:solidFill>
                            <a:round/>
                          </a:ln>
                        </wps:spPr>
                        <wps:bodyPr/>
                      </wps:wsp>
                      <wps:wsp>
                        <wps:cNvPr id="1073742532" name="Прямая соединительная линия 1073742532"/>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533" name="Прямая соединительная линия 1073742533"/>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534" name="Прямая соединительная линия 1073742534"/>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535" name="Прямая соединительная линия 1073742535"/>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536" name="Прямая соединительная линия 1073742536"/>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537" name="Прямая соединительная линия 1073742537"/>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538" name="Прямая соединительная линия 1073742538"/>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539" name="Прямая соединительная линия 1073742539"/>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540" name="Прямая соединительная линия 1073742540"/>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541" name="Прямая соединительная линия 1073742541"/>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542" name="Прямая соединительная линия 1073742542"/>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543" name="Прямая соединительная линия 1073742543"/>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544" name="Прямая соединительная линия 1073742544"/>
                        <wps:cNvCnPr>
                          <a:cxnSpLocks noChangeShapeType="1"/>
                        </wps:cNvCnPr>
                        <wps:spPr bwMode="auto">
                          <a:xfrm>
                            <a:off x="0" y="9434945"/>
                            <a:ext cx="6656400" cy="0"/>
                          </a:xfrm>
                          <a:prstGeom prst="line">
                            <a:avLst/>
                          </a:prstGeom>
                          <a:noFill/>
                          <a:ln w="25400">
                            <a:solidFill>
                              <a:srgbClr val="000000"/>
                            </a:solidFill>
                            <a:round/>
                          </a:ln>
                        </wps:spPr>
                        <wps:bodyPr/>
                      </wps:wsp>
                      <wps:wsp>
                        <wps:cNvPr id="1073742545" name="Прямоугольник 1073742545"/>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546" name="Надпись 1073742546"/>
                        <wps:cNvSpPr txBox="1">
                          <a:spLocks noChangeArrowheads="1"/>
                        </wps:cNvSpPr>
                        <wps:spPr bwMode="auto">
                          <a:xfrm>
                            <a:off x="6014852" y="9429008"/>
                            <a:ext cx="647065" cy="179070"/>
                          </a:xfrm>
                          <a:prstGeom prst="rect">
                            <a:avLst/>
                          </a:prstGeom>
                          <a:noFill/>
                          <a:ln>
                            <a:noFill/>
                          </a:ln>
                        </wps:spPr>
                        <wps:txbx>
                          <w:txbxContent>
                            <w:p w14:paraId="642F0E5F" w14:textId="77777777" w:rsidR="0031515F" w:rsidRPr="00BE534A" w:rsidRDefault="0031515F" w:rsidP="0031515F">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547" name="Надпись 1073742547"/>
                        <wps:cNvSpPr txBox="1">
                          <a:spLocks noChangeArrowheads="1"/>
                        </wps:cNvSpPr>
                        <wps:spPr bwMode="auto">
                          <a:xfrm>
                            <a:off x="0" y="9250878"/>
                            <a:ext cx="251460" cy="179070"/>
                          </a:xfrm>
                          <a:prstGeom prst="rect">
                            <a:avLst/>
                          </a:prstGeom>
                          <a:noFill/>
                          <a:ln>
                            <a:noFill/>
                          </a:ln>
                        </wps:spPr>
                        <wps:txbx>
                          <w:txbxContent>
                            <w:p w14:paraId="51FBC4AD" w14:textId="77777777" w:rsidR="0031515F" w:rsidRPr="00BE534A" w:rsidRDefault="0031515F" w:rsidP="0031515F">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548" name="Надпись 1073742548"/>
                        <wps:cNvSpPr txBox="1">
                          <a:spLocks noChangeArrowheads="1"/>
                        </wps:cNvSpPr>
                        <wps:spPr bwMode="auto">
                          <a:xfrm>
                            <a:off x="237507" y="9250878"/>
                            <a:ext cx="359410" cy="179070"/>
                          </a:xfrm>
                          <a:prstGeom prst="rect">
                            <a:avLst/>
                          </a:prstGeom>
                          <a:noFill/>
                          <a:ln>
                            <a:noFill/>
                          </a:ln>
                          <a:effectLst/>
                        </wps:spPr>
                        <wps:txbx>
                          <w:txbxContent>
                            <w:p w14:paraId="3588F206" w14:textId="77777777" w:rsidR="0031515F" w:rsidRPr="00BE534A" w:rsidRDefault="0031515F" w:rsidP="0031515F">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549" name="Надпись 1073742549"/>
                        <wps:cNvSpPr txBox="1">
                          <a:spLocks noChangeArrowheads="1"/>
                        </wps:cNvSpPr>
                        <wps:spPr bwMode="auto">
                          <a:xfrm>
                            <a:off x="593766" y="9250878"/>
                            <a:ext cx="827405" cy="179070"/>
                          </a:xfrm>
                          <a:prstGeom prst="rect">
                            <a:avLst/>
                          </a:prstGeom>
                          <a:noFill/>
                          <a:ln>
                            <a:noFill/>
                          </a:ln>
                        </wps:spPr>
                        <wps:txbx>
                          <w:txbxContent>
                            <w:p w14:paraId="272A3C9E" w14:textId="411A396F" w:rsidR="0031515F" w:rsidRPr="00BE534A" w:rsidRDefault="0031515F" w:rsidP="0031515F">
                              <w:pPr>
                                <w:ind w:firstLine="0"/>
                                <w:jc w:val="center"/>
                                <w:rPr>
                                  <w:sz w:val="18"/>
                                  <w:szCs w:val="18"/>
                                </w:rPr>
                              </w:pPr>
                              <w:r w:rsidRPr="00BE534A">
                                <w:rPr>
                                  <w:sz w:val="18"/>
                                  <w:szCs w:val="18"/>
                                </w:rPr>
                                <w:t>№ докум</w:t>
                              </w:r>
                              <w:r w:rsidR="000C7960">
                                <w:rPr>
                                  <w:sz w:val="18"/>
                                  <w:szCs w:val="18"/>
                                </w:rPr>
                                <w:t>ента</w:t>
                              </w:r>
                            </w:p>
                          </w:txbxContent>
                        </wps:txbx>
                        <wps:bodyPr rot="0" vert="horz" wrap="square" lIns="18000" tIns="18000" rIns="18000" bIns="0" anchor="ctr" anchorCtr="0" upright="1">
                          <a:noAutofit/>
                        </wps:bodyPr>
                      </wps:wsp>
                      <wps:wsp>
                        <wps:cNvPr id="1073742550" name="Надпись 1073742550"/>
                        <wps:cNvSpPr txBox="1">
                          <a:spLocks noChangeArrowheads="1"/>
                        </wps:cNvSpPr>
                        <wps:spPr bwMode="auto">
                          <a:xfrm>
                            <a:off x="617517" y="9446821"/>
                            <a:ext cx="827405" cy="179070"/>
                          </a:xfrm>
                          <a:prstGeom prst="rect">
                            <a:avLst/>
                          </a:prstGeom>
                          <a:noFill/>
                          <a:ln>
                            <a:noFill/>
                          </a:ln>
                        </wps:spPr>
                        <wps:txbx>
                          <w:txbxContent>
                            <w:p w14:paraId="10F4D539" w14:textId="77777777" w:rsidR="0031515F" w:rsidRPr="003B3077" w:rsidRDefault="0031515F" w:rsidP="0031515F">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551" name="Надпись 1073742551"/>
                        <wps:cNvSpPr txBox="1">
                          <a:spLocks noChangeArrowheads="1"/>
                        </wps:cNvSpPr>
                        <wps:spPr bwMode="auto">
                          <a:xfrm>
                            <a:off x="617517" y="9607138"/>
                            <a:ext cx="827405" cy="179070"/>
                          </a:xfrm>
                          <a:prstGeom prst="rect">
                            <a:avLst/>
                          </a:prstGeom>
                          <a:noFill/>
                          <a:ln>
                            <a:noFill/>
                          </a:ln>
                        </wps:spPr>
                        <wps:txbx>
                          <w:txbxContent>
                            <w:p w14:paraId="1478EB63" w14:textId="77777777" w:rsidR="0031515F" w:rsidRPr="00BE534A" w:rsidRDefault="0031515F" w:rsidP="0031515F">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552" name="Надпись 1073742552"/>
                        <wps:cNvSpPr txBox="1">
                          <a:spLocks noChangeArrowheads="1"/>
                        </wps:cNvSpPr>
                        <wps:spPr bwMode="auto">
                          <a:xfrm>
                            <a:off x="617517" y="10153402"/>
                            <a:ext cx="827405" cy="179070"/>
                          </a:xfrm>
                          <a:prstGeom prst="rect">
                            <a:avLst/>
                          </a:prstGeom>
                          <a:noFill/>
                          <a:ln>
                            <a:noFill/>
                          </a:ln>
                        </wps:spPr>
                        <wps:txbx>
                          <w:txbxContent>
                            <w:p w14:paraId="3BA9DD45" w14:textId="77777777" w:rsidR="0031515F" w:rsidRPr="00BE534A" w:rsidRDefault="0031515F" w:rsidP="0031515F">
                              <w:pPr>
                                <w:ind w:firstLine="0"/>
                                <w:rPr>
                                  <w:sz w:val="20"/>
                                  <w:szCs w:val="20"/>
                                </w:rPr>
                              </w:pPr>
                              <w:r w:rsidRPr="00BE534A">
                                <w:rPr>
                                  <w:sz w:val="20"/>
                                  <w:szCs w:val="20"/>
                                </w:rPr>
                                <w:t>Романенко</w:t>
                              </w:r>
                            </w:p>
                            <w:p w14:paraId="7E9A7601" w14:textId="77777777" w:rsidR="0031515F" w:rsidRDefault="0031515F" w:rsidP="0031515F">
                              <w:pPr>
                                <w:rPr>
                                  <w:rFonts w:ascii="Arial" w:hAnsi="Arial" w:cs="Arial"/>
                                  <w:sz w:val="20"/>
                                  <w:szCs w:val="20"/>
                                </w:rPr>
                              </w:pPr>
                            </w:p>
                          </w:txbxContent>
                        </wps:txbx>
                        <wps:bodyPr rot="0" vert="horz" wrap="square" lIns="18000" tIns="0" rIns="18000" bIns="0" anchor="ctr" anchorCtr="0" upright="1">
                          <a:noAutofit/>
                        </wps:bodyPr>
                      </wps:wsp>
                      <wps:wsp>
                        <wps:cNvPr id="1073742553" name="Надпись 1073742553"/>
                        <wps:cNvSpPr txBox="1">
                          <a:spLocks noChangeArrowheads="1"/>
                        </wps:cNvSpPr>
                        <wps:spPr bwMode="auto">
                          <a:xfrm>
                            <a:off x="1425039" y="9250878"/>
                            <a:ext cx="539115" cy="179070"/>
                          </a:xfrm>
                          <a:prstGeom prst="rect">
                            <a:avLst/>
                          </a:prstGeom>
                          <a:noFill/>
                          <a:ln>
                            <a:noFill/>
                          </a:ln>
                        </wps:spPr>
                        <wps:txbx>
                          <w:txbxContent>
                            <w:p w14:paraId="5EE909DD" w14:textId="77777777" w:rsidR="0031515F" w:rsidRPr="00BE534A" w:rsidRDefault="0031515F" w:rsidP="0031515F">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554" name="Надпись 1073742554"/>
                        <wps:cNvSpPr txBox="1">
                          <a:spLocks noChangeArrowheads="1"/>
                        </wps:cNvSpPr>
                        <wps:spPr bwMode="auto">
                          <a:xfrm>
                            <a:off x="1971304" y="9250878"/>
                            <a:ext cx="359410" cy="179070"/>
                          </a:xfrm>
                          <a:prstGeom prst="rect">
                            <a:avLst/>
                          </a:prstGeom>
                          <a:noFill/>
                          <a:ln>
                            <a:noFill/>
                          </a:ln>
                        </wps:spPr>
                        <wps:txbx>
                          <w:txbxContent>
                            <w:p w14:paraId="185F41B3" w14:textId="77777777" w:rsidR="0031515F" w:rsidRPr="00BE534A" w:rsidRDefault="0031515F" w:rsidP="0031515F">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555" name="Надпись 1073742555"/>
                        <wps:cNvSpPr txBox="1">
                          <a:spLocks noChangeArrowheads="1"/>
                        </wps:cNvSpPr>
                        <wps:spPr bwMode="auto">
                          <a:xfrm>
                            <a:off x="11875" y="9446821"/>
                            <a:ext cx="611505" cy="179070"/>
                          </a:xfrm>
                          <a:prstGeom prst="rect">
                            <a:avLst/>
                          </a:prstGeom>
                          <a:noFill/>
                          <a:ln>
                            <a:noFill/>
                          </a:ln>
                        </wps:spPr>
                        <wps:txbx>
                          <w:txbxContent>
                            <w:p w14:paraId="4E88169C" w14:textId="77777777" w:rsidR="0031515F" w:rsidRPr="00BE534A" w:rsidRDefault="0031515F" w:rsidP="0031515F">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556" name="Надпись 1073742556"/>
                        <wps:cNvSpPr txBox="1">
                          <a:spLocks noChangeArrowheads="1"/>
                        </wps:cNvSpPr>
                        <wps:spPr bwMode="auto">
                          <a:xfrm>
                            <a:off x="5938" y="9607138"/>
                            <a:ext cx="611505" cy="179070"/>
                          </a:xfrm>
                          <a:prstGeom prst="rect">
                            <a:avLst/>
                          </a:prstGeom>
                          <a:noFill/>
                          <a:ln>
                            <a:noFill/>
                          </a:ln>
                        </wps:spPr>
                        <wps:txbx>
                          <w:txbxContent>
                            <w:p w14:paraId="61000227" w14:textId="77777777" w:rsidR="0031515F" w:rsidRPr="00BE534A" w:rsidRDefault="0031515F" w:rsidP="0031515F">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557" name="Надпись 1073742557"/>
                        <wps:cNvSpPr txBox="1">
                          <a:spLocks noChangeArrowheads="1"/>
                        </wps:cNvSpPr>
                        <wps:spPr bwMode="auto">
                          <a:xfrm>
                            <a:off x="5938" y="10153402"/>
                            <a:ext cx="611505" cy="179070"/>
                          </a:xfrm>
                          <a:prstGeom prst="rect">
                            <a:avLst/>
                          </a:prstGeom>
                          <a:noFill/>
                          <a:ln>
                            <a:noFill/>
                          </a:ln>
                        </wps:spPr>
                        <wps:txbx>
                          <w:txbxContent>
                            <w:p w14:paraId="5FC23A44" w14:textId="77777777" w:rsidR="0031515F" w:rsidRPr="00BE534A" w:rsidRDefault="0031515F" w:rsidP="0031515F">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558" name="Надпись 1073742558"/>
                        <wps:cNvSpPr txBox="1">
                          <a:spLocks noChangeArrowheads="1"/>
                        </wps:cNvSpPr>
                        <wps:spPr bwMode="auto">
                          <a:xfrm>
                            <a:off x="4862946" y="9429008"/>
                            <a:ext cx="539115" cy="179070"/>
                          </a:xfrm>
                          <a:prstGeom prst="rect">
                            <a:avLst/>
                          </a:prstGeom>
                          <a:noFill/>
                          <a:ln>
                            <a:noFill/>
                          </a:ln>
                        </wps:spPr>
                        <wps:txbx>
                          <w:txbxContent>
                            <w:p w14:paraId="3D5E37D8" w14:textId="77777777" w:rsidR="0031515F" w:rsidRPr="00A52B8A" w:rsidRDefault="0031515F" w:rsidP="0031515F">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559" name="Надпись 1073742559"/>
                        <wps:cNvSpPr txBox="1">
                          <a:spLocks noChangeArrowheads="1"/>
                        </wps:cNvSpPr>
                        <wps:spPr bwMode="auto">
                          <a:xfrm>
                            <a:off x="5403273" y="9429008"/>
                            <a:ext cx="611505" cy="179070"/>
                          </a:xfrm>
                          <a:prstGeom prst="rect">
                            <a:avLst/>
                          </a:prstGeom>
                          <a:noFill/>
                          <a:ln>
                            <a:noFill/>
                          </a:ln>
                        </wps:spPr>
                        <wps:txbx>
                          <w:txbxContent>
                            <w:p w14:paraId="74C6ADC2" w14:textId="77777777" w:rsidR="0031515F" w:rsidRPr="00BE534A" w:rsidRDefault="0031515F" w:rsidP="0031515F">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560" name="Надпись 1073742560"/>
                        <wps:cNvSpPr txBox="1">
                          <a:spLocks noChangeArrowheads="1"/>
                        </wps:cNvSpPr>
                        <wps:spPr bwMode="auto">
                          <a:xfrm>
                            <a:off x="2354685" y="8886713"/>
                            <a:ext cx="4318635" cy="548233"/>
                          </a:xfrm>
                          <a:prstGeom prst="rect">
                            <a:avLst/>
                          </a:prstGeom>
                          <a:noFill/>
                          <a:ln>
                            <a:noFill/>
                          </a:ln>
                        </wps:spPr>
                        <wps:txbx>
                          <w:txbxContent>
                            <w:p w14:paraId="2A2854A5" w14:textId="599AB5C6" w:rsidR="0031515F" w:rsidRPr="000C7960" w:rsidRDefault="000C7960" w:rsidP="000C7960">
                              <w:pPr>
                                <w:ind w:firstLine="0"/>
                                <w:jc w:val="center"/>
                                <w:rPr>
                                  <w:sz w:val="36"/>
                                  <w:szCs w:val="36"/>
                                </w:rPr>
                              </w:pPr>
                              <w:r w:rsidRPr="000C7960">
                                <w:rPr>
                                  <w:sz w:val="36"/>
                                  <w:szCs w:val="36"/>
                                </w:rPr>
                                <w:t>БГТУ 00.</w:t>
                              </w:r>
                              <w:proofErr w:type="gramStart"/>
                              <w:r w:rsidRPr="000C7960">
                                <w:rPr>
                                  <w:sz w:val="36"/>
                                  <w:szCs w:val="36"/>
                                </w:rPr>
                                <w:t>00.ПЗ</w:t>
                              </w:r>
                              <w:proofErr w:type="gramEnd"/>
                            </w:p>
                          </w:txbxContent>
                        </wps:txbx>
                        <wps:bodyPr rot="0" vert="horz" wrap="square" lIns="18000" tIns="0" rIns="18000" bIns="0" anchor="ctr" anchorCtr="0" upright="1">
                          <a:noAutofit/>
                        </wps:bodyPr>
                      </wps:wsp>
                      <wps:wsp>
                        <wps:cNvPr id="1073742561" name="Надпись 1073742561"/>
                        <wps:cNvSpPr txBox="1">
                          <a:spLocks noChangeArrowheads="1"/>
                        </wps:cNvSpPr>
                        <wps:spPr bwMode="auto">
                          <a:xfrm>
                            <a:off x="4857008" y="9797143"/>
                            <a:ext cx="1799590" cy="527050"/>
                          </a:xfrm>
                          <a:prstGeom prst="rect">
                            <a:avLst/>
                          </a:prstGeom>
                          <a:noFill/>
                          <a:ln>
                            <a:noFill/>
                          </a:ln>
                        </wps:spPr>
                        <wps:txbx>
                          <w:txbxContent>
                            <w:p w14:paraId="6C487711" w14:textId="475DA327" w:rsidR="0031515F" w:rsidRPr="000C7960" w:rsidRDefault="008E1BA0" w:rsidP="008E1BA0">
                              <w:pPr>
                                <w:ind w:firstLine="0"/>
                                <w:jc w:val="center"/>
                                <w:rPr>
                                  <w:sz w:val="36"/>
                                  <w:szCs w:val="36"/>
                                </w:rPr>
                              </w:pPr>
                              <w:r w:rsidRPr="000C7960">
                                <w:rPr>
                                  <w:sz w:val="36"/>
                                  <w:szCs w:val="36"/>
                                </w:rPr>
                                <w:t>74319010, 2024</w:t>
                              </w:r>
                            </w:p>
                          </w:txbxContent>
                        </wps:txbx>
                        <wps:bodyPr rot="0" vert="horz" wrap="square" lIns="18000" tIns="0" rIns="18000" bIns="0" anchor="ctr" anchorCtr="0" upright="1">
                          <a:noAutofit/>
                        </wps:bodyPr>
                      </wps:wsp>
                      <wps:wsp>
                        <wps:cNvPr id="1073742566" name="Надпись 1073742566"/>
                        <wps:cNvSpPr txBox="1">
                          <a:spLocks noChangeArrowheads="1"/>
                        </wps:cNvSpPr>
                        <wps:spPr bwMode="auto">
                          <a:xfrm>
                            <a:off x="2345377" y="9607138"/>
                            <a:ext cx="2519045" cy="539115"/>
                          </a:xfrm>
                          <a:prstGeom prst="rect">
                            <a:avLst/>
                          </a:prstGeom>
                          <a:noFill/>
                          <a:ln>
                            <a:noFill/>
                          </a:ln>
                        </wps:spPr>
                        <wps:txbx>
                          <w:txbxContent>
                            <w:p w14:paraId="09A34482" w14:textId="0B08B9BD" w:rsidR="0031515F" w:rsidRPr="0031515F" w:rsidRDefault="0031515F" w:rsidP="0031515F">
                              <w:pPr>
                                <w:spacing w:before="240"/>
                                <w:ind w:firstLine="0"/>
                                <w:jc w:val="center"/>
                                <w:rPr>
                                  <w:szCs w:val="28"/>
                                </w:rPr>
                              </w:pPr>
                              <w:r>
                                <w:rPr>
                                  <w:szCs w:val="28"/>
                                </w:rPr>
                                <w:t>Содержание</w:t>
                              </w:r>
                            </w:p>
                          </w:txbxContent>
                        </wps:txbx>
                        <wps:bodyPr rot="0" vert="horz" wrap="square" lIns="18000" tIns="0" rIns="18000" bIns="0" anchor="t" anchorCtr="0" upright="1">
                          <a:noAutofit/>
                        </wps:bodyPr>
                      </wps:wsp>
                      <wps:wsp>
                        <wps:cNvPr id="1073742568" name="Надпись 1073742568"/>
                        <wps:cNvSpPr txBox="1">
                          <a:spLocks noChangeArrowheads="1"/>
                        </wps:cNvSpPr>
                        <wps:spPr bwMode="auto">
                          <a:xfrm>
                            <a:off x="5938" y="9969335"/>
                            <a:ext cx="611505" cy="179070"/>
                          </a:xfrm>
                          <a:prstGeom prst="rect">
                            <a:avLst/>
                          </a:prstGeom>
                          <a:noFill/>
                          <a:ln>
                            <a:noFill/>
                          </a:ln>
                        </wps:spPr>
                        <wps:txbx>
                          <w:txbxContent>
                            <w:p w14:paraId="16106289" w14:textId="77777777" w:rsidR="0031515F" w:rsidRPr="00BE534A" w:rsidRDefault="0031515F" w:rsidP="0031515F">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569" name="Надпись 1073742569"/>
                        <wps:cNvSpPr txBox="1">
                          <a:spLocks noChangeArrowheads="1"/>
                        </wps:cNvSpPr>
                        <wps:spPr bwMode="auto">
                          <a:xfrm>
                            <a:off x="617517" y="9969335"/>
                            <a:ext cx="827405" cy="179070"/>
                          </a:xfrm>
                          <a:prstGeom prst="rect">
                            <a:avLst/>
                          </a:prstGeom>
                          <a:noFill/>
                          <a:ln>
                            <a:noFill/>
                          </a:ln>
                        </wps:spPr>
                        <wps:txbx>
                          <w:txbxContent>
                            <w:p w14:paraId="6FE4EF40" w14:textId="77777777" w:rsidR="0031515F" w:rsidRPr="00BE534A" w:rsidRDefault="0031515F" w:rsidP="0031515F">
                              <w:pPr>
                                <w:ind w:firstLine="0"/>
                                <w:rPr>
                                  <w:spacing w:val="-6"/>
                                  <w:sz w:val="20"/>
                                  <w:szCs w:val="20"/>
                                </w:rPr>
                              </w:pPr>
                              <w:r>
                                <w:rPr>
                                  <w:spacing w:val="-6"/>
                                  <w:sz w:val="20"/>
                                  <w:szCs w:val="20"/>
                                </w:rPr>
                                <w:t>Савчук</w:t>
                              </w:r>
                            </w:p>
                            <w:p w14:paraId="3CBB6F2C" w14:textId="77777777" w:rsidR="0031515F" w:rsidRDefault="0031515F" w:rsidP="0031515F">
                              <w:pPr>
                                <w:rPr>
                                  <w:rFonts w:ascii="Arial" w:hAnsi="Arial" w:cs="Arial"/>
                                  <w:sz w:val="20"/>
                                  <w:szCs w:val="20"/>
                                </w:rPr>
                              </w:pPr>
                            </w:p>
                            <w:p w14:paraId="7DA4CDD0" w14:textId="77777777" w:rsidR="0031515F" w:rsidRDefault="0031515F" w:rsidP="0031515F">
                              <w:pPr>
                                <w:rPr>
                                  <w:rFonts w:ascii="Arial" w:hAnsi="Arial" w:cs="Arial"/>
                                  <w:sz w:val="20"/>
                                  <w:szCs w:val="20"/>
                                </w:rPr>
                              </w:pPr>
                            </w:p>
                          </w:txbxContent>
                        </wps:txbx>
                        <wps:bodyPr rot="0" vert="horz" wrap="square" lIns="18000" tIns="0" rIns="18000" bIns="0" anchor="ctr" anchorCtr="0" upright="1">
                          <a:noAutofit/>
                        </wps:bodyPr>
                      </wps:wsp>
                      <wps:wsp>
                        <wps:cNvPr id="1073742570" name="Надпись 1073742570"/>
                        <wps:cNvSpPr txBox="1">
                          <a:spLocks noChangeArrowheads="1"/>
                        </wps:cNvSpPr>
                        <wps:spPr bwMode="auto">
                          <a:xfrm>
                            <a:off x="5041075" y="9607138"/>
                            <a:ext cx="178892" cy="179070"/>
                          </a:xfrm>
                          <a:prstGeom prst="rect">
                            <a:avLst/>
                          </a:prstGeom>
                          <a:noFill/>
                          <a:ln>
                            <a:noFill/>
                          </a:ln>
                        </wps:spPr>
                        <wps:txbx>
                          <w:txbxContent>
                            <w:p w14:paraId="4AF18092" w14:textId="77777777" w:rsidR="0031515F" w:rsidRPr="00BE534A" w:rsidRDefault="0031515F" w:rsidP="0031515F">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571" name="Надпись 1073742571"/>
                        <wps:cNvSpPr txBox="1">
                          <a:spLocks noChangeArrowheads="1"/>
                        </wps:cNvSpPr>
                        <wps:spPr bwMode="auto">
                          <a:xfrm>
                            <a:off x="5403273" y="9607138"/>
                            <a:ext cx="611986" cy="179694"/>
                          </a:xfrm>
                          <a:prstGeom prst="rect">
                            <a:avLst/>
                          </a:prstGeom>
                          <a:noFill/>
                          <a:ln>
                            <a:noFill/>
                          </a:ln>
                        </wps:spPr>
                        <wps:txbx>
                          <w:txbxContent>
                            <w:p w14:paraId="42DBAC05" w14:textId="77777777" w:rsidR="0031515F" w:rsidRPr="00BE534A" w:rsidRDefault="0031515F" w:rsidP="0031515F">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572" name="Надпись 1073742572"/>
                        <wps:cNvSpPr txBox="1">
                          <a:spLocks noChangeArrowheads="1"/>
                        </wps:cNvSpPr>
                        <wps:spPr bwMode="auto">
                          <a:xfrm>
                            <a:off x="6014852" y="9607138"/>
                            <a:ext cx="647537" cy="179694"/>
                          </a:xfrm>
                          <a:prstGeom prst="rect">
                            <a:avLst/>
                          </a:prstGeom>
                          <a:noFill/>
                          <a:ln>
                            <a:noFill/>
                          </a:ln>
                        </wps:spPr>
                        <wps:txbx>
                          <w:txbxContent>
                            <w:p w14:paraId="7570721F" w14:textId="1B8EB546" w:rsidR="0031515F" w:rsidRPr="00383C97" w:rsidRDefault="00383C97" w:rsidP="0031515F">
                              <w:pPr>
                                <w:ind w:firstLine="0"/>
                                <w:jc w:val="center"/>
                                <w:rPr>
                                  <w:sz w:val="18"/>
                                  <w:szCs w:val="18"/>
                                  <w:lang w:val="en-US"/>
                                </w:rPr>
                              </w:pPr>
                              <w:r>
                                <w:rPr>
                                  <w:sz w:val="18"/>
                                  <w:szCs w:val="18"/>
                                  <w:lang w:val="en-US"/>
                                </w:rPr>
                                <w:t>2</w:t>
                              </w:r>
                            </w:p>
                          </w:txbxContent>
                        </wps:txbx>
                        <wps:bodyPr rot="0" vert="horz" wrap="square" lIns="18000" tIns="18000" rIns="18000" bIns="0" anchor="ctr" anchorCtr="0" upright="1">
                          <a:noAutofit/>
                        </wps:bodyPr>
                      </wps:wsp>
                      <wps:wsp>
                        <wps:cNvPr id="1073742573" name="Надпись 1073742573"/>
                        <wps:cNvSpPr txBox="1">
                          <a:spLocks noChangeArrowheads="1"/>
                        </wps:cNvSpPr>
                        <wps:spPr bwMode="auto">
                          <a:xfrm>
                            <a:off x="5938" y="9785267"/>
                            <a:ext cx="611505" cy="179070"/>
                          </a:xfrm>
                          <a:prstGeom prst="rect">
                            <a:avLst/>
                          </a:prstGeom>
                          <a:noFill/>
                          <a:ln>
                            <a:noFill/>
                          </a:ln>
                        </wps:spPr>
                        <wps:txbx>
                          <w:txbxContent>
                            <w:p w14:paraId="54CCDB8F" w14:textId="77777777" w:rsidR="0031515F" w:rsidRPr="00BE534A" w:rsidRDefault="0031515F" w:rsidP="0031515F">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574" name="Надпись 1073742574"/>
                        <wps:cNvSpPr txBox="1">
                          <a:spLocks noChangeArrowheads="1"/>
                        </wps:cNvSpPr>
                        <wps:spPr bwMode="auto">
                          <a:xfrm>
                            <a:off x="617517" y="9785267"/>
                            <a:ext cx="827405" cy="179070"/>
                          </a:xfrm>
                          <a:prstGeom prst="rect">
                            <a:avLst/>
                          </a:prstGeom>
                          <a:noFill/>
                          <a:ln>
                            <a:noFill/>
                          </a:ln>
                        </wps:spPr>
                        <wps:txbx>
                          <w:txbxContent>
                            <w:p w14:paraId="43F21D97" w14:textId="77777777" w:rsidR="0031515F" w:rsidRDefault="0031515F" w:rsidP="0031515F">
                              <w:pPr>
                                <w:ind w:firstLine="0"/>
                                <w:rPr>
                                  <w:rFonts w:ascii="Arial" w:hAnsi="Arial" w:cs="Arial"/>
                                  <w:spacing w:val="-6"/>
                                  <w:sz w:val="20"/>
                                  <w:szCs w:val="20"/>
                                </w:rPr>
                              </w:pPr>
                            </w:p>
                            <w:p w14:paraId="3A6606B1" w14:textId="77777777" w:rsidR="0031515F" w:rsidRDefault="0031515F" w:rsidP="0031515F">
                              <w:pPr>
                                <w:rPr>
                                  <w:rFonts w:ascii="Arial" w:hAnsi="Arial" w:cs="Arial"/>
                                  <w:sz w:val="20"/>
                                  <w:szCs w:val="20"/>
                                </w:rPr>
                              </w:pPr>
                            </w:p>
                            <w:p w14:paraId="771B9029" w14:textId="77777777" w:rsidR="0031515F" w:rsidRDefault="0031515F" w:rsidP="0031515F">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617E77B9" id="Группа 1073742524" o:spid="_x0000_s1118" style="position:absolute;left:0;text-align:left;margin-left:-31.4pt;margin-top:-40.95pt;width:525.2pt;height:809.4pt;z-index:-251634688;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">
                <v:line id="Прямая соединительная линия 1073742525" o:spid="_x0000_s1119"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" strokeweight="2pt"/>
                <v:line id="Прямая соединительная линия 1073742526" o:spid="_x0000_s1120"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"/>
                <v:line id="Прямая соединительная линия 1073742527" o:spid="_x0000_s1121"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" strokeweight="2pt"/>
                <v:line id="Прямая соединительная линия 1073742528" o:spid="_x0000_s1122"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"/>
                <v:line id="Прямая соединительная линия 1073742529" o:spid="_x0000_s1123"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"/>
                <v:line id="Прямая соединительная линия 1073742530" o:spid="_x0000_s1124"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"/>
                <v:line id="Прямая соединительная линия 1073742531" o:spid="_x0000_s1125"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"/>
                <v:line id="Прямая соединительная линия 1073742532" o:spid="_x0000_s1126"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" strokeweight="2pt"/>
                <v:line id="Прямая соединительная линия 1073742533" o:spid="_x0000_s1127"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" strokeweight="2pt"/>
                <v:line id="Прямая соединительная линия 1073742534" o:spid="_x0000_s1128"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" strokeweight="2pt"/>
                <v:line id="Прямая соединительная линия 1073742535" o:spid="_x0000_s1129"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" strokeweight="2pt"/>
                <v:line id="Прямая соединительная линия 1073742536" o:spid="_x0000_s1130"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" strokeweight="2pt"/>
                <v:line id="Прямая соединительная линия 1073742537" o:spid="_x0000_s113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" strokeweight="2pt"/>
                <v:line id="Прямая соединительная линия 1073742538" o:spid="_x0000_s113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" strokeweight="2pt"/>
                <v:line id="Прямая соединительная линия 1073742539" o:spid="_x0000_s113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" strokeweight="2pt"/>
                <v:line id="Прямая соединительная линия 1073742540" o:spid="_x0000_s113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"/>
                <v:line id="Прямая соединительная линия 1073742541" o:spid="_x0000_s113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"/>
                <v:line id="Прямая соединительная линия 1073742542" o:spid="_x0000_s113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" strokeweight="2pt"/>
                <v:line id="Прямая соединительная линия 1073742543" o:spid="_x0000_s113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" strokeweight="2pt"/>
                <v:line id="Прямая соединительная линия 1073742544" o:spid="_x0000_s113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" strokeweight="2pt"/>
                <v:rect id="Прямоугольник 1073742545" o:spid="_x0000_s1139"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" filled="f" strokeweight="2pt"/>
                <v:shape id="Надпись 1073742546" o:spid="_x0000_s1140"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" filled="f" stroked="f">
                  <v:textbox inset=".5mm,.5mm,.5mm,0">
                    <w:txbxContent>
                      <w:p w14:paraId="642F0E5F" w14:textId="77777777" w:rsidR="0031515F" w:rsidRPr="00BE534A" w:rsidRDefault="0031515F" w:rsidP="0031515F">
                        <w:pPr>
                          <w:ind w:firstLine="0"/>
                          <w:jc w:val="center"/>
                          <w:rPr>
                            <w:sz w:val="18"/>
                            <w:szCs w:val="18"/>
                          </w:rPr>
                        </w:pPr>
                        <w:r w:rsidRPr="00BE534A">
                          <w:rPr>
                            <w:sz w:val="18"/>
                            <w:szCs w:val="18"/>
                          </w:rPr>
                          <w:t>Листов</w:t>
                        </w:r>
                      </w:p>
                    </w:txbxContent>
                  </v:textbox>
                </v:shape>
                <v:shape id="Надпись 1073742547" o:spid="_x0000_s1141"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" filled="f" stroked="f">
                  <v:textbox inset=".5mm,.5mm,.5mm,0">
                    <w:txbxContent>
                      <w:p w14:paraId="51FBC4AD" w14:textId="77777777" w:rsidR="0031515F" w:rsidRPr="00BE534A" w:rsidRDefault="0031515F" w:rsidP="0031515F">
                        <w:pPr>
                          <w:ind w:firstLine="0"/>
                          <w:jc w:val="center"/>
                          <w:rPr>
                            <w:sz w:val="18"/>
                            <w:szCs w:val="18"/>
                          </w:rPr>
                        </w:pPr>
                        <w:proofErr w:type="spellStart"/>
                        <w:r w:rsidRPr="00BE534A">
                          <w:rPr>
                            <w:sz w:val="18"/>
                            <w:szCs w:val="18"/>
                          </w:rPr>
                          <w:t>Изм</w:t>
                        </w:r>
                        <w:proofErr w:type="spellEnd"/>
                      </w:p>
                    </w:txbxContent>
                  </v:textbox>
                </v:shape>
                <v:shape id="Надпись 1073742548" o:spid="_x0000_s1142"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" filled="f" stroked="f">
                  <v:textbox inset=".5mm,.5mm,.5mm,0">
                    <w:txbxContent>
                      <w:p w14:paraId="3588F206" w14:textId="77777777" w:rsidR="0031515F" w:rsidRPr="00BE534A" w:rsidRDefault="0031515F" w:rsidP="0031515F">
                        <w:pPr>
                          <w:ind w:firstLine="0"/>
                          <w:jc w:val="center"/>
                          <w:rPr>
                            <w:sz w:val="18"/>
                            <w:szCs w:val="18"/>
                          </w:rPr>
                        </w:pPr>
                        <w:r w:rsidRPr="00BE534A">
                          <w:rPr>
                            <w:sz w:val="18"/>
                            <w:szCs w:val="18"/>
                          </w:rPr>
                          <w:t>Лист</w:t>
                        </w:r>
                      </w:p>
                    </w:txbxContent>
                  </v:textbox>
                </v:shape>
                <v:shape id="Надпись 1073742549" o:spid="_x0000_s1143"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" filled="f" stroked="f">
                  <v:textbox inset=".5mm,.5mm,.5mm,0">
                    <w:txbxContent>
                      <w:p w14:paraId="272A3C9E" w14:textId="411A396F" w:rsidR="0031515F" w:rsidRPr="00BE534A" w:rsidRDefault="0031515F" w:rsidP="0031515F">
                        <w:pPr>
                          <w:ind w:firstLine="0"/>
                          <w:jc w:val="center"/>
                          <w:rPr>
                            <w:sz w:val="18"/>
                            <w:szCs w:val="18"/>
                          </w:rPr>
                        </w:pPr>
                        <w:r w:rsidRPr="00BE534A">
                          <w:rPr>
                            <w:sz w:val="18"/>
                            <w:szCs w:val="18"/>
                          </w:rPr>
                          <w:t>№ докум</w:t>
                        </w:r>
                        <w:r w:rsidR="000C7960">
                          <w:rPr>
                            <w:sz w:val="18"/>
                            <w:szCs w:val="18"/>
                          </w:rPr>
                          <w:t>ента</w:t>
                        </w:r>
                      </w:p>
                    </w:txbxContent>
                  </v:textbox>
                </v:shape>
                <v:shape id="Надпись 1073742550" o:spid="_x0000_s1144"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" filled="f" stroked="f">
                  <v:textbox inset=".5mm,0,.5mm,0">
                    <w:txbxContent>
                      <w:p w14:paraId="10F4D539" w14:textId="77777777" w:rsidR="0031515F" w:rsidRPr="003B3077" w:rsidRDefault="0031515F" w:rsidP="0031515F">
                        <w:pPr>
                          <w:ind w:firstLine="0"/>
                          <w:rPr>
                            <w:sz w:val="20"/>
                            <w:szCs w:val="20"/>
                          </w:rPr>
                        </w:pPr>
                        <w:r>
                          <w:rPr>
                            <w:sz w:val="20"/>
                            <w:szCs w:val="20"/>
                          </w:rPr>
                          <w:t>Войцехович</w:t>
                        </w:r>
                      </w:p>
                    </w:txbxContent>
                  </v:textbox>
                </v:shape>
                <v:shape id="Надпись 1073742551" o:spid="_x0000_s1145"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" filled="f" stroked="f">
                  <v:textbox inset=".5mm,0,.5mm,0">
                    <w:txbxContent>
                      <w:p w14:paraId="1478EB63" w14:textId="77777777" w:rsidR="0031515F" w:rsidRPr="00BE534A" w:rsidRDefault="0031515F" w:rsidP="0031515F">
                        <w:pPr>
                          <w:ind w:firstLine="0"/>
                          <w:rPr>
                            <w:sz w:val="20"/>
                            <w:szCs w:val="20"/>
                          </w:rPr>
                        </w:pPr>
                        <w:proofErr w:type="spellStart"/>
                        <w:r>
                          <w:rPr>
                            <w:sz w:val="20"/>
                            <w:szCs w:val="20"/>
                          </w:rPr>
                          <w:t>Игнаткова</w:t>
                        </w:r>
                        <w:proofErr w:type="spellEnd"/>
                      </w:p>
                    </w:txbxContent>
                  </v:textbox>
                </v:shape>
                <v:shape id="Надпись 1073742552" o:spid="_x0000_s1146"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" filled="f" stroked="f">
                  <v:textbox inset=".5mm,0,.5mm,0">
                    <w:txbxContent>
                      <w:p w14:paraId="3BA9DD45" w14:textId="77777777" w:rsidR="0031515F" w:rsidRPr="00BE534A" w:rsidRDefault="0031515F" w:rsidP="0031515F">
                        <w:pPr>
                          <w:ind w:firstLine="0"/>
                          <w:rPr>
                            <w:sz w:val="20"/>
                            <w:szCs w:val="20"/>
                          </w:rPr>
                        </w:pPr>
                        <w:r w:rsidRPr="00BE534A">
                          <w:rPr>
                            <w:sz w:val="20"/>
                            <w:szCs w:val="20"/>
                          </w:rPr>
                          <w:t>Романенко</w:t>
                        </w:r>
                      </w:p>
                      <w:p w14:paraId="7E9A7601" w14:textId="77777777" w:rsidR="0031515F" w:rsidRDefault="0031515F" w:rsidP="0031515F">
                        <w:pPr>
                          <w:rPr>
                            <w:rFonts w:ascii="Arial" w:hAnsi="Arial" w:cs="Arial"/>
                            <w:sz w:val="20"/>
                            <w:szCs w:val="20"/>
                          </w:rPr>
                        </w:pPr>
                      </w:p>
                    </w:txbxContent>
                  </v:textbox>
                </v:shape>
                <v:shape id="Надпись 1073742553" o:spid="_x0000_s1147"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" filled="f" stroked="f">
                  <v:textbox inset=".5mm,.5mm,.5mm,0">
                    <w:txbxContent>
                      <w:p w14:paraId="5EE909DD" w14:textId="77777777" w:rsidR="0031515F" w:rsidRPr="00BE534A" w:rsidRDefault="0031515F" w:rsidP="0031515F">
                        <w:pPr>
                          <w:ind w:firstLine="0"/>
                          <w:jc w:val="center"/>
                          <w:rPr>
                            <w:sz w:val="18"/>
                            <w:szCs w:val="18"/>
                          </w:rPr>
                        </w:pPr>
                        <w:r w:rsidRPr="00BE534A">
                          <w:rPr>
                            <w:sz w:val="18"/>
                            <w:szCs w:val="18"/>
                          </w:rPr>
                          <w:t>Подпись</w:t>
                        </w:r>
                      </w:p>
                    </w:txbxContent>
                  </v:textbox>
                </v:shape>
                <v:shape id="Надпись 1073742554" o:spid="_x0000_s1148"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" filled="f" stroked="f">
                  <v:textbox inset=".5mm,.5mm,.5mm,0">
                    <w:txbxContent>
                      <w:p w14:paraId="185F41B3" w14:textId="77777777" w:rsidR="0031515F" w:rsidRPr="00BE534A" w:rsidRDefault="0031515F" w:rsidP="0031515F">
                        <w:pPr>
                          <w:ind w:firstLine="0"/>
                          <w:jc w:val="center"/>
                          <w:rPr>
                            <w:sz w:val="18"/>
                            <w:szCs w:val="18"/>
                          </w:rPr>
                        </w:pPr>
                        <w:r w:rsidRPr="00BE534A">
                          <w:rPr>
                            <w:sz w:val="18"/>
                            <w:szCs w:val="18"/>
                          </w:rPr>
                          <w:t>Дата</w:t>
                        </w:r>
                      </w:p>
                    </w:txbxContent>
                  </v:textbox>
                </v:shape>
                <v:shape id="Надпись 1073742555" o:spid="_x0000_s1149"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" filled="f" stroked="f">
                  <v:textbox inset=".5mm,0,.5mm,0">
                    <w:txbxContent>
                      <w:p w14:paraId="4E88169C" w14:textId="77777777" w:rsidR="0031515F" w:rsidRPr="00BE534A" w:rsidRDefault="0031515F" w:rsidP="0031515F">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556" o:spid="_x0000_s1150"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" filled="f" stroked="f">
                  <v:textbox inset=".5mm,0,.5mm,0">
                    <w:txbxContent>
                      <w:p w14:paraId="61000227" w14:textId="77777777" w:rsidR="0031515F" w:rsidRPr="00BE534A" w:rsidRDefault="0031515F" w:rsidP="0031515F">
                        <w:pPr>
                          <w:ind w:firstLine="0"/>
                          <w:rPr>
                            <w:i/>
                            <w:iCs/>
                            <w:sz w:val="20"/>
                            <w:szCs w:val="20"/>
                          </w:rPr>
                        </w:pPr>
                        <w:r w:rsidRPr="00BE534A">
                          <w:rPr>
                            <w:sz w:val="20"/>
                            <w:szCs w:val="20"/>
                          </w:rPr>
                          <w:t>Пров</w:t>
                        </w:r>
                        <w:r w:rsidRPr="00BE534A">
                          <w:rPr>
                            <w:i/>
                            <w:iCs/>
                            <w:sz w:val="20"/>
                            <w:szCs w:val="20"/>
                          </w:rPr>
                          <w:t>.</w:t>
                        </w:r>
                      </w:p>
                    </w:txbxContent>
                  </v:textbox>
                </v:shape>
                <v:shape id="Надпись 1073742557" o:spid="_x0000_s1151"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" filled="f" stroked="f">
                  <v:textbox inset=".5mm,0,.5mm,0">
                    <w:txbxContent>
                      <w:p w14:paraId="5FC23A44" w14:textId="77777777" w:rsidR="0031515F" w:rsidRPr="00BE534A" w:rsidRDefault="0031515F" w:rsidP="0031515F">
                        <w:pPr>
                          <w:ind w:firstLine="0"/>
                          <w:rPr>
                            <w:sz w:val="20"/>
                            <w:szCs w:val="20"/>
                          </w:rPr>
                        </w:pPr>
                        <w:r w:rsidRPr="00BE534A">
                          <w:rPr>
                            <w:sz w:val="20"/>
                            <w:szCs w:val="20"/>
                          </w:rPr>
                          <w:t>Утв.</w:t>
                        </w:r>
                      </w:p>
                    </w:txbxContent>
                  </v:textbox>
                </v:shape>
                <v:shape id="Надпись 1073742558" o:spid="_x0000_s1152"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" filled="f" stroked="f">
                  <v:textbox inset=".5mm,.5mm,.5mm,0">
                    <w:txbxContent>
                      <w:p w14:paraId="3D5E37D8" w14:textId="77777777" w:rsidR="0031515F" w:rsidRPr="00A52B8A" w:rsidRDefault="0031515F" w:rsidP="0031515F">
                        <w:pPr>
                          <w:ind w:firstLine="0"/>
                          <w:jc w:val="center"/>
                          <w:rPr>
                            <w:sz w:val="16"/>
                            <w:szCs w:val="16"/>
                          </w:rPr>
                        </w:pPr>
                        <w:r w:rsidRPr="00BE534A">
                          <w:rPr>
                            <w:sz w:val="18"/>
                            <w:szCs w:val="18"/>
                          </w:rPr>
                          <w:t>Лит</w:t>
                        </w:r>
                        <w:r w:rsidRPr="00A52B8A">
                          <w:rPr>
                            <w:sz w:val="16"/>
                            <w:szCs w:val="16"/>
                          </w:rPr>
                          <w:t>.</w:t>
                        </w:r>
                      </w:p>
                    </w:txbxContent>
                  </v:textbox>
                </v:shape>
                <v:shape id="Надпись 1073742559" o:spid="_x0000_s1153"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" filled="f" stroked="f">
                  <v:textbox inset=".5mm,.5mm,.5mm,0">
                    <w:txbxContent>
                      <w:p w14:paraId="74C6ADC2" w14:textId="77777777" w:rsidR="0031515F" w:rsidRPr="00BE534A" w:rsidRDefault="0031515F" w:rsidP="0031515F">
                        <w:pPr>
                          <w:ind w:firstLine="0"/>
                          <w:jc w:val="center"/>
                          <w:rPr>
                            <w:sz w:val="18"/>
                            <w:szCs w:val="18"/>
                          </w:rPr>
                        </w:pPr>
                        <w:r w:rsidRPr="00BE534A">
                          <w:rPr>
                            <w:sz w:val="18"/>
                            <w:szCs w:val="18"/>
                          </w:rPr>
                          <w:t>Лист</w:t>
                        </w:r>
                      </w:p>
                    </w:txbxContent>
                  </v:textbox>
                </v:shape>
                <v:shape id="Надпись 1073742560" o:spid="_x0000_s1154"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" filled="f" stroked="f">
                  <v:textbox inset=".5mm,0,.5mm,0">
                    <w:txbxContent>
                      <w:p w14:paraId="2A2854A5" w14:textId="599AB5C6" w:rsidR="0031515F" w:rsidRPr="000C7960" w:rsidRDefault="000C7960" w:rsidP="000C7960">
                        <w:pPr>
                          <w:ind w:firstLine="0"/>
                          <w:jc w:val="center"/>
                          <w:rPr>
                            <w:sz w:val="36"/>
                            <w:szCs w:val="36"/>
                          </w:rPr>
                        </w:pPr>
                        <w:r w:rsidRPr="000C7960">
                          <w:rPr>
                            <w:sz w:val="36"/>
                            <w:szCs w:val="36"/>
                          </w:rPr>
                          <w:t>БГТУ 00.</w:t>
                        </w:r>
                        <w:proofErr w:type="gramStart"/>
                        <w:r w:rsidRPr="000C7960">
                          <w:rPr>
                            <w:sz w:val="36"/>
                            <w:szCs w:val="36"/>
                          </w:rPr>
                          <w:t>00.ПЗ</w:t>
                        </w:r>
                        <w:proofErr w:type="gramEnd"/>
                      </w:p>
                    </w:txbxContent>
                  </v:textbox>
                </v:shape>
                <v:shape id="Надпись 1073742561" o:spid="_x0000_s1155"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" filled="f" stroked="f">
                  <v:textbox inset=".5mm,0,.5mm,0">
                    <w:txbxContent>
                      <w:p w14:paraId="6C487711" w14:textId="475DA327" w:rsidR="0031515F" w:rsidRPr="000C7960" w:rsidRDefault="008E1BA0" w:rsidP="008E1BA0">
                        <w:pPr>
                          <w:ind w:firstLine="0"/>
                          <w:jc w:val="center"/>
                          <w:rPr>
                            <w:sz w:val="36"/>
                            <w:szCs w:val="36"/>
                          </w:rPr>
                        </w:pPr>
                        <w:r w:rsidRPr="000C7960">
                          <w:rPr>
                            <w:sz w:val="36"/>
                            <w:szCs w:val="36"/>
                          </w:rPr>
                          <w:t>74319010, 2024</w:t>
                        </w:r>
                      </w:p>
                    </w:txbxContent>
                  </v:textbox>
                </v:shape>
                <v:shape id="Надпись 1073742566" o:spid="_x0000_s1156"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" filled="f" stroked="f">
                  <v:textbox inset=".5mm,0,.5mm,0">
                    <w:txbxContent>
                      <w:p w14:paraId="09A34482" w14:textId="0B08B9BD" w:rsidR="0031515F" w:rsidRPr="0031515F" w:rsidRDefault="0031515F" w:rsidP="0031515F">
                        <w:pPr>
                          <w:spacing w:before="240"/>
                          <w:ind w:firstLine="0"/>
                          <w:jc w:val="center"/>
                          <w:rPr>
                            <w:szCs w:val="28"/>
                          </w:rPr>
                        </w:pPr>
                        <w:r>
                          <w:rPr>
                            <w:szCs w:val="28"/>
                          </w:rPr>
                          <w:t>Содержание</w:t>
                        </w:r>
                      </w:p>
                    </w:txbxContent>
                  </v:textbox>
                </v:shape>
                <v:shape id="Надпись 1073742568" o:spid="_x0000_s1157"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" filled="f" stroked="f">
                  <v:textbox inset=".5mm,0,.5mm,0">
                    <w:txbxContent>
                      <w:p w14:paraId="16106289" w14:textId="77777777" w:rsidR="0031515F" w:rsidRPr="00BE534A" w:rsidRDefault="0031515F" w:rsidP="0031515F">
                        <w:pPr>
                          <w:ind w:firstLine="0"/>
                          <w:rPr>
                            <w:sz w:val="20"/>
                            <w:szCs w:val="20"/>
                          </w:rPr>
                        </w:pPr>
                        <w:r w:rsidRPr="00BE534A">
                          <w:rPr>
                            <w:sz w:val="20"/>
                            <w:szCs w:val="20"/>
                          </w:rPr>
                          <w:t>Н. контр.</w:t>
                        </w:r>
                      </w:p>
                    </w:txbxContent>
                  </v:textbox>
                </v:shape>
                <v:shape id="Надпись 1073742569" o:spid="_x0000_s1158"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" filled="f" stroked="f">
                  <v:textbox inset=".5mm,0,.5mm,0">
                    <w:txbxContent>
                      <w:p w14:paraId="6FE4EF40" w14:textId="77777777" w:rsidR="0031515F" w:rsidRPr="00BE534A" w:rsidRDefault="0031515F" w:rsidP="0031515F">
                        <w:pPr>
                          <w:ind w:firstLine="0"/>
                          <w:rPr>
                            <w:spacing w:val="-6"/>
                            <w:sz w:val="20"/>
                            <w:szCs w:val="20"/>
                          </w:rPr>
                        </w:pPr>
                        <w:r>
                          <w:rPr>
                            <w:spacing w:val="-6"/>
                            <w:sz w:val="20"/>
                            <w:szCs w:val="20"/>
                          </w:rPr>
                          <w:t>Савчук</w:t>
                        </w:r>
                      </w:p>
                      <w:p w14:paraId="3CBB6F2C" w14:textId="77777777" w:rsidR="0031515F" w:rsidRDefault="0031515F" w:rsidP="0031515F">
                        <w:pPr>
                          <w:rPr>
                            <w:rFonts w:ascii="Arial" w:hAnsi="Arial" w:cs="Arial"/>
                            <w:sz w:val="20"/>
                            <w:szCs w:val="20"/>
                          </w:rPr>
                        </w:pPr>
                      </w:p>
                      <w:p w14:paraId="7DA4CDD0" w14:textId="77777777" w:rsidR="0031515F" w:rsidRDefault="0031515F" w:rsidP="0031515F">
                        <w:pPr>
                          <w:rPr>
                            <w:rFonts w:ascii="Arial" w:hAnsi="Arial" w:cs="Arial"/>
                            <w:sz w:val="20"/>
                            <w:szCs w:val="20"/>
                          </w:rPr>
                        </w:pPr>
                      </w:p>
                    </w:txbxContent>
                  </v:textbox>
                </v:shape>
                <v:shape id="Надпись 1073742570" o:spid="_x0000_s1159"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" filled="f" stroked="f">
                  <v:textbox inset=".5mm,.5mm,.5mm,0">
                    <w:txbxContent>
                      <w:p w14:paraId="4AF18092" w14:textId="77777777" w:rsidR="0031515F" w:rsidRPr="00BE534A" w:rsidRDefault="0031515F" w:rsidP="0031515F">
                        <w:pPr>
                          <w:ind w:firstLine="0"/>
                          <w:jc w:val="center"/>
                          <w:rPr>
                            <w:sz w:val="18"/>
                            <w:szCs w:val="18"/>
                          </w:rPr>
                        </w:pPr>
                        <w:r w:rsidRPr="00BE534A">
                          <w:rPr>
                            <w:sz w:val="18"/>
                            <w:szCs w:val="18"/>
                          </w:rPr>
                          <w:t>у</w:t>
                        </w:r>
                      </w:p>
                    </w:txbxContent>
                  </v:textbox>
                </v:shape>
                <v:shape id="Надпись 1073742571" o:spid="_x0000_s1160"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" filled="f" stroked="f">
                  <v:textbox inset=".5mm,.5mm,.5mm,0">
                    <w:txbxContent>
                      <w:p w14:paraId="42DBAC05" w14:textId="77777777" w:rsidR="0031515F" w:rsidRPr="00BE534A" w:rsidRDefault="0031515F" w:rsidP="0031515F">
                        <w:pPr>
                          <w:ind w:firstLine="0"/>
                          <w:jc w:val="center"/>
                          <w:rPr>
                            <w:sz w:val="18"/>
                            <w:szCs w:val="18"/>
                          </w:rPr>
                        </w:pPr>
                        <w:r w:rsidRPr="00BE534A">
                          <w:rPr>
                            <w:sz w:val="18"/>
                            <w:szCs w:val="18"/>
                          </w:rPr>
                          <w:t>1</w:t>
                        </w:r>
                      </w:p>
                    </w:txbxContent>
                  </v:textbox>
                </v:shape>
                <v:shape id="Надпись 1073742572" o:spid="_x0000_s1161"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" filled="f" stroked="f">
                  <v:textbox inset=".5mm,.5mm,.5mm,0">
                    <w:txbxContent>
                      <w:p w14:paraId="7570721F" w14:textId="1B8EB546" w:rsidR="0031515F" w:rsidRPr="00383C97" w:rsidRDefault="00383C97" w:rsidP="0031515F">
                        <w:pPr>
                          <w:ind w:firstLine="0"/>
                          <w:jc w:val="center"/>
                          <w:rPr>
                            <w:sz w:val="18"/>
                            <w:szCs w:val="18"/>
                            <w:lang w:val="en-US"/>
                          </w:rPr>
                        </w:pPr>
                        <w:r>
                          <w:rPr>
                            <w:sz w:val="18"/>
                            <w:szCs w:val="18"/>
                            <w:lang w:val="en-US"/>
                          </w:rPr>
                          <w:t>2</w:t>
                        </w:r>
                      </w:p>
                    </w:txbxContent>
                  </v:textbox>
                </v:shape>
                <v:shape id="Надпись 1073742573" o:spid="_x0000_s1162"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" filled="f" stroked="f">
                  <v:textbox inset=".5mm,0,.5mm,0">
                    <w:txbxContent>
                      <w:p w14:paraId="54CCDB8F" w14:textId="77777777" w:rsidR="0031515F" w:rsidRPr="00BE534A" w:rsidRDefault="0031515F" w:rsidP="0031515F">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574" o:spid="_x0000_s1163"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" filled="f" stroked="f">
                  <v:textbox inset=".5mm,0,.5mm,0">
                    <w:txbxContent>
                      <w:p w14:paraId="43F21D97" w14:textId="77777777" w:rsidR="0031515F" w:rsidRDefault="0031515F" w:rsidP="0031515F">
                        <w:pPr>
                          <w:ind w:firstLine="0"/>
                          <w:rPr>
                            <w:rFonts w:ascii="Arial" w:hAnsi="Arial" w:cs="Arial"/>
                            <w:spacing w:val="-6"/>
                            <w:sz w:val="20"/>
                            <w:szCs w:val="20"/>
                          </w:rPr>
                        </w:pPr>
                      </w:p>
                      <w:p w14:paraId="3A6606B1" w14:textId="77777777" w:rsidR="0031515F" w:rsidRDefault="0031515F" w:rsidP="0031515F">
                        <w:pPr>
                          <w:rPr>
                            <w:rFonts w:ascii="Arial" w:hAnsi="Arial" w:cs="Arial"/>
                            <w:sz w:val="20"/>
                            <w:szCs w:val="20"/>
                          </w:rPr>
                        </w:pPr>
                      </w:p>
                      <w:p w14:paraId="771B9029" w14:textId="77777777" w:rsidR="0031515F" w:rsidRDefault="0031515F" w:rsidP="0031515F">
                        <w:pPr>
                          <w:rPr>
                            <w:rFonts w:ascii="Arial" w:hAnsi="Arial" w:cs="Arial"/>
                            <w:sz w:val="20"/>
                            <w:szCs w:val="20"/>
                          </w:rPr>
                        </w:pPr>
                      </w:p>
                    </w:txbxContent>
                  </v:textbox>
                </v:shape>
                <w10:wrap anchorx="margin" anchory="margin"/>
              </v:group>
            </w:pict>
          </mc:Fallback>
        </mc:AlternateContent>
      </w:r>
      <w:r w:rsidR="0031515F" w:rsidRPr="000C4E16">
        <w:t>Содержание</w:t>
      </w:r>
    </w:p>
    <w:sdt>
      <w:sdtPr>
        <w:id w:val="1357695420"/>
        <w:docPartObj>
          <w:docPartGallery w:val="Table of Contents"/>
          <w:docPartUnique/>
        </w:docPartObj>
      </w:sdtPr>
      <w:sdtEndPr>
        <w:rPr>
          <w:b/>
          <w:bCs/>
        </w:rPr>
      </w:sdtEndPr>
      <w:sdtContent>
        <w:p w14:paraId="4DD4C87D" w14:textId="0B7541AC" w:rsidR="0031515F" w:rsidRPr="0031515F" w:rsidRDefault="0031515F" w:rsidP="00014DEA">
          <w:pPr>
            <w:ind w:left="-426" w:firstLine="0"/>
            <w:jc w:val="right"/>
          </w:pPr>
          <w:r w:rsidRPr="0031515F">
            <w:t>стр.</w:t>
          </w:r>
        </w:p>
        <w:p w14:paraId="6AF1C2B6" w14:textId="1F41BED5" w:rsidR="0089520E" w:rsidRDefault="0031515F" w:rsidP="00014DEA">
          <w:pPr>
            <w:pStyle w:val="11"/>
            <w:ind w:left="-426"/>
            <w:rPr>
              <w:rFonts w:asciiTheme="minorHAnsi" w:eastAsiaTheme="minorEastAsia" w:hAnsiTheme="minorHAnsi" w:cstheme="minorBidi"/>
              <w:noProof/>
              <w:sz w:val="22"/>
            </w:rPr>
          </w:pPr>
          <w:r w:rsidRPr="0031515F">
            <w:fldChar w:fldCharType="begin"/>
          </w:r>
          <w:r w:rsidRPr="0031515F">
            <w:instrText xml:space="preserve"> TOC \o "1-3" \h \z \u </w:instrText>
          </w:r>
          <w:r w:rsidRPr="0031515F">
            <w:fldChar w:fldCharType="separate"/>
          </w:r>
          <w:hyperlink w:anchor="_Toc168516720" w:history="1">
            <w:r w:rsidR="0089520E" w:rsidRPr="00EF4201">
              <w:rPr>
                <w:rStyle w:val="aff2"/>
                <w:noProof/>
              </w:rPr>
              <w:t>Введение</w:t>
            </w:r>
            <w:r w:rsidR="0089520E">
              <w:rPr>
                <w:noProof/>
                <w:webHidden/>
              </w:rPr>
              <w:tab/>
            </w:r>
            <w:r w:rsidR="00EB11E7">
              <w:rPr>
                <w:noProof/>
                <w:webHidden/>
              </w:rPr>
              <w:t>7</w:t>
            </w:r>
          </w:hyperlink>
        </w:p>
        <w:p w14:paraId="57C7A38C" w14:textId="3842B5B7" w:rsidR="0089520E" w:rsidRDefault="007B4251" w:rsidP="00014DEA">
          <w:pPr>
            <w:pStyle w:val="11"/>
            <w:ind w:left="-426"/>
            <w:rPr>
              <w:rFonts w:asciiTheme="minorHAnsi" w:eastAsiaTheme="minorEastAsia" w:hAnsiTheme="minorHAnsi" w:cstheme="minorBidi"/>
              <w:noProof/>
              <w:sz w:val="22"/>
            </w:rPr>
          </w:pPr>
          <w:hyperlink w:anchor="_Toc168516721" w:history="1">
            <w:r w:rsidR="0089520E" w:rsidRPr="00EF4201">
              <w:rPr>
                <w:rStyle w:val="aff2"/>
                <w:noProof/>
              </w:rPr>
              <w:t>1 Аналитический обзор</w:t>
            </w:r>
            <w:r w:rsidR="0089520E">
              <w:rPr>
                <w:noProof/>
                <w:webHidden/>
              </w:rPr>
              <w:tab/>
            </w:r>
            <w:r w:rsidR="00EB11E7">
              <w:rPr>
                <w:noProof/>
                <w:webHidden/>
              </w:rPr>
              <w:t>8</w:t>
            </w:r>
          </w:hyperlink>
        </w:p>
        <w:p w14:paraId="20DA0D33" w14:textId="07BDDB78" w:rsidR="0089520E" w:rsidRDefault="007B4251" w:rsidP="00014DEA">
          <w:pPr>
            <w:pStyle w:val="21"/>
            <w:ind w:left="-426"/>
            <w:rPr>
              <w:rFonts w:asciiTheme="minorHAnsi" w:eastAsiaTheme="minorEastAsia" w:hAnsiTheme="minorHAnsi" w:cstheme="minorBidi"/>
              <w:spacing w:val="0"/>
              <w:sz w:val="22"/>
            </w:rPr>
          </w:pPr>
          <w:hyperlink w:anchor="_Toc168516722" w:history="1">
            <w:r w:rsidR="0089520E" w:rsidRPr="00EF4201">
              <w:rPr>
                <w:rStyle w:val="aff2"/>
              </w:rPr>
              <w:t>1.1 Анализ предметной области</w:t>
            </w:r>
            <w:r w:rsidR="0089520E">
              <w:rPr>
                <w:webHidden/>
              </w:rPr>
              <w:tab/>
            </w:r>
            <w:r w:rsidR="00EB11E7">
              <w:rPr>
                <w:webHidden/>
              </w:rPr>
              <w:t>8</w:t>
            </w:r>
          </w:hyperlink>
        </w:p>
        <w:p w14:paraId="6839211C" w14:textId="254B5D18" w:rsidR="0089520E" w:rsidRDefault="007B4251" w:rsidP="00014DEA">
          <w:pPr>
            <w:pStyle w:val="21"/>
            <w:ind w:left="-426"/>
            <w:rPr>
              <w:rFonts w:asciiTheme="minorHAnsi" w:eastAsiaTheme="minorEastAsia" w:hAnsiTheme="minorHAnsi" w:cstheme="minorBidi"/>
              <w:spacing w:val="0"/>
              <w:sz w:val="22"/>
            </w:rPr>
          </w:pPr>
          <w:hyperlink w:anchor="_Toc168516723" w:history="1">
            <w:r w:rsidR="0089520E" w:rsidRPr="00EF4201">
              <w:rPr>
                <w:rStyle w:val="aff2"/>
              </w:rPr>
              <w:t>1.2 Обзор и анализ аналогов</w:t>
            </w:r>
            <w:r w:rsidR="0089520E">
              <w:rPr>
                <w:webHidden/>
              </w:rPr>
              <w:tab/>
            </w:r>
            <w:r w:rsidR="00EB11E7">
              <w:rPr>
                <w:webHidden/>
              </w:rPr>
              <w:t>8</w:t>
            </w:r>
          </w:hyperlink>
        </w:p>
        <w:p w14:paraId="72B8293A" w14:textId="43D3949F" w:rsidR="0089520E" w:rsidRDefault="007B4251" w:rsidP="00014DEA">
          <w:pPr>
            <w:pStyle w:val="31"/>
            <w:ind w:left="-426"/>
            <w:rPr>
              <w:rFonts w:asciiTheme="minorHAnsi" w:eastAsiaTheme="minorEastAsia" w:hAnsiTheme="minorHAnsi" w:cstheme="minorBidi"/>
              <w:noProof/>
              <w:sz w:val="22"/>
            </w:rPr>
          </w:pPr>
          <w:hyperlink w:anchor="_Toc168516724" w:history="1">
            <w:r w:rsidR="0089520E" w:rsidRPr="00EF4201">
              <w:rPr>
                <w:rStyle w:val="aff2"/>
                <w:noProof/>
              </w:rPr>
              <w:t>1.2.1 Веб-сайт студии красоты «</w:t>
            </w:r>
            <w:r w:rsidR="0089520E" w:rsidRPr="00EF4201">
              <w:rPr>
                <w:rStyle w:val="aff2"/>
                <w:noProof/>
                <w:lang w:eastAsia="ru-RU"/>
              </w:rPr>
              <w:t>Anna Stoma»</w:t>
            </w:r>
            <w:r w:rsidR="0089520E">
              <w:rPr>
                <w:noProof/>
                <w:webHidden/>
              </w:rPr>
              <w:tab/>
            </w:r>
            <w:r w:rsidR="0089520E">
              <w:rPr>
                <w:noProof/>
                <w:webHidden/>
              </w:rPr>
              <w:fldChar w:fldCharType="begin"/>
            </w:r>
            <w:r w:rsidR="0089520E">
              <w:rPr>
                <w:noProof/>
                <w:webHidden/>
              </w:rPr>
              <w:instrText xml:space="preserve"> PAGEREF _Toc168516724 \h </w:instrText>
            </w:r>
            <w:r w:rsidR="0089520E">
              <w:rPr>
                <w:noProof/>
                <w:webHidden/>
              </w:rPr>
            </w:r>
            <w:r w:rsidR="0089520E">
              <w:rPr>
                <w:noProof/>
                <w:webHidden/>
              </w:rPr>
              <w:fldChar w:fldCharType="separate"/>
            </w:r>
            <w:r w:rsidR="001D6CDB">
              <w:rPr>
                <w:noProof/>
                <w:webHidden/>
              </w:rPr>
              <w:t>9</w:t>
            </w:r>
            <w:r w:rsidR="0089520E">
              <w:rPr>
                <w:noProof/>
                <w:webHidden/>
              </w:rPr>
              <w:fldChar w:fldCharType="end"/>
            </w:r>
          </w:hyperlink>
        </w:p>
        <w:p w14:paraId="1E129227" w14:textId="18482F55" w:rsidR="0089520E" w:rsidRDefault="007B4251" w:rsidP="00014DEA">
          <w:pPr>
            <w:pStyle w:val="31"/>
            <w:ind w:left="-426"/>
            <w:rPr>
              <w:rFonts w:asciiTheme="minorHAnsi" w:eastAsiaTheme="minorEastAsia" w:hAnsiTheme="minorHAnsi" w:cstheme="minorBidi"/>
              <w:noProof/>
              <w:sz w:val="22"/>
            </w:rPr>
          </w:pPr>
          <w:hyperlink w:anchor="_Toc168516725" w:history="1">
            <w:r w:rsidR="0089520E" w:rsidRPr="00EF4201">
              <w:rPr>
                <w:rStyle w:val="aff2"/>
                <w:noProof/>
              </w:rPr>
              <w:t>1.2.2 Веб-сайт школы красоты «</w:t>
            </w:r>
            <w:r w:rsidR="0089520E" w:rsidRPr="00EF4201">
              <w:rPr>
                <w:rStyle w:val="aff2"/>
                <w:noProof/>
                <w:lang w:val="en-US" w:eastAsia="ru-RU"/>
              </w:rPr>
              <w:t>KOZA</w:t>
            </w:r>
            <w:r w:rsidR="0089520E" w:rsidRPr="00EF4201">
              <w:rPr>
                <w:rStyle w:val="aff2"/>
                <w:noProof/>
                <w:lang w:eastAsia="ru-RU"/>
              </w:rPr>
              <w:t>»</w:t>
            </w:r>
            <w:r w:rsidR="0089520E">
              <w:rPr>
                <w:noProof/>
                <w:webHidden/>
              </w:rPr>
              <w:tab/>
            </w:r>
            <w:r w:rsidR="0089520E">
              <w:rPr>
                <w:noProof/>
                <w:webHidden/>
              </w:rPr>
              <w:fldChar w:fldCharType="begin"/>
            </w:r>
            <w:r w:rsidR="0089520E">
              <w:rPr>
                <w:noProof/>
                <w:webHidden/>
              </w:rPr>
              <w:instrText xml:space="preserve"> PAGEREF _Toc168516725 \h </w:instrText>
            </w:r>
            <w:r w:rsidR="0089520E">
              <w:rPr>
                <w:noProof/>
                <w:webHidden/>
              </w:rPr>
            </w:r>
            <w:r w:rsidR="0089520E">
              <w:rPr>
                <w:noProof/>
                <w:webHidden/>
              </w:rPr>
              <w:fldChar w:fldCharType="separate"/>
            </w:r>
            <w:r w:rsidR="001D6CDB">
              <w:rPr>
                <w:noProof/>
                <w:webHidden/>
              </w:rPr>
              <w:t>11</w:t>
            </w:r>
            <w:r w:rsidR="0089520E">
              <w:rPr>
                <w:noProof/>
                <w:webHidden/>
              </w:rPr>
              <w:fldChar w:fldCharType="end"/>
            </w:r>
          </w:hyperlink>
        </w:p>
        <w:p w14:paraId="497DB437" w14:textId="2A65BD0C" w:rsidR="0089520E" w:rsidRDefault="007B4251" w:rsidP="00014DEA">
          <w:pPr>
            <w:pStyle w:val="31"/>
            <w:ind w:left="-426"/>
            <w:rPr>
              <w:rFonts w:asciiTheme="minorHAnsi" w:eastAsiaTheme="minorEastAsia" w:hAnsiTheme="minorHAnsi" w:cstheme="minorBidi"/>
              <w:noProof/>
              <w:sz w:val="22"/>
            </w:rPr>
          </w:pPr>
          <w:hyperlink w:anchor="_Toc168516726" w:history="1">
            <w:r w:rsidR="0089520E" w:rsidRPr="00EF4201">
              <w:rPr>
                <w:rStyle w:val="aff2"/>
                <w:noProof/>
              </w:rPr>
              <w:t>1.2.3</w:t>
            </w:r>
            <w:r w:rsidR="0089520E" w:rsidRPr="00EF4201">
              <w:rPr>
                <w:rStyle w:val="aff2"/>
                <w:noProof/>
                <w:lang w:val="en-US"/>
              </w:rPr>
              <w:t> </w:t>
            </w:r>
            <w:r w:rsidR="0089520E" w:rsidRPr="00EF4201">
              <w:rPr>
                <w:rStyle w:val="aff2"/>
                <w:noProof/>
              </w:rPr>
              <w:t>Веб-сайт онлайн-школы визажистов «</w:t>
            </w:r>
            <w:r w:rsidR="0089520E" w:rsidRPr="00EF4201">
              <w:rPr>
                <w:rStyle w:val="aff2"/>
                <w:noProof/>
                <w:lang w:val="en-US"/>
              </w:rPr>
              <w:t>Skutova</w:t>
            </w:r>
            <w:r w:rsidR="0089520E" w:rsidRPr="00EF4201">
              <w:rPr>
                <w:rStyle w:val="aff2"/>
                <w:noProof/>
              </w:rPr>
              <w:t xml:space="preserve"> </w:t>
            </w:r>
            <w:r w:rsidR="0089520E" w:rsidRPr="00EF4201">
              <w:rPr>
                <w:rStyle w:val="aff2"/>
                <w:noProof/>
                <w:lang w:val="en-US"/>
              </w:rPr>
              <w:t>Studio</w:t>
            </w:r>
            <w:r w:rsidR="0089520E" w:rsidRPr="00EF4201">
              <w:rPr>
                <w:rStyle w:val="aff2"/>
                <w:noProof/>
              </w:rPr>
              <w:t>»</w:t>
            </w:r>
            <w:r w:rsidR="0089520E">
              <w:rPr>
                <w:noProof/>
                <w:webHidden/>
              </w:rPr>
              <w:tab/>
            </w:r>
            <w:r w:rsidR="0089520E">
              <w:rPr>
                <w:noProof/>
                <w:webHidden/>
              </w:rPr>
              <w:fldChar w:fldCharType="begin"/>
            </w:r>
            <w:r w:rsidR="0089520E">
              <w:rPr>
                <w:noProof/>
                <w:webHidden/>
              </w:rPr>
              <w:instrText xml:space="preserve"> PAGEREF _Toc168516726 \h </w:instrText>
            </w:r>
            <w:r w:rsidR="0089520E">
              <w:rPr>
                <w:noProof/>
                <w:webHidden/>
              </w:rPr>
            </w:r>
            <w:r w:rsidR="0089520E">
              <w:rPr>
                <w:noProof/>
                <w:webHidden/>
              </w:rPr>
              <w:fldChar w:fldCharType="separate"/>
            </w:r>
            <w:r w:rsidR="001D6CDB">
              <w:rPr>
                <w:noProof/>
                <w:webHidden/>
              </w:rPr>
              <w:t>13</w:t>
            </w:r>
            <w:r w:rsidR="0089520E">
              <w:rPr>
                <w:noProof/>
                <w:webHidden/>
              </w:rPr>
              <w:fldChar w:fldCharType="end"/>
            </w:r>
          </w:hyperlink>
        </w:p>
        <w:p w14:paraId="767777D8" w14:textId="00E8FD95" w:rsidR="0089520E" w:rsidRDefault="007B4251" w:rsidP="00014DEA">
          <w:pPr>
            <w:pStyle w:val="31"/>
            <w:ind w:left="-426"/>
            <w:rPr>
              <w:rFonts w:asciiTheme="minorHAnsi" w:eastAsiaTheme="minorEastAsia" w:hAnsiTheme="minorHAnsi" w:cstheme="minorBidi"/>
              <w:noProof/>
              <w:sz w:val="22"/>
            </w:rPr>
          </w:pPr>
          <w:hyperlink w:anchor="_Toc168516727" w:history="1">
            <w:r w:rsidR="0089520E" w:rsidRPr="00EF4201">
              <w:rPr>
                <w:rStyle w:val="aff2"/>
                <w:noProof/>
              </w:rPr>
              <w:t>1.2.4 Веб-сайт школы красоты «</w:t>
            </w:r>
            <w:r w:rsidR="0089520E" w:rsidRPr="00EF4201">
              <w:rPr>
                <w:rStyle w:val="aff2"/>
                <w:noProof/>
                <w:lang w:val="en-US" w:eastAsia="ru-RU"/>
              </w:rPr>
              <w:t>MADRE</w:t>
            </w:r>
            <w:r w:rsidR="0089520E" w:rsidRPr="00EF4201">
              <w:rPr>
                <w:rStyle w:val="aff2"/>
                <w:noProof/>
                <w:lang w:eastAsia="ru-RU"/>
              </w:rPr>
              <w:t>»</w:t>
            </w:r>
            <w:r w:rsidR="0089520E">
              <w:rPr>
                <w:noProof/>
                <w:webHidden/>
              </w:rPr>
              <w:tab/>
            </w:r>
            <w:r w:rsidR="0089520E">
              <w:rPr>
                <w:noProof/>
                <w:webHidden/>
              </w:rPr>
              <w:fldChar w:fldCharType="begin"/>
            </w:r>
            <w:r w:rsidR="0089520E">
              <w:rPr>
                <w:noProof/>
                <w:webHidden/>
              </w:rPr>
              <w:instrText xml:space="preserve"> PAGEREF _Toc168516727 \h </w:instrText>
            </w:r>
            <w:r w:rsidR="0089520E">
              <w:rPr>
                <w:noProof/>
                <w:webHidden/>
              </w:rPr>
            </w:r>
            <w:r w:rsidR="0089520E">
              <w:rPr>
                <w:noProof/>
                <w:webHidden/>
              </w:rPr>
              <w:fldChar w:fldCharType="separate"/>
            </w:r>
            <w:r w:rsidR="001D6CDB">
              <w:rPr>
                <w:noProof/>
                <w:webHidden/>
              </w:rPr>
              <w:t>15</w:t>
            </w:r>
            <w:r w:rsidR="0089520E">
              <w:rPr>
                <w:noProof/>
                <w:webHidden/>
              </w:rPr>
              <w:fldChar w:fldCharType="end"/>
            </w:r>
          </w:hyperlink>
        </w:p>
        <w:p w14:paraId="603D9FD0" w14:textId="23B6BD7B" w:rsidR="0089520E" w:rsidRDefault="007B4251" w:rsidP="00014DEA">
          <w:pPr>
            <w:pStyle w:val="31"/>
            <w:ind w:left="-426"/>
            <w:rPr>
              <w:rFonts w:asciiTheme="minorHAnsi" w:eastAsiaTheme="minorEastAsia" w:hAnsiTheme="minorHAnsi" w:cstheme="minorBidi"/>
              <w:noProof/>
              <w:sz w:val="22"/>
            </w:rPr>
          </w:pPr>
          <w:hyperlink w:anchor="_Toc168516728" w:history="1">
            <w:r w:rsidR="0089520E" w:rsidRPr="00EF4201">
              <w:rPr>
                <w:rStyle w:val="aff2"/>
                <w:noProof/>
              </w:rPr>
              <w:t>1.2.5 Веб-сайт школы стилистов «</w:t>
            </w:r>
            <w:r w:rsidR="0089520E" w:rsidRPr="00EF4201">
              <w:rPr>
                <w:rStyle w:val="aff2"/>
                <w:noProof/>
                <w:lang w:eastAsia="ru-RU"/>
              </w:rPr>
              <w:t>Персона»</w:t>
            </w:r>
            <w:r w:rsidR="0089520E">
              <w:rPr>
                <w:noProof/>
                <w:webHidden/>
              </w:rPr>
              <w:tab/>
            </w:r>
            <w:r w:rsidR="0089520E">
              <w:rPr>
                <w:noProof/>
                <w:webHidden/>
              </w:rPr>
              <w:fldChar w:fldCharType="begin"/>
            </w:r>
            <w:r w:rsidR="0089520E">
              <w:rPr>
                <w:noProof/>
                <w:webHidden/>
              </w:rPr>
              <w:instrText xml:space="preserve"> PAGEREF _Toc168516728 \h </w:instrText>
            </w:r>
            <w:r w:rsidR="0089520E">
              <w:rPr>
                <w:noProof/>
                <w:webHidden/>
              </w:rPr>
            </w:r>
            <w:r w:rsidR="0089520E">
              <w:rPr>
                <w:noProof/>
                <w:webHidden/>
              </w:rPr>
              <w:fldChar w:fldCharType="separate"/>
            </w:r>
            <w:r w:rsidR="001D6CDB">
              <w:rPr>
                <w:noProof/>
                <w:webHidden/>
              </w:rPr>
              <w:t>17</w:t>
            </w:r>
            <w:r w:rsidR="0089520E">
              <w:rPr>
                <w:noProof/>
                <w:webHidden/>
              </w:rPr>
              <w:fldChar w:fldCharType="end"/>
            </w:r>
          </w:hyperlink>
        </w:p>
        <w:p w14:paraId="3728E2A1" w14:textId="0C13F042" w:rsidR="0089520E" w:rsidRDefault="007B4251" w:rsidP="00014DEA">
          <w:pPr>
            <w:pStyle w:val="21"/>
            <w:ind w:left="-426"/>
            <w:rPr>
              <w:rFonts w:asciiTheme="minorHAnsi" w:eastAsiaTheme="minorEastAsia" w:hAnsiTheme="minorHAnsi" w:cstheme="minorBidi"/>
              <w:spacing w:val="0"/>
              <w:sz w:val="22"/>
            </w:rPr>
          </w:pPr>
          <w:hyperlink w:anchor="_Toc168516729" w:history="1">
            <w:r w:rsidR="0089520E" w:rsidRPr="00EF4201">
              <w:rPr>
                <w:rStyle w:val="aff2"/>
              </w:rPr>
              <w:t>1.3 </w:t>
            </w:r>
            <w:r w:rsidR="0089520E" w:rsidRPr="00EF4201">
              <w:rPr>
                <w:rStyle w:val="aff2"/>
                <w:spacing w:val="-4"/>
              </w:rPr>
              <w:t>Выбор стиля дизайна и технологий для решения поставленной задачи</w:t>
            </w:r>
            <w:r w:rsidR="0089520E">
              <w:rPr>
                <w:webHidden/>
              </w:rPr>
              <w:tab/>
            </w:r>
            <w:r w:rsidR="0089520E">
              <w:rPr>
                <w:webHidden/>
              </w:rPr>
              <w:fldChar w:fldCharType="begin"/>
            </w:r>
            <w:r w:rsidR="0089520E">
              <w:rPr>
                <w:webHidden/>
              </w:rPr>
              <w:instrText xml:space="preserve"> PAGEREF _Toc168516729 \h </w:instrText>
            </w:r>
            <w:r w:rsidR="0089520E">
              <w:rPr>
                <w:webHidden/>
              </w:rPr>
            </w:r>
            <w:r w:rsidR="0089520E">
              <w:rPr>
                <w:webHidden/>
              </w:rPr>
              <w:fldChar w:fldCharType="separate"/>
            </w:r>
            <w:r w:rsidR="001D6CDB">
              <w:rPr>
                <w:webHidden/>
              </w:rPr>
              <w:t>19</w:t>
            </w:r>
            <w:r w:rsidR="0089520E">
              <w:rPr>
                <w:webHidden/>
              </w:rPr>
              <w:fldChar w:fldCharType="end"/>
            </w:r>
          </w:hyperlink>
        </w:p>
        <w:p w14:paraId="368AFBD4" w14:textId="0FF4F5FE" w:rsidR="0089520E" w:rsidRDefault="007B4251" w:rsidP="00014DEA">
          <w:pPr>
            <w:pStyle w:val="21"/>
            <w:ind w:left="-426"/>
            <w:rPr>
              <w:rFonts w:asciiTheme="minorHAnsi" w:eastAsiaTheme="minorEastAsia" w:hAnsiTheme="minorHAnsi" w:cstheme="minorBidi"/>
              <w:spacing w:val="0"/>
              <w:sz w:val="22"/>
            </w:rPr>
          </w:pPr>
          <w:hyperlink w:anchor="_Toc168516730" w:history="1">
            <w:r w:rsidR="0089520E" w:rsidRPr="00EF4201">
              <w:rPr>
                <w:rStyle w:val="aff2"/>
              </w:rPr>
              <w:t>1.4 Вывод по разделу</w:t>
            </w:r>
            <w:r w:rsidR="0089520E">
              <w:rPr>
                <w:webHidden/>
              </w:rPr>
              <w:tab/>
            </w:r>
            <w:r w:rsidR="0089520E">
              <w:rPr>
                <w:webHidden/>
              </w:rPr>
              <w:fldChar w:fldCharType="begin"/>
            </w:r>
            <w:r w:rsidR="0089520E">
              <w:rPr>
                <w:webHidden/>
              </w:rPr>
              <w:instrText xml:space="preserve"> PAGEREF _Toc168516730 \h </w:instrText>
            </w:r>
            <w:r w:rsidR="0089520E">
              <w:rPr>
                <w:webHidden/>
              </w:rPr>
            </w:r>
            <w:r w:rsidR="0089520E">
              <w:rPr>
                <w:webHidden/>
              </w:rPr>
              <w:fldChar w:fldCharType="separate"/>
            </w:r>
            <w:r w:rsidR="001D6CDB">
              <w:rPr>
                <w:webHidden/>
              </w:rPr>
              <w:t>21</w:t>
            </w:r>
            <w:r w:rsidR="0089520E">
              <w:rPr>
                <w:webHidden/>
              </w:rPr>
              <w:fldChar w:fldCharType="end"/>
            </w:r>
          </w:hyperlink>
        </w:p>
        <w:p w14:paraId="0CEBB67B" w14:textId="335CAD6B" w:rsidR="0089520E" w:rsidRDefault="007B4251" w:rsidP="00014DEA">
          <w:pPr>
            <w:pStyle w:val="11"/>
            <w:ind w:left="-426"/>
            <w:rPr>
              <w:rFonts w:asciiTheme="minorHAnsi" w:eastAsiaTheme="minorEastAsia" w:hAnsiTheme="minorHAnsi" w:cstheme="minorBidi"/>
              <w:noProof/>
              <w:sz w:val="22"/>
            </w:rPr>
          </w:pPr>
          <w:hyperlink w:anchor="_Toc168516731" w:history="1">
            <w:r w:rsidR="0089520E" w:rsidRPr="00EF4201">
              <w:rPr>
                <w:rStyle w:val="aff2"/>
                <w:noProof/>
              </w:rPr>
              <w:t>2 Проектирование</w:t>
            </w:r>
            <w:r w:rsidR="0089520E">
              <w:rPr>
                <w:noProof/>
                <w:webHidden/>
              </w:rPr>
              <w:tab/>
            </w:r>
            <w:r w:rsidR="0089520E">
              <w:rPr>
                <w:noProof/>
                <w:webHidden/>
              </w:rPr>
              <w:fldChar w:fldCharType="begin"/>
            </w:r>
            <w:r w:rsidR="0089520E">
              <w:rPr>
                <w:noProof/>
                <w:webHidden/>
              </w:rPr>
              <w:instrText xml:space="preserve"> PAGEREF _Toc168516731 \h </w:instrText>
            </w:r>
            <w:r w:rsidR="0089520E">
              <w:rPr>
                <w:noProof/>
                <w:webHidden/>
              </w:rPr>
            </w:r>
            <w:r w:rsidR="0089520E">
              <w:rPr>
                <w:noProof/>
                <w:webHidden/>
              </w:rPr>
              <w:fldChar w:fldCharType="separate"/>
            </w:r>
            <w:r w:rsidR="001D6CDB">
              <w:rPr>
                <w:noProof/>
                <w:webHidden/>
              </w:rPr>
              <w:t>22</w:t>
            </w:r>
            <w:r w:rsidR="0089520E">
              <w:rPr>
                <w:noProof/>
                <w:webHidden/>
              </w:rPr>
              <w:fldChar w:fldCharType="end"/>
            </w:r>
          </w:hyperlink>
        </w:p>
        <w:p w14:paraId="49C44494" w14:textId="1110C265" w:rsidR="0089520E" w:rsidRDefault="007B4251" w:rsidP="00014DEA">
          <w:pPr>
            <w:pStyle w:val="21"/>
            <w:ind w:left="-426"/>
            <w:rPr>
              <w:rFonts w:asciiTheme="minorHAnsi" w:eastAsiaTheme="minorEastAsia" w:hAnsiTheme="minorHAnsi" w:cstheme="minorBidi"/>
              <w:spacing w:val="0"/>
              <w:sz w:val="22"/>
            </w:rPr>
          </w:pPr>
          <w:hyperlink w:anchor="_Toc168516732" w:history="1">
            <w:r w:rsidR="0089520E" w:rsidRPr="00EF4201">
              <w:rPr>
                <w:rStyle w:val="aff2"/>
              </w:rPr>
              <w:t>2.1 Цели, задачи, целевая аудитория</w:t>
            </w:r>
            <w:r w:rsidR="0089520E">
              <w:rPr>
                <w:webHidden/>
              </w:rPr>
              <w:tab/>
            </w:r>
            <w:r w:rsidR="0089520E">
              <w:rPr>
                <w:webHidden/>
              </w:rPr>
              <w:fldChar w:fldCharType="begin"/>
            </w:r>
            <w:r w:rsidR="0089520E">
              <w:rPr>
                <w:webHidden/>
              </w:rPr>
              <w:instrText xml:space="preserve"> PAGEREF _Toc168516732 \h </w:instrText>
            </w:r>
            <w:r w:rsidR="0089520E">
              <w:rPr>
                <w:webHidden/>
              </w:rPr>
            </w:r>
            <w:r w:rsidR="0089520E">
              <w:rPr>
                <w:webHidden/>
              </w:rPr>
              <w:fldChar w:fldCharType="separate"/>
            </w:r>
            <w:r w:rsidR="001D6CDB">
              <w:rPr>
                <w:webHidden/>
              </w:rPr>
              <w:t>22</w:t>
            </w:r>
            <w:r w:rsidR="0089520E">
              <w:rPr>
                <w:webHidden/>
              </w:rPr>
              <w:fldChar w:fldCharType="end"/>
            </w:r>
          </w:hyperlink>
        </w:p>
        <w:p w14:paraId="0987CEF1" w14:textId="1B44BD0D" w:rsidR="0089520E" w:rsidRDefault="007B4251" w:rsidP="00014DEA">
          <w:pPr>
            <w:pStyle w:val="31"/>
            <w:ind w:left="-426"/>
            <w:rPr>
              <w:rFonts w:asciiTheme="minorHAnsi" w:eastAsiaTheme="minorEastAsia" w:hAnsiTheme="minorHAnsi" w:cstheme="minorBidi"/>
              <w:noProof/>
              <w:sz w:val="22"/>
            </w:rPr>
          </w:pPr>
          <w:hyperlink w:anchor="_Toc168516733" w:history="1">
            <w:r w:rsidR="0089520E" w:rsidRPr="00EF4201">
              <w:rPr>
                <w:rStyle w:val="aff2"/>
                <w:noProof/>
              </w:rPr>
              <w:t>2.1.1 Профиль пользователя №1</w:t>
            </w:r>
            <w:r w:rsidR="0089520E">
              <w:rPr>
                <w:noProof/>
                <w:webHidden/>
              </w:rPr>
              <w:tab/>
            </w:r>
            <w:r w:rsidR="0089520E">
              <w:rPr>
                <w:noProof/>
                <w:webHidden/>
              </w:rPr>
              <w:fldChar w:fldCharType="begin"/>
            </w:r>
            <w:r w:rsidR="0089520E">
              <w:rPr>
                <w:noProof/>
                <w:webHidden/>
              </w:rPr>
              <w:instrText xml:space="preserve"> PAGEREF _Toc168516733 \h </w:instrText>
            </w:r>
            <w:r w:rsidR="0089520E">
              <w:rPr>
                <w:noProof/>
                <w:webHidden/>
              </w:rPr>
            </w:r>
            <w:r w:rsidR="0089520E">
              <w:rPr>
                <w:noProof/>
                <w:webHidden/>
              </w:rPr>
              <w:fldChar w:fldCharType="separate"/>
            </w:r>
            <w:r w:rsidR="001D6CDB">
              <w:rPr>
                <w:noProof/>
                <w:webHidden/>
              </w:rPr>
              <w:t>23</w:t>
            </w:r>
            <w:r w:rsidR="0089520E">
              <w:rPr>
                <w:noProof/>
                <w:webHidden/>
              </w:rPr>
              <w:fldChar w:fldCharType="end"/>
            </w:r>
          </w:hyperlink>
        </w:p>
        <w:p w14:paraId="3A1A999D" w14:textId="4A7D4751" w:rsidR="0089520E" w:rsidRDefault="007B4251" w:rsidP="00014DEA">
          <w:pPr>
            <w:pStyle w:val="31"/>
            <w:ind w:left="-426"/>
            <w:rPr>
              <w:rFonts w:asciiTheme="minorHAnsi" w:eastAsiaTheme="minorEastAsia" w:hAnsiTheme="minorHAnsi" w:cstheme="minorBidi"/>
              <w:noProof/>
              <w:sz w:val="22"/>
            </w:rPr>
          </w:pPr>
          <w:hyperlink w:anchor="_Toc168516734" w:history="1">
            <w:r w:rsidR="0089520E" w:rsidRPr="00EF4201">
              <w:rPr>
                <w:rStyle w:val="aff2"/>
                <w:noProof/>
              </w:rPr>
              <w:t>2.1.2 Профиль пользователя №2</w:t>
            </w:r>
            <w:r w:rsidR="0089520E">
              <w:rPr>
                <w:noProof/>
                <w:webHidden/>
              </w:rPr>
              <w:tab/>
            </w:r>
            <w:r w:rsidR="0089520E">
              <w:rPr>
                <w:noProof/>
                <w:webHidden/>
              </w:rPr>
              <w:fldChar w:fldCharType="begin"/>
            </w:r>
            <w:r w:rsidR="0089520E">
              <w:rPr>
                <w:noProof/>
                <w:webHidden/>
              </w:rPr>
              <w:instrText xml:space="preserve"> PAGEREF _Toc168516734 \h </w:instrText>
            </w:r>
            <w:r w:rsidR="0089520E">
              <w:rPr>
                <w:noProof/>
                <w:webHidden/>
              </w:rPr>
            </w:r>
            <w:r w:rsidR="0089520E">
              <w:rPr>
                <w:noProof/>
                <w:webHidden/>
              </w:rPr>
              <w:fldChar w:fldCharType="separate"/>
            </w:r>
            <w:r w:rsidR="001D6CDB">
              <w:rPr>
                <w:noProof/>
                <w:webHidden/>
              </w:rPr>
              <w:t>24</w:t>
            </w:r>
            <w:r w:rsidR="0089520E">
              <w:rPr>
                <w:noProof/>
                <w:webHidden/>
              </w:rPr>
              <w:fldChar w:fldCharType="end"/>
            </w:r>
          </w:hyperlink>
        </w:p>
        <w:p w14:paraId="2984005E" w14:textId="1A9AB4B9" w:rsidR="0089520E" w:rsidRDefault="007B4251" w:rsidP="00014DEA">
          <w:pPr>
            <w:pStyle w:val="31"/>
            <w:ind w:left="-426"/>
            <w:rPr>
              <w:rFonts w:asciiTheme="minorHAnsi" w:eastAsiaTheme="minorEastAsia" w:hAnsiTheme="minorHAnsi" w:cstheme="minorBidi"/>
              <w:noProof/>
              <w:sz w:val="22"/>
            </w:rPr>
          </w:pPr>
          <w:hyperlink w:anchor="_Toc168516735" w:history="1">
            <w:r w:rsidR="0089520E" w:rsidRPr="00EF4201">
              <w:rPr>
                <w:rStyle w:val="aff2"/>
                <w:noProof/>
              </w:rPr>
              <w:t>2.1.3 Профиль пользователя №3</w:t>
            </w:r>
            <w:r w:rsidR="0089520E">
              <w:rPr>
                <w:noProof/>
                <w:webHidden/>
              </w:rPr>
              <w:tab/>
            </w:r>
            <w:r w:rsidR="0089520E">
              <w:rPr>
                <w:noProof/>
                <w:webHidden/>
              </w:rPr>
              <w:fldChar w:fldCharType="begin"/>
            </w:r>
            <w:r w:rsidR="0089520E">
              <w:rPr>
                <w:noProof/>
                <w:webHidden/>
              </w:rPr>
              <w:instrText xml:space="preserve"> PAGEREF _Toc168516735 \h </w:instrText>
            </w:r>
            <w:r w:rsidR="0089520E">
              <w:rPr>
                <w:noProof/>
                <w:webHidden/>
              </w:rPr>
            </w:r>
            <w:r w:rsidR="0089520E">
              <w:rPr>
                <w:noProof/>
                <w:webHidden/>
              </w:rPr>
              <w:fldChar w:fldCharType="separate"/>
            </w:r>
            <w:r w:rsidR="001D6CDB">
              <w:rPr>
                <w:noProof/>
                <w:webHidden/>
              </w:rPr>
              <w:t>25</w:t>
            </w:r>
            <w:r w:rsidR="0089520E">
              <w:rPr>
                <w:noProof/>
                <w:webHidden/>
              </w:rPr>
              <w:fldChar w:fldCharType="end"/>
            </w:r>
          </w:hyperlink>
        </w:p>
        <w:p w14:paraId="480ED1F1" w14:textId="629234B5" w:rsidR="0089520E" w:rsidRDefault="007B4251" w:rsidP="00014DEA">
          <w:pPr>
            <w:pStyle w:val="31"/>
            <w:ind w:left="-426"/>
            <w:rPr>
              <w:rFonts w:asciiTheme="minorHAnsi" w:eastAsiaTheme="minorEastAsia" w:hAnsiTheme="minorHAnsi" w:cstheme="minorBidi"/>
              <w:noProof/>
              <w:sz w:val="22"/>
            </w:rPr>
          </w:pPr>
          <w:hyperlink w:anchor="_Toc168516736" w:history="1">
            <w:r w:rsidR="0089520E" w:rsidRPr="00EF4201">
              <w:rPr>
                <w:rStyle w:val="aff2"/>
                <w:noProof/>
              </w:rPr>
              <w:t>2.1.4 Профиль пользователя №4</w:t>
            </w:r>
            <w:r w:rsidR="0089520E">
              <w:rPr>
                <w:noProof/>
                <w:webHidden/>
              </w:rPr>
              <w:tab/>
            </w:r>
            <w:r w:rsidR="0089520E">
              <w:rPr>
                <w:noProof/>
                <w:webHidden/>
              </w:rPr>
              <w:fldChar w:fldCharType="begin"/>
            </w:r>
            <w:r w:rsidR="0089520E">
              <w:rPr>
                <w:noProof/>
                <w:webHidden/>
              </w:rPr>
              <w:instrText xml:space="preserve"> PAGEREF _Toc168516736 \h </w:instrText>
            </w:r>
            <w:r w:rsidR="0089520E">
              <w:rPr>
                <w:noProof/>
                <w:webHidden/>
              </w:rPr>
            </w:r>
            <w:r w:rsidR="0089520E">
              <w:rPr>
                <w:noProof/>
                <w:webHidden/>
              </w:rPr>
              <w:fldChar w:fldCharType="separate"/>
            </w:r>
            <w:r w:rsidR="001D6CDB">
              <w:rPr>
                <w:noProof/>
                <w:webHidden/>
              </w:rPr>
              <w:t>26</w:t>
            </w:r>
            <w:r w:rsidR="0089520E">
              <w:rPr>
                <w:noProof/>
                <w:webHidden/>
              </w:rPr>
              <w:fldChar w:fldCharType="end"/>
            </w:r>
          </w:hyperlink>
        </w:p>
        <w:p w14:paraId="7B98E270" w14:textId="08AB6372" w:rsidR="0089520E" w:rsidRDefault="007B4251" w:rsidP="00014DEA">
          <w:pPr>
            <w:pStyle w:val="21"/>
            <w:ind w:left="-426"/>
            <w:rPr>
              <w:rFonts w:asciiTheme="minorHAnsi" w:eastAsiaTheme="minorEastAsia" w:hAnsiTheme="minorHAnsi" w:cstheme="minorBidi"/>
              <w:spacing w:val="0"/>
              <w:sz w:val="22"/>
            </w:rPr>
          </w:pPr>
          <w:hyperlink w:anchor="_Toc168516737" w:history="1">
            <w:r w:rsidR="0089520E" w:rsidRPr="00EF4201">
              <w:rPr>
                <w:rStyle w:val="aff2"/>
              </w:rPr>
              <w:t>2.2 Информационная архитектура проекта</w:t>
            </w:r>
            <w:r w:rsidR="0089520E">
              <w:rPr>
                <w:webHidden/>
              </w:rPr>
              <w:tab/>
            </w:r>
            <w:r w:rsidR="0089520E">
              <w:rPr>
                <w:webHidden/>
              </w:rPr>
              <w:fldChar w:fldCharType="begin"/>
            </w:r>
            <w:r w:rsidR="0089520E">
              <w:rPr>
                <w:webHidden/>
              </w:rPr>
              <w:instrText xml:space="preserve"> PAGEREF _Toc168516737 \h </w:instrText>
            </w:r>
            <w:r w:rsidR="0089520E">
              <w:rPr>
                <w:webHidden/>
              </w:rPr>
            </w:r>
            <w:r w:rsidR="0089520E">
              <w:rPr>
                <w:webHidden/>
              </w:rPr>
              <w:fldChar w:fldCharType="separate"/>
            </w:r>
            <w:r w:rsidR="001D6CDB">
              <w:rPr>
                <w:webHidden/>
              </w:rPr>
              <w:t>27</w:t>
            </w:r>
            <w:r w:rsidR="0089520E">
              <w:rPr>
                <w:webHidden/>
              </w:rPr>
              <w:fldChar w:fldCharType="end"/>
            </w:r>
          </w:hyperlink>
        </w:p>
        <w:p w14:paraId="3333E55D" w14:textId="15F08D23" w:rsidR="0089520E" w:rsidRDefault="007B4251" w:rsidP="00014DEA">
          <w:pPr>
            <w:pStyle w:val="21"/>
            <w:ind w:left="-426"/>
            <w:rPr>
              <w:rFonts w:asciiTheme="minorHAnsi" w:eastAsiaTheme="minorEastAsia" w:hAnsiTheme="minorHAnsi" w:cstheme="minorBidi"/>
              <w:spacing w:val="0"/>
              <w:sz w:val="22"/>
            </w:rPr>
          </w:pPr>
          <w:hyperlink w:anchor="_Toc168516738" w:history="1">
            <w:r w:rsidR="0089520E" w:rsidRPr="00EF4201">
              <w:rPr>
                <w:rStyle w:val="aff2"/>
              </w:rPr>
              <w:t>2.3 Проектирование базы данных</w:t>
            </w:r>
            <w:r w:rsidR="0089520E">
              <w:rPr>
                <w:webHidden/>
              </w:rPr>
              <w:tab/>
            </w:r>
            <w:r w:rsidR="0089520E">
              <w:rPr>
                <w:webHidden/>
              </w:rPr>
              <w:fldChar w:fldCharType="begin"/>
            </w:r>
            <w:r w:rsidR="0089520E">
              <w:rPr>
                <w:webHidden/>
              </w:rPr>
              <w:instrText xml:space="preserve"> PAGEREF _Toc168516738 \h </w:instrText>
            </w:r>
            <w:r w:rsidR="0089520E">
              <w:rPr>
                <w:webHidden/>
              </w:rPr>
            </w:r>
            <w:r w:rsidR="0089520E">
              <w:rPr>
                <w:webHidden/>
              </w:rPr>
              <w:fldChar w:fldCharType="separate"/>
            </w:r>
            <w:r w:rsidR="001D6CDB">
              <w:rPr>
                <w:webHidden/>
              </w:rPr>
              <w:t>28</w:t>
            </w:r>
            <w:r w:rsidR="0089520E">
              <w:rPr>
                <w:webHidden/>
              </w:rPr>
              <w:fldChar w:fldCharType="end"/>
            </w:r>
          </w:hyperlink>
        </w:p>
        <w:p w14:paraId="68F2F23B" w14:textId="23B597D9" w:rsidR="0089520E" w:rsidRDefault="007B4251" w:rsidP="00014DEA">
          <w:pPr>
            <w:pStyle w:val="21"/>
            <w:ind w:left="-426"/>
            <w:rPr>
              <w:rFonts w:asciiTheme="minorHAnsi" w:eastAsiaTheme="minorEastAsia" w:hAnsiTheme="minorHAnsi" w:cstheme="minorBidi"/>
              <w:spacing w:val="0"/>
              <w:sz w:val="22"/>
            </w:rPr>
          </w:pPr>
          <w:hyperlink w:anchor="_Toc168516739" w:history="1">
            <w:r w:rsidR="0089520E" w:rsidRPr="00EF4201">
              <w:rPr>
                <w:rStyle w:val="aff2"/>
              </w:rPr>
              <w:t>2.4 Функционал проекта</w:t>
            </w:r>
            <w:r w:rsidR="0089520E">
              <w:rPr>
                <w:webHidden/>
              </w:rPr>
              <w:tab/>
            </w:r>
            <w:r w:rsidR="0089520E">
              <w:rPr>
                <w:webHidden/>
              </w:rPr>
              <w:fldChar w:fldCharType="begin"/>
            </w:r>
            <w:r w:rsidR="0089520E">
              <w:rPr>
                <w:webHidden/>
              </w:rPr>
              <w:instrText xml:space="preserve"> PAGEREF _Toc168516739 \h </w:instrText>
            </w:r>
            <w:r w:rsidR="0089520E">
              <w:rPr>
                <w:webHidden/>
              </w:rPr>
            </w:r>
            <w:r w:rsidR="0089520E">
              <w:rPr>
                <w:webHidden/>
              </w:rPr>
              <w:fldChar w:fldCharType="separate"/>
            </w:r>
            <w:r w:rsidR="001D6CDB">
              <w:rPr>
                <w:webHidden/>
              </w:rPr>
              <w:t>31</w:t>
            </w:r>
            <w:r w:rsidR="0089520E">
              <w:rPr>
                <w:webHidden/>
              </w:rPr>
              <w:fldChar w:fldCharType="end"/>
            </w:r>
          </w:hyperlink>
        </w:p>
        <w:p w14:paraId="4B43AC48" w14:textId="775427CB" w:rsidR="0089520E" w:rsidRDefault="007B4251" w:rsidP="00014DEA">
          <w:pPr>
            <w:pStyle w:val="21"/>
            <w:ind w:left="-426"/>
            <w:rPr>
              <w:rFonts w:asciiTheme="minorHAnsi" w:eastAsiaTheme="minorEastAsia" w:hAnsiTheme="minorHAnsi" w:cstheme="minorBidi"/>
              <w:spacing w:val="0"/>
              <w:sz w:val="22"/>
            </w:rPr>
          </w:pPr>
          <w:hyperlink w:anchor="_Toc168516740" w:history="1">
            <w:r w:rsidR="0089520E" w:rsidRPr="00EF4201">
              <w:rPr>
                <w:rStyle w:val="aff2"/>
              </w:rPr>
              <w:t>2.5 Разработка прототипов интерфейсов</w:t>
            </w:r>
            <w:r w:rsidR="0089520E">
              <w:rPr>
                <w:webHidden/>
              </w:rPr>
              <w:tab/>
            </w:r>
            <w:r w:rsidR="0089520E">
              <w:rPr>
                <w:webHidden/>
              </w:rPr>
              <w:fldChar w:fldCharType="begin"/>
            </w:r>
            <w:r w:rsidR="0089520E">
              <w:rPr>
                <w:webHidden/>
              </w:rPr>
              <w:instrText xml:space="preserve"> PAGEREF _Toc168516740 \h </w:instrText>
            </w:r>
            <w:r w:rsidR="0089520E">
              <w:rPr>
                <w:webHidden/>
              </w:rPr>
            </w:r>
            <w:r w:rsidR="0089520E">
              <w:rPr>
                <w:webHidden/>
              </w:rPr>
              <w:fldChar w:fldCharType="separate"/>
            </w:r>
            <w:r w:rsidR="001D6CDB">
              <w:rPr>
                <w:webHidden/>
              </w:rPr>
              <w:t>32</w:t>
            </w:r>
            <w:r w:rsidR="0089520E">
              <w:rPr>
                <w:webHidden/>
              </w:rPr>
              <w:fldChar w:fldCharType="end"/>
            </w:r>
          </w:hyperlink>
        </w:p>
        <w:p w14:paraId="7E3520BE" w14:textId="57633243" w:rsidR="0089520E" w:rsidRDefault="007B4251" w:rsidP="00014DEA">
          <w:pPr>
            <w:pStyle w:val="21"/>
            <w:ind w:left="-426"/>
            <w:rPr>
              <w:rFonts w:asciiTheme="minorHAnsi" w:eastAsiaTheme="minorEastAsia" w:hAnsiTheme="minorHAnsi" w:cstheme="minorBidi"/>
              <w:spacing w:val="0"/>
              <w:sz w:val="22"/>
            </w:rPr>
          </w:pPr>
          <w:hyperlink w:anchor="_Toc168516741" w:history="1">
            <w:r w:rsidR="0089520E" w:rsidRPr="00EF4201">
              <w:rPr>
                <w:rStyle w:val="aff2"/>
              </w:rPr>
              <w:t>2.6 Вывод по разделу</w:t>
            </w:r>
            <w:r w:rsidR="0089520E">
              <w:rPr>
                <w:webHidden/>
              </w:rPr>
              <w:tab/>
            </w:r>
            <w:r w:rsidR="0089520E">
              <w:rPr>
                <w:webHidden/>
              </w:rPr>
              <w:fldChar w:fldCharType="begin"/>
            </w:r>
            <w:r w:rsidR="0089520E">
              <w:rPr>
                <w:webHidden/>
              </w:rPr>
              <w:instrText xml:space="preserve"> PAGEREF _Toc168516741 \h </w:instrText>
            </w:r>
            <w:r w:rsidR="0089520E">
              <w:rPr>
                <w:webHidden/>
              </w:rPr>
            </w:r>
            <w:r w:rsidR="0089520E">
              <w:rPr>
                <w:webHidden/>
              </w:rPr>
              <w:fldChar w:fldCharType="separate"/>
            </w:r>
            <w:r w:rsidR="001D6CDB">
              <w:rPr>
                <w:webHidden/>
              </w:rPr>
              <w:t>32</w:t>
            </w:r>
            <w:r w:rsidR="0089520E">
              <w:rPr>
                <w:webHidden/>
              </w:rPr>
              <w:fldChar w:fldCharType="end"/>
            </w:r>
          </w:hyperlink>
        </w:p>
        <w:p w14:paraId="57360A04" w14:textId="03361C47" w:rsidR="0089520E" w:rsidRDefault="007B4251" w:rsidP="00014DEA">
          <w:pPr>
            <w:pStyle w:val="11"/>
            <w:ind w:left="-426"/>
            <w:rPr>
              <w:rFonts w:asciiTheme="minorHAnsi" w:eastAsiaTheme="minorEastAsia" w:hAnsiTheme="minorHAnsi" w:cstheme="minorBidi"/>
              <w:noProof/>
              <w:sz w:val="22"/>
            </w:rPr>
          </w:pPr>
          <w:hyperlink w:anchor="_Toc168516742" w:history="1">
            <w:r w:rsidR="0089520E" w:rsidRPr="00EF4201">
              <w:rPr>
                <w:rStyle w:val="aff2"/>
                <w:noProof/>
              </w:rPr>
              <w:t>3 Дизайн</w:t>
            </w:r>
            <w:r w:rsidR="00FC5B19">
              <w:rPr>
                <w:rStyle w:val="aff2"/>
                <w:noProof/>
              </w:rPr>
              <w:t xml:space="preserve"> веб-сайта</w:t>
            </w:r>
            <w:r w:rsidR="0089520E">
              <w:rPr>
                <w:noProof/>
                <w:webHidden/>
              </w:rPr>
              <w:tab/>
            </w:r>
            <w:r w:rsidR="0089520E">
              <w:rPr>
                <w:noProof/>
                <w:webHidden/>
              </w:rPr>
              <w:fldChar w:fldCharType="begin"/>
            </w:r>
            <w:r w:rsidR="0089520E">
              <w:rPr>
                <w:noProof/>
                <w:webHidden/>
              </w:rPr>
              <w:instrText xml:space="preserve"> PAGEREF _Toc168516742 \h </w:instrText>
            </w:r>
            <w:r w:rsidR="0089520E">
              <w:rPr>
                <w:noProof/>
                <w:webHidden/>
              </w:rPr>
            </w:r>
            <w:r w:rsidR="0089520E">
              <w:rPr>
                <w:noProof/>
                <w:webHidden/>
              </w:rPr>
              <w:fldChar w:fldCharType="separate"/>
            </w:r>
            <w:r w:rsidR="001D6CDB">
              <w:rPr>
                <w:noProof/>
                <w:webHidden/>
              </w:rPr>
              <w:t>33</w:t>
            </w:r>
            <w:r w:rsidR="0089520E">
              <w:rPr>
                <w:noProof/>
                <w:webHidden/>
              </w:rPr>
              <w:fldChar w:fldCharType="end"/>
            </w:r>
          </w:hyperlink>
        </w:p>
        <w:p w14:paraId="4F2B11FF" w14:textId="45CBFDEE" w:rsidR="0089520E" w:rsidRDefault="007B4251" w:rsidP="00014DEA">
          <w:pPr>
            <w:pStyle w:val="21"/>
            <w:ind w:left="-426"/>
            <w:rPr>
              <w:rFonts w:asciiTheme="minorHAnsi" w:eastAsiaTheme="minorEastAsia" w:hAnsiTheme="minorHAnsi" w:cstheme="minorBidi"/>
              <w:spacing w:val="0"/>
              <w:sz w:val="22"/>
            </w:rPr>
          </w:pPr>
          <w:hyperlink w:anchor="_Toc168516743" w:history="1">
            <w:r w:rsidR="0089520E" w:rsidRPr="00EF4201">
              <w:rPr>
                <w:rStyle w:val="aff2"/>
              </w:rPr>
              <w:t>3.1 Типографика</w:t>
            </w:r>
            <w:r w:rsidR="0089520E">
              <w:rPr>
                <w:webHidden/>
              </w:rPr>
              <w:tab/>
            </w:r>
            <w:r w:rsidR="0089520E">
              <w:rPr>
                <w:webHidden/>
              </w:rPr>
              <w:fldChar w:fldCharType="begin"/>
            </w:r>
            <w:r w:rsidR="0089520E">
              <w:rPr>
                <w:webHidden/>
              </w:rPr>
              <w:instrText xml:space="preserve"> PAGEREF _Toc168516743 \h </w:instrText>
            </w:r>
            <w:r w:rsidR="0089520E">
              <w:rPr>
                <w:webHidden/>
              </w:rPr>
            </w:r>
            <w:r w:rsidR="0089520E">
              <w:rPr>
                <w:webHidden/>
              </w:rPr>
              <w:fldChar w:fldCharType="separate"/>
            </w:r>
            <w:r w:rsidR="001D6CDB">
              <w:rPr>
                <w:webHidden/>
              </w:rPr>
              <w:t>33</w:t>
            </w:r>
            <w:r w:rsidR="0089520E">
              <w:rPr>
                <w:webHidden/>
              </w:rPr>
              <w:fldChar w:fldCharType="end"/>
            </w:r>
          </w:hyperlink>
        </w:p>
        <w:p w14:paraId="425E359C" w14:textId="59BE8F15" w:rsidR="0089520E" w:rsidRDefault="007B4251" w:rsidP="00014DEA">
          <w:pPr>
            <w:pStyle w:val="21"/>
            <w:ind w:left="-426"/>
            <w:rPr>
              <w:rFonts w:asciiTheme="minorHAnsi" w:eastAsiaTheme="minorEastAsia" w:hAnsiTheme="minorHAnsi" w:cstheme="minorBidi"/>
              <w:spacing w:val="0"/>
              <w:sz w:val="22"/>
            </w:rPr>
          </w:pPr>
          <w:hyperlink w:anchor="_Toc168516744" w:history="1">
            <w:r w:rsidR="0089520E" w:rsidRPr="00EF4201">
              <w:rPr>
                <w:rStyle w:val="aff2"/>
              </w:rPr>
              <w:t>3.2 Цветовая схема</w:t>
            </w:r>
            <w:r w:rsidR="0089520E">
              <w:rPr>
                <w:webHidden/>
              </w:rPr>
              <w:tab/>
            </w:r>
            <w:r w:rsidR="0089520E">
              <w:rPr>
                <w:webHidden/>
              </w:rPr>
              <w:fldChar w:fldCharType="begin"/>
            </w:r>
            <w:r w:rsidR="0089520E">
              <w:rPr>
                <w:webHidden/>
              </w:rPr>
              <w:instrText xml:space="preserve"> PAGEREF _Toc168516744 \h </w:instrText>
            </w:r>
            <w:r w:rsidR="0089520E">
              <w:rPr>
                <w:webHidden/>
              </w:rPr>
            </w:r>
            <w:r w:rsidR="0089520E">
              <w:rPr>
                <w:webHidden/>
              </w:rPr>
              <w:fldChar w:fldCharType="separate"/>
            </w:r>
            <w:r w:rsidR="001D6CDB">
              <w:rPr>
                <w:webHidden/>
              </w:rPr>
              <w:t>34</w:t>
            </w:r>
            <w:r w:rsidR="0089520E">
              <w:rPr>
                <w:webHidden/>
              </w:rPr>
              <w:fldChar w:fldCharType="end"/>
            </w:r>
          </w:hyperlink>
        </w:p>
        <w:p w14:paraId="333B7093" w14:textId="2918FED3" w:rsidR="0089520E" w:rsidRDefault="007B4251" w:rsidP="00014DEA">
          <w:pPr>
            <w:pStyle w:val="21"/>
            <w:ind w:left="-426"/>
            <w:rPr>
              <w:rFonts w:asciiTheme="minorHAnsi" w:eastAsiaTheme="minorEastAsia" w:hAnsiTheme="minorHAnsi" w:cstheme="minorBidi"/>
              <w:spacing w:val="0"/>
              <w:sz w:val="22"/>
            </w:rPr>
          </w:pPr>
          <w:hyperlink w:anchor="_Toc168516745" w:history="1">
            <w:r w:rsidR="0089520E" w:rsidRPr="00EF4201">
              <w:rPr>
                <w:rStyle w:val="aff2"/>
              </w:rPr>
              <w:t>3.3 Логотип</w:t>
            </w:r>
            <w:r w:rsidR="0089520E">
              <w:rPr>
                <w:webHidden/>
              </w:rPr>
              <w:tab/>
            </w:r>
            <w:r w:rsidR="0089520E">
              <w:rPr>
                <w:webHidden/>
              </w:rPr>
              <w:fldChar w:fldCharType="begin"/>
            </w:r>
            <w:r w:rsidR="0089520E">
              <w:rPr>
                <w:webHidden/>
              </w:rPr>
              <w:instrText xml:space="preserve"> PAGEREF _Toc168516745 \h </w:instrText>
            </w:r>
            <w:r w:rsidR="0089520E">
              <w:rPr>
                <w:webHidden/>
              </w:rPr>
            </w:r>
            <w:r w:rsidR="0089520E">
              <w:rPr>
                <w:webHidden/>
              </w:rPr>
              <w:fldChar w:fldCharType="separate"/>
            </w:r>
            <w:r w:rsidR="001D6CDB">
              <w:rPr>
                <w:webHidden/>
              </w:rPr>
              <w:t>35</w:t>
            </w:r>
            <w:r w:rsidR="0089520E">
              <w:rPr>
                <w:webHidden/>
              </w:rPr>
              <w:fldChar w:fldCharType="end"/>
            </w:r>
          </w:hyperlink>
        </w:p>
        <w:p w14:paraId="0A5A7526" w14:textId="4C70CE23" w:rsidR="0089520E" w:rsidRDefault="007B4251" w:rsidP="00014DEA">
          <w:pPr>
            <w:pStyle w:val="21"/>
            <w:ind w:left="-426"/>
            <w:rPr>
              <w:rFonts w:asciiTheme="minorHAnsi" w:eastAsiaTheme="minorEastAsia" w:hAnsiTheme="minorHAnsi" w:cstheme="minorBidi"/>
              <w:spacing w:val="0"/>
              <w:sz w:val="22"/>
            </w:rPr>
          </w:pPr>
          <w:hyperlink w:anchor="_Toc168516746" w:history="1">
            <w:r w:rsidR="0089520E" w:rsidRPr="00EF4201">
              <w:rPr>
                <w:rStyle w:val="aff2"/>
              </w:rPr>
              <w:t>3.4 Графические и визуальные элементы</w:t>
            </w:r>
            <w:r w:rsidR="0089520E">
              <w:rPr>
                <w:webHidden/>
              </w:rPr>
              <w:tab/>
            </w:r>
            <w:r w:rsidR="0089520E">
              <w:rPr>
                <w:webHidden/>
              </w:rPr>
              <w:fldChar w:fldCharType="begin"/>
            </w:r>
            <w:r w:rsidR="0089520E">
              <w:rPr>
                <w:webHidden/>
              </w:rPr>
              <w:instrText xml:space="preserve"> PAGEREF _Toc168516746 \h </w:instrText>
            </w:r>
            <w:r w:rsidR="0089520E">
              <w:rPr>
                <w:webHidden/>
              </w:rPr>
            </w:r>
            <w:r w:rsidR="0089520E">
              <w:rPr>
                <w:webHidden/>
              </w:rPr>
              <w:fldChar w:fldCharType="separate"/>
            </w:r>
            <w:r w:rsidR="001D6CDB">
              <w:rPr>
                <w:webHidden/>
              </w:rPr>
              <w:t>36</w:t>
            </w:r>
            <w:r w:rsidR="0089520E">
              <w:rPr>
                <w:webHidden/>
              </w:rPr>
              <w:fldChar w:fldCharType="end"/>
            </w:r>
          </w:hyperlink>
        </w:p>
        <w:p w14:paraId="4B4CD9B1" w14:textId="1FEF439F" w:rsidR="0089520E" w:rsidRDefault="007B4251" w:rsidP="00014DEA">
          <w:pPr>
            <w:pStyle w:val="21"/>
            <w:ind w:left="-426"/>
            <w:rPr>
              <w:rFonts w:asciiTheme="minorHAnsi" w:eastAsiaTheme="minorEastAsia" w:hAnsiTheme="minorHAnsi" w:cstheme="minorBidi"/>
              <w:spacing w:val="0"/>
              <w:sz w:val="22"/>
            </w:rPr>
          </w:pPr>
          <w:hyperlink w:anchor="_Toc168516747" w:history="1">
            <w:r w:rsidR="0089520E" w:rsidRPr="00EF4201">
              <w:rPr>
                <w:rStyle w:val="aff2"/>
              </w:rPr>
              <w:t>3.5 Разработка дизайна страниц</w:t>
            </w:r>
            <w:r w:rsidR="0089520E">
              <w:rPr>
                <w:webHidden/>
              </w:rPr>
              <w:tab/>
            </w:r>
            <w:r w:rsidR="0089520E">
              <w:rPr>
                <w:webHidden/>
              </w:rPr>
              <w:fldChar w:fldCharType="begin"/>
            </w:r>
            <w:r w:rsidR="0089520E">
              <w:rPr>
                <w:webHidden/>
              </w:rPr>
              <w:instrText xml:space="preserve"> PAGEREF _Toc168516747 \h </w:instrText>
            </w:r>
            <w:r w:rsidR="0089520E">
              <w:rPr>
                <w:webHidden/>
              </w:rPr>
            </w:r>
            <w:r w:rsidR="0089520E">
              <w:rPr>
                <w:webHidden/>
              </w:rPr>
              <w:fldChar w:fldCharType="separate"/>
            </w:r>
            <w:r w:rsidR="001D6CDB">
              <w:rPr>
                <w:webHidden/>
              </w:rPr>
              <w:t>41</w:t>
            </w:r>
            <w:r w:rsidR="0089520E">
              <w:rPr>
                <w:webHidden/>
              </w:rPr>
              <w:fldChar w:fldCharType="end"/>
            </w:r>
          </w:hyperlink>
        </w:p>
        <w:p w14:paraId="5E483F8E" w14:textId="198F06A0" w:rsidR="0089520E" w:rsidRDefault="007B4251" w:rsidP="00014DEA">
          <w:pPr>
            <w:pStyle w:val="11"/>
            <w:ind w:left="-426"/>
            <w:rPr>
              <w:rFonts w:asciiTheme="minorHAnsi" w:eastAsiaTheme="minorEastAsia" w:hAnsiTheme="minorHAnsi" w:cstheme="minorBidi"/>
              <w:noProof/>
              <w:sz w:val="22"/>
            </w:rPr>
          </w:pPr>
          <w:hyperlink w:anchor="_Toc168516748" w:history="1">
            <w:r w:rsidR="0089520E" w:rsidRPr="00EF4201">
              <w:rPr>
                <w:rStyle w:val="aff2"/>
                <w:noProof/>
              </w:rPr>
              <w:t>4 Реализация проекта</w:t>
            </w:r>
            <w:r w:rsidR="0089520E">
              <w:rPr>
                <w:noProof/>
                <w:webHidden/>
              </w:rPr>
              <w:tab/>
            </w:r>
            <w:r w:rsidR="0089520E">
              <w:rPr>
                <w:noProof/>
                <w:webHidden/>
              </w:rPr>
              <w:fldChar w:fldCharType="begin"/>
            </w:r>
            <w:r w:rsidR="0089520E">
              <w:rPr>
                <w:noProof/>
                <w:webHidden/>
              </w:rPr>
              <w:instrText xml:space="preserve"> PAGEREF _Toc168516748 \h </w:instrText>
            </w:r>
            <w:r w:rsidR="0089520E">
              <w:rPr>
                <w:noProof/>
                <w:webHidden/>
              </w:rPr>
            </w:r>
            <w:r w:rsidR="0089520E">
              <w:rPr>
                <w:noProof/>
                <w:webHidden/>
              </w:rPr>
              <w:fldChar w:fldCharType="separate"/>
            </w:r>
            <w:r w:rsidR="001D6CDB">
              <w:rPr>
                <w:noProof/>
                <w:webHidden/>
              </w:rPr>
              <w:t>45</w:t>
            </w:r>
            <w:r w:rsidR="0089520E">
              <w:rPr>
                <w:noProof/>
                <w:webHidden/>
              </w:rPr>
              <w:fldChar w:fldCharType="end"/>
            </w:r>
          </w:hyperlink>
        </w:p>
        <w:p w14:paraId="14BB05C7" w14:textId="0E009C0C" w:rsidR="0089520E" w:rsidRDefault="007B4251" w:rsidP="00014DEA">
          <w:pPr>
            <w:pStyle w:val="21"/>
            <w:ind w:left="-426"/>
            <w:rPr>
              <w:rFonts w:asciiTheme="minorHAnsi" w:eastAsiaTheme="minorEastAsia" w:hAnsiTheme="minorHAnsi" w:cstheme="minorBidi"/>
              <w:spacing w:val="0"/>
              <w:sz w:val="22"/>
            </w:rPr>
          </w:pPr>
          <w:hyperlink w:anchor="_Toc168516749" w:history="1">
            <w:r w:rsidR="0089520E" w:rsidRPr="00EF4201">
              <w:rPr>
                <w:rStyle w:val="aff2"/>
              </w:rPr>
              <w:t>4.1 Разработка контента</w:t>
            </w:r>
            <w:r w:rsidR="0089520E">
              <w:rPr>
                <w:webHidden/>
              </w:rPr>
              <w:tab/>
            </w:r>
            <w:r w:rsidR="0089520E">
              <w:rPr>
                <w:webHidden/>
              </w:rPr>
              <w:fldChar w:fldCharType="begin"/>
            </w:r>
            <w:r w:rsidR="0089520E">
              <w:rPr>
                <w:webHidden/>
              </w:rPr>
              <w:instrText xml:space="preserve"> PAGEREF _Toc168516749 \h </w:instrText>
            </w:r>
            <w:r w:rsidR="0089520E">
              <w:rPr>
                <w:webHidden/>
              </w:rPr>
            </w:r>
            <w:r w:rsidR="0089520E">
              <w:rPr>
                <w:webHidden/>
              </w:rPr>
              <w:fldChar w:fldCharType="separate"/>
            </w:r>
            <w:r w:rsidR="001D6CDB">
              <w:rPr>
                <w:webHidden/>
              </w:rPr>
              <w:t>45</w:t>
            </w:r>
            <w:r w:rsidR="0089520E">
              <w:rPr>
                <w:webHidden/>
              </w:rPr>
              <w:fldChar w:fldCharType="end"/>
            </w:r>
          </w:hyperlink>
        </w:p>
        <w:p w14:paraId="65D958F1" w14:textId="6F445C22" w:rsidR="0089520E" w:rsidRDefault="007B4251" w:rsidP="00014DEA">
          <w:pPr>
            <w:pStyle w:val="21"/>
            <w:ind w:left="-426"/>
            <w:rPr>
              <w:rFonts w:asciiTheme="minorHAnsi" w:eastAsiaTheme="minorEastAsia" w:hAnsiTheme="minorHAnsi" w:cstheme="minorBidi"/>
              <w:spacing w:val="0"/>
              <w:sz w:val="22"/>
            </w:rPr>
          </w:pPr>
          <w:hyperlink w:anchor="_Toc168516750" w:history="1">
            <w:r w:rsidR="0089520E" w:rsidRPr="00EF4201">
              <w:rPr>
                <w:rStyle w:val="aff2"/>
              </w:rPr>
              <w:t>4.2 Создание и обработка мультимедийного контента</w:t>
            </w:r>
            <w:r w:rsidR="0089520E">
              <w:rPr>
                <w:webHidden/>
              </w:rPr>
              <w:tab/>
            </w:r>
            <w:r w:rsidR="0089520E">
              <w:rPr>
                <w:webHidden/>
              </w:rPr>
              <w:fldChar w:fldCharType="begin"/>
            </w:r>
            <w:r w:rsidR="0089520E">
              <w:rPr>
                <w:webHidden/>
              </w:rPr>
              <w:instrText xml:space="preserve"> PAGEREF _Toc168516750 \h </w:instrText>
            </w:r>
            <w:r w:rsidR="0089520E">
              <w:rPr>
                <w:webHidden/>
              </w:rPr>
            </w:r>
            <w:r w:rsidR="0089520E">
              <w:rPr>
                <w:webHidden/>
              </w:rPr>
              <w:fldChar w:fldCharType="separate"/>
            </w:r>
            <w:r w:rsidR="001D6CDB">
              <w:rPr>
                <w:webHidden/>
              </w:rPr>
              <w:t>46</w:t>
            </w:r>
            <w:r w:rsidR="0089520E">
              <w:rPr>
                <w:webHidden/>
              </w:rPr>
              <w:fldChar w:fldCharType="end"/>
            </w:r>
          </w:hyperlink>
        </w:p>
        <w:p w14:paraId="5E35F17C" w14:textId="143702E0" w:rsidR="0089520E" w:rsidRDefault="007B4251" w:rsidP="00014DEA">
          <w:pPr>
            <w:pStyle w:val="21"/>
            <w:ind w:left="-426"/>
            <w:rPr>
              <w:rFonts w:asciiTheme="minorHAnsi" w:eastAsiaTheme="minorEastAsia" w:hAnsiTheme="minorHAnsi" w:cstheme="minorBidi"/>
              <w:spacing w:val="0"/>
              <w:sz w:val="22"/>
            </w:rPr>
          </w:pPr>
          <w:hyperlink w:anchor="_Toc168516751" w:history="1">
            <w:r w:rsidR="0089520E" w:rsidRPr="00EF4201">
              <w:rPr>
                <w:rStyle w:val="aff2"/>
              </w:rPr>
              <w:t>4.3 Вёрстка и стилевое оформление проекта</w:t>
            </w:r>
            <w:r w:rsidR="0089520E">
              <w:rPr>
                <w:webHidden/>
              </w:rPr>
              <w:tab/>
            </w:r>
            <w:r w:rsidR="0089520E">
              <w:rPr>
                <w:webHidden/>
              </w:rPr>
              <w:fldChar w:fldCharType="begin"/>
            </w:r>
            <w:r w:rsidR="0089520E">
              <w:rPr>
                <w:webHidden/>
              </w:rPr>
              <w:instrText xml:space="preserve"> PAGEREF _Toc168516751 \h </w:instrText>
            </w:r>
            <w:r w:rsidR="0089520E">
              <w:rPr>
                <w:webHidden/>
              </w:rPr>
            </w:r>
            <w:r w:rsidR="0089520E">
              <w:rPr>
                <w:webHidden/>
              </w:rPr>
              <w:fldChar w:fldCharType="separate"/>
            </w:r>
            <w:r w:rsidR="001D6CDB">
              <w:rPr>
                <w:webHidden/>
              </w:rPr>
              <w:t>48</w:t>
            </w:r>
            <w:r w:rsidR="0089520E">
              <w:rPr>
                <w:webHidden/>
              </w:rPr>
              <w:fldChar w:fldCharType="end"/>
            </w:r>
          </w:hyperlink>
        </w:p>
        <w:p w14:paraId="567E1D61" w14:textId="56707851" w:rsidR="0089520E" w:rsidRDefault="007B4251" w:rsidP="00014DEA">
          <w:pPr>
            <w:pStyle w:val="21"/>
            <w:ind w:left="-426"/>
            <w:rPr>
              <w:rFonts w:asciiTheme="minorHAnsi" w:eastAsiaTheme="minorEastAsia" w:hAnsiTheme="minorHAnsi" w:cstheme="minorBidi"/>
              <w:spacing w:val="0"/>
              <w:sz w:val="22"/>
            </w:rPr>
          </w:pPr>
          <w:hyperlink w:anchor="_Toc168516752" w:history="1">
            <w:r w:rsidR="0089520E" w:rsidRPr="00EF4201">
              <w:rPr>
                <w:rStyle w:val="aff2"/>
              </w:rPr>
              <w:t>4.4 Программная реализация визуальных эффектов и элементов дизайна</w:t>
            </w:r>
            <w:r w:rsidR="0089520E">
              <w:rPr>
                <w:webHidden/>
              </w:rPr>
              <w:tab/>
            </w:r>
            <w:r w:rsidR="0089520E">
              <w:rPr>
                <w:webHidden/>
              </w:rPr>
              <w:fldChar w:fldCharType="begin"/>
            </w:r>
            <w:r w:rsidR="0089520E">
              <w:rPr>
                <w:webHidden/>
              </w:rPr>
              <w:instrText xml:space="preserve"> PAGEREF _Toc168516752 \h </w:instrText>
            </w:r>
            <w:r w:rsidR="0089520E">
              <w:rPr>
                <w:webHidden/>
              </w:rPr>
            </w:r>
            <w:r w:rsidR="0089520E">
              <w:rPr>
                <w:webHidden/>
              </w:rPr>
              <w:fldChar w:fldCharType="separate"/>
            </w:r>
            <w:r w:rsidR="001D6CDB">
              <w:rPr>
                <w:webHidden/>
              </w:rPr>
              <w:t>51</w:t>
            </w:r>
            <w:r w:rsidR="0089520E">
              <w:rPr>
                <w:webHidden/>
              </w:rPr>
              <w:fldChar w:fldCharType="end"/>
            </w:r>
          </w:hyperlink>
        </w:p>
        <w:p w14:paraId="3F39EB54" w14:textId="1B569892" w:rsidR="0089520E" w:rsidRDefault="007B4251" w:rsidP="00014DEA">
          <w:pPr>
            <w:pStyle w:val="21"/>
            <w:ind w:left="-426"/>
            <w:rPr>
              <w:rFonts w:asciiTheme="minorHAnsi" w:eastAsiaTheme="minorEastAsia" w:hAnsiTheme="minorHAnsi" w:cstheme="minorBidi"/>
              <w:spacing w:val="0"/>
              <w:sz w:val="22"/>
            </w:rPr>
          </w:pPr>
          <w:hyperlink w:anchor="_Toc168516753" w:history="1">
            <w:r w:rsidR="0089520E" w:rsidRPr="00EF4201">
              <w:rPr>
                <w:rStyle w:val="aff2"/>
              </w:rPr>
              <w:t>4.5 Программная реализация проекта</w:t>
            </w:r>
            <w:r w:rsidR="0089520E">
              <w:rPr>
                <w:webHidden/>
              </w:rPr>
              <w:tab/>
            </w:r>
            <w:r w:rsidR="0089520E">
              <w:rPr>
                <w:webHidden/>
              </w:rPr>
              <w:fldChar w:fldCharType="begin"/>
            </w:r>
            <w:r w:rsidR="0089520E">
              <w:rPr>
                <w:webHidden/>
              </w:rPr>
              <w:instrText xml:space="preserve"> PAGEREF _Toc168516753 \h </w:instrText>
            </w:r>
            <w:r w:rsidR="0089520E">
              <w:rPr>
                <w:webHidden/>
              </w:rPr>
            </w:r>
            <w:r w:rsidR="0089520E">
              <w:rPr>
                <w:webHidden/>
              </w:rPr>
              <w:fldChar w:fldCharType="separate"/>
            </w:r>
            <w:r w:rsidR="001D6CDB">
              <w:rPr>
                <w:webHidden/>
              </w:rPr>
              <w:t>54</w:t>
            </w:r>
            <w:r w:rsidR="0089520E">
              <w:rPr>
                <w:webHidden/>
              </w:rPr>
              <w:fldChar w:fldCharType="end"/>
            </w:r>
          </w:hyperlink>
        </w:p>
        <w:p w14:paraId="2C05CE3B" w14:textId="6858F90B" w:rsidR="0089520E" w:rsidRDefault="007B4251" w:rsidP="00014DEA">
          <w:pPr>
            <w:pStyle w:val="31"/>
            <w:ind w:left="-426"/>
            <w:rPr>
              <w:rFonts w:asciiTheme="minorHAnsi" w:eastAsiaTheme="minorEastAsia" w:hAnsiTheme="minorHAnsi" w:cstheme="minorBidi"/>
              <w:noProof/>
              <w:sz w:val="22"/>
            </w:rPr>
          </w:pPr>
          <w:hyperlink w:anchor="_Toc168516754" w:history="1">
            <w:r w:rsidR="0089520E" w:rsidRPr="00EF4201">
              <w:rPr>
                <w:rStyle w:val="aff2"/>
                <w:noProof/>
              </w:rPr>
              <w:t>4.5.1</w:t>
            </w:r>
            <w:r w:rsidR="0089520E" w:rsidRPr="00EF4201">
              <w:rPr>
                <w:rStyle w:val="aff2"/>
                <w:noProof/>
                <w:lang w:val="en-US"/>
              </w:rPr>
              <w:t> </w:t>
            </w:r>
            <w:r w:rsidR="0089520E" w:rsidRPr="00EF4201">
              <w:rPr>
                <w:rStyle w:val="aff2"/>
                <w:noProof/>
              </w:rPr>
              <w:t>Реализация функционала регистрации и авторизации</w:t>
            </w:r>
            <w:r w:rsidR="0089520E">
              <w:rPr>
                <w:noProof/>
                <w:webHidden/>
              </w:rPr>
              <w:tab/>
            </w:r>
            <w:r w:rsidR="0089520E">
              <w:rPr>
                <w:noProof/>
                <w:webHidden/>
              </w:rPr>
              <w:fldChar w:fldCharType="begin"/>
            </w:r>
            <w:r w:rsidR="0089520E">
              <w:rPr>
                <w:noProof/>
                <w:webHidden/>
              </w:rPr>
              <w:instrText xml:space="preserve"> PAGEREF _Toc168516754 \h </w:instrText>
            </w:r>
            <w:r w:rsidR="0089520E">
              <w:rPr>
                <w:noProof/>
                <w:webHidden/>
              </w:rPr>
            </w:r>
            <w:r w:rsidR="0089520E">
              <w:rPr>
                <w:noProof/>
                <w:webHidden/>
              </w:rPr>
              <w:fldChar w:fldCharType="separate"/>
            </w:r>
            <w:r w:rsidR="001D6CDB">
              <w:rPr>
                <w:noProof/>
                <w:webHidden/>
              </w:rPr>
              <w:t>54</w:t>
            </w:r>
            <w:r w:rsidR="0089520E">
              <w:rPr>
                <w:noProof/>
                <w:webHidden/>
              </w:rPr>
              <w:fldChar w:fldCharType="end"/>
            </w:r>
          </w:hyperlink>
        </w:p>
        <w:p w14:paraId="75C589AB" w14:textId="7C6896FC" w:rsidR="0089520E" w:rsidRDefault="007B4251" w:rsidP="00014DEA">
          <w:pPr>
            <w:pStyle w:val="31"/>
            <w:ind w:left="-426"/>
            <w:rPr>
              <w:rFonts w:asciiTheme="minorHAnsi" w:eastAsiaTheme="minorEastAsia" w:hAnsiTheme="minorHAnsi" w:cstheme="minorBidi"/>
              <w:noProof/>
              <w:sz w:val="22"/>
            </w:rPr>
          </w:pPr>
          <w:hyperlink w:anchor="_Toc168516755" w:history="1">
            <w:r w:rsidR="0089520E" w:rsidRPr="00EF4201">
              <w:rPr>
                <w:rStyle w:val="aff2"/>
                <w:noProof/>
              </w:rPr>
              <w:t>4.5.2</w:t>
            </w:r>
            <w:r w:rsidR="0089520E" w:rsidRPr="00EF4201">
              <w:rPr>
                <w:rStyle w:val="aff2"/>
                <w:noProof/>
                <w:lang w:val="en-US"/>
              </w:rPr>
              <w:t> </w:t>
            </w:r>
            <w:r w:rsidR="0089520E" w:rsidRPr="00EF4201">
              <w:rPr>
                <w:rStyle w:val="aff2"/>
                <w:noProof/>
              </w:rPr>
              <w:t>Реализация функционала записи на курс</w:t>
            </w:r>
            <w:r w:rsidR="0089520E">
              <w:rPr>
                <w:noProof/>
                <w:webHidden/>
              </w:rPr>
              <w:tab/>
            </w:r>
            <w:r w:rsidR="0089520E">
              <w:rPr>
                <w:noProof/>
                <w:webHidden/>
              </w:rPr>
              <w:fldChar w:fldCharType="begin"/>
            </w:r>
            <w:r w:rsidR="0089520E">
              <w:rPr>
                <w:noProof/>
                <w:webHidden/>
              </w:rPr>
              <w:instrText xml:space="preserve"> PAGEREF _Toc168516755 \h </w:instrText>
            </w:r>
            <w:r w:rsidR="0089520E">
              <w:rPr>
                <w:noProof/>
                <w:webHidden/>
              </w:rPr>
            </w:r>
            <w:r w:rsidR="0089520E">
              <w:rPr>
                <w:noProof/>
                <w:webHidden/>
              </w:rPr>
              <w:fldChar w:fldCharType="separate"/>
            </w:r>
            <w:r w:rsidR="001D6CDB">
              <w:rPr>
                <w:noProof/>
                <w:webHidden/>
              </w:rPr>
              <w:t>57</w:t>
            </w:r>
            <w:r w:rsidR="0089520E">
              <w:rPr>
                <w:noProof/>
                <w:webHidden/>
              </w:rPr>
              <w:fldChar w:fldCharType="end"/>
            </w:r>
          </w:hyperlink>
        </w:p>
        <w:p w14:paraId="363F55F7" w14:textId="5664FD88" w:rsidR="0089520E" w:rsidRDefault="007B4251" w:rsidP="00014DEA">
          <w:pPr>
            <w:pStyle w:val="31"/>
            <w:ind w:left="-426"/>
            <w:rPr>
              <w:rStyle w:val="aff2"/>
              <w:noProof/>
            </w:rPr>
          </w:pPr>
          <w:hyperlink w:anchor="_Toc168516756" w:history="1">
            <w:r w:rsidR="0089520E" w:rsidRPr="00EF4201">
              <w:rPr>
                <w:rStyle w:val="aff2"/>
                <w:noProof/>
              </w:rPr>
              <w:t>4.5.3</w:t>
            </w:r>
            <w:r w:rsidR="0089520E" w:rsidRPr="00EF4201">
              <w:rPr>
                <w:rStyle w:val="aff2"/>
                <w:noProof/>
                <w:lang w:val="en-US"/>
              </w:rPr>
              <w:t> </w:t>
            </w:r>
            <w:r w:rsidR="0089520E" w:rsidRPr="00EF4201">
              <w:rPr>
                <w:rStyle w:val="aff2"/>
                <w:noProof/>
              </w:rPr>
              <w:t>Реализация функционала отправки отзыва и рейтинга курсу</w:t>
            </w:r>
            <w:r w:rsidR="0089520E">
              <w:rPr>
                <w:noProof/>
                <w:webHidden/>
              </w:rPr>
              <w:tab/>
            </w:r>
            <w:r w:rsidR="0089520E">
              <w:rPr>
                <w:noProof/>
                <w:webHidden/>
              </w:rPr>
              <w:fldChar w:fldCharType="begin"/>
            </w:r>
            <w:r w:rsidR="0089520E">
              <w:rPr>
                <w:noProof/>
                <w:webHidden/>
              </w:rPr>
              <w:instrText xml:space="preserve"> PAGEREF _Toc168516756 \h </w:instrText>
            </w:r>
            <w:r w:rsidR="0089520E">
              <w:rPr>
                <w:noProof/>
                <w:webHidden/>
              </w:rPr>
            </w:r>
            <w:r w:rsidR="0089520E">
              <w:rPr>
                <w:noProof/>
                <w:webHidden/>
              </w:rPr>
              <w:fldChar w:fldCharType="separate"/>
            </w:r>
            <w:r w:rsidR="001D6CDB">
              <w:rPr>
                <w:noProof/>
                <w:webHidden/>
              </w:rPr>
              <w:t>58</w:t>
            </w:r>
            <w:r w:rsidR="0089520E">
              <w:rPr>
                <w:noProof/>
                <w:webHidden/>
              </w:rPr>
              <w:fldChar w:fldCharType="end"/>
            </w:r>
          </w:hyperlink>
        </w:p>
        <w:p w14:paraId="3F33EE95" w14:textId="0EA3B700" w:rsidR="0089520E" w:rsidRPr="0089520E" w:rsidRDefault="0089520E" w:rsidP="00014DEA">
          <w:pPr>
            <w:spacing w:after="160" w:line="259" w:lineRule="auto"/>
            <w:ind w:left="-426" w:firstLine="0"/>
            <w:jc w:val="left"/>
            <w:rPr>
              <w:noProof/>
              <w:color w:val="0563C1" w:themeColor="hyperlink"/>
              <w:u w:val="single"/>
            </w:rPr>
          </w:pPr>
          <w:r>
            <w:rPr>
              <w:rStyle w:val="aff2"/>
              <w:noProof/>
            </w:rPr>
            <w:br w:type="page"/>
          </w:r>
        </w:p>
        <w:p w14:paraId="36D1AD7D" w14:textId="0BD8F83E" w:rsidR="0089520E" w:rsidRDefault="007B4251" w:rsidP="00014DEA">
          <w:pPr>
            <w:pStyle w:val="31"/>
            <w:ind w:left="-426"/>
            <w:rPr>
              <w:rFonts w:asciiTheme="minorHAnsi" w:eastAsiaTheme="minorEastAsia" w:hAnsiTheme="minorHAnsi" w:cstheme="minorBidi"/>
              <w:noProof/>
              <w:sz w:val="22"/>
            </w:rPr>
          </w:pPr>
          <w:hyperlink w:anchor="_Toc168516757" w:history="1">
            <w:r w:rsidR="0089520E" w:rsidRPr="00EF4201">
              <w:rPr>
                <w:rStyle w:val="aff2"/>
                <w:noProof/>
              </w:rPr>
              <w:t>4.5.4</w:t>
            </w:r>
            <w:r w:rsidR="0089520E" w:rsidRPr="00EF4201">
              <w:rPr>
                <w:rStyle w:val="aff2"/>
                <w:noProof/>
                <w:lang w:val="en-US"/>
              </w:rPr>
              <w:t> </w:t>
            </w:r>
            <w:r w:rsidR="0089520E" w:rsidRPr="00EF4201">
              <w:rPr>
                <w:rStyle w:val="aff2"/>
                <w:noProof/>
              </w:rPr>
              <w:t>Реализация функционала создания пользовательского курса</w:t>
            </w:r>
            <w:r w:rsidR="0089520E">
              <w:rPr>
                <w:noProof/>
                <w:webHidden/>
              </w:rPr>
              <w:tab/>
            </w:r>
            <w:r w:rsidR="0089520E">
              <w:rPr>
                <w:noProof/>
                <w:webHidden/>
              </w:rPr>
              <w:fldChar w:fldCharType="begin"/>
            </w:r>
            <w:r w:rsidR="0089520E">
              <w:rPr>
                <w:noProof/>
                <w:webHidden/>
              </w:rPr>
              <w:instrText xml:space="preserve"> PAGEREF _Toc168516757 \h </w:instrText>
            </w:r>
            <w:r w:rsidR="0089520E">
              <w:rPr>
                <w:noProof/>
                <w:webHidden/>
              </w:rPr>
            </w:r>
            <w:r w:rsidR="0089520E">
              <w:rPr>
                <w:noProof/>
                <w:webHidden/>
              </w:rPr>
              <w:fldChar w:fldCharType="separate"/>
            </w:r>
            <w:r w:rsidR="001D6CDB">
              <w:rPr>
                <w:noProof/>
                <w:webHidden/>
              </w:rPr>
              <w:t>59</w:t>
            </w:r>
            <w:r w:rsidR="0089520E">
              <w:rPr>
                <w:noProof/>
                <w:webHidden/>
              </w:rPr>
              <w:fldChar w:fldCharType="end"/>
            </w:r>
          </w:hyperlink>
        </w:p>
        <w:p w14:paraId="24F95633" w14:textId="3C69F611" w:rsidR="0089520E" w:rsidRDefault="007B4251" w:rsidP="00014DEA">
          <w:pPr>
            <w:pStyle w:val="31"/>
            <w:ind w:left="-426"/>
            <w:rPr>
              <w:rFonts w:asciiTheme="minorHAnsi" w:eastAsiaTheme="minorEastAsia" w:hAnsiTheme="minorHAnsi" w:cstheme="minorBidi"/>
              <w:noProof/>
              <w:sz w:val="22"/>
            </w:rPr>
          </w:pPr>
          <w:hyperlink w:anchor="_Toc168516758" w:history="1">
            <w:r w:rsidR="0089520E" w:rsidRPr="00EF4201">
              <w:rPr>
                <w:rStyle w:val="aff2"/>
                <w:noProof/>
              </w:rPr>
              <w:t>4.5.5</w:t>
            </w:r>
            <w:r w:rsidR="0089520E" w:rsidRPr="00EF4201">
              <w:rPr>
                <w:rStyle w:val="aff2"/>
                <w:noProof/>
                <w:lang w:val="en-US"/>
              </w:rPr>
              <w:t> </w:t>
            </w:r>
            <w:r w:rsidR="0089520E" w:rsidRPr="00EF4201">
              <w:rPr>
                <w:rStyle w:val="aff2"/>
                <w:noProof/>
              </w:rPr>
              <w:t>Реализация функционала обработки заявки администратором</w:t>
            </w:r>
            <w:r w:rsidR="0089520E">
              <w:rPr>
                <w:noProof/>
                <w:webHidden/>
              </w:rPr>
              <w:tab/>
            </w:r>
            <w:r w:rsidR="0089520E">
              <w:rPr>
                <w:noProof/>
                <w:webHidden/>
              </w:rPr>
              <w:fldChar w:fldCharType="begin"/>
            </w:r>
            <w:r w:rsidR="0089520E">
              <w:rPr>
                <w:noProof/>
                <w:webHidden/>
              </w:rPr>
              <w:instrText xml:space="preserve"> PAGEREF _Toc168516758 \h </w:instrText>
            </w:r>
            <w:r w:rsidR="0089520E">
              <w:rPr>
                <w:noProof/>
                <w:webHidden/>
              </w:rPr>
            </w:r>
            <w:r w:rsidR="0089520E">
              <w:rPr>
                <w:noProof/>
                <w:webHidden/>
              </w:rPr>
              <w:fldChar w:fldCharType="separate"/>
            </w:r>
            <w:r w:rsidR="001D6CDB">
              <w:rPr>
                <w:noProof/>
                <w:webHidden/>
              </w:rPr>
              <w:t>61</w:t>
            </w:r>
            <w:r w:rsidR="0089520E">
              <w:rPr>
                <w:noProof/>
                <w:webHidden/>
              </w:rPr>
              <w:fldChar w:fldCharType="end"/>
            </w:r>
          </w:hyperlink>
        </w:p>
        <w:p w14:paraId="0C6CA870" w14:textId="6AFBB1BF" w:rsidR="0089520E" w:rsidRDefault="007B4251" w:rsidP="00014DEA">
          <w:pPr>
            <w:pStyle w:val="31"/>
            <w:ind w:left="-426"/>
            <w:rPr>
              <w:rFonts w:asciiTheme="minorHAnsi" w:eastAsiaTheme="minorEastAsia" w:hAnsiTheme="minorHAnsi" w:cstheme="minorBidi"/>
              <w:noProof/>
              <w:sz w:val="22"/>
            </w:rPr>
          </w:pPr>
          <w:hyperlink w:anchor="_Toc168516759" w:history="1">
            <w:r w:rsidR="0089520E" w:rsidRPr="00EF4201">
              <w:rPr>
                <w:rStyle w:val="aff2"/>
                <w:noProof/>
              </w:rPr>
              <w:t>4.5.6</w:t>
            </w:r>
            <w:r w:rsidR="0089520E" w:rsidRPr="00EF4201">
              <w:rPr>
                <w:rStyle w:val="aff2"/>
                <w:noProof/>
                <w:lang w:val="en-US"/>
              </w:rPr>
              <w:t> </w:t>
            </w:r>
            <w:r w:rsidR="0089520E" w:rsidRPr="00EF4201">
              <w:rPr>
                <w:rStyle w:val="aff2"/>
                <w:noProof/>
              </w:rPr>
              <w:t>Реализация функционала обработки заявки администратором</w:t>
            </w:r>
            <w:r w:rsidR="0089520E">
              <w:rPr>
                <w:noProof/>
                <w:webHidden/>
              </w:rPr>
              <w:tab/>
            </w:r>
            <w:r w:rsidR="0089520E">
              <w:rPr>
                <w:noProof/>
                <w:webHidden/>
              </w:rPr>
              <w:fldChar w:fldCharType="begin"/>
            </w:r>
            <w:r w:rsidR="0089520E">
              <w:rPr>
                <w:noProof/>
                <w:webHidden/>
              </w:rPr>
              <w:instrText xml:space="preserve"> PAGEREF _Toc168516759 \h </w:instrText>
            </w:r>
            <w:r w:rsidR="0089520E">
              <w:rPr>
                <w:noProof/>
                <w:webHidden/>
              </w:rPr>
            </w:r>
            <w:r w:rsidR="0089520E">
              <w:rPr>
                <w:noProof/>
                <w:webHidden/>
              </w:rPr>
              <w:fldChar w:fldCharType="separate"/>
            </w:r>
            <w:r w:rsidR="001D6CDB">
              <w:rPr>
                <w:noProof/>
                <w:webHidden/>
              </w:rPr>
              <w:t>63</w:t>
            </w:r>
            <w:r w:rsidR="0089520E">
              <w:rPr>
                <w:noProof/>
                <w:webHidden/>
              </w:rPr>
              <w:fldChar w:fldCharType="end"/>
            </w:r>
          </w:hyperlink>
        </w:p>
        <w:p w14:paraId="3F869639" w14:textId="0408128F" w:rsidR="0089520E" w:rsidRDefault="007B4251" w:rsidP="00014DEA">
          <w:pPr>
            <w:pStyle w:val="21"/>
            <w:ind w:left="-426"/>
            <w:rPr>
              <w:rFonts w:asciiTheme="minorHAnsi" w:eastAsiaTheme="minorEastAsia" w:hAnsiTheme="minorHAnsi" w:cstheme="minorBidi"/>
              <w:spacing w:val="0"/>
              <w:sz w:val="22"/>
            </w:rPr>
          </w:pPr>
          <w:hyperlink w:anchor="_Toc168516760" w:history="1">
            <w:r w:rsidR="0089520E" w:rsidRPr="00EF4201">
              <w:rPr>
                <w:rStyle w:val="aff2"/>
              </w:rPr>
              <w:t>4.6 Вывод по разделу</w:t>
            </w:r>
            <w:r w:rsidR="0089520E">
              <w:rPr>
                <w:webHidden/>
              </w:rPr>
              <w:tab/>
            </w:r>
            <w:r w:rsidR="0089520E">
              <w:rPr>
                <w:webHidden/>
              </w:rPr>
              <w:fldChar w:fldCharType="begin"/>
            </w:r>
            <w:r w:rsidR="0089520E">
              <w:rPr>
                <w:webHidden/>
              </w:rPr>
              <w:instrText xml:space="preserve"> PAGEREF _Toc168516760 \h </w:instrText>
            </w:r>
            <w:r w:rsidR="0089520E">
              <w:rPr>
                <w:webHidden/>
              </w:rPr>
            </w:r>
            <w:r w:rsidR="0089520E">
              <w:rPr>
                <w:webHidden/>
              </w:rPr>
              <w:fldChar w:fldCharType="separate"/>
            </w:r>
            <w:r w:rsidR="001D6CDB">
              <w:rPr>
                <w:webHidden/>
              </w:rPr>
              <w:t>65</w:t>
            </w:r>
            <w:r w:rsidR="0089520E">
              <w:rPr>
                <w:webHidden/>
              </w:rPr>
              <w:fldChar w:fldCharType="end"/>
            </w:r>
          </w:hyperlink>
        </w:p>
        <w:p w14:paraId="293DD1C4" w14:textId="153A2413" w:rsidR="0089520E" w:rsidRDefault="007B4251" w:rsidP="00014DEA">
          <w:pPr>
            <w:pStyle w:val="11"/>
            <w:ind w:left="-426"/>
            <w:rPr>
              <w:rFonts w:asciiTheme="minorHAnsi" w:eastAsiaTheme="minorEastAsia" w:hAnsiTheme="minorHAnsi" w:cstheme="minorBidi"/>
              <w:noProof/>
              <w:sz w:val="22"/>
            </w:rPr>
          </w:pPr>
          <w:hyperlink w:anchor="_Toc168516761" w:history="1">
            <w:r w:rsidR="0089520E" w:rsidRPr="00EF4201">
              <w:rPr>
                <w:rStyle w:val="aff2"/>
                <w:noProof/>
              </w:rPr>
              <w:t>5 </w:t>
            </w:r>
            <w:r w:rsidR="00502286">
              <w:rPr>
                <w:rStyle w:val="aff2"/>
                <w:noProof/>
              </w:rPr>
              <w:t>Руководство пользователя, тестирование и продвижение проекта</w:t>
            </w:r>
            <w:r w:rsidR="0089520E">
              <w:rPr>
                <w:noProof/>
                <w:webHidden/>
              </w:rPr>
              <w:tab/>
            </w:r>
            <w:r w:rsidR="0089520E">
              <w:rPr>
                <w:noProof/>
                <w:webHidden/>
              </w:rPr>
              <w:fldChar w:fldCharType="begin"/>
            </w:r>
            <w:r w:rsidR="0089520E">
              <w:rPr>
                <w:noProof/>
                <w:webHidden/>
              </w:rPr>
              <w:instrText xml:space="preserve"> PAGEREF _Toc168516761 \h </w:instrText>
            </w:r>
            <w:r w:rsidR="0089520E">
              <w:rPr>
                <w:noProof/>
                <w:webHidden/>
              </w:rPr>
            </w:r>
            <w:r w:rsidR="0089520E">
              <w:rPr>
                <w:noProof/>
                <w:webHidden/>
              </w:rPr>
              <w:fldChar w:fldCharType="separate"/>
            </w:r>
            <w:r w:rsidR="001D6CDB">
              <w:rPr>
                <w:noProof/>
                <w:webHidden/>
              </w:rPr>
              <w:t>66</w:t>
            </w:r>
            <w:r w:rsidR="0089520E">
              <w:rPr>
                <w:noProof/>
                <w:webHidden/>
              </w:rPr>
              <w:fldChar w:fldCharType="end"/>
            </w:r>
          </w:hyperlink>
        </w:p>
        <w:p w14:paraId="43A50380" w14:textId="32B2102D" w:rsidR="0089520E" w:rsidRDefault="007B4251" w:rsidP="00014DEA">
          <w:pPr>
            <w:pStyle w:val="21"/>
            <w:ind w:left="-426"/>
            <w:rPr>
              <w:rFonts w:asciiTheme="minorHAnsi" w:eastAsiaTheme="minorEastAsia" w:hAnsiTheme="minorHAnsi" w:cstheme="minorBidi"/>
              <w:spacing w:val="0"/>
              <w:sz w:val="22"/>
            </w:rPr>
          </w:pPr>
          <w:hyperlink w:anchor="_Toc168516762" w:history="1">
            <w:r w:rsidR="0089520E" w:rsidRPr="00EF4201">
              <w:rPr>
                <w:rStyle w:val="aff2"/>
              </w:rPr>
              <w:t>5.1 Инструкция пользователя</w:t>
            </w:r>
            <w:r w:rsidR="0089520E">
              <w:rPr>
                <w:webHidden/>
              </w:rPr>
              <w:tab/>
            </w:r>
            <w:r w:rsidR="0089520E">
              <w:rPr>
                <w:webHidden/>
              </w:rPr>
              <w:fldChar w:fldCharType="begin"/>
            </w:r>
            <w:r w:rsidR="0089520E">
              <w:rPr>
                <w:webHidden/>
              </w:rPr>
              <w:instrText xml:space="preserve"> PAGEREF _Toc168516762 \h </w:instrText>
            </w:r>
            <w:r w:rsidR="0089520E">
              <w:rPr>
                <w:webHidden/>
              </w:rPr>
            </w:r>
            <w:r w:rsidR="0089520E">
              <w:rPr>
                <w:webHidden/>
              </w:rPr>
              <w:fldChar w:fldCharType="separate"/>
            </w:r>
            <w:r w:rsidR="001D6CDB">
              <w:rPr>
                <w:webHidden/>
              </w:rPr>
              <w:t>66</w:t>
            </w:r>
            <w:r w:rsidR="0089520E">
              <w:rPr>
                <w:webHidden/>
              </w:rPr>
              <w:fldChar w:fldCharType="end"/>
            </w:r>
          </w:hyperlink>
        </w:p>
        <w:p w14:paraId="2C84214A" w14:textId="0DCE0633" w:rsidR="0089520E" w:rsidRDefault="007B4251" w:rsidP="00014DEA">
          <w:pPr>
            <w:pStyle w:val="21"/>
            <w:ind w:left="-426"/>
            <w:rPr>
              <w:rFonts w:asciiTheme="minorHAnsi" w:eastAsiaTheme="minorEastAsia" w:hAnsiTheme="minorHAnsi" w:cstheme="minorBidi"/>
              <w:spacing w:val="0"/>
              <w:sz w:val="22"/>
            </w:rPr>
          </w:pPr>
          <w:hyperlink w:anchor="_Toc168516763" w:history="1">
            <w:r w:rsidR="0089520E" w:rsidRPr="00EF4201">
              <w:rPr>
                <w:rStyle w:val="aff2"/>
              </w:rPr>
              <w:t>5.2 Функциональное тестирование</w:t>
            </w:r>
            <w:r w:rsidR="0089520E">
              <w:rPr>
                <w:webHidden/>
              </w:rPr>
              <w:tab/>
            </w:r>
            <w:r w:rsidR="0089520E">
              <w:rPr>
                <w:webHidden/>
              </w:rPr>
              <w:fldChar w:fldCharType="begin"/>
            </w:r>
            <w:r w:rsidR="0089520E">
              <w:rPr>
                <w:webHidden/>
              </w:rPr>
              <w:instrText xml:space="preserve"> PAGEREF _Toc168516763 \h </w:instrText>
            </w:r>
            <w:r w:rsidR="0089520E">
              <w:rPr>
                <w:webHidden/>
              </w:rPr>
            </w:r>
            <w:r w:rsidR="0089520E">
              <w:rPr>
                <w:webHidden/>
              </w:rPr>
              <w:fldChar w:fldCharType="separate"/>
            </w:r>
            <w:r w:rsidR="001D6CDB">
              <w:rPr>
                <w:webHidden/>
              </w:rPr>
              <w:t>68</w:t>
            </w:r>
            <w:r w:rsidR="0089520E">
              <w:rPr>
                <w:webHidden/>
              </w:rPr>
              <w:fldChar w:fldCharType="end"/>
            </w:r>
          </w:hyperlink>
        </w:p>
        <w:p w14:paraId="63FDDAEA" w14:textId="6127AC3E" w:rsidR="0089520E" w:rsidRDefault="007B4251" w:rsidP="00014DEA">
          <w:pPr>
            <w:pStyle w:val="21"/>
            <w:ind w:left="-426"/>
            <w:rPr>
              <w:rFonts w:asciiTheme="minorHAnsi" w:eastAsiaTheme="minorEastAsia" w:hAnsiTheme="minorHAnsi" w:cstheme="minorBidi"/>
              <w:spacing w:val="0"/>
              <w:sz w:val="22"/>
            </w:rPr>
          </w:pPr>
          <w:hyperlink w:anchor="_Toc168516764" w:history="1">
            <w:r w:rsidR="0089520E" w:rsidRPr="00EF4201">
              <w:rPr>
                <w:rStyle w:val="aff2"/>
              </w:rPr>
              <w:t>5.3 Тестирование адаптивности</w:t>
            </w:r>
            <w:r w:rsidR="0089520E">
              <w:rPr>
                <w:webHidden/>
              </w:rPr>
              <w:tab/>
            </w:r>
            <w:r w:rsidR="0089520E">
              <w:rPr>
                <w:webHidden/>
              </w:rPr>
              <w:fldChar w:fldCharType="begin"/>
            </w:r>
            <w:r w:rsidR="0089520E">
              <w:rPr>
                <w:webHidden/>
              </w:rPr>
              <w:instrText xml:space="preserve"> PAGEREF _Toc168516764 \h </w:instrText>
            </w:r>
            <w:r w:rsidR="0089520E">
              <w:rPr>
                <w:webHidden/>
              </w:rPr>
            </w:r>
            <w:r w:rsidR="0089520E">
              <w:rPr>
                <w:webHidden/>
              </w:rPr>
              <w:fldChar w:fldCharType="separate"/>
            </w:r>
            <w:r w:rsidR="001D6CDB">
              <w:rPr>
                <w:webHidden/>
              </w:rPr>
              <w:t>69</w:t>
            </w:r>
            <w:r w:rsidR="0089520E">
              <w:rPr>
                <w:webHidden/>
              </w:rPr>
              <w:fldChar w:fldCharType="end"/>
            </w:r>
          </w:hyperlink>
        </w:p>
        <w:p w14:paraId="1CC42458" w14:textId="227497E4" w:rsidR="0089520E" w:rsidRDefault="007B4251" w:rsidP="00014DEA">
          <w:pPr>
            <w:pStyle w:val="21"/>
            <w:ind w:left="-426"/>
            <w:rPr>
              <w:rFonts w:asciiTheme="minorHAnsi" w:eastAsiaTheme="minorEastAsia" w:hAnsiTheme="minorHAnsi" w:cstheme="minorBidi"/>
              <w:spacing w:val="0"/>
              <w:sz w:val="22"/>
            </w:rPr>
          </w:pPr>
          <w:hyperlink w:anchor="_Toc168516765" w:history="1">
            <w:r w:rsidR="0089520E" w:rsidRPr="00EF4201">
              <w:rPr>
                <w:rStyle w:val="aff2"/>
              </w:rPr>
              <w:t>5.4 Кроссбраузерное тестирование</w:t>
            </w:r>
            <w:r w:rsidR="0089520E">
              <w:rPr>
                <w:webHidden/>
              </w:rPr>
              <w:tab/>
            </w:r>
            <w:r w:rsidR="0089520E">
              <w:rPr>
                <w:webHidden/>
              </w:rPr>
              <w:fldChar w:fldCharType="begin"/>
            </w:r>
            <w:r w:rsidR="0089520E">
              <w:rPr>
                <w:webHidden/>
              </w:rPr>
              <w:instrText xml:space="preserve"> PAGEREF _Toc168516765 \h </w:instrText>
            </w:r>
            <w:r w:rsidR="0089520E">
              <w:rPr>
                <w:webHidden/>
              </w:rPr>
            </w:r>
            <w:r w:rsidR="0089520E">
              <w:rPr>
                <w:webHidden/>
              </w:rPr>
              <w:fldChar w:fldCharType="separate"/>
            </w:r>
            <w:r w:rsidR="001D6CDB">
              <w:rPr>
                <w:webHidden/>
              </w:rPr>
              <w:t>71</w:t>
            </w:r>
            <w:r w:rsidR="0089520E">
              <w:rPr>
                <w:webHidden/>
              </w:rPr>
              <w:fldChar w:fldCharType="end"/>
            </w:r>
          </w:hyperlink>
        </w:p>
        <w:p w14:paraId="2BB2F593" w14:textId="3A52346C" w:rsidR="0089520E" w:rsidRDefault="007B4251" w:rsidP="00014DEA">
          <w:pPr>
            <w:pStyle w:val="21"/>
            <w:ind w:left="-426"/>
            <w:rPr>
              <w:rFonts w:asciiTheme="minorHAnsi" w:eastAsiaTheme="minorEastAsia" w:hAnsiTheme="minorHAnsi" w:cstheme="minorBidi"/>
              <w:spacing w:val="0"/>
              <w:sz w:val="22"/>
            </w:rPr>
          </w:pPr>
          <w:hyperlink w:anchor="_Toc168516766" w:history="1">
            <w:r w:rsidR="0089520E" w:rsidRPr="00EF4201">
              <w:rPr>
                <w:rStyle w:val="aff2"/>
              </w:rPr>
              <w:t>5.5 </w:t>
            </w:r>
            <w:r w:rsidR="0089520E" w:rsidRPr="00EF4201">
              <w:rPr>
                <w:rStyle w:val="aff2"/>
                <w:lang w:val="en-US"/>
              </w:rPr>
              <w:t>UI</w:t>
            </w:r>
            <w:r w:rsidR="0089520E" w:rsidRPr="00EF4201">
              <w:rPr>
                <w:rStyle w:val="aff2"/>
              </w:rPr>
              <w:t>/</w:t>
            </w:r>
            <w:r w:rsidR="0089520E" w:rsidRPr="00EF4201">
              <w:rPr>
                <w:rStyle w:val="aff2"/>
                <w:lang w:val="en-US"/>
              </w:rPr>
              <w:t>UX</w:t>
            </w:r>
            <w:r w:rsidR="0089520E" w:rsidRPr="00EF4201">
              <w:rPr>
                <w:rStyle w:val="aff2"/>
              </w:rPr>
              <w:t xml:space="preserve"> тестирование</w:t>
            </w:r>
            <w:r w:rsidR="0089520E">
              <w:rPr>
                <w:webHidden/>
              </w:rPr>
              <w:tab/>
            </w:r>
            <w:r w:rsidR="0089520E">
              <w:rPr>
                <w:webHidden/>
              </w:rPr>
              <w:fldChar w:fldCharType="begin"/>
            </w:r>
            <w:r w:rsidR="0089520E">
              <w:rPr>
                <w:webHidden/>
              </w:rPr>
              <w:instrText xml:space="preserve"> PAGEREF _Toc168516766 \h </w:instrText>
            </w:r>
            <w:r w:rsidR="0089520E">
              <w:rPr>
                <w:webHidden/>
              </w:rPr>
            </w:r>
            <w:r w:rsidR="0089520E">
              <w:rPr>
                <w:webHidden/>
              </w:rPr>
              <w:fldChar w:fldCharType="separate"/>
            </w:r>
            <w:r w:rsidR="001D6CDB">
              <w:rPr>
                <w:webHidden/>
              </w:rPr>
              <w:t>72</w:t>
            </w:r>
            <w:r w:rsidR="0089520E">
              <w:rPr>
                <w:webHidden/>
              </w:rPr>
              <w:fldChar w:fldCharType="end"/>
            </w:r>
          </w:hyperlink>
        </w:p>
        <w:p w14:paraId="0B83C553" w14:textId="09FACDED" w:rsidR="0089520E" w:rsidRDefault="007B4251" w:rsidP="00014DEA">
          <w:pPr>
            <w:pStyle w:val="21"/>
            <w:ind w:left="-426"/>
            <w:rPr>
              <w:rFonts w:asciiTheme="minorHAnsi" w:eastAsiaTheme="minorEastAsia" w:hAnsiTheme="minorHAnsi" w:cstheme="minorBidi"/>
              <w:spacing w:val="0"/>
              <w:sz w:val="22"/>
            </w:rPr>
          </w:pPr>
          <w:hyperlink w:anchor="_Toc168516767" w:history="1">
            <w:r w:rsidR="0089520E" w:rsidRPr="00EF4201">
              <w:rPr>
                <w:rStyle w:val="aff2"/>
              </w:rPr>
              <w:t>5.6 Особенности продвижения проекта</w:t>
            </w:r>
            <w:r w:rsidR="0089520E">
              <w:rPr>
                <w:webHidden/>
              </w:rPr>
              <w:tab/>
            </w:r>
            <w:r w:rsidR="0089520E">
              <w:rPr>
                <w:webHidden/>
              </w:rPr>
              <w:fldChar w:fldCharType="begin"/>
            </w:r>
            <w:r w:rsidR="0089520E">
              <w:rPr>
                <w:webHidden/>
              </w:rPr>
              <w:instrText xml:space="preserve"> PAGEREF _Toc168516767 \h </w:instrText>
            </w:r>
            <w:r w:rsidR="0089520E">
              <w:rPr>
                <w:webHidden/>
              </w:rPr>
            </w:r>
            <w:r w:rsidR="0089520E">
              <w:rPr>
                <w:webHidden/>
              </w:rPr>
              <w:fldChar w:fldCharType="separate"/>
            </w:r>
            <w:r w:rsidR="001D6CDB">
              <w:rPr>
                <w:webHidden/>
              </w:rPr>
              <w:t>77</w:t>
            </w:r>
            <w:r w:rsidR="0089520E">
              <w:rPr>
                <w:webHidden/>
              </w:rPr>
              <w:fldChar w:fldCharType="end"/>
            </w:r>
          </w:hyperlink>
        </w:p>
        <w:p w14:paraId="5935A81D" w14:textId="13B3647F" w:rsidR="0089520E" w:rsidRDefault="007B4251" w:rsidP="00014DEA">
          <w:pPr>
            <w:pStyle w:val="21"/>
            <w:ind w:left="-426"/>
            <w:rPr>
              <w:rFonts w:asciiTheme="minorHAnsi" w:eastAsiaTheme="minorEastAsia" w:hAnsiTheme="minorHAnsi" w:cstheme="minorBidi"/>
              <w:spacing w:val="0"/>
              <w:sz w:val="22"/>
            </w:rPr>
          </w:pPr>
          <w:hyperlink w:anchor="_Toc168516768" w:history="1">
            <w:r w:rsidR="0089520E" w:rsidRPr="00EF4201">
              <w:rPr>
                <w:rStyle w:val="aff2"/>
              </w:rPr>
              <w:t>5.7 Выводы по разделу</w:t>
            </w:r>
            <w:r w:rsidR="0089520E">
              <w:rPr>
                <w:webHidden/>
              </w:rPr>
              <w:tab/>
            </w:r>
            <w:r w:rsidR="0089520E">
              <w:rPr>
                <w:webHidden/>
              </w:rPr>
              <w:fldChar w:fldCharType="begin"/>
            </w:r>
            <w:r w:rsidR="0089520E">
              <w:rPr>
                <w:webHidden/>
              </w:rPr>
              <w:instrText xml:space="preserve"> PAGEREF _Toc168516768 \h </w:instrText>
            </w:r>
            <w:r w:rsidR="0089520E">
              <w:rPr>
                <w:webHidden/>
              </w:rPr>
            </w:r>
            <w:r w:rsidR="0089520E">
              <w:rPr>
                <w:webHidden/>
              </w:rPr>
              <w:fldChar w:fldCharType="separate"/>
            </w:r>
            <w:r w:rsidR="001D6CDB">
              <w:rPr>
                <w:webHidden/>
              </w:rPr>
              <w:t>79</w:t>
            </w:r>
            <w:r w:rsidR="0089520E">
              <w:rPr>
                <w:webHidden/>
              </w:rPr>
              <w:fldChar w:fldCharType="end"/>
            </w:r>
          </w:hyperlink>
        </w:p>
        <w:p w14:paraId="7A7F4BC1" w14:textId="2EC1DB3A" w:rsidR="0089520E" w:rsidRDefault="007B4251" w:rsidP="00014DEA">
          <w:pPr>
            <w:pStyle w:val="11"/>
            <w:ind w:left="-426"/>
            <w:rPr>
              <w:rFonts w:asciiTheme="minorHAnsi" w:eastAsiaTheme="minorEastAsia" w:hAnsiTheme="minorHAnsi" w:cstheme="minorBidi"/>
              <w:noProof/>
              <w:sz w:val="22"/>
            </w:rPr>
          </w:pPr>
          <w:hyperlink w:anchor="_Toc168516769" w:history="1">
            <w:r w:rsidR="0089520E" w:rsidRPr="00EF4201">
              <w:rPr>
                <w:rStyle w:val="aff2"/>
                <w:noProof/>
              </w:rPr>
              <w:t>6 Технико-экономическое обоснование проекта</w:t>
            </w:r>
            <w:r w:rsidR="0089520E">
              <w:rPr>
                <w:noProof/>
                <w:webHidden/>
              </w:rPr>
              <w:tab/>
            </w:r>
            <w:r w:rsidR="0089520E">
              <w:rPr>
                <w:noProof/>
                <w:webHidden/>
              </w:rPr>
              <w:fldChar w:fldCharType="begin"/>
            </w:r>
            <w:r w:rsidR="0089520E">
              <w:rPr>
                <w:noProof/>
                <w:webHidden/>
              </w:rPr>
              <w:instrText xml:space="preserve"> PAGEREF _Toc168516769 \h </w:instrText>
            </w:r>
            <w:r w:rsidR="0089520E">
              <w:rPr>
                <w:noProof/>
                <w:webHidden/>
              </w:rPr>
            </w:r>
            <w:r w:rsidR="0089520E">
              <w:rPr>
                <w:noProof/>
                <w:webHidden/>
              </w:rPr>
              <w:fldChar w:fldCharType="separate"/>
            </w:r>
            <w:r w:rsidR="001D6CDB">
              <w:rPr>
                <w:noProof/>
                <w:webHidden/>
              </w:rPr>
              <w:t>80</w:t>
            </w:r>
            <w:r w:rsidR="0089520E">
              <w:rPr>
                <w:noProof/>
                <w:webHidden/>
              </w:rPr>
              <w:fldChar w:fldCharType="end"/>
            </w:r>
          </w:hyperlink>
        </w:p>
        <w:p w14:paraId="008A288C" w14:textId="5DB09955" w:rsidR="0089520E" w:rsidRDefault="007B4251" w:rsidP="00014DEA">
          <w:pPr>
            <w:pStyle w:val="21"/>
            <w:ind w:left="-426"/>
            <w:rPr>
              <w:rFonts w:asciiTheme="minorHAnsi" w:eastAsiaTheme="minorEastAsia" w:hAnsiTheme="minorHAnsi" w:cstheme="minorBidi"/>
              <w:spacing w:val="0"/>
              <w:sz w:val="22"/>
            </w:rPr>
          </w:pPr>
          <w:hyperlink w:anchor="_Toc168516770" w:history="1">
            <w:r w:rsidR="0089520E" w:rsidRPr="00EF4201">
              <w:rPr>
                <w:rStyle w:val="aff2"/>
              </w:rPr>
              <w:t>6.1 Общая характеристика разрабатываемого программного средства</w:t>
            </w:r>
            <w:r w:rsidR="0089520E">
              <w:rPr>
                <w:webHidden/>
              </w:rPr>
              <w:tab/>
            </w:r>
            <w:r w:rsidR="0089520E">
              <w:rPr>
                <w:webHidden/>
              </w:rPr>
              <w:fldChar w:fldCharType="begin"/>
            </w:r>
            <w:r w:rsidR="0089520E">
              <w:rPr>
                <w:webHidden/>
              </w:rPr>
              <w:instrText xml:space="preserve"> PAGEREF _Toc168516770 \h </w:instrText>
            </w:r>
            <w:r w:rsidR="0089520E">
              <w:rPr>
                <w:webHidden/>
              </w:rPr>
            </w:r>
            <w:r w:rsidR="0089520E">
              <w:rPr>
                <w:webHidden/>
              </w:rPr>
              <w:fldChar w:fldCharType="separate"/>
            </w:r>
            <w:r w:rsidR="001D6CDB">
              <w:rPr>
                <w:webHidden/>
              </w:rPr>
              <w:t>80</w:t>
            </w:r>
            <w:r w:rsidR="0089520E">
              <w:rPr>
                <w:webHidden/>
              </w:rPr>
              <w:fldChar w:fldCharType="end"/>
            </w:r>
          </w:hyperlink>
        </w:p>
        <w:p w14:paraId="4F423908" w14:textId="5B0F5894" w:rsidR="0089520E" w:rsidRDefault="007B4251" w:rsidP="00014DEA">
          <w:pPr>
            <w:pStyle w:val="21"/>
            <w:ind w:left="-426"/>
            <w:rPr>
              <w:rFonts w:asciiTheme="minorHAnsi" w:eastAsiaTheme="minorEastAsia" w:hAnsiTheme="minorHAnsi" w:cstheme="minorBidi"/>
              <w:spacing w:val="0"/>
              <w:sz w:val="22"/>
            </w:rPr>
          </w:pPr>
          <w:hyperlink w:anchor="_Toc168516771" w:history="1">
            <w:r w:rsidR="0089520E" w:rsidRPr="00EF4201">
              <w:rPr>
                <w:rStyle w:val="aff2"/>
              </w:rPr>
              <w:t>6.2 Исходные данные для проведения расчётов и маркетинговый анализ</w:t>
            </w:r>
            <w:r w:rsidR="0089520E">
              <w:rPr>
                <w:webHidden/>
              </w:rPr>
              <w:tab/>
            </w:r>
            <w:r w:rsidR="0089520E">
              <w:rPr>
                <w:webHidden/>
              </w:rPr>
              <w:fldChar w:fldCharType="begin"/>
            </w:r>
            <w:r w:rsidR="0089520E">
              <w:rPr>
                <w:webHidden/>
              </w:rPr>
              <w:instrText xml:space="preserve"> PAGEREF _Toc168516771 \h </w:instrText>
            </w:r>
            <w:r w:rsidR="0089520E">
              <w:rPr>
                <w:webHidden/>
              </w:rPr>
            </w:r>
            <w:r w:rsidR="0089520E">
              <w:rPr>
                <w:webHidden/>
              </w:rPr>
              <w:fldChar w:fldCharType="separate"/>
            </w:r>
            <w:r w:rsidR="001D6CDB">
              <w:rPr>
                <w:webHidden/>
              </w:rPr>
              <w:t>80</w:t>
            </w:r>
            <w:r w:rsidR="0089520E">
              <w:rPr>
                <w:webHidden/>
              </w:rPr>
              <w:fldChar w:fldCharType="end"/>
            </w:r>
          </w:hyperlink>
        </w:p>
        <w:p w14:paraId="3A92CE43" w14:textId="26C8D984" w:rsidR="0089520E" w:rsidRDefault="007B4251" w:rsidP="00014DEA">
          <w:pPr>
            <w:pStyle w:val="21"/>
            <w:ind w:left="-426"/>
            <w:rPr>
              <w:rFonts w:asciiTheme="minorHAnsi" w:eastAsiaTheme="minorEastAsia" w:hAnsiTheme="minorHAnsi" w:cstheme="minorBidi"/>
              <w:spacing w:val="0"/>
              <w:sz w:val="22"/>
            </w:rPr>
          </w:pPr>
          <w:hyperlink w:anchor="_Toc168516772" w:history="1">
            <w:r w:rsidR="0089520E" w:rsidRPr="00EF4201">
              <w:rPr>
                <w:rStyle w:val="aff2"/>
              </w:rPr>
              <w:t>6.3 Обоснование цены программного средства</w:t>
            </w:r>
            <w:r w:rsidR="0089520E">
              <w:rPr>
                <w:webHidden/>
              </w:rPr>
              <w:tab/>
            </w:r>
            <w:r w:rsidR="0089520E">
              <w:rPr>
                <w:webHidden/>
              </w:rPr>
              <w:fldChar w:fldCharType="begin"/>
            </w:r>
            <w:r w:rsidR="0089520E">
              <w:rPr>
                <w:webHidden/>
              </w:rPr>
              <w:instrText xml:space="preserve"> PAGEREF _Toc168516772 \h </w:instrText>
            </w:r>
            <w:r w:rsidR="0089520E">
              <w:rPr>
                <w:webHidden/>
              </w:rPr>
            </w:r>
            <w:r w:rsidR="0089520E">
              <w:rPr>
                <w:webHidden/>
              </w:rPr>
              <w:fldChar w:fldCharType="separate"/>
            </w:r>
            <w:r w:rsidR="001D6CDB">
              <w:rPr>
                <w:webHidden/>
              </w:rPr>
              <w:t>82</w:t>
            </w:r>
            <w:r w:rsidR="0089520E">
              <w:rPr>
                <w:webHidden/>
              </w:rPr>
              <w:fldChar w:fldCharType="end"/>
            </w:r>
          </w:hyperlink>
        </w:p>
        <w:p w14:paraId="2CFFA3ED" w14:textId="6BF95349" w:rsidR="0089520E" w:rsidRPr="0089520E" w:rsidRDefault="007B4251" w:rsidP="00014DEA">
          <w:pPr>
            <w:pStyle w:val="21"/>
            <w:ind w:left="-426" w:firstLine="567"/>
            <w:rPr>
              <w:rFonts w:asciiTheme="minorHAnsi" w:eastAsiaTheme="minorEastAsia" w:hAnsiTheme="minorHAnsi" w:cstheme="minorBidi"/>
              <w:spacing w:val="0"/>
              <w:sz w:val="22"/>
            </w:rPr>
          </w:pPr>
          <w:hyperlink w:anchor="_Toc168516773" w:history="1">
            <w:r w:rsidR="0089520E" w:rsidRPr="0089520E">
              <w:rPr>
                <w:rStyle w:val="aff2"/>
              </w:rPr>
              <w:t>6.3.1 Расчёт затрат рабочего времени на разработку программного средства</w:t>
            </w:r>
            <w:r w:rsidR="0089520E" w:rsidRPr="0089520E">
              <w:rPr>
                <w:webHidden/>
              </w:rPr>
              <w:tab/>
            </w:r>
            <w:r w:rsidR="0089520E" w:rsidRPr="0089520E">
              <w:rPr>
                <w:webHidden/>
              </w:rPr>
              <w:fldChar w:fldCharType="begin"/>
            </w:r>
            <w:r w:rsidR="0089520E" w:rsidRPr="0089520E">
              <w:rPr>
                <w:webHidden/>
              </w:rPr>
              <w:instrText xml:space="preserve"> PAGEREF _Toc168516773 \h </w:instrText>
            </w:r>
            <w:r w:rsidR="0089520E" w:rsidRPr="0089520E">
              <w:rPr>
                <w:webHidden/>
              </w:rPr>
            </w:r>
            <w:r w:rsidR="0089520E" w:rsidRPr="0089520E">
              <w:rPr>
                <w:webHidden/>
              </w:rPr>
              <w:fldChar w:fldCharType="separate"/>
            </w:r>
            <w:r w:rsidR="001D6CDB">
              <w:rPr>
                <w:webHidden/>
              </w:rPr>
              <w:t>82</w:t>
            </w:r>
            <w:r w:rsidR="0089520E" w:rsidRPr="0089520E">
              <w:rPr>
                <w:webHidden/>
              </w:rPr>
              <w:fldChar w:fldCharType="end"/>
            </w:r>
          </w:hyperlink>
        </w:p>
        <w:p w14:paraId="66408ECA" w14:textId="4308E4F9" w:rsidR="0089520E" w:rsidRPr="0089520E" w:rsidRDefault="007B4251" w:rsidP="00014DEA">
          <w:pPr>
            <w:pStyle w:val="21"/>
            <w:ind w:left="-426" w:firstLine="567"/>
            <w:rPr>
              <w:rFonts w:asciiTheme="minorHAnsi" w:eastAsiaTheme="minorEastAsia" w:hAnsiTheme="minorHAnsi" w:cstheme="minorBidi"/>
              <w:spacing w:val="0"/>
              <w:sz w:val="22"/>
            </w:rPr>
          </w:pPr>
          <w:hyperlink w:anchor="_Toc168516774" w:history="1">
            <w:r w:rsidR="0089520E" w:rsidRPr="0089520E">
              <w:rPr>
                <w:rStyle w:val="aff2"/>
              </w:rPr>
              <w:t>6.3.2 Расчёт основной заработной платы</w:t>
            </w:r>
            <w:r w:rsidR="0089520E" w:rsidRPr="0089520E">
              <w:rPr>
                <w:webHidden/>
              </w:rPr>
              <w:tab/>
            </w:r>
            <w:r w:rsidR="0089520E" w:rsidRPr="0089520E">
              <w:rPr>
                <w:webHidden/>
              </w:rPr>
              <w:fldChar w:fldCharType="begin"/>
            </w:r>
            <w:r w:rsidR="0089520E" w:rsidRPr="0089520E">
              <w:rPr>
                <w:webHidden/>
              </w:rPr>
              <w:instrText xml:space="preserve"> PAGEREF _Toc168516774 \h </w:instrText>
            </w:r>
            <w:r w:rsidR="0089520E" w:rsidRPr="0089520E">
              <w:rPr>
                <w:webHidden/>
              </w:rPr>
            </w:r>
            <w:r w:rsidR="0089520E" w:rsidRPr="0089520E">
              <w:rPr>
                <w:webHidden/>
              </w:rPr>
              <w:fldChar w:fldCharType="separate"/>
            </w:r>
            <w:r w:rsidR="001D6CDB">
              <w:rPr>
                <w:webHidden/>
              </w:rPr>
              <w:t>83</w:t>
            </w:r>
            <w:r w:rsidR="0089520E" w:rsidRPr="0089520E">
              <w:rPr>
                <w:webHidden/>
              </w:rPr>
              <w:fldChar w:fldCharType="end"/>
            </w:r>
          </w:hyperlink>
        </w:p>
        <w:p w14:paraId="55B2D777" w14:textId="3D2A17CA" w:rsidR="0089520E" w:rsidRPr="0089520E" w:rsidRDefault="007B4251" w:rsidP="00014DEA">
          <w:pPr>
            <w:pStyle w:val="21"/>
            <w:ind w:left="-426" w:firstLine="567"/>
            <w:rPr>
              <w:rFonts w:asciiTheme="minorHAnsi" w:eastAsiaTheme="minorEastAsia" w:hAnsiTheme="minorHAnsi" w:cstheme="minorBidi"/>
              <w:spacing w:val="0"/>
              <w:sz w:val="22"/>
            </w:rPr>
          </w:pPr>
          <w:hyperlink w:anchor="_Toc168516775" w:history="1">
            <w:r w:rsidR="0089520E" w:rsidRPr="0089520E">
              <w:rPr>
                <w:rStyle w:val="aff2"/>
              </w:rPr>
              <w:t>6.3.3 Расчёт дополнительной заработной платы</w:t>
            </w:r>
            <w:r w:rsidR="0089520E" w:rsidRPr="0089520E">
              <w:rPr>
                <w:webHidden/>
              </w:rPr>
              <w:tab/>
            </w:r>
            <w:r w:rsidR="0089520E" w:rsidRPr="0089520E">
              <w:rPr>
                <w:webHidden/>
              </w:rPr>
              <w:fldChar w:fldCharType="begin"/>
            </w:r>
            <w:r w:rsidR="0089520E" w:rsidRPr="0089520E">
              <w:rPr>
                <w:webHidden/>
              </w:rPr>
              <w:instrText xml:space="preserve"> PAGEREF _Toc168516775 \h </w:instrText>
            </w:r>
            <w:r w:rsidR="0089520E" w:rsidRPr="0089520E">
              <w:rPr>
                <w:webHidden/>
              </w:rPr>
            </w:r>
            <w:r w:rsidR="0089520E" w:rsidRPr="0089520E">
              <w:rPr>
                <w:webHidden/>
              </w:rPr>
              <w:fldChar w:fldCharType="separate"/>
            </w:r>
            <w:r w:rsidR="001D6CDB">
              <w:rPr>
                <w:webHidden/>
              </w:rPr>
              <w:t>84</w:t>
            </w:r>
            <w:r w:rsidR="0089520E" w:rsidRPr="0089520E">
              <w:rPr>
                <w:webHidden/>
              </w:rPr>
              <w:fldChar w:fldCharType="end"/>
            </w:r>
          </w:hyperlink>
        </w:p>
        <w:p w14:paraId="4900C247" w14:textId="22E20890" w:rsidR="0089520E" w:rsidRPr="0089520E" w:rsidRDefault="007B4251" w:rsidP="00014DEA">
          <w:pPr>
            <w:pStyle w:val="21"/>
            <w:ind w:left="-426" w:firstLine="567"/>
            <w:rPr>
              <w:rFonts w:asciiTheme="minorHAnsi" w:eastAsiaTheme="minorEastAsia" w:hAnsiTheme="minorHAnsi" w:cstheme="minorBidi"/>
              <w:spacing w:val="0"/>
              <w:sz w:val="22"/>
            </w:rPr>
          </w:pPr>
          <w:hyperlink w:anchor="_Toc168516776" w:history="1">
            <w:r w:rsidR="0089520E" w:rsidRPr="0089520E">
              <w:rPr>
                <w:rStyle w:val="aff2"/>
              </w:rPr>
              <w:t>6.3.4 Расчёт отчислений в Фонд социальной защиты населения  и по обязательному страхованию</w:t>
            </w:r>
            <w:r w:rsidR="0089520E" w:rsidRPr="0089520E">
              <w:rPr>
                <w:webHidden/>
              </w:rPr>
              <w:tab/>
            </w:r>
            <w:r w:rsidR="0089520E" w:rsidRPr="0089520E">
              <w:rPr>
                <w:webHidden/>
              </w:rPr>
              <w:fldChar w:fldCharType="begin"/>
            </w:r>
            <w:r w:rsidR="0089520E" w:rsidRPr="0089520E">
              <w:rPr>
                <w:webHidden/>
              </w:rPr>
              <w:instrText xml:space="preserve"> PAGEREF _Toc168516776 \h </w:instrText>
            </w:r>
            <w:r w:rsidR="0089520E" w:rsidRPr="0089520E">
              <w:rPr>
                <w:webHidden/>
              </w:rPr>
            </w:r>
            <w:r w:rsidR="0089520E" w:rsidRPr="0089520E">
              <w:rPr>
                <w:webHidden/>
              </w:rPr>
              <w:fldChar w:fldCharType="separate"/>
            </w:r>
            <w:r w:rsidR="001D6CDB">
              <w:rPr>
                <w:webHidden/>
              </w:rPr>
              <w:t>84</w:t>
            </w:r>
            <w:r w:rsidR="0089520E" w:rsidRPr="0089520E">
              <w:rPr>
                <w:webHidden/>
              </w:rPr>
              <w:fldChar w:fldCharType="end"/>
            </w:r>
          </w:hyperlink>
        </w:p>
        <w:p w14:paraId="3D29F3A9" w14:textId="496C3FD6" w:rsidR="0089520E" w:rsidRPr="0089520E" w:rsidRDefault="007B4251" w:rsidP="00014DEA">
          <w:pPr>
            <w:pStyle w:val="21"/>
            <w:ind w:left="-426" w:firstLine="567"/>
            <w:rPr>
              <w:rFonts w:asciiTheme="minorHAnsi" w:eastAsiaTheme="minorEastAsia" w:hAnsiTheme="minorHAnsi" w:cstheme="minorBidi"/>
              <w:spacing w:val="0"/>
              <w:sz w:val="22"/>
            </w:rPr>
          </w:pPr>
          <w:hyperlink w:anchor="_Toc168516777" w:history="1">
            <w:r w:rsidR="0089520E" w:rsidRPr="0089520E">
              <w:rPr>
                <w:rStyle w:val="aff2"/>
              </w:rPr>
              <w:t>6.3.5 Расчет суммы прочих прямых затрат</w:t>
            </w:r>
            <w:r w:rsidR="0089520E" w:rsidRPr="0089520E">
              <w:rPr>
                <w:webHidden/>
              </w:rPr>
              <w:tab/>
            </w:r>
            <w:r w:rsidR="0089520E" w:rsidRPr="0089520E">
              <w:rPr>
                <w:webHidden/>
              </w:rPr>
              <w:fldChar w:fldCharType="begin"/>
            </w:r>
            <w:r w:rsidR="0089520E" w:rsidRPr="0089520E">
              <w:rPr>
                <w:webHidden/>
              </w:rPr>
              <w:instrText xml:space="preserve"> PAGEREF _Toc168516777 \h </w:instrText>
            </w:r>
            <w:r w:rsidR="0089520E" w:rsidRPr="0089520E">
              <w:rPr>
                <w:webHidden/>
              </w:rPr>
            </w:r>
            <w:r w:rsidR="0089520E" w:rsidRPr="0089520E">
              <w:rPr>
                <w:webHidden/>
              </w:rPr>
              <w:fldChar w:fldCharType="separate"/>
            </w:r>
            <w:r w:rsidR="001D6CDB">
              <w:rPr>
                <w:webHidden/>
              </w:rPr>
              <w:t>85</w:t>
            </w:r>
            <w:r w:rsidR="0089520E" w:rsidRPr="0089520E">
              <w:rPr>
                <w:webHidden/>
              </w:rPr>
              <w:fldChar w:fldCharType="end"/>
            </w:r>
          </w:hyperlink>
        </w:p>
        <w:p w14:paraId="0D757A62" w14:textId="39B9BA91" w:rsidR="0089520E" w:rsidRPr="0089520E" w:rsidRDefault="007B4251" w:rsidP="00014DEA">
          <w:pPr>
            <w:pStyle w:val="21"/>
            <w:ind w:left="-426" w:firstLine="567"/>
            <w:rPr>
              <w:rFonts w:asciiTheme="minorHAnsi" w:eastAsiaTheme="minorEastAsia" w:hAnsiTheme="minorHAnsi" w:cstheme="minorBidi"/>
              <w:spacing w:val="0"/>
              <w:sz w:val="22"/>
            </w:rPr>
          </w:pPr>
          <w:hyperlink w:anchor="_Toc168516778" w:history="1">
            <w:r w:rsidR="0089520E" w:rsidRPr="0089520E">
              <w:rPr>
                <w:rStyle w:val="aff2"/>
              </w:rPr>
              <w:t>6.3.6 Расчет суммы накладных расходов</w:t>
            </w:r>
            <w:r w:rsidR="0089520E" w:rsidRPr="0089520E">
              <w:rPr>
                <w:webHidden/>
              </w:rPr>
              <w:tab/>
            </w:r>
            <w:r w:rsidR="0089520E" w:rsidRPr="0089520E">
              <w:rPr>
                <w:webHidden/>
              </w:rPr>
              <w:fldChar w:fldCharType="begin"/>
            </w:r>
            <w:r w:rsidR="0089520E" w:rsidRPr="0089520E">
              <w:rPr>
                <w:webHidden/>
              </w:rPr>
              <w:instrText xml:space="preserve"> PAGEREF _Toc168516778 \h </w:instrText>
            </w:r>
            <w:r w:rsidR="0089520E" w:rsidRPr="0089520E">
              <w:rPr>
                <w:webHidden/>
              </w:rPr>
            </w:r>
            <w:r w:rsidR="0089520E" w:rsidRPr="0089520E">
              <w:rPr>
                <w:webHidden/>
              </w:rPr>
              <w:fldChar w:fldCharType="separate"/>
            </w:r>
            <w:r w:rsidR="001D6CDB">
              <w:rPr>
                <w:webHidden/>
              </w:rPr>
              <w:t>85</w:t>
            </w:r>
            <w:r w:rsidR="0089520E" w:rsidRPr="0089520E">
              <w:rPr>
                <w:webHidden/>
              </w:rPr>
              <w:fldChar w:fldCharType="end"/>
            </w:r>
          </w:hyperlink>
        </w:p>
        <w:p w14:paraId="6EE4A8DD" w14:textId="4C3E309F" w:rsidR="0089520E" w:rsidRPr="0089520E" w:rsidRDefault="007B4251" w:rsidP="00014DEA">
          <w:pPr>
            <w:pStyle w:val="21"/>
            <w:ind w:left="-426" w:firstLine="567"/>
            <w:rPr>
              <w:rFonts w:asciiTheme="minorHAnsi" w:eastAsiaTheme="minorEastAsia" w:hAnsiTheme="minorHAnsi" w:cstheme="minorBidi"/>
              <w:spacing w:val="0"/>
              <w:sz w:val="22"/>
            </w:rPr>
          </w:pPr>
          <w:hyperlink w:anchor="_Toc168516779" w:history="1">
            <w:r w:rsidR="0089520E" w:rsidRPr="0089520E">
              <w:rPr>
                <w:rStyle w:val="aff2"/>
              </w:rPr>
              <w:t>6.3.7 Сумма расходов на разработку программного средства</w:t>
            </w:r>
            <w:r w:rsidR="0089520E" w:rsidRPr="0089520E">
              <w:rPr>
                <w:webHidden/>
              </w:rPr>
              <w:tab/>
            </w:r>
            <w:r w:rsidR="0089520E" w:rsidRPr="0089520E">
              <w:rPr>
                <w:webHidden/>
              </w:rPr>
              <w:fldChar w:fldCharType="begin"/>
            </w:r>
            <w:r w:rsidR="0089520E" w:rsidRPr="0089520E">
              <w:rPr>
                <w:webHidden/>
              </w:rPr>
              <w:instrText xml:space="preserve"> PAGEREF _Toc168516779 \h </w:instrText>
            </w:r>
            <w:r w:rsidR="0089520E" w:rsidRPr="0089520E">
              <w:rPr>
                <w:webHidden/>
              </w:rPr>
            </w:r>
            <w:r w:rsidR="0089520E" w:rsidRPr="0089520E">
              <w:rPr>
                <w:webHidden/>
              </w:rPr>
              <w:fldChar w:fldCharType="separate"/>
            </w:r>
            <w:r w:rsidR="001D6CDB">
              <w:rPr>
                <w:webHidden/>
              </w:rPr>
              <w:t>86</w:t>
            </w:r>
            <w:r w:rsidR="0089520E" w:rsidRPr="0089520E">
              <w:rPr>
                <w:webHidden/>
              </w:rPr>
              <w:fldChar w:fldCharType="end"/>
            </w:r>
          </w:hyperlink>
        </w:p>
        <w:p w14:paraId="552F0704" w14:textId="7FA4CBE6" w:rsidR="0089520E" w:rsidRPr="0089520E" w:rsidRDefault="007B4251" w:rsidP="00014DEA">
          <w:pPr>
            <w:pStyle w:val="21"/>
            <w:ind w:left="-426" w:firstLine="567"/>
            <w:rPr>
              <w:rFonts w:asciiTheme="minorHAnsi" w:eastAsiaTheme="minorEastAsia" w:hAnsiTheme="minorHAnsi" w:cstheme="minorBidi"/>
              <w:spacing w:val="0"/>
              <w:sz w:val="22"/>
            </w:rPr>
          </w:pPr>
          <w:hyperlink w:anchor="_Toc168516780" w:history="1">
            <w:r w:rsidR="0089520E" w:rsidRPr="0089520E">
              <w:rPr>
                <w:rStyle w:val="aff2"/>
              </w:rPr>
              <w:t>6.3.8 Расходы на реализацию</w:t>
            </w:r>
            <w:r w:rsidR="0089520E" w:rsidRPr="0089520E">
              <w:rPr>
                <w:webHidden/>
              </w:rPr>
              <w:tab/>
            </w:r>
            <w:r w:rsidR="0089520E" w:rsidRPr="0089520E">
              <w:rPr>
                <w:webHidden/>
              </w:rPr>
              <w:fldChar w:fldCharType="begin"/>
            </w:r>
            <w:r w:rsidR="0089520E" w:rsidRPr="0089520E">
              <w:rPr>
                <w:webHidden/>
              </w:rPr>
              <w:instrText xml:space="preserve"> PAGEREF _Toc168516780 \h </w:instrText>
            </w:r>
            <w:r w:rsidR="0089520E" w:rsidRPr="0089520E">
              <w:rPr>
                <w:webHidden/>
              </w:rPr>
            </w:r>
            <w:r w:rsidR="0089520E" w:rsidRPr="0089520E">
              <w:rPr>
                <w:webHidden/>
              </w:rPr>
              <w:fldChar w:fldCharType="separate"/>
            </w:r>
            <w:r w:rsidR="001D6CDB">
              <w:rPr>
                <w:webHidden/>
              </w:rPr>
              <w:t>86</w:t>
            </w:r>
            <w:r w:rsidR="0089520E" w:rsidRPr="0089520E">
              <w:rPr>
                <w:webHidden/>
              </w:rPr>
              <w:fldChar w:fldCharType="end"/>
            </w:r>
          </w:hyperlink>
        </w:p>
        <w:p w14:paraId="082D117A" w14:textId="5CCAB404" w:rsidR="0089520E" w:rsidRPr="0089520E" w:rsidRDefault="007B4251" w:rsidP="00014DEA">
          <w:pPr>
            <w:pStyle w:val="21"/>
            <w:ind w:left="-426" w:firstLine="567"/>
            <w:rPr>
              <w:rFonts w:asciiTheme="minorHAnsi" w:eastAsiaTheme="minorEastAsia" w:hAnsiTheme="minorHAnsi" w:cstheme="minorBidi"/>
              <w:spacing w:val="0"/>
              <w:sz w:val="22"/>
            </w:rPr>
          </w:pPr>
          <w:hyperlink w:anchor="_Toc168516781" w:history="1">
            <w:r w:rsidR="0089520E" w:rsidRPr="0089520E">
              <w:rPr>
                <w:rStyle w:val="aff2"/>
              </w:rPr>
              <w:t>6.3.9 Расчёт полной себестоимости</w:t>
            </w:r>
            <w:r w:rsidR="0089520E" w:rsidRPr="0089520E">
              <w:rPr>
                <w:webHidden/>
              </w:rPr>
              <w:tab/>
            </w:r>
            <w:r w:rsidR="0089520E" w:rsidRPr="0089520E">
              <w:rPr>
                <w:webHidden/>
              </w:rPr>
              <w:fldChar w:fldCharType="begin"/>
            </w:r>
            <w:r w:rsidR="0089520E" w:rsidRPr="0089520E">
              <w:rPr>
                <w:webHidden/>
              </w:rPr>
              <w:instrText xml:space="preserve"> PAGEREF _Toc168516781 \h </w:instrText>
            </w:r>
            <w:r w:rsidR="0089520E" w:rsidRPr="0089520E">
              <w:rPr>
                <w:webHidden/>
              </w:rPr>
            </w:r>
            <w:r w:rsidR="0089520E" w:rsidRPr="0089520E">
              <w:rPr>
                <w:webHidden/>
              </w:rPr>
              <w:fldChar w:fldCharType="separate"/>
            </w:r>
            <w:r w:rsidR="001D6CDB">
              <w:rPr>
                <w:webHidden/>
              </w:rPr>
              <w:t>86</w:t>
            </w:r>
            <w:r w:rsidR="0089520E" w:rsidRPr="0089520E">
              <w:rPr>
                <w:webHidden/>
              </w:rPr>
              <w:fldChar w:fldCharType="end"/>
            </w:r>
          </w:hyperlink>
        </w:p>
        <w:p w14:paraId="440433D0" w14:textId="3C7FA543" w:rsidR="0089520E" w:rsidRPr="0089520E" w:rsidRDefault="007B4251" w:rsidP="00014DEA">
          <w:pPr>
            <w:pStyle w:val="21"/>
            <w:ind w:left="-426" w:firstLine="567"/>
            <w:rPr>
              <w:rFonts w:asciiTheme="minorHAnsi" w:eastAsiaTheme="minorEastAsia" w:hAnsiTheme="minorHAnsi" w:cstheme="minorBidi"/>
              <w:spacing w:val="0"/>
              <w:sz w:val="22"/>
            </w:rPr>
          </w:pPr>
          <w:hyperlink w:anchor="_Toc168516782" w:history="1">
            <w:r w:rsidR="0089520E" w:rsidRPr="0089520E">
              <w:rPr>
                <w:rStyle w:val="aff2"/>
              </w:rPr>
              <w:t>6.3.10 Определение цены, оценка эффективности</w:t>
            </w:r>
            <w:r w:rsidR="0089520E" w:rsidRPr="0089520E">
              <w:rPr>
                <w:webHidden/>
              </w:rPr>
              <w:tab/>
            </w:r>
            <w:r w:rsidR="0089520E" w:rsidRPr="0089520E">
              <w:rPr>
                <w:webHidden/>
              </w:rPr>
              <w:fldChar w:fldCharType="begin"/>
            </w:r>
            <w:r w:rsidR="0089520E" w:rsidRPr="0089520E">
              <w:rPr>
                <w:webHidden/>
              </w:rPr>
              <w:instrText xml:space="preserve"> PAGEREF _Toc168516782 \h </w:instrText>
            </w:r>
            <w:r w:rsidR="0089520E" w:rsidRPr="0089520E">
              <w:rPr>
                <w:webHidden/>
              </w:rPr>
            </w:r>
            <w:r w:rsidR="0089520E" w:rsidRPr="0089520E">
              <w:rPr>
                <w:webHidden/>
              </w:rPr>
              <w:fldChar w:fldCharType="separate"/>
            </w:r>
            <w:r w:rsidR="001D6CDB">
              <w:rPr>
                <w:webHidden/>
              </w:rPr>
              <w:t>87</w:t>
            </w:r>
            <w:r w:rsidR="0089520E" w:rsidRPr="0089520E">
              <w:rPr>
                <w:webHidden/>
              </w:rPr>
              <w:fldChar w:fldCharType="end"/>
            </w:r>
          </w:hyperlink>
        </w:p>
        <w:p w14:paraId="704478C5" w14:textId="30F84F5E" w:rsidR="0089520E" w:rsidRPr="0089520E" w:rsidRDefault="007B4251" w:rsidP="00124AF7">
          <w:pPr>
            <w:pStyle w:val="21"/>
            <w:ind w:left="-426"/>
            <w:rPr>
              <w:rFonts w:asciiTheme="minorHAnsi" w:eastAsiaTheme="minorEastAsia" w:hAnsiTheme="minorHAnsi" w:cstheme="minorBidi"/>
              <w:spacing w:val="0"/>
              <w:sz w:val="22"/>
            </w:rPr>
          </w:pPr>
          <w:hyperlink w:anchor="_Toc168516783" w:history="1">
            <w:r w:rsidR="0089520E" w:rsidRPr="0089520E">
              <w:rPr>
                <w:rStyle w:val="aff2"/>
              </w:rPr>
              <w:t>6.4 Вывод по разделу</w:t>
            </w:r>
            <w:r w:rsidR="0089520E" w:rsidRPr="0089520E">
              <w:rPr>
                <w:webHidden/>
              </w:rPr>
              <w:tab/>
            </w:r>
            <w:r w:rsidR="0089520E" w:rsidRPr="0089520E">
              <w:rPr>
                <w:webHidden/>
              </w:rPr>
              <w:fldChar w:fldCharType="begin"/>
            </w:r>
            <w:r w:rsidR="0089520E" w:rsidRPr="0089520E">
              <w:rPr>
                <w:webHidden/>
              </w:rPr>
              <w:instrText xml:space="preserve"> PAGEREF _Toc168516783 \h </w:instrText>
            </w:r>
            <w:r w:rsidR="0089520E" w:rsidRPr="0089520E">
              <w:rPr>
                <w:webHidden/>
              </w:rPr>
            </w:r>
            <w:r w:rsidR="0089520E" w:rsidRPr="0089520E">
              <w:rPr>
                <w:webHidden/>
              </w:rPr>
              <w:fldChar w:fldCharType="separate"/>
            </w:r>
            <w:r w:rsidR="001D6CDB">
              <w:rPr>
                <w:webHidden/>
              </w:rPr>
              <w:t>88</w:t>
            </w:r>
            <w:r w:rsidR="0089520E" w:rsidRPr="0089520E">
              <w:rPr>
                <w:webHidden/>
              </w:rPr>
              <w:fldChar w:fldCharType="end"/>
            </w:r>
          </w:hyperlink>
        </w:p>
        <w:p w14:paraId="0DD9FEFA" w14:textId="25E1C212" w:rsidR="0089520E" w:rsidRDefault="007B4251" w:rsidP="00014DEA">
          <w:pPr>
            <w:pStyle w:val="11"/>
            <w:ind w:left="-426"/>
            <w:rPr>
              <w:rFonts w:asciiTheme="minorHAnsi" w:eastAsiaTheme="minorEastAsia" w:hAnsiTheme="minorHAnsi" w:cstheme="minorBidi"/>
              <w:noProof/>
              <w:sz w:val="22"/>
            </w:rPr>
          </w:pPr>
          <w:hyperlink w:anchor="_Toc168516784" w:history="1">
            <w:r w:rsidR="0089520E" w:rsidRPr="00EF4201">
              <w:rPr>
                <w:rStyle w:val="aff2"/>
                <w:noProof/>
              </w:rPr>
              <w:t>Заключение</w:t>
            </w:r>
            <w:r w:rsidR="0089520E">
              <w:rPr>
                <w:noProof/>
                <w:webHidden/>
              </w:rPr>
              <w:tab/>
            </w:r>
            <w:r w:rsidR="0089520E">
              <w:rPr>
                <w:noProof/>
                <w:webHidden/>
              </w:rPr>
              <w:fldChar w:fldCharType="begin"/>
            </w:r>
            <w:r w:rsidR="0089520E">
              <w:rPr>
                <w:noProof/>
                <w:webHidden/>
              </w:rPr>
              <w:instrText xml:space="preserve"> PAGEREF _Toc168516784 \h </w:instrText>
            </w:r>
            <w:r w:rsidR="0089520E">
              <w:rPr>
                <w:noProof/>
                <w:webHidden/>
              </w:rPr>
            </w:r>
            <w:r w:rsidR="0089520E">
              <w:rPr>
                <w:noProof/>
                <w:webHidden/>
              </w:rPr>
              <w:fldChar w:fldCharType="separate"/>
            </w:r>
            <w:r w:rsidR="001D6CDB">
              <w:rPr>
                <w:noProof/>
                <w:webHidden/>
              </w:rPr>
              <w:t>89</w:t>
            </w:r>
            <w:r w:rsidR="0089520E">
              <w:rPr>
                <w:noProof/>
                <w:webHidden/>
              </w:rPr>
              <w:fldChar w:fldCharType="end"/>
            </w:r>
          </w:hyperlink>
        </w:p>
        <w:p w14:paraId="7F177563" w14:textId="66AE4CCA" w:rsidR="0089520E" w:rsidRDefault="007B4251" w:rsidP="00014DEA">
          <w:pPr>
            <w:pStyle w:val="11"/>
            <w:ind w:left="-426"/>
            <w:rPr>
              <w:rFonts w:asciiTheme="minorHAnsi" w:eastAsiaTheme="minorEastAsia" w:hAnsiTheme="minorHAnsi" w:cstheme="minorBidi"/>
              <w:noProof/>
              <w:sz w:val="22"/>
            </w:rPr>
          </w:pPr>
          <w:hyperlink w:anchor="_Toc168516785" w:history="1">
            <w:r w:rsidR="0089520E" w:rsidRPr="00EF4201">
              <w:rPr>
                <w:rStyle w:val="aff2"/>
                <w:noProof/>
              </w:rPr>
              <w:t>Список использованных источников</w:t>
            </w:r>
            <w:r w:rsidR="0089520E">
              <w:rPr>
                <w:noProof/>
                <w:webHidden/>
              </w:rPr>
              <w:tab/>
            </w:r>
            <w:r w:rsidR="0089520E">
              <w:rPr>
                <w:noProof/>
                <w:webHidden/>
              </w:rPr>
              <w:fldChar w:fldCharType="begin"/>
            </w:r>
            <w:r w:rsidR="0089520E">
              <w:rPr>
                <w:noProof/>
                <w:webHidden/>
              </w:rPr>
              <w:instrText xml:space="preserve"> PAGEREF _Toc168516785 \h </w:instrText>
            </w:r>
            <w:r w:rsidR="0089520E">
              <w:rPr>
                <w:noProof/>
                <w:webHidden/>
              </w:rPr>
            </w:r>
            <w:r w:rsidR="0089520E">
              <w:rPr>
                <w:noProof/>
                <w:webHidden/>
              </w:rPr>
              <w:fldChar w:fldCharType="separate"/>
            </w:r>
            <w:r w:rsidR="001D6CDB">
              <w:rPr>
                <w:noProof/>
                <w:webHidden/>
              </w:rPr>
              <w:t>90</w:t>
            </w:r>
            <w:r w:rsidR="0089520E">
              <w:rPr>
                <w:noProof/>
                <w:webHidden/>
              </w:rPr>
              <w:fldChar w:fldCharType="end"/>
            </w:r>
          </w:hyperlink>
        </w:p>
        <w:p w14:paraId="41FF5C7D" w14:textId="6285BD69" w:rsidR="0089520E" w:rsidRDefault="007B4251" w:rsidP="00014DEA">
          <w:pPr>
            <w:pStyle w:val="11"/>
            <w:ind w:left="-426"/>
            <w:rPr>
              <w:rFonts w:asciiTheme="minorHAnsi" w:eastAsiaTheme="minorEastAsia" w:hAnsiTheme="minorHAnsi" w:cstheme="minorBidi"/>
              <w:noProof/>
              <w:sz w:val="22"/>
            </w:rPr>
          </w:pPr>
          <w:hyperlink w:anchor="_Toc168516786" w:history="1">
            <w:r w:rsidR="0089520E" w:rsidRPr="00EF4201">
              <w:rPr>
                <w:rStyle w:val="aff2"/>
                <w:noProof/>
              </w:rPr>
              <w:t>Перечень графического и иллюстративного материала</w:t>
            </w:r>
            <w:r w:rsidR="0089520E">
              <w:rPr>
                <w:noProof/>
                <w:webHidden/>
              </w:rPr>
              <w:tab/>
            </w:r>
            <w:r w:rsidR="0089520E">
              <w:rPr>
                <w:noProof/>
                <w:webHidden/>
              </w:rPr>
              <w:fldChar w:fldCharType="begin"/>
            </w:r>
            <w:r w:rsidR="0089520E">
              <w:rPr>
                <w:noProof/>
                <w:webHidden/>
              </w:rPr>
              <w:instrText xml:space="preserve"> PAGEREF _Toc168516786 \h </w:instrText>
            </w:r>
            <w:r w:rsidR="0089520E">
              <w:rPr>
                <w:noProof/>
                <w:webHidden/>
              </w:rPr>
            </w:r>
            <w:r w:rsidR="0089520E">
              <w:rPr>
                <w:noProof/>
                <w:webHidden/>
              </w:rPr>
              <w:fldChar w:fldCharType="separate"/>
            </w:r>
            <w:r w:rsidR="001D6CDB">
              <w:rPr>
                <w:noProof/>
                <w:webHidden/>
              </w:rPr>
              <w:t>92</w:t>
            </w:r>
            <w:r w:rsidR="0089520E">
              <w:rPr>
                <w:noProof/>
                <w:webHidden/>
              </w:rPr>
              <w:fldChar w:fldCharType="end"/>
            </w:r>
          </w:hyperlink>
        </w:p>
        <w:p w14:paraId="7C8BF542" w14:textId="4F76419D" w:rsidR="0089520E" w:rsidRDefault="007B4251" w:rsidP="00014DEA">
          <w:pPr>
            <w:pStyle w:val="11"/>
            <w:ind w:left="-426"/>
            <w:rPr>
              <w:rFonts w:asciiTheme="minorHAnsi" w:eastAsiaTheme="minorEastAsia" w:hAnsiTheme="minorHAnsi" w:cstheme="minorBidi"/>
              <w:noProof/>
              <w:sz w:val="22"/>
            </w:rPr>
          </w:pPr>
          <w:hyperlink w:anchor="_Toc168516787" w:history="1">
            <w:r w:rsidR="0089520E" w:rsidRPr="00EF4201">
              <w:rPr>
                <w:rStyle w:val="aff2"/>
                <w:bCs/>
                <w:noProof/>
              </w:rPr>
              <w:t>ПРИЛОЖЕНИЕ А</w:t>
            </w:r>
            <w:r w:rsidR="00947AD6">
              <w:rPr>
                <w:rStyle w:val="aff2"/>
                <w:bCs/>
                <w:noProof/>
              </w:rPr>
              <w:t xml:space="preserve">. </w:t>
            </w:r>
            <w:r w:rsidR="00427827">
              <w:rPr>
                <w:rStyle w:val="aff2"/>
                <w:bCs/>
                <w:noProof/>
              </w:rPr>
              <w:t>Раскадровка анимационного рекламного ролика</w:t>
            </w:r>
            <w:r w:rsidR="0089520E">
              <w:rPr>
                <w:noProof/>
                <w:webHidden/>
              </w:rPr>
              <w:tab/>
            </w:r>
            <w:r w:rsidR="0089520E">
              <w:rPr>
                <w:noProof/>
                <w:webHidden/>
              </w:rPr>
              <w:fldChar w:fldCharType="begin"/>
            </w:r>
            <w:r w:rsidR="0089520E">
              <w:rPr>
                <w:noProof/>
                <w:webHidden/>
              </w:rPr>
              <w:instrText xml:space="preserve"> PAGEREF _Toc168516787 \h </w:instrText>
            </w:r>
            <w:r w:rsidR="0089520E">
              <w:rPr>
                <w:noProof/>
                <w:webHidden/>
              </w:rPr>
            </w:r>
            <w:r w:rsidR="0089520E">
              <w:rPr>
                <w:noProof/>
                <w:webHidden/>
              </w:rPr>
              <w:fldChar w:fldCharType="separate"/>
            </w:r>
            <w:r w:rsidR="001D6CDB">
              <w:rPr>
                <w:noProof/>
                <w:webHidden/>
              </w:rPr>
              <w:t>93</w:t>
            </w:r>
            <w:r w:rsidR="0089520E">
              <w:rPr>
                <w:noProof/>
                <w:webHidden/>
              </w:rPr>
              <w:fldChar w:fldCharType="end"/>
            </w:r>
          </w:hyperlink>
        </w:p>
        <w:p w14:paraId="204CDA9E" w14:textId="0CDD5EAC" w:rsidR="0089520E" w:rsidRDefault="007B4251" w:rsidP="00014DEA">
          <w:pPr>
            <w:pStyle w:val="11"/>
            <w:ind w:left="-426"/>
            <w:rPr>
              <w:rFonts w:asciiTheme="minorHAnsi" w:eastAsiaTheme="minorEastAsia" w:hAnsiTheme="minorHAnsi" w:cstheme="minorBidi"/>
              <w:noProof/>
              <w:sz w:val="22"/>
            </w:rPr>
          </w:pPr>
          <w:hyperlink w:anchor="_Toc168516788" w:history="1">
            <w:r w:rsidR="0089520E" w:rsidRPr="00EF4201">
              <w:rPr>
                <w:rStyle w:val="aff2"/>
                <w:bCs/>
                <w:noProof/>
              </w:rPr>
              <w:t>ПРИЛОЖЕНИЕ Б</w:t>
            </w:r>
            <w:r w:rsidR="00427827">
              <w:rPr>
                <w:rStyle w:val="aff2"/>
                <w:bCs/>
                <w:noProof/>
              </w:rPr>
              <w:t>. Программный код веб-сайта</w:t>
            </w:r>
            <w:r w:rsidR="0089520E">
              <w:rPr>
                <w:noProof/>
                <w:webHidden/>
              </w:rPr>
              <w:tab/>
            </w:r>
            <w:r w:rsidR="0089520E">
              <w:rPr>
                <w:noProof/>
                <w:webHidden/>
              </w:rPr>
              <w:fldChar w:fldCharType="begin"/>
            </w:r>
            <w:r w:rsidR="0089520E">
              <w:rPr>
                <w:noProof/>
                <w:webHidden/>
              </w:rPr>
              <w:instrText xml:space="preserve"> PAGEREF _Toc168516788 \h </w:instrText>
            </w:r>
            <w:r w:rsidR="0089520E">
              <w:rPr>
                <w:noProof/>
                <w:webHidden/>
              </w:rPr>
            </w:r>
            <w:r w:rsidR="0089520E">
              <w:rPr>
                <w:noProof/>
                <w:webHidden/>
              </w:rPr>
              <w:fldChar w:fldCharType="separate"/>
            </w:r>
            <w:r w:rsidR="001D6CDB">
              <w:rPr>
                <w:noProof/>
                <w:webHidden/>
              </w:rPr>
              <w:t>97</w:t>
            </w:r>
            <w:r w:rsidR="0089520E">
              <w:rPr>
                <w:noProof/>
                <w:webHidden/>
              </w:rPr>
              <w:fldChar w:fldCharType="end"/>
            </w:r>
          </w:hyperlink>
        </w:p>
        <w:p w14:paraId="19B02639" w14:textId="2E9999A6" w:rsidR="0096426C" w:rsidRPr="00F639BB" w:rsidRDefault="0031515F" w:rsidP="00014DEA">
          <w:pPr>
            <w:spacing w:before="160" w:line="360" w:lineRule="auto"/>
            <w:ind w:left="-426" w:firstLine="0"/>
            <w:rPr>
              <w:b/>
              <w:bCs/>
            </w:rPr>
          </w:pPr>
          <w:r w:rsidRPr="0031515F">
            <w:fldChar w:fldCharType="end"/>
          </w:r>
        </w:p>
      </w:sdtContent>
    </w:sdt>
    <w:p w14:paraId="17033363" w14:textId="77777777" w:rsidR="000C4E16" w:rsidRDefault="000C4E16">
      <w:pPr>
        <w:sectPr w:rsidR="000C4E16" w:rsidSect="00A642F6">
          <w:headerReference w:type="default" r:id="rId11"/>
          <w:pgSz w:w="11906" w:h="16838" w:code="9"/>
          <w:pgMar w:top="1134" w:right="567" w:bottom="1134" w:left="1701" w:header="709" w:footer="709" w:gutter="0"/>
          <w:cols w:space="708"/>
          <w:docGrid w:linePitch="381"/>
        </w:sectPr>
      </w:pPr>
    </w:p>
    <w:p w14:paraId="17F97B03" w14:textId="18F99EF6" w:rsidR="00BA736F" w:rsidRPr="00B30E11" w:rsidRDefault="002B4F78" w:rsidP="00BA736F">
      <w:pPr>
        <w:pStyle w:val="2121"/>
        <w:spacing w:after="280"/>
      </w:pPr>
      <w:bookmarkStart w:id="1" w:name="_Toc168516720"/>
      <w:r>
        <w:rPr>
          <w:noProof/>
          <w:lang w:eastAsia="ru-RU"/>
        </w:rPr>
        <w:lastRenderedPageBreak/>
        <mc:AlternateContent>
          <mc:Choice Requires="wpg">
            <w:drawing>
              <wp:anchor distT="0" distB="0" distL="114300" distR="114300" simplePos="0" relativeHeight="251659264" behindDoc="1" locked="0" layoutInCell="1" allowOverlap="1" wp14:anchorId="3949995D" wp14:editId="576A00EE">
                <wp:simplePos x="0" y="0"/>
                <wp:positionH relativeFrom="margin">
                  <wp:posOffset>-138207</wp:posOffset>
                </wp:positionH>
                <wp:positionV relativeFrom="margin">
                  <wp:posOffset>-514985</wp:posOffset>
                </wp:positionV>
                <wp:extent cx="6670040" cy="10279380"/>
                <wp:effectExtent l="0" t="0" r="16510" b="26670"/>
                <wp:wrapNone/>
                <wp:docPr id="421" name="Группа 421"/>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422" name="Прямая соединительная линия 422"/>
                        <wps:cNvCnPr>
                          <a:cxnSpLocks noChangeShapeType="1"/>
                        </wps:cNvCnPr>
                        <wps:spPr bwMode="auto">
                          <a:xfrm>
                            <a:off x="0" y="8894618"/>
                            <a:ext cx="6656400" cy="0"/>
                          </a:xfrm>
                          <a:prstGeom prst="line">
                            <a:avLst/>
                          </a:prstGeom>
                          <a:noFill/>
                          <a:ln w="25400">
                            <a:solidFill>
                              <a:srgbClr val="000000"/>
                            </a:solidFill>
                            <a:round/>
                          </a:ln>
                        </wps:spPr>
                        <wps:bodyPr/>
                      </wps:wsp>
                      <wps:wsp>
                        <wps:cNvPr id="423" name="Прямая соединительная линия 423"/>
                        <wps:cNvCnPr>
                          <a:cxnSpLocks noChangeShapeType="1"/>
                        </wps:cNvCnPr>
                        <wps:spPr bwMode="auto">
                          <a:xfrm>
                            <a:off x="0" y="9072748"/>
                            <a:ext cx="2340000" cy="0"/>
                          </a:xfrm>
                          <a:prstGeom prst="line">
                            <a:avLst/>
                          </a:prstGeom>
                          <a:noFill/>
                          <a:ln w="9525">
                            <a:solidFill>
                              <a:srgbClr val="000000"/>
                            </a:solidFill>
                            <a:round/>
                          </a:ln>
                        </wps:spPr>
                        <wps:bodyPr/>
                      </wps:wsp>
                      <wps:wsp>
                        <wps:cNvPr id="424" name="Прямая соединительная линия 424"/>
                        <wps:cNvCnPr>
                          <a:cxnSpLocks noChangeShapeType="1"/>
                        </wps:cNvCnPr>
                        <wps:spPr bwMode="auto">
                          <a:xfrm>
                            <a:off x="0" y="9256815"/>
                            <a:ext cx="2340000" cy="0"/>
                          </a:xfrm>
                          <a:prstGeom prst="line">
                            <a:avLst/>
                          </a:prstGeom>
                          <a:noFill/>
                          <a:ln w="25400">
                            <a:solidFill>
                              <a:srgbClr val="000000"/>
                            </a:solidFill>
                            <a:round/>
                          </a:ln>
                        </wps:spPr>
                        <wps:bodyPr/>
                      </wps:wsp>
                      <wps:wsp>
                        <wps:cNvPr id="425" name="Прямая соединительная линия 425"/>
                        <wps:cNvCnPr>
                          <a:cxnSpLocks noChangeShapeType="1"/>
                        </wps:cNvCnPr>
                        <wps:spPr bwMode="auto">
                          <a:xfrm>
                            <a:off x="0" y="9613075"/>
                            <a:ext cx="2340000" cy="0"/>
                          </a:xfrm>
                          <a:prstGeom prst="line">
                            <a:avLst/>
                          </a:prstGeom>
                          <a:noFill/>
                          <a:ln w="9525">
                            <a:solidFill>
                              <a:srgbClr val="000000"/>
                            </a:solidFill>
                            <a:round/>
                          </a:ln>
                        </wps:spPr>
                        <wps:bodyPr/>
                      </wps:wsp>
                      <wps:wsp>
                        <wps:cNvPr id="426" name="Прямая соединительная линия 426"/>
                        <wps:cNvCnPr>
                          <a:cxnSpLocks noChangeShapeType="1"/>
                        </wps:cNvCnPr>
                        <wps:spPr bwMode="auto">
                          <a:xfrm>
                            <a:off x="0" y="9797143"/>
                            <a:ext cx="2340000" cy="0"/>
                          </a:xfrm>
                          <a:prstGeom prst="line">
                            <a:avLst/>
                          </a:prstGeom>
                          <a:noFill/>
                          <a:ln w="9525">
                            <a:solidFill>
                              <a:srgbClr val="000000"/>
                            </a:solidFill>
                            <a:round/>
                          </a:ln>
                        </wps:spPr>
                        <wps:bodyPr/>
                      </wps:wsp>
                      <wps:wsp>
                        <wps:cNvPr id="427" name="Прямая соединительная линия 427"/>
                        <wps:cNvCnPr>
                          <a:cxnSpLocks noChangeShapeType="1"/>
                        </wps:cNvCnPr>
                        <wps:spPr bwMode="auto">
                          <a:xfrm>
                            <a:off x="0" y="9975273"/>
                            <a:ext cx="2340000" cy="0"/>
                          </a:xfrm>
                          <a:prstGeom prst="line">
                            <a:avLst/>
                          </a:prstGeom>
                          <a:noFill/>
                          <a:ln w="9525">
                            <a:solidFill>
                              <a:srgbClr val="000000"/>
                            </a:solidFill>
                            <a:round/>
                          </a:ln>
                        </wps:spPr>
                        <wps:bodyPr/>
                      </wps:wsp>
                      <wps:wsp>
                        <wps:cNvPr id="428" name="Прямая соединительная линия 428"/>
                        <wps:cNvCnPr>
                          <a:cxnSpLocks noChangeShapeType="1"/>
                        </wps:cNvCnPr>
                        <wps:spPr bwMode="auto">
                          <a:xfrm>
                            <a:off x="0" y="10153402"/>
                            <a:ext cx="2340000" cy="0"/>
                          </a:xfrm>
                          <a:prstGeom prst="line">
                            <a:avLst/>
                          </a:prstGeom>
                          <a:noFill/>
                          <a:ln w="9525">
                            <a:solidFill>
                              <a:srgbClr val="000000"/>
                            </a:solidFill>
                            <a:round/>
                          </a:ln>
                        </wps:spPr>
                        <wps:bodyPr/>
                      </wps:wsp>
                      <wps:wsp>
                        <wps:cNvPr id="429" name="Прямая соединительная линия 429"/>
                        <wps:cNvCnPr>
                          <a:cxnSpLocks noChangeShapeType="1"/>
                        </wps:cNvCnPr>
                        <wps:spPr bwMode="auto">
                          <a:xfrm>
                            <a:off x="2339439" y="8894618"/>
                            <a:ext cx="0" cy="1440000"/>
                          </a:xfrm>
                          <a:prstGeom prst="line">
                            <a:avLst/>
                          </a:prstGeom>
                          <a:noFill/>
                          <a:ln w="25400">
                            <a:solidFill>
                              <a:srgbClr val="000000"/>
                            </a:solidFill>
                            <a:round/>
                          </a:ln>
                        </wps:spPr>
                        <wps:bodyPr/>
                      </wps:wsp>
                      <wps:wsp>
                        <wps:cNvPr id="430" name="Прямая соединительная линия 430"/>
                        <wps:cNvCnPr>
                          <a:cxnSpLocks noChangeShapeType="1"/>
                        </wps:cNvCnPr>
                        <wps:spPr bwMode="auto">
                          <a:xfrm>
                            <a:off x="1983179" y="8894618"/>
                            <a:ext cx="0" cy="1440000"/>
                          </a:xfrm>
                          <a:prstGeom prst="line">
                            <a:avLst/>
                          </a:prstGeom>
                          <a:noFill/>
                          <a:ln w="25400">
                            <a:solidFill>
                              <a:srgbClr val="000000"/>
                            </a:solidFill>
                            <a:round/>
                          </a:ln>
                        </wps:spPr>
                        <wps:bodyPr/>
                      </wps:wsp>
                      <wps:wsp>
                        <wps:cNvPr id="431" name="Прямая соединительная линия 431"/>
                        <wps:cNvCnPr>
                          <a:cxnSpLocks noChangeShapeType="1"/>
                        </wps:cNvCnPr>
                        <wps:spPr bwMode="auto">
                          <a:xfrm>
                            <a:off x="1442852" y="8894618"/>
                            <a:ext cx="0" cy="1440000"/>
                          </a:xfrm>
                          <a:prstGeom prst="line">
                            <a:avLst/>
                          </a:prstGeom>
                          <a:noFill/>
                          <a:ln w="25400">
                            <a:solidFill>
                              <a:srgbClr val="000000"/>
                            </a:solidFill>
                            <a:round/>
                          </a:ln>
                        </wps:spPr>
                        <wps:bodyPr/>
                      </wps:wsp>
                      <wps:wsp>
                        <wps:cNvPr id="432" name="Прямая соединительная линия 432"/>
                        <wps:cNvCnPr>
                          <a:cxnSpLocks noChangeShapeType="1"/>
                        </wps:cNvCnPr>
                        <wps:spPr bwMode="auto">
                          <a:xfrm>
                            <a:off x="611579" y="8894618"/>
                            <a:ext cx="0" cy="1440000"/>
                          </a:xfrm>
                          <a:prstGeom prst="line">
                            <a:avLst/>
                          </a:prstGeom>
                          <a:noFill/>
                          <a:ln w="25400">
                            <a:solidFill>
                              <a:srgbClr val="000000"/>
                            </a:solidFill>
                            <a:round/>
                          </a:ln>
                        </wps:spPr>
                        <wps:bodyPr/>
                      </wps:wsp>
                      <wps:wsp>
                        <wps:cNvPr id="433" name="Прямая соединительная линия 433"/>
                        <wps:cNvCnPr>
                          <a:cxnSpLocks noChangeShapeType="1"/>
                        </wps:cNvCnPr>
                        <wps:spPr bwMode="auto">
                          <a:xfrm>
                            <a:off x="255320" y="8894618"/>
                            <a:ext cx="0" cy="540000"/>
                          </a:xfrm>
                          <a:prstGeom prst="line">
                            <a:avLst/>
                          </a:prstGeom>
                          <a:noFill/>
                          <a:ln w="25400">
                            <a:solidFill>
                              <a:srgbClr val="000000"/>
                            </a:solidFill>
                            <a:round/>
                          </a:ln>
                        </wps:spPr>
                        <wps:bodyPr/>
                      </wps:wsp>
                      <wps:wsp>
                        <wps:cNvPr id="434" name="Прямая соединительная линия 434"/>
                        <wps:cNvCnPr>
                          <a:cxnSpLocks noChangeShapeType="1"/>
                        </wps:cNvCnPr>
                        <wps:spPr bwMode="auto">
                          <a:xfrm>
                            <a:off x="4862946" y="9797143"/>
                            <a:ext cx="1800000" cy="0"/>
                          </a:xfrm>
                          <a:prstGeom prst="line">
                            <a:avLst/>
                          </a:prstGeom>
                          <a:noFill/>
                          <a:ln w="25400">
                            <a:solidFill>
                              <a:srgbClr val="000000"/>
                            </a:solidFill>
                            <a:round/>
                          </a:ln>
                        </wps:spPr>
                        <wps:bodyPr/>
                      </wps:wsp>
                      <wps:wsp>
                        <wps:cNvPr id="435" name="Прямая соединительная линия 435"/>
                        <wps:cNvCnPr>
                          <a:cxnSpLocks noChangeShapeType="1"/>
                        </wps:cNvCnPr>
                        <wps:spPr bwMode="auto">
                          <a:xfrm>
                            <a:off x="4862946" y="9434945"/>
                            <a:ext cx="0" cy="900000"/>
                          </a:xfrm>
                          <a:prstGeom prst="line">
                            <a:avLst/>
                          </a:prstGeom>
                          <a:noFill/>
                          <a:ln w="25400">
                            <a:solidFill>
                              <a:srgbClr val="000000"/>
                            </a:solidFill>
                            <a:round/>
                          </a:ln>
                        </wps:spPr>
                        <wps:bodyPr/>
                      </wps:wsp>
                      <wps:wsp>
                        <wps:cNvPr id="436" name="Прямая соединительная линия 436"/>
                        <wps:cNvCnPr>
                          <a:cxnSpLocks noChangeShapeType="1"/>
                        </wps:cNvCnPr>
                        <wps:spPr bwMode="auto">
                          <a:xfrm>
                            <a:off x="4862946" y="9613075"/>
                            <a:ext cx="1800000" cy="0"/>
                          </a:xfrm>
                          <a:prstGeom prst="line">
                            <a:avLst/>
                          </a:prstGeom>
                          <a:noFill/>
                          <a:ln w="25400">
                            <a:solidFill>
                              <a:srgbClr val="000000"/>
                            </a:solidFill>
                            <a:round/>
                          </a:ln>
                        </wps:spPr>
                        <wps:bodyPr/>
                      </wps:wsp>
                      <wps:wsp>
                        <wps:cNvPr id="437" name="Прямая соединительная линия 437"/>
                        <wps:cNvCnPr>
                          <a:cxnSpLocks noChangeShapeType="1"/>
                        </wps:cNvCnPr>
                        <wps:spPr bwMode="auto">
                          <a:xfrm>
                            <a:off x="5041075" y="9613075"/>
                            <a:ext cx="0" cy="180000"/>
                          </a:xfrm>
                          <a:prstGeom prst="line">
                            <a:avLst/>
                          </a:prstGeom>
                          <a:noFill/>
                          <a:ln w="9525">
                            <a:solidFill>
                              <a:srgbClr val="000000"/>
                            </a:solidFill>
                            <a:round/>
                          </a:ln>
                        </wps:spPr>
                        <wps:bodyPr/>
                      </wps:wsp>
                      <wps:wsp>
                        <wps:cNvPr id="438" name="Прямая соединительная линия 438"/>
                        <wps:cNvCnPr>
                          <a:cxnSpLocks noChangeShapeType="1"/>
                        </wps:cNvCnPr>
                        <wps:spPr bwMode="auto">
                          <a:xfrm>
                            <a:off x="5225143" y="9613075"/>
                            <a:ext cx="0" cy="180000"/>
                          </a:xfrm>
                          <a:prstGeom prst="line">
                            <a:avLst/>
                          </a:prstGeom>
                          <a:noFill/>
                          <a:ln w="9525">
                            <a:solidFill>
                              <a:srgbClr val="000000"/>
                            </a:solidFill>
                            <a:round/>
                          </a:ln>
                        </wps:spPr>
                        <wps:bodyPr/>
                      </wps:wsp>
                      <wps:wsp>
                        <wps:cNvPr id="439" name="Прямая соединительная линия 439"/>
                        <wps:cNvCnPr>
                          <a:cxnSpLocks noChangeShapeType="1"/>
                        </wps:cNvCnPr>
                        <wps:spPr bwMode="auto">
                          <a:xfrm>
                            <a:off x="5409211" y="9423070"/>
                            <a:ext cx="0" cy="360023"/>
                          </a:xfrm>
                          <a:prstGeom prst="line">
                            <a:avLst/>
                          </a:prstGeom>
                          <a:noFill/>
                          <a:ln w="25400">
                            <a:solidFill>
                              <a:srgbClr val="000000"/>
                            </a:solidFill>
                            <a:round/>
                          </a:ln>
                        </wps:spPr>
                        <wps:bodyPr/>
                      </wps:wsp>
                      <wps:wsp>
                        <wps:cNvPr id="440" name="Прямая соединительная линия 440"/>
                        <wps:cNvCnPr>
                          <a:cxnSpLocks noChangeShapeType="1"/>
                        </wps:cNvCnPr>
                        <wps:spPr bwMode="auto">
                          <a:xfrm>
                            <a:off x="6014852" y="9423070"/>
                            <a:ext cx="0" cy="360023"/>
                          </a:xfrm>
                          <a:prstGeom prst="line">
                            <a:avLst/>
                          </a:prstGeom>
                          <a:noFill/>
                          <a:ln w="25400">
                            <a:solidFill>
                              <a:srgbClr val="000000"/>
                            </a:solidFill>
                            <a:round/>
                          </a:ln>
                        </wps:spPr>
                        <wps:bodyPr/>
                      </wps:wsp>
                      <wps:wsp>
                        <wps:cNvPr id="441" name="Прямая соединительная линия 441"/>
                        <wps:cNvCnPr>
                          <a:cxnSpLocks noChangeShapeType="1"/>
                        </wps:cNvCnPr>
                        <wps:spPr bwMode="auto">
                          <a:xfrm>
                            <a:off x="0" y="9434945"/>
                            <a:ext cx="6656400" cy="0"/>
                          </a:xfrm>
                          <a:prstGeom prst="line">
                            <a:avLst/>
                          </a:prstGeom>
                          <a:noFill/>
                          <a:ln w="25400">
                            <a:solidFill>
                              <a:srgbClr val="000000"/>
                            </a:solidFill>
                            <a:round/>
                          </a:ln>
                        </wps:spPr>
                        <wps:bodyPr/>
                      </wps:wsp>
                      <wps:wsp>
                        <wps:cNvPr id="442" name="Прямоугольник 442"/>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443" name="Надпись 443"/>
                        <wps:cNvSpPr txBox="1">
                          <a:spLocks noChangeArrowheads="1"/>
                        </wps:cNvSpPr>
                        <wps:spPr bwMode="auto">
                          <a:xfrm>
                            <a:off x="6014852" y="9429008"/>
                            <a:ext cx="647065" cy="179070"/>
                          </a:xfrm>
                          <a:prstGeom prst="rect">
                            <a:avLst/>
                          </a:prstGeom>
                          <a:noFill/>
                          <a:ln>
                            <a:noFill/>
                          </a:ln>
                        </wps:spPr>
                        <wps:txbx>
                          <w:txbxContent>
                            <w:p w14:paraId="6A61A090" w14:textId="77777777" w:rsidR="008A1679" w:rsidRPr="00BE534A" w:rsidRDefault="008A1679" w:rsidP="008A1679">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444" name="Надпись 444"/>
                        <wps:cNvSpPr txBox="1">
                          <a:spLocks noChangeArrowheads="1"/>
                        </wps:cNvSpPr>
                        <wps:spPr bwMode="auto">
                          <a:xfrm>
                            <a:off x="0" y="9250878"/>
                            <a:ext cx="251460" cy="179070"/>
                          </a:xfrm>
                          <a:prstGeom prst="rect">
                            <a:avLst/>
                          </a:prstGeom>
                          <a:noFill/>
                          <a:ln>
                            <a:noFill/>
                          </a:ln>
                        </wps:spPr>
                        <wps:txbx>
                          <w:txbxContent>
                            <w:p w14:paraId="11D3C49D" w14:textId="77777777" w:rsidR="008A1679" w:rsidRPr="00BE534A" w:rsidRDefault="008A1679" w:rsidP="008A1679">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445" name="Надпись 445"/>
                        <wps:cNvSpPr txBox="1">
                          <a:spLocks noChangeArrowheads="1"/>
                        </wps:cNvSpPr>
                        <wps:spPr bwMode="auto">
                          <a:xfrm>
                            <a:off x="237507" y="9250878"/>
                            <a:ext cx="359410" cy="179070"/>
                          </a:xfrm>
                          <a:prstGeom prst="rect">
                            <a:avLst/>
                          </a:prstGeom>
                          <a:noFill/>
                          <a:ln>
                            <a:noFill/>
                          </a:ln>
                          <a:effectLst/>
                        </wps:spPr>
                        <wps:txbx>
                          <w:txbxContent>
                            <w:p w14:paraId="69A7F73A" w14:textId="77777777" w:rsidR="008A1679" w:rsidRPr="00BE534A" w:rsidRDefault="008A1679" w:rsidP="008A1679">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446" name="Надпись 446"/>
                        <wps:cNvSpPr txBox="1">
                          <a:spLocks noChangeArrowheads="1"/>
                        </wps:cNvSpPr>
                        <wps:spPr bwMode="auto">
                          <a:xfrm>
                            <a:off x="593766" y="9250878"/>
                            <a:ext cx="827405" cy="179070"/>
                          </a:xfrm>
                          <a:prstGeom prst="rect">
                            <a:avLst/>
                          </a:prstGeom>
                          <a:noFill/>
                          <a:ln>
                            <a:noFill/>
                          </a:ln>
                        </wps:spPr>
                        <wps:txbx>
                          <w:txbxContent>
                            <w:p w14:paraId="671EE642" w14:textId="77777777" w:rsidR="008A1679" w:rsidRPr="00BE534A" w:rsidRDefault="008A1679" w:rsidP="008A1679">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447" name="Надпись 447"/>
                        <wps:cNvSpPr txBox="1">
                          <a:spLocks noChangeArrowheads="1"/>
                        </wps:cNvSpPr>
                        <wps:spPr bwMode="auto">
                          <a:xfrm>
                            <a:off x="617517" y="9446821"/>
                            <a:ext cx="827405" cy="179070"/>
                          </a:xfrm>
                          <a:prstGeom prst="rect">
                            <a:avLst/>
                          </a:prstGeom>
                          <a:noFill/>
                          <a:ln>
                            <a:noFill/>
                          </a:ln>
                        </wps:spPr>
                        <wps:txbx>
                          <w:txbxContent>
                            <w:p w14:paraId="36B23E63" w14:textId="77777777" w:rsidR="008A1679" w:rsidRPr="003B3077" w:rsidRDefault="008A1679" w:rsidP="008A1679">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448" name="Надпись 448"/>
                        <wps:cNvSpPr txBox="1">
                          <a:spLocks noChangeArrowheads="1"/>
                        </wps:cNvSpPr>
                        <wps:spPr bwMode="auto">
                          <a:xfrm>
                            <a:off x="617517" y="9607138"/>
                            <a:ext cx="827405" cy="179070"/>
                          </a:xfrm>
                          <a:prstGeom prst="rect">
                            <a:avLst/>
                          </a:prstGeom>
                          <a:noFill/>
                          <a:ln>
                            <a:noFill/>
                          </a:ln>
                        </wps:spPr>
                        <wps:txbx>
                          <w:txbxContent>
                            <w:p w14:paraId="5B68B775" w14:textId="77777777" w:rsidR="008A1679" w:rsidRPr="00BE534A" w:rsidRDefault="008A1679" w:rsidP="008A1679">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449" name="Надпись 449"/>
                        <wps:cNvSpPr txBox="1">
                          <a:spLocks noChangeArrowheads="1"/>
                        </wps:cNvSpPr>
                        <wps:spPr bwMode="auto">
                          <a:xfrm>
                            <a:off x="617517" y="10153402"/>
                            <a:ext cx="827405" cy="179070"/>
                          </a:xfrm>
                          <a:prstGeom prst="rect">
                            <a:avLst/>
                          </a:prstGeom>
                          <a:noFill/>
                          <a:ln>
                            <a:noFill/>
                          </a:ln>
                        </wps:spPr>
                        <wps:txbx>
                          <w:txbxContent>
                            <w:p w14:paraId="149ACF4D" w14:textId="77777777" w:rsidR="008A1679" w:rsidRPr="00BE534A" w:rsidRDefault="008A1679" w:rsidP="008A1679">
                              <w:pPr>
                                <w:ind w:firstLine="0"/>
                                <w:rPr>
                                  <w:sz w:val="20"/>
                                  <w:szCs w:val="20"/>
                                </w:rPr>
                              </w:pPr>
                              <w:r w:rsidRPr="00BE534A">
                                <w:rPr>
                                  <w:sz w:val="20"/>
                                  <w:szCs w:val="20"/>
                                </w:rPr>
                                <w:t>Романенко</w:t>
                              </w:r>
                            </w:p>
                            <w:p w14:paraId="120F6AE8" w14:textId="77777777" w:rsidR="008A1679" w:rsidRDefault="008A1679" w:rsidP="008A1679">
                              <w:pPr>
                                <w:rPr>
                                  <w:rFonts w:ascii="Arial" w:hAnsi="Arial" w:cs="Arial"/>
                                  <w:sz w:val="20"/>
                                  <w:szCs w:val="20"/>
                                </w:rPr>
                              </w:pPr>
                            </w:p>
                          </w:txbxContent>
                        </wps:txbx>
                        <wps:bodyPr rot="0" vert="horz" wrap="square" lIns="18000" tIns="0" rIns="18000" bIns="0" anchor="ctr" anchorCtr="0" upright="1">
                          <a:noAutofit/>
                        </wps:bodyPr>
                      </wps:wsp>
                      <wps:wsp>
                        <wps:cNvPr id="450" name="Надпись 450"/>
                        <wps:cNvSpPr txBox="1">
                          <a:spLocks noChangeArrowheads="1"/>
                        </wps:cNvSpPr>
                        <wps:spPr bwMode="auto">
                          <a:xfrm>
                            <a:off x="1425039" y="9250878"/>
                            <a:ext cx="539115" cy="179070"/>
                          </a:xfrm>
                          <a:prstGeom prst="rect">
                            <a:avLst/>
                          </a:prstGeom>
                          <a:noFill/>
                          <a:ln>
                            <a:noFill/>
                          </a:ln>
                        </wps:spPr>
                        <wps:txbx>
                          <w:txbxContent>
                            <w:p w14:paraId="2E6B2242" w14:textId="77777777" w:rsidR="008A1679" w:rsidRPr="00BE534A" w:rsidRDefault="008A1679" w:rsidP="008A1679">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451" name="Надпись 451"/>
                        <wps:cNvSpPr txBox="1">
                          <a:spLocks noChangeArrowheads="1"/>
                        </wps:cNvSpPr>
                        <wps:spPr bwMode="auto">
                          <a:xfrm>
                            <a:off x="1971304" y="9250878"/>
                            <a:ext cx="359410" cy="179070"/>
                          </a:xfrm>
                          <a:prstGeom prst="rect">
                            <a:avLst/>
                          </a:prstGeom>
                          <a:noFill/>
                          <a:ln>
                            <a:noFill/>
                          </a:ln>
                        </wps:spPr>
                        <wps:txbx>
                          <w:txbxContent>
                            <w:p w14:paraId="3A920026" w14:textId="77777777" w:rsidR="008A1679" w:rsidRPr="00BE534A" w:rsidRDefault="008A1679" w:rsidP="008A1679">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452" name="Надпись 452"/>
                        <wps:cNvSpPr txBox="1">
                          <a:spLocks noChangeArrowheads="1"/>
                        </wps:cNvSpPr>
                        <wps:spPr bwMode="auto">
                          <a:xfrm>
                            <a:off x="11875" y="9446821"/>
                            <a:ext cx="611505" cy="179070"/>
                          </a:xfrm>
                          <a:prstGeom prst="rect">
                            <a:avLst/>
                          </a:prstGeom>
                          <a:noFill/>
                          <a:ln>
                            <a:noFill/>
                          </a:ln>
                        </wps:spPr>
                        <wps:txbx>
                          <w:txbxContent>
                            <w:p w14:paraId="79BE383F" w14:textId="77777777" w:rsidR="008A1679" w:rsidRPr="00BE534A" w:rsidRDefault="008A1679" w:rsidP="008A1679">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453" name="Надпись 453"/>
                        <wps:cNvSpPr txBox="1">
                          <a:spLocks noChangeArrowheads="1"/>
                        </wps:cNvSpPr>
                        <wps:spPr bwMode="auto">
                          <a:xfrm>
                            <a:off x="5938" y="9607138"/>
                            <a:ext cx="611505" cy="179070"/>
                          </a:xfrm>
                          <a:prstGeom prst="rect">
                            <a:avLst/>
                          </a:prstGeom>
                          <a:noFill/>
                          <a:ln>
                            <a:noFill/>
                          </a:ln>
                        </wps:spPr>
                        <wps:txbx>
                          <w:txbxContent>
                            <w:p w14:paraId="13285AB2" w14:textId="77777777" w:rsidR="008A1679" w:rsidRPr="00BE534A" w:rsidRDefault="008A1679" w:rsidP="008A1679">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454" name="Надпись 454"/>
                        <wps:cNvSpPr txBox="1">
                          <a:spLocks noChangeArrowheads="1"/>
                        </wps:cNvSpPr>
                        <wps:spPr bwMode="auto">
                          <a:xfrm>
                            <a:off x="5938" y="10153402"/>
                            <a:ext cx="611505" cy="179070"/>
                          </a:xfrm>
                          <a:prstGeom prst="rect">
                            <a:avLst/>
                          </a:prstGeom>
                          <a:noFill/>
                          <a:ln>
                            <a:noFill/>
                          </a:ln>
                        </wps:spPr>
                        <wps:txbx>
                          <w:txbxContent>
                            <w:p w14:paraId="4A7BEF5D" w14:textId="77777777" w:rsidR="008A1679" w:rsidRPr="00BE534A" w:rsidRDefault="008A1679" w:rsidP="008A1679">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455" name="Надпись 455"/>
                        <wps:cNvSpPr txBox="1">
                          <a:spLocks noChangeArrowheads="1"/>
                        </wps:cNvSpPr>
                        <wps:spPr bwMode="auto">
                          <a:xfrm>
                            <a:off x="4862946" y="9429008"/>
                            <a:ext cx="539115" cy="179070"/>
                          </a:xfrm>
                          <a:prstGeom prst="rect">
                            <a:avLst/>
                          </a:prstGeom>
                          <a:noFill/>
                          <a:ln>
                            <a:noFill/>
                          </a:ln>
                        </wps:spPr>
                        <wps:txbx>
                          <w:txbxContent>
                            <w:p w14:paraId="3A324F64" w14:textId="77777777" w:rsidR="008A1679" w:rsidRPr="00A52B8A" w:rsidRDefault="008A1679" w:rsidP="008A1679">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456" name="Надпись 456"/>
                        <wps:cNvSpPr txBox="1">
                          <a:spLocks noChangeArrowheads="1"/>
                        </wps:cNvSpPr>
                        <wps:spPr bwMode="auto">
                          <a:xfrm>
                            <a:off x="5403273" y="9429008"/>
                            <a:ext cx="611505" cy="179070"/>
                          </a:xfrm>
                          <a:prstGeom prst="rect">
                            <a:avLst/>
                          </a:prstGeom>
                          <a:noFill/>
                          <a:ln>
                            <a:noFill/>
                          </a:ln>
                        </wps:spPr>
                        <wps:txbx>
                          <w:txbxContent>
                            <w:p w14:paraId="5CCFA7E7" w14:textId="77777777" w:rsidR="008A1679" w:rsidRPr="00BE534A" w:rsidRDefault="008A1679" w:rsidP="008A1679">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457" name="Надпись 457"/>
                        <wps:cNvSpPr txBox="1">
                          <a:spLocks noChangeArrowheads="1"/>
                        </wps:cNvSpPr>
                        <wps:spPr bwMode="auto">
                          <a:xfrm>
                            <a:off x="2354685" y="8886713"/>
                            <a:ext cx="4318635" cy="548233"/>
                          </a:xfrm>
                          <a:prstGeom prst="rect">
                            <a:avLst/>
                          </a:prstGeom>
                          <a:noFill/>
                          <a:ln>
                            <a:noFill/>
                          </a:ln>
                        </wps:spPr>
                        <wps:txbx>
                          <w:txbxContent>
                            <w:p w14:paraId="513B720C" w14:textId="386AE379" w:rsidR="008A1679" w:rsidRPr="000C7960" w:rsidRDefault="000C7960" w:rsidP="000C7960">
                              <w:pPr>
                                <w:ind w:firstLine="0"/>
                                <w:jc w:val="center"/>
                                <w:rPr>
                                  <w:sz w:val="36"/>
                                  <w:szCs w:val="36"/>
                                </w:rPr>
                              </w:pPr>
                              <w:r w:rsidRPr="000C7960">
                                <w:rPr>
                                  <w:sz w:val="36"/>
                                  <w:szCs w:val="36"/>
                                </w:rPr>
                                <w:t>БГТУ 00.</w:t>
                              </w:r>
                              <w:proofErr w:type="gramStart"/>
                              <w:r w:rsidRPr="000C7960">
                                <w:rPr>
                                  <w:sz w:val="36"/>
                                  <w:szCs w:val="36"/>
                                </w:rPr>
                                <w:t>00.ПЗ</w:t>
                              </w:r>
                              <w:proofErr w:type="gramEnd"/>
                            </w:p>
                          </w:txbxContent>
                        </wps:txbx>
                        <wps:bodyPr rot="0" vert="horz" wrap="square" lIns="18000" tIns="0" rIns="18000" bIns="0" anchor="ctr" anchorCtr="0" upright="1">
                          <a:noAutofit/>
                        </wps:bodyPr>
                      </wps:wsp>
                      <wps:wsp>
                        <wps:cNvPr id="458" name="Надпись 458"/>
                        <wps:cNvSpPr txBox="1">
                          <a:spLocks noChangeArrowheads="1"/>
                        </wps:cNvSpPr>
                        <wps:spPr bwMode="auto">
                          <a:xfrm>
                            <a:off x="4857008" y="9797143"/>
                            <a:ext cx="1799590" cy="527050"/>
                          </a:xfrm>
                          <a:prstGeom prst="rect">
                            <a:avLst/>
                          </a:prstGeom>
                          <a:noFill/>
                          <a:ln>
                            <a:noFill/>
                          </a:ln>
                        </wps:spPr>
                        <wps:txbx>
                          <w:txbxContent>
                            <w:p w14:paraId="56EF4E88" w14:textId="3AE71ECA" w:rsidR="008A1679" w:rsidRPr="000C7960" w:rsidRDefault="008E1BA0" w:rsidP="008E1BA0">
                              <w:pPr>
                                <w:ind w:firstLine="0"/>
                                <w:jc w:val="center"/>
                                <w:rPr>
                                  <w:sz w:val="36"/>
                                  <w:szCs w:val="36"/>
                                </w:rPr>
                              </w:pPr>
                              <w:r w:rsidRPr="000C7960">
                                <w:rPr>
                                  <w:sz w:val="36"/>
                                  <w:szCs w:val="36"/>
                                </w:rPr>
                                <w:t>74319010, 2024</w:t>
                              </w:r>
                            </w:p>
                          </w:txbxContent>
                        </wps:txbx>
                        <wps:bodyPr rot="0" vert="horz" wrap="square" lIns="18000" tIns="0" rIns="18000" bIns="0" anchor="ctr" anchorCtr="0" upright="1">
                          <a:noAutofit/>
                        </wps:bodyPr>
                      </wps:wsp>
                      <wps:wsp>
                        <wps:cNvPr id="459" name="Надпись 459"/>
                        <wps:cNvSpPr txBox="1">
                          <a:spLocks noChangeArrowheads="1"/>
                        </wps:cNvSpPr>
                        <wps:spPr bwMode="auto">
                          <a:xfrm>
                            <a:off x="2345377" y="9607138"/>
                            <a:ext cx="2519045" cy="539115"/>
                          </a:xfrm>
                          <a:prstGeom prst="rect">
                            <a:avLst/>
                          </a:prstGeom>
                          <a:noFill/>
                          <a:ln>
                            <a:noFill/>
                          </a:ln>
                        </wps:spPr>
                        <wps:txbx>
                          <w:txbxContent>
                            <w:p w14:paraId="074D9994" w14:textId="77777777" w:rsidR="008A1679" w:rsidRPr="0038128A" w:rsidRDefault="008A1679" w:rsidP="008A1679">
                              <w:pPr>
                                <w:spacing w:before="240"/>
                                <w:ind w:firstLine="0"/>
                                <w:jc w:val="center"/>
                                <w:rPr>
                                  <w:szCs w:val="28"/>
                                </w:rPr>
                              </w:pPr>
                              <w:r w:rsidRPr="0038128A">
                                <w:rPr>
                                  <w:szCs w:val="28"/>
                                </w:rPr>
                                <w:t>Введение</w:t>
                              </w:r>
                            </w:p>
                          </w:txbxContent>
                        </wps:txbx>
                        <wps:bodyPr rot="0" vert="horz" wrap="square" lIns="18000" tIns="0" rIns="18000" bIns="0" anchor="t" anchorCtr="0" upright="1">
                          <a:noAutofit/>
                        </wps:bodyPr>
                      </wps:wsp>
                      <wps:wsp>
                        <wps:cNvPr id="460" name="Надпись 460"/>
                        <wps:cNvSpPr txBox="1">
                          <a:spLocks noChangeArrowheads="1"/>
                        </wps:cNvSpPr>
                        <wps:spPr bwMode="auto">
                          <a:xfrm>
                            <a:off x="5938" y="9969335"/>
                            <a:ext cx="611505" cy="179070"/>
                          </a:xfrm>
                          <a:prstGeom prst="rect">
                            <a:avLst/>
                          </a:prstGeom>
                          <a:noFill/>
                          <a:ln>
                            <a:noFill/>
                          </a:ln>
                        </wps:spPr>
                        <wps:txbx>
                          <w:txbxContent>
                            <w:p w14:paraId="4F778C4D" w14:textId="77777777" w:rsidR="008A1679" w:rsidRPr="00BE534A" w:rsidRDefault="008A1679" w:rsidP="008A1679">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461" name="Надпись 461"/>
                        <wps:cNvSpPr txBox="1">
                          <a:spLocks noChangeArrowheads="1"/>
                        </wps:cNvSpPr>
                        <wps:spPr bwMode="auto">
                          <a:xfrm>
                            <a:off x="617517" y="9969335"/>
                            <a:ext cx="827405" cy="179070"/>
                          </a:xfrm>
                          <a:prstGeom prst="rect">
                            <a:avLst/>
                          </a:prstGeom>
                          <a:noFill/>
                          <a:ln>
                            <a:noFill/>
                          </a:ln>
                        </wps:spPr>
                        <wps:txbx>
                          <w:txbxContent>
                            <w:p w14:paraId="2D1B1E6D" w14:textId="310DD02C" w:rsidR="008A1679" w:rsidRPr="00BE534A" w:rsidRDefault="004A577C" w:rsidP="008A1679">
                              <w:pPr>
                                <w:ind w:firstLine="0"/>
                                <w:rPr>
                                  <w:spacing w:val="-6"/>
                                  <w:sz w:val="20"/>
                                  <w:szCs w:val="20"/>
                                </w:rPr>
                              </w:pPr>
                              <w:r>
                                <w:rPr>
                                  <w:spacing w:val="-6"/>
                                  <w:sz w:val="20"/>
                                  <w:szCs w:val="20"/>
                                </w:rPr>
                                <w:t>Савчук</w:t>
                              </w:r>
                            </w:p>
                            <w:p w14:paraId="046B01A9" w14:textId="77777777" w:rsidR="008A1679" w:rsidRDefault="008A1679" w:rsidP="008A1679">
                              <w:pPr>
                                <w:rPr>
                                  <w:rFonts w:ascii="Arial" w:hAnsi="Arial" w:cs="Arial"/>
                                  <w:sz w:val="20"/>
                                  <w:szCs w:val="20"/>
                                </w:rPr>
                              </w:pPr>
                            </w:p>
                            <w:p w14:paraId="182B5D81" w14:textId="77777777" w:rsidR="008A1679" w:rsidRDefault="008A1679" w:rsidP="008A1679">
                              <w:pPr>
                                <w:rPr>
                                  <w:rFonts w:ascii="Arial" w:hAnsi="Arial" w:cs="Arial"/>
                                  <w:sz w:val="20"/>
                                  <w:szCs w:val="20"/>
                                </w:rPr>
                              </w:pPr>
                            </w:p>
                          </w:txbxContent>
                        </wps:txbx>
                        <wps:bodyPr rot="0" vert="horz" wrap="square" lIns="18000" tIns="0" rIns="18000" bIns="0" anchor="ctr" anchorCtr="0" upright="1">
                          <a:noAutofit/>
                        </wps:bodyPr>
                      </wps:wsp>
                      <wps:wsp>
                        <wps:cNvPr id="462" name="Надпись 462"/>
                        <wps:cNvSpPr txBox="1">
                          <a:spLocks noChangeArrowheads="1"/>
                        </wps:cNvSpPr>
                        <wps:spPr bwMode="auto">
                          <a:xfrm>
                            <a:off x="5041075" y="9607138"/>
                            <a:ext cx="178892" cy="179070"/>
                          </a:xfrm>
                          <a:prstGeom prst="rect">
                            <a:avLst/>
                          </a:prstGeom>
                          <a:noFill/>
                          <a:ln>
                            <a:noFill/>
                          </a:ln>
                        </wps:spPr>
                        <wps:txbx>
                          <w:txbxContent>
                            <w:p w14:paraId="19A17143" w14:textId="77777777" w:rsidR="008A1679" w:rsidRPr="00BE534A" w:rsidRDefault="008A1679" w:rsidP="008A1679">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463" name="Надпись 463"/>
                        <wps:cNvSpPr txBox="1">
                          <a:spLocks noChangeArrowheads="1"/>
                        </wps:cNvSpPr>
                        <wps:spPr bwMode="auto">
                          <a:xfrm>
                            <a:off x="5403273" y="9607138"/>
                            <a:ext cx="611986" cy="179694"/>
                          </a:xfrm>
                          <a:prstGeom prst="rect">
                            <a:avLst/>
                          </a:prstGeom>
                          <a:noFill/>
                          <a:ln>
                            <a:noFill/>
                          </a:ln>
                        </wps:spPr>
                        <wps:txbx>
                          <w:txbxContent>
                            <w:p w14:paraId="70E80E64" w14:textId="77777777" w:rsidR="008A1679" w:rsidRPr="00BE534A" w:rsidRDefault="008A1679" w:rsidP="008A1679">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464" name="Надпись 464"/>
                        <wps:cNvSpPr txBox="1">
                          <a:spLocks noChangeArrowheads="1"/>
                        </wps:cNvSpPr>
                        <wps:spPr bwMode="auto">
                          <a:xfrm>
                            <a:off x="6014852" y="9607138"/>
                            <a:ext cx="647537" cy="179694"/>
                          </a:xfrm>
                          <a:prstGeom prst="rect">
                            <a:avLst/>
                          </a:prstGeom>
                          <a:noFill/>
                          <a:ln>
                            <a:noFill/>
                          </a:ln>
                        </wps:spPr>
                        <wps:txbx>
                          <w:txbxContent>
                            <w:p w14:paraId="022C2BF9" w14:textId="77777777" w:rsidR="008A1679" w:rsidRPr="00BE534A" w:rsidRDefault="008A1679" w:rsidP="008A1679">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465" name="Надпись 465"/>
                        <wps:cNvSpPr txBox="1">
                          <a:spLocks noChangeArrowheads="1"/>
                        </wps:cNvSpPr>
                        <wps:spPr bwMode="auto">
                          <a:xfrm>
                            <a:off x="5938" y="9785267"/>
                            <a:ext cx="611505" cy="179070"/>
                          </a:xfrm>
                          <a:prstGeom prst="rect">
                            <a:avLst/>
                          </a:prstGeom>
                          <a:noFill/>
                          <a:ln>
                            <a:noFill/>
                          </a:ln>
                        </wps:spPr>
                        <wps:txbx>
                          <w:txbxContent>
                            <w:p w14:paraId="4E8DD8BF" w14:textId="77777777" w:rsidR="008A1679" w:rsidRPr="00BE534A" w:rsidRDefault="008A1679" w:rsidP="008A1679">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466" name="Надпись 466"/>
                        <wps:cNvSpPr txBox="1">
                          <a:spLocks noChangeArrowheads="1"/>
                        </wps:cNvSpPr>
                        <wps:spPr bwMode="auto">
                          <a:xfrm>
                            <a:off x="617517" y="9785267"/>
                            <a:ext cx="827405" cy="179070"/>
                          </a:xfrm>
                          <a:prstGeom prst="rect">
                            <a:avLst/>
                          </a:prstGeom>
                          <a:noFill/>
                          <a:ln>
                            <a:noFill/>
                          </a:ln>
                        </wps:spPr>
                        <wps:txbx>
                          <w:txbxContent>
                            <w:p w14:paraId="31AAB072" w14:textId="77777777" w:rsidR="008A1679" w:rsidRDefault="008A1679" w:rsidP="008A1679">
                              <w:pPr>
                                <w:ind w:firstLine="0"/>
                                <w:rPr>
                                  <w:rFonts w:ascii="Arial" w:hAnsi="Arial" w:cs="Arial"/>
                                  <w:spacing w:val="-6"/>
                                  <w:sz w:val="20"/>
                                  <w:szCs w:val="20"/>
                                </w:rPr>
                              </w:pPr>
                            </w:p>
                            <w:p w14:paraId="7C3FDEF3" w14:textId="77777777" w:rsidR="008A1679" w:rsidRDefault="008A1679" w:rsidP="008A1679">
                              <w:pPr>
                                <w:rPr>
                                  <w:rFonts w:ascii="Arial" w:hAnsi="Arial" w:cs="Arial"/>
                                  <w:sz w:val="20"/>
                                  <w:szCs w:val="20"/>
                                </w:rPr>
                              </w:pPr>
                            </w:p>
                            <w:p w14:paraId="395912CE" w14:textId="77777777" w:rsidR="008A1679" w:rsidRDefault="008A1679" w:rsidP="008A1679">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3949995D" id="Группа 421" o:spid="_x0000_s1164" style="position:absolute;left:0;text-align:left;margin-left:-10.9pt;margin-top:-40.55pt;width:525.2pt;height:809.4pt;z-index:-251657216;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">
                <v:line id="Прямая соединительная линия 422" o:spid="_x0000_s1165"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DcwwAAANwAAAAPAAAAZHJzL2Rvd25yZXYueG1sRI9Ba8JA&#10;FITvBf/D8gRvzcZg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3Tbg3MMAAADcAAAADwAA&#10;AAAAAAAAAAAAAAAHAgAAZHJzL2Rvd25yZXYueG1sUEsFBgAAAAADAAMAtwAAAPcCAAAAAA==&#10;" strokeweight="2pt"/>
                <v:line id="Прямая соединительная линия 423" o:spid="_x0000_s1166"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v:line id="Прямая соединительная линия 424" o:spid="_x0000_s1167"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90zwAAAANwAAAAPAAAAZHJzL2Rvd25yZXYueG1sRI/BCsIw&#10;EETvgv8QVvCmqaI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PZPdM8AAAADcAAAADwAAAAAA&#10;AAAAAAAAAAAHAgAAZHJzL2Rvd25yZXYueG1sUEsFBgAAAAADAAMAtwAAAPQCAAAAAA==&#10;" strokeweight="2pt"/>
                <v:line id="Прямая соединительная линия 425" o:spid="_x0000_s1168"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"/>
                <v:line id="Прямая соединительная линия 426" o:spid="_x0000_s1169"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LV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vA8SeHvTDwCcvELAAD//wMAUEsBAi0AFAAGAAgAAAAhANvh9svuAAAAhQEAABMAAAAAAAAA&#10;AAAAAAAAAAAAAFtDb250ZW50X1R5cGVzXS54bWxQSwECLQAUAAYACAAAACEAWvQsW78AAAAVAQAA&#10;CwAAAAAAAAAAAAAAAAAfAQAAX3JlbHMvLnJlbHNQSwECLQAUAAYACAAAACEAUIfC1cYAAADcAAAA&#10;DwAAAAAAAAAAAAAAAAAHAgAAZHJzL2Rvd25yZXYueG1sUEsFBgAAAAADAAMAtwAAAPoCAAAAAA==&#10;"/>
                <v:line id="Прямая соединительная линия 427" o:spid="_x0000_s1170"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v:line id="Прямая соединительная линия 428" o:spid="_x0000_s1171"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"/>
                <v:line id="Прямая соединительная линия 429" o:spid="_x0000_s1172"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" strokeweight="2pt"/>
                <v:line id="Прямая соединительная линия 430" o:spid="_x0000_s1173"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" strokeweight="2pt"/>
                <v:line id="Прямая соединительная линия 431" o:spid="_x0000_s1174"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" strokeweight="2pt"/>
                <v:line id="Прямая соединительная линия 432" o:spid="_x0000_s1175"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" strokeweight="2pt"/>
                <v:line id="Прямая соединительная линия 433" o:spid="_x0000_s1176"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" strokeweight="2pt"/>
                <v:line id="Прямая соединительная линия 434" o:spid="_x0000_s1177"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" strokeweight="2pt"/>
                <v:line id="Прямая соединительная линия 435" o:spid="_x0000_s1178"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" strokeweight="2pt"/>
                <v:line id="Прямая соединительная линия 436" o:spid="_x0000_s1179"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line id="Прямая соединительная линия 437" o:spid="_x0000_s1180"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"/>
                <v:line id="Прямая соединительная линия 438" o:spid="_x0000_s1181"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"/>
                <v:line id="Прямая соединительная линия 439" o:spid="_x0000_s1182"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Прямая соединительная линия 440" o:spid="_x0000_s1183"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line id="Прямая соединительная линия 441" o:spid="_x0000_s1184"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sLwAAAANwAAAAPAAAAZHJzL2Rvd25yZXYueG1sRI/BCsIw&#10;EETvgv8QVvCmqaI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8DubC8AAAADcAAAADwAAAAAA&#10;AAAAAAAAAAAHAgAAZHJzL2Rvd25yZXYueG1sUEsFBgAAAAADAAMAtwAAAPQCAAAAAA==&#10;" strokeweight="2pt"/>
                <v:rect id="Прямоугольник 442" o:spid="_x0000_s1185"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" filled="f" strokeweight="2pt"/>
                <v:shape id="Надпись 443" o:spid="_x0000_s1186"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" filled="f" stroked="f">
                  <v:textbox inset=".5mm,.5mm,.5mm,0">
                    <w:txbxContent>
                      <w:p w14:paraId="6A61A090" w14:textId="77777777" w:rsidR="008A1679" w:rsidRPr="00BE534A" w:rsidRDefault="008A1679" w:rsidP="008A1679">
                        <w:pPr>
                          <w:ind w:firstLine="0"/>
                          <w:jc w:val="center"/>
                          <w:rPr>
                            <w:sz w:val="18"/>
                            <w:szCs w:val="18"/>
                          </w:rPr>
                        </w:pPr>
                        <w:r w:rsidRPr="00BE534A">
                          <w:rPr>
                            <w:sz w:val="18"/>
                            <w:szCs w:val="18"/>
                          </w:rPr>
                          <w:t>Листов</w:t>
                        </w:r>
                      </w:p>
                    </w:txbxContent>
                  </v:textbox>
                </v:shape>
                <v:shape id="Надпись 444" o:spid="_x0000_s1187"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" filled="f" stroked="f">
                  <v:textbox inset=".5mm,.5mm,.5mm,0">
                    <w:txbxContent>
                      <w:p w14:paraId="11D3C49D" w14:textId="77777777" w:rsidR="008A1679" w:rsidRPr="00BE534A" w:rsidRDefault="008A1679" w:rsidP="008A1679">
                        <w:pPr>
                          <w:ind w:firstLine="0"/>
                          <w:jc w:val="center"/>
                          <w:rPr>
                            <w:sz w:val="18"/>
                            <w:szCs w:val="18"/>
                          </w:rPr>
                        </w:pPr>
                        <w:proofErr w:type="spellStart"/>
                        <w:r w:rsidRPr="00BE534A">
                          <w:rPr>
                            <w:sz w:val="18"/>
                            <w:szCs w:val="18"/>
                          </w:rPr>
                          <w:t>Изм</w:t>
                        </w:r>
                        <w:proofErr w:type="spellEnd"/>
                      </w:p>
                    </w:txbxContent>
                  </v:textbox>
                </v:shape>
                <v:shape id="Надпись 445" o:spid="_x0000_s1188"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" filled="f" stroked="f">
                  <v:textbox inset=".5mm,.5mm,.5mm,0">
                    <w:txbxContent>
                      <w:p w14:paraId="69A7F73A" w14:textId="77777777" w:rsidR="008A1679" w:rsidRPr="00BE534A" w:rsidRDefault="008A1679" w:rsidP="008A1679">
                        <w:pPr>
                          <w:ind w:firstLine="0"/>
                          <w:jc w:val="center"/>
                          <w:rPr>
                            <w:sz w:val="18"/>
                            <w:szCs w:val="18"/>
                          </w:rPr>
                        </w:pPr>
                        <w:r w:rsidRPr="00BE534A">
                          <w:rPr>
                            <w:sz w:val="18"/>
                            <w:szCs w:val="18"/>
                          </w:rPr>
                          <w:t>Лист</w:t>
                        </w:r>
                      </w:p>
                    </w:txbxContent>
                  </v:textbox>
                </v:shape>
                <v:shape id="Надпись 446" o:spid="_x0000_s1189"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" filled="f" stroked="f">
                  <v:textbox inset=".5mm,.5mm,.5mm,0">
                    <w:txbxContent>
                      <w:p w14:paraId="671EE642" w14:textId="77777777" w:rsidR="008A1679" w:rsidRPr="00BE534A" w:rsidRDefault="008A1679" w:rsidP="008A1679">
                        <w:pPr>
                          <w:ind w:firstLine="0"/>
                          <w:jc w:val="center"/>
                          <w:rPr>
                            <w:sz w:val="18"/>
                            <w:szCs w:val="18"/>
                          </w:rPr>
                        </w:pPr>
                        <w:r w:rsidRPr="00BE534A">
                          <w:rPr>
                            <w:sz w:val="18"/>
                            <w:szCs w:val="18"/>
                          </w:rPr>
                          <w:t>№ докум.</w:t>
                        </w:r>
                      </w:p>
                    </w:txbxContent>
                  </v:textbox>
                </v:shape>
                <v:shape id="Надпись 447" o:spid="_x0000_s1190"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" filled="f" stroked="f">
                  <v:textbox inset=".5mm,0,.5mm,0">
                    <w:txbxContent>
                      <w:p w14:paraId="36B23E63" w14:textId="77777777" w:rsidR="008A1679" w:rsidRPr="003B3077" w:rsidRDefault="008A1679" w:rsidP="008A1679">
                        <w:pPr>
                          <w:ind w:firstLine="0"/>
                          <w:rPr>
                            <w:sz w:val="20"/>
                            <w:szCs w:val="20"/>
                          </w:rPr>
                        </w:pPr>
                        <w:r>
                          <w:rPr>
                            <w:sz w:val="20"/>
                            <w:szCs w:val="20"/>
                          </w:rPr>
                          <w:t>Войцехович</w:t>
                        </w:r>
                      </w:p>
                    </w:txbxContent>
                  </v:textbox>
                </v:shape>
                <v:shape id="Надпись 448" o:spid="_x0000_s1191"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" filled="f" stroked="f">
                  <v:textbox inset=".5mm,0,.5mm,0">
                    <w:txbxContent>
                      <w:p w14:paraId="5B68B775" w14:textId="77777777" w:rsidR="008A1679" w:rsidRPr="00BE534A" w:rsidRDefault="008A1679" w:rsidP="008A1679">
                        <w:pPr>
                          <w:ind w:firstLine="0"/>
                          <w:rPr>
                            <w:sz w:val="20"/>
                            <w:szCs w:val="20"/>
                          </w:rPr>
                        </w:pPr>
                        <w:proofErr w:type="spellStart"/>
                        <w:r>
                          <w:rPr>
                            <w:sz w:val="20"/>
                            <w:szCs w:val="20"/>
                          </w:rPr>
                          <w:t>Игнаткова</w:t>
                        </w:r>
                        <w:proofErr w:type="spellEnd"/>
                      </w:p>
                    </w:txbxContent>
                  </v:textbox>
                </v:shape>
                <v:shape id="Надпись 449" o:spid="_x0000_s1192"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" filled="f" stroked="f">
                  <v:textbox inset=".5mm,0,.5mm,0">
                    <w:txbxContent>
                      <w:p w14:paraId="149ACF4D" w14:textId="77777777" w:rsidR="008A1679" w:rsidRPr="00BE534A" w:rsidRDefault="008A1679" w:rsidP="008A1679">
                        <w:pPr>
                          <w:ind w:firstLine="0"/>
                          <w:rPr>
                            <w:sz w:val="20"/>
                            <w:szCs w:val="20"/>
                          </w:rPr>
                        </w:pPr>
                        <w:r w:rsidRPr="00BE534A">
                          <w:rPr>
                            <w:sz w:val="20"/>
                            <w:szCs w:val="20"/>
                          </w:rPr>
                          <w:t>Романенко</w:t>
                        </w:r>
                      </w:p>
                      <w:p w14:paraId="120F6AE8" w14:textId="77777777" w:rsidR="008A1679" w:rsidRDefault="008A1679" w:rsidP="008A1679">
                        <w:pPr>
                          <w:rPr>
                            <w:rFonts w:ascii="Arial" w:hAnsi="Arial" w:cs="Arial"/>
                            <w:sz w:val="20"/>
                            <w:szCs w:val="20"/>
                          </w:rPr>
                        </w:pPr>
                      </w:p>
                    </w:txbxContent>
                  </v:textbox>
                </v:shape>
                <v:shape id="Надпись 450" o:spid="_x0000_s1193"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" filled="f" stroked="f">
                  <v:textbox inset=".5mm,.5mm,.5mm,0">
                    <w:txbxContent>
                      <w:p w14:paraId="2E6B2242" w14:textId="77777777" w:rsidR="008A1679" w:rsidRPr="00BE534A" w:rsidRDefault="008A1679" w:rsidP="008A1679">
                        <w:pPr>
                          <w:ind w:firstLine="0"/>
                          <w:jc w:val="center"/>
                          <w:rPr>
                            <w:sz w:val="18"/>
                            <w:szCs w:val="18"/>
                          </w:rPr>
                        </w:pPr>
                        <w:r w:rsidRPr="00BE534A">
                          <w:rPr>
                            <w:sz w:val="18"/>
                            <w:szCs w:val="18"/>
                          </w:rPr>
                          <w:t>Подпись</w:t>
                        </w:r>
                      </w:p>
                    </w:txbxContent>
                  </v:textbox>
                </v:shape>
                <v:shape id="Надпись 451" o:spid="_x0000_s1194"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" filled="f" stroked="f">
                  <v:textbox inset=".5mm,.5mm,.5mm,0">
                    <w:txbxContent>
                      <w:p w14:paraId="3A920026" w14:textId="77777777" w:rsidR="008A1679" w:rsidRPr="00BE534A" w:rsidRDefault="008A1679" w:rsidP="008A1679">
                        <w:pPr>
                          <w:ind w:firstLine="0"/>
                          <w:jc w:val="center"/>
                          <w:rPr>
                            <w:sz w:val="18"/>
                            <w:szCs w:val="18"/>
                          </w:rPr>
                        </w:pPr>
                        <w:r w:rsidRPr="00BE534A">
                          <w:rPr>
                            <w:sz w:val="18"/>
                            <w:szCs w:val="18"/>
                          </w:rPr>
                          <w:t>Дата</w:t>
                        </w:r>
                      </w:p>
                    </w:txbxContent>
                  </v:textbox>
                </v:shape>
                <v:shape id="Надпись 452" o:spid="_x0000_s1195"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" filled="f" stroked="f">
                  <v:textbox inset=".5mm,0,.5mm,0">
                    <w:txbxContent>
                      <w:p w14:paraId="79BE383F" w14:textId="77777777" w:rsidR="008A1679" w:rsidRPr="00BE534A" w:rsidRDefault="008A1679" w:rsidP="008A1679">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453" o:spid="_x0000_s1196"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" filled="f" stroked="f">
                  <v:textbox inset=".5mm,0,.5mm,0">
                    <w:txbxContent>
                      <w:p w14:paraId="13285AB2" w14:textId="77777777" w:rsidR="008A1679" w:rsidRPr="00BE534A" w:rsidRDefault="008A1679" w:rsidP="008A1679">
                        <w:pPr>
                          <w:ind w:firstLine="0"/>
                          <w:rPr>
                            <w:i/>
                            <w:iCs/>
                            <w:sz w:val="20"/>
                            <w:szCs w:val="20"/>
                          </w:rPr>
                        </w:pPr>
                        <w:r w:rsidRPr="00BE534A">
                          <w:rPr>
                            <w:sz w:val="20"/>
                            <w:szCs w:val="20"/>
                          </w:rPr>
                          <w:t>Пров</w:t>
                        </w:r>
                        <w:r w:rsidRPr="00BE534A">
                          <w:rPr>
                            <w:i/>
                            <w:iCs/>
                            <w:sz w:val="20"/>
                            <w:szCs w:val="20"/>
                          </w:rPr>
                          <w:t>.</w:t>
                        </w:r>
                      </w:p>
                    </w:txbxContent>
                  </v:textbox>
                </v:shape>
                <v:shape id="Надпись 454" o:spid="_x0000_s1197"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" filled="f" stroked="f">
                  <v:textbox inset=".5mm,0,.5mm,0">
                    <w:txbxContent>
                      <w:p w14:paraId="4A7BEF5D" w14:textId="77777777" w:rsidR="008A1679" w:rsidRPr="00BE534A" w:rsidRDefault="008A1679" w:rsidP="008A1679">
                        <w:pPr>
                          <w:ind w:firstLine="0"/>
                          <w:rPr>
                            <w:sz w:val="20"/>
                            <w:szCs w:val="20"/>
                          </w:rPr>
                        </w:pPr>
                        <w:r w:rsidRPr="00BE534A">
                          <w:rPr>
                            <w:sz w:val="20"/>
                            <w:szCs w:val="20"/>
                          </w:rPr>
                          <w:t>Утв.</w:t>
                        </w:r>
                      </w:p>
                    </w:txbxContent>
                  </v:textbox>
                </v:shape>
                <v:shape id="Надпись 455" o:spid="_x0000_s1198"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" filled="f" stroked="f">
                  <v:textbox inset=".5mm,.5mm,.5mm,0">
                    <w:txbxContent>
                      <w:p w14:paraId="3A324F64" w14:textId="77777777" w:rsidR="008A1679" w:rsidRPr="00A52B8A" w:rsidRDefault="008A1679" w:rsidP="008A1679">
                        <w:pPr>
                          <w:ind w:firstLine="0"/>
                          <w:jc w:val="center"/>
                          <w:rPr>
                            <w:sz w:val="16"/>
                            <w:szCs w:val="16"/>
                          </w:rPr>
                        </w:pPr>
                        <w:r w:rsidRPr="00BE534A">
                          <w:rPr>
                            <w:sz w:val="18"/>
                            <w:szCs w:val="18"/>
                          </w:rPr>
                          <w:t>Лит</w:t>
                        </w:r>
                        <w:r w:rsidRPr="00A52B8A">
                          <w:rPr>
                            <w:sz w:val="16"/>
                            <w:szCs w:val="16"/>
                          </w:rPr>
                          <w:t>.</w:t>
                        </w:r>
                      </w:p>
                    </w:txbxContent>
                  </v:textbox>
                </v:shape>
                <v:shape id="Надпись 456" o:spid="_x0000_s1199"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" filled="f" stroked="f">
                  <v:textbox inset=".5mm,.5mm,.5mm,0">
                    <w:txbxContent>
                      <w:p w14:paraId="5CCFA7E7" w14:textId="77777777" w:rsidR="008A1679" w:rsidRPr="00BE534A" w:rsidRDefault="008A1679" w:rsidP="008A1679">
                        <w:pPr>
                          <w:ind w:firstLine="0"/>
                          <w:jc w:val="center"/>
                          <w:rPr>
                            <w:sz w:val="18"/>
                            <w:szCs w:val="18"/>
                          </w:rPr>
                        </w:pPr>
                        <w:r w:rsidRPr="00BE534A">
                          <w:rPr>
                            <w:sz w:val="18"/>
                            <w:szCs w:val="18"/>
                          </w:rPr>
                          <w:t>Лист</w:t>
                        </w:r>
                      </w:p>
                    </w:txbxContent>
                  </v:textbox>
                </v:shape>
                <v:shape id="Надпись 457" o:spid="_x0000_s1200"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" filled="f" stroked="f">
                  <v:textbox inset=".5mm,0,.5mm,0">
                    <w:txbxContent>
                      <w:p w14:paraId="513B720C" w14:textId="386AE379" w:rsidR="008A1679" w:rsidRPr="000C7960" w:rsidRDefault="000C7960" w:rsidP="000C7960">
                        <w:pPr>
                          <w:ind w:firstLine="0"/>
                          <w:jc w:val="center"/>
                          <w:rPr>
                            <w:sz w:val="36"/>
                            <w:szCs w:val="36"/>
                          </w:rPr>
                        </w:pPr>
                        <w:r w:rsidRPr="000C7960">
                          <w:rPr>
                            <w:sz w:val="36"/>
                            <w:szCs w:val="36"/>
                          </w:rPr>
                          <w:t>БГТУ 00.</w:t>
                        </w:r>
                        <w:proofErr w:type="gramStart"/>
                        <w:r w:rsidRPr="000C7960">
                          <w:rPr>
                            <w:sz w:val="36"/>
                            <w:szCs w:val="36"/>
                          </w:rPr>
                          <w:t>00.ПЗ</w:t>
                        </w:r>
                        <w:proofErr w:type="gramEnd"/>
                      </w:p>
                    </w:txbxContent>
                  </v:textbox>
                </v:shape>
                <v:shape id="Надпись 458" o:spid="_x0000_s1201"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" filled="f" stroked="f">
                  <v:textbox inset=".5mm,0,.5mm,0">
                    <w:txbxContent>
                      <w:p w14:paraId="56EF4E88" w14:textId="3AE71ECA" w:rsidR="008A1679" w:rsidRPr="000C7960" w:rsidRDefault="008E1BA0" w:rsidP="008E1BA0">
                        <w:pPr>
                          <w:ind w:firstLine="0"/>
                          <w:jc w:val="center"/>
                          <w:rPr>
                            <w:sz w:val="36"/>
                            <w:szCs w:val="36"/>
                          </w:rPr>
                        </w:pPr>
                        <w:r w:rsidRPr="000C7960">
                          <w:rPr>
                            <w:sz w:val="36"/>
                            <w:szCs w:val="36"/>
                          </w:rPr>
                          <w:t>74319010, 2024</w:t>
                        </w:r>
                      </w:p>
                    </w:txbxContent>
                  </v:textbox>
                </v:shape>
                <v:shape id="Надпись 459" o:spid="_x0000_s1202"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" filled="f" stroked="f">
                  <v:textbox inset=".5mm,0,.5mm,0">
                    <w:txbxContent>
                      <w:p w14:paraId="074D9994" w14:textId="77777777" w:rsidR="008A1679" w:rsidRPr="0038128A" w:rsidRDefault="008A1679" w:rsidP="008A1679">
                        <w:pPr>
                          <w:spacing w:before="240"/>
                          <w:ind w:firstLine="0"/>
                          <w:jc w:val="center"/>
                          <w:rPr>
                            <w:szCs w:val="28"/>
                          </w:rPr>
                        </w:pPr>
                        <w:r w:rsidRPr="0038128A">
                          <w:rPr>
                            <w:szCs w:val="28"/>
                          </w:rPr>
                          <w:t>Введение</w:t>
                        </w:r>
                      </w:p>
                    </w:txbxContent>
                  </v:textbox>
                </v:shape>
                <v:shape id="Надпись 460" o:spid="_x0000_s1203"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" filled="f" stroked="f">
                  <v:textbox inset=".5mm,0,.5mm,0">
                    <w:txbxContent>
                      <w:p w14:paraId="4F778C4D" w14:textId="77777777" w:rsidR="008A1679" w:rsidRPr="00BE534A" w:rsidRDefault="008A1679" w:rsidP="008A1679">
                        <w:pPr>
                          <w:ind w:firstLine="0"/>
                          <w:rPr>
                            <w:sz w:val="20"/>
                            <w:szCs w:val="20"/>
                          </w:rPr>
                        </w:pPr>
                        <w:r w:rsidRPr="00BE534A">
                          <w:rPr>
                            <w:sz w:val="20"/>
                            <w:szCs w:val="20"/>
                          </w:rPr>
                          <w:t>Н. контр.</w:t>
                        </w:r>
                      </w:p>
                    </w:txbxContent>
                  </v:textbox>
                </v:shape>
                <v:shape id="Надпись 461" o:spid="_x0000_s1204"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" filled="f" stroked="f">
                  <v:textbox inset=".5mm,0,.5mm,0">
                    <w:txbxContent>
                      <w:p w14:paraId="2D1B1E6D" w14:textId="310DD02C" w:rsidR="008A1679" w:rsidRPr="00BE534A" w:rsidRDefault="004A577C" w:rsidP="008A1679">
                        <w:pPr>
                          <w:ind w:firstLine="0"/>
                          <w:rPr>
                            <w:spacing w:val="-6"/>
                            <w:sz w:val="20"/>
                            <w:szCs w:val="20"/>
                          </w:rPr>
                        </w:pPr>
                        <w:r>
                          <w:rPr>
                            <w:spacing w:val="-6"/>
                            <w:sz w:val="20"/>
                            <w:szCs w:val="20"/>
                          </w:rPr>
                          <w:t>Савчук</w:t>
                        </w:r>
                      </w:p>
                      <w:p w14:paraId="046B01A9" w14:textId="77777777" w:rsidR="008A1679" w:rsidRDefault="008A1679" w:rsidP="008A1679">
                        <w:pPr>
                          <w:rPr>
                            <w:rFonts w:ascii="Arial" w:hAnsi="Arial" w:cs="Arial"/>
                            <w:sz w:val="20"/>
                            <w:szCs w:val="20"/>
                          </w:rPr>
                        </w:pPr>
                      </w:p>
                      <w:p w14:paraId="182B5D81" w14:textId="77777777" w:rsidR="008A1679" w:rsidRDefault="008A1679" w:rsidP="008A1679">
                        <w:pPr>
                          <w:rPr>
                            <w:rFonts w:ascii="Arial" w:hAnsi="Arial" w:cs="Arial"/>
                            <w:sz w:val="20"/>
                            <w:szCs w:val="20"/>
                          </w:rPr>
                        </w:pPr>
                      </w:p>
                    </w:txbxContent>
                  </v:textbox>
                </v:shape>
                <v:shape id="Надпись 462" o:spid="_x0000_s1205"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" filled="f" stroked="f">
                  <v:textbox inset=".5mm,.5mm,.5mm,0">
                    <w:txbxContent>
                      <w:p w14:paraId="19A17143" w14:textId="77777777" w:rsidR="008A1679" w:rsidRPr="00BE534A" w:rsidRDefault="008A1679" w:rsidP="008A1679">
                        <w:pPr>
                          <w:ind w:firstLine="0"/>
                          <w:jc w:val="center"/>
                          <w:rPr>
                            <w:sz w:val="18"/>
                            <w:szCs w:val="18"/>
                          </w:rPr>
                        </w:pPr>
                        <w:r w:rsidRPr="00BE534A">
                          <w:rPr>
                            <w:sz w:val="18"/>
                            <w:szCs w:val="18"/>
                          </w:rPr>
                          <w:t>у</w:t>
                        </w:r>
                      </w:p>
                    </w:txbxContent>
                  </v:textbox>
                </v:shape>
                <v:shape id="Надпись 463" o:spid="_x0000_s1206"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" filled="f" stroked="f">
                  <v:textbox inset=".5mm,.5mm,.5mm,0">
                    <w:txbxContent>
                      <w:p w14:paraId="70E80E64" w14:textId="77777777" w:rsidR="008A1679" w:rsidRPr="00BE534A" w:rsidRDefault="008A1679" w:rsidP="008A1679">
                        <w:pPr>
                          <w:ind w:firstLine="0"/>
                          <w:jc w:val="center"/>
                          <w:rPr>
                            <w:sz w:val="18"/>
                            <w:szCs w:val="18"/>
                          </w:rPr>
                        </w:pPr>
                        <w:r w:rsidRPr="00BE534A">
                          <w:rPr>
                            <w:sz w:val="18"/>
                            <w:szCs w:val="18"/>
                          </w:rPr>
                          <w:t>1</w:t>
                        </w:r>
                      </w:p>
                    </w:txbxContent>
                  </v:textbox>
                </v:shape>
                <v:shape id="Надпись 464" o:spid="_x0000_s1207"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" filled="f" stroked="f">
                  <v:textbox inset=".5mm,.5mm,.5mm,0">
                    <w:txbxContent>
                      <w:p w14:paraId="022C2BF9" w14:textId="77777777" w:rsidR="008A1679" w:rsidRPr="00BE534A" w:rsidRDefault="008A1679" w:rsidP="008A1679">
                        <w:pPr>
                          <w:ind w:firstLine="0"/>
                          <w:jc w:val="center"/>
                          <w:rPr>
                            <w:sz w:val="18"/>
                            <w:szCs w:val="18"/>
                          </w:rPr>
                        </w:pPr>
                        <w:r w:rsidRPr="00BE534A">
                          <w:rPr>
                            <w:sz w:val="18"/>
                            <w:szCs w:val="18"/>
                          </w:rPr>
                          <w:t>1</w:t>
                        </w:r>
                      </w:p>
                    </w:txbxContent>
                  </v:textbox>
                </v:shape>
                <v:shape id="Надпись 465" o:spid="_x0000_s1208"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" filled="f" stroked="f">
                  <v:textbox inset=".5mm,0,.5mm,0">
                    <w:txbxContent>
                      <w:p w14:paraId="4E8DD8BF" w14:textId="77777777" w:rsidR="008A1679" w:rsidRPr="00BE534A" w:rsidRDefault="008A1679" w:rsidP="008A1679">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466" o:spid="_x0000_s1209"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" filled="f" stroked="f">
                  <v:textbox inset=".5mm,0,.5mm,0">
                    <w:txbxContent>
                      <w:p w14:paraId="31AAB072" w14:textId="77777777" w:rsidR="008A1679" w:rsidRDefault="008A1679" w:rsidP="008A1679">
                        <w:pPr>
                          <w:ind w:firstLine="0"/>
                          <w:rPr>
                            <w:rFonts w:ascii="Arial" w:hAnsi="Arial" w:cs="Arial"/>
                            <w:spacing w:val="-6"/>
                            <w:sz w:val="20"/>
                            <w:szCs w:val="20"/>
                          </w:rPr>
                        </w:pPr>
                      </w:p>
                      <w:p w14:paraId="7C3FDEF3" w14:textId="77777777" w:rsidR="008A1679" w:rsidRDefault="008A1679" w:rsidP="008A1679">
                        <w:pPr>
                          <w:rPr>
                            <w:rFonts w:ascii="Arial" w:hAnsi="Arial" w:cs="Arial"/>
                            <w:sz w:val="20"/>
                            <w:szCs w:val="20"/>
                          </w:rPr>
                        </w:pPr>
                      </w:p>
                      <w:p w14:paraId="395912CE" w14:textId="77777777" w:rsidR="008A1679" w:rsidRDefault="008A1679" w:rsidP="008A1679">
                        <w:pPr>
                          <w:rPr>
                            <w:rFonts w:ascii="Arial" w:hAnsi="Arial" w:cs="Arial"/>
                            <w:sz w:val="20"/>
                            <w:szCs w:val="20"/>
                          </w:rPr>
                        </w:pPr>
                      </w:p>
                    </w:txbxContent>
                  </v:textbox>
                </v:shape>
                <w10:wrap anchorx="margin" anchory="margin"/>
              </v:group>
            </w:pict>
          </mc:Fallback>
        </mc:AlternateContent>
      </w:r>
      <w:r w:rsidR="00BA736F">
        <w:t>Введение</w:t>
      </w:r>
      <w:bookmarkEnd w:id="1"/>
    </w:p>
    <w:p w14:paraId="25F63012" w14:textId="12A09B85" w:rsidR="008A1679" w:rsidRDefault="008A1679" w:rsidP="008A1679">
      <w:r>
        <w:t>В современном мире имидж</w:t>
      </w:r>
      <w:r w:rsidR="00A1324C">
        <w:t xml:space="preserve"> и </w:t>
      </w:r>
      <w:r>
        <w:t>стиль играют ключевую роль</w:t>
      </w:r>
      <w:r w:rsidR="000A6ABD">
        <w:t xml:space="preserve"> в </w:t>
      </w:r>
      <w:r>
        <w:t>самовыражении</w:t>
      </w:r>
      <w:r w:rsidR="00A1324C">
        <w:t xml:space="preserve"> и </w:t>
      </w:r>
      <w:r>
        <w:t>успешной карьере. С развитием индустрии красоты</w:t>
      </w:r>
      <w:r w:rsidR="00A1324C">
        <w:t xml:space="preserve"> и </w:t>
      </w:r>
      <w:r>
        <w:t>спроса</w:t>
      </w:r>
      <w:r w:rsidR="000A6ABD">
        <w:t xml:space="preserve"> на </w:t>
      </w:r>
      <w:r>
        <w:t>квалифицированных специалистов</w:t>
      </w:r>
      <w:r w:rsidR="000A6ABD">
        <w:t xml:space="preserve"> в </w:t>
      </w:r>
      <w:r>
        <w:t>данной области, школы визажа становятся все более популярными как места, где студенты могут развивать свои творческие способности. Возрастающий интерес</w:t>
      </w:r>
      <w:r w:rsidR="000A6ABD">
        <w:t xml:space="preserve"> к </w:t>
      </w:r>
      <w:r>
        <w:t>красоте, моде</w:t>
      </w:r>
      <w:r w:rsidR="00A1324C">
        <w:t xml:space="preserve"> и </w:t>
      </w:r>
      <w:r w:rsidRPr="00B70CB9">
        <w:t>стилю</w:t>
      </w:r>
      <w:r>
        <w:t xml:space="preserve"> подталкивает</w:t>
      </w:r>
      <w:r w:rsidR="000A6ABD">
        <w:t xml:space="preserve"> к </w:t>
      </w:r>
      <w:r>
        <w:t>необходимости создания доступных</w:t>
      </w:r>
      <w:r w:rsidR="00A1324C">
        <w:t xml:space="preserve"> и </w:t>
      </w:r>
      <w:r>
        <w:t>информативных веб-сайтов</w:t>
      </w:r>
      <w:r w:rsidR="000A6ABD">
        <w:t xml:space="preserve"> для </w:t>
      </w:r>
      <w:r>
        <w:t>школ красоты, которые выполнят задачи привлечения клиентов, предоставления информации</w:t>
      </w:r>
      <w:r w:rsidR="000A6ABD">
        <w:t xml:space="preserve"> о </w:t>
      </w:r>
      <w:r>
        <w:t>услугах,</w:t>
      </w:r>
      <w:r w:rsidR="000A6ABD">
        <w:t xml:space="preserve"> а </w:t>
      </w:r>
      <w:r>
        <w:t>также обучения, творческого развития</w:t>
      </w:r>
      <w:r w:rsidR="000A6ABD">
        <w:t xml:space="preserve"> в </w:t>
      </w:r>
      <w:r>
        <w:t>области визажа.</w:t>
      </w:r>
    </w:p>
    <w:p w14:paraId="709EF4F5" w14:textId="6F311383" w:rsidR="008A1679" w:rsidRDefault="008A1679" w:rsidP="00AD74F1">
      <w:r>
        <w:t>Разработка веб-сайта становится актуальной задачей</w:t>
      </w:r>
      <w:r w:rsidR="000A6ABD">
        <w:t xml:space="preserve"> для </w:t>
      </w:r>
      <w:r>
        <w:t>школы визажа «</w:t>
      </w:r>
      <w:proofErr w:type="spellStart"/>
      <w:r>
        <w:t>Flowress</w:t>
      </w:r>
      <w:proofErr w:type="spellEnd"/>
      <w:r>
        <w:t>». Он позволит не только представить информацию клиентам</w:t>
      </w:r>
      <w:r w:rsidR="000A6ABD">
        <w:t xml:space="preserve"> о </w:t>
      </w:r>
      <w:r>
        <w:t>своих образовательных программах, повысить доступность предоставляемых услуг школы, автоматизировать процессы записи, но</w:t>
      </w:r>
      <w:r w:rsidR="00A1324C">
        <w:t xml:space="preserve"> и </w:t>
      </w:r>
      <w:r w:rsidRPr="00903E06">
        <w:t>подчеркнуть</w:t>
      </w:r>
      <w:r>
        <w:t xml:space="preserve"> уникальность, конкурентоспособность</w:t>
      </w:r>
      <w:r w:rsidR="00A1324C">
        <w:t xml:space="preserve"> и </w:t>
      </w:r>
      <w:r>
        <w:t>профессионализм учебного заведения.</w:t>
      </w:r>
    </w:p>
    <w:p w14:paraId="1D2853B7" w14:textId="236E7DA0" w:rsidR="008A1679" w:rsidRDefault="008A1679" w:rsidP="008A1679">
      <w:pPr>
        <w:rPr>
          <w:spacing w:val="-6"/>
        </w:rPr>
      </w:pPr>
      <w:r>
        <w:t>Целью дипломного проекта является разработка функционального веб-сайта</w:t>
      </w:r>
      <w:r w:rsidR="000A6ABD">
        <w:t xml:space="preserve"> для </w:t>
      </w:r>
      <w:r>
        <w:t>школы визажа «</w:t>
      </w:r>
      <w:proofErr w:type="spellStart"/>
      <w:r>
        <w:t>Flowress</w:t>
      </w:r>
      <w:proofErr w:type="spellEnd"/>
      <w:r>
        <w:t>»,</w:t>
      </w:r>
      <w:r w:rsidRPr="00A65B04">
        <w:t xml:space="preserve"> </w:t>
      </w:r>
      <w:r>
        <w:t>обеспечивающего удобство использования</w:t>
      </w:r>
      <w:r w:rsidR="00A1324C">
        <w:t xml:space="preserve"> и </w:t>
      </w:r>
      <w:r>
        <w:t>эффективное взаимодействие</w:t>
      </w:r>
      <w:r w:rsidR="000A6ABD">
        <w:t xml:space="preserve"> с </w:t>
      </w:r>
      <w:r>
        <w:t>сайтом</w:t>
      </w:r>
      <w:r w:rsidRPr="00133617">
        <w:rPr>
          <w:spacing w:val="-6"/>
        </w:rPr>
        <w:t>.</w:t>
      </w:r>
    </w:p>
    <w:p w14:paraId="2F205EEF" w14:textId="04463315" w:rsidR="008A1679" w:rsidRDefault="008A1679" w:rsidP="008A1679">
      <w:r>
        <w:t>Для достижения поставленной цели необходимо решить следующие задачи:</w:t>
      </w:r>
    </w:p>
    <w:p w14:paraId="07E6CD4C" w14:textId="7BF70417" w:rsidR="008A1679" w:rsidRDefault="008A1679" w:rsidP="008A1679">
      <w:pPr>
        <w:pStyle w:val="aa"/>
        <w:numPr>
          <w:ilvl w:val="0"/>
          <w:numId w:val="20"/>
        </w:numPr>
      </w:pPr>
      <w:r>
        <w:t>изучить предметную область</w:t>
      </w:r>
      <w:r w:rsidR="00A1324C">
        <w:t xml:space="preserve"> и </w:t>
      </w:r>
      <w:r>
        <w:t>целевую аудиторию;</w:t>
      </w:r>
    </w:p>
    <w:p w14:paraId="3C5E8140" w14:textId="14A5DBDF" w:rsidR="008A1679" w:rsidRDefault="008A1679" w:rsidP="008A1679">
      <w:pPr>
        <w:pStyle w:val="aa"/>
        <w:numPr>
          <w:ilvl w:val="0"/>
          <w:numId w:val="20"/>
        </w:numPr>
      </w:pPr>
      <w:r>
        <w:t>выполнить анализ существующих аналогов;</w:t>
      </w:r>
    </w:p>
    <w:p w14:paraId="10914746" w14:textId="0F579503" w:rsidR="008A1679" w:rsidRDefault="008A1679" w:rsidP="008A1679">
      <w:pPr>
        <w:pStyle w:val="aa"/>
        <w:numPr>
          <w:ilvl w:val="0"/>
          <w:numId w:val="20"/>
        </w:numPr>
      </w:pPr>
      <w:r>
        <w:t>определить структуру</w:t>
      </w:r>
      <w:r w:rsidR="00A1324C">
        <w:t xml:space="preserve"> и </w:t>
      </w:r>
      <w:r>
        <w:t>функционал веб-сайта</w:t>
      </w:r>
      <w:r w:rsidRPr="00A65B04">
        <w:t>;</w:t>
      </w:r>
    </w:p>
    <w:p w14:paraId="306805CC" w14:textId="77777777" w:rsidR="008A1679" w:rsidRDefault="008A1679" w:rsidP="008A1679">
      <w:pPr>
        <w:pStyle w:val="aa"/>
        <w:numPr>
          <w:ilvl w:val="0"/>
          <w:numId w:val="20"/>
        </w:numPr>
      </w:pPr>
      <w:r>
        <w:t>разработать дизайн веб-сайта;</w:t>
      </w:r>
    </w:p>
    <w:p w14:paraId="21B333E2" w14:textId="099DA978" w:rsidR="008A1679" w:rsidRDefault="008A1679" w:rsidP="008A1679">
      <w:pPr>
        <w:pStyle w:val="aa"/>
        <w:numPr>
          <w:ilvl w:val="0"/>
          <w:numId w:val="20"/>
        </w:numPr>
        <w:rPr>
          <w:rFonts w:eastAsiaTheme="minorEastAsia"/>
          <w:szCs w:val="28"/>
        </w:rPr>
      </w:pPr>
      <w:r>
        <w:rPr>
          <w:rFonts w:eastAsia="Times New Roman"/>
          <w:szCs w:val="28"/>
        </w:rPr>
        <w:t>сверстать</w:t>
      </w:r>
      <w:r w:rsidRPr="670FC743">
        <w:rPr>
          <w:rFonts w:eastAsia="Times New Roman"/>
          <w:szCs w:val="28"/>
        </w:rPr>
        <w:t xml:space="preserve"> сайт</w:t>
      </w:r>
      <w:r w:rsidR="000A6ABD">
        <w:rPr>
          <w:rFonts w:eastAsia="Times New Roman"/>
          <w:szCs w:val="28"/>
        </w:rPr>
        <w:t xml:space="preserve"> с </w:t>
      </w:r>
      <w:r w:rsidRPr="670FC743">
        <w:rPr>
          <w:rFonts w:eastAsia="Times New Roman"/>
          <w:szCs w:val="28"/>
        </w:rPr>
        <w:t>учётом разрешений различных мониторов;</w:t>
      </w:r>
    </w:p>
    <w:p w14:paraId="72DA3798" w14:textId="1D1EB287" w:rsidR="008A1679" w:rsidRDefault="008A1679" w:rsidP="008A1679">
      <w:pPr>
        <w:pStyle w:val="aa"/>
        <w:numPr>
          <w:ilvl w:val="0"/>
          <w:numId w:val="20"/>
        </w:numPr>
      </w:pPr>
      <w:r w:rsidRPr="670FC743">
        <w:rPr>
          <w:rFonts w:eastAsia="Times New Roman"/>
          <w:szCs w:val="28"/>
        </w:rPr>
        <w:t>проработ</w:t>
      </w:r>
      <w:r>
        <w:rPr>
          <w:rFonts w:eastAsia="Times New Roman"/>
          <w:szCs w:val="28"/>
        </w:rPr>
        <w:t>ать</w:t>
      </w:r>
      <w:r w:rsidRPr="670FC743">
        <w:rPr>
          <w:rFonts w:eastAsia="Times New Roman"/>
          <w:szCs w:val="28"/>
        </w:rPr>
        <w:t xml:space="preserve"> функциональн</w:t>
      </w:r>
      <w:r>
        <w:rPr>
          <w:rFonts w:eastAsia="Times New Roman"/>
          <w:szCs w:val="28"/>
        </w:rPr>
        <w:t>ую</w:t>
      </w:r>
      <w:r w:rsidR="00A1324C">
        <w:rPr>
          <w:rFonts w:eastAsia="Times New Roman"/>
          <w:szCs w:val="28"/>
        </w:rPr>
        <w:t xml:space="preserve"> и </w:t>
      </w:r>
      <w:r w:rsidRPr="670FC743">
        <w:rPr>
          <w:rFonts w:eastAsia="Times New Roman"/>
          <w:szCs w:val="28"/>
        </w:rPr>
        <w:t>интерактивн</w:t>
      </w:r>
      <w:r>
        <w:rPr>
          <w:rFonts w:eastAsia="Times New Roman"/>
          <w:szCs w:val="28"/>
        </w:rPr>
        <w:t>ую</w:t>
      </w:r>
      <w:r w:rsidRPr="670FC743">
        <w:rPr>
          <w:rFonts w:eastAsia="Times New Roman"/>
          <w:szCs w:val="28"/>
        </w:rPr>
        <w:t xml:space="preserve"> част</w:t>
      </w:r>
      <w:r>
        <w:rPr>
          <w:rFonts w:eastAsia="Times New Roman"/>
          <w:szCs w:val="28"/>
        </w:rPr>
        <w:t>и</w:t>
      </w:r>
      <w:r w:rsidRPr="670FC743">
        <w:rPr>
          <w:rFonts w:eastAsia="Times New Roman"/>
          <w:szCs w:val="28"/>
        </w:rPr>
        <w:t xml:space="preserve"> ресурса;</w:t>
      </w:r>
    </w:p>
    <w:p w14:paraId="3893C1E6" w14:textId="6EA8F885" w:rsidR="008A1679" w:rsidRDefault="008A1679" w:rsidP="008A1679">
      <w:pPr>
        <w:pStyle w:val="aa"/>
        <w:numPr>
          <w:ilvl w:val="0"/>
          <w:numId w:val="20"/>
        </w:numPr>
      </w:pPr>
      <w:r>
        <w:t>протестировать веб-продукт.</w:t>
      </w:r>
    </w:p>
    <w:p w14:paraId="17825BD0" w14:textId="62A24473" w:rsidR="008A1679" w:rsidRDefault="008A1679" w:rsidP="008A1679">
      <w:r w:rsidRPr="00DB7DF1">
        <w:t>Разработка веб-сайта</w:t>
      </w:r>
      <w:r w:rsidR="000A6ABD">
        <w:t xml:space="preserve"> для </w:t>
      </w:r>
      <w:r>
        <w:t xml:space="preserve">школы визажа </w:t>
      </w:r>
      <w:r w:rsidRPr="00DB7DF1">
        <w:t xml:space="preserve">требует </w:t>
      </w:r>
      <w:r w:rsidRPr="00245523">
        <w:t>внимания</w:t>
      </w:r>
      <w:r w:rsidR="000A6ABD">
        <w:t xml:space="preserve"> к </w:t>
      </w:r>
      <w:r w:rsidRPr="00245523">
        <w:t>деталям, учета специфики отрасли</w:t>
      </w:r>
      <w:r w:rsidR="00A1324C">
        <w:t xml:space="preserve"> и </w:t>
      </w:r>
      <w:r w:rsidRPr="00245523">
        <w:t>потребностей целевой аудитории</w:t>
      </w:r>
      <w:r w:rsidR="000A6ABD">
        <w:t xml:space="preserve"> для </w:t>
      </w:r>
      <w:r w:rsidRPr="00245523">
        <w:t>создания эффективного онлайн-пространства, способного привлечь</w:t>
      </w:r>
      <w:r w:rsidR="00A1324C">
        <w:t xml:space="preserve"> и </w:t>
      </w:r>
      <w:r w:rsidRPr="00245523">
        <w:t>удержать</w:t>
      </w:r>
      <w:r>
        <w:t xml:space="preserve"> потенциальных клиентов</w:t>
      </w:r>
      <w:r w:rsidRPr="00DB7DF1">
        <w:t xml:space="preserve">. </w:t>
      </w:r>
      <w:r>
        <w:rPr>
          <w:szCs w:val="20"/>
          <w:lang w:eastAsia="ru-RU"/>
        </w:rPr>
        <w:t xml:space="preserve">Данный сайт должен решать </w:t>
      </w:r>
      <w:r w:rsidRPr="00AC08DE">
        <w:rPr>
          <w:szCs w:val="20"/>
          <w:lang w:eastAsia="ru-RU"/>
        </w:rPr>
        <w:t>в</w:t>
      </w:r>
      <w:r>
        <w:rPr>
          <w:szCs w:val="20"/>
          <w:lang w:eastAsia="ru-RU"/>
        </w:rPr>
        <w:t>есь</w:t>
      </w:r>
      <w:r w:rsidRPr="00AC08DE">
        <w:rPr>
          <w:szCs w:val="20"/>
          <w:lang w:eastAsia="ru-RU"/>
        </w:rPr>
        <w:t xml:space="preserve"> спектр задач, связанн</w:t>
      </w:r>
      <w:r>
        <w:rPr>
          <w:szCs w:val="20"/>
          <w:lang w:eastAsia="ru-RU"/>
        </w:rPr>
        <w:t>ых</w:t>
      </w:r>
      <w:r w:rsidR="000A6ABD">
        <w:rPr>
          <w:szCs w:val="20"/>
          <w:lang w:eastAsia="ru-RU"/>
        </w:rPr>
        <w:t xml:space="preserve"> с </w:t>
      </w:r>
      <w:r w:rsidRPr="00903E06">
        <w:t>предоставлением</w:t>
      </w:r>
      <w:r>
        <w:rPr>
          <w:szCs w:val="20"/>
          <w:lang w:eastAsia="ru-RU"/>
        </w:rPr>
        <w:t xml:space="preserve"> необходимой информации</w:t>
      </w:r>
      <w:r w:rsidR="000A6ABD">
        <w:rPr>
          <w:szCs w:val="20"/>
          <w:lang w:eastAsia="ru-RU"/>
        </w:rPr>
        <w:t xml:space="preserve"> о </w:t>
      </w:r>
      <w:r>
        <w:rPr>
          <w:szCs w:val="20"/>
          <w:lang w:eastAsia="ru-RU"/>
        </w:rPr>
        <w:t>школе</w:t>
      </w:r>
      <w:r w:rsidR="00A1324C">
        <w:rPr>
          <w:szCs w:val="20"/>
          <w:lang w:eastAsia="ru-RU"/>
        </w:rPr>
        <w:t xml:space="preserve"> и </w:t>
      </w:r>
      <w:r>
        <w:rPr>
          <w:szCs w:val="20"/>
          <w:lang w:eastAsia="ru-RU"/>
        </w:rPr>
        <w:t xml:space="preserve">её услугах, </w:t>
      </w:r>
      <w:r w:rsidRPr="00AC08DE">
        <w:rPr>
          <w:szCs w:val="20"/>
          <w:lang w:eastAsia="ru-RU"/>
        </w:rPr>
        <w:t xml:space="preserve">оформлением </w:t>
      </w:r>
      <w:r>
        <w:rPr>
          <w:szCs w:val="20"/>
          <w:lang w:eastAsia="ru-RU"/>
        </w:rPr>
        <w:t>онлайн-бронирования</w:t>
      </w:r>
      <w:r w:rsidR="00A1324C">
        <w:rPr>
          <w:szCs w:val="20"/>
          <w:lang w:eastAsia="ru-RU"/>
        </w:rPr>
        <w:t xml:space="preserve"> и </w:t>
      </w:r>
      <w:r>
        <w:rPr>
          <w:szCs w:val="20"/>
          <w:lang w:eastAsia="ru-RU"/>
        </w:rPr>
        <w:t>записи</w:t>
      </w:r>
      <w:r w:rsidR="000A6ABD">
        <w:rPr>
          <w:szCs w:val="20"/>
          <w:lang w:eastAsia="ru-RU"/>
        </w:rPr>
        <w:t xml:space="preserve"> на </w:t>
      </w:r>
      <w:r>
        <w:rPr>
          <w:szCs w:val="20"/>
          <w:lang w:eastAsia="ru-RU"/>
        </w:rPr>
        <w:t xml:space="preserve">курс. </w:t>
      </w:r>
      <w:r w:rsidRPr="00DB7DF1">
        <w:t>Кроме того</w:t>
      </w:r>
      <w:r>
        <w:t>,</w:t>
      </w:r>
      <w:r w:rsidRPr="000D1519">
        <w:t xml:space="preserve"> </w:t>
      </w:r>
      <w:r>
        <w:t>необходимо</w:t>
      </w:r>
      <w:r w:rsidRPr="000D1519">
        <w:t xml:space="preserve"> удел</w:t>
      </w:r>
      <w:r>
        <w:t>ить особое</w:t>
      </w:r>
      <w:r w:rsidRPr="000D1519">
        <w:t xml:space="preserve"> внимание дизайну, навигации, контенту</w:t>
      </w:r>
      <w:r w:rsidR="00A1324C">
        <w:t xml:space="preserve"> и </w:t>
      </w:r>
      <w:r w:rsidRPr="000D1519">
        <w:t>адаптивности сайта</w:t>
      </w:r>
      <w:r w:rsidR="000A6ABD">
        <w:t xml:space="preserve"> с </w:t>
      </w:r>
      <w:r w:rsidRPr="000D1519">
        <w:t>целью обеспечения удобства пользования</w:t>
      </w:r>
      <w:r w:rsidR="00A1324C">
        <w:t xml:space="preserve"> и </w:t>
      </w:r>
      <w:r w:rsidRPr="000D1519">
        <w:t xml:space="preserve">привлекательного визуального представления. </w:t>
      </w:r>
    </w:p>
    <w:p w14:paraId="7F090A6F" w14:textId="3A8E567B" w:rsidR="008A1679" w:rsidRDefault="008A1679" w:rsidP="008A1679">
      <w:r>
        <w:rPr>
          <w:szCs w:val="28"/>
        </w:rPr>
        <w:t>Реализация веб-</w:t>
      </w:r>
      <w:r w:rsidRPr="00F249DD">
        <w:rPr>
          <w:szCs w:val="28"/>
        </w:rPr>
        <w:t>сайт</w:t>
      </w:r>
      <w:r>
        <w:rPr>
          <w:szCs w:val="28"/>
        </w:rPr>
        <w:t>а</w:t>
      </w:r>
      <w:r w:rsidR="000A6ABD">
        <w:rPr>
          <w:szCs w:val="28"/>
        </w:rPr>
        <w:t xml:space="preserve"> с </w:t>
      </w:r>
      <w:r w:rsidRPr="00F01DB6">
        <w:rPr>
          <w:szCs w:val="28"/>
        </w:rPr>
        <w:t>учетом современных требований</w:t>
      </w:r>
      <w:r w:rsidR="00A1324C">
        <w:rPr>
          <w:szCs w:val="28"/>
        </w:rPr>
        <w:t xml:space="preserve"> и </w:t>
      </w:r>
      <w:r w:rsidRPr="00F01DB6">
        <w:rPr>
          <w:szCs w:val="28"/>
        </w:rPr>
        <w:t xml:space="preserve">тенденций веб-дизайна </w:t>
      </w:r>
      <w:r w:rsidRPr="00F249DD">
        <w:rPr>
          <w:szCs w:val="28"/>
        </w:rPr>
        <w:t>увеличит шансы достижени</w:t>
      </w:r>
      <w:r>
        <w:rPr>
          <w:szCs w:val="28"/>
        </w:rPr>
        <w:t>я</w:t>
      </w:r>
      <w:r w:rsidRPr="00F249DD">
        <w:rPr>
          <w:szCs w:val="28"/>
        </w:rPr>
        <w:t xml:space="preserve"> популярности</w:t>
      </w:r>
      <w:r>
        <w:rPr>
          <w:szCs w:val="28"/>
        </w:rPr>
        <w:t xml:space="preserve">, создаст имидж школы, </w:t>
      </w:r>
      <w:r w:rsidRPr="00F249DD">
        <w:rPr>
          <w:szCs w:val="28"/>
        </w:rPr>
        <w:t>привлечёт</w:t>
      </w:r>
      <w:r>
        <w:rPr>
          <w:szCs w:val="28"/>
        </w:rPr>
        <w:t xml:space="preserve"> дополнительных клиентов,</w:t>
      </w:r>
      <w:r w:rsidRPr="004F6B9A">
        <w:rPr>
          <w:szCs w:val="28"/>
        </w:rPr>
        <w:t xml:space="preserve"> укрепит позиции школы</w:t>
      </w:r>
      <w:r w:rsidR="000A6ABD">
        <w:rPr>
          <w:szCs w:val="28"/>
        </w:rPr>
        <w:t xml:space="preserve"> на </w:t>
      </w:r>
      <w:r w:rsidRPr="004F6B9A">
        <w:rPr>
          <w:szCs w:val="28"/>
        </w:rPr>
        <w:t>рынке образования</w:t>
      </w:r>
      <w:r>
        <w:rPr>
          <w:szCs w:val="28"/>
        </w:rPr>
        <w:t>,</w:t>
      </w:r>
      <w:r w:rsidR="000A6ABD">
        <w:rPr>
          <w:szCs w:val="28"/>
        </w:rPr>
        <w:t xml:space="preserve"> а </w:t>
      </w:r>
      <w:r>
        <w:rPr>
          <w:szCs w:val="28"/>
        </w:rPr>
        <w:t>также повысит её общую прибыль.</w:t>
      </w:r>
    </w:p>
    <w:p w14:paraId="18E2364B" w14:textId="43894FBA" w:rsidR="008A1679" w:rsidRDefault="008A1679" w:rsidP="008A1679">
      <w:pPr>
        <w:ind w:firstLine="0"/>
        <w:jc w:val="left"/>
        <w:sectPr w:rsidR="008A1679" w:rsidSect="00CB748E">
          <w:pgSz w:w="11906" w:h="16838" w:code="9"/>
          <w:pgMar w:top="1134" w:right="567" w:bottom="851" w:left="1304" w:header="567" w:footer="709" w:gutter="0"/>
          <w:cols w:space="708"/>
          <w:docGrid w:linePitch="381"/>
        </w:sectPr>
      </w:pPr>
    </w:p>
    <w:p w14:paraId="01B5B5AC" w14:textId="5F6C3C39" w:rsidR="009E2C7B" w:rsidRDefault="002B4F78" w:rsidP="009E2C7B">
      <w:pPr>
        <w:pStyle w:val="af5"/>
        <w:outlineLvl w:val="0"/>
      </w:pPr>
      <w:bookmarkStart w:id="2" w:name="_Toc168516721"/>
      <w:r>
        <w:rPr>
          <w:noProof/>
          <w:lang w:eastAsia="ru-RU"/>
        </w:rPr>
        <w:lastRenderedPageBreak/>
        <mc:AlternateContent>
          <mc:Choice Requires="wpg">
            <w:drawing>
              <wp:anchor distT="0" distB="0" distL="114300" distR="114300" simplePos="0" relativeHeight="251661312" behindDoc="1" locked="0" layoutInCell="1" allowOverlap="1" wp14:anchorId="6ABFE356" wp14:editId="5B93B782">
                <wp:simplePos x="0" y="0"/>
                <wp:positionH relativeFrom="margin">
                  <wp:posOffset>-137572</wp:posOffset>
                </wp:positionH>
                <wp:positionV relativeFrom="margin">
                  <wp:posOffset>-515620</wp:posOffset>
                </wp:positionV>
                <wp:extent cx="6670040" cy="10279380"/>
                <wp:effectExtent l="0" t="0" r="16510" b="26670"/>
                <wp:wrapNone/>
                <wp:docPr id="5" name="Группа 5"/>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7" name="Прямая соединительная линия 7"/>
                        <wps:cNvCnPr>
                          <a:cxnSpLocks noChangeShapeType="1"/>
                        </wps:cNvCnPr>
                        <wps:spPr bwMode="auto">
                          <a:xfrm>
                            <a:off x="0" y="8894618"/>
                            <a:ext cx="6656400" cy="0"/>
                          </a:xfrm>
                          <a:prstGeom prst="line">
                            <a:avLst/>
                          </a:prstGeom>
                          <a:noFill/>
                          <a:ln w="25400">
                            <a:solidFill>
                              <a:srgbClr val="000000"/>
                            </a:solidFill>
                            <a:round/>
                          </a:ln>
                        </wps:spPr>
                        <wps:bodyPr/>
                      </wps:wsp>
                      <wps:wsp>
                        <wps:cNvPr id="8" name="Прямая соединительная линия 8"/>
                        <wps:cNvCnPr>
                          <a:cxnSpLocks noChangeShapeType="1"/>
                        </wps:cNvCnPr>
                        <wps:spPr bwMode="auto">
                          <a:xfrm>
                            <a:off x="0" y="9072748"/>
                            <a:ext cx="2340000" cy="0"/>
                          </a:xfrm>
                          <a:prstGeom prst="line">
                            <a:avLst/>
                          </a:prstGeom>
                          <a:noFill/>
                          <a:ln w="9525">
                            <a:solidFill>
                              <a:srgbClr val="000000"/>
                            </a:solidFill>
                            <a:round/>
                          </a:ln>
                        </wps:spPr>
                        <wps:bodyPr/>
                      </wps:wsp>
                      <wps:wsp>
                        <wps:cNvPr id="9" name="Прямая соединительная линия 9"/>
                        <wps:cNvCnPr>
                          <a:cxnSpLocks noChangeShapeType="1"/>
                        </wps:cNvCnPr>
                        <wps:spPr bwMode="auto">
                          <a:xfrm>
                            <a:off x="0" y="9256815"/>
                            <a:ext cx="2340000" cy="0"/>
                          </a:xfrm>
                          <a:prstGeom prst="line">
                            <a:avLst/>
                          </a:prstGeom>
                          <a:noFill/>
                          <a:ln w="25400">
                            <a:solidFill>
                              <a:srgbClr val="000000"/>
                            </a:solidFill>
                            <a:round/>
                          </a:ln>
                        </wps:spPr>
                        <wps:bodyPr/>
                      </wps:wsp>
                      <wps:wsp>
                        <wps:cNvPr id="10" name="Прямая соединительная линия 10"/>
                        <wps:cNvCnPr>
                          <a:cxnSpLocks noChangeShapeType="1"/>
                        </wps:cNvCnPr>
                        <wps:spPr bwMode="auto">
                          <a:xfrm>
                            <a:off x="0" y="9613075"/>
                            <a:ext cx="2340000" cy="0"/>
                          </a:xfrm>
                          <a:prstGeom prst="line">
                            <a:avLst/>
                          </a:prstGeom>
                          <a:noFill/>
                          <a:ln w="9525">
                            <a:solidFill>
                              <a:srgbClr val="000000"/>
                            </a:solidFill>
                            <a:round/>
                          </a:ln>
                        </wps:spPr>
                        <wps:bodyPr/>
                      </wps:wsp>
                      <wps:wsp>
                        <wps:cNvPr id="14" name="Прямая соединительная линия 14"/>
                        <wps:cNvCnPr>
                          <a:cxnSpLocks noChangeShapeType="1"/>
                        </wps:cNvCnPr>
                        <wps:spPr bwMode="auto">
                          <a:xfrm>
                            <a:off x="0" y="9797143"/>
                            <a:ext cx="2340000" cy="0"/>
                          </a:xfrm>
                          <a:prstGeom prst="line">
                            <a:avLst/>
                          </a:prstGeom>
                          <a:noFill/>
                          <a:ln w="9525">
                            <a:solidFill>
                              <a:srgbClr val="000000"/>
                            </a:solidFill>
                            <a:round/>
                          </a:ln>
                        </wps:spPr>
                        <wps:bodyPr/>
                      </wps:wsp>
                      <wps:wsp>
                        <wps:cNvPr id="28" name="Прямая соединительная линия 28"/>
                        <wps:cNvCnPr>
                          <a:cxnSpLocks noChangeShapeType="1"/>
                        </wps:cNvCnPr>
                        <wps:spPr bwMode="auto">
                          <a:xfrm>
                            <a:off x="0" y="9975273"/>
                            <a:ext cx="2340000" cy="0"/>
                          </a:xfrm>
                          <a:prstGeom prst="line">
                            <a:avLst/>
                          </a:prstGeom>
                          <a:noFill/>
                          <a:ln w="9525">
                            <a:solidFill>
                              <a:srgbClr val="000000"/>
                            </a:solidFill>
                            <a:round/>
                          </a:ln>
                        </wps:spPr>
                        <wps:bodyPr/>
                      </wps:wsp>
                      <wps:wsp>
                        <wps:cNvPr id="31" name="Прямая соединительная линия 31"/>
                        <wps:cNvCnPr>
                          <a:cxnSpLocks noChangeShapeType="1"/>
                        </wps:cNvCnPr>
                        <wps:spPr bwMode="auto">
                          <a:xfrm>
                            <a:off x="0" y="10153402"/>
                            <a:ext cx="2340000" cy="0"/>
                          </a:xfrm>
                          <a:prstGeom prst="line">
                            <a:avLst/>
                          </a:prstGeom>
                          <a:noFill/>
                          <a:ln w="9525">
                            <a:solidFill>
                              <a:srgbClr val="000000"/>
                            </a:solidFill>
                            <a:round/>
                          </a:ln>
                        </wps:spPr>
                        <wps:bodyPr/>
                      </wps:wsp>
                      <wps:wsp>
                        <wps:cNvPr id="33" name="Прямая соединительная линия 33"/>
                        <wps:cNvCnPr>
                          <a:cxnSpLocks noChangeShapeType="1"/>
                        </wps:cNvCnPr>
                        <wps:spPr bwMode="auto">
                          <a:xfrm>
                            <a:off x="2339439" y="8894618"/>
                            <a:ext cx="0" cy="1440000"/>
                          </a:xfrm>
                          <a:prstGeom prst="line">
                            <a:avLst/>
                          </a:prstGeom>
                          <a:noFill/>
                          <a:ln w="25400">
                            <a:solidFill>
                              <a:srgbClr val="000000"/>
                            </a:solidFill>
                            <a:round/>
                          </a:ln>
                        </wps:spPr>
                        <wps:bodyPr/>
                      </wps:wsp>
                      <wps:wsp>
                        <wps:cNvPr id="36" name="Прямая соединительная линия 36"/>
                        <wps:cNvCnPr>
                          <a:cxnSpLocks noChangeShapeType="1"/>
                        </wps:cNvCnPr>
                        <wps:spPr bwMode="auto">
                          <a:xfrm>
                            <a:off x="1983179" y="8894618"/>
                            <a:ext cx="0" cy="1440000"/>
                          </a:xfrm>
                          <a:prstGeom prst="line">
                            <a:avLst/>
                          </a:prstGeom>
                          <a:noFill/>
                          <a:ln w="25400">
                            <a:solidFill>
                              <a:srgbClr val="000000"/>
                            </a:solidFill>
                            <a:round/>
                          </a:ln>
                        </wps:spPr>
                        <wps:bodyPr/>
                      </wps:wsp>
                      <wps:wsp>
                        <wps:cNvPr id="38" name="Прямая соединительная линия 38"/>
                        <wps:cNvCnPr>
                          <a:cxnSpLocks noChangeShapeType="1"/>
                        </wps:cNvCnPr>
                        <wps:spPr bwMode="auto">
                          <a:xfrm>
                            <a:off x="1442852" y="8894618"/>
                            <a:ext cx="0" cy="1440000"/>
                          </a:xfrm>
                          <a:prstGeom prst="line">
                            <a:avLst/>
                          </a:prstGeom>
                          <a:noFill/>
                          <a:ln w="25400">
                            <a:solidFill>
                              <a:srgbClr val="000000"/>
                            </a:solidFill>
                            <a:round/>
                          </a:ln>
                        </wps:spPr>
                        <wps:bodyPr/>
                      </wps:wsp>
                      <wps:wsp>
                        <wps:cNvPr id="40" name="Прямая соединительная линия 40"/>
                        <wps:cNvCnPr>
                          <a:cxnSpLocks noChangeShapeType="1"/>
                        </wps:cNvCnPr>
                        <wps:spPr bwMode="auto">
                          <a:xfrm>
                            <a:off x="611579" y="8894618"/>
                            <a:ext cx="0" cy="1440000"/>
                          </a:xfrm>
                          <a:prstGeom prst="line">
                            <a:avLst/>
                          </a:prstGeom>
                          <a:noFill/>
                          <a:ln w="25400">
                            <a:solidFill>
                              <a:srgbClr val="000000"/>
                            </a:solidFill>
                            <a:round/>
                          </a:ln>
                        </wps:spPr>
                        <wps:bodyPr/>
                      </wps:wsp>
                      <wps:wsp>
                        <wps:cNvPr id="41" name="Прямая соединительная линия 41"/>
                        <wps:cNvCnPr>
                          <a:cxnSpLocks noChangeShapeType="1"/>
                        </wps:cNvCnPr>
                        <wps:spPr bwMode="auto">
                          <a:xfrm>
                            <a:off x="255320" y="8894618"/>
                            <a:ext cx="0" cy="540000"/>
                          </a:xfrm>
                          <a:prstGeom prst="line">
                            <a:avLst/>
                          </a:prstGeom>
                          <a:noFill/>
                          <a:ln w="25400">
                            <a:solidFill>
                              <a:srgbClr val="000000"/>
                            </a:solidFill>
                            <a:round/>
                          </a:ln>
                        </wps:spPr>
                        <wps:bodyPr/>
                      </wps:wsp>
                      <wps:wsp>
                        <wps:cNvPr id="42" name="Прямая соединительная линия 42"/>
                        <wps:cNvCnPr>
                          <a:cxnSpLocks noChangeShapeType="1"/>
                        </wps:cNvCnPr>
                        <wps:spPr bwMode="auto">
                          <a:xfrm>
                            <a:off x="4862946" y="9797143"/>
                            <a:ext cx="1800000" cy="0"/>
                          </a:xfrm>
                          <a:prstGeom prst="line">
                            <a:avLst/>
                          </a:prstGeom>
                          <a:noFill/>
                          <a:ln w="25400">
                            <a:solidFill>
                              <a:srgbClr val="000000"/>
                            </a:solidFill>
                            <a:round/>
                          </a:ln>
                        </wps:spPr>
                        <wps:bodyPr/>
                      </wps:wsp>
                      <wps:wsp>
                        <wps:cNvPr id="43" name="Прямая соединительная линия 43"/>
                        <wps:cNvCnPr>
                          <a:cxnSpLocks noChangeShapeType="1"/>
                        </wps:cNvCnPr>
                        <wps:spPr bwMode="auto">
                          <a:xfrm>
                            <a:off x="4862946" y="9434945"/>
                            <a:ext cx="0" cy="900000"/>
                          </a:xfrm>
                          <a:prstGeom prst="line">
                            <a:avLst/>
                          </a:prstGeom>
                          <a:noFill/>
                          <a:ln w="25400">
                            <a:solidFill>
                              <a:srgbClr val="000000"/>
                            </a:solidFill>
                            <a:round/>
                          </a:ln>
                        </wps:spPr>
                        <wps:bodyPr/>
                      </wps:wsp>
                      <wps:wsp>
                        <wps:cNvPr id="44" name="Прямая соединительная линия 44"/>
                        <wps:cNvCnPr>
                          <a:cxnSpLocks noChangeShapeType="1"/>
                        </wps:cNvCnPr>
                        <wps:spPr bwMode="auto">
                          <a:xfrm>
                            <a:off x="4862946" y="9613075"/>
                            <a:ext cx="1800000" cy="0"/>
                          </a:xfrm>
                          <a:prstGeom prst="line">
                            <a:avLst/>
                          </a:prstGeom>
                          <a:noFill/>
                          <a:ln w="25400">
                            <a:solidFill>
                              <a:srgbClr val="000000"/>
                            </a:solidFill>
                            <a:round/>
                          </a:ln>
                        </wps:spPr>
                        <wps:bodyPr/>
                      </wps:wsp>
                      <wps:wsp>
                        <wps:cNvPr id="45" name="Прямая соединительная линия 45"/>
                        <wps:cNvCnPr>
                          <a:cxnSpLocks noChangeShapeType="1"/>
                        </wps:cNvCnPr>
                        <wps:spPr bwMode="auto">
                          <a:xfrm>
                            <a:off x="5041075" y="9613075"/>
                            <a:ext cx="0" cy="180000"/>
                          </a:xfrm>
                          <a:prstGeom prst="line">
                            <a:avLst/>
                          </a:prstGeom>
                          <a:noFill/>
                          <a:ln w="9525">
                            <a:solidFill>
                              <a:srgbClr val="000000"/>
                            </a:solidFill>
                            <a:round/>
                          </a:ln>
                        </wps:spPr>
                        <wps:bodyPr/>
                      </wps:wsp>
                      <wps:wsp>
                        <wps:cNvPr id="46" name="Прямая соединительная линия 46"/>
                        <wps:cNvCnPr>
                          <a:cxnSpLocks noChangeShapeType="1"/>
                        </wps:cNvCnPr>
                        <wps:spPr bwMode="auto">
                          <a:xfrm>
                            <a:off x="5225143" y="9613075"/>
                            <a:ext cx="0" cy="180000"/>
                          </a:xfrm>
                          <a:prstGeom prst="line">
                            <a:avLst/>
                          </a:prstGeom>
                          <a:noFill/>
                          <a:ln w="9525">
                            <a:solidFill>
                              <a:srgbClr val="000000"/>
                            </a:solidFill>
                            <a:round/>
                          </a:ln>
                        </wps:spPr>
                        <wps:bodyPr/>
                      </wps:wsp>
                      <wps:wsp>
                        <wps:cNvPr id="47" name="Прямая соединительная линия 47"/>
                        <wps:cNvCnPr>
                          <a:cxnSpLocks noChangeShapeType="1"/>
                        </wps:cNvCnPr>
                        <wps:spPr bwMode="auto">
                          <a:xfrm>
                            <a:off x="5409211" y="9423070"/>
                            <a:ext cx="0" cy="360023"/>
                          </a:xfrm>
                          <a:prstGeom prst="line">
                            <a:avLst/>
                          </a:prstGeom>
                          <a:noFill/>
                          <a:ln w="25400">
                            <a:solidFill>
                              <a:srgbClr val="000000"/>
                            </a:solidFill>
                            <a:round/>
                          </a:ln>
                        </wps:spPr>
                        <wps:bodyPr/>
                      </wps:wsp>
                      <wps:wsp>
                        <wps:cNvPr id="48" name="Прямая соединительная линия 48"/>
                        <wps:cNvCnPr>
                          <a:cxnSpLocks noChangeShapeType="1"/>
                        </wps:cNvCnPr>
                        <wps:spPr bwMode="auto">
                          <a:xfrm>
                            <a:off x="6014852" y="9423070"/>
                            <a:ext cx="0" cy="360023"/>
                          </a:xfrm>
                          <a:prstGeom prst="line">
                            <a:avLst/>
                          </a:prstGeom>
                          <a:noFill/>
                          <a:ln w="25400">
                            <a:solidFill>
                              <a:srgbClr val="000000"/>
                            </a:solidFill>
                            <a:round/>
                          </a:ln>
                        </wps:spPr>
                        <wps:bodyPr/>
                      </wps:wsp>
                      <wps:wsp>
                        <wps:cNvPr id="49" name="Прямая соединительная линия 49"/>
                        <wps:cNvCnPr>
                          <a:cxnSpLocks noChangeShapeType="1"/>
                        </wps:cNvCnPr>
                        <wps:spPr bwMode="auto">
                          <a:xfrm>
                            <a:off x="0" y="9434945"/>
                            <a:ext cx="6656400" cy="0"/>
                          </a:xfrm>
                          <a:prstGeom prst="line">
                            <a:avLst/>
                          </a:prstGeom>
                          <a:noFill/>
                          <a:ln w="25400">
                            <a:solidFill>
                              <a:srgbClr val="000000"/>
                            </a:solidFill>
                            <a:round/>
                          </a:ln>
                        </wps:spPr>
                        <wps:bodyPr/>
                      </wps:wsp>
                      <wps:wsp>
                        <wps:cNvPr id="50" name="Прямоугольник 50"/>
                        <wps:cNvSpPr>
                          <a:spLocks noChangeArrowheads="1"/>
                        </wps:cNvSpPr>
                        <wps:spPr bwMode="auto">
                          <a:xfrm>
                            <a:off x="-1" y="-1917"/>
                            <a:ext cx="6662946" cy="10334946"/>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51" name="Надпись 51"/>
                        <wps:cNvSpPr txBox="1">
                          <a:spLocks noChangeArrowheads="1"/>
                        </wps:cNvSpPr>
                        <wps:spPr bwMode="auto">
                          <a:xfrm>
                            <a:off x="6014852" y="9429008"/>
                            <a:ext cx="647065" cy="179070"/>
                          </a:xfrm>
                          <a:prstGeom prst="rect">
                            <a:avLst/>
                          </a:prstGeom>
                          <a:noFill/>
                          <a:ln>
                            <a:noFill/>
                          </a:ln>
                        </wps:spPr>
                        <wps:txbx>
                          <w:txbxContent>
                            <w:p w14:paraId="14ECA000" w14:textId="77777777" w:rsidR="009E2C7B" w:rsidRPr="00BE534A" w:rsidRDefault="009E2C7B" w:rsidP="009E2C7B">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52" name="Надпись 52"/>
                        <wps:cNvSpPr txBox="1">
                          <a:spLocks noChangeArrowheads="1"/>
                        </wps:cNvSpPr>
                        <wps:spPr bwMode="auto">
                          <a:xfrm>
                            <a:off x="0" y="9250878"/>
                            <a:ext cx="251460" cy="179070"/>
                          </a:xfrm>
                          <a:prstGeom prst="rect">
                            <a:avLst/>
                          </a:prstGeom>
                          <a:noFill/>
                          <a:ln>
                            <a:noFill/>
                          </a:ln>
                        </wps:spPr>
                        <wps:txbx>
                          <w:txbxContent>
                            <w:p w14:paraId="5109C310" w14:textId="77777777" w:rsidR="009E2C7B" w:rsidRPr="00BE534A" w:rsidRDefault="009E2C7B" w:rsidP="009E2C7B">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53" name="Надпись 53"/>
                        <wps:cNvSpPr txBox="1">
                          <a:spLocks noChangeArrowheads="1"/>
                        </wps:cNvSpPr>
                        <wps:spPr bwMode="auto">
                          <a:xfrm>
                            <a:off x="237507" y="9250878"/>
                            <a:ext cx="359410" cy="179070"/>
                          </a:xfrm>
                          <a:prstGeom prst="rect">
                            <a:avLst/>
                          </a:prstGeom>
                          <a:noFill/>
                          <a:ln>
                            <a:noFill/>
                          </a:ln>
                          <a:effectLst/>
                        </wps:spPr>
                        <wps:txbx>
                          <w:txbxContent>
                            <w:p w14:paraId="03FBA9BE" w14:textId="77777777" w:rsidR="009E2C7B" w:rsidRPr="00BE534A" w:rsidRDefault="009E2C7B" w:rsidP="009E2C7B">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4" name="Надпись 54"/>
                        <wps:cNvSpPr txBox="1">
                          <a:spLocks noChangeArrowheads="1"/>
                        </wps:cNvSpPr>
                        <wps:spPr bwMode="auto">
                          <a:xfrm>
                            <a:off x="593766" y="9250878"/>
                            <a:ext cx="827405" cy="179070"/>
                          </a:xfrm>
                          <a:prstGeom prst="rect">
                            <a:avLst/>
                          </a:prstGeom>
                          <a:noFill/>
                          <a:ln>
                            <a:noFill/>
                          </a:ln>
                        </wps:spPr>
                        <wps:txbx>
                          <w:txbxContent>
                            <w:p w14:paraId="198F2673" w14:textId="1C8502FC" w:rsidR="009E2C7B" w:rsidRPr="00BE534A" w:rsidRDefault="009E2C7B" w:rsidP="009E2C7B">
                              <w:pPr>
                                <w:ind w:firstLine="0"/>
                                <w:jc w:val="center"/>
                                <w:rPr>
                                  <w:sz w:val="18"/>
                                  <w:szCs w:val="18"/>
                                </w:rPr>
                              </w:pPr>
                              <w:r w:rsidRPr="00BE534A">
                                <w:rPr>
                                  <w:sz w:val="18"/>
                                  <w:szCs w:val="18"/>
                                </w:rPr>
                                <w:t>№ докум</w:t>
                              </w:r>
                              <w:r w:rsidR="000C7960">
                                <w:rPr>
                                  <w:sz w:val="18"/>
                                  <w:szCs w:val="18"/>
                                </w:rPr>
                                <w:t>ента</w:t>
                              </w:r>
                            </w:p>
                          </w:txbxContent>
                        </wps:txbx>
                        <wps:bodyPr rot="0" vert="horz" wrap="square" lIns="18000" tIns="18000" rIns="18000" bIns="0" anchor="ctr" anchorCtr="0" upright="1">
                          <a:noAutofit/>
                        </wps:bodyPr>
                      </wps:wsp>
                      <wps:wsp>
                        <wps:cNvPr id="55" name="Надпись 55"/>
                        <wps:cNvSpPr txBox="1">
                          <a:spLocks noChangeArrowheads="1"/>
                        </wps:cNvSpPr>
                        <wps:spPr bwMode="auto">
                          <a:xfrm>
                            <a:off x="617517" y="9446821"/>
                            <a:ext cx="827405" cy="179070"/>
                          </a:xfrm>
                          <a:prstGeom prst="rect">
                            <a:avLst/>
                          </a:prstGeom>
                          <a:noFill/>
                          <a:ln>
                            <a:noFill/>
                          </a:ln>
                        </wps:spPr>
                        <wps:txbx>
                          <w:txbxContent>
                            <w:p w14:paraId="03335DA6" w14:textId="77777777" w:rsidR="009E2C7B" w:rsidRPr="003B3077" w:rsidRDefault="009E2C7B" w:rsidP="009E2C7B">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56" name="Надпись 56"/>
                        <wps:cNvSpPr txBox="1">
                          <a:spLocks noChangeArrowheads="1"/>
                        </wps:cNvSpPr>
                        <wps:spPr bwMode="auto">
                          <a:xfrm>
                            <a:off x="617517" y="9607138"/>
                            <a:ext cx="827405" cy="179070"/>
                          </a:xfrm>
                          <a:prstGeom prst="rect">
                            <a:avLst/>
                          </a:prstGeom>
                          <a:noFill/>
                          <a:ln>
                            <a:noFill/>
                          </a:ln>
                        </wps:spPr>
                        <wps:txbx>
                          <w:txbxContent>
                            <w:p w14:paraId="5CD13FA4" w14:textId="77777777" w:rsidR="009E2C7B" w:rsidRPr="00BE534A" w:rsidRDefault="009E2C7B" w:rsidP="009E2C7B">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57" name="Надпись 57"/>
                        <wps:cNvSpPr txBox="1">
                          <a:spLocks noChangeArrowheads="1"/>
                        </wps:cNvSpPr>
                        <wps:spPr bwMode="auto">
                          <a:xfrm>
                            <a:off x="617517" y="10153402"/>
                            <a:ext cx="827405" cy="179070"/>
                          </a:xfrm>
                          <a:prstGeom prst="rect">
                            <a:avLst/>
                          </a:prstGeom>
                          <a:noFill/>
                          <a:ln>
                            <a:noFill/>
                          </a:ln>
                        </wps:spPr>
                        <wps:txbx>
                          <w:txbxContent>
                            <w:p w14:paraId="648B3534" w14:textId="77777777" w:rsidR="009E2C7B" w:rsidRPr="00BE534A" w:rsidRDefault="009E2C7B" w:rsidP="009E2C7B">
                              <w:pPr>
                                <w:ind w:firstLine="0"/>
                                <w:rPr>
                                  <w:sz w:val="20"/>
                                  <w:szCs w:val="20"/>
                                </w:rPr>
                              </w:pPr>
                              <w:r w:rsidRPr="00BE534A">
                                <w:rPr>
                                  <w:sz w:val="20"/>
                                  <w:szCs w:val="20"/>
                                </w:rPr>
                                <w:t>Романенко</w:t>
                              </w:r>
                            </w:p>
                            <w:p w14:paraId="4B84EFD8" w14:textId="77777777" w:rsidR="009E2C7B" w:rsidRDefault="009E2C7B" w:rsidP="009E2C7B">
                              <w:pPr>
                                <w:rPr>
                                  <w:rFonts w:ascii="Arial" w:hAnsi="Arial" w:cs="Arial"/>
                                  <w:sz w:val="20"/>
                                  <w:szCs w:val="20"/>
                                </w:rPr>
                              </w:pPr>
                            </w:p>
                          </w:txbxContent>
                        </wps:txbx>
                        <wps:bodyPr rot="0" vert="horz" wrap="square" lIns="18000" tIns="0" rIns="18000" bIns="0" anchor="ctr" anchorCtr="0" upright="1">
                          <a:noAutofit/>
                        </wps:bodyPr>
                      </wps:wsp>
                      <wps:wsp>
                        <wps:cNvPr id="58" name="Надпись 58"/>
                        <wps:cNvSpPr txBox="1">
                          <a:spLocks noChangeArrowheads="1"/>
                        </wps:cNvSpPr>
                        <wps:spPr bwMode="auto">
                          <a:xfrm>
                            <a:off x="1425039" y="9250878"/>
                            <a:ext cx="539115" cy="179070"/>
                          </a:xfrm>
                          <a:prstGeom prst="rect">
                            <a:avLst/>
                          </a:prstGeom>
                          <a:noFill/>
                          <a:ln>
                            <a:noFill/>
                          </a:ln>
                        </wps:spPr>
                        <wps:txbx>
                          <w:txbxContent>
                            <w:p w14:paraId="736ED2EF" w14:textId="77777777" w:rsidR="009E2C7B" w:rsidRPr="00BE534A" w:rsidRDefault="009E2C7B" w:rsidP="009E2C7B">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59" name="Надпись 59"/>
                        <wps:cNvSpPr txBox="1">
                          <a:spLocks noChangeArrowheads="1"/>
                        </wps:cNvSpPr>
                        <wps:spPr bwMode="auto">
                          <a:xfrm>
                            <a:off x="1971304" y="9250878"/>
                            <a:ext cx="359410" cy="179070"/>
                          </a:xfrm>
                          <a:prstGeom prst="rect">
                            <a:avLst/>
                          </a:prstGeom>
                          <a:noFill/>
                          <a:ln>
                            <a:noFill/>
                          </a:ln>
                        </wps:spPr>
                        <wps:txbx>
                          <w:txbxContent>
                            <w:p w14:paraId="5BF3AC41" w14:textId="77777777" w:rsidR="009E2C7B" w:rsidRPr="00BE534A" w:rsidRDefault="009E2C7B" w:rsidP="009E2C7B">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60" name="Надпись 60"/>
                        <wps:cNvSpPr txBox="1">
                          <a:spLocks noChangeArrowheads="1"/>
                        </wps:cNvSpPr>
                        <wps:spPr bwMode="auto">
                          <a:xfrm>
                            <a:off x="11875" y="9446821"/>
                            <a:ext cx="611505" cy="179070"/>
                          </a:xfrm>
                          <a:prstGeom prst="rect">
                            <a:avLst/>
                          </a:prstGeom>
                          <a:noFill/>
                          <a:ln>
                            <a:noFill/>
                          </a:ln>
                        </wps:spPr>
                        <wps:txbx>
                          <w:txbxContent>
                            <w:p w14:paraId="3AD7061F" w14:textId="77777777" w:rsidR="009E2C7B" w:rsidRPr="00BE534A" w:rsidRDefault="009E2C7B" w:rsidP="009E2C7B">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61" name="Надпись 61"/>
                        <wps:cNvSpPr txBox="1">
                          <a:spLocks noChangeArrowheads="1"/>
                        </wps:cNvSpPr>
                        <wps:spPr bwMode="auto">
                          <a:xfrm>
                            <a:off x="5938" y="9607138"/>
                            <a:ext cx="611505" cy="179070"/>
                          </a:xfrm>
                          <a:prstGeom prst="rect">
                            <a:avLst/>
                          </a:prstGeom>
                          <a:noFill/>
                          <a:ln>
                            <a:noFill/>
                          </a:ln>
                        </wps:spPr>
                        <wps:txbx>
                          <w:txbxContent>
                            <w:p w14:paraId="74625D4E" w14:textId="77777777" w:rsidR="009E2C7B" w:rsidRPr="00BE534A" w:rsidRDefault="009E2C7B" w:rsidP="009E2C7B">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62" name="Надпись 62"/>
                        <wps:cNvSpPr txBox="1">
                          <a:spLocks noChangeArrowheads="1"/>
                        </wps:cNvSpPr>
                        <wps:spPr bwMode="auto">
                          <a:xfrm>
                            <a:off x="5938" y="10153402"/>
                            <a:ext cx="611505" cy="179070"/>
                          </a:xfrm>
                          <a:prstGeom prst="rect">
                            <a:avLst/>
                          </a:prstGeom>
                          <a:noFill/>
                          <a:ln>
                            <a:noFill/>
                          </a:ln>
                        </wps:spPr>
                        <wps:txbx>
                          <w:txbxContent>
                            <w:p w14:paraId="7FCCF87F" w14:textId="77777777" w:rsidR="009E2C7B" w:rsidRPr="00BE534A" w:rsidRDefault="009E2C7B" w:rsidP="009E2C7B">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63" name="Надпись 63"/>
                        <wps:cNvSpPr txBox="1">
                          <a:spLocks noChangeArrowheads="1"/>
                        </wps:cNvSpPr>
                        <wps:spPr bwMode="auto">
                          <a:xfrm>
                            <a:off x="4862946" y="9429008"/>
                            <a:ext cx="539115" cy="179070"/>
                          </a:xfrm>
                          <a:prstGeom prst="rect">
                            <a:avLst/>
                          </a:prstGeom>
                          <a:noFill/>
                          <a:ln>
                            <a:noFill/>
                          </a:ln>
                        </wps:spPr>
                        <wps:txbx>
                          <w:txbxContent>
                            <w:p w14:paraId="6AFBEF74" w14:textId="77777777" w:rsidR="009E2C7B" w:rsidRPr="00A52B8A" w:rsidRDefault="009E2C7B" w:rsidP="009E2C7B">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467" name="Надпись 467"/>
                        <wps:cNvSpPr txBox="1">
                          <a:spLocks noChangeArrowheads="1"/>
                        </wps:cNvSpPr>
                        <wps:spPr bwMode="auto">
                          <a:xfrm>
                            <a:off x="5403273" y="9429008"/>
                            <a:ext cx="611505" cy="179070"/>
                          </a:xfrm>
                          <a:prstGeom prst="rect">
                            <a:avLst/>
                          </a:prstGeom>
                          <a:noFill/>
                          <a:ln>
                            <a:noFill/>
                          </a:ln>
                        </wps:spPr>
                        <wps:txbx>
                          <w:txbxContent>
                            <w:p w14:paraId="43DAF1CA" w14:textId="77777777" w:rsidR="009E2C7B" w:rsidRPr="00BE534A" w:rsidRDefault="009E2C7B" w:rsidP="009E2C7B">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468" name="Надпись 468"/>
                        <wps:cNvSpPr txBox="1">
                          <a:spLocks noChangeArrowheads="1"/>
                        </wps:cNvSpPr>
                        <wps:spPr bwMode="auto">
                          <a:xfrm>
                            <a:off x="2354685" y="8886713"/>
                            <a:ext cx="4318635" cy="548233"/>
                          </a:xfrm>
                          <a:prstGeom prst="rect">
                            <a:avLst/>
                          </a:prstGeom>
                          <a:noFill/>
                          <a:ln>
                            <a:noFill/>
                          </a:ln>
                        </wps:spPr>
                        <wps:txbx>
                          <w:txbxContent>
                            <w:p w14:paraId="1BBD6668" w14:textId="078F8B6B" w:rsidR="009E2C7B" w:rsidRPr="000C7960" w:rsidRDefault="00DA00E2" w:rsidP="009E2C7B">
                              <w:pPr>
                                <w:ind w:firstLine="0"/>
                                <w:jc w:val="center"/>
                                <w:rPr>
                                  <w:sz w:val="36"/>
                                  <w:szCs w:val="36"/>
                                </w:rPr>
                              </w:pPr>
                              <w:r w:rsidRPr="000C7960">
                                <w:rPr>
                                  <w:sz w:val="36"/>
                                  <w:szCs w:val="36"/>
                                </w:rPr>
                                <w:t>БГТУ</w:t>
                              </w:r>
                              <w:r w:rsidR="009E2C7B" w:rsidRPr="000C7960">
                                <w:rPr>
                                  <w:sz w:val="36"/>
                                  <w:szCs w:val="36"/>
                                </w:rPr>
                                <w:t xml:space="preserve"> </w:t>
                              </w:r>
                              <w:r w:rsidR="004A577C" w:rsidRPr="000C7960">
                                <w:rPr>
                                  <w:sz w:val="36"/>
                                  <w:szCs w:val="36"/>
                                </w:rPr>
                                <w:t>01</w:t>
                              </w:r>
                              <w:r w:rsidR="009E2C7B" w:rsidRPr="000C7960">
                                <w:rPr>
                                  <w:sz w:val="36"/>
                                  <w:szCs w:val="36"/>
                                </w:rPr>
                                <w:t>.</w:t>
                              </w:r>
                              <w:proofErr w:type="gramStart"/>
                              <w:r w:rsidR="009E2C7B" w:rsidRPr="000C7960">
                                <w:rPr>
                                  <w:sz w:val="36"/>
                                  <w:szCs w:val="36"/>
                                </w:rPr>
                                <w:t>00</w:t>
                              </w:r>
                              <w:r w:rsidR="000012DE" w:rsidRPr="000C7960">
                                <w:rPr>
                                  <w:sz w:val="36"/>
                                  <w:szCs w:val="36"/>
                                </w:rPr>
                                <w:t>.</w:t>
                              </w:r>
                              <w:r w:rsidR="009E2C7B" w:rsidRPr="000C7960">
                                <w:rPr>
                                  <w:sz w:val="36"/>
                                  <w:szCs w:val="36"/>
                                </w:rPr>
                                <w:t>ПЗ</w:t>
                              </w:r>
                              <w:proofErr w:type="gramEnd"/>
                            </w:p>
                          </w:txbxContent>
                        </wps:txbx>
                        <wps:bodyPr rot="0" vert="horz" wrap="square" lIns="18000" tIns="0" rIns="18000" bIns="0" anchor="ctr" anchorCtr="0" upright="1">
                          <a:noAutofit/>
                        </wps:bodyPr>
                      </wps:wsp>
                      <wps:wsp>
                        <wps:cNvPr id="469" name="Надпись 469"/>
                        <wps:cNvSpPr txBox="1">
                          <a:spLocks noChangeArrowheads="1"/>
                        </wps:cNvSpPr>
                        <wps:spPr bwMode="auto">
                          <a:xfrm>
                            <a:off x="4857008" y="9797143"/>
                            <a:ext cx="1799590" cy="527050"/>
                          </a:xfrm>
                          <a:prstGeom prst="rect">
                            <a:avLst/>
                          </a:prstGeom>
                          <a:noFill/>
                          <a:ln>
                            <a:noFill/>
                          </a:ln>
                        </wps:spPr>
                        <wps:txbx>
                          <w:txbxContent>
                            <w:p w14:paraId="5D89ACE5" w14:textId="10ADE0A3" w:rsidR="009E2C7B" w:rsidRPr="000C7960" w:rsidRDefault="008E1BA0" w:rsidP="008E1BA0">
                              <w:pPr>
                                <w:ind w:firstLine="0"/>
                                <w:jc w:val="center"/>
                                <w:rPr>
                                  <w:sz w:val="36"/>
                                  <w:szCs w:val="36"/>
                                </w:rPr>
                              </w:pPr>
                              <w:r w:rsidRPr="000C7960">
                                <w:rPr>
                                  <w:sz w:val="36"/>
                                  <w:szCs w:val="36"/>
                                </w:rPr>
                                <w:t>74319010, 2024</w:t>
                              </w:r>
                            </w:p>
                          </w:txbxContent>
                        </wps:txbx>
                        <wps:bodyPr rot="0" vert="horz" wrap="square" lIns="18000" tIns="0" rIns="18000" bIns="0" anchor="ctr" anchorCtr="0" upright="1">
                          <a:noAutofit/>
                        </wps:bodyPr>
                      </wps:wsp>
                      <wps:wsp>
                        <wps:cNvPr id="470" name="Надпись 470"/>
                        <wps:cNvSpPr txBox="1">
                          <a:spLocks noChangeArrowheads="1"/>
                        </wps:cNvSpPr>
                        <wps:spPr bwMode="auto">
                          <a:xfrm>
                            <a:off x="2345377" y="9607138"/>
                            <a:ext cx="2519045" cy="539115"/>
                          </a:xfrm>
                          <a:prstGeom prst="rect">
                            <a:avLst/>
                          </a:prstGeom>
                          <a:noFill/>
                          <a:ln>
                            <a:noFill/>
                          </a:ln>
                        </wps:spPr>
                        <wps:txbx>
                          <w:txbxContent>
                            <w:p w14:paraId="69AB95C4" w14:textId="50113A26" w:rsidR="009E2C7B" w:rsidRPr="0038128A" w:rsidRDefault="004A577C" w:rsidP="009E2C7B">
                              <w:pPr>
                                <w:spacing w:before="240"/>
                                <w:ind w:firstLine="0"/>
                                <w:jc w:val="center"/>
                                <w:rPr>
                                  <w:szCs w:val="28"/>
                                </w:rPr>
                              </w:pPr>
                              <w:r>
                                <w:rPr>
                                  <w:szCs w:val="28"/>
                                </w:rPr>
                                <w:t>Аналитический обзор</w:t>
                              </w:r>
                            </w:p>
                          </w:txbxContent>
                        </wps:txbx>
                        <wps:bodyPr rot="0" vert="horz" wrap="square" lIns="18000" tIns="0" rIns="18000" bIns="0" anchor="t" anchorCtr="0" upright="1">
                          <a:noAutofit/>
                        </wps:bodyPr>
                      </wps:wsp>
                      <wps:wsp>
                        <wps:cNvPr id="471" name="Надпись 471"/>
                        <wps:cNvSpPr txBox="1">
                          <a:spLocks noChangeArrowheads="1"/>
                        </wps:cNvSpPr>
                        <wps:spPr bwMode="auto">
                          <a:xfrm>
                            <a:off x="5938" y="9969335"/>
                            <a:ext cx="611505" cy="179070"/>
                          </a:xfrm>
                          <a:prstGeom prst="rect">
                            <a:avLst/>
                          </a:prstGeom>
                          <a:noFill/>
                          <a:ln>
                            <a:noFill/>
                          </a:ln>
                        </wps:spPr>
                        <wps:txbx>
                          <w:txbxContent>
                            <w:p w14:paraId="1328C965" w14:textId="77777777" w:rsidR="009E2C7B" w:rsidRPr="00BE534A" w:rsidRDefault="009E2C7B" w:rsidP="009E2C7B">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472" name="Надпись 472"/>
                        <wps:cNvSpPr txBox="1">
                          <a:spLocks noChangeArrowheads="1"/>
                        </wps:cNvSpPr>
                        <wps:spPr bwMode="auto">
                          <a:xfrm>
                            <a:off x="617517" y="9969335"/>
                            <a:ext cx="827405" cy="179070"/>
                          </a:xfrm>
                          <a:prstGeom prst="rect">
                            <a:avLst/>
                          </a:prstGeom>
                          <a:noFill/>
                          <a:ln>
                            <a:noFill/>
                          </a:ln>
                        </wps:spPr>
                        <wps:txbx>
                          <w:txbxContent>
                            <w:p w14:paraId="37D42A76" w14:textId="532766E6" w:rsidR="009E2C7B" w:rsidRPr="00BE534A" w:rsidRDefault="004A577C" w:rsidP="009E2C7B">
                              <w:pPr>
                                <w:ind w:firstLine="0"/>
                                <w:rPr>
                                  <w:spacing w:val="-6"/>
                                  <w:sz w:val="20"/>
                                  <w:szCs w:val="20"/>
                                </w:rPr>
                              </w:pPr>
                              <w:r>
                                <w:rPr>
                                  <w:spacing w:val="-6"/>
                                  <w:sz w:val="20"/>
                                  <w:szCs w:val="20"/>
                                </w:rPr>
                                <w:t>Савчук</w:t>
                              </w:r>
                            </w:p>
                            <w:p w14:paraId="616DC6F5" w14:textId="77777777" w:rsidR="009E2C7B" w:rsidRDefault="009E2C7B" w:rsidP="009E2C7B">
                              <w:pPr>
                                <w:rPr>
                                  <w:rFonts w:ascii="Arial" w:hAnsi="Arial" w:cs="Arial"/>
                                  <w:sz w:val="20"/>
                                  <w:szCs w:val="20"/>
                                </w:rPr>
                              </w:pPr>
                            </w:p>
                            <w:p w14:paraId="4B7699E4" w14:textId="77777777" w:rsidR="009E2C7B" w:rsidRDefault="009E2C7B" w:rsidP="009E2C7B">
                              <w:pPr>
                                <w:rPr>
                                  <w:rFonts w:ascii="Arial" w:hAnsi="Arial" w:cs="Arial"/>
                                  <w:sz w:val="20"/>
                                  <w:szCs w:val="20"/>
                                </w:rPr>
                              </w:pPr>
                            </w:p>
                          </w:txbxContent>
                        </wps:txbx>
                        <wps:bodyPr rot="0" vert="horz" wrap="square" lIns="18000" tIns="0" rIns="18000" bIns="0" anchor="ctr" anchorCtr="0" upright="1">
                          <a:noAutofit/>
                        </wps:bodyPr>
                      </wps:wsp>
                      <wps:wsp>
                        <wps:cNvPr id="473" name="Надпись 473"/>
                        <wps:cNvSpPr txBox="1">
                          <a:spLocks noChangeArrowheads="1"/>
                        </wps:cNvSpPr>
                        <wps:spPr bwMode="auto">
                          <a:xfrm>
                            <a:off x="5041075" y="9607138"/>
                            <a:ext cx="178892" cy="179070"/>
                          </a:xfrm>
                          <a:prstGeom prst="rect">
                            <a:avLst/>
                          </a:prstGeom>
                          <a:noFill/>
                          <a:ln>
                            <a:noFill/>
                          </a:ln>
                        </wps:spPr>
                        <wps:txbx>
                          <w:txbxContent>
                            <w:p w14:paraId="6DF6EEFF" w14:textId="77777777" w:rsidR="009E2C7B" w:rsidRPr="00BE534A" w:rsidRDefault="009E2C7B" w:rsidP="009E2C7B">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474" name="Надпись 474"/>
                        <wps:cNvSpPr txBox="1">
                          <a:spLocks noChangeArrowheads="1"/>
                        </wps:cNvSpPr>
                        <wps:spPr bwMode="auto">
                          <a:xfrm>
                            <a:off x="5403273" y="9607138"/>
                            <a:ext cx="611986" cy="179694"/>
                          </a:xfrm>
                          <a:prstGeom prst="rect">
                            <a:avLst/>
                          </a:prstGeom>
                          <a:noFill/>
                          <a:ln>
                            <a:noFill/>
                          </a:ln>
                        </wps:spPr>
                        <wps:txbx>
                          <w:txbxContent>
                            <w:p w14:paraId="48EA7953" w14:textId="77777777" w:rsidR="009E2C7B" w:rsidRPr="00BE534A" w:rsidRDefault="009E2C7B" w:rsidP="009E2C7B">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475" name="Надпись 475"/>
                        <wps:cNvSpPr txBox="1">
                          <a:spLocks noChangeArrowheads="1"/>
                        </wps:cNvSpPr>
                        <wps:spPr bwMode="auto">
                          <a:xfrm>
                            <a:off x="6014852" y="9607138"/>
                            <a:ext cx="647537" cy="179694"/>
                          </a:xfrm>
                          <a:prstGeom prst="rect">
                            <a:avLst/>
                          </a:prstGeom>
                          <a:noFill/>
                          <a:ln>
                            <a:noFill/>
                          </a:ln>
                        </wps:spPr>
                        <wps:txbx>
                          <w:txbxContent>
                            <w:p w14:paraId="56364CFD" w14:textId="3E08C6F5" w:rsidR="009E2C7B" w:rsidRPr="00BE534A" w:rsidRDefault="009E2C7B" w:rsidP="009E2C7B">
                              <w:pPr>
                                <w:ind w:firstLine="0"/>
                                <w:jc w:val="center"/>
                                <w:rPr>
                                  <w:sz w:val="18"/>
                                  <w:szCs w:val="18"/>
                                </w:rPr>
                              </w:pPr>
                              <w:r w:rsidRPr="00BE534A">
                                <w:rPr>
                                  <w:sz w:val="18"/>
                                  <w:szCs w:val="18"/>
                                </w:rPr>
                                <w:t>1</w:t>
                              </w:r>
                              <w:r w:rsidR="00311DAD">
                                <w:rPr>
                                  <w:sz w:val="18"/>
                                  <w:szCs w:val="18"/>
                                </w:rPr>
                                <w:t>4</w:t>
                              </w:r>
                            </w:p>
                          </w:txbxContent>
                        </wps:txbx>
                        <wps:bodyPr rot="0" vert="horz" wrap="square" lIns="18000" tIns="18000" rIns="18000" bIns="0" anchor="ctr" anchorCtr="0" upright="1">
                          <a:noAutofit/>
                        </wps:bodyPr>
                      </wps:wsp>
                      <wps:wsp>
                        <wps:cNvPr id="476" name="Надпись 476"/>
                        <wps:cNvSpPr txBox="1">
                          <a:spLocks noChangeArrowheads="1"/>
                        </wps:cNvSpPr>
                        <wps:spPr bwMode="auto">
                          <a:xfrm>
                            <a:off x="5938" y="9785267"/>
                            <a:ext cx="611505" cy="179070"/>
                          </a:xfrm>
                          <a:prstGeom prst="rect">
                            <a:avLst/>
                          </a:prstGeom>
                          <a:noFill/>
                          <a:ln>
                            <a:noFill/>
                          </a:ln>
                        </wps:spPr>
                        <wps:txbx>
                          <w:txbxContent>
                            <w:p w14:paraId="014FAEA8" w14:textId="77777777" w:rsidR="009E2C7B" w:rsidRPr="00BE534A" w:rsidRDefault="009E2C7B" w:rsidP="009E2C7B">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477" name="Надпись 477"/>
                        <wps:cNvSpPr txBox="1">
                          <a:spLocks noChangeArrowheads="1"/>
                        </wps:cNvSpPr>
                        <wps:spPr bwMode="auto">
                          <a:xfrm>
                            <a:off x="617517" y="9785267"/>
                            <a:ext cx="827405" cy="179070"/>
                          </a:xfrm>
                          <a:prstGeom prst="rect">
                            <a:avLst/>
                          </a:prstGeom>
                          <a:noFill/>
                          <a:ln>
                            <a:noFill/>
                          </a:ln>
                        </wps:spPr>
                        <wps:txbx>
                          <w:txbxContent>
                            <w:p w14:paraId="45647CAC" w14:textId="77777777" w:rsidR="009E2C7B" w:rsidRDefault="009E2C7B" w:rsidP="009E2C7B">
                              <w:pPr>
                                <w:ind w:firstLine="0"/>
                                <w:rPr>
                                  <w:rFonts w:ascii="Arial" w:hAnsi="Arial" w:cs="Arial"/>
                                  <w:spacing w:val="-6"/>
                                  <w:sz w:val="20"/>
                                  <w:szCs w:val="20"/>
                                </w:rPr>
                              </w:pPr>
                            </w:p>
                            <w:p w14:paraId="3B0FBE62" w14:textId="77777777" w:rsidR="009E2C7B" w:rsidRDefault="009E2C7B" w:rsidP="009E2C7B">
                              <w:pPr>
                                <w:rPr>
                                  <w:rFonts w:ascii="Arial" w:hAnsi="Arial" w:cs="Arial"/>
                                  <w:sz w:val="20"/>
                                  <w:szCs w:val="20"/>
                                </w:rPr>
                              </w:pPr>
                            </w:p>
                            <w:p w14:paraId="66077EA8" w14:textId="77777777" w:rsidR="009E2C7B" w:rsidRDefault="009E2C7B" w:rsidP="009E2C7B">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BFE356" id="Группа 5" o:spid="_x0000_s1210" style="position:absolute;left:0;text-align:left;margin-left:-10.85pt;margin-top:-40.6pt;width:525.2pt;height:809.4pt;z-index:-251655168;mso-position-horizontal-relative:margin;mso-position-vertical-relative:margin;mso-width-relative:margin;mso-height-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">
                <v:line id="Прямая соединительная линия 7" o:spid="_x0000_s1211"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Прямая соединительная линия 8" o:spid="_x0000_s1212"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v:line id="Прямая соединительная линия 9" o:spid="_x0000_s1213"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Прямая соединительная линия 10" o:spid="_x0000_s1214"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Прямая соединительная линия 14" o:spid="_x0000_s1215"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Прямая соединительная линия 28" o:spid="_x0000_s1216"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"/>
                <v:line id="Прямая соединительная линия 31" o:spid="_x0000_s1217"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Прямая соединительная линия 33" o:spid="_x0000_s1218"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Прямая соединительная линия 36" o:spid="_x0000_s1219"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Прямая соединительная линия 38" o:spid="_x0000_s1220"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Прямая соединительная линия 40" o:spid="_x0000_s1221"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Прямая соединительная линия 41" o:spid="_x0000_s1222"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Прямая соединительная линия 42" o:spid="_x0000_s1223"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Прямая соединительная линия 43" o:spid="_x0000_s1224"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Прямая соединительная линия 44" o:spid="_x0000_s1225"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Прямая соединительная линия 45" o:spid="_x0000_s1226"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Прямая соединительная линия 46" o:spid="_x0000_s1227"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Прямая соединительная линия 47" o:spid="_x0000_s1228"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Прямая соединительная линия 48" o:spid="_x0000_s1229"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ая соединительная линия 49" o:spid="_x0000_s1230"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rect id="Прямоугольник 50" o:spid="_x0000_s1231"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LHgvwAAANsAAAAPAAAAZHJzL2Rvd25yZXYueG1sRE/NisIw&#10;EL4LvkMYwZumCop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CdmLHgvwAAANsAAAAPAAAAAAAA&#10;AAAAAAAAAAcCAABkcnMvZG93bnJldi54bWxQSwUGAAAAAAMAAwC3AAAA8wIAAAAA&#10;" filled="f" strokeweight="2pt"/>
                <v:shape id="Надпись 51" o:spid="_x0000_s1232"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" filled="f" stroked="f">
                  <v:textbox inset=".5mm,.5mm,.5mm,0">
                    <w:txbxContent>
                      <w:p w14:paraId="14ECA000" w14:textId="77777777" w:rsidR="009E2C7B" w:rsidRPr="00BE534A" w:rsidRDefault="009E2C7B" w:rsidP="009E2C7B">
                        <w:pPr>
                          <w:ind w:firstLine="0"/>
                          <w:jc w:val="center"/>
                          <w:rPr>
                            <w:sz w:val="18"/>
                            <w:szCs w:val="18"/>
                          </w:rPr>
                        </w:pPr>
                        <w:r w:rsidRPr="00BE534A">
                          <w:rPr>
                            <w:sz w:val="18"/>
                            <w:szCs w:val="18"/>
                          </w:rPr>
                          <w:t>Листов</w:t>
                        </w:r>
                      </w:p>
                    </w:txbxContent>
                  </v:textbox>
                </v:shape>
                <v:shape id="Надпись 52" o:spid="_x0000_s1233"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" filled="f" stroked="f">
                  <v:textbox inset=".5mm,.5mm,.5mm,0">
                    <w:txbxContent>
                      <w:p w14:paraId="5109C310" w14:textId="77777777" w:rsidR="009E2C7B" w:rsidRPr="00BE534A" w:rsidRDefault="009E2C7B" w:rsidP="009E2C7B">
                        <w:pPr>
                          <w:ind w:firstLine="0"/>
                          <w:jc w:val="center"/>
                          <w:rPr>
                            <w:sz w:val="18"/>
                            <w:szCs w:val="18"/>
                          </w:rPr>
                        </w:pPr>
                        <w:proofErr w:type="spellStart"/>
                        <w:r w:rsidRPr="00BE534A">
                          <w:rPr>
                            <w:sz w:val="18"/>
                            <w:szCs w:val="18"/>
                          </w:rPr>
                          <w:t>Изм</w:t>
                        </w:r>
                        <w:proofErr w:type="spellEnd"/>
                      </w:p>
                    </w:txbxContent>
                  </v:textbox>
                </v:shape>
                <v:shape id="Надпись 53" o:spid="_x0000_s1234"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" filled="f" stroked="f">
                  <v:textbox inset=".5mm,.5mm,.5mm,0">
                    <w:txbxContent>
                      <w:p w14:paraId="03FBA9BE" w14:textId="77777777" w:rsidR="009E2C7B" w:rsidRPr="00BE534A" w:rsidRDefault="009E2C7B" w:rsidP="009E2C7B">
                        <w:pPr>
                          <w:ind w:firstLine="0"/>
                          <w:jc w:val="center"/>
                          <w:rPr>
                            <w:sz w:val="18"/>
                            <w:szCs w:val="18"/>
                          </w:rPr>
                        </w:pPr>
                        <w:r w:rsidRPr="00BE534A">
                          <w:rPr>
                            <w:sz w:val="18"/>
                            <w:szCs w:val="18"/>
                          </w:rPr>
                          <w:t>Лист</w:t>
                        </w:r>
                      </w:p>
                    </w:txbxContent>
                  </v:textbox>
                </v:shape>
                <v:shape id="Надпись 54" o:spid="_x0000_s1235"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" filled="f" stroked="f">
                  <v:textbox inset=".5mm,.5mm,.5mm,0">
                    <w:txbxContent>
                      <w:p w14:paraId="198F2673" w14:textId="1C8502FC" w:rsidR="009E2C7B" w:rsidRPr="00BE534A" w:rsidRDefault="009E2C7B" w:rsidP="009E2C7B">
                        <w:pPr>
                          <w:ind w:firstLine="0"/>
                          <w:jc w:val="center"/>
                          <w:rPr>
                            <w:sz w:val="18"/>
                            <w:szCs w:val="18"/>
                          </w:rPr>
                        </w:pPr>
                        <w:r w:rsidRPr="00BE534A">
                          <w:rPr>
                            <w:sz w:val="18"/>
                            <w:szCs w:val="18"/>
                          </w:rPr>
                          <w:t>№ докум</w:t>
                        </w:r>
                        <w:r w:rsidR="000C7960">
                          <w:rPr>
                            <w:sz w:val="18"/>
                            <w:szCs w:val="18"/>
                          </w:rPr>
                          <w:t>ента</w:t>
                        </w:r>
                      </w:p>
                    </w:txbxContent>
                  </v:textbox>
                </v:shape>
                <v:shape id="Надпись 55" o:spid="_x0000_s1236"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" filled="f" stroked="f">
                  <v:textbox inset=".5mm,0,.5mm,0">
                    <w:txbxContent>
                      <w:p w14:paraId="03335DA6" w14:textId="77777777" w:rsidR="009E2C7B" w:rsidRPr="003B3077" w:rsidRDefault="009E2C7B" w:rsidP="009E2C7B">
                        <w:pPr>
                          <w:ind w:firstLine="0"/>
                          <w:rPr>
                            <w:sz w:val="20"/>
                            <w:szCs w:val="20"/>
                          </w:rPr>
                        </w:pPr>
                        <w:r>
                          <w:rPr>
                            <w:sz w:val="20"/>
                            <w:szCs w:val="20"/>
                          </w:rPr>
                          <w:t>Войцехович</w:t>
                        </w:r>
                      </w:p>
                    </w:txbxContent>
                  </v:textbox>
                </v:shape>
                <v:shape id="Надпись 56" o:spid="_x0000_s1237"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" filled="f" stroked="f">
                  <v:textbox inset=".5mm,0,.5mm,0">
                    <w:txbxContent>
                      <w:p w14:paraId="5CD13FA4" w14:textId="77777777" w:rsidR="009E2C7B" w:rsidRPr="00BE534A" w:rsidRDefault="009E2C7B" w:rsidP="009E2C7B">
                        <w:pPr>
                          <w:ind w:firstLine="0"/>
                          <w:rPr>
                            <w:sz w:val="20"/>
                            <w:szCs w:val="20"/>
                          </w:rPr>
                        </w:pPr>
                        <w:proofErr w:type="spellStart"/>
                        <w:r>
                          <w:rPr>
                            <w:sz w:val="20"/>
                            <w:szCs w:val="20"/>
                          </w:rPr>
                          <w:t>Игнаткова</w:t>
                        </w:r>
                        <w:proofErr w:type="spellEnd"/>
                      </w:p>
                    </w:txbxContent>
                  </v:textbox>
                </v:shape>
                <v:shape id="Надпись 57" o:spid="_x0000_s1238"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" filled="f" stroked="f">
                  <v:textbox inset=".5mm,0,.5mm,0">
                    <w:txbxContent>
                      <w:p w14:paraId="648B3534" w14:textId="77777777" w:rsidR="009E2C7B" w:rsidRPr="00BE534A" w:rsidRDefault="009E2C7B" w:rsidP="009E2C7B">
                        <w:pPr>
                          <w:ind w:firstLine="0"/>
                          <w:rPr>
                            <w:sz w:val="20"/>
                            <w:szCs w:val="20"/>
                          </w:rPr>
                        </w:pPr>
                        <w:r w:rsidRPr="00BE534A">
                          <w:rPr>
                            <w:sz w:val="20"/>
                            <w:szCs w:val="20"/>
                          </w:rPr>
                          <w:t>Романенко</w:t>
                        </w:r>
                      </w:p>
                      <w:p w14:paraId="4B84EFD8" w14:textId="77777777" w:rsidR="009E2C7B" w:rsidRDefault="009E2C7B" w:rsidP="009E2C7B">
                        <w:pPr>
                          <w:rPr>
                            <w:rFonts w:ascii="Arial" w:hAnsi="Arial" w:cs="Arial"/>
                            <w:sz w:val="20"/>
                            <w:szCs w:val="20"/>
                          </w:rPr>
                        </w:pPr>
                      </w:p>
                    </w:txbxContent>
                  </v:textbox>
                </v:shape>
                <v:shape id="Надпись 58" o:spid="_x0000_s1239"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" filled="f" stroked="f">
                  <v:textbox inset=".5mm,.5mm,.5mm,0">
                    <w:txbxContent>
                      <w:p w14:paraId="736ED2EF" w14:textId="77777777" w:rsidR="009E2C7B" w:rsidRPr="00BE534A" w:rsidRDefault="009E2C7B" w:rsidP="009E2C7B">
                        <w:pPr>
                          <w:ind w:firstLine="0"/>
                          <w:jc w:val="center"/>
                          <w:rPr>
                            <w:sz w:val="18"/>
                            <w:szCs w:val="18"/>
                          </w:rPr>
                        </w:pPr>
                        <w:r w:rsidRPr="00BE534A">
                          <w:rPr>
                            <w:sz w:val="18"/>
                            <w:szCs w:val="18"/>
                          </w:rPr>
                          <w:t>Подпись</w:t>
                        </w:r>
                      </w:p>
                    </w:txbxContent>
                  </v:textbox>
                </v:shape>
                <v:shape id="Надпись 59" o:spid="_x0000_s1240"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" filled="f" stroked="f">
                  <v:textbox inset=".5mm,.5mm,.5mm,0">
                    <w:txbxContent>
                      <w:p w14:paraId="5BF3AC41" w14:textId="77777777" w:rsidR="009E2C7B" w:rsidRPr="00BE534A" w:rsidRDefault="009E2C7B" w:rsidP="009E2C7B">
                        <w:pPr>
                          <w:ind w:firstLine="0"/>
                          <w:jc w:val="center"/>
                          <w:rPr>
                            <w:sz w:val="18"/>
                            <w:szCs w:val="18"/>
                          </w:rPr>
                        </w:pPr>
                        <w:r w:rsidRPr="00BE534A">
                          <w:rPr>
                            <w:sz w:val="18"/>
                            <w:szCs w:val="18"/>
                          </w:rPr>
                          <w:t>Дата</w:t>
                        </w:r>
                      </w:p>
                    </w:txbxContent>
                  </v:textbox>
                </v:shape>
                <v:shape id="Надпись 60" o:spid="_x0000_s1241"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" filled="f" stroked="f">
                  <v:textbox inset=".5mm,0,.5mm,0">
                    <w:txbxContent>
                      <w:p w14:paraId="3AD7061F" w14:textId="77777777" w:rsidR="009E2C7B" w:rsidRPr="00BE534A" w:rsidRDefault="009E2C7B" w:rsidP="009E2C7B">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61" o:spid="_x0000_s1242"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" filled="f" stroked="f">
                  <v:textbox inset=".5mm,0,.5mm,0">
                    <w:txbxContent>
                      <w:p w14:paraId="74625D4E" w14:textId="77777777" w:rsidR="009E2C7B" w:rsidRPr="00BE534A" w:rsidRDefault="009E2C7B" w:rsidP="009E2C7B">
                        <w:pPr>
                          <w:ind w:firstLine="0"/>
                          <w:rPr>
                            <w:i/>
                            <w:iCs/>
                            <w:sz w:val="20"/>
                            <w:szCs w:val="20"/>
                          </w:rPr>
                        </w:pPr>
                        <w:r w:rsidRPr="00BE534A">
                          <w:rPr>
                            <w:sz w:val="20"/>
                            <w:szCs w:val="20"/>
                          </w:rPr>
                          <w:t>Пров</w:t>
                        </w:r>
                        <w:r w:rsidRPr="00BE534A">
                          <w:rPr>
                            <w:i/>
                            <w:iCs/>
                            <w:sz w:val="20"/>
                            <w:szCs w:val="20"/>
                          </w:rPr>
                          <w:t>.</w:t>
                        </w:r>
                      </w:p>
                    </w:txbxContent>
                  </v:textbox>
                </v:shape>
                <v:shape id="Надпись 62" o:spid="_x0000_s1243"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" filled="f" stroked="f">
                  <v:textbox inset=".5mm,0,.5mm,0">
                    <w:txbxContent>
                      <w:p w14:paraId="7FCCF87F" w14:textId="77777777" w:rsidR="009E2C7B" w:rsidRPr="00BE534A" w:rsidRDefault="009E2C7B" w:rsidP="009E2C7B">
                        <w:pPr>
                          <w:ind w:firstLine="0"/>
                          <w:rPr>
                            <w:sz w:val="20"/>
                            <w:szCs w:val="20"/>
                          </w:rPr>
                        </w:pPr>
                        <w:r w:rsidRPr="00BE534A">
                          <w:rPr>
                            <w:sz w:val="20"/>
                            <w:szCs w:val="20"/>
                          </w:rPr>
                          <w:t>Утв.</w:t>
                        </w:r>
                      </w:p>
                    </w:txbxContent>
                  </v:textbox>
                </v:shape>
                <v:shape id="Надпись 63" o:spid="_x0000_s1244"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" filled="f" stroked="f">
                  <v:textbox inset=".5mm,.5mm,.5mm,0">
                    <w:txbxContent>
                      <w:p w14:paraId="6AFBEF74" w14:textId="77777777" w:rsidR="009E2C7B" w:rsidRPr="00A52B8A" w:rsidRDefault="009E2C7B" w:rsidP="009E2C7B">
                        <w:pPr>
                          <w:ind w:firstLine="0"/>
                          <w:jc w:val="center"/>
                          <w:rPr>
                            <w:sz w:val="16"/>
                            <w:szCs w:val="16"/>
                          </w:rPr>
                        </w:pPr>
                        <w:r w:rsidRPr="00BE534A">
                          <w:rPr>
                            <w:sz w:val="18"/>
                            <w:szCs w:val="18"/>
                          </w:rPr>
                          <w:t>Лит</w:t>
                        </w:r>
                        <w:r w:rsidRPr="00A52B8A">
                          <w:rPr>
                            <w:sz w:val="16"/>
                            <w:szCs w:val="16"/>
                          </w:rPr>
                          <w:t>.</w:t>
                        </w:r>
                      </w:p>
                    </w:txbxContent>
                  </v:textbox>
                </v:shape>
                <v:shape id="Надпись 467" o:spid="_x0000_s1245"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" filled="f" stroked="f">
                  <v:textbox inset=".5mm,.5mm,.5mm,0">
                    <w:txbxContent>
                      <w:p w14:paraId="43DAF1CA" w14:textId="77777777" w:rsidR="009E2C7B" w:rsidRPr="00BE534A" w:rsidRDefault="009E2C7B" w:rsidP="009E2C7B">
                        <w:pPr>
                          <w:ind w:firstLine="0"/>
                          <w:jc w:val="center"/>
                          <w:rPr>
                            <w:sz w:val="18"/>
                            <w:szCs w:val="18"/>
                          </w:rPr>
                        </w:pPr>
                        <w:r w:rsidRPr="00BE534A">
                          <w:rPr>
                            <w:sz w:val="18"/>
                            <w:szCs w:val="18"/>
                          </w:rPr>
                          <w:t>Лист</w:t>
                        </w:r>
                      </w:p>
                    </w:txbxContent>
                  </v:textbox>
                </v:shape>
                <v:shape id="Надпись 468" o:spid="_x0000_s1246"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" filled="f" stroked="f">
                  <v:textbox inset=".5mm,0,.5mm,0">
                    <w:txbxContent>
                      <w:p w14:paraId="1BBD6668" w14:textId="078F8B6B" w:rsidR="009E2C7B" w:rsidRPr="000C7960" w:rsidRDefault="00DA00E2" w:rsidP="009E2C7B">
                        <w:pPr>
                          <w:ind w:firstLine="0"/>
                          <w:jc w:val="center"/>
                          <w:rPr>
                            <w:sz w:val="36"/>
                            <w:szCs w:val="36"/>
                          </w:rPr>
                        </w:pPr>
                        <w:r w:rsidRPr="000C7960">
                          <w:rPr>
                            <w:sz w:val="36"/>
                            <w:szCs w:val="36"/>
                          </w:rPr>
                          <w:t>БГТУ</w:t>
                        </w:r>
                        <w:r w:rsidR="009E2C7B" w:rsidRPr="000C7960">
                          <w:rPr>
                            <w:sz w:val="36"/>
                            <w:szCs w:val="36"/>
                          </w:rPr>
                          <w:t xml:space="preserve"> </w:t>
                        </w:r>
                        <w:r w:rsidR="004A577C" w:rsidRPr="000C7960">
                          <w:rPr>
                            <w:sz w:val="36"/>
                            <w:szCs w:val="36"/>
                          </w:rPr>
                          <w:t>01</w:t>
                        </w:r>
                        <w:r w:rsidR="009E2C7B" w:rsidRPr="000C7960">
                          <w:rPr>
                            <w:sz w:val="36"/>
                            <w:szCs w:val="36"/>
                          </w:rPr>
                          <w:t>.</w:t>
                        </w:r>
                        <w:proofErr w:type="gramStart"/>
                        <w:r w:rsidR="009E2C7B" w:rsidRPr="000C7960">
                          <w:rPr>
                            <w:sz w:val="36"/>
                            <w:szCs w:val="36"/>
                          </w:rPr>
                          <w:t>00</w:t>
                        </w:r>
                        <w:r w:rsidR="000012DE" w:rsidRPr="000C7960">
                          <w:rPr>
                            <w:sz w:val="36"/>
                            <w:szCs w:val="36"/>
                          </w:rPr>
                          <w:t>.</w:t>
                        </w:r>
                        <w:r w:rsidR="009E2C7B" w:rsidRPr="000C7960">
                          <w:rPr>
                            <w:sz w:val="36"/>
                            <w:szCs w:val="36"/>
                          </w:rPr>
                          <w:t>ПЗ</w:t>
                        </w:r>
                        <w:proofErr w:type="gramEnd"/>
                      </w:p>
                    </w:txbxContent>
                  </v:textbox>
                </v:shape>
                <v:shape id="Надпись 469" o:spid="_x0000_s1247"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" filled="f" stroked="f">
                  <v:textbox inset=".5mm,0,.5mm,0">
                    <w:txbxContent>
                      <w:p w14:paraId="5D89ACE5" w14:textId="10ADE0A3" w:rsidR="009E2C7B" w:rsidRPr="000C7960" w:rsidRDefault="008E1BA0" w:rsidP="008E1BA0">
                        <w:pPr>
                          <w:ind w:firstLine="0"/>
                          <w:jc w:val="center"/>
                          <w:rPr>
                            <w:sz w:val="36"/>
                            <w:szCs w:val="36"/>
                          </w:rPr>
                        </w:pPr>
                        <w:r w:rsidRPr="000C7960">
                          <w:rPr>
                            <w:sz w:val="36"/>
                            <w:szCs w:val="36"/>
                          </w:rPr>
                          <w:t>74319010, 2024</w:t>
                        </w:r>
                      </w:p>
                    </w:txbxContent>
                  </v:textbox>
                </v:shape>
                <v:shape id="Надпись 470" o:spid="_x0000_s1248"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" filled="f" stroked="f">
                  <v:textbox inset=".5mm,0,.5mm,0">
                    <w:txbxContent>
                      <w:p w14:paraId="69AB95C4" w14:textId="50113A26" w:rsidR="009E2C7B" w:rsidRPr="0038128A" w:rsidRDefault="004A577C" w:rsidP="009E2C7B">
                        <w:pPr>
                          <w:spacing w:before="240"/>
                          <w:ind w:firstLine="0"/>
                          <w:jc w:val="center"/>
                          <w:rPr>
                            <w:szCs w:val="28"/>
                          </w:rPr>
                        </w:pPr>
                        <w:r>
                          <w:rPr>
                            <w:szCs w:val="28"/>
                          </w:rPr>
                          <w:t>Аналитический обзор</w:t>
                        </w:r>
                      </w:p>
                    </w:txbxContent>
                  </v:textbox>
                </v:shape>
                <v:shape id="Надпись 471" o:spid="_x0000_s1249"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" filled="f" stroked="f">
                  <v:textbox inset=".5mm,0,.5mm,0">
                    <w:txbxContent>
                      <w:p w14:paraId="1328C965" w14:textId="77777777" w:rsidR="009E2C7B" w:rsidRPr="00BE534A" w:rsidRDefault="009E2C7B" w:rsidP="009E2C7B">
                        <w:pPr>
                          <w:ind w:firstLine="0"/>
                          <w:rPr>
                            <w:sz w:val="20"/>
                            <w:szCs w:val="20"/>
                          </w:rPr>
                        </w:pPr>
                        <w:r w:rsidRPr="00BE534A">
                          <w:rPr>
                            <w:sz w:val="20"/>
                            <w:szCs w:val="20"/>
                          </w:rPr>
                          <w:t>Н. контр.</w:t>
                        </w:r>
                      </w:p>
                    </w:txbxContent>
                  </v:textbox>
                </v:shape>
                <v:shape id="Надпись 472" o:spid="_x0000_s1250"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" filled="f" stroked="f">
                  <v:textbox inset=".5mm,0,.5mm,0">
                    <w:txbxContent>
                      <w:p w14:paraId="37D42A76" w14:textId="532766E6" w:rsidR="009E2C7B" w:rsidRPr="00BE534A" w:rsidRDefault="004A577C" w:rsidP="009E2C7B">
                        <w:pPr>
                          <w:ind w:firstLine="0"/>
                          <w:rPr>
                            <w:spacing w:val="-6"/>
                            <w:sz w:val="20"/>
                            <w:szCs w:val="20"/>
                          </w:rPr>
                        </w:pPr>
                        <w:r>
                          <w:rPr>
                            <w:spacing w:val="-6"/>
                            <w:sz w:val="20"/>
                            <w:szCs w:val="20"/>
                          </w:rPr>
                          <w:t>Савчук</w:t>
                        </w:r>
                      </w:p>
                      <w:p w14:paraId="616DC6F5" w14:textId="77777777" w:rsidR="009E2C7B" w:rsidRDefault="009E2C7B" w:rsidP="009E2C7B">
                        <w:pPr>
                          <w:rPr>
                            <w:rFonts w:ascii="Arial" w:hAnsi="Arial" w:cs="Arial"/>
                            <w:sz w:val="20"/>
                            <w:szCs w:val="20"/>
                          </w:rPr>
                        </w:pPr>
                      </w:p>
                      <w:p w14:paraId="4B7699E4" w14:textId="77777777" w:rsidR="009E2C7B" w:rsidRDefault="009E2C7B" w:rsidP="009E2C7B">
                        <w:pPr>
                          <w:rPr>
                            <w:rFonts w:ascii="Arial" w:hAnsi="Arial" w:cs="Arial"/>
                            <w:sz w:val="20"/>
                            <w:szCs w:val="20"/>
                          </w:rPr>
                        </w:pPr>
                      </w:p>
                    </w:txbxContent>
                  </v:textbox>
                </v:shape>
                <v:shape id="Надпись 473" o:spid="_x0000_s1251"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" filled="f" stroked="f">
                  <v:textbox inset=".5mm,.5mm,.5mm,0">
                    <w:txbxContent>
                      <w:p w14:paraId="6DF6EEFF" w14:textId="77777777" w:rsidR="009E2C7B" w:rsidRPr="00BE534A" w:rsidRDefault="009E2C7B" w:rsidP="009E2C7B">
                        <w:pPr>
                          <w:ind w:firstLine="0"/>
                          <w:jc w:val="center"/>
                          <w:rPr>
                            <w:sz w:val="18"/>
                            <w:szCs w:val="18"/>
                          </w:rPr>
                        </w:pPr>
                        <w:r w:rsidRPr="00BE534A">
                          <w:rPr>
                            <w:sz w:val="18"/>
                            <w:szCs w:val="18"/>
                          </w:rPr>
                          <w:t>у</w:t>
                        </w:r>
                      </w:p>
                    </w:txbxContent>
                  </v:textbox>
                </v:shape>
                <v:shape id="Надпись 474" o:spid="_x0000_s1252"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" filled="f" stroked="f">
                  <v:textbox inset=".5mm,.5mm,.5mm,0">
                    <w:txbxContent>
                      <w:p w14:paraId="48EA7953" w14:textId="77777777" w:rsidR="009E2C7B" w:rsidRPr="00BE534A" w:rsidRDefault="009E2C7B" w:rsidP="009E2C7B">
                        <w:pPr>
                          <w:ind w:firstLine="0"/>
                          <w:jc w:val="center"/>
                          <w:rPr>
                            <w:sz w:val="18"/>
                            <w:szCs w:val="18"/>
                          </w:rPr>
                        </w:pPr>
                        <w:r w:rsidRPr="00BE534A">
                          <w:rPr>
                            <w:sz w:val="18"/>
                            <w:szCs w:val="18"/>
                          </w:rPr>
                          <w:t>1</w:t>
                        </w:r>
                      </w:p>
                    </w:txbxContent>
                  </v:textbox>
                </v:shape>
                <v:shape id="Надпись 475" o:spid="_x0000_s1253"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" filled="f" stroked="f">
                  <v:textbox inset=".5mm,.5mm,.5mm,0">
                    <w:txbxContent>
                      <w:p w14:paraId="56364CFD" w14:textId="3E08C6F5" w:rsidR="009E2C7B" w:rsidRPr="00BE534A" w:rsidRDefault="009E2C7B" w:rsidP="009E2C7B">
                        <w:pPr>
                          <w:ind w:firstLine="0"/>
                          <w:jc w:val="center"/>
                          <w:rPr>
                            <w:sz w:val="18"/>
                            <w:szCs w:val="18"/>
                          </w:rPr>
                        </w:pPr>
                        <w:r w:rsidRPr="00BE534A">
                          <w:rPr>
                            <w:sz w:val="18"/>
                            <w:szCs w:val="18"/>
                          </w:rPr>
                          <w:t>1</w:t>
                        </w:r>
                        <w:r w:rsidR="00311DAD">
                          <w:rPr>
                            <w:sz w:val="18"/>
                            <w:szCs w:val="18"/>
                          </w:rPr>
                          <w:t>4</w:t>
                        </w:r>
                      </w:p>
                    </w:txbxContent>
                  </v:textbox>
                </v:shape>
                <v:shape id="Надпись 476" o:spid="_x0000_s1254"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" filled="f" stroked="f">
                  <v:textbox inset=".5mm,0,.5mm,0">
                    <w:txbxContent>
                      <w:p w14:paraId="014FAEA8" w14:textId="77777777" w:rsidR="009E2C7B" w:rsidRPr="00BE534A" w:rsidRDefault="009E2C7B" w:rsidP="009E2C7B">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477" o:spid="_x0000_s1255"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" filled="f" stroked="f">
                  <v:textbox inset=".5mm,0,.5mm,0">
                    <w:txbxContent>
                      <w:p w14:paraId="45647CAC" w14:textId="77777777" w:rsidR="009E2C7B" w:rsidRDefault="009E2C7B" w:rsidP="009E2C7B">
                        <w:pPr>
                          <w:ind w:firstLine="0"/>
                          <w:rPr>
                            <w:rFonts w:ascii="Arial" w:hAnsi="Arial" w:cs="Arial"/>
                            <w:spacing w:val="-6"/>
                            <w:sz w:val="20"/>
                            <w:szCs w:val="20"/>
                          </w:rPr>
                        </w:pPr>
                      </w:p>
                      <w:p w14:paraId="3B0FBE62" w14:textId="77777777" w:rsidR="009E2C7B" w:rsidRDefault="009E2C7B" w:rsidP="009E2C7B">
                        <w:pPr>
                          <w:rPr>
                            <w:rFonts w:ascii="Arial" w:hAnsi="Arial" w:cs="Arial"/>
                            <w:sz w:val="20"/>
                            <w:szCs w:val="20"/>
                          </w:rPr>
                        </w:pPr>
                      </w:p>
                      <w:p w14:paraId="66077EA8" w14:textId="77777777" w:rsidR="009E2C7B" w:rsidRDefault="009E2C7B" w:rsidP="009E2C7B">
                        <w:pPr>
                          <w:rPr>
                            <w:rFonts w:ascii="Arial" w:hAnsi="Arial" w:cs="Arial"/>
                            <w:sz w:val="20"/>
                            <w:szCs w:val="20"/>
                          </w:rPr>
                        </w:pPr>
                      </w:p>
                    </w:txbxContent>
                  </v:textbox>
                </v:shape>
                <w10:wrap anchorx="margin" anchory="margin"/>
              </v:group>
            </w:pict>
          </mc:Fallback>
        </mc:AlternateContent>
      </w:r>
      <w:r w:rsidR="009E2C7B" w:rsidRPr="00A42324">
        <w:t>1</w:t>
      </w:r>
      <w:r w:rsidR="009E2C7B">
        <w:t> Аналитический обзор</w:t>
      </w:r>
      <w:bookmarkEnd w:id="2"/>
    </w:p>
    <w:p w14:paraId="33072A7A" w14:textId="3B781255" w:rsidR="009E2C7B" w:rsidRDefault="009E2C7B" w:rsidP="009E2C7B">
      <w:pPr>
        <w:pStyle w:val="af6"/>
        <w:outlineLvl w:val="1"/>
      </w:pPr>
      <w:bookmarkStart w:id="3" w:name="_Toc168516722"/>
      <w:r w:rsidRPr="00A42324">
        <w:t>1</w:t>
      </w:r>
      <w:r>
        <w:t>.1 А</w:t>
      </w:r>
      <w:r w:rsidRPr="0096426C">
        <w:t>нализ предметной области</w:t>
      </w:r>
      <w:bookmarkEnd w:id="3"/>
    </w:p>
    <w:p w14:paraId="34F55D7E" w14:textId="291CB808" w:rsidR="009E2C7B" w:rsidRDefault="009E2C7B" w:rsidP="009E2C7B">
      <w:r>
        <w:t>В наше время визажист</w:t>
      </w:r>
      <w:r w:rsidR="0010433D">
        <w:t xml:space="preserve"> – </w:t>
      </w:r>
      <w:r>
        <w:t>одна</w:t>
      </w:r>
      <w:r w:rsidR="00497A0C">
        <w:t xml:space="preserve"> из </w:t>
      </w:r>
      <w:r>
        <w:t>самых востребованных</w:t>
      </w:r>
      <w:r w:rsidR="00A1324C">
        <w:t xml:space="preserve"> и </w:t>
      </w:r>
      <w:r>
        <w:t>хорошо оплачиваемых профессий. Сейчас визажистов все чаще называют художниками по макияжу, ведь эти люди действительно проявляют определенные творческие способности. Человек, выбравший данную профессию, должен иметь хороший вкус</w:t>
      </w:r>
      <w:r w:rsidR="00A1324C">
        <w:t xml:space="preserve"> и </w:t>
      </w:r>
      <w:r>
        <w:t>чувство стиля.</w:t>
      </w:r>
    </w:p>
    <w:p w14:paraId="44108D14" w14:textId="31A1C67F" w:rsidR="009E2C7B" w:rsidRPr="00006D58" w:rsidRDefault="009E2C7B" w:rsidP="009E2C7B">
      <w:pPr>
        <w:rPr>
          <w:spacing w:val="4"/>
          <w:lang w:eastAsia="ru-RU"/>
        </w:rPr>
      </w:pPr>
      <w:r w:rsidRPr="00006D58">
        <w:rPr>
          <w:spacing w:val="4"/>
          <w:lang w:eastAsia="ru-RU"/>
        </w:rPr>
        <w:t>Многие визажисты, предоставляющие индивидуальные услуги</w:t>
      </w:r>
      <w:r w:rsidR="00A1324C">
        <w:rPr>
          <w:spacing w:val="4"/>
          <w:lang w:eastAsia="ru-RU"/>
        </w:rPr>
        <w:t xml:space="preserve"> и </w:t>
      </w:r>
      <w:r w:rsidRPr="00006D58">
        <w:rPr>
          <w:spacing w:val="4"/>
          <w:lang w:eastAsia="ru-RU"/>
        </w:rPr>
        <w:t>разрабатывающие собственные курсы, пренебрегают</w:t>
      </w:r>
      <w:r w:rsidR="000A6ABD" w:rsidRPr="00006D58">
        <w:rPr>
          <w:spacing w:val="4"/>
          <w:lang w:eastAsia="ru-RU"/>
        </w:rPr>
        <w:t xml:space="preserve"> в </w:t>
      </w:r>
      <w:r w:rsidRPr="00006D58">
        <w:rPr>
          <w:spacing w:val="4"/>
          <w:lang w:eastAsia="ru-RU"/>
        </w:rPr>
        <w:t xml:space="preserve">создании персонального сайта, ограничиваясь социальными сетями. </w:t>
      </w:r>
      <w:r w:rsidR="001B1757" w:rsidRPr="00006D58">
        <w:rPr>
          <w:spacing w:val="4"/>
          <w:lang w:eastAsia="ru-RU"/>
        </w:rPr>
        <w:t>Поиск информации</w:t>
      </w:r>
      <w:r w:rsidR="000A6ABD" w:rsidRPr="00006D58">
        <w:rPr>
          <w:spacing w:val="4"/>
          <w:lang w:eastAsia="ru-RU"/>
        </w:rPr>
        <w:t xml:space="preserve"> в </w:t>
      </w:r>
      <w:r w:rsidR="001B1757" w:rsidRPr="00006D58">
        <w:rPr>
          <w:spacing w:val="4"/>
          <w:lang w:eastAsia="ru-RU"/>
        </w:rPr>
        <w:t>социальных сетях</w:t>
      </w:r>
      <w:r w:rsidR="00A1324C">
        <w:rPr>
          <w:spacing w:val="4"/>
          <w:lang w:eastAsia="ru-RU"/>
        </w:rPr>
        <w:t xml:space="preserve"> и </w:t>
      </w:r>
      <w:r w:rsidR="001B1757" w:rsidRPr="00006D58">
        <w:rPr>
          <w:spacing w:val="4"/>
          <w:lang w:eastAsia="ru-RU"/>
        </w:rPr>
        <w:t>других источниках</w:t>
      </w:r>
      <w:r w:rsidRPr="00006D58">
        <w:rPr>
          <w:spacing w:val="4"/>
          <w:lang w:eastAsia="ru-RU"/>
        </w:rPr>
        <w:t xml:space="preserve"> занимает много времени</w:t>
      </w:r>
      <w:r w:rsidR="00A1324C">
        <w:rPr>
          <w:spacing w:val="4"/>
          <w:lang w:eastAsia="ru-RU"/>
        </w:rPr>
        <w:t xml:space="preserve"> и </w:t>
      </w:r>
      <w:r w:rsidRPr="00006D58">
        <w:rPr>
          <w:spacing w:val="4"/>
          <w:lang w:eastAsia="ru-RU"/>
        </w:rPr>
        <w:t>усилий,</w:t>
      </w:r>
      <w:r w:rsidR="000A6ABD" w:rsidRPr="00006D58">
        <w:rPr>
          <w:spacing w:val="4"/>
          <w:lang w:eastAsia="ru-RU"/>
        </w:rPr>
        <w:t xml:space="preserve"> а </w:t>
      </w:r>
      <w:r w:rsidRPr="00006D58">
        <w:rPr>
          <w:spacing w:val="4"/>
          <w:lang w:eastAsia="ru-RU"/>
        </w:rPr>
        <w:t>отсутствие структурированности информации ведёт</w:t>
      </w:r>
      <w:r w:rsidR="000A6ABD" w:rsidRPr="00006D58">
        <w:rPr>
          <w:spacing w:val="4"/>
          <w:lang w:eastAsia="ru-RU"/>
        </w:rPr>
        <w:t xml:space="preserve"> к </w:t>
      </w:r>
      <w:r w:rsidRPr="00006D58">
        <w:rPr>
          <w:spacing w:val="4"/>
          <w:lang w:eastAsia="ru-RU"/>
        </w:rPr>
        <w:t>ослабеванию интереса</w:t>
      </w:r>
      <w:r w:rsidR="000A6ABD" w:rsidRPr="00006D58">
        <w:rPr>
          <w:spacing w:val="4"/>
          <w:lang w:eastAsia="ru-RU"/>
        </w:rPr>
        <w:t xml:space="preserve"> к </w:t>
      </w:r>
      <w:r w:rsidRPr="00006D58">
        <w:rPr>
          <w:spacing w:val="4"/>
          <w:lang w:eastAsia="ru-RU"/>
        </w:rPr>
        <w:t>услугам со стороны клиента. Поэтому создание собственного сайта</w:t>
      </w:r>
      <w:r w:rsidR="007C3EED">
        <w:rPr>
          <w:spacing w:val="4"/>
          <w:lang w:eastAsia="ru-RU"/>
        </w:rPr>
        <w:t xml:space="preserve"> </w:t>
      </w:r>
      <w:r w:rsidRPr="00006D58">
        <w:rPr>
          <w:spacing w:val="4"/>
          <w:lang w:eastAsia="ru-RU"/>
        </w:rPr>
        <w:t>обеспечит не только удобный поиск информации, но также повысит узнаваемость</w:t>
      </w:r>
      <w:r w:rsidR="00A1324C">
        <w:rPr>
          <w:spacing w:val="4"/>
          <w:lang w:eastAsia="ru-RU"/>
        </w:rPr>
        <w:t xml:space="preserve"> и </w:t>
      </w:r>
      <w:r w:rsidRPr="00006D58">
        <w:rPr>
          <w:spacing w:val="4"/>
          <w:lang w:eastAsia="ru-RU"/>
        </w:rPr>
        <w:t xml:space="preserve">конкурентоспособность среди аналогичных школ. </w:t>
      </w:r>
      <w:r w:rsidRPr="00006D58">
        <w:rPr>
          <w:spacing w:val="4"/>
        </w:rPr>
        <w:t>Большинство клиентов осуществляют запись при помощи сети Интернет. Важно создать удобный</w:t>
      </w:r>
      <w:r w:rsidR="00A1324C">
        <w:rPr>
          <w:spacing w:val="4"/>
        </w:rPr>
        <w:t xml:space="preserve"> и </w:t>
      </w:r>
      <w:r w:rsidRPr="00006D58">
        <w:rPr>
          <w:spacing w:val="4"/>
        </w:rPr>
        <w:t>привлекательный сайт, чтобы пользователь захотел вернуться вновь.</w:t>
      </w:r>
    </w:p>
    <w:p w14:paraId="4A011E18" w14:textId="25168696" w:rsidR="009E2C7B" w:rsidRDefault="009E2C7B" w:rsidP="009E2C7B">
      <w:r>
        <w:rPr>
          <w:lang w:eastAsia="ru-RU"/>
        </w:rPr>
        <w:t>Основная цель</w:t>
      </w:r>
      <w:r w:rsidR="0010433D">
        <w:t xml:space="preserve"> – </w:t>
      </w:r>
      <w:r>
        <w:rPr>
          <w:lang w:eastAsia="ru-RU"/>
        </w:rPr>
        <w:t>создание веб-сайта</w:t>
      </w:r>
      <w:r w:rsidR="007C3EED">
        <w:rPr>
          <w:lang w:eastAsia="ru-RU"/>
        </w:rPr>
        <w:t xml:space="preserve"> </w:t>
      </w:r>
      <w:r w:rsidR="000A6ABD">
        <w:rPr>
          <w:lang w:eastAsia="ru-RU"/>
        </w:rPr>
        <w:t>для </w:t>
      </w:r>
      <w:r>
        <w:rPr>
          <w:lang w:eastAsia="ru-RU"/>
        </w:rPr>
        <w:t xml:space="preserve">школы </w:t>
      </w:r>
      <w:r w:rsidRPr="00497B92">
        <w:rPr>
          <w:lang w:eastAsia="ru-RU"/>
        </w:rPr>
        <w:t>визажа «</w:t>
      </w:r>
      <w:proofErr w:type="spellStart"/>
      <w:r w:rsidRPr="00497B92">
        <w:rPr>
          <w:lang w:val="en-US" w:eastAsia="ru-RU"/>
        </w:rPr>
        <w:t>Flowress</w:t>
      </w:r>
      <w:proofErr w:type="spellEnd"/>
      <w:r w:rsidRPr="00497B92">
        <w:rPr>
          <w:lang w:eastAsia="ru-RU"/>
        </w:rPr>
        <w:t>»,</w:t>
      </w:r>
      <w:r>
        <w:rPr>
          <w:lang w:eastAsia="ru-RU"/>
        </w:rPr>
        <w:t xml:space="preserve"> который удовлетворит потребности пользователя</w:t>
      </w:r>
      <w:r w:rsidR="000A6ABD">
        <w:rPr>
          <w:lang w:eastAsia="ru-RU"/>
        </w:rPr>
        <w:t xml:space="preserve"> в </w:t>
      </w:r>
      <w:r>
        <w:rPr>
          <w:lang w:eastAsia="ru-RU"/>
        </w:rPr>
        <w:t>информации, ознакомит</w:t>
      </w:r>
      <w:r w:rsidR="000A6ABD">
        <w:rPr>
          <w:lang w:eastAsia="ru-RU"/>
        </w:rPr>
        <w:t xml:space="preserve"> с </w:t>
      </w:r>
      <w:r>
        <w:rPr>
          <w:lang w:eastAsia="ru-RU"/>
        </w:rPr>
        <w:t>школой</w:t>
      </w:r>
      <w:r w:rsidR="00A1324C">
        <w:rPr>
          <w:lang w:eastAsia="ru-RU"/>
        </w:rPr>
        <w:t xml:space="preserve"> и </w:t>
      </w:r>
      <w:r>
        <w:rPr>
          <w:lang w:eastAsia="ru-RU"/>
        </w:rPr>
        <w:t>предоставляемыми курсами,</w:t>
      </w:r>
      <w:r w:rsidR="000A6ABD">
        <w:rPr>
          <w:lang w:eastAsia="ru-RU"/>
        </w:rPr>
        <w:t xml:space="preserve"> а </w:t>
      </w:r>
      <w:r>
        <w:rPr>
          <w:lang w:eastAsia="ru-RU"/>
        </w:rPr>
        <w:t>также позволит выбрать подходящий курс</w:t>
      </w:r>
      <w:r w:rsidR="00A1324C">
        <w:rPr>
          <w:lang w:eastAsia="ru-RU"/>
        </w:rPr>
        <w:t xml:space="preserve"> и </w:t>
      </w:r>
      <w:r>
        <w:rPr>
          <w:lang w:eastAsia="ru-RU"/>
        </w:rPr>
        <w:t xml:space="preserve">забронировать его. </w:t>
      </w:r>
      <w:r>
        <w:t>Структура сайта должна быть интуитивно понятной,</w:t>
      </w:r>
      <w:r w:rsidRPr="00FD2E02">
        <w:t xml:space="preserve"> </w:t>
      </w:r>
      <w:r>
        <w:t>логичной. Так</w:t>
      </w:r>
      <w:r w:rsidR="009C475A">
        <w:t> </w:t>
      </w:r>
      <w:r>
        <w:t>как данная профессия творческая, особое внимание следует уделить внешнему виду сайта: деталям, акцентным частям</w:t>
      </w:r>
      <w:r w:rsidR="00A1324C">
        <w:t xml:space="preserve"> и </w:t>
      </w:r>
      <w:r>
        <w:t>информационным блокам. Дизайн должен заинтересовать желающих попасть</w:t>
      </w:r>
      <w:r w:rsidR="000A6ABD">
        <w:t xml:space="preserve"> на </w:t>
      </w:r>
      <w:r>
        <w:t>курс.</w:t>
      </w:r>
    </w:p>
    <w:p w14:paraId="27EC52CA" w14:textId="6C585E96" w:rsidR="009E2C7B" w:rsidRDefault="009E2C7B" w:rsidP="009E2C7B">
      <w:pPr>
        <w:pStyle w:val="af7"/>
        <w:outlineLvl w:val="1"/>
      </w:pPr>
      <w:bookmarkStart w:id="4" w:name="_Toc168516723"/>
      <w:r w:rsidRPr="005C13E8">
        <w:t>1</w:t>
      </w:r>
      <w:r>
        <w:t>.2 Обзор</w:t>
      </w:r>
      <w:r w:rsidR="00A1324C">
        <w:t xml:space="preserve"> и </w:t>
      </w:r>
      <w:r>
        <w:t>анализ аналогов</w:t>
      </w:r>
      <w:bookmarkEnd w:id="4"/>
    </w:p>
    <w:p w14:paraId="3030E195" w14:textId="3768F2CC" w:rsidR="009E2C7B" w:rsidRDefault="009E2C7B" w:rsidP="00383C97">
      <w:r>
        <w:t>Для </w:t>
      </w:r>
      <w:r w:rsidRPr="00531B8C">
        <w:t>создания принципиально нового решения</w:t>
      </w:r>
      <w:r w:rsidR="000A6ABD">
        <w:t xml:space="preserve"> в </w:t>
      </w:r>
      <w:r w:rsidRPr="00531B8C">
        <w:t>виде программного продукта</w:t>
      </w:r>
      <w:r w:rsidR="000A6ABD">
        <w:t xml:space="preserve"> для </w:t>
      </w:r>
      <w:r w:rsidRPr="00531B8C">
        <w:t xml:space="preserve">решения вопросов автоматизации деятельности </w:t>
      </w:r>
      <w:r>
        <w:t>школы</w:t>
      </w:r>
      <w:r w:rsidR="000A6ABD">
        <w:t xml:space="preserve"> для </w:t>
      </w:r>
      <w:r>
        <w:t>визажистов</w:t>
      </w:r>
      <w:r w:rsidRPr="00531B8C">
        <w:t xml:space="preserve"> необходимо ознакомиться</w:t>
      </w:r>
      <w:r w:rsidR="000A6ABD">
        <w:t xml:space="preserve"> с </w:t>
      </w:r>
      <w:r w:rsidRPr="00531B8C">
        <w:t>существующими аналогами</w:t>
      </w:r>
      <w:r w:rsidR="000A6ABD">
        <w:t xml:space="preserve"> в </w:t>
      </w:r>
      <w:r w:rsidRPr="00531B8C">
        <w:t>данной сфере.</w:t>
      </w:r>
      <w:r w:rsidRPr="006554B4">
        <w:t xml:space="preserve"> </w:t>
      </w:r>
      <w:r w:rsidRPr="00531B8C">
        <w:t>Анализ достоинств</w:t>
      </w:r>
      <w:r w:rsidR="00A1324C">
        <w:t xml:space="preserve"> и </w:t>
      </w:r>
      <w:r w:rsidRPr="00531B8C">
        <w:t>недостатков аналогов позволит сформировать требования</w:t>
      </w:r>
      <w:r w:rsidR="000A6ABD">
        <w:t xml:space="preserve"> к </w:t>
      </w:r>
      <w:r w:rsidRPr="00531B8C">
        <w:t>проект</w:t>
      </w:r>
      <w:r>
        <w:t>ируемому веб-сайту,</w:t>
      </w:r>
      <w:r w:rsidR="000A6ABD">
        <w:t xml:space="preserve"> а </w:t>
      </w:r>
      <w:r>
        <w:t>также поможет избежать ошибок</w:t>
      </w:r>
      <w:r w:rsidR="00A66CAC">
        <w:t>, позаимствовать лучшие идеи, которые в дальнейшем можно будет использовать на сайте.</w:t>
      </w:r>
    </w:p>
    <w:p w14:paraId="4C7A9E39" w14:textId="364AB709" w:rsidR="009E2C7B" w:rsidRPr="009E2C7B" w:rsidRDefault="009E2C7B" w:rsidP="009E2C7B">
      <w:pPr>
        <w:rPr>
          <w:spacing w:val="-6"/>
        </w:rPr>
      </w:pPr>
      <w:r>
        <w:rPr>
          <w:szCs w:val="28"/>
        </w:rPr>
        <w:t>Для сравнительного анализа были подобраны сайты схожей тематики, преследующие одну цель</w:t>
      </w:r>
      <w:r w:rsidR="00A1324C">
        <w:rPr>
          <w:szCs w:val="28"/>
        </w:rPr>
        <w:t xml:space="preserve"> и </w:t>
      </w:r>
      <w:r>
        <w:rPr>
          <w:szCs w:val="28"/>
        </w:rPr>
        <w:t>имеющие аналогичную целевую аудиторию</w:t>
      </w:r>
      <w:r w:rsidR="00497A0C">
        <w:rPr>
          <w:szCs w:val="28"/>
        </w:rPr>
        <w:t>. В </w:t>
      </w:r>
      <w:r>
        <w:rPr>
          <w:szCs w:val="28"/>
        </w:rPr>
        <w:t xml:space="preserve">ходе анализа оценивались такие параметры, как стилевое оформление, </w:t>
      </w:r>
      <w:r w:rsidR="00A66CAC">
        <w:rPr>
          <w:szCs w:val="28"/>
        </w:rPr>
        <w:t xml:space="preserve">логотип, соответствие тематике, </w:t>
      </w:r>
      <w:r>
        <w:rPr>
          <w:szCs w:val="28"/>
        </w:rPr>
        <w:t>удобство навигации, адаптивность, содержание</w:t>
      </w:r>
      <w:r w:rsidR="00A66CAC">
        <w:rPr>
          <w:szCs w:val="28"/>
        </w:rPr>
        <w:t xml:space="preserve"> страниц</w:t>
      </w:r>
      <w:r>
        <w:rPr>
          <w:szCs w:val="28"/>
        </w:rPr>
        <w:t>, функциональн</w:t>
      </w:r>
      <w:r w:rsidR="00A66CAC">
        <w:rPr>
          <w:szCs w:val="28"/>
        </w:rPr>
        <w:t>ые элементы</w:t>
      </w:r>
      <w:r w:rsidR="00A1324C">
        <w:rPr>
          <w:szCs w:val="28"/>
        </w:rPr>
        <w:t xml:space="preserve"> и </w:t>
      </w:r>
      <w:r>
        <w:rPr>
          <w:szCs w:val="28"/>
        </w:rPr>
        <w:t>другие критерии оценки</w:t>
      </w:r>
      <w:r w:rsidR="00497A0C">
        <w:rPr>
          <w:szCs w:val="28"/>
        </w:rPr>
        <w:t>. Для </w:t>
      </w:r>
      <w:r w:rsidRPr="00B24259">
        <w:rPr>
          <w:spacing w:val="-6"/>
        </w:rPr>
        <w:t>поиска аналогов были использованы поисковые системы Google</w:t>
      </w:r>
      <w:r w:rsidR="00A1324C">
        <w:rPr>
          <w:spacing w:val="-6"/>
        </w:rPr>
        <w:t xml:space="preserve"> и </w:t>
      </w:r>
      <w:r w:rsidRPr="00B24259">
        <w:rPr>
          <w:spacing w:val="-6"/>
        </w:rPr>
        <w:t>Яндекс.</w:t>
      </w:r>
      <w:r>
        <w:br w:type="page"/>
      </w:r>
    </w:p>
    <w:p w14:paraId="75209349" w14:textId="77777777" w:rsidR="00461DDC" w:rsidRDefault="00461DDC" w:rsidP="00767652">
      <w:pPr>
        <w:pStyle w:val="afa"/>
        <w:outlineLvl w:val="2"/>
        <w:sectPr w:rsidR="00461DDC" w:rsidSect="005222EA">
          <w:headerReference w:type="default" r:id="rId12"/>
          <w:pgSz w:w="11906" w:h="16838" w:code="9"/>
          <w:pgMar w:top="1134" w:right="567" w:bottom="851" w:left="1304" w:header="709" w:footer="709" w:gutter="0"/>
          <w:cols w:space="708"/>
          <w:docGrid w:linePitch="381"/>
        </w:sectPr>
      </w:pPr>
    </w:p>
    <w:p w14:paraId="1DEBFA4F" w14:textId="13AAA172" w:rsidR="00767652" w:rsidRPr="002B2B88" w:rsidRDefault="00D9727F" w:rsidP="00767652">
      <w:pPr>
        <w:pStyle w:val="afa"/>
        <w:outlineLvl w:val="2"/>
      </w:pPr>
      <w:bookmarkStart w:id="5" w:name="_Toc168516724"/>
      <w:r>
        <w:lastRenderedPageBreak/>
        <w:t>1</w:t>
      </w:r>
      <w:r w:rsidR="00767652">
        <w:t>.2.1 Веб-</w:t>
      </w:r>
      <w:r w:rsidR="00767652" w:rsidRPr="00C83675">
        <w:t>сайт студии</w:t>
      </w:r>
      <w:r w:rsidR="00C83675" w:rsidRPr="00C83675">
        <w:t xml:space="preserve"> красоты</w:t>
      </w:r>
      <w:r w:rsidR="00767652">
        <w:t xml:space="preserve"> «</w:t>
      </w:r>
      <w:proofErr w:type="spellStart"/>
      <w:r w:rsidR="00767652" w:rsidRPr="00980F03">
        <w:rPr>
          <w:lang w:eastAsia="ru-RU"/>
        </w:rPr>
        <w:t>Anna</w:t>
      </w:r>
      <w:proofErr w:type="spellEnd"/>
      <w:r w:rsidR="00767652" w:rsidRPr="00980F03">
        <w:rPr>
          <w:lang w:eastAsia="ru-RU"/>
        </w:rPr>
        <w:t xml:space="preserve"> </w:t>
      </w:r>
      <w:proofErr w:type="spellStart"/>
      <w:r w:rsidR="00767652" w:rsidRPr="00980F03">
        <w:rPr>
          <w:lang w:eastAsia="ru-RU"/>
        </w:rPr>
        <w:t>Stoma</w:t>
      </w:r>
      <w:proofErr w:type="spellEnd"/>
      <w:r w:rsidR="00767652">
        <w:rPr>
          <w:lang w:eastAsia="ru-RU"/>
        </w:rPr>
        <w:t>»</w:t>
      </w:r>
      <w:bookmarkEnd w:id="5"/>
    </w:p>
    <w:p w14:paraId="50D0FEE1" w14:textId="484CDBB2" w:rsidR="00D47C0B" w:rsidRDefault="00D47C0B" w:rsidP="00D47C0B">
      <w:r w:rsidRPr="00D47C0B">
        <w:rPr>
          <w:lang w:val="en-US" w:eastAsia="ru-RU"/>
        </w:rPr>
        <w:t>Anna</w:t>
      </w:r>
      <w:r w:rsidRPr="00D47C0B">
        <w:rPr>
          <w:lang w:eastAsia="ru-RU"/>
        </w:rPr>
        <w:t xml:space="preserve"> </w:t>
      </w:r>
      <w:r w:rsidRPr="00D47C0B">
        <w:rPr>
          <w:lang w:val="en-US" w:eastAsia="ru-RU"/>
        </w:rPr>
        <w:t>Stoma</w:t>
      </w:r>
      <w:r w:rsidRPr="00D47C0B">
        <w:rPr>
          <w:lang w:eastAsia="ru-RU"/>
        </w:rPr>
        <w:t xml:space="preserve"> </w:t>
      </w:r>
      <w:r w:rsidRPr="00D47C0B">
        <w:rPr>
          <w:lang w:val="en-US" w:eastAsia="ru-RU"/>
        </w:rPr>
        <w:t>Beauty</w:t>
      </w:r>
      <w:r w:rsidRPr="00D47C0B">
        <w:rPr>
          <w:lang w:eastAsia="ru-RU"/>
        </w:rPr>
        <w:t xml:space="preserve"> </w:t>
      </w:r>
      <w:r w:rsidRPr="00D47C0B">
        <w:rPr>
          <w:lang w:val="en-US" w:eastAsia="ru-RU"/>
        </w:rPr>
        <w:t>Studio</w:t>
      </w:r>
      <w:r w:rsidR="0010433D">
        <w:t xml:space="preserve"> – </w:t>
      </w:r>
      <w:r>
        <w:t>это</w:t>
      </w:r>
      <w:r w:rsidRPr="00D47C0B">
        <w:t xml:space="preserve"> </w:t>
      </w:r>
      <w:r>
        <w:t>студия красоты визажиста Анны Стомы, являющейся действующим преподавателем</w:t>
      </w:r>
      <w:r w:rsidR="000A6ABD">
        <w:t xml:space="preserve"> в </w:t>
      </w:r>
      <w:r>
        <w:t>школе макияжа </w:t>
      </w:r>
      <w:r w:rsidRPr="00D47C0B">
        <w:t>[</w:t>
      </w:r>
      <w:r w:rsidR="000979CA">
        <w:t>1</w:t>
      </w:r>
      <w:r w:rsidRPr="00D47C0B">
        <w:t>]</w:t>
      </w:r>
      <w:r>
        <w:t xml:space="preserve">. </w:t>
      </w:r>
      <w:r w:rsidRPr="007E3CA4">
        <w:t>Цель сайта</w:t>
      </w:r>
      <w:r w:rsidR="0010433D">
        <w:t xml:space="preserve"> – </w:t>
      </w:r>
      <w:r w:rsidRPr="007E3CA4">
        <w:t>ознакомить пользователей</w:t>
      </w:r>
      <w:r w:rsidR="000A6ABD">
        <w:t xml:space="preserve"> с </w:t>
      </w:r>
      <w:r w:rsidRPr="007E3CA4">
        <w:t>предоставляемыми услугами</w:t>
      </w:r>
      <w:r w:rsidR="00A1324C">
        <w:t xml:space="preserve"> и </w:t>
      </w:r>
      <w:r>
        <w:t>курсами</w:t>
      </w:r>
      <w:r w:rsidR="00187B71">
        <w:t>, проинформировать</w:t>
      </w:r>
      <w:r w:rsidR="000A6ABD">
        <w:t xml:space="preserve"> о </w:t>
      </w:r>
      <w:r w:rsidRPr="007E3CA4">
        <w:t>стоимости, показать портфоли</w:t>
      </w:r>
      <w:r>
        <w:t>о работ, выполненных стилистами</w:t>
      </w:r>
      <w:r w:rsidR="005A6ABB">
        <w:t>,</w:t>
      </w:r>
      <w:r w:rsidR="000A6ABD">
        <w:t xml:space="preserve"> а </w:t>
      </w:r>
      <w:r w:rsidR="00FE4C4F">
        <w:t>также отзывы клиентов</w:t>
      </w:r>
      <w:r w:rsidR="00485D3F">
        <w:t xml:space="preserve"> студии</w:t>
      </w:r>
      <w:r>
        <w:t>.</w:t>
      </w:r>
    </w:p>
    <w:p w14:paraId="6F39F800" w14:textId="4892836A" w:rsidR="00767652" w:rsidRPr="0048176F" w:rsidRDefault="00D47C0B" w:rsidP="00D47C0B">
      <w:pPr>
        <w:rPr>
          <w:i/>
          <w:szCs w:val="28"/>
        </w:rPr>
      </w:pPr>
      <w:r>
        <w:rPr>
          <w:lang w:eastAsia="ru-RU"/>
        </w:rPr>
        <w:t>Г</w:t>
      </w:r>
      <w:r>
        <w:rPr>
          <w:szCs w:val="28"/>
        </w:rPr>
        <w:t>лавная страница сайта представлена</w:t>
      </w:r>
      <w:r w:rsidR="000A6ABD">
        <w:rPr>
          <w:szCs w:val="28"/>
        </w:rPr>
        <w:t xml:space="preserve"> на рисунке </w:t>
      </w:r>
      <w:r w:rsidR="00C13380" w:rsidRPr="00C13380">
        <w:rPr>
          <w:szCs w:val="28"/>
        </w:rPr>
        <w:t>1</w:t>
      </w:r>
      <w:r w:rsidR="00A76913">
        <w:rPr>
          <w:szCs w:val="28"/>
        </w:rPr>
        <w:t>.1</w:t>
      </w:r>
      <w:r w:rsidR="00497A0C">
        <w:rPr>
          <w:szCs w:val="28"/>
        </w:rPr>
        <w:t>. На </w:t>
      </w:r>
      <w:r>
        <w:rPr>
          <w:szCs w:val="28"/>
        </w:rPr>
        <w:t>ней можно обнаружить хедер</w:t>
      </w:r>
      <w:r w:rsidR="00497A0C">
        <w:rPr>
          <w:szCs w:val="28"/>
        </w:rPr>
        <w:t xml:space="preserve"> из </w:t>
      </w:r>
      <w:r>
        <w:rPr>
          <w:szCs w:val="28"/>
        </w:rPr>
        <w:t>двух частей: верхняя</w:t>
      </w:r>
      <w:r w:rsidR="000A6ABD">
        <w:rPr>
          <w:szCs w:val="28"/>
        </w:rPr>
        <w:t xml:space="preserve"> с </w:t>
      </w:r>
      <w:r>
        <w:rPr>
          <w:szCs w:val="28"/>
        </w:rPr>
        <w:t>номером телефона</w:t>
      </w:r>
      <w:r w:rsidR="00A1324C">
        <w:rPr>
          <w:szCs w:val="28"/>
        </w:rPr>
        <w:t xml:space="preserve"> и </w:t>
      </w:r>
      <w:r>
        <w:rPr>
          <w:szCs w:val="28"/>
        </w:rPr>
        <w:t>возможностью заказать звонок,</w:t>
      </w:r>
      <w:r w:rsidR="00A1324C">
        <w:rPr>
          <w:szCs w:val="28"/>
        </w:rPr>
        <w:t xml:space="preserve"> и </w:t>
      </w:r>
      <w:r>
        <w:rPr>
          <w:szCs w:val="28"/>
        </w:rPr>
        <w:t xml:space="preserve">навигационным меню. </w:t>
      </w:r>
    </w:p>
    <w:p w14:paraId="04FC6442" w14:textId="77777777" w:rsidR="00000FD0" w:rsidRDefault="00000FD0" w:rsidP="00000FD0">
      <w:pPr>
        <w:pStyle w:val="a7"/>
      </w:pPr>
      <w:r w:rsidRPr="00766558">
        <w:rPr>
          <w:noProof/>
          <w:lang w:eastAsia="ru-RU"/>
        </w:rPr>
        <w:drawing>
          <wp:inline distT="0" distB="0" distL="0" distR="0" wp14:anchorId="2AE09A1D" wp14:editId="59F37BE0">
            <wp:extent cx="5472000" cy="270850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2000" cy="2708501"/>
                    </a:xfrm>
                    <a:prstGeom prst="rect">
                      <a:avLst/>
                    </a:prstGeom>
                  </pic:spPr>
                </pic:pic>
              </a:graphicData>
            </a:graphic>
          </wp:inline>
        </w:drawing>
      </w:r>
    </w:p>
    <w:p w14:paraId="619EF9C3" w14:textId="20787EE9" w:rsidR="00000FD0" w:rsidRPr="005151DD" w:rsidRDefault="00000FD0" w:rsidP="00000FD0">
      <w:pPr>
        <w:pStyle w:val="a8"/>
      </w:pPr>
      <w:r>
        <w:t>Рисунок</w:t>
      </w:r>
      <w:r>
        <w:rPr>
          <w:lang w:val="en-US"/>
        </w:rPr>
        <w:t> </w:t>
      </w:r>
      <w:r w:rsidR="00C13380" w:rsidRPr="00C13380">
        <w:t>1</w:t>
      </w:r>
      <w:r w:rsidRPr="00766558">
        <w:t>.1</w:t>
      </w:r>
      <w:r w:rsidR="0010433D">
        <w:t xml:space="preserve"> – </w:t>
      </w:r>
      <w:r>
        <w:t>Главная страница</w:t>
      </w:r>
      <w:r w:rsidRPr="00766558">
        <w:t xml:space="preserve"> </w:t>
      </w:r>
      <w:r>
        <w:t xml:space="preserve">сайта </w:t>
      </w:r>
      <w:r w:rsidRPr="00980F03">
        <w:rPr>
          <w:lang w:eastAsia="ru-RU"/>
        </w:rPr>
        <w:t>«</w:t>
      </w:r>
      <w:proofErr w:type="spellStart"/>
      <w:r w:rsidRPr="00980F03">
        <w:rPr>
          <w:lang w:eastAsia="ru-RU"/>
        </w:rPr>
        <w:t>Anna</w:t>
      </w:r>
      <w:proofErr w:type="spellEnd"/>
      <w:r w:rsidRPr="00980F03">
        <w:rPr>
          <w:lang w:eastAsia="ru-RU"/>
        </w:rPr>
        <w:t xml:space="preserve"> </w:t>
      </w:r>
      <w:proofErr w:type="spellStart"/>
      <w:r w:rsidRPr="00980F03">
        <w:rPr>
          <w:lang w:eastAsia="ru-RU"/>
        </w:rPr>
        <w:t>Stoma</w:t>
      </w:r>
      <w:proofErr w:type="spellEnd"/>
      <w:r w:rsidRPr="00980F03">
        <w:rPr>
          <w:lang w:eastAsia="ru-RU"/>
        </w:rPr>
        <w:t xml:space="preserve"> Beauty Studio»</w:t>
      </w:r>
    </w:p>
    <w:p w14:paraId="4ADF5FA6" w14:textId="1C5A61B0" w:rsidR="00B77867" w:rsidRPr="00B77867" w:rsidRDefault="00B77867" w:rsidP="00B77867">
      <w:r>
        <w:rPr>
          <w:szCs w:val="28"/>
          <w:lang w:val="be-BY"/>
        </w:rPr>
        <w:t xml:space="preserve">Форма </w:t>
      </w:r>
      <w:r w:rsidRPr="00497B92">
        <w:rPr>
          <w:lang w:eastAsia="ru-RU"/>
        </w:rPr>
        <w:t>«</w:t>
      </w:r>
      <w:r>
        <w:rPr>
          <w:lang w:eastAsia="ru-RU"/>
        </w:rPr>
        <w:t>Заказать звонок</w:t>
      </w:r>
      <w:r w:rsidRPr="00497B92">
        <w:rPr>
          <w:lang w:eastAsia="ru-RU"/>
        </w:rPr>
        <w:t>»</w:t>
      </w:r>
      <w:r>
        <w:rPr>
          <w:lang w:eastAsia="ru-RU"/>
        </w:rPr>
        <w:t xml:space="preserve"> состоит</w:t>
      </w:r>
      <w:r w:rsidR="00497A0C">
        <w:rPr>
          <w:lang w:eastAsia="ru-RU"/>
        </w:rPr>
        <w:t xml:space="preserve"> из </w:t>
      </w:r>
      <w:r>
        <w:rPr>
          <w:lang w:eastAsia="ru-RU"/>
        </w:rPr>
        <w:t>двух полей: имя пользователя</w:t>
      </w:r>
      <w:r w:rsidR="00A1324C">
        <w:rPr>
          <w:lang w:eastAsia="ru-RU"/>
        </w:rPr>
        <w:t xml:space="preserve"> и </w:t>
      </w:r>
      <w:r>
        <w:rPr>
          <w:lang w:eastAsia="ru-RU"/>
        </w:rPr>
        <w:t>номер телефона. представлена</w:t>
      </w:r>
      <w:r w:rsidR="000A6ABD">
        <w:rPr>
          <w:lang w:eastAsia="ru-RU"/>
        </w:rPr>
        <w:t xml:space="preserve"> на рисунке </w:t>
      </w:r>
      <w:r>
        <w:t>1.</w:t>
      </w:r>
      <w:r w:rsidR="00D32AA1">
        <w:t>2.</w:t>
      </w:r>
    </w:p>
    <w:p w14:paraId="6C034301" w14:textId="194BDFE5" w:rsidR="00B77867" w:rsidRDefault="00B77867" w:rsidP="00B77867">
      <w:pPr>
        <w:pStyle w:val="a7"/>
        <w:rPr>
          <w:lang w:val="be-BY"/>
        </w:rPr>
      </w:pPr>
      <w:r w:rsidRPr="00B77867">
        <w:rPr>
          <w:noProof/>
          <w:lang w:val="be-BY"/>
        </w:rPr>
        <w:drawing>
          <wp:inline distT="0" distB="0" distL="0" distR="0" wp14:anchorId="3E8E4840" wp14:editId="14A336CA">
            <wp:extent cx="3378200" cy="2212935"/>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2499" cy="2228852"/>
                    </a:xfrm>
                    <a:prstGeom prst="rect">
                      <a:avLst/>
                    </a:prstGeom>
                  </pic:spPr>
                </pic:pic>
              </a:graphicData>
            </a:graphic>
          </wp:inline>
        </w:drawing>
      </w:r>
    </w:p>
    <w:p w14:paraId="39A2DECA" w14:textId="04B490F1" w:rsidR="00B77867" w:rsidRPr="00AD74F1" w:rsidRDefault="00B77867" w:rsidP="00B77867">
      <w:pPr>
        <w:pStyle w:val="a8"/>
      </w:pPr>
      <w:r>
        <w:t>Рисунок</w:t>
      </w:r>
      <w:r>
        <w:rPr>
          <w:lang w:val="en-US"/>
        </w:rPr>
        <w:t> </w:t>
      </w:r>
      <w:r w:rsidRPr="00AD74F1">
        <w:t>1.2</w:t>
      </w:r>
      <w:r w:rsidR="0010433D">
        <w:t xml:space="preserve"> – </w:t>
      </w:r>
      <w:r>
        <w:t>Форма</w:t>
      </w:r>
      <w:r w:rsidRPr="00AD74F1">
        <w:t xml:space="preserve"> </w:t>
      </w:r>
      <w:r w:rsidRPr="00AD74F1">
        <w:rPr>
          <w:lang w:eastAsia="ru-RU"/>
        </w:rPr>
        <w:t>«</w:t>
      </w:r>
      <w:r>
        <w:rPr>
          <w:lang w:eastAsia="ru-RU"/>
        </w:rPr>
        <w:t>Заказать звонок</w:t>
      </w:r>
      <w:r w:rsidRPr="00AD74F1">
        <w:rPr>
          <w:lang w:eastAsia="ru-RU"/>
        </w:rPr>
        <w:t>»</w:t>
      </w:r>
    </w:p>
    <w:p w14:paraId="43C1D05F" w14:textId="5FE60DC9" w:rsidR="001B633C" w:rsidRDefault="003069FF" w:rsidP="00B77867">
      <w:pPr>
        <w:rPr>
          <w:szCs w:val="28"/>
        </w:rPr>
      </w:pPr>
      <w:r>
        <w:rPr>
          <w:szCs w:val="28"/>
          <w:lang w:val="be-BY"/>
        </w:rPr>
        <w:t>Сайт состоит</w:t>
      </w:r>
      <w:r w:rsidR="00497A0C">
        <w:rPr>
          <w:szCs w:val="28"/>
          <w:lang w:val="be-BY"/>
        </w:rPr>
        <w:t xml:space="preserve"> из </w:t>
      </w:r>
      <w:r>
        <w:rPr>
          <w:szCs w:val="28"/>
          <w:lang w:val="be-BY"/>
        </w:rPr>
        <w:t>одной страницы, разделённой</w:t>
      </w:r>
      <w:r w:rsidR="000A6ABD">
        <w:rPr>
          <w:szCs w:val="28"/>
          <w:lang w:val="be-BY"/>
        </w:rPr>
        <w:t xml:space="preserve"> на </w:t>
      </w:r>
      <w:r>
        <w:rPr>
          <w:szCs w:val="28"/>
          <w:lang w:val="be-BY"/>
        </w:rPr>
        <w:t>информационные блоки</w:t>
      </w:r>
      <w:r w:rsidR="00497A0C">
        <w:rPr>
          <w:szCs w:val="28"/>
          <w:lang w:val="be-BY"/>
        </w:rPr>
        <w:t>. На </w:t>
      </w:r>
      <w:r w:rsidR="00CC3AD7">
        <w:rPr>
          <w:szCs w:val="28"/>
          <w:lang w:val="be-BY"/>
        </w:rPr>
        <w:t xml:space="preserve"> стран</w:t>
      </w:r>
      <w:proofErr w:type="spellStart"/>
      <w:r w:rsidR="00CC3AD7">
        <w:rPr>
          <w:szCs w:val="28"/>
        </w:rPr>
        <w:t>ице</w:t>
      </w:r>
      <w:proofErr w:type="spellEnd"/>
      <w:r w:rsidR="00CC3AD7">
        <w:rPr>
          <w:szCs w:val="28"/>
        </w:rPr>
        <w:t xml:space="preserve"> сайта расположена</w:t>
      </w:r>
      <w:r w:rsidR="00000FD0" w:rsidRPr="00000FD0">
        <w:t xml:space="preserve"> информация</w:t>
      </w:r>
      <w:r w:rsidR="000A6ABD">
        <w:t xml:space="preserve"> о </w:t>
      </w:r>
      <w:r w:rsidR="00000FD0" w:rsidRPr="00000FD0">
        <w:t>создателе студии, проводимых курсах, форма заявки</w:t>
      </w:r>
      <w:r w:rsidR="000A6ABD">
        <w:t xml:space="preserve"> для </w:t>
      </w:r>
      <w:r w:rsidR="00000FD0" w:rsidRPr="00000FD0">
        <w:t>консультации</w:t>
      </w:r>
      <w:r w:rsidR="005A6ABB">
        <w:t>,</w:t>
      </w:r>
      <w:r w:rsidR="000A6ABD">
        <w:t xml:space="preserve"> а </w:t>
      </w:r>
      <w:r w:rsidR="00000FD0" w:rsidRPr="00000FD0">
        <w:t>также галерея</w:t>
      </w:r>
      <w:r w:rsidR="00A1324C">
        <w:t xml:space="preserve"> и </w:t>
      </w:r>
      <w:r w:rsidR="00000FD0" w:rsidRPr="00000FD0">
        <w:t xml:space="preserve">отзывы. Следует отметить </w:t>
      </w:r>
      <w:r w:rsidR="00000FD0" w:rsidRPr="00000FD0">
        <w:lastRenderedPageBreak/>
        <w:t>удобную подачу информации</w:t>
      </w:r>
      <w:r w:rsidR="000A6ABD">
        <w:t xml:space="preserve"> о </w:t>
      </w:r>
      <w:r w:rsidR="00000FD0" w:rsidRPr="00000FD0">
        <w:t>курсе</w:t>
      </w:r>
      <w:r w:rsidR="000A6ABD">
        <w:t xml:space="preserve"> в </w:t>
      </w:r>
      <w:r w:rsidR="00000FD0" w:rsidRPr="00000FD0">
        <w:t>каталоге</w:t>
      </w:r>
      <w:r w:rsidR="00B77867">
        <w:t xml:space="preserve"> (рисунок 1.3)</w:t>
      </w:r>
      <w:r w:rsidR="00000FD0" w:rsidRPr="00000FD0">
        <w:t>. Элементы</w:t>
      </w:r>
      <w:r w:rsidR="000A6ABD">
        <w:t xml:space="preserve"> в </w:t>
      </w:r>
      <w:r w:rsidR="00000FD0" w:rsidRPr="00000FD0">
        <w:t>блоках гармонично смотрятся</w:t>
      </w:r>
      <w:r w:rsidR="00A1324C">
        <w:t xml:space="preserve"> и </w:t>
      </w:r>
      <w:r w:rsidR="00000FD0" w:rsidRPr="00000FD0">
        <w:t xml:space="preserve">не перегружают </w:t>
      </w:r>
      <w:r w:rsidR="00187B71">
        <w:t>посетителя обилием</w:t>
      </w:r>
      <w:r w:rsidR="00000FD0" w:rsidRPr="00000FD0">
        <w:t xml:space="preserve"> </w:t>
      </w:r>
      <w:r w:rsidR="00187B71">
        <w:t>текста</w:t>
      </w:r>
      <w:r w:rsidR="00000FD0" w:rsidRPr="00000FD0">
        <w:t>. Пользователь сразу видит всю основную информацию: программа курса</w:t>
      </w:r>
      <w:r w:rsidR="00A1324C">
        <w:t xml:space="preserve"> и </w:t>
      </w:r>
      <w:r w:rsidR="00000FD0" w:rsidRPr="00000FD0">
        <w:t>его стоимость</w:t>
      </w:r>
      <w:r w:rsidR="00497A0C">
        <w:t>. В </w:t>
      </w:r>
      <w:r w:rsidR="00000FD0" w:rsidRPr="00000FD0">
        <w:t>случае, если предложение курса заинтересовало клиента, он может ознакомиться подробнее, нажав</w:t>
      </w:r>
      <w:r w:rsidR="000A6ABD">
        <w:t xml:space="preserve"> на </w:t>
      </w:r>
      <w:r w:rsidR="00000FD0" w:rsidRPr="00000FD0">
        <w:t>кнопку «</w:t>
      </w:r>
      <w:r w:rsidR="00187B71">
        <w:t>П</w:t>
      </w:r>
      <w:r w:rsidR="00000FD0" w:rsidRPr="00000FD0">
        <w:t>рограмма курса», либо сразу</w:t>
      </w:r>
      <w:r w:rsidR="00187B71">
        <w:rPr>
          <w:szCs w:val="28"/>
        </w:rPr>
        <w:t xml:space="preserve"> записаться, нажав</w:t>
      </w:r>
      <w:r w:rsidR="000A6ABD">
        <w:rPr>
          <w:szCs w:val="28"/>
        </w:rPr>
        <w:t xml:space="preserve"> на </w:t>
      </w:r>
      <w:r w:rsidR="00000FD0">
        <w:rPr>
          <w:szCs w:val="28"/>
        </w:rPr>
        <w:t xml:space="preserve">кнопку «Записаться». </w:t>
      </w:r>
      <w:r w:rsidR="00B77867">
        <w:rPr>
          <w:szCs w:val="28"/>
        </w:rPr>
        <w:t xml:space="preserve"> Перейдя</w:t>
      </w:r>
      <w:r w:rsidR="000A6ABD">
        <w:rPr>
          <w:szCs w:val="28"/>
        </w:rPr>
        <w:t xml:space="preserve"> на </w:t>
      </w:r>
      <w:r w:rsidR="00B77867">
        <w:rPr>
          <w:szCs w:val="28"/>
        </w:rPr>
        <w:t>главную страницу, пользователь может ознакомиться</w:t>
      </w:r>
      <w:r w:rsidR="000A6ABD">
        <w:rPr>
          <w:szCs w:val="28"/>
        </w:rPr>
        <w:t xml:space="preserve"> с </w:t>
      </w:r>
      <w:r w:rsidR="00B77867">
        <w:rPr>
          <w:szCs w:val="28"/>
        </w:rPr>
        <w:t>услугами, предоставляемыми студией.</w:t>
      </w:r>
    </w:p>
    <w:p w14:paraId="0A3165C3" w14:textId="23F6E0E1" w:rsidR="002274E2" w:rsidRDefault="002274E2" w:rsidP="002274E2">
      <w:pPr>
        <w:pStyle w:val="a7"/>
      </w:pPr>
      <w:r w:rsidRPr="002274E2">
        <w:rPr>
          <w:noProof/>
        </w:rPr>
        <w:drawing>
          <wp:inline distT="0" distB="0" distL="0" distR="0" wp14:anchorId="0DD0436D" wp14:editId="1D2B4A3C">
            <wp:extent cx="5684520" cy="2722528"/>
            <wp:effectExtent l="0" t="0" r="0" b="190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5875" cy="2727967"/>
                    </a:xfrm>
                    <a:prstGeom prst="rect">
                      <a:avLst/>
                    </a:prstGeom>
                  </pic:spPr>
                </pic:pic>
              </a:graphicData>
            </a:graphic>
          </wp:inline>
        </w:drawing>
      </w:r>
    </w:p>
    <w:p w14:paraId="1C4CE82D" w14:textId="2D2C60F7" w:rsidR="00D32AA1" w:rsidRPr="00AD74F1" w:rsidRDefault="00D32AA1" w:rsidP="00D32AA1">
      <w:pPr>
        <w:pStyle w:val="a8"/>
      </w:pPr>
      <w:r>
        <w:t>Рисунок</w:t>
      </w:r>
      <w:r>
        <w:rPr>
          <w:lang w:val="en-US"/>
        </w:rPr>
        <w:t> </w:t>
      </w:r>
      <w:r w:rsidRPr="00AD74F1">
        <w:t>1.</w:t>
      </w:r>
      <w:r>
        <w:t>3</w:t>
      </w:r>
      <w:r w:rsidR="0010433D">
        <w:t xml:space="preserve"> – </w:t>
      </w:r>
      <w:r>
        <w:t>Форма</w:t>
      </w:r>
      <w:r w:rsidRPr="00AD74F1">
        <w:t xml:space="preserve"> </w:t>
      </w:r>
      <w:r w:rsidRPr="00AD74F1">
        <w:rPr>
          <w:lang w:eastAsia="ru-RU"/>
        </w:rPr>
        <w:t>«</w:t>
      </w:r>
      <w:r>
        <w:rPr>
          <w:lang w:eastAsia="ru-RU"/>
        </w:rPr>
        <w:t>Заказать звонок</w:t>
      </w:r>
      <w:r w:rsidRPr="00AD74F1">
        <w:rPr>
          <w:lang w:eastAsia="ru-RU"/>
        </w:rPr>
        <w:t>»</w:t>
      </w:r>
    </w:p>
    <w:p w14:paraId="410F01EF" w14:textId="0E948D4D" w:rsidR="00E21FE0" w:rsidRPr="005E05D0" w:rsidRDefault="00E21FE0" w:rsidP="005E05D0">
      <w:r w:rsidRPr="00C82DE6">
        <w:rPr>
          <w:szCs w:val="28"/>
        </w:rPr>
        <w:t>Цветовая гам</w:t>
      </w:r>
      <w:r w:rsidR="005E05D0">
        <w:rPr>
          <w:szCs w:val="28"/>
        </w:rPr>
        <w:t>ма сайта состоит</w:t>
      </w:r>
      <w:r w:rsidR="000A6ABD">
        <w:rPr>
          <w:szCs w:val="28"/>
        </w:rPr>
        <w:t xml:space="preserve"> в </w:t>
      </w:r>
      <w:r w:rsidR="005E05D0">
        <w:rPr>
          <w:szCs w:val="28"/>
        </w:rPr>
        <w:t>основном</w:t>
      </w:r>
      <w:r w:rsidR="00497A0C">
        <w:rPr>
          <w:szCs w:val="28"/>
        </w:rPr>
        <w:t xml:space="preserve"> из </w:t>
      </w:r>
      <w:r w:rsidR="005E05D0">
        <w:rPr>
          <w:szCs w:val="28"/>
        </w:rPr>
        <w:t>4</w:t>
      </w:r>
      <w:r w:rsidRPr="00C82DE6">
        <w:rPr>
          <w:szCs w:val="28"/>
        </w:rPr>
        <w:t>-х цветов</w:t>
      </w:r>
      <w:r>
        <w:rPr>
          <w:szCs w:val="28"/>
        </w:rPr>
        <w:t xml:space="preserve">. </w:t>
      </w:r>
      <w:r w:rsidRPr="00C82DE6">
        <w:rPr>
          <w:szCs w:val="28"/>
        </w:rPr>
        <w:t>Блоки чередуются между собой: один</w:t>
      </w:r>
      <w:r w:rsidR="000A6ABD">
        <w:rPr>
          <w:szCs w:val="28"/>
        </w:rPr>
        <w:t xml:space="preserve"> на </w:t>
      </w:r>
      <w:r w:rsidR="005E05D0">
        <w:rPr>
          <w:szCs w:val="28"/>
        </w:rPr>
        <w:t>светлом</w:t>
      </w:r>
      <w:r w:rsidRPr="00C82DE6">
        <w:rPr>
          <w:szCs w:val="28"/>
        </w:rPr>
        <w:t xml:space="preserve"> фоне, другой</w:t>
      </w:r>
      <w:r w:rsidR="000A6ABD">
        <w:rPr>
          <w:szCs w:val="28"/>
        </w:rPr>
        <w:t xml:space="preserve"> на </w:t>
      </w:r>
      <w:r w:rsidRPr="00C82DE6">
        <w:rPr>
          <w:szCs w:val="28"/>
        </w:rPr>
        <w:t>тёмном. Это привлекает внимание пользователя</w:t>
      </w:r>
      <w:r w:rsidR="00A1324C">
        <w:rPr>
          <w:szCs w:val="28"/>
        </w:rPr>
        <w:t xml:space="preserve"> и </w:t>
      </w:r>
      <w:r w:rsidRPr="00C82DE6">
        <w:rPr>
          <w:szCs w:val="28"/>
        </w:rPr>
        <w:t>придаёт определённую «изюминку». Цвет основного текста</w:t>
      </w:r>
      <w:r w:rsidR="0010433D">
        <w:rPr>
          <w:szCs w:val="28"/>
        </w:rPr>
        <w:t xml:space="preserve"> – </w:t>
      </w:r>
      <w:r w:rsidRPr="00C82DE6">
        <w:rPr>
          <w:szCs w:val="28"/>
        </w:rPr>
        <w:t>чёрный или белый</w:t>
      </w:r>
      <w:r w:rsidR="00497A0C">
        <w:rPr>
          <w:szCs w:val="28"/>
        </w:rPr>
        <w:t>. Для </w:t>
      </w:r>
      <w:r w:rsidR="0036541F" w:rsidRPr="0036541F">
        <w:rPr>
          <w:szCs w:val="28"/>
        </w:rPr>
        <w:t>заголовков</w:t>
      </w:r>
      <w:r w:rsidR="00A1324C">
        <w:rPr>
          <w:szCs w:val="28"/>
        </w:rPr>
        <w:t xml:space="preserve"> и </w:t>
      </w:r>
      <w:r w:rsidR="0036541F" w:rsidRPr="0036541F">
        <w:rPr>
          <w:szCs w:val="28"/>
        </w:rPr>
        <w:t xml:space="preserve">основного текста используется шрифт </w:t>
      </w:r>
      <w:r w:rsidR="0036541F">
        <w:rPr>
          <w:szCs w:val="28"/>
        </w:rPr>
        <w:t>«</w:t>
      </w:r>
      <w:proofErr w:type="spellStart"/>
      <w:r w:rsidR="0036541F" w:rsidRPr="0036541F">
        <w:rPr>
          <w:szCs w:val="28"/>
        </w:rPr>
        <w:t>Playfair</w:t>
      </w:r>
      <w:proofErr w:type="spellEnd"/>
      <w:r w:rsidR="0036541F" w:rsidRPr="0036541F">
        <w:rPr>
          <w:szCs w:val="28"/>
        </w:rPr>
        <w:t xml:space="preserve"> Display</w:t>
      </w:r>
      <w:r w:rsidR="0036541F">
        <w:rPr>
          <w:szCs w:val="28"/>
        </w:rPr>
        <w:t xml:space="preserve">» </w:t>
      </w:r>
      <w:r w:rsidR="0036541F" w:rsidRPr="0036541F">
        <w:rPr>
          <w:szCs w:val="28"/>
        </w:rPr>
        <w:t>различных начертаний</w:t>
      </w:r>
      <w:r w:rsidR="0036541F">
        <w:rPr>
          <w:szCs w:val="28"/>
        </w:rPr>
        <w:t>.</w:t>
      </w:r>
      <w:r w:rsidR="005E05D0" w:rsidRPr="0036541F">
        <w:rPr>
          <w:szCs w:val="28"/>
        </w:rPr>
        <w:t xml:space="preserve"> Основные</w:t>
      </w:r>
      <w:r w:rsidR="00A1324C">
        <w:rPr>
          <w:szCs w:val="28"/>
        </w:rPr>
        <w:t xml:space="preserve"> и </w:t>
      </w:r>
      <w:r w:rsidR="005E05D0" w:rsidRPr="0036541F">
        <w:rPr>
          <w:szCs w:val="28"/>
        </w:rPr>
        <w:t>акцентные цвета</w:t>
      </w:r>
      <w:r w:rsidR="00BF60B8">
        <w:rPr>
          <w:szCs w:val="28"/>
        </w:rPr>
        <w:t>, используемые</w:t>
      </w:r>
      <w:r w:rsidR="000A6ABD">
        <w:rPr>
          <w:szCs w:val="28"/>
        </w:rPr>
        <w:t xml:space="preserve"> на </w:t>
      </w:r>
      <w:r w:rsidR="00BF60B8">
        <w:rPr>
          <w:szCs w:val="28"/>
        </w:rPr>
        <w:t>сайте,</w:t>
      </w:r>
      <w:r w:rsidR="005E05D0" w:rsidRPr="00D3295F">
        <w:t xml:space="preserve"> представлены</w:t>
      </w:r>
      <w:r w:rsidR="000A6ABD">
        <w:t xml:space="preserve"> на рисунке </w:t>
      </w:r>
      <w:r w:rsidR="00C13380" w:rsidRPr="00C13380">
        <w:t>1</w:t>
      </w:r>
      <w:r w:rsidR="005E05D0" w:rsidRPr="00D3295F">
        <w:t>.</w:t>
      </w:r>
      <w:r w:rsidR="00D32AA1">
        <w:t>4</w:t>
      </w:r>
      <w:r w:rsidR="005E05D0" w:rsidRPr="00D3295F">
        <w:t>.</w:t>
      </w:r>
    </w:p>
    <w:p w14:paraId="69F4C627" w14:textId="1378DC3F" w:rsidR="005E05D0" w:rsidRDefault="005E05D0" w:rsidP="003369F6">
      <w:pPr>
        <w:pStyle w:val="a7"/>
      </w:pPr>
      <w:r>
        <w:rPr>
          <w:noProof/>
          <w:lang w:eastAsia="ru-RU"/>
        </w:rPr>
        <w:drawing>
          <wp:inline distT="0" distB="0" distL="0" distR="0" wp14:anchorId="280FC689" wp14:editId="6E0D415B">
            <wp:extent cx="3747640" cy="1085850"/>
            <wp:effectExtent l="19050" t="19050" r="24765"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854" b="4077"/>
                    <a:stretch/>
                  </pic:blipFill>
                  <pic:spPr bwMode="auto">
                    <a:xfrm>
                      <a:off x="0" y="0"/>
                      <a:ext cx="3751895" cy="1087083"/>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60D25" w14:textId="5EAA4074" w:rsidR="005E05D0" w:rsidRPr="009D6E90" w:rsidRDefault="005E05D0" w:rsidP="009D6E90">
      <w:pPr>
        <w:pStyle w:val="aff9"/>
      </w:pPr>
      <w:r w:rsidRPr="009D6E90">
        <w:t xml:space="preserve">Рисунок </w:t>
      </w:r>
      <w:r w:rsidR="00C13380" w:rsidRPr="00C13380">
        <w:t>1</w:t>
      </w:r>
      <w:r w:rsidRPr="009D6E90">
        <w:t>.</w:t>
      </w:r>
      <w:r w:rsidR="00D32AA1">
        <w:t>4</w:t>
      </w:r>
      <w:r w:rsidR="0010433D">
        <w:t xml:space="preserve"> – </w:t>
      </w:r>
      <w:r w:rsidRPr="009D6E90">
        <w:t>Основные</w:t>
      </w:r>
      <w:r w:rsidR="00A1324C">
        <w:t xml:space="preserve"> и </w:t>
      </w:r>
      <w:r w:rsidRPr="009D6E90">
        <w:t xml:space="preserve">акцентные цвета сайта </w:t>
      </w:r>
      <w:r w:rsidR="00743D6C" w:rsidRPr="009D6E90">
        <w:t>«</w:t>
      </w:r>
      <w:proofErr w:type="spellStart"/>
      <w:r w:rsidR="00743D6C" w:rsidRPr="009D6E90">
        <w:t>Anna</w:t>
      </w:r>
      <w:proofErr w:type="spellEnd"/>
      <w:r w:rsidR="00743D6C" w:rsidRPr="009D6E90">
        <w:t xml:space="preserve"> </w:t>
      </w:r>
      <w:proofErr w:type="spellStart"/>
      <w:r w:rsidR="00743D6C" w:rsidRPr="009D6E90">
        <w:t>Stoma</w:t>
      </w:r>
      <w:proofErr w:type="spellEnd"/>
      <w:r w:rsidR="00743D6C" w:rsidRPr="009D6E90">
        <w:t xml:space="preserve"> Beauty Studio»</w:t>
      </w:r>
    </w:p>
    <w:p w14:paraId="53B939C7" w14:textId="246998B9" w:rsidR="003369F6" w:rsidRPr="003369F6" w:rsidRDefault="000822E1" w:rsidP="002274E2">
      <w:r w:rsidRPr="000822E1">
        <w:rPr>
          <w:szCs w:val="28"/>
        </w:rPr>
        <w:t>Сайт адаптирован</w:t>
      </w:r>
      <w:r w:rsidR="000A6ABD">
        <w:rPr>
          <w:szCs w:val="28"/>
        </w:rPr>
        <w:t xml:space="preserve"> для </w:t>
      </w:r>
      <w:r w:rsidRPr="000822E1">
        <w:rPr>
          <w:szCs w:val="28"/>
        </w:rPr>
        <w:t xml:space="preserve">различных </w:t>
      </w:r>
      <w:r w:rsidR="00C04F0E">
        <w:rPr>
          <w:szCs w:val="28"/>
        </w:rPr>
        <w:t xml:space="preserve">типов </w:t>
      </w:r>
      <w:r w:rsidRPr="000822E1">
        <w:rPr>
          <w:szCs w:val="28"/>
        </w:rPr>
        <w:t>устройств, что обеспечивает удобство просмотра</w:t>
      </w:r>
      <w:r w:rsidR="000A6ABD">
        <w:rPr>
          <w:szCs w:val="28"/>
        </w:rPr>
        <w:t xml:space="preserve"> на </w:t>
      </w:r>
      <w:r w:rsidRPr="000822E1">
        <w:rPr>
          <w:szCs w:val="28"/>
        </w:rPr>
        <w:t>компьютерах, планшетах</w:t>
      </w:r>
      <w:r w:rsidR="00A1324C">
        <w:rPr>
          <w:szCs w:val="28"/>
        </w:rPr>
        <w:t xml:space="preserve"> и </w:t>
      </w:r>
      <w:r w:rsidRPr="000822E1">
        <w:rPr>
          <w:szCs w:val="28"/>
        </w:rPr>
        <w:t xml:space="preserve">смартфонах. </w:t>
      </w:r>
      <w:r w:rsidR="00C04F0E">
        <w:rPr>
          <w:szCs w:val="28"/>
        </w:rPr>
        <w:t>Горизонтальное м</w:t>
      </w:r>
      <w:r w:rsidR="00E21FE0">
        <w:rPr>
          <w:szCs w:val="28"/>
        </w:rPr>
        <w:t>еню при</w:t>
      </w:r>
      <w:r w:rsidR="003369F6" w:rsidRPr="003369F6">
        <w:rPr>
          <w:szCs w:val="28"/>
        </w:rPr>
        <w:t xml:space="preserve"> </w:t>
      </w:r>
      <w:r w:rsidR="003369F6">
        <w:rPr>
          <w:szCs w:val="28"/>
        </w:rPr>
        <w:t>просмотре</w:t>
      </w:r>
      <w:r w:rsidR="000A6ABD">
        <w:rPr>
          <w:szCs w:val="28"/>
        </w:rPr>
        <w:t xml:space="preserve"> с </w:t>
      </w:r>
      <w:r w:rsidR="003369F6" w:rsidRPr="00390464">
        <w:rPr>
          <w:szCs w:val="28"/>
        </w:rPr>
        <w:t>мобильного телефона</w:t>
      </w:r>
      <w:r w:rsidR="003369F6">
        <w:rPr>
          <w:szCs w:val="28"/>
        </w:rPr>
        <w:t xml:space="preserve"> </w:t>
      </w:r>
      <w:r w:rsidR="00E21FE0">
        <w:rPr>
          <w:szCs w:val="28"/>
        </w:rPr>
        <w:t>сворачивается</w:t>
      </w:r>
      <w:r w:rsidR="000A6ABD">
        <w:rPr>
          <w:szCs w:val="28"/>
        </w:rPr>
        <w:t xml:space="preserve"> в </w:t>
      </w:r>
      <w:r w:rsidR="00E21FE0">
        <w:rPr>
          <w:szCs w:val="28"/>
        </w:rPr>
        <w:t>меню-</w:t>
      </w:r>
      <w:r w:rsidR="00E21FE0" w:rsidRPr="00B77867">
        <w:rPr>
          <w:szCs w:val="28"/>
        </w:rPr>
        <w:t>бургер</w:t>
      </w:r>
      <w:r w:rsidR="005A6ABB" w:rsidRPr="00B77867">
        <w:rPr>
          <w:szCs w:val="28"/>
        </w:rPr>
        <w:t>,</w:t>
      </w:r>
      <w:r w:rsidR="000A6ABD">
        <w:rPr>
          <w:szCs w:val="28"/>
        </w:rPr>
        <w:t xml:space="preserve"> а </w:t>
      </w:r>
      <w:r w:rsidR="003369F6" w:rsidRPr="00B77867">
        <w:t xml:space="preserve">блоки меняют </w:t>
      </w:r>
      <w:r w:rsidR="00C04F0E">
        <w:t xml:space="preserve">своё </w:t>
      </w:r>
      <w:r w:rsidR="003369F6" w:rsidRPr="00B77867">
        <w:t>расположение</w:t>
      </w:r>
      <w:r w:rsidR="00A1324C">
        <w:t xml:space="preserve"> и </w:t>
      </w:r>
      <w:r w:rsidR="003369F6" w:rsidRPr="00D3295F">
        <w:t>размер</w:t>
      </w:r>
      <w:r w:rsidR="003369F6">
        <w:t>.</w:t>
      </w:r>
      <w:r w:rsidR="003369F6" w:rsidRPr="003369F6">
        <w:t xml:space="preserve"> </w:t>
      </w:r>
    </w:p>
    <w:p w14:paraId="6B0EF2B4" w14:textId="6E630F35" w:rsidR="00E71F3A" w:rsidRPr="00645976" w:rsidRDefault="00187B71" w:rsidP="003369F6">
      <w:pPr>
        <w:rPr>
          <w:szCs w:val="28"/>
        </w:rPr>
      </w:pPr>
      <w:r>
        <w:rPr>
          <w:szCs w:val="28"/>
        </w:rPr>
        <w:t>Можно сказать, что</w:t>
      </w:r>
      <w:r w:rsidR="00E71F3A">
        <w:rPr>
          <w:szCs w:val="28"/>
        </w:rPr>
        <w:t xml:space="preserve"> сайт </w:t>
      </w:r>
      <w:r>
        <w:rPr>
          <w:szCs w:val="28"/>
        </w:rPr>
        <w:t>является</w:t>
      </w:r>
      <w:r w:rsidR="00E71F3A">
        <w:rPr>
          <w:szCs w:val="28"/>
        </w:rPr>
        <w:t xml:space="preserve"> привлекательным</w:t>
      </w:r>
      <w:r w:rsidR="00A1324C">
        <w:rPr>
          <w:szCs w:val="28"/>
        </w:rPr>
        <w:t xml:space="preserve"> и </w:t>
      </w:r>
      <w:r w:rsidR="00E71F3A">
        <w:rPr>
          <w:szCs w:val="28"/>
        </w:rPr>
        <w:t xml:space="preserve">лаконичным. </w:t>
      </w:r>
      <w:r>
        <w:rPr>
          <w:szCs w:val="28"/>
        </w:rPr>
        <w:t>Он</w:t>
      </w:r>
      <w:r w:rsidR="00E71F3A">
        <w:rPr>
          <w:szCs w:val="28"/>
        </w:rPr>
        <w:t xml:space="preserve"> сможет оставить</w:t>
      </w:r>
      <w:r w:rsidR="000A6ABD">
        <w:rPr>
          <w:szCs w:val="28"/>
        </w:rPr>
        <w:t xml:space="preserve"> о </w:t>
      </w:r>
      <w:r w:rsidR="00E71F3A">
        <w:rPr>
          <w:szCs w:val="28"/>
        </w:rPr>
        <w:t>себе хорошее впечатление</w:t>
      </w:r>
      <w:r>
        <w:rPr>
          <w:szCs w:val="28"/>
        </w:rPr>
        <w:t xml:space="preserve"> через </w:t>
      </w:r>
      <w:r w:rsidR="00E71F3A">
        <w:rPr>
          <w:szCs w:val="28"/>
        </w:rPr>
        <w:t>приятны</w:t>
      </w:r>
      <w:r>
        <w:rPr>
          <w:szCs w:val="28"/>
        </w:rPr>
        <w:t>й дизайн</w:t>
      </w:r>
      <w:r w:rsidR="00E71F3A">
        <w:rPr>
          <w:szCs w:val="28"/>
        </w:rPr>
        <w:t xml:space="preserve"> и</w:t>
      </w:r>
      <w:r>
        <w:rPr>
          <w:szCs w:val="28"/>
        </w:rPr>
        <w:t>,</w:t>
      </w:r>
      <w:r w:rsidR="00E71F3A">
        <w:rPr>
          <w:szCs w:val="28"/>
        </w:rPr>
        <w:t> как итог, привлечёт новых заинтересованных клиентов.</w:t>
      </w:r>
    </w:p>
    <w:p w14:paraId="7399733A" w14:textId="24AC8624" w:rsidR="00E71F3A" w:rsidRPr="002B2B88" w:rsidRDefault="00D9727F" w:rsidP="00E71F3A">
      <w:pPr>
        <w:pStyle w:val="afa"/>
        <w:outlineLvl w:val="2"/>
      </w:pPr>
      <w:bookmarkStart w:id="6" w:name="_Toc168516725"/>
      <w:r>
        <w:lastRenderedPageBreak/>
        <w:t>1</w:t>
      </w:r>
      <w:r w:rsidR="00E71F3A">
        <w:t>.2.2 Веб-</w:t>
      </w:r>
      <w:r w:rsidR="00E71F3A" w:rsidRPr="00C83675">
        <w:t xml:space="preserve">сайт </w:t>
      </w:r>
      <w:r w:rsidR="00AC79C2">
        <w:t>школы</w:t>
      </w:r>
      <w:r w:rsidR="00E71F3A" w:rsidRPr="00C83675">
        <w:t xml:space="preserve"> красоты</w:t>
      </w:r>
      <w:r w:rsidR="00E71F3A">
        <w:t xml:space="preserve"> «</w:t>
      </w:r>
      <w:r w:rsidR="00AC79C2">
        <w:rPr>
          <w:lang w:val="en-US" w:eastAsia="ru-RU"/>
        </w:rPr>
        <w:t>KOZA</w:t>
      </w:r>
      <w:r w:rsidR="00E71F3A">
        <w:rPr>
          <w:lang w:eastAsia="ru-RU"/>
        </w:rPr>
        <w:t>»</w:t>
      </w:r>
      <w:bookmarkEnd w:id="6"/>
    </w:p>
    <w:p w14:paraId="29CA507D" w14:textId="0A711B2B" w:rsidR="002B2B88" w:rsidRPr="000643E5" w:rsidRDefault="004300AF" w:rsidP="000643E5">
      <w:pPr>
        <w:ind w:firstLine="708"/>
        <w:rPr>
          <w:szCs w:val="28"/>
        </w:rPr>
      </w:pPr>
      <w:r>
        <w:rPr>
          <w:szCs w:val="28"/>
        </w:rPr>
        <w:t>Школа</w:t>
      </w:r>
      <w:r w:rsidR="002B2B88" w:rsidRPr="00440EAD">
        <w:rPr>
          <w:szCs w:val="28"/>
        </w:rPr>
        <w:t xml:space="preserve"> красоты «</w:t>
      </w:r>
      <w:r w:rsidR="002B2B88" w:rsidRPr="00440EAD">
        <w:rPr>
          <w:szCs w:val="28"/>
          <w:lang w:val="en-US"/>
        </w:rPr>
        <w:t>KOZA</w:t>
      </w:r>
      <w:r w:rsidR="002B2B88" w:rsidRPr="00440EAD">
        <w:rPr>
          <w:szCs w:val="28"/>
        </w:rPr>
        <w:t>»</w:t>
      </w:r>
      <w:r w:rsidR="0010433D">
        <w:rPr>
          <w:szCs w:val="28"/>
        </w:rPr>
        <w:t xml:space="preserve"> – </w:t>
      </w:r>
      <w:r w:rsidRPr="004300AF">
        <w:rPr>
          <w:szCs w:val="28"/>
        </w:rPr>
        <w:t>творческое пространство, специализирующееся</w:t>
      </w:r>
      <w:r w:rsidR="000A6ABD">
        <w:rPr>
          <w:szCs w:val="28"/>
        </w:rPr>
        <w:t xml:space="preserve"> на </w:t>
      </w:r>
      <w:r>
        <w:rPr>
          <w:szCs w:val="28"/>
        </w:rPr>
        <w:t xml:space="preserve">предоставлении </w:t>
      </w:r>
      <w:r w:rsidRPr="004300AF">
        <w:rPr>
          <w:szCs w:val="28"/>
        </w:rPr>
        <w:t xml:space="preserve">различных видах </w:t>
      </w:r>
      <w:r>
        <w:rPr>
          <w:szCs w:val="28"/>
        </w:rPr>
        <w:t>услуг: всевозможные курсы</w:t>
      </w:r>
      <w:r w:rsidR="000A6ABD">
        <w:rPr>
          <w:szCs w:val="28"/>
        </w:rPr>
        <w:t xml:space="preserve"> в </w:t>
      </w:r>
      <w:r>
        <w:rPr>
          <w:szCs w:val="28"/>
        </w:rPr>
        <w:t>сфере красоты, собственные услуги салона</w:t>
      </w:r>
      <w:r w:rsidR="008E78C4">
        <w:rPr>
          <w:szCs w:val="28"/>
          <w:lang w:val="en-US"/>
        </w:rPr>
        <w:t> </w:t>
      </w:r>
      <w:r w:rsidR="00752F13" w:rsidRPr="00752F13">
        <w:rPr>
          <w:szCs w:val="28"/>
        </w:rPr>
        <w:t>[</w:t>
      </w:r>
      <w:r w:rsidR="00F61890">
        <w:rPr>
          <w:szCs w:val="28"/>
        </w:rPr>
        <w:t>2</w:t>
      </w:r>
      <w:r w:rsidR="00752F13" w:rsidRPr="00752F13">
        <w:rPr>
          <w:szCs w:val="28"/>
        </w:rPr>
        <w:t>]</w:t>
      </w:r>
      <w:r w:rsidR="007037F5">
        <w:rPr>
          <w:szCs w:val="28"/>
        </w:rPr>
        <w:t xml:space="preserve">. </w:t>
      </w:r>
      <w:r w:rsidR="00134EBB">
        <w:rPr>
          <w:szCs w:val="28"/>
        </w:rPr>
        <w:t>Сайт</w:t>
      </w:r>
      <w:r w:rsidR="007037F5">
        <w:rPr>
          <w:szCs w:val="28"/>
        </w:rPr>
        <w:t xml:space="preserve"> </w:t>
      </w:r>
      <w:r w:rsidR="004400E3">
        <w:rPr>
          <w:szCs w:val="28"/>
        </w:rPr>
        <w:t>служит</w:t>
      </w:r>
      <w:r w:rsidR="007037F5">
        <w:rPr>
          <w:szCs w:val="28"/>
        </w:rPr>
        <w:t xml:space="preserve"> </w:t>
      </w:r>
      <w:r w:rsidRPr="004300AF">
        <w:rPr>
          <w:szCs w:val="28"/>
        </w:rPr>
        <w:t>платформ</w:t>
      </w:r>
      <w:r w:rsidR="004400E3">
        <w:rPr>
          <w:szCs w:val="28"/>
        </w:rPr>
        <w:t>ой</w:t>
      </w:r>
      <w:r w:rsidR="000A6ABD">
        <w:rPr>
          <w:szCs w:val="28"/>
        </w:rPr>
        <w:t xml:space="preserve"> для </w:t>
      </w:r>
      <w:r w:rsidRPr="004300AF">
        <w:rPr>
          <w:szCs w:val="28"/>
        </w:rPr>
        <w:t>развития</w:t>
      </w:r>
      <w:r w:rsidR="00A1324C">
        <w:rPr>
          <w:szCs w:val="28"/>
        </w:rPr>
        <w:t xml:space="preserve"> и </w:t>
      </w:r>
      <w:r w:rsidRPr="004300AF">
        <w:rPr>
          <w:szCs w:val="28"/>
        </w:rPr>
        <w:t>продвижения талантливых представителей творческой отрасли.</w:t>
      </w:r>
      <w:r>
        <w:rPr>
          <w:szCs w:val="28"/>
        </w:rPr>
        <w:t xml:space="preserve"> </w:t>
      </w:r>
      <w:r w:rsidR="004400E3">
        <w:rPr>
          <w:szCs w:val="28"/>
        </w:rPr>
        <w:t>Первый экран г</w:t>
      </w:r>
      <w:r w:rsidR="002B2B88" w:rsidRPr="000643E5">
        <w:rPr>
          <w:szCs w:val="28"/>
        </w:rPr>
        <w:t>лавн</w:t>
      </w:r>
      <w:r w:rsidR="004400E3">
        <w:rPr>
          <w:szCs w:val="28"/>
        </w:rPr>
        <w:t>ой</w:t>
      </w:r>
      <w:r w:rsidR="002B2B88" w:rsidRPr="000643E5">
        <w:rPr>
          <w:szCs w:val="28"/>
        </w:rPr>
        <w:t xml:space="preserve"> страниц</w:t>
      </w:r>
      <w:r w:rsidR="004400E3">
        <w:rPr>
          <w:szCs w:val="28"/>
        </w:rPr>
        <w:t>ы</w:t>
      </w:r>
      <w:r w:rsidR="002B2B88" w:rsidRPr="000643E5">
        <w:rPr>
          <w:szCs w:val="28"/>
        </w:rPr>
        <w:t xml:space="preserve"> представлена</w:t>
      </w:r>
      <w:r w:rsidR="000A6ABD">
        <w:rPr>
          <w:szCs w:val="28"/>
        </w:rPr>
        <w:t xml:space="preserve"> на рисунке </w:t>
      </w:r>
      <w:r w:rsidR="00C13380">
        <w:rPr>
          <w:szCs w:val="28"/>
          <w:lang w:val="en-US"/>
        </w:rPr>
        <w:t>1</w:t>
      </w:r>
      <w:r w:rsidR="00A5002A">
        <w:rPr>
          <w:szCs w:val="28"/>
        </w:rPr>
        <w:t>.</w:t>
      </w:r>
      <w:r w:rsidR="00254D78">
        <w:rPr>
          <w:szCs w:val="28"/>
        </w:rPr>
        <w:t>5</w:t>
      </w:r>
      <w:r w:rsidR="002B2B88" w:rsidRPr="000643E5">
        <w:rPr>
          <w:szCs w:val="28"/>
        </w:rPr>
        <w:t>.</w:t>
      </w:r>
    </w:p>
    <w:p w14:paraId="517EA70C" w14:textId="78B053D0" w:rsidR="002B2B88" w:rsidRDefault="00874D48" w:rsidP="000643E5">
      <w:pPr>
        <w:pStyle w:val="a7"/>
      </w:pPr>
      <w:r w:rsidRPr="00874D48">
        <w:rPr>
          <w:noProof/>
          <w:lang w:eastAsia="ru-RU"/>
        </w:rPr>
        <w:drawing>
          <wp:inline distT="0" distB="0" distL="0" distR="0" wp14:anchorId="1F8C3B17" wp14:editId="76E72AA0">
            <wp:extent cx="5717823" cy="2768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5938" cy="2772530"/>
                    </a:xfrm>
                    <a:prstGeom prst="rect">
                      <a:avLst/>
                    </a:prstGeom>
                  </pic:spPr>
                </pic:pic>
              </a:graphicData>
            </a:graphic>
          </wp:inline>
        </w:drawing>
      </w:r>
    </w:p>
    <w:p w14:paraId="02DB56D2" w14:textId="02A7C19B" w:rsidR="002B2B88" w:rsidRDefault="002B2B88" w:rsidP="000643E5">
      <w:pPr>
        <w:pStyle w:val="a8"/>
      </w:pPr>
      <w:r>
        <w:t>Рисунок</w:t>
      </w:r>
      <w:r>
        <w:rPr>
          <w:lang w:val="en-US"/>
        </w:rPr>
        <w:t> </w:t>
      </w:r>
      <w:r w:rsidR="00C13380" w:rsidRPr="00C13380">
        <w:t>1</w:t>
      </w:r>
      <w:r w:rsidRPr="00766558">
        <w:t>.</w:t>
      </w:r>
      <w:r w:rsidR="00254D78">
        <w:rPr>
          <w:szCs w:val="28"/>
        </w:rPr>
        <w:t>5</w:t>
      </w:r>
      <w:r w:rsidR="0010433D">
        <w:rPr>
          <w:szCs w:val="28"/>
        </w:rPr>
        <w:t xml:space="preserve"> – </w:t>
      </w:r>
      <w:r>
        <w:t>Главная страница сайта «</w:t>
      </w:r>
      <w:r>
        <w:rPr>
          <w:lang w:val="en-US"/>
        </w:rPr>
        <w:t>KOZA</w:t>
      </w:r>
      <w:r>
        <w:t>»</w:t>
      </w:r>
    </w:p>
    <w:p w14:paraId="339E7980" w14:textId="215453DA" w:rsidR="002B2B88" w:rsidRDefault="005A6ABB" w:rsidP="002B2B88">
      <w:pPr>
        <w:pStyle w:val="aa"/>
        <w:ind w:left="0"/>
        <w:contextualSpacing w:val="0"/>
        <w:rPr>
          <w:szCs w:val="28"/>
        </w:rPr>
      </w:pPr>
      <w:r>
        <w:rPr>
          <w:szCs w:val="28"/>
        </w:rPr>
        <w:t>На </w:t>
      </w:r>
      <w:r w:rsidR="002B2B88">
        <w:rPr>
          <w:szCs w:val="28"/>
        </w:rPr>
        <w:t>главной странице расположено горизонтальное меню, включающее</w:t>
      </w:r>
      <w:r w:rsidR="000A6ABD">
        <w:rPr>
          <w:szCs w:val="28"/>
        </w:rPr>
        <w:t xml:space="preserve"> в </w:t>
      </w:r>
      <w:r w:rsidR="002B2B88">
        <w:rPr>
          <w:szCs w:val="28"/>
        </w:rPr>
        <w:t>себя ссылки</w:t>
      </w:r>
      <w:r w:rsidR="000A6ABD">
        <w:rPr>
          <w:szCs w:val="28"/>
        </w:rPr>
        <w:t xml:space="preserve"> на </w:t>
      </w:r>
      <w:r w:rsidR="002B2B88">
        <w:rPr>
          <w:szCs w:val="28"/>
        </w:rPr>
        <w:t>социальные сети</w:t>
      </w:r>
      <w:r w:rsidR="000A6ABD">
        <w:rPr>
          <w:szCs w:val="28"/>
        </w:rPr>
        <w:t xml:space="preserve"> </w:t>
      </w:r>
      <w:r w:rsidR="00383FDB">
        <w:rPr>
          <w:szCs w:val="28"/>
        </w:rPr>
        <w:t>школы</w:t>
      </w:r>
      <w:r w:rsidR="00A1324C">
        <w:rPr>
          <w:szCs w:val="28"/>
        </w:rPr>
        <w:t xml:space="preserve"> и </w:t>
      </w:r>
      <w:r w:rsidR="002B2B88">
        <w:rPr>
          <w:szCs w:val="28"/>
        </w:rPr>
        <w:t>кнопки «Оставить заявку», «</w:t>
      </w:r>
      <w:r w:rsidR="00874D48">
        <w:rPr>
          <w:szCs w:val="28"/>
        </w:rPr>
        <w:t>Вступайте</w:t>
      </w:r>
      <w:r w:rsidR="000A6ABD">
        <w:rPr>
          <w:szCs w:val="28"/>
        </w:rPr>
        <w:t xml:space="preserve"> в </w:t>
      </w:r>
      <w:r w:rsidR="00874D48">
        <w:rPr>
          <w:szCs w:val="28"/>
        </w:rPr>
        <w:t>чат моделей</w:t>
      </w:r>
      <w:r w:rsidR="004B139F">
        <w:rPr>
          <w:szCs w:val="28"/>
        </w:rPr>
        <w:t>»</w:t>
      </w:r>
      <w:r w:rsidR="00383FDB">
        <w:rPr>
          <w:szCs w:val="28"/>
        </w:rPr>
        <w:t xml:space="preserve"> для быстрого доступа связи</w:t>
      </w:r>
      <w:r w:rsidR="00497A0C">
        <w:rPr>
          <w:szCs w:val="28"/>
        </w:rPr>
        <w:t>. В </w:t>
      </w:r>
      <w:r w:rsidR="004400E3">
        <w:rPr>
          <w:szCs w:val="28"/>
        </w:rPr>
        <w:t>качестве фона блока используется затемнённая фотография студии.</w:t>
      </w:r>
      <w:r w:rsidR="002B2B88">
        <w:rPr>
          <w:szCs w:val="28"/>
        </w:rPr>
        <w:t xml:space="preserve"> </w:t>
      </w:r>
    </w:p>
    <w:p w14:paraId="3C7D0676" w14:textId="7A19207E" w:rsidR="00A3320F" w:rsidRDefault="002B2B88" w:rsidP="00842289">
      <w:pPr>
        <w:tabs>
          <w:tab w:val="left" w:pos="1920"/>
        </w:tabs>
        <w:rPr>
          <w:szCs w:val="28"/>
        </w:rPr>
      </w:pPr>
      <w:r>
        <w:rPr>
          <w:szCs w:val="28"/>
        </w:rPr>
        <w:t>Основным преимуществом сайта можно отметить удобное навигационное меню</w:t>
      </w:r>
      <w:r w:rsidR="000A6ABD">
        <w:rPr>
          <w:szCs w:val="28"/>
        </w:rPr>
        <w:t xml:space="preserve"> с </w:t>
      </w:r>
      <w:r>
        <w:rPr>
          <w:szCs w:val="28"/>
        </w:rPr>
        <w:t xml:space="preserve">выпадающим списком категорий, что обеспечит более быстрый способ поиска информации со стороны пользователя. </w:t>
      </w:r>
      <w:r w:rsidR="00220857">
        <w:rPr>
          <w:szCs w:val="28"/>
        </w:rPr>
        <w:t>Кроме того,</w:t>
      </w:r>
      <w:r>
        <w:rPr>
          <w:szCs w:val="28"/>
        </w:rPr>
        <w:t xml:space="preserve"> пользователь может найти подробн</w:t>
      </w:r>
      <w:r w:rsidR="004400E3">
        <w:rPr>
          <w:szCs w:val="28"/>
        </w:rPr>
        <w:t>ую</w:t>
      </w:r>
      <w:r>
        <w:rPr>
          <w:szCs w:val="28"/>
        </w:rPr>
        <w:t xml:space="preserve"> информацию</w:t>
      </w:r>
      <w:r w:rsidR="000A6ABD">
        <w:rPr>
          <w:szCs w:val="28"/>
        </w:rPr>
        <w:t xml:space="preserve"> о </w:t>
      </w:r>
      <w:r>
        <w:rPr>
          <w:szCs w:val="28"/>
        </w:rPr>
        <w:t>каждом</w:t>
      </w:r>
      <w:r w:rsidR="00497A0C">
        <w:rPr>
          <w:szCs w:val="28"/>
        </w:rPr>
        <w:t xml:space="preserve"> из </w:t>
      </w:r>
      <w:r>
        <w:rPr>
          <w:szCs w:val="28"/>
        </w:rPr>
        <w:t>курсов</w:t>
      </w:r>
      <w:r w:rsidR="00497A0C">
        <w:rPr>
          <w:szCs w:val="28"/>
        </w:rPr>
        <w:t>. Для </w:t>
      </w:r>
      <w:r>
        <w:rPr>
          <w:szCs w:val="28"/>
        </w:rPr>
        <w:t>каждого</w:t>
      </w:r>
      <w:r w:rsidR="00497A0C">
        <w:rPr>
          <w:szCs w:val="28"/>
        </w:rPr>
        <w:t xml:space="preserve"> из </w:t>
      </w:r>
      <w:r w:rsidR="004400E3">
        <w:rPr>
          <w:szCs w:val="28"/>
        </w:rPr>
        <w:t xml:space="preserve">них </w:t>
      </w:r>
      <w:r>
        <w:rPr>
          <w:szCs w:val="28"/>
        </w:rPr>
        <w:t>представлена своя страничка</w:t>
      </w:r>
      <w:r w:rsidR="000A6ABD">
        <w:rPr>
          <w:szCs w:val="28"/>
        </w:rPr>
        <w:t xml:space="preserve"> с </w:t>
      </w:r>
      <w:r>
        <w:rPr>
          <w:szCs w:val="28"/>
        </w:rPr>
        <w:t xml:space="preserve">полным </w:t>
      </w:r>
      <w:proofErr w:type="spellStart"/>
      <w:r>
        <w:rPr>
          <w:szCs w:val="28"/>
        </w:rPr>
        <w:t>текстово</w:t>
      </w:r>
      <w:proofErr w:type="spellEnd"/>
      <w:r>
        <w:rPr>
          <w:szCs w:val="28"/>
        </w:rPr>
        <w:t>-графическим описан</w:t>
      </w:r>
      <w:r w:rsidR="002D175B">
        <w:rPr>
          <w:szCs w:val="28"/>
        </w:rPr>
        <w:t>ием</w:t>
      </w:r>
      <w:r w:rsidR="00367689">
        <w:rPr>
          <w:szCs w:val="28"/>
        </w:rPr>
        <w:t>:</w:t>
      </w:r>
      <w:r w:rsidR="000A6ABD">
        <w:rPr>
          <w:szCs w:val="28"/>
        </w:rPr>
        <w:t xml:space="preserve"> о </w:t>
      </w:r>
      <w:r w:rsidR="00134EBB">
        <w:rPr>
          <w:szCs w:val="28"/>
        </w:rPr>
        <w:t>чём данный</w:t>
      </w:r>
      <w:r w:rsidR="00367689">
        <w:rPr>
          <w:szCs w:val="28"/>
        </w:rPr>
        <w:t xml:space="preserve"> курс, как проходит обучение, программа занятий, плюсы прохождения, отзывы</w:t>
      </w:r>
      <w:r w:rsidR="000A6ABD">
        <w:rPr>
          <w:szCs w:val="28"/>
        </w:rPr>
        <w:t xml:space="preserve"> от </w:t>
      </w:r>
      <w:r w:rsidR="00367689">
        <w:rPr>
          <w:szCs w:val="28"/>
        </w:rPr>
        <w:t>клиентов, фотоматериалы, примеры работ учеников, расписание ближайшего курса</w:t>
      </w:r>
      <w:r w:rsidR="000A6ABD">
        <w:rPr>
          <w:szCs w:val="28"/>
        </w:rPr>
        <w:t xml:space="preserve"> с </w:t>
      </w:r>
      <w:r w:rsidR="00367689">
        <w:rPr>
          <w:szCs w:val="28"/>
        </w:rPr>
        <w:t>ценой</w:t>
      </w:r>
      <w:r w:rsidR="00497A0C">
        <w:rPr>
          <w:szCs w:val="28"/>
        </w:rPr>
        <w:t>. В </w:t>
      </w:r>
      <w:r w:rsidR="00220857">
        <w:rPr>
          <w:szCs w:val="28"/>
        </w:rPr>
        <w:t xml:space="preserve">случае, если клиент заинтересовался услугами </w:t>
      </w:r>
      <w:r w:rsidR="004400E3">
        <w:rPr>
          <w:szCs w:val="28"/>
        </w:rPr>
        <w:t>студии, он может ознакомиться</w:t>
      </w:r>
      <w:r w:rsidR="000A6ABD">
        <w:rPr>
          <w:szCs w:val="28"/>
        </w:rPr>
        <w:t xml:space="preserve"> с </w:t>
      </w:r>
      <w:r w:rsidR="00553EB0">
        <w:rPr>
          <w:szCs w:val="28"/>
        </w:rPr>
        <w:t>курсами</w:t>
      </w:r>
      <w:r w:rsidR="00A1324C">
        <w:rPr>
          <w:szCs w:val="28"/>
        </w:rPr>
        <w:t xml:space="preserve"> и </w:t>
      </w:r>
      <w:r w:rsidR="00220857">
        <w:rPr>
          <w:szCs w:val="28"/>
        </w:rPr>
        <w:t xml:space="preserve">их отличиями, этапами </w:t>
      </w:r>
      <w:r w:rsidR="00134EBB">
        <w:rPr>
          <w:szCs w:val="28"/>
        </w:rPr>
        <w:t xml:space="preserve">их </w:t>
      </w:r>
      <w:r w:rsidR="00220857">
        <w:rPr>
          <w:szCs w:val="28"/>
        </w:rPr>
        <w:t>проведения, стоимостью</w:t>
      </w:r>
      <w:r w:rsidR="00A1324C">
        <w:rPr>
          <w:szCs w:val="28"/>
        </w:rPr>
        <w:t xml:space="preserve"> и </w:t>
      </w:r>
      <w:r w:rsidR="00220857">
        <w:rPr>
          <w:szCs w:val="28"/>
        </w:rPr>
        <w:t>отзывами</w:t>
      </w:r>
      <w:r w:rsidR="005A6ABB">
        <w:rPr>
          <w:szCs w:val="28"/>
        </w:rPr>
        <w:t>,</w:t>
      </w:r>
      <w:r w:rsidR="000A6ABD">
        <w:rPr>
          <w:szCs w:val="28"/>
        </w:rPr>
        <w:t xml:space="preserve"> а </w:t>
      </w:r>
      <w:r w:rsidR="00220857">
        <w:rPr>
          <w:szCs w:val="28"/>
        </w:rPr>
        <w:t>также оставить заявку</w:t>
      </w:r>
      <w:r w:rsidR="000A6ABD">
        <w:rPr>
          <w:szCs w:val="28"/>
        </w:rPr>
        <w:t xml:space="preserve"> на </w:t>
      </w:r>
      <w:r w:rsidR="00220857">
        <w:rPr>
          <w:szCs w:val="28"/>
        </w:rPr>
        <w:t>процедуру, заполнив форму.</w:t>
      </w:r>
    </w:p>
    <w:p w14:paraId="4AF5A260" w14:textId="0FAF32F8" w:rsidR="00714557" w:rsidRDefault="00714557" w:rsidP="00714557">
      <w:r w:rsidRPr="00D3295F">
        <w:t>Информация</w:t>
      </w:r>
      <w:r w:rsidR="000A6ABD">
        <w:t xml:space="preserve"> о </w:t>
      </w:r>
      <w:r>
        <w:t>курсах</w:t>
      </w:r>
      <w:r w:rsidR="000A6ABD">
        <w:t xml:space="preserve"> на </w:t>
      </w:r>
      <w:r>
        <w:t>главной странице</w:t>
      </w:r>
      <w:r w:rsidRPr="00D3295F">
        <w:t xml:space="preserve"> веб-сайт</w:t>
      </w:r>
      <w:r>
        <w:t>а</w:t>
      </w:r>
      <w:r w:rsidR="004400E3">
        <w:t xml:space="preserve"> представлена</w:t>
      </w:r>
      <w:r w:rsidR="000A6ABD">
        <w:t xml:space="preserve"> в </w:t>
      </w:r>
      <w:r w:rsidRPr="00D3295F">
        <w:t>виде карточек, которые содержат изображения</w:t>
      </w:r>
      <w:r w:rsidR="005D3489">
        <w:t>, краткое описание</w:t>
      </w:r>
      <w:r w:rsidR="00A1324C">
        <w:t xml:space="preserve"> и </w:t>
      </w:r>
      <w:r w:rsidRPr="00D3295F">
        <w:t>гиперссылки, что свойственно</w:t>
      </w:r>
      <w:r w:rsidR="000A6ABD">
        <w:t xml:space="preserve"> для </w:t>
      </w:r>
      <w:r w:rsidRPr="00D3295F">
        <w:t>стиля «метро». Этот стиль подходит данной тематике, так как он облегчает восприятие контента</w:t>
      </w:r>
      <w:r w:rsidR="005D3489">
        <w:t>, структурирует</w:t>
      </w:r>
      <w:r w:rsidR="00A1324C">
        <w:t xml:space="preserve"> и </w:t>
      </w:r>
      <w:r w:rsidR="005D3489">
        <w:t>упорядочивает обучения</w:t>
      </w:r>
      <w:r w:rsidR="00981089">
        <w:t xml:space="preserve"> студии</w:t>
      </w:r>
      <w:r w:rsidR="005A6ABB">
        <w:t>,</w:t>
      </w:r>
      <w:r w:rsidR="000A6ABD">
        <w:t xml:space="preserve"> а </w:t>
      </w:r>
      <w:r w:rsidR="005D3489">
        <w:t xml:space="preserve">также </w:t>
      </w:r>
      <w:r w:rsidR="005D3489" w:rsidRPr="00553EB0">
        <w:t>помогает</w:t>
      </w:r>
      <w:r w:rsidRPr="00D3295F">
        <w:t xml:space="preserve"> сконцентриро</w:t>
      </w:r>
      <w:r w:rsidR="005D3489">
        <w:t xml:space="preserve">вать </w:t>
      </w:r>
      <w:r w:rsidR="005D3489" w:rsidRPr="00D3295F">
        <w:t>внимание пользователя</w:t>
      </w:r>
      <w:r w:rsidR="000A6ABD">
        <w:t xml:space="preserve"> на </w:t>
      </w:r>
      <w:r w:rsidRPr="00D3295F">
        <w:t>карточках-указателях</w:t>
      </w:r>
      <w:r w:rsidR="00E23630">
        <w:t xml:space="preserve">, </w:t>
      </w:r>
      <w:r w:rsidR="00553EB0">
        <w:t xml:space="preserve">способствует </w:t>
      </w:r>
      <w:r w:rsidR="00E23630">
        <w:t>быстро</w:t>
      </w:r>
      <w:r w:rsidR="00553EB0">
        <w:t>му</w:t>
      </w:r>
      <w:r w:rsidR="00E23630">
        <w:t xml:space="preserve"> ориентирова</w:t>
      </w:r>
      <w:r w:rsidR="00553EB0">
        <w:t>нию</w:t>
      </w:r>
      <w:r w:rsidR="00A1324C">
        <w:t xml:space="preserve"> и </w:t>
      </w:r>
      <w:r w:rsidR="00E23630">
        <w:t>на</w:t>
      </w:r>
      <w:r w:rsidR="00553EB0">
        <w:t>хождению</w:t>
      </w:r>
      <w:r w:rsidR="00E23630">
        <w:t xml:space="preserve"> нужн</w:t>
      </w:r>
      <w:r w:rsidR="00553EB0">
        <w:t>ого</w:t>
      </w:r>
      <w:r w:rsidR="00E23630">
        <w:t xml:space="preserve"> курс</w:t>
      </w:r>
      <w:r w:rsidR="00553EB0">
        <w:t>а</w:t>
      </w:r>
      <w:r w:rsidR="00E23630">
        <w:t xml:space="preserve">. </w:t>
      </w:r>
      <w:r w:rsidR="008A6EEA">
        <w:t>Блок</w:t>
      </w:r>
      <w:r w:rsidR="000A6ABD">
        <w:t xml:space="preserve"> с </w:t>
      </w:r>
      <w:r w:rsidR="008A6EEA">
        <w:t>к</w:t>
      </w:r>
      <w:r w:rsidR="008A6EEA" w:rsidRPr="008A6EEA">
        <w:t>арточн</w:t>
      </w:r>
      <w:r w:rsidR="008A6EEA">
        <w:t>ым</w:t>
      </w:r>
      <w:r w:rsidR="008A6EEA" w:rsidRPr="008A6EEA">
        <w:t xml:space="preserve"> представление</w:t>
      </w:r>
      <w:r w:rsidR="008A6EEA">
        <w:t>м</w:t>
      </w:r>
      <w:r w:rsidR="008A6EEA" w:rsidRPr="008A6EEA">
        <w:t xml:space="preserve"> </w:t>
      </w:r>
      <w:r w:rsidR="00C61015">
        <w:t>обучений</w:t>
      </w:r>
      <w:r w:rsidR="005A6ABB">
        <w:t xml:space="preserve"> по </w:t>
      </w:r>
      <w:r w:rsidR="00C61015">
        <w:t>направлениям</w:t>
      </w:r>
      <w:r w:rsidR="000A6ABD">
        <w:t xml:space="preserve"> на </w:t>
      </w:r>
      <w:r w:rsidR="008A6EEA" w:rsidRPr="008A6EEA">
        <w:t>главной странице сайта представлен</w:t>
      </w:r>
      <w:r w:rsidR="000A6ABD">
        <w:t xml:space="preserve"> на рисунке </w:t>
      </w:r>
      <w:r w:rsidR="00C13380" w:rsidRPr="00C13380">
        <w:t>1</w:t>
      </w:r>
      <w:r w:rsidR="008A6EEA">
        <w:t>.6.</w:t>
      </w:r>
    </w:p>
    <w:p w14:paraId="747E222B" w14:textId="4DC311AB" w:rsidR="00714557" w:rsidRPr="0051586F" w:rsidRDefault="006931A0" w:rsidP="0051586F">
      <w:pPr>
        <w:pStyle w:val="a7"/>
      </w:pPr>
      <w:r w:rsidRPr="006931A0">
        <w:rPr>
          <w:noProof/>
          <w:lang w:eastAsia="ru-RU"/>
        </w:rPr>
        <w:lastRenderedPageBreak/>
        <w:drawing>
          <wp:inline distT="0" distB="0" distL="0" distR="0" wp14:anchorId="4F89A9A8" wp14:editId="6FCA08DE">
            <wp:extent cx="5470877" cy="2126511"/>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803" b="3771"/>
                    <a:stretch/>
                  </pic:blipFill>
                  <pic:spPr bwMode="auto">
                    <a:xfrm>
                      <a:off x="0" y="0"/>
                      <a:ext cx="5472000" cy="2126947"/>
                    </a:xfrm>
                    <a:prstGeom prst="rect">
                      <a:avLst/>
                    </a:prstGeom>
                    <a:ln>
                      <a:noFill/>
                    </a:ln>
                    <a:extLst>
                      <a:ext uri="{53640926-AAD7-44D8-BBD7-CCE9431645EC}">
                        <a14:shadowObscured xmlns:a14="http://schemas.microsoft.com/office/drawing/2010/main"/>
                      </a:ext>
                    </a:extLst>
                  </pic:spPr>
                </pic:pic>
              </a:graphicData>
            </a:graphic>
          </wp:inline>
        </w:drawing>
      </w:r>
    </w:p>
    <w:p w14:paraId="3EB81F0E" w14:textId="3B5FE9C5" w:rsidR="00E23630" w:rsidRPr="0051586F" w:rsidRDefault="00E23630" w:rsidP="0051586F">
      <w:pPr>
        <w:pStyle w:val="a8"/>
      </w:pPr>
      <w:r w:rsidRPr="0051586F">
        <w:t>Рисунок </w:t>
      </w:r>
      <w:r w:rsidR="00C13380" w:rsidRPr="00C13380">
        <w:t>1</w:t>
      </w:r>
      <w:r w:rsidRPr="0051586F">
        <w:t>.6</w:t>
      </w:r>
      <w:r w:rsidR="0010433D">
        <w:t xml:space="preserve"> – </w:t>
      </w:r>
      <w:r w:rsidR="0061776B" w:rsidRPr="0051586F">
        <w:t>Блок</w:t>
      </w:r>
      <w:r w:rsidR="000A6ABD">
        <w:t xml:space="preserve"> с </w:t>
      </w:r>
      <w:r w:rsidR="0061776B" w:rsidRPr="0051586F">
        <w:t>обучениями</w:t>
      </w:r>
      <w:r w:rsidR="005A6ABB">
        <w:t xml:space="preserve"> по </w:t>
      </w:r>
      <w:r w:rsidR="0061776B" w:rsidRPr="0051586F">
        <w:t>направлениям</w:t>
      </w:r>
      <w:r w:rsidR="000A6ABD">
        <w:t xml:space="preserve"> на </w:t>
      </w:r>
      <w:r w:rsidR="0061776B" w:rsidRPr="0051586F">
        <w:t>главной странице сайта</w:t>
      </w:r>
    </w:p>
    <w:p w14:paraId="51B7D983" w14:textId="5B778756" w:rsidR="00714557" w:rsidRDefault="00A3320F" w:rsidP="00B90692">
      <w:pPr>
        <w:tabs>
          <w:tab w:val="left" w:pos="1920"/>
        </w:tabs>
        <w:rPr>
          <w:szCs w:val="28"/>
        </w:rPr>
      </w:pPr>
      <w:r>
        <w:rPr>
          <w:szCs w:val="28"/>
        </w:rPr>
        <w:t>С</w:t>
      </w:r>
      <w:r w:rsidR="00842289">
        <w:rPr>
          <w:szCs w:val="28"/>
        </w:rPr>
        <w:t>айт содержит страницу «Блог», где пользователь может найти актуал</w:t>
      </w:r>
      <w:r w:rsidR="004400E3">
        <w:rPr>
          <w:szCs w:val="28"/>
        </w:rPr>
        <w:t>ьную</w:t>
      </w:r>
      <w:r w:rsidR="00A1324C">
        <w:rPr>
          <w:szCs w:val="28"/>
        </w:rPr>
        <w:t xml:space="preserve"> и </w:t>
      </w:r>
      <w:r w:rsidR="00842289">
        <w:rPr>
          <w:szCs w:val="28"/>
        </w:rPr>
        <w:t>полезную информацию. Каждая статья помечена тегом, ссылающимся</w:t>
      </w:r>
      <w:r w:rsidR="000A6ABD">
        <w:rPr>
          <w:szCs w:val="28"/>
        </w:rPr>
        <w:t xml:space="preserve"> на </w:t>
      </w:r>
      <w:r w:rsidR="00842289">
        <w:rPr>
          <w:szCs w:val="28"/>
        </w:rPr>
        <w:t>курс</w:t>
      </w:r>
      <w:r w:rsidR="005A6ABB">
        <w:rPr>
          <w:szCs w:val="28"/>
        </w:rPr>
        <w:t xml:space="preserve"> по </w:t>
      </w:r>
      <w:r w:rsidR="00160BC5">
        <w:rPr>
          <w:szCs w:val="28"/>
        </w:rPr>
        <w:t xml:space="preserve">этой </w:t>
      </w:r>
      <w:r w:rsidR="00F20164">
        <w:rPr>
          <w:szCs w:val="28"/>
        </w:rPr>
        <w:t>тематике</w:t>
      </w:r>
      <w:r w:rsidR="00842289">
        <w:rPr>
          <w:szCs w:val="28"/>
        </w:rPr>
        <w:t xml:space="preserve">. </w:t>
      </w:r>
      <w:r w:rsidR="00F20164">
        <w:rPr>
          <w:szCs w:val="28"/>
        </w:rPr>
        <w:t>Данное</w:t>
      </w:r>
      <w:r w:rsidR="00842289">
        <w:rPr>
          <w:szCs w:val="28"/>
        </w:rPr>
        <w:t xml:space="preserve"> решение позволяет дополнительно ознакомить </w:t>
      </w:r>
      <w:r w:rsidR="004400E3">
        <w:rPr>
          <w:szCs w:val="28"/>
        </w:rPr>
        <w:t>посетителя</w:t>
      </w:r>
      <w:r w:rsidR="000A6ABD">
        <w:rPr>
          <w:szCs w:val="28"/>
        </w:rPr>
        <w:t xml:space="preserve"> с </w:t>
      </w:r>
      <w:r w:rsidR="00842289">
        <w:rPr>
          <w:szCs w:val="28"/>
        </w:rPr>
        <w:t>курсами, дать советы</w:t>
      </w:r>
      <w:r w:rsidR="000A6ABD">
        <w:rPr>
          <w:szCs w:val="28"/>
        </w:rPr>
        <w:t xml:space="preserve"> от </w:t>
      </w:r>
      <w:r w:rsidR="00842289">
        <w:rPr>
          <w:szCs w:val="28"/>
        </w:rPr>
        <w:t>лица профессионалов</w:t>
      </w:r>
      <w:r w:rsidR="00645E9E">
        <w:rPr>
          <w:szCs w:val="28"/>
        </w:rPr>
        <w:t>, что</w:t>
      </w:r>
      <w:r w:rsidR="00842289">
        <w:rPr>
          <w:szCs w:val="28"/>
        </w:rPr>
        <w:t xml:space="preserve"> вследствие повышает заинтересованность</w:t>
      </w:r>
      <w:r w:rsidR="008E5DAE">
        <w:rPr>
          <w:szCs w:val="28"/>
        </w:rPr>
        <w:t xml:space="preserve"> потенциальных клиентов</w:t>
      </w:r>
      <w:r w:rsidR="000A6ABD">
        <w:rPr>
          <w:szCs w:val="28"/>
        </w:rPr>
        <w:t xml:space="preserve"> в </w:t>
      </w:r>
      <w:r w:rsidR="00842289">
        <w:rPr>
          <w:szCs w:val="28"/>
        </w:rPr>
        <w:t>услугах школы.</w:t>
      </w:r>
    </w:p>
    <w:p w14:paraId="19EE285B" w14:textId="104EA489" w:rsidR="004A3408" w:rsidRDefault="004A3408" w:rsidP="004A3408">
      <w:pPr>
        <w:tabs>
          <w:tab w:val="left" w:pos="1920"/>
        </w:tabs>
        <w:rPr>
          <w:szCs w:val="28"/>
        </w:rPr>
      </w:pPr>
      <w:r>
        <w:rPr>
          <w:szCs w:val="28"/>
        </w:rPr>
        <w:t>Логотип</w:t>
      </w:r>
      <w:r w:rsidR="000A6ABD">
        <w:rPr>
          <w:szCs w:val="28"/>
        </w:rPr>
        <w:t xml:space="preserve"> в </w:t>
      </w:r>
      <w:proofErr w:type="spellStart"/>
      <w:r>
        <w:rPr>
          <w:szCs w:val="28"/>
        </w:rPr>
        <w:t>текстово</w:t>
      </w:r>
      <w:proofErr w:type="spellEnd"/>
      <w:r>
        <w:rPr>
          <w:szCs w:val="28"/>
        </w:rPr>
        <w:t xml:space="preserve">-графическом варианте </w:t>
      </w:r>
      <w:r w:rsidR="00DB0E21" w:rsidRPr="006E3F8B">
        <w:t>выполняет основную функцию</w:t>
      </w:r>
      <w:r w:rsidR="0010433D">
        <w:t xml:space="preserve"> – </w:t>
      </w:r>
      <w:r w:rsidR="00DB0E21" w:rsidRPr="006E3F8B">
        <w:t>запоминаемость</w:t>
      </w:r>
      <w:r w:rsidR="00A1324C">
        <w:t xml:space="preserve"> и </w:t>
      </w:r>
      <w:r w:rsidR="00DB0E21" w:rsidRPr="006E3F8B">
        <w:t>узнаваемость</w:t>
      </w:r>
      <w:r w:rsidR="00DB0E21">
        <w:t>,</w:t>
      </w:r>
      <w:r w:rsidR="00134EBB">
        <w:rPr>
          <w:szCs w:val="28"/>
        </w:rPr>
        <w:t xml:space="preserve"> однако не </w:t>
      </w:r>
      <w:r w:rsidR="004400E3">
        <w:rPr>
          <w:szCs w:val="28"/>
        </w:rPr>
        <w:t xml:space="preserve">совсем </w:t>
      </w:r>
      <w:r w:rsidR="00134EBB">
        <w:rPr>
          <w:szCs w:val="28"/>
        </w:rPr>
        <w:t>соответствует тематике сайта</w:t>
      </w:r>
      <w:r>
        <w:rPr>
          <w:szCs w:val="28"/>
        </w:rPr>
        <w:t>. Он представлен</w:t>
      </w:r>
      <w:r w:rsidR="000A6ABD">
        <w:rPr>
          <w:szCs w:val="28"/>
        </w:rPr>
        <w:t xml:space="preserve"> в </w:t>
      </w:r>
      <w:r>
        <w:rPr>
          <w:szCs w:val="28"/>
        </w:rPr>
        <w:t>растровом формате</w:t>
      </w:r>
      <w:r w:rsidR="000A6ABD">
        <w:rPr>
          <w:szCs w:val="28"/>
        </w:rPr>
        <w:t xml:space="preserve"> в </w:t>
      </w:r>
      <w:r>
        <w:rPr>
          <w:szCs w:val="28"/>
        </w:rPr>
        <w:t>сером цвете</w:t>
      </w:r>
      <w:r w:rsidR="00A5002A">
        <w:rPr>
          <w:szCs w:val="28"/>
        </w:rPr>
        <w:t xml:space="preserve"> (рисунок </w:t>
      </w:r>
      <w:r w:rsidR="00C13380" w:rsidRPr="000979CA">
        <w:rPr>
          <w:szCs w:val="28"/>
        </w:rPr>
        <w:t>1</w:t>
      </w:r>
      <w:r w:rsidR="00A5002A">
        <w:rPr>
          <w:szCs w:val="28"/>
        </w:rPr>
        <w:t>.</w:t>
      </w:r>
      <w:r w:rsidR="0019104F">
        <w:rPr>
          <w:szCs w:val="28"/>
        </w:rPr>
        <w:t>7</w:t>
      </w:r>
      <w:r>
        <w:rPr>
          <w:szCs w:val="28"/>
        </w:rPr>
        <w:t>).</w:t>
      </w:r>
    </w:p>
    <w:p w14:paraId="608ED863" w14:textId="77777777" w:rsidR="004A3408" w:rsidRDefault="004A3408" w:rsidP="009D6E90">
      <w:pPr>
        <w:pStyle w:val="a7"/>
      </w:pPr>
      <w:r>
        <w:rPr>
          <w:noProof/>
          <w:lang w:eastAsia="ru-RU"/>
        </w:rPr>
        <w:drawing>
          <wp:inline distT="0" distB="0" distL="0" distR="0" wp14:anchorId="02F58069" wp14:editId="47332C72">
            <wp:extent cx="2496450" cy="694944"/>
            <wp:effectExtent l="19050" t="19050" r="18415" b="10160"/>
            <wp:docPr id="16" name="Рисунок 16" descr="https://static.tildacdn.com/tild3636-6334-4534-a532-666262646530/Koza-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3636-6334-4534-a532-666262646530/Koza-Studi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10665" b="7276"/>
                    <a:stretch/>
                  </pic:blipFill>
                  <pic:spPr bwMode="auto">
                    <a:xfrm>
                      <a:off x="0" y="0"/>
                      <a:ext cx="2556431" cy="711641"/>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2BD4084" w14:textId="5422C3E1" w:rsidR="00A5002A" w:rsidRPr="00A5002A" w:rsidRDefault="004A3408" w:rsidP="009D6E90">
      <w:pPr>
        <w:pStyle w:val="a8"/>
      </w:pPr>
      <w:r>
        <w:t>Рисунок</w:t>
      </w:r>
      <w:r>
        <w:rPr>
          <w:lang w:val="en-US"/>
        </w:rPr>
        <w:t> </w:t>
      </w:r>
      <w:r w:rsidR="00C13380" w:rsidRPr="000979CA">
        <w:t>1</w:t>
      </w:r>
      <w:r w:rsidR="00BC261F">
        <w:t>.</w:t>
      </w:r>
      <w:r w:rsidR="0019104F">
        <w:t>7</w:t>
      </w:r>
      <w:r w:rsidR="0010433D">
        <w:t xml:space="preserve"> – </w:t>
      </w:r>
      <w:r>
        <w:t>Логотип</w:t>
      </w:r>
      <w:r w:rsidRPr="004823A6">
        <w:t xml:space="preserve"> </w:t>
      </w:r>
      <w:r>
        <w:t>сайта</w:t>
      </w:r>
      <w:r w:rsidRPr="004823A6">
        <w:t xml:space="preserve"> </w:t>
      </w:r>
      <w:r w:rsidRPr="00980F03">
        <w:rPr>
          <w:lang w:eastAsia="ru-RU"/>
        </w:rPr>
        <w:t>«</w:t>
      </w:r>
      <w:r>
        <w:rPr>
          <w:lang w:val="en-US"/>
        </w:rPr>
        <w:t>KOZA</w:t>
      </w:r>
      <w:r>
        <w:t>»</w:t>
      </w:r>
    </w:p>
    <w:p w14:paraId="7C4EE00E" w14:textId="6E5DB614" w:rsidR="002B2B88" w:rsidRDefault="002B2B88" w:rsidP="00A5002A">
      <w:pPr>
        <w:rPr>
          <w:szCs w:val="28"/>
        </w:rPr>
      </w:pPr>
      <w:r>
        <w:rPr>
          <w:szCs w:val="28"/>
        </w:rPr>
        <w:t xml:space="preserve">Основной шрифт </w:t>
      </w:r>
      <w:proofErr w:type="spellStart"/>
      <w:r w:rsidRPr="0035700D">
        <w:rPr>
          <w:szCs w:val="28"/>
        </w:rPr>
        <w:t>Roboto</w:t>
      </w:r>
      <w:proofErr w:type="spellEnd"/>
      <w:r w:rsidR="00B347F9">
        <w:rPr>
          <w:szCs w:val="28"/>
        </w:rPr>
        <w:t xml:space="preserve"> </w:t>
      </w:r>
      <w:r>
        <w:rPr>
          <w:szCs w:val="28"/>
        </w:rPr>
        <w:t>используется во всём сайте:</w:t>
      </w:r>
      <w:r w:rsidR="000A6ABD">
        <w:rPr>
          <w:szCs w:val="28"/>
        </w:rPr>
        <w:t xml:space="preserve"> в </w:t>
      </w:r>
      <w:r w:rsidRPr="0035700D">
        <w:rPr>
          <w:szCs w:val="28"/>
        </w:rPr>
        <w:t>меню,</w:t>
      </w:r>
      <w:r w:rsidR="000A6ABD">
        <w:rPr>
          <w:szCs w:val="28"/>
        </w:rPr>
        <w:t xml:space="preserve"> в </w:t>
      </w:r>
      <w:r w:rsidRPr="0035700D">
        <w:rPr>
          <w:szCs w:val="28"/>
        </w:rPr>
        <w:t>заголовках</w:t>
      </w:r>
      <w:r w:rsidR="00A1324C">
        <w:rPr>
          <w:szCs w:val="28"/>
        </w:rPr>
        <w:t xml:space="preserve"> и </w:t>
      </w:r>
      <w:r w:rsidR="000A6ABD">
        <w:rPr>
          <w:szCs w:val="28"/>
        </w:rPr>
        <w:t>в </w:t>
      </w:r>
      <w:r w:rsidRPr="0035700D">
        <w:rPr>
          <w:szCs w:val="28"/>
        </w:rPr>
        <w:t>основном тексте.</w:t>
      </w:r>
      <w:r>
        <w:rPr>
          <w:szCs w:val="28"/>
        </w:rPr>
        <w:t xml:space="preserve"> </w:t>
      </w:r>
      <w:r w:rsidR="00A5002A">
        <w:rPr>
          <w:szCs w:val="28"/>
        </w:rPr>
        <w:t>Сайт выполнен</w:t>
      </w:r>
      <w:r w:rsidR="000A6ABD">
        <w:rPr>
          <w:szCs w:val="28"/>
        </w:rPr>
        <w:t xml:space="preserve"> в </w:t>
      </w:r>
      <w:r w:rsidR="00A5002A">
        <w:rPr>
          <w:szCs w:val="28"/>
        </w:rPr>
        <w:t>чёрно-белом варианте</w:t>
      </w:r>
      <w:r w:rsidR="000A6ABD">
        <w:rPr>
          <w:szCs w:val="28"/>
        </w:rPr>
        <w:t xml:space="preserve"> с </w:t>
      </w:r>
      <w:r w:rsidR="00A5002A">
        <w:rPr>
          <w:szCs w:val="28"/>
        </w:rPr>
        <w:t xml:space="preserve">акцентными элементами оранжевых оттенков. </w:t>
      </w:r>
      <w:r w:rsidR="00A5002A" w:rsidRPr="00D3295F">
        <w:t>Цветовая палитра веб-ресурса</w:t>
      </w:r>
      <w:r w:rsidR="00A5002A">
        <w:t> представлена</w:t>
      </w:r>
      <w:r w:rsidR="000A6ABD">
        <w:t xml:space="preserve"> на рисунке </w:t>
      </w:r>
      <w:r w:rsidR="00C13380" w:rsidRPr="009E2C7B">
        <w:t>1</w:t>
      </w:r>
      <w:r w:rsidR="00A5002A">
        <w:t>.</w:t>
      </w:r>
      <w:r w:rsidR="0019104F">
        <w:t>8</w:t>
      </w:r>
      <w:r w:rsidR="00A5002A" w:rsidRPr="00D3295F">
        <w:t>.</w:t>
      </w:r>
      <w:r w:rsidR="00A5002A">
        <w:t xml:space="preserve"> </w:t>
      </w:r>
      <w:r>
        <w:rPr>
          <w:szCs w:val="28"/>
        </w:rPr>
        <w:t>Несмотря</w:t>
      </w:r>
      <w:r w:rsidR="000A6ABD">
        <w:rPr>
          <w:szCs w:val="28"/>
        </w:rPr>
        <w:t xml:space="preserve"> на </w:t>
      </w:r>
      <w:r>
        <w:rPr>
          <w:szCs w:val="28"/>
        </w:rPr>
        <w:t>свою «строгость», сайт наполнен цветными</w:t>
      </w:r>
      <w:r w:rsidR="00A1324C">
        <w:rPr>
          <w:szCs w:val="28"/>
        </w:rPr>
        <w:t xml:space="preserve"> и </w:t>
      </w:r>
      <w:r>
        <w:rPr>
          <w:szCs w:val="28"/>
        </w:rPr>
        <w:t>яркими фотографиями работ, что внушает доверие пользователю.</w:t>
      </w:r>
    </w:p>
    <w:p w14:paraId="6740B341" w14:textId="4A283623" w:rsidR="00A5002A" w:rsidRDefault="00A5002A" w:rsidP="009D6E90">
      <w:pPr>
        <w:pStyle w:val="a7"/>
      </w:pPr>
      <w:r w:rsidRPr="009D6E90">
        <w:rPr>
          <w:noProof/>
          <w:lang w:eastAsia="ru-RU"/>
        </w:rPr>
        <w:drawing>
          <wp:inline distT="0" distB="0" distL="0" distR="0" wp14:anchorId="50CDBDDA" wp14:editId="55E30332">
            <wp:extent cx="3463037" cy="970068"/>
            <wp:effectExtent l="19050" t="19050" r="23495" b="209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872" b="4999"/>
                    <a:stretch/>
                  </pic:blipFill>
                  <pic:spPr bwMode="auto">
                    <a:xfrm>
                      <a:off x="0" y="0"/>
                      <a:ext cx="3516148" cy="98494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B1CC83" w14:textId="6CA6E535" w:rsidR="005D2E07" w:rsidRPr="005D2E07" w:rsidRDefault="009D6E90" w:rsidP="009D6E90">
      <w:pPr>
        <w:pStyle w:val="a8"/>
      </w:pPr>
      <w:r w:rsidRPr="00D3295F">
        <w:t xml:space="preserve">Рисунок </w:t>
      </w:r>
      <w:r w:rsidR="00C13380" w:rsidRPr="00C13380">
        <w:t>1</w:t>
      </w:r>
      <w:r w:rsidRPr="00D3295F">
        <w:t>.</w:t>
      </w:r>
      <w:r w:rsidR="0019104F">
        <w:t>8</w:t>
      </w:r>
      <w:r w:rsidR="0010433D">
        <w:t xml:space="preserve"> – </w:t>
      </w:r>
      <w:r w:rsidRPr="00D3295F">
        <w:t>Основные</w:t>
      </w:r>
      <w:r w:rsidR="00A1324C">
        <w:t xml:space="preserve"> и </w:t>
      </w:r>
      <w:r w:rsidRPr="00D3295F">
        <w:t>акцентные цвета сайта «</w:t>
      </w:r>
      <w:r>
        <w:rPr>
          <w:lang w:val="en-US"/>
        </w:rPr>
        <w:t>KOZA</w:t>
      </w:r>
      <w:r w:rsidRPr="00D3295F">
        <w:t>»</w:t>
      </w:r>
    </w:p>
    <w:p w14:paraId="51693F95" w14:textId="6E80D57D" w:rsidR="00134EBB" w:rsidRDefault="002B2B88" w:rsidP="00134EBB">
      <w:r>
        <w:rPr>
          <w:szCs w:val="28"/>
        </w:rPr>
        <w:t xml:space="preserve">Сайт адаптивен под все </w:t>
      </w:r>
      <w:r w:rsidR="004400E3">
        <w:rPr>
          <w:szCs w:val="28"/>
        </w:rPr>
        <w:t>разрешения экранов</w:t>
      </w:r>
      <w:r>
        <w:rPr>
          <w:szCs w:val="28"/>
        </w:rPr>
        <w:t>.</w:t>
      </w:r>
      <w:r w:rsidR="00134EBB">
        <w:t xml:space="preserve"> </w:t>
      </w:r>
      <w:r w:rsidR="00714557" w:rsidRPr="00D3295F">
        <w:t>Это является плюсом, так как большинство пользовател</w:t>
      </w:r>
      <w:r w:rsidR="00714557">
        <w:t>ей больше пользуются мобильными </w:t>
      </w:r>
      <w:r w:rsidR="00714557" w:rsidRPr="00D3295F">
        <w:t>устройствами, нежели компьютерами</w:t>
      </w:r>
      <w:r w:rsidR="005A6ABB">
        <w:t>,</w:t>
      </w:r>
      <w:r w:rsidR="000A6ABD">
        <w:t xml:space="preserve"> а </w:t>
      </w:r>
      <w:r w:rsidR="00714557" w:rsidRPr="00D3295F">
        <w:t>правил</w:t>
      </w:r>
      <w:r w:rsidR="00714557">
        <w:t>ьное отображение веб-ресурса</w:t>
      </w:r>
      <w:r w:rsidR="000A6ABD">
        <w:t xml:space="preserve"> на </w:t>
      </w:r>
      <w:r w:rsidR="00714557" w:rsidRPr="00D3295F">
        <w:t>разных устройствах позволяет быстр</w:t>
      </w:r>
      <w:r w:rsidR="000979CA">
        <w:t>о</w:t>
      </w:r>
      <w:r w:rsidR="00714557" w:rsidRPr="00D3295F">
        <w:t xml:space="preserve"> и</w:t>
      </w:r>
      <w:r w:rsidR="00714557">
        <w:t>зучить</w:t>
      </w:r>
      <w:r w:rsidR="00A1324C">
        <w:t xml:space="preserve"> и </w:t>
      </w:r>
      <w:r w:rsidR="00714557">
        <w:t>понять предоставляемую </w:t>
      </w:r>
      <w:r w:rsidR="00714557" w:rsidRPr="00D3295F">
        <w:t>информацию.</w:t>
      </w:r>
    </w:p>
    <w:p w14:paraId="6E7C6061" w14:textId="40BA6A2C" w:rsidR="00735251" w:rsidRPr="00134EBB" w:rsidRDefault="00134EBB" w:rsidP="00134EBB">
      <w:r>
        <w:rPr>
          <w:szCs w:val="28"/>
        </w:rPr>
        <w:lastRenderedPageBreak/>
        <w:t>С</w:t>
      </w:r>
      <w:r w:rsidR="002B2B88">
        <w:rPr>
          <w:szCs w:val="28"/>
        </w:rPr>
        <w:t>айт выполняет свои функциональные требования</w:t>
      </w:r>
      <w:r w:rsidR="00A1324C">
        <w:rPr>
          <w:szCs w:val="28"/>
        </w:rPr>
        <w:t xml:space="preserve"> и </w:t>
      </w:r>
      <w:r w:rsidR="002B2B88">
        <w:rPr>
          <w:szCs w:val="28"/>
        </w:rPr>
        <w:t>удовлетворяет потребности пользователя.</w:t>
      </w:r>
      <w:r w:rsidR="00735251" w:rsidRPr="00735251">
        <w:rPr>
          <w:szCs w:val="28"/>
        </w:rPr>
        <w:t xml:space="preserve"> </w:t>
      </w:r>
      <w:r w:rsidR="000E60CB">
        <w:rPr>
          <w:szCs w:val="28"/>
        </w:rPr>
        <w:t>Он</w:t>
      </w:r>
      <w:r w:rsidR="00735251" w:rsidRPr="00E4614E">
        <w:rPr>
          <w:szCs w:val="28"/>
        </w:rPr>
        <w:t xml:space="preserve"> спроектирован</w:t>
      </w:r>
      <w:r w:rsidR="000A6ABD">
        <w:rPr>
          <w:szCs w:val="28"/>
        </w:rPr>
        <w:t xml:space="preserve"> с </w:t>
      </w:r>
      <w:r w:rsidR="00735251" w:rsidRPr="00E4614E">
        <w:rPr>
          <w:szCs w:val="28"/>
        </w:rPr>
        <w:t>упором</w:t>
      </w:r>
      <w:r w:rsidR="000A6ABD">
        <w:rPr>
          <w:szCs w:val="28"/>
        </w:rPr>
        <w:t xml:space="preserve"> на </w:t>
      </w:r>
      <w:r w:rsidR="00735251" w:rsidRPr="00E4614E">
        <w:rPr>
          <w:szCs w:val="28"/>
        </w:rPr>
        <w:t>в</w:t>
      </w:r>
      <w:r w:rsidR="004400E3">
        <w:rPr>
          <w:szCs w:val="28"/>
        </w:rPr>
        <w:t>изуальное представление работ</w:t>
      </w:r>
      <w:r w:rsidR="00A1324C">
        <w:rPr>
          <w:szCs w:val="28"/>
        </w:rPr>
        <w:t xml:space="preserve"> и </w:t>
      </w:r>
      <w:r w:rsidR="00735251" w:rsidRPr="00E4614E">
        <w:rPr>
          <w:szCs w:val="28"/>
        </w:rPr>
        <w:t>мероприятий, обеспечивая информационную поддержку</w:t>
      </w:r>
      <w:r w:rsidR="00A1324C">
        <w:rPr>
          <w:szCs w:val="28"/>
        </w:rPr>
        <w:t xml:space="preserve"> и </w:t>
      </w:r>
      <w:r w:rsidR="00735251" w:rsidRPr="00E4614E">
        <w:rPr>
          <w:szCs w:val="28"/>
        </w:rPr>
        <w:t>привлекающий дизайн</w:t>
      </w:r>
      <w:r w:rsidR="000A6ABD">
        <w:rPr>
          <w:szCs w:val="28"/>
        </w:rPr>
        <w:t xml:space="preserve"> для </w:t>
      </w:r>
      <w:r w:rsidR="00735251" w:rsidRPr="00E4614E">
        <w:rPr>
          <w:szCs w:val="28"/>
        </w:rPr>
        <w:t>посетителей, желающих окунуться</w:t>
      </w:r>
      <w:r w:rsidR="000A6ABD">
        <w:rPr>
          <w:szCs w:val="28"/>
        </w:rPr>
        <w:t xml:space="preserve"> в </w:t>
      </w:r>
      <w:r w:rsidR="00735251" w:rsidRPr="00E4614E">
        <w:rPr>
          <w:szCs w:val="28"/>
        </w:rPr>
        <w:t>атмосферу творчества</w:t>
      </w:r>
      <w:r w:rsidR="00A1324C">
        <w:rPr>
          <w:szCs w:val="28"/>
        </w:rPr>
        <w:t xml:space="preserve"> и </w:t>
      </w:r>
      <w:r w:rsidR="00735251">
        <w:rPr>
          <w:szCs w:val="28"/>
        </w:rPr>
        <w:t>красоты</w:t>
      </w:r>
      <w:r w:rsidR="00735251" w:rsidRPr="00E4614E">
        <w:rPr>
          <w:szCs w:val="28"/>
        </w:rPr>
        <w:t>, которую предлагает студия.</w:t>
      </w:r>
    </w:p>
    <w:p w14:paraId="21B80D31" w14:textId="1A7326BA" w:rsidR="00D21A15" w:rsidRPr="00AC320A" w:rsidRDefault="00D9727F" w:rsidP="00D21A15">
      <w:pPr>
        <w:pStyle w:val="afa"/>
        <w:outlineLvl w:val="2"/>
      </w:pPr>
      <w:bookmarkStart w:id="7" w:name="_Toc168516726"/>
      <w:r>
        <w:t>1</w:t>
      </w:r>
      <w:r w:rsidR="00D21A15" w:rsidRPr="00AC320A">
        <w:t>.2.</w:t>
      </w:r>
      <w:r w:rsidR="00A55D82">
        <w:t>3</w:t>
      </w:r>
      <w:r w:rsidR="00D21A15" w:rsidRPr="00AC320A">
        <w:rPr>
          <w:lang w:val="en-US"/>
        </w:rPr>
        <w:t> </w:t>
      </w:r>
      <w:r w:rsidR="00D21A15">
        <w:t>Веб</w:t>
      </w:r>
      <w:r w:rsidR="00D21A15" w:rsidRPr="00AC320A">
        <w:t>-</w:t>
      </w:r>
      <w:r w:rsidR="00AC320A">
        <w:t>сайт</w:t>
      </w:r>
      <w:r w:rsidR="00AC320A" w:rsidRPr="00AC320A">
        <w:t xml:space="preserve"> </w:t>
      </w:r>
      <w:r w:rsidR="00AC320A">
        <w:t xml:space="preserve">онлайн-школы визажистов </w:t>
      </w:r>
      <w:r w:rsidR="00AC320A" w:rsidRPr="00AC320A">
        <w:t>«</w:t>
      </w:r>
      <w:proofErr w:type="spellStart"/>
      <w:r w:rsidR="00AC320A">
        <w:rPr>
          <w:lang w:val="en-US"/>
        </w:rPr>
        <w:t>Skutova</w:t>
      </w:r>
      <w:proofErr w:type="spellEnd"/>
      <w:r w:rsidR="00AC320A" w:rsidRPr="00AC320A">
        <w:t xml:space="preserve"> </w:t>
      </w:r>
      <w:r w:rsidR="00AC320A">
        <w:rPr>
          <w:lang w:val="en-US"/>
        </w:rPr>
        <w:t>Studio</w:t>
      </w:r>
      <w:r w:rsidR="00AC320A" w:rsidRPr="00AC320A">
        <w:t>»</w:t>
      </w:r>
      <w:bookmarkEnd w:id="7"/>
    </w:p>
    <w:p w14:paraId="047CDC13" w14:textId="795FD072" w:rsidR="00A76913" w:rsidRDefault="003D30A5" w:rsidP="00A76913">
      <w:pPr>
        <w:rPr>
          <w:szCs w:val="28"/>
        </w:rPr>
      </w:pPr>
      <w:r>
        <w:t>Студия</w:t>
      </w:r>
      <w:r w:rsidR="00AC320A">
        <w:t xml:space="preserve"> «</w:t>
      </w:r>
      <w:proofErr w:type="spellStart"/>
      <w:r w:rsidR="00AC320A">
        <w:rPr>
          <w:lang w:val="en-US"/>
        </w:rPr>
        <w:t>Skutova</w:t>
      </w:r>
      <w:proofErr w:type="spellEnd"/>
      <w:r w:rsidR="00AC320A" w:rsidRPr="003D30A5">
        <w:t xml:space="preserve"> </w:t>
      </w:r>
      <w:proofErr w:type="spellStart"/>
      <w:r w:rsidR="00AC320A">
        <w:rPr>
          <w:lang w:val="en-US"/>
        </w:rPr>
        <w:t>Studo</w:t>
      </w:r>
      <w:proofErr w:type="spellEnd"/>
      <w:r w:rsidR="00AC320A">
        <w:t>»</w:t>
      </w:r>
      <w:r w:rsidRPr="003D30A5">
        <w:t xml:space="preserve"> </w:t>
      </w:r>
      <w:r>
        <w:t>представляет собой онлайн-школу,</w:t>
      </w:r>
      <w:r w:rsidRPr="003D30A5">
        <w:t xml:space="preserve"> предназначен</w:t>
      </w:r>
      <w:r>
        <w:t>н</w:t>
      </w:r>
      <w:r w:rsidR="00977ED7">
        <w:t>ую</w:t>
      </w:r>
      <w:r w:rsidR="000A6ABD">
        <w:t xml:space="preserve"> для </w:t>
      </w:r>
      <w:r w:rsidRPr="003D30A5">
        <w:t>обучения</w:t>
      </w:r>
      <w:r w:rsidR="00A1324C">
        <w:t xml:space="preserve"> и </w:t>
      </w:r>
      <w:r w:rsidRPr="003D30A5">
        <w:t>совершенствования навыков</w:t>
      </w:r>
      <w:r w:rsidR="000A6ABD">
        <w:t xml:space="preserve"> в </w:t>
      </w:r>
      <w:r w:rsidRPr="003D30A5">
        <w:t>области визажа</w:t>
      </w:r>
      <w:r w:rsidR="00F61890">
        <w:t> </w:t>
      </w:r>
      <w:r w:rsidR="003E7B0F" w:rsidRPr="003E7B0F">
        <w:t>[</w:t>
      </w:r>
      <w:r w:rsidR="00F61890">
        <w:t>3</w:t>
      </w:r>
      <w:r w:rsidR="003E7B0F" w:rsidRPr="003E7B0F">
        <w:t>]</w:t>
      </w:r>
      <w:r w:rsidRPr="003D30A5">
        <w:t xml:space="preserve">. </w:t>
      </w:r>
      <w:r>
        <w:t>Школа предлагае</w:t>
      </w:r>
      <w:r w:rsidRPr="003D30A5">
        <w:t>т обширные образовательные материалы, видео</w:t>
      </w:r>
      <w:r w:rsidR="004400E3">
        <w:t>-</w:t>
      </w:r>
      <w:r w:rsidRPr="003D30A5">
        <w:t>уроки, онлайн-мастер-классы</w:t>
      </w:r>
      <w:r w:rsidR="00A1324C">
        <w:t xml:space="preserve"> и </w:t>
      </w:r>
      <w:r w:rsidRPr="003D30A5">
        <w:t>другие обучающие ресурсы, чтобы помочь студентам</w:t>
      </w:r>
      <w:r w:rsidR="00A1324C">
        <w:t xml:space="preserve"> и </w:t>
      </w:r>
      <w:r w:rsidRPr="003D30A5">
        <w:t>профессионалам</w:t>
      </w:r>
      <w:r>
        <w:t xml:space="preserve"> </w:t>
      </w:r>
      <w:r w:rsidRPr="003D30A5">
        <w:t>развивать свои навыки</w:t>
      </w:r>
      <w:r w:rsidR="00A1324C">
        <w:t xml:space="preserve"> и </w:t>
      </w:r>
      <w:r w:rsidRPr="003D30A5">
        <w:t>карьеру</w:t>
      </w:r>
      <w:r w:rsidR="000A6ABD">
        <w:t xml:space="preserve"> в </w:t>
      </w:r>
      <w:r w:rsidRPr="003D30A5">
        <w:t>индустрии красоты.</w:t>
      </w:r>
      <w:r w:rsidR="00A76913">
        <w:t xml:space="preserve"> Главная страница </w:t>
      </w:r>
      <w:r w:rsidR="00A76913">
        <w:rPr>
          <w:szCs w:val="28"/>
        </w:rPr>
        <w:t>сайта представлена</w:t>
      </w:r>
      <w:r w:rsidR="000A6ABD">
        <w:rPr>
          <w:szCs w:val="28"/>
        </w:rPr>
        <w:t xml:space="preserve"> на рисунке </w:t>
      </w:r>
      <w:r w:rsidR="00C13380">
        <w:rPr>
          <w:szCs w:val="28"/>
          <w:lang w:val="en-US"/>
        </w:rPr>
        <w:t>1</w:t>
      </w:r>
      <w:r w:rsidR="00A76913">
        <w:rPr>
          <w:szCs w:val="28"/>
        </w:rPr>
        <w:t>.</w:t>
      </w:r>
      <w:r w:rsidR="0019104F">
        <w:rPr>
          <w:szCs w:val="28"/>
        </w:rPr>
        <w:t>9</w:t>
      </w:r>
      <w:r w:rsidR="00A76913">
        <w:rPr>
          <w:szCs w:val="28"/>
        </w:rPr>
        <w:t>.</w:t>
      </w:r>
    </w:p>
    <w:p w14:paraId="12D880A4" w14:textId="65A58459" w:rsidR="005507FE" w:rsidRDefault="005507FE" w:rsidP="00A62F44">
      <w:pPr>
        <w:pStyle w:val="a7"/>
      </w:pPr>
      <w:r w:rsidRPr="00A62F44">
        <w:rPr>
          <w:noProof/>
          <w:lang w:eastAsia="ru-RU"/>
        </w:rPr>
        <w:drawing>
          <wp:inline distT="0" distB="0" distL="0" distR="0" wp14:anchorId="5B75EFB7" wp14:editId="05491392">
            <wp:extent cx="5469136" cy="2731325"/>
            <wp:effectExtent l="19050" t="19050" r="1778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252"/>
                    <a:stretch/>
                  </pic:blipFill>
                  <pic:spPr bwMode="auto">
                    <a:xfrm>
                      <a:off x="0" y="0"/>
                      <a:ext cx="5472000" cy="273275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9D32838" w14:textId="2C476D05" w:rsidR="003D6545" w:rsidRPr="003D6545" w:rsidRDefault="00A62F44" w:rsidP="00A62F44">
      <w:pPr>
        <w:pStyle w:val="a8"/>
      </w:pPr>
      <w:r>
        <w:t>Рисунок</w:t>
      </w:r>
      <w:r>
        <w:rPr>
          <w:lang w:val="en-US"/>
        </w:rPr>
        <w:t> </w:t>
      </w:r>
      <w:r w:rsidR="00C13380" w:rsidRPr="00C13380">
        <w:t>1</w:t>
      </w:r>
      <w:r w:rsidRPr="00766558">
        <w:t>.</w:t>
      </w:r>
      <w:r w:rsidR="0019104F">
        <w:rPr>
          <w:szCs w:val="28"/>
        </w:rPr>
        <w:t>9</w:t>
      </w:r>
      <w:r w:rsidR="0010433D">
        <w:rPr>
          <w:szCs w:val="28"/>
        </w:rPr>
        <w:t xml:space="preserve"> – </w:t>
      </w:r>
      <w:r>
        <w:t>Главная страница сайта «</w:t>
      </w:r>
      <w:proofErr w:type="spellStart"/>
      <w:r>
        <w:rPr>
          <w:lang w:val="en-US"/>
        </w:rPr>
        <w:t>Skutova</w:t>
      </w:r>
      <w:proofErr w:type="spellEnd"/>
      <w:r w:rsidRPr="003D30A5">
        <w:t xml:space="preserve"> </w:t>
      </w:r>
      <w:proofErr w:type="spellStart"/>
      <w:r>
        <w:rPr>
          <w:lang w:val="en-US"/>
        </w:rPr>
        <w:t>Studo</w:t>
      </w:r>
      <w:proofErr w:type="spellEnd"/>
      <w:r>
        <w:t>»</w:t>
      </w:r>
    </w:p>
    <w:p w14:paraId="4783181A" w14:textId="182DE3A9" w:rsidR="00A62F44" w:rsidRDefault="005A6ABB" w:rsidP="005507FE">
      <w:r>
        <w:t>В </w:t>
      </w:r>
      <w:r w:rsidR="001328EB">
        <w:t>меню</w:t>
      </w:r>
      <w:r w:rsidR="00A62F44" w:rsidRPr="00A62F44">
        <w:t xml:space="preserve"> </w:t>
      </w:r>
      <w:r w:rsidR="00A62F44" w:rsidRPr="001328EB">
        <w:t xml:space="preserve">сайта </w:t>
      </w:r>
      <w:r w:rsidR="001328EB" w:rsidRPr="001328EB">
        <w:t>указано</w:t>
      </w:r>
      <w:r w:rsidR="00CD58F2" w:rsidRPr="001328EB">
        <w:t xml:space="preserve"> четыр</w:t>
      </w:r>
      <w:r w:rsidR="001328EB" w:rsidRPr="001328EB">
        <w:t>е</w:t>
      </w:r>
      <w:r w:rsidR="00A62F44" w:rsidRPr="001328EB">
        <w:t xml:space="preserve"> курс</w:t>
      </w:r>
      <w:r w:rsidR="001328EB" w:rsidRPr="001328EB">
        <w:t>а</w:t>
      </w:r>
      <w:r w:rsidR="00A62F44" w:rsidRPr="001328EB">
        <w:t>, пр</w:t>
      </w:r>
      <w:r w:rsidR="00A62F44">
        <w:t xml:space="preserve">едоставляемых </w:t>
      </w:r>
      <w:r w:rsidR="00CD58F2">
        <w:t>онлайн-</w:t>
      </w:r>
      <w:r w:rsidR="00A62F44">
        <w:t>школой,</w:t>
      </w:r>
      <w:r w:rsidR="00A62F44" w:rsidRPr="00A62F44">
        <w:t xml:space="preserve"> работ учеников, отзывов</w:t>
      </w:r>
      <w:r w:rsidR="00EF1264">
        <w:t xml:space="preserve"> клиентов</w:t>
      </w:r>
      <w:r w:rsidR="00A62F44" w:rsidRPr="00A62F44">
        <w:t>.</w:t>
      </w:r>
      <w:r w:rsidR="00CD58F2">
        <w:t xml:space="preserve"> </w:t>
      </w:r>
    </w:p>
    <w:p w14:paraId="215DB76F" w14:textId="6FF48F19" w:rsidR="00773850" w:rsidRPr="00773850" w:rsidRDefault="00733C20" w:rsidP="001117BA">
      <w:r>
        <w:t>Основным преимуществом является актуальность онлайн-обучения. Клиенты имеют возможность получить необхо</w:t>
      </w:r>
      <w:r w:rsidR="00856794">
        <w:t>д</w:t>
      </w:r>
      <w:r>
        <w:t>имые навыки</w:t>
      </w:r>
      <w:r w:rsidR="00A1324C">
        <w:t xml:space="preserve"> и </w:t>
      </w:r>
      <w:r w:rsidR="004400E3">
        <w:t>знания,</w:t>
      </w:r>
      <w:r>
        <w:t xml:space="preserve"> не выходя</w:t>
      </w:r>
      <w:r w:rsidR="00497A0C">
        <w:t xml:space="preserve"> из </w:t>
      </w:r>
      <w:r>
        <w:t>дома.</w:t>
      </w:r>
      <w:r w:rsidR="005507FE">
        <w:t xml:space="preserve"> </w:t>
      </w:r>
      <w:r w:rsidR="005507FE" w:rsidRPr="005507FE">
        <w:t>Сайт онлайн-школы</w:t>
      </w:r>
      <w:r w:rsidR="005A6ABB">
        <w:t xml:space="preserve"> по </w:t>
      </w:r>
      <w:r w:rsidR="005507FE" w:rsidRPr="005507FE">
        <w:t xml:space="preserve">визажу </w:t>
      </w:r>
      <w:r w:rsidR="005507FE">
        <w:t>«</w:t>
      </w:r>
      <w:proofErr w:type="spellStart"/>
      <w:r w:rsidR="005507FE">
        <w:rPr>
          <w:lang w:val="en-US"/>
        </w:rPr>
        <w:t>Skutova</w:t>
      </w:r>
      <w:proofErr w:type="spellEnd"/>
      <w:r w:rsidR="005507FE" w:rsidRPr="003D30A5">
        <w:t xml:space="preserve"> </w:t>
      </w:r>
      <w:proofErr w:type="spellStart"/>
      <w:r w:rsidR="005507FE">
        <w:rPr>
          <w:lang w:val="en-US"/>
        </w:rPr>
        <w:t>Studo</w:t>
      </w:r>
      <w:proofErr w:type="spellEnd"/>
      <w:r w:rsidR="005507FE">
        <w:t xml:space="preserve">» </w:t>
      </w:r>
      <w:r w:rsidR="005507FE" w:rsidRPr="005507FE">
        <w:t>представляет собой удобную</w:t>
      </w:r>
      <w:r w:rsidR="00A1324C">
        <w:t xml:space="preserve"> и </w:t>
      </w:r>
      <w:r w:rsidR="005507FE" w:rsidRPr="005507FE">
        <w:t xml:space="preserve">информативную платформу, ориентированную </w:t>
      </w:r>
      <w:r w:rsidR="003D6545">
        <w:t>как</w:t>
      </w:r>
      <w:r w:rsidR="000A6ABD">
        <w:t xml:space="preserve"> на </w:t>
      </w:r>
      <w:r w:rsidR="005507FE" w:rsidRPr="005507FE">
        <w:t>профессионалов</w:t>
      </w:r>
      <w:r w:rsidR="003D6545">
        <w:t>, так</w:t>
      </w:r>
      <w:r w:rsidR="00A1324C">
        <w:t xml:space="preserve"> и </w:t>
      </w:r>
      <w:r w:rsidR="005507FE" w:rsidRPr="005507FE">
        <w:t>начинающих визажистов.</w:t>
      </w:r>
      <w:r w:rsidR="005507FE">
        <w:t xml:space="preserve"> </w:t>
      </w:r>
      <w:r w:rsidR="00CD58F2">
        <w:t xml:space="preserve">Каждый курс имеет </w:t>
      </w:r>
      <w:r w:rsidR="00C13380">
        <w:t xml:space="preserve">индивидуально оформленную </w:t>
      </w:r>
      <w:r w:rsidR="00CD58F2">
        <w:t xml:space="preserve">страницу. </w:t>
      </w:r>
      <w:r w:rsidR="004400E3">
        <w:t xml:space="preserve">Подобная </w:t>
      </w:r>
      <w:r w:rsidR="00773850" w:rsidRPr="00773850">
        <w:t>страница рассказывает</w:t>
      </w:r>
      <w:r w:rsidR="000A6ABD">
        <w:t xml:space="preserve"> о </w:t>
      </w:r>
      <w:r w:rsidR="00773850" w:rsidRPr="00773850">
        <w:t>программе курса, его преимуществах, возможност</w:t>
      </w:r>
      <w:r w:rsidR="00773850">
        <w:t>ях</w:t>
      </w:r>
      <w:r w:rsidR="00773850" w:rsidRPr="00773850">
        <w:t xml:space="preserve"> оплаты, </w:t>
      </w:r>
      <w:r w:rsidR="00773850">
        <w:t xml:space="preserve">примеров </w:t>
      </w:r>
      <w:r w:rsidR="00773850" w:rsidRPr="00773850">
        <w:t>работ, отзывов</w:t>
      </w:r>
      <w:r w:rsidR="00A85082">
        <w:t xml:space="preserve"> учеников</w:t>
      </w:r>
      <w:r w:rsidR="00773850" w:rsidRPr="00773850">
        <w:t>.</w:t>
      </w:r>
    </w:p>
    <w:p w14:paraId="1E641EAC" w14:textId="11CDEFE4" w:rsidR="00EA203C" w:rsidRPr="005507FE" w:rsidRDefault="00CD58F2" w:rsidP="00106306">
      <w:r>
        <w:t>Курсы делятся</w:t>
      </w:r>
      <w:r w:rsidR="000A6ABD">
        <w:t xml:space="preserve"> на </w:t>
      </w:r>
      <w:r>
        <w:t>модули</w:t>
      </w:r>
      <w:r w:rsidR="005A6ABB">
        <w:t xml:space="preserve"> по </w:t>
      </w:r>
      <w:r>
        <w:t>отдельны</w:t>
      </w:r>
      <w:r w:rsidR="008F65DE">
        <w:t>м</w:t>
      </w:r>
      <w:r>
        <w:t xml:space="preserve"> тем</w:t>
      </w:r>
      <w:r w:rsidR="008F65DE">
        <w:t>ам</w:t>
      </w:r>
      <w:r>
        <w:t>. Каждый модуль разбит</w:t>
      </w:r>
      <w:r w:rsidR="000A6ABD">
        <w:t xml:space="preserve"> на </w:t>
      </w:r>
      <w:r>
        <w:t>несколько видеоуроков. К каждому видео есть пояснение, его ключевые момен</w:t>
      </w:r>
      <w:r w:rsidR="004400E3">
        <w:t>ты</w:t>
      </w:r>
      <w:r w:rsidR="00A1324C">
        <w:t xml:space="preserve"> и </w:t>
      </w:r>
      <w:r>
        <w:t>продолжительность. Блок</w:t>
      </w:r>
      <w:r w:rsidR="000A6ABD">
        <w:t xml:space="preserve"> с </w:t>
      </w:r>
      <w:r>
        <w:t>программой одного</w:t>
      </w:r>
      <w:r w:rsidR="00497A0C">
        <w:t xml:space="preserve"> из </w:t>
      </w:r>
      <w:r>
        <w:t>курсов</w:t>
      </w:r>
      <w:r w:rsidR="000A6ABD">
        <w:t xml:space="preserve"> с </w:t>
      </w:r>
      <w:r>
        <w:t>модулями представлен</w:t>
      </w:r>
      <w:r w:rsidR="000A6ABD">
        <w:rPr>
          <w:szCs w:val="28"/>
        </w:rPr>
        <w:t xml:space="preserve"> на рисунке </w:t>
      </w:r>
      <w:r w:rsidR="00F61890">
        <w:rPr>
          <w:szCs w:val="28"/>
        </w:rPr>
        <w:t>1</w:t>
      </w:r>
      <w:r>
        <w:rPr>
          <w:szCs w:val="28"/>
        </w:rPr>
        <w:t>.1</w:t>
      </w:r>
      <w:r w:rsidR="00FC1680">
        <w:rPr>
          <w:szCs w:val="28"/>
        </w:rPr>
        <w:t>0</w:t>
      </w:r>
      <w:r>
        <w:rPr>
          <w:szCs w:val="28"/>
        </w:rPr>
        <w:t>.</w:t>
      </w:r>
      <w:r w:rsidR="001117BA">
        <w:rPr>
          <w:szCs w:val="28"/>
        </w:rPr>
        <w:t xml:space="preserve"> </w:t>
      </w:r>
      <w:r w:rsidR="001117BA">
        <w:t>Клиент может выбрать подходящий ему тариф, стоимость которого формируется</w:t>
      </w:r>
      <w:r w:rsidR="00497A0C">
        <w:t xml:space="preserve"> из </w:t>
      </w:r>
      <w:r w:rsidR="001117BA">
        <w:t>количества доступных модулей</w:t>
      </w:r>
      <w:r w:rsidR="000A6ABD">
        <w:t xml:space="preserve"> в </w:t>
      </w:r>
      <w:r w:rsidR="001117BA">
        <w:t xml:space="preserve">программе курса. </w:t>
      </w:r>
      <w:r w:rsidR="00A55F55">
        <w:t>Это позволяет сделать курсы более доступными.</w:t>
      </w:r>
      <w:r w:rsidR="00106306">
        <w:br w:type="page"/>
      </w:r>
    </w:p>
    <w:p w14:paraId="5BAFD848" w14:textId="592FECD0" w:rsidR="00EF4A7F" w:rsidRDefault="00CD58F2" w:rsidP="00A76913">
      <w:pPr>
        <w:pStyle w:val="a7"/>
      </w:pPr>
      <w:r>
        <w:rPr>
          <w:noProof/>
          <w:lang w:eastAsia="ru-RU"/>
        </w:rPr>
        <w:lastRenderedPageBreak/>
        <w:drawing>
          <wp:inline distT="0" distB="0" distL="0" distR="0" wp14:anchorId="1E9CDA0E" wp14:editId="5C203AA6">
            <wp:extent cx="5904045" cy="4019550"/>
            <wp:effectExtent l="19050" t="19050" r="20955"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454" b="1648"/>
                    <a:stretch/>
                  </pic:blipFill>
                  <pic:spPr bwMode="auto">
                    <a:xfrm>
                      <a:off x="0" y="0"/>
                      <a:ext cx="5963999" cy="406036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E407BB4" w14:textId="0461F74D" w:rsidR="00A76913" w:rsidRPr="00A76913" w:rsidRDefault="00A76913" w:rsidP="00A76913">
      <w:pPr>
        <w:pStyle w:val="a8"/>
      </w:pPr>
      <w:r>
        <w:rPr>
          <w:szCs w:val="28"/>
        </w:rPr>
        <w:t>Рисунок</w:t>
      </w:r>
      <w:r>
        <w:rPr>
          <w:szCs w:val="28"/>
          <w:lang w:val="en-US"/>
        </w:rPr>
        <w:t> </w:t>
      </w:r>
      <w:r w:rsidR="00C14792">
        <w:rPr>
          <w:szCs w:val="28"/>
        </w:rPr>
        <w:t>1</w:t>
      </w:r>
      <w:r>
        <w:rPr>
          <w:szCs w:val="28"/>
        </w:rPr>
        <w:t>.</w:t>
      </w:r>
      <w:r w:rsidR="00FC1680">
        <w:rPr>
          <w:szCs w:val="28"/>
        </w:rPr>
        <w:t>10</w:t>
      </w:r>
      <w:r w:rsidR="0010433D">
        <w:rPr>
          <w:szCs w:val="28"/>
        </w:rPr>
        <w:t xml:space="preserve"> – </w:t>
      </w:r>
      <w:r w:rsidR="00CD58F2">
        <w:rPr>
          <w:szCs w:val="28"/>
        </w:rPr>
        <w:t>Блок</w:t>
      </w:r>
      <w:r w:rsidR="000A6ABD">
        <w:rPr>
          <w:szCs w:val="28"/>
        </w:rPr>
        <w:t xml:space="preserve"> с </w:t>
      </w:r>
      <w:r w:rsidR="00CD58F2">
        <w:rPr>
          <w:szCs w:val="28"/>
        </w:rPr>
        <w:t>программой курса</w:t>
      </w:r>
    </w:p>
    <w:p w14:paraId="0484C2FA" w14:textId="62245EFF" w:rsidR="00A55F55" w:rsidRDefault="00CD58F2" w:rsidP="00B557CE">
      <w:r>
        <w:t>Также</w:t>
      </w:r>
      <w:r w:rsidR="000A6ABD">
        <w:t xml:space="preserve"> на </w:t>
      </w:r>
      <w:r>
        <w:t>курсе повышения</w:t>
      </w:r>
      <w:r w:rsidR="000A6ABD">
        <w:t xml:space="preserve"> для </w:t>
      </w:r>
      <w:r>
        <w:t>визажистов</w:t>
      </w:r>
      <w:r w:rsidR="000A6ABD">
        <w:t xml:space="preserve"> с </w:t>
      </w:r>
      <w:r>
        <w:t>опытом предоставляется возможность купить отдельный модуль, представляющий собой видеоурок</w:t>
      </w:r>
      <w:r w:rsidR="005A6ABB">
        <w:t xml:space="preserve"> по </w:t>
      </w:r>
      <w:r>
        <w:t>одному</w:t>
      </w:r>
      <w:r w:rsidR="00497A0C">
        <w:t xml:space="preserve"> из </w:t>
      </w:r>
      <w:r>
        <w:t xml:space="preserve">видов макияжа. </w:t>
      </w:r>
    </w:p>
    <w:p w14:paraId="5889151C" w14:textId="463C633D" w:rsidR="00A62F44" w:rsidRDefault="00CD58F2" w:rsidP="00B557CE">
      <w:r>
        <w:t xml:space="preserve">Сайт имеет пробный бесплатный урок, который </w:t>
      </w:r>
      <w:r w:rsidR="00B43E0F">
        <w:t xml:space="preserve">предоставляет возможность </w:t>
      </w:r>
      <w:r>
        <w:t>познакомить пользователя</w:t>
      </w:r>
      <w:r w:rsidR="000A6ABD">
        <w:t xml:space="preserve"> с </w:t>
      </w:r>
      <w:r>
        <w:t xml:space="preserve">форматом обучения онлайн. </w:t>
      </w:r>
      <w:r w:rsidR="00A55F55">
        <w:t>Это может заинтересовать новых клиентов</w:t>
      </w:r>
      <w:r w:rsidR="00A1324C">
        <w:t xml:space="preserve"> и </w:t>
      </w:r>
      <w:r w:rsidR="00F6768B">
        <w:t>повысить их доверие.</w:t>
      </w:r>
    </w:p>
    <w:p w14:paraId="73FA0322" w14:textId="1BB5A921" w:rsidR="00A62F44" w:rsidRPr="00A62F44" w:rsidRDefault="00A62F44" w:rsidP="00B557CE">
      <w:r w:rsidRPr="00A62F44">
        <w:t xml:space="preserve">Цветовая гамма представлена тремя цветами: белым, </w:t>
      </w:r>
      <w:r>
        <w:t>бежевым</w:t>
      </w:r>
      <w:r w:rsidR="00A1324C">
        <w:t xml:space="preserve"> и </w:t>
      </w:r>
      <w:r>
        <w:t>персиковым</w:t>
      </w:r>
      <w:r w:rsidR="00497A0C">
        <w:t>. Для </w:t>
      </w:r>
      <w:r>
        <w:t>кнопок используется бордов</w:t>
      </w:r>
      <w:r w:rsidR="002123B6">
        <w:t>о-красный</w:t>
      </w:r>
      <w:r>
        <w:t xml:space="preserve"> цвет.</w:t>
      </w:r>
      <w:r w:rsidR="00781F94">
        <w:t xml:space="preserve"> Цветовая палитра </w:t>
      </w:r>
      <w:r w:rsidR="002123B6">
        <w:t xml:space="preserve">сайта </w:t>
      </w:r>
      <w:r w:rsidR="00781F94">
        <w:t>представлена</w:t>
      </w:r>
      <w:r w:rsidR="000A6ABD">
        <w:t xml:space="preserve"> на рисунке </w:t>
      </w:r>
      <w:r w:rsidR="00C14792">
        <w:t>1</w:t>
      </w:r>
      <w:r w:rsidR="00781F94">
        <w:t>.</w:t>
      </w:r>
      <w:r w:rsidR="00946F17">
        <w:t>11</w:t>
      </w:r>
      <w:r w:rsidR="00781F94" w:rsidRPr="00D3295F">
        <w:t>.</w:t>
      </w:r>
    </w:p>
    <w:p w14:paraId="1DFBC6A4" w14:textId="0CC70DCB" w:rsidR="00A62F44" w:rsidRDefault="00A62F44" w:rsidP="00A62F44">
      <w:pPr>
        <w:pStyle w:val="a7"/>
      </w:pPr>
      <w:r w:rsidRPr="00A62F44">
        <w:rPr>
          <w:noProof/>
          <w:lang w:eastAsia="ru-RU"/>
        </w:rPr>
        <w:drawing>
          <wp:inline distT="0" distB="0" distL="0" distR="0" wp14:anchorId="6BB7DD15" wp14:editId="0E6D7E0C">
            <wp:extent cx="4208400" cy="960681"/>
            <wp:effectExtent l="19050" t="19050" r="20955" b="1143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458" b="4932"/>
                    <a:stretch/>
                  </pic:blipFill>
                  <pic:spPr bwMode="auto">
                    <a:xfrm>
                      <a:off x="0" y="0"/>
                      <a:ext cx="4208400" cy="960681"/>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68E974" w14:textId="08158A41" w:rsidR="00781F94" w:rsidRDefault="00781F94" w:rsidP="00781F94">
      <w:pPr>
        <w:pStyle w:val="aff9"/>
      </w:pPr>
      <w:r>
        <w:t xml:space="preserve">Рисунок </w:t>
      </w:r>
      <w:r w:rsidR="00C14792">
        <w:t>1</w:t>
      </w:r>
      <w:r>
        <w:t>.</w:t>
      </w:r>
      <w:r w:rsidR="00946F17">
        <w:t>11</w:t>
      </w:r>
      <w:r w:rsidR="0010433D">
        <w:t xml:space="preserve"> – </w:t>
      </w:r>
      <w:r>
        <w:t>Цветовая палитра</w:t>
      </w:r>
      <w:r w:rsidRPr="009D6E90">
        <w:t xml:space="preserve"> сайта «</w:t>
      </w:r>
      <w:proofErr w:type="spellStart"/>
      <w:r>
        <w:rPr>
          <w:lang w:val="en-US"/>
        </w:rPr>
        <w:t>Skutova</w:t>
      </w:r>
      <w:proofErr w:type="spellEnd"/>
      <w:r w:rsidRPr="003D30A5">
        <w:t xml:space="preserve"> </w:t>
      </w:r>
      <w:proofErr w:type="spellStart"/>
      <w:r>
        <w:rPr>
          <w:lang w:val="en-US"/>
        </w:rPr>
        <w:t>Studo</w:t>
      </w:r>
      <w:proofErr w:type="spellEnd"/>
      <w:r w:rsidRPr="009D6E90">
        <w:t>»</w:t>
      </w:r>
    </w:p>
    <w:p w14:paraId="66E83D96" w14:textId="50AB2AB3" w:rsidR="001B633C" w:rsidRDefault="001B633C" w:rsidP="00B557CE">
      <w:pPr>
        <w:rPr>
          <w:lang w:eastAsia="ru-RU"/>
        </w:rPr>
      </w:pPr>
      <w:r>
        <w:t>Стилистика сайта соответствует тематике сайта. Шрифтом</w:t>
      </w:r>
      <w:r w:rsidR="000A6ABD">
        <w:t xml:space="preserve"> для </w:t>
      </w:r>
      <w:r>
        <w:t>заголовков</w:t>
      </w:r>
      <w:r w:rsidR="00A1324C">
        <w:t xml:space="preserve"> и </w:t>
      </w:r>
      <w:r w:rsidRPr="00A62F44">
        <w:t>основного тек</w:t>
      </w:r>
      <w:r>
        <w:t xml:space="preserve">ста является шрифт «Open </w:t>
      </w:r>
      <w:proofErr w:type="spellStart"/>
      <w:r>
        <w:t>Sans</w:t>
      </w:r>
      <w:proofErr w:type="spellEnd"/>
      <w:r>
        <w:t>»</w:t>
      </w:r>
      <w:r w:rsidR="000A6ABD">
        <w:t xml:space="preserve"> в </w:t>
      </w:r>
      <w:r w:rsidRPr="00A62F44">
        <w:t>различных начертаниях.</w:t>
      </w:r>
    </w:p>
    <w:p w14:paraId="77D6E091" w14:textId="5F9B373A" w:rsidR="00FF230D" w:rsidRPr="00FF230D" w:rsidRDefault="00FF230D" w:rsidP="00B557CE">
      <w:pPr>
        <w:rPr>
          <w:lang w:eastAsia="ru-RU"/>
        </w:rPr>
      </w:pPr>
      <w:r>
        <w:rPr>
          <w:lang w:eastAsia="ru-RU"/>
        </w:rPr>
        <w:t>Данный</w:t>
      </w:r>
      <w:r w:rsidRPr="00FF230D">
        <w:rPr>
          <w:lang w:eastAsia="ru-RU"/>
        </w:rPr>
        <w:t xml:space="preserve"> сайт является </w:t>
      </w:r>
      <w:r>
        <w:rPr>
          <w:lang w:eastAsia="ru-RU"/>
        </w:rPr>
        <w:t>удобным</w:t>
      </w:r>
      <w:r w:rsidRPr="00FF230D">
        <w:rPr>
          <w:lang w:eastAsia="ru-RU"/>
        </w:rPr>
        <w:t xml:space="preserve"> ресурсом</w:t>
      </w:r>
      <w:r w:rsidR="000A6ABD">
        <w:rPr>
          <w:lang w:eastAsia="ru-RU"/>
        </w:rPr>
        <w:t xml:space="preserve"> для </w:t>
      </w:r>
      <w:r>
        <w:rPr>
          <w:lang w:eastAsia="ru-RU"/>
        </w:rPr>
        <w:t>тех</w:t>
      </w:r>
      <w:r w:rsidRPr="00FF230D">
        <w:rPr>
          <w:lang w:eastAsia="ru-RU"/>
        </w:rPr>
        <w:t xml:space="preserve">, кто увлечен </w:t>
      </w:r>
      <w:r w:rsidR="004400E3" w:rsidRPr="00FF230D">
        <w:rPr>
          <w:lang w:eastAsia="ru-RU"/>
        </w:rPr>
        <w:t>визаж</w:t>
      </w:r>
      <w:r w:rsidR="004400E3">
        <w:rPr>
          <w:lang w:eastAsia="ru-RU"/>
        </w:rPr>
        <w:t>ом</w:t>
      </w:r>
      <w:r w:rsidR="00A1324C">
        <w:rPr>
          <w:lang w:eastAsia="ru-RU"/>
        </w:rPr>
        <w:t xml:space="preserve"> и </w:t>
      </w:r>
      <w:r w:rsidRPr="00FF230D">
        <w:rPr>
          <w:lang w:eastAsia="ru-RU"/>
        </w:rPr>
        <w:t>стремится улучшить свои навыки или начать карьеру</w:t>
      </w:r>
      <w:r w:rsidR="000A6ABD">
        <w:rPr>
          <w:lang w:eastAsia="ru-RU"/>
        </w:rPr>
        <w:t xml:space="preserve"> в </w:t>
      </w:r>
      <w:r w:rsidRPr="00FF230D">
        <w:rPr>
          <w:lang w:eastAsia="ru-RU"/>
        </w:rPr>
        <w:t xml:space="preserve">этой </w:t>
      </w:r>
      <w:r>
        <w:rPr>
          <w:lang w:eastAsia="ru-RU"/>
        </w:rPr>
        <w:t>области</w:t>
      </w:r>
      <w:r w:rsidR="000A6ABD">
        <w:rPr>
          <w:lang w:eastAsia="ru-RU"/>
        </w:rPr>
        <w:t xml:space="preserve"> в </w:t>
      </w:r>
      <w:r w:rsidR="00044D8F">
        <w:rPr>
          <w:lang w:eastAsia="ru-RU"/>
        </w:rPr>
        <w:t>формате онлайн, что является актуальным</w:t>
      </w:r>
      <w:r w:rsidR="00A1324C">
        <w:rPr>
          <w:lang w:eastAsia="ru-RU"/>
        </w:rPr>
        <w:t xml:space="preserve"> и </w:t>
      </w:r>
      <w:r w:rsidR="009A3100">
        <w:rPr>
          <w:lang w:eastAsia="ru-RU"/>
        </w:rPr>
        <w:t>выгодным</w:t>
      </w:r>
      <w:r w:rsidR="00044D8F">
        <w:rPr>
          <w:lang w:eastAsia="ru-RU"/>
        </w:rPr>
        <w:t xml:space="preserve"> </w:t>
      </w:r>
      <w:r w:rsidR="008C34FC">
        <w:rPr>
          <w:lang w:eastAsia="ru-RU"/>
        </w:rPr>
        <w:t>предложением</w:t>
      </w:r>
      <w:r w:rsidR="000A6ABD">
        <w:rPr>
          <w:lang w:eastAsia="ru-RU"/>
        </w:rPr>
        <w:t xml:space="preserve"> для </w:t>
      </w:r>
      <w:r w:rsidR="008C34FC">
        <w:rPr>
          <w:lang w:eastAsia="ru-RU"/>
        </w:rPr>
        <w:t>пользователей</w:t>
      </w:r>
      <w:r w:rsidR="002D1DF7" w:rsidRPr="002D1DF7">
        <w:rPr>
          <w:lang w:eastAsia="ru-RU"/>
        </w:rPr>
        <w:t xml:space="preserve"> </w:t>
      </w:r>
      <w:r w:rsidR="002D1DF7">
        <w:rPr>
          <w:lang w:eastAsia="ru-RU"/>
        </w:rPr>
        <w:t>сети Интернет</w:t>
      </w:r>
      <w:r w:rsidR="008C34FC">
        <w:rPr>
          <w:lang w:eastAsia="ru-RU"/>
        </w:rPr>
        <w:t xml:space="preserve"> сегодняшн</w:t>
      </w:r>
      <w:r w:rsidR="001E63DD">
        <w:rPr>
          <w:lang w:eastAsia="ru-RU"/>
        </w:rPr>
        <w:t>их дней</w:t>
      </w:r>
      <w:r w:rsidR="00172066">
        <w:rPr>
          <w:lang w:eastAsia="ru-RU"/>
        </w:rPr>
        <w:t>.</w:t>
      </w:r>
      <w:r w:rsidR="00B557CE">
        <w:rPr>
          <w:lang w:eastAsia="ru-RU"/>
        </w:rPr>
        <w:br w:type="page"/>
      </w:r>
    </w:p>
    <w:p w14:paraId="45813FB8" w14:textId="2F286C0E" w:rsidR="000832D9" w:rsidRPr="002B2B88" w:rsidRDefault="00D9727F" w:rsidP="000832D9">
      <w:pPr>
        <w:pStyle w:val="afa"/>
        <w:outlineLvl w:val="2"/>
      </w:pPr>
      <w:bookmarkStart w:id="8" w:name="_Toc168516727"/>
      <w:r>
        <w:lastRenderedPageBreak/>
        <w:t>1</w:t>
      </w:r>
      <w:r w:rsidR="000832D9">
        <w:t>.2.4 Веб-</w:t>
      </w:r>
      <w:r w:rsidR="000832D9" w:rsidRPr="00C83675">
        <w:t xml:space="preserve">сайт </w:t>
      </w:r>
      <w:r w:rsidR="000832D9">
        <w:t>школы</w:t>
      </w:r>
      <w:r w:rsidR="000832D9" w:rsidRPr="00C83675">
        <w:t xml:space="preserve"> </w:t>
      </w:r>
      <w:r w:rsidR="000832D9">
        <w:t>красоты «</w:t>
      </w:r>
      <w:r w:rsidR="000832D9">
        <w:rPr>
          <w:lang w:val="en-US" w:eastAsia="ru-RU"/>
        </w:rPr>
        <w:t>MADRE</w:t>
      </w:r>
      <w:r w:rsidR="000832D9">
        <w:rPr>
          <w:lang w:eastAsia="ru-RU"/>
        </w:rPr>
        <w:t>»</w:t>
      </w:r>
      <w:bookmarkEnd w:id="8"/>
    </w:p>
    <w:p w14:paraId="63B0DB4A" w14:textId="4BECCBB6" w:rsidR="009457B3" w:rsidRDefault="009457B3" w:rsidP="009457B3">
      <w:r>
        <w:rPr>
          <w:lang w:val="en-US"/>
        </w:rPr>
        <w:t>Madre</w:t>
      </w:r>
      <w:r w:rsidR="0010433D">
        <w:rPr>
          <w:szCs w:val="28"/>
        </w:rPr>
        <w:t xml:space="preserve"> – </w:t>
      </w:r>
      <w:r>
        <w:rPr>
          <w:szCs w:val="28"/>
        </w:rPr>
        <w:t>ш</w:t>
      </w:r>
      <w:r w:rsidRPr="009457B3">
        <w:t>кола красоты, имеющая 6 салонов</w:t>
      </w:r>
      <w:r w:rsidR="000A6ABD">
        <w:t xml:space="preserve"> на </w:t>
      </w:r>
      <w:r w:rsidRPr="009457B3">
        <w:t>территории Беларусь</w:t>
      </w:r>
      <w:r w:rsidR="008E78C4">
        <w:rPr>
          <w:lang w:val="en-US"/>
        </w:rPr>
        <w:t> </w:t>
      </w:r>
      <w:r w:rsidR="00BA0F6D" w:rsidRPr="00BA0F6D">
        <w:t>[</w:t>
      </w:r>
      <w:r w:rsidR="00727011">
        <w:t>4</w:t>
      </w:r>
      <w:r w:rsidR="00BA0F6D" w:rsidRPr="00BA0F6D">
        <w:t>]</w:t>
      </w:r>
      <w:r w:rsidRPr="009457B3">
        <w:t xml:space="preserve">. </w:t>
      </w:r>
      <w:r w:rsidR="00A47492">
        <w:t>Она</w:t>
      </w:r>
      <w:r w:rsidR="00A47492" w:rsidRPr="009457B3">
        <w:t xml:space="preserve"> предлагает обучение</w:t>
      </w:r>
      <w:r w:rsidR="000A6ABD">
        <w:t> у </w:t>
      </w:r>
      <w:r w:rsidR="00A47492" w:rsidRPr="009457B3">
        <w:t>мастеров Беларуси, которое научит работать</w:t>
      </w:r>
      <w:r w:rsidR="000A6ABD">
        <w:t xml:space="preserve"> на </w:t>
      </w:r>
      <w:r w:rsidR="00A47492" w:rsidRPr="009457B3">
        <w:t>себя</w:t>
      </w:r>
      <w:r w:rsidR="00A1324C">
        <w:t xml:space="preserve"> и </w:t>
      </w:r>
      <w:r w:rsidR="00A47492" w:rsidRPr="009457B3">
        <w:t>поможет</w:t>
      </w:r>
      <w:r w:rsidR="000A6ABD">
        <w:t xml:space="preserve"> с </w:t>
      </w:r>
      <w:r w:rsidR="00A47492" w:rsidRPr="009457B3">
        <w:t>трудоустройством</w:t>
      </w:r>
      <w:r w:rsidR="000A6ABD">
        <w:t xml:space="preserve"> в </w:t>
      </w:r>
      <w:r w:rsidR="00A47492" w:rsidRPr="009457B3">
        <w:t xml:space="preserve">данной сфере. </w:t>
      </w:r>
      <w:r>
        <w:t>Её веб-сайт</w:t>
      </w:r>
      <w:r w:rsidRPr="009457B3">
        <w:t xml:space="preserve"> является уникальным</w:t>
      </w:r>
      <w:r w:rsidR="00A1324C">
        <w:t xml:space="preserve"> и </w:t>
      </w:r>
      <w:r w:rsidRPr="009457B3">
        <w:t>привлекательным ресурсом, предназначенным</w:t>
      </w:r>
      <w:r w:rsidR="000A6ABD">
        <w:t xml:space="preserve"> для </w:t>
      </w:r>
      <w:r w:rsidR="00A47492" w:rsidRPr="009457B3">
        <w:t>студентов, профессионалов индустрии красоты</w:t>
      </w:r>
      <w:r w:rsidRPr="009457B3">
        <w:t>,</w:t>
      </w:r>
      <w:r w:rsidR="008A070F">
        <w:t xml:space="preserve"> </w:t>
      </w:r>
      <w:r w:rsidRPr="009457B3">
        <w:t>интересующихся образованием</w:t>
      </w:r>
      <w:r w:rsidR="00A1324C">
        <w:t xml:space="preserve"> и </w:t>
      </w:r>
      <w:r w:rsidRPr="009457B3">
        <w:t>профессиональной деятельностью</w:t>
      </w:r>
      <w:r w:rsidR="000A6ABD">
        <w:t xml:space="preserve"> в </w:t>
      </w:r>
      <w:r w:rsidRPr="009457B3">
        <w:t>области стиля, визажа, парикмахерского искусства.</w:t>
      </w:r>
    </w:p>
    <w:p w14:paraId="2554246E" w14:textId="7FD3A7FA" w:rsidR="006907C5" w:rsidRDefault="00B112C6" w:rsidP="0037793F">
      <w:r w:rsidRPr="00B112C6">
        <w:t xml:space="preserve">Сайт </w:t>
      </w:r>
      <w:proofErr w:type="spellStart"/>
      <w:r w:rsidRPr="00B112C6">
        <w:t>Madre</w:t>
      </w:r>
      <w:proofErr w:type="spellEnd"/>
      <w:r w:rsidRPr="00B112C6">
        <w:t xml:space="preserve"> отличается стильным</w:t>
      </w:r>
      <w:r w:rsidR="00A1324C">
        <w:t xml:space="preserve"> и </w:t>
      </w:r>
      <w:r w:rsidRPr="00B112C6">
        <w:t>современным дизайном, который создает благоприятное впечатление</w:t>
      </w:r>
      <w:r w:rsidR="00A1324C">
        <w:t xml:space="preserve"> и </w:t>
      </w:r>
      <w:r w:rsidRPr="00B112C6">
        <w:t>подчеркивает профессионализм школы.</w:t>
      </w:r>
      <w:r>
        <w:t xml:space="preserve"> </w:t>
      </w:r>
      <w:r w:rsidR="00A65D0D">
        <w:t>Главна</w:t>
      </w:r>
      <w:r w:rsidR="0020502F">
        <w:t>я</w:t>
      </w:r>
      <w:r w:rsidR="00A65D0D">
        <w:t xml:space="preserve"> страница сайта</w:t>
      </w:r>
      <w:r w:rsidR="00492797">
        <w:t xml:space="preserve"> школы</w:t>
      </w:r>
      <w:r w:rsidR="0020502F">
        <w:rPr>
          <w:lang w:val="en-US"/>
        </w:rPr>
        <w:t xml:space="preserve"> </w:t>
      </w:r>
      <w:r w:rsidR="0020502F" w:rsidRPr="009D6E90">
        <w:t>«</w:t>
      </w:r>
      <w:r w:rsidR="0020502F">
        <w:rPr>
          <w:lang w:val="en-US"/>
        </w:rPr>
        <w:t>Madre</w:t>
      </w:r>
      <w:r w:rsidR="0020502F" w:rsidRPr="009D6E90">
        <w:t>»</w:t>
      </w:r>
      <w:r w:rsidR="00492797">
        <w:t xml:space="preserve"> </w:t>
      </w:r>
      <w:r w:rsidR="00A65D0D">
        <w:t>представлена</w:t>
      </w:r>
      <w:r w:rsidR="000A6ABD">
        <w:t xml:space="preserve"> на рисунке </w:t>
      </w:r>
      <w:r w:rsidR="00C14792">
        <w:t>1</w:t>
      </w:r>
      <w:r w:rsidR="00A65D0D">
        <w:t>.12</w:t>
      </w:r>
      <w:r w:rsidR="00A65D0D" w:rsidRPr="00D3295F">
        <w:t>.</w:t>
      </w:r>
    </w:p>
    <w:p w14:paraId="161ED14A" w14:textId="47ACEA36" w:rsidR="006907C5" w:rsidRDefault="006907C5" w:rsidP="00B112C6">
      <w:pPr>
        <w:pStyle w:val="a7"/>
      </w:pPr>
      <w:r w:rsidRPr="006907C5">
        <w:rPr>
          <w:noProof/>
          <w:lang w:eastAsia="ru-RU"/>
        </w:rPr>
        <w:drawing>
          <wp:inline distT="0" distB="0" distL="0" distR="0" wp14:anchorId="733FDD09" wp14:editId="72976462">
            <wp:extent cx="5885583" cy="2785731"/>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888" b="2640"/>
                    <a:stretch/>
                  </pic:blipFill>
                  <pic:spPr bwMode="auto">
                    <a:xfrm>
                      <a:off x="0" y="0"/>
                      <a:ext cx="6079789" cy="2877651"/>
                    </a:xfrm>
                    <a:prstGeom prst="rect">
                      <a:avLst/>
                    </a:prstGeom>
                    <a:ln>
                      <a:noFill/>
                    </a:ln>
                    <a:extLst>
                      <a:ext uri="{53640926-AAD7-44D8-BBD7-CCE9431645EC}">
                        <a14:shadowObscured xmlns:a14="http://schemas.microsoft.com/office/drawing/2010/main"/>
                      </a:ext>
                    </a:extLst>
                  </pic:spPr>
                </pic:pic>
              </a:graphicData>
            </a:graphic>
          </wp:inline>
        </w:drawing>
      </w:r>
    </w:p>
    <w:p w14:paraId="4FA1E1FF" w14:textId="09EA57AC" w:rsidR="00B112C6" w:rsidRPr="00B112C6" w:rsidRDefault="00492797" w:rsidP="0078021C">
      <w:pPr>
        <w:pStyle w:val="aff9"/>
      </w:pPr>
      <w:r>
        <w:t xml:space="preserve">Рисунок </w:t>
      </w:r>
      <w:r w:rsidR="006F769D">
        <w:t>1</w:t>
      </w:r>
      <w:r>
        <w:t>.12</w:t>
      </w:r>
      <w:r w:rsidR="0010433D">
        <w:t xml:space="preserve"> – </w:t>
      </w:r>
      <w:r w:rsidR="0020502F">
        <w:t>Главная страница сайта</w:t>
      </w:r>
      <w:r w:rsidRPr="009D6E90">
        <w:t xml:space="preserve"> «</w:t>
      </w:r>
      <w:r w:rsidR="0020502F">
        <w:rPr>
          <w:lang w:val="en-US"/>
        </w:rPr>
        <w:t>Madre</w:t>
      </w:r>
      <w:r w:rsidRPr="009D6E90">
        <w:t>»</w:t>
      </w:r>
    </w:p>
    <w:p w14:paraId="4F06A039" w14:textId="1E5D62D5" w:rsidR="00C93370" w:rsidRPr="00BB2278" w:rsidRDefault="00C93370" w:rsidP="0037793F">
      <w:pPr>
        <w:rPr>
          <w:spacing w:val="-6"/>
        </w:rPr>
      </w:pPr>
      <w:r w:rsidRPr="00BB2278">
        <w:rPr>
          <w:spacing w:val="-6"/>
        </w:rPr>
        <w:t>Главная страница сайта имеет следующие блоки: главный экран, преимущества школы, блок курсов школы, преимущества курсов, сертификат школы, преподаватели курсов, работы</w:t>
      </w:r>
      <w:r w:rsidR="008A070F">
        <w:rPr>
          <w:spacing w:val="-6"/>
        </w:rPr>
        <w:t xml:space="preserve"> </w:t>
      </w:r>
      <w:r w:rsidR="00A1324C" w:rsidRPr="00BB2278">
        <w:rPr>
          <w:spacing w:val="-6"/>
        </w:rPr>
        <w:t>и </w:t>
      </w:r>
      <w:r w:rsidRPr="00BB2278">
        <w:rPr>
          <w:spacing w:val="-6"/>
        </w:rPr>
        <w:t>отзывы</w:t>
      </w:r>
      <w:r w:rsidR="00633030">
        <w:rPr>
          <w:spacing w:val="-6"/>
        </w:rPr>
        <w:t xml:space="preserve"> </w:t>
      </w:r>
      <w:r w:rsidRPr="00BB2278">
        <w:rPr>
          <w:spacing w:val="-6"/>
        </w:rPr>
        <w:t>учеников, консультация</w:t>
      </w:r>
      <w:r w:rsidR="00A1324C" w:rsidRPr="00BB2278">
        <w:rPr>
          <w:spacing w:val="-6"/>
        </w:rPr>
        <w:t xml:space="preserve"> и </w:t>
      </w:r>
      <w:r w:rsidRPr="00BB2278">
        <w:rPr>
          <w:spacing w:val="-6"/>
        </w:rPr>
        <w:t>контакты школы.</w:t>
      </w:r>
      <w:r w:rsidR="0078021C" w:rsidRPr="00BB2278">
        <w:rPr>
          <w:spacing w:val="-6"/>
        </w:rPr>
        <w:t xml:space="preserve"> </w:t>
      </w:r>
      <w:r w:rsidR="000F32B2" w:rsidRPr="00BB2278">
        <w:rPr>
          <w:spacing w:val="-6"/>
        </w:rPr>
        <w:t>Курсы, разделённые</w:t>
      </w:r>
      <w:r w:rsidR="005A6ABB" w:rsidRPr="00BB2278">
        <w:rPr>
          <w:spacing w:val="-6"/>
        </w:rPr>
        <w:t xml:space="preserve"> по </w:t>
      </w:r>
      <w:r w:rsidR="000F32B2" w:rsidRPr="00BB2278">
        <w:rPr>
          <w:spacing w:val="-6"/>
        </w:rPr>
        <w:t>разделам, представлены</w:t>
      </w:r>
      <w:r w:rsidR="000A6ABD" w:rsidRPr="00BB2278">
        <w:rPr>
          <w:spacing w:val="-6"/>
        </w:rPr>
        <w:t xml:space="preserve"> в </w:t>
      </w:r>
      <w:r w:rsidR="000F32B2" w:rsidRPr="00BB2278">
        <w:rPr>
          <w:spacing w:val="-6"/>
        </w:rPr>
        <w:t>виде карточек</w:t>
      </w:r>
      <w:r w:rsidR="00497A0C" w:rsidRPr="00BB2278">
        <w:rPr>
          <w:spacing w:val="-6"/>
        </w:rPr>
        <w:t>. На </w:t>
      </w:r>
      <w:r w:rsidR="000F32B2" w:rsidRPr="00BB2278">
        <w:rPr>
          <w:spacing w:val="-6"/>
        </w:rPr>
        <w:t>каждой карточке располагается название курса, кнопка посмотреть курсы,</w:t>
      </w:r>
      <w:r w:rsidR="00A1324C" w:rsidRPr="00BB2278">
        <w:rPr>
          <w:spacing w:val="-6"/>
        </w:rPr>
        <w:t xml:space="preserve"> и </w:t>
      </w:r>
      <w:r w:rsidR="000F32B2" w:rsidRPr="00BB2278">
        <w:rPr>
          <w:spacing w:val="-6"/>
        </w:rPr>
        <w:t>иконка вопроса</w:t>
      </w:r>
      <w:r w:rsidR="000A6ABD" w:rsidRPr="00BB2278">
        <w:rPr>
          <w:spacing w:val="-6"/>
        </w:rPr>
        <w:t xml:space="preserve"> в </w:t>
      </w:r>
      <w:r w:rsidR="000F32B2" w:rsidRPr="00BB2278">
        <w:rPr>
          <w:spacing w:val="-6"/>
        </w:rPr>
        <w:t>правом верхнем углу, при наведении</w:t>
      </w:r>
      <w:r w:rsidR="000A6ABD" w:rsidRPr="00BB2278">
        <w:rPr>
          <w:spacing w:val="-6"/>
        </w:rPr>
        <w:t xml:space="preserve"> на </w:t>
      </w:r>
      <w:r w:rsidR="000F32B2" w:rsidRPr="00BB2278">
        <w:rPr>
          <w:spacing w:val="-6"/>
        </w:rPr>
        <w:t>которую появляется сноска, информирующая</w:t>
      </w:r>
      <w:r w:rsidR="000A6ABD" w:rsidRPr="00BB2278">
        <w:rPr>
          <w:spacing w:val="-6"/>
        </w:rPr>
        <w:t xml:space="preserve"> о </w:t>
      </w:r>
      <w:r w:rsidR="000F32B2" w:rsidRPr="00BB2278">
        <w:rPr>
          <w:spacing w:val="-6"/>
        </w:rPr>
        <w:t>данн</w:t>
      </w:r>
      <w:r w:rsidR="004400E3" w:rsidRPr="00BB2278">
        <w:rPr>
          <w:spacing w:val="-6"/>
        </w:rPr>
        <w:t>ом</w:t>
      </w:r>
      <w:r w:rsidR="000F32B2" w:rsidRPr="00BB2278">
        <w:rPr>
          <w:spacing w:val="-6"/>
        </w:rPr>
        <w:t xml:space="preserve"> раздел</w:t>
      </w:r>
      <w:r w:rsidR="004400E3" w:rsidRPr="00BB2278">
        <w:rPr>
          <w:spacing w:val="-6"/>
        </w:rPr>
        <w:t>е</w:t>
      </w:r>
      <w:r w:rsidR="000F32B2" w:rsidRPr="00BB2278">
        <w:rPr>
          <w:spacing w:val="-6"/>
        </w:rPr>
        <w:t xml:space="preserve"> курсов. </w:t>
      </w:r>
      <w:r w:rsidR="00E07285" w:rsidRPr="00BB2278">
        <w:rPr>
          <w:spacing w:val="-6"/>
        </w:rPr>
        <w:t xml:space="preserve">Такие сноски </w:t>
      </w:r>
      <w:r w:rsidR="00193681" w:rsidRPr="00BB2278">
        <w:rPr>
          <w:spacing w:val="-6"/>
        </w:rPr>
        <w:t>присутствуют также</w:t>
      </w:r>
      <w:r w:rsidR="000A6ABD" w:rsidRPr="00BB2278">
        <w:rPr>
          <w:spacing w:val="-6"/>
        </w:rPr>
        <w:t xml:space="preserve"> в </w:t>
      </w:r>
      <w:r w:rsidR="009B22C9" w:rsidRPr="00BB2278">
        <w:rPr>
          <w:spacing w:val="-6"/>
        </w:rPr>
        <w:t>блоке</w:t>
      </w:r>
      <w:r w:rsidR="000A6ABD" w:rsidRPr="00BB2278">
        <w:rPr>
          <w:spacing w:val="-6"/>
        </w:rPr>
        <w:t xml:space="preserve"> с </w:t>
      </w:r>
      <w:r w:rsidR="009B22C9" w:rsidRPr="00BB2278">
        <w:rPr>
          <w:spacing w:val="-6"/>
        </w:rPr>
        <w:t>преподавателями курсов, где пользователь</w:t>
      </w:r>
      <w:r w:rsidR="00F76060" w:rsidRPr="00BB2278">
        <w:rPr>
          <w:spacing w:val="-6"/>
        </w:rPr>
        <w:t xml:space="preserve"> при желании</w:t>
      </w:r>
      <w:r w:rsidR="009B22C9" w:rsidRPr="00BB2278">
        <w:rPr>
          <w:spacing w:val="-6"/>
        </w:rPr>
        <w:t xml:space="preserve"> может ознакомиться лучше</w:t>
      </w:r>
      <w:r w:rsidR="000A6ABD" w:rsidRPr="00BB2278">
        <w:rPr>
          <w:spacing w:val="-6"/>
        </w:rPr>
        <w:t xml:space="preserve"> с </w:t>
      </w:r>
      <w:r w:rsidR="009B22C9" w:rsidRPr="00BB2278">
        <w:rPr>
          <w:spacing w:val="-6"/>
        </w:rPr>
        <w:t>каждым</w:t>
      </w:r>
      <w:r w:rsidR="00497A0C" w:rsidRPr="00BB2278">
        <w:rPr>
          <w:spacing w:val="-6"/>
        </w:rPr>
        <w:t xml:space="preserve"> из </w:t>
      </w:r>
      <w:r w:rsidR="009B22C9" w:rsidRPr="00BB2278">
        <w:rPr>
          <w:spacing w:val="-6"/>
        </w:rPr>
        <w:t xml:space="preserve">них. </w:t>
      </w:r>
      <w:r w:rsidR="0078021C" w:rsidRPr="00BB2278">
        <w:rPr>
          <w:spacing w:val="-6"/>
        </w:rPr>
        <w:t>Информация</w:t>
      </w:r>
      <w:r w:rsidR="000A6ABD" w:rsidRPr="00BB2278">
        <w:rPr>
          <w:spacing w:val="-6"/>
        </w:rPr>
        <w:t xml:space="preserve"> о </w:t>
      </w:r>
      <w:r w:rsidR="0078021C" w:rsidRPr="00BB2278">
        <w:rPr>
          <w:spacing w:val="-6"/>
        </w:rPr>
        <w:t>преподавателях</w:t>
      </w:r>
      <w:r w:rsidR="00A1324C" w:rsidRPr="00BB2278">
        <w:rPr>
          <w:spacing w:val="-6"/>
        </w:rPr>
        <w:t xml:space="preserve"> и </w:t>
      </w:r>
      <w:r w:rsidR="0078021C" w:rsidRPr="00BB2278">
        <w:rPr>
          <w:spacing w:val="-6"/>
        </w:rPr>
        <w:t>команде школы создает атмосферу доверия</w:t>
      </w:r>
      <w:r w:rsidR="00A1324C" w:rsidRPr="00BB2278">
        <w:rPr>
          <w:spacing w:val="-6"/>
        </w:rPr>
        <w:t xml:space="preserve"> и </w:t>
      </w:r>
      <w:r w:rsidR="0078021C" w:rsidRPr="00BB2278">
        <w:rPr>
          <w:spacing w:val="-6"/>
        </w:rPr>
        <w:t>профессионализма. Раздел</w:t>
      </w:r>
      <w:r w:rsidR="000A6ABD" w:rsidRPr="00BB2278">
        <w:rPr>
          <w:spacing w:val="-6"/>
        </w:rPr>
        <w:t xml:space="preserve"> с </w:t>
      </w:r>
      <w:r w:rsidR="0078021C" w:rsidRPr="00BB2278">
        <w:rPr>
          <w:spacing w:val="-6"/>
        </w:rPr>
        <w:t>отзывами</w:t>
      </w:r>
      <w:r w:rsidR="00A1324C" w:rsidRPr="00BB2278">
        <w:rPr>
          <w:spacing w:val="-6"/>
        </w:rPr>
        <w:t xml:space="preserve"> и </w:t>
      </w:r>
      <w:r w:rsidR="0078021C" w:rsidRPr="00BB2278">
        <w:rPr>
          <w:spacing w:val="-6"/>
        </w:rPr>
        <w:t xml:space="preserve">историями успеха студентов помогает потенциальным студентам принять решение </w:t>
      </w:r>
      <w:r w:rsidR="004C1820" w:rsidRPr="00BB2278">
        <w:rPr>
          <w:spacing w:val="-6"/>
        </w:rPr>
        <w:t>о покупке курса</w:t>
      </w:r>
      <w:r w:rsidR="00A1324C" w:rsidRPr="00BB2278">
        <w:rPr>
          <w:spacing w:val="-6"/>
        </w:rPr>
        <w:t xml:space="preserve"> и </w:t>
      </w:r>
      <w:r w:rsidR="0078021C" w:rsidRPr="00BB2278">
        <w:rPr>
          <w:spacing w:val="-6"/>
        </w:rPr>
        <w:t>обучени</w:t>
      </w:r>
      <w:r w:rsidR="004C1820" w:rsidRPr="00BB2278">
        <w:rPr>
          <w:spacing w:val="-6"/>
        </w:rPr>
        <w:t>я</w:t>
      </w:r>
      <w:r w:rsidR="000A6ABD" w:rsidRPr="00BB2278">
        <w:rPr>
          <w:spacing w:val="-6"/>
        </w:rPr>
        <w:t xml:space="preserve"> в </w:t>
      </w:r>
      <w:r w:rsidR="004C1820" w:rsidRPr="00BB2278">
        <w:rPr>
          <w:spacing w:val="-6"/>
        </w:rPr>
        <w:t xml:space="preserve">данной </w:t>
      </w:r>
      <w:r w:rsidR="0078021C" w:rsidRPr="00BB2278">
        <w:rPr>
          <w:spacing w:val="-6"/>
        </w:rPr>
        <w:t>школе</w:t>
      </w:r>
      <w:r w:rsidR="005A2AE1" w:rsidRPr="00BB2278">
        <w:rPr>
          <w:spacing w:val="-6"/>
        </w:rPr>
        <w:t>.</w:t>
      </w:r>
      <w:r w:rsidR="00F76060" w:rsidRPr="00BB2278">
        <w:rPr>
          <w:spacing w:val="-6"/>
        </w:rPr>
        <w:t xml:space="preserve"> </w:t>
      </w:r>
    </w:p>
    <w:p w14:paraId="2E86D1F5" w14:textId="012C939B" w:rsidR="00DA07C1" w:rsidRDefault="00032406" w:rsidP="009457B3">
      <w:r w:rsidRPr="00032406">
        <w:t>Все</w:t>
      </w:r>
      <w:r w:rsidR="000A341F">
        <w:t xml:space="preserve"> </w:t>
      </w:r>
      <w:r w:rsidRPr="00032406">
        <w:t>страницы</w:t>
      </w:r>
      <w:r>
        <w:t xml:space="preserve"> сайта подобны главной странице сайта:</w:t>
      </w:r>
      <w:r w:rsidR="00BB2278">
        <w:t xml:space="preserve"> </w:t>
      </w:r>
      <w:r w:rsidRPr="00032406">
        <w:t xml:space="preserve">имеют </w:t>
      </w:r>
      <w:r w:rsidR="004632C6">
        <w:t>такие же</w:t>
      </w:r>
      <w:r>
        <w:t xml:space="preserve"> блоки</w:t>
      </w:r>
      <w:r w:rsidR="00A1324C">
        <w:t xml:space="preserve"> и </w:t>
      </w:r>
      <w:r w:rsidRPr="00032406">
        <w:t>структуру</w:t>
      </w:r>
      <w:r>
        <w:t xml:space="preserve"> их</w:t>
      </w:r>
      <w:r w:rsidRPr="00032406">
        <w:t xml:space="preserve"> расположения. </w:t>
      </w:r>
      <w:r w:rsidR="00D70595" w:rsidRPr="00D70595">
        <w:t>Навигация</w:t>
      </w:r>
      <w:r w:rsidR="000A6ABD">
        <w:t xml:space="preserve"> на </w:t>
      </w:r>
      <w:r w:rsidR="00D70595" w:rsidRPr="00D70595">
        <w:t>сайте представлена меню-бургером, располагаемый</w:t>
      </w:r>
      <w:r w:rsidR="000A6ABD">
        <w:t xml:space="preserve"> на </w:t>
      </w:r>
      <w:r w:rsidR="00D70595" w:rsidRPr="00D70595">
        <w:t>страницах сайта</w:t>
      </w:r>
      <w:r w:rsidR="00A1324C">
        <w:t xml:space="preserve"> и </w:t>
      </w:r>
      <w:r w:rsidR="00D70595" w:rsidRPr="00D70595">
        <w:t>закрепленный</w:t>
      </w:r>
      <w:r w:rsidR="000A6ABD">
        <w:t xml:space="preserve"> в </w:t>
      </w:r>
      <w:r w:rsidR="00D70595" w:rsidRPr="00D70595">
        <w:t>правом верхнем углу при пролистывании сайта.</w:t>
      </w:r>
      <w:r>
        <w:t xml:space="preserve"> </w:t>
      </w:r>
      <w:r w:rsidR="001840E2" w:rsidRPr="001840E2">
        <w:t>Интуитивно понятное меню облегчает навигацию</w:t>
      </w:r>
      <w:r w:rsidR="005A6ABB">
        <w:t xml:space="preserve"> по </w:t>
      </w:r>
      <w:r w:rsidR="001840E2" w:rsidRPr="001840E2">
        <w:t>разделам сайта</w:t>
      </w:r>
      <w:r w:rsidR="00A1324C">
        <w:t xml:space="preserve"> и </w:t>
      </w:r>
      <w:r w:rsidR="001840E2" w:rsidRPr="001840E2">
        <w:t>помогает пользователям быстро</w:t>
      </w:r>
      <w:r w:rsidR="00A1324C">
        <w:t xml:space="preserve"> и </w:t>
      </w:r>
      <w:r w:rsidR="00C12665">
        <w:t xml:space="preserve">легко </w:t>
      </w:r>
      <w:r w:rsidR="001840E2" w:rsidRPr="001840E2">
        <w:t xml:space="preserve">найти </w:t>
      </w:r>
      <w:r w:rsidR="00C12665">
        <w:t>интересующую</w:t>
      </w:r>
      <w:r w:rsidR="001840E2" w:rsidRPr="001840E2">
        <w:t xml:space="preserve"> информацию. </w:t>
      </w:r>
      <w:r w:rsidR="00946F17" w:rsidRPr="00946F17">
        <w:t>Разделы</w:t>
      </w:r>
      <w:r w:rsidR="008A070F">
        <w:t xml:space="preserve"> </w:t>
      </w:r>
      <w:r w:rsidR="00946F17" w:rsidRPr="00946F17">
        <w:t>посвящен</w:t>
      </w:r>
      <w:r w:rsidR="00946F17">
        <w:t>ы</w:t>
      </w:r>
      <w:r w:rsidR="00946F17" w:rsidRPr="00946F17">
        <w:t xml:space="preserve"> различным программам обучения, курсам, мастер-классам, что позволяет посетителям сайта</w:t>
      </w:r>
      <w:r w:rsidR="00E21114">
        <w:t xml:space="preserve"> </w:t>
      </w:r>
      <w:r w:rsidR="00946F17" w:rsidRPr="00946F17">
        <w:t>выбрать подходящую образовательную программу.</w:t>
      </w:r>
    </w:p>
    <w:p w14:paraId="20C1EC6A" w14:textId="1976C536" w:rsidR="00BF2DF0" w:rsidRPr="00441DB4" w:rsidRDefault="005A6ABB" w:rsidP="00441DB4">
      <w:r>
        <w:lastRenderedPageBreak/>
        <w:t>В </w:t>
      </w:r>
      <w:r w:rsidR="004D4DE6">
        <w:t>раздел</w:t>
      </w:r>
      <w:r w:rsidR="00BF2DF0">
        <w:t>е</w:t>
      </w:r>
      <w:r>
        <w:t xml:space="preserve"> по </w:t>
      </w:r>
      <w:r w:rsidR="004D4DE6">
        <w:t>курсу клиент может выбрать подходящий</w:t>
      </w:r>
      <w:r w:rsidR="000A6ABD">
        <w:t xml:space="preserve"> для </w:t>
      </w:r>
      <w:r w:rsidR="004D4DE6">
        <w:t>него тариф</w:t>
      </w:r>
      <w:r w:rsidR="000A6ABD">
        <w:t xml:space="preserve"> с </w:t>
      </w:r>
      <w:r w:rsidR="004D4DE6">
        <w:t>составленной программной обучения.</w:t>
      </w:r>
      <w:r w:rsidR="00BF2DF0">
        <w:t xml:space="preserve"> Тарифы представлены карточками</w:t>
      </w:r>
      <w:r w:rsidR="00A1324C">
        <w:t xml:space="preserve"> и </w:t>
      </w:r>
      <w:r w:rsidR="00C24DA1">
        <w:t xml:space="preserve">предоставляют </w:t>
      </w:r>
      <w:r w:rsidR="00441DB4">
        <w:t>информацию</w:t>
      </w:r>
      <w:r w:rsidR="000A6ABD">
        <w:t xml:space="preserve"> в </w:t>
      </w:r>
      <w:r w:rsidR="00441DB4">
        <w:t>удобном виде</w:t>
      </w:r>
      <w:r w:rsidR="000A6ABD">
        <w:t xml:space="preserve"> для </w:t>
      </w:r>
      <w:r w:rsidR="00441DB4">
        <w:t>ознакомления.</w:t>
      </w:r>
      <w:r w:rsidR="00BF2DF0">
        <w:t xml:space="preserve"> Запись</w:t>
      </w:r>
      <w:r w:rsidR="000A6ABD">
        <w:t xml:space="preserve"> на </w:t>
      </w:r>
      <w:r w:rsidR="00BF2DF0">
        <w:t>курс происходит при заполнении формы, которая появляется после нажатия</w:t>
      </w:r>
      <w:r w:rsidR="000A6ABD">
        <w:t xml:space="preserve"> на </w:t>
      </w:r>
      <w:r w:rsidR="00BF2DF0">
        <w:t xml:space="preserve">кнопку. </w:t>
      </w:r>
      <w:r w:rsidR="004400E3">
        <w:t>Карточка</w:t>
      </w:r>
      <w:r w:rsidR="000A6ABD">
        <w:t xml:space="preserve"> с </w:t>
      </w:r>
      <w:r w:rsidR="00441DB4">
        <w:t>курсом школы «</w:t>
      </w:r>
      <w:r w:rsidR="00441DB4">
        <w:rPr>
          <w:lang w:val="en-US"/>
        </w:rPr>
        <w:t>Madre</w:t>
      </w:r>
      <w:r w:rsidR="00441DB4">
        <w:t>» представлена</w:t>
      </w:r>
      <w:r w:rsidR="000A6ABD">
        <w:t xml:space="preserve"> на рисунке </w:t>
      </w:r>
      <w:r w:rsidR="00ED08BC">
        <w:t>1</w:t>
      </w:r>
      <w:r w:rsidR="00441DB4">
        <w:t>.13</w:t>
      </w:r>
      <w:r w:rsidR="00441DB4" w:rsidRPr="00D3295F">
        <w:t>.</w:t>
      </w:r>
    </w:p>
    <w:p w14:paraId="14A7B38B" w14:textId="67A51DAC" w:rsidR="000832D9" w:rsidRDefault="00BF2DF0" w:rsidP="00441DB4">
      <w:pPr>
        <w:pStyle w:val="a7"/>
      </w:pPr>
      <w:r w:rsidRPr="00BF2DF0">
        <w:rPr>
          <w:noProof/>
          <w:lang w:eastAsia="ru-RU"/>
        </w:rPr>
        <w:drawing>
          <wp:inline distT="0" distB="0" distL="0" distR="0" wp14:anchorId="65180B0F" wp14:editId="103006AD">
            <wp:extent cx="4446000" cy="3235594"/>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59" t="4083" r="11487" b="4756"/>
                    <a:stretch/>
                  </pic:blipFill>
                  <pic:spPr bwMode="auto">
                    <a:xfrm>
                      <a:off x="0" y="0"/>
                      <a:ext cx="4446000" cy="3235594"/>
                    </a:xfrm>
                    <a:prstGeom prst="rect">
                      <a:avLst/>
                    </a:prstGeom>
                    <a:ln>
                      <a:noFill/>
                    </a:ln>
                    <a:extLst>
                      <a:ext uri="{53640926-AAD7-44D8-BBD7-CCE9431645EC}">
                        <a14:shadowObscured xmlns:a14="http://schemas.microsoft.com/office/drawing/2010/main"/>
                      </a:ext>
                    </a:extLst>
                  </pic:spPr>
                </pic:pic>
              </a:graphicData>
            </a:graphic>
          </wp:inline>
        </w:drawing>
      </w:r>
    </w:p>
    <w:p w14:paraId="23FCFAF0" w14:textId="1D8226BB" w:rsidR="00441DB4" w:rsidRPr="00B112C6" w:rsidRDefault="00441DB4" w:rsidP="00441DB4">
      <w:pPr>
        <w:pStyle w:val="aff9"/>
      </w:pPr>
      <w:r>
        <w:t xml:space="preserve">Рисунок </w:t>
      </w:r>
      <w:r w:rsidR="00ED08BC">
        <w:t>1</w:t>
      </w:r>
      <w:r>
        <w:t>.1</w:t>
      </w:r>
      <w:r w:rsidR="001E7100">
        <w:t>3</w:t>
      </w:r>
      <w:r w:rsidR="0010433D">
        <w:t xml:space="preserve"> – </w:t>
      </w:r>
      <w:r>
        <w:t>Карточка курса школы</w:t>
      </w:r>
      <w:r w:rsidRPr="009D6E90">
        <w:t xml:space="preserve"> «</w:t>
      </w:r>
      <w:r>
        <w:rPr>
          <w:lang w:val="en-US"/>
        </w:rPr>
        <w:t>Madre</w:t>
      </w:r>
      <w:r w:rsidRPr="009D6E90">
        <w:t>»</w:t>
      </w:r>
    </w:p>
    <w:p w14:paraId="2D61CAE6" w14:textId="22A0BC3D" w:rsidR="00745395" w:rsidRPr="00D3295F" w:rsidRDefault="00745395" w:rsidP="00745395">
      <w:r w:rsidRPr="00D3295F">
        <w:t>Сайт выглядит эффектно</w:t>
      </w:r>
      <w:r w:rsidR="00A1324C">
        <w:t xml:space="preserve"> и </w:t>
      </w:r>
      <w:r w:rsidRPr="00D3295F">
        <w:t>современно благодаря выбранной палитре</w:t>
      </w:r>
      <w:r>
        <w:t>, привлекающая внимание акцентными оранжевым</w:t>
      </w:r>
      <w:r w:rsidR="00A1324C">
        <w:t xml:space="preserve"> и </w:t>
      </w:r>
      <w:r>
        <w:t>белым цветами</w:t>
      </w:r>
      <w:r w:rsidR="000A6ABD">
        <w:t xml:space="preserve"> на </w:t>
      </w:r>
      <w:r>
        <w:t>тёмном фоне.</w:t>
      </w:r>
      <w:r w:rsidRPr="00D3295F">
        <w:t xml:space="preserve"> Палитр</w:t>
      </w:r>
      <w:r w:rsidR="00D72B67">
        <w:t>а сайта представлена</w:t>
      </w:r>
      <w:r w:rsidR="000A6ABD">
        <w:t xml:space="preserve"> на рисунке </w:t>
      </w:r>
      <w:r w:rsidR="00ED08BC">
        <w:t>1</w:t>
      </w:r>
      <w:r>
        <w:t>.1</w:t>
      </w:r>
      <w:r w:rsidR="001E7100">
        <w:t>4</w:t>
      </w:r>
      <w:r w:rsidRPr="00D3295F">
        <w:t>.</w:t>
      </w:r>
    </w:p>
    <w:p w14:paraId="04119A13" w14:textId="311D99B1" w:rsidR="000832D9" w:rsidRDefault="00E851F3" w:rsidP="00E851F3">
      <w:pPr>
        <w:pStyle w:val="a7"/>
      </w:pPr>
      <w:r>
        <w:rPr>
          <w:noProof/>
          <w:lang w:eastAsia="ru-RU"/>
        </w:rPr>
        <w:drawing>
          <wp:inline distT="0" distB="0" distL="0" distR="0" wp14:anchorId="79862357" wp14:editId="6246422B">
            <wp:extent cx="3571200" cy="959801"/>
            <wp:effectExtent l="19050" t="19050" r="10795" b="1206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519" b="5967"/>
                    <a:stretch/>
                  </pic:blipFill>
                  <pic:spPr bwMode="auto">
                    <a:xfrm>
                      <a:off x="0" y="0"/>
                      <a:ext cx="3571200" cy="9598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4C09045" w14:textId="229DF629" w:rsidR="007D5B96" w:rsidRDefault="00E851F3" w:rsidP="007D5B96">
      <w:pPr>
        <w:pStyle w:val="aff9"/>
      </w:pPr>
      <w:r>
        <w:t xml:space="preserve">Рисунок </w:t>
      </w:r>
      <w:r w:rsidR="00ED08BC">
        <w:t>1</w:t>
      </w:r>
      <w:r>
        <w:t>.</w:t>
      </w:r>
      <w:r w:rsidR="00CD6E95">
        <w:t>1</w:t>
      </w:r>
      <w:r w:rsidR="001E7100">
        <w:t>4</w:t>
      </w:r>
      <w:r w:rsidR="0010433D">
        <w:t xml:space="preserve"> – </w:t>
      </w:r>
      <w:r>
        <w:t>Цветовая палитра</w:t>
      </w:r>
      <w:r w:rsidRPr="009D6E90">
        <w:t xml:space="preserve"> сайта «</w:t>
      </w:r>
      <w:r>
        <w:rPr>
          <w:lang w:val="en-US"/>
        </w:rPr>
        <w:t>MADRE</w:t>
      </w:r>
      <w:r w:rsidRPr="009D6E90">
        <w:t>»</w:t>
      </w:r>
    </w:p>
    <w:p w14:paraId="68B31C29" w14:textId="4F87EFAE" w:rsidR="007D5B96" w:rsidRDefault="007D5B96" w:rsidP="007D5B96">
      <w:r>
        <w:t>Для основного текста</w:t>
      </w:r>
      <w:r w:rsidR="00A1324C">
        <w:t xml:space="preserve"> и </w:t>
      </w:r>
      <w:r>
        <w:t>заголовков используется шрифт</w:t>
      </w:r>
      <w:r w:rsidRPr="001625E0">
        <w:t xml:space="preserve"> </w:t>
      </w:r>
      <w:r>
        <w:t>«</w:t>
      </w:r>
      <w:proofErr w:type="spellStart"/>
      <w:r w:rsidRPr="001625E0">
        <w:t>Circe</w:t>
      </w:r>
      <w:proofErr w:type="spellEnd"/>
      <w:r>
        <w:t>»</w:t>
      </w:r>
      <w:r w:rsidR="00497A0C">
        <w:t>. Для </w:t>
      </w:r>
      <w:r>
        <w:t>выделения ключевых слов</w:t>
      </w:r>
      <w:r w:rsidR="000A6ABD">
        <w:t xml:space="preserve"> в </w:t>
      </w:r>
      <w:r>
        <w:t>заголовках используется оранжевый цвет.</w:t>
      </w:r>
    </w:p>
    <w:p w14:paraId="323A6E3F" w14:textId="69A49BE3" w:rsidR="002D584E" w:rsidRPr="006E3F8B" w:rsidRDefault="002D584E" w:rsidP="002D584E">
      <w:r w:rsidRPr="006E3F8B">
        <w:t>Логотип сайта является текстовым, хорошо читается, не вызывает неприятных эмоций</w:t>
      </w:r>
      <w:r w:rsidR="002236A2">
        <w:t xml:space="preserve"> (рисунок 1</w:t>
      </w:r>
      <w:r w:rsidR="002236A2" w:rsidRPr="00D35FE5">
        <w:t>.1</w:t>
      </w:r>
      <w:r w:rsidR="002236A2">
        <w:t>5)</w:t>
      </w:r>
      <w:r w:rsidRPr="006E3F8B">
        <w:t xml:space="preserve">. Сокращенных версий </w:t>
      </w:r>
      <w:r w:rsidR="0051681F">
        <w:t xml:space="preserve">логотипа </w:t>
      </w:r>
      <w:r w:rsidRPr="006E3F8B">
        <w:t>не имеется.</w:t>
      </w:r>
    </w:p>
    <w:p w14:paraId="06A43843" w14:textId="77777777" w:rsidR="002D584E" w:rsidRPr="00D3295F" w:rsidRDefault="002D584E" w:rsidP="002D584E">
      <w:pPr>
        <w:pStyle w:val="affc"/>
      </w:pPr>
      <w:r w:rsidRPr="00112260">
        <w:drawing>
          <wp:inline distT="0" distB="0" distL="0" distR="0" wp14:anchorId="1045F345" wp14:editId="11677603">
            <wp:extent cx="2074808" cy="702310"/>
            <wp:effectExtent l="0" t="0" r="190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239"/>
                    <a:stretch/>
                  </pic:blipFill>
                  <pic:spPr bwMode="auto">
                    <a:xfrm>
                      <a:off x="0" y="0"/>
                      <a:ext cx="2145502" cy="726239"/>
                    </a:xfrm>
                    <a:prstGeom prst="rect">
                      <a:avLst/>
                    </a:prstGeom>
                    <a:ln>
                      <a:noFill/>
                    </a:ln>
                    <a:extLst>
                      <a:ext uri="{53640926-AAD7-44D8-BBD7-CCE9431645EC}">
                        <a14:shadowObscured xmlns:a14="http://schemas.microsoft.com/office/drawing/2010/main"/>
                      </a:ext>
                    </a:extLst>
                  </pic:spPr>
                </pic:pic>
              </a:graphicData>
            </a:graphic>
          </wp:inline>
        </w:drawing>
      </w:r>
    </w:p>
    <w:p w14:paraId="227D0BCD" w14:textId="14CCDEFF" w:rsidR="002D584E" w:rsidRPr="002D584E" w:rsidRDefault="002D584E" w:rsidP="00E21114">
      <w:pPr>
        <w:pStyle w:val="affc"/>
        <w:spacing w:after="0"/>
      </w:pPr>
      <w:r w:rsidRPr="00D3295F">
        <w:t xml:space="preserve">Рисунок </w:t>
      </w:r>
      <w:r w:rsidR="00ED08BC">
        <w:t>1</w:t>
      </w:r>
      <w:r w:rsidRPr="00D3295F">
        <w:t>.</w:t>
      </w:r>
      <w:r>
        <w:t>1</w:t>
      </w:r>
      <w:r w:rsidR="001E7100">
        <w:t>5</w:t>
      </w:r>
      <w:r w:rsidR="0010433D">
        <w:t xml:space="preserve"> – </w:t>
      </w:r>
      <w:r w:rsidRPr="00D3295F">
        <w:t>Логотип сайта «</w:t>
      </w:r>
      <w:r>
        <w:rPr>
          <w:lang w:val="en-US"/>
        </w:rPr>
        <w:t>Madre</w:t>
      </w:r>
      <w:r w:rsidRPr="00D3295F">
        <w:t>»</w:t>
      </w:r>
    </w:p>
    <w:p w14:paraId="125B1EF0" w14:textId="30FC5A1D" w:rsidR="00616930" w:rsidRDefault="00616930" w:rsidP="00CD6E95">
      <w:r w:rsidRPr="00D3295F">
        <w:lastRenderedPageBreak/>
        <w:t>Веб-ресурс является адаптивным под мобильные устройства.</w:t>
      </w:r>
      <w:r w:rsidRPr="00616930">
        <w:t xml:space="preserve"> </w:t>
      </w:r>
      <w:r w:rsidRPr="00D3295F">
        <w:t>Отображение главной страницы</w:t>
      </w:r>
      <w:r w:rsidR="000A6ABD">
        <w:t xml:space="preserve"> на </w:t>
      </w:r>
      <w:r w:rsidRPr="00D3295F">
        <w:t xml:space="preserve">мобильном устройстве </w:t>
      </w:r>
      <w:r>
        <w:t>представлено</w:t>
      </w:r>
      <w:r w:rsidR="000A6ABD">
        <w:t xml:space="preserve"> на рисунке </w:t>
      </w:r>
      <w:r w:rsidR="00ED08BC">
        <w:t>1</w:t>
      </w:r>
      <w:r>
        <w:t>.1</w:t>
      </w:r>
      <w:r w:rsidR="001E7100">
        <w:t>6</w:t>
      </w:r>
      <w:r>
        <w:t xml:space="preserve">.  </w:t>
      </w:r>
    </w:p>
    <w:p w14:paraId="4493ADD4" w14:textId="36CCC072" w:rsidR="00616930" w:rsidRDefault="00616930" w:rsidP="00616930">
      <w:pPr>
        <w:pStyle w:val="a7"/>
      </w:pPr>
      <w:r w:rsidRPr="00616930">
        <w:rPr>
          <w:noProof/>
          <w:lang w:eastAsia="ru-RU"/>
        </w:rPr>
        <w:drawing>
          <wp:inline distT="0" distB="0" distL="0" distR="0" wp14:anchorId="2417C299" wp14:editId="6811D862">
            <wp:extent cx="2606040" cy="4822669"/>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9699" cy="4829440"/>
                    </a:xfrm>
                    <a:prstGeom prst="rect">
                      <a:avLst/>
                    </a:prstGeom>
                  </pic:spPr>
                </pic:pic>
              </a:graphicData>
            </a:graphic>
          </wp:inline>
        </w:drawing>
      </w:r>
    </w:p>
    <w:p w14:paraId="5321CE41" w14:textId="423A7823" w:rsidR="00616930" w:rsidRPr="00B112C6" w:rsidRDefault="00616930" w:rsidP="00616930">
      <w:pPr>
        <w:pStyle w:val="aff9"/>
      </w:pPr>
      <w:r>
        <w:t xml:space="preserve">Рисунок </w:t>
      </w:r>
      <w:r w:rsidR="00ED08BC">
        <w:t>1</w:t>
      </w:r>
      <w:r>
        <w:t>.</w:t>
      </w:r>
      <w:r w:rsidRPr="00D35FE5">
        <w:t>1</w:t>
      </w:r>
      <w:r w:rsidR="001E7100">
        <w:t>6</w:t>
      </w:r>
      <w:r w:rsidR="0010433D">
        <w:t xml:space="preserve"> – </w:t>
      </w:r>
      <w:r>
        <w:t>Г</w:t>
      </w:r>
      <w:r w:rsidRPr="00D3295F">
        <w:t>лавн</w:t>
      </w:r>
      <w:r w:rsidR="00FD20BE">
        <w:t>ая</w:t>
      </w:r>
      <w:r w:rsidRPr="00D3295F">
        <w:t xml:space="preserve"> страниц</w:t>
      </w:r>
      <w:r w:rsidR="00FD20BE">
        <w:t>а</w:t>
      </w:r>
      <w:r w:rsidR="00FD20BE" w:rsidRPr="00FD20BE">
        <w:t xml:space="preserve"> </w:t>
      </w:r>
      <w:r w:rsidR="00FD20BE">
        <w:t>сайта</w:t>
      </w:r>
      <w:r w:rsidR="00FD20BE" w:rsidRPr="009D6E90">
        <w:t xml:space="preserve"> «</w:t>
      </w:r>
      <w:r w:rsidR="00FD20BE">
        <w:rPr>
          <w:lang w:val="en-US"/>
        </w:rPr>
        <w:t>Madre</w:t>
      </w:r>
      <w:r w:rsidR="00FD20BE" w:rsidRPr="009D6E90">
        <w:t>»</w:t>
      </w:r>
      <w:r w:rsidR="000A6ABD">
        <w:t xml:space="preserve"> на </w:t>
      </w:r>
      <w:r w:rsidRPr="00D3295F">
        <w:t xml:space="preserve">мобильном устройстве </w:t>
      </w:r>
    </w:p>
    <w:p w14:paraId="579DE99A" w14:textId="2859326B" w:rsidR="00E851F3" w:rsidRDefault="00DE0351" w:rsidP="00E3242A">
      <w:r w:rsidRPr="00D3295F">
        <w:t>Вывод: веб-ресурс</w:t>
      </w:r>
      <w:r w:rsidR="000A6ABD">
        <w:t xml:space="preserve"> с </w:t>
      </w:r>
      <w:r>
        <w:t>необычным броским дизайном, визуальным наполнением</w:t>
      </w:r>
      <w:r w:rsidR="00B57D1B">
        <w:t>. Сайт</w:t>
      </w:r>
      <w:r>
        <w:t xml:space="preserve"> хорошо преподносит</w:t>
      </w:r>
      <w:r w:rsidR="003F78A5">
        <w:t xml:space="preserve"> всю</w:t>
      </w:r>
      <w:r>
        <w:t xml:space="preserve"> необходимую </w:t>
      </w:r>
      <w:r w:rsidRPr="00D3295F">
        <w:t>информацию</w:t>
      </w:r>
      <w:r w:rsidR="000A6ABD">
        <w:t xml:space="preserve"> о </w:t>
      </w:r>
      <w:r w:rsidR="003F78A5">
        <w:t>школе</w:t>
      </w:r>
      <w:r w:rsidR="00A1324C">
        <w:t xml:space="preserve"> и </w:t>
      </w:r>
      <w:r w:rsidR="003F78A5">
        <w:t>предоставляемых услугах</w:t>
      </w:r>
      <w:r w:rsidR="00B6186D">
        <w:t>, не оставляя пользователю сомнений</w:t>
      </w:r>
      <w:r w:rsidR="000A6ABD">
        <w:t xml:space="preserve"> о </w:t>
      </w:r>
      <w:r w:rsidR="00B6186D">
        <w:t>профессионализме</w:t>
      </w:r>
      <w:r w:rsidR="00A1324C">
        <w:t xml:space="preserve"> и </w:t>
      </w:r>
      <w:r w:rsidR="00B6186D">
        <w:t>исключительности школы.</w:t>
      </w:r>
      <w:r w:rsidRPr="00D3295F">
        <w:t xml:space="preserve"> </w:t>
      </w:r>
    </w:p>
    <w:p w14:paraId="270AA698" w14:textId="599081D9" w:rsidR="000832D9" w:rsidRPr="002B2B88" w:rsidRDefault="00D9727F" w:rsidP="000832D9">
      <w:pPr>
        <w:pStyle w:val="afa"/>
        <w:outlineLvl w:val="2"/>
      </w:pPr>
      <w:bookmarkStart w:id="9" w:name="_Toc168516728"/>
      <w:r>
        <w:t>1</w:t>
      </w:r>
      <w:r w:rsidR="000832D9">
        <w:t>.2.5 Веб-</w:t>
      </w:r>
      <w:r w:rsidR="000832D9" w:rsidRPr="00C83675">
        <w:t xml:space="preserve">сайт </w:t>
      </w:r>
      <w:r w:rsidR="000832D9">
        <w:t>школы</w:t>
      </w:r>
      <w:r w:rsidR="000832D9" w:rsidRPr="00C83675">
        <w:t xml:space="preserve"> </w:t>
      </w:r>
      <w:r w:rsidR="000832D9">
        <w:t>стилистов «</w:t>
      </w:r>
      <w:r w:rsidR="000832D9">
        <w:rPr>
          <w:lang w:eastAsia="ru-RU"/>
        </w:rPr>
        <w:t>Персона»</w:t>
      </w:r>
      <w:bookmarkEnd w:id="9"/>
      <w:r w:rsidR="00041739">
        <w:rPr>
          <w:lang w:eastAsia="ru-RU"/>
        </w:rPr>
        <w:t xml:space="preserve"> </w:t>
      </w:r>
    </w:p>
    <w:p w14:paraId="21CDFAA7" w14:textId="3E504308" w:rsidR="000822E1" w:rsidRDefault="00557C0C" w:rsidP="000832D9">
      <w:r>
        <w:t xml:space="preserve">Школа стилистов </w:t>
      </w:r>
      <w:r w:rsidR="00974F15">
        <w:t>«</w:t>
      </w:r>
      <w:r w:rsidRPr="00557C0C">
        <w:t>Персона</w:t>
      </w:r>
      <w:r w:rsidR="00974F15">
        <w:t>» ориентирована</w:t>
      </w:r>
      <w:r w:rsidR="000A6ABD">
        <w:t xml:space="preserve"> на </w:t>
      </w:r>
      <w:r w:rsidRPr="00557C0C">
        <w:t>обучение стилистов</w:t>
      </w:r>
      <w:r w:rsidR="00A1324C">
        <w:t xml:space="preserve"> и </w:t>
      </w:r>
      <w:r w:rsidRPr="00557C0C">
        <w:t>специалистов</w:t>
      </w:r>
      <w:r w:rsidR="000A6ABD">
        <w:t xml:space="preserve"> в </w:t>
      </w:r>
      <w:r w:rsidRPr="00557C0C">
        <w:t>сфере моды</w:t>
      </w:r>
      <w:r w:rsidR="008E78C4">
        <w:rPr>
          <w:lang w:val="en-US"/>
        </w:rPr>
        <w:t> </w:t>
      </w:r>
      <w:r w:rsidR="000D4F45" w:rsidRPr="000D4F45">
        <w:t>[</w:t>
      </w:r>
      <w:r w:rsidR="00727011">
        <w:t>5</w:t>
      </w:r>
      <w:r w:rsidR="000D4F45" w:rsidRPr="000D4F45">
        <w:t>]</w:t>
      </w:r>
      <w:r w:rsidRPr="00557C0C">
        <w:t xml:space="preserve">. Компания призвана подготовить </w:t>
      </w:r>
      <w:r w:rsidR="00817045">
        <w:t>профессионалов</w:t>
      </w:r>
      <w:r w:rsidRPr="00557C0C">
        <w:t>, способных создавать уникальные</w:t>
      </w:r>
      <w:r w:rsidR="00A1324C">
        <w:t xml:space="preserve"> и </w:t>
      </w:r>
      <w:r>
        <w:t xml:space="preserve">трендовые </w:t>
      </w:r>
      <w:r w:rsidRPr="00557C0C">
        <w:t>образы</w:t>
      </w:r>
      <w:r>
        <w:t xml:space="preserve">, формирующие </w:t>
      </w:r>
      <w:proofErr w:type="spellStart"/>
      <w:r>
        <w:t>бьюти</w:t>
      </w:r>
      <w:proofErr w:type="spellEnd"/>
      <w:r>
        <w:t>-сообщество России, СНГ</w:t>
      </w:r>
      <w:r w:rsidRPr="00557C0C">
        <w:t>.</w:t>
      </w:r>
      <w:r w:rsidR="00F73A20">
        <w:t xml:space="preserve"> Школа является партнёром ве</w:t>
      </w:r>
      <w:r w:rsidR="00974F15">
        <w:t>дущих мировых академий Англии</w:t>
      </w:r>
      <w:r w:rsidR="00A1324C">
        <w:t xml:space="preserve"> и </w:t>
      </w:r>
      <w:r w:rsidR="00F73A20" w:rsidRPr="00974F15">
        <w:t>Японии</w:t>
      </w:r>
      <w:r w:rsidR="00F73A20">
        <w:t xml:space="preserve">. </w:t>
      </w:r>
      <w:r w:rsidR="007B5EB4" w:rsidRPr="007B5EB4">
        <w:t xml:space="preserve">Школа </w:t>
      </w:r>
      <w:r w:rsidR="00974F15">
        <w:t>«</w:t>
      </w:r>
      <w:r w:rsidR="007B5EB4" w:rsidRPr="007B5EB4">
        <w:t>Персона</w:t>
      </w:r>
      <w:r w:rsidR="00974F15">
        <w:t>»</w:t>
      </w:r>
      <w:r w:rsidR="007B5EB4" w:rsidRPr="007B5EB4">
        <w:t xml:space="preserve"> выделяется своим индивидуальным подходом</w:t>
      </w:r>
      <w:r w:rsidR="000A6ABD">
        <w:t xml:space="preserve"> к </w:t>
      </w:r>
      <w:r w:rsidR="007B5EB4" w:rsidRPr="007B5EB4">
        <w:t>каждому студенту, помогая им раскрыть свой потенциал</w:t>
      </w:r>
      <w:r w:rsidR="00A1324C">
        <w:t xml:space="preserve"> и </w:t>
      </w:r>
      <w:r w:rsidR="007B5EB4" w:rsidRPr="007B5EB4">
        <w:t>развить свои индивидуальные стилистические предпочтения.</w:t>
      </w:r>
    </w:p>
    <w:p w14:paraId="18051151" w14:textId="2FACF1E3" w:rsidR="002172F2" w:rsidRDefault="003C1648" w:rsidP="00324B32">
      <w:r w:rsidRPr="003C1648">
        <w:t>Сайт школы оформлен</w:t>
      </w:r>
      <w:r w:rsidR="000A6ABD">
        <w:t xml:space="preserve"> в </w:t>
      </w:r>
      <w:r w:rsidRPr="003C1648">
        <w:t>творческом стиле</w:t>
      </w:r>
      <w:r w:rsidR="00974F15">
        <w:t>, отражающем индивидуальность</w:t>
      </w:r>
      <w:r w:rsidR="00A1324C">
        <w:t xml:space="preserve"> и </w:t>
      </w:r>
      <w:r w:rsidRPr="003C1648">
        <w:t>креативность, что помогает привлечь артистично настроенных посетителей.</w:t>
      </w:r>
      <w:r>
        <w:t xml:space="preserve"> </w:t>
      </w:r>
      <w:r w:rsidR="00443435">
        <w:t>Главная страница сайта представлена</w:t>
      </w:r>
      <w:r w:rsidR="000A6ABD">
        <w:t xml:space="preserve"> на рисунке </w:t>
      </w:r>
      <w:r w:rsidR="00ED08BC">
        <w:t>1</w:t>
      </w:r>
      <w:r w:rsidR="00443435">
        <w:t>.1</w:t>
      </w:r>
      <w:r w:rsidR="001E7100">
        <w:t>7</w:t>
      </w:r>
      <w:r w:rsidR="00443435" w:rsidRPr="00D3295F">
        <w:t>.</w:t>
      </w:r>
    </w:p>
    <w:p w14:paraId="6CCDF796" w14:textId="286DB72E" w:rsidR="002172F2" w:rsidRDefault="00984959" w:rsidP="00984959">
      <w:pPr>
        <w:pStyle w:val="a7"/>
      </w:pPr>
      <w:r w:rsidRPr="00984959">
        <w:rPr>
          <w:noProof/>
          <w:lang w:eastAsia="ru-RU"/>
        </w:rPr>
        <w:lastRenderedPageBreak/>
        <w:drawing>
          <wp:inline distT="0" distB="0" distL="0" distR="0" wp14:anchorId="1006B49D" wp14:editId="04012243">
            <wp:extent cx="5868000" cy="2899792"/>
            <wp:effectExtent l="19050" t="19050" r="19050" b="152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00" cy="2899792"/>
                    </a:xfrm>
                    <a:prstGeom prst="rect">
                      <a:avLst/>
                    </a:prstGeom>
                    <a:ln w="3175">
                      <a:solidFill>
                        <a:schemeClr val="tx1"/>
                      </a:solidFill>
                    </a:ln>
                  </pic:spPr>
                </pic:pic>
              </a:graphicData>
            </a:graphic>
          </wp:inline>
        </w:drawing>
      </w:r>
    </w:p>
    <w:p w14:paraId="3590E9D4" w14:textId="5451B769" w:rsidR="00984959" w:rsidRPr="00D3295F" w:rsidRDefault="00984959" w:rsidP="00984959">
      <w:pPr>
        <w:pStyle w:val="affc"/>
      </w:pPr>
      <w:r w:rsidRPr="00D3295F">
        <w:t xml:space="preserve">Рисунок </w:t>
      </w:r>
      <w:r w:rsidR="00ED08BC">
        <w:t>1</w:t>
      </w:r>
      <w:r w:rsidRPr="00D3295F">
        <w:t>.</w:t>
      </w:r>
      <w:r>
        <w:t>1</w:t>
      </w:r>
      <w:r w:rsidR="001E7100">
        <w:t>7</w:t>
      </w:r>
      <w:r w:rsidR="0010433D">
        <w:t xml:space="preserve"> – </w:t>
      </w:r>
      <w:r>
        <w:t>Главная страница сайта</w:t>
      </w:r>
      <w:r w:rsidRPr="00D3295F">
        <w:t xml:space="preserve"> «</w:t>
      </w:r>
      <w:r>
        <w:t>Персона</w:t>
      </w:r>
      <w:r w:rsidRPr="00D3295F">
        <w:t>»</w:t>
      </w:r>
    </w:p>
    <w:p w14:paraId="3281D540" w14:textId="5CA996EB" w:rsidR="00F507C1" w:rsidRDefault="00F507C1" w:rsidP="00F507C1">
      <w:r>
        <w:t>Большая часть контента сайта представлена</w:t>
      </w:r>
      <w:r w:rsidR="000A6ABD">
        <w:t xml:space="preserve"> в </w:t>
      </w:r>
      <w:r>
        <w:t xml:space="preserve">графическом </w:t>
      </w:r>
      <w:r w:rsidR="00974F15">
        <w:t>виде</w:t>
      </w:r>
      <w:r>
        <w:t xml:space="preserve">, дополненный </w:t>
      </w:r>
      <w:r w:rsidRPr="00D3295F">
        <w:t>минимальн</w:t>
      </w:r>
      <w:r>
        <w:t>ым</w:t>
      </w:r>
      <w:r w:rsidRPr="00D3295F">
        <w:t xml:space="preserve"> </w:t>
      </w:r>
      <w:r>
        <w:t>количеством текста, не пере</w:t>
      </w:r>
      <w:r w:rsidR="00974F15">
        <w:t>гружая обилием информации</w:t>
      </w:r>
      <w:r w:rsidR="00A1324C">
        <w:t xml:space="preserve"> и </w:t>
      </w:r>
      <w:r>
        <w:t>концентрируя внимание пользователя</w:t>
      </w:r>
      <w:r w:rsidR="000A6ABD">
        <w:t xml:space="preserve"> на </w:t>
      </w:r>
      <w:r>
        <w:t xml:space="preserve">визуальной части. </w:t>
      </w:r>
    </w:p>
    <w:p w14:paraId="78FF5AA8" w14:textId="32EBCBAE" w:rsidR="006E15B9" w:rsidRDefault="006E15B9" w:rsidP="006E15B9">
      <w:r w:rsidRPr="00D3295F">
        <w:t>Сайт выглядит одновременно презентабельно</w:t>
      </w:r>
      <w:r w:rsidR="00A1324C">
        <w:t xml:space="preserve"> и </w:t>
      </w:r>
      <w:r>
        <w:t>необычно</w:t>
      </w:r>
      <w:r w:rsidRPr="00D3295F">
        <w:t>.</w:t>
      </w:r>
      <w:r>
        <w:t xml:space="preserve"> Цветные </w:t>
      </w:r>
      <w:r w:rsidR="002E4FAE">
        <w:t>фигуры</w:t>
      </w:r>
      <w:r w:rsidR="000A6ABD">
        <w:t xml:space="preserve"> на </w:t>
      </w:r>
      <w:r>
        <w:t xml:space="preserve">страницах добавляют сайту </w:t>
      </w:r>
      <w:r w:rsidR="0095160D">
        <w:t>стильный</w:t>
      </w:r>
      <w:r w:rsidR="00A1324C">
        <w:t xml:space="preserve"> и </w:t>
      </w:r>
      <w:r w:rsidR="0095160D">
        <w:t>самобытный</w:t>
      </w:r>
      <w:r>
        <w:t xml:space="preserve"> вид</w:t>
      </w:r>
      <w:r w:rsidR="0095160D">
        <w:t>, соответствующий области моды</w:t>
      </w:r>
      <w:r w:rsidR="002E4FAE">
        <w:t>.</w:t>
      </w:r>
      <w:r>
        <w:t xml:space="preserve"> </w:t>
      </w:r>
      <w:r w:rsidR="00406A02">
        <w:t xml:space="preserve">Расположение элементов, их композиция привлекает внимание, </w:t>
      </w:r>
      <w:r>
        <w:t xml:space="preserve">гармонично </w:t>
      </w:r>
      <w:r w:rsidR="0095160D">
        <w:t>дополня</w:t>
      </w:r>
      <w:r w:rsidR="00406A02">
        <w:t>е</w:t>
      </w:r>
      <w:r w:rsidR="0095160D">
        <w:t>т ф</w:t>
      </w:r>
      <w:r w:rsidR="003C1648">
        <w:t>отографии образов, учебных классов</w:t>
      </w:r>
      <w:r w:rsidR="00A1324C">
        <w:t xml:space="preserve"> и </w:t>
      </w:r>
      <w:r w:rsidR="003C1648">
        <w:t>проектов студентов создают атмосферу креативности</w:t>
      </w:r>
      <w:r w:rsidR="00A1324C">
        <w:t xml:space="preserve"> и </w:t>
      </w:r>
      <w:r w:rsidR="003C1648">
        <w:t>профессионализма.</w:t>
      </w:r>
      <w:r w:rsidR="00406A02">
        <w:t xml:space="preserve"> </w:t>
      </w:r>
      <w:r w:rsidR="009219EE">
        <w:t>Блок «Курсы»</w:t>
      </w:r>
      <w:r w:rsidR="000A6ABD">
        <w:t xml:space="preserve"> на </w:t>
      </w:r>
      <w:r w:rsidR="009219EE">
        <w:t>главной странице представлен</w:t>
      </w:r>
      <w:r w:rsidR="000A6ABD">
        <w:t xml:space="preserve"> на рисунке </w:t>
      </w:r>
      <w:r w:rsidR="00ED08BC">
        <w:t>1</w:t>
      </w:r>
      <w:r w:rsidR="009219EE">
        <w:t>.1</w:t>
      </w:r>
      <w:r w:rsidR="009B53DC">
        <w:t>8</w:t>
      </w:r>
      <w:r w:rsidR="009219EE">
        <w:t>.</w:t>
      </w:r>
    </w:p>
    <w:p w14:paraId="43B12EF1" w14:textId="140FADF0" w:rsidR="003C1648" w:rsidRDefault="002E4FAE" w:rsidP="009219EE">
      <w:pPr>
        <w:pStyle w:val="a7"/>
      </w:pPr>
      <w:r w:rsidRPr="002E4FAE">
        <w:rPr>
          <w:noProof/>
          <w:lang w:eastAsia="ru-RU"/>
        </w:rPr>
        <w:drawing>
          <wp:inline distT="0" distB="0" distL="0" distR="0" wp14:anchorId="6F89D6BD" wp14:editId="312F28F0">
            <wp:extent cx="5868000" cy="2890436"/>
            <wp:effectExtent l="19050" t="19050" r="19050" b="247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00" cy="2890436"/>
                    </a:xfrm>
                    <a:prstGeom prst="rect">
                      <a:avLst/>
                    </a:prstGeom>
                    <a:ln w="3175">
                      <a:solidFill>
                        <a:schemeClr val="tx1"/>
                      </a:solidFill>
                    </a:ln>
                  </pic:spPr>
                </pic:pic>
              </a:graphicData>
            </a:graphic>
          </wp:inline>
        </w:drawing>
      </w:r>
    </w:p>
    <w:p w14:paraId="27A3B7FE" w14:textId="44E7DA5B" w:rsidR="009219EE" w:rsidRDefault="005643BB" w:rsidP="00EF475E">
      <w:pPr>
        <w:pStyle w:val="affc"/>
      </w:pPr>
      <w:r w:rsidRPr="00D3295F">
        <w:t xml:space="preserve">Рисунок </w:t>
      </w:r>
      <w:r w:rsidR="00ED08BC">
        <w:t>1</w:t>
      </w:r>
      <w:r w:rsidRPr="00D3295F">
        <w:t>.</w:t>
      </w:r>
      <w:r>
        <w:t>1</w:t>
      </w:r>
      <w:r w:rsidR="009B53DC">
        <w:t>8</w:t>
      </w:r>
      <w:r w:rsidR="0010433D">
        <w:t xml:space="preserve"> – </w:t>
      </w:r>
      <w:r>
        <w:t>Блок «Курсы»</w:t>
      </w:r>
      <w:r w:rsidR="000A6ABD">
        <w:t xml:space="preserve"> на </w:t>
      </w:r>
      <w:r>
        <w:t>главной странице сайта</w:t>
      </w:r>
      <w:r w:rsidRPr="00D3295F">
        <w:t xml:space="preserve"> «</w:t>
      </w:r>
      <w:r>
        <w:t>Персона</w:t>
      </w:r>
      <w:r w:rsidRPr="00D3295F">
        <w:t>»</w:t>
      </w:r>
    </w:p>
    <w:p w14:paraId="36691FB9" w14:textId="7D064E98" w:rsidR="009B53DC" w:rsidRDefault="009B53DC" w:rsidP="009B53DC">
      <w:pPr>
        <w:pStyle w:val="a1"/>
        <w:numPr>
          <w:ilvl w:val="0"/>
          <w:numId w:val="0"/>
        </w:numPr>
        <w:ind w:firstLine="709"/>
      </w:pPr>
      <w:r w:rsidRPr="00D3295F">
        <w:t>Весь сайт выполнен</w:t>
      </w:r>
      <w:r>
        <w:t xml:space="preserve"> в </w:t>
      </w:r>
      <w:r w:rsidRPr="00D3295F">
        <w:t>единой стилистике,</w:t>
      </w:r>
      <w:r>
        <w:t xml:space="preserve"> с </w:t>
      </w:r>
      <w:r w:rsidRPr="00D3295F">
        <w:t xml:space="preserve">использованием достаточно вызывающей </w:t>
      </w:r>
      <w:r>
        <w:t xml:space="preserve">яркой </w:t>
      </w:r>
      <w:r w:rsidRPr="00D3295F">
        <w:t xml:space="preserve">палитры. </w:t>
      </w:r>
      <w:r>
        <w:t>Основным цветами являются</w:t>
      </w:r>
      <w:r w:rsidRPr="00D3295F">
        <w:t xml:space="preserve"> белый</w:t>
      </w:r>
      <w:r w:rsidR="00A1324C">
        <w:t xml:space="preserve"> и </w:t>
      </w:r>
      <w:r>
        <w:t xml:space="preserve">чёрный, акцентные </w:t>
      </w:r>
      <w:r>
        <w:lastRenderedPageBreak/>
        <w:t>цвета</w:t>
      </w:r>
      <w:r w:rsidR="0010433D">
        <w:rPr>
          <w:szCs w:val="28"/>
        </w:rPr>
        <w:t xml:space="preserve"> – </w:t>
      </w:r>
      <w:r>
        <w:rPr>
          <w:szCs w:val="28"/>
        </w:rPr>
        <w:t>синий, жёлтый</w:t>
      </w:r>
      <w:r w:rsidR="00A1324C">
        <w:rPr>
          <w:szCs w:val="28"/>
        </w:rPr>
        <w:t xml:space="preserve"> и </w:t>
      </w:r>
      <w:r>
        <w:rPr>
          <w:szCs w:val="28"/>
        </w:rPr>
        <w:t xml:space="preserve">красный. </w:t>
      </w:r>
      <w:r w:rsidRPr="00D3295F">
        <w:t>Основные</w:t>
      </w:r>
      <w:r w:rsidR="00A1324C">
        <w:t xml:space="preserve"> и </w:t>
      </w:r>
      <w:r w:rsidRPr="00D3295F">
        <w:t>акцентные цвета веб-ресурса представлена</w:t>
      </w:r>
      <w:r>
        <w:t xml:space="preserve"> на рисунке 1.19</w:t>
      </w:r>
      <w:r w:rsidR="00497A0C">
        <w:t>. Для </w:t>
      </w:r>
      <w:r>
        <w:t>заголовков</w:t>
      </w:r>
      <w:r w:rsidR="00A1324C">
        <w:t xml:space="preserve"> и </w:t>
      </w:r>
      <w:r>
        <w:t>основного текста используется шрифт «</w:t>
      </w:r>
      <w:proofErr w:type="spellStart"/>
      <w:r w:rsidRPr="00736934">
        <w:t>BertSans</w:t>
      </w:r>
      <w:proofErr w:type="spellEnd"/>
      <w:r>
        <w:t>»</w:t>
      </w:r>
      <w:r w:rsidR="0010433D">
        <w:rPr>
          <w:szCs w:val="28"/>
        </w:rPr>
        <w:t xml:space="preserve"> – </w:t>
      </w:r>
      <w:r>
        <w:rPr>
          <w:szCs w:val="28"/>
        </w:rPr>
        <w:t>минималистичный</w:t>
      </w:r>
      <w:r w:rsidR="00A1324C">
        <w:rPr>
          <w:szCs w:val="28"/>
        </w:rPr>
        <w:t xml:space="preserve"> и </w:t>
      </w:r>
      <w:r>
        <w:rPr>
          <w:szCs w:val="28"/>
        </w:rPr>
        <w:t>читабельный.</w:t>
      </w:r>
    </w:p>
    <w:p w14:paraId="79F2C243" w14:textId="77777777" w:rsidR="009B53DC" w:rsidRDefault="009B53DC" w:rsidP="009B53DC">
      <w:pPr>
        <w:pStyle w:val="a7"/>
      </w:pPr>
      <w:r>
        <w:rPr>
          <w:noProof/>
          <w:lang w:eastAsia="ru-RU"/>
        </w:rPr>
        <w:drawing>
          <wp:inline distT="0" distB="0" distL="0" distR="0" wp14:anchorId="13DC4550" wp14:editId="0D3AA816">
            <wp:extent cx="4510420" cy="1114233"/>
            <wp:effectExtent l="19050" t="19050" r="234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9865" cy="1121507"/>
                    </a:xfrm>
                    <a:prstGeom prst="rect">
                      <a:avLst/>
                    </a:prstGeom>
                    <a:ln w="3175">
                      <a:solidFill>
                        <a:schemeClr val="tx1"/>
                      </a:solidFill>
                    </a:ln>
                  </pic:spPr>
                </pic:pic>
              </a:graphicData>
            </a:graphic>
          </wp:inline>
        </w:drawing>
      </w:r>
    </w:p>
    <w:p w14:paraId="71137E2C" w14:textId="49FEAC41" w:rsidR="009B53DC" w:rsidRDefault="009B53DC" w:rsidP="009B53DC">
      <w:pPr>
        <w:pStyle w:val="a8"/>
      </w:pPr>
      <w:r w:rsidRPr="00D3295F">
        <w:t xml:space="preserve">Рисунок </w:t>
      </w:r>
      <w:r>
        <w:t>1</w:t>
      </w:r>
      <w:r w:rsidRPr="00D3295F">
        <w:t>.</w:t>
      </w:r>
      <w:r>
        <w:t>19</w:t>
      </w:r>
      <w:r w:rsidR="0010433D">
        <w:t xml:space="preserve"> – </w:t>
      </w:r>
      <w:r w:rsidRPr="00D3295F">
        <w:t>Основные</w:t>
      </w:r>
      <w:r w:rsidR="00A1324C">
        <w:t xml:space="preserve"> и </w:t>
      </w:r>
      <w:r w:rsidRPr="00D3295F">
        <w:t>акцентные цвета сайта «</w:t>
      </w:r>
      <w:r>
        <w:t>Персона</w:t>
      </w:r>
      <w:r w:rsidRPr="00D3295F">
        <w:t>»</w:t>
      </w:r>
    </w:p>
    <w:p w14:paraId="6C8EB60B" w14:textId="3FB68EEA" w:rsidR="00C356BD" w:rsidRPr="007525ED" w:rsidRDefault="00F507C1" w:rsidP="007525ED">
      <w:pPr>
        <w:rPr>
          <w:spacing w:val="-6"/>
        </w:rPr>
      </w:pPr>
      <w:r w:rsidRPr="00D3295F">
        <w:t xml:space="preserve">Основной логотип сайта является текстовым, содержащим название </w:t>
      </w:r>
      <w:r>
        <w:t>школы</w:t>
      </w:r>
      <w:r w:rsidRPr="00D3295F">
        <w:t xml:space="preserve">. Логотип </w:t>
      </w:r>
      <w:r>
        <w:t>максимально простой</w:t>
      </w:r>
      <w:r w:rsidR="00A1324C">
        <w:t xml:space="preserve"> и </w:t>
      </w:r>
      <w:r w:rsidRPr="00D3295F">
        <w:t>достаточно запоминающи</w:t>
      </w:r>
      <w:r>
        <w:t>йся</w:t>
      </w:r>
      <w:r w:rsidRPr="00D3295F">
        <w:t>.</w:t>
      </w:r>
      <w:r w:rsidR="007525ED" w:rsidRPr="007525ED">
        <w:rPr>
          <w:spacing w:val="-6"/>
        </w:rPr>
        <w:t xml:space="preserve"> </w:t>
      </w:r>
      <w:r w:rsidR="007525ED" w:rsidRPr="006E3F8B">
        <w:rPr>
          <w:spacing w:val="-6"/>
        </w:rPr>
        <w:t>Сокращенных версий не имеется. Логотип представлен</w:t>
      </w:r>
      <w:r w:rsidR="000A6ABD">
        <w:rPr>
          <w:spacing w:val="-6"/>
        </w:rPr>
        <w:t xml:space="preserve"> на рисунке </w:t>
      </w:r>
      <w:r w:rsidR="00ED08BC">
        <w:rPr>
          <w:spacing w:val="-6"/>
        </w:rPr>
        <w:t>1</w:t>
      </w:r>
      <w:r w:rsidR="007525ED" w:rsidRPr="006E3F8B">
        <w:rPr>
          <w:spacing w:val="-6"/>
        </w:rPr>
        <w:t>.</w:t>
      </w:r>
      <w:r w:rsidR="001E7100">
        <w:rPr>
          <w:spacing w:val="-6"/>
        </w:rPr>
        <w:t>20</w:t>
      </w:r>
      <w:r w:rsidR="007525ED" w:rsidRPr="006E3F8B">
        <w:rPr>
          <w:spacing w:val="-6"/>
        </w:rPr>
        <w:t>.</w:t>
      </w:r>
    </w:p>
    <w:p w14:paraId="44B88228" w14:textId="08812616" w:rsidR="00F507C1" w:rsidRDefault="00F507C1" w:rsidP="009C6414">
      <w:pPr>
        <w:pStyle w:val="a7"/>
      </w:pPr>
      <w:r w:rsidRPr="00F507C1">
        <w:rPr>
          <w:noProof/>
          <w:lang w:eastAsia="ru-RU"/>
        </w:rPr>
        <w:drawing>
          <wp:inline distT="0" distB="0" distL="0" distR="0" wp14:anchorId="47F4640A" wp14:editId="47542807">
            <wp:extent cx="2720008" cy="842645"/>
            <wp:effectExtent l="19050" t="19050" r="23495" b="146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6942" cy="844793"/>
                    </a:xfrm>
                    <a:prstGeom prst="rect">
                      <a:avLst/>
                    </a:prstGeom>
                    <a:ln w="3175">
                      <a:solidFill>
                        <a:schemeClr val="tx1"/>
                      </a:solidFill>
                    </a:ln>
                  </pic:spPr>
                </pic:pic>
              </a:graphicData>
            </a:graphic>
          </wp:inline>
        </w:drawing>
      </w:r>
    </w:p>
    <w:p w14:paraId="5D9ED123" w14:textId="014D57BC" w:rsidR="007525ED" w:rsidRPr="007525ED" w:rsidRDefault="007525ED" w:rsidP="004148C6">
      <w:pPr>
        <w:pStyle w:val="a8"/>
      </w:pPr>
      <w:r w:rsidRPr="00D3295F">
        <w:t xml:space="preserve">Рисунок </w:t>
      </w:r>
      <w:r w:rsidR="00ED08BC">
        <w:t>1</w:t>
      </w:r>
      <w:r w:rsidRPr="00D3295F">
        <w:t>.</w:t>
      </w:r>
      <w:r w:rsidR="001E7100">
        <w:t>20</w:t>
      </w:r>
      <w:r w:rsidR="0010433D">
        <w:t xml:space="preserve"> – </w:t>
      </w:r>
      <w:r>
        <w:t>Логотип</w:t>
      </w:r>
      <w:r w:rsidRPr="00D3295F">
        <w:t xml:space="preserve"> сайта «</w:t>
      </w:r>
      <w:r>
        <w:t>Персона</w:t>
      </w:r>
      <w:r w:rsidRPr="00D3295F">
        <w:t>»</w:t>
      </w:r>
    </w:p>
    <w:p w14:paraId="3FEBD54F" w14:textId="23B39A72" w:rsidR="005D737D" w:rsidRDefault="00C356BD" w:rsidP="00612E26">
      <w:r>
        <w:t>При входе</w:t>
      </w:r>
      <w:r w:rsidR="000A6ABD">
        <w:t xml:space="preserve"> на </w:t>
      </w:r>
      <w:r>
        <w:t>сайт пользователю предоставляется возможность подобрать подходящий</w:t>
      </w:r>
      <w:r w:rsidR="000A6ABD">
        <w:t xml:space="preserve"> для </w:t>
      </w:r>
      <w:r>
        <w:t>него курс, ответив</w:t>
      </w:r>
      <w:r w:rsidR="000A6ABD">
        <w:t xml:space="preserve"> на </w:t>
      </w:r>
      <w:r>
        <w:t>несколько вопросов.</w:t>
      </w:r>
      <w:r w:rsidR="00ED670D">
        <w:t xml:space="preserve"> Также имеется возможность записаться</w:t>
      </w:r>
      <w:r w:rsidR="000A6ABD">
        <w:t xml:space="preserve"> на </w:t>
      </w:r>
      <w:r w:rsidR="00ED670D">
        <w:t>бесплатный урок</w:t>
      </w:r>
      <w:r w:rsidR="00497A0C">
        <w:t>. В </w:t>
      </w:r>
      <w:r w:rsidR="005D737D">
        <w:t>качестве отзывов</w:t>
      </w:r>
      <w:r w:rsidR="000A6ABD">
        <w:t xml:space="preserve"> к </w:t>
      </w:r>
      <w:r w:rsidR="005D737D">
        <w:t xml:space="preserve">курсу прилагаются </w:t>
      </w:r>
      <w:proofErr w:type="spellStart"/>
      <w:r w:rsidR="005D737D">
        <w:t>видеоотзывы</w:t>
      </w:r>
      <w:proofErr w:type="spellEnd"/>
      <w:r w:rsidR="00474D68">
        <w:t xml:space="preserve"> </w:t>
      </w:r>
      <w:r w:rsidR="000A6ABD">
        <w:t>от </w:t>
      </w:r>
      <w:r w:rsidR="005D737D">
        <w:t>учеников</w:t>
      </w:r>
      <w:r w:rsidR="00DB2930">
        <w:t xml:space="preserve"> </w:t>
      </w:r>
      <w:r w:rsidR="005D737D">
        <w:t>школы. Это вызывает доверие</w:t>
      </w:r>
      <w:r w:rsidR="000A6ABD">
        <w:t> у </w:t>
      </w:r>
      <w:r w:rsidR="005D737D">
        <w:t>потенциальных клиентов</w:t>
      </w:r>
      <w:r w:rsidR="00A1324C">
        <w:t xml:space="preserve"> и </w:t>
      </w:r>
      <w:r w:rsidR="005D737D">
        <w:t>повышает их интерес</w:t>
      </w:r>
      <w:r w:rsidR="000A6ABD">
        <w:t xml:space="preserve"> к </w:t>
      </w:r>
      <w:r w:rsidR="005D737D">
        <w:t>курсам.</w:t>
      </w:r>
    </w:p>
    <w:p w14:paraId="001E09B7" w14:textId="6C4BD61D" w:rsidR="006D64B6" w:rsidRDefault="002172F2" w:rsidP="004540E9">
      <w:r>
        <w:t xml:space="preserve">Сайт школы стилистов </w:t>
      </w:r>
      <w:r w:rsidR="00974F15">
        <w:t>«</w:t>
      </w:r>
      <w:r>
        <w:t>Персона</w:t>
      </w:r>
      <w:r w:rsidR="00974F15">
        <w:t>»</w:t>
      </w:r>
      <w:r>
        <w:t xml:space="preserve"> пре</w:t>
      </w:r>
      <w:r w:rsidR="00974F15">
        <w:t>дставляет собой инновационное</w:t>
      </w:r>
      <w:r w:rsidR="00A1324C">
        <w:t xml:space="preserve"> и </w:t>
      </w:r>
      <w:r>
        <w:t>стильное решение, ориентированное</w:t>
      </w:r>
      <w:r w:rsidR="00DB2930">
        <w:t xml:space="preserve"> </w:t>
      </w:r>
      <w:r w:rsidR="000A6ABD">
        <w:t>на </w:t>
      </w:r>
      <w:r>
        <w:t>развитие креативности, индивидуальности</w:t>
      </w:r>
      <w:r w:rsidR="00A1324C">
        <w:t xml:space="preserve"> и </w:t>
      </w:r>
      <w:r>
        <w:t>профессионализма</w:t>
      </w:r>
      <w:r w:rsidR="000A6ABD">
        <w:t> у </w:t>
      </w:r>
      <w:r>
        <w:t>своих студентов.</w:t>
      </w:r>
      <w:r w:rsidR="00D94CB8">
        <w:t xml:space="preserve"> </w:t>
      </w:r>
      <w:r w:rsidR="003C1648" w:rsidRPr="003C1648">
        <w:t>Дизайн сайта</w:t>
      </w:r>
      <w:r w:rsidR="00974F15">
        <w:t xml:space="preserve"> «</w:t>
      </w:r>
      <w:r w:rsidR="003C1648" w:rsidRPr="003C1648">
        <w:t>Персона</w:t>
      </w:r>
      <w:r w:rsidR="00974F15">
        <w:t>»</w:t>
      </w:r>
      <w:r w:rsidR="003C1648" w:rsidRPr="003C1648">
        <w:t xml:space="preserve"> ориентирован</w:t>
      </w:r>
      <w:r w:rsidR="000A6ABD">
        <w:t xml:space="preserve"> на </w:t>
      </w:r>
      <w:r w:rsidR="003C1648" w:rsidRPr="003C1648">
        <w:t>модные</w:t>
      </w:r>
      <w:r w:rsidR="00A1324C">
        <w:t xml:space="preserve"> и </w:t>
      </w:r>
      <w:r w:rsidR="003C1648" w:rsidRPr="003C1648">
        <w:t>стильные тренды.</w:t>
      </w:r>
    </w:p>
    <w:p w14:paraId="67A971E8" w14:textId="44B00FAD" w:rsidR="00046CFD" w:rsidRPr="002D6BE9" w:rsidRDefault="00046CFD" w:rsidP="00046CFD">
      <w:pPr>
        <w:pStyle w:val="af7"/>
        <w:outlineLvl w:val="1"/>
        <w:rPr>
          <w:spacing w:val="-4"/>
        </w:rPr>
      </w:pPr>
      <w:bookmarkStart w:id="10" w:name="_Toc168516729"/>
      <w:r>
        <w:t>1.3 </w:t>
      </w:r>
      <w:r w:rsidR="004540E9" w:rsidRPr="002D6BE9">
        <w:rPr>
          <w:spacing w:val="-4"/>
        </w:rPr>
        <w:t>Выбор стиля дизайна</w:t>
      </w:r>
      <w:r w:rsidR="00A1324C">
        <w:rPr>
          <w:spacing w:val="-4"/>
        </w:rPr>
        <w:t xml:space="preserve"> и </w:t>
      </w:r>
      <w:r w:rsidR="004540E9" w:rsidRPr="002D6BE9">
        <w:rPr>
          <w:spacing w:val="-4"/>
        </w:rPr>
        <w:t>технологий</w:t>
      </w:r>
      <w:r w:rsidR="000A6ABD" w:rsidRPr="002D6BE9">
        <w:rPr>
          <w:spacing w:val="-4"/>
        </w:rPr>
        <w:t xml:space="preserve"> для </w:t>
      </w:r>
      <w:r w:rsidR="004540E9" w:rsidRPr="002D6BE9">
        <w:rPr>
          <w:spacing w:val="-4"/>
        </w:rPr>
        <w:t>решения поставленной задачи</w:t>
      </w:r>
      <w:bookmarkEnd w:id="10"/>
    </w:p>
    <w:p w14:paraId="1F30F4FD" w14:textId="1F97381A" w:rsidR="00903959" w:rsidRDefault="006E1692" w:rsidP="006E1692">
      <w:r w:rsidRPr="006E1692">
        <w:t>Дизайн</w:t>
      </w:r>
      <w:r w:rsidR="00474D68">
        <w:t xml:space="preserve"> </w:t>
      </w:r>
      <w:r w:rsidRPr="006E1692">
        <w:t>сайта</w:t>
      </w:r>
      <w:r w:rsidR="00743DDB">
        <w:t xml:space="preserve"> </w:t>
      </w:r>
      <w:r w:rsidRPr="006E1692">
        <w:t>является первым,</w:t>
      </w:r>
      <w:r w:rsidR="00486E87">
        <w:t xml:space="preserve"> </w:t>
      </w:r>
      <w:r w:rsidR="000A6ABD">
        <w:t>с </w:t>
      </w:r>
      <w:r w:rsidRPr="006E1692">
        <w:t>чем сталкивается посетитель. Привлекательный</w:t>
      </w:r>
      <w:r w:rsidR="00A1324C">
        <w:t xml:space="preserve"> и </w:t>
      </w:r>
      <w:r w:rsidRPr="006E1692">
        <w:t>стильный дизайн</w:t>
      </w:r>
      <w:r>
        <w:t>, качественно подобранный графический материал</w:t>
      </w:r>
      <w:r w:rsidR="00A1324C">
        <w:t xml:space="preserve"> и </w:t>
      </w:r>
      <w:r w:rsidR="00883A6A">
        <w:t xml:space="preserve">приятная </w:t>
      </w:r>
      <w:r>
        <w:t>цветовая палитра, выбор читабельной типографики</w:t>
      </w:r>
      <w:r w:rsidR="005A6ABB">
        <w:t>,</w:t>
      </w:r>
      <w:r w:rsidR="000A6ABD">
        <w:t xml:space="preserve"> а </w:t>
      </w:r>
      <w:r>
        <w:t xml:space="preserve">также </w:t>
      </w:r>
      <w:r w:rsidRPr="00664D89">
        <w:t>информативны</w:t>
      </w:r>
      <w:r>
        <w:t>й</w:t>
      </w:r>
      <w:r w:rsidR="00A1324C">
        <w:t xml:space="preserve"> и </w:t>
      </w:r>
      <w:r>
        <w:t>грамотно составленный контент сайта</w:t>
      </w:r>
      <w:r w:rsidRPr="006E1692">
        <w:t xml:space="preserve"> созда</w:t>
      </w:r>
      <w:r w:rsidR="00883A6A">
        <w:t>ю</w:t>
      </w:r>
      <w:r w:rsidRPr="006E1692">
        <w:t>т позитивное первое впечатлени</w:t>
      </w:r>
      <w:r>
        <w:t>е</w:t>
      </w:r>
      <w:r w:rsidRPr="006E1692">
        <w:t>.</w:t>
      </w:r>
      <w:r>
        <w:t xml:space="preserve"> Внешний вид сайта определяет </w:t>
      </w:r>
      <w:r w:rsidRPr="006E1692">
        <w:t xml:space="preserve">профессионализм </w:t>
      </w:r>
      <w:r>
        <w:t>компании,</w:t>
      </w:r>
      <w:r w:rsidRPr="006E1692">
        <w:t xml:space="preserve"> </w:t>
      </w:r>
      <w:r w:rsidR="000A6ABD">
        <w:t>в </w:t>
      </w:r>
      <w:r w:rsidRPr="006E1692">
        <w:t xml:space="preserve">глазах потенциальных </w:t>
      </w:r>
      <w:r>
        <w:t xml:space="preserve">клиентов, способствует </w:t>
      </w:r>
      <w:r w:rsidR="00903959">
        <w:t>увлечению посетителей</w:t>
      </w:r>
      <w:r w:rsidR="00A1324C">
        <w:t xml:space="preserve"> и </w:t>
      </w:r>
      <w:r w:rsidR="00903959">
        <w:t>повышению их вовлеченности</w:t>
      </w:r>
      <w:r w:rsidR="005A6ABB">
        <w:t>,</w:t>
      </w:r>
      <w:r w:rsidR="000A6ABD">
        <w:t xml:space="preserve"> а </w:t>
      </w:r>
      <w:r w:rsidR="00B340ED">
        <w:t>также помогает укрепить бренд</w:t>
      </w:r>
      <w:r w:rsidR="00A1324C">
        <w:t xml:space="preserve"> и </w:t>
      </w:r>
      <w:r w:rsidR="00B340ED">
        <w:t>создать уникальный стиль</w:t>
      </w:r>
      <w:r w:rsidR="00A1324C">
        <w:t xml:space="preserve"> и </w:t>
      </w:r>
      <w:r w:rsidR="00B340ED">
        <w:t>образ</w:t>
      </w:r>
      <w:r w:rsidR="00903959">
        <w:t>.</w:t>
      </w:r>
      <w:r w:rsidR="00883A6A">
        <w:t xml:space="preserve"> Поэтому важно серьёзно отнестись</w:t>
      </w:r>
      <w:r w:rsidR="000A6ABD">
        <w:t xml:space="preserve"> к </w:t>
      </w:r>
      <w:r w:rsidR="00883A6A">
        <w:t>выбору стиля</w:t>
      </w:r>
      <w:r w:rsidR="00A1324C">
        <w:t xml:space="preserve"> и </w:t>
      </w:r>
      <w:r w:rsidR="00B340ED">
        <w:t xml:space="preserve">уделить </w:t>
      </w:r>
      <w:r w:rsidR="00707FB7">
        <w:t xml:space="preserve">особое </w:t>
      </w:r>
      <w:r w:rsidR="00B340ED">
        <w:t xml:space="preserve">внимание дизайну </w:t>
      </w:r>
      <w:r w:rsidR="00883A6A">
        <w:t>веб-ресурса, ознакомившись</w:t>
      </w:r>
      <w:r w:rsidR="000A6ABD">
        <w:t xml:space="preserve"> с </w:t>
      </w:r>
      <w:r w:rsidR="00883A6A">
        <w:t>его</w:t>
      </w:r>
      <w:r w:rsidR="00DA63F9">
        <w:t xml:space="preserve"> тематикой</w:t>
      </w:r>
      <w:r w:rsidR="00A1324C">
        <w:t xml:space="preserve"> и </w:t>
      </w:r>
      <w:r w:rsidR="00883A6A">
        <w:t>спецификой</w:t>
      </w:r>
      <w:r w:rsidR="00DA63F9">
        <w:t>.</w:t>
      </w:r>
    </w:p>
    <w:p w14:paraId="6959D49E" w14:textId="2A447B89" w:rsidR="00DA63F9" w:rsidRDefault="005A6ABB" w:rsidP="002E73CE">
      <w:r>
        <w:t>На </w:t>
      </w:r>
      <w:r w:rsidR="00652165" w:rsidRPr="00652165">
        <w:t xml:space="preserve">сегодняшний день существует множество различных стилей веб-дизайне: ретро, минимализм, </w:t>
      </w:r>
      <w:proofErr w:type="spellStart"/>
      <w:r w:rsidR="00391C7A">
        <w:t>промо</w:t>
      </w:r>
      <w:r w:rsidR="00002D33">
        <w:t>стиль</w:t>
      </w:r>
      <w:proofErr w:type="spellEnd"/>
      <w:r w:rsidR="00391C7A">
        <w:t xml:space="preserve">, </w:t>
      </w:r>
      <w:r w:rsidR="00652165" w:rsidRPr="00652165">
        <w:t xml:space="preserve">классика, </w:t>
      </w:r>
      <w:r w:rsidR="005A46E4">
        <w:t xml:space="preserve">неоклассика, </w:t>
      </w:r>
      <w:r w:rsidR="001E2260">
        <w:t xml:space="preserve">модерн, </w:t>
      </w:r>
      <w:r w:rsidR="00652165" w:rsidRPr="00652165">
        <w:t>гранж, метро</w:t>
      </w:r>
      <w:r w:rsidR="002C57F7">
        <w:t xml:space="preserve">, </w:t>
      </w:r>
      <w:r w:rsidR="00391C7A">
        <w:t>флэт</w:t>
      </w:r>
      <w:r w:rsidR="00A1324C">
        <w:t xml:space="preserve"> </w:t>
      </w:r>
      <w:r w:rsidR="00A1324C">
        <w:lastRenderedPageBreak/>
        <w:t>и </w:t>
      </w:r>
      <w:r w:rsidR="00652165" w:rsidRPr="00652165">
        <w:t>многие другие. Выбор стиля дизайна зависит</w:t>
      </w:r>
      <w:r w:rsidR="000A6ABD">
        <w:t xml:space="preserve"> от </w:t>
      </w:r>
      <w:r w:rsidR="00652165" w:rsidRPr="00652165">
        <w:t>целей, целевой аудитории</w:t>
      </w:r>
      <w:r w:rsidR="00A1324C">
        <w:t xml:space="preserve"> и </w:t>
      </w:r>
      <w:r w:rsidR="00652165" w:rsidRPr="00652165">
        <w:t>уникальных особенностей, исходя</w:t>
      </w:r>
      <w:r w:rsidR="00497A0C">
        <w:t xml:space="preserve"> из </w:t>
      </w:r>
      <w:r w:rsidR="00652165" w:rsidRPr="00652165">
        <w:t>чего стоит выбрать наиболее подходящий</w:t>
      </w:r>
      <w:r w:rsidR="000A6ABD">
        <w:t xml:space="preserve"> для </w:t>
      </w:r>
      <w:r w:rsidR="00652165" w:rsidRPr="00652165">
        <w:t>создания визуальной</w:t>
      </w:r>
      <w:r w:rsidR="00A1324C">
        <w:t xml:space="preserve"> и </w:t>
      </w:r>
      <w:r w:rsidR="00652165" w:rsidRPr="00652165">
        <w:t>функциональной концепции сайта.</w:t>
      </w:r>
      <w:r w:rsidR="002E73CE">
        <w:t xml:space="preserve"> Н</w:t>
      </w:r>
      <w:r w:rsidR="00B9152E">
        <w:t>еобходимо</w:t>
      </w:r>
      <w:r w:rsidR="00B9152E" w:rsidRPr="00B9152E">
        <w:t xml:space="preserve"> рассмотреть вариант</w:t>
      </w:r>
      <w:r w:rsidR="00BA24AC">
        <w:t>ы</w:t>
      </w:r>
      <w:r w:rsidR="00B9152E" w:rsidRPr="00B9152E">
        <w:t xml:space="preserve">, которые будут </w:t>
      </w:r>
      <w:r w:rsidR="00B9152E">
        <w:t xml:space="preserve">наиболее близко </w:t>
      </w:r>
      <w:r w:rsidR="00B9152E" w:rsidRPr="00B9152E">
        <w:t xml:space="preserve">отражать </w:t>
      </w:r>
      <w:r w:rsidR="00B9152E">
        <w:t>стилистику</w:t>
      </w:r>
      <w:r w:rsidR="00235CC3">
        <w:t xml:space="preserve"> </w:t>
      </w:r>
      <w:r w:rsidR="004B2820">
        <w:t>сайта</w:t>
      </w:r>
      <w:r w:rsidR="002E73CE">
        <w:t>.</w:t>
      </w:r>
    </w:p>
    <w:p w14:paraId="5044D888" w14:textId="7760952A" w:rsidR="00974F15" w:rsidRPr="002D6BE9" w:rsidRDefault="00FA3F67" w:rsidP="00B72179">
      <w:pPr>
        <w:rPr>
          <w:spacing w:val="-4"/>
        </w:rPr>
      </w:pPr>
      <w:r w:rsidRPr="002D6BE9">
        <w:rPr>
          <w:spacing w:val="-4"/>
        </w:rPr>
        <w:t>Аналоги сайтов школы визажа «</w:t>
      </w:r>
      <w:proofErr w:type="spellStart"/>
      <w:r w:rsidRPr="002D6BE9">
        <w:rPr>
          <w:spacing w:val="-4"/>
          <w:lang w:val="en-US"/>
        </w:rPr>
        <w:t>Flowress</w:t>
      </w:r>
      <w:proofErr w:type="spellEnd"/>
      <w:r w:rsidRPr="002D6BE9">
        <w:rPr>
          <w:spacing w:val="-4"/>
        </w:rPr>
        <w:t>» сделали выбор</w:t>
      </w:r>
      <w:r w:rsidR="000A6ABD" w:rsidRPr="002D6BE9">
        <w:rPr>
          <w:spacing w:val="-4"/>
        </w:rPr>
        <w:t xml:space="preserve"> в </w:t>
      </w:r>
      <w:r w:rsidRPr="002D6BE9">
        <w:rPr>
          <w:spacing w:val="-4"/>
        </w:rPr>
        <w:t xml:space="preserve">пользу таких стилей, как </w:t>
      </w:r>
      <w:proofErr w:type="spellStart"/>
      <w:r w:rsidRPr="002D6BE9">
        <w:rPr>
          <w:spacing w:val="-4"/>
        </w:rPr>
        <w:t>промостиль</w:t>
      </w:r>
      <w:proofErr w:type="spellEnd"/>
      <w:r w:rsidRPr="002D6BE9">
        <w:rPr>
          <w:spacing w:val="-4"/>
        </w:rPr>
        <w:t>,</w:t>
      </w:r>
      <w:r w:rsidR="00743DDB">
        <w:rPr>
          <w:spacing w:val="-4"/>
        </w:rPr>
        <w:t xml:space="preserve"> </w:t>
      </w:r>
      <w:r w:rsidRPr="002D6BE9">
        <w:rPr>
          <w:spacing w:val="-4"/>
        </w:rPr>
        <w:t>метро</w:t>
      </w:r>
      <w:r w:rsidR="00A1324C">
        <w:rPr>
          <w:spacing w:val="-4"/>
        </w:rPr>
        <w:t xml:space="preserve"> и </w:t>
      </w:r>
      <w:r w:rsidRPr="002D6BE9">
        <w:rPr>
          <w:spacing w:val="-4"/>
        </w:rPr>
        <w:t>минимализм.</w:t>
      </w:r>
      <w:r w:rsidR="00A360C3" w:rsidRPr="002D6BE9">
        <w:rPr>
          <w:spacing w:val="-4"/>
        </w:rPr>
        <w:t xml:space="preserve"> Минимализм</w:t>
      </w:r>
      <w:r w:rsidR="0010433D">
        <w:rPr>
          <w:spacing w:val="-4"/>
        </w:rPr>
        <w:t xml:space="preserve"> – </w:t>
      </w:r>
      <w:r w:rsidR="00A360C3" w:rsidRPr="002D6BE9">
        <w:rPr>
          <w:spacing w:val="-4"/>
        </w:rPr>
        <w:t>это стиль, который характеризуется простотой</w:t>
      </w:r>
      <w:r w:rsidR="00486E87">
        <w:rPr>
          <w:spacing w:val="-4"/>
        </w:rPr>
        <w:t xml:space="preserve"> </w:t>
      </w:r>
      <w:r w:rsidR="00A1324C">
        <w:rPr>
          <w:spacing w:val="-4"/>
        </w:rPr>
        <w:t>и </w:t>
      </w:r>
      <w:r w:rsidR="00A360C3" w:rsidRPr="002D6BE9">
        <w:rPr>
          <w:spacing w:val="-4"/>
        </w:rPr>
        <w:t>лаконичностью. Он аккуратный, воздушный</w:t>
      </w:r>
      <w:r w:rsidR="00A1324C">
        <w:rPr>
          <w:spacing w:val="-4"/>
        </w:rPr>
        <w:t xml:space="preserve"> и </w:t>
      </w:r>
      <w:r w:rsidR="00A360C3" w:rsidRPr="002D6BE9">
        <w:rPr>
          <w:spacing w:val="-4"/>
        </w:rPr>
        <w:t>эффектный, может подчеркнуть профессионализм сайта, привлечёт внимание целевой аудитории сайта</w:t>
      </w:r>
      <w:r w:rsidR="00A1324C">
        <w:rPr>
          <w:spacing w:val="-4"/>
        </w:rPr>
        <w:t xml:space="preserve"> и </w:t>
      </w:r>
      <w:r w:rsidR="00A360C3" w:rsidRPr="002D6BE9">
        <w:rPr>
          <w:spacing w:val="-4"/>
        </w:rPr>
        <w:t xml:space="preserve">создаст аккуратное впечатление. </w:t>
      </w:r>
      <w:proofErr w:type="spellStart"/>
      <w:r w:rsidR="008D4E7D" w:rsidRPr="002D6BE9">
        <w:rPr>
          <w:spacing w:val="-4"/>
        </w:rPr>
        <w:t>Промостиль</w:t>
      </w:r>
      <w:proofErr w:type="spellEnd"/>
      <w:r w:rsidR="0010433D">
        <w:rPr>
          <w:spacing w:val="-4"/>
        </w:rPr>
        <w:t xml:space="preserve"> – </w:t>
      </w:r>
      <w:r w:rsidR="008D4E7D" w:rsidRPr="002D6BE9">
        <w:rPr>
          <w:spacing w:val="-4"/>
        </w:rPr>
        <w:t>это рекламный стиль</w:t>
      </w:r>
      <w:r w:rsidR="000A6ABD" w:rsidRPr="002D6BE9">
        <w:rPr>
          <w:spacing w:val="-4"/>
        </w:rPr>
        <w:t xml:space="preserve"> в </w:t>
      </w:r>
      <w:r w:rsidR="008D4E7D" w:rsidRPr="002D6BE9">
        <w:rPr>
          <w:spacing w:val="-4"/>
        </w:rPr>
        <w:t>веб-дизайне, который также называют «презентационный», так как его основная цель</w:t>
      </w:r>
      <w:r w:rsidR="0010433D">
        <w:rPr>
          <w:spacing w:val="-4"/>
        </w:rPr>
        <w:t xml:space="preserve"> – </w:t>
      </w:r>
      <w:r w:rsidR="008D4E7D" w:rsidRPr="002D6BE9">
        <w:rPr>
          <w:spacing w:val="-4"/>
        </w:rPr>
        <w:t>презентация товара, услуги или компании</w:t>
      </w:r>
      <w:r w:rsidR="000A6ABD" w:rsidRPr="002D6BE9">
        <w:rPr>
          <w:spacing w:val="-4"/>
        </w:rPr>
        <w:t xml:space="preserve"> в </w:t>
      </w:r>
      <w:r w:rsidR="008D4E7D" w:rsidRPr="002D6BE9">
        <w:rPr>
          <w:spacing w:val="-4"/>
        </w:rPr>
        <w:t>рекламном виде</w:t>
      </w:r>
      <w:r w:rsidR="004A10CF" w:rsidRPr="002D6BE9">
        <w:rPr>
          <w:spacing w:val="-4"/>
        </w:rPr>
        <w:t xml:space="preserve">. </w:t>
      </w:r>
      <w:r w:rsidR="00375901" w:rsidRPr="002D6BE9">
        <w:rPr>
          <w:spacing w:val="-4"/>
        </w:rPr>
        <w:t>С</w:t>
      </w:r>
      <w:r w:rsidR="00072A10" w:rsidRPr="002D6BE9">
        <w:rPr>
          <w:spacing w:val="-4"/>
        </w:rPr>
        <w:t xml:space="preserve">тиль </w:t>
      </w:r>
      <w:r w:rsidR="00375901" w:rsidRPr="002D6BE9">
        <w:rPr>
          <w:spacing w:val="-4"/>
        </w:rPr>
        <w:t>метро</w:t>
      </w:r>
      <w:r w:rsidR="000A6ABD" w:rsidRPr="002D6BE9">
        <w:rPr>
          <w:spacing w:val="-4"/>
        </w:rPr>
        <w:t xml:space="preserve"> в </w:t>
      </w:r>
      <w:r w:rsidR="00375901" w:rsidRPr="002D6BE9">
        <w:rPr>
          <w:spacing w:val="-4"/>
        </w:rPr>
        <w:t>дизайне сайта</w:t>
      </w:r>
      <w:r w:rsidR="00474D68">
        <w:rPr>
          <w:spacing w:val="-4"/>
        </w:rPr>
        <w:t xml:space="preserve"> </w:t>
      </w:r>
      <w:r w:rsidR="00072A10" w:rsidRPr="002D6BE9">
        <w:rPr>
          <w:spacing w:val="-4"/>
        </w:rPr>
        <w:t xml:space="preserve">отличают такие черты, как </w:t>
      </w:r>
      <w:proofErr w:type="spellStart"/>
      <w:r w:rsidR="00072A10" w:rsidRPr="002D6BE9">
        <w:rPr>
          <w:spacing w:val="-4"/>
        </w:rPr>
        <w:t>минималистичность</w:t>
      </w:r>
      <w:proofErr w:type="spellEnd"/>
      <w:r w:rsidR="00072A10" w:rsidRPr="002D6BE9">
        <w:rPr>
          <w:spacing w:val="-4"/>
        </w:rPr>
        <w:t>, функциональность</w:t>
      </w:r>
      <w:r w:rsidR="00A1324C">
        <w:rPr>
          <w:spacing w:val="-4"/>
        </w:rPr>
        <w:t xml:space="preserve"> и </w:t>
      </w:r>
      <w:r w:rsidR="00072A10" w:rsidRPr="002D6BE9">
        <w:rPr>
          <w:spacing w:val="-4"/>
        </w:rPr>
        <w:t>простота</w:t>
      </w:r>
      <w:r w:rsidR="00497A0C">
        <w:rPr>
          <w:spacing w:val="-4"/>
        </w:rPr>
        <w:t>. В </w:t>
      </w:r>
      <w:r w:rsidR="00375901" w:rsidRPr="002D6BE9">
        <w:rPr>
          <w:spacing w:val="-4"/>
        </w:rPr>
        <w:t>нём используется сетчатая структура</w:t>
      </w:r>
      <w:r w:rsidR="00A1324C">
        <w:rPr>
          <w:spacing w:val="-4"/>
        </w:rPr>
        <w:t xml:space="preserve"> и </w:t>
      </w:r>
      <w:r w:rsidR="002D618F" w:rsidRPr="002D6BE9">
        <w:rPr>
          <w:spacing w:val="-4"/>
        </w:rPr>
        <w:t>схожие по строению</w:t>
      </w:r>
      <w:r w:rsidR="00375901" w:rsidRPr="002D6BE9">
        <w:rPr>
          <w:spacing w:val="-4"/>
        </w:rPr>
        <w:t xml:space="preserve"> блоки, что повышает удобство восприятия информации</w:t>
      </w:r>
      <w:r w:rsidR="007435FA" w:rsidRPr="002D6BE9">
        <w:rPr>
          <w:spacing w:val="-4"/>
        </w:rPr>
        <w:t>.</w:t>
      </w:r>
      <w:r w:rsidR="002D618F" w:rsidRPr="002D6BE9">
        <w:rPr>
          <w:spacing w:val="-4"/>
        </w:rPr>
        <w:t xml:space="preserve"> Органический стиль</w:t>
      </w:r>
      <w:r w:rsidR="000A6ABD" w:rsidRPr="002D6BE9">
        <w:rPr>
          <w:spacing w:val="-4"/>
        </w:rPr>
        <w:t xml:space="preserve"> в </w:t>
      </w:r>
      <w:r w:rsidR="002D618F" w:rsidRPr="002D6BE9">
        <w:rPr>
          <w:spacing w:val="-4"/>
        </w:rPr>
        <w:t>веб-дизайне отличается</w:t>
      </w:r>
      <w:r w:rsidR="000A6ABD" w:rsidRPr="002D6BE9">
        <w:rPr>
          <w:spacing w:val="-4"/>
        </w:rPr>
        <w:t xml:space="preserve"> от </w:t>
      </w:r>
      <w:r w:rsidR="002D618F" w:rsidRPr="002D6BE9">
        <w:rPr>
          <w:spacing w:val="-4"/>
        </w:rPr>
        <w:t>других стилей своей природной эстетикой</w:t>
      </w:r>
      <w:r w:rsidR="00A1324C">
        <w:rPr>
          <w:spacing w:val="-4"/>
        </w:rPr>
        <w:t xml:space="preserve"> и </w:t>
      </w:r>
      <w:r w:rsidR="002D618F" w:rsidRPr="002D6BE9">
        <w:rPr>
          <w:spacing w:val="-4"/>
        </w:rPr>
        <w:t xml:space="preserve">экологичностью. Особенностью этого стиля является использование органических форм, напоминающих природные элементы, такие как листья, цветы, ветки. </w:t>
      </w:r>
      <w:r w:rsidR="001B1E0B" w:rsidRPr="002D6BE9">
        <w:rPr>
          <w:spacing w:val="-4"/>
        </w:rPr>
        <w:t>Стиль неоклассика объединяет</w:t>
      </w:r>
      <w:r w:rsidR="000A6ABD" w:rsidRPr="002D6BE9">
        <w:rPr>
          <w:spacing w:val="-4"/>
        </w:rPr>
        <w:t xml:space="preserve"> </w:t>
      </w:r>
      <w:r w:rsidR="001B1E0B" w:rsidRPr="002D6BE9">
        <w:rPr>
          <w:spacing w:val="-4"/>
        </w:rPr>
        <w:t>классические</w:t>
      </w:r>
      <w:r w:rsidR="00A1324C">
        <w:rPr>
          <w:spacing w:val="-4"/>
        </w:rPr>
        <w:t xml:space="preserve"> и </w:t>
      </w:r>
      <w:r w:rsidR="001B1E0B" w:rsidRPr="002D6BE9">
        <w:rPr>
          <w:spacing w:val="-4"/>
        </w:rPr>
        <w:t>современные элементы</w:t>
      </w:r>
      <w:r w:rsidR="00497A0C">
        <w:rPr>
          <w:spacing w:val="-4"/>
        </w:rPr>
        <w:t>. Для </w:t>
      </w:r>
      <w:r w:rsidR="001B1E0B" w:rsidRPr="002D6BE9">
        <w:rPr>
          <w:spacing w:val="-4"/>
        </w:rPr>
        <w:t>него характерно стремление</w:t>
      </w:r>
      <w:r w:rsidR="00743DDB">
        <w:rPr>
          <w:spacing w:val="-4"/>
        </w:rPr>
        <w:t xml:space="preserve"> </w:t>
      </w:r>
      <w:r w:rsidR="000A6ABD" w:rsidRPr="002D6BE9">
        <w:rPr>
          <w:spacing w:val="-4"/>
        </w:rPr>
        <w:t>к </w:t>
      </w:r>
      <w:r w:rsidR="001B1E0B" w:rsidRPr="002D6BE9">
        <w:rPr>
          <w:spacing w:val="-4"/>
        </w:rPr>
        <w:t>элегантности, простоте</w:t>
      </w:r>
      <w:r w:rsidR="00486E87">
        <w:rPr>
          <w:spacing w:val="-4"/>
        </w:rPr>
        <w:t xml:space="preserve"> </w:t>
      </w:r>
      <w:r w:rsidR="00A1324C">
        <w:rPr>
          <w:spacing w:val="-4"/>
        </w:rPr>
        <w:t>и </w:t>
      </w:r>
      <w:r w:rsidR="001B1E0B" w:rsidRPr="002D6BE9">
        <w:rPr>
          <w:spacing w:val="-4"/>
        </w:rPr>
        <w:t>креативности. Страницы сайта</w:t>
      </w:r>
      <w:r w:rsidR="000A6ABD" w:rsidRPr="002D6BE9">
        <w:rPr>
          <w:spacing w:val="-4"/>
        </w:rPr>
        <w:t xml:space="preserve"> в </w:t>
      </w:r>
      <w:r w:rsidR="001B1E0B" w:rsidRPr="002D6BE9">
        <w:rPr>
          <w:spacing w:val="-4"/>
        </w:rPr>
        <w:t>неоклассическом стиле обычно имеют сбалансированное расположение элементов</w:t>
      </w:r>
      <w:r w:rsidR="00A1324C">
        <w:rPr>
          <w:spacing w:val="-4"/>
        </w:rPr>
        <w:t xml:space="preserve"> и </w:t>
      </w:r>
      <w:r w:rsidR="001B1E0B" w:rsidRPr="002D6BE9">
        <w:rPr>
          <w:spacing w:val="-4"/>
        </w:rPr>
        <w:t>гармоничную композицию. Несмотря</w:t>
      </w:r>
      <w:r w:rsidR="000A6ABD" w:rsidRPr="002D6BE9">
        <w:rPr>
          <w:spacing w:val="-4"/>
        </w:rPr>
        <w:t xml:space="preserve"> на </w:t>
      </w:r>
      <w:r w:rsidR="001B1E0B" w:rsidRPr="002D6BE9">
        <w:rPr>
          <w:spacing w:val="-4"/>
        </w:rPr>
        <w:t>минимализм,</w:t>
      </w:r>
      <w:r w:rsidR="000A6ABD" w:rsidRPr="002D6BE9">
        <w:rPr>
          <w:spacing w:val="-4"/>
        </w:rPr>
        <w:t xml:space="preserve"> в </w:t>
      </w:r>
      <w:r w:rsidR="001B1E0B" w:rsidRPr="002D6BE9">
        <w:rPr>
          <w:spacing w:val="-4"/>
        </w:rPr>
        <w:t>неоклассическом дизайне могут использоваться декоративные элементы, чтобы создать чистый</w:t>
      </w:r>
      <w:r w:rsidR="00A1324C">
        <w:rPr>
          <w:spacing w:val="-4"/>
        </w:rPr>
        <w:t xml:space="preserve"> и </w:t>
      </w:r>
      <w:r w:rsidR="001B1E0B" w:rsidRPr="002D6BE9">
        <w:rPr>
          <w:spacing w:val="-4"/>
        </w:rPr>
        <w:t>утонченный образ. Неоклассика</w:t>
      </w:r>
      <w:r w:rsidR="000A6ABD" w:rsidRPr="002D6BE9">
        <w:rPr>
          <w:spacing w:val="-4"/>
        </w:rPr>
        <w:t xml:space="preserve"> в </w:t>
      </w:r>
      <w:r w:rsidR="001B1E0B" w:rsidRPr="002D6BE9">
        <w:rPr>
          <w:spacing w:val="-4"/>
        </w:rPr>
        <w:t>дизайне сайтов подходит</w:t>
      </w:r>
      <w:r w:rsidR="000A6ABD" w:rsidRPr="002D6BE9">
        <w:rPr>
          <w:spacing w:val="-4"/>
        </w:rPr>
        <w:t xml:space="preserve"> для </w:t>
      </w:r>
      <w:r w:rsidR="001B1E0B" w:rsidRPr="002D6BE9">
        <w:rPr>
          <w:spacing w:val="-4"/>
        </w:rPr>
        <w:t>брендов, которые стремятся</w:t>
      </w:r>
      <w:r w:rsidR="000A6ABD" w:rsidRPr="002D6BE9">
        <w:rPr>
          <w:spacing w:val="-4"/>
        </w:rPr>
        <w:t xml:space="preserve"> к </w:t>
      </w:r>
      <w:r w:rsidR="001B1E0B" w:rsidRPr="002D6BE9">
        <w:rPr>
          <w:spacing w:val="-4"/>
        </w:rPr>
        <w:t>элегантному образу</w:t>
      </w:r>
      <w:r w:rsidR="000A6ABD" w:rsidRPr="002D6BE9">
        <w:rPr>
          <w:spacing w:val="-4"/>
        </w:rPr>
        <w:t xml:space="preserve"> с </w:t>
      </w:r>
      <w:r w:rsidR="001B1E0B" w:rsidRPr="002D6BE9">
        <w:rPr>
          <w:spacing w:val="-4"/>
        </w:rPr>
        <w:t>ноткой креатива.</w:t>
      </w:r>
      <w:r w:rsidR="002D618F" w:rsidRPr="002D6BE9">
        <w:rPr>
          <w:spacing w:val="-4"/>
        </w:rPr>
        <w:t xml:space="preserve"> Данные стили имеют ряд своих преимуществ</w:t>
      </w:r>
      <w:r w:rsidR="00A1324C">
        <w:rPr>
          <w:spacing w:val="-4"/>
        </w:rPr>
        <w:t xml:space="preserve"> и </w:t>
      </w:r>
      <w:r w:rsidR="002D618F" w:rsidRPr="002D6BE9">
        <w:rPr>
          <w:spacing w:val="-4"/>
        </w:rPr>
        <w:t>каждый является подходящим</w:t>
      </w:r>
      <w:r w:rsidR="000A6ABD" w:rsidRPr="002D6BE9">
        <w:rPr>
          <w:spacing w:val="-4"/>
        </w:rPr>
        <w:t xml:space="preserve"> для </w:t>
      </w:r>
      <w:r w:rsidR="002D618F" w:rsidRPr="002D6BE9">
        <w:rPr>
          <w:spacing w:val="-4"/>
        </w:rPr>
        <w:t xml:space="preserve">данной </w:t>
      </w:r>
      <w:proofErr w:type="spellStart"/>
      <w:proofErr w:type="gramStart"/>
      <w:r w:rsidR="002D618F" w:rsidRPr="002D6BE9">
        <w:rPr>
          <w:spacing w:val="-4"/>
        </w:rPr>
        <w:t>тематики.</w:t>
      </w:r>
      <w:r w:rsidR="004B2820" w:rsidRPr="002D6BE9">
        <w:rPr>
          <w:spacing w:val="-4"/>
        </w:rPr>
        <w:t>Таким</w:t>
      </w:r>
      <w:proofErr w:type="spellEnd"/>
      <w:proofErr w:type="gramEnd"/>
      <w:r w:rsidR="004B2820" w:rsidRPr="002D6BE9">
        <w:rPr>
          <w:spacing w:val="-4"/>
        </w:rPr>
        <w:t xml:space="preserve"> образом,</w:t>
      </w:r>
      <w:r w:rsidR="000A6ABD" w:rsidRPr="002D6BE9">
        <w:rPr>
          <w:spacing w:val="-4"/>
        </w:rPr>
        <w:t xml:space="preserve"> для </w:t>
      </w:r>
      <w:r w:rsidR="00B01534" w:rsidRPr="002D6BE9">
        <w:rPr>
          <w:spacing w:val="-4"/>
        </w:rPr>
        <w:t>сайта был выбран неоклассический стиль</w:t>
      </w:r>
      <w:r w:rsidR="000A6ABD" w:rsidRPr="002D6BE9">
        <w:rPr>
          <w:spacing w:val="-4"/>
        </w:rPr>
        <w:t xml:space="preserve"> с </w:t>
      </w:r>
      <w:r w:rsidR="00B01534" w:rsidRPr="002D6BE9">
        <w:rPr>
          <w:spacing w:val="-4"/>
        </w:rPr>
        <w:t>элементами органики</w:t>
      </w:r>
      <w:r w:rsidR="00974F15" w:rsidRPr="002D6BE9">
        <w:rPr>
          <w:spacing w:val="-4"/>
        </w:rPr>
        <w:t xml:space="preserve">, </w:t>
      </w:r>
      <w:r w:rsidR="00D45E97" w:rsidRPr="002D6BE9">
        <w:rPr>
          <w:spacing w:val="-4"/>
        </w:rPr>
        <w:t>схожий со стилями сайтов аналогов. Он</w:t>
      </w:r>
      <w:r w:rsidR="00B01534" w:rsidRPr="002D6BE9">
        <w:rPr>
          <w:spacing w:val="-4"/>
        </w:rPr>
        <w:t xml:space="preserve"> </w:t>
      </w:r>
      <w:r w:rsidR="00235CC3" w:rsidRPr="002D6BE9">
        <w:rPr>
          <w:spacing w:val="-4"/>
        </w:rPr>
        <w:t>позволит создать благоприятное впечатление, подчеркнёт профессионализм, креативность</w:t>
      </w:r>
      <w:r w:rsidR="00A1324C">
        <w:rPr>
          <w:spacing w:val="-4"/>
        </w:rPr>
        <w:t xml:space="preserve"> и </w:t>
      </w:r>
      <w:r w:rsidR="00235CC3" w:rsidRPr="002D6BE9">
        <w:rPr>
          <w:spacing w:val="-4"/>
        </w:rPr>
        <w:t>стиль.</w:t>
      </w:r>
    </w:p>
    <w:p w14:paraId="5A69EFC2" w14:textId="0315B13D" w:rsidR="00701244" w:rsidRDefault="00701244" w:rsidP="006E1692">
      <w:proofErr w:type="spellStart"/>
      <w:r w:rsidRPr="00701244">
        <w:t>Figma</w:t>
      </w:r>
      <w:proofErr w:type="spellEnd"/>
      <w:r w:rsidR="0010433D">
        <w:t xml:space="preserve"> – </w:t>
      </w:r>
      <w:r w:rsidRPr="00701244">
        <w:t xml:space="preserve">это </w:t>
      </w:r>
      <w:r w:rsidR="006B2FF3">
        <w:t>удобный</w:t>
      </w:r>
      <w:r w:rsidR="00486E87">
        <w:t xml:space="preserve"> </w:t>
      </w:r>
      <w:r w:rsidR="00A1324C">
        <w:t>и </w:t>
      </w:r>
      <w:r w:rsidR="006B2FF3">
        <w:t>многофункциональный</w:t>
      </w:r>
      <w:r w:rsidRPr="00701244">
        <w:t xml:space="preserve"> инструмент</w:t>
      </w:r>
      <w:r w:rsidR="000A6ABD">
        <w:t xml:space="preserve"> для </w:t>
      </w:r>
      <w:r w:rsidR="006B2FF3" w:rsidRPr="006B2FF3">
        <w:t xml:space="preserve">создания прототипов сайтов, который </w:t>
      </w:r>
      <w:r w:rsidR="00E7032E">
        <w:t>имеет интуитивно понятный интерфейс</w:t>
      </w:r>
      <w:r w:rsidR="00A1324C">
        <w:t xml:space="preserve"> и </w:t>
      </w:r>
      <w:r w:rsidR="00E7032E">
        <w:t>удобен</w:t>
      </w:r>
      <w:r w:rsidR="000A6ABD">
        <w:t xml:space="preserve"> в </w:t>
      </w:r>
      <w:r w:rsidR="00E7032E">
        <w:t xml:space="preserve">использовании, </w:t>
      </w:r>
      <w:r w:rsidR="006B2FF3" w:rsidRPr="006B2FF3">
        <w:t xml:space="preserve">обладает широкими возможностями </w:t>
      </w:r>
      <w:r w:rsidR="00EE65B1">
        <w:t>совместной работы</w:t>
      </w:r>
      <w:r w:rsidR="006F33E9">
        <w:t xml:space="preserve"> над проектами</w:t>
      </w:r>
      <w:r w:rsidR="006B2FF3" w:rsidRPr="006B2FF3">
        <w:t>, адаптивного дизайна, создания интерактивных прототипов</w:t>
      </w:r>
      <w:r w:rsidR="00A1324C">
        <w:t xml:space="preserve"> и </w:t>
      </w:r>
      <w:r w:rsidR="006B2FF3" w:rsidRPr="006B2FF3">
        <w:t>удобства</w:t>
      </w:r>
      <w:r w:rsidR="000A6ABD">
        <w:t xml:space="preserve"> в </w:t>
      </w:r>
      <w:r w:rsidR="006B2FF3" w:rsidRPr="006B2FF3">
        <w:t>работе</w:t>
      </w:r>
      <w:r w:rsidR="000A6ABD">
        <w:t xml:space="preserve"> с </w:t>
      </w:r>
      <w:r w:rsidR="006B2FF3" w:rsidRPr="006B2FF3">
        <w:t>элементами дизайна</w:t>
      </w:r>
      <w:r w:rsidR="008E78C4">
        <w:rPr>
          <w:lang w:val="en-US"/>
        </w:rPr>
        <w:t> </w:t>
      </w:r>
      <w:r w:rsidR="006B2FF3" w:rsidRPr="00702F33">
        <w:t>[</w:t>
      </w:r>
      <w:r w:rsidR="00727011">
        <w:t>6</w:t>
      </w:r>
      <w:r w:rsidR="006B2FF3" w:rsidRPr="00702F33">
        <w:t>]</w:t>
      </w:r>
      <w:r w:rsidR="006B2FF3" w:rsidRPr="006B2FF3">
        <w:t>. Этот</w:t>
      </w:r>
      <w:r w:rsidR="00474D68">
        <w:t xml:space="preserve"> </w:t>
      </w:r>
      <w:r w:rsidR="006B2FF3" w:rsidRPr="006B2FF3">
        <w:t>инструмент позволяет дизайнерам</w:t>
      </w:r>
      <w:r w:rsidR="00A1324C">
        <w:t xml:space="preserve"> и </w:t>
      </w:r>
      <w:r w:rsidR="006B2FF3" w:rsidRPr="006B2FF3">
        <w:t>разработчикам эффективно</w:t>
      </w:r>
      <w:r w:rsidR="00A1324C">
        <w:t xml:space="preserve"> и </w:t>
      </w:r>
      <w:r w:rsidR="006B2FF3" w:rsidRPr="006B2FF3">
        <w:t>качественно воплощать свои идеи</w:t>
      </w:r>
      <w:r w:rsidR="000A6ABD">
        <w:t xml:space="preserve"> в </w:t>
      </w:r>
      <w:r w:rsidR="006B2FF3" w:rsidRPr="006B2FF3">
        <w:t>прототипы сайтов</w:t>
      </w:r>
      <w:r w:rsidR="00A1324C">
        <w:t xml:space="preserve"> и </w:t>
      </w:r>
      <w:r w:rsidR="006B2FF3" w:rsidRPr="006B2FF3">
        <w:t>приложений</w:t>
      </w:r>
      <w:r w:rsidRPr="00701244">
        <w:t>.</w:t>
      </w:r>
    </w:p>
    <w:p w14:paraId="398D6EF9" w14:textId="523FA275" w:rsidR="00701244" w:rsidRDefault="00A7138D" w:rsidP="006E1692">
      <w:r w:rsidRPr="00A7138D">
        <w:t>Adobe Photoshop</w:t>
      </w:r>
      <w:r w:rsidR="0010433D">
        <w:t xml:space="preserve"> – </w:t>
      </w:r>
      <w:r w:rsidRPr="00A7138D">
        <w:t>многофункциональный мощный графический редактор</w:t>
      </w:r>
      <w:r>
        <w:t>, предназначенный</w:t>
      </w:r>
      <w:r w:rsidR="000A6ABD">
        <w:t xml:space="preserve"> для </w:t>
      </w:r>
      <w:r>
        <w:t>работы растровыми изображениями</w:t>
      </w:r>
      <w:r w:rsidR="008E78C4">
        <w:rPr>
          <w:lang w:val="en-US"/>
        </w:rPr>
        <w:t> </w:t>
      </w:r>
      <w:r w:rsidR="00583542" w:rsidRPr="00583542">
        <w:t>[</w:t>
      </w:r>
      <w:r w:rsidR="00727011">
        <w:t>7</w:t>
      </w:r>
      <w:r w:rsidR="00583542" w:rsidRPr="00583542">
        <w:t>]</w:t>
      </w:r>
      <w:r w:rsidRPr="00A7138D">
        <w:t>.</w:t>
      </w:r>
      <w:r w:rsidR="0076019F" w:rsidRPr="0076019F">
        <w:t xml:space="preserve"> </w:t>
      </w:r>
      <w:r w:rsidR="0076019F">
        <w:t xml:space="preserve">Он предоставляет </w:t>
      </w:r>
      <w:r w:rsidR="004F6B82">
        <w:t>мно</w:t>
      </w:r>
      <w:r w:rsidR="007B55C3">
        <w:t>ж</w:t>
      </w:r>
      <w:r w:rsidR="004F6B82">
        <w:t>ество</w:t>
      </w:r>
      <w:r w:rsidR="0076019F">
        <w:t xml:space="preserve"> инструментов</w:t>
      </w:r>
      <w:r w:rsidR="00A1324C">
        <w:t xml:space="preserve"> и </w:t>
      </w:r>
      <w:r w:rsidR="00342316">
        <w:t>функций</w:t>
      </w:r>
      <w:r w:rsidR="0076019F">
        <w:t xml:space="preserve">, благодаря которым имеется возможность </w:t>
      </w:r>
      <w:r w:rsidR="0076019F" w:rsidRPr="0076019F">
        <w:t>обрабатывать</w:t>
      </w:r>
      <w:r w:rsidR="00A1324C">
        <w:t xml:space="preserve"> и </w:t>
      </w:r>
      <w:r w:rsidR="00A335E5">
        <w:t xml:space="preserve">ретушировать </w:t>
      </w:r>
      <w:r w:rsidR="0076019F" w:rsidRPr="0076019F">
        <w:t>фото</w:t>
      </w:r>
      <w:r w:rsidR="00342316">
        <w:t>графии</w:t>
      </w:r>
      <w:r w:rsidR="0076019F" w:rsidRPr="0076019F">
        <w:t xml:space="preserve">, </w:t>
      </w:r>
      <w:r w:rsidR="00A335E5">
        <w:t>работать</w:t>
      </w:r>
      <w:r w:rsidR="000A6ABD">
        <w:t xml:space="preserve"> с </w:t>
      </w:r>
      <w:r w:rsidR="00A335E5">
        <w:t xml:space="preserve">текстом, </w:t>
      </w:r>
      <w:r w:rsidR="0076019F" w:rsidRPr="0076019F">
        <w:t>создавать иллюстрации, прототипы</w:t>
      </w:r>
      <w:r w:rsidR="00A1324C">
        <w:t xml:space="preserve"> и </w:t>
      </w:r>
      <w:r w:rsidR="0076019F" w:rsidRPr="0076019F">
        <w:t>макеты, несложные анимации</w:t>
      </w:r>
      <w:r w:rsidR="00A1324C">
        <w:t xml:space="preserve"> и </w:t>
      </w:r>
      <w:r w:rsidR="0076019F" w:rsidRPr="0076019F">
        <w:t>многое другое.</w:t>
      </w:r>
    </w:p>
    <w:p w14:paraId="56A55FB6" w14:textId="2E7F763C" w:rsidR="003936C5" w:rsidRDefault="003936C5" w:rsidP="003936C5">
      <w:r>
        <w:t>Анимация видеоролика создавалась в </w:t>
      </w:r>
      <w:r>
        <w:rPr>
          <w:lang w:val="en-US"/>
        </w:rPr>
        <w:t>After</w:t>
      </w:r>
      <w:r w:rsidRPr="007D575A">
        <w:t xml:space="preserve"> </w:t>
      </w:r>
      <w:r>
        <w:rPr>
          <w:lang w:val="en-US"/>
        </w:rPr>
        <w:t>Effects</w:t>
      </w:r>
      <w:r>
        <w:t xml:space="preserve"> </w:t>
      </w:r>
      <w:r w:rsidRPr="0029643A">
        <w:t>программное обеспечение для создания анимационной графики</w:t>
      </w:r>
      <w:r>
        <w:t xml:space="preserve"> и </w:t>
      </w:r>
      <w:r w:rsidRPr="0029643A">
        <w:t>визуальных эффектов</w:t>
      </w:r>
      <w:r>
        <w:rPr>
          <w:lang w:val="en-US"/>
        </w:rPr>
        <w:t> </w:t>
      </w:r>
      <w:r w:rsidRPr="00F55B6B">
        <w:t>[</w:t>
      </w:r>
      <w:r w:rsidR="006C1982" w:rsidRPr="006C1982">
        <w:t>8</w:t>
      </w:r>
      <w:r w:rsidRPr="00F55B6B">
        <w:t>]</w:t>
      </w:r>
      <w:r>
        <w:t>.</w:t>
      </w:r>
      <w:r w:rsidRPr="0029643A">
        <w:t xml:space="preserve"> </w:t>
      </w:r>
    </w:p>
    <w:p w14:paraId="6E484A80" w14:textId="1126160E" w:rsidR="003936C5" w:rsidRPr="00486E87" w:rsidRDefault="003936C5" w:rsidP="003936C5">
      <w:pPr>
        <w:rPr>
          <w:spacing w:val="-6"/>
        </w:rPr>
      </w:pPr>
      <w:r w:rsidRPr="00486E87">
        <w:rPr>
          <w:spacing w:val="-6"/>
        </w:rPr>
        <w:t xml:space="preserve">Верстка веб-сайта производилась в редакторе </w:t>
      </w:r>
      <w:r w:rsidRPr="00486E87">
        <w:rPr>
          <w:spacing w:val="-6"/>
          <w:lang w:val="en-US"/>
        </w:rPr>
        <w:t>Sublime</w:t>
      </w:r>
      <w:r w:rsidRPr="00486E87">
        <w:rPr>
          <w:spacing w:val="-6"/>
        </w:rPr>
        <w:t xml:space="preserve"> </w:t>
      </w:r>
      <w:r w:rsidRPr="00486E87">
        <w:rPr>
          <w:spacing w:val="-6"/>
          <w:lang w:val="en-US"/>
        </w:rPr>
        <w:t>Text</w:t>
      </w:r>
      <w:r w:rsidRPr="00486E87">
        <w:rPr>
          <w:spacing w:val="-6"/>
        </w:rPr>
        <w:t xml:space="preserve"> 3</w:t>
      </w:r>
      <w:r w:rsidRPr="00486E87">
        <w:rPr>
          <w:spacing w:val="-6"/>
          <w:lang w:val="en-US"/>
        </w:rPr>
        <w:t> </w:t>
      </w:r>
      <w:r w:rsidRPr="00486E87">
        <w:rPr>
          <w:spacing w:val="-6"/>
        </w:rPr>
        <w:t>[</w:t>
      </w:r>
      <w:r w:rsidR="006C1982" w:rsidRPr="00486E87">
        <w:rPr>
          <w:spacing w:val="-6"/>
        </w:rPr>
        <w:t>9</w:t>
      </w:r>
      <w:r w:rsidRPr="00486E87">
        <w:rPr>
          <w:spacing w:val="-6"/>
        </w:rPr>
        <w:t xml:space="preserve">]. </w:t>
      </w:r>
      <w:r w:rsidRPr="00486E87">
        <w:rPr>
          <w:spacing w:val="-6"/>
          <w:lang w:val="en-US"/>
        </w:rPr>
        <w:t>Sublime</w:t>
      </w:r>
      <w:r w:rsidRPr="00486E87">
        <w:rPr>
          <w:spacing w:val="-6"/>
        </w:rPr>
        <w:t xml:space="preserve"> </w:t>
      </w:r>
      <w:r w:rsidRPr="00486E87">
        <w:rPr>
          <w:spacing w:val="-6"/>
          <w:lang w:val="en-US"/>
        </w:rPr>
        <w:t>Text</w:t>
      </w:r>
      <w:r w:rsidRPr="00486E87">
        <w:rPr>
          <w:spacing w:val="-6"/>
        </w:rPr>
        <w:t> – кроссплатформенный текстовый редактор для написания программного кода на различных языках программирования (</w:t>
      </w:r>
      <w:r w:rsidRPr="00486E87">
        <w:rPr>
          <w:spacing w:val="-6"/>
          <w:lang w:val="en-US"/>
        </w:rPr>
        <w:t>C</w:t>
      </w:r>
      <w:r w:rsidRPr="00486E87">
        <w:rPr>
          <w:spacing w:val="-6"/>
        </w:rPr>
        <w:t xml:space="preserve">+, </w:t>
      </w:r>
      <w:r w:rsidRPr="00486E87">
        <w:rPr>
          <w:spacing w:val="-6"/>
          <w:lang w:val="en-US"/>
        </w:rPr>
        <w:t>Java</w:t>
      </w:r>
      <w:r w:rsidRPr="00486E87">
        <w:rPr>
          <w:spacing w:val="-6"/>
        </w:rPr>
        <w:t xml:space="preserve">, </w:t>
      </w:r>
      <w:r w:rsidRPr="00486E87">
        <w:rPr>
          <w:spacing w:val="-6"/>
          <w:lang w:val="en-US"/>
        </w:rPr>
        <w:t>Java</w:t>
      </w:r>
      <w:r w:rsidRPr="00486E87">
        <w:rPr>
          <w:spacing w:val="-6"/>
        </w:rPr>
        <w:t xml:space="preserve"> </w:t>
      </w:r>
      <w:r w:rsidRPr="00486E87">
        <w:rPr>
          <w:spacing w:val="-6"/>
          <w:lang w:val="en-US"/>
        </w:rPr>
        <w:t>Script</w:t>
      </w:r>
      <w:r w:rsidRPr="00486E87">
        <w:rPr>
          <w:spacing w:val="-6"/>
        </w:rPr>
        <w:t xml:space="preserve"> и т. д.), а также верстки документов.</w:t>
      </w:r>
    </w:p>
    <w:p w14:paraId="75AFD758" w14:textId="758B0F8A" w:rsidR="00FA12FB" w:rsidRDefault="005A6ABB" w:rsidP="006E1692">
      <w:r>
        <w:t>Для </w:t>
      </w:r>
      <w:r w:rsidR="00574CD4" w:rsidRPr="00574CD4">
        <w:t xml:space="preserve">разработки </w:t>
      </w:r>
      <w:proofErr w:type="spellStart"/>
      <w:r w:rsidR="00574CD4" w:rsidRPr="00574CD4">
        <w:t>фронтенда</w:t>
      </w:r>
      <w:proofErr w:type="spellEnd"/>
      <w:r w:rsidR="000A6ABD">
        <w:t xml:space="preserve"> в </w:t>
      </w:r>
      <w:r w:rsidR="00574CD4" w:rsidRPr="00574CD4">
        <w:t>качестве базовых инструментов используются: HTML (</w:t>
      </w:r>
      <w:r>
        <w:t>для </w:t>
      </w:r>
      <w:r w:rsidR="00574CD4" w:rsidRPr="00574CD4">
        <w:t>создания базовой структуры страниц</w:t>
      </w:r>
      <w:r w:rsidR="00A1324C">
        <w:t xml:space="preserve"> и </w:t>
      </w:r>
      <w:r w:rsidR="00574CD4" w:rsidRPr="00574CD4">
        <w:t>контента), CSS (</w:t>
      </w:r>
      <w:r>
        <w:t>для </w:t>
      </w:r>
      <w:r w:rsidR="00574CD4" w:rsidRPr="00574CD4">
        <w:t>стилизации внешнего вида)</w:t>
      </w:r>
      <w:r w:rsidR="00A1324C">
        <w:t xml:space="preserve"> и </w:t>
      </w:r>
      <w:r w:rsidR="00574CD4" w:rsidRPr="00574CD4">
        <w:t>JavaScript (</w:t>
      </w:r>
      <w:r>
        <w:t>для </w:t>
      </w:r>
      <w:r w:rsidR="00574CD4" w:rsidRPr="00574CD4">
        <w:t>добавления интерактивности).</w:t>
      </w:r>
    </w:p>
    <w:p w14:paraId="64301BC2" w14:textId="5911C3EF" w:rsidR="00C75AB7" w:rsidRDefault="003234E9" w:rsidP="00882B30">
      <w:pPr>
        <w:rPr>
          <w:lang w:eastAsia="ru-RU"/>
        </w:rPr>
      </w:pPr>
      <w:r w:rsidRPr="00221EE6">
        <w:rPr>
          <w:color w:val="000000"/>
          <w:shd w:val="clear" w:color="auto" w:fill="FFFFFF"/>
        </w:rPr>
        <w:lastRenderedPageBreak/>
        <w:t>HTM</w:t>
      </w:r>
      <w:r>
        <w:rPr>
          <w:color w:val="000000"/>
          <w:shd w:val="clear" w:color="auto" w:fill="FFFFFF"/>
        </w:rPr>
        <w:t>L</w:t>
      </w:r>
      <w:r w:rsidR="0010433D">
        <w:rPr>
          <w:color w:val="000000"/>
          <w:shd w:val="clear" w:color="auto" w:fill="FFFFFF"/>
        </w:rPr>
        <w:t xml:space="preserve"> – </w:t>
      </w:r>
      <w:r w:rsidRPr="00221EE6">
        <w:rPr>
          <w:color w:val="000000"/>
          <w:shd w:val="clear" w:color="auto" w:fill="FFFFFF"/>
        </w:rPr>
        <w:t>это язык</w:t>
      </w:r>
      <w:r w:rsidRPr="003234E9">
        <w:t xml:space="preserve"> </w:t>
      </w:r>
      <w:r w:rsidRPr="002F6CE0">
        <w:t>гипертекстовой</w:t>
      </w:r>
      <w:r w:rsidRPr="00221EE6">
        <w:rPr>
          <w:color w:val="000000"/>
          <w:shd w:val="clear" w:color="auto" w:fill="FFFFFF"/>
        </w:rPr>
        <w:t xml:space="preserve"> разметки, который используется</w:t>
      </w:r>
      <w:r w:rsidR="000A6ABD">
        <w:rPr>
          <w:color w:val="000000"/>
          <w:shd w:val="clear" w:color="auto" w:fill="FFFFFF"/>
        </w:rPr>
        <w:t xml:space="preserve"> для </w:t>
      </w:r>
      <w:r w:rsidRPr="00221EE6">
        <w:t>создания веб-страниц</w:t>
      </w:r>
      <w:r w:rsidR="008E78C4">
        <w:rPr>
          <w:lang w:val="en-US"/>
        </w:rPr>
        <w:t> </w:t>
      </w:r>
      <w:r w:rsidR="00666C96" w:rsidRPr="00666C96">
        <w:t>[</w:t>
      </w:r>
      <w:r w:rsidR="006C1982" w:rsidRPr="006C1982">
        <w:t>10</w:t>
      </w:r>
      <w:r w:rsidR="00666C96" w:rsidRPr="00666C96">
        <w:t>]</w:t>
      </w:r>
      <w:r w:rsidR="00C75AB7" w:rsidRPr="00C75AB7">
        <w:rPr>
          <w:lang w:eastAsia="ru-RU"/>
        </w:rPr>
        <w:t>. Он определяет структуру</w:t>
      </w:r>
      <w:r w:rsidR="00A1324C">
        <w:rPr>
          <w:lang w:eastAsia="ru-RU"/>
        </w:rPr>
        <w:t xml:space="preserve"> и </w:t>
      </w:r>
      <w:r w:rsidR="00C75AB7" w:rsidRPr="00C75AB7">
        <w:rPr>
          <w:lang w:eastAsia="ru-RU"/>
        </w:rPr>
        <w:t>содержание страницы, такие как заголовки, параграфы, изображения, ссылки</w:t>
      </w:r>
      <w:r w:rsidR="00A1324C">
        <w:rPr>
          <w:lang w:eastAsia="ru-RU"/>
        </w:rPr>
        <w:t xml:space="preserve"> и </w:t>
      </w:r>
      <w:r w:rsidR="00C75AB7" w:rsidRPr="00C75AB7">
        <w:rPr>
          <w:lang w:eastAsia="ru-RU"/>
        </w:rPr>
        <w:t>т.</w:t>
      </w:r>
      <w:r w:rsidR="00162A2A">
        <w:rPr>
          <w:lang w:eastAsia="ru-RU"/>
        </w:rPr>
        <w:t> </w:t>
      </w:r>
      <w:r w:rsidR="00C75AB7" w:rsidRPr="00C75AB7">
        <w:rPr>
          <w:lang w:eastAsia="ru-RU"/>
        </w:rPr>
        <w:t xml:space="preserve">д. </w:t>
      </w:r>
    </w:p>
    <w:p w14:paraId="7D696C26" w14:textId="51A483BE" w:rsidR="00882B30" w:rsidRPr="00221EE6" w:rsidRDefault="00882B30" w:rsidP="00882B30">
      <w:pPr>
        <w:rPr>
          <w:color w:val="000000"/>
          <w:shd w:val="clear" w:color="auto" w:fill="FFFFFF"/>
        </w:rPr>
      </w:pPr>
      <w:r>
        <w:rPr>
          <w:color w:val="000000"/>
          <w:shd w:val="clear" w:color="auto" w:fill="FFFFFF"/>
        </w:rPr>
        <w:t>CSS (</w:t>
      </w:r>
      <w:proofErr w:type="spellStart"/>
      <w:r>
        <w:rPr>
          <w:color w:val="000000"/>
          <w:shd w:val="clear" w:color="auto" w:fill="FFFFFF"/>
        </w:rPr>
        <w:t>Cascading</w:t>
      </w:r>
      <w:proofErr w:type="spellEnd"/>
      <w:r>
        <w:rPr>
          <w:color w:val="000000"/>
          <w:shd w:val="clear" w:color="auto" w:fill="FFFFFF"/>
        </w:rPr>
        <w:t xml:space="preserve"> Style </w:t>
      </w:r>
      <w:proofErr w:type="spellStart"/>
      <w:r>
        <w:rPr>
          <w:color w:val="000000"/>
          <w:shd w:val="clear" w:color="auto" w:fill="FFFFFF"/>
        </w:rPr>
        <w:t>Sheets</w:t>
      </w:r>
      <w:proofErr w:type="spellEnd"/>
      <w:r>
        <w:rPr>
          <w:color w:val="000000"/>
          <w:shd w:val="clear" w:color="auto" w:fill="FFFFFF"/>
        </w:rPr>
        <w:t>)</w:t>
      </w:r>
      <w:r w:rsidR="0010433D">
        <w:rPr>
          <w:color w:val="000000"/>
          <w:shd w:val="clear" w:color="auto" w:fill="FFFFFF"/>
        </w:rPr>
        <w:t xml:space="preserve"> – </w:t>
      </w:r>
      <w:r w:rsidRPr="00221EE6">
        <w:rPr>
          <w:color w:val="000000"/>
          <w:shd w:val="clear" w:color="auto" w:fill="FFFFFF"/>
        </w:rPr>
        <w:t>язык стилей, который используется</w:t>
      </w:r>
      <w:r w:rsidR="000A6ABD">
        <w:rPr>
          <w:color w:val="000000"/>
          <w:shd w:val="clear" w:color="auto" w:fill="FFFFFF"/>
        </w:rPr>
        <w:t xml:space="preserve"> для </w:t>
      </w:r>
      <w:r w:rsidRPr="00221EE6">
        <w:rPr>
          <w:color w:val="000000"/>
          <w:shd w:val="clear" w:color="auto" w:fill="FFFFFF"/>
        </w:rPr>
        <w:t>стилевого оформления веб-страниц</w:t>
      </w:r>
      <w:r w:rsidR="008E78C4">
        <w:rPr>
          <w:color w:val="000000"/>
          <w:shd w:val="clear" w:color="auto" w:fill="FFFFFF"/>
          <w:lang w:val="en-US"/>
        </w:rPr>
        <w:t> </w:t>
      </w:r>
      <w:r w:rsidR="00666C96" w:rsidRPr="00666C96">
        <w:rPr>
          <w:color w:val="000000"/>
          <w:shd w:val="clear" w:color="auto" w:fill="FFFFFF"/>
        </w:rPr>
        <w:t>[</w:t>
      </w:r>
      <w:r w:rsidR="006C1982" w:rsidRPr="006C1982">
        <w:rPr>
          <w:color w:val="000000"/>
          <w:shd w:val="clear" w:color="auto" w:fill="FFFFFF"/>
        </w:rPr>
        <w:t>11</w:t>
      </w:r>
      <w:r w:rsidR="00666C96" w:rsidRPr="002A2DA5">
        <w:rPr>
          <w:color w:val="000000"/>
          <w:shd w:val="clear" w:color="auto" w:fill="FFFFFF"/>
        </w:rPr>
        <w:t>]</w:t>
      </w:r>
      <w:r w:rsidRPr="00221EE6">
        <w:rPr>
          <w:color w:val="000000"/>
          <w:shd w:val="clear" w:color="auto" w:fill="FFFFFF"/>
        </w:rPr>
        <w:t>. Он позволяет задавать цвета, шрифты, размеры</w:t>
      </w:r>
      <w:r w:rsidR="00A1324C">
        <w:rPr>
          <w:color w:val="000000"/>
          <w:shd w:val="clear" w:color="auto" w:fill="FFFFFF"/>
        </w:rPr>
        <w:t xml:space="preserve"> и </w:t>
      </w:r>
      <w:r w:rsidRPr="00221EE6">
        <w:rPr>
          <w:color w:val="000000"/>
          <w:shd w:val="clear" w:color="auto" w:fill="FFFFFF"/>
        </w:rPr>
        <w:t>расположение элементов</w:t>
      </w:r>
      <w:r w:rsidR="000A6ABD">
        <w:rPr>
          <w:color w:val="000000"/>
          <w:shd w:val="clear" w:color="auto" w:fill="FFFFFF"/>
        </w:rPr>
        <w:t xml:space="preserve"> на </w:t>
      </w:r>
      <w:r w:rsidRPr="00221EE6">
        <w:rPr>
          <w:color w:val="000000"/>
          <w:shd w:val="clear" w:color="auto" w:fill="FFFFFF"/>
        </w:rPr>
        <w:t>странице.</w:t>
      </w:r>
      <w:r w:rsidR="00843409">
        <w:rPr>
          <w:color w:val="000000"/>
          <w:shd w:val="clear" w:color="auto" w:fill="FFFFFF"/>
        </w:rPr>
        <w:t xml:space="preserve"> </w:t>
      </w:r>
      <w:r w:rsidR="00843409" w:rsidRPr="00843409">
        <w:rPr>
          <w:color w:val="000000"/>
          <w:shd w:val="clear" w:color="auto" w:fill="FFFFFF"/>
        </w:rPr>
        <w:t>CSS используется</w:t>
      </w:r>
      <w:r w:rsidR="000A6ABD">
        <w:rPr>
          <w:color w:val="000000"/>
          <w:shd w:val="clear" w:color="auto" w:fill="FFFFFF"/>
        </w:rPr>
        <w:t xml:space="preserve"> для </w:t>
      </w:r>
      <w:r w:rsidR="00843409" w:rsidRPr="00843409">
        <w:rPr>
          <w:color w:val="000000"/>
          <w:shd w:val="clear" w:color="auto" w:fill="FFFFFF"/>
        </w:rPr>
        <w:t>создания красивого</w:t>
      </w:r>
      <w:r w:rsidR="00A1324C">
        <w:rPr>
          <w:color w:val="000000"/>
          <w:shd w:val="clear" w:color="auto" w:fill="FFFFFF"/>
        </w:rPr>
        <w:t xml:space="preserve"> и </w:t>
      </w:r>
      <w:r w:rsidR="00843409" w:rsidRPr="00843409">
        <w:rPr>
          <w:color w:val="000000"/>
          <w:shd w:val="clear" w:color="auto" w:fill="FFFFFF"/>
        </w:rPr>
        <w:t>современного внешнего вида веб-страниц, делая их структурированными</w:t>
      </w:r>
      <w:r w:rsidR="00A1324C">
        <w:rPr>
          <w:color w:val="000000"/>
          <w:shd w:val="clear" w:color="auto" w:fill="FFFFFF"/>
        </w:rPr>
        <w:t xml:space="preserve"> и </w:t>
      </w:r>
      <w:r w:rsidR="00843409" w:rsidRPr="00843409">
        <w:rPr>
          <w:color w:val="000000"/>
          <w:shd w:val="clear" w:color="auto" w:fill="FFFFFF"/>
        </w:rPr>
        <w:t>привлекательными</w:t>
      </w:r>
      <w:r w:rsidR="000A6ABD">
        <w:rPr>
          <w:color w:val="000000"/>
          <w:shd w:val="clear" w:color="auto" w:fill="FFFFFF"/>
        </w:rPr>
        <w:t xml:space="preserve"> для </w:t>
      </w:r>
      <w:r w:rsidR="00843409" w:rsidRPr="00843409">
        <w:rPr>
          <w:color w:val="000000"/>
          <w:shd w:val="clear" w:color="auto" w:fill="FFFFFF"/>
        </w:rPr>
        <w:t>пользователей.</w:t>
      </w:r>
    </w:p>
    <w:p w14:paraId="5066F1FA" w14:textId="675B53A9" w:rsidR="00882B30" w:rsidRDefault="00882B30" w:rsidP="00882B30">
      <w:pPr>
        <w:rPr>
          <w:lang w:eastAsia="ru-RU"/>
        </w:rPr>
      </w:pPr>
      <w:r>
        <w:rPr>
          <w:color w:val="000000"/>
          <w:shd w:val="clear" w:color="auto" w:fill="FFFFFF"/>
        </w:rPr>
        <w:t>JavaScript (JS)</w:t>
      </w:r>
      <w:r w:rsidR="0010433D">
        <w:rPr>
          <w:color w:val="000000"/>
          <w:shd w:val="clear" w:color="auto" w:fill="FFFFFF"/>
        </w:rPr>
        <w:t xml:space="preserve"> – </w:t>
      </w:r>
      <w:r w:rsidRPr="00221EE6">
        <w:rPr>
          <w:color w:val="000000"/>
          <w:shd w:val="clear" w:color="auto" w:fill="FFFFFF"/>
        </w:rPr>
        <w:t>язык программирования, который используется</w:t>
      </w:r>
      <w:r w:rsidR="000A6ABD">
        <w:rPr>
          <w:color w:val="000000"/>
          <w:shd w:val="clear" w:color="auto" w:fill="FFFFFF"/>
        </w:rPr>
        <w:t xml:space="preserve"> для </w:t>
      </w:r>
      <w:r w:rsidRPr="00221EE6">
        <w:t>создания динамических</w:t>
      </w:r>
      <w:r w:rsidR="00CB38EF">
        <w:t xml:space="preserve"> </w:t>
      </w:r>
      <w:r w:rsidRPr="00221EE6">
        <w:t>элементов</w:t>
      </w:r>
      <w:r w:rsidR="000A6ABD">
        <w:t xml:space="preserve"> на </w:t>
      </w:r>
      <w:r w:rsidRPr="00221EE6">
        <w:t xml:space="preserve">странице, </w:t>
      </w:r>
      <w:r w:rsidRPr="00221EE6">
        <w:rPr>
          <w:lang w:eastAsia="ru-RU"/>
        </w:rPr>
        <w:t xml:space="preserve">такие как анимации, </w:t>
      </w:r>
      <w:r w:rsidR="00CB38EF">
        <w:rPr>
          <w:lang w:eastAsia="ru-RU"/>
        </w:rPr>
        <w:t xml:space="preserve">валидации форм, </w:t>
      </w:r>
      <w:r w:rsidRPr="00221EE6">
        <w:rPr>
          <w:lang w:eastAsia="ru-RU"/>
        </w:rPr>
        <w:t>обработку событий</w:t>
      </w:r>
      <w:r w:rsidR="00A1324C">
        <w:rPr>
          <w:lang w:eastAsia="ru-RU"/>
        </w:rPr>
        <w:t xml:space="preserve"> и </w:t>
      </w:r>
      <w:r w:rsidRPr="00221EE6">
        <w:rPr>
          <w:lang w:eastAsia="ru-RU"/>
        </w:rPr>
        <w:t>изменение содержимого страницы</w:t>
      </w:r>
      <w:r w:rsidR="008E78C4">
        <w:rPr>
          <w:lang w:val="en-US" w:eastAsia="ru-RU"/>
        </w:rPr>
        <w:t> </w:t>
      </w:r>
      <w:r w:rsidR="002A2DA5" w:rsidRPr="002A2DA5">
        <w:rPr>
          <w:lang w:eastAsia="ru-RU"/>
        </w:rPr>
        <w:t>[1</w:t>
      </w:r>
      <w:r w:rsidR="006C1982" w:rsidRPr="006C1982">
        <w:rPr>
          <w:lang w:eastAsia="ru-RU"/>
        </w:rPr>
        <w:t>2</w:t>
      </w:r>
      <w:r w:rsidR="002A2DA5" w:rsidRPr="002A2DA5">
        <w:rPr>
          <w:lang w:eastAsia="ru-RU"/>
        </w:rPr>
        <w:t>]</w:t>
      </w:r>
      <w:r>
        <w:rPr>
          <w:lang w:eastAsia="ru-RU"/>
        </w:rPr>
        <w:t>.</w:t>
      </w:r>
    </w:p>
    <w:p w14:paraId="55C0A84A" w14:textId="27DE96F2" w:rsidR="0090774D" w:rsidRPr="00221EE6" w:rsidRDefault="0090774D" w:rsidP="00882B30">
      <w:pPr>
        <w:rPr>
          <w:lang w:eastAsia="ru-RU"/>
        </w:rPr>
      </w:pPr>
      <w:proofErr w:type="spellStart"/>
      <w:r w:rsidRPr="0090774D">
        <w:rPr>
          <w:lang w:eastAsia="ru-RU"/>
        </w:rPr>
        <w:t>jQuery</w:t>
      </w:r>
      <w:proofErr w:type="spellEnd"/>
      <w:r w:rsidR="0010433D">
        <w:rPr>
          <w:color w:val="000000"/>
          <w:shd w:val="clear" w:color="auto" w:fill="FFFFFF"/>
        </w:rPr>
        <w:t xml:space="preserve"> – </w:t>
      </w:r>
      <w:r w:rsidRPr="0090774D">
        <w:rPr>
          <w:lang w:eastAsia="ru-RU"/>
        </w:rPr>
        <w:t>это библиотека JavaScript, облегчающая работу</w:t>
      </w:r>
      <w:r w:rsidR="000A6ABD">
        <w:rPr>
          <w:lang w:eastAsia="ru-RU"/>
        </w:rPr>
        <w:t xml:space="preserve"> с </w:t>
      </w:r>
      <w:r w:rsidRPr="0090774D">
        <w:rPr>
          <w:lang w:eastAsia="ru-RU"/>
        </w:rPr>
        <w:t>обработкой событий, манипуляцией DOM</w:t>
      </w:r>
      <w:r>
        <w:rPr>
          <w:lang w:eastAsia="ru-RU"/>
        </w:rPr>
        <w:t>,</w:t>
      </w:r>
      <w:r w:rsidRPr="0090774D">
        <w:rPr>
          <w:lang w:eastAsia="ru-RU"/>
        </w:rPr>
        <w:t xml:space="preserve"> </w:t>
      </w:r>
      <w:proofErr w:type="spellStart"/>
      <w:r w:rsidRPr="0090774D">
        <w:rPr>
          <w:lang w:eastAsia="ru-RU"/>
        </w:rPr>
        <w:t>анимациями</w:t>
      </w:r>
      <w:proofErr w:type="spellEnd"/>
      <w:r w:rsidR="000A6ABD">
        <w:rPr>
          <w:lang w:eastAsia="ru-RU"/>
        </w:rPr>
        <w:t xml:space="preserve"> на </w:t>
      </w:r>
      <w:r w:rsidRPr="0090774D">
        <w:rPr>
          <w:lang w:eastAsia="ru-RU"/>
        </w:rPr>
        <w:t>веб-страницах</w:t>
      </w:r>
      <w:r>
        <w:rPr>
          <w:lang w:eastAsia="ru-RU"/>
        </w:rPr>
        <w:t>,</w:t>
      </w:r>
      <w:r w:rsidRPr="0090774D">
        <w:rPr>
          <w:lang w:eastAsia="ru-RU"/>
        </w:rPr>
        <w:t xml:space="preserve"> AJAX-запросами</w:t>
      </w:r>
      <w:r w:rsidR="00A1324C">
        <w:rPr>
          <w:lang w:eastAsia="ru-RU"/>
        </w:rPr>
        <w:t xml:space="preserve"> и </w:t>
      </w:r>
      <w:r w:rsidRPr="0090774D">
        <w:rPr>
          <w:lang w:eastAsia="ru-RU"/>
        </w:rPr>
        <w:t>другими задачами</w:t>
      </w:r>
      <w:r w:rsidR="000A6ABD">
        <w:rPr>
          <w:lang w:eastAsia="ru-RU"/>
        </w:rPr>
        <w:t xml:space="preserve"> в </w:t>
      </w:r>
      <w:r w:rsidRPr="0090774D">
        <w:rPr>
          <w:lang w:eastAsia="ru-RU"/>
        </w:rPr>
        <w:t>веб-разработке. Она упрощает написание JavaScript кода</w:t>
      </w:r>
      <w:r w:rsidR="00727011">
        <w:rPr>
          <w:lang w:eastAsia="ru-RU"/>
        </w:rPr>
        <w:t> </w:t>
      </w:r>
      <w:r w:rsidR="006006E7" w:rsidRPr="00873419">
        <w:rPr>
          <w:lang w:eastAsia="ru-RU"/>
        </w:rPr>
        <w:t>[1</w:t>
      </w:r>
      <w:r w:rsidR="006C1982" w:rsidRPr="009C475A">
        <w:rPr>
          <w:lang w:eastAsia="ru-RU"/>
        </w:rPr>
        <w:t>3</w:t>
      </w:r>
      <w:r w:rsidR="006006E7" w:rsidRPr="00873419">
        <w:rPr>
          <w:lang w:eastAsia="ru-RU"/>
        </w:rPr>
        <w:t>]</w:t>
      </w:r>
      <w:r w:rsidRPr="0090774D">
        <w:rPr>
          <w:lang w:eastAsia="ru-RU"/>
        </w:rPr>
        <w:t>.</w:t>
      </w:r>
      <w:r w:rsidRPr="0090774D">
        <w:t xml:space="preserve"> </w:t>
      </w:r>
    </w:p>
    <w:p w14:paraId="39EC8045" w14:textId="512D5FAA" w:rsidR="00053003" w:rsidRDefault="00765290" w:rsidP="00053003">
      <w:r w:rsidRPr="00765290">
        <w:t>Бэкенд</w:t>
      </w:r>
      <w:r w:rsidR="0010433D">
        <w:t xml:space="preserve"> – </w:t>
      </w:r>
      <w:r w:rsidRPr="00765290">
        <w:t>это внутренняя, скрытая</w:t>
      </w:r>
      <w:r w:rsidR="000A6ABD">
        <w:t xml:space="preserve"> от </w:t>
      </w:r>
      <w:r w:rsidRPr="00765290">
        <w:t xml:space="preserve">пользователя </w:t>
      </w:r>
      <w:r w:rsidR="00873419">
        <w:t xml:space="preserve">серверная </w:t>
      </w:r>
      <w:r>
        <w:t>часть</w:t>
      </w:r>
      <w:r w:rsidRPr="00765290">
        <w:t xml:space="preserve"> сайта или веб-приложения. Бэкенд обрабатывает</w:t>
      </w:r>
      <w:r w:rsidR="00A1324C">
        <w:t xml:space="preserve"> и </w:t>
      </w:r>
      <w:r w:rsidRPr="00765290">
        <w:t xml:space="preserve">поставляет пользователю данные, которые потом отображает </w:t>
      </w:r>
      <w:proofErr w:type="spellStart"/>
      <w:r w:rsidRPr="00765290">
        <w:t>фронтенд</w:t>
      </w:r>
      <w:proofErr w:type="spellEnd"/>
      <w:r>
        <w:t>.</w:t>
      </w:r>
      <w:r w:rsidR="00053003">
        <w:t xml:space="preserve"> PHP является серверным языком программирования, предназначенным</w:t>
      </w:r>
      <w:r w:rsidR="000A6ABD">
        <w:t xml:space="preserve"> для </w:t>
      </w:r>
      <w:r w:rsidR="00053003">
        <w:t>создания динамических веб-страниц</w:t>
      </w:r>
      <w:r w:rsidR="008E78C4">
        <w:rPr>
          <w:lang w:val="en-US"/>
        </w:rPr>
        <w:t> </w:t>
      </w:r>
      <w:r w:rsidR="00053003" w:rsidRPr="00053003">
        <w:t>[1</w:t>
      </w:r>
      <w:r w:rsidR="006C1982" w:rsidRPr="006C1982">
        <w:t>4</w:t>
      </w:r>
      <w:r w:rsidR="00053003" w:rsidRPr="00053003">
        <w:t>]</w:t>
      </w:r>
      <w:r w:rsidR="00053003">
        <w:t>. Он обрабатывается</w:t>
      </w:r>
      <w:r w:rsidR="000A6ABD">
        <w:t xml:space="preserve"> на </w:t>
      </w:r>
      <w:r w:rsidR="00053003">
        <w:t>сервере перед отправкой данных</w:t>
      </w:r>
      <w:r w:rsidR="000A6ABD">
        <w:t xml:space="preserve"> на </w:t>
      </w:r>
      <w:r w:rsidR="00053003">
        <w:t>клиентскую сторону.</w:t>
      </w:r>
      <w:r w:rsidR="00053003" w:rsidRPr="00053003">
        <w:t xml:space="preserve"> </w:t>
      </w:r>
      <w:r w:rsidR="00053003">
        <w:t>PHP используется</w:t>
      </w:r>
      <w:r w:rsidR="000A6ABD">
        <w:t xml:space="preserve"> для </w:t>
      </w:r>
      <w:r w:rsidR="00053003">
        <w:t>работы</w:t>
      </w:r>
      <w:r w:rsidR="000A6ABD">
        <w:t xml:space="preserve"> с </w:t>
      </w:r>
      <w:r w:rsidR="00053003">
        <w:t>базами данных, обработки форм, создания сессий, создания динамических веб-страниц, отправки электронной почты</w:t>
      </w:r>
      <w:r w:rsidR="00A1324C">
        <w:t xml:space="preserve"> и </w:t>
      </w:r>
      <w:r w:rsidR="00053003">
        <w:t>других серверных задач.</w:t>
      </w:r>
    </w:p>
    <w:p w14:paraId="71720000" w14:textId="490150C4" w:rsidR="00FD5366" w:rsidRPr="00911773" w:rsidRDefault="00FD5366" w:rsidP="00B72179">
      <w:pPr>
        <w:ind w:firstLine="0"/>
      </w:pPr>
      <w:r w:rsidRPr="00FD5366">
        <w:t>P</w:t>
      </w:r>
      <w:r w:rsidR="006E3638">
        <w:rPr>
          <w:lang w:val="en-US"/>
        </w:rPr>
        <w:t>hp</w:t>
      </w:r>
      <w:proofErr w:type="spellStart"/>
      <w:r w:rsidRPr="00FD5366">
        <w:t>MyAdmin</w:t>
      </w:r>
      <w:proofErr w:type="spellEnd"/>
      <w:r w:rsidR="0010433D">
        <w:rPr>
          <w:color w:val="000000"/>
          <w:shd w:val="clear" w:color="auto" w:fill="FFFFFF"/>
        </w:rPr>
        <w:t xml:space="preserve"> – </w:t>
      </w:r>
      <w:r w:rsidRPr="00FD5366">
        <w:t>веб-приложение</w:t>
      </w:r>
      <w:r w:rsidR="000A6ABD">
        <w:t xml:space="preserve"> с </w:t>
      </w:r>
      <w:r w:rsidRPr="00FD5366">
        <w:t>открытым кодом</w:t>
      </w:r>
      <w:r w:rsidR="000D3F52">
        <w:t xml:space="preserve"> </w:t>
      </w:r>
      <w:r w:rsidR="000A6ABD">
        <w:t>на </w:t>
      </w:r>
      <w:r w:rsidRPr="00FD5366">
        <w:t>языке PHP</w:t>
      </w:r>
      <w:r w:rsidR="00A1324C">
        <w:t xml:space="preserve"> и </w:t>
      </w:r>
      <w:r w:rsidRPr="00FD5366">
        <w:t>представляющее собой веб-интерфейс</w:t>
      </w:r>
      <w:r w:rsidR="000A6ABD">
        <w:t xml:space="preserve"> для </w:t>
      </w:r>
      <w:r w:rsidRPr="00FD5366">
        <w:t>администрирования СУБД MySQL</w:t>
      </w:r>
      <w:r w:rsidR="000D3F52">
        <w:t> </w:t>
      </w:r>
      <w:r w:rsidR="00C03DE5" w:rsidRPr="00C03DE5">
        <w:t>[1</w:t>
      </w:r>
      <w:r w:rsidR="006C1982" w:rsidRPr="006C1982">
        <w:t>5</w:t>
      </w:r>
      <w:r w:rsidR="00C03DE5" w:rsidRPr="00C03DE5">
        <w:t>]</w:t>
      </w:r>
      <w:r w:rsidRPr="00FD5366">
        <w:t>. P</w:t>
      </w:r>
      <w:r w:rsidR="006E3638">
        <w:rPr>
          <w:lang w:val="en-US"/>
        </w:rPr>
        <w:t>hp</w:t>
      </w:r>
      <w:proofErr w:type="spellStart"/>
      <w:r w:rsidRPr="00FD5366">
        <w:t>MyAdmin</w:t>
      </w:r>
      <w:proofErr w:type="spellEnd"/>
      <w:r w:rsidRPr="00FD5366">
        <w:t xml:space="preserve"> позволяет через браузер осуществлять администрирование сервера MySQL, запускать команды SQL</w:t>
      </w:r>
      <w:r w:rsidR="00A1324C">
        <w:t xml:space="preserve"> и </w:t>
      </w:r>
      <w:r w:rsidRPr="00FD5366">
        <w:t>просматривать содержимое таблиц</w:t>
      </w:r>
      <w:r w:rsidR="00A1324C">
        <w:t xml:space="preserve"> и </w:t>
      </w:r>
      <w:r w:rsidRPr="00FD5366">
        <w:t>баз данных.</w:t>
      </w:r>
    </w:p>
    <w:p w14:paraId="25F93220" w14:textId="1715EE07" w:rsidR="00DD7DEA" w:rsidRDefault="00DD7DEA" w:rsidP="00DD7DEA">
      <w:pPr>
        <w:pStyle w:val="af7"/>
        <w:outlineLvl w:val="1"/>
      </w:pPr>
      <w:bookmarkStart w:id="11" w:name="_Toc168516730"/>
      <w:r>
        <w:t>1.4 Вывод</w:t>
      </w:r>
      <w:r w:rsidR="005A6ABB">
        <w:t xml:space="preserve"> по </w:t>
      </w:r>
      <w:r>
        <w:t>разделу</w:t>
      </w:r>
      <w:bookmarkEnd w:id="11"/>
    </w:p>
    <w:p w14:paraId="74E0ABDA" w14:textId="2978A467" w:rsidR="00567C0C" w:rsidRDefault="005A6ABB" w:rsidP="000A4154">
      <w:pPr>
        <w:tabs>
          <w:tab w:val="left" w:pos="851"/>
        </w:tabs>
        <w:autoSpaceDE w:val="0"/>
        <w:autoSpaceDN w:val="0"/>
        <w:adjustRightInd w:val="0"/>
      </w:pPr>
      <w:r>
        <w:t>Для </w:t>
      </w:r>
      <w:r w:rsidR="003B35EC" w:rsidRPr="00D3295F">
        <w:t xml:space="preserve">реализации сайта </w:t>
      </w:r>
      <w:r w:rsidR="003B35EC">
        <w:t>школы визажа</w:t>
      </w:r>
      <w:r w:rsidR="003B35EC" w:rsidRPr="00D3295F">
        <w:t xml:space="preserve"> «</w:t>
      </w:r>
      <w:proofErr w:type="spellStart"/>
      <w:r w:rsidR="003B35EC">
        <w:rPr>
          <w:lang w:val="en-US"/>
        </w:rPr>
        <w:t>Flowress</w:t>
      </w:r>
      <w:proofErr w:type="spellEnd"/>
      <w:r w:rsidR="003B35EC" w:rsidRPr="00D3295F">
        <w:t xml:space="preserve">» был выбран </w:t>
      </w:r>
      <w:r w:rsidR="003B35EC">
        <w:t>неоклассический стиль</w:t>
      </w:r>
      <w:r w:rsidR="000A6ABD">
        <w:t xml:space="preserve"> с </w:t>
      </w:r>
      <w:r w:rsidR="00974F15">
        <w:t>элементами органики</w:t>
      </w:r>
      <w:r w:rsidR="003B35EC" w:rsidRPr="00D3295F">
        <w:t>.</w:t>
      </w:r>
      <w:r w:rsidR="003B35EC">
        <w:t xml:space="preserve"> </w:t>
      </w:r>
      <w:r w:rsidR="00567C0C">
        <w:t>Учитывая, что целевая аудитория сайта</w:t>
      </w:r>
      <w:r w:rsidR="000A6ABD">
        <w:t xml:space="preserve"> в </w:t>
      </w:r>
      <w:r w:rsidR="00567C0C">
        <w:t xml:space="preserve">основном девушки, они оценят </w:t>
      </w:r>
      <w:r w:rsidR="009728AC" w:rsidRPr="00C71E1F">
        <w:t>чист</w:t>
      </w:r>
      <w:r w:rsidR="009728AC">
        <w:t xml:space="preserve">ый, </w:t>
      </w:r>
      <w:r w:rsidR="009728AC" w:rsidRPr="00C71E1F">
        <w:t>аккуратн</w:t>
      </w:r>
      <w:r w:rsidR="009728AC">
        <w:t>ый</w:t>
      </w:r>
      <w:r w:rsidR="00A1324C">
        <w:t xml:space="preserve"> и </w:t>
      </w:r>
      <w:r w:rsidR="009728AC">
        <w:t>эффектный</w:t>
      </w:r>
      <w:r w:rsidR="009728AC" w:rsidRPr="00C71E1F">
        <w:t xml:space="preserve"> </w:t>
      </w:r>
      <w:r w:rsidR="00567C0C" w:rsidRPr="00C71E1F">
        <w:t>дизайн сайта</w:t>
      </w:r>
      <w:r w:rsidR="00567C0C">
        <w:t>, который</w:t>
      </w:r>
      <w:r w:rsidR="00567C0C" w:rsidRPr="00C71E1F">
        <w:t xml:space="preserve"> позволяет создать</w:t>
      </w:r>
      <w:r w:rsidR="009728AC">
        <w:t xml:space="preserve"> приятное</w:t>
      </w:r>
      <w:r w:rsidR="00567C0C" w:rsidRPr="00C71E1F">
        <w:t xml:space="preserve"> впечатление, что очень важно</w:t>
      </w:r>
      <w:r w:rsidR="000A6ABD">
        <w:t xml:space="preserve"> для </w:t>
      </w:r>
      <w:r w:rsidR="00567C0C" w:rsidRPr="00C71E1F">
        <w:t xml:space="preserve">профессионального образовательного учреждения. </w:t>
      </w:r>
      <w:r w:rsidR="00EF4B29">
        <w:t>Данный стиль</w:t>
      </w:r>
      <w:r w:rsidR="00EF4B29" w:rsidRPr="00B457F5">
        <w:t xml:space="preserve"> может подчеркнуть элегантность</w:t>
      </w:r>
      <w:r w:rsidR="00A1324C">
        <w:t xml:space="preserve"> и </w:t>
      </w:r>
      <w:r w:rsidR="00EF4B29">
        <w:t>привле</w:t>
      </w:r>
      <w:r w:rsidR="00567C0C">
        <w:t>чь</w:t>
      </w:r>
      <w:r w:rsidR="00EF4B29">
        <w:t xml:space="preserve"> внимание, не перегружая при этом сай</w:t>
      </w:r>
      <w:r w:rsidR="00EF4B29" w:rsidRPr="00113223">
        <w:t>т</w:t>
      </w:r>
      <w:r w:rsidR="00113223" w:rsidRPr="00113223">
        <w:t>.</w:t>
      </w:r>
      <w:r w:rsidR="003B35EC">
        <w:t xml:space="preserve"> </w:t>
      </w:r>
      <w:r w:rsidR="001F082E" w:rsidRPr="00D3295F">
        <w:t>Отталкиваясь</w:t>
      </w:r>
      <w:r w:rsidR="000A6ABD">
        <w:t xml:space="preserve"> от </w:t>
      </w:r>
      <w:r w:rsidR="001F082E" w:rsidRPr="00D3295F">
        <w:t>выбранн</w:t>
      </w:r>
      <w:r w:rsidR="001F082E">
        <w:t>ого</w:t>
      </w:r>
      <w:r w:rsidR="001F082E" w:rsidRPr="00D3295F">
        <w:t xml:space="preserve"> стил</w:t>
      </w:r>
      <w:r w:rsidR="001F082E">
        <w:t>я</w:t>
      </w:r>
      <w:r w:rsidR="001F082E" w:rsidRPr="00D3295F">
        <w:t xml:space="preserve">, будет </w:t>
      </w:r>
      <w:r w:rsidR="00A3591A">
        <w:t>подобрана</w:t>
      </w:r>
      <w:r w:rsidR="001F082E" w:rsidRPr="00D3295F">
        <w:t xml:space="preserve"> спокойная</w:t>
      </w:r>
      <w:r w:rsidR="00A25B41">
        <w:t xml:space="preserve"> </w:t>
      </w:r>
      <w:r w:rsidR="001F082E" w:rsidRPr="00D3295F">
        <w:t>светлая палитра</w:t>
      </w:r>
      <w:r w:rsidR="000A6ABD">
        <w:t xml:space="preserve"> с </w:t>
      </w:r>
      <w:r w:rsidR="001F082E" w:rsidRPr="00D3295F">
        <w:t>использованием одного или двух акцентных ненасыщенных цветов.</w:t>
      </w:r>
    </w:p>
    <w:p w14:paraId="33F8D9F3" w14:textId="225F3167" w:rsidR="00540DE6" w:rsidRPr="00D3295F" w:rsidRDefault="005A6ABB" w:rsidP="00540DE6">
      <w:r>
        <w:t>Для </w:t>
      </w:r>
      <w:r w:rsidR="00540DE6" w:rsidRPr="00D3295F">
        <w:t>реализации функционала</w:t>
      </w:r>
      <w:r w:rsidR="000A4154">
        <w:t xml:space="preserve"> сайта</w:t>
      </w:r>
      <w:r w:rsidR="00540DE6" w:rsidRPr="00D3295F">
        <w:t>, создания прототипа, айдентики</w:t>
      </w:r>
      <w:r w:rsidR="00A1324C">
        <w:t xml:space="preserve"> и </w:t>
      </w:r>
      <w:r w:rsidR="00540DE6" w:rsidRPr="00D3295F">
        <w:t>верстки сайта, были выбраны следующие технологии:</w:t>
      </w:r>
    </w:p>
    <w:p w14:paraId="6CCE0196" w14:textId="779CB07C" w:rsidR="00540DE6" w:rsidRPr="001F329C" w:rsidRDefault="00540DE6" w:rsidP="00540DE6">
      <w:pPr>
        <w:numPr>
          <w:ilvl w:val="0"/>
          <w:numId w:val="21"/>
        </w:numPr>
        <w:ind w:left="1069"/>
        <w:textAlignment w:val="baseline"/>
        <w:rPr>
          <w:rFonts w:eastAsia="Times New Roman"/>
          <w:color w:val="000000"/>
          <w:szCs w:val="28"/>
          <w:lang w:eastAsia="ru-RU"/>
        </w:rPr>
      </w:pPr>
      <w:r>
        <w:rPr>
          <w:rFonts w:eastAsia="Times New Roman"/>
          <w:color w:val="000000"/>
          <w:szCs w:val="28"/>
          <w:lang w:val="en-US" w:eastAsia="ru-RU"/>
        </w:rPr>
        <w:t>F</w:t>
      </w:r>
      <w:proofErr w:type="spellStart"/>
      <w:r w:rsidRPr="001F329C">
        <w:rPr>
          <w:rFonts w:eastAsia="Times New Roman"/>
          <w:color w:val="000000"/>
          <w:szCs w:val="28"/>
          <w:lang w:eastAsia="ru-RU"/>
        </w:rPr>
        <w:t>igma</w:t>
      </w:r>
      <w:proofErr w:type="spellEnd"/>
      <w:r w:rsidR="0010433D">
        <w:rPr>
          <w:rFonts w:eastAsia="Times New Roman"/>
          <w:color w:val="000000"/>
          <w:szCs w:val="28"/>
          <w:lang w:eastAsia="ru-RU"/>
        </w:rPr>
        <w:t xml:space="preserve"> – </w:t>
      </w:r>
      <w:r w:rsidR="000A6ABD">
        <w:rPr>
          <w:rFonts w:eastAsia="Times New Roman"/>
          <w:color w:val="000000"/>
          <w:szCs w:val="28"/>
          <w:lang w:eastAsia="ru-RU"/>
        </w:rPr>
        <w:t>для </w:t>
      </w:r>
      <w:r>
        <w:rPr>
          <w:rFonts w:eastAsia="Times New Roman"/>
          <w:color w:val="000000"/>
          <w:szCs w:val="28"/>
          <w:lang w:eastAsia="ru-RU"/>
        </w:rPr>
        <w:t>создания макетов</w:t>
      </w:r>
      <w:r w:rsidR="00A1324C">
        <w:rPr>
          <w:rFonts w:eastAsia="Times New Roman"/>
          <w:color w:val="000000"/>
          <w:szCs w:val="28"/>
          <w:lang w:eastAsia="ru-RU"/>
        </w:rPr>
        <w:t xml:space="preserve"> и </w:t>
      </w:r>
      <w:r>
        <w:rPr>
          <w:rFonts w:eastAsia="Times New Roman"/>
          <w:color w:val="000000"/>
          <w:szCs w:val="28"/>
          <w:lang w:eastAsia="ru-RU"/>
        </w:rPr>
        <w:t>прототипов</w:t>
      </w:r>
      <w:r w:rsidRPr="001F329C">
        <w:rPr>
          <w:rFonts w:eastAsia="Times New Roman"/>
          <w:color w:val="000000"/>
          <w:szCs w:val="28"/>
          <w:lang w:eastAsia="ru-RU"/>
        </w:rPr>
        <w:t>;</w:t>
      </w:r>
    </w:p>
    <w:p w14:paraId="7D3589C2" w14:textId="6C41E423" w:rsidR="00540DE6" w:rsidRPr="001F329C" w:rsidRDefault="00540DE6" w:rsidP="00540DE6">
      <w:pPr>
        <w:numPr>
          <w:ilvl w:val="0"/>
          <w:numId w:val="21"/>
        </w:numPr>
        <w:ind w:left="1069"/>
        <w:textAlignment w:val="baseline"/>
        <w:rPr>
          <w:rFonts w:eastAsia="Times New Roman"/>
          <w:color w:val="000000"/>
          <w:szCs w:val="28"/>
          <w:lang w:eastAsia="ru-RU"/>
        </w:rPr>
      </w:pPr>
      <w:r>
        <w:rPr>
          <w:rFonts w:eastAsia="Times New Roman"/>
          <w:color w:val="000000"/>
          <w:szCs w:val="28"/>
          <w:lang w:val="en-US" w:eastAsia="ru-RU"/>
        </w:rPr>
        <w:t>A</w:t>
      </w:r>
      <w:proofErr w:type="spellStart"/>
      <w:r w:rsidRPr="001F329C">
        <w:rPr>
          <w:rFonts w:eastAsia="Times New Roman"/>
          <w:color w:val="000000"/>
          <w:szCs w:val="28"/>
          <w:lang w:eastAsia="ru-RU"/>
        </w:rPr>
        <w:t>dobe</w:t>
      </w:r>
      <w:proofErr w:type="spellEnd"/>
      <w:r w:rsidRPr="001F329C">
        <w:rPr>
          <w:rFonts w:eastAsia="Times New Roman"/>
          <w:color w:val="000000"/>
          <w:szCs w:val="28"/>
          <w:lang w:eastAsia="ru-RU"/>
        </w:rPr>
        <w:t xml:space="preserve"> Photoshop</w:t>
      </w:r>
      <w:r w:rsidR="0010433D">
        <w:rPr>
          <w:rFonts w:eastAsia="Times New Roman"/>
          <w:color w:val="000000"/>
          <w:szCs w:val="28"/>
          <w:lang w:eastAsia="ru-RU"/>
        </w:rPr>
        <w:t xml:space="preserve"> – </w:t>
      </w:r>
      <w:r w:rsidR="000A6ABD">
        <w:rPr>
          <w:rFonts w:eastAsia="Times New Roman"/>
          <w:color w:val="000000"/>
          <w:szCs w:val="28"/>
          <w:lang w:eastAsia="ru-RU"/>
        </w:rPr>
        <w:t>для </w:t>
      </w:r>
      <w:r>
        <w:rPr>
          <w:rFonts w:eastAsia="Times New Roman"/>
          <w:color w:val="000000"/>
          <w:szCs w:val="28"/>
          <w:lang w:eastAsia="ru-RU"/>
        </w:rPr>
        <w:t>обработки фотографий</w:t>
      </w:r>
      <w:r w:rsidRPr="001F329C">
        <w:rPr>
          <w:rFonts w:eastAsia="Times New Roman"/>
          <w:color w:val="000000"/>
          <w:szCs w:val="28"/>
          <w:lang w:eastAsia="ru-RU"/>
        </w:rPr>
        <w:t>;</w:t>
      </w:r>
    </w:p>
    <w:p w14:paraId="09F2C985" w14:textId="7E8C6AE3" w:rsidR="00540DE6" w:rsidRDefault="00540DE6" w:rsidP="00540DE6">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языки разметки CSS, HTML;</w:t>
      </w:r>
    </w:p>
    <w:p w14:paraId="5596ECE5" w14:textId="746BE0B6" w:rsidR="00540DE6" w:rsidRDefault="00540DE6" w:rsidP="00540DE6">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языки программирования PHP, JS;</w:t>
      </w:r>
    </w:p>
    <w:p w14:paraId="0F06E38D" w14:textId="3B8A6013" w:rsidR="00EB280E" w:rsidRPr="00EB280E" w:rsidRDefault="00EB280E" w:rsidP="00EB280E">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 xml:space="preserve">технология </w:t>
      </w:r>
      <w:r>
        <w:rPr>
          <w:rFonts w:eastAsia="Times New Roman"/>
          <w:color w:val="000000"/>
          <w:szCs w:val="28"/>
          <w:lang w:val="en-US" w:eastAsia="ru-RU"/>
        </w:rPr>
        <w:t>Ajax;</w:t>
      </w:r>
    </w:p>
    <w:p w14:paraId="4C67239A" w14:textId="63F2971F" w:rsidR="006E1692" w:rsidRDefault="00737216" w:rsidP="00494BA5">
      <w:pPr>
        <w:numPr>
          <w:ilvl w:val="0"/>
          <w:numId w:val="21"/>
        </w:numPr>
        <w:ind w:left="0" w:firstLine="709"/>
        <w:textAlignment w:val="baseline"/>
        <w:rPr>
          <w:rFonts w:eastAsia="Times New Roman"/>
          <w:color w:val="000000"/>
          <w:szCs w:val="28"/>
          <w:lang w:eastAsia="ru-RU"/>
        </w:rPr>
      </w:pPr>
      <w:r>
        <w:rPr>
          <w:lang w:val="en-US"/>
        </w:rPr>
        <w:t>MySQL</w:t>
      </w:r>
      <w:r w:rsidR="0010433D">
        <w:rPr>
          <w:color w:val="000000"/>
          <w:shd w:val="clear" w:color="auto" w:fill="FFFFFF"/>
        </w:rPr>
        <w:t xml:space="preserve"> – </w:t>
      </w:r>
      <w:r w:rsidR="000A6ABD">
        <w:rPr>
          <w:rFonts w:eastAsia="Times New Roman"/>
          <w:color w:val="000000"/>
          <w:szCs w:val="28"/>
          <w:lang w:eastAsia="ru-RU"/>
        </w:rPr>
        <w:t>для </w:t>
      </w:r>
      <w:r w:rsidR="00540DE6">
        <w:rPr>
          <w:rFonts w:eastAsia="Times New Roman"/>
          <w:color w:val="000000"/>
          <w:szCs w:val="28"/>
          <w:lang w:eastAsia="ru-RU"/>
        </w:rPr>
        <w:t>работы</w:t>
      </w:r>
      <w:r w:rsidR="000A6ABD">
        <w:rPr>
          <w:rFonts w:eastAsia="Times New Roman"/>
          <w:color w:val="000000"/>
          <w:szCs w:val="28"/>
          <w:lang w:eastAsia="ru-RU"/>
        </w:rPr>
        <w:t xml:space="preserve"> с </w:t>
      </w:r>
      <w:r w:rsidR="00540DE6">
        <w:rPr>
          <w:rFonts w:eastAsia="Times New Roman"/>
          <w:color w:val="000000"/>
          <w:szCs w:val="28"/>
          <w:lang w:eastAsia="ru-RU"/>
        </w:rPr>
        <w:t>базой данных</w:t>
      </w:r>
      <w:r w:rsidR="00540DE6" w:rsidRPr="001F329C">
        <w:rPr>
          <w:rFonts w:eastAsia="Times New Roman"/>
          <w:color w:val="000000"/>
          <w:szCs w:val="28"/>
          <w:lang w:eastAsia="ru-RU"/>
        </w:rPr>
        <w:t>.</w:t>
      </w:r>
    </w:p>
    <w:p w14:paraId="77B432D2" w14:textId="44417DDC" w:rsidR="0013781E" w:rsidRDefault="00974F15" w:rsidP="004A10CF">
      <w:pPr>
        <w:textAlignment w:val="baseline"/>
      </w:pPr>
      <w:r>
        <w:rPr>
          <w:rFonts w:eastAsia="Times New Roman"/>
          <w:color w:val="000000"/>
          <w:szCs w:val="28"/>
          <w:lang w:eastAsia="ru-RU"/>
        </w:rPr>
        <w:t>Выбранные технологии позволят</w:t>
      </w:r>
      <w:r w:rsidR="002B3E3E">
        <w:rPr>
          <w:rFonts w:eastAsia="Times New Roman"/>
          <w:color w:val="000000"/>
          <w:szCs w:val="28"/>
          <w:lang w:eastAsia="ru-RU"/>
        </w:rPr>
        <w:t xml:space="preserve"> создать функциональный, удобный</w:t>
      </w:r>
      <w:r w:rsidR="000A6ABD">
        <w:rPr>
          <w:rFonts w:eastAsia="Times New Roman"/>
          <w:color w:val="000000"/>
          <w:szCs w:val="28"/>
          <w:lang w:eastAsia="ru-RU"/>
        </w:rPr>
        <w:t xml:space="preserve"> для </w:t>
      </w:r>
      <w:r w:rsidR="002B3E3E">
        <w:rPr>
          <w:rFonts w:eastAsia="Times New Roman"/>
          <w:color w:val="000000"/>
          <w:szCs w:val="28"/>
          <w:lang w:eastAsia="ru-RU"/>
        </w:rPr>
        <w:t>восприятия сайт, который будет отвечать требованиям пользователей.</w:t>
      </w:r>
      <w:r w:rsidR="0013781E">
        <w:br w:type="page"/>
      </w:r>
    </w:p>
    <w:p w14:paraId="2A93A6C7" w14:textId="77777777" w:rsidR="00B72179" w:rsidRDefault="00B72179" w:rsidP="0096426C">
      <w:pPr>
        <w:pStyle w:val="af5"/>
        <w:outlineLvl w:val="0"/>
        <w:sectPr w:rsidR="00B72179" w:rsidSect="00EB11E7">
          <w:headerReference w:type="default" r:id="rId33"/>
          <w:pgSz w:w="11906" w:h="16838" w:code="9"/>
          <w:pgMar w:top="1134" w:right="567" w:bottom="851" w:left="1304" w:header="709" w:footer="709" w:gutter="0"/>
          <w:pgNumType w:start="9"/>
          <w:cols w:space="708"/>
          <w:docGrid w:linePitch="381"/>
        </w:sectPr>
      </w:pPr>
    </w:p>
    <w:p w14:paraId="0D901BA8" w14:textId="27025162" w:rsidR="006E2F54" w:rsidRDefault="002B4F78" w:rsidP="0096426C">
      <w:pPr>
        <w:pStyle w:val="af5"/>
        <w:outlineLvl w:val="0"/>
      </w:pPr>
      <w:bookmarkStart w:id="12" w:name="_Toc168516731"/>
      <w:r>
        <w:rPr>
          <w:noProof/>
          <w:lang w:eastAsia="ru-RU"/>
        </w:rPr>
        <w:lastRenderedPageBreak/>
        <mc:AlternateContent>
          <mc:Choice Requires="wpg">
            <w:drawing>
              <wp:anchor distT="0" distB="0" distL="114300" distR="114300" simplePos="0" relativeHeight="251663360" behindDoc="1" locked="0" layoutInCell="1" allowOverlap="1" wp14:anchorId="0117925B" wp14:editId="34C48145">
                <wp:simplePos x="0" y="0"/>
                <wp:positionH relativeFrom="margin">
                  <wp:posOffset>-139923</wp:posOffset>
                </wp:positionH>
                <wp:positionV relativeFrom="margin">
                  <wp:posOffset>-515620</wp:posOffset>
                </wp:positionV>
                <wp:extent cx="6670040" cy="10279380"/>
                <wp:effectExtent l="0" t="0" r="16510" b="26670"/>
                <wp:wrapNone/>
                <wp:docPr id="482" name="Группа 482"/>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483" name="Прямая соединительная линия 483"/>
                        <wps:cNvCnPr>
                          <a:cxnSpLocks noChangeShapeType="1"/>
                        </wps:cNvCnPr>
                        <wps:spPr bwMode="auto">
                          <a:xfrm>
                            <a:off x="0" y="8894618"/>
                            <a:ext cx="6656400" cy="0"/>
                          </a:xfrm>
                          <a:prstGeom prst="line">
                            <a:avLst/>
                          </a:prstGeom>
                          <a:noFill/>
                          <a:ln w="25400">
                            <a:solidFill>
                              <a:srgbClr val="000000"/>
                            </a:solidFill>
                            <a:round/>
                          </a:ln>
                        </wps:spPr>
                        <wps:bodyPr/>
                      </wps:wsp>
                      <wps:wsp>
                        <wps:cNvPr id="484" name="Прямая соединительная линия 484"/>
                        <wps:cNvCnPr>
                          <a:cxnSpLocks noChangeShapeType="1"/>
                        </wps:cNvCnPr>
                        <wps:spPr bwMode="auto">
                          <a:xfrm>
                            <a:off x="0" y="9072748"/>
                            <a:ext cx="2340000" cy="0"/>
                          </a:xfrm>
                          <a:prstGeom prst="line">
                            <a:avLst/>
                          </a:prstGeom>
                          <a:noFill/>
                          <a:ln w="9525">
                            <a:solidFill>
                              <a:srgbClr val="000000"/>
                            </a:solidFill>
                            <a:round/>
                          </a:ln>
                        </wps:spPr>
                        <wps:bodyPr/>
                      </wps:wsp>
                      <wps:wsp>
                        <wps:cNvPr id="485" name="Прямая соединительная линия 485"/>
                        <wps:cNvCnPr>
                          <a:cxnSpLocks noChangeShapeType="1"/>
                        </wps:cNvCnPr>
                        <wps:spPr bwMode="auto">
                          <a:xfrm>
                            <a:off x="0" y="9256815"/>
                            <a:ext cx="2340000" cy="0"/>
                          </a:xfrm>
                          <a:prstGeom prst="line">
                            <a:avLst/>
                          </a:prstGeom>
                          <a:noFill/>
                          <a:ln w="25400">
                            <a:solidFill>
                              <a:srgbClr val="000000"/>
                            </a:solidFill>
                            <a:round/>
                          </a:ln>
                        </wps:spPr>
                        <wps:bodyPr/>
                      </wps:wsp>
                      <wps:wsp>
                        <wps:cNvPr id="486" name="Прямая соединительная линия 486"/>
                        <wps:cNvCnPr>
                          <a:cxnSpLocks noChangeShapeType="1"/>
                        </wps:cNvCnPr>
                        <wps:spPr bwMode="auto">
                          <a:xfrm>
                            <a:off x="0" y="9613075"/>
                            <a:ext cx="2340000" cy="0"/>
                          </a:xfrm>
                          <a:prstGeom prst="line">
                            <a:avLst/>
                          </a:prstGeom>
                          <a:noFill/>
                          <a:ln w="9525">
                            <a:solidFill>
                              <a:srgbClr val="000000"/>
                            </a:solidFill>
                            <a:round/>
                          </a:ln>
                        </wps:spPr>
                        <wps:bodyPr/>
                      </wps:wsp>
                      <wps:wsp>
                        <wps:cNvPr id="487" name="Прямая соединительная линия 487"/>
                        <wps:cNvCnPr>
                          <a:cxnSpLocks noChangeShapeType="1"/>
                        </wps:cNvCnPr>
                        <wps:spPr bwMode="auto">
                          <a:xfrm>
                            <a:off x="0" y="9797143"/>
                            <a:ext cx="2340000" cy="0"/>
                          </a:xfrm>
                          <a:prstGeom prst="line">
                            <a:avLst/>
                          </a:prstGeom>
                          <a:noFill/>
                          <a:ln w="9525">
                            <a:solidFill>
                              <a:srgbClr val="000000"/>
                            </a:solidFill>
                            <a:round/>
                          </a:ln>
                        </wps:spPr>
                        <wps:bodyPr/>
                      </wps:wsp>
                      <wps:wsp>
                        <wps:cNvPr id="488" name="Прямая соединительная линия 488"/>
                        <wps:cNvCnPr>
                          <a:cxnSpLocks noChangeShapeType="1"/>
                        </wps:cNvCnPr>
                        <wps:spPr bwMode="auto">
                          <a:xfrm>
                            <a:off x="0" y="9975273"/>
                            <a:ext cx="2340000" cy="0"/>
                          </a:xfrm>
                          <a:prstGeom prst="line">
                            <a:avLst/>
                          </a:prstGeom>
                          <a:noFill/>
                          <a:ln w="9525">
                            <a:solidFill>
                              <a:srgbClr val="000000"/>
                            </a:solidFill>
                            <a:round/>
                          </a:ln>
                        </wps:spPr>
                        <wps:bodyPr/>
                      </wps:wsp>
                      <wps:wsp>
                        <wps:cNvPr id="489" name="Прямая соединительная линия 489"/>
                        <wps:cNvCnPr>
                          <a:cxnSpLocks noChangeShapeType="1"/>
                        </wps:cNvCnPr>
                        <wps:spPr bwMode="auto">
                          <a:xfrm>
                            <a:off x="0" y="10153402"/>
                            <a:ext cx="2340000" cy="0"/>
                          </a:xfrm>
                          <a:prstGeom prst="line">
                            <a:avLst/>
                          </a:prstGeom>
                          <a:noFill/>
                          <a:ln w="9525">
                            <a:solidFill>
                              <a:srgbClr val="000000"/>
                            </a:solidFill>
                            <a:round/>
                          </a:ln>
                        </wps:spPr>
                        <wps:bodyPr/>
                      </wps:wsp>
                      <wps:wsp>
                        <wps:cNvPr id="490" name="Прямая соединительная линия 490"/>
                        <wps:cNvCnPr>
                          <a:cxnSpLocks noChangeShapeType="1"/>
                        </wps:cNvCnPr>
                        <wps:spPr bwMode="auto">
                          <a:xfrm>
                            <a:off x="2339439" y="8894618"/>
                            <a:ext cx="0" cy="1440000"/>
                          </a:xfrm>
                          <a:prstGeom prst="line">
                            <a:avLst/>
                          </a:prstGeom>
                          <a:noFill/>
                          <a:ln w="25400">
                            <a:solidFill>
                              <a:srgbClr val="000000"/>
                            </a:solidFill>
                            <a:round/>
                          </a:ln>
                        </wps:spPr>
                        <wps:bodyPr/>
                      </wps:wsp>
                      <wps:wsp>
                        <wps:cNvPr id="491" name="Прямая соединительная линия 491"/>
                        <wps:cNvCnPr>
                          <a:cxnSpLocks noChangeShapeType="1"/>
                        </wps:cNvCnPr>
                        <wps:spPr bwMode="auto">
                          <a:xfrm>
                            <a:off x="1983179" y="8894618"/>
                            <a:ext cx="0" cy="1440000"/>
                          </a:xfrm>
                          <a:prstGeom prst="line">
                            <a:avLst/>
                          </a:prstGeom>
                          <a:noFill/>
                          <a:ln w="25400">
                            <a:solidFill>
                              <a:srgbClr val="000000"/>
                            </a:solidFill>
                            <a:round/>
                          </a:ln>
                        </wps:spPr>
                        <wps:bodyPr/>
                      </wps:wsp>
                      <wps:wsp>
                        <wps:cNvPr id="492" name="Прямая соединительная линия 492"/>
                        <wps:cNvCnPr>
                          <a:cxnSpLocks noChangeShapeType="1"/>
                        </wps:cNvCnPr>
                        <wps:spPr bwMode="auto">
                          <a:xfrm>
                            <a:off x="1442852" y="8894618"/>
                            <a:ext cx="0" cy="1440000"/>
                          </a:xfrm>
                          <a:prstGeom prst="line">
                            <a:avLst/>
                          </a:prstGeom>
                          <a:noFill/>
                          <a:ln w="25400">
                            <a:solidFill>
                              <a:srgbClr val="000000"/>
                            </a:solidFill>
                            <a:round/>
                          </a:ln>
                        </wps:spPr>
                        <wps:bodyPr/>
                      </wps:wsp>
                      <wps:wsp>
                        <wps:cNvPr id="493" name="Прямая соединительная линия 493"/>
                        <wps:cNvCnPr>
                          <a:cxnSpLocks noChangeShapeType="1"/>
                        </wps:cNvCnPr>
                        <wps:spPr bwMode="auto">
                          <a:xfrm>
                            <a:off x="611579" y="8894618"/>
                            <a:ext cx="0" cy="1440000"/>
                          </a:xfrm>
                          <a:prstGeom prst="line">
                            <a:avLst/>
                          </a:prstGeom>
                          <a:noFill/>
                          <a:ln w="25400">
                            <a:solidFill>
                              <a:srgbClr val="000000"/>
                            </a:solidFill>
                            <a:round/>
                          </a:ln>
                        </wps:spPr>
                        <wps:bodyPr/>
                      </wps:wsp>
                      <wps:wsp>
                        <wps:cNvPr id="494" name="Прямая соединительная линия 494"/>
                        <wps:cNvCnPr>
                          <a:cxnSpLocks noChangeShapeType="1"/>
                        </wps:cNvCnPr>
                        <wps:spPr bwMode="auto">
                          <a:xfrm>
                            <a:off x="255320" y="8894618"/>
                            <a:ext cx="0" cy="540000"/>
                          </a:xfrm>
                          <a:prstGeom prst="line">
                            <a:avLst/>
                          </a:prstGeom>
                          <a:noFill/>
                          <a:ln w="25400">
                            <a:solidFill>
                              <a:srgbClr val="000000"/>
                            </a:solidFill>
                            <a:round/>
                          </a:ln>
                        </wps:spPr>
                        <wps:bodyPr/>
                      </wps:wsp>
                      <wps:wsp>
                        <wps:cNvPr id="495" name="Прямая соединительная линия 495"/>
                        <wps:cNvCnPr>
                          <a:cxnSpLocks noChangeShapeType="1"/>
                        </wps:cNvCnPr>
                        <wps:spPr bwMode="auto">
                          <a:xfrm>
                            <a:off x="4862946" y="9797143"/>
                            <a:ext cx="1800000" cy="0"/>
                          </a:xfrm>
                          <a:prstGeom prst="line">
                            <a:avLst/>
                          </a:prstGeom>
                          <a:noFill/>
                          <a:ln w="25400">
                            <a:solidFill>
                              <a:srgbClr val="000000"/>
                            </a:solidFill>
                            <a:round/>
                          </a:ln>
                        </wps:spPr>
                        <wps:bodyPr/>
                      </wps:wsp>
                      <wps:wsp>
                        <wps:cNvPr id="496" name="Прямая соединительная линия 496"/>
                        <wps:cNvCnPr>
                          <a:cxnSpLocks noChangeShapeType="1"/>
                        </wps:cNvCnPr>
                        <wps:spPr bwMode="auto">
                          <a:xfrm>
                            <a:off x="4862946" y="9434945"/>
                            <a:ext cx="0" cy="900000"/>
                          </a:xfrm>
                          <a:prstGeom prst="line">
                            <a:avLst/>
                          </a:prstGeom>
                          <a:noFill/>
                          <a:ln w="25400">
                            <a:solidFill>
                              <a:srgbClr val="000000"/>
                            </a:solidFill>
                            <a:round/>
                          </a:ln>
                        </wps:spPr>
                        <wps:bodyPr/>
                      </wps:wsp>
                      <wps:wsp>
                        <wps:cNvPr id="497" name="Прямая соединительная линия 497"/>
                        <wps:cNvCnPr>
                          <a:cxnSpLocks noChangeShapeType="1"/>
                        </wps:cNvCnPr>
                        <wps:spPr bwMode="auto">
                          <a:xfrm>
                            <a:off x="4862946" y="9613075"/>
                            <a:ext cx="1800000" cy="0"/>
                          </a:xfrm>
                          <a:prstGeom prst="line">
                            <a:avLst/>
                          </a:prstGeom>
                          <a:noFill/>
                          <a:ln w="25400">
                            <a:solidFill>
                              <a:srgbClr val="000000"/>
                            </a:solidFill>
                            <a:round/>
                          </a:ln>
                        </wps:spPr>
                        <wps:bodyPr/>
                      </wps:wsp>
                      <wps:wsp>
                        <wps:cNvPr id="498" name="Прямая соединительная линия 498"/>
                        <wps:cNvCnPr>
                          <a:cxnSpLocks noChangeShapeType="1"/>
                        </wps:cNvCnPr>
                        <wps:spPr bwMode="auto">
                          <a:xfrm>
                            <a:off x="5041075" y="9613075"/>
                            <a:ext cx="0" cy="180000"/>
                          </a:xfrm>
                          <a:prstGeom prst="line">
                            <a:avLst/>
                          </a:prstGeom>
                          <a:noFill/>
                          <a:ln w="9525">
                            <a:solidFill>
                              <a:srgbClr val="000000"/>
                            </a:solidFill>
                            <a:round/>
                          </a:ln>
                        </wps:spPr>
                        <wps:bodyPr/>
                      </wps:wsp>
                      <wps:wsp>
                        <wps:cNvPr id="499" name="Прямая соединительная линия 499"/>
                        <wps:cNvCnPr>
                          <a:cxnSpLocks noChangeShapeType="1"/>
                        </wps:cNvCnPr>
                        <wps:spPr bwMode="auto">
                          <a:xfrm>
                            <a:off x="5225143" y="9613075"/>
                            <a:ext cx="0" cy="180000"/>
                          </a:xfrm>
                          <a:prstGeom prst="line">
                            <a:avLst/>
                          </a:prstGeom>
                          <a:noFill/>
                          <a:ln w="9525">
                            <a:solidFill>
                              <a:srgbClr val="000000"/>
                            </a:solidFill>
                            <a:round/>
                          </a:ln>
                        </wps:spPr>
                        <wps:bodyPr/>
                      </wps:wsp>
                      <wps:wsp>
                        <wps:cNvPr id="500" name="Прямая соединительная линия 500"/>
                        <wps:cNvCnPr>
                          <a:cxnSpLocks noChangeShapeType="1"/>
                        </wps:cNvCnPr>
                        <wps:spPr bwMode="auto">
                          <a:xfrm>
                            <a:off x="5409211" y="9423070"/>
                            <a:ext cx="0" cy="360023"/>
                          </a:xfrm>
                          <a:prstGeom prst="line">
                            <a:avLst/>
                          </a:prstGeom>
                          <a:noFill/>
                          <a:ln w="25400">
                            <a:solidFill>
                              <a:srgbClr val="000000"/>
                            </a:solidFill>
                            <a:round/>
                          </a:ln>
                        </wps:spPr>
                        <wps:bodyPr/>
                      </wps:wsp>
                      <wps:wsp>
                        <wps:cNvPr id="501" name="Прямая соединительная линия 501"/>
                        <wps:cNvCnPr>
                          <a:cxnSpLocks noChangeShapeType="1"/>
                        </wps:cNvCnPr>
                        <wps:spPr bwMode="auto">
                          <a:xfrm>
                            <a:off x="6014852" y="9423070"/>
                            <a:ext cx="0" cy="360023"/>
                          </a:xfrm>
                          <a:prstGeom prst="line">
                            <a:avLst/>
                          </a:prstGeom>
                          <a:noFill/>
                          <a:ln w="25400">
                            <a:solidFill>
                              <a:srgbClr val="000000"/>
                            </a:solidFill>
                            <a:round/>
                          </a:ln>
                        </wps:spPr>
                        <wps:bodyPr/>
                      </wps:wsp>
                      <wps:wsp>
                        <wps:cNvPr id="502" name="Прямая соединительная линия 502"/>
                        <wps:cNvCnPr>
                          <a:cxnSpLocks noChangeShapeType="1"/>
                        </wps:cNvCnPr>
                        <wps:spPr bwMode="auto">
                          <a:xfrm>
                            <a:off x="0" y="9434945"/>
                            <a:ext cx="6656400" cy="0"/>
                          </a:xfrm>
                          <a:prstGeom prst="line">
                            <a:avLst/>
                          </a:prstGeom>
                          <a:noFill/>
                          <a:ln w="25400">
                            <a:solidFill>
                              <a:srgbClr val="000000"/>
                            </a:solidFill>
                            <a:round/>
                          </a:ln>
                        </wps:spPr>
                        <wps:bodyPr/>
                      </wps:wsp>
                      <wps:wsp>
                        <wps:cNvPr id="503" name="Прямоугольник 503"/>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504" name="Надпись 504"/>
                        <wps:cNvSpPr txBox="1">
                          <a:spLocks noChangeArrowheads="1"/>
                        </wps:cNvSpPr>
                        <wps:spPr bwMode="auto">
                          <a:xfrm>
                            <a:off x="6014852" y="9429008"/>
                            <a:ext cx="647065" cy="179070"/>
                          </a:xfrm>
                          <a:prstGeom prst="rect">
                            <a:avLst/>
                          </a:prstGeom>
                          <a:noFill/>
                          <a:ln>
                            <a:noFill/>
                          </a:ln>
                        </wps:spPr>
                        <wps:txbx>
                          <w:txbxContent>
                            <w:p w14:paraId="767D15B6" w14:textId="77777777" w:rsidR="005A58F5" w:rsidRPr="00BE534A" w:rsidRDefault="005A58F5" w:rsidP="005A58F5">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505" name="Надпись 505"/>
                        <wps:cNvSpPr txBox="1">
                          <a:spLocks noChangeArrowheads="1"/>
                        </wps:cNvSpPr>
                        <wps:spPr bwMode="auto">
                          <a:xfrm>
                            <a:off x="0" y="9250878"/>
                            <a:ext cx="251460" cy="179070"/>
                          </a:xfrm>
                          <a:prstGeom prst="rect">
                            <a:avLst/>
                          </a:prstGeom>
                          <a:noFill/>
                          <a:ln>
                            <a:noFill/>
                          </a:ln>
                        </wps:spPr>
                        <wps:txbx>
                          <w:txbxContent>
                            <w:p w14:paraId="7F8CFE41" w14:textId="77777777" w:rsidR="005A58F5" w:rsidRPr="00BE534A" w:rsidRDefault="005A58F5" w:rsidP="005A58F5">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506" name="Надпись 506"/>
                        <wps:cNvSpPr txBox="1">
                          <a:spLocks noChangeArrowheads="1"/>
                        </wps:cNvSpPr>
                        <wps:spPr bwMode="auto">
                          <a:xfrm>
                            <a:off x="237507" y="9250878"/>
                            <a:ext cx="359410" cy="179070"/>
                          </a:xfrm>
                          <a:prstGeom prst="rect">
                            <a:avLst/>
                          </a:prstGeom>
                          <a:noFill/>
                          <a:ln>
                            <a:noFill/>
                          </a:ln>
                          <a:effectLst/>
                        </wps:spPr>
                        <wps:txbx>
                          <w:txbxContent>
                            <w:p w14:paraId="13684739" w14:textId="77777777" w:rsidR="005A58F5" w:rsidRPr="00BE534A" w:rsidRDefault="005A58F5" w:rsidP="005A58F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07" name="Надпись 507"/>
                        <wps:cNvSpPr txBox="1">
                          <a:spLocks noChangeArrowheads="1"/>
                        </wps:cNvSpPr>
                        <wps:spPr bwMode="auto">
                          <a:xfrm>
                            <a:off x="593766" y="9250878"/>
                            <a:ext cx="827405" cy="179070"/>
                          </a:xfrm>
                          <a:prstGeom prst="rect">
                            <a:avLst/>
                          </a:prstGeom>
                          <a:noFill/>
                          <a:ln>
                            <a:noFill/>
                          </a:ln>
                        </wps:spPr>
                        <wps:txbx>
                          <w:txbxContent>
                            <w:p w14:paraId="4C0AB915" w14:textId="70865E31" w:rsidR="005A58F5" w:rsidRPr="00BE534A" w:rsidRDefault="005A58F5" w:rsidP="005A58F5">
                              <w:pPr>
                                <w:ind w:firstLine="0"/>
                                <w:jc w:val="center"/>
                                <w:rPr>
                                  <w:sz w:val="18"/>
                                  <w:szCs w:val="18"/>
                                </w:rPr>
                              </w:pPr>
                              <w:r w:rsidRPr="00BE534A">
                                <w:rPr>
                                  <w:sz w:val="18"/>
                                  <w:szCs w:val="18"/>
                                </w:rPr>
                                <w:t>№ докум</w:t>
                              </w:r>
                              <w:r w:rsidR="000C7960">
                                <w:rPr>
                                  <w:sz w:val="18"/>
                                  <w:szCs w:val="18"/>
                                </w:rPr>
                                <w:t>ента</w:t>
                              </w:r>
                            </w:p>
                          </w:txbxContent>
                        </wps:txbx>
                        <wps:bodyPr rot="0" vert="horz" wrap="square" lIns="18000" tIns="18000" rIns="18000" bIns="0" anchor="ctr" anchorCtr="0" upright="1">
                          <a:noAutofit/>
                        </wps:bodyPr>
                      </wps:wsp>
                      <wps:wsp>
                        <wps:cNvPr id="508" name="Надпись 508"/>
                        <wps:cNvSpPr txBox="1">
                          <a:spLocks noChangeArrowheads="1"/>
                        </wps:cNvSpPr>
                        <wps:spPr bwMode="auto">
                          <a:xfrm>
                            <a:off x="617517" y="9446821"/>
                            <a:ext cx="827405" cy="179070"/>
                          </a:xfrm>
                          <a:prstGeom prst="rect">
                            <a:avLst/>
                          </a:prstGeom>
                          <a:noFill/>
                          <a:ln>
                            <a:noFill/>
                          </a:ln>
                        </wps:spPr>
                        <wps:txbx>
                          <w:txbxContent>
                            <w:p w14:paraId="74951F1A" w14:textId="77777777" w:rsidR="005A58F5" w:rsidRPr="003B3077" w:rsidRDefault="005A58F5" w:rsidP="005A58F5">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509" name="Надпись 509"/>
                        <wps:cNvSpPr txBox="1">
                          <a:spLocks noChangeArrowheads="1"/>
                        </wps:cNvSpPr>
                        <wps:spPr bwMode="auto">
                          <a:xfrm>
                            <a:off x="617517" y="9607138"/>
                            <a:ext cx="827405" cy="179070"/>
                          </a:xfrm>
                          <a:prstGeom prst="rect">
                            <a:avLst/>
                          </a:prstGeom>
                          <a:noFill/>
                          <a:ln>
                            <a:noFill/>
                          </a:ln>
                        </wps:spPr>
                        <wps:txbx>
                          <w:txbxContent>
                            <w:p w14:paraId="31457C66" w14:textId="77777777" w:rsidR="005A58F5" w:rsidRPr="00BE534A" w:rsidRDefault="005A58F5" w:rsidP="005A58F5">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510" name="Надпись 510"/>
                        <wps:cNvSpPr txBox="1">
                          <a:spLocks noChangeArrowheads="1"/>
                        </wps:cNvSpPr>
                        <wps:spPr bwMode="auto">
                          <a:xfrm>
                            <a:off x="617517" y="10153402"/>
                            <a:ext cx="827405" cy="179070"/>
                          </a:xfrm>
                          <a:prstGeom prst="rect">
                            <a:avLst/>
                          </a:prstGeom>
                          <a:noFill/>
                          <a:ln>
                            <a:noFill/>
                          </a:ln>
                        </wps:spPr>
                        <wps:txbx>
                          <w:txbxContent>
                            <w:p w14:paraId="208284E5" w14:textId="77777777" w:rsidR="005A58F5" w:rsidRPr="00BE534A" w:rsidRDefault="005A58F5" w:rsidP="005A58F5">
                              <w:pPr>
                                <w:ind w:firstLine="0"/>
                                <w:rPr>
                                  <w:sz w:val="20"/>
                                  <w:szCs w:val="20"/>
                                </w:rPr>
                              </w:pPr>
                              <w:r w:rsidRPr="00BE534A">
                                <w:rPr>
                                  <w:sz w:val="20"/>
                                  <w:szCs w:val="20"/>
                                </w:rPr>
                                <w:t>Романенко</w:t>
                              </w:r>
                            </w:p>
                            <w:p w14:paraId="4A30F7D8" w14:textId="77777777" w:rsidR="005A58F5" w:rsidRDefault="005A58F5" w:rsidP="005A58F5">
                              <w:pPr>
                                <w:rPr>
                                  <w:rFonts w:ascii="Arial" w:hAnsi="Arial" w:cs="Arial"/>
                                  <w:sz w:val="20"/>
                                  <w:szCs w:val="20"/>
                                </w:rPr>
                              </w:pPr>
                            </w:p>
                          </w:txbxContent>
                        </wps:txbx>
                        <wps:bodyPr rot="0" vert="horz" wrap="square" lIns="18000" tIns="0" rIns="18000" bIns="0" anchor="ctr" anchorCtr="0" upright="1">
                          <a:noAutofit/>
                        </wps:bodyPr>
                      </wps:wsp>
                      <wps:wsp>
                        <wps:cNvPr id="511" name="Надпись 511"/>
                        <wps:cNvSpPr txBox="1">
                          <a:spLocks noChangeArrowheads="1"/>
                        </wps:cNvSpPr>
                        <wps:spPr bwMode="auto">
                          <a:xfrm>
                            <a:off x="1425039" y="9250878"/>
                            <a:ext cx="539115" cy="179070"/>
                          </a:xfrm>
                          <a:prstGeom prst="rect">
                            <a:avLst/>
                          </a:prstGeom>
                          <a:noFill/>
                          <a:ln>
                            <a:noFill/>
                          </a:ln>
                        </wps:spPr>
                        <wps:txbx>
                          <w:txbxContent>
                            <w:p w14:paraId="5F6C7D56" w14:textId="77777777" w:rsidR="005A58F5" w:rsidRPr="00BE534A" w:rsidRDefault="005A58F5" w:rsidP="005A58F5">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384" name="Надпись 384"/>
                        <wps:cNvSpPr txBox="1">
                          <a:spLocks noChangeArrowheads="1"/>
                        </wps:cNvSpPr>
                        <wps:spPr bwMode="auto">
                          <a:xfrm>
                            <a:off x="1971304" y="9250878"/>
                            <a:ext cx="359410" cy="179070"/>
                          </a:xfrm>
                          <a:prstGeom prst="rect">
                            <a:avLst/>
                          </a:prstGeom>
                          <a:noFill/>
                          <a:ln>
                            <a:noFill/>
                          </a:ln>
                        </wps:spPr>
                        <wps:txbx>
                          <w:txbxContent>
                            <w:p w14:paraId="1052DE3F" w14:textId="77777777" w:rsidR="005A58F5" w:rsidRPr="00BE534A" w:rsidRDefault="005A58F5" w:rsidP="005A58F5">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385" name="Надпись 385"/>
                        <wps:cNvSpPr txBox="1">
                          <a:spLocks noChangeArrowheads="1"/>
                        </wps:cNvSpPr>
                        <wps:spPr bwMode="auto">
                          <a:xfrm>
                            <a:off x="11875" y="9446821"/>
                            <a:ext cx="611505" cy="179070"/>
                          </a:xfrm>
                          <a:prstGeom prst="rect">
                            <a:avLst/>
                          </a:prstGeom>
                          <a:noFill/>
                          <a:ln>
                            <a:noFill/>
                          </a:ln>
                        </wps:spPr>
                        <wps:txbx>
                          <w:txbxContent>
                            <w:p w14:paraId="5F98FF3F" w14:textId="77777777" w:rsidR="005A58F5" w:rsidRPr="00BE534A" w:rsidRDefault="005A58F5" w:rsidP="005A58F5">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386" name="Надпись 386"/>
                        <wps:cNvSpPr txBox="1">
                          <a:spLocks noChangeArrowheads="1"/>
                        </wps:cNvSpPr>
                        <wps:spPr bwMode="auto">
                          <a:xfrm>
                            <a:off x="5938" y="9607138"/>
                            <a:ext cx="611505" cy="179070"/>
                          </a:xfrm>
                          <a:prstGeom prst="rect">
                            <a:avLst/>
                          </a:prstGeom>
                          <a:noFill/>
                          <a:ln>
                            <a:noFill/>
                          </a:ln>
                        </wps:spPr>
                        <wps:txbx>
                          <w:txbxContent>
                            <w:p w14:paraId="051C9032" w14:textId="77777777" w:rsidR="005A58F5" w:rsidRPr="00BE534A" w:rsidRDefault="005A58F5" w:rsidP="005A58F5">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387" name="Надпись 387"/>
                        <wps:cNvSpPr txBox="1">
                          <a:spLocks noChangeArrowheads="1"/>
                        </wps:cNvSpPr>
                        <wps:spPr bwMode="auto">
                          <a:xfrm>
                            <a:off x="5938" y="10153402"/>
                            <a:ext cx="611505" cy="179070"/>
                          </a:xfrm>
                          <a:prstGeom prst="rect">
                            <a:avLst/>
                          </a:prstGeom>
                          <a:noFill/>
                          <a:ln>
                            <a:noFill/>
                          </a:ln>
                        </wps:spPr>
                        <wps:txbx>
                          <w:txbxContent>
                            <w:p w14:paraId="7A16C6E7" w14:textId="77777777" w:rsidR="005A58F5" w:rsidRPr="00BE534A" w:rsidRDefault="005A58F5" w:rsidP="005A58F5">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388" name="Надпись 388"/>
                        <wps:cNvSpPr txBox="1">
                          <a:spLocks noChangeArrowheads="1"/>
                        </wps:cNvSpPr>
                        <wps:spPr bwMode="auto">
                          <a:xfrm>
                            <a:off x="4862946" y="9429008"/>
                            <a:ext cx="539115" cy="179070"/>
                          </a:xfrm>
                          <a:prstGeom prst="rect">
                            <a:avLst/>
                          </a:prstGeom>
                          <a:noFill/>
                          <a:ln>
                            <a:noFill/>
                          </a:ln>
                        </wps:spPr>
                        <wps:txbx>
                          <w:txbxContent>
                            <w:p w14:paraId="720C9C93" w14:textId="77777777" w:rsidR="005A58F5" w:rsidRPr="00A52B8A" w:rsidRDefault="005A58F5" w:rsidP="005A58F5">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389" name="Надпись 389"/>
                        <wps:cNvSpPr txBox="1">
                          <a:spLocks noChangeArrowheads="1"/>
                        </wps:cNvSpPr>
                        <wps:spPr bwMode="auto">
                          <a:xfrm>
                            <a:off x="5403273" y="9429008"/>
                            <a:ext cx="611505" cy="179070"/>
                          </a:xfrm>
                          <a:prstGeom prst="rect">
                            <a:avLst/>
                          </a:prstGeom>
                          <a:noFill/>
                          <a:ln>
                            <a:noFill/>
                          </a:ln>
                        </wps:spPr>
                        <wps:txbx>
                          <w:txbxContent>
                            <w:p w14:paraId="69A96B17" w14:textId="77777777" w:rsidR="005A58F5" w:rsidRPr="00BE534A" w:rsidRDefault="005A58F5" w:rsidP="005A58F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390" name="Надпись 390"/>
                        <wps:cNvSpPr txBox="1">
                          <a:spLocks noChangeArrowheads="1"/>
                        </wps:cNvSpPr>
                        <wps:spPr bwMode="auto">
                          <a:xfrm>
                            <a:off x="2354685" y="8886713"/>
                            <a:ext cx="4318635" cy="548233"/>
                          </a:xfrm>
                          <a:prstGeom prst="rect">
                            <a:avLst/>
                          </a:prstGeom>
                          <a:noFill/>
                          <a:ln>
                            <a:noFill/>
                          </a:ln>
                        </wps:spPr>
                        <wps:txbx>
                          <w:txbxContent>
                            <w:p w14:paraId="3CCCF1FF" w14:textId="20CDBBD2" w:rsidR="005A58F5" w:rsidRPr="000C7960" w:rsidRDefault="000012DE" w:rsidP="005A58F5">
                              <w:pPr>
                                <w:ind w:firstLine="0"/>
                                <w:jc w:val="center"/>
                                <w:rPr>
                                  <w:sz w:val="36"/>
                                  <w:szCs w:val="36"/>
                                </w:rPr>
                              </w:pPr>
                              <w:r w:rsidRPr="000C7960">
                                <w:rPr>
                                  <w:sz w:val="36"/>
                                  <w:szCs w:val="36"/>
                                </w:rPr>
                                <w:t>БГТУ</w:t>
                              </w:r>
                              <w:r w:rsidR="005A58F5" w:rsidRPr="000C7960">
                                <w:rPr>
                                  <w:sz w:val="36"/>
                                  <w:szCs w:val="36"/>
                                </w:rPr>
                                <w:t xml:space="preserve"> 0</w:t>
                              </w:r>
                              <w:r w:rsidR="008E1BA0" w:rsidRPr="000C7960">
                                <w:rPr>
                                  <w:sz w:val="36"/>
                                  <w:szCs w:val="36"/>
                                </w:rPr>
                                <w:t>2</w:t>
                              </w:r>
                              <w:r w:rsidR="005A58F5" w:rsidRPr="000C7960">
                                <w:rPr>
                                  <w:sz w:val="36"/>
                                  <w:szCs w:val="36"/>
                                </w:rPr>
                                <w:t>.</w:t>
                              </w:r>
                              <w:proofErr w:type="gramStart"/>
                              <w:r w:rsidR="005A58F5" w:rsidRPr="000C7960">
                                <w:rPr>
                                  <w:sz w:val="36"/>
                                  <w:szCs w:val="36"/>
                                </w:rPr>
                                <w:t>00</w:t>
                              </w:r>
                              <w:r w:rsidRPr="000C7960">
                                <w:rPr>
                                  <w:sz w:val="36"/>
                                  <w:szCs w:val="36"/>
                                </w:rPr>
                                <w:t>.</w:t>
                              </w:r>
                              <w:r w:rsidR="005A58F5" w:rsidRPr="000C7960">
                                <w:rPr>
                                  <w:sz w:val="36"/>
                                  <w:szCs w:val="36"/>
                                </w:rPr>
                                <w:t>ПЗ</w:t>
                              </w:r>
                              <w:proofErr w:type="gramEnd"/>
                            </w:p>
                          </w:txbxContent>
                        </wps:txbx>
                        <wps:bodyPr rot="0" vert="horz" wrap="square" lIns="18000" tIns="0" rIns="18000" bIns="0" anchor="ctr" anchorCtr="0" upright="1">
                          <a:noAutofit/>
                        </wps:bodyPr>
                      </wps:wsp>
                      <wps:wsp>
                        <wps:cNvPr id="391" name="Надпись 391"/>
                        <wps:cNvSpPr txBox="1">
                          <a:spLocks noChangeArrowheads="1"/>
                        </wps:cNvSpPr>
                        <wps:spPr bwMode="auto">
                          <a:xfrm>
                            <a:off x="4857008" y="9797143"/>
                            <a:ext cx="1799590" cy="527050"/>
                          </a:xfrm>
                          <a:prstGeom prst="rect">
                            <a:avLst/>
                          </a:prstGeom>
                          <a:noFill/>
                          <a:ln>
                            <a:noFill/>
                          </a:ln>
                        </wps:spPr>
                        <wps:txbx>
                          <w:txbxContent>
                            <w:p w14:paraId="6B1300CB" w14:textId="191E0161" w:rsidR="005A58F5" w:rsidRPr="000C7960" w:rsidRDefault="008E1BA0" w:rsidP="008E1BA0">
                              <w:pPr>
                                <w:ind w:firstLine="0"/>
                                <w:jc w:val="center"/>
                                <w:rPr>
                                  <w:sz w:val="36"/>
                                  <w:szCs w:val="36"/>
                                </w:rPr>
                              </w:pPr>
                              <w:r w:rsidRPr="000C7960">
                                <w:rPr>
                                  <w:sz w:val="36"/>
                                  <w:szCs w:val="36"/>
                                </w:rPr>
                                <w:t>74319010, 2024</w:t>
                              </w:r>
                            </w:p>
                          </w:txbxContent>
                        </wps:txbx>
                        <wps:bodyPr rot="0" vert="horz" wrap="square" lIns="18000" tIns="0" rIns="18000" bIns="0" anchor="ctr" anchorCtr="0" upright="1">
                          <a:noAutofit/>
                        </wps:bodyPr>
                      </wps:wsp>
                      <wps:wsp>
                        <wps:cNvPr id="392" name="Надпись 392"/>
                        <wps:cNvSpPr txBox="1">
                          <a:spLocks noChangeArrowheads="1"/>
                        </wps:cNvSpPr>
                        <wps:spPr bwMode="auto">
                          <a:xfrm>
                            <a:off x="2345377" y="9607138"/>
                            <a:ext cx="2519045" cy="539115"/>
                          </a:xfrm>
                          <a:prstGeom prst="rect">
                            <a:avLst/>
                          </a:prstGeom>
                          <a:noFill/>
                          <a:ln>
                            <a:noFill/>
                          </a:ln>
                        </wps:spPr>
                        <wps:txbx>
                          <w:txbxContent>
                            <w:p w14:paraId="7FF2F294" w14:textId="232708F5" w:rsidR="005A58F5" w:rsidRPr="0038128A" w:rsidRDefault="00325B74" w:rsidP="005A58F5">
                              <w:pPr>
                                <w:spacing w:before="240"/>
                                <w:ind w:firstLine="0"/>
                                <w:jc w:val="center"/>
                                <w:rPr>
                                  <w:szCs w:val="28"/>
                                </w:rPr>
                              </w:pPr>
                              <w:r>
                                <w:rPr>
                                  <w:szCs w:val="28"/>
                                </w:rPr>
                                <w:t>Проектирование</w:t>
                              </w:r>
                            </w:p>
                          </w:txbxContent>
                        </wps:txbx>
                        <wps:bodyPr rot="0" vert="horz" wrap="square" lIns="18000" tIns="0" rIns="18000" bIns="0" anchor="t" anchorCtr="0" upright="1">
                          <a:noAutofit/>
                        </wps:bodyPr>
                      </wps:wsp>
                      <wps:wsp>
                        <wps:cNvPr id="393" name="Надпись 393"/>
                        <wps:cNvSpPr txBox="1">
                          <a:spLocks noChangeArrowheads="1"/>
                        </wps:cNvSpPr>
                        <wps:spPr bwMode="auto">
                          <a:xfrm>
                            <a:off x="5938" y="9969335"/>
                            <a:ext cx="611505" cy="179070"/>
                          </a:xfrm>
                          <a:prstGeom prst="rect">
                            <a:avLst/>
                          </a:prstGeom>
                          <a:noFill/>
                          <a:ln>
                            <a:noFill/>
                          </a:ln>
                        </wps:spPr>
                        <wps:txbx>
                          <w:txbxContent>
                            <w:p w14:paraId="0CD29C4B" w14:textId="77777777" w:rsidR="005A58F5" w:rsidRPr="00BE534A" w:rsidRDefault="005A58F5" w:rsidP="005A58F5">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394" name="Надпись 394"/>
                        <wps:cNvSpPr txBox="1">
                          <a:spLocks noChangeArrowheads="1"/>
                        </wps:cNvSpPr>
                        <wps:spPr bwMode="auto">
                          <a:xfrm>
                            <a:off x="617517" y="9969335"/>
                            <a:ext cx="827405" cy="179070"/>
                          </a:xfrm>
                          <a:prstGeom prst="rect">
                            <a:avLst/>
                          </a:prstGeom>
                          <a:noFill/>
                          <a:ln>
                            <a:noFill/>
                          </a:ln>
                        </wps:spPr>
                        <wps:txbx>
                          <w:txbxContent>
                            <w:p w14:paraId="754ABC9F" w14:textId="3913AC30" w:rsidR="005A58F5" w:rsidRPr="00BE534A" w:rsidRDefault="004A577C" w:rsidP="005A58F5">
                              <w:pPr>
                                <w:ind w:firstLine="0"/>
                                <w:rPr>
                                  <w:spacing w:val="-6"/>
                                  <w:sz w:val="20"/>
                                  <w:szCs w:val="20"/>
                                </w:rPr>
                              </w:pPr>
                              <w:r>
                                <w:rPr>
                                  <w:spacing w:val="-6"/>
                                  <w:sz w:val="20"/>
                                  <w:szCs w:val="20"/>
                                </w:rPr>
                                <w:t>Савчук</w:t>
                              </w:r>
                            </w:p>
                            <w:p w14:paraId="4F3326EF" w14:textId="77777777" w:rsidR="005A58F5" w:rsidRDefault="005A58F5" w:rsidP="005A58F5">
                              <w:pPr>
                                <w:rPr>
                                  <w:rFonts w:ascii="Arial" w:hAnsi="Arial" w:cs="Arial"/>
                                  <w:sz w:val="20"/>
                                  <w:szCs w:val="20"/>
                                </w:rPr>
                              </w:pPr>
                            </w:p>
                            <w:p w14:paraId="78696C5F" w14:textId="77777777" w:rsidR="005A58F5" w:rsidRDefault="005A58F5" w:rsidP="005A58F5">
                              <w:pPr>
                                <w:rPr>
                                  <w:rFonts w:ascii="Arial" w:hAnsi="Arial" w:cs="Arial"/>
                                  <w:sz w:val="20"/>
                                  <w:szCs w:val="20"/>
                                </w:rPr>
                              </w:pPr>
                            </w:p>
                          </w:txbxContent>
                        </wps:txbx>
                        <wps:bodyPr rot="0" vert="horz" wrap="square" lIns="18000" tIns="0" rIns="18000" bIns="0" anchor="ctr" anchorCtr="0" upright="1">
                          <a:noAutofit/>
                        </wps:bodyPr>
                      </wps:wsp>
                      <wps:wsp>
                        <wps:cNvPr id="395" name="Надпись 395"/>
                        <wps:cNvSpPr txBox="1">
                          <a:spLocks noChangeArrowheads="1"/>
                        </wps:cNvSpPr>
                        <wps:spPr bwMode="auto">
                          <a:xfrm>
                            <a:off x="5041075" y="9607138"/>
                            <a:ext cx="178892" cy="179070"/>
                          </a:xfrm>
                          <a:prstGeom prst="rect">
                            <a:avLst/>
                          </a:prstGeom>
                          <a:noFill/>
                          <a:ln>
                            <a:noFill/>
                          </a:ln>
                        </wps:spPr>
                        <wps:txbx>
                          <w:txbxContent>
                            <w:p w14:paraId="7273F66E" w14:textId="77777777" w:rsidR="005A58F5" w:rsidRPr="00BE534A" w:rsidRDefault="005A58F5" w:rsidP="005A58F5">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396" name="Надпись 396"/>
                        <wps:cNvSpPr txBox="1">
                          <a:spLocks noChangeArrowheads="1"/>
                        </wps:cNvSpPr>
                        <wps:spPr bwMode="auto">
                          <a:xfrm>
                            <a:off x="5403273" y="9607138"/>
                            <a:ext cx="611986" cy="179694"/>
                          </a:xfrm>
                          <a:prstGeom prst="rect">
                            <a:avLst/>
                          </a:prstGeom>
                          <a:noFill/>
                          <a:ln>
                            <a:noFill/>
                          </a:ln>
                        </wps:spPr>
                        <wps:txbx>
                          <w:txbxContent>
                            <w:p w14:paraId="55C1F2B3" w14:textId="77777777" w:rsidR="005A58F5" w:rsidRPr="00BE534A" w:rsidRDefault="005A58F5" w:rsidP="005A58F5">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397" name="Надпись 397"/>
                        <wps:cNvSpPr txBox="1">
                          <a:spLocks noChangeArrowheads="1"/>
                        </wps:cNvSpPr>
                        <wps:spPr bwMode="auto">
                          <a:xfrm>
                            <a:off x="6014852" y="9607138"/>
                            <a:ext cx="647537" cy="179694"/>
                          </a:xfrm>
                          <a:prstGeom prst="rect">
                            <a:avLst/>
                          </a:prstGeom>
                          <a:noFill/>
                          <a:ln>
                            <a:noFill/>
                          </a:ln>
                        </wps:spPr>
                        <wps:txbx>
                          <w:txbxContent>
                            <w:p w14:paraId="6E054058" w14:textId="75FB1D7A" w:rsidR="005A58F5" w:rsidRPr="00BE534A" w:rsidRDefault="005A58F5" w:rsidP="005A58F5">
                              <w:pPr>
                                <w:ind w:firstLine="0"/>
                                <w:jc w:val="center"/>
                                <w:rPr>
                                  <w:sz w:val="18"/>
                                  <w:szCs w:val="18"/>
                                </w:rPr>
                              </w:pPr>
                              <w:r w:rsidRPr="00BE534A">
                                <w:rPr>
                                  <w:sz w:val="18"/>
                                  <w:szCs w:val="18"/>
                                </w:rPr>
                                <w:t>1</w:t>
                              </w:r>
                              <w:r w:rsidR="00E424D8">
                                <w:rPr>
                                  <w:sz w:val="18"/>
                                  <w:szCs w:val="18"/>
                                </w:rPr>
                                <w:t>1</w:t>
                              </w:r>
                            </w:p>
                          </w:txbxContent>
                        </wps:txbx>
                        <wps:bodyPr rot="0" vert="horz" wrap="square" lIns="18000" tIns="18000" rIns="18000" bIns="0" anchor="ctr" anchorCtr="0" upright="1">
                          <a:noAutofit/>
                        </wps:bodyPr>
                      </wps:wsp>
                      <wps:wsp>
                        <wps:cNvPr id="398" name="Надпись 398"/>
                        <wps:cNvSpPr txBox="1">
                          <a:spLocks noChangeArrowheads="1"/>
                        </wps:cNvSpPr>
                        <wps:spPr bwMode="auto">
                          <a:xfrm>
                            <a:off x="5938" y="9785267"/>
                            <a:ext cx="611505" cy="179070"/>
                          </a:xfrm>
                          <a:prstGeom prst="rect">
                            <a:avLst/>
                          </a:prstGeom>
                          <a:noFill/>
                          <a:ln>
                            <a:noFill/>
                          </a:ln>
                        </wps:spPr>
                        <wps:txbx>
                          <w:txbxContent>
                            <w:p w14:paraId="58F67B14" w14:textId="77777777" w:rsidR="005A58F5" w:rsidRPr="00BE534A" w:rsidRDefault="005A58F5" w:rsidP="005A58F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399" name="Надпись 399"/>
                        <wps:cNvSpPr txBox="1">
                          <a:spLocks noChangeArrowheads="1"/>
                        </wps:cNvSpPr>
                        <wps:spPr bwMode="auto">
                          <a:xfrm>
                            <a:off x="617517" y="9785267"/>
                            <a:ext cx="827405" cy="179070"/>
                          </a:xfrm>
                          <a:prstGeom prst="rect">
                            <a:avLst/>
                          </a:prstGeom>
                          <a:noFill/>
                          <a:ln>
                            <a:noFill/>
                          </a:ln>
                        </wps:spPr>
                        <wps:txbx>
                          <w:txbxContent>
                            <w:p w14:paraId="62585A3A" w14:textId="77777777" w:rsidR="005A58F5" w:rsidRDefault="005A58F5" w:rsidP="005A58F5">
                              <w:pPr>
                                <w:ind w:firstLine="0"/>
                                <w:rPr>
                                  <w:rFonts w:ascii="Arial" w:hAnsi="Arial" w:cs="Arial"/>
                                  <w:spacing w:val="-6"/>
                                  <w:sz w:val="20"/>
                                  <w:szCs w:val="20"/>
                                </w:rPr>
                              </w:pPr>
                            </w:p>
                            <w:p w14:paraId="728A558F" w14:textId="77777777" w:rsidR="005A58F5" w:rsidRDefault="005A58F5" w:rsidP="005A58F5">
                              <w:pPr>
                                <w:rPr>
                                  <w:rFonts w:ascii="Arial" w:hAnsi="Arial" w:cs="Arial"/>
                                  <w:sz w:val="20"/>
                                  <w:szCs w:val="20"/>
                                </w:rPr>
                              </w:pPr>
                            </w:p>
                            <w:p w14:paraId="400154C5" w14:textId="77777777" w:rsidR="005A58F5" w:rsidRDefault="005A58F5" w:rsidP="005A58F5">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0117925B" id="Группа 482" o:spid="_x0000_s1256" style="position:absolute;left:0;text-align:left;margin-left:-11pt;margin-top:-40.6pt;width:525.2pt;height:809.4pt;z-index:-251653120;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">
                <v:line id="Прямая соединительная линия 483" o:spid="_x0000_s125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" strokeweight="2pt"/>
                <v:line id="Прямая соединительная линия 484" o:spid="_x0000_s125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"/>
                <v:line id="Прямая соединительная линия 485" o:spid="_x0000_s125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SeSwAAAANwAAAAPAAAAZHJzL2Rvd25yZXYueG1sRI/BCsIw&#10;EETvgv8QVvCmqaI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dLknksAAAADcAAAADwAAAAAA&#10;AAAAAAAAAAAHAgAAZHJzL2Rvd25yZXYueG1sUEsFBgAAAAADAAMAtwAAAPQCAAAAAA==&#10;" strokeweight="2pt"/>
                <v:line id="Прямая соединительная линия 486" o:spid="_x0000_s126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"/>
                <v:line id="Прямая соединительная линия 487" o:spid="_x0000_s126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"/>
                <v:line id="Прямая соединительная линия 488" o:spid="_x0000_s126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"/>
                <v:line id="Прямая соединительная линия 489" o:spid="_x0000_s126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"/>
                <v:line id="Прямая соединительная линия 490" o:spid="_x0000_s126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LXvQAAANwAAAAPAAAAZHJzL2Rvd25yZXYueG1sRE/NDsFA&#10;EL5LvMNmJG5sC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4RcS170AAADcAAAADwAAAAAAAAAA&#10;AAAAAAAHAgAAZHJzL2Rvd25yZXYueG1sUEsFBgAAAAADAAMAtwAAAPECAAAAAA==&#10;" strokeweight="2pt"/>
                <v:line id="Прямая соединительная линия 491" o:spid="_x0000_s126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dMwwAAANwAAAAPAAAAZHJzL2Rvd25yZXYueG1sRI9Bi8Iw&#10;FITvgv8hPMGbTRUV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jlu3TMMAAADcAAAADwAA&#10;AAAAAAAAAAAAAAAHAgAAZHJzL2Rvd25yZXYueG1sUEsFBgAAAAADAAMAtwAAAPcCAAAAAA==&#10;" strokeweight="2pt"/>
                <v:line id="Прямая соединительная линия 492" o:spid="_x0000_s126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" strokeweight="2pt"/>
                <v:line id="Прямая соединительная линия 493" o:spid="_x0000_s126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" strokeweight="2pt"/>
                <v:line id="Прямая соединительная линия 494" o:spid="_x0000_s126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" strokeweight="2pt"/>
                <v:line id="Прямая соединительная линия 495" o:spid="_x0000_s126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FPxAAAANwAAAAPAAAAZHJzL2Rvd25yZXYueG1sRI9Ba8JA&#10;FITvQv/D8gredFOp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PFgsU/EAAAA3AAAAA8A&#10;AAAAAAAAAAAAAAAABwIAAGRycy9kb3ducmV2LnhtbFBLBQYAAAAAAwADALcAAAD4AgAAAAA=&#10;" strokeweight="2pt"/>
                <v:line id="Прямая соединительная линия 496" o:spid="_x0000_s127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" strokeweight="2pt"/>
                <v:line id="Прямая соединительная линия 497" o:spid="_x0000_s127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" strokeweight="2pt"/>
                <v:line id="Прямая соединительная линия 498" o:spid="_x0000_s127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"/>
                <v:line id="Прямая соединительная линия 499" o:spid="_x0000_s127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v:line id="Прямая соединительная линия 500" o:spid="_x0000_s127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" strokeweight="2pt"/>
                <v:line id="Прямая соединительная линия 501" o:spid="_x0000_s127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" strokeweight="2pt"/>
                <v:line id="Прямая соединительная линия 502" o:spid="_x0000_s127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" strokeweight="2pt"/>
                <v:rect id="Прямоугольник 503" o:spid="_x0000_s1277"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" filled="f" strokeweight="2pt"/>
                <v:shape id="Надпись 504" o:spid="_x0000_s1278"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" filled="f" stroked="f">
                  <v:textbox inset=".5mm,.5mm,.5mm,0">
                    <w:txbxContent>
                      <w:p w14:paraId="767D15B6" w14:textId="77777777" w:rsidR="005A58F5" w:rsidRPr="00BE534A" w:rsidRDefault="005A58F5" w:rsidP="005A58F5">
                        <w:pPr>
                          <w:ind w:firstLine="0"/>
                          <w:jc w:val="center"/>
                          <w:rPr>
                            <w:sz w:val="18"/>
                            <w:szCs w:val="18"/>
                          </w:rPr>
                        </w:pPr>
                        <w:r w:rsidRPr="00BE534A">
                          <w:rPr>
                            <w:sz w:val="18"/>
                            <w:szCs w:val="18"/>
                          </w:rPr>
                          <w:t>Листов</w:t>
                        </w:r>
                      </w:p>
                    </w:txbxContent>
                  </v:textbox>
                </v:shape>
                <v:shape id="Надпись 505" o:spid="_x0000_s1279"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" filled="f" stroked="f">
                  <v:textbox inset=".5mm,.5mm,.5mm,0">
                    <w:txbxContent>
                      <w:p w14:paraId="7F8CFE41" w14:textId="77777777" w:rsidR="005A58F5" w:rsidRPr="00BE534A" w:rsidRDefault="005A58F5" w:rsidP="005A58F5">
                        <w:pPr>
                          <w:ind w:firstLine="0"/>
                          <w:jc w:val="center"/>
                          <w:rPr>
                            <w:sz w:val="18"/>
                            <w:szCs w:val="18"/>
                          </w:rPr>
                        </w:pPr>
                        <w:proofErr w:type="spellStart"/>
                        <w:r w:rsidRPr="00BE534A">
                          <w:rPr>
                            <w:sz w:val="18"/>
                            <w:szCs w:val="18"/>
                          </w:rPr>
                          <w:t>Изм</w:t>
                        </w:r>
                        <w:proofErr w:type="spellEnd"/>
                      </w:p>
                    </w:txbxContent>
                  </v:textbox>
                </v:shape>
                <v:shape id="Надпись 506" o:spid="_x0000_s1280"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" filled="f" stroked="f">
                  <v:textbox inset=".5mm,.5mm,.5mm,0">
                    <w:txbxContent>
                      <w:p w14:paraId="13684739" w14:textId="77777777" w:rsidR="005A58F5" w:rsidRPr="00BE534A" w:rsidRDefault="005A58F5" w:rsidP="005A58F5">
                        <w:pPr>
                          <w:ind w:firstLine="0"/>
                          <w:jc w:val="center"/>
                          <w:rPr>
                            <w:sz w:val="18"/>
                            <w:szCs w:val="18"/>
                          </w:rPr>
                        </w:pPr>
                        <w:r w:rsidRPr="00BE534A">
                          <w:rPr>
                            <w:sz w:val="18"/>
                            <w:szCs w:val="18"/>
                          </w:rPr>
                          <w:t>Лист</w:t>
                        </w:r>
                      </w:p>
                    </w:txbxContent>
                  </v:textbox>
                </v:shape>
                <v:shape id="Надпись 507" o:spid="_x0000_s1281"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" filled="f" stroked="f">
                  <v:textbox inset=".5mm,.5mm,.5mm,0">
                    <w:txbxContent>
                      <w:p w14:paraId="4C0AB915" w14:textId="70865E31" w:rsidR="005A58F5" w:rsidRPr="00BE534A" w:rsidRDefault="005A58F5" w:rsidP="005A58F5">
                        <w:pPr>
                          <w:ind w:firstLine="0"/>
                          <w:jc w:val="center"/>
                          <w:rPr>
                            <w:sz w:val="18"/>
                            <w:szCs w:val="18"/>
                          </w:rPr>
                        </w:pPr>
                        <w:r w:rsidRPr="00BE534A">
                          <w:rPr>
                            <w:sz w:val="18"/>
                            <w:szCs w:val="18"/>
                          </w:rPr>
                          <w:t>№ докум</w:t>
                        </w:r>
                        <w:r w:rsidR="000C7960">
                          <w:rPr>
                            <w:sz w:val="18"/>
                            <w:szCs w:val="18"/>
                          </w:rPr>
                          <w:t>ента</w:t>
                        </w:r>
                      </w:p>
                    </w:txbxContent>
                  </v:textbox>
                </v:shape>
                <v:shape id="Надпись 508" o:spid="_x0000_s1282"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" filled="f" stroked="f">
                  <v:textbox inset=".5mm,0,.5mm,0">
                    <w:txbxContent>
                      <w:p w14:paraId="74951F1A" w14:textId="77777777" w:rsidR="005A58F5" w:rsidRPr="003B3077" w:rsidRDefault="005A58F5" w:rsidP="005A58F5">
                        <w:pPr>
                          <w:ind w:firstLine="0"/>
                          <w:rPr>
                            <w:sz w:val="20"/>
                            <w:szCs w:val="20"/>
                          </w:rPr>
                        </w:pPr>
                        <w:r>
                          <w:rPr>
                            <w:sz w:val="20"/>
                            <w:szCs w:val="20"/>
                          </w:rPr>
                          <w:t>Войцехович</w:t>
                        </w:r>
                      </w:p>
                    </w:txbxContent>
                  </v:textbox>
                </v:shape>
                <v:shape id="Надпись 509" o:spid="_x0000_s1283"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" filled="f" stroked="f">
                  <v:textbox inset=".5mm,0,.5mm,0">
                    <w:txbxContent>
                      <w:p w14:paraId="31457C66" w14:textId="77777777" w:rsidR="005A58F5" w:rsidRPr="00BE534A" w:rsidRDefault="005A58F5" w:rsidP="005A58F5">
                        <w:pPr>
                          <w:ind w:firstLine="0"/>
                          <w:rPr>
                            <w:sz w:val="20"/>
                            <w:szCs w:val="20"/>
                          </w:rPr>
                        </w:pPr>
                        <w:proofErr w:type="spellStart"/>
                        <w:r>
                          <w:rPr>
                            <w:sz w:val="20"/>
                            <w:szCs w:val="20"/>
                          </w:rPr>
                          <w:t>Игнаткова</w:t>
                        </w:r>
                        <w:proofErr w:type="spellEnd"/>
                      </w:p>
                    </w:txbxContent>
                  </v:textbox>
                </v:shape>
                <v:shape id="Надпись 510" o:spid="_x0000_s1284"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" filled="f" stroked="f">
                  <v:textbox inset=".5mm,0,.5mm,0">
                    <w:txbxContent>
                      <w:p w14:paraId="208284E5" w14:textId="77777777" w:rsidR="005A58F5" w:rsidRPr="00BE534A" w:rsidRDefault="005A58F5" w:rsidP="005A58F5">
                        <w:pPr>
                          <w:ind w:firstLine="0"/>
                          <w:rPr>
                            <w:sz w:val="20"/>
                            <w:szCs w:val="20"/>
                          </w:rPr>
                        </w:pPr>
                        <w:r w:rsidRPr="00BE534A">
                          <w:rPr>
                            <w:sz w:val="20"/>
                            <w:szCs w:val="20"/>
                          </w:rPr>
                          <w:t>Романенко</w:t>
                        </w:r>
                      </w:p>
                      <w:p w14:paraId="4A30F7D8" w14:textId="77777777" w:rsidR="005A58F5" w:rsidRDefault="005A58F5" w:rsidP="005A58F5">
                        <w:pPr>
                          <w:rPr>
                            <w:rFonts w:ascii="Arial" w:hAnsi="Arial" w:cs="Arial"/>
                            <w:sz w:val="20"/>
                            <w:szCs w:val="20"/>
                          </w:rPr>
                        </w:pPr>
                      </w:p>
                    </w:txbxContent>
                  </v:textbox>
                </v:shape>
                <v:shape id="Надпись 511" o:spid="_x0000_s1285"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" filled="f" stroked="f">
                  <v:textbox inset=".5mm,.5mm,.5mm,0">
                    <w:txbxContent>
                      <w:p w14:paraId="5F6C7D56" w14:textId="77777777" w:rsidR="005A58F5" w:rsidRPr="00BE534A" w:rsidRDefault="005A58F5" w:rsidP="005A58F5">
                        <w:pPr>
                          <w:ind w:firstLine="0"/>
                          <w:jc w:val="center"/>
                          <w:rPr>
                            <w:sz w:val="18"/>
                            <w:szCs w:val="18"/>
                          </w:rPr>
                        </w:pPr>
                        <w:r w:rsidRPr="00BE534A">
                          <w:rPr>
                            <w:sz w:val="18"/>
                            <w:szCs w:val="18"/>
                          </w:rPr>
                          <w:t>Подпись</w:t>
                        </w:r>
                      </w:p>
                    </w:txbxContent>
                  </v:textbox>
                </v:shape>
                <v:shape id="Надпись 384" o:spid="_x0000_s1286"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" filled="f" stroked="f">
                  <v:textbox inset=".5mm,.5mm,.5mm,0">
                    <w:txbxContent>
                      <w:p w14:paraId="1052DE3F" w14:textId="77777777" w:rsidR="005A58F5" w:rsidRPr="00BE534A" w:rsidRDefault="005A58F5" w:rsidP="005A58F5">
                        <w:pPr>
                          <w:ind w:firstLine="0"/>
                          <w:jc w:val="center"/>
                          <w:rPr>
                            <w:sz w:val="18"/>
                            <w:szCs w:val="18"/>
                          </w:rPr>
                        </w:pPr>
                        <w:r w:rsidRPr="00BE534A">
                          <w:rPr>
                            <w:sz w:val="18"/>
                            <w:szCs w:val="18"/>
                          </w:rPr>
                          <w:t>Дата</w:t>
                        </w:r>
                      </w:p>
                    </w:txbxContent>
                  </v:textbox>
                </v:shape>
                <v:shape id="Надпись 385" o:spid="_x0000_s1287"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" filled="f" stroked="f">
                  <v:textbox inset=".5mm,0,.5mm,0">
                    <w:txbxContent>
                      <w:p w14:paraId="5F98FF3F" w14:textId="77777777" w:rsidR="005A58F5" w:rsidRPr="00BE534A" w:rsidRDefault="005A58F5" w:rsidP="005A58F5">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386" o:spid="_x0000_s1288"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" filled="f" stroked="f">
                  <v:textbox inset=".5mm,0,.5mm,0">
                    <w:txbxContent>
                      <w:p w14:paraId="051C9032" w14:textId="77777777" w:rsidR="005A58F5" w:rsidRPr="00BE534A" w:rsidRDefault="005A58F5" w:rsidP="005A58F5">
                        <w:pPr>
                          <w:ind w:firstLine="0"/>
                          <w:rPr>
                            <w:i/>
                            <w:iCs/>
                            <w:sz w:val="20"/>
                            <w:szCs w:val="20"/>
                          </w:rPr>
                        </w:pPr>
                        <w:r w:rsidRPr="00BE534A">
                          <w:rPr>
                            <w:sz w:val="20"/>
                            <w:szCs w:val="20"/>
                          </w:rPr>
                          <w:t>Пров</w:t>
                        </w:r>
                        <w:r w:rsidRPr="00BE534A">
                          <w:rPr>
                            <w:i/>
                            <w:iCs/>
                            <w:sz w:val="20"/>
                            <w:szCs w:val="20"/>
                          </w:rPr>
                          <w:t>.</w:t>
                        </w:r>
                      </w:p>
                    </w:txbxContent>
                  </v:textbox>
                </v:shape>
                <v:shape id="Надпись 387" o:spid="_x0000_s1289"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" filled="f" stroked="f">
                  <v:textbox inset=".5mm,0,.5mm,0">
                    <w:txbxContent>
                      <w:p w14:paraId="7A16C6E7" w14:textId="77777777" w:rsidR="005A58F5" w:rsidRPr="00BE534A" w:rsidRDefault="005A58F5" w:rsidP="005A58F5">
                        <w:pPr>
                          <w:ind w:firstLine="0"/>
                          <w:rPr>
                            <w:sz w:val="20"/>
                            <w:szCs w:val="20"/>
                          </w:rPr>
                        </w:pPr>
                        <w:r w:rsidRPr="00BE534A">
                          <w:rPr>
                            <w:sz w:val="20"/>
                            <w:szCs w:val="20"/>
                          </w:rPr>
                          <w:t>Утв.</w:t>
                        </w:r>
                      </w:p>
                    </w:txbxContent>
                  </v:textbox>
                </v:shape>
                <v:shape id="Надпись 388" o:spid="_x0000_s1290"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" filled="f" stroked="f">
                  <v:textbox inset=".5mm,.5mm,.5mm,0">
                    <w:txbxContent>
                      <w:p w14:paraId="720C9C93" w14:textId="77777777" w:rsidR="005A58F5" w:rsidRPr="00A52B8A" w:rsidRDefault="005A58F5" w:rsidP="005A58F5">
                        <w:pPr>
                          <w:ind w:firstLine="0"/>
                          <w:jc w:val="center"/>
                          <w:rPr>
                            <w:sz w:val="16"/>
                            <w:szCs w:val="16"/>
                          </w:rPr>
                        </w:pPr>
                        <w:r w:rsidRPr="00BE534A">
                          <w:rPr>
                            <w:sz w:val="18"/>
                            <w:szCs w:val="18"/>
                          </w:rPr>
                          <w:t>Лит</w:t>
                        </w:r>
                        <w:r w:rsidRPr="00A52B8A">
                          <w:rPr>
                            <w:sz w:val="16"/>
                            <w:szCs w:val="16"/>
                          </w:rPr>
                          <w:t>.</w:t>
                        </w:r>
                      </w:p>
                    </w:txbxContent>
                  </v:textbox>
                </v:shape>
                <v:shape id="Надпись 389" o:spid="_x0000_s1291"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" filled="f" stroked="f">
                  <v:textbox inset=".5mm,.5mm,.5mm,0">
                    <w:txbxContent>
                      <w:p w14:paraId="69A96B17" w14:textId="77777777" w:rsidR="005A58F5" w:rsidRPr="00BE534A" w:rsidRDefault="005A58F5" w:rsidP="005A58F5">
                        <w:pPr>
                          <w:ind w:firstLine="0"/>
                          <w:jc w:val="center"/>
                          <w:rPr>
                            <w:sz w:val="18"/>
                            <w:szCs w:val="18"/>
                          </w:rPr>
                        </w:pPr>
                        <w:r w:rsidRPr="00BE534A">
                          <w:rPr>
                            <w:sz w:val="18"/>
                            <w:szCs w:val="18"/>
                          </w:rPr>
                          <w:t>Лист</w:t>
                        </w:r>
                      </w:p>
                    </w:txbxContent>
                  </v:textbox>
                </v:shape>
                <v:shape id="Надпись 390" o:spid="_x0000_s1292"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" filled="f" stroked="f">
                  <v:textbox inset=".5mm,0,.5mm,0">
                    <w:txbxContent>
                      <w:p w14:paraId="3CCCF1FF" w14:textId="20CDBBD2" w:rsidR="005A58F5" w:rsidRPr="000C7960" w:rsidRDefault="000012DE" w:rsidP="005A58F5">
                        <w:pPr>
                          <w:ind w:firstLine="0"/>
                          <w:jc w:val="center"/>
                          <w:rPr>
                            <w:sz w:val="36"/>
                            <w:szCs w:val="36"/>
                          </w:rPr>
                        </w:pPr>
                        <w:r w:rsidRPr="000C7960">
                          <w:rPr>
                            <w:sz w:val="36"/>
                            <w:szCs w:val="36"/>
                          </w:rPr>
                          <w:t>БГТУ</w:t>
                        </w:r>
                        <w:r w:rsidR="005A58F5" w:rsidRPr="000C7960">
                          <w:rPr>
                            <w:sz w:val="36"/>
                            <w:szCs w:val="36"/>
                          </w:rPr>
                          <w:t xml:space="preserve"> 0</w:t>
                        </w:r>
                        <w:r w:rsidR="008E1BA0" w:rsidRPr="000C7960">
                          <w:rPr>
                            <w:sz w:val="36"/>
                            <w:szCs w:val="36"/>
                          </w:rPr>
                          <w:t>2</w:t>
                        </w:r>
                        <w:r w:rsidR="005A58F5" w:rsidRPr="000C7960">
                          <w:rPr>
                            <w:sz w:val="36"/>
                            <w:szCs w:val="36"/>
                          </w:rPr>
                          <w:t>.</w:t>
                        </w:r>
                        <w:proofErr w:type="gramStart"/>
                        <w:r w:rsidR="005A58F5" w:rsidRPr="000C7960">
                          <w:rPr>
                            <w:sz w:val="36"/>
                            <w:szCs w:val="36"/>
                          </w:rPr>
                          <w:t>00</w:t>
                        </w:r>
                        <w:r w:rsidRPr="000C7960">
                          <w:rPr>
                            <w:sz w:val="36"/>
                            <w:szCs w:val="36"/>
                          </w:rPr>
                          <w:t>.</w:t>
                        </w:r>
                        <w:r w:rsidR="005A58F5" w:rsidRPr="000C7960">
                          <w:rPr>
                            <w:sz w:val="36"/>
                            <w:szCs w:val="36"/>
                          </w:rPr>
                          <w:t>ПЗ</w:t>
                        </w:r>
                        <w:proofErr w:type="gramEnd"/>
                      </w:p>
                    </w:txbxContent>
                  </v:textbox>
                </v:shape>
                <v:shape id="Надпись 391" o:spid="_x0000_s1293"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" filled="f" stroked="f">
                  <v:textbox inset=".5mm,0,.5mm,0">
                    <w:txbxContent>
                      <w:p w14:paraId="6B1300CB" w14:textId="191E0161" w:rsidR="005A58F5" w:rsidRPr="000C7960" w:rsidRDefault="008E1BA0" w:rsidP="008E1BA0">
                        <w:pPr>
                          <w:ind w:firstLine="0"/>
                          <w:jc w:val="center"/>
                          <w:rPr>
                            <w:sz w:val="36"/>
                            <w:szCs w:val="36"/>
                          </w:rPr>
                        </w:pPr>
                        <w:r w:rsidRPr="000C7960">
                          <w:rPr>
                            <w:sz w:val="36"/>
                            <w:szCs w:val="36"/>
                          </w:rPr>
                          <w:t>74319010, 2024</w:t>
                        </w:r>
                      </w:p>
                    </w:txbxContent>
                  </v:textbox>
                </v:shape>
                <v:shape id="Надпись 392" o:spid="_x0000_s129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" filled="f" stroked="f">
                  <v:textbox inset=".5mm,0,.5mm,0">
                    <w:txbxContent>
                      <w:p w14:paraId="7FF2F294" w14:textId="232708F5" w:rsidR="005A58F5" w:rsidRPr="0038128A" w:rsidRDefault="00325B74" w:rsidP="005A58F5">
                        <w:pPr>
                          <w:spacing w:before="240"/>
                          <w:ind w:firstLine="0"/>
                          <w:jc w:val="center"/>
                          <w:rPr>
                            <w:szCs w:val="28"/>
                          </w:rPr>
                        </w:pPr>
                        <w:r>
                          <w:rPr>
                            <w:szCs w:val="28"/>
                          </w:rPr>
                          <w:t>Проектирование</w:t>
                        </w:r>
                      </w:p>
                    </w:txbxContent>
                  </v:textbox>
                </v:shape>
                <v:shape id="Надпись 393" o:spid="_x0000_s1295"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" filled="f" stroked="f">
                  <v:textbox inset=".5mm,0,.5mm,0">
                    <w:txbxContent>
                      <w:p w14:paraId="0CD29C4B" w14:textId="77777777" w:rsidR="005A58F5" w:rsidRPr="00BE534A" w:rsidRDefault="005A58F5" w:rsidP="005A58F5">
                        <w:pPr>
                          <w:ind w:firstLine="0"/>
                          <w:rPr>
                            <w:sz w:val="20"/>
                            <w:szCs w:val="20"/>
                          </w:rPr>
                        </w:pPr>
                        <w:r w:rsidRPr="00BE534A">
                          <w:rPr>
                            <w:sz w:val="20"/>
                            <w:szCs w:val="20"/>
                          </w:rPr>
                          <w:t>Н. контр.</w:t>
                        </w:r>
                      </w:p>
                    </w:txbxContent>
                  </v:textbox>
                </v:shape>
                <v:shape id="Надпись 394" o:spid="_x0000_s1296"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" filled="f" stroked="f">
                  <v:textbox inset=".5mm,0,.5mm,0">
                    <w:txbxContent>
                      <w:p w14:paraId="754ABC9F" w14:textId="3913AC30" w:rsidR="005A58F5" w:rsidRPr="00BE534A" w:rsidRDefault="004A577C" w:rsidP="005A58F5">
                        <w:pPr>
                          <w:ind w:firstLine="0"/>
                          <w:rPr>
                            <w:spacing w:val="-6"/>
                            <w:sz w:val="20"/>
                            <w:szCs w:val="20"/>
                          </w:rPr>
                        </w:pPr>
                        <w:r>
                          <w:rPr>
                            <w:spacing w:val="-6"/>
                            <w:sz w:val="20"/>
                            <w:szCs w:val="20"/>
                          </w:rPr>
                          <w:t>Савчук</w:t>
                        </w:r>
                      </w:p>
                      <w:p w14:paraId="4F3326EF" w14:textId="77777777" w:rsidR="005A58F5" w:rsidRDefault="005A58F5" w:rsidP="005A58F5">
                        <w:pPr>
                          <w:rPr>
                            <w:rFonts w:ascii="Arial" w:hAnsi="Arial" w:cs="Arial"/>
                            <w:sz w:val="20"/>
                            <w:szCs w:val="20"/>
                          </w:rPr>
                        </w:pPr>
                      </w:p>
                      <w:p w14:paraId="78696C5F" w14:textId="77777777" w:rsidR="005A58F5" w:rsidRDefault="005A58F5" w:rsidP="005A58F5">
                        <w:pPr>
                          <w:rPr>
                            <w:rFonts w:ascii="Arial" w:hAnsi="Arial" w:cs="Arial"/>
                            <w:sz w:val="20"/>
                            <w:szCs w:val="20"/>
                          </w:rPr>
                        </w:pPr>
                      </w:p>
                    </w:txbxContent>
                  </v:textbox>
                </v:shape>
                <v:shape id="Надпись 395" o:spid="_x0000_s129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" filled="f" stroked="f">
                  <v:textbox inset=".5mm,.5mm,.5mm,0">
                    <w:txbxContent>
                      <w:p w14:paraId="7273F66E" w14:textId="77777777" w:rsidR="005A58F5" w:rsidRPr="00BE534A" w:rsidRDefault="005A58F5" w:rsidP="005A58F5">
                        <w:pPr>
                          <w:ind w:firstLine="0"/>
                          <w:jc w:val="center"/>
                          <w:rPr>
                            <w:sz w:val="18"/>
                            <w:szCs w:val="18"/>
                          </w:rPr>
                        </w:pPr>
                        <w:r w:rsidRPr="00BE534A">
                          <w:rPr>
                            <w:sz w:val="18"/>
                            <w:szCs w:val="18"/>
                          </w:rPr>
                          <w:t>у</w:t>
                        </w:r>
                      </w:p>
                    </w:txbxContent>
                  </v:textbox>
                </v:shape>
                <v:shape id="Надпись 396" o:spid="_x0000_s1298"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" filled="f" stroked="f">
                  <v:textbox inset=".5mm,.5mm,.5mm,0">
                    <w:txbxContent>
                      <w:p w14:paraId="55C1F2B3" w14:textId="77777777" w:rsidR="005A58F5" w:rsidRPr="00BE534A" w:rsidRDefault="005A58F5" w:rsidP="005A58F5">
                        <w:pPr>
                          <w:ind w:firstLine="0"/>
                          <w:jc w:val="center"/>
                          <w:rPr>
                            <w:sz w:val="18"/>
                            <w:szCs w:val="18"/>
                          </w:rPr>
                        </w:pPr>
                        <w:r w:rsidRPr="00BE534A">
                          <w:rPr>
                            <w:sz w:val="18"/>
                            <w:szCs w:val="18"/>
                          </w:rPr>
                          <w:t>1</w:t>
                        </w:r>
                      </w:p>
                    </w:txbxContent>
                  </v:textbox>
                </v:shape>
                <v:shape id="Надпись 397" o:spid="_x0000_s1299"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" filled="f" stroked="f">
                  <v:textbox inset=".5mm,.5mm,.5mm,0">
                    <w:txbxContent>
                      <w:p w14:paraId="6E054058" w14:textId="75FB1D7A" w:rsidR="005A58F5" w:rsidRPr="00BE534A" w:rsidRDefault="005A58F5" w:rsidP="005A58F5">
                        <w:pPr>
                          <w:ind w:firstLine="0"/>
                          <w:jc w:val="center"/>
                          <w:rPr>
                            <w:sz w:val="18"/>
                            <w:szCs w:val="18"/>
                          </w:rPr>
                        </w:pPr>
                        <w:r w:rsidRPr="00BE534A">
                          <w:rPr>
                            <w:sz w:val="18"/>
                            <w:szCs w:val="18"/>
                          </w:rPr>
                          <w:t>1</w:t>
                        </w:r>
                        <w:r w:rsidR="00E424D8">
                          <w:rPr>
                            <w:sz w:val="18"/>
                            <w:szCs w:val="18"/>
                          </w:rPr>
                          <w:t>1</w:t>
                        </w:r>
                      </w:p>
                    </w:txbxContent>
                  </v:textbox>
                </v:shape>
                <v:shape id="Надпись 398" o:spid="_x0000_s1300"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" filled="f" stroked="f">
                  <v:textbox inset=".5mm,0,.5mm,0">
                    <w:txbxContent>
                      <w:p w14:paraId="58F67B14" w14:textId="77777777" w:rsidR="005A58F5" w:rsidRPr="00BE534A" w:rsidRDefault="005A58F5" w:rsidP="005A58F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399" o:spid="_x0000_s1301"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" filled="f" stroked="f">
                  <v:textbox inset=".5mm,0,.5mm,0">
                    <w:txbxContent>
                      <w:p w14:paraId="62585A3A" w14:textId="77777777" w:rsidR="005A58F5" w:rsidRDefault="005A58F5" w:rsidP="005A58F5">
                        <w:pPr>
                          <w:ind w:firstLine="0"/>
                          <w:rPr>
                            <w:rFonts w:ascii="Arial" w:hAnsi="Arial" w:cs="Arial"/>
                            <w:spacing w:val="-6"/>
                            <w:sz w:val="20"/>
                            <w:szCs w:val="20"/>
                          </w:rPr>
                        </w:pPr>
                      </w:p>
                      <w:p w14:paraId="728A558F" w14:textId="77777777" w:rsidR="005A58F5" w:rsidRDefault="005A58F5" w:rsidP="005A58F5">
                        <w:pPr>
                          <w:rPr>
                            <w:rFonts w:ascii="Arial" w:hAnsi="Arial" w:cs="Arial"/>
                            <w:sz w:val="20"/>
                            <w:szCs w:val="20"/>
                          </w:rPr>
                        </w:pPr>
                      </w:p>
                      <w:p w14:paraId="400154C5" w14:textId="77777777" w:rsidR="005A58F5" w:rsidRDefault="005A58F5" w:rsidP="005A58F5">
                        <w:pPr>
                          <w:rPr>
                            <w:rFonts w:ascii="Arial" w:hAnsi="Arial" w:cs="Arial"/>
                            <w:sz w:val="20"/>
                            <w:szCs w:val="20"/>
                          </w:rPr>
                        </w:pPr>
                      </w:p>
                    </w:txbxContent>
                  </v:textbox>
                </v:shape>
                <w10:wrap anchorx="margin" anchory="margin"/>
              </v:group>
            </w:pict>
          </mc:Fallback>
        </mc:AlternateContent>
      </w:r>
      <w:r w:rsidR="003D5FFE">
        <w:rPr>
          <w:noProof/>
          <w:lang w:eastAsia="ru-RU"/>
        </w:rPr>
        <mc:AlternateContent>
          <mc:Choice Requires="wps">
            <w:drawing>
              <wp:anchor distT="0" distB="0" distL="114300" distR="114300" simplePos="0" relativeHeight="251589632" behindDoc="1" locked="0" layoutInCell="1" allowOverlap="1" wp14:anchorId="328F6131" wp14:editId="1EF8D28D">
                <wp:simplePos x="0" y="0"/>
                <wp:positionH relativeFrom="page">
                  <wp:posOffset>648335</wp:posOffset>
                </wp:positionH>
                <wp:positionV relativeFrom="page">
                  <wp:posOffset>9613265</wp:posOffset>
                </wp:positionV>
                <wp:extent cx="6659880" cy="0"/>
                <wp:effectExtent l="635" t="2540" r="0" b="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19D642" id="Прямая соединительная линия 6" o:spid="_x0000_s1026" style="position:absolute;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" stroked="f">
                <w10:wrap anchorx="page" anchory="page"/>
              </v:line>
            </w:pict>
          </mc:Fallback>
        </mc:AlternateContent>
      </w:r>
      <w:r w:rsidR="00D9727F">
        <w:t>2</w:t>
      </w:r>
      <w:r w:rsidR="0096426C">
        <w:t> </w:t>
      </w:r>
      <w:r w:rsidR="0096426C" w:rsidRPr="0096426C">
        <w:t>Проектирование</w:t>
      </w:r>
      <w:bookmarkEnd w:id="12"/>
      <w:r w:rsidR="004231EB" w:rsidRPr="004231EB">
        <w:rPr>
          <w:noProof/>
        </w:rPr>
        <w:t xml:space="preserve"> </w:t>
      </w:r>
    </w:p>
    <w:p w14:paraId="53C68807" w14:textId="4F3785FA" w:rsidR="00AA4362" w:rsidRDefault="00D9727F" w:rsidP="005A1C31">
      <w:pPr>
        <w:pStyle w:val="af6"/>
        <w:outlineLvl w:val="1"/>
      </w:pPr>
      <w:bookmarkStart w:id="13" w:name="_Toc168516732"/>
      <w:r>
        <w:t>2</w:t>
      </w:r>
      <w:r w:rsidR="0096426C">
        <w:t>.1 Ц</w:t>
      </w:r>
      <w:r w:rsidR="0096426C" w:rsidRPr="0096426C">
        <w:t>ели</w:t>
      </w:r>
      <w:r w:rsidR="00561BA2">
        <w:t>,</w:t>
      </w:r>
      <w:r w:rsidR="0096426C" w:rsidRPr="0096426C">
        <w:t xml:space="preserve"> задачи</w:t>
      </w:r>
      <w:r w:rsidR="00561BA2">
        <w:t>, целевая аудитория</w:t>
      </w:r>
      <w:bookmarkEnd w:id="13"/>
    </w:p>
    <w:p w14:paraId="1A280C2A" w14:textId="75E89E74" w:rsidR="00345D55" w:rsidRPr="00864A7A" w:rsidRDefault="00345D55" w:rsidP="0008285E">
      <w:pPr>
        <w:rPr>
          <w:spacing w:val="-4"/>
        </w:rPr>
      </w:pPr>
      <w:r w:rsidRPr="00864A7A">
        <w:rPr>
          <w:spacing w:val="-4"/>
        </w:rPr>
        <w:t>Целью данного дипломного проекта является создание веб-ресурса школы визажа «</w:t>
      </w:r>
      <w:proofErr w:type="spellStart"/>
      <w:r w:rsidRPr="00864A7A">
        <w:rPr>
          <w:spacing w:val="-4"/>
          <w:lang w:val="en-US"/>
        </w:rPr>
        <w:t>Flowress</w:t>
      </w:r>
      <w:proofErr w:type="spellEnd"/>
      <w:r w:rsidRPr="00864A7A">
        <w:rPr>
          <w:spacing w:val="-4"/>
        </w:rPr>
        <w:t>», который будет отвечать требованиям заказчика</w:t>
      </w:r>
      <w:r w:rsidR="00DD58BF" w:rsidRPr="00864A7A">
        <w:rPr>
          <w:spacing w:val="-4"/>
        </w:rPr>
        <w:t xml:space="preserve"> и</w:t>
      </w:r>
      <w:r w:rsidR="00522AF5" w:rsidRPr="00864A7A">
        <w:rPr>
          <w:spacing w:val="-4"/>
        </w:rPr>
        <w:t xml:space="preserve"> </w:t>
      </w:r>
      <w:r w:rsidR="00DD58BF" w:rsidRPr="00864A7A">
        <w:rPr>
          <w:spacing w:val="-4"/>
        </w:rPr>
        <w:t>предоставит необходимую информацию о школе, её преподавателях и курсах</w:t>
      </w:r>
      <w:r w:rsidR="009F2042" w:rsidRPr="00864A7A">
        <w:rPr>
          <w:spacing w:val="-4"/>
        </w:rPr>
        <w:t xml:space="preserve">. Он должен </w:t>
      </w:r>
      <w:r w:rsidRPr="00864A7A">
        <w:rPr>
          <w:spacing w:val="-4"/>
        </w:rPr>
        <w:t>иметь весь необходимый функционал</w:t>
      </w:r>
      <w:r w:rsidR="000A6ABD" w:rsidRPr="00864A7A">
        <w:rPr>
          <w:spacing w:val="-4"/>
        </w:rPr>
        <w:t xml:space="preserve"> для </w:t>
      </w:r>
      <w:r w:rsidR="007B246D" w:rsidRPr="00864A7A">
        <w:rPr>
          <w:spacing w:val="-4"/>
        </w:rPr>
        <w:t>удовлетворения потребностей</w:t>
      </w:r>
      <w:r w:rsidR="009F2042" w:rsidRPr="00864A7A">
        <w:rPr>
          <w:spacing w:val="-4"/>
        </w:rPr>
        <w:t xml:space="preserve"> пользователей веб-сайта</w:t>
      </w:r>
      <w:r w:rsidRPr="00864A7A">
        <w:rPr>
          <w:spacing w:val="-4"/>
        </w:rPr>
        <w:t>. Необходимо реализовать личный</w:t>
      </w:r>
      <w:r w:rsidR="00961CFA" w:rsidRPr="00864A7A">
        <w:rPr>
          <w:spacing w:val="-4"/>
        </w:rPr>
        <w:t xml:space="preserve"> кабинет</w:t>
      </w:r>
      <w:r w:rsidR="000A6ABD" w:rsidRPr="00864A7A">
        <w:rPr>
          <w:spacing w:val="-4"/>
        </w:rPr>
        <w:t xml:space="preserve"> для </w:t>
      </w:r>
      <w:r w:rsidR="007B246D" w:rsidRPr="00864A7A">
        <w:rPr>
          <w:spacing w:val="-4"/>
        </w:rPr>
        <w:t>клиентов школы,</w:t>
      </w:r>
      <w:r w:rsidR="000A6ABD" w:rsidRPr="00864A7A">
        <w:rPr>
          <w:spacing w:val="-4"/>
        </w:rPr>
        <w:t xml:space="preserve"> в </w:t>
      </w:r>
      <w:r w:rsidR="007B246D" w:rsidRPr="00864A7A">
        <w:rPr>
          <w:spacing w:val="-4"/>
        </w:rPr>
        <w:t>котором они</w:t>
      </w:r>
      <w:r w:rsidR="00EF221A" w:rsidRPr="00864A7A">
        <w:rPr>
          <w:spacing w:val="-4"/>
        </w:rPr>
        <w:t xml:space="preserve"> </w:t>
      </w:r>
      <w:r w:rsidR="007B246D" w:rsidRPr="00864A7A">
        <w:rPr>
          <w:spacing w:val="-4"/>
        </w:rPr>
        <w:t>смогут посмотреть свои</w:t>
      </w:r>
      <w:r w:rsidR="00522AF5" w:rsidRPr="00864A7A">
        <w:rPr>
          <w:spacing w:val="-4"/>
        </w:rPr>
        <w:t xml:space="preserve"> </w:t>
      </w:r>
      <w:r w:rsidR="009F2042" w:rsidRPr="00864A7A">
        <w:rPr>
          <w:spacing w:val="-4"/>
        </w:rPr>
        <w:t xml:space="preserve">текущие и пройденные </w:t>
      </w:r>
      <w:r w:rsidR="007B246D" w:rsidRPr="00864A7A">
        <w:rPr>
          <w:spacing w:val="-4"/>
        </w:rPr>
        <w:t>курсы</w:t>
      </w:r>
      <w:r w:rsidR="005A6ABB" w:rsidRPr="00864A7A">
        <w:rPr>
          <w:spacing w:val="-4"/>
        </w:rPr>
        <w:t>,</w:t>
      </w:r>
      <w:r w:rsidR="009F2042" w:rsidRPr="00864A7A">
        <w:rPr>
          <w:spacing w:val="-4"/>
        </w:rPr>
        <w:t xml:space="preserve"> заявки,</w:t>
      </w:r>
      <w:r w:rsidR="000A6ABD" w:rsidRPr="00864A7A">
        <w:rPr>
          <w:spacing w:val="-4"/>
        </w:rPr>
        <w:t xml:space="preserve"> а </w:t>
      </w:r>
      <w:r w:rsidR="00AF3F4A" w:rsidRPr="00864A7A">
        <w:rPr>
          <w:spacing w:val="-4"/>
        </w:rPr>
        <w:t>также получить задания</w:t>
      </w:r>
      <w:r w:rsidR="00A1324C" w:rsidRPr="00864A7A">
        <w:rPr>
          <w:spacing w:val="-4"/>
        </w:rPr>
        <w:t xml:space="preserve"> и </w:t>
      </w:r>
      <w:r w:rsidR="009F2042" w:rsidRPr="00864A7A">
        <w:rPr>
          <w:spacing w:val="-4"/>
        </w:rPr>
        <w:t xml:space="preserve">обучающие </w:t>
      </w:r>
      <w:r w:rsidR="002F367E" w:rsidRPr="00864A7A">
        <w:rPr>
          <w:spacing w:val="-4"/>
        </w:rPr>
        <w:t>материалы</w:t>
      </w:r>
      <w:r w:rsidR="005A6ABB" w:rsidRPr="00864A7A">
        <w:rPr>
          <w:spacing w:val="-4"/>
        </w:rPr>
        <w:t xml:space="preserve"> по </w:t>
      </w:r>
      <w:r w:rsidR="007B246D" w:rsidRPr="00864A7A">
        <w:rPr>
          <w:spacing w:val="-4"/>
        </w:rPr>
        <w:t>обучению</w:t>
      </w:r>
      <w:r w:rsidR="00AF3F4A" w:rsidRPr="00864A7A">
        <w:rPr>
          <w:spacing w:val="-4"/>
        </w:rPr>
        <w:t xml:space="preserve">. Сайт должен </w:t>
      </w:r>
      <w:r w:rsidR="00866089" w:rsidRPr="00864A7A">
        <w:rPr>
          <w:spacing w:val="-4"/>
        </w:rPr>
        <w:t>предоставлять</w:t>
      </w:r>
      <w:r w:rsidR="007B246D" w:rsidRPr="00864A7A">
        <w:rPr>
          <w:spacing w:val="-4"/>
        </w:rPr>
        <w:t xml:space="preserve"> </w:t>
      </w:r>
      <w:r w:rsidR="00866089" w:rsidRPr="00864A7A">
        <w:rPr>
          <w:spacing w:val="-4"/>
        </w:rPr>
        <w:t>панели управления</w:t>
      </w:r>
      <w:r w:rsidR="000A6ABD" w:rsidRPr="00864A7A">
        <w:rPr>
          <w:spacing w:val="-4"/>
        </w:rPr>
        <w:t xml:space="preserve"> для </w:t>
      </w:r>
      <w:r w:rsidR="007B246D" w:rsidRPr="00864A7A">
        <w:rPr>
          <w:spacing w:val="-4"/>
        </w:rPr>
        <w:t xml:space="preserve">администратора </w:t>
      </w:r>
      <w:r w:rsidR="00A1324C" w:rsidRPr="00864A7A">
        <w:rPr>
          <w:spacing w:val="-4"/>
        </w:rPr>
        <w:t>и </w:t>
      </w:r>
      <w:r w:rsidR="007B246D" w:rsidRPr="00864A7A">
        <w:rPr>
          <w:spacing w:val="-4"/>
        </w:rPr>
        <w:t>преподавателей</w:t>
      </w:r>
      <w:r w:rsidR="00C52BC5" w:rsidRPr="00C52BC5">
        <w:rPr>
          <w:spacing w:val="-4"/>
        </w:rPr>
        <w:t xml:space="preserve"> </w:t>
      </w:r>
      <w:r w:rsidR="007B246D" w:rsidRPr="00864A7A">
        <w:rPr>
          <w:spacing w:val="-4"/>
        </w:rPr>
        <w:t>школы, где</w:t>
      </w:r>
      <w:r w:rsidRPr="00864A7A">
        <w:rPr>
          <w:spacing w:val="-4"/>
        </w:rPr>
        <w:t xml:space="preserve"> они смог</w:t>
      </w:r>
      <w:r w:rsidR="0008285E" w:rsidRPr="00864A7A">
        <w:rPr>
          <w:spacing w:val="-4"/>
        </w:rPr>
        <w:t>ут</w:t>
      </w:r>
      <w:r w:rsidR="009F2042" w:rsidRPr="00864A7A">
        <w:rPr>
          <w:spacing w:val="-4"/>
        </w:rPr>
        <w:t xml:space="preserve"> </w:t>
      </w:r>
      <w:r w:rsidRPr="00864A7A">
        <w:rPr>
          <w:spacing w:val="-4"/>
        </w:rPr>
        <w:t xml:space="preserve">обрабатывать заявки клиентов, </w:t>
      </w:r>
      <w:r w:rsidR="007B246D" w:rsidRPr="00864A7A">
        <w:rPr>
          <w:spacing w:val="-4"/>
        </w:rPr>
        <w:t>добавлять</w:t>
      </w:r>
      <w:r w:rsidR="00A1324C" w:rsidRPr="00864A7A">
        <w:rPr>
          <w:spacing w:val="-4"/>
        </w:rPr>
        <w:t xml:space="preserve"> и </w:t>
      </w:r>
      <w:r w:rsidR="007B246D" w:rsidRPr="00864A7A">
        <w:rPr>
          <w:spacing w:val="-4"/>
        </w:rPr>
        <w:t>редактировать курсы</w:t>
      </w:r>
      <w:r w:rsidR="005A6ABB" w:rsidRPr="00864A7A">
        <w:rPr>
          <w:spacing w:val="-4"/>
        </w:rPr>
        <w:t>,</w:t>
      </w:r>
      <w:r w:rsidR="000A6ABD" w:rsidRPr="00864A7A">
        <w:rPr>
          <w:spacing w:val="-4"/>
        </w:rPr>
        <w:t xml:space="preserve"> а </w:t>
      </w:r>
      <w:r w:rsidR="007B246D" w:rsidRPr="00864A7A">
        <w:rPr>
          <w:spacing w:val="-4"/>
        </w:rPr>
        <w:t>также</w:t>
      </w:r>
      <w:r w:rsidRPr="00864A7A">
        <w:rPr>
          <w:spacing w:val="-4"/>
        </w:rPr>
        <w:t xml:space="preserve"> </w:t>
      </w:r>
      <w:r w:rsidR="002434C1" w:rsidRPr="00864A7A">
        <w:rPr>
          <w:spacing w:val="-4"/>
        </w:rPr>
        <w:t>обновлять</w:t>
      </w:r>
      <w:r w:rsidRPr="00864A7A">
        <w:rPr>
          <w:spacing w:val="-4"/>
        </w:rPr>
        <w:t xml:space="preserve"> </w:t>
      </w:r>
      <w:r w:rsidR="007B246D" w:rsidRPr="00864A7A">
        <w:rPr>
          <w:spacing w:val="-4"/>
        </w:rPr>
        <w:t>информацию</w:t>
      </w:r>
      <w:r w:rsidR="00A1324C" w:rsidRPr="00864A7A">
        <w:rPr>
          <w:spacing w:val="-4"/>
        </w:rPr>
        <w:t xml:space="preserve"> и </w:t>
      </w:r>
      <w:r w:rsidR="007B246D" w:rsidRPr="00864A7A">
        <w:rPr>
          <w:spacing w:val="-4"/>
        </w:rPr>
        <w:t>материалы</w:t>
      </w:r>
      <w:r w:rsidR="000A6ABD" w:rsidRPr="00864A7A">
        <w:rPr>
          <w:spacing w:val="-4"/>
        </w:rPr>
        <w:t xml:space="preserve"> к </w:t>
      </w:r>
      <w:r w:rsidR="002434C1" w:rsidRPr="00864A7A">
        <w:rPr>
          <w:spacing w:val="-4"/>
        </w:rPr>
        <w:t>занятиям</w:t>
      </w:r>
      <w:r w:rsidRPr="00864A7A">
        <w:rPr>
          <w:spacing w:val="-4"/>
        </w:rPr>
        <w:t xml:space="preserve">. </w:t>
      </w:r>
      <w:r w:rsidR="00CB6E0A" w:rsidRPr="00864A7A">
        <w:rPr>
          <w:spacing w:val="-4"/>
        </w:rPr>
        <w:t>Помимо курсов, предоставляемых школой, пользователь также должен иметь возможность составить собственный курс.</w:t>
      </w:r>
      <w:r w:rsidR="00522AF5" w:rsidRPr="00864A7A">
        <w:rPr>
          <w:spacing w:val="-4"/>
        </w:rPr>
        <w:t xml:space="preserve"> </w:t>
      </w:r>
      <w:r w:rsidR="00F72DAD" w:rsidRPr="00864A7A">
        <w:rPr>
          <w:spacing w:val="-4"/>
        </w:rPr>
        <w:t>Эта услуга выгодно отлич</w:t>
      </w:r>
      <w:r w:rsidR="00C358E2" w:rsidRPr="00864A7A">
        <w:rPr>
          <w:spacing w:val="-4"/>
        </w:rPr>
        <w:t>и</w:t>
      </w:r>
      <w:r w:rsidR="00F72DAD" w:rsidRPr="00864A7A">
        <w:rPr>
          <w:spacing w:val="-4"/>
        </w:rPr>
        <w:t>т школу визажа</w:t>
      </w:r>
      <w:r w:rsidR="000A6ABD" w:rsidRPr="00864A7A">
        <w:rPr>
          <w:spacing w:val="-4"/>
        </w:rPr>
        <w:t xml:space="preserve"> от </w:t>
      </w:r>
      <w:r w:rsidR="00F72DAD" w:rsidRPr="00864A7A">
        <w:rPr>
          <w:spacing w:val="-4"/>
        </w:rPr>
        <w:t>своих конкурентов.</w:t>
      </w:r>
      <w:r w:rsidR="00F17615" w:rsidRPr="00864A7A">
        <w:rPr>
          <w:spacing w:val="-4"/>
        </w:rPr>
        <w:t xml:space="preserve"> </w:t>
      </w:r>
    </w:p>
    <w:p w14:paraId="3252E337" w14:textId="238F155D" w:rsidR="001923CB" w:rsidRPr="005322FD" w:rsidRDefault="001923CB" w:rsidP="001923CB">
      <w:pPr>
        <w:rPr>
          <w:spacing w:val="6"/>
        </w:rPr>
      </w:pPr>
      <w:r w:rsidRPr="005322FD">
        <w:rPr>
          <w:spacing w:val="6"/>
        </w:rPr>
        <w:t>Опираясь</w:t>
      </w:r>
      <w:r w:rsidR="000A6ABD">
        <w:rPr>
          <w:spacing w:val="6"/>
        </w:rPr>
        <w:t xml:space="preserve"> на </w:t>
      </w:r>
      <w:r w:rsidRPr="005322FD">
        <w:rPr>
          <w:spacing w:val="6"/>
        </w:rPr>
        <w:t>вышеуказанные цели, можно перечислить следующие задачи</w:t>
      </w:r>
      <w:r w:rsidR="000A6ABD">
        <w:rPr>
          <w:spacing w:val="6"/>
        </w:rPr>
        <w:t xml:space="preserve"> для </w:t>
      </w:r>
      <w:r w:rsidRPr="005322FD">
        <w:rPr>
          <w:spacing w:val="6"/>
        </w:rPr>
        <w:t>их достижения:</w:t>
      </w:r>
    </w:p>
    <w:p w14:paraId="30E384EE" w14:textId="5C64063D" w:rsidR="005A58F5" w:rsidRDefault="001923CB" w:rsidP="001923CB">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предоставление интуитивно понятного</w:t>
      </w:r>
      <w:r w:rsidR="00A1324C">
        <w:rPr>
          <w:rFonts w:eastAsia="Times New Roman"/>
          <w:color w:val="000000"/>
          <w:szCs w:val="28"/>
          <w:lang w:eastAsia="ru-RU"/>
        </w:rPr>
        <w:t xml:space="preserve"> и </w:t>
      </w:r>
      <w:r w:rsidRPr="001F329C">
        <w:rPr>
          <w:rFonts w:eastAsia="Times New Roman"/>
          <w:color w:val="000000"/>
          <w:szCs w:val="28"/>
          <w:lang w:eastAsia="ru-RU"/>
        </w:rPr>
        <w:t>удобного интерфейса;</w:t>
      </w:r>
    </w:p>
    <w:p w14:paraId="1F20503D" w14:textId="213BCB19" w:rsidR="008D50D0" w:rsidRPr="001F329C" w:rsidRDefault="008D50D0" w:rsidP="008D50D0">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предоставление форм</w:t>
      </w:r>
      <w:r w:rsidR="000A6ABD">
        <w:rPr>
          <w:rFonts w:eastAsia="Times New Roman"/>
          <w:color w:val="000000"/>
          <w:szCs w:val="28"/>
          <w:lang w:eastAsia="ru-RU"/>
        </w:rPr>
        <w:t xml:space="preserve"> для </w:t>
      </w:r>
      <w:r w:rsidRPr="001F329C">
        <w:rPr>
          <w:rFonts w:eastAsia="Times New Roman"/>
          <w:color w:val="000000"/>
          <w:szCs w:val="28"/>
          <w:lang w:eastAsia="ru-RU"/>
        </w:rPr>
        <w:t>обратной связи;</w:t>
      </w:r>
    </w:p>
    <w:p w14:paraId="02AF6E1F" w14:textId="2331BE12" w:rsidR="008D50D0" w:rsidRDefault="008D50D0" w:rsidP="008D50D0">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предоставление информации</w:t>
      </w:r>
      <w:r w:rsidR="000A6ABD">
        <w:rPr>
          <w:rFonts w:eastAsia="Times New Roman"/>
          <w:color w:val="000000"/>
          <w:szCs w:val="28"/>
          <w:lang w:eastAsia="ru-RU"/>
        </w:rPr>
        <w:t xml:space="preserve"> в </w:t>
      </w:r>
      <w:r w:rsidRPr="001F329C">
        <w:rPr>
          <w:rFonts w:eastAsia="Times New Roman"/>
          <w:color w:val="000000"/>
          <w:szCs w:val="28"/>
          <w:lang w:eastAsia="ru-RU"/>
        </w:rPr>
        <w:t>удобной</w:t>
      </w:r>
      <w:r w:rsidR="000A6ABD">
        <w:rPr>
          <w:rFonts w:eastAsia="Times New Roman"/>
          <w:color w:val="000000"/>
          <w:szCs w:val="28"/>
          <w:lang w:eastAsia="ru-RU"/>
        </w:rPr>
        <w:t xml:space="preserve"> для </w:t>
      </w:r>
      <w:r w:rsidRPr="001F329C">
        <w:rPr>
          <w:rFonts w:eastAsia="Times New Roman"/>
          <w:color w:val="000000"/>
          <w:szCs w:val="28"/>
          <w:lang w:eastAsia="ru-RU"/>
        </w:rPr>
        <w:t>изучения формате;</w:t>
      </w:r>
    </w:p>
    <w:p w14:paraId="58C128BB" w14:textId="77777777" w:rsidR="00EF221A" w:rsidRPr="001F329C" w:rsidRDefault="00EF221A" w:rsidP="00EF221A">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адаптивность сайта под различные устройства;</w:t>
      </w:r>
    </w:p>
    <w:p w14:paraId="05448453" w14:textId="77777777" w:rsidR="00EF221A" w:rsidRPr="001F329C" w:rsidRDefault="00EF221A" w:rsidP="00EF221A">
      <w:pPr>
        <w:numPr>
          <w:ilvl w:val="0"/>
          <w:numId w:val="21"/>
        </w:numPr>
        <w:ind w:left="0" w:firstLine="709"/>
        <w:textAlignment w:val="baseline"/>
        <w:rPr>
          <w:rFonts w:eastAsia="Times New Roman"/>
          <w:color w:val="000000"/>
          <w:szCs w:val="28"/>
          <w:lang w:eastAsia="ru-RU"/>
        </w:rPr>
      </w:pPr>
      <w:r w:rsidRPr="001F329C">
        <w:rPr>
          <w:rFonts w:eastAsia="Times New Roman"/>
          <w:color w:val="000000"/>
          <w:szCs w:val="28"/>
          <w:lang w:eastAsia="ru-RU"/>
        </w:rPr>
        <w:t>наличие личного кабинета</w:t>
      </w:r>
      <w:r>
        <w:rPr>
          <w:rFonts w:eastAsia="Times New Roman"/>
          <w:color w:val="000000"/>
          <w:szCs w:val="28"/>
          <w:lang w:eastAsia="ru-RU"/>
        </w:rPr>
        <w:t xml:space="preserve"> с </w:t>
      </w:r>
      <w:r w:rsidRPr="001F329C">
        <w:rPr>
          <w:rFonts w:eastAsia="Times New Roman"/>
          <w:color w:val="000000"/>
          <w:szCs w:val="28"/>
          <w:lang w:eastAsia="ru-RU"/>
        </w:rPr>
        <w:t>возможностью редактирования информации;</w:t>
      </w:r>
    </w:p>
    <w:p w14:paraId="30951754" w14:textId="77777777" w:rsidR="00EF221A" w:rsidRPr="00BD3EA2" w:rsidRDefault="00EF221A" w:rsidP="00EF221A">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 xml:space="preserve">наличие </w:t>
      </w:r>
      <w:r>
        <w:rPr>
          <w:rFonts w:eastAsia="Times New Roman"/>
          <w:color w:val="000000"/>
          <w:szCs w:val="28"/>
          <w:lang w:eastAsia="ru-RU"/>
        </w:rPr>
        <w:t>панели администратора и преподавателя.</w:t>
      </w:r>
    </w:p>
    <w:p w14:paraId="62ACCDAD" w14:textId="1ACB84DF" w:rsidR="00EF221A" w:rsidRDefault="00EF221A" w:rsidP="00EF221A">
      <w:pPr>
        <w:ind w:firstLine="708"/>
      </w:pPr>
      <w:r w:rsidRPr="001923CB">
        <w:t>Целевая аудитория сайта</w:t>
      </w:r>
      <w:r>
        <w:t xml:space="preserve"> – </w:t>
      </w:r>
      <w:r w:rsidRPr="00734362">
        <w:t>это группа</w:t>
      </w:r>
      <w:r w:rsidR="00C358E2">
        <w:t xml:space="preserve"> </w:t>
      </w:r>
      <w:r w:rsidRPr="00734362">
        <w:t xml:space="preserve">потенциальных </w:t>
      </w:r>
      <w:r>
        <w:t>клиентов, заинтересованных в услуге или товаре.</w:t>
      </w:r>
      <w:r w:rsidR="00522AF5">
        <w:t xml:space="preserve"> </w:t>
      </w:r>
      <w:r>
        <w:t>Она формируется в зависимости от преследуемых целей,</w:t>
      </w:r>
      <w:r w:rsidR="00522AF5">
        <w:t xml:space="preserve"> </w:t>
      </w:r>
      <w:r>
        <w:t xml:space="preserve">желаний, бюджета и возможностей. </w:t>
      </w:r>
      <w:r w:rsidRPr="001923CB">
        <w:t>Понимание потребностей</w:t>
      </w:r>
      <w:r>
        <w:t xml:space="preserve"> и </w:t>
      </w:r>
      <w:r w:rsidRPr="001923CB">
        <w:t>интересов</w:t>
      </w:r>
      <w:r w:rsidR="00864A7A">
        <w:t xml:space="preserve"> </w:t>
      </w:r>
      <w:r w:rsidRPr="001923CB">
        <w:t>каждой группы позволит сайту эффективно предоставлять информацию</w:t>
      </w:r>
      <w:r>
        <w:t xml:space="preserve"> и </w:t>
      </w:r>
      <w:r w:rsidRPr="001923CB">
        <w:t>услуги, соответствующие ожиданиям различных категорий пользователей.</w:t>
      </w:r>
    </w:p>
    <w:p w14:paraId="5CFA10CD" w14:textId="77777777" w:rsidR="00C358E2" w:rsidRPr="00184EF6" w:rsidRDefault="00C358E2" w:rsidP="00C358E2">
      <w:pPr>
        <w:ind w:firstLine="708"/>
        <w:rPr>
          <w:spacing w:val="-4"/>
        </w:rPr>
      </w:pPr>
      <w:r w:rsidRPr="00184EF6">
        <w:rPr>
          <w:spacing w:val="-4"/>
        </w:rPr>
        <w:t>Для сайта школы визажа можно выделить четыре группы пользователей сайта:</w:t>
      </w:r>
    </w:p>
    <w:p w14:paraId="006379B2" w14:textId="77777777" w:rsidR="00C358E2" w:rsidRPr="00184EF6" w:rsidRDefault="00C358E2" w:rsidP="00C358E2">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незарегистрированные пользователи</w:t>
      </w:r>
      <w:r>
        <w:rPr>
          <w:rFonts w:eastAsia="Times New Roman"/>
          <w:color w:val="000000"/>
          <w:szCs w:val="28"/>
          <w:lang w:val="en-US" w:eastAsia="ru-RU"/>
        </w:rPr>
        <w:t>;</w:t>
      </w:r>
    </w:p>
    <w:p w14:paraId="03404064" w14:textId="259119B7" w:rsidR="00C358E2" w:rsidRDefault="00C358E2" w:rsidP="00C358E2">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клиенты школы</w:t>
      </w:r>
      <w:r>
        <w:rPr>
          <w:rFonts w:eastAsia="Times New Roman"/>
          <w:color w:val="000000"/>
          <w:szCs w:val="28"/>
          <w:lang w:val="en-US" w:eastAsia="ru-RU"/>
        </w:rPr>
        <w:t>;</w:t>
      </w:r>
      <w:r w:rsidR="004231EB" w:rsidRPr="004231EB">
        <w:rPr>
          <w:noProof/>
        </w:rPr>
        <w:t xml:space="preserve"> </w:t>
      </w:r>
    </w:p>
    <w:p w14:paraId="52F2DB93" w14:textId="77CB43C9" w:rsidR="00C358E2" w:rsidRPr="001F329C" w:rsidRDefault="00C358E2" w:rsidP="00C358E2">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преподаватели школы</w:t>
      </w:r>
      <w:r w:rsidRPr="001F329C">
        <w:rPr>
          <w:rFonts w:eastAsia="Times New Roman"/>
          <w:color w:val="000000"/>
          <w:szCs w:val="28"/>
          <w:lang w:eastAsia="ru-RU"/>
        </w:rPr>
        <w:t>;</w:t>
      </w:r>
    </w:p>
    <w:p w14:paraId="49DE74CD" w14:textId="6E97E9D0" w:rsidR="00C358E2" w:rsidRDefault="00C358E2" w:rsidP="00C358E2">
      <w:pPr>
        <w:numPr>
          <w:ilvl w:val="0"/>
          <w:numId w:val="21"/>
        </w:numPr>
        <w:ind w:left="1069"/>
        <w:textAlignment w:val="baseline"/>
        <w:rPr>
          <w:rFonts w:eastAsia="Times New Roman"/>
          <w:color w:val="000000"/>
          <w:szCs w:val="28"/>
          <w:lang w:eastAsia="ru-RU"/>
        </w:rPr>
      </w:pPr>
      <w:r w:rsidRPr="00BA6E34">
        <w:rPr>
          <w:rFonts w:eastAsia="Times New Roman"/>
          <w:color w:val="000000"/>
          <w:szCs w:val="28"/>
          <w:lang w:eastAsia="ru-RU"/>
        </w:rPr>
        <w:t>администраторы.</w:t>
      </w:r>
    </w:p>
    <w:p w14:paraId="65853A96" w14:textId="608F7622" w:rsidR="00522AF5" w:rsidRDefault="00522AF5" w:rsidP="00522AF5">
      <w:pPr>
        <w:rPr>
          <w:lang w:eastAsia="ru-RU"/>
        </w:rPr>
      </w:pPr>
      <w:r w:rsidRPr="00063FD1">
        <w:rPr>
          <w:lang w:eastAsia="ru-RU"/>
        </w:rPr>
        <w:t>Основная целевая аудитория – это узкий сегмент людей, рассматриваемые как потенциальные клиенты школа визажа, уровень дохода которых должен быть средним или же выше среднего. Таким образом, можно выделить женщин и девушек в</w:t>
      </w:r>
      <w:r w:rsidR="00D807C5">
        <w:rPr>
          <w:lang w:eastAsia="ru-RU"/>
        </w:rPr>
        <w:t> </w:t>
      </w:r>
      <w:r w:rsidRPr="00063FD1">
        <w:rPr>
          <w:lang w:eastAsia="ru-RU"/>
        </w:rPr>
        <w:t>возрасте от 18 до 45 лет, которые:</w:t>
      </w:r>
    </w:p>
    <w:p w14:paraId="2F2CD21C" w14:textId="7C43C2B7" w:rsidR="00522AF5" w:rsidRPr="002C6ADF" w:rsidRDefault="00522AF5" w:rsidP="002C6ADF">
      <w:pPr>
        <w:numPr>
          <w:ilvl w:val="0"/>
          <w:numId w:val="27"/>
        </w:numPr>
        <w:ind w:left="0" w:firstLine="709"/>
        <w:textAlignment w:val="baseline"/>
        <w:rPr>
          <w:rFonts w:eastAsia="Times New Roman"/>
          <w:color w:val="000000"/>
          <w:szCs w:val="28"/>
          <w:lang w:eastAsia="ru-RU"/>
        </w:rPr>
      </w:pPr>
      <w:r w:rsidRPr="00522AF5">
        <w:rPr>
          <w:rFonts w:eastAsia="Times New Roman"/>
          <w:color w:val="000000"/>
          <w:szCs w:val="28"/>
          <w:lang w:eastAsia="ru-RU"/>
        </w:rPr>
        <w:t xml:space="preserve">являются работниками в схожей сфере и хотят дополнительно получить новые навыки, а также сертификат от школы; </w:t>
      </w:r>
    </w:p>
    <w:p w14:paraId="5AC35DB9" w14:textId="6D78C558" w:rsidR="001923CB" w:rsidRPr="001F329C" w:rsidRDefault="005A58F5" w:rsidP="005A58F5">
      <w:pPr>
        <w:spacing w:after="160" w:line="259" w:lineRule="auto"/>
        <w:ind w:firstLine="0"/>
        <w:jc w:val="left"/>
        <w:rPr>
          <w:rFonts w:eastAsia="Times New Roman"/>
          <w:color w:val="000000"/>
          <w:szCs w:val="28"/>
          <w:lang w:eastAsia="ru-RU"/>
        </w:rPr>
      </w:pPr>
      <w:r>
        <w:rPr>
          <w:rFonts w:eastAsia="Times New Roman"/>
          <w:color w:val="000000"/>
          <w:szCs w:val="28"/>
          <w:lang w:eastAsia="ru-RU"/>
        </w:rPr>
        <w:br w:type="page"/>
      </w:r>
    </w:p>
    <w:p w14:paraId="59415AD9" w14:textId="77777777" w:rsidR="00B72179" w:rsidRDefault="00B72179" w:rsidP="001923CB">
      <w:pPr>
        <w:numPr>
          <w:ilvl w:val="0"/>
          <w:numId w:val="21"/>
        </w:numPr>
        <w:ind w:left="1069"/>
        <w:textAlignment w:val="baseline"/>
        <w:rPr>
          <w:rFonts w:eastAsia="Times New Roman"/>
          <w:color w:val="000000"/>
          <w:szCs w:val="28"/>
          <w:lang w:eastAsia="ru-RU"/>
        </w:rPr>
        <w:sectPr w:rsidR="00B72179" w:rsidSect="005222EA">
          <w:headerReference w:type="default" r:id="rId34"/>
          <w:pgSz w:w="11906" w:h="16838" w:code="9"/>
          <w:pgMar w:top="1134" w:right="567" w:bottom="851" w:left="1304" w:header="709" w:footer="709" w:gutter="0"/>
          <w:cols w:space="708"/>
          <w:docGrid w:linePitch="381"/>
        </w:sectPr>
      </w:pPr>
    </w:p>
    <w:p w14:paraId="54FD2EB6" w14:textId="727105A6" w:rsidR="001415F1" w:rsidRDefault="00B20671" w:rsidP="00974E7F">
      <w:pPr>
        <w:numPr>
          <w:ilvl w:val="0"/>
          <w:numId w:val="27"/>
        </w:numPr>
        <w:spacing w:line="241" w:lineRule="auto"/>
        <w:ind w:left="0" w:firstLine="709"/>
        <w:textAlignment w:val="baseline"/>
        <w:rPr>
          <w:rFonts w:eastAsia="Times New Roman"/>
          <w:color w:val="000000"/>
          <w:szCs w:val="28"/>
          <w:lang w:eastAsia="ru-RU"/>
        </w:rPr>
      </w:pPr>
      <w:r w:rsidRPr="00AF3F4A">
        <w:rPr>
          <w:rFonts w:eastAsia="Times New Roman"/>
          <w:color w:val="000000"/>
          <w:szCs w:val="28"/>
          <w:lang w:eastAsia="ru-RU"/>
        </w:rPr>
        <w:lastRenderedPageBreak/>
        <w:t>хотят себя попробовать</w:t>
      </w:r>
      <w:r w:rsidR="000A6ABD">
        <w:rPr>
          <w:rFonts w:eastAsia="Times New Roman"/>
          <w:color w:val="000000"/>
          <w:szCs w:val="28"/>
          <w:lang w:eastAsia="ru-RU"/>
        </w:rPr>
        <w:t xml:space="preserve"> в </w:t>
      </w:r>
      <w:r w:rsidRPr="00AF3F4A">
        <w:rPr>
          <w:rFonts w:eastAsia="Times New Roman"/>
          <w:color w:val="000000"/>
          <w:szCs w:val="28"/>
          <w:lang w:eastAsia="ru-RU"/>
        </w:rPr>
        <w:t>новой творческой профессии</w:t>
      </w:r>
      <w:r w:rsidR="00CF6AC5" w:rsidRPr="00AF3F4A">
        <w:rPr>
          <w:rFonts w:eastAsia="Times New Roman"/>
          <w:color w:val="000000"/>
          <w:szCs w:val="28"/>
          <w:lang w:eastAsia="ru-RU"/>
        </w:rPr>
        <w:t>;</w:t>
      </w:r>
    </w:p>
    <w:p w14:paraId="569E447F" w14:textId="5D7D7C44" w:rsidR="00AF3F4A" w:rsidRPr="00AF3F4A" w:rsidRDefault="00B20671" w:rsidP="00974E7F">
      <w:pPr>
        <w:numPr>
          <w:ilvl w:val="0"/>
          <w:numId w:val="27"/>
        </w:numPr>
        <w:spacing w:line="241" w:lineRule="auto"/>
        <w:ind w:left="0" w:firstLine="709"/>
        <w:textAlignment w:val="baseline"/>
        <w:rPr>
          <w:rFonts w:eastAsia="Times New Roman"/>
          <w:color w:val="000000"/>
          <w:szCs w:val="28"/>
          <w:lang w:eastAsia="ru-RU"/>
        </w:rPr>
      </w:pPr>
      <w:r w:rsidRPr="00AF3F4A">
        <w:rPr>
          <w:rFonts w:eastAsia="Times New Roman"/>
          <w:color w:val="000000"/>
          <w:szCs w:val="28"/>
          <w:lang w:eastAsia="ru-RU"/>
        </w:rPr>
        <w:t>являются опытными визажистами</w:t>
      </w:r>
      <w:r w:rsidR="00A1324C">
        <w:rPr>
          <w:rFonts w:eastAsia="Times New Roman"/>
          <w:color w:val="000000"/>
          <w:szCs w:val="28"/>
          <w:lang w:eastAsia="ru-RU"/>
        </w:rPr>
        <w:t xml:space="preserve"> и </w:t>
      </w:r>
      <w:r w:rsidRPr="00AF3F4A">
        <w:rPr>
          <w:rFonts w:eastAsia="Times New Roman"/>
          <w:color w:val="000000"/>
          <w:szCs w:val="28"/>
          <w:lang w:eastAsia="ru-RU"/>
        </w:rPr>
        <w:t>хотят узнать</w:t>
      </w:r>
      <w:r w:rsidR="000A6ABD">
        <w:rPr>
          <w:rFonts w:eastAsia="Times New Roman"/>
          <w:color w:val="000000"/>
          <w:szCs w:val="28"/>
          <w:lang w:eastAsia="ru-RU"/>
        </w:rPr>
        <w:t xml:space="preserve"> о </w:t>
      </w:r>
      <w:r w:rsidRPr="00AF3F4A">
        <w:rPr>
          <w:rFonts w:eastAsia="Times New Roman"/>
          <w:color w:val="000000"/>
          <w:szCs w:val="28"/>
          <w:lang w:eastAsia="ru-RU"/>
        </w:rPr>
        <w:t xml:space="preserve">новых </w:t>
      </w:r>
      <w:r w:rsidR="002A671A" w:rsidRPr="00AF3F4A">
        <w:rPr>
          <w:rFonts w:eastAsia="Times New Roman"/>
          <w:color w:val="000000"/>
          <w:szCs w:val="28"/>
          <w:lang w:eastAsia="ru-RU"/>
        </w:rPr>
        <w:t>т</w:t>
      </w:r>
      <w:r w:rsidR="00DE31DB" w:rsidRPr="00AF3F4A">
        <w:rPr>
          <w:rFonts w:eastAsia="Times New Roman"/>
          <w:color w:val="000000"/>
          <w:szCs w:val="28"/>
          <w:lang w:eastAsia="ru-RU"/>
        </w:rPr>
        <w:t>е</w:t>
      </w:r>
      <w:r w:rsidR="002A671A" w:rsidRPr="00AF3F4A">
        <w:rPr>
          <w:rFonts w:eastAsia="Times New Roman"/>
          <w:color w:val="000000"/>
          <w:szCs w:val="28"/>
          <w:lang w:eastAsia="ru-RU"/>
        </w:rPr>
        <w:t>хниках</w:t>
      </w:r>
      <w:r w:rsidR="00A1324C">
        <w:rPr>
          <w:rFonts w:eastAsia="Times New Roman"/>
          <w:color w:val="000000"/>
          <w:szCs w:val="28"/>
          <w:lang w:eastAsia="ru-RU"/>
        </w:rPr>
        <w:t xml:space="preserve"> и </w:t>
      </w:r>
      <w:r w:rsidRPr="00AF3F4A">
        <w:rPr>
          <w:rFonts w:eastAsia="Times New Roman"/>
          <w:color w:val="000000"/>
          <w:szCs w:val="28"/>
          <w:lang w:eastAsia="ru-RU"/>
        </w:rPr>
        <w:t>продуктах</w:t>
      </w:r>
      <w:r w:rsidR="00CF6AC5" w:rsidRPr="00AF3F4A">
        <w:rPr>
          <w:rFonts w:eastAsia="Times New Roman"/>
          <w:color w:val="000000"/>
          <w:szCs w:val="28"/>
          <w:lang w:eastAsia="ru-RU"/>
        </w:rPr>
        <w:t>, повысить квалификацию</w:t>
      </w:r>
      <w:r w:rsidR="00AF2D5A">
        <w:rPr>
          <w:rFonts w:eastAsia="Times New Roman"/>
          <w:color w:val="000000"/>
          <w:szCs w:val="28"/>
          <w:lang w:eastAsia="ru-RU"/>
        </w:rPr>
        <w:t>, разработать</w:t>
      </w:r>
      <w:r w:rsidR="00E032BA">
        <w:rPr>
          <w:rFonts w:eastAsia="Times New Roman"/>
          <w:color w:val="000000"/>
          <w:szCs w:val="28"/>
          <w:lang w:eastAsia="ru-RU"/>
        </w:rPr>
        <w:t xml:space="preserve"> </w:t>
      </w:r>
      <w:r w:rsidR="00AF2D5A">
        <w:rPr>
          <w:rFonts w:eastAsia="Times New Roman"/>
          <w:color w:val="000000"/>
          <w:szCs w:val="28"/>
          <w:lang w:eastAsia="ru-RU"/>
        </w:rPr>
        <w:t>новые работы для портфолио</w:t>
      </w:r>
      <w:r w:rsidR="00BF4BF4" w:rsidRPr="00AF3F4A">
        <w:rPr>
          <w:rFonts w:eastAsia="Times New Roman"/>
          <w:color w:val="000000"/>
          <w:szCs w:val="28"/>
          <w:lang w:eastAsia="ru-RU"/>
        </w:rPr>
        <w:t xml:space="preserve">; </w:t>
      </w:r>
    </w:p>
    <w:p w14:paraId="04472539" w14:textId="5767A8FC" w:rsidR="00B20671" w:rsidRDefault="00BF4BF4" w:rsidP="00974E7F">
      <w:pPr>
        <w:numPr>
          <w:ilvl w:val="0"/>
          <w:numId w:val="27"/>
        </w:numPr>
        <w:spacing w:line="241" w:lineRule="auto"/>
        <w:ind w:left="0" w:firstLine="709"/>
        <w:textAlignment w:val="baseline"/>
        <w:rPr>
          <w:szCs w:val="28"/>
        </w:rPr>
      </w:pPr>
      <w:r w:rsidRPr="00AF3F4A">
        <w:rPr>
          <w:rFonts w:eastAsia="Times New Roman"/>
          <w:color w:val="000000"/>
          <w:szCs w:val="28"/>
          <w:lang w:eastAsia="ru-RU"/>
        </w:rPr>
        <w:t>являются</w:t>
      </w:r>
      <w:r>
        <w:rPr>
          <w:szCs w:val="28"/>
        </w:rPr>
        <w:t xml:space="preserve"> владельцами салонов красоты, </w:t>
      </w:r>
      <w:r w:rsidRPr="00BF4BF4">
        <w:rPr>
          <w:szCs w:val="28"/>
        </w:rPr>
        <w:t>предприниматели</w:t>
      </w:r>
      <w:r w:rsidR="000A6ABD">
        <w:rPr>
          <w:szCs w:val="28"/>
        </w:rPr>
        <w:t xml:space="preserve"> в </w:t>
      </w:r>
      <w:r w:rsidRPr="00BF4BF4">
        <w:rPr>
          <w:szCs w:val="28"/>
        </w:rPr>
        <w:t>индустрии красоты</w:t>
      </w:r>
      <w:r w:rsidR="00A1324C">
        <w:rPr>
          <w:szCs w:val="28"/>
        </w:rPr>
        <w:t xml:space="preserve"> и </w:t>
      </w:r>
      <w:r w:rsidR="0088384D">
        <w:rPr>
          <w:szCs w:val="28"/>
        </w:rPr>
        <w:t>хотят</w:t>
      </w:r>
      <w:r>
        <w:rPr>
          <w:szCs w:val="28"/>
        </w:rPr>
        <w:t xml:space="preserve"> р</w:t>
      </w:r>
      <w:r w:rsidRPr="00BF4BF4">
        <w:rPr>
          <w:szCs w:val="28"/>
        </w:rPr>
        <w:t>азвит</w:t>
      </w:r>
      <w:r>
        <w:rPr>
          <w:szCs w:val="28"/>
        </w:rPr>
        <w:t>ь</w:t>
      </w:r>
      <w:r w:rsidRPr="00BF4BF4">
        <w:rPr>
          <w:szCs w:val="28"/>
        </w:rPr>
        <w:t xml:space="preserve"> </w:t>
      </w:r>
      <w:r>
        <w:rPr>
          <w:szCs w:val="28"/>
        </w:rPr>
        <w:t>свой</w:t>
      </w:r>
      <w:r w:rsidRPr="00BF4BF4">
        <w:rPr>
          <w:szCs w:val="28"/>
        </w:rPr>
        <w:t xml:space="preserve"> бизнес, обуч</w:t>
      </w:r>
      <w:r>
        <w:rPr>
          <w:szCs w:val="28"/>
        </w:rPr>
        <w:t>ить</w:t>
      </w:r>
      <w:r w:rsidRPr="00BF4BF4">
        <w:rPr>
          <w:szCs w:val="28"/>
        </w:rPr>
        <w:t xml:space="preserve"> сотрудников, расшир</w:t>
      </w:r>
      <w:r>
        <w:rPr>
          <w:szCs w:val="28"/>
        </w:rPr>
        <w:t xml:space="preserve">ить </w:t>
      </w:r>
      <w:r w:rsidRPr="00BF4BF4">
        <w:rPr>
          <w:szCs w:val="28"/>
        </w:rPr>
        <w:t>услуг</w:t>
      </w:r>
      <w:r>
        <w:rPr>
          <w:szCs w:val="28"/>
        </w:rPr>
        <w:t>и</w:t>
      </w:r>
      <w:r w:rsidR="00B20671" w:rsidRPr="00563DAA">
        <w:rPr>
          <w:szCs w:val="28"/>
        </w:rPr>
        <w:t>.</w:t>
      </w:r>
    </w:p>
    <w:p w14:paraId="0CA1E9C9" w14:textId="65958454" w:rsidR="00D63F07" w:rsidRPr="00D31941" w:rsidRDefault="005A6ABB" w:rsidP="00974E7F">
      <w:pPr>
        <w:spacing w:line="241" w:lineRule="auto"/>
      </w:pPr>
      <w:r>
        <w:rPr>
          <w:spacing w:val="4"/>
        </w:rPr>
        <w:t>Для </w:t>
      </w:r>
      <w:r w:rsidR="00D63F07" w:rsidRPr="008F2EB7">
        <w:rPr>
          <w:spacing w:val="4"/>
        </w:rPr>
        <w:t>лучшего</w:t>
      </w:r>
      <w:r w:rsidR="00060CF2">
        <w:rPr>
          <w:spacing w:val="4"/>
        </w:rPr>
        <w:t xml:space="preserve"> </w:t>
      </w:r>
      <w:r w:rsidR="00D63F07" w:rsidRPr="008F2EB7">
        <w:rPr>
          <w:spacing w:val="4"/>
        </w:rPr>
        <w:t>понимания целей</w:t>
      </w:r>
      <w:r w:rsidR="00A1324C">
        <w:rPr>
          <w:spacing w:val="4"/>
        </w:rPr>
        <w:t xml:space="preserve"> и </w:t>
      </w:r>
      <w:r w:rsidR="00D63F07" w:rsidRPr="008F2EB7">
        <w:rPr>
          <w:spacing w:val="4"/>
        </w:rPr>
        <w:t>требований предполагаемых пользователей веб-сайта были составлены их профили.</w:t>
      </w:r>
    </w:p>
    <w:p w14:paraId="75D7AE5F" w14:textId="067C0BA2" w:rsidR="00E41FC9" w:rsidRDefault="00C71873" w:rsidP="00974E7F">
      <w:pPr>
        <w:pStyle w:val="afa"/>
        <w:spacing w:line="241" w:lineRule="auto"/>
        <w:outlineLvl w:val="2"/>
      </w:pPr>
      <w:bookmarkStart w:id="14" w:name="_Toc168516733"/>
      <w:r>
        <w:t>2</w:t>
      </w:r>
      <w:r w:rsidR="00E41FC9">
        <w:t>.1.1 Профиль пользователя №1</w:t>
      </w:r>
      <w:bookmarkEnd w:id="14"/>
    </w:p>
    <w:p w14:paraId="2EB2571D" w14:textId="1A568E4A" w:rsidR="004704A6" w:rsidRPr="008F1D21" w:rsidRDefault="004704A6" w:rsidP="00974E7F">
      <w:pPr>
        <w:spacing w:line="241" w:lineRule="auto"/>
        <w:rPr>
          <w:spacing w:val="2"/>
        </w:rPr>
      </w:pPr>
      <w:r w:rsidRPr="008F1D21">
        <w:rPr>
          <w:spacing w:val="2"/>
        </w:rPr>
        <w:t>Первым персонажем является</w:t>
      </w:r>
      <w:r w:rsidR="00413AE8">
        <w:rPr>
          <w:spacing w:val="2"/>
        </w:rPr>
        <w:t xml:space="preserve"> </w:t>
      </w:r>
      <w:r w:rsidR="00877661" w:rsidRPr="008F1D21">
        <w:rPr>
          <w:spacing w:val="2"/>
        </w:rPr>
        <w:t xml:space="preserve">клиент школы визажа </w:t>
      </w:r>
      <w:r w:rsidRPr="008F1D21">
        <w:rPr>
          <w:spacing w:val="2"/>
        </w:rPr>
        <w:t xml:space="preserve">Анна </w:t>
      </w:r>
      <w:proofErr w:type="spellStart"/>
      <w:r w:rsidR="00FD4D6C" w:rsidRPr="008F1D21">
        <w:rPr>
          <w:spacing w:val="2"/>
        </w:rPr>
        <w:t>Рачковская</w:t>
      </w:r>
      <w:proofErr w:type="spellEnd"/>
      <w:r w:rsidR="00D96EFD">
        <w:rPr>
          <w:spacing w:val="2"/>
        </w:rPr>
        <w:t> </w:t>
      </w:r>
      <w:r w:rsidRPr="008F1D21">
        <w:rPr>
          <w:spacing w:val="2"/>
        </w:rPr>
        <w:t>–</w:t>
      </w:r>
      <w:r w:rsidR="002A689F">
        <w:rPr>
          <w:spacing w:val="2"/>
        </w:rPr>
        <w:t> </w:t>
      </w:r>
      <w:r w:rsidRPr="008F1D21">
        <w:rPr>
          <w:spacing w:val="2"/>
        </w:rPr>
        <w:t>творческая</w:t>
      </w:r>
      <w:r w:rsidR="008F1D21" w:rsidRPr="008F1D21">
        <w:rPr>
          <w:spacing w:val="2"/>
        </w:rPr>
        <w:t>,</w:t>
      </w:r>
      <w:r w:rsidR="00497A0C" w:rsidRPr="008F1D21">
        <w:rPr>
          <w:spacing w:val="2"/>
        </w:rPr>
        <w:t> </w:t>
      </w:r>
      <w:r w:rsidRPr="008F1D21">
        <w:rPr>
          <w:spacing w:val="2"/>
        </w:rPr>
        <w:t>стильная</w:t>
      </w:r>
      <w:r w:rsidR="008F1D21">
        <w:rPr>
          <w:spacing w:val="2"/>
        </w:rPr>
        <w:t>,</w:t>
      </w:r>
      <w:r w:rsidRPr="008F1D21">
        <w:rPr>
          <w:spacing w:val="2"/>
        </w:rPr>
        <w:t xml:space="preserve"> молодая</w:t>
      </w:r>
      <w:r w:rsidR="00A1324C">
        <w:rPr>
          <w:spacing w:val="2"/>
        </w:rPr>
        <w:t xml:space="preserve"> и </w:t>
      </w:r>
      <w:r w:rsidR="008F1D21">
        <w:rPr>
          <w:spacing w:val="2"/>
        </w:rPr>
        <w:t xml:space="preserve">амбициозная </w:t>
      </w:r>
      <w:r w:rsidRPr="008F1D21">
        <w:rPr>
          <w:spacing w:val="2"/>
        </w:rPr>
        <w:t>девушка</w:t>
      </w:r>
      <w:r w:rsidR="0048533C" w:rsidRPr="000A6ABD">
        <w:rPr>
          <w:spacing w:val="4"/>
        </w:rPr>
        <w:t>, которая работает в сфере графического дизайна.</w:t>
      </w:r>
      <w:r w:rsidR="00C52BC5" w:rsidRPr="00C52BC5">
        <w:rPr>
          <w:spacing w:val="4"/>
        </w:rPr>
        <w:t xml:space="preserve"> </w:t>
      </w:r>
      <w:r w:rsidR="0048533C" w:rsidRPr="000A6ABD">
        <w:rPr>
          <w:spacing w:val="4"/>
        </w:rPr>
        <w:t>Она</w:t>
      </w:r>
      <w:r w:rsidR="00A328A5">
        <w:rPr>
          <w:spacing w:val="4"/>
        </w:rPr>
        <w:t xml:space="preserve"> </w:t>
      </w:r>
      <w:r w:rsidR="0048533C" w:rsidRPr="000A6ABD">
        <w:rPr>
          <w:spacing w:val="4"/>
        </w:rPr>
        <w:t>увлечена всем, что связано с креативом</w:t>
      </w:r>
      <w:r w:rsidR="0048533C">
        <w:rPr>
          <w:spacing w:val="4"/>
        </w:rPr>
        <w:t xml:space="preserve"> – </w:t>
      </w:r>
      <w:r w:rsidR="0048533C" w:rsidRPr="000A6ABD">
        <w:rPr>
          <w:spacing w:val="4"/>
        </w:rPr>
        <w:t xml:space="preserve">от создания красивых композиций на экране до макияжа и фотографии. </w:t>
      </w:r>
      <w:r w:rsidRPr="008F1D21">
        <w:rPr>
          <w:spacing w:val="2"/>
        </w:rPr>
        <w:t>Анна всегда стремится</w:t>
      </w:r>
      <w:r w:rsidR="000A6ABD" w:rsidRPr="008F1D21">
        <w:rPr>
          <w:spacing w:val="2"/>
        </w:rPr>
        <w:t xml:space="preserve"> к </w:t>
      </w:r>
      <w:r w:rsidRPr="008F1D21">
        <w:rPr>
          <w:spacing w:val="2"/>
        </w:rPr>
        <w:t>саморазвитию</w:t>
      </w:r>
      <w:r w:rsidR="00A1324C">
        <w:rPr>
          <w:spacing w:val="2"/>
        </w:rPr>
        <w:t xml:space="preserve"> и </w:t>
      </w:r>
      <w:r w:rsidRPr="008F1D21">
        <w:rPr>
          <w:spacing w:val="2"/>
        </w:rPr>
        <w:t>знаниям, поэтому она заинтересована</w:t>
      </w:r>
      <w:r w:rsidR="000A6ABD" w:rsidRPr="008F1D21">
        <w:rPr>
          <w:spacing w:val="2"/>
        </w:rPr>
        <w:t xml:space="preserve"> в </w:t>
      </w:r>
      <w:r w:rsidRPr="008F1D21">
        <w:rPr>
          <w:spacing w:val="2"/>
        </w:rPr>
        <w:t>изучении курсов визажа</w:t>
      </w:r>
      <w:r w:rsidR="000A6ABD" w:rsidRPr="008F1D21">
        <w:rPr>
          <w:spacing w:val="2"/>
        </w:rPr>
        <w:t xml:space="preserve"> </w:t>
      </w:r>
      <w:r w:rsidR="008F1D21">
        <w:rPr>
          <w:spacing w:val="2"/>
        </w:rPr>
        <w:t>с</w:t>
      </w:r>
      <w:r w:rsidR="000A6ABD" w:rsidRPr="008F1D21">
        <w:rPr>
          <w:spacing w:val="2"/>
        </w:rPr>
        <w:t> </w:t>
      </w:r>
      <w:r w:rsidR="008F1D21">
        <w:rPr>
          <w:spacing w:val="2"/>
        </w:rPr>
        <w:t xml:space="preserve">целью </w:t>
      </w:r>
      <w:r w:rsidR="004432EF" w:rsidRPr="008F1D21">
        <w:rPr>
          <w:spacing w:val="2"/>
        </w:rPr>
        <w:t>получения новых</w:t>
      </w:r>
      <w:r w:rsidRPr="008F1D21">
        <w:rPr>
          <w:spacing w:val="2"/>
        </w:rPr>
        <w:t xml:space="preserve"> навыков. Более подробная информация</w:t>
      </w:r>
      <w:r w:rsidR="000A6ABD" w:rsidRPr="008F1D21">
        <w:rPr>
          <w:spacing w:val="2"/>
        </w:rPr>
        <w:t xml:space="preserve"> о пользователе </w:t>
      </w:r>
      <w:r w:rsidRPr="008F1D21">
        <w:rPr>
          <w:spacing w:val="2"/>
        </w:rPr>
        <w:t>представлена</w:t>
      </w:r>
      <w:r w:rsidR="000A6ABD" w:rsidRPr="008F1D21">
        <w:rPr>
          <w:spacing w:val="2"/>
        </w:rPr>
        <w:t xml:space="preserve"> в </w:t>
      </w:r>
      <w:r w:rsidRPr="008F1D21">
        <w:rPr>
          <w:spacing w:val="2"/>
        </w:rPr>
        <w:t xml:space="preserve">таблице </w:t>
      </w:r>
      <w:r w:rsidR="00C71873" w:rsidRPr="008F1D21">
        <w:rPr>
          <w:spacing w:val="2"/>
        </w:rPr>
        <w:t>2</w:t>
      </w:r>
      <w:r w:rsidRPr="008F1D21">
        <w:rPr>
          <w:spacing w:val="2"/>
        </w:rPr>
        <w:t>.1.</w:t>
      </w:r>
    </w:p>
    <w:p w14:paraId="12DAC181" w14:textId="790883C3" w:rsidR="00DF009A" w:rsidRDefault="00DF009A" w:rsidP="00974E7F">
      <w:pPr>
        <w:pStyle w:val="af1"/>
        <w:spacing w:line="241" w:lineRule="auto"/>
      </w:pPr>
      <w:r>
        <w:t>Таблица </w:t>
      </w:r>
      <w:r w:rsidR="00C71873">
        <w:t>2</w:t>
      </w:r>
      <w:r>
        <w:t>.1</w:t>
      </w:r>
      <w:r w:rsidR="0010433D">
        <w:t xml:space="preserve"> – </w:t>
      </w:r>
      <w:r w:rsidRPr="00DF009A">
        <w:t>Описание основного профиля пользователя</w:t>
      </w:r>
      <w:r w:rsidR="00613BE7">
        <w:t xml:space="preserve"> Анны </w:t>
      </w:r>
      <w:proofErr w:type="spellStart"/>
      <w:r w:rsidR="00FD4D6C">
        <w:t>Рачковской</w:t>
      </w:r>
      <w:proofErr w:type="spellEnd"/>
    </w:p>
    <w:tbl>
      <w:tblPr>
        <w:tblStyle w:val="ac"/>
        <w:tblW w:w="5000" w:type="pct"/>
        <w:tblLook w:val="04A0" w:firstRow="1" w:lastRow="0" w:firstColumn="1" w:lastColumn="0" w:noHBand="0" w:noVBand="1"/>
      </w:tblPr>
      <w:tblGrid>
        <w:gridCol w:w="4634"/>
        <w:gridCol w:w="5391"/>
      </w:tblGrid>
      <w:tr w:rsidR="00266058" w14:paraId="53B3C99C" w14:textId="77777777" w:rsidTr="009C7444">
        <w:tc>
          <w:tcPr>
            <w:tcW w:w="2311" w:type="pct"/>
          </w:tcPr>
          <w:p w14:paraId="089889AF" w14:textId="77777777" w:rsidR="00266058" w:rsidRDefault="00266058" w:rsidP="00974E7F">
            <w:pPr>
              <w:spacing w:line="241" w:lineRule="auto"/>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2689" w:type="pct"/>
            <w:vAlign w:val="center"/>
          </w:tcPr>
          <w:p w14:paraId="3232C56C" w14:textId="77777777" w:rsidR="00120F56" w:rsidRDefault="00266058" w:rsidP="00974E7F">
            <w:pPr>
              <w:spacing w:line="241" w:lineRule="auto"/>
              <w:ind w:firstLine="0"/>
              <w:jc w:val="center"/>
              <w:rPr>
                <w:rFonts w:eastAsia="Times New Roman"/>
                <w:color w:val="000000"/>
                <w:szCs w:val="28"/>
              </w:rPr>
            </w:pPr>
            <w:r>
              <w:rPr>
                <w:rFonts w:eastAsia="Times New Roman"/>
                <w:color w:val="000000"/>
                <w:szCs w:val="28"/>
              </w:rPr>
              <w:t xml:space="preserve">Социально-демографическая </w:t>
            </w:r>
          </w:p>
          <w:p w14:paraId="5EE6B4D2" w14:textId="28AA8EBE" w:rsidR="00266058" w:rsidRDefault="00266058" w:rsidP="00974E7F">
            <w:pPr>
              <w:spacing w:line="241" w:lineRule="auto"/>
              <w:ind w:firstLine="0"/>
              <w:jc w:val="center"/>
            </w:pPr>
            <w:r>
              <w:rPr>
                <w:rFonts w:eastAsia="Times New Roman"/>
                <w:color w:val="000000"/>
                <w:szCs w:val="28"/>
              </w:rPr>
              <w:t>характеристика профиля пользователя</w:t>
            </w:r>
          </w:p>
        </w:tc>
      </w:tr>
      <w:tr w:rsidR="00266058" w14:paraId="61AE06F6" w14:textId="77777777" w:rsidTr="00120F56">
        <w:trPr>
          <w:trHeight w:val="340"/>
        </w:trPr>
        <w:tc>
          <w:tcPr>
            <w:tcW w:w="2311" w:type="pct"/>
            <w:tcBorders>
              <w:bottom w:val="single" w:sz="4" w:space="0" w:color="auto"/>
            </w:tcBorders>
          </w:tcPr>
          <w:p w14:paraId="334A4009" w14:textId="77777777" w:rsidR="00266058" w:rsidRDefault="00266058" w:rsidP="00974E7F">
            <w:pPr>
              <w:spacing w:line="241" w:lineRule="auto"/>
              <w:ind w:firstLine="0"/>
            </w:pPr>
            <w:r>
              <w:t>Место жительства</w:t>
            </w:r>
          </w:p>
        </w:tc>
        <w:tc>
          <w:tcPr>
            <w:tcW w:w="2689" w:type="pct"/>
            <w:tcBorders>
              <w:bottom w:val="single" w:sz="4" w:space="0" w:color="auto"/>
            </w:tcBorders>
          </w:tcPr>
          <w:p w14:paraId="4287755B" w14:textId="77777777" w:rsidR="00266058" w:rsidRDefault="00266058" w:rsidP="00974E7F">
            <w:pPr>
              <w:spacing w:line="241" w:lineRule="auto"/>
              <w:ind w:firstLine="0"/>
            </w:pPr>
            <w:r>
              <w:t>Беларусь, г. Минск</w:t>
            </w:r>
          </w:p>
        </w:tc>
      </w:tr>
      <w:tr w:rsidR="00266058" w14:paraId="4892C9C7" w14:textId="77777777" w:rsidTr="00120F56">
        <w:trPr>
          <w:trHeight w:val="340"/>
        </w:trPr>
        <w:tc>
          <w:tcPr>
            <w:tcW w:w="2311" w:type="pct"/>
            <w:tcBorders>
              <w:bottom w:val="nil"/>
            </w:tcBorders>
          </w:tcPr>
          <w:p w14:paraId="6C4E0293" w14:textId="67CC3DBB" w:rsidR="00266058" w:rsidRPr="00C32B79" w:rsidRDefault="00266058" w:rsidP="00974E7F">
            <w:pPr>
              <w:spacing w:line="241" w:lineRule="auto"/>
              <w:ind w:firstLine="0"/>
            </w:pPr>
            <w:r w:rsidRPr="00C32B79">
              <w:t>Род занятий</w:t>
            </w:r>
            <w:r w:rsidR="00D40AB7" w:rsidRPr="00C32B79">
              <w:t>, возраст</w:t>
            </w:r>
          </w:p>
        </w:tc>
        <w:tc>
          <w:tcPr>
            <w:tcW w:w="2689" w:type="pct"/>
            <w:tcBorders>
              <w:bottom w:val="nil"/>
            </w:tcBorders>
          </w:tcPr>
          <w:p w14:paraId="07C5C13C" w14:textId="585F58E1" w:rsidR="00266058" w:rsidRPr="00C32B79" w:rsidRDefault="00A867E7" w:rsidP="00974E7F">
            <w:pPr>
              <w:spacing w:line="241" w:lineRule="auto"/>
              <w:ind w:firstLine="0"/>
            </w:pPr>
            <w:r w:rsidRPr="00C32B79">
              <w:t>Графический дизайнер</w:t>
            </w:r>
            <w:r w:rsidR="00D40AB7" w:rsidRPr="00C32B79">
              <w:t>, 2</w:t>
            </w:r>
            <w:r w:rsidR="00C32B79">
              <w:t>5</w:t>
            </w:r>
            <w:r w:rsidR="00D40AB7" w:rsidRPr="00C32B79">
              <w:t xml:space="preserve"> лет</w:t>
            </w:r>
          </w:p>
        </w:tc>
      </w:tr>
      <w:tr w:rsidR="000A6ABD" w14:paraId="7334D3C2" w14:textId="77777777" w:rsidTr="00184EF6">
        <w:trPr>
          <w:trHeight w:val="998"/>
        </w:trPr>
        <w:tc>
          <w:tcPr>
            <w:tcW w:w="2311" w:type="pct"/>
          </w:tcPr>
          <w:p w14:paraId="58AFA978" w14:textId="3E4D6428" w:rsidR="000A6ABD" w:rsidRDefault="000A6ABD" w:rsidP="00974E7F">
            <w:pPr>
              <w:spacing w:line="241" w:lineRule="auto"/>
              <w:ind w:firstLine="0"/>
            </w:pPr>
            <w:r>
              <w:t>Информация</w:t>
            </w:r>
          </w:p>
        </w:tc>
        <w:tc>
          <w:tcPr>
            <w:tcW w:w="2689" w:type="pct"/>
          </w:tcPr>
          <w:p w14:paraId="660544FF" w14:textId="23B1A45E" w:rsidR="000A6ABD" w:rsidRDefault="000A6ABD" w:rsidP="00974E7F">
            <w:pPr>
              <w:spacing w:line="241" w:lineRule="auto"/>
              <w:ind w:firstLine="0"/>
            </w:pPr>
            <w:r>
              <w:t>Анна</w:t>
            </w:r>
            <w:r w:rsidR="00BB556C">
              <w:t xml:space="preserve"> </w:t>
            </w:r>
            <w:r>
              <w:t>обладает</w:t>
            </w:r>
            <w:r w:rsidR="00C52BC5" w:rsidRPr="00C52BC5">
              <w:t xml:space="preserve"> </w:t>
            </w:r>
            <w:r>
              <w:t>большим опытом проектирования в различных областях дизайн</w:t>
            </w:r>
            <w:r w:rsidR="00A328A5">
              <w:t>а</w:t>
            </w:r>
            <w:r w:rsidR="002A689F">
              <w:t xml:space="preserve"> </w:t>
            </w:r>
            <w:r w:rsidR="00A1324C">
              <w:t>и </w:t>
            </w:r>
            <w:r w:rsidR="00377C76">
              <w:t>является</w:t>
            </w:r>
            <w:r w:rsidR="00060CF2">
              <w:t xml:space="preserve"> </w:t>
            </w:r>
            <w:r w:rsidR="00377C76">
              <w:t>востребованным специалистом</w:t>
            </w:r>
          </w:p>
        </w:tc>
      </w:tr>
      <w:tr w:rsidR="000A6ABD" w14:paraId="2345E3B0" w14:textId="77777777" w:rsidTr="00184EF6">
        <w:trPr>
          <w:trHeight w:val="340"/>
        </w:trPr>
        <w:tc>
          <w:tcPr>
            <w:tcW w:w="2311" w:type="pct"/>
          </w:tcPr>
          <w:p w14:paraId="5F3A65B4" w14:textId="77777777" w:rsidR="000A6ABD" w:rsidRDefault="000A6ABD" w:rsidP="00974E7F">
            <w:pPr>
              <w:spacing w:line="241" w:lineRule="auto"/>
              <w:ind w:firstLine="0"/>
            </w:pPr>
            <w:r>
              <w:t>Интернет-активность</w:t>
            </w:r>
          </w:p>
        </w:tc>
        <w:tc>
          <w:tcPr>
            <w:tcW w:w="2689" w:type="pct"/>
          </w:tcPr>
          <w:p w14:paraId="5E5CA57F" w14:textId="77777777" w:rsidR="000A6ABD" w:rsidRDefault="000A6ABD" w:rsidP="00974E7F">
            <w:pPr>
              <w:spacing w:line="241" w:lineRule="auto"/>
              <w:ind w:firstLine="0"/>
            </w:pPr>
            <w:r>
              <w:t>Высокая</w:t>
            </w:r>
          </w:p>
        </w:tc>
      </w:tr>
      <w:tr w:rsidR="000A6ABD" w14:paraId="0EE587B4" w14:textId="77777777" w:rsidTr="00184EF6">
        <w:trPr>
          <w:trHeight w:val="567"/>
        </w:trPr>
        <w:tc>
          <w:tcPr>
            <w:tcW w:w="2311" w:type="pct"/>
          </w:tcPr>
          <w:p w14:paraId="4B3C95A7" w14:textId="77777777" w:rsidR="000A6ABD" w:rsidRDefault="000A6ABD" w:rsidP="00974E7F">
            <w:pPr>
              <w:spacing w:line="241" w:lineRule="auto"/>
              <w:ind w:firstLine="0"/>
            </w:pPr>
            <w:r>
              <w:t>Откуда получает информацию</w:t>
            </w:r>
          </w:p>
        </w:tc>
        <w:tc>
          <w:tcPr>
            <w:tcW w:w="2689" w:type="pct"/>
          </w:tcPr>
          <w:p w14:paraId="6E4602C7" w14:textId="1400192C" w:rsidR="000A6ABD" w:rsidRDefault="000A6ABD" w:rsidP="00974E7F">
            <w:pPr>
              <w:spacing w:line="241" w:lineRule="auto"/>
              <w:ind w:firstLine="0"/>
            </w:pPr>
            <w:r>
              <w:t>Социальные сети, новостные порталы</w:t>
            </w:r>
            <w:r w:rsidR="00A1324C">
              <w:t>, сайты</w:t>
            </w:r>
          </w:p>
        </w:tc>
      </w:tr>
      <w:tr w:rsidR="000A6ABD" w14:paraId="524B8EFE" w14:textId="77777777" w:rsidTr="00237914">
        <w:trPr>
          <w:trHeight w:val="1304"/>
        </w:trPr>
        <w:tc>
          <w:tcPr>
            <w:tcW w:w="2311" w:type="pct"/>
          </w:tcPr>
          <w:p w14:paraId="1693BE2A" w14:textId="77777777" w:rsidR="000A6ABD" w:rsidRDefault="000A6ABD" w:rsidP="00974E7F">
            <w:pPr>
              <w:spacing w:line="241" w:lineRule="auto"/>
              <w:ind w:firstLine="0"/>
            </w:pPr>
            <w:r>
              <w:t>Как проводит свободное время</w:t>
            </w:r>
          </w:p>
        </w:tc>
        <w:tc>
          <w:tcPr>
            <w:tcW w:w="2689" w:type="pct"/>
          </w:tcPr>
          <w:p w14:paraId="3CF30675" w14:textId="15554188" w:rsidR="000A6ABD" w:rsidRDefault="000A6ABD" w:rsidP="00974E7F">
            <w:pPr>
              <w:spacing w:line="241" w:lineRule="auto"/>
              <w:ind w:firstLine="0"/>
            </w:pPr>
            <w:r>
              <w:t>В </w:t>
            </w:r>
            <w:r w:rsidRPr="00D3295F">
              <w:t>свободное время</w:t>
            </w:r>
            <w:r w:rsidR="009D2A71">
              <w:t xml:space="preserve"> </w:t>
            </w:r>
            <w:r w:rsidRPr="00D3295F">
              <w:t xml:space="preserve">девушка любит </w:t>
            </w:r>
            <w:r>
              <w:t>рисовать, а также проводить время в кругу друзей. Она много путешествует</w:t>
            </w:r>
            <w:r w:rsidR="00A1324C">
              <w:t xml:space="preserve"> и </w:t>
            </w:r>
            <w:r>
              <w:t xml:space="preserve">ведёт активный образ жизни </w:t>
            </w:r>
          </w:p>
        </w:tc>
      </w:tr>
      <w:tr w:rsidR="000A6ABD" w14:paraId="579629AB" w14:textId="77777777" w:rsidTr="00184EF6">
        <w:trPr>
          <w:trHeight w:val="340"/>
        </w:trPr>
        <w:tc>
          <w:tcPr>
            <w:tcW w:w="2311" w:type="pct"/>
          </w:tcPr>
          <w:p w14:paraId="37B993F8" w14:textId="2EB3A57D" w:rsidR="000A6ABD" w:rsidRDefault="000A6ABD" w:rsidP="00974E7F">
            <w:pPr>
              <w:spacing w:line="241" w:lineRule="auto"/>
              <w:ind w:firstLine="0"/>
            </w:pPr>
            <w:r>
              <w:t>Что приоритетно в жизни</w:t>
            </w:r>
          </w:p>
        </w:tc>
        <w:tc>
          <w:tcPr>
            <w:tcW w:w="2689" w:type="pct"/>
          </w:tcPr>
          <w:p w14:paraId="656E67EF" w14:textId="1D9946C2" w:rsidR="000A6ABD" w:rsidRDefault="000A6ABD" w:rsidP="00974E7F">
            <w:pPr>
              <w:spacing w:line="241" w:lineRule="auto"/>
              <w:ind w:firstLine="0"/>
            </w:pPr>
            <w:r>
              <w:t>Карьера, самореализация</w:t>
            </w:r>
          </w:p>
        </w:tc>
      </w:tr>
      <w:tr w:rsidR="000A6ABD" w14:paraId="10BE1E10" w14:textId="77777777" w:rsidTr="00184EF6">
        <w:trPr>
          <w:trHeight w:val="1644"/>
        </w:trPr>
        <w:tc>
          <w:tcPr>
            <w:tcW w:w="2311" w:type="pct"/>
          </w:tcPr>
          <w:p w14:paraId="36C969E7" w14:textId="77777777" w:rsidR="000A6ABD" w:rsidRDefault="000A6ABD" w:rsidP="00974E7F">
            <w:pPr>
              <w:spacing w:line="241" w:lineRule="auto"/>
              <w:ind w:firstLine="0"/>
            </w:pPr>
            <w:r>
              <w:t>Техническая подготовка</w:t>
            </w:r>
          </w:p>
        </w:tc>
        <w:tc>
          <w:tcPr>
            <w:tcW w:w="2689" w:type="pct"/>
          </w:tcPr>
          <w:p w14:paraId="67F08228" w14:textId="05748DD5" w:rsidR="000A6ABD" w:rsidRDefault="000A6ABD" w:rsidP="00974E7F">
            <w:pPr>
              <w:spacing w:line="241" w:lineRule="auto"/>
              <w:ind w:firstLine="0"/>
            </w:pPr>
            <w:r>
              <w:t>Обладает</w:t>
            </w:r>
            <w:r w:rsidR="00C52BC5" w:rsidRPr="00C52BC5">
              <w:t xml:space="preserve"> </w:t>
            </w:r>
            <w:r w:rsidRPr="00D3295F">
              <w:t>высокими коммуникативными</w:t>
            </w:r>
            <w:r w:rsidR="00A1324C">
              <w:t xml:space="preserve"> и </w:t>
            </w:r>
            <w:r w:rsidRPr="00D3295F">
              <w:t>компьютерными</w:t>
            </w:r>
            <w:r w:rsidR="00060CF2">
              <w:t xml:space="preserve"> </w:t>
            </w:r>
            <w:r w:rsidRPr="00D3295F">
              <w:t>навыками, которые позволяют</w:t>
            </w:r>
            <w:r w:rsidR="00413AE8">
              <w:t xml:space="preserve"> </w:t>
            </w:r>
            <w:r w:rsidRPr="00D3295F">
              <w:t>ей</w:t>
            </w:r>
            <w:r w:rsidR="00140673" w:rsidRPr="00140673">
              <w:t xml:space="preserve"> </w:t>
            </w:r>
            <w:r w:rsidRPr="00D3295F">
              <w:t>эффективно</w:t>
            </w:r>
            <w:r w:rsidR="00A328A5">
              <w:t xml:space="preserve"> </w:t>
            </w:r>
            <w:r w:rsidRPr="00D3295F">
              <w:t>общаться</w:t>
            </w:r>
            <w:r>
              <w:t xml:space="preserve"> с </w:t>
            </w:r>
            <w:r w:rsidRPr="00D3295F">
              <w:t>клиентами</w:t>
            </w:r>
            <w:r w:rsidR="00A1324C">
              <w:t xml:space="preserve"> и </w:t>
            </w:r>
            <w:r w:rsidRPr="00D3295F">
              <w:t>предоставл</w:t>
            </w:r>
            <w:r>
              <w:t xml:space="preserve">ять им хорошее качество графических услуг </w:t>
            </w:r>
          </w:p>
        </w:tc>
      </w:tr>
      <w:tr w:rsidR="008F5933" w14:paraId="570AE758" w14:textId="77777777" w:rsidTr="008F5933">
        <w:trPr>
          <w:trHeight w:val="340"/>
        </w:trPr>
        <w:tc>
          <w:tcPr>
            <w:tcW w:w="2311" w:type="pct"/>
          </w:tcPr>
          <w:p w14:paraId="2263011E" w14:textId="0BEBEF15" w:rsidR="008F5933" w:rsidRDefault="008F5933" w:rsidP="00974E7F">
            <w:pPr>
              <w:spacing w:line="241" w:lineRule="auto"/>
              <w:ind w:firstLine="0"/>
            </w:pPr>
            <w:r>
              <w:t>Задача</w:t>
            </w:r>
          </w:p>
        </w:tc>
        <w:tc>
          <w:tcPr>
            <w:tcW w:w="2689" w:type="pct"/>
          </w:tcPr>
          <w:p w14:paraId="4B2EA208" w14:textId="753FC221" w:rsidR="008F5933" w:rsidRDefault="008F5933" w:rsidP="00974E7F">
            <w:pPr>
              <w:spacing w:line="241" w:lineRule="auto"/>
              <w:ind w:firstLine="0"/>
            </w:pPr>
            <w:r>
              <w:t>Составить индивидуальный курс</w:t>
            </w:r>
          </w:p>
        </w:tc>
      </w:tr>
      <w:tr w:rsidR="00BA545B" w14:paraId="7B358533" w14:textId="77777777" w:rsidTr="00BA545B">
        <w:trPr>
          <w:trHeight w:val="1020"/>
        </w:trPr>
        <w:tc>
          <w:tcPr>
            <w:tcW w:w="2311" w:type="pct"/>
          </w:tcPr>
          <w:p w14:paraId="3129E94F" w14:textId="1C309911" w:rsidR="00BA545B" w:rsidRDefault="00BA545B" w:rsidP="00974E7F">
            <w:pPr>
              <w:spacing w:line="241" w:lineRule="auto"/>
              <w:ind w:firstLine="0"/>
            </w:pPr>
            <w:r>
              <w:t>Требования к сайту</w:t>
            </w:r>
          </w:p>
        </w:tc>
        <w:tc>
          <w:tcPr>
            <w:tcW w:w="2689" w:type="pct"/>
          </w:tcPr>
          <w:p w14:paraId="2FE83B3E" w14:textId="0F6CD661" w:rsidR="00BA545B" w:rsidRDefault="00BA545B" w:rsidP="00974E7F">
            <w:pPr>
              <w:spacing w:line="241" w:lineRule="auto"/>
              <w:ind w:firstLine="0"/>
            </w:pPr>
            <w:r>
              <w:t>Удобство использования, понятная структура сайта. П</w:t>
            </w:r>
            <w:r w:rsidRPr="00D93C59">
              <w:t xml:space="preserve">редоставление </w:t>
            </w:r>
            <w:r>
              <w:t>о</w:t>
            </w:r>
            <w:r w:rsidRPr="00A12378">
              <w:t>тзыв</w:t>
            </w:r>
            <w:r>
              <w:t>ов</w:t>
            </w:r>
            <w:r w:rsidRPr="00A12378">
              <w:t xml:space="preserve"> других пользователей</w:t>
            </w:r>
            <w:r>
              <w:t>,</w:t>
            </w:r>
            <w:r w:rsidRPr="00A12378">
              <w:t xml:space="preserve"> рейтинг курсов</w:t>
            </w:r>
          </w:p>
        </w:tc>
      </w:tr>
    </w:tbl>
    <w:p w14:paraId="28956139" w14:textId="5410A6DE" w:rsidR="00723BA2" w:rsidRPr="00413AE8" w:rsidRDefault="005A6ABB" w:rsidP="00EB5FC1">
      <w:pPr>
        <w:pStyle w:val="af3"/>
      </w:pPr>
      <w:r w:rsidRPr="00413AE8">
        <w:lastRenderedPageBreak/>
        <w:t>Для </w:t>
      </w:r>
      <w:r w:rsidR="00536744" w:rsidRPr="00413AE8">
        <w:t>Анны</w:t>
      </w:r>
      <w:r w:rsidR="00A1324C" w:rsidRPr="00413AE8">
        <w:t xml:space="preserve"> </w:t>
      </w:r>
      <w:r w:rsidR="00723BA2" w:rsidRPr="00413AE8">
        <w:t>составлен следующий сценарий:</w:t>
      </w:r>
      <w:r w:rsidR="005445D1" w:rsidRPr="00413AE8">
        <w:t xml:space="preserve"> </w:t>
      </w:r>
      <w:r w:rsidR="00723BA2" w:rsidRPr="00413AE8">
        <w:t>предварительно зарегистрировавшись</w:t>
      </w:r>
      <w:r w:rsidR="000A6ABD" w:rsidRPr="00413AE8">
        <w:t xml:space="preserve"> на </w:t>
      </w:r>
      <w:r w:rsidR="00723BA2" w:rsidRPr="00413AE8">
        <w:t>сайте, Анна переходит</w:t>
      </w:r>
      <w:r w:rsidR="000A6ABD" w:rsidRPr="00413AE8">
        <w:t xml:space="preserve"> на </w:t>
      </w:r>
      <w:r w:rsidR="00723BA2" w:rsidRPr="00413AE8">
        <w:t>страницу «Курсы». Она просматривает все курсы</w:t>
      </w:r>
      <w:r w:rsidR="00A1324C" w:rsidRPr="00413AE8">
        <w:t xml:space="preserve"> и </w:t>
      </w:r>
      <w:r w:rsidR="006D2BD6" w:rsidRPr="00413AE8">
        <w:t xml:space="preserve">доходит до блока, где предлагается составить индивидуальный курс. </w:t>
      </w:r>
      <w:r w:rsidR="00723BA2" w:rsidRPr="00413AE8">
        <w:t xml:space="preserve">Она </w:t>
      </w:r>
      <w:r w:rsidR="0032327E" w:rsidRPr="00413AE8">
        <w:t xml:space="preserve">заполняет форму, </w:t>
      </w:r>
      <w:r w:rsidR="006D2BD6" w:rsidRPr="00413AE8">
        <w:t>где выбирает подходящие</w:t>
      </w:r>
      <w:r w:rsidR="000A6ABD" w:rsidRPr="00413AE8">
        <w:t xml:space="preserve"> для </w:t>
      </w:r>
      <w:r w:rsidR="006D2BD6" w:rsidRPr="00413AE8">
        <w:t>неё</w:t>
      </w:r>
      <w:r w:rsidR="000A6ABD" w:rsidRPr="00413AE8">
        <w:t xml:space="preserve"> </w:t>
      </w:r>
      <w:r w:rsidR="0032327E" w:rsidRPr="00413AE8">
        <w:t>уроки</w:t>
      </w:r>
      <w:r w:rsidR="00CC0E6B" w:rsidRPr="00413AE8">
        <w:t xml:space="preserve">, </w:t>
      </w:r>
      <w:r w:rsidR="00AA0D72" w:rsidRPr="00413AE8">
        <w:t>указывает преподавателя</w:t>
      </w:r>
      <w:r w:rsidR="00A1324C" w:rsidRPr="00413AE8">
        <w:t xml:space="preserve"> и </w:t>
      </w:r>
      <w:r w:rsidR="00AA0D72" w:rsidRPr="00413AE8">
        <w:t>удобное для неё время занятий</w:t>
      </w:r>
      <w:r w:rsidR="00A1324C" w:rsidRPr="00413AE8">
        <w:t xml:space="preserve"> и </w:t>
      </w:r>
      <w:r w:rsidR="006D2BD6" w:rsidRPr="00413AE8">
        <w:t>нажимает</w:t>
      </w:r>
      <w:r w:rsidR="000A6ABD" w:rsidRPr="00413AE8">
        <w:t xml:space="preserve"> на </w:t>
      </w:r>
      <w:r w:rsidR="006D2BD6" w:rsidRPr="00413AE8">
        <w:t>кнопку «</w:t>
      </w:r>
      <w:r w:rsidR="0032327E" w:rsidRPr="00413AE8">
        <w:t>Добавить</w:t>
      </w:r>
      <w:r w:rsidR="006D2BD6" w:rsidRPr="00413AE8">
        <w:t xml:space="preserve">», после чего </w:t>
      </w:r>
      <w:r w:rsidR="004C2D7D" w:rsidRPr="00413AE8">
        <w:t>после чего получает сообщение, что администратор сайта свяжется</w:t>
      </w:r>
      <w:r w:rsidR="000A6ABD" w:rsidRPr="00413AE8">
        <w:t xml:space="preserve"> с </w:t>
      </w:r>
      <w:r w:rsidR="004C2D7D" w:rsidRPr="00413AE8">
        <w:t>Анной</w:t>
      </w:r>
      <w:r w:rsidR="000A6ABD" w:rsidRPr="00413AE8">
        <w:t xml:space="preserve"> для </w:t>
      </w:r>
      <w:r w:rsidR="004C2D7D" w:rsidRPr="00413AE8">
        <w:t>подтверждения</w:t>
      </w:r>
      <w:r w:rsidR="00AA0D72" w:rsidRPr="00413AE8">
        <w:t xml:space="preserve"> её заявки</w:t>
      </w:r>
      <w:r w:rsidR="004C2D7D" w:rsidRPr="00413AE8">
        <w:t>.</w:t>
      </w:r>
      <w:r w:rsidR="007076A3" w:rsidRPr="00413AE8">
        <w:t xml:space="preserve"> </w:t>
      </w:r>
      <w:r w:rsidR="00723BA2" w:rsidRPr="00413AE8">
        <w:t>Система отправляет заявк</w:t>
      </w:r>
      <w:r w:rsidR="00270520" w:rsidRPr="00413AE8">
        <w:t>у</w:t>
      </w:r>
      <w:r w:rsidR="000A6ABD" w:rsidRPr="00413AE8">
        <w:t xml:space="preserve"> с </w:t>
      </w:r>
      <w:r w:rsidR="006D2BD6" w:rsidRPr="00413AE8">
        <w:t xml:space="preserve">индивидуальным обучением </w:t>
      </w:r>
      <w:r w:rsidR="00723BA2" w:rsidRPr="00413AE8">
        <w:t>администратору сайта.</w:t>
      </w:r>
      <w:r w:rsidR="004C2D7D" w:rsidRPr="00413AE8">
        <w:t xml:space="preserve"> </w:t>
      </w:r>
      <w:r w:rsidR="00723BA2" w:rsidRPr="00413AE8">
        <w:t>Администратор обрабатывает заявку</w:t>
      </w:r>
      <w:r w:rsidR="00A1324C" w:rsidRPr="00413AE8">
        <w:t xml:space="preserve"> и </w:t>
      </w:r>
      <w:r w:rsidR="00723BA2" w:rsidRPr="00413AE8">
        <w:t>связывается</w:t>
      </w:r>
      <w:r w:rsidR="000A6ABD" w:rsidRPr="00413AE8">
        <w:t xml:space="preserve"> с </w:t>
      </w:r>
      <w:r w:rsidR="004C2D7D" w:rsidRPr="00413AE8">
        <w:t>Анной</w:t>
      </w:r>
      <w:r w:rsidR="000A6ABD" w:rsidRPr="00413AE8">
        <w:t xml:space="preserve"> для </w:t>
      </w:r>
      <w:r w:rsidR="006D2BD6" w:rsidRPr="00413AE8">
        <w:t>согласования курса</w:t>
      </w:r>
      <w:r w:rsidR="00A1324C" w:rsidRPr="00413AE8">
        <w:t xml:space="preserve"> и </w:t>
      </w:r>
      <w:r w:rsidR="00723BA2" w:rsidRPr="00413AE8">
        <w:t>подтверждени</w:t>
      </w:r>
      <w:r w:rsidR="006D2BD6" w:rsidRPr="00413AE8">
        <w:t>я</w:t>
      </w:r>
      <w:r w:rsidR="00726BD6" w:rsidRPr="00413AE8">
        <w:t xml:space="preserve"> заявки</w:t>
      </w:r>
      <w:r w:rsidR="00723BA2" w:rsidRPr="00413AE8">
        <w:t>.</w:t>
      </w:r>
      <w:r w:rsidR="004C2D7D" w:rsidRPr="00413AE8">
        <w:t xml:space="preserve"> </w:t>
      </w:r>
      <w:r w:rsidR="00194288" w:rsidRPr="00413AE8">
        <w:t>Девушка</w:t>
      </w:r>
      <w:r w:rsidR="00723BA2" w:rsidRPr="00413AE8">
        <w:t xml:space="preserve"> получает </w:t>
      </w:r>
      <w:r w:rsidR="008C5AEE" w:rsidRPr="00413AE8">
        <w:t>письмо о</w:t>
      </w:r>
      <w:r w:rsidR="00F959CE" w:rsidRPr="00413AE8">
        <w:t> </w:t>
      </w:r>
      <w:r w:rsidR="00723BA2" w:rsidRPr="00413AE8">
        <w:t>подтверждени</w:t>
      </w:r>
      <w:r w:rsidR="008C5AEE" w:rsidRPr="00413AE8">
        <w:t>и</w:t>
      </w:r>
      <w:r w:rsidR="000A6ABD" w:rsidRPr="00413AE8">
        <w:t xml:space="preserve"> </w:t>
      </w:r>
      <w:r w:rsidR="00723BA2" w:rsidRPr="00413AE8">
        <w:t>своей записи</w:t>
      </w:r>
      <w:r w:rsidR="000A6ABD" w:rsidRPr="00413AE8">
        <w:t xml:space="preserve"> на </w:t>
      </w:r>
      <w:r w:rsidR="00723BA2" w:rsidRPr="00413AE8">
        <w:t>курс</w:t>
      </w:r>
      <w:r w:rsidR="008C5AEE" w:rsidRPr="00413AE8">
        <w:t xml:space="preserve"> на указанную в личном кабинете электронную почту</w:t>
      </w:r>
      <w:r w:rsidR="00A1324C" w:rsidRPr="00413AE8">
        <w:t xml:space="preserve"> и </w:t>
      </w:r>
      <w:r w:rsidR="00723BA2" w:rsidRPr="00413AE8">
        <w:t>информацию</w:t>
      </w:r>
      <w:r w:rsidR="000A6ABD" w:rsidRPr="00413AE8">
        <w:t xml:space="preserve"> </w:t>
      </w:r>
      <w:r w:rsidR="008C5AEE" w:rsidRPr="00413AE8">
        <w:t>о</w:t>
      </w:r>
      <w:r w:rsidR="005F6EAA" w:rsidRPr="00413AE8">
        <w:t> </w:t>
      </w:r>
      <w:r w:rsidR="008C5AEE" w:rsidRPr="00413AE8">
        <w:t>курсе</w:t>
      </w:r>
      <w:r w:rsidR="00A1324C" w:rsidRPr="00413AE8">
        <w:t xml:space="preserve"> и </w:t>
      </w:r>
      <w:r w:rsidR="00723BA2" w:rsidRPr="00413AE8">
        <w:t>дальнейших шагах.</w:t>
      </w:r>
    </w:p>
    <w:p w14:paraId="50EE06F5" w14:textId="0159A25E" w:rsidR="001A62E2" w:rsidRDefault="00C71873" w:rsidP="001A62E2">
      <w:pPr>
        <w:pStyle w:val="afa"/>
        <w:outlineLvl w:val="2"/>
      </w:pPr>
      <w:bookmarkStart w:id="15" w:name="_Toc168516734"/>
      <w:r>
        <w:t>2</w:t>
      </w:r>
      <w:r w:rsidR="001A62E2">
        <w:t>.1.2 Профиль пользователя №2</w:t>
      </w:r>
      <w:bookmarkEnd w:id="15"/>
    </w:p>
    <w:p w14:paraId="419FCD28" w14:textId="22BABF47" w:rsidR="00716D97" w:rsidRPr="00BB556C" w:rsidRDefault="009210BD" w:rsidP="00716D97">
      <w:pPr>
        <w:rPr>
          <w:spacing w:val="-4"/>
        </w:rPr>
      </w:pPr>
      <w:r w:rsidRPr="00BB556C">
        <w:rPr>
          <w:spacing w:val="-4"/>
          <w:szCs w:val="28"/>
        </w:rPr>
        <w:t xml:space="preserve">Вторым персонажем является </w:t>
      </w:r>
      <w:r w:rsidR="0039348C" w:rsidRPr="00BB556C">
        <w:rPr>
          <w:spacing w:val="-4"/>
          <w:szCs w:val="28"/>
        </w:rPr>
        <w:t xml:space="preserve">клиент школы визажа </w:t>
      </w:r>
      <w:r w:rsidR="00C623C7" w:rsidRPr="00BB556C">
        <w:rPr>
          <w:spacing w:val="-4"/>
          <w:szCs w:val="28"/>
        </w:rPr>
        <w:t>Татьяна Игнатенко</w:t>
      </w:r>
      <w:r w:rsidRPr="00BB556C">
        <w:rPr>
          <w:spacing w:val="-4"/>
          <w:szCs w:val="28"/>
        </w:rPr>
        <w:t>, которая р</w:t>
      </w:r>
      <w:r w:rsidR="00C623C7" w:rsidRPr="00BB556C">
        <w:rPr>
          <w:spacing w:val="-4"/>
          <w:szCs w:val="28"/>
        </w:rPr>
        <w:t>аботает парикмахером</w:t>
      </w:r>
      <w:r w:rsidR="00020D25" w:rsidRPr="00BB556C">
        <w:rPr>
          <w:spacing w:val="-4"/>
          <w:szCs w:val="28"/>
        </w:rPr>
        <w:t>-</w:t>
      </w:r>
      <w:r w:rsidR="00C623C7" w:rsidRPr="00BB556C">
        <w:rPr>
          <w:spacing w:val="-4"/>
          <w:szCs w:val="28"/>
        </w:rPr>
        <w:t>стилистом</w:t>
      </w:r>
      <w:r w:rsidR="000A6ABD" w:rsidRPr="00BB556C">
        <w:rPr>
          <w:spacing w:val="-4"/>
          <w:szCs w:val="28"/>
        </w:rPr>
        <w:t xml:space="preserve"> в </w:t>
      </w:r>
      <w:r w:rsidR="00C623C7" w:rsidRPr="00BB556C">
        <w:rPr>
          <w:spacing w:val="-4"/>
          <w:szCs w:val="28"/>
        </w:rPr>
        <w:t>салоне красоты. Ввиду расширения спектра услуг, кампания предложила найти ей курсы</w:t>
      </w:r>
      <w:r w:rsidR="005A6ABB" w:rsidRPr="00BB556C">
        <w:rPr>
          <w:spacing w:val="-4"/>
          <w:szCs w:val="28"/>
        </w:rPr>
        <w:t xml:space="preserve"> по </w:t>
      </w:r>
      <w:r w:rsidR="00C623C7" w:rsidRPr="00BB556C">
        <w:rPr>
          <w:spacing w:val="-4"/>
          <w:szCs w:val="28"/>
        </w:rPr>
        <w:t>визажу</w:t>
      </w:r>
      <w:r w:rsidR="00A1324C" w:rsidRPr="00BB556C">
        <w:rPr>
          <w:spacing w:val="-4"/>
          <w:szCs w:val="28"/>
        </w:rPr>
        <w:t xml:space="preserve"> и </w:t>
      </w:r>
      <w:r w:rsidR="00C623C7" w:rsidRPr="00BB556C">
        <w:rPr>
          <w:spacing w:val="-4"/>
          <w:szCs w:val="28"/>
        </w:rPr>
        <w:t>пройти их</w:t>
      </w:r>
      <w:r w:rsidR="000A6ABD" w:rsidRPr="00BB556C">
        <w:rPr>
          <w:spacing w:val="-4"/>
          <w:szCs w:val="28"/>
        </w:rPr>
        <w:t xml:space="preserve"> за </w:t>
      </w:r>
      <w:r w:rsidR="00C623C7" w:rsidRPr="00BB556C">
        <w:rPr>
          <w:spacing w:val="-4"/>
          <w:szCs w:val="28"/>
        </w:rPr>
        <w:t>счет средств кампании. Татьяна ищет курсы, которые</w:t>
      </w:r>
      <w:r w:rsidR="000A6ABD" w:rsidRPr="00BB556C">
        <w:rPr>
          <w:spacing w:val="-4"/>
          <w:szCs w:val="28"/>
        </w:rPr>
        <w:t xml:space="preserve"> за </w:t>
      </w:r>
      <w:r w:rsidR="00C623C7" w:rsidRPr="00BB556C">
        <w:rPr>
          <w:spacing w:val="-4"/>
          <w:szCs w:val="28"/>
        </w:rPr>
        <w:t>короткий промежуток времени научат ее делать</w:t>
      </w:r>
      <w:r w:rsidR="00BB556C" w:rsidRPr="00BB556C">
        <w:rPr>
          <w:spacing w:val="-4"/>
          <w:szCs w:val="28"/>
        </w:rPr>
        <w:t xml:space="preserve"> </w:t>
      </w:r>
      <w:r w:rsidR="00C623C7" w:rsidRPr="00BB556C">
        <w:rPr>
          <w:spacing w:val="-4"/>
          <w:szCs w:val="28"/>
        </w:rPr>
        <w:t>базовый макияж.</w:t>
      </w:r>
      <w:r w:rsidR="00716D97" w:rsidRPr="00BB556C">
        <w:rPr>
          <w:spacing w:val="-4"/>
        </w:rPr>
        <w:t xml:space="preserve"> Более подробная информация представлена</w:t>
      </w:r>
      <w:r w:rsidR="000A6ABD" w:rsidRPr="00BB556C">
        <w:rPr>
          <w:spacing w:val="-4"/>
        </w:rPr>
        <w:t xml:space="preserve"> в </w:t>
      </w:r>
      <w:r w:rsidR="00716D97" w:rsidRPr="00BB556C">
        <w:rPr>
          <w:spacing w:val="-4"/>
        </w:rPr>
        <w:t xml:space="preserve">таблице </w:t>
      </w:r>
      <w:r w:rsidR="00C71873" w:rsidRPr="00BB556C">
        <w:rPr>
          <w:spacing w:val="-4"/>
        </w:rPr>
        <w:t>2</w:t>
      </w:r>
      <w:r w:rsidR="00716D97" w:rsidRPr="00BB556C">
        <w:rPr>
          <w:spacing w:val="-4"/>
        </w:rPr>
        <w:t>.2.</w:t>
      </w:r>
    </w:p>
    <w:p w14:paraId="2A8E495B" w14:textId="423B3BD3" w:rsidR="00716D97" w:rsidRDefault="00716D97" w:rsidP="00716D97">
      <w:pPr>
        <w:pStyle w:val="af1"/>
      </w:pPr>
      <w:r>
        <w:t>Таблица </w:t>
      </w:r>
      <w:r w:rsidR="00C71873">
        <w:t>2</w:t>
      </w:r>
      <w:r>
        <w:t>.2</w:t>
      </w:r>
      <w:r w:rsidR="0010433D">
        <w:t xml:space="preserve"> – </w:t>
      </w:r>
      <w:r w:rsidRPr="00DF009A">
        <w:t>Описание основного профиля пользователя</w:t>
      </w:r>
      <w:r>
        <w:t xml:space="preserve"> Татьяны Игнатенко</w:t>
      </w:r>
    </w:p>
    <w:tbl>
      <w:tblPr>
        <w:tblStyle w:val="ac"/>
        <w:tblW w:w="5000" w:type="pct"/>
        <w:tblLook w:val="04A0" w:firstRow="1" w:lastRow="0" w:firstColumn="1" w:lastColumn="0" w:noHBand="0" w:noVBand="1"/>
      </w:tblPr>
      <w:tblGrid>
        <w:gridCol w:w="4634"/>
        <w:gridCol w:w="5391"/>
      </w:tblGrid>
      <w:tr w:rsidR="00716D97" w14:paraId="7EEE84C2" w14:textId="77777777" w:rsidTr="000809C8">
        <w:tc>
          <w:tcPr>
            <w:tcW w:w="2311" w:type="pct"/>
          </w:tcPr>
          <w:p w14:paraId="2FA0E906" w14:textId="77777777" w:rsidR="00716D97" w:rsidRDefault="00716D97" w:rsidP="00187B71">
            <w:pPr>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2689" w:type="pct"/>
            <w:vAlign w:val="center"/>
          </w:tcPr>
          <w:p w14:paraId="4B18512A" w14:textId="77777777" w:rsidR="00716D97" w:rsidRDefault="00716D97" w:rsidP="00187B71">
            <w:pPr>
              <w:ind w:firstLine="0"/>
              <w:jc w:val="center"/>
            </w:pPr>
            <w:r>
              <w:rPr>
                <w:rFonts w:eastAsia="Times New Roman"/>
                <w:color w:val="000000"/>
                <w:szCs w:val="28"/>
              </w:rPr>
              <w:t>Социально-демографическая характеристика профиля пользователя</w:t>
            </w:r>
          </w:p>
        </w:tc>
      </w:tr>
      <w:tr w:rsidR="00716D97" w14:paraId="7E84D9FE" w14:textId="77777777" w:rsidTr="00611F8E">
        <w:trPr>
          <w:trHeight w:val="340"/>
        </w:trPr>
        <w:tc>
          <w:tcPr>
            <w:tcW w:w="2311" w:type="pct"/>
          </w:tcPr>
          <w:p w14:paraId="1F67F1C7" w14:textId="77777777" w:rsidR="00716D97" w:rsidRDefault="00716D97" w:rsidP="00187B71">
            <w:pPr>
              <w:ind w:firstLine="0"/>
            </w:pPr>
            <w:r>
              <w:t>Место жительства</w:t>
            </w:r>
          </w:p>
        </w:tc>
        <w:tc>
          <w:tcPr>
            <w:tcW w:w="2689" w:type="pct"/>
          </w:tcPr>
          <w:p w14:paraId="71B316F6" w14:textId="77777777" w:rsidR="00716D97" w:rsidRDefault="00716D97" w:rsidP="00187B71">
            <w:pPr>
              <w:ind w:firstLine="0"/>
            </w:pPr>
            <w:r>
              <w:t>Беларусь, г. Минск</w:t>
            </w:r>
          </w:p>
        </w:tc>
      </w:tr>
      <w:tr w:rsidR="00716D97" w14:paraId="02F2B4DA" w14:textId="77777777" w:rsidTr="00611F8E">
        <w:trPr>
          <w:trHeight w:val="340"/>
        </w:trPr>
        <w:tc>
          <w:tcPr>
            <w:tcW w:w="2311" w:type="pct"/>
          </w:tcPr>
          <w:p w14:paraId="49ABE494" w14:textId="783B0ED0" w:rsidR="00716D97" w:rsidRDefault="00716D97" w:rsidP="00187B71">
            <w:pPr>
              <w:ind w:firstLine="0"/>
            </w:pPr>
            <w:r>
              <w:t>Род занятий</w:t>
            </w:r>
            <w:r w:rsidR="00C32B79" w:rsidRPr="00C32B79">
              <w:t>, возраст</w:t>
            </w:r>
          </w:p>
        </w:tc>
        <w:tc>
          <w:tcPr>
            <w:tcW w:w="2689" w:type="pct"/>
          </w:tcPr>
          <w:p w14:paraId="626CCC9E" w14:textId="78F727ED" w:rsidR="00716D97" w:rsidRDefault="00716D97" w:rsidP="00187B71">
            <w:pPr>
              <w:ind w:firstLine="0"/>
            </w:pPr>
            <w:r>
              <w:t>Парикмахер-стилист</w:t>
            </w:r>
            <w:r w:rsidR="00C32B79">
              <w:t>, 35 лет</w:t>
            </w:r>
          </w:p>
        </w:tc>
      </w:tr>
      <w:tr w:rsidR="00716D97" w14:paraId="62C6CA71" w14:textId="77777777" w:rsidTr="000809C8">
        <w:tc>
          <w:tcPr>
            <w:tcW w:w="2311" w:type="pct"/>
          </w:tcPr>
          <w:p w14:paraId="3410AE71" w14:textId="77777777" w:rsidR="00716D97" w:rsidRDefault="00716D97" w:rsidP="00187B71">
            <w:pPr>
              <w:ind w:firstLine="0"/>
            </w:pPr>
            <w:r>
              <w:t>Информация</w:t>
            </w:r>
          </w:p>
        </w:tc>
        <w:tc>
          <w:tcPr>
            <w:tcW w:w="2689" w:type="pct"/>
          </w:tcPr>
          <w:p w14:paraId="7F00F513" w14:textId="72B64244" w:rsidR="001174F6" w:rsidRDefault="001174F6" w:rsidP="00187B71">
            <w:pPr>
              <w:ind w:firstLine="0"/>
            </w:pPr>
            <w:r>
              <w:t xml:space="preserve">Татьяна интересуется </w:t>
            </w:r>
            <w:r w:rsidRPr="00B6684E">
              <w:rPr>
                <w:szCs w:val="28"/>
              </w:rPr>
              <w:t>прическ</w:t>
            </w:r>
            <w:r>
              <w:rPr>
                <w:szCs w:val="28"/>
              </w:rPr>
              <w:t>ами</w:t>
            </w:r>
            <w:r w:rsidRPr="00B6684E">
              <w:rPr>
                <w:szCs w:val="28"/>
              </w:rPr>
              <w:t xml:space="preserve">, </w:t>
            </w:r>
            <w:r>
              <w:rPr>
                <w:szCs w:val="28"/>
              </w:rPr>
              <w:t>модой, составлением</w:t>
            </w:r>
            <w:r w:rsidR="007912DF">
              <w:rPr>
                <w:szCs w:val="28"/>
              </w:rPr>
              <w:t xml:space="preserve"> стильных</w:t>
            </w:r>
            <w:r>
              <w:rPr>
                <w:szCs w:val="28"/>
              </w:rPr>
              <w:t xml:space="preserve"> </w:t>
            </w:r>
            <w:r w:rsidRPr="00B6684E">
              <w:rPr>
                <w:szCs w:val="28"/>
              </w:rPr>
              <w:t>образ</w:t>
            </w:r>
            <w:r>
              <w:rPr>
                <w:szCs w:val="28"/>
              </w:rPr>
              <w:t>ов</w:t>
            </w:r>
          </w:p>
        </w:tc>
      </w:tr>
      <w:tr w:rsidR="00716D97" w14:paraId="51F4EFAE" w14:textId="77777777" w:rsidTr="00611F8E">
        <w:trPr>
          <w:trHeight w:val="340"/>
        </w:trPr>
        <w:tc>
          <w:tcPr>
            <w:tcW w:w="2311" w:type="pct"/>
          </w:tcPr>
          <w:p w14:paraId="7F514AA8" w14:textId="77777777" w:rsidR="00716D97" w:rsidRDefault="00716D97" w:rsidP="00187B71">
            <w:pPr>
              <w:ind w:firstLine="0"/>
            </w:pPr>
            <w:r>
              <w:t>Интернет-активность</w:t>
            </w:r>
          </w:p>
        </w:tc>
        <w:tc>
          <w:tcPr>
            <w:tcW w:w="2689" w:type="pct"/>
          </w:tcPr>
          <w:p w14:paraId="6CAA07AA" w14:textId="1608DB51" w:rsidR="00716D97" w:rsidRPr="00880AC6" w:rsidRDefault="00880AC6" w:rsidP="00187B71">
            <w:pPr>
              <w:ind w:firstLine="0"/>
              <w:rPr>
                <w:lang w:val="en-US"/>
              </w:rPr>
            </w:pPr>
            <w:r>
              <w:t>Выше среднего</w:t>
            </w:r>
          </w:p>
        </w:tc>
      </w:tr>
      <w:tr w:rsidR="00716D97" w14:paraId="4035F4B6" w14:textId="77777777" w:rsidTr="00611F8E">
        <w:trPr>
          <w:trHeight w:val="340"/>
        </w:trPr>
        <w:tc>
          <w:tcPr>
            <w:tcW w:w="2311" w:type="pct"/>
          </w:tcPr>
          <w:p w14:paraId="3C9BC7D8" w14:textId="77777777" w:rsidR="00716D97" w:rsidRDefault="00716D97" w:rsidP="00187B71">
            <w:pPr>
              <w:ind w:firstLine="0"/>
            </w:pPr>
            <w:r>
              <w:t>Откуда получает информацию</w:t>
            </w:r>
          </w:p>
        </w:tc>
        <w:tc>
          <w:tcPr>
            <w:tcW w:w="2689" w:type="pct"/>
          </w:tcPr>
          <w:p w14:paraId="3F4E76F2" w14:textId="28B71736" w:rsidR="00716D97" w:rsidRDefault="00716D97" w:rsidP="00187B71">
            <w:pPr>
              <w:ind w:firstLine="0"/>
            </w:pPr>
            <w:r>
              <w:t>Сайты, новостные порталы</w:t>
            </w:r>
          </w:p>
        </w:tc>
      </w:tr>
      <w:tr w:rsidR="00716D97" w14:paraId="19F77B63" w14:textId="77777777" w:rsidTr="000809C8">
        <w:tc>
          <w:tcPr>
            <w:tcW w:w="2311" w:type="pct"/>
          </w:tcPr>
          <w:p w14:paraId="70F9B8F0" w14:textId="77777777" w:rsidR="00716D97" w:rsidRDefault="00716D97" w:rsidP="00187B71">
            <w:pPr>
              <w:ind w:firstLine="0"/>
            </w:pPr>
            <w:r>
              <w:t>Как проводит свободное время</w:t>
            </w:r>
          </w:p>
        </w:tc>
        <w:tc>
          <w:tcPr>
            <w:tcW w:w="2689" w:type="pct"/>
          </w:tcPr>
          <w:p w14:paraId="3738D2B0" w14:textId="77018BCB" w:rsidR="001174F6" w:rsidRDefault="005A6ABB" w:rsidP="00187B71">
            <w:pPr>
              <w:ind w:firstLine="0"/>
            </w:pPr>
            <w:r>
              <w:rPr>
                <w:szCs w:val="28"/>
              </w:rPr>
              <w:t>В </w:t>
            </w:r>
            <w:r w:rsidR="001174F6" w:rsidRPr="00B6684E">
              <w:rPr>
                <w:szCs w:val="28"/>
              </w:rPr>
              <w:t>свободное время обычно находится дома со своим супругом. Часто ходят</w:t>
            </w:r>
            <w:r w:rsidR="000A6ABD">
              <w:rPr>
                <w:szCs w:val="28"/>
              </w:rPr>
              <w:t xml:space="preserve"> в </w:t>
            </w:r>
            <w:r w:rsidR="001174F6" w:rsidRPr="00B6684E">
              <w:rPr>
                <w:szCs w:val="28"/>
              </w:rPr>
              <w:t>театр вместе.</w:t>
            </w:r>
            <w:r w:rsidR="001174F6">
              <w:rPr>
                <w:szCs w:val="28"/>
              </w:rPr>
              <w:t xml:space="preserve"> Ходит</w:t>
            </w:r>
            <w:r w:rsidR="000A6ABD">
              <w:rPr>
                <w:szCs w:val="28"/>
              </w:rPr>
              <w:t xml:space="preserve"> в </w:t>
            </w:r>
            <w:r w:rsidR="001174F6" w:rsidRPr="00B6684E">
              <w:rPr>
                <w:szCs w:val="28"/>
              </w:rPr>
              <w:t xml:space="preserve">кафе, </w:t>
            </w:r>
            <w:r w:rsidR="001174F6">
              <w:rPr>
                <w:szCs w:val="28"/>
              </w:rPr>
              <w:t xml:space="preserve">ведёт </w:t>
            </w:r>
            <w:r w:rsidR="001174F6" w:rsidRPr="00B6684E">
              <w:rPr>
                <w:szCs w:val="28"/>
              </w:rPr>
              <w:t>светск</w:t>
            </w:r>
            <w:r w:rsidR="001174F6">
              <w:rPr>
                <w:szCs w:val="28"/>
              </w:rPr>
              <w:t>ую</w:t>
            </w:r>
            <w:r w:rsidR="001174F6" w:rsidRPr="00B6684E">
              <w:rPr>
                <w:szCs w:val="28"/>
              </w:rPr>
              <w:t xml:space="preserve"> жизнь, </w:t>
            </w:r>
            <w:r w:rsidR="001174F6">
              <w:rPr>
                <w:szCs w:val="28"/>
              </w:rPr>
              <w:t xml:space="preserve">посещает </w:t>
            </w:r>
            <w:r w:rsidR="001174F6" w:rsidRPr="00B6684E">
              <w:rPr>
                <w:szCs w:val="28"/>
              </w:rPr>
              <w:t>культурные мероприятия</w:t>
            </w:r>
          </w:p>
        </w:tc>
      </w:tr>
      <w:tr w:rsidR="00E46006" w14:paraId="47A6389B" w14:textId="77777777" w:rsidTr="000809C8">
        <w:tc>
          <w:tcPr>
            <w:tcW w:w="2311" w:type="pct"/>
          </w:tcPr>
          <w:p w14:paraId="04846488" w14:textId="3CB0CB9E" w:rsidR="00E46006" w:rsidRDefault="00E46006" w:rsidP="00E46006">
            <w:pPr>
              <w:ind w:firstLine="0"/>
            </w:pPr>
            <w:r>
              <w:t>Что приоритетно в жизни</w:t>
            </w:r>
          </w:p>
        </w:tc>
        <w:tc>
          <w:tcPr>
            <w:tcW w:w="2689" w:type="pct"/>
          </w:tcPr>
          <w:p w14:paraId="66117AF0" w14:textId="6580305B" w:rsidR="00E46006" w:rsidRDefault="00E46006" w:rsidP="00E46006">
            <w:pPr>
              <w:ind w:firstLine="0"/>
              <w:rPr>
                <w:szCs w:val="28"/>
              </w:rPr>
            </w:pPr>
            <w:r>
              <w:t>Семья, самореализация</w:t>
            </w:r>
          </w:p>
        </w:tc>
      </w:tr>
      <w:tr w:rsidR="00E46006" w14:paraId="31F5931C" w14:textId="77777777" w:rsidTr="000809C8">
        <w:tc>
          <w:tcPr>
            <w:tcW w:w="2311" w:type="pct"/>
          </w:tcPr>
          <w:p w14:paraId="05C9C797" w14:textId="3519764F" w:rsidR="00E46006" w:rsidRDefault="00E46006" w:rsidP="00E46006">
            <w:pPr>
              <w:ind w:firstLine="0"/>
            </w:pPr>
            <w:r>
              <w:t>Техническая подготовка</w:t>
            </w:r>
          </w:p>
        </w:tc>
        <w:tc>
          <w:tcPr>
            <w:tcW w:w="2689" w:type="pct"/>
          </w:tcPr>
          <w:p w14:paraId="28FAA0BF" w14:textId="2CDC8613" w:rsidR="00E46006" w:rsidRDefault="00E46006" w:rsidP="00E46006">
            <w:pPr>
              <w:ind w:firstLine="0"/>
            </w:pPr>
            <w:r>
              <w:t>Пользуется смартфоном и ноутбуком</w:t>
            </w:r>
          </w:p>
        </w:tc>
      </w:tr>
      <w:tr w:rsidR="00E46006" w14:paraId="2A5CE3F8" w14:textId="77777777" w:rsidTr="000809C8">
        <w:tc>
          <w:tcPr>
            <w:tcW w:w="2311" w:type="pct"/>
          </w:tcPr>
          <w:p w14:paraId="309D58EE" w14:textId="175F5A04" w:rsidR="00E46006" w:rsidRDefault="00E46006" w:rsidP="00E46006">
            <w:pPr>
              <w:ind w:firstLine="0"/>
            </w:pPr>
            <w:r>
              <w:t>Задача</w:t>
            </w:r>
          </w:p>
        </w:tc>
        <w:tc>
          <w:tcPr>
            <w:tcW w:w="2689" w:type="pct"/>
          </w:tcPr>
          <w:p w14:paraId="1F696BE5" w14:textId="400D1470" w:rsidR="00E46006" w:rsidRDefault="00E46006" w:rsidP="00E46006">
            <w:pPr>
              <w:ind w:firstLine="0"/>
            </w:pPr>
            <w:r>
              <w:t>Записаться на курс школы</w:t>
            </w:r>
          </w:p>
        </w:tc>
      </w:tr>
      <w:tr w:rsidR="00716D97" w14:paraId="0CD0D878" w14:textId="77777777" w:rsidTr="000809C8">
        <w:tc>
          <w:tcPr>
            <w:tcW w:w="2311" w:type="pct"/>
          </w:tcPr>
          <w:p w14:paraId="4FA717FB" w14:textId="36A6AEEA" w:rsidR="00716D97" w:rsidRDefault="00716D97" w:rsidP="00187B71">
            <w:pPr>
              <w:ind w:firstLine="0"/>
            </w:pPr>
            <w:r>
              <w:t>Требования</w:t>
            </w:r>
            <w:r w:rsidR="000A6ABD">
              <w:t xml:space="preserve"> к </w:t>
            </w:r>
            <w:r>
              <w:t>сайту</w:t>
            </w:r>
          </w:p>
        </w:tc>
        <w:tc>
          <w:tcPr>
            <w:tcW w:w="2689" w:type="pct"/>
          </w:tcPr>
          <w:p w14:paraId="584FEA00" w14:textId="35E83BD4" w:rsidR="00716D97" w:rsidRDefault="00716D97" w:rsidP="00187B71">
            <w:pPr>
              <w:ind w:firstLine="0"/>
            </w:pPr>
            <w:r>
              <w:t>Понятность,</w:t>
            </w:r>
            <w:r w:rsidR="00060CF2">
              <w:t xml:space="preserve"> </w:t>
            </w:r>
            <w:r>
              <w:t>удобство использования</w:t>
            </w:r>
            <w:r w:rsidR="00592151">
              <w:t>, скорость</w:t>
            </w:r>
            <w:r w:rsidR="00413AE8">
              <w:t xml:space="preserve"> </w:t>
            </w:r>
            <w:r w:rsidR="00592151">
              <w:t>поиска</w:t>
            </w:r>
            <w:r w:rsidR="00B94E99" w:rsidRPr="00B94E99">
              <w:t xml:space="preserve"> </w:t>
            </w:r>
            <w:r w:rsidR="00592151">
              <w:t>необходимой информации</w:t>
            </w:r>
            <w:r>
              <w:t>. И</w:t>
            </w:r>
            <w:r w:rsidRPr="00D93C59">
              <w:t>нформативные материалы</w:t>
            </w:r>
            <w:r w:rsidR="000A6ABD">
              <w:t xml:space="preserve"> о </w:t>
            </w:r>
            <w:r w:rsidRPr="00D93C59">
              <w:t>курсах, темы обучения, преподавателях</w:t>
            </w:r>
            <w:r w:rsidR="00A1324C">
              <w:t xml:space="preserve"> и </w:t>
            </w:r>
            <w:r w:rsidR="00D51196">
              <w:t>их опыте</w:t>
            </w:r>
            <w:r>
              <w:t xml:space="preserve"> </w:t>
            </w:r>
          </w:p>
        </w:tc>
      </w:tr>
    </w:tbl>
    <w:p w14:paraId="2721651E" w14:textId="4ED19521" w:rsidR="006672B3" w:rsidRPr="006672B3" w:rsidRDefault="005A6ABB" w:rsidP="00C52BC5">
      <w:pPr>
        <w:pStyle w:val="af3"/>
        <w:spacing w:line="236" w:lineRule="auto"/>
      </w:pPr>
      <w:r>
        <w:t>Для </w:t>
      </w:r>
      <w:r w:rsidR="001174F6">
        <w:t>данного</w:t>
      </w:r>
      <w:r w:rsidR="00B94E99" w:rsidRPr="00B94E99">
        <w:t xml:space="preserve"> </w:t>
      </w:r>
      <w:r w:rsidR="001174F6">
        <w:t xml:space="preserve">пользователя составлен следующий сценарий: </w:t>
      </w:r>
      <w:r w:rsidR="0095718C">
        <w:t>Татьяна</w:t>
      </w:r>
      <w:r w:rsidR="0095718C" w:rsidRPr="000C4008">
        <w:t xml:space="preserve"> </w:t>
      </w:r>
      <w:r w:rsidR="001174F6">
        <w:t>переходит</w:t>
      </w:r>
      <w:r w:rsidR="000A6ABD">
        <w:t xml:space="preserve"> на </w:t>
      </w:r>
      <w:r w:rsidR="001174F6">
        <w:t>страницу «Курсы»</w:t>
      </w:r>
      <w:r w:rsidR="000A6ABD">
        <w:t xml:space="preserve"> с </w:t>
      </w:r>
      <w:r w:rsidR="001174F6">
        <w:t>каталог</w:t>
      </w:r>
      <w:r w:rsidR="00AC64F2">
        <w:t>ом</w:t>
      </w:r>
      <w:r w:rsidR="001174F6">
        <w:t xml:space="preserve"> курсов школы. Она просматривает все курсы</w:t>
      </w:r>
      <w:r w:rsidR="00A1324C">
        <w:t xml:space="preserve"> и </w:t>
      </w:r>
      <w:r w:rsidR="001174F6">
        <w:t xml:space="preserve">выбирает наиболее </w:t>
      </w:r>
      <w:r w:rsidR="002B6555">
        <w:t>подходящий</w:t>
      </w:r>
      <w:r w:rsidR="000A6ABD">
        <w:t xml:space="preserve"> для </w:t>
      </w:r>
      <w:r w:rsidR="002B6555">
        <w:t>неё</w:t>
      </w:r>
      <w:r w:rsidR="001174F6">
        <w:t xml:space="preserve">. </w:t>
      </w:r>
      <w:r w:rsidR="00AF3F4A">
        <w:t>После чего</w:t>
      </w:r>
      <w:r w:rsidR="001174F6">
        <w:t xml:space="preserve"> переходит</w:t>
      </w:r>
      <w:r w:rsidR="000A6ABD">
        <w:t xml:space="preserve"> на </w:t>
      </w:r>
      <w:r w:rsidR="001174F6">
        <w:t xml:space="preserve">страницу курса, </w:t>
      </w:r>
      <w:r w:rsidR="001174F6">
        <w:lastRenderedPageBreak/>
        <w:t xml:space="preserve">где читает полное описание курса, </w:t>
      </w:r>
      <w:r w:rsidR="001174F6" w:rsidRPr="004A274A">
        <w:t>программ</w:t>
      </w:r>
      <w:r w:rsidR="001174F6">
        <w:t>у, отзывы</w:t>
      </w:r>
      <w:r w:rsidR="00A1324C">
        <w:t xml:space="preserve"> и </w:t>
      </w:r>
      <w:r w:rsidR="001174F6" w:rsidRPr="004A274A">
        <w:t>стоимость</w:t>
      </w:r>
      <w:r w:rsidR="001174F6">
        <w:t>. Она нажимает</w:t>
      </w:r>
      <w:r w:rsidR="000A6ABD">
        <w:t xml:space="preserve"> на </w:t>
      </w:r>
      <w:r w:rsidR="001174F6" w:rsidRPr="00723BA2">
        <w:t xml:space="preserve">кнопку </w:t>
      </w:r>
      <w:r w:rsidR="001174F6">
        <w:t>«</w:t>
      </w:r>
      <w:r w:rsidR="001174F6" w:rsidRPr="00723BA2">
        <w:t>Записаться</w:t>
      </w:r>
      <w:r w:rsidR="000A6ABD">
        <w:t xml:space="preserve"> на </w:t>
      </w:r>
      <w:r w:rsidR="001174F6" w:rsidRPr="00723BA2">
        <w:t>курс</w:t>
      </w:r>
      <w:r w:rsidR="001174F6">
        <w:t>»</w:t>
      </w:r>
      <w:r w:rsidR="001174F6" w:rsidRPr="00723BA2">
        <w:t>.</w:t>
      </w:r>
      <w:r w:rsidR="001174F6">
        <w:t xml:space="preserve"> </w:t>
      </w:r>
      <w:r w:rsidR="001174F6" w:rsidRPr="000C4008">
        <w:t xml:space="preserve">Система перенаправляет </w:t>
      </w:r>
      <w:r w:rsidR="0095718C">
        <w:t>Татьяну</w:t>
      </w:r>
      <w:r w:rsidR="000A6ABD">
        <w:t xml:space="preserve"> на </w:t>
      </w:r>
      <w:r w:rsidR="001174F6" w:rsidRPr="000C4008">
        <w:t xml:space="preserve">страницу </w:t>
      </w:r>
      <w:r w:rsidR="00536744">
        <w:t>регистрации</w:t>
      </w:r>
      <w:r w:rsidR="000A6ABD">
        <w:t xml:space="preserve"> на </w:t>
      </w:r>
      <w:r w:rsidR="00536744">
        <w:t>сайте, где девушка заполняет поля формы</w:t>
      </w:r>
      <w:r w:rsidR="00A1324C">
        <w:t xml:space="preserve"> и </w:t>
      </w:r>
      <w:r w:rsidR="00536744">
        <w:t>создаёт свою учётную запись</w:t>
      </w:r>
      <w:r w:rsidR="000A6ABD">
        <w:t xml:space="preserve"> на </w:t>
      </w:r>
      <w:r w:rsidR="00536744">
        <w:t xml:space="preserve">сайте. </w:t>
      </w:r>
      <w:r w:rsidR="001174F6">
        <w:t>Она</w:t>
      </w:r>
      <w:r w:rsidR="001174F6" w:rsidRPr="000C4008">
        <w:t xml:space="preserve"> подтверждает свою заявку, нажимая</w:t>
      </w:r>
      <w:r w:rsidR="000A6ABD">
        <w:t xml:space="preserve"> на </w:t>
      </w:r>
      <w:r w:rsidR="001174F6" w:rsidRPr="000C4008">
        <w:t xml:space="preserve">кнопку </w:t>
      </w:r>
      <w:r w:rsidR="001174F6">
        <w:t>«</w:t>
      </w:r>
      <w:r w:rsidR="001174F6" w:rsidRPr="000C4008">
        <w:t>Отправить</w:t>
      </w:r>
      <w:r w:rsidR="00DA1014">
        <w:t>»</w:t>
      </w:r>
      <w:r w:rsidR="001174F6">
        <w:t xml:space="preserve">. </w:t>
      </w:r>
      <w:r w:rsidR="001174F6" w:rsidRPr="000C4008">
        <w:t xml:space="preserve">Администратор </w:t>
      </w:r>
      <w:r w:rsidR="00DA1014">
        <w:t>получает</w:t>
      </w:r>
      <w:r w:rsidR="001174F6" w:rsidRPr="000C4008">
        <w:t xml:space="preserve"> заявку</w:t>
      </w:r>
      <w:r w:rsidR="00C52BC5" w:rsidRPr="00C52BC5">
        <w:t xml:space="preserve"> </w:t>
      </w:r>
      <w:r w:rsidR="00A1324C">
        <w:t>и </w:t>
      </w:r>
      <w:r w:rsidR="001174F6" w:rsidRPr="000C4008">
        <w:t>связывается</w:t>
      </w:r>
      <w:r w:rsidR="000A6ABD">
        <w:t xml:space="preserve"> с </w:t>
      </w:r>
      <w:r w:rsidR="0095718C">
        <w:t>Татьяной</w:t>
      </w:r>
      <w:r w:rsidR="000A6ABD">
        <w:t xml:space="preserve"> для </w:t>
      </w:r>
      <w:r w:rsidR="001174F6" w:rsidRPr="000C4008">
        <w:t>подтверждения е</w:t>
      </w:r>
      <w:r w:rsidR="001174F6">
        <w:t>ё</w:t>
      </w:r>
      <w:r w:rsidR="001174F6" w:rsidRPr="000C4008">
        <w:t xml:space="preserve"> участия</w:t>
      </w:r>
      <w:r w:rsidR="000A6ABD">
        <w:t xml:space="preserve"> в </w:t>
      </w:r>
      <w:r w:rsidR="001174F6" w:rsidRPr="000C4008">
        <w:t>курсе.</w:t>
      </w:r>
      <w:r w:rsidR="001174F6">
        <w:t xml:space="preserve"> </w:t>
      </w:r>
      <w:r w:rsidR="0095718C">
        <w:t>Татьяна</w:t>
      </w:r>
      <w:r w:rsidR="0095718C" w:rsidRPr="000C4008">
        <w:t xml:space="preserve"> </w:t>
      </w:r>
      <w:r w:rsidR="001174F6" w:rsidRPr="000C4008">
        <w:t>получает подтверждение записи</w:t>
      </w:r>
      <w:r w:rsidR="000A6ABD">
        <w:t xml:space="preserve"> на </w:t>
      </w:r>
      <w:r w:rsidR="001174F6" w:rsidRPr="000C4008">
        <w:t>курс</w:t>
      </w:r>
      <w:r w:rsidR="00497A0C">
        <w:t xml:space="preserve"> </w:t>
      </w:r>
      <w:r w:rsidR="007A168B">
        <w:t>по электронной почте, указанной в учётной записи</w:t>
      </w:r>
      <w:r w:rsidR="001174F6" w:rsidRPr="000C4008">
        <w:t>.</w:t>
      </w:r>
    </w:p>
    <w:p w14:paraId="32430477" w14:textId="4C2FA101" w:rsidR="001A62E2" w:rsidRDefault="00C71873" w:rsidP="00C52BC5">
      <w:pPr>
        <w:pStyle w:val="afa"/>
        <w:spacing w:line="236" w:lineRule="auto"/>
        <w:outlineLvl w:val="2"/>
      </w:pPr>
      <w:bookmarkStart w:id="16" w:name="_Toc168516735"/>
      <w:r>
        <w:t>2</w:t>
      </w:r>
      <w:r w:rsidR="001A62E2">
        <w:t>.1.3 Профиль пользователя №</w:t>
      </w:r>
      <w:r w:rsidR="00B33F49">
        <w:t>3</w:t>
      </w:r>
      <w:bookmarkEnd w:id="16"/>
    </w:p>
    <w:p w14:paraId="6F6C2D2B" w14:textId="14EADE9D" w:rsidR="00851A31" w:rsidRDefault="00851A31" w:rsidP="00C52BC5">
      <w:pPr>
        <w:spacing w:line="236" w:lineRule="auto"/>
      </w:pPr>
      <w:r>
        <w:t>Третьим</w:t>
      </w:r>
      <w:r w:rsidRPr="00D3295F">
        <w:t xml:space="preserve"> персонажем является</w:t>
      </w:r>
      <w:r w:rsidRPr="00851A31">
        <w:t xml:space="preserve"> </w:t>
      </w:r>
      <w:r w:rsidRPr="00D3295F">
        <w:t>администра</w:t>
      </w:r>
      <w:r>
        <w:t xml:space="preserve">тор школы визажа Дарья Соболева. </w:t>
      </w:r>
      <w:r w:rsidRPr="00EB5FC1">
        <w:t>Она</w:t>
      </w:r>
      <w:r w:rsidR="00B33F49">
        <w:t xml:space="preserve"> связывается</w:t>
      </w:r>
      <w:r w:rsidR="00B33F49" w:rsidRPr="00D3295F">
        <w:t xml:space="preserve"> клиентам</w:t>
      </w:r>
      <w:r w:rsidR="00B33F49">
        <w:t>и</w:t>
      </w:r>
      <w:r w:rsidR="00B33F49" w:rsidRPr="00D3295F">
        <w:t>, которые остав</w:t>
      </w:r>
      <w:r w:rsidR="00B33F49">
        <w:t>или заявку на консультацию или записались на курс</w:t>
      </w:r>
      <w:r w:rsidR="00B33F49" w:rsidRPr="00CD741B">
        <w:t>, поддержива</w:t>
      </w:r>
      <w:r w:rsidR="00B33F49">
        <w:t>ет</w:t>
      </w:r>
      <w:r w:rsidR="00413AE8">
        <w:t xml:space="preserve"> </w:t>
      </w:r>
      <w:r w:rsidR="00B33F49" w:rsidRPr="00CD741B">
        <w:t>контакт</w:t>
      </w:r>
      <w:r w:rsidR="00C52BC5" w:rsidRPr="00C52BC5">
        <w:t xml:space="preserve"> </w:t>
      </w:r>
      <w:r w:rsidR="00B33F49">
        <w:t>с </w:t>
      </w:r>
      <w:r w:rsidR="00B33F49" w:rsidRPr="00CD741B">
        <w:t>учениками</w:t>
      </w:r>
      <w:r w:rsidR="00B33F49">
        <w:t xml:space="preserve"> и </w:t>
      </w:r>
      <w:r w:rsidR="00B33F49" w:rsidRPr="00CD741B">
        <w:t>потенциальными студентами</w:t>
      </w:r>
      <w:r w:rsidRPr="00EB5FC1">
        <w:t>.</w:t>
      </w:r>
      <w:r>
        <w:t xml:space="preserve"> </w:t>
      </w:r>
      <w:r w:rsidR="00C32E68">
        <w:t>П</w:t>
      </w:r>
      <w:r>
        <w:t>одробная информация представлена</w:t>
      </w:r>
      <w:r w:rsidR="000A6ABD">
        <w:t xml:space="preserve"> в </w:t>
      </w:r>
      <w:r>
        <w:t xml:space="preserve">таблице </w:t>
      </w:r>
      <w:r w:rsidR="00C71873">
        <w:t>2</w:t>
      </w:r>
      <w:r>
        <w:t>.3.</w:t>
      </w:r>
    </w:p>
    <w:p w14:paraId="240DC8E1" w14:textId="55722F92" w:rsidR="00851A31" w:rsidRDefault="00851A31" w:rsidP="00C52BC5">
      <w:pPr>
        <w:pStyle w:val="af1"/>
        <w:spacing w:line="236" w:lineRule="auto"/>
      </w:pPr>
      <w:r>
        <w:t>Таблица </w:t>
      </w:r>
      <w:r w:rsidR="00C71873">
        <w:t>2</w:t>
      </w:r>
      <w:r>
        <w:t>.3</w:t>
      </w:r>
      <w:r w:rsidR="0010433D">
        <w:t xml:space="preserve"> – </w:t>
      </w:r>
      <w:r w:rsidRPr="00DF009A">
        <w:t>Описание основного профиля пользователя</w:t>
      </w:r>
      <w:r>
        <w:t xml:space="preserve"> Дарьи Соболевой</w:t>
      </w:r>
    </w:p>
    <w:tbl>
      <w:tblPr>
        <w:tblStyle w:val="ac"/>
        <w:tblW w:w="5000" w:type="pct"/>
        <w:tblLook w:val="04A0" w:firstRow="1" w:lastRow="0" w:firstColumn="1" w:lastColumn="0" w:noHBand="0" w:noVBand="1"/>
      </w:tblPr>
      <w:tblGrid>
        <w:gridCol w:w="4634"/>
        <w:gridCol w:w="5391"/>
      </w:tblGrid>
      <w:tr w:rsidR="00851A31" w14:paraId="79564E56" w14:textId="77777777" w:rsidTr="000809C8">
        <w:tc>
          <w:tcPr>
            <w:tcW w:w="2311" w:type="pct"/>
          </w:tcPr>
          <w:p w14:paraId="3FE015C3" w14:textId="77777777" w:rsidR="00851A31" w:rsidRDefault="00851A31" w:rsidP="00C52BC5">
            <w:pPr>
              <w:spacing w:line="236" w:lineRule="auto"/>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2689" w:type="pct"/>
            <w:vAlign w:val="center"/>
          </w:tcPr>
          <w:p w14:paraId="12AFB242" w14:textId="77777777" w:rsidR="00851A31" w:rsidRDefault="00851A31" w:rsidP="00C52BC5">
            <w:pPr>
              <w:spacing w:line="236" w:lineRule="auto"/>
              <w:ind w:firstLine="0"/>
              <w:jc w:val="center"/>
            </w:pPr>
            <w:r>
              <w:rPr>
                <w:rFonts w:eastAsia="Times New Roman"/>
                <w:color w:val="000000"/>
                <w:szCs w:val="28"/>
              </w:rPr>
              <w:t>Социально-демографическая характеристика профиля пользователя</w:t>
            </w:r>
          </w:p>
        </w:tc>
      </w:tr>
      <w:tr w:rsidR="00851A31" w14:paraId="31E6C58F" w14:textId="77777777" w:rsidTr="00611F8E">
        <w:trPr>
          <w:trHeight w:val="340"/>
        </w:trPr>
        <w:tc>
          <w:tcPr>
            <w:tcW w:w="2311" w:type="pct"/>
          </w:tcPr>
          <w:p w14:paraId="7F083A91" w14:textId="77777777" w:rsidR="00851A31" w:rsidRDefault="00851A31" w:rsidP="00C52BC5">
            <w:pPr>
              <w:spacing w:line="236" w:lineRule="auto"/>
              <w:ind w:firstLine="0"/>
            </w:pPr>
            <w:r>
              <w:t>Место жительства</w:t>
            </w:r>
          </w:p>
        </w:tc>
        <w:tc>
          <w:tcPr>
            <w:tcW w:w="2689" w:type="pct"/>
          </w:tcPr>
          <w:p w14:paraId="79BBBA4B" w14:textId="77777777" w:rsidR="00851A31" w:rsidRDefault="00851A31" w:rsidP="00C52BC5">
            <w:pPr>
              <w:spacing w:line="236" w:lineRule="auto"/>
              <w:ind w:firstLine="0"/>
            </w:pPr>
            <w:r>
              <w:t>Беларусь, г. Минск</w:t>
            </w:r>
          </w:p>
        </w:tc>
      </w:tr>
      <w:tr w:rsidR="00851A31" w14:paraId="3C77301F" w14:textId="77777777" w:rsidTr="00611F8E">
        <w:trPr>
          <w:trHeight w:val="340"/>
        </w:trPr>
        <w:tc>
          <w:tcPr>
            <w:tcW w:w="2311" w:type="pct"/>
          </w:tcPr>
          <w:p w14:paraId="7D35D197" w14:textId="77777777" w:rsidR="00851A31" w:rsidRDefault="00851A31" w:rsidP="00C52BC5">
            <w:pPr>
              <w:spacing w:line="236" w:lineRule="auto"/>
              <w:ind w:firstLine="0"/>
            </w:pPr>
            <w:r>
              <w:t>Род занятий</w:t>
            </w:r>
          </w:p>
        </w:tc>
        <w:tc>
          <w:tcPr>
            <w:tcW w:w="2689" w:type="pct"/>
          </w:tcPr>
          <w:p w14:paraId="14B69B79" w14:textId="77777777" w:rsidR="00851A31" w:rsidRDefault="00851A31" w:rsidP="00C52BC5">
            <w:pPr>
              <w:spacing w:line="236" w:lineRule="auto"/>
              <w:ind w:firstLine="0"/>
            </w:pPr>
            <w:r>
              <w:t>Администратор школы визажа, 38 лет</w:t>
            </w:r>
          </w:p>
        </w:tc>
      </w:tr>
      <w:tr w:rsidR="00851A31" w14:paraId="56F58966" w14:textId="77777777" w:rsidTr="00BB556C">
        <w:trPr>
          <w:trHeight w:val="2608"/>
        </w:trPr>
        <w:tc>
          <w:tcPr>
            <w:tcW w:w="2311" w:type="pct"/>
          </w:tcPr>
          <w:p w14:paraId="437DF3D2" w14:textId="77777777" w:rsidR="00851A31" w:rsidRDefault="00851A31" w:rsidP="00C52BC5">
            <w:pPr>
              <w:spacing w:line="236" w:lineRule="auto"/>
              <w:ind w:firstLine="0"/>
            </w:pPr>
            <w:r>
              <w:t>Информация</w:t>
            </w:r>
          </w:p>
        </w:tc>
        <w:tc>
          <w:tcPr>
            <w:tcW w:w="2689" w:type="pct"/>
          </w:tcPr>
          <w:p w14:paraId="51FFA1F8" w14:textId="150F0F99" w:rsidR="00851A31" w:rsidRDefault="00851A31" w:rsidP="00C52BC5">
            <w:pPr>
              <w:spacing w:line="236" w:lineRule="auto"/>
              <w:ind w:firstLine="0"/>
            </w:pPr>
            <w:r>
              <w:t>Дарья о</w:t>
            </w:r>
            <w:r w:rsidRPr="00CD741B">
              <w:t>тветственн</w:t>
            </w:r>
            <w:r>
              <w:t>ая</w:t>
            </w:r>
            <w:r w:rsidRPr="00CD741B">
              <w:t>,</w:t>
            </w:r>
            <w:r w:rsidR="00C52BC5" w:rsidRPr="00C52BC5">
              <w:t xml:space="preserve"> </w:t>
            </w:r>
            <w:r w:rsidRPr="00CD741B">
              <w:t>организованн</w:t>
            </w:r>
            <w:r>
              <w:t>ая, дружелюбная</w:t>
            </w:r>
            <w:r w:rsidR="00391E68" w:rsidRPr="00391E68">
              <w:t>,</w:t>
            </w:r>
            <w:r w:rsidR="00C52BC5" w:rsidRPr="00C52BC5">
              <w:t xml:space="preserve"> </w:t>
            </w:r>
            <w:r w:rsidR="005E6EE6">
              <w:t xml:space="preserve">позитивная, </w:t>
            </w:r>
            <w:r>
              <w:t>к</w:t>
            </w:r>
            <w:r w:rsidRPr="00CD741B">
              <w:t>оммуникабельн</w:t>
            </w:r>
            <w:r>
              <w:t xml:space="preserve">ая, </w:t>
            </w:r>
            <w:r w:rsidRPr="00CD741B">
              <w:t>уме</w:t>
            </w:r>
            <w:r>
              <w:t>ет</w:t>
            </w:r>
            <w:r w:rsidR="001A49DD">
              <w:t xml:space="preserve"> </w:t>
            </w:r>
            <w:r w:rsidRPr="00CD741B">
              <w:t>эффективно взаимодействовать</w:t>
            </w:r>
            <w:r w:rsidR="000A6ABD">
              <w:t xml:space="preserve"> с </w:t>
            </w:r>
            <w:r w:rsidRPr="00CD741B">
              <w:t>пользователями</w:t>
            </w:r>
            <w:r w:rsidR="003F1806">
              <w:t>,</w:t>
            </w:r>
            <w:r w:rsidR="00C52BC5" w:rsidRPr="00C52BC5">
              <w:t xml:space="preserve"> </w:t>
            </w:r>
            <w:r w:rsidR="003F1806">
              <w:t>убеждать</w:t>
            </w:r>
            <w:r w:rsidR="00A1324C">
              <w:t xml:space="preserve"> и </w:t>
            </w:r>
            <w:r w:rsidR="003F1806">
              <w:t>отвечать</w:t>
            </w:r>
            <w:r w:rsidR="000A6ABD">
              <w:t xml:space="preserve"> на </w:t>
            </w:r>
            <w:r w:rsidR="005E6EE6">
              <w:t>их</w:t>
            </w:r>
            <w:r w:rsidR="003F1806">
              <w:t xml:space="preserve"> вопросы</w:t>
            </w:r>
            <w:r>
              <w:t>. С</w:t>
            </w:r>
            <w:r w:rsidRPr="00CD741B">
              <w:t>трем</w:t>
            </w:r>
            <w:r>
              <w:t>ится</w:t>
            </w:r>
            <w:r w:rsidR="00060CF2">
              <w:t xml:space="preserve"> </w:t>
            </w:r>
            <w:r w:rsidR="000A6ABD">
              <w:t>к </w:t>
            </w:r>
            <w:r w:rsidRPr="00CD741B">
              <w:t>постоянному развитию</w:t>
            </w:r>
            <w:r>
              <w:t xml:space="preserve">, </w:t>
            </w:r>
            <w:r w:rsidRPr="00D3295F">
              <w:t>владеет высокими стре</w:t>
            </w:r>
            <w:r>
              <w:t>млениями</w:t>
            </w:r>
            <w:r w:rsidR="00A1324C">
              <w:t xml:space="preserve"> и </w:t>
            </w:r>
            <w:r>
              <w:t xml:space="preserve">навыками организации, </w:t>
            </w:r>
            <w:r w:rsidRPr="00D3295F">
              <w:t>внимател</w:t>
            </w:r>
            <w:r>
              <w:t>ь</w:t>
            </w:r>
            <w:r w:rsidRPr="00D3295F">
              <w:t>н</w:t>
            </w:r>
            <w:r>
              <w:t>а</w:t>
            </w:r>
            <w:r w:rsidR="000A6ABD">
              <w:t xml:space="preserve"> к </w:t>
            </w:r>
            <w:r w:rsidRPr="00D3295F">
              <w:t>пожеланиям клиентов</w:t>
            </w:r>
            <w:r w:rsidR="00A1324C">
              <w:t xml:space="preserve"> </w:t>
            </w:r>
            <w:r w:rsidR="00EE5CAD">
              <w:t>и рекомендациям преподавателей школы</w:t>
            </w:r>
          </w:p>
        </w:tc>
      </w:tr>
      <w:tr w:rsidR="00851A31" w14:paraId="435FDF2E" w14:textId="77777777" w:rsidTr="00611F8E">
        <w:trPr>
          <w:trHeight w:val="340"/>
        </w:trPr>
        <w:tc>
          <w:tcPr>
            <w:tcW w:w="2311" w:type="pct"/>
          </w:tcPr>
          <w:p w14:paraId="24A4F3E2" w14:textId="77777777" w:rsidR="00851A31" w:rsidRDefault="00851A31" w:rsidP="00C52BC5">
            <w:pPr>
              <w:spacing w:line="236" w:lineRule="auto"/>
              <w:ind w:firstLine="0"/>
            </w:pPr>
            <w:r>
              <w:t>Интернет-активность</w:t>
            </w:r>
          </w:p>
        </w:tc>
        <w:tc>
          <w:tcPr>
            <w:tcW w:w="2689" w:type="pct"/>
          </w:tcPr>
          <w:p w14:paraId="672CF92B" w14:textId="77777777" w:rsidR="00851A31" w:rsidRDefault="00851A31" w:rsidP="00C52BC5">
            <w:pPr>
              <w:spacing w:line="236" w:lineRule="auto"/>
              <w:ind w:firstLine="0"/>
            </w:pPr>
            <w:r>
              <w:t>Высокая</w:t>
            </w:r>
          </w:p>
        </w:tc>
      </w:tr>
      <w:tr w:rsidR="00851A31" w14:paraId="66E2A109" w14:textId="77777777" w:rsidTr="00C83007">
        <w:trPr>
          <w:trHeight w:val="652"/>
        </w:trPr>
        <w:tc>
          <w:tcPr>
            <w:tcW w:w="2311" w:type="pct"/>
          </w:tcPr>
          <w:p w14:paraId="5001CB84" w14:textId="77777777" w:rsidR="00851A31" w:rsidRDefault="00851A31" w:rsidP="00C52BC5">
            <w:pPr>
              <w:spacing w:line="236" w:lineRule="auto"/>
              <w:ind w:firstLine="0"/>
            </w:pPr>
            <w:r>
              <w:t>Откуда получает информацию</w:t>
            </w:r>
          </w:p>
        </w:tc>
        <w:tc>
          <w:tcPr>
            <w:tcW w:w="2689" w:type="pct"/>
          </w:tcPr>
          <w:p w14:paraId="6FE95EB1" w14:textId="7A920378" w:rsidR="00851A31" w:rsidRDefault="00851A31" w:rsidP="00C52BC5">
            <w:pPr>
              <w:spacing w:line="236" w:lineRule="auto"/>
              <w:ind w:firstLine="0"/>
            </w:pPr>
            <w:r>
              <w:t>Социальные сети,</w:t>
            </w:r>
            <w:r w:rsidR="00C52BC5">
              <w:t xml:space="preserve"> </w:t>
            </w:r>
            <w:r>
              <w:t>новостные порталы, сайты</w:t>
            </w:r>
          </w:p>
        </w:tc>
      </w:tr>
      <w:tr w:rsidR="00851A31" w14:paraId="0DA346E2" w14:textId="77777777" w:rsidTr="00C52BC5">
        <w:trPr>
          <w:trHeight w:val="1587"/>
        </w:trPr>
        <w:tc>
          <w:tcPr>
            <w:tcW w:w="2311" w:type="pct"/>
          </w:tcPr>
          <w:p w14:paraId="1F48D679" w14:textId="77777777" w:rsidR="00851A31" w:rsidRDefault="00851A31" w:rsidP="00C52BC5">
            <w:pPr>
              <w:spacing w:line="236" w:lineRule="auto"/>
              <w:ind w:firstLine="0"/>
            </w:pPr>
            <w:r>
              <w:t>Как проводит свободное время</w:t>
            </w:r>
          </w:p>
        </w:tc>
        <w:tc>
          <w:tcPr>
            <w:tcW w:w="2689" w:type="pct"/>
          </w:tcPr>
          <w:p w14:paraId="4858B1A1" w14:textId="6A03E41D" w:rsidR="00601398" w:rsidRDefault="00851A31" w:rsidP="00C52BC5">
            <w:pPr>
              <w:spacing w:line="236" w:lineRule="auto"/>
              <w:ind w:firstLine="0"/>
            </w:pPr>
            <w:r>
              <w:t>В </w:t>
            </w:r>
            <w:r w:rsidRPr="00D3295F">
              <w:t xml:space="preserve">свободное время девушка любит </w:t>
            </w:r>
            <w:r>
              <w:t>читать книги</w:t>
            </w:r>
            <w:r w:rsidR="00A1324C">
              <w:t xml:space="preserve"> и </w:t>
            </w:r>
            <w:r>
              <w:t>проводить время</w:t>
            </w:r>
            <w:r w:rsidR="000A6ABD">
              <w:t xml:space="preserve"> с </w:t>
            </w:r>
            <w:r>
              <w:t>семьёй, гулять</w:t>
            </w:r>
            <w:r w:rsidR="000A6ABD">
              <w:t xml:space="preserve"> в </w:t>
            </w:r>
            <w:r>
              <w:t>парке. Такой</w:t>
            </w:r>
            <w:r w:rsidR="00C52BC5" w:rsidRPr="00C52BC5">
              <w:t xml:space="preserve"> </w:t>
            </w:r>
            <w:r>
              <w:t>отдых помогает ей восстановиться</w:t>
            </w:r>
            <w:r w:rsidR="00413AE8">
              <w:t xml:space="preserve"> </w:t>
            </w:r>
            <w:r w:rsidR="00A1324C">
              <w:t>и </w:t>
            </w:r>
            <w:r>
              <w:t>чувствовать себя спокойной</w:t>
            </w:r>
            <w:r w:rsidR="00A1324C">
              <w:t xml:space="preserve"> и </w:t>
            </w:r>
            <w:r>
              <w:t>отдохнувшей после работы</w:t>
            </w:r>
          </w:p>
        </w:tc>
      </w:tr>
      <w:tr w:rsidR="00851A31" w14:paraId="50895F06" w14:textId="77777777" w:rsidTr="00C83007">
        <w:trPr>
          <w:trHeight w:val="340"/>
        </w:trPr>
        <w:tc>
          <w:tcPr>
            <w:tcW w:w="2311" w:type="pct"/>
          </w:tcPr>
          <w:p w14:paraId="4BE2F3F7" w14:textId="611D2307" w:rsidR="00851A31" w:rsidRDefault="00851A31" w:rsidP="00C52BC5">
            <w:pPr>
              <w:spacing w:line="236" w:lineRule="auto"/>
              <w:ind w:firstLine="0"/>
            </w:pPr>
            <w:r>
              <w:t>Что приоритетно</w:t>
            </w:r>
            <w:r w:rsidR="000A6ABD">
              <w:t xml:space="preserve"> в </w:t>
            </w:r>
            <w:r>
              <w:t>жизни</w:t>
            </w:r>
          </w:p>
        </w:tc>
        <w:tc>
          <w:tcPr>
            <w:tcW w:w="2689" w:type="pct"/>
          </w:tcPr>
          <w:p w14:paraId="5CB6167B" w14:textId="77777777" w:rsidR="00851A31" w:rsidRDefault="00851A31" w:rsidP="00C52BC5">
            <w:pPr>
              <w:spacing w:line="236" w:lineRule="auto"/>
              <w:ind w:firstLine="0"/>
            </w:pPr>
            <w:r>
              <w:t>Семья, самореализация</w:t>
            </w:r>
          </w:p>
        </w:tc>
      </w:tr>
      <w:tr w:rsidR="00851A31" w14:paraId="46E0BE86" w14:textId="77777777" w:rsidTr="00C52BC5">
        <w:trPr>
          <w:trHeight w:val="652"/>
        </w:trPr>
        <w:tc>
          <w:tcPr>
            <w:tcW w:w="2311" w:type="pct"/>
          </w:tcPr>
          <w:p w14:paraId="410F4A10" w14:textId="77777777" w:rsidR="00851A31" w:rsidRDefault="00851A31" w:rsidP="00C52BC5">
            <w:pPr>
              <w:spacing w:line="236" w:lineRule="auto"/>
              <w:ind w:firstLine="0"/>
            </w:pPr>
            <w:r>
              <w:t>Техническая подготовка</w:t>
            </w:r>
          </w:p>
        </w:tc>
        <w:tc>
          <w:tcPr>
            <w:tcW w:w="2689" w:type="pct"/>
          </w:tcPr>
          <w:p w14:paraId="02991C56" w14:textId="4CE0590F" w:rsidR="00851A31" w:rsidRDefault="00851A31" w:rsidP="00C52BC5">
            <w:pPr>
              <w:spacing w:line="236" w:lineRule="auto"/>
              <w:ind w:firstLine="0"/>
            </w:pPr>
            <w:r>
              <w:t>Активно</w:t>
            </w:r>
            <w:r w:rsidR="00C52BC5" w:rsidRPr="00C52BC5">
              <w:t xml:space="preserve"> </w:t>
            </w:r>
            <w:r>
              <w:t>пользуется</w:t>
            </w:r>
            <w:r w:rsidR="00BB556C">
              <w:t xml:space="preserve"> </w:t>
            </w:r>
            <w:r>
              <w:t>ноутбуком</w:t>
            </w:r>
            <w:r w:rsidR="00A1324C">
              <w:t xml:space="preserve"> и </w:t>
            </w:r>
            <w:r>
              <w:t>смартфоном</w:t>
            </w:r>
          </w:p>
        </w:tc>
      </w:tr>
      <w:tr w:rsidR="00851A31" w14:paraId="3919B623" w14:textId="77777777" w:rsidTr="00611F8E">
        <w:trPr>
          <w:trHeight w:val="340"/>
        </w:trPr>
        <w:tc>
          <w:tcPr>
            <w:tcW w:w="2311" w:type="pct"/>
          </w:tcPr>
          <w:p w14:paraId="36F9E5C3" w14:textId="77777777" w:rsidR="00851A31" w:rsidRDefault="00851A31" w:rsidP="00C52BC5">
            <w:pPr>
              <w:spacing w:line="236" w:lineRule="auto"/>
              <w:ind w:firstLine="0"/>
            </w:pPr>
            <w:r>
              <w:t>Задача</w:t>
            </w:r>
          </w:p>
        </w:tc>
        <w:tc>
          <w:tcPr>
            <w:tcW w:w="2689" w:type="pct"/>
          </w:tcPr>
          <w:p w14:paraId="2BF03478" w14:textId="77777777" w:rsidR="00851A31" w:rsidRDefault="00851A31" w:rsidP="00C52BC5">
            <w:pPr>
              <w:spacing w:line="236" w:lineRule="auto"/>
              <w:ind w:firstLine="0"/>
            </w:pPr>
            <w:r>
              <w:t>Обработка поступивших заявок</w:t>
            </w:r>
          </w:p>
        </w:tc>
      </w:tr>
      <w:tr w:rsidR="00851A31" w14:paraId="05EBC9DA" w14:textId="77777777" w:rsidTr="00611F8E">
        <w:trPr>
          <w:trHeight w:val="680"/>
        </w:trPr>
        <w:tc>
          <w:tcPr>
            <w:tcW w:w="2311" w:type="pct"/>
          </w:tcPr>
          <w:p w14:paraId="2A6D2EB0" w14:textId="3E4A34B3" w:rsidR="00851A31" w:rsidRDefault="00851A31" w:rsidP="00AA0842">
            <w:pPr>
              <w:ind w:firstLine="0"/>
            </w:pPr>
            <w:r>
              <w:t>Требования</w:t>
            </w:r>
            <w:r w:rsidR="000A6ABD">
              <w:t xml:space="preserve"> к </w:t>
            </w:r>
            <w:r>
              <w:t>сайту</w:t>
            </w:r>
          </w:p>
        </w:tc>
        <w:tc>
          <w:tcPr>
            <w:tcW w:w="2689" w:type="pct"/>
          </w:tcPr>
          <w:p w14:paraId="39A4E4D6" w14:textId="1BBA935F" w:rsidR="00EE5CAD" w:rsidRDefault="00851A31" w:rsidP="00EE5CAD">
            <w:pPr>
              <w:ind w:firstLine="0"/>
            </w:pPr>
            <w:r>
              <w:t>Понятность,</w:t>
            </w:r>
            <w:r w:rsidR="00C52BC5" w:rsidRPr="00C52BC5">
              <w:t xml:space="preserve"> </w:t>
            </w:r>
            <w:r>
              <w:t>удобство использования, скорость, быстрый поиск информации</w:t>
            </w:r>
          </w:p>
        </w:tc>
      </w:tr>
    </w:tbl>
    <w:p w14:paraId="1321DE0D" w14:textId="176EBA61" w:rsidR="001A62E2" w:rsidRDefault="00851A31" w:rsidP="00851A31">
      <w:pPr>
        <w:pStyle w:val="af3"/>
      </w:pPr>
      <w:r>
        <w:lastRenderedPageBreak/>
        <w:t>Для администратора школы визажа составлен следующий сценарий: Дарья авторизируется как администратор</w:t>
      </w:r>
      <w:r w:rsidR="000A6ABD">
        <w:t xml:space="preserve"> на </w:t>
      </w:r>
      <w:r>
        <w:t>сайте</w:t>
      </w:r>
      <w:r w:rsidR="00A1324C">
        <w:t xml:space="preserve"> и </w:t>
      </w:r>
      <w:r>
        <w:t>переходит</w:t>
      </w:r>
      <w:r w:rsidR="000A6ABD">
        <w:t xml:space="preserve"> на </w:t>
      </w:r>
      <w:r>
        <w:t>панель администрирования. Она переходит</w:t>
      </w:r>
      <w:r w:rsidR="000A6ABD">
        <w:t xml:space="preserve"> на </w:t>
      </w:r>
      <w:r>
        <w:t>вкладку «Заявки», где размещаются поступившие заявки</w:t>
      </w:r>
      <w:r w:rsidR="000A6ABD">
        <w:t xml:space="preserve"> от </w:t>
      </w:r>
      <w:r>
        <w:t>клиентов</w:t>
      </w:r>
      <w:r w:rsidRPr="00DC0DDA">
        <w:t>.</w:t>
      </w:r>
      <w:r w:rsidR="00391E68" w:rsidRPr="00391E68">
        <w:t xml:space="preserve"> </w:t>
      </w:r>
      <w:r w:rsidRPr="006C2B08">
        <w:t>Затем он</w:t>
      </w:r>
      <w:r>
        <w:t>а</w:t>
      </w:r>
      <w:r w:rsidRPr="006C2B08">
        <w:t xml:space="preserve"> просматривает заявки</w:t>
      </w:r>
      <w:r>
        <w:t xml:space="preserve"> по </w:t>
      </w:r>
      <w:r w:rsidRPr="006C2B08">
        <w:t>порядку их поступления, открывая их детали</w:t>
      </w:r>
      <w:r w:rsidR="00A1324C">
        <w:t xml:space="preserve"> и </w:t>
      </w:r>
      <w:r w:rsidRPr="006C2B08">
        <w:t>созванив</w:t>
      </w:r>
      <w:r>
        <w:t>а</w:t>
      </w:r>
      <w:r w:rsidRPr="006C2B08">
        <w:t>ясь</w:t>
      </w:r>
      <w:r w:rsidR="000A6ABD">
        <w:t xml:space="preserve"> с </w:t>
      </w:r>
      <w:r w:rsidRPr="006C2B08">
        <w:t>клиент</w:t>
      </w:r>
      <w:r>
        <w:t>а</w:t>
      </w:r>
      <w:r w:rsidRPr="006C2B08">
        <w:t>м</w:t>
      </w:r>
      <w:r>
        <w:t>и</w:t>
      </w:r>
      <w:r w:rsidR="000A6ABD">
        <w:t xml:space="preserve"> для </w:t>
      </w:r>
      <w:r w:rsidRPr="006C2B08">
        <w:t>подтверждения корректности введенных данных</w:t>
      </w:r>
      <w:r>
        <w:t xml:space="preserve"> либо утверждения поступивших заявок</w:t>
      </w:r>
      <w:r w:rsidRPr="006C2B08">
        <w:t xml:space="preserve">. Далее администратор </w:t>
      </w:r>
      <w:r>
        <w:t>меняет</w:t>
      </w:r>
      <w:r w:rsidR="000A6ABD">
        <w:t xml:space="preserve"> на </w:t>
      </w:r>
      <w:r>
        <w:t>соответствующий статус заявки</w:t>
      </w:r>
      <w:r w:rsidRPr="006C2B08">
        <w:t>,</w:t>
      </w:r>
      <w:r w:rsidR="00A1324C">
        <w:t xml:space="preserve"> и </w:t>
      </w:r>
      <w:r w:rsidRPr="006C2B08">
        <w:t>приступает</w:t>
      </w:r>
      <w:r w:rsidR="000A6ABD">
        <w:t xml:space="preserve"> к </w:t>
      </w:r>
      <w:r w:rsidRPr="006C2B08">
        <w:t>просмотру</w:t>
      </w:r>
      <w:r w:rsidR="00A1324C">
        <w:t xml:space="preserve"> и </w:t>
      </w:r>
      <w:r w:rsidR="008E50D2">
        <w:t xml:space="preserve">обработке </w:t>
      </w:r>
      <w:r w:rsidRPr="006C2B08">
        <w:t>остальных заявок аналогичным образом.</w:t>
      </w:r>
    </w:p>
    <w:p w14:paraId="480256BD" w14:textId="795B2B2B" w:rsidR="001A62E2" w:rsidRDefault="00C71873" w:rsidP="001A62E2">
      <w:pPr>
        <w:pStyle w:val="afa"/>
        <w:outlineLvl w:val="2"/>
      </w:pPr>
      <w:bookmarkStart w:id="17" w:name="_Toc168516736"/>
      <w:r>
        <w:t>2</w:t>
      </w:r>
      <w:r w:rsidR="001A62E2">
        <w:t>.1.4 Профиль пользователя №4</w:t>
      </w:r>
      <w:bookmarkEnd w:id="17"/>
    </w:p>
    <w:p w14:paraId="35D0AEAF" w14:textId="2834BEFA" w:rsidR="00851A31" w:rsidRPr="007F318E" w:rsidRDefault="00851A31" w:rsidP="00851A31">
      <w:pPr>
        <w:ind w:firstLine="708"/>
        <w:rPr>
          <w:spacing w:val="2"/>
        </w:rPr>
      </w:pPr>
      <w:r w:rsidRPr="007F318E">
        <w:rPr>
          <w:spacing w:val="2"/>
        </w:rPr>
        <w:t>Последним персонажем является преподаватель школы визажа Виктория Алексеенко. Виктория</w:t>
      </w:r>
      <w:r w:rsidR="0010433D" w:rsidRPr="007F318E">
        <w:rPr>
          <w:spacing w:val="2"/>
        </w:rPr>
        <w:t xml:space="preserve"> – </w:t>
      </w:r>
      <w:r w:rsidRPr="007F318E">
        <w:rPr>
          <w:spacing w:val="2"/>
        </w:rPr>
        <w:t>талантливый</w:t>
      </w:r>
      <w:r w:rsidR="00A1324C">
        <w:rPr>
          <w:spacing w:val="2"/>
        </w:rPr>
        <w:t xml:space="preserve"> и </w:t>
      </w:r>
      <w:r w:rsidRPr="007F318E">
        <w:rPr>
          <w:spacing w:val="2"/>
        </w:rPr>
        <w:t xml:space="preserve">опытный визажист, который обладает </w:t>
      </w:r>
      <w:r w:rsidR="00AA1297">
        <w:rPr>
          <w:spacing w:val="2"/>
        </w:rPr>
        <w:t>как </w:t>
      </w:r>
      <w:r w:rsidRPr="007F318E">
        <w:rPr>
          <w:spacing w:val="2"/>
        </w:rPr>
        <w:t xml:space="preserve">профессиональными навыками, </w:t>
      </w:r>
      <w:r w:rsidR="00AA1297">
        <w:rPr>
          <w:spacing w:val="2"/>
        </w:rPr>
        <w:t>так</w:t>
      </w:r>
      <w:r w:rsidR="00A1324C">
        <w:rPr>
          <w:spacing w:val="2"/>
        </w:rPr>
        <w:t xml:space="preserve"> и </w:t>
      </w:r>
      <w:r w:rsidRPr="007F318E">
        <w:rPr>
          <w:spacing w:val="2"/>
        </w:rPr>
        <w:t>педагогическим талантом</w:t>
      </w:r>
      <w:r w:rsidR="000A6ABD" w:rsidRPr="007F318E">
        <w:rPr>
          <w:spacing w:val="2"/>
        </w:rPr>
        <w:t xml:space="preserve"> с </w:t>
      </w:r>
      <w:r w:rsidRPr="007F318E">
        <w:rPr>
          <w:spacing w:val="2"/>
        </w:rPr>
        <w:t>опытом работы более</w:t>
      </w:r>
      <w:r w:rsidR="001D4C3F">
        <w:rPr>
          <w:spacing w:val="2"/>
        </w:rPr>
        <w:t xml:space="preserve"> </w:t>
      </w:r>
      <w:r w:rsidR="00871D73">
        <w:rPr>
          <w:spacing w:val="2"/>
        </w:rPr>
        <w:t>семи</w:t>
      </w:r>
      <w:r w:rsidR="00C647BB">
        <w:rPr>
          <w:spacing w:val="2"/>
        </w:rPr>
        <w:t xml:space="preserve"> </w:t>
      </w:r>
      <w:r w:rsidRPr="007F318E">
        <w:rPr>
          <w:spacing w:val="2"/>
        </w:rPr>
        <w:t>лет</w:t>
      </w:r>
      <w:r w:rsidR="000A6ABD" w:rsidRPr="007F318E">
        <w:rPr>
          <w:spacing w:val="2"/>
        </w:rPr>
        <w:t xml:space="preserve"> в </w:t>
      </w:r>
      <w:r w:rsidRPr="007F318E">
        <w:rPr>
          <w:spacing w:val="2"/>
        </w:rPr>
        <w:t xml:space="preserve">данной сфере. </w:t>
      </w:r>
      <w:r w:rsidR="00A2421C" w:rsidRPr="007F318E">
        <w:rPr>
          <w:spacing w:val="2"/>
        </w:rPr>
        <w:t>Она способна передать студентам не только знания, но</w:t>
      </w:r>
      <w:r w:rsidR="00A1324C">
        <w:rPr>
          <w:spacing w:val="2"/>
        </w:rPr>
        <w:t xml:space="preserve"> и </w:t>
      </w:r>
      <w:r w:rsidR="00A2421C" w:rsidRPr="007F318E">
        <w:rPr>
          <w:spacing w:val="2"/>
        </w:rPr>
        <w:t>страсть</w:t>
      </w:r>
      <w:r w:rsidR="000A6ABD" w:rsidRPr="007F318E">
        <w:rPr>
          <w:spacing w:val="2"/>
        </w:rPr>
        <w:t xml:space="preserve"> к </w:t>
      </w:r>
      <w:r w:rsidR="00A2421C" w:rsidRPr="007F318E">
        <w:rPr>
          <w:spacing w:val="2"/>
        </w:rPr>
        <w:t>творчеству, красоте</w:t>
      </w:r>
      <w:r w:rsidR="00A1324C">
        <w:rPr>
          <w:spacing w:val="2"/>
        </w:rPr>
        <w:t xml:space="preserve"> и </w:t>
      </w:r>
      <w:r w:rsidR="00A2421C" w:rsidRPr="007F318E">
        <w:rPr>
          <w:spacing w:val="2"/>
        </w:rPr>
        <w:t xml:space="preserve">самовыражению через искусство визажа. </w:t>
      </w:r>
      <w:r w:rsidRPr="007F318E">
        <w:rPr>
          <w:spacing w:val="2"/>
        </w:rPr>
        <w:t>Более подробная информация представлена</w:t>
      </w:r>
      <w:r w:rsidR="000A6ABD" w:rsidRPr="007F318E">
        <w:rPr>
          <w:spacing w:val="2"/>
        </w:rPr>
        <w:t xml:space="preserve"> в </w:t>
      </w:r>
      <w:r w:rsidRPr="007F318E">
        <w:rPr>
          <w:spacing w:val="2"/>
        </w:rPr>
        <w:t xml:space="preserve">таблице </w:t>
      </w:r>
      <w:r w:rsidR="00C71873" w:rsidRPr="007F318E">
        <w:rPr>
          <w:spacing w:val="2"/>
        </w:rPr>
        <w:t>2</w:t>
      </w:r>
      <w:r w:rsidRPr="007F318E">
        <w:rPr>
          <w:spacing w:val="2"/>
        </w:rPr>
        <w:t>.</w:t>
      </w:r>
      <w:r w:rsidR="001E2488" w:rsidRPr="007F318E">
        <w:rPr>
          <w:spacing w:val="2"/>
        </w:rPr>
        <w:t>4</w:t>
      </w:r>
      <w:r w:rsidRPr="007F318E">
        <w:rPr>
          <w:spacing w:val="2"/>
        </w:rPr>
        <w:t>.</w:t>
      </w:r>
    </w:p>
    <w:p w14:paraId="21CA2E97" w14:textId="599D2B18" w:rsidR="00851A31" w:rsidRDefault="00851A31" w:rsidP="00851A31">
      <w:pPr>
        <w:pStyle w:val="af1"/>
      </w:pPr>
      <w:r>
        <w:t>Таблица </w:t>
      </w:r>
      <w:r w:rsidR="00C71873">
        <w:t>2</w:t>
      </w:r>
      <w:r>
        <w:t>.</w:t>
      </w:r>
      <w:r w:rsidR="001E2488">
        <w:t>4</w:t>
      </w:r>
      <w:r w:rsidR="0010433D">
        <w:t xml:space="preserve"> – </w:t>
      </w:r>
      <w:r w:rsidRPr="00DF009A">
        <w:t>Описание основного профиля пользователя</w:t>
      </w:r>
      <w:r>
        <w:t xml:space="preserve"> Виктории Алексеенко</w:t>
      </w:r>
    </w:p>
    <w:tbl>
      <w:tblPr>
        <w:tblStyle w:val="ac"/>
        <w:tblW w:w="5000" w:type="pct"/>
        <w:tblLook w:val="04A0" w:firstRow="1" w:lastRow="0" w:firstColumn="1" w:lastColumn="0" w:noHBand="0" w:noVBand="1"/>
      </w:tblPr>
      <w:tblGrid>
        <w:gridCol w:w="4634"/>
        <w:gridCol w:w="5391"/>
      </w:tblGrid>
      <w:tr w:rsidR="00851A31" w14:paraId="66215214" w14:textId="77777777" w:rsidTr="00AA0842">
        <w:tc>
          <w:tcPr>
            <w:tcW w:w="2311" w:type="pct"/>
          </w:tcPr>
          <w:p w14:paraId="646A277A" w14:textId="77777777" w:rsidR="00851A31" w:rsidRDefault="00851A31" w:rsidP="00AA0842">
            <w:pPr>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2689" w:type="pct"/>
            <w:vAlign w:val="center"/>
          </w:tcPr>
          <w:p w14:paraId="57795E3E" w14:textId="77777777" w:rsidR="00851A31" w:rsidRDefault="00851A31" w:rsidP="00AA0842">
            <w:pPr>
              <w:ind w:firstLine="0"/>
              <w:jc w:val="center"/>
            </w:pPr>
            <w:r>
              <w:rPr>
                <w:rFonts w:eastAsia="Times New Roman"/>
                <w:color w:val="000000"/>
                <w:szCs w:val="28"/>
              </w:rPr>
              <w:t>Социально-демографическая характеристика профиля пользователя</w:t>
            </w:r>
          </w:p>
        </w:tc>
      </w:tr>
      <w:tr w:rsidR="00446417" w14:paraId="2AF47F80" w14:textId="77777777" w:rsidTr="00AA0842">
        <w:tc>
          <w:tcPr>
            <w:tcW w:w="2311" w:type="pct"/>
          </w:tcPr>
          <w:p w14:paraId="2E76C108" w14:textId="00CC24D3" w:rsidR="00446417" w:rsidRDefault="00446417" w:rsidP="00AA0842">
            <w:pPr>
              <w:ind w:firstLine="0"/>
              <w:jc w:val="center"/>
              <w:rPr>
                <w:rFonts w:eastAsia="Times New Roman"/>
                <w:color w:val="000000"/>
                <w:szCs w:val="28"/>
              </w:rPr>
            </w:pPr>
            <w:r>
              <w:rPr>
                <w:rFonts w:eastAsia="Times New Roman"/>
                <w:color w:val="000000"/>
                <w:szCs w:val="28"/>
              </w:rPr>
              <w:t>1</w:t>
            </w:r>
          </w:p>
        </w:tc>
        <w:tc>
          <w:tcPr>
            <w:tcW w:w="2689" w:type="pct"/>
            <w:vAlign w:val="center"/>
          </w:tcPr>
          <w:p w14:paraId="1CD82447" w14:textId="32AD6588" w:rsidR="00446417" w:rsidRDefault="00446417" w:rsidP="00AA0842">
            <w:pPr>
              <w:ind w:firstLine="0"/>
              <w:jc w:val="center"/>
              <w:rPr>
                <w:rFonts w:eastAsia="Times New Roman"/>
                <w:color w:val="000000"/>
                <w:szCs w:val="28"/>
              </w:rPr>
            </w:pPr>
            <w:r>
              <w:rPr>
                <w:rFonts w:eastAsia="Times New Roman"/>
                <w:color w:val="000000"/>
                <w:szCs w:val="28"/>
              </w:rPr>
              <w:t>2</w:t>
            </w:r>
          </w:p>
        </w:tc>
      </w:tr>
      <w:tr w:rsidR="00851A31" w14:paraId="51479C4D" w14:textId="77777777" w:rsidTr="00AA0842">
        <w:tc>
          <w:tcPr>
            <w:tcW w:w="2311" w:type="pct"/>
          </w:tcPr>
          <w:p w14:paraId="2756B623" w14:textId="77777777" w:rsidR="00851A31" w:rsidRDefault="00851A31" w:rsidP="00AA0842">
            <w:pPr>
              <w:ind w:firstLine="0"/>
            </w:pPr>
            <w:r>
              <w:t>Место жительства</w:t>
            </w:r>
          </w:p>
        </w:tc>
        <w:tc>
          <w:tcPr>
            <w:tcW w:w="2689" w:type="pct"/>
          </w:tcPr>
          <w:p w14:paraId="449633A2" w14:textId="77777777" w:rsidR="00851A31" w:rsidRDefault="00851A31" w:rsidP="00AA0842">
            <w:pPr>
              <w:ind w:firstLine="0"/>
            </w:pPr>
            <w:r>
              <w:t>Беларусь, г. Минск</w:t>
            </w:r>
          </w:p>
        </w:tc>
      </w:tr>
      <w:tr w:rsidR="00851A31" w14:paraId="75292B3C" w14:textId="77777777" w:rsidTr="00AA0842">
        <w:tc>
          <w:tcPr>
            <w:tcW w:w="2311" w:type="pct"/>
          </w:tcPr>
          <w:p w14:paraId="434416A1" w14:textId="77777777" w:rsidR="00851A31" w:rsidRDefault="00851A31" w:rsidP="00AA0842">
            <w:pPr>
              <w:ind w:firstLine="0"/>
            </w:pPr>
            <w:r>
              <w:t>Род занятий</w:t>
            </w:r>
            <w:r w:rsidRPr="00C32B79">
              <w:t>, возраст</w:t>
            </w:r>
          </w:p>
        </w:tc>
        <w:tc>
          <w:tcPr>
            <w:tcW w:w="2689" w:type="pct"/>
          </w:tcPr>
          <w:p w14:paraId="26250478" w14:textId="3F2A5480" w:rsidR="00851A31" w:rsidRDefault="00851A31" w:rsidP="00AA0842">
            <w:pPr>
              <w:ind w:firstLine="0"/>
            </w:pPr>
            <w:r w:rsidRPr="00BF5D01">
              <w:t>Дипломированный</w:t>
            </w:r>
            <w:r w:rsidR="00972178" w:rsidRPr="00972178">
              <w:t xml:space="preserve"> </w:t>
            </w:r>
            <w:r w:rsidRPr="00BF5D01">
              <w:t>визажист, сертифицированный преподаватель</w:t>
            </w:r>
            <w:r>
              <w:t>, 29 лет</w:t>
            </w:r>
          </w:p>
        </w:tc>
      </w:tr>
      <w:tr w:rsidR="00851A31" w14:paraId="6AB800EC" w14:textId="77777777" w:rsidTr="00AA0842">
        <w:tc>
          <w:tcPr>
            <w:tcW w:w="2311" w:type="pct"/>
          </w:tcPr>
          <w:p w14:paraId="476C8D1D" w14:textId="77777777" w:rsidR="00851A31" w:rsidRDefault="00851A31" w:rsidP="00AA0842">
            <w:pPr>
              <w:ind w:firstLine="0"/>
            </w:pPr>
            <w:r>
              <w:t>Информация</w:t>
            </w:r>
          </w:p>
        </w:tc>
        <w:tc>
          <w:tcPr>
            <w:tcW w:w="2689" w:type="pct"/>
          </w:tcPr>
          <w:p w14:paraId="2A6E762A" w14:textId="77BD3CEE" w:rsidR="00851A31" w:rsidRDefault="00851A31" w:rsidP="00AA0842">
            <w:pPr>
              <w:ind w:firstLine="0"/>
            </w:pPr>
            <w:r>
              <w:t xml:space="preserve">Виктория </w:t>
            </w:r>
            <w:r w:rsidRPr="00FF7B77">
              <w:t>является</w:t>
            </w:r>
            <w:r w:rsidR="00D11CF8">
              <w:t xml:space="preserve"> </w:t>
            </w:r>
            <w:r w:rsidRPr="00FF7B77">
              <w:t>отличным коммуникатором, умеет понятно объяснять сложные темы, делиться опытом</w:t>
            </w:r>
            <w:r w:rsidR="00A1324C">
              <w:t xml:space="preserve"> и </w:t>
            </w:r>
            <w:r w:rsidRPr="00FF7B77">
              <w:t>мотивировать студентов</w:t>
            </w:r>
            <w:r w:rsidR="000A6ABD">
              <w:t xml:space="preserve"> к </w:t>
            </w:r>
            <w:r w:rsidRPr="00FF7B77">
              <w:t>успеху</w:t>
            </w:r>
          </w:p>
        </w:tc>
      </w:tr>
      <w:tr w:rsidR="00851A31" w14:paraId="0826BD36" w14:textId="77777777" w:rsidTr="00AA0842">
        <w:tc>
          <w:tcPr>
            <w:tcW w:w="2311" w:type="pct"/>
          </w:tcPr>
          <w:p w14:paraId="30084B81" w14:textId="77777777" w:rsidR="00851A31" w:rsidRDefault="00851A31" w:rsidP="00AA0842">
            <w:pPr>
              <w:ind w:firstLine="0"/>
            </w:pPr>
            <w:r>
              <w:t>Интернет-активность</w:t>
            </w:r>
          </w:p>
        </w:tc>
        <w:tc>
          <w:tcPr>
            <w:tcW w:w="2689" w:type="pct"/>
          </w:tcPr>
          <w:p w14:paraId="494571AC" w14:textId="77777777" w:rsidR="00851A31" w:rsidRDefault="00851A31" w:rsidP="00AA0842">
            <w:pPr>
              <w:ind w:firstLine="0"/>
            </w:pPr>
            <w:r>
              <w:t>Высокая</w:t>
            </w:r>
          </w:p>
        </w:tc>
      </w:tr>
      <w:tr w:rsidR="00851A31" w14:paraId="30F2E135" w14:textId="77777777" w:rsidTr="00AA0842">
        <w:tc>
          <w:tcPr>
            <w:tcW w:w="2311" w:type="pct"/>
          </w:tcPr>
          <w:p w14:paraId="51357F68" w14:textId="77777777" w:rsidR="00851A31" w:rsidRDefault="00851A31" w:rsidP="00AA0842">
            <w:pPr>
              <w:ind w:firstLine="0"/>
            </w:pPr>
            <w:r>
              <w:t>Откуда получает информацию</w:t>
            </w:r>
          </w:p>
        </w:tc>
        <w:tc>
          <w:tcPr>
            <w:tcW w:w="2689" w:type="pct"/>
          </w:tcPr>
          <w:p w14:paraId="0C659ADE" w14:textId="77777777" w:rsidR="00851A31" w:rsidRDefault="00851A31" w:rsidP="00AA0842">
            <w:pPr>
              <w:ind w:firstLine="0"/>
            </w:pPr>
            <w:r>
              <w:t>Социальные сети, новостные порталы, сайты</w:t>
            </w:r>
          </w:p>
        </w:tc>
      </w:tr>
      <w:tr w:rsidR="00851A31" w14:paraId="01BB8640" w14:textId="77777777" w:rsidTr="00595C40">
        <w:tc>
          <w:tcPr>
            <w:tcW w:w="2311" w:type="pct"/>
            <w:tcBorders>
              <w:bottom w:val="single" w:sz="4" w:space="0" w:color="auto"/>
            </w:tcBorders>
          </w:tcPr>
          <w:p w14:paraId="70B68EAF" w14:textId="77777777" w:rsidR="00851A31" w:rsidRDefault="00851A31" w:rsidP="00AA0842">
            <w:pPr>
              <w:ind w:firstLine="0"/>
            </w:pPr>
            <w:r>
              <w:t>Как проводит свободное время</w:t>
            </w:r>
          </w:p>
        </w:tc>
        <w:tc>
          <w:tcPr>
            <w:tcW w:w="2689" w:type="pct"/>
            <w:tcBorders>
              <w:bottom w:val="single" w:sz="4" w:space="0" w:color="auto"/>
            </w:tcBorders>
          </w:tcPr>
          <w:p w14:paraId="268CC703" w14:textId="3CC3877D" w:rsidR="00851A31" w:rsidRDefault="00851A31" w:rsidP="00AA0842">
            <w:pPr>
              <w:ind w:firstLine="0"/>
            </w:pPr>
            <w:r>
              <w:rPr>
                <w:szCs w:val="28"/>
              </w:rPr>
              <w:t>С</w:t>
            </w:r>
            <w:r w:rsidRPr="00612289">
              <w:rPr>
                <w:szCs w:val="28"/>
              </w:rPr>
              <w:t>вое</w:t>
            </w:r>
            <w:r w:rsidR="00AC3FE0">
              <w:rPr>
                <w:szCs w:val="28"/>
              </w:rPr>
              <w:t xml:space="preserve"> </w:t>
            </w:r>
            <w:r w:rsidRPr="00612289">
              <w:rPr>
                <w:szCs w:val="28"/>
              </w:rPr>
              <w:t xml:space="preserve">свободное время </w:t>
            </w:r>
            <w:r>
              <w:rPr>
                <w:szCs w:val="28"/>
              </w:rPr>
              <w:t>Виктория</w:t>
            </w:r>
            <w:r w:rsidR="000A6ABD">
              <w:rPr>
                <w:szCs w:val="28"/>
              </w:rPr>
              <w:t xml:space="preserve"> в </w:t>
            </w:r>
            <w:r w:rsidRPr="00612289">
              <w:rPr>
                <w:szCs w:val="28"/>
              </w:rPr>
              <w:t>основном проводит</w:t>
            </w:r>
            <w:r w:rsidR="000A6ABD">
              <w:rPr>
                <w:szCs w:val="28"/>
              </w:rPr>
              <w:t xml:space="preserve"> в </w:t>
            </w:r>
            <w:r w:rsidRPr="00612289">
              <w:rPr>
                <w:szCs w:val="28"/>
              </w:rPr>
              <w:t>компании друзей или знакомых. Это может быть поход</w:t>
            </w:r>
            <w:r w:rsidR="000A6ABD">
              <w:rPr>
                <w:szCs w:val="28"/>
              </w:rPr>
              <w:t xml:space="preserve"> в </w:t>
            </w:r>
            <w:r w:rsidRPr="00612289">
              <w:rPr>
                <w:szCs w:val="28"/>
              </w:rPr>
              <w:t>кафе</w:t>
            </w:r>
            <w:r w:rsidR="00D11CF8">
              <w:rPr>
                <w:szCs w:val="28"/>
              </w:rPr>
              <w:t xml:space="preserve"> или кино</w:t>
            </w:r>
            <w:r w:rsidRPr="00612289">
              <w:rPr>
                <w:szCs w:val="28"/>
              </w:rPr>
              <w:t>, совместные путешествия, прогулки</w:t>
            </w:r>
            <w:r w:rsidR="000A6ABD">
              <w:rPr>
                <w:szCs w:val="28"/>
              </w:rPr>
              <w:t xml:space="preserve"> в </w:t>
            </w:r>
            <w:r w:rsidRPr="00612289">
              <w:rPr>
                <w:szCs w:val="28"/>
              </w:rPr>
              <w:t>парке</w:t>
            </w:r>
            <w:r w:rsidR="00A1324C">
              <w:rPr>
                <w:szCs w:val="28"/>
              </w:rPr>
              <w:t xml:space="preserve"> и </w:t>
            </w:r>
            <w:r w:rsidRPr="00612289">
              <w:rPr>
                <w:szCs w:val="28"/>
              </w:rPr>
              <w:t>т.</w:t>
            </w:r>
            <w:r w:rsidR="000A1E74">
              <w:rPr>
                <w:szCs w:val="28"/>
              </w:rPr>
              <w:t> </w:t>
            </w:r>
            <w:r w:rsidRPr="00612289">
              <w:rPr>
                <w:szCs w:val="28"/>
              </w:rPr>
              <w:t>д. С близкими подругами любит ходить</w:t>
            </w:r>
            <w:r>
              <w:rPr>
                <w:szCs w:val="28"/>
              </w:rPr>
              <w:t xml:space="preserve"> по </w:t>
            </w:r>
            <w:r w:rsidRPr="00612289">
              <w:rPr>
                <w:szCs w:val="28"/>
              </w:rPr>
              <w:t>магазинам косметики</w:t>
            </w:r>
            <w:r w:rsidR="00D11CF8">
              <w:rPr>
                <w:szCs w:val="28"/>
              </w:rPr>
              <w:t>, обуви</w:t>
            </w:r>
            <w:r w:rsidR="00A1324C">
              <w:rPr>
                <w:szCs w:val="28"/>
              </w:rPr>
              <w:t xml:space="preserve"> и </w:t>
            </w:r>
            <w:r w:rsidRPr="00612289">
              <w:rPr>
                <w:szCs w:val="28"/>
              </w:rPr>
              <w:t xml:space="preserve">одежды. Вечером предпочитает </w:t>
            </w:r>
            <w:r>
              <w:rPr>
                <w:szCs w:val="28"/>
              </w:rPr>
              <w:t>сидеть</w:t>
            </w:r>
            <w:r w:rsidR="000A6ABD">
              <w:rPr>
                <w:szCs w:val="28"/>
              </w:rPr>
              <w:t xml:space="preserve"> в </w:t>
            </w:r>
            <w:r w:rsidRPr="00612289">
              <w:rPr>
                <w:szCs w:val="28"/>
              </w:rPr>
              <w:t xml:space="preserve">социальных сетях </w:t>
            </w:r>
            <w:r w:rsidR="0037314A">
              <w:rPr>
                <w:szCs w:val="28"/>
              </w:rPr>
              <w:t>и читать новостные порталы мира мод</w:t>
            </w:r>
          </w:p>
        </w:tc>
      </w:tr>
      <w:tr w:rsidR="00901779" w14:paraId="04B2CEAD" w14:textId="77777777" w:rsidTr="00595C40">
        <w:tc>
          <w:tcPr>
            <w:tcW w:w="2311" w:type="pct"/>
            <w:tcBorders>
              <w:bottom w:val="nil"/>
            </w:tcBorders>
          </w:tcPr>
          <w:p w14:paraId="79D1B2C4" w14:textId="474564E7" w:rsidR="00901779" w:rsidRDefault="00901779" w:rsidP="00901779">
            <w:pPr>
              <w:ind w:firstLine="0"/>
            </w:pPr>
            <w:r>
              <w:t>Что приоритетно в жизни</w:t>
            </w:r>
          </w:p>
        </w:tc>
        <w:tc>
          <w:tcPr>
            <w:tcW w:w="2689" w:type="pct"/>
            <w:tcBorders>
              <w:bottom w:val="nil"/>
            </w:tcBorders>
          </w:tcPr>
          <w:p w14:paraId="7CC3F59F" w14:textId="56E0D1D6" w:rsidR="00901779" w:rsidRPr="00C647BB" w:rsidRDefault="00901779" w:rsidP="00901779">
            <w:pPr>
              <w:ind w:firstLine="0"/>
              <w:rPr>
                <w:szCs w:val="28"/>
              </w:rPr>
            </w:pPr>
            <w:r>
              <w:t>Самореализация, достижение целей, самовыражение</w:t>
            </w:r>
            <w:r w:rsidR="00C647BB">
              <w:t>, красота</w:t>
            </w:r>
            <w:r w:rsidR="00A1324C">
              <w:t xml:space="preserve"> и </w:t>
            </w:r>
            <w:r w:rsidR="00C647BB">
              <w:t xml:space="preserve">эстетика вокруг, </w:t>
            </w:r>
            <w:r w:rsidR="00D766AF">
              <w:t>общение с разными людьми</w:t>
            </w:r>
          </w:p>
        </w:tc>
      </w:tr>
    </w:tbl>
    <w:p w14:paraId="411CD2B2" w14:textId="3C7A0828" w:rsidR="00446417" w:rsidRDefault="00446417" w:rsidP="00974E7F">
      <w:pPr>
        <w:spacing w:after="280" w:line="241" w:lineRule="auto"/>
        <w:ind w:firstLine="0"/>
      </w:pPr>
      <w:r w:rsidRPr="00446417">
        <w:lastRenderedPageBreak/>
        <w:t>Продолжение таблицы 2.</w:t>
      </w:r>
      <w:r w:rsidR="00910ABE" w:rsidRPr="00910ABE">
        <w:t>4</w:t>
      </w:r>
      <w:r w:rsidR="0010433D">
        <w:t> </w:t>
      </w:r>
    </w:p>
    <w:tbl>
      <w:tblPr>
        <w:tblStyle w:val="ac"/>
        <w:tblW w:w="5000" w:type="pct"/>
        <w:tblLook w:val="04A0" w:firstRow="1" w:lastRow="0" w:firstColumn="1" w:lastColumn="0" w:noHBand="0" w:noVBand="1"/>
      </w:tblPr>
      <w:tblGrid>
        <w:gridCol w:w="4634"/>
        <w:gridCol w:w="5391"/>
      </w:tblGrid>
      <w:tr w:rsidR="00EB059B" w14:paraId="44594A66" w14:textId="77777777" w:rsidTr="00C6534C">
        <w:tc>
          <w:tcPr>
            <w:tcW w:w="2311" w:type="pct"/>
          </w:tcPr>
          <w:p w14:paraId="1219F5A8" w14:textId="04985BA3" w:rsidR="00EB059B" w:rsidRDefault="00EB059B" w:rsidP="00974E7F">
            <w:pPr>
              <w:spacing w:line="241" w:lineRule="auto"/>
              <w:ind w:firstLine="0"/>
              <w:jc w:val="center"/>
            </w:pPr>
            <w:r>
              <w:rPr>
                <w:rFonts w:eastAsia="Times New Roman"/>
                <w:color w:val="000000"/>
                <w:szCs w:val="28"/>
              </w:rPr>
              <w:t>1</w:t>
            </w:r>
          </w:p>
        </w:tc>
        <w:tc>
          <w:tcPr>
            <w:tcW w:w="2689" w:type="pct"/>
            <w:vAlign w:val="center"/>
          </w:tcPr>
          <w:p w14:paraId="08F1EE8D" w14:textId="759FD191" w:rsidR="00EB059B" w:rsidRPr="00180D6F" w:rsidRDefault="00EB059B" w:rsidP="00974E7F">
            <w:pPr>
              <w:spacing w:line="241" w:lineRule="auto"/>
              <w:ind w:firstLine="0"/>
              <w:jc w:val="center"/>
            </w:pPr>
            <w:r>
              <w:rPr>
                <w:rFonts w:eastAsia="Times New Roman"/>
                <w:color w:val="000000"/>
                <w:szCs w:val="28"/>
              </w:rPr>
              <w:t>2</w:t>
            </w:r>
          </w:p>
        </w:tc>
      </w:tr>
      <w:tr w:rsidR="00EB059B" w14:paraId="569F4849" w14:textId="77777777" w:rsidTr="00AA0842">
        <w:tc>
          <w:tcPr>
            <w:tcW w:w="2311" w:type="pct"/>
          </w:tcPr>
          <w:p w14:paraId="30880738" w14:textId="77777777" w:rsidR="00EB059B" w:rsidRDefault="00EB059B" w:rsidP="00974E7F">
            <w:pPr>
              <w:spacing w:line="241" w:lineRule="auto"/>
              <w:ind w:firstLine="0"/>
            </w:pPr>
            <w:r>
              <w:t>Техническая подготовка</w:t>
            </w:r>
          </w:p>
        </w:tc>
        <w:tc>
          <w:tcPr>
            <w:tcW w:w="2689" w:type="pct"/>
          </w:tcPr>
          <w:p w14:paraId="6D89B2DA" w14:textId="45DCCCA8" w:rsidR="00EB059B" w:rsidRDefault="00EB059B" w:rsidP="00974E7F">
            <w:pPr>
              <w:spacing w:line="241" w:lineRule="auto"/>
              <w:ind w:firstLine="0"/>
            </w:pPr>
            <w:r>
              <w:t>Активно пользуется ноутбуком</w:t>
            </w:r>
            <w:r w:rsidR="00A1324C">
              <w:t xml:space="preserve"> и </w:t>
            </w:r>
            <w:r>
              <w:t>смартфоном</w:t>
            </w:r>
          </w:p>
        </w:tc>
      </w:tr>
      <w:tr w:rsidR="00EB059B" w14:paraId="6BE8C31B" w14:textId="77777777" w:rsidTr="00961178">
        <w:trPr>
          <w:trHeight w:val="340"/>
        </w:trPr>
        <w:tc>
          <w:tcPr>
            <w:tcW w:w="2311" w:type="pct"/>
            <w:tcBorders>
              <w:bottom w:val="single" w:sz="4" w:space="0" w:color="auto"/>
            </w:tcBorders>
          </w:tcPr>
          <w:p w14:paraId="37A4F25C" w14:textId="77777777" w:rsidR="00EB059B" w:rsidRDefault="00EB059B" w:rsidP="00974E7F">
            <w:pPr>
              <w:spacing w:line="241" w:lineRule="auto"/>
              <w:ind w:firstLine="0"/>
            </w:pPr>
            <w:r>
              <w:t>Задача</w:t>
            </w:r>
          </w:p>
        </w:tc>
        <w:tc>
          <w:tcPr>
            <w:tcW w:w="2689" w:type="pct"/>
            <w:tcBorders>
              <w:bottom w:val="single" w:sz="4" w:space="0" w:color="auto"/>
            </w:tcBorders>
          </w:tcPr>
          <w:p w14:paraId="4DF28518" w14:textId="77777777" w:rsidR="00EB059B" w:rsidRDefault="00EB059B" w:rsidP="00974E7F">
            <w:pPr>
              <w:spacing w:line="241" w:lineRule="auto"/>
              <w:ind w:firstLine="0"/>
            </w:pPr>
            <w:r>
              <w:t>Добавление нового курса</w:t>
            </w:r>
          </w:p>
        </w:tc>
      </w:tr>
      <w:tr w:rsidR="00EB059B" w14:paraId="1993E42E" w14:textId="77777777" w:rsidTr="00961178">
        <w:trPr>
          <w:trHeight w:val="680"/>
        </w:trPr>
        <w:tc>
          <w:tcPr>
            <w:tcW w:w="2311" w:type="pct"/>
            <w:tcBorders>
              <w:bottom w:val="single" w:sz="4" w:space="0" w:color="auto"/>
            </w:tcBorders>
          </w:tcPr>
          <w:p w14:paraId="5B91D765" w14:textId="6F7944A0" w:rsidR="00EB059B" w:rsidRDefault="00EB059B" w:rsidP="00974E7F">
            <w:pPr>
              <w:spacing w:line="241" w:lineRule="auto"/>
              <w:ind w:firstLine="0"/>
            </w:pPr>
            <w:r>
              <w:t>Требования к сайту</w:t>
            </w:r>
          </w:p>
        </w:tc>
        <w:tc>
          <w:tcPr>
            <w:tcW w:w="2689" w:type="pct"/>
            <w:tcBorders>
              <w:bottom w:val="single" w:sz="4" w:space="0" w:color="auto"/>
            </w:tcBorders>
          </w:tcPr>
          <w:p w14:paraId="05012FD0" w14:textId="77777777" w:rsidR="00EB059B" w:rsidRDefault="00EB059B" w:rsidP="00974E7F">
            <w:pPr>
              <w:spacing w:line="241" w:lineRule="auto"/>
              <w:ind w:firstLine="0"/>
            </w:pPr>
            <w:r>
              <w:t>Понятность, удобство использования, скорость, быстрый поиск информации</w:t>
            </w:r>
          </w:p>
        </w:tc>
      </w:tr>
    </w:tbl>
    <w:p w14:paraId="59A5733B" w14:textId="5A4FC0A7" w:rsidR="00851A31" w:rsidRDefault="00851A31" w:rsidP="00974E7F">
      <w:pPr>
        <w:pStyle w:val="af3"/>
        <w:spacing w:line="241" w:lineRule="auto"/>
      </w:pPr>
      <w:r>
        <w:t xml:space="preserve">Для преподавателя школы визажа составлен следующий сценарий: </w:t>
      </w:r>
      <w:r w:rsidR="00EF221A">
        <w:t>Виктория</w:t>
      </w:r>
      <w:r>
        <w:t xml:space="preserve"> хочет разместить новый курс</w:t>
      </w:r>
      <w:r w:rsidR="000A6ABD">
        <w:t xml:space="preserve"> на </w:t>
      </w:r>
      <w:r>
        <w:t>сайте. Она</w:t>
      </w:r>
      <w:r w:rsidR="003262BA">
        <w:t xml:space="preserve"> </w:t>
      </w:r>
      <w:r>
        <w:t>авторизируется</w:t>
      </w:r>
      <w:r w:rsidR="000A6ABD">
        <w:t xml:space="preserve"> на </w:t>
      </w:r>
      <w:r>
        <w:t>сайте как преподаватель</w:t>
      </w:r>
      <w:r w:rsidR="00A1324C">
        <w:t xml:space="preserve"> и </w:t>
      </w:r>
      <w:r>
        <w:t>переходит</w:t>
      </w:r>
      <w:r w:rsidR="000A6ABD">
        <w:t xml:space="preserve"> на </w:t>
      </w:r>
      <w:r>
        <w:t xml:space="preserve">панель </w:t>
      </w:r>
      <w:r w:rsidR="00EF221A">
        <w:t>управления</w:t>
      </w:r>
      <w:r>
        <w:t>. Она переходит</w:t>
      </w:r>
      <w:r w:rsidR="000A6ABD">
        <w:t xml:space="preserve"> на </w:t>
      </w:r>
      <w:r>
        <w:t>вкладку «</w:t>
      </w:r>
      <w:r w:rsidR="00EF221A">
        <w:t>К</w:t>
      </w:r>
      <w:r>
        <w:t xml:space="preserve">урсы», где </w:t>
      </w:r>
      <w:r w:rsidRPr="00F41A4E">
        <w:t>нажимает</w:t>
      </w:r>
      <w:r w:rsidR="000A6ABD">
        <w:t xml:space="preserve"> на </w:t>
      </w:r>
      <w:r w:rsidRPr="00F41A4E">
        <w:t>кнопку</w:t>
      </w:r>
      <w:r w:rsidR="00961178">
        <w:t xml:space="preserve"> </w:t>
      </w:r>
      <w:r>
        <w:t>«</w:t>
      </w:r>
      <w:r w:rsidRPr="00F41A4E">
        <w:t>Добавить курс</w:t>
      </w:r>
      <w:r w:rsidRPr="00DC0DDA">
        <w:t xml:space="preserve">». Система перенаправляет </w:t>
      </w:r>
      <w:r>
        <w:t>преподавателя</w:t>
      </w:r>
      <w:r w:rsidR="000A6ABD">
        <w:t xml:space="preserve"> на </w:t>
      </w:r>
      <w:r w:rsidRPr="00DC0DDA">
        <w:t>страницу создания нового курса.</w:t>
      </w:r>
      <w:r>
        <w:t xml:space="preserve"> Виктория</w:t>
      </w:r>
      <w:r w:rsidRPr="00DC0DDA">
        <w:t xml:space="preserve"> </w:t>
      </w:r>
      <w:r w:rsidRPr="00F41A4E">
        <w:t>заполняет форму созд</w:t>
      </w:r>
      <w:r>
        <w:t>ания курса, указывая название, о</w:t>
      </w:r>
      <w:r w:rsidRPr="00F41A4E">
        <w:t>писание, длительность, стоимость</w:t>
      </w:r>
      <w:r w:rsidR="00A1324C">
        <w:t xml:space="preserve"> и </w:t>
      </w:r>
      <w:r>
        <w:t>составляющие уроки курса</w:t>
      </w:r>
      <w:r w:rsidRPr="00F41A4E">
        <w:t>.</w:t>
      </w:r>
      <w:r>
        <w:t xml:space="preserve"> Она</w:t>
      </w:r>
      <w:r w:rsidRPr="00F41A4E">
        <w:t xml:space="preserve"> подтверждает создание курса, нажимая</w:t>
      </w:r>
      <w:r w:rsidR="000A6ABD">
        <w:t xml:space="preserve"> на </w:t>
      </w:r>
      <w:r w:rsidRPr="00F41A4E">
        <w:t xml:space="preserve">кнопку </w:t>
      </w:r>
      <w:r>
        <w:t>«</w:t>
      </w:r>
      <w:r w:rsidRPr="00F41A4E">
        <w:t>Создать</w:t>
      </w:r>
      <w:r>
        <w:t>»</w:t>
      </w:r>
      <w:r w:rsidRPr="00F41A4E">
        <w:t>.</w:t>
      </w:r>
      <w:r>
        <w:t xml:space="preserve"> </w:t>
      </w:r>
      <w:r w:rsidRPr="00F41A4E">
        <w:t>Система сохраняет данные</w:t>
      </w:r>
      <w:r w:rsidR="000A6ABD">
        <w:t xml:space="preserve"> о </w:t>
      </w:r>
      <w:r w:rsidRPr="00F41A4E">
        <w:t>новом курсе</w:t>
      </w:r>
      <w:r w:rsidR="00A1324C">
        <w:t xml:space="preserve"> и </w:t>
      </w:r>
      <w:r w:rsidRPr="00F41A4E">
        <w:t>выводит сообщение об успешном создании.</w:t>
      </w:r>
    </w:p>
    <w:p w14:paraId="4D3354E6" w14:textId="294F9A1A" w:rsidR="0096426C" w:rsidRDefault="00C71873" w:rsidP="00974E7F">
      <w:pPr>
        <w:pStyle w:val="af7"/>
        <w:spacing w:line="241" w:lineRule="auto"/>
        <w:outlineLvl w:val="1"/>
      </w:pPr>
      <w:bookmarkStart w:id="18" w:name="_Toc168516737"/>
      <w:r>
        <w:t>2</w:t>
      </w:r>
      <w:r w:rsidR="0096426C">
        <w:t>.2 </w:t>
      </w:r>
      <w:r w:rsidR="009F2042">
        <w:t>Информационная</w:t>
      </w:r>
      <w:r w:rsidR="00557CC6">
        <w:t xml:space="preserve"> </w:t>
      </w:r>
      <w:r w:rsidR="005E4BEE">
        <w:t>архитектура</w:t>
      </w:r>
      <w:r w:rsidR="00557CC6">
        <w:t xml:space="preserve"> проекта</w:t>
      </w:r>
      <w:bookmarkEnd w:id="18"/>
    </w:p>
    <w:p w14:paraId="5891B9CF" w14:textId="53DDBB74" w:rsidR="004F306A" w:rsidRDefault="0096116A" w:rsidP="00974E7F">
      <w:pPr>
        <w:spacing w:line="241" w:lineRule="auto"/>
      </w:pPr>
      <w:r w:rsidRPr="0096116A">
        <w:t>Определение структурной схемы сайта необходимо</w:t>
      </w:r>
      <w:r w:rsidR="000A6ABD">
        <w:t xml:space="preserve"> для </w:t>
      </w:r>
      <w:r w:rsidRPr="0096116A">
        <w:t>того, чтобы помочь посетителям легко</w:t>
      </w:r>
      <w:r w:rsidR="00A1324C">
        <w:t xml:space="preserve"> и </w:t>
      </w:r>
      <w:r w:rsidRPr="0096116A">
        <w:t>быстро находить интересующую информацию. Данная схема позволяет понять, какие</w:t>
      </w:r>
      <w:r w:rsidR="00413AE8">
        <w:t xml:space="preserve"> </w:t>
      </w:r>
      <w:r w:rsidRPr="0096116A">
        <w:t>страницы содержатся</w:t>
      </w:r>
      <w:r w:rsidR="000A6ABD">
        <w:t xml:space="preserve"> на </w:t>
      </w:r>
      <w:r w:rsidRPr="0096116A">
        <w:t>сайте</w:t>
      </w:r>
      <w:r w:rsidR="00A1324C">
        <w:t xml:space="preserve"> и </w:t>
      </w:r>
      <w:r w:rsidRPr="0096116A">
        <w:t>как они связаны друг</w:t>
      </w:r>
      <w:r w:rsidR="000A6ABD">
        <w:t xml:space="preserve"> с </w:t>
      </w:r>
      <w:r w:rsidRPr="0096116A">
        <w:t>другом. Также она помогает оптимизировать веб-сайт</w:t>
      </w:r>
      <w:r w:rsidR="000A6ABD">
        <w:t xml:space="preserve"> для </w:t>
      </w:r>
      <w:r w:rsidRPr="0096116A">
        <w:t>поисковых систем.</w:t>
      </w:r>
    </w:p>
    <w:p w14:paraId="04E06FD1" w14:textId="142D4DE8" w:rsidR="00596B77" w:rsidRPr="00596B77" w:rsidRDefault="00596B77" w:rsidP="00974E7F">
      <w:pPr>
        <w:spacing w:line="241" w:lineRule="auto"/>
      </w:pPr>
      <w:r w:rsidRPr="00596B77">
        <w:t xml:space="preserve">Учитывая анализ сайтов-аналогов, была создана </w:t>
      </w:r>
      <w:r>
        <w:t xml:space="preserve">иерархическая </w:t>
      </w:r>
      <w:r w:rsidRPr="00596B77">
        <w:t xml:space="preserve">структурная схема сайта </w:t>
      </w:r>
      <w:r>
        <w:t>школы визажа</w:t>
      </w:r>
      <w:r w:rsidRPr="00596B77">
        <w:t xml:space="preserve"> «</w:t>
      </w:r>
      <w:proofErr w:type="spellStart"/>
      <w:r>
        <w:rPr>
          <w:lang w:val="en-US"/>
        </w:rPr>
        <w:t>Flowress</w:t>
      </w:r>
      <w:proofErr w:type="spellEnd"/>
      <w:r w:rsidRPr="00596B77">
        <w:t>». При таком подходе</w:t>
      </w:r>
      <w:r w:rsidR="000A6ABD">
        <w:t xml:space="preserve"> к </w:t>
      </w:r>
      <w:r w:rsidRPr="00596B77">
        <w:t>организации информации пользователь всегда видит ссылки</w:t>
      </w:r>
      <w:r w:rsidR="000A6ABD">
        <w:t xml:space="preserve"> на </w:t>
      </w:r>
      <w:r w:rsidRPr="00596B77">
        <w:t>разделы</w:t>
      </w:r>
      <w:r w:rsidR="000A6ABD">
        <w:t xml:space="preserve"> в </w:t>
      </w:r>
      <w:r w:rsidRPr="00596B77">
        <w:t>меню</w:t>
      </w:r>
      <w:r>
        <w:t>.</w:t>
      </w:r>
    </w:p>
    <w:p w14:paraId="7E577717" w14:textId="21E052A6" w:rsidR="00596B77" w:rsidRDefault="00596B77" w:rsidP="00974E7F">
      <w:pPr>
        <w:spacing w:line="241" w:lineRule="auto"/>
      </w:pPr>
      <w:r>
        <w:t xml:space="preserve">Сайт содержит </w:t>
      </w:r>
      <w:r w:rsidR="006C7C11">
        <w:t>шесть</w:t>
      </w:r>
      <w:r>
        <w:t xml:space="preserve"> основных стр</w:t>
      </w:r>
      <w:r w:rsidR="00B76946">
        <w:t>а</w:t>
      </w:r>
      <w:r>
        <w:t>ниц:</w:t>
      </w:r>
    </w:p>
    <w:p w14:paraId="454CC882" w14:textId="36B49556" w:rsidR="0096426C" w:rsidRPr="00596B77" w:rsidRDefault="00596B77"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«Главная»</w:t>
      </w:r>
      <w:r>
        <w:rPr>
          <w:rFonts w:eastAsia="Times New Roman"/>
          <w:color w:val="000000"/>
          <w:szCs w:val="28"/>
          <w:lang w:val="en-US" w:eastAsia="ru-RU"/>
        </w:rPr>
        <w:t>;</w:t>
      </w:r>
    </w:p>
    <w:p w14:paraId="48D1D9A9" w14:textId="3CD69891" w:rsidR="00596B77" w:rsidRPr="00596B77" w:rsidRDefault="00596B77"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«Преподаватели»</w:t>
      </w:r>
      <w:r>
        <w:rPr>
          <w:rFonts w:eastAsia="Times New Roman"/>
          <w:color w:val="000000"/>
          <w:szCs w:val="28"/>
          <w:lang w:val="en-US" w:eastAsia="ru-RU"/>
        </w:rPr>
        <w:t>;</w:t>
      </w:r>
    </w:p>
    <w:p w14:paraId="1E2AEEC3" w14:textId="67D3FAFE" w:rsidR="00596B77" w:rsidRPr="006C7C11" w:rsidRDefault="00596B77"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«Каталог курсов»</w:t>
      </w:r>
      <w:r>
        <w:rPr>
          <w:rFonts w:eastAsia="Times New Roman"/>
          <w:color w:val="000000"/>
          <w:szCs w:val="28"/>
          <w:lang w:val="en-US" w:eastAsia="ru-RU"/>
        </w:rPr>
        <w:t>;</w:t>
      </w:r>
    </w:p>
    <w:p w14:paraId="4A50CD6C" w14:textId="23D85827" w:rsidR="006C7C11" w:rsidRPr="00596B77" w:rsidRDefault="006C7C11"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«Страница курса»</w:t>
      </w:r>
      <w:r w:rsidR="004F306A">
        <w:rPr>
          <w:rFonts w:eastAsia="Times New Roman"/>
          <w:color w:val="000000"/>
          <w:szCs w:val="28"/>
          <w:lang w:val="en-US" w:eastAsia="ru-RU"/>
        </w:rPr>
        <w:t>;</w:t>
      </w:r>
    </w:p>
    <w:p w14:paraId="40C8896C" w14:textId="2D7DA3B7" w:rsidR="00596B77" w:rsidRPr="006C7C11" w:rsidRDefault="00596B77"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«Расписание»</w:t>
      </w:r>
      <w:r>
        <w:rPr>
          <w:rFonts w:eastAsia="Times New Roman"/>
          <w:color w:val="000000"/>
          <w:szCs w:val="28"/>
          <w:lang w:val="en-US" w:eastAsia="ru-RU"/>
        </w:rPr>
        <w:t>;</w:t>
      </w:r>
    </w:p>
    <w:p w14:paraId="040953B2" w14:textId="435B7478" w:rsidR="00596B77" w:rsidRPr="006C7C11" w:rsidRDefault="00596B77"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«Контакты»</w:t>
      </w:r>
      <w:r w:rsidR="00425679">
        <w:rPr>
          <w:rFonts w:eastAsia="Times New Roman"/>
          <w:color w:val="000000"/>
          <w:szCs w:val="28"/>
          <w:lang w:eastAsia="ru-RU"/>
        </w:rPr>
        <w:t>.</w:t>
      </w:r>
    </w:p>
    <w:p w14:paraId="0A63BB47" w14:textId="228061A1" w:rsidR="00B75314" w:rsidRDefault="006C7C11" w:rsidP="00974E7F">
      <w:pPr>
        <w:spacing w:line="241" w:lineRule="auto"/>
        <w:rPr>
          <w:lang w:eastAsia="ru-RU"/>
        </w:rPr>
      </w:pPr>
      <w:r w:rsidRPr="006C7C11">
        <w:rPr>
          <w:lang w:eastAsia="ru-RU"/>
        </w:rPr>
        <w:t>Название каждой страницы говорит само</w:t>
      </w:r>
      <w:r w:rsidR="000A6ABD">
        <w:rPr>
          <w:lang w:eastAsia="ru-RU"/>
        </w:rPr>
        <w:t xml:space="preserve"> за </w:t>
      </w:r>
      <w:r w:rsidRPr="006C7C11">
        <w:rPr>
          <w:lang w:eastAsia="ru-RU"/>
        </w:rPr>
        <w:t>себя.</w:t>
      </w:r>
      <w:r w:rsidR="00AB6FB1">
        <w:rPr>
          <w:lang w:eastAsia="ru-RU"/>
        </w:rPr>
        <w:t xml:space="preserve"> После прохождения авторизации или входа</w:t>
      </w:r>
      <w:r w:rsidR="000A6ABD">
        <w:rPr>
          <w:lang w:eastAsia="ru-RU"/>
        </w:rPr>
        <w:t xml:space="preserve"> на </w:t>
      </w:r>
      <w:r w:rsidR="00AB6FB1">
        <w:rPr>
          <w:lang w:eastAsia="ru-RU"/>
        </w:rPr>
        <w:t xml:space="preserve">сайт </w:t>
      </w:r>
      <w:r w:rsidR="00536A15">
        <w:rPr>
          <w:lang w:eastAsia="ru-RU"/>
        </w:rPr>
        <w:t>пользователю становится доступной страница</w:t>
      </w:r>
      <w:r w:rsidR="000A6ABD">
        <w:rPr>
          <w:lang w:eastAsia="ru-RU"/>
        </w:rPr>
        <w:t> </w:t>
      </w:r>
      <w:r w:rsidR="00AB6FB1">
        <w:rPr>
          <w:lang w:eastAsia="ru-RU"/>
        </w:rPr>
        <w:t>«Личный кабинет»</w:t>
      </w:r>
      <w:r w:rsidR="00536A15">
        <w:rPr>
          <w:lang w:eastAsia="ru-RU"/>
        </w:rPr>
        <w:t xml:space="preserve">, где он </w:t>
      </w:r>
      <w:r w:rsidR="00AE700A">
        <w:rPr>
          <w:lang w:eastAsia="ru-RU"/>
        </w:rPr>
        <w:t>имеет возможность редактирования профиля: добавление, изменени</w:t>
      </w:r>
      <w:r w:rsidR="00413D05">
        <w:rPr>
          <w:lang w:eastAsia="ru-RU"/>
        </w:rPr>
        <w:t xml:space="preserve">е информации, просмотр </w:t>
      </w:r>
      <w:r w:rsidR="004F306A">
        <w:rPr>
          <w:lang w:eastAsia="ru-RU"/>
        </w:rPr>
        <w:t xml:space="preserve">заявок, </w:t>
      </w:r>
      <w:r w:rsidR="00127755">
        <w:rPr>
          <w:lang w:eastAsia="ru-RU"/>
        </w:rPr>
        <w:t xml:space="preserve">текущих </w:t>
      </w:r>
      <w:r w:rsidR="00536A15">
        <w:rPr>
          <w:lang w:eastAsia="ru-RU"/>
        </w:rPr>
        <w:t xml:space="preserve">и пройденных </w:t>
      </w:r>
      <w:r w:rsidR="00413D05">
        <w:rPr>
          <w:lang w:eastAsia="ru-RU"/>
        </w:rPr>
        <w:t>курсов</w:t>
      </w:r>
      <w:r w:rsidR="00536A15">
        <w:rPr>
          <w:lang w:eastAsia="ru-RU"/>
        </w:rPr>
        <w:t>,</w:t>
      </w:r>
      <w:r w:rsidR="00A1324C">
        <w:rPr>
          <w:lang w:eastAsia="ru-RU"/>
        </w:rPr>
        <w:t> </w:t>
      </w:r>
      <w:r w:rsidR="00127755">
        <w:rPr>
          <w:lang w:eastAsia="ru-RU"/>
        </w:rPr>
        <w:t>обучающих материалов</w:t>
      </w:r>
      <w:r w:rsidR="00536A15">
        <w:rPr>
          <w:lang w:eastAsia="ru-RU"/>
        </w:rPr>
        <w:t xml:space="preserve"> и заданий</w:t>
      </w:r>
      <w:r w:rsidR="00127755">
        <w:rPr>
          <w:lang w:eastAsia="ru-RU"/>
        </w:rPr>
        <w:t xml:space="preserve"> к ним</w:t>
      </w:r>
      <w:r w:rsidR="00413D05">
        <w:rPr>
          <w:lang w:eastAsia="ru-RU"/>
        </w:rPr>
        <w:t>.</w:t>
      </w:r>
    </w:p>
    <w:p w14:paraId="60D7876B" w14:textId="79893E16" w:rsidR="00425679" w:rsidRDefault="00536A15" w:rsidP="00974E7F">
      <w:pPr>
        <w:spacing w:line="241" w:lineRule="auto"/>
        <w:rPr>
          <w:lang w:eastAsia="ru-RU"/>
        </w:rPr>
      </w:pPr>
      <w:r>
        <w:rPr>
          <w:lang w:eastAsia="ru-RU"/>
        </w:rPr>
        <w:t>Для</w:t>
      </w:r>
      <w:r w:rsidR="00E86E71">
        <w:rPr>
          <w:lang w:eastAsia="ru-RU"/>
        </w:rPr>
        <w:t xml:space="preserve"> преподавател</w:t>
      </w:r>
      <w:r>
        <w:rPr>
          <w:lang w:eastAsia="ru-RU"/>
        </w:rPr>
        <w:t>я</w:t>
      </w:r>
      <w:r w:rsidR="00E86E71">
        <w:rPr>
          <w:lang w:eastAsia="ru-RU"/>
        </w:rPr>
        <w:t xml:space="preserve"> школы, вместо страницы «Личный кабинет» </w:t>
      </w:r>
      <w:r w:rsidR="00B80C96">
        <w:rPr>
          <w:lang w:eastAsia="ru-RU"/>
        </w:rPr>
        <w:t>представлена страница «Управление»</w:t>
      </w:r>
      <w:r w:rsidR="00425679">
        <w:rPr>
          <w:lang w:eastAsia="ru-RU"/>
        </w:rPr>
        <w:t>, которая содержит</w:t>
      </w:r>
      <w:r w:rsidR="000A6ABD">
        <w:rPr>
          <w:lang w:eastAsia="ru-RU"/>
        </w:rPr>
        <w:t xml:space="preserve"> в </w:t>
      </w:r>
      <w:r w:rsidR="00425679">
        <w:rPr>
          <w:lang w:eastAsia="ru-RU"/>
        </w:rPr>
        <w:t>себе следующие вкладки:</w:t>
      </w:r>
    </w:p>
    <w:p w14:paraId="55DEFC7D" w14:textId="695D6C35" w:rsidR="00425679" w:rsidRPr="00596B77" w:rsidRDefault="00425679" w:rsidP="00974E7F">
      <w:pPr>
        <w:numPr>
          <w:ilvl w:val="0"/>
          <w:numId w:val="21"/>
        </w:numPr>
        <w:spacing w:line="241" w:lineRule="auto"/>
        <w:ind w:left="0" w:firstLine="709"/>
        <w:textAlignment w:val="baseline"/>
        <w:rPr>
          <w:rFonts w:eastAsia="Times New Roman"/>
          <w:color w:val="000000"/>
          <w:szCs w:val="28"/>
          <w:lang w:eastAsia="ru-RU"/>
        </w:rPr>
      </w:pPr>
      <w:r>
        <w:rPr>
          <w:rFonts w:eastAsia="Times New Roman"/>
          <w:color w:val="000000"/>
          <w:szCs w:val="28"/>
          <w:lang w:eastAsia="ru-RU"/>
        </w:rPr>
        <w:t>«</w:t>
      </w:r>
      <w:r w:rsidR="00AF1DC9">
        <w:rPr>
          <w:rFonts w:eastAsia="Times New Roman"/>
          <w:color w:val="000000"/>
          <w:szCs w:val="28"/>
          <w:lang w:eastAsia="ru-RU"/>
        </w:rPr>
        <w:t>Мой профиль</w:t>
      </w:r>
      <w:r>
        <w:rPr>
          <w:rFonts w:eastAsia="Times New Roman"/>
          <w:color w:val="000000"/>
          <w:szCs w:val="28"/>
          <w:lang w:eastAsia="ru-RU"/>
        </w:rPr>
        <w:t>»</w:t>
      </w:r>
      <w:r w:rsidR="0010433D">
        <w:t xml:space="preserve"> – </w:t>
      </w:r>
      <w:r w:rsidR="00FB2DA6">
        <w:t>контактная</w:t>
      </w:r>
      <w:r w:rsidR="00413AE8">
        <w:t xml:space="preserve"> </w:t>
      </w:r>
      <w:r w:rsidR="00A1324C">
        <w:t>и </w:t>
      </w:r>
      <w:r w:rsidR="00FB2DA6">
        <w:t>дополнительная</w:t>
      </w:r>
      <w:r w:rsidR="00961178">
        <w:t xml:space="preserve"> </w:t>
      </w:r>
      <w:r w:rsidR="00FB2DA6">
        <w:t>информация</w:t>
      </w:r>
      <w:r w:rsidR="000A6ABD">
        <w:t xml:space="preserve"> о </w:t>
      </w:r>
      <w:r w:rsidR="00FB2DA6">
        <w:t>преподавателе</w:t>
      </w:r>
      <w:r w:rsidR="00BF7FF9">
        <w:t>, её добавление</w:t>
      </w:r>
      <w:r w:rsidR="00A1324C">
        <w:t xml:space="preserve"> и </w:t>
      </w:r>
      <w:r w:rsidR="00BF7FF9">
        <w:t>редактирование</w:t>
      </w:r>
      <w:r w:rsidRPr="00FB2DA6">
        <w:rPr>
          <w:rFonts w:eastAsia="Times New Roman"/>
          <w:color w:val="000000"/>
          <w:szCs w:val="28"/>
          <w:lang w:eastAsia="ru-RU"/>
        </w:rPr>
        <w:t>;</w:t>
      </w:r>
    </w:p>
    <w:p w14:paraId="66892837" w14:textId="7C59D70B" w:rsidR="00425679" w:rsidRPr="00596B77" w:rsidRDefault="00425679" w:rsidP="00974E7F">
      <w:pPr>
        <w:numPr>
          <w:ilvl w:val="0"/>
          <w:numId w:val="21"/>
        </w:numPr>
        <w:spacing w:line="241" w:lineRule="auto"/>
        <w:ind w:left="0" w:firstLine="709"/>
        <w:textAlignment w:val="baseline"/>
        <w:rPr>
          <w:rFonts w:eastAsia="Times New Roman"/>
          <w:color w:val="000000"/>
          <w:szCs w:val="28"/>
          <w:lang w:eastAsia="ru-RU"/>
        </w:rPr>
      </w:pPr>
      <w:r>
        <w:rPr>
          <w:rFonts w:eastAsia="Times New Roman"/>
          <w:color w:val="000000"/>
          <w:szCs w:val="28"/>
          <w:lang w:eastAsia="ru-RU"/>
        </w:rPr>
        <w:t>«</w:t>
      </w:r>
      <w:r w:rsidR="00AF1DC9">
        <w:rPr>
          <w:rFonts w:eastAsia="Times New Roman"/>
          <w:color w:val="000000"/>
          <w:szCs w:val="28"/>
          <w:lang w:eastAsia="ru-RU"/>
        </w:rPr>
        <w:t>Мои курсы</w:t>
      </w:r>
      <w:r>
        <w:rPr>
          <w:rFonts w:eastAsia="Times New Roman"/>
          <w:color w:val="000000"/>
          <w:szCs w:val="28"/>
          <w:lang w:eastAsia="ru-RU"/>
        </w:rPr>
        <w:t>»</w:t>
      </w:r>
      <w:r w:rsidR="0010433D">
        <w:t xml:space="preserve"> – </w:t>
      </w:r>
      <w:r w:rsidR="00AF1DC9">
        <w:t>просмотр</w:t>
      </w:r>
      <w:r w:rsidR="00A1324C">
        <w:t xml:space="preserve"> и </w:t>
      </w:r>
      <w:r w:rsidR="00AF1DC9">
        <w:t xml:space="preserve">редактирование </w:t>
      </w:r>
      <w:r w:rsidR="00FB2DA6">
        <w:t>курс</w:t>
      </w:r>
      <w:r w:rsidR="00AF1DC9">
        <w:t>ов</w:t>
      </w:r>
      <w:r w:rsidR="00FB2DA6">
        <w:t xml:space="preserve">, </w:t>
      </w:r>
      <w:r w:rsidR="00BF7FF9">
        <w:t xml:space="preserve">которые проводятся </w:t>
      </w:r>
      <w:r w:rsidR="004D19DC">
        <w:t xml:space="preserve">данным </w:t>
      </w:r>
      <w:r w:rsidR="00FB2DA6">
        <w:t>преподавателем</w:t>
      </w:r>
      <w:r w:rsidR="00A1324C">
        <w:t xml:space="preserve"> и </w:t>
      </w:r>
      <w:r w:rsidR="003C46BB">
        <w:t xml:space="preserve">просмотр </w:t>
      </w:r>
      <w:r w:rsidR="004D19DC">
        <w:t>клиент</w:t>
      </w:r>
      <w:r w:rsidR="003C46BB">
        <w:t>ов</w:t>
      </w:r>
      <w:r w:rsidR="004D19DC">
        <w:t>, записанны</w:t>
      </w:r>
      <w:r w:rsidR="003C46BB">
        <w:t>х</w:t>
      </w:r>
      <w:r w:rsidR="004D19DC">
        <w:t xml:space="preserve"> на них</w:t>
      </w:r>
      <w:r w:rsidR="00AF1DC9">
        <w:t>, ссылка на добавление нового курса в расписание</w:t>
      </w:r>
      <w:r w:rsidR="00FB2DA6" w:rsidRPr="00FB2DA6">
        <w:rPr>
          <w:rFonts w:eastAsia="Times New Roman"/>
          <w:color w:val="000000"/>
          <w:szCs w:val="28"/>
          <w:lang w:eastAsia="ru-RU"/>
        </w:rPr>
        <w:t>;</w:t>
      </w:r>
    </w:p>
    <w:p w14:paraId="36D8B9E5" w14:textId="1697B2B7" w:rsidR="00425679" w:rsidRDefault="00425679" w:rsidP="00FB2DA6">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lastRenderedPageBreak/>
        <w:t>«</w:t>
      </w:r>
      <w:r w:rsidR="00BA69E3">
        <w:rPr>
          <w:rFonts w:eastAsia="Times New Roman"/>
          <w:color w:val="000000"/>
          <w:szCs w:val="28"/>
          <w:lang w:eastAsia="ru-RU"/>
        </w:rPr>
        <w:t>Архив</w:t>
      </w:r>
      <w:r>
        <w:rPr>
          <w:rFonts w:eastAsia="Times New Roman"/>
          <w:color w:val="000000"/>
          <w:szCs w:val="28"/>
          <w:lang w:eastAsia="ru-RU"/>
        </w:rPr>
        <w:t xml:space="preserve"> курс</w:t>
      </w:r>
      <w:r w:rsidR="00BA69E3">
        <w:rPr>
          <w:rFonts w:eastAsia="Times New Roman"/>
          <w:color w:val="000000"/>
          <w:szCs w:val="28"/>
          <w:lang w:eastAsia="ru-RU"/>
        </w:rPr>
        <w:t>ов</w:t>
      </w:r>
      <w:r>
        <w:rPr>
          <w:rFonts w:eastAsia="Times New Roman"/>
          <w:color w:val="000000"/>
          <w:szCs w:val="28"/>
          <w:lang w:eastAsia="ru-RU"/>
        </w:rPr>
        <w:t>»</w:t>
      </w:r>
      <w:r w:rsidR="0010433D">
        <w:t xml:space="preserve"> – </w:t>
      </w:r>
      <w:r w:rsidR="00E979E0">
        <w:t>курсы, проведённые преподавателем</w:t>
      </w:r>
      <w:r w:rsidRPr="00FB2DA6">
        <w:rPr>
          <w:rFonts w:eastAsia="Times New Roman"/>
          <w:color w:val="000000"/>
          <w:szCs w:val="28"/>
          <w:lang w:eastAsia="ru-RU"/>
        </w:rPr>
        <w:t>;</w:t>
      </w:r>
    </w:p>
    <w:p w14:paraId="54AFD1AC" w14:textId="0A2668E4" w:rsidR="00E979E0" w:rsidRPr="00E979E0" w:rsidRDefault="00E979E0" w:rsidP="00E979E0">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«Курсы»</w:t>
      </w:r>
      <w:r>
        <w:t> – каталог курсов школы, добавление новых</w:t>
      </w:r>
      <w:r w:rsidR="00A1324C">
        <w:t xml:space="preserve"> и </w:t>
      </w:r>
      <w:r>
        <w:t>редактирование информации существующих курсов, изменение статуса активности курса</w:t>
      </w:r>
      <w:r w:rsidRPr="00FB2DA6">
        <w:rPr>
          <w:rFonts w:eastAsia="Times New Roman"/>
          <w:color w:val="000000"/>
          <w:szCs w:val="28"/>
          <w:lang w:eastAsia="ru-RU"/>
        </w:rPr>
        <w:t>;</w:t>
      </w:r>
    </w:p>
    <w:p w14:paraId="13810C08" w14:textId="7606BC97" w:rsidR="00425679" w:rsidRPr="00425679" w:rsidRDefault="00425679" w:rsidP="00FB2DA6">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«Обучение»</w:t>
      </w:r>
      <w:r w:rsidR="0010433D">
        <w:t xml:space="preserve"> – </w:t>
      </w:r>
      <w:r w:rsidR="00315CDE">
        <w:t xml:space="preserve">каталог </w:t>
      </w:r>
      <w:r w:rsidR="00FB2DA6">
        <w:t>урок</w:t>
      </w:r>
      <w:r w:rsidR="00315CDE">
        <w:t>ов</w:t>
      </w:r>
      <w:r w:rsidR="00FB2DA6">
        <w:t xml:space="preserve"> </w:t>
      </w:r>
      <w:r w:rsidR="00315CDE">
        <w:t>школы</w:t>
      </w:r>
      <w:r w:rsidR="00A1324C">
        <w:t xml:space="preserve"> и </w:t>
      </w:r>
      <w:r w:rsidR="00FB2DA6">
        <w:t>обучающи</w:t>
      </w:r>
      <w:r w:rsidR="00315CDE">
        <w:t>х</w:t>
      </w:r>
      <w:r w:rsidR="00FB2DA6">
        <w:t xml:space="preserve"> материал</w:t>
      </w:r>
      <w:r w:rsidR="00315CDE">
        <w:t>ов</w:t>
      </w:r>
      <w:r w:rsidR="000A6ABD">
        <w:t xml:space="preserve"> к </w:t>
      </w:r>
      <w:r w:rsidR="00FB2DA6">
        <w:t>ним, добавление</w:t>
      </w:r>
      <w:r w:rsidR="00A1324C">
        <w:t xml:space="preserve"> и </w:t>
      </w:r>
      <w:r w:rsidR="00FB2DA6">
        <w:t xml:space="preserve">редактирование </w:t>
      </w:r>
      <w:r w:rsidR="00315CDE">
        <w:t>уроков</w:t>
      </w:r>
      <w:r w:rsidR="00E979E0">
        <w:t>,</w:t>
      </w:r>
      <w:r w:rsidR="00E979E0" w:rsidRPr="00E979E0">
        <w:t xml:space="preserve"> </w:t>
      </w:r>
      <w:r w:rsidR="00E979E0">
        <w:t>изменение статуса активности урока</w:t>
      </w:r>
      <w:r>
        <w:rPr>
          <w:rFonts w:eastAsia="Times New Roman"/>
          <w:color w:val="000000"/>
          <w:szCs w:val="28"/>
          <w:lang w:eastAsia="ru-RU"/>
        </w:rPr>
        <w:t>.</w:t>
      </w:r>
    </w:p>
    <w:p w14:paraId="0831AC67" w14:textId="0B4A4675" w:rsidR="00413D05" w:rsidRDefault="00413D05" w:rsidP="006C7C11">
      <w:pPr>
        <w:rPr>
          <w:lang w:eastAsia="ru-RU"/>
        </w:rPr>
      </w:pPr>
      <w:r>
        <w:rPr>
          <w:lang w:eastAsia="ru-RU"/>
        </w:rPr>
        <w:t>Для</w:t>
      </w:r>
      <w:r w:rsidR="00425679">
        <w:rPr>
          <w:lang w:eastAsia="ru-RU"/>
        </w:rPr>
        <w:t xml:space="preserve"> администратор</w:t>
      </w:r>
      <w:r>
        <w:rPr>
          <w:lang w:eastAsia="ru-RU"/>
        </w:rPr>
        <w:t>а</w:t>
      </w:r>
      <w:r w:rsidR="000A6ABD">
        <w:rPr>
          <w:lang w:eastAsia="ru-RU"/>
        </w:rPr>
        <w:t xml:space="preserve"> на </w:t>
      </w:r>
      <w:r>
        <w:rPr>
          <w:lang w:eastAsia="ru-RU"/>
        </w:rPr>
        <w:t>странице</w:t>
      </w:r>
      <w:r w:rsidR="00425679">
        <w:rPr>
          <w:lang w:eastAsia="ru-RU"/>
        </w:rPr>
        <w:t xml:space="preserve"> «Панель администрирования»</w:t>
      </w:r>
      <w:r>
        <w:rPr>
          <w:lang w:eastAsia="ru-RU"/>
        </w:rPr>
        <w:t xml:space="preserve"> представлены следующие вкладки администрирования:</w:t>
      </w:r>
    </w:p>
    <w:p w14:paraId="4454FE12" w14:textId="63701582" w:rsidR="008A47BB" w:rsidRPr="00596B77" w:rsidRDefault="008A47BB" w:rsidP="008A47BB">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w:t>
      </w:r>
      <w:r w:rsidR="004D19DC">
        <w:rPr>
          <w:rFonts w:eastAsia="Times New Roman"/>
          <w:color w:val="000000"/>
          <w:szCs w:val="28"/>
          <w:lang w:eastAsia="ru-RU"/>
        </w:rPr>
        <w:t>Заявки</w:t>
      </w:r>
      <w:r>
        <w:rPr>
          <w:rFonts w:eastAsia="Times New Roman"/>
          <w:color w:val="000000"/>
          <w:szCs w:val="28"/>
          <w:lang w:eastAsia="ru-RU"/>
        </w:rPr>
        <w:t>»</w:t>
      </w:r>
      <w:r w:rsidR="0010433D">
        <w:t xml:space="preserve"> – </w:t>
      </w:r>
      <w:r>
        <w:t>отображение заявок пользователей</w:t>
      </w:r>
      <w:r w:rsidR="000A6ABD">
        <w:t xml:space="preserve"> на </w:t>
      </w:r>
      <w:r>
        <w:t>курс</w:t>
      </w:r>
      <w:r w:rsidR="00A74075">
        <w:t>ы</w:t>
      </w:r>
      <w:r w:rsidRPr="00FB2DA6">
        <w:rPr>
          <w:rFonts w:eastAsia="Times New Roman"/>
          <w:color w:val="000000"/>
          <w:szCs w:val="28"/>
          <w:lang w:eastAsia="ru-RU"/>
        </w:rPr>
        <w:t>;</w:t>
      </w:r>
    </w:p>
    <w:p w14:paraId="0BA3CB43" w14:textId="29976337" w:rsidR="008A47BB" w:rsidRDefault="008A47BB" w:rsidP="008A47BB">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w:t>
      </w:r>
      <w:r w:rsidR="00A74075">
        <w:rPr>
          <w:rFonts w:eastAsia="Times New Roman"/>
          <w:color w:val="000000"/>
          <w:szCs w:val="28"/>
          <w:lang w:eastAsia="ru-RU"/>
        </w:rPr>
        <w:t>Текущие курсы</w:t>
      </w:r>
      <w:r>
        <w:rPr>
          <w:rFonts w:eastAsia="Times New Roman"/>
          <w:color w:val="000000"/>
          <w:szCs w:val="28"/>
          <w:lang w:eastAsia="ru-RU"/>
        </w:rPr>
        <w:t>»</w:t>
      </w:r>
      <w:r w:rsidR="0010433D">
        <w:t xml:space="preserve"> – </w:t>
      </w:r>
      <w:r w:rsidR="00953A74">
        <w:t>расписание</w:t>
      </w:r>
      <w:r>
        <w:t xml:space="preserve"> актуальны</w:t>
      </w:r>
      <w:r w:rsidR="00953A74">
        <w:t>х</w:t>
      </w:r>
      <w:r>
        <w:t xml:space="preserve"> курс</w:t>
      </w:r>
      <w:r w:rsidR="00953A74">
        <w:t>ов</w:t>
      </w:r>
      <w:r w:rsidR="00A1324C">
        <w:t xml:space="preserve"> и </w:t>
      </w:r>
      <w:r w:rsidR="00222E43">
        <w:t>групп</w:t>
      </w:r>
      <w:r w:rsidRPr="00FB2DA6">
        <w:rPr>
          <w:rFonts w:eastAsia="Times New Roman"/>
          <w:color w:val="000000"/>
          <w:szCs w:val="28"/>
          <w:lang w:eastAsia="ru-RU"/>
        </w:rPr>
        <w:t>;</w:t>
      </w:r>
    </w:p>
    <w:p w14:paraId="18E8F382" w14:textId="629F3A34" w:rsidR="00A74075" w:rsidRPr="00A74075" w:rsidRDefault="00A74075" w:rsidP="00A74075">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«Завершённые курсы»</w:t>
      </w:r>
      <w:r>
        <w:t> – завершённые курсы школы</w:t>
      </w:r>
      <w:r w:rsidRPr="00FB2DA6">
        <w:rPr>
          <w:rFonts w:eastAsia="Times New Roman"/>
          <w:color w:val="000000"/>
          <w:szCs w:val="28"/>
          <w:lang w:eastAsia="ru-RU"/>
        </w:rPr>
        <w:t>;</w:t>
      </w:r>
    </w:p>
    <w:p w14:paraId="5B040C6B" w14:textId="5895C99A" w:rsidR="008A47BB" w:rsidRDefault="008A47BB" w:rsidP="00777914">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«Преподаватели»</w:t>
      </w:r>
      <w:r w:rsidR="0010433D">
        <w:t xml:space="preserve"> – </w:t>
      </w:r>
      <w:r>
        <w:t>преподаватели школы</w:t>
      </w:r>
      <w:r w:rsidR="00A1324C">
        <w:t xml:space="preserve"> и </w:t>
      </w:r>
      <w:r w:rsidR="00222E43">
        <w:t>заявки на преподавателя</w:t>
      </w:r>
      <w:r w:rsidRPr="00FB2DA6">
        <w:rPr>
          <w:rFonts w:eastAsia="Times New Roman"/>
          <w:color w:val="000000"/>
          <w:szCs w:val="28"/>
          <w:lang w:eastAsia="ru-RU"/>
        </w:rPr>
        <w:t>;</w:t>
      </w:r>
    </w:p>
    <w:p w14:paraId="7E26950E" w14:textId="5C346250" w:rsidR="00222E43" w:rsidRPr="00777914" w:rsidRDefault="00222E43" w:rsidP="00777914">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«Каталог курсов»</w:t>
      </w:r>
      <w:r>
        <w:t> – каталог курсов школы</w:t>
      </w:r>
      <w:r w:rsidRPr="00953A74">
        <w:t>;</w:t>
      </w:r>
    </w:p>
    <w:p w14:paraId="125229AE" w14:textId="4B2D737A" w:rsidR="00953A74" w:rsidRPr="00953A74" w:rsidRDefault="00953A74" w:rsidP="00953A74">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«Каталог уроков»</w:t>
      </w:r>
      <w:r w:rsidR="0010433D">
        <w:t xml:space="preserve"> – </w:t>
      </w:r>
      <w:r w:rsidR="00222E43">
        <w:t>каталог</w:t>
      </w:r>
      <w:r>
        <w:t xml:space="preserve"> урок</w:t>
      </w:r>
      <w:r w:rsidR="00222E43">
        <w:t>ов</w:t>
      </w:r>
      <w:r>
        <w:t xml:space="preserve"> школы</w:t>
      </w:r>
      <w:r w:rsidRPr="00953A74">
        <w:t>;</w:t>
      </w:r>
    </w:p>
    <w:p w14:paraId="1CC2639A" w14:textId="5D1C20B9" w:rsidR="00953A74" w:rsidRPr="00953A74" w:rsidRDefault="00953A74" w:rsidP="00017AAE">
      <w:pPr>
        <w:numPr>
          <w:ilvl w:val="0"/>
          <w:numId w:val="21"/>
        </w:numPr>
        <w:ind w:left="0" w:firstLine="709"/>
        <w:textAlignment w:val="baseline"/>
        <w:rPr>
          <w:rFonts w:eastAsia="Times New Roman"/>
          <w:color w:val="000000"/>
          <w:szCs w:val="28"/>
          <w:lang w:eastAsia="ru-RU"/>
        </w:rPr>
      </w:pPr>
      <w:r w:rsidRPr="00953A74">
        <w:rPr>
          <w:rFonts w:eastAsia="Times New Roman"/>
          <w:color w:val="000000"/>
          <w:szCs w:val="28"/>
          <w:lang w:eastAsia="ru-RU"/>
        </w:rPr>
        <w:t>«Консультация»</w:t>
      </w:r>
      <w:r w:rsidR="0010433D">
        <w:t xml:space="preserve"> – </w:t>
      </w:r>
      <w:r>
        <w:t>заявки</w:t>
      </w:r>
      <w:r w:rsidR="000A6ABD">
        <w:t xml:space="preserve"> с </w:t>
      </w:r>
      <w:r>
        <w:t>форм обратной связи.</w:t>
      </w:r>
    </w:p>
    <w:p w14:paraId="5995C06E" w14:textId="77777777" w:rsidR="007B09B5" w:rsidRDefault="0040172D" w:rsidP="006C7C11">
      <w:pPr>
        <w:rPr>
          <w:lang w:eastAsia="ru-RU"/>
        </w:rPr>
      </w:pPr>
      <w:r>
        <w:rPr>
          <w:lang w:eastAsia="ru-RU"/>
        </w:rPr>
        <w:t>Таким образом</w:t>
      </w:r>
      <w:r w:rsidR="00CD1FC5">
        <w:rPr>
          <w:lang w:eastAsia="ru-RU"/>
        </w:rPr>
        <w:t>, структурная схема сайта была составлена</w:t>
      </w:r>
      <w:r w:rsidR="000A6ABD">
        <w:rPr>
          <w:lang w:eastAsia="ru-RU"/>
        </w:rPr>
        <w:t xml:space="preserve"> для </w:t>
      </w:r>
      <w:r w:rsidR="00CD1FC5">
        <w:rPr>
          <w:lang w:eastAsia="ru-RU"/>
        </w:rPr>
        <w:t>каждого типа пользователей сайта.</w:t>
      </w:r>
      <w:r w:rsidR="00902B17">
        <w:rPr>
          <w:lang w:eastAsia="ru-RU"/>
        </w:rPr>
        <w:t xml:space="preserve"> </w:t>
      </w:r>
    </w:p>
    <w:p w14:paraId="384D42AC" w14:textId="392BEDF1" w:rsidR="00596B77" w:rsidRPr="00596B77" w:rsidRDefault="00902B17" w:rsidP="006C7C11">
      <w:pPr>
        <w:rPr>
          <w:lang w:eastAsia="ru-RU"/>
        </w:rPr>
      </w:pPr>
      <w:r>
        <w:rPr>
          <w:lang w:eastAsia="ru-RU"/>
        </w:rPr>
        <w:t xml:space="preserve">Структурная схема </w:t>
      </w:r>
      <w:r w:rsidR="004302B0">
        <w:rPr>
          <w:lang w:eastAsia="ru-RU"/>
        </w:rPr>
        <w:t>веб-</w:t>
      </w:r>
      <w:r>
        <w:rPr>
          <w:lang w:eastAsia="ru-RU"/>
        </w:rPr>
        <w:t xml:space="preserve">сайта представлена </w:t>
      </w:r>
      <w:r w:rsidR="008862F1" w:rsidRPr="0066464A">
        <w:t>на</w:t>
      </w:r>
      <w:r w:rsidR="008862F1">
        <w:rPr>
          <w:lang w:val="en-US"/>
        </w:rPr>
        <w:t> </w:t>
      </w:r>
      <w:r w:rsidR="008862F1" w:rsidRPr="0066464A">
        <w:t xml:space="preserve">чертеже </w:t>
      </w:r>
      <w:r w:rsidR="008862F1">
        <w:t>БГТУ</w:t>
      </w:r>
      <w:r w:rsidR="008862F1" w:rsidRPr="0066464A">
        <w:t xml:space="preserve"> 0</w:t>
      </w:r>
      <w:r w:rsidR="008862F1" w:rsidRPr="00906766">
        <w:t>1</w:t>
      </w:r>
      <w:r w:rsidR="008862F1" w:rsidRPr="0066464A">
        <w:t>.00</w:t>
      </w:r>
      <w:r w:rsidR="008862F1">
        <w:t>.</w:t>
      </w:r>
      <w:r w:rsidR="008862F1" w:rsidRPr="0066464A">
        <w:t>С1.</w:t>
      </w:r>
    </w:p>
    <w:p w14:paraId="7950D8B3" w14:textId="5E32A6F7" w:rsidR="00E87EC4" w:rsidRDefault="00BD0312" w:rsidP="00E87EC4">
      <w:pPr>
        <w:pStyle w:val="af7"/>
        <w:outlineLvl w:val="1"/>
      </w:pPr>
      <w:bookmarkStart w:id="19" w:name="_Toc168516738"/>
      <w:r>
        <w:t>2</w:t>
      </w:r>
      <w:r w:rsidR="00E87EC4">
        <w:t>.3 Проектирование базы данных</w:t>
      </w:r>
      <w:bookmarkEnd w:id="19"/>
    </w:p>
    <w:p w14:paraId="2D964683" w14:textId="70E63F9E" w:rsidR="00E87EC4" w:rsidRDefault="005A6ABB" w:rsidP="00E87EC4">
      <w:r>
        <w:t>В </w:t>
      </w:r>
      <w:r w:rsidR="00697519" w:rsidRPr="00697519">
        <w:t>процессе работы над дипломным проектом была спроектирована база данных</w:t>
      </w:r>
      <w:r w:rsidR="000A6ABD">
        <w:t xml:space="preserve"> для </w:t>
      </w:r>
      <w:r w:rsidR="00697519" w:rsidRPr="00697519">
        <w:t>будущего сайта. Итоговая база данных</w:t>
      </w:r>
      <w:r w:rsidR="003262BA">
        <w:t xml:space="preserve"> </w:t>
      </w:r>
      <w:r w:rsidR="000A6ABD">
        <w:t>для </w:t>
      </w:r>
      <w:r w:rsidR="00697519" w:rsidRPr="00697519">
        <w:t xml:space="preserve">сайта </w:t>
      </w:r>
      <w:r w:rsidR="00697519">
        <w:t>школы визажа</w:t>
      </w:r>
      <w:r w:rsidR="00697519" w:rsidRPr="00697519">
        <w:t xml:space="preserve"> «</w:t>
      </w:r>
      <w:proofErr w:type="spellStart"/>
      <w:r w:rsidR="00697519">
        <w:rPr>
          <w:lang w:val="en-US"/>
        </w:rPr>
        <w:t>Flowress</w:t>
      </w:r>
      <w:proofErr w:type="spellEnd"/>
      <w:r w:rsidR="00697519" w:rsidRPr="00697519">
        <w:t>» состоит</w:t>
      </w:r>
      <w:r w:rsidR="00497A0C">
        <w:t xml:space="preserve"> из </w:t>
      </w:r>
      <w:r w:rsidR="004651E4" w:rsidRPr="004651E4">
        <w:t>18</w:t>
      </w:r>
      <w:r w:rsidR="00697519" w:rsidRPr="004651E4">
        <w:t xml:space="preserve"> таблиц:</w:t>
      </w:r>
      <w:r w:rsidR="00DC1E1F" w:rsidRPr="004651E4">
        <w:t xml:space="preserve"> </w:t>
      </w:r>
      <w:r w:rsidR="004651E4" w:rsidRPr="004651E4">
        <w:t>16</w:t>
      </w:r>
      <w:r w:rsidR="00697519" w:rsidRPr="004651E4">
        <w:t xml:space="preserve"> взаимосвязанных между собой</w:t>
      </w:r>
      <w:r w:rsidR="00A1324C">
        <w:t xml:space="preserve"> и </w:t>
      </w:r>
      <w:r w:rsidR="007D5FF3">
        <w:t>две</w:t>
      </w:r>
      <w:r w:rsidR="00697519" w:rsidRPr="004651E4">
        <w:t xml:space="preserve"> отдельные, которые</w:t>
      </w:r>
      <w:r w:rsidR="00697519" w:rsidRPr="00697519">
        <w:t xml:space="preserve"> содержат статичную информацию.</w:t>
      </w:r>
      <w:r w:rsidR="00E87EC4">
        <w:t xml:space="preserve"> </w:t>
      </w:r>
    </w:p>
    <w:p w14:paraId="0DFB69D2" w14:textId="65452E1E" w:rsidR="00B32C94" w:rsidRPr="00DB79E2" w:rsidRDefault="00B32C94" w:rsidP="00B32C94">
      <w:pPr>
        <w:rPr>
          <w:spacing w:val="6"/>
        </w:rPr>
      </w:pPr>
      <w:r w:rsidRPr="00DB79E2">
        <w:rPr>
          <w:spacing w:val="6"/>
        </w:rPr>
        <w:t>Таблица «</w:t>
      </w:r>
      <w:r>
        <w:rPr>
          <w:spacing w:val="6"/>
          <w:lang w:val="en-US"/>
        </w:rPr>
        <w:t>U</w:t>
      </w:r>
      <w:r w:rsidRPr="00DB79E2">
        <w:rPr>
          <w:spacing w:val="6"/>
          <w:lang w:val="en-US"/>
        </w:rPr>
        <w:t>ser</w:t>
      </w:r>
      <w:r w:rsidRPr="00DB79E2">
        <w:rPr>
          <w:spacing w:val="6"/>
        </w:rPr>
        <w:t xml:space="preserve">» содержит </w:t>
      </w:r>
      <w:r w:rsidR="00AB7294">
        <w:rPr>
          <w:spacing w:val="6"/>
        </w:rPr>
        <w:t xml:space="preserve">все необходимые </w:t>
      </w:r>
      <w:r w:rsidRPr="00DB79E2">
        <w:rPr>
          <w:spacing w:val="6"/>
        </w:rPr>
        <w:t xml:space="preserve">данные </w:t>
      </w:r>
      <w:r>
        <w:rPr>
          <w:spacing w:val="6"/>
        </w:rPr>
        <w:t xml:space="preserve">учётных записей </w:t>
      </w:r>
      <w:r w:rsidRPr="00DB79E2">
        <w:rPr>
          <w:spacing w:val="6"/>
        </w:rPr>
        <w:t>веб-сайта</w:t>
      </w:r>
      <w:r>
        <w:rPr>
          <w:spacing w:val="6"/>
        </w:rPr>
        <w:t>: клиентов, преподавателей школы</w:t>
      </w:r>
      <w:r w:rsidR="00A1324C">
        <w:rPr>
          <w:spacing w:val="6"/>
        </w:rPr>
        <w:t xml:space="preserve"> и </w:t>
      </w:r>
      <w:r w:rsidRPr="00DB79E2">
        <w:rPr>
          <w:spacing w:val="6"/>
        </w:rPr>
        <w:t>администратор</w:t>
      </w:r>
      <w:r>
        <w:rPr>
          <w:spacing w:val="6"/>
        </w:rPr>
        <w:t>а</w:t>
      </w:r>
      <w:r w:rsidRPr="00DB79E2">
        <w:rPr>
          <w:spacing w:val="6"/>
        </w:rPr>
        <w:t>.</w:t>
      </w:r>
      <w:r w:rsidR="00395C7A" w:rsidRPr="00395C7A">
        <w:rPr>
          <w:spacing w:val="6"/>
        </w:rPr>
        <w:t xml:space="preserve"> </w:t>
      </w:r>
      <w:r w:rsidR="00395C7A">
        <w:rPr>
          <w:spacing w:val="6"/>
        </w:rPr>
        <w:t>Пользователи могут просмотреть эти данные в личном кабинете</w:t>
      </w:r>
      <w:r w:rsidR="003262BA">
        <w:rPr>
          <w:spacing w:val="6"/>
        </w:rPr>
        <w:t xml:space="preserve"> </w:t>
      </w:r>
      <w:r w:rsidR="00A1324C">
        <w:rPr>
          <w:spacing w:val="6"/>
        </w:rPr>
        <w:t>и </w:t>
      </w:r>
      <w:r w:rsidR="00395C7A">
        <w:rPr>
          <w:spacing w:val="6"/>
        </w:rPr>
        <w:t>редактировать их.</w:t>
      </w:r>
      <w:r>
        <w:rPr>
          <w:spacing w:val="6"/>
        </w:rPr>
        <w:t xml:space="preserve"> </w:t>
      </w:r>
      <w:r w:rsidR="00C86452">
        <w:rPr>
          <w:spacing w:val="6"/>
        </w:rPr>
        <w:t>С</w:t>
      </w:r>
      <w:r w:rsidRPr="00DB79E2">
        <w:t xml:space="preserve">труктура </w:t>
      </w:r>
      <w:r w:rsidR="00C86452">
        <w:t>таблицы «</w:t>
      </w:r>
      <w:r w:rsidR="00C86452">
        <w:rPr>
          <w:lang w:val="en-US"/>
        </w:rPr>
        <w:t>User</w:t>
      </w:r>
      <w:r w:rsidR="00C86452">
        <w:t xml:space="preserve">» </w:t>
      </w:r>
      <w:r w:rsidRPr="00DB79E2">
        <w:t>представлена</w:t>
      </w:r>
      <w:r w:rsidR="000A6ABD">
        <w:t xml:space="preserve"> в </w:t>
      </w:r>
      <w:r w:rsidRPr="00DB79E2">
        <w:t xml:space="preserve">таблице </w:t>
      </w:r>
      <w:r w:rsidR="00C71873">
        <w:t>2</w:t>
      </w:r>
      <w:r w:rsidRPr="00DB79E2">
        <w:t xml:space="preserve">.5. </w:t>
      </w:r>
    </w:p>
    <w:p w14:paraId="2BFF4237" w14:textId="3CAF4C67" w:rsidR="009F5A68" w:rsidRPr="009F5A68" w:rsidRDefault="009F5A68" w:rsidP="009F5A68">
      <w:pPr>
        <w:pStyle w:val="af1"/>
      </w:pPr>
      <w:r>
        <w:t>Таблица </w:t>
      </w:r>
      <w:r w:rsidR="00C71873">
        <w:t>2</w:t>
      </w:r>
      <w:r>
        <w:t>.</w:t>
      </w:r>
      <w:r w:rsidRPr="009F5A68">
        <w:t>5</w:t>
      </w:r>
      <w:r w:rsidR="0010433D">
        <w:t xml:space="preserve"> – </w:t>
      </w:r>
      <w:r>
        <w:t>Структура таблицы «</w:t>
      </w:r>
      <w:r>
        <w:rPr>
          <w:lang w:val="en-US"/>
        </w:rPr>
        <w:t>User</w:t>
      </w:r>
      <w:r>
        <w:t>»</w:t>
      </w:r>
    </w:p>
    <w:tbl>
      <w:tblPr>
        <w:tblStyle w:val="ac"/>
        <w:tblW w:w="5000" w:type="pct"/>
        <w:tblLook w:val="04A0" w:firstRow="1" w:lastRow="0" w:firstColumn="1" w:lastColumn="0" w:noHBand="0" w:noVBand="1"/>
      </w:tblPr>
      <w:tblGrid>
        <w:gridCol w:w="2035"/>
        <w:gridCol w:w="2436"/>
        <w:gridCol w:w="5554"/>
      </w:tblGrid>
      <w:tr w:rsidR="009F5A68" w14:paraId="5D787A5D" w14:textId="77777777" w:rsidTr="005207B2">
        <w:tc>
          <w:tcPr>
            <w:tcW w:w="1015" w:type="pct"/>
          </w:tcPr>
          <w:p w14:paraId="4AE292F6" w14:textId="36FF2B8D" w:rsidR="009F5A68" w:rsidRDefault="009F5A68" w:rsidP="009F5A68">
            <w:pPr>
              <w:ind w:firstLine="0"/>
              <w:jc w:val="center"/>
            </w:pPr>
            <w:r>
              <w:t>Поле</w:t>
            </w:r>
          </w:p>
        </w:tc>
        <w:tc>
          <w:tcPr>
            <w:tcW w:w="1215" w:type="pct"/>
          </w:tcPr>
          <w:p w14:paraId="0315812C" w14:textId="4A975E0C" w:rsidR="009F5A68" w:rsidRDefault="009F5A68" w:rsidP="009F5A68">
            <w:pPr>
              <w:ind w:firstLine="0"/>
              <w:jc w:val="center"/>
            </w:pPr>
            <w:r>
              <w:t>Тип</w:t>
            </w:r>
          </w:p>
        </w:tc>
        <w:tc>
          <w:tcPr>
            <w:tcW w:w="2770" w:type="pct"/>
          </w:tcPr>
          <w:p w14:paraId="712CC46D" w14:textId="37C8D2BF" w:rsidR="009F5A68" w:rsidRDefault="009F5A68" w:rsidP="009F5A68">
            <w:pPr>
              <w:ind w:firstLine="0"/>
              <w:jc w:val="center"/>
            </w:pPr>
            <w:r>
              <w:t>Описание</w:t>
            </w:r>
          </w:p>
        </w:tc>
      </w:tr>
      <w:tr w:rsidR="009F5A68" w14:paraId="4C04F4B9" w14:textId="77777777" w:rsidTr="00906766">
        <w:trPr>
          <w:trHeight w:val="340"/>
        </w:trPr>
        <w:tc>
          <w:tcPr>
            <w:tcW w:w="1015" w:type="pct"/>
          </w:tcPr>
          <w:p w14:paraId="71FB29DC" w14:textId="6EA43229" w:rsidR="009F5A68" w:rsidRDefault="009F5A68" w:rsidP="00187B71">
            <w:pPr>
              <w:ind w:firstLine="0"/>
            </w:pPr>
            <w:r>
              <w:t>ID</w:t>
            </w:r>
          </w:p>
        </w:tc>
        <w:tc>
          <w:tcPr>
            <w:tcW w:w="1215" w:type="pct"/>
          </w:tcPr>
          <w:p w14:paraId="5A731C41" w14:textId="5DD0548F" w:rsidR="009F5A68" w:rsidRPr="00FF77FC" w:rsidRDefault="00FF77FC" w:rsidP="00187B71">
            <w:pPr>
              <w:ind w:firstLine="0"/>
              <w:rPr>
                <w:lang w:val="en-US"/>
              </w:rPr>
            </w:pPr>
            <w:proofErr w:type="gramStart"/>
            <w:r>
              <w:rPr>
                <w:lang w:val="en-US"/>
              </w:rPr>
              <w:t>int(</w:t>
            </w:r>
            <w:proofErr w:type="gramEnd"/>
            <w:r>
              <w:rPr>
                <w:lang w:val="en-US"/>
              </w:rPr>
              <w:t>10)</w:t>
            </w:r>
          </w:p>
        </w:tc>
        <w:tc>
          <w:tcPr>
            <w:tcW w:w="2770" w:type="pct"/>
          </w:tcPr>
          <w:p w14:paraId="4B81C239" w14:textId="0BD289CC" w:rsidR="009F5A68" w:rsidRDefault="00932E1C" w:rsidP="00187B71">
            <w:pPr>
              <w:ind w:firstLine="0"/>
            </w:pPr>
            <w:r w:rsidRPr="00D3295F">
              <w:t>Уникальный идентификатор пользователя</w:t>
            </w:r>
          </w:p>
        </w:tc>
      </w:tr>
      <w:tr w:rsidR="009F5A68" w14:paraId="6DC3B06D" w14:textId="77777777" w:rsidTr="00906766">
        <w:trPr>
          <w:trHeight w:val="340"/>
        </w:trPr>
        <w:tc>
          <w:tcPr>
            <w:tcW w:w="1015" w:type="pct"/>
          </w:tcPr>
          <w:p w14:paraId="752D4C3F" w14:textId="4F3017C4" w:rsidR="009F5A68" w:rsidRPr="009F5A68" w:rsidRDefault="009F5A68" w:rsidP="00187B71">
            <w:pPr>
              <w:ind w:firstLine="0"/>
              <w:rPr>
                <w:lang w:val="en-US"/>
              </w:rPr>
            </w:pPr>
            <w:r>
              <w:rPr>
                <w:lang w:val="en-US"/>
              </w:rPr>
              <w:t>name</w:t>
            </w:r>
          </w:p>
        </w:tc>
        <w:tc>
          <w:tcPr>
            <w:tcW w:w="1215" w:type="pct"/>
          </w:tcPr>
          <w:p w14:paraId="32FD7177" w14:textId="7D71269D"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65D3146E" w14:textId="29165827" w:rsidR="009F5A68" w:rsidRDefault="00932E1C" w:rsidP="00187B71">
            <w:pPr>
              <w:ind w:firstLine="0"/>
            </w:pPr>
            <w:r>
              <w:t>Имя пользователя</w:t>
            </w:r>
          </w:p>
        </w:tc>
      </w:tr>
      <w:tr w:rsidR="009F5A68" w14:paraId="0F2501D8" w14:textId="77777777" w:rsidTr="00906766">
        <w:trPr>
          <w:trHeight w:val="340"/>
        </w:trPr>
        <w:tc>
          <w:tcPr>
            <w:tcW w:w="1015" w:type="pct"/>
          </w:tcPr>
          <w:p w14:paraId="07543818" w14:textId="1F12EA7B" w:rsidR="009F5A68" w:rsidRPr="009F5A68" w:rsidRDefault="009F5A68" w:rsidP="00187B71">
            <w:pPr>
              <w:ind w:firstLine="0"/>
              <w:rPr>
                <w:lang w:val="en-US"/>
              </w:rPr>
            </w:pPr>
            <w:r>
              <w:rPr>
                <w:lang w:val="en-US"/>
              </w:rPr>
              <w:t>email</w:t>
            </w:r>
          </w:p>
        </w:tc>
        <w:tc>
          <w:tcPr>
            <w:tcW w:w="1215" w:type="pct"/>
          </w:tcPr>
          <w:p w14:paraId="7738149B" w14:textId="491E3E49"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44F892D0" w14:textId="2B0D2ACE" w:rsidR="009F5A68" w:rsidRDefault="00932E1C" w:rsidP="00187B71">
            <w:pPr>
              <w:ind w:firstLine="0"/>
            </w:pPr>
            <w:r>
              <w:t>Электронная почта</w:t>
            </w:r>
            <w:r w:rsidR="00F7623F">
              <w:t xml:space="preserve"> пользователя</w:t>
            </w:r>
          </w:p>
        </w:tc>
      </w:tr>
      <w:tr w:rsidR="009F5A68" w14:paraId="46DF4BE9" w14:textId="77777777" w:rsidTr="00906766">
        <w:trPr>
          <w:trHeight w:val="340"/>
        </w:trPr>
        <w:tc>
          <w:tcPr>
            <w:tcW w:w="1015" w:type="pct"/>
          </w:tcPr>
          <w:p w14:paraId="19C46B80" w14:textId="70AC619B" w:rsidR="009F5A68" w:rsidRPr="009F5A68" w:rsidRDefault="009F5A68" w:rsidP="00187B71">
            <w:pPr>
              <w:ind w:firstLine="0"/>
              <w:rPr>
                <w:lang w:val="en-US"/>
              </w:rPr>
            </w:pPr>
            <w:r>
              <w:rPr>
                <w:lang w:val="en-US"/>
              </w:rPr>
              <w:t>telephone</w:t>
            </w:r>
          </w:p>
        </w:tc>
        <w:tc>
          <w:tcPr>
            <w:tcW w:w="1215" w:type="pct"/>
          </w:tcPr>
          <w:p w14:paraId="43A05122" w14:textId="3DC8831D"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1F5CD18A" w14:textId="5154C02B" w:rsidR="009F5A68" w:rsidRDefault="00932E1C" w:rsidP="00187B71">
            <w:pPr>
              <w:ind w:firstLine="0"/>
            </w:pPr>
            <w:r>
              <w:t>Мобильный телефон</w:t>
            </w:r>
            <w:r w:rsidR="00F7623F">
              <w:t xml:space="preserve"> </w:t>
            </w:r>
          </w:p>
        </w:tc>
      </w:tr>
      <w:tr w:rsidR="009F5A68" w14:paraId="51CC5D6C" w14:textId="77777777" w:rsidTr="00906766">
        <w:trPr>
          <w:trHeight w:val="340"/>
        </w:trPr>
        <w:tc>
          <w:tcPr>
            <w:tcW w:w="1015" w:type="pct"/>
          </w:tcPr>
          <w:p w14:paraId="7F700CFF" w14:textId="077655B2" w:rsidR="009F5A68" w:rsidRDefault="009F5A68" w:rsidP="00187B71">
            <w:pPr>
              <w:ind w:firstLine="0"/>
            </w:pPr>
            <w:r>
              <w:rPr>
                <w:lang w:val="en-US"/>
              </w:rPr>
              <w:t>photo</w:t>
            </w:r>
          </w:p>
        </w:tc>
        <w:tc>
          <w:tcPr>
            <w:tcW w:w="1215" w:type="pct"/>
          </w:tcPr>
          <w:p w14:paraId="7DD2D0BD" w14:textId="78E34187" w:rsidR="009F5A68" w:rsidRDefault="00FF77FC" w:rsidP="00187B71">
            <w:pPr>
              <w:ind w:firstLine="0"/>
            </w:pPr>
            <w:proofErr w:type="gramStart"/>
            <w:r w:rsidRPr="00D3295F">
              <w:rPr>
                <w:lang w:val="en-US"/>
              </w:rPr>
              <w:t>varchar</w:t>
            </w:r>
            <w:r w:rsidRPr="00756E97">
              <w:t>(</w:t>
            </w:r>
            <w:proofErr w:type="gramEnd"/>
            <w:r w:rsidRPr="00756E97">
              <w:t>256)</w:t>
            </w:r>
          </w:p>
        </w:tc>
        <w:tc>
          <w:tcPr>
            <w:tcW w:w="2770" w:type="pct"/>
          </w:tcPr>
          <w:p w14:paraId="08AF8D4C" w14:textId="02B4CFE1" w:rsidR="009F5A68" w:rsidRDefault="00A5326C" w:rsidP="00187B71">
            <w:pPr>
              <w:ind w:firstLine="0"/>
            </w:pPr>
            <w:r>
              <w:t>Путь</w:t>
            </w:r>
            <w:r w:rsidR="00A1324C">
              <w:t xml:space="preserve"> и </w:t>
            </w:r>
            <w:r>
              <w:t>название ф</w:t>
            </w:r>
            <w:r w:rsidR="00FB6B28">
              <w:t>отографи</w:t>
            </w:r>
            <w:r>
              <w:t>и</w:t>
            </w:r>
            <w:r w:rsidR="00FB6B28">
              <w:t xml:space="preserve"> профиля</w:t>
            </w:r>
          </w:p>
        </w:tc>
      </w:tr>
      <w:tr w:rsidR="009F5A68" w14:paraId="00A0047A" w14:textId="77777777" w:rsidTr="00906766">
        <w:trPr>
          <w:trHeight w:val="340"/>
        </w:trPr>
        <w:tc>
          <w:tcPr>
            <w:tcW w:w="1015" w:type="pct"/>
          </w:tcPr>
          <w:p w14:paraId="1AC523AE" w14:textId="07FBABDF" w:rsidR="009F5A68" w:rsidRDefault="009F5A68" w:rsidP="00187B71">
            <w:pPr>
              <w:ind w:firstLine="0"/>
              <w:rPr>
                <w:lang w:val="en-US"/>
              </w:rPr>
            </w:pPr>
            <w:r>
              <w:rPr>
                <w:lang w:val="en-US"/>
              </w:rPr>
              <w:t>password</w:t>
            </w:r>
          </w:p>
        </w:tc>
        <w:tc>
          <w:tcPr>
            <w:tcW w:w="1215" w:type="pct"/>
          </w:tcPr>
          <w:p w14:paraId="17F685A2" w14:textId="5F41C817"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67714CE6" w14:textId="3DAF6844" w:rsidR="009F5A68" w:rsidRDefault="00FB6B28" w:rsidP="00187B71">
            <w:pPr>
              <w:ind w:firstLine="0"/>
            </w:pPr>
            <w:r>
              <w:t>Пароль учётной записи</w:t>
            </w:r>
          </w:p>
        </w:tc>
      </w:tr>
      <w:tr w:rsidR="009F5A68" w14:paraId="5999B309" w14:textId="77777777" w:rsidTr="005207B2">
        <w:tc>
          <w:tcPr>
            <w:tcW w:w="1015" w:type="pct"/>
          </w:tcPr>
          <w:p w14:paraId="64EB390B" w14:textId="1D6B7256" w:rsidR="009F5A68" w:rsidRDefault="009F5A68" w:rsidP="00187B71">
            <w:pPr>
              <w:ind w:firstLine="0"/>
              <w:rPr>
                <w:lang w:val="en-US"/>
              </w:rPr>
            </w:pPr>
            <w:r>
              <w:rPr>
                <w:lang w:val="en-US"/>
              </w:rPr>
              <w:t>salt</w:t>
            </w:r>
          </w:p>
        </w:tc>
        <w:tc>
          <w:tcPr>
            <w:tcW w:w="1215" w:type="pct"/>
          </w:tcPr>
          <w:p w14:paraId="2EF84D6A" w14:textId="46B04F0A" w:rsidR="009F5A68" w:rsidRDefault="00FF77FC" w:rsidP="00187B71">
            <w:pPr>
              <w:ind w:firstLine="0"/>
            </w:pPr>
            <w:proofErr w:type="gramStart"/>
            <w:r w:rsidRPr="00D3295F">
              <w:rPr>
                <w:lang w:val="en-US"/>
              </w:rPr>
              <w:t>varchar</w:t>
            </w:r>
            <w:r w:rsidRPr="00756E97">
              <w:t>(</w:t>
            </w:r>
            <w:proofErr w:type="gramEnd"/>
            <w:r>
              <w:t>10</w:t>
            </w:r>
            <w:r w:rsidRPr="00756E97">
              <w:t>)</w:t>
            </w:r>
          </w:p>
        </w:tc>
        <w:tc>
          <w:tcPr>
            <w:tcW w:w="2770" w:type="pct"/>
          </w:tcPr>
          <w:p w14:paraId="06BE9D00" w14:textId="6B3345F3" w:rsidR="009F5A68" w:rsidRDefault="00FB6B28" w:rsidP="00187B71">
            <w:pPr>
              <w:ind w:firstLine="0"/>
            </w:pPr>
            <w:r>
              <w:t>Поле, использующееся</w:t>
            </w:r>
            <w:r w:rsidR="000A6ABD">
              <w:t xml:space="preserve"> в </w:t>
            </w:r>
            <w:r>
              <w:t>пароле</w:t>
            </w:r>
            <w:r w:rsidR="00A1324C">
              <w:t xml:space="preserve"> и </w:t>
            </w:r>
            <w:r>
              <w:t>создающее его дополнительную защиту</w:t>
            </w:r>
          </w:p>
        </w:tc>
      </w:tr>
      <w:tr w:rsidR="009F5A68" w14:paraId="30E4A991" w14:textId="77777777" w:rsidTr="005207B2">
        <w:tc>
          <w:tcPr>
            <w:tcW w:w="1015" w:type="pct"/>
          </w:tcPr>
          <w:p w14:paraId="7D39E3A7" w14:textId="1D2CEEEC" w:rsidR="009F5A68" w:rsidRDefault="009F5A68" w:rsidP="00187B71">
            <w:pPr>
              <w:ind w:firstLine="0"/>
              <w:rPr>
                <w:lang w:val="en-US"/>
              </w:rPr>
            </w:pPr>
            <w:proofErr w:type="spellStart"/>
            <w:r>
              <w:rPr>
                <w:lang w:val="en-US"/>
              </w:rPr>
              <w:t>userType</w:t>
            </w:r>
            <w:proofErr w:type="spellEnd"/>
          </w:p>
        </w:tc>
        <w:tc>
          <w:tcPr>
            <w:tcW w:w="1215" w:type="pct"/>
          </w:tcPr>
          <w:p w14:paraId="30DF6F09" w14:textId="74D4FE15"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06B38AE8" w14:textId="5F0E5224" w:rsidR="009F5A68" w:rsidRDefault="00FB6B28" w:rsidP="00187B71">
            <w:pPr>
              <w:ind w:firstLine="0"/>
            </w:pPr>
            <w:r>
              <w:t>Поле</w:t>
            </w:r>
            <w:r w:rsidR="000A6ABD">
              <w:t xml:space="preserve"> для </w:t>
            </w:r>
            <w:r>
              <w:t>определения типа учётной записи</w:t>
            </w:r>
            <w:r w:rsidR="00FD6B81">
              <w:t xml:space="preserve"> пользователя</w:t>
            </w:r>
          </w:p>
        </w:tc>
      </w:tr>
    </w:tbl>
    <w:p w14:paraId="2828D6A5" w14:textId="1F9D571E" w:rsidR="009F5A68" w:rsidRPr="00914556" w:rsidRDefault="005B4F0C" w:rsidP="00914E7E">
      <w:pPr>
        <w:pStyle w:val="af3"/>
      </w:pPr>
      <w:r>
        <w:t>Таблица «</w:t>
      </w:r>
      <w:r>
        <w:rPr>
          <w:lang w:val="en-US"/>
        </w:rPr>
        <w:t>Master</w:t>
      </w:r>
      <w:r>
        <w:t>» хранит</w:t>
      </w:r>
      <w:r w:rsidR="000A6ABD">
        <w:t xml:space="preserve"> в </w:t>
      </w:r>
      <w:r w:rsidR="006D461A">
        <w:t>себе</w:t>
      </w:r>
      <w:r w:rsidR="003262BA">
        <w:t xml:space="preserve"> </w:t>
      </w:r>
      <w:r w:rsidR="006D461A">
        <w:t>дополнительную информацию</w:t>
      </w:r>
      <w:r w:rsidR="000A6ABD">
        <w:t xml:space="preserve"> о </w:t>
      </w:r>
      <w:r w:rsidR="006D461A">
        <w:t>преподавател</w:t>
      </w:r>
      <w:r w:rsidR="00914556">
        <w:t>ях</w:t>
      </w:r>
      <w:r w:rsidR="006D461A">
        <w:t xml:space="preserve"> школы</w:t>
      </w:r>
      <w:r w:rsidR="00B7304C">
        <w:t>.</w:t>
      </w:r>
      <w:r w:rsidR="00914556">
        <w:t xml:space="preserve"> Таблица </w:t>
      </w:r>
      <w:r w:rsidR="00A5326C">
        <w:t>«</w:t>
      </w:r>
      <w:r w:rsidR="00A5326C">
        <w:rPr>
          <w:lang w:val="en-US"/>
        </w:rPr>
        <w:t>Master</w:t>
      </w:r>
      <w:r w:rsidR="00A5326C">
        <w:t>» содержит поле «</w:t>
      </w:r>
      <w:r w:rsidR="00A5326C">
        <w:rPr>
          <w:lang w:val="en-US"/>
        </w:rPr>
        <w:t>ID</w:t>
      </w:r>
      <w:r w:rsidR="00A5326C" w:rsidRPr="00A5326C">
        <w:t>_</w:t>
      </w:r>
      <w:r w:rsidR="00A5326C">
        <w:rPr>
          <w:lang w:val="en-US"/>
        </w:rPr>
        <w:t>user</w:t>
      </w:r>
      <w:r w:rsidR="00A5326C">
        <w:t>»,</w:t>
      </w:r>
      <w:r w:rsidR="000A6ABD">
        <w:t xml:space="preserve"> за </w:t>
      </w:r>
      <w:r w:rsidR="00A5326C">
        <w:t xml:space="preserve">счёт которого она </w:t>
      </w:r>
      <w:r w:rsidR="00914556">
        <w:t>связ</w:t>
      </w:r>
      <w:r w:rsidR="00A5326C">
        <w:t>ывается</w:t>
      </w:r>
      <w:r w:rsidR="000A6ABD">
        <w:t xml:space="preserve"> с </w:t>
      </w:r>
      <w:r w:rsidR="00914556">
        <w:t>таблицей «</w:t>
      </w:r>
      <w:r w:rsidR="00914556">
        <w:rPr>
          <w:lang w:val="en-US"/>
        </w:rPr>
        <w:t>User</w:t>
      </w:r>
      <w:r w:rsidR="00914556">
        <w:t>»</w:t>
      </w:r>
      <w:r w:rsidR="00A5326C">
        <w:t>.</w:t>
      </w:r>
    </w:p>
    <w:p w14:paraId="78F98DB7" w14:textId="197E81F0" w:rsidR="0095511A" w:rsidRDefault="0095511A" w:rsidP="007B7B04">
      <w:pPr>
        <w:spacing w:line="242" w:lineRule="auto"/>
      </w:pPr>
      <w:r>
        <w:lastRenderedPageBreak/>
        <w:t>Курсы школы формируются</w:t>
      </w:r>
      <w:r w:rsidR="000A6ABD">
        <w:t xml:space="preserve"> на </w:t>
      </w:r>
      <w:r>
        <w:t>основе уроков</w:t>
      </w:r>
      <w:r w:rsidR="005841ED">
        <w:t>. Таблица</w:t>
      </w:r>
      <w:r w:rsidR="00101482">
        <w:t xml:space="preserve"> «</w:t>
      </w:r>
      <w:r w:rsidR="00101482">
        <w:rPr>
          <w:lang w:val="en-US"/>
        </w:rPr>
        <w:t>Lesson</w:t>
      </w:r>
      <w:r w:rsidR="00101482">
        <w:t>»</w:t>
      </w:r>
      <w:r w:rsidR="00101482" w:rsidRPr="00101482">
        <w:t xml:space="preserve"> </w:t>
      </w:r>
      <w:r w:rsidR="00101482">
        <w:t>хранит данные об этих уроках: название, описание</w:t>
      </w:r>
      <w:r w:rsidR="005A6ABB">
        <w:t>,</w:t>
      </w:r>
      <w:r w:rsidR="000A6ABD">
        <w:t xml:space="preserve"> а </w:t>
      </w:r>
      <w:r w:rsidR="00101482">
        <w:t>также поля</w:t>
      </w:r>
      <w:r w:rsidR="000A6ABD">
        <w:t xml:space="preserve"> для </w:t>
      </w:r>
      <w:r w:rsidR="00101482">
        <w:t xml:space="preserve">предоставления </w:t>
      </w:r>
      <w:r w:rsidR="00681A3B">
        <w:t xml:space="preserve">дополнительных обучающих </w:t>
      </w:r>
      <w:r w:rsidR="002971BF">
        <w:t>материалов</w:t>
      </w:r>
      <w:r w:rsidR="00A1324C">
        <w:t xml:space="preserve"> и </w:t>
      </w:r>
      <w:r w:rsidR="002971BF">
        <w:t>домашнего задания</w:t>
      </w:r>
      <w:r w:rsidR="000A6ABD">
        <w:t xml:space="preserve"> к </w:t>
      </w:r>
      <w:r w:rsidR="002971BF">
        <w:t>данному уроку</w:t>
      </w:r>
      <w:r w:rsidR="00E5104E" w:rsidRPr="00E5104E">
        <w:t>.</w:t>
      </w:r>
      <w:r w:rsidR="00AA1435">
        <w:t xml:space="preserve"> Структура </w:t>
      </w:r>
      <w:r w:rsidR="00AA1435" w:rsidRPr="00AA1435">
        <w:t>таблицы «</w:t>
      </w:r>
      <w:r w:rsidR="00AA1435">
        <w:rPr>
          <w:lang w:val="en-US"/>
        </w:rPr>
        <w:t>Lesson</w:t>
      </w:r>
      <w:r w:rsidR="00AA1435" w:rsidRPr="00AA1435">
        <w:t>» представлена</w:t>
      </w:r>
      <w:r w:rsidR="000A6ABD">
        <w:t xml:space="preserve"> в </w:t>
      </w:r>
      <w:r w:rsidR="00AA1435" w:rsidRPr="00AA1435">
        <w:t xml:space="preserve">таблице </w:t>
      </w:r>
      <w:r w:rsidR="00C71873">
        <w:t>2</w:t>
      </w:r>
      <w:r w:rsidR="00AA1435" w:rsidRPr="00AA1435">
        <w:t>.</w:t>
      </w:r>
      <w:r w:rsidR="00025CF6">
        <w:t>6</w:t>
      </w:r>
      <w:r w:rsidR="00AA1435" w:rsidRPr="00AA1435">
        <w:t>.</w:t>
      </w:r>
    </w:p>
    <w:p w14:paraId="14659C0F" w14:textId="6C95BF46" w:rsidR="00BA1CE3" w:rsidRPr="009F5A68" w:rsidRDefault="00BA1CE3" w:rsidP="007B7B04">
      <w:pPr>
        <w:pStyle w:val="af1"/>
        <w:spacing w:line="242" w:lineRule="auto"/>
      </w:pPr>
      <w:r>
        <w:t>Таблица </w:t>
      </w:r>
      <w:r w:rsidR="00C71873">
        <w:t>2</w:t>
      </w:r>
      <w:r>
        <w:t>.</w:t>
      </w:r>
      <w:r w:rsidR="00025CF6">
        <w:t>6</w:t>
      </w:r>
      <w:r w:rsidR="0010433D">
        <w:t xml:space="preserve"> – </w:t>
      </w:r>
      <w:r>
        <w:t>Структура таблицы «</w:t>
      </w:r>
      <w:r>
        <w:rPr>
          <w:lang w:val="en-US"/>
        </w:rPr>
        <w:t>Lesson</w:t>
      </w:r>
      <w:r>
        <w:t>»</w:t>
      </w:r>
    </w:p>
    <w:tbl>
      <w:tblPr>
        <w:tblStyle w:val="ac"/>
        <w:tblW w:w="5000" w:type="pct"/>
        <w:tblLook w:val="04A0" w:firstRow="1" w:lastRow="0" w:firstColumn="1" w:lastColumn="0" w:noHBand="0" w:noVBand="1"/>
      </w:tblPr>
      <w:tblGrid>
        <w:gridCol w:w="2035"/>
        <w:gridCol w:w="2436"/>
        <w:gridCol w:w="5554"/>
      </w:tblGrid>
      <w:tr w:rsidR="00BA1CE3" w14:paraId="6DB20595" w14:textId="77777777" w:rsidTr="00924E91">
        <w:tc>
          <w:tcPr>
            <w:tcW w:w="1015" w:type="pct"/>
          </w:tcPr>
          <w:p w14:paraId="1920B362" w14:textId="77777777" w:rsidR="00BA1CE3" w:rsidRDefault="00BA1CE3" w:rsidP="007B7B04">
            <w:pPr>
              <w:spacing w:line="242" w:lineRule="auto"/>
              <w:ind w:firstLine="0"/>
              <w:jc w:val="center"/>
            </w:pPr>
            <w:r>
              <w:t>Поле</w:t>
            </w:r>
          </w:p>
        </w:tc>
        <w:tc>
          <w:tcPr>
            <w:tcW w:w="1215" w:type="pct"/>
          </w:tcPr>
          <w:p w14:paraId="168E7877" w14:textId="77777777" w:rsidR="00BA1CE3" w:rsidRDefault="00BA1CE3" w:rsidP="007B7B04">
            <w:pPr>
              <w:spacing w:line="242" w:lineRule="auto"/>
              <w:ind w:firstLine="0"/>
              <w:jc w:val="center"/>
            </w:pPr>
            <w:r>
              <w:t>Тип</w:t>
            </w:r>
          </w:p>
        </w:tc>
        <w:tc>
          <w:tcPr>
            <w:tcW w:w="2770" w:type="pct"/>
          </w:tcPr>
          <w:p w14:paraId="72B03A1B" w14:textId="77777777" w:rsidR="00BA1CE3" w:rsidRDefault="00BA1CE3" w:rsidP="007B7B04">
            <w:pPr>
              <w:spacing w:line="242" w:lineRule="auto"/>
              <w:ind w:firstLine="0"/>
              <w:jc w:val="center"/>
            </w:pPr>
            <w:r>
              <w:t>Описание</w:t>
            </w:r>
          </w:p>
        </w:tc>
      </w:tr>
      <w:tr w:rsidR="00BA1CE3" w14:paraId="63727BF2" w14:textId="77777777" w:rsidTr="00924E91">
        <w:tc>
          <w:tcPr>
            <w:tcW w:w="1015" w:type="pct"/>
          </w:tcPr>
          <w:p w14:paraId="618D14FF" w14:textId="77777777" w:rsidR="00BA1CE3" w:rsidRDefault="00BA1CE3" w:rsidP="007B7B04">
            <w:pPr>
              <w:spacing w:line="242" w:lineRule="auto"/>
              <w:ind w:firstLine="0"/>
            </w:pPr>
            <w:r>
              <w:t>ID</w:t>
            </w:r>
          </w:p>
        </w:tc>
        <w:tc>
          <w:tcPr>
            <w:tcW w:w="1215" w:type="pct"/>
          </w:tcPr>
          <w:p w14:paraId="7C6B5BD1" w14:textId="77777777" w:rsidR="00BA1CE3" w:rsidRPr="00FF77FC" w:rsidRDefault="00BA1CE3" w:rsidP="007B7B04">
            <w:pPr>
              <w:spacing w:line="242" w:lineRule="auto"/>
              <w:ind w:firstLine="0"/>
              <w:rPr>
                <w:lang w:val="en-US"/>
              </w:rPr>
            </w:pPr>
            <w:proofErr w:type="gramStart"/>
            <w:r>
              <w:rPr>
                <w:lang w:val="en-US"/>
              </w:rPr>
              <w:t>int(</w:t>
            </w:r>
            <w:proofErr w:type="gramEnd"/>
            <w:r>
              <w:rPr>
                <w:lang w:val="en-US"/>
              </w:rPr>
              <w:t>10)</w:t>
            </w:r>
          </w:p>
        </w:tc>
        <w:tc>
          <w:tcPr>
            <w:tcW w:w="2770" w:type="pct"/>
          </w:tcPr>
          <w:p w14:paraId="3DAE5152" w14:textId="5E0EAF88" w:rsidR="00BA1CE3" w:rsidRDefault="00BA1CE3" w:rsidP="007B7B04">
            <w:pPr>
              <w:spacing w:line="242" w:lineRule="auto"/>
              <w:ind w:firstLine="0"/>
            </w:pPr>
            <w:r w:rsidRPr="00D3295F">
              <w:t xml:space="preserve">Уникальный идентификатор </w:t>
            </w:r>
            <w:r w:rsidR="000F18BF">
              <w:t>урока</w:t>
            </w:r>
          </w:p>
        </w:tc>
      </w:tr>
      <w:tr w:rsidR="00BA1CE3" w14:paraId="293D21AF" w14:textId="77777777" w:rsidTr="00924E91">
        <w:tc>
          <w:tcPr>
            <w:tcW w:w="1015" w:type="pct"/>
          </w:tcPr>
          <w:p w14:paraId="30CFF3F4" w14:textId="77777777" w:rsidR="00BA1CE3" w:rsidRPr="009F5A68" w:rsidRDefault="00BA1CE3" w:rsidP="007B7B04">
            <w:pPr>
              <w:spacing w:line="242" w:lineRule="auto"/>
              <w:ind w:firstLine="0"/>
              <w:rPr>
                <w:lang w:val="en-US"/>
              </w:rPr>
            </w:pPr>
            <w:r>
              <w:rPr>
                <w:lang w:val="en-US"/>
              </w:rPr>
              <w:t>title</w:t>
            </w:r>
          </w:p>
        </w:tc>
        <w:tc>
          <w:tcPr>
            <w:tcW w:w="1215" w:type="pct"/>
          </w:tcPr>
          <w:p w14:paraId="34CEAD36" w14:textId="77777777" w:rsidR="00BA1CE3" w:rsidRDefault="00BA1CE3" w:rsidP="007B7B04">
            <w:pPr>
              <w:spacing w:line="242" w:lineRule="auto"/>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77D7B4B9" w14:textId="2C18E6C8" w:rsidR="00BA1CE3" w:rsidRDefault="00BA1CE3" w:rsidP="007B7B04">
            <w:pPr>
              <w:spacing w:line="242" w:lineRule="auto"/>
              <w:ind w:firstLine="0"/>
            </w:pPr>
            <w:r>
              <w:t xml:space="preserve">Название </w:t>
            </w:r>
            <w:r w:rsidR="00A636FD">
              <w:t>урока</w:t>
            </w:r>
          </w:p>
        </w:tc>
      </w:tr>
      <w:tr w:rsidR="00BA1CE3" w14:paraId="157E8475" w14:textId="77777777" w:rsidTr="00924E91">
        <w:tc>
          <w:tcPr>
            <w:tcW w:w="1015" w:type="pct"/>
            <w:tcBorders>
              <w:bottom w:val="single" w:sz="4" w:space="0" w:color="auto"/>
            </w:tcBorders>
          </w:tcPr>
          <w:p w14:paraId="2941EF72" w14:textId="77777777" w:rsidR="00BA1CE3" w:rsidRPr="009F5A68" w:rsidRDefault="00BA1CE3" w:rsidP="007B7B04">
            <w:pPr>
              <w:spacing w:line="242" w:lineRule="auto"/>
              <w:ind w:firstLine="0"/>
              <w:rPr>
                <w:lang w:val="en-US"/>
              </w:rPr>
            </w:pPr>
            <w:r>
              <w:rPr>
                <w:lang w:val="en-US"/>
              </w:rPr>
              <w:t>description</w:t>
            </w:r>
          </w:p>
        </w:tc>
        <w:tc>
          <w:tcPr>
            <w:tcW w:w="1215" w:type="pct"/>
            <w:tcBorders>
              <w:bottom w:val="single" w:sz="4" w:space="0" w:color="auto"/>
            </w:tcBorders>
          </w:tcPr>
          <w:p w14:paraId="618BBD15" w14:textId="1CD16868" w:rsidR="00BA1CE3" w:rsidRDefault="00A636FD" w:rsidP="007B7B04">
            <w:pPr>
              <w:spacing w:line="242" w:lineRule="auto"/>
              <w:ind w:firstLine="0"/>
            </w:pPr>
            <w:r>
              <w:rPr>
                <w:lang w:val="en-US"/>
              </w:rPr>
              <w:t>text</w:t>
            </w:r>
          </w:p>
        </w:tc>
        <w:tc>
          <w:tcPr>
            <w:tcW w:w="2770" w:type="pct"/>
            <w:tcBorders>
              <w:bottom w:val="single" w:sz="4" w:space="0" w:color="auto"/>
            </w:tcBorders>
          </w:tcPr>
          <w:p w14:paraId="48E1B235" w14:textId="1D880FF6" w:rsidR="00BA1CE3" w:rsidRDefault="00BA1CE3" w:rsidP="007B7B04">
            <w:pPr>
              <w:spacing w:line="242" w:lineRule="auto"/>
              <w:ind w:firstLine="0"/>
            </w:pPr>
            <w:r>
              <w:t xml:space="preserve">Описание </w:t>
            </w:r>
            <w:r w:rsidR="00A636FD">
              <w:t>урока</w:t>
            </w:r>
            <w:r>
              <w:t xml:space="preserve"> </w:t>
            </w:r>
          </w:p>
        </w:tc>
      </w:tr>
      <w:tr w:rsidR="00BA1CE3" w14:paraId="4B7B05EF" w14:textId="77777777" w:rsidTr="00924E91">
        <w:tc>
          <w:tcPr>
            <w:tcW w:w="1015" w:type="pct"/>
            <w:tcBorders>
              <w:top w:val="single" w:sz="4" w:space="0" w:color="auto"/>
              <w:left w:val="single" w:sz="4" w:space="0" w:color="auto"/>
              <w:bottom w:val="single" w:sz="4" w:space="0" w:color="auto"/>
              <w:right w:val="single" w:sz="4" w:space="0" w:color="auto"/>
            </w:tcBorders>
          </w:tcPr>
          <w:p w14:paraId="31AC30E1" w14:textId="55DE37CA" w:rsidR="00BA1CE3" w:rsidRDefault="00BA1CE3" w:rsidP="007B7B04">
            <w:pPr>
              <w:spacing w:line="242" w:lineRule="auto"/>
              <w:ind w:firstLine="0"/>
            </w:pPr>
            <w:proofErr w:type="spellStart"/>
            <w:r>
              <w:t>lessonMaterial</w:t>
            </w:r>
            <w:proofErr w:type="spellEnd"/>
          </w:p>
        </w:tc>
        <w:tc>
          <w:tcPr>
            <w:tcW w:w="1215" w:type="pct"/>
            <w:tcBorders>
              <w:top w:val="single" w:sz="4" w:space="0" w:color="auto"/>
              <w:left w:val="single" w:sz="4" w:space="0" w:color="auto"/>
              <w:bottom w:val="single" w:sz="4" w:space="0" w:color="auto"/>
              <w:right w:val="single" w:sz="4" w:space="0" w:color="auto"/>
            </w:tcBorders>
          </w:tcPr>
          <w:p w14:paraId="35DC004E" w14:textId="77777777" w:rsidR="00BA1CE3" w:rsidRDefault="00BA1CE3" w:rsidP="007B7B04">
            <w:pPr>
              <w:spacing w:line="242" w:lineRule="auto"/>
              <w:ind w:firstLine="0"/>
            </w:pPr>
            <w:proofErr w:type="gramStart"/>
            <w:r w:rsidRPr="00D3295F">
              <w:rPr>
                <w:lang w:val="en-US"/>
              </w:rPr>
              <w:t>varchar</w:t>
            </w:r>
            <w:r w:rsidRPr="00756E97">
              <w:t>(</w:t>
            </w:r>
            <w:proofErr w:type="gramEnd"/>
            <w:r w:rsidRPr="00756E97">
              <w:t>256)</w:t>
            </w:r>
          </w:p>
        </w:tc>
        <w:tc>
          <w:tcPr>
            <w:tcW w:w="2770" w:type="pct"/>
            <w:tcBorders>
              <w:top w:val="single" w:sz="4" w:space="0" w:color="auto"/>
              <w:left w:val="single" w:sz="4" w:space="0" w:color="auto"/>
              <w:bottom w:val="single" w:sz="4" w:space="0" w:color="auto"/>
              <w:right w:val="single" w:sz="4" w:space="0" w:color="auto"/>
            </w:tcBorders>
          </w:tcPr>
          <w:p w14:paraId="54047EA3" w14:textId="6F0DCC0D" w:rsidR="00BA1CE3" w:rsidRPr="00A636FD" w:rsidRDefault="00A636FD" w:rsidP="007B7B04">
            <w:pPr>
              <w:spacing w:line="242" w:lineRule="auto"/>
              <w:ind w:firstLine="0"/>
            </w:pPr>
            <w:r>
              <w:t>Путь</w:t>
            </w:r>
            <w:r w:rsidR="00A1324C">
              <w:t xml:space="preserve"> и </w:t>
            </w:r>
            <w:r>
              <w:t>название файла материала</w:t>
            </w:r>
            <w:r w:rsidR="000A6ABD">
              <w:t xml:space="preserve"> к </w:t>
            </w:r>
            <w:r>
              <w:t>уроку</w:t>
            </w:r>
          </w:p>
        </w:tc>
      </w:tr>
      <w:tr w:rsidR="00BA1CE3" w14:paraId="451AAD13" w14:textId="77777777" w:rsidTr="00924E91">
        <w:tc>
          <w:tcPr>
            <w:tcW w:w="1015" w:type="pct"/>
            <w:tcBorders>
              <w:top w:val="single" w:sz="4" w:space="0" w:color="auto"/>
              <w:left w:val="single" w:sz="4" w:space="0" w:color="auto"/>
              <w:bottom w:val="single" w:sz="4" w:space="0" w:color="auto"/>
              <w:right w:val="single" w:sz="4" w:space="0" w:color="auto"/>
            </w:tcBorders>
          </w:tcPr>
          <w:p w14:paraId="499F900B" w14:textId="70EA6636" w:rsidR="00BA1CE3" w:rsidRDefault="00BA1CE3" w:rsidP="007B7B04">
            <w:pPr>
              <w:spacing w:line="242" w:lineRule="auto"/>
              <w:ind w:firstLine="0"/>
              <w:rPr>
                <w:lang w:val="en-US"/>
              </w:rPr>
            </w:pPr>
            <w:proofErr w:type="spellStart"/>
            <w:r>
              <w:t>homeworkTask</w:t>
            </w:r>
            <w:proofErr w:type="spellEnd"/>
          </w:p>
        </w:tc>
        <w:tc>
          <w:tcPr>
            <w:tcW w:w="1215" w:type="pct"/>
            <w:tcBorders>
              <w:top w:val="single" w:sz="4" w:space="0" w:color="auto"/>
              <w:left w:val="single" w:sz="4" w:space="0" w:color="auto"/>
              <w:bottom w:val="single" w:sz="4" w:space="0" w:color="auto"/>
              <w:right w:val="single" w:sz="4" w:space="0" w:color="auto"/>
            </w:tcBorders>
          </w:tcPr>
          <w:p w14:paraId="0965D742" w14:textId="0866DDFD" w:rsidR="00BA1CE3" w:rsidRDefault="00A636FD" w:rsidP="007B7B04">
            <w:pPr>
              <w:spacing w:line="242" w:lineRule="auto"/>
              <w:ind w:firstLine="0"/>
            </w:pPr>
            <w:proofErr w:type="gramStart"/>
            <w:r w:rsidRPr="00D3295F">
              <w:rPr>
                <w:lang w:val="en-US"/>
              </w:rPr>
              <w:t>varchar</w:t>
            </w:r>
            <w:r w:rsidRPr="00756E97">
              <w:t>(</w:t>
            </w:r>
            <w:proofErr w:type="gramEnd"/>
            <w:r w:rsidRPr="00756E97">
              <w:t>256)</w:t>
            </w:r>
          </w:p>
        </w:tc>
        <w:tc>
          <w:tcPr>
            <w:tcW w:w="2770" w:type="pct"/>
            <w:tcBorders>
              <w:top w:val="single" w:sz="4" w:space="0" w:color="auto"/>
              <w:left w:val="single" w:sz="4" w:space="0" w:color="auto"/>
              <w:bottom w:val="single" w:sz="4" w:space="0" w:color="auto"/>
              <w:right w:val="single" w:sz="4" w:space="0" w:color="auto"/>
            </w:tcBorders>
          </w:tcPr>
          <w:p w14:paraId="22FFA99D" w14:textId="3BA55B29" w:rsidR="00BA1CE3" w:rsidRDefault="00BA1CE3" w:rsidP="007B7B04">
            <w:pPr>
              <w:spacing w:line="242" w:lineRule="auto"/>
              <w:ind w:firstLine="0"/>
            </w:pPr>
            <w:r>
              <w:t>Путь</w:t>
            </w:r>
            <w:r w:rsidR="00A1324C">
              <w:t xml:space="preserve"> и </w:t>
            </w:r>
            <w:r>
              <w:t xml:space="preserve">название </w:t>
            </w:r>
            <w:r w:rsidR="00A636FD">
              <w:t>файла домашнего задания</w:t>
            </w:r>
            <w:r w:rsidR="000A6ABD">
              <w:t xml:space="preserve"> к </w:t>
            </w:r>
            <w:r w:rsidR="00A636FD">
              <w:t>уроку</w:t>
            </w:r>
          </w:p>
        </w:tc>
      </w:tr>
      <w:tr w:rsidR="004D50F5" w14:paraId="74D4C014" w14:textId="77777777" w:rsidTr="00924E91">
        <w:tc>
          <w:tcPr>
            <w:tcW w:w="1015" w:type="pct"/>
            <w:tcBorders>
              <w:top w:val="single" w:sz="4" w:space="0" w:color="auto"/>
              <w:left w:val="single" w:sz="4" w:space="0" w:color="auto"/>
              <w:bottom w:val="single" w:sz="4" w:space="0" w:color="auto"/>
              <w:right w:val="single" w:sz="4" w:space="0" w:color="auto"/>
            </w:tcBorders>
          </w:tcPr>
          <w:p w14:paraId="76FCCCD8" w14:textId="0F434A8A" w:rsidR="004D50F5" w:rsidRPr="00085EE2" w:rsidRDefault="00085EE2" w:rsidP="007B7B04">
            <w:pPr>
              <w:spacing w:line="242" w:lineRule="auto"/>
              <w:ind w:firstLine="0"/>
              <w:rPr>
                <w:lang w:val="en-US"/>
              </w:rPr>
            </w:pPr>
            <w:proofErr w:type="spellStart"/>
            <w:r>
              <w:rPr>
                <w:lang w:val="en-US"/>
              </w:rPr>
              <w:t>isActive</w:t>
            </w:r>
            <w:proofErr w:type="spellEnd"/>
          </w:p>
        </w:tc>
        <w:tc>
          <w:tcPr>
            <w:tcW w:w="1215" w:type="pct"/>
            <w:tcBorders>
              <w:top w:val="single" w:sz="4" w:space="0" w:color="auto"/>
              <w:left w:val="single" w:sz="4" w:space="0" w:color="auto"/>
              <w:bottom w:val="single" w:sz="4" w:space="0" w:color="auto"/>
              <w:right w:val="single" w:sz="4" w:space="0" w:color="auto"/>
            </w:tcBorders>
          </w:tcPr>
          <w:p w14:paraId="5B4B74E6" w14:textId="08B0D776" w:rsidR="004D50F5" w:rsidRPr="00D3295F" w:rsidRDefault="00085EE2" w:rsidP="007B7B04">
            <w:pPr>
              <w:spacing w:line="242" w:lineRule="auto"/>
              <w:ind w:firstLine="0"/>
              <w:rPr>
                <w:lang w:val="en-US"/>
              </w:rPr>
            </w:pPr>
            <w:proofErr w:type="spellStart"/>
            <w:r w:rsidRPr="00085EE2">
              <w:rPr>
                <w:lang w:val="en-US"/>
              </w:rPr>
              <w:t>tinyint</w:t>
            </w:r>
            <w:proofErr w:type="spellEnd"/>
          </w:p>
        </w:tc>
        <w:tc>
          <w:tcPr>
            <w:tcW w:w="2770" w:type="pct"/>
            <w:tcBorders>
              <w:top w:val="single" w:sz="4" w:space="0" w:color="auto"/>
              <w:left w:val="single" w:sz="4" w:space="0" w:color="auto"/>
              <w:bottom w:val="single" w:sz="4" w:space="0" w:color="auto"/>
              <w:right w:val="single" w:sz="4" w:space="0" w:color="auto"/>
            </w:tcBorders>
          </w:tcPr>
          <w:p w14:paraId="78D09443" w14:textId="1BACF92F" w:rsidR="004D50F5" w:rsidRPr="00085EE2" w:rsidRDefault="00085EE2" w:rsidP="007B7B04">
            <w:pPr>
              <w:spacing w:line="242" w:lineRule="auto"/>
              <w:ind w:firstLine="0"/>
            </w:pPr>
            <w:r>
              <w:t xml:space="preserve">Активность </w:t>
            </w:r>
            <w:r w:rsidR="00987C7B">
              <w:t>урока</w:t>
            </w:r>
          </w:p>
        </w:tc>
      </w:tr>
    </w:tbl>
    <w:p w14:paraId="779AA548" w14:textId="06F1696D" w:rsidR="00A636FD" w:rsidRPr="003262BA" w:rsidRDefault="00A636FD" w:rsidP="007B7B04">
      <w:pPr>
        <w:pStyle w:val="af3"/>
        <w:spacing w:line="242" w:lineRule="auto"/>
        <w:rPr>
          <w:spacing w:val="-4"/>
        </w:rPr>
      </w:pPr>
      <w:r w:rsidRPr="003262BA">
        <w:rPr>
          <w:spacing w:val="-4"/>
        </w:rPr>
        <w:t>Таблица под названием «</w:t>
      </w:r>
      <w:r w:rsidRPr="003262BA">
        <w:rPr>
          <w:spacing w:val="-4"/>
          <w:lang w:val="en-US"/>
        </w:rPr>
        <w:t>Course</w:t>
      </w:r>
      <w:r w:rsidRPr="003262BA">
        <w:rPr>
          <w:spacing w:val="-4"/>
        </w:rPr>
        <w:t>» хранит информацию</w:t>
      </w:r>
      <w:r w:rsidR="000A6ABD" w:rsidRPr="003262BA">
        <w:rPr>
          <w:spacing w:val="-4"/>
        </w:rPr>
        <w:t xml:space="preserve"> о </w:t>
      </w:r>
      <w:r w:rsidRPr="003262BA">
        <w:rPr>
          <w:spacing w:val="-4"/>
        </w:rPr>
        <w:t>курсе: его название, описание, стоимость</w:t>
      </w:r>
      <w:r w:rsidR="00987C7B" w:rsidRPr="003262BA">
        <w:rPr>
          <w:spacing w:val="-4"/>
        </w:rPr>
        <w:t>, фото</w:t>
      </w:r>
      <w:r w:rsidRPr="003262BA">
        <w:rPr>
          <w:spacing w:val="-4"/>
        </w:rPr>
        <w:t>.</w:t>
      </w:r>
      <w:r w:rsidR="00413AE8" w:rsidRPr="003262BA">
        <w:rPr>
          <w:spacing w:val="-4"/>
        </w:rPr>
        <w:t xml:space="preserve"> </w:t>
      </w:r>
      <w:r w:rsidRPr="003262BA">
        <w:rPr>
          <w:spacing w:val="-4"/>
        </w:rPr>
        <w:t>Также</w:t>
      </w:r>
      <w:r w:rsidR="000A6ABD" w:rsidRPr="003262BA">
        <w:rPr>
          <w:spacing w:val="-4"/>
        </w:rPr>
        <w:t xml:space="preserve"> в </w:t>
      </w:r>
      <w:r w:rsidRPr="003262BA">
        <w:rPr>
          <w:spacing w:val="-4"/>
        </w:rPr>
        <w:t>таблице создано поле «</w:t>
      </w:r>
      <w:r w:rsidRPr="003262BA">
        <w:rPr>
          <w:spacing w:val="-4"/>
          <w:lang w:val="en-US"/>
        </w:rPr>
        <w:t>ID</w:t>
      </w:r>
      <w:r w:rsidRPr="003262BA">
        <w:rPr>
          <w:spacing w:val="-4"/>
        </w:rPr>
        <w:t>_</w:t>
      </w:r>
      <w:r w:rsidRPr="003262BA">
        <w:rPr>
          <w:spacing w:val="-4"/>
          <w:lang w:val="en-US"/>
        </w:rPr>
        <w:t>user</w:t>
      </w:r>
      <w:r w:rsidRPr="003262BA">
        <w:rPr>
          <w:spacing w:val="-4"/>
        </w:rPr>
        <w:t>», которое предназначено</w:t>
      </w:r>
      <w:r w:rsidR="00060CF2" w:rsidRPr="003262BA">
        <w:rPr>
          <w:spacing w:val="-4"/>
        </w:rPr>
        <w:t xml:space="preserve"> </w:t>
      </w:r>
      <w:r w:rsidR="000A6ABD" w:rsidRPr="003262BA">
        <w:rPr>
          <w:spacing w:val="-4"/>
        </w:rPr>
        <w:t>для </w:t>
      </w:r>
      <w:r w:rsidRPr="003262BA">
        <w:rPr>
          <w:spacing w:val="-4"/>
        </w:rPr>
        <w:t>хранения уникального идентификатора пользователя, создавш</w:t>
      </w:r>
      <w:r w:rsidR="00FF6F99" w:rsidRPr="003262BA">
        <w:rPr>
          <w:spacing w:val="-4"/>
        </w:rPr>
        <w:t>его</w:t>
      </w:r>
      <w:r w:rsidRPr="003262BA">
        <w:rPr>
          <w:spacing w:val="-4"/>
        </w:rPr>
        <w:t xml:space="preserve"> курс. Это поле связано</w:t>
      </w:r>
      <w:r w:rsidR="000A6ABD" w:rsidRPr="003262BA">
        <w:rPr>
          <w:spacing w:val="-4"/>
        </w:rPr>
        <w:t xml:space="preserve"> с </w:t>
      </w:r>
      <w:r w:rsidRPr="003262BA">
        <w:rPr>
          <w:spacing w:val="-4"/>
        </w:rPr>
        <w:t>таблицей «</w:t>
      </w:r>
      <w:r w:rsidRPr="003262BA">
        <w:rPr>
          <w:spacing w:val="-4"/>
          <w:lang w:val="en-US"/>
        </w:rPr>
        <w:t>User</w:t>
      </w:r>
      <w:r w:rsidRPr="003262BA">
        <w:rPr>
          <w:spacing w:val="-4"/>
        </w:rPr>
        <w:t xml:space="preserve">». </w:t>
      </w:r>
      <w:r w:rsidR="00725CBE" w:rsidRPr="003262BA">
        <w:rPr>
          <w:spacing w:val="-4"/>
        </w:rPr>
        <w:t xml:space="preserve">Таблица имеет поле </w:t>
      </w:r>
      <w:proofErr w:type="spellStart"/>
      <w:r w:rsidR="00725CBE" w:rsidRPr="003262BA">
        <w:rPr>
          <w:spacing w:val="-4"/>
          <w:lang w:val="en-US"/>
        </w:rPr>
        <w:t>isActive</w:t>
      </w:r>
      <w:proofErr w:type="spellEnd"/>
      <w:r w:rsidR="00725CBE" w:rsidRPr="003262BA">
        <w:rPr>
          <w:spacing w:val="-4"/>
        </w:rPr>
        <w:t xml:space="preserve">, которое обозначает активность курса. </w:t>
      </w:r>
      <w:r w:rsidRPr="003262BA">
        <w:rPr>
          <w:spacing w:val="-4"/>
        </w:rPr>
        <w:t>Структура</w:t>
      </w:r>
      <w:r w:rsidR="003262BA" w:rsidRPr="003262BA">
        <w:rPr>
          <w:spacing w:val="-4"/>
        </w:rPr>
        <w:t xml:space="preserve"> </w:t>
      </w:r>
      <w:r w:rsidRPr="003262BA">
        <w:rPr>
          <w:spacing w:val="-4"/>
        </w:rPr>
        <w:t>таблицы «</w:t>
      </w:r>
      <w:r w:rsidRPr="003262BA">
        <w:rPr>
          <w:spacing w:val="-4"/>
          <w:lang w:val="en-US"/>
        </w:rPr>
        <w:t>Course</w:t>
      </w:r>
      <w:r w:rsidRPr="003262BA">
        <w:rPr>
          <w:spacing w:val="-4"/>
        </w:rPr>
        <w:t>» представлена</w:t>
      </w:r>
      <w:r w:rsidR="000A6ABD" w:rsidRPr="003262BA">
        <w:rPr>
          <w:spacing w:val="-4"/>
        </w:rPr>
        <w:t xml:space="preserve"> в </w:t>
      </w:r>
      <w:r w:rsidRPr="003262BA">
        <w:rPr>
          <w:spacing w:val="-4"/>
        </w:rPr>
        <w:t xml:space="preserve">таблице </w:t>
      </w:r>
      <w:r w:rsidR="00C71873" w:rsidRPr="003262BA">
        <w:rPr>
          <w:spacing w:val="-4"/>
        </w:rPr>
        <w:t>2</w:t>
      </w:r>
      <w:r w:rsidRPr="003262BA">
        <w:rPr>
          <w:spacing w:val="-4"/>
        </w:rPr>
        <w:t>.</w:t>
      </w:r>
      <w:r w:rsidR="00025CF6" w:rsidRPr="003262BA">
        <w:rPr>
          <w:spacing w:val="-4"/>
        </w:rPr>
        <w:t>7</w:t>
      </w:r>
      <w:r w:rsidRPr="003262BA">
        <w:rPr>
          <w:spacing w:val="-4"/>
        </w:rPr>
        <w:t xml:space="preserve">. </w:t>
      </w:r>
    </w:p>
    <w:p w14:paraId="02C3AD47" w14:textId="3F0B2199" w:rsidR="00A636FD" w:rsidRPr="009F5A68" w:rsidRDefault="00A636FD" w:rsidP="007B7B04">
      <w:pPr>
        <w:pStyle w:val="af1"/>
        <w:spacing w:line="242" w:lineRule="auto"/>
      </w:pPr>
      <w:r>
        <w:t>Таблица </w:t>
      </w:r>
      <w:r w:rsidR="00C71873">
        <w:t>2</w:t>
      </w:r>
      <w:r>
        <w:t>.</w:t>
      </w:r>
      <w:r w:rsidR="00025CF6">
        <w:t>7</w:t>
      </w:r>
      <w:r w:rsidR="0010433D">
        <w:t xml:space="preserve"> – </w:t>
      </w:r>
      <w:r>
        <w:t>Структура таблицы «</w:t>
      </w:r>
      <w:r>
        <w:rPr>
          <w:lang w:val="en-US"/>
        </w:rPr>
        <w:t>Course</w:t>
      </w:r>
      <w:r>
        <w:t>»</w:t>
      </w:r>
    </w:p>
    <w:tbl>
      <w:tblPr>
        <w:tblStyle w:val="ac"/>
        <w:tblW w:w="5000" w:type="pct"/>
        <w:tblLook w:val="04A0" w:firstRow="1" w:lastRow="0" w:firstColumn="1" w:lastColumn="0" w:noHBand="0" w:noVBand="1"/>
      </w:tblPr>
      <w:tblGrid>
        <w:gridCol w:w="2035"/>
        <w:gridCol w:w="2436"/>
        <w:gridCol w:w="5554"/>
      </w:tblGrid>
      <w:tr w:rsidR="00A636FD" w14:paraId="04A2E7F1" w14:textId="77777777" w:rsidTr="00924E91">
        <w:tc>
          <w:tcPr>
            <w:tcW w:w="1015" w:type="pct"/>
          </w:tcPr>
          <w:p w14:paraId="27DB227C" w14:textId="77777777" w:rsidR="00A636FD" w:rsidRDefault="00A636FD" w:rsidP="007B7B04">
            <w:pPr>
              <w:spacing w:line="242" w:lineRule="auto"/>
              <w:ind w:firstLine="0"/>
              <w:jc w:val="center"/>
            </w:pPr>
            <w:r>
              <w:t>Поле</w:t>
            </w:r>
          </w:p>
        </w:tc>
        <w:tc>
          <w:tcPr>
            <w:tcW w:w="1215" w:type="pct"/>
          </w:tcPr>
          <w:p w14:paraId="1CC6B08A" w14:textId="77777777" w:rsidR="00A636FD" w:rsidRDefault="00A636FD" w:rsidP="007B7B04">
            <w:pPr>
              <w:spacing w:line="242" w:lineRule="auto"/>
              <w:ind w:firstLine="0"/>
              <w:jc w:val="center"/>
            </w:pPr>
            <w:r>
              <w:t>Тип</w:t>
            </w:r>
          </w:p>
        </w:tc>
        <w:tc>
          <w:tcPr>
            <w:tcW w:w="2770" w:type="pct"/>
          </w:tcPr>
          <w:p w14:paraId="0D6F5F2D" w14:textId="77777777" w:rsidR="00A636FD" w:rsidRDefault="00A636FD" w:rsidP="007B7B04">
            <w:pPr>
              <w:spacing w:line="242" w:lineRule="auto"/>
              <w:ind w:firstLine="0"/>
              <w:jc w:val="center"/>
            </w:pPr>
            <w:r>
              <w:t>Описание</w:t>
            </w:r>
          </w:p>
        </w:tc>
      </w:tr>
      <w:tr w:rsidR="00A636FD" w14:paraId="51B14070" w14:textId="77777777" w:rsidTr="00924E91">
        <w:tc>
          <w:tcPr>
            <w:tcW w:w="1015" w:type="pct"/>
          </w:tcPr>
          <w:p w14:paraId="78A8AA91" w14:textId="77777777" w:rsidR="00A636FD" w:rsidRDefault="00A636FD" w:rsidP="007B7B04">
            <w:pPr>
              <w:spacing w:line="242" w:lineRule="auto"/>
              <w:ind w:firstLine="0"/>
            </w:pPr>
            <w:r>
              <w:t>ID</w:t>
            </w:r>
          </w:p>
        </w:tc>
        <w:tc>
          <w:tcPr>
            <w:tcW w:w="1215" w:type="pct"/>
          </w:tcPr>
          <w:p w14:paraId="79A46858" w14:textId="77777777" w:rsidR="00A636FD" w:rsidRPr="00FF77FC" w:rsidRDefault="00A636FD" w:rsidP="007B7B04">
            <w:pPr>
              <w:spacing w:line="242" w:lineRule="auto"/>
              <w:ind w:firstLine="0"/>
              <w:rPr>
                <w:lang w:val="en-US"/>
              </w:rPr>
            </w:pPr>
            <w:proofErr w:type="gramStart"/>
            <w:r>
              <w:rPr>
                <w:lang w:val="en-US"/>
              </w:rPr>
              <w:t>int(</w:t>
            </w:r>
            <w:proofErr w:type="gramEnd"/>
            <w:r>
              <w:rPr>
                <w:lang w:val="en-US"/>
              </w:rPr>
              <w:t>10)</w:t>
            </w:r>
          </w:p>
        </w:tc>
        <w:tc>
          <w:tcPr>
            <w:tcW w:w="2770" w:type="pct"/>
          </w:tcPr>
          <w:p w14:paraId="3343F8EC" w14:textId="1444908D" w:rsidR="00A636FD" w:rsidRDefault="00A636FD" w:rsidP="007B7B04">
            <w:pPr>
              <w:spacing w:line="242" w:lineRule="auto"/>
              <w:ind w:firstLine="0"/>
            </w:pPr>
            <w:r w:rsidRPr="00D3295F">
              <w:t xml:space="preserve">Уникальный идентификатор </w:t>
            </w:r>
            <w:r w:rsidR="000F18BF">
              <w:t>курса</w:t>
            </w:r>
          </w:p>
        </w:tc>
      </w:tr>
      <w:tr w:rsidR="00A636FD" w14:paraId="72107A2B" w14:textId="77777777" w:rsidTr="00924E91">
        <w:tc>
          <w:tcPr>
            <w:tcW w:w="1015" w:type="pct"/>
          </w:tcPr>
          <w:p w14:paraId="1801E633" w14:textId="77777777" w:rsidR="00A636FD" w:rsidRPr="009F5A68" w:rsidRDefault="00A636FD" w:rsidP="007B7B04">
            <w:pPr>
              <w:spacing w:line="242" w:lineRule="auto"/>
              <w:ind w:firstLine="0"/>
              <w:rPr>
                <w:lang w:val="en-US"/>
              </w:rPr>
            </w:pPr>
            <w:proofErr w:type="spellStart"/>
            <w:r>
              <w:rPr>
                <w:lang w:val="en-US"/>
              </w:rPr>
              <w:t>ID_user</w:t>
            </w:r>
            <w:proofErr w:type="spellEnd"/>
          </w:p>
        </w:tc>
        <w:tc>
          <w:tcPr>
            <w:tcW w:w="1215" w:type="pct"/>
          </w:tcPr>
          <w:p w14:paraId="1BE90061" w14:textId="77777777" w:rsidR="00A636FD" w:rsidRDefault="00A636FD" w:rsidP="007B7B04">
            <w:pPr>
              <w:spacing w:line="242" w:lineRule="auto"/>
              <w:ind w:firstLine="0"/>
            </w:pPr>
            <w:proofErr w:type="gramStart"/>
            <w:r>
              <w:rPr>
                <w:lang w:val="en-US"/>
              </w:rPr>
              <w:t>int(</w:t>
            </w:r>
            <w:proofErr w:type="gramEnd"/>
            <w:r>
              <w:rPr>
                <w:lang w:val="en-US"/>
              </w:rPr>
              <w:t>10)</w:t>
            </w:r>
          </w:p>
        </w:tc>
        <w:tc>
          <w:tcPr>
            <w:tcW w:w="2770" w:type="pct"/>
          </w:tcPr>
          <w:p w14:paraId="54C05883" w14:textId="77777777" w:rsidR="00A636FD" w:rsidRDefault="00A636FD" w:rsidP="007B7B04">
            <w:pPr>
              <w:spacing w:line="242" w:lineRule="auto"/>
              <w:ind w:firstLine="0"/>
            </w:pPr>
            <w:r>
              <w:t>Идентификатор пользователя, создавшего данный курс</w:t>
            </w:r>
          </w:p>
        </w:tc>
      </w:tr>
      <w:tr w:rsidR="00A636FD" w14:paraId="27826496" w14:textId="77777777" w:rsidTr="00924E91">
        <w:tc>
          <w:tcPr>
            <w:tcW w:w="1015" w:type="pct"/>
          </w:tcPr>
          <w:p w14:paraId="7D2BC8FD" w14:textId="77777777" w:rsidR="00A636FD" w:rsidRPr="009F5A68" w:rsidRDefault="00A636FD" w:rsidP="007B7B04">
            <w:pPr>
              <w:spacing w:line="242" w:lineRule="auto"/>
              <w:ind w:firstLine="0"/>
              <w:rPr>
                <w:lang w:val="en-US"/>
              </w:rPr>
            </w:pPr>
            <w:r>
              <w:rPr>
                <w:lang w:val="en-US"/>
              </w:rPr>
              <w:t>title</w:t>
            </w:r>
          </w:p>
        </w:tc>
        <w:tc>
          <w:tcPr>
            <w:tcW w:w="1215" w:type="pct"/>
          </w:tcPr>
          <w:p w14:paraId="13CA9E67" w14:textId="77777777" w:rsidR="00A636FD" w:rsidRDefault="00A636FD" w:rsidP="007B7B04">
            <w:pPr>
              <w:spacing w:line="242" w:lineRule="auto"/>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5F2B9F12" w14:textId="77777777" w:rsidR="00A636FD" w:rsidRDefault="00A636FD" w:rsidP="007B7B04">
            <w:pPr>
              <w:spacing w:line="242" w:lineRule="auto"/>
              <w:ind w:firstLine="0"/>
            </w:pPr>
            <w:r>
              <w:t>Название курса</w:t>
            </w:r>
          </w:p>
        </w:tc>
      </w:tr>
      <w:tr w:rsidR="00A636FD" w14:paraId="58153950" w14:textId="77777777" w:rsidTr="00924E91">
        <w:tc>
          <w:tcPr>
            <w:tcW w:w="1015" w:type="pct"/>
            <w:tcBorders>
              <w:bottom w:val="single" w:sz="4" w:space="0" w:color="auto"/>
            </w:tcBorders>
          </w:tcPr>
          <w:p w14:paraId="5059894F" w14:textId="77777777" w:rsidR="00A636FD" w:rsidRPr="009F5A68" w:rsidRDefault="00A636FD" w:rsidP="007B7B04">
            <w:pPr>
              <w:spacing w:line="242" w:lineRule="auto"/>
              <w:ind w:firstLine="0"/>
              <w:rPr>
                <w:lang w:val="en-US"/>
              </w:rPr>
            </w:pPr>
            <w:r>
              <w:rPr>
                <w:lang w:val="en-US"/>
              </w:rPr>
              <w:t>description</w:t>
            </w:r>
          </w:p>
        </w:tc>
        <w:tc>
          <w:tcPr>
            <w:tcW w:w="1215" w:type="pct"/>
            <w:tcBorders>
              <w:bottom w:val="single" w:sz="4" w:space="0" w:color="auto"/>
            </w:tcBorders>
          </w:tcPr>
          <w:p w14:paraId="15F58C18" w14:textId="0E033EEC" w:rsidR="00A636FD" w:rsidRDefault="00687013" w:rsidP="007B7B04">
            <w:pPr>
              <w:spacing w:line="242" w:lineRule="auto"/>
              <w:ind w:firstLine="0"/>
            </w:pPr>
            <w:proofErr w:type="gramStart"/>
            <w:r w:rsidRPr="00D3295F">
              <w:rPr>
                <w:lang w:val="en-US"/>
              </w:rPr>
              <w:t>varchar</w:t>
            </w:r>
            <w:r w:rsidRPr="00756E97">
              <w:t>(</w:t>
            </w:r>
            <w:proofErr w:type="gramEnd"/>
            <w:r>
              <w:rPr>
                <w:lang w:val="en-US"/>
              </w:rPr>
              <w:t>256</w:t>
            </w:r>
            <w:r w:rsidRPr="00756E97">
              <w:t>)</w:t>
            </w:r>
          </w:p>
        </w:tc>
        <w:tc>
          <w:tcPr>
            <w:tcW w:w="2770" w:type="pct"/>
            <w:tcBorders>
              <w:bottom w:val="single" w:sz="4" w:space="0" w:color="auto"/>
            </w:tcBorders>
          </w:tcPr>
          <w:p w14:paraId="080C39E2" w14:textId="77AE49DF" w:rsidR="00A636FD" w:rsidRDefault="00687013" w:rsidP="007B7B04">
            <w:pPr>
              <w:spacing w:line="242" w:lineRule="auto"/>
              <w:ind w:firstLine="0"/>
            </w:pPr>
            <w:r>
              <w:t>Короткое о</w:t>
            </w:r>
            <w:r w:rsidR="00A636FD">
              <w:t xml:space="preserve">писание курса </w:t>
            </w:r>
          </w:p>
        </w:tc>
      </w:tr>
      <w:tr w:rsidR="00687013" w14:paraId="2EEF64BF" w14:textId="77777777" w:rsidTr="00924E91">
        <w:tc>
          <w:tcPr>
            <w:tcW w:w="1015" w:type="pct"/>
            <w:tcBorders>
              <w:bottom w:val="single" w:sz="4" w:space="0" w:color="auto"/>
            </w:tcBorders>
          </w:tcPr>
          <w:p w14:paraId="1B7A53FD" w14:textId="672303B0" w:rsidR="00687013" w:rsidRPr="00687013" w:rsidRDefault="00687013" w:rsidP="007B7B04">
            <w:pPr>
              <w:spacing w:line="242" w:lineRule="auto"/>
              <w:ind w:firstLine="0"/>
              <w:rPr>
                <w:lang w:val="en-US"/>
              </w:rPr>
            </w:pPr>
            <w:proofErr w:type="spellStart"/>
            <w:r>
              <w:rPr>
                <w:lang w:val="en-US"/>
              </w:rPr>
              <w:t>fullDescription</w:t>
            </w:r>
            <w:proofErr w:type="spellEnd"/>
          </w:p>
        </w:tc>
        <w:tc>
          <w:tcPr>
            <w:tcW w:w="1215" w:type="pct"/>
            <w:tcBorders>
              <w:bottom w:val="single" w:sz="4" w:space="0" w:color="auto"/>
            </w:tcBorders>
          </w:tcPr>
          <w:p w14:paraId="3EF4C0DD" w14:textId="3932C821" w:rsidR="00687013" w:rsidRDefault="00687013" w:rsidP="007B7B04">
            <w:pPr>
              <w:spacing w:line="242" w:lineRule="auto"/>
              <w:ind w:firstLine="0"/>
              <w:rPr>
                <w:lang w:val="en-US"/>
              </w:rPr>
            </w:pPr>
            <w:r>
              <w:rPr>
                <w:lang w:val="en-US"/>
              </w:rPr>
              <w:t>text</w:t>
            </w:r>
          </w:p>
        </w:tc>
        <w:tc>
          <w:tcPr>
            <w:tcW w:w="2770" w:type="pct"/>
            <w:tcBorders>
              <w:bottom w:val="single" w:sz="4" w:space="0" w:color="auto"/>
            </w:tcBorders>
          </w:tcPr>
          <w:p w14:paraId="4E97C1B7" w14:textId="4A68E76F" w:rsidR="00687013" w:rsidRDefault="00687013" w:rsidP="007B7B04">
            <w:pPr>
              <w:spacing w:line="242" w:lineRule="auto"/>
              <w:ind w:firstLine="0"/>
            </w:pPr>
            <w:r>
              <w:t xml:space="preserve">Полное описание курса </w:t>
            </w:r>
          </w:p>
        </w:tc>
      </w:tr>
      <w:tr w:rsidR="00687013" w14:paraId="00639138" w14:textId="77777777" w:rsidTr="00924E91">
        <w:tc>
          <w:tcPr>
            <w:tcW w:w="1015" w:type="pct"/>
            <w:tcBorders>
              <w:top w:val="single" w:sz="4" w:space="0" w:color="auto"/>
              <w:left w:val="single" w:sz="4" w:space="0" w:color="auto"/>
              <w:bottom w:val="single" w:sz="4" w:space="0" w:color="auto"/>
              <w:right w:val="single" w:sz="4" w:space="0" w:color="auto"/>
            </w:tcBorders>
          </w:tcPr>
          <w:p w14:paraId="4144A454" w14:textId="77777777" w:rsidR="00687013" w:rsidRDefault="00687013" w:rsidP="007B7B04">
            <w:pPr>
              <w:spacing w:line="242" w:lineRule="auto"/>
              <w:ind w:firstLine="0"/>
            </w:pPr>
            <w:proofErr w:type="spellStart"/>
            <w:r>
              <w:t>price</w:t>
            </w:r>
            <w:proofErr w:type="spellEnd"/>
          </w:p>
        </w:tc>
        <w:tc>
          <w:tcPr>
            <w:tcW w:w="1215" w:type="pct"/>
            <w:tcBorders>
              <w:top w:val="single" w:sz="4" w:space="0" w:color="auto"/>
              <w:left w:val="single" w:sz="4" w:space="0" w:color="auto"/>
              <w:bottom w:val="single" w:sz="4" w:space="0" w:color="auto"/>
              <w:right w:val="single" w:sz="4" w:space="0" w:color="auto"/>
            </w:tcBorders>
          </w:tcPr>
          <w:p w14:paraId="0161046F" w14:textId="77777777" w:rsidR="00687013" w:rsidRDefault="00687013" w:rsidP="007B7B04">
            <w:pPr>
              <w:spacing w:line="242" w:lineRule="auto"/>
              <w:ind w:firstLine="0"/>
            </w:pPr>
            <w:r>
              <w:rPr>
                <w:lang w:val="en-US"/>
              </w:rPr>
              <w:t>float</w:t>
            </w:r>
          </w:p>
        </w:tc>
        <w:tc>
          <w:tcPr>
            <w:tcW w:w="2770" w:type="pct"/>
            <w:tcBorders>
              <w:top w:val="single" w:sz="4" w:space="0" w:color="auto"/>
              <w:left w:val="single" w:sz="4" w:space="0" w:color="auto"/>
              <w:bottom w:val="single" w:sz="4" w:space="0" w:color="auto"/>
              <w:right w:val="single" w:sz="4" w:space="0" w:color="auto"/>
            </w:tcBorders>
          </w:tcPr>
          <w:p w14:paraId="01F3C89B" w14:textId="77777777" w:rsidR="00687013" w:rsidRDefault="00687013" w:rsidP="007B7B04">
            <w:pPr>
              <w:spacing w:line="242" w:lineRule="auto"/>
              <w:ind w:firstLine="0"/>
            </w:pPr>
            <w:r>
              <w:t>Стоимость курса</w:t>
            </w:r>
          </w:p>
        </w:tc>
      </w:tr>
      <w:tr w:rsidR="00687013" w14:paraId="6C81201A" w14:textId="77777777" w:rsidTr="00924E91">
        <w:tc>
          <w:tcPr>
            <w:tcW w:w="1015" w:type="pct"/>
            <w:tcBorders>
              <w:top w:val="single" w:sz="4" w:space="0" w:color="auto"/>
              <w:left w:val="single" w:sz="4" w:space="0" w:color="auto"/>
              <w:bottom w:val="single" w:sz="4" w:space="0" w:color="auto"/>
              <w:right w:val="single" w:sz="4" w:space="0" w:color="auto"/>
            </w:tcBorders>
          </w:tcPr>
          <w:p w14:paraId="06C6C515" w14:textId="77777777" w:rsidR="00687013" w:rsidRDefault="00687013" w:rsidP="007B7B04">
            <w:pPr>
              <w:spacing w:line="242" w:lineRule="auto"/>
              <w:ind w:firstLine="0"/>
              <w:rPr>
                <w:lang w:val="en-US"/>
              </w:rPr>
            </w:pPr>
            <w:r>
              <w:rPr>
                <w:lang w:val="en-US"/>
              </w:rPr>
              <w:t>photo</w:t>
            </w:r>
          </w:p>
        </w:tc>
        <w:tc>
          <w:tcPr>
            <w:tcW w:w="1215" w:type="pct"/>
            <w:tcBorders>
              <w:top w:val="single" w:sz="4" w:space="0" w:color="auto"/>
              <w:left w:val="single" w:sz="4" w:space="0" w:color="auto"/>
              <w:bottom w:val="single" w:sz="4" w:space="0" w:color="auto"/>
              <w:right w:val="single" w:sz="4" w:space="0" w:color="auto"/>
            </w:tcBorders>
          </w:tcPr>
          <w:p w14:paraId="12837684" w14:textId="77777777" w:rsidR="00687013" w:rsidRDefault="00687013" w:rsidP="007B7B04">
            <w:pPr>
              <w:spacing w:line="242" w:lineRule="auto"/>
              <w:ind w:firstLine="0"/>
            </w:pPr>
            <w:proofErr w:type="gramStart"/>
            <w:r w:rsidRPr="00D3295F">
              <w:rPr>
                <w:lang w:val="en-US"/>
              </w:rPr>
              <w:t>varchar</w:t>
            </w:r>
            <w:r w:rsidRPr="00756E97">
              <w:t>(</w:t>
            </w:r>
            <w:proofErr w:type="gramEnd"/>
            <w:r>
              <w:rPr>
                <w:lang w:val="en-US"/>
              </w:rPr>
              <w:t>256</w:t>
            </w:r>
            <w:r w:rsidRPr="00756E97">
              <w:t>)</w:t>
            </w:r>
          </w:p>
        </w:tc>
        <w:tc>
          <w:tcPr>
            <w:tcW w:w="2770" w:type="pct"/>
            <w:tcBorders>
              <w:top w:val="single" w:sz="4" w:space="0" w:color="auto"/>
              <w:left w:val="single" w:sz="4" w:space="0" w:color="auto"/>
              <w:bottom w:val="single" w:sz="4" w:space="0" w:color="auto"/>
              <w:right w:val="single" w:sz="4" w:space="0" w:color="auto"/>
            </w:tcBorders>
          </w:tcPr>
          <w:p w14:paraId="58666D6F" w14:textId="0F7945F9" w:rsidR="00687013" w:rsidRDefault="00687013" w:rsidP="007B7B04">
            <w:pPr>
              <w:spacing w:line="242" w:lineRule="auto"/>
              <w:ind w:firstLine="0"/>
            </w:pPr>
            <w:r>
              <w:t>Путь</w:t>
            </w:r>
            <w:r w:rsidR="00A1324C">
              <w:t xml:space="preserve"> и </w:t>
            </w:r>
            <w:r>
              <w:t>название фотографии курса</w:t>
            </w:r>
          </w:p>
        </w:tc>
      </w:tr>
      <w:tr w:rsidR="00725CBE" w14:paraId="4D88501C" w14:textId="77777777" w:rsidTr="00924E91">
        <w:tc>
          <w:tcPr>
            <w:tcW w:w="1015" w:type="pct"/>
            <w:tcBorders>
              <w:top w:val="single" w:sz="4" w:space="0" w:color="auto"/>
              <w:left w:val="single" w:sz="4" w:space="0" w:color="auto"/>
              <w:bottom w:val="single" w:sz="4" w:space="0" w:color="auto"/>
              <w:right w:val="single" w:sz="4" w:space="0" w:color="auto"/>
            </w:tcBorders>
          </w:tcPr>
          <w:p w14:paraId="35A78742" w14:textId="375FEFD0" w:rsidR="00725CBE" w:rsidRDefault="00725CBE" w:rsidP="007B7B04">
            <w:pPr>
              <w:spacing w:line="242" w:lineRule="auto"/>
              <w:ind w:firstLine="0"/>
              <w:rPr>
                <w:lang w:val="en-US"/>
              </w:rPr>
            </w:pPr>
            <w:proofErr w:type="spellStart"/>
            <w:r>
              <w:rPr>
                <w:lang w:val="en-US"/>
              </w:rPr>
              <w:t>isActive</w:t>
            </w:r>
            <w:proofErr w:type="spellEnd"/>
          </w:p>
        </w:tc>
        <w:tc>
          <w:tcPr>
            <w:tcW w:w="1215" w:type="pct"/>
            <w:tcBorders>
              <w:top w:val="single" w:sz="4" w:space="0" w:color="auto"/>
              <w:left w:val="single" w:sz="4" w:space="0" w:color="auto"/>
              <w:bottom w:val="single" w:sz="4" w:space="0" w:color="auto"/>
              <w:right w:val="single" w:sz="4" w:space="0" w:color="auto"/>
            </w:tcBorders>
          </w:tcPr>
          <w:p w14:paraId="76FCCDAF" w14:textId="767FDA0C" w:rsidR="00725CBE" w:rsidRPr="00D3295F" w:rsidRDefault="00725CBE" w:rsidP="007B7B04">
            <w:pPr>
              <w:spacing w:line="242" w:lineRule="auto"/>
              <w:ind w:firstLine="0"/>
              <w:rPr>
                <w:lang w:val="en-US"/>
              </w:rPr>
            </w:pPr>
            <w:proofErr w:type="spellStart"/>
            <w:r w:rsidRPr="00085EE2">
              <w:rPr>
                <w:lang w:val="en-US"/>
              </w:rPr>
              <w:t>tinyint</w:t>
            </w:r>
            <w:proofErr w:type="spellEnd"/>
          </w:p>
        </w:tc>
        <w:tc>
          <w:tcPr>
            <w:tcW w:w="2770" w:type="pct"/>
            <w:tcBorders>
              <w:top w:val="single" w:sz="4" w:space="0" w:color="auto"/>
              <w:left w:val="single" w:sz="4" w:space="0" w:color="auto"/>
              <w:bottom w:val="single" w:sz="4" w:space="0" w:color="auto"/>
              <w:right w:val="single" w:sz="4" w:space="0" w:color="auto"/>
            </w:tcBorders>
          </w:tcPr>
          <w:p w14:paraId="5B6BB194" w14:textId="0934A874" w:rsidR="00725CBE" w:rsidRDefault="00725CBE" w:rsidP="007B7B04">
            <w:pPr>
              <w:spacing w:line="242" w:lineRule="auto"/>
              <w:ind w:firstLine="0"/>
            </w:pPr>
            <w:r>
              <w:t>Активность курса</w:t>
            </w:r>
          </w:p>
        </w:tc>
      </w:tr>
    </w:tbl>
    <w:p w14:paraId="518AF3C8" w14:textId="548DB56F" w:rsidR="005B4F0C" w:rsidRDefault="005A6ABB" w:rsidP="007B7B04">
      <w:pPr>
        <w:pStyle w:val="af3"/>
        <w:spacing w:line="242" w:lineRule="auto"/>
      </w:pPr>
      <w:r>
        <w:t>Для </w:t>
      </w:r>
      <w:r w:rsidR="0095511A">
        <w:t>того, чтобы связать две таблицы «</w:t>
      </w:r>
      <w:r w:rsidR="0095511A">
        <w:rPr>
          <w:lang w:val="en-US"/>
        </w:rPr>
        <w:t>Lesson</w:t>
      </w:r>
      <w:r w:rsidR="0095511A">
        <w:t>»</w:t>
      </w:r>
      <w:r w:rsidR="00A1324C">
        <w:t xml:space="preserve"> и </w:t>
      </w:r>
      <w:r w:rsidR="0095511A">
        <w:t>«</w:t>
      </w:r>
      <w:r w:rsidR="0095511A">
        <w:rPr>
          <w:lang w:val="en-US"/>
        </w:rPr>
        <w:t>Course</w:t>
      </w:r>
      <w:r w:rsidR="0095511A">
        <w:t>»</w:t>
      </w:r>
      <w:r w:rsidR="0095511A" w:rsidRPr="0095511A">
        <w:t xml:space="preserve"> </w:t>
      </w:r>
      <w:r w:rsidR="0095511A">
        <w:t>была создана таблица «</w:t>
      </w:r>
      <w:r w:rsidR="0095511A">
        <w:rPr>
          <w:lang w:val="en-US"/>
        </w:rPr>
        <w:t>Course</w:t>
      </w:r>
      <w:r w:rsidR="0095511A" w:rsidRPr="0095511A">
        <w:t>_</w:t>
      </w:r>
      <w:r w:rsidR="0095511A">
        <w:rPr>
          <w:lang w:val="en-US"/>
        </w:rPr>
        <w:t>lessons</w:t>
      </w:r>
      <w:r w:rsidR="0095511A">
        <w:t>»</w:t>
      </w:r>
      <w:r w:rsidR="00527653">
        <w:t>, состоящая из трёх полей: «</w:t>
      </w:r>
      <w:r w:rsidR="00527653">
        <w:rPr>
          <w:lang w:val="en-US"/>
        </w:rPr>
        <w:t>ID</w:t>
      </w:r>
      <w:r w:rsidR="00527653">
        <w:t>»</w:t>
      </w:r>
      <w:r w:rsidR="00527653" w:rsidRPr="00527653">
        <w:t xml:space="preserve">, </w:t>
      </w:r>
      <w:r w:rsidR="00527653">
        <w:t>«</w:t>
      </w:r>
      <w:r w:rsidR="00527653">
        <w:rPr>
          <w:lang w:val="en-US"/>
        </w:rPr>
        <w:t>ID</w:t>
      </w:r>
      <w:r w:rsidR="00527653" w:rsidRPr="00527653">
        <w:t>_</w:t>
      </w:r>
      <w:r w:rsidR="00527653">
        <w:rPr>
          <w:lang w:val="en-US"/>
        </w:rPr>
        <w:t>course</w:t>
      </w:r>
      <w:r w:rsidR="00527653">
        <w:t>»</w:t>
      </w:r>
      <w:r w:rsidR="00527653" w:rsidRPr="00527653">
        <w:t xml:space="preserve">, </w:t>
      </w:r>
      <w:r w:rsidR="00527653">
        <w:t>«</w:t>
      </w:r>
      <w:r w:rsidR="00527653">
        <w:rPr>
          <w:lang w:val="en-US"/>
        </w:rPr>
        <w:t>ID</w:t>
      </w:r>
      <w:r w:rsidR="00527653" w:rsidRPr="00527653">
        <w:t>_</w:t>
      </w:r>
      <w:r w:rsidR="00527653">
        <w:rPr>
          <w:lang w:val="en-US"/>
        </w:rPr>
        <w:t>lesson</w:t>
      </w:r>
      <w:r w:rsidR="00527653">
        <w:t>»</w:t>
      </w:r>
      <w:r w:rsidR="00527653" w:rsidRPr="00527653">
        <w:t>.</w:t>
      </w:r>
      <w:r w:rsidR="0095511A">
        <w:t xml:space="preserve"> С</w:t>
      </w:r>
      <w:r w:rsidR="009213BF">
        <w:t> </w:t>
      </w:r>
      <w:r w:rsidR="0095511A">
        <w:t>помощью этой таблицы назначаются уроки, которые будут входить</w:t>
      </w:r>
      <w:r w:rsidR="000A6ABD">
        <w:t xml:space="preserve"> в </w:t>
      </w:r>
      <w:r w:rsidR="000E32E0">
        <w:t>формируемый</w:t>
      </w:r>
      <w:r w:rsidR="00DB5C1E">
        <w:t xml:space="preserve"> преподавателем или пользователем</w:t>
      </w:r>
      <w:r w:rsidR="000E32E0">
        <w:t xml:space="preserve"> </w:t>
      </w:r>
      <w:r w:rsidR="0095511A">
        <w:t>курс.</w:t>
      </w:r>
    </w:p>
    <w:p w14:paraId="726572CA" w14:textId="07788AD3" w:rsidR="00FF6F99" w:rsidRPr="00FF6F99" w:rsidRDefault="00D64F0A" w:rsidP="007B7B04">
      <w:pPr>
        <w:spacing w:line="242" w:lineRule="auto"/>
      </w:pPr>
      <w:r>
        <w:t>С</w:t>
      </w:r>
      <w:r w:rsidR="00FF6F99">
        <w:t>тоимость курса формируется исходя из типа группы и соответствующего ей коэффициента. Для этого была сформирована таблица под названием «</w:t>
      </w:r>
      <w:r w:rsidR="00FF6F99">
        <w:rPr>
          <w:lang w:val="en-US"/>
        </w:rPr>
        <w:t>Group</w:t>
      </w:r>
      <w:r w:rsidR="00FF6F99" w:rsidRPr="00CE7CC6">
        <w:t>_</w:t>
      </w:r>
      <w:r w:rsidR="00FF6F99">
        <w:rPr>
          <w:lang w:val="en-US"/>
        </w:rPr>
        <w:t>type</w:t>
      </w:r>
      <w:r w:rsidR="00FF6F99">
        <w:t>»</w:t>
      </w:r>
      <w:r w:rsidR="00FF6F99" w:rsidRPr="00CE7CC6">
        <w:t xml:space="preserve">, </w:t>
      </w:r>
      <w:r w:rsidR="00FF6F99">
        <w:t>содержащая данные поля и имеющая уникальный идентификатор.</w:t>
      </w:r>
    </w:p>
    <w:p w14:paraId="2A957E48" w14:textId="3D530253" w:rsidR="009E2D07" w:rsidRDefault="00662286" w:rsidP="007B7B04">
      <w:pPr>
        <w:spacing w:line="242" w:lineRule="auto"/>
      </w:pPr>
      <w:r>
        <w:t>Структура т</w:t>
      </w:r>
      <w:r w:rsidR="00025CF6">
        <w:t>аблиц</w:t>
      </w:r>
      <w:r>
        <w:t>ы</w:t>
      </w:r>
      <w:r w:rsidR="00025CF6">
        <w:t xml:space="preserve"> «</w:t>
      </w:r>
      <w:r w:rsidR="00025CF6">
        <w:rPr>
          <w:lang w:val="en-US"/>
        </w:rPr>
        <w:t>Organized</w:t>
      </w:r>
      <w:r w:rsidR="00025CF6" w:rsidRPr="00025CF6">
        <w:t>_</w:t>
      </w:r>
      <w:r w:rsidR="00025CF6">
        <w:rPr>
          <w:lang w:val="en-US"/>
        </w:rPr>
        <w:t>course</w:t>
      </w:r>
      <w:r w:rsidR="00025CF6">
        <w:t>»</w:t>
      </w:r>
      <w:r>
        <w:t xml:space="preserve"> </w:t>
      </w:r>
      <w:r w:rsidR="00025CF6">
        <w:t>представлена</w:t>
      </w:r>
      <w:r w:rsidR="000A6ABD">
        <w:t xml:space="preserve"> в </w:t>
      </w:r>
      <w:r w:rsidR="00025CF6">
        <w:t>таблице</w:t>
      </w:r>
      <w:r w:rsidR="00C71873">
        <w:t> 2</w:t>
      </w:r>
      <w:r w:rsidR="00025CF6">
        <w:t>.8</w:t>
      </w:r>
      <w:r w:rsidR="00025CF6" w:rsidRPr="00D3295F">
        <w:t>.</w:t>
      </w:r>
      <w:r w:rsidR="00025CF6">
        <w:t xml:space="preserve"> Она </w:t>
      </w:r>
      <w:r w:rsidR="00A4480D">
        <w:t>хранит три поля</w:t>
      </w:r>
      <w:r w:rsidR="00B81219">
        <w:t xml:space="preserve"> «</w:t>
      </w:r>
      <w:r w:rsidR="00B81219">
        <w:rPr>
          <w:lang w:val="en-US"/>
        </w:rPr>
        <w:t>ID</w:t>
      </w:r>
      <w:r w:rsidR="00B81219" w:rsidRPr="00B81219">
        <w:t>_</w:t>
      </w:r>
      <w:r w:rsidR="00B81219">
        <w:rPr>
          <w:lang w:val="en-US"/>
        </w:rPr>
        <w:t>course</w:t>
      </w:r>
      <w:r w:rsidR="00B81219">
        <w:t>»</w:t>
      </w:r>
      <w:r w:rsidR="00A4480D">
        <w:t>,</w:t>
      </w:r>
      <w:r w:rsidR="00B81219" w:rsidRPr="00B81219">
        <w:t xml:space="preserve"> </w:t>
      </w:r>
      <w:r w:rsidR="00B81219">
        <w:t>«</w:t>
      </w:r>
      <w:r w:rsidR="00B81219">
        <w:rPr>
          <w:lang w:val="en-US"/>
        </w:rPr>
        <w:t>ID</w:t>
      </w:r>
      <w:r w:rsidR="00B81219" w:rsidRPr="00B81219">
        <w:t>_</w:t>
      </w:r>
      <w:r w:rsidR="00B81219">
        <w:rPr>
          <w:lang w:val="en-US"/>
        </w:rPr>
        <w:t>master</w:t>
      </w:r>
      <w:r w:rsidR="00B81219">
        <w:t>», «</w:t>
      </w:r>
      <w:r w:rsidR="00B81219">
        <w:rPr>
          <w:lang w:val="en-US"/>
        </w:rPr>
        <w:t>ID</w:t>
      </w:r>
      <w:r w:rsidR="00B81219" w:rsidRPr="00B81219">
        <w:t>_</w:t>
      </w:r>
      <w:proofErr w:type="spellStart"/>
      <w:r w:rsidR="00B81219">
        <w:rPr>
          <w:lang w:val="en-US"/>
        </w:rPr>
        <w:t>groupType</w:t>
      </w:r>
      <w:proofErr w:type="spellEnd"/>
      <w:r w:rsidR="00B81219">
        <w:t>»,</w:t>
      </w:r>
      <w:r w:rsidR="00A4480D">
        <w:t xml:space="preserve"> которые связываются</w:t>
      </w:r>
      <w:r w:rsidR="005A6ABB">
        <w:t xml:space="preserve"> по </w:t>
      </w:r>
      <w:r w:rsidR="00A4480D">
        <w:t>уникальным идентификаторам</w:t>
      </w:r>
      <w:r w:rsidR="000A6ABD">
        <w:t xml:space="preserve"> с </w:t>
      </w:r>
      <w:r w:rsidR="00725CBE">
        <w:t>другими</w:t>
      </w:r>
      <w:r w:rsidR="00A4480D">
        <w:t xml:space="preserve"> таблицами.</w:t>
      </w:r>
      <w:r w:rsidR="00B81219" w:rsidRPr="00B81219">
        <w:t xml:space="preserve"> </w:t>
      </w:r>
      <w:r w:rsidR="00B81219">
        <w:t>Также она содержит поля даты начала курса</w:t>
      </w:r>
      <w:r w:rsidR="00A1324C">
        <w:t xml:space="preserve"> и </w:t>
      </w:r>
      <w:r w:rsidR="00B81219">
        <w:t>продолжительность курса.</w:t>
      </w:r>
    </w:p>
    <w:p w14:paraId="37E5EBF3" w14:textId="1B64648F" w:rsidR="000578FD" w:rsidRPr="009F5A68" w:rsidRDefault="000578FD" w:rsidP="001A20BC">
      <w:pPr>
        <w:pStyle w:val="af1"/>
        <w:spacing w:line="241" w:lineRule="auto"/>
      </w:pPr>
      <w:r>
        <w:lastRenderedPageBreak/>
        <w:t>Таблица </w:t>
      </w:r>
      <w:r w:rsidR="00C71873">
        <w:t>2</w:t>
      </w:r>
      <w:r>
        <w:t>.8</w:t>
      </w:r>
      <w:r w:rsidR="0010433D">
        <w:t xml:space="preserve"> – </w:t>
      </w:r>
      <w:r>
        <w:t>Структура таблицы «</w:t>
      </w:r>
      <w:r>
        <w:rPr>
          <w:lang w:val="en-US"/>
        </w:rPr>
        <w:t>Organized</w:t>
      </w:r>
      <w:r w:rsidRPr="002322FD">
        <w:t>_</w:t>
      </w:r>
      <w:r>
        <w:rPr>
          <w:lang w:val="en-US"/>
        </w:rPr>
        <w:t>course</w:t>
      </w:r>
      <w:r>
        <w:t>»</w:t>
      </w:r>
    </w:p>
    <w:tbl>
      <w:tblPr>
        <w:tblStyle w:val="ac"/>
        <w:tblW w:w="5000" w:type="pct"/>
        <w:tblLook w:val="04A0" w:firstRow="1" w:lastRow="0" w:firstColumn="1" w:lastColumn="0" w:noHBand="0" w:noVBand="1"/>
      </w:tblPr>
      <w:tblGrid>
        <w:gridCol w:w="2035"/>
        <w:gridCol w:w="2436"/>
        <w:gridCol w:w="5554"/>
      </w:tblGrid>
      <w:tr w:rsidR="000578FD" w14:paraId="3BA998B7" w14:textId="77777777" w:rsidTr="00924E91">
        <w:tc>
          <w:tcPr>
            <w:tcW w:w="1015" w:type="pct"/>
          </w:tcPr>
          <w:p w14:paraId="0A999662" w14:textId="77777777" w:rsidR="000578FD" w:rsidRDefault="000578FD" w:rsidP="001A20BC">
            <w:pPr>
              <w:spacing w:line="241" w:lineRule="auto"/>
              <w:ind w:firstLine="0"/>
              <w:jc w:val="center"/>
            </w:pPr>
            <w:r>
              <w:t>Поле</w:t>
            </w:r>
          </w:p>
        </w:tc>
        <w:tc>
          <w:tcPr>
            <w:tcW w:w="1215" w:type="pct"/>
          </w:tcPr>
          <w:p w14:paraId="412ADD8E" w14:textId="77777777" w:rsidR="000578FD" w:rsidRDefault="000578FD" w:rsidP="001A20BC">
            <w:pPr>
              <w:spacing w:line="241" w:lineRule="auto"/>
              <w:ind w:firstLine="0"/>
              <w:jc w:val="center"/>
            </w:pPr>
            <w:r>
              <w:t>Тип</w:t>
            </w:r>
          </w:p>
        </w:tc>
        <w:tc>
          <w:tcPr>
            <w:tcW w:w="2770" w:type="pct"/>
          </w:tcPr>
          <w:p w14:paraId="24827405" w14:textId="77777777" w:rsidR="000578FD" w:rsidRDefault="000578FD" w:rsidP="001A20BC">
            <w:pPr>
              <w:spacing w:line="241" w:lineRule="auto"/>
              <w:ind w:firstLine="0"/>
              <w:jc w:val="center"/>
            </w:pPr>
            <w:r>
              <w:t>Описание</w:t>
            </w:r>
          </w:p>
        </w:tc>
      </w:tr>
      <w:tr w:rsidR="000578FD" w14:paraId="2677FBF1" w14:textId="77777777" w:rsidTr="00924E91">
        <w:tc>
          <w:tcPr>
            <w:tcW w:w="1015" w:type="pct"/>
          </w:tcPr>
          <w:p w14:paraId="74548775" w14:textId="77777777" w:rsidR="000578FD" w:rsidRDefault="000578FD" w:rsidP="001A20BC">
            <w:pPr>
              <w:spacing w:line="241" w:lineRule="auto"/>
              <w:ind w:firstLine="0"/>
            </w:pPr>
            <w:r>
              <w:t>ID</w:t>
            </w:r>
          </w:p>
        </w:tc>
        <w:tc>
          <w:tcPr>
            <w:tcW w:w="1215" w:type="pct"/>
          </w:tcPr>
          <w:p w14:paraId="69DD91AE" w14:textId="77777777" w:rsidR="000578FD" w:rsidRPr="00FF77FC" w:rsidRDefault="000578FD" w:rsidP="001A20BC">
            <w:pPr>
              <w:spacing w:line="241" w:lineRule="auto"/>
              <w:ind w:firstLine="0"/>
              <w:rPr>
                <w:lang w:val="en-US"/>
              </w:rPr>
            </w:pPr>
            <w:proofErr w:type="gramStart"/>
            <w:r>
              <w:rPr>
                <w:lang w:val="en-US"/>
              </w:rPr>
              <w:t>int(</w:t>
            </w:r>
            <w:proofErr w:type="gramEnd"/>
            <w:r>
              <w:rPr>
                <w:lang w:val="en-US"/>
              </w:rPr>
              <w:t>10)</w:t>
            </w:r>
          </w:p>
        </w:tc>
        <w:tc>
          <w:tcPr>
            <w:tcW w:w="2770" w:type="pct"/>
          </w:tcPr>
          <w:p w14:paraId="742ABBEA" w14:textId="79384F4E" w:rsidR="000578FD" w:rsidRDefault="000578FD" w:rsidP="001A20BC">
            <w:pPr>
              <w:spacing w:line="241" w:lineRule="auto"/>
              <w:ind w:firstLine="0"/>
            </w:pPr>
            <w:r w:rsidRPr="00D3295F">
              <w:t xml:space="preserve">Уникальный идентификатор </w:t>
            </w:r>
            <w:r w:rsidR="000F18BF">
              <w:t>организованного курса</w:t>
            </w:r>
          </w:p>
        </w:tc>
      </w:tr>
      <w:tr w:rsidR="002322FD" w14:paraId="0EEAE129" w14:textId="77777777" w:rsidTr="00924E91">
        <w:tc>
          <w:tcPr>
            <w:tcW w:w="1015" w:type="pct"/>
          </w:tcPr>
          <w:p w14:paraId="640910CF" w14:textId="04E2D6D0" w:rsidR="002322FD" w:rsidRPr="009F5A68" w:rsidRDefault="002322FD" w:rsidP="001A20BC">
            <w:pPr>
              <w:spacing w:line="241" w:lineRule="auto"/>
              <w:ind w:firstLine="0"/>
              <w:rPr>
                <w:lang w:val="en-US"/>
              </w:rPr>
            </w:pPr>
            <w:proofErr w:type="spellStart"/>
            <w:r>
              <w:rPr>
                <w:lang w:val="en-US"/>
              </w:rPr>
              <w:t>ID_course</w:t>
            </w:r>
            <w:proofErr w:type="spellEnd"/>
          </w:p>
        </w:tc>
        <w:tc>
          <w:tcPr>
            <w:tcW w:w="1215" w:type="pct"/>
          </w:tcPr>
          <w:p w14:paraId="4AD6C13F" w14:textId="742AC612" w:rsidR="002322FD" w:rsidRDefault="002322FD" w:rsidP="001A20BC">
            <w:pPr>
              <w:spacing w:line="241" w:lineRule="auto"/>
              <w:ind w:firstLine="0"/>
            </w:pPr>
            <w:proofErr w:type="gramStart"/>
            <w:r>
              <w:rPr>
                <w:lang w:val="en-US"/>
              </w:rPr>
              <w:t>int(</w:t>
            </w:r>
            <w:proofErr w:type="gramEnd"/>
            <w:r>
              <w:rPr>
                <w:lang w:val="en-US"/>
              </w:rPr>
              <w:t>10)</w:t>
            </w:r>
          </w:p>
        </w:tc>
        <w:tc>
          <w:tcPr>
            <w:tcW w:w="2770" w:type="pct"/>
          </w:tcPr>
          <w:p w14:paraId="2BC064E1" w14:textId="153AEEFC" w:rsidR="002322FD" w:rsidRDefault="002322FD" w:rsidP="001A20BC">
            <w:pPr>
              <w:spacing w:line="241" w:lineRule="auto"/>
              <w:ind w:firstLine="0"/>
            </w:pPr>
            <w:r>
              <w:t xml:space="preserve">Идентификатор </w:t>
            </w:r>
            <w:r w:rsidR="00CF3C79">
              <w:t>курса</w:t>
            </w:r>
          </w:p>
        </w:tc>
      </w:tr>
      <w:tr w:rsidR="002322FD" w14:paraId="71F758FD" w14:textId="77777777" w:rsidTr="00924E91">
        <w:tc>
          <w:tcPr>
            <w:tcW w:w="1015" w:type="pct"/>
          </w:tcPr>
          <w:p w14:paraId="79456A58" w14:textId="257915CF" w:rsidR="002322FD" w:rsidRDefault="002322FD" w:rsidP="001A20BC">
            <w:pPr>
              <w:spacing w:line="241" w:lineRule="auto"/>
              <w:ind w:firstLine="0"/>
              <w:rPr>
                <w:lang w:val="en-US"/>
              </w:rPr>
            </w:pPr>
            <w:proofErr w:type="spellStart"/>
            <w:r>
              <w:rPr>
                <w:lang w:val="en-US"/>
              </w:rPr>
              <w:t>ID_master</w:t>
            </w:r>
            <w:proofErr w:type="spellEnd"/>
          </w:p>
        </w:tc>
        <w:tc>
          <w:tcPr>
            <w:tcW w:w="1215" w:type="pct"/>
          </w:tcPr>
          <w:p w14:paraId="770DB52A" w14:textId="4332F5D3" w:rsidR="002322FD" w:rsidRDefault="002322FD" w:rsidP="001A20BC">
            <w:pPr>
              <w:spacing w:line="241" w:lineRule="auto"/>
              <w:ind w:firstLine="0"/>
              <w:rPr>
                <w:lang w:val="en-US"/>
              </w:rPr>
            </w:pPr>
            <w:proofErr w:type="gramStart"/>
            <w:r>
              <w:rPr>
                <w:lang w:val="en-US"/>
              </w:rPr>
              <w:t>int(</w:t>
            </w:r>
            <w:proofErr w:type="gramEnd"/>
            <w:r>
              <w:rPr>
                <w:lang w:val="en-US"/>
              </w:rPr>
              <w:t>10)</w:t>
            </w:r>
          </w:p>
        </w:tc>
        <w:tc>
          <w:tcPr>
            <w:tcW w:w="2770" w:type="pct"/>
          </w:tcPr>
          <w:p w14:paraId="63EC0E8E" w14:textId="2DA4EB72" w:rsidR="002322FD" w:rsidRDefault="002322FD" w:rsidP="001A20BC">
            <w:pPr>
              <w:spacing w:line="241" w:lineRule="auto"/>
              <w:ind w:firstLine="0"/>
            </w:pPr>
            <w:r>
              <w:t xml:space="preserve">Идентификатор </w:t>
            </w:r>
            <w:r w:rsidR="00CF3C79">
              <w:t>преподавателя</w:t>
            </w:r>
          </w:p>
        </w:tc>
      </w:tr>
      <w:tr w:rsidR="002322FD" w14:paraId="4AADC448" w14:textId="77777777" w:rsidTr="00924E91">
        <w:tc>
          <w:tcPr>
            <w:tcW w:w="1015" w:type="pct"/>
          </w:tcPr>
          <w:p w14:paraId="27BCDB90" w14:textId="68ACD86E" w:rsidR="002322FD" w:rsidRDefault="002322FD" w:rsidP="001A20BC">
            <w:pPr>
              <w:spacing w:line="241" w:lineRule="auto"/>
              <w:ind w:firstLine="0"/>
              <w:rPr>
                <w:lang w:val="en-US"/>
              </w:rPr>
            </w:pPr>
            <w:proofErr w:type="spellStart"/>
            <w:r>
              <w:rPr>
                <w:lang w:val="en-US"/>
              </w:rPr>
              <w:t>ID_groupType</w:t>
            </w:r>
            <w:proofErr w:type="spellEnd"/>
          </w:p>
        </w:tc>
        <w:tc>
          <w:tcPr>
            <w:tcW w:w="1215" w:type="pct"/>
          </w:tcPr>
          <w:p w14:paraId="133FEACC" w14:textId="7188F57B" w:rsidR="002322FD" w:rsidRDefault="002322FD" w:rsidP="001A20BC">
            <w:pPr>
              <w:spacing w:line="241" w:lineRule="auto"/>
              <w:ind w:firstLine="0"/>
              <w:rPr>
                <w:lang w:val="en-US"/>
              </w:rPr>
            </w:pPr>
            <w:proofErr w:type="gramStart"/>
            <w:r>
              <w:rPr>
                <w:lang w:val="en-US"/>
              </w:rPr>
              <w:t>int(</w:t>
            </w:r>
            <w:proofErr w:type="gramEnd"/>
            <w:r>
              <w:rPr>
                <w:lang w:val="en-US"/>
              </w:rPr>
              <w:t>10)</w:t>
            </w:r>
          </w:p>
        </w:tc>
        <w:tc>
          <w:tcPr>
            <w:tcW w:w="2770" w:type="pct"/>
          </w:tcPr>
          <w:p w14:paraId="161F5287" w14:textId="4CAD6DCC" w:rsidR="002322FD" w:rsidRDefault="002322FD" w:rsidP="001A20BC">
            <w:pPr>
              <w:spacing w:line="241" w:lineRule="auto"/>
              <w:ind w:firstLine="0"/>
            </w:pPr>
            <w:r>
              <w:t xml:space="preserve">Идентификатор </w:t>
            </w:r>
            <w:r w:rsidR="00CF3C79">
              <w:t>типа группы</w:t>
            </w:r>
          </w:p>
        </w:tc>
      </w:tr>
      <w:tr w:rsidR="000578FD" w14:paraId="25E6A5C2" w14:textId="77777777" w:rsidTr="00924E91">
        <w:tc>
          <w:tcPr>
            <w:tcW w:w="1015" w:type="pct"/>
          </w:tcPr>
          <w:p w14:paraId="63CC9811" w14:textId="303EA732" w:rsidR="000578FD" w:rsidRPr="009F5A68" w:rsidRDefault="002322FD" w:rsidP="001A20BC">
            <w:pPr>
              <w:spacing w:line="241" w:lineRule="auto"/>
              <w:ind w:firstLine="0"/>
              <w:rPr>
                <w:lang w:val="en-US"/>
              </w:rPr>
            </w:pPr>
            <w:proofErr w:type="spellStart"/>
            <w:r>
              <w:t>startDate</w:t>
            </w:r>
            <w:proofErr w:type="spellEnd"/>
          </w:p>
        </w:tc>
        <w:tc>
          <w:tcPr>
            <w:tcW w:w="1215" w:type="pct"/>
          </w:tcPr>
          <w:p w14:paraId="3AF2AA87" w14:textId="52EBDAA9" w:rsidR="000578FD" w:rsidRDefault="00FA7400" w:rsidP="001A20BC">
            <w:pPr>
              <w:spacing w:line="241" w:lineRule="auto"/>
              <w:ind w:firstLine="0"/>
            </w:pPr>
            <w:r>
              <w:rPr>
                <w:lang w:val="en-US"/>
              </w:rPr>
              <w:t>date</w:t>
            </w:r>
          </w:p>
        </w:tc>
        <w:tc>
          <w:tcPr>
            <w:tcW w:w="2770" w:type="pct"/>
          </w:tcPr>
          <w:p w14:paraId="0A84DB88" w14:textId="02F71C06" w:rsidR="000578FD" w:rsidRDefault="00CF3C79" w:rsidP="001A20BC">
            <w:pPr>
              <w:spacing w:line="241" w:lineRule="auto"/>
              <w:ind w:firstLine="0"/>
            </w:pPr>
            <w:r>
              <w:t>Дата начала</w:t>
            </w:r>
            <w:r w:rsidR="000578FD">
              <w:t xml:space="preserve"> курса</w:t>
            </w:r>
          </w:p>
        </w:tc>
      </w:tr>
      <w:tr w:rsidR="000578FD" w14:paraId="2085106F" w14:textId="77777777" w:rsidTr="007D5FF3">
        <w:tc>
          <w:tcPr>
            <w:tcW w:w="1015" w:type="pct"/>
          </w:tcPr>
          <w:p w14:paraId="1C71C38B" w14:textId="1EC22838" w:rsidR="000578FD" w:rsidRPr="009F5A68" w:rsidRDefault="002322FD" w:rsidP="001A20BC">
            <w:pPr>
              <w:spacing w:line="241" w:lineRule="auto"/>
              <w:ind w:firstLine="0"/>
              <w:rPr>
                <w:lang w:val="en-US"/>
              </w:rPr>
            </w:pPr>
            <w:proofErr w:type="spellStart"/>
            <w:r>
              <w:t>duration</w:t>
            </w:r>
            <w:proofErr w:type="spellEnd"/>
          </w:p>
        </w:tc>
        <w:tc>
          <w:tcPr>
            <w:tcW w:w="1215" w:type="pct"/>
          </w:tcPr>
          <w:p w14:paraId="53676A96" w14:textId="73D358B9" w:rsidR="000578FD" w:rsidRDefault="00FA7400" w:rsidP="001A20BC">
            <w:pPr>
              <w:spacing w:line="241" w:lineRule="auto"/>
              <w:ind w:firstLine="0"/>
            </w:pPr>
            <w:proofErr w:type="gramStart"/>
            <w:r>
              <w:rPr>
                <w:lang w:val="en-US"/>
              </w:rPr>
              <w:t>varchar(</w:t>
            </w:r>
            <w:proofErr w:type="gramEnd"/>
            <w:r>
              <w:rPr>
                <w:lang w:val="en-US"/>
              </w:rPr>
              <w:t>64)</w:t>
            </w:r>
          </w:p>
        </w:tc>
        <w:tc>
          <w:tcPr>
            <w:tcW w:w="2770" w:type="pct"/>
          </w:tcPr>
          <w:p w14:paraId="4170D415" w14:textId="0911573A" w:rsidR="000578FD" w:rsidRDefault="00CF3C79" w:rsidP="001A20BC">
            <w:pPr>
              <w:spacing w:line="241" w:lineRule="auto"/>
              <w:ind w:firstLine="0"/>
            </w:pPr>
            <w:r>
              <w:t>Продолжительность</w:t>
            </w:r>
            <w:r w:rsidR="000578FD">
              <w:t xml:space="preserve"> курса </w:t>
            </w:r>
          </w:p>
        </w:tc>
      </w:tr>
      <w:tr w:rsidR="008F04DF" w14:paraId="361B536A" w14:textId="77777777" w:rsidTr="00924E91">
        <w:tc>
          <w:tcPr>
            <w:tcW w:w="1015" w:type="pct"/>
            <w:tcBorders>
              <w:bottom w:val="single" w:sz="4" w:space="0" w:color="auto"/>
            </w:tcBorders>
          </w:tcPr>
          <w:p w14:paraId="05C448CB" w14:textId="1B7AFE9A" w:rsidR="008F04DF" w:rsidRPr="00551ED2" w:rsidRDefault="008F04DF" w:rsidP="001A20BC">
            <w:pPr>
              <w:spacing w:line="241" w:lineRule="auto"/>
              <w:ind w:firstLine="0"/>
              <w:rPr>
                <w:lang w:val="en-US"/>
              </w:rPr>
            </w:pPr>
            <w:proofErr w:type="spellStart"/>
            <w:r>
              <w:rPr>
                <w:lang w:val="en-US"/>
              </w:rPr>
              <w:t>isEnded</w:t>
            </w:r>
            <w:proofErr w:type="spellEnd"/>
          </w:p>
        </w:tc>
        <w:tc>
          <w:tcPr>
            <w:tcW w:w="1215" w:type="pct"/>
            <w:tcBorders>
              <w:bottom w:val="single" w:sz="4" w:space="0" w:color="auto"/>
            </w:tcBorders>
          </w:tcPr>
          <w:p w14:paraId="562950F6" w14:textId="602B55DE" w:rsidR="008F04DF" w:rsidRDefault="008F04DF" w:rsidP="001A20BC">
            <w:pPr>
              <w:spacing w:line="241" w:lineRule="auto"/>
              <w:ind w:firstLine="0"/>
              <w:rPr>
                <w:lang w:val="en-US"/>
              </w:rPr>
            </w:pPr>
            <w:proofErr w:type="spellStart"/>
            <w:r w:rsidRPr="00085EE2">
              <w:rPr>
                <w:lang w:val="en-US"/>
              </w:rPr>
              <w:t>tinyint</w:t>
            </w:r>
            <w:proofErr w:type="spellEnd"/>
          </w:p>
        </w:tc>
        <w:tc>
          <w:tcPr>
            <w:tcW w:w="2770" w:type="pct"/>
            <w:tcBorders>
              <w:bottom w:val="single" w:sz="4" w:space="0" w:color="auto"/>
            </w:tcBorders>
          </w:tcPr>
          <w:p w14:paraId="0A13D692" w14:textId="798A0B79" w:rsidR="008F04DF" w:rsidRDefault="008F04DF" w:rsidP="001A20BC">
            <w:pPr>
              <w:spacing w:line="241" w:lineRule="auto"/>
              <w:ind w:firstLine="0"/>
            </w:pPr>
            <w:r>
              <w:t>Активность курса</w:t>
            </w:r>
          </w:p>
        </w:tc>
      </w:tr>
    </w:tbl>
    <w:p w14:paraId="584CEAD4" w14:textId="6AC277B7" w:rsidR="00301880" w:rsidRDefault="00D23472" w:rsidP="001A20BC">
      <w:pPr>
        <w:pStyle w:val="af3"/>
        <w:spacing w:line="241" w:lineRule="auto"/>
      </w:pPr>
      <w:r>
        <w:t>Для хранения расписания курса создана таблица</w:t>
      </w:r>
      <w:r w:rsidR="00301880" w:rsidRPr="00D23472">
        <w:t xml:space="preserve"> «</w:t>
      </w:r>
      <w:r w:rsidR="00301880">
        <w:rPr>
          <w:lang w:val="en-US"/>
        </w:rPr>
        <w:t>Courses</w:t>
      </w:r>
      <w:r w:rsidR="00301880" w:rsidRPr="00D23472">
        <w:t>_</w:t>
      </w:r>
      <w:r w:rsidR="00301880">
        <w:rPr>
          <w:lang w:val="en-US"/>
        </w:rPr>
        <w:t>schedule</w:t>
      </w:r>
      <w:r w:rsidR="00301880" w:rsidRPr="00D23472">
        <w:t>»</w:t>
      </w:r>
      <w:r>
        <w:t>, которая</w:t>
      </w:r>
      <w:r w:rsidR="005A6ABB" w:rsidRPr="00D23472">
        <w:t xml:space="preserve"> </w:t>
      </w:r>
      <w:r>
        <w:t>связана</w:t>
      </w:r>
      <w:r w:rsidRPr="00D23472">
        <w:t xml:space="preserve"> с</w:t>
      </w:r>
      <w:r>
        <w:rPr>
          <w:lang w:val="en-US"/>
        </w:rPr>
        <w:t> </w:t>
      </w:r>
      <w:r>
        <w:t>таблицей</w:t>
      </w:r>
      <w:r w:rsidRPr="00D23472">
        <w:t xml:space="preserve"> «</w:t>
      </w:r>
      <w:r>
        <w:rPr>
          <w:lang w:val="en-US"/>
        </w:rPr>
        <w:t>Organized</w:t>
      </w:r>
      <w:r w:rsidRPr="00D23472">
        <w:t>_</w:t>
      </w:r>
      <w:r>
        <w:rPr>
          <w:lang w:val="en-US"/>
        </w:rPr>
        <w:t>course</w:t>
      </w:r>
      <w:r w:rsidRPr="00D23472">
        <w:t>»</w:t>
      </w:r>
      <w:r>
        <w:t xml:space="preserve"> </w:t>
      </w:r>
      <w:r w:rsidR="005A6ABB" w:rsidRPr="00D23472">
        <w:t>по</w:t>
      </w:r>
      <w:r w:rsidR="005A6ABB">
        <w:rPr>
          <w:lang w:val="en-US"/>
        </w:rPr>
        <w:t> </w:t>
      </w:r>
      <w:r w:rsidR="001E100A">
        <w:t>полю</w:t>
      </w:r>
      <w:r w:rsidR="001E100A" w:rsidRPr="00D23472">
        <w:t xml:space="preserve"> </w:t>
      </w:r>
      <w:r w:rsidR="001E100A">
        <w:t>«</w:t>
      </w:r>
      <w:proofErr w:type="spellStart"/>
      <w:r w:rsidR="001E100A">
        <w:t>ID_OrganizedCourse</w:t>
      </w:r>
      <w:proofErr w:type="spellEnd"/>
      <w:r w:rsidR="001E100A">
        <w:t>»</w:t>
      </w:r>
      <w:r w:rsidR="00301880">
        <w:t xml:space="preserve">. </w:t>
      </w:r>
      <w:r w:rsidR="006138C0">
        <w:t>Она,</w:t>
      </w:r>
      <w:r w:rsidR="000A6ABD">
        <w:t xml:space="preserve"> в </w:t>
      </w:r>
      <w:r w:rsidR="006138C0">
        <w:t>свою очередь, связывается</w:t>
      </w:r>
      <w:r w:rsidR="005A6ABB">
        <w:t xml:space="preserve"> по </w:t>
      </w:r>
      <w:r w:rsidR="006138C0">
        <w:t>полю «</w:t>
      </w:r>
      <w:proofErr w:type="spellStart"/>
      <w:r w:rsidR="006138C0">
        <w:t>ID_dateTimeClass</w:t>
      </w:r>
      <w:proofErr w:type="spellEnd"/>
      <w:r w:rsidR="006138C0">
        <w:t>»</w:t>
      </w:r>
      <w:r w:rsidR="000A6ABD">
        <w:t xml:space="preserve"> с </w:t>
      </w:r>
      <w:r w:rsidR="006138C0">
        <w:t>таблицей «</w:t>
      </w:r>
      <w:r w:rsidR="006138C0">
        <w:rPr>
          <w:lang w:val="en-US"/>
        </w:rPr>
        <w:t>D</w:t>
      </w:r>
      <w:proofErr w:type="spellStart"/>
      <w:r w:rsidR="006138C0">
        <w:t>ate</w:t>
      </w:r>
      <w:r w:rsidR="006138C0" w:rsidRPr="006138C0">
        <w:t>_</w:t>
      </w:r>
      <w:r w:rsidR="006138C0">
        <w:t>Time</w:t>
      </w:r>
      <w:proofErr w:type="spellEnd"/>
      <w:r w:rsidR="006138C0" w:rsidRPr="006138C0">
        <w:t>_</w:t>
      </w:r>
      <w:r w:rsidR="006138C0">
        <w:rPr>
          <w:lang w:val="en-US"/>
        </w:rPr>
        <w:t>c</w:t>
      </w:r>
      <w:proofErr w:type="spellStart"/>
      <w:r w:rsidR="006138C0">
        <w:t>lass</w:t>
      </w:r>
      <w:proofErr w:type="spellEnd"/>
      <w:r w:rsidR="006138C0">
        <w:t>»</w:t>
      </w:r>
      <w:r w:rsidR="008070EB" w:rsidRPr="008070EB">
        <w:t xml:space="preserve">. </w:t>
      </w:r>
      <w:r w:rsidR="008070EB">
        <w:t>Эта таблица хранит</w:t>
      </w:r>
      <w:r w:rsidR="000A6ABD">
        <w:t xml:space="preserve"> в </w:t>
      </w:r>
      <w:r w:rsidR="008070EB">
        <w:t>себе три поля: идентификатор, день</w:t>
      </w:r>
      <w:r w:rsidR="00A1324C">
        <w:t xml:space="preserve"> и </w:t>
      </w:r>
      <w:r w:rsidR="008070EB">
        <w:t>время.</w:t>
      </w:r>
    </w:p>
    <w:p w14:paraId="470DE874" w14:textId="5BF4AA17" w:rsidR="008070EB" w:rsidRDefault="008070EB" w:rsidP="001A20BC">
      <w:pPr>
        <w:spacing w:line="241" w:lineRule="auto"/>
      </w:pPr>
      <w:r>
        <w:t>Пользователь может записаться</w:t>
      </w:r>
      <w:r w:rsidR="000A6ABD">
        <w:t xml:space="preserve"> на </w:t>
      </w:r>
      <w:r>
        <w:t>составленный</w:t>
      </w:r>
      <w:r w:rsidR="000A6ABD">
        <w:t xml:space="preserve"> в </w:t>
      </w:r>
      <w:r>
        <w:t xml:space="preserve">расписании курс. Это </w:t>
      </w:r>
      <w:r w:rsidR="009A2C94">
        <w:t>реализуется</w:t>
      </w:r>
      <w:r w:rsidR="000A6ABD">
        <w:t xml:space="preserve"> в </w:t>
      </w:r>
      <w:r w:rsidR="009A2C94">
        <w:t>таблице «</w:t>
      </w:r>
      <w:r w:rsidR="009A2C94">
        <w:rPr>
          <w:lang w:val="en-US"/>
        </w:rPr>
        <w:t>Course</w:t>
      </w:r>
      <w:r w:rsidR="009A2C94" w:rsidRPr="009A2C94">
        <w:t>_</w:t>
      </w:r>
      <w:r w:rsidR="009A2C94">
        <w:rPr>
          <w:lang w:val="en-US"/>
        </w:rPr>
        <w:t>registration</w:t>
      </w:r>
      <w:r w:rsidR="009A2C94">
        <w:t>», представленной</w:t>
      </w:r>
      <w:r w:rsidR="000A6ABD">
        <w:t xml:space="preserve"> в </w:t>
      </w:r>
      <w:r w:rsidR="009A2C94">
        <w:t xml:space="preserve">таблице </w:t>
      </w:r>
      <w:r w:rsidR="00C71873">
        <w:t>2</w:t>
      </w:r>
      <w:r w:rsidR="009A2C94">
        <w:t>.9</w:t>
      </w:r>
      <w:r w:rsidR="009A2C94" w:rsidRPr="00D3295F">
        <w:t>.</w:t>
      </w:r>
      <w:r w:rsidR="009A2C94">
        <w:t xml:space="preserve"> Она связана</w:t>
      </w:r>
      <w:r w:rsidR="000A6ABD">
        <w:t xml:space="preserve"> с </w:t>
      </w:r>
      <w:r w:rsidR="009A2C94">
        <w:t>тремя таблицами</w:t>
      </w:r>
      <w:r w:rsidR="005A6ABB">
        <w:t xml:space="preserve"> по </w:t>
      </w:r>
      <w:r w:rsidR="009A2C94">
        <w:t xml:space="preserve">соответствующим </w:t>
      </w:r>
      <w:r w:rsidR="00E828C1">
        <w:t xml:space="preserve">ключевым </w:t>
      </w:r>
      <w:r w:rsidR="009A2C94">
        <w:t>полям «</w:t>
      </w:r>
      <w:proofErr w:type="spellStart"/>
      <w:r w:rsidR="009A2C94">
        <w:t>ID_user</w:t>
      </w:r>
      <w:proofErr w:type="spellEnd"/>
      <w:r w:rsidR="009A2C94">
        <w:t>», «</w:t>
      </w:r>
      <w:proofErr w:type="spellStart"/>
      <w:r w:rsidR="009A2C94">
        <w:t>ID_organizedCourse</w:t>
      </w:r>
      <w:proofErr w:type="spellEnd"/>
      <w:r w:rsidR="009A2C94">
        <w:t>»,</w:t>
      </w:r>
      <w:r w:rsidR="009A2C94" w:rsidRPr="009A2C94">
        <w:t xml:space="preserve"> </w:t>
      </w:r>
      <w:r w:rsidR="009A2C94">
        <w:t>«</w:t>
      </w:r>
      <w:proofErr w:type="spellStart"/>
      <w:r w:rsidR="009A2C94">
        <w:t>ID_status</w:t>
      </w:r>
      <w:proofErr w:type="spellEnd"/>
      <w:r w:rsidR="009A2C94">
        <w:t>».</w:t>
      </w:r>
    </w:p>
    <w:p w14:paraId="517EE4CD" w14:textId="42FB892D" w:rsidR="005A6E11" w:rsidRPr="009F5A68" w:rsidRDefault="005A6E11" w:rsidP="001A20BC">
      <w:pPr>
        <w:pStyle w:val="af1"/>
        <w:spacing w:line="241" w:lineRule="auto"/>
      </w:pPr>
      <w:r>
        <w:t>Таблица </w:t>
      </w:r>
      <w:r w:rsidR="00C71873">
        <w:t>2</w:t>
      </w:r>
      <w:r>
        <w:t>.9</w:t>
      </w:r>
      <w:r w:rsidR="0010433D">
        <w:t xml:space="preserve"> – </w:t>
      </w:r>
      <w:r>
        <w:t>Структура таблицы «</w:t>
      </w:r>
      <w:proofErr w:type="spellStart"/>
      <w:r>
        <w:rPr>
          <w:lang w:val="en-US"/>
        </w:rPr>
        <w:t>Course_registration</w:t>
      </w:r>
      <w:proofErr w:type="spellEnd"/>
      <w:r>
        <w:t>»</w:t>
      </w:r>
    </w:p>
    <w:tbl>
      <w:tblPr>
        <w:tblStyle w:val="ac"/>
        <w:tblW w:w="5000" w:type="pct"/>
        <w:tblLook w:val="04A0" w:firstRow="1" w:lastRow="0" w:firstColumn="1" w:lastColumn="0" w:noHBand="0" w:noVBand="1"/>
      </w:tblPr>
      <w:tblGrid>
        <w:gridCol w:w="2751"/>
        <w:gridCol w:w="1794"/>
        <w:gridCol w:w="5480"/>
      </w:tblGrid>
      <w:tr w:rsidR="005A6E11" w14:paraId="55F98341" w14:textId="77777777" w:rsidTr="00924E91">
        <w:tc>
          <w:tcPr>
            <w:tcW w:w="1372" w:type="pct"/>
          </w:tcPr>
          <w:p w14:paraId="0C1C6365" w14:textId="77777777" w:rsidR="005A6E11" w:rsidRDefault="005A6E11" w:rsidP="001A20BC">
            <w:pPr>
              <w:spacing w:line="241" w:lineRule="auto"/>
              <w:ind w:firstLine="0"/>
              <w:jc w:val="center"/>
            </w:pPr>
            <w:r>
              <w:t>Поле</w:t>
            </w:r>
          </w:p>
        </w:tc>
        <w:tc>
          <w:tcPr>
            <w:tcW w:w="895" w:type="pct"/>
          </w:tcPr>
          <w:p w14:paraId="381DC1C7" w14:textId="77777777" w:rsidR="005A6E11" w:rsidRDefault="005A6E11" w:rsidP="001A20BC">
            <w:pPr>
              <w:spacing w:line="241" w:lineRule="auto"/>
              <w:ind w:firstLine="0"/>
              <w:jc w:val="center"/>
            </w:pPr>
            <w:r>
              <w:t>Тип</w:t>
            </w:r>
          </w:p>
        </w:tc>
        <w:tc>
          <w:tcPr>
            <w:tcW w:w="2733" w:type="pct"/>
          </w:tcPr>
          <w:p w14:paraId="689FCFF3" w14:textId="77777777" w:rsidR="005A6E11" w:rsidRDefault="005A6E11" w:rsidP="001A20BC">
            <w:pPr>
              <w:spacing w:line="241" w:lineRule="auto"/>
              <w:ind w:firstLine="0"/>
              <w:jc w:val="center"/>
            </w:pPr>
            <w:r>
              <w:t>Описание</w:t>
            </w:r>
          </w:p>
        </w:tc>
      </w:tr>
      <w:tr w:rsidR="005A6E11" w14:paraId="2473E9F8" w14:textId="77777777" w:rsidTr="00924E91">
        <w:tc>
          <w:tcPr>
            <w:tcW w:w="1372" w:type="pct"/>
          </w:tcPr>
          <w:p w14:paraId="602D369E" w14:textId="77777777" w:rsidR="005A6E11" w:rsidRDefault="005A6E11" w:rsidP="001A20BC">
            <w:pPr>
              <w:spacing w:line="241" w:lineRule="auto"/>
              <w:ind w:firstLine="0"/>
            </w:pPr>
            <w:r>
              <w:t>ID</w:t>
            </w:r>
          </w:p>
        </w:tc>
        <w:tc>
          <w:tcPr>
            <w:tcW w:w="895" w:type="pct"/>
          </w:tcPr>
          <w:p w14:paraId="41953BB7" w14:textId="77777777" w:rsidR="005A6E11" w:rsidRPr="00FF77FC" w:rsidRDefault="005A6E11" w:rsidP="001A20BC">
            <w:pPr>
              <w:spacing w:line="241" w:lineRule="auto"/>
              <w:ind w:firstLine="0"/>
              <w:rPr>
                <w:lang w:val="en-US"/>
              </w:rPr>
            </w:pPr>
            <w:proofErr w:type="gramStart"/>
            <w:r>
              <w:rPr>
                <w:lang w:val="en-US"/>
              </w:rPr>
              <w:t>int(</w:t>
            </w:r>
            <w:proofErr w:type="gramEnd"/>
            <w:r>
              <w:rPr>
                <w:lang w:val="en-US"/>
              </w:rPr>
              <w:t>10)</w:t>
            </w:r>
          </w:p>
        </w:tc>
        <w:tc>
          <w:tcPr>
            <w:tcW w:w="2733" w:type="pct"/>
          </w:tcPr>
          <w:p w14:paraId="1520C00A" w14:textId="33045255" w:rsidR="005A6E11" w:rsidRDefault="005A6E11" w:rsidP="001A20BC">
            <w:pPr>
              <w:spacing w:line="241" w:lineRule="auto"/>
              <w:ind w:firstLine="0"/>
            </w:pPr>
            <w:r w:rsidRPr="00D3295F">
              <w:t xml:space="preserve">Уникальный идентификатор </w:t>
            </w:r>
            <w:r w:rsidR="008455FE">
              <w:t>регистрации</w:t>
            </w:r>
            <w:r w:rsidR="000A6ABD">
              <w:t xml:space="preserve"> на </w:t>
            </w:r>
            <w:r w:rsidR="008455FE">
              <w:t>курс</w:t>
            </w:r>
          </w:p>
        </w:tc>
      </w:tr>
      <w:tr w:rsidR="005A6E11" w14:paraId="72A769B0" w14:textId="77777777" w:rsidTr="00924E91">
        <w:tc>
          <w:tcPr>
            <w:tcW w:w="1372" w:type="pct"/>
          </w:tcPr>
          <w:p w14:paraId="0DE39AA0" w14:textId="37A1864A" w:rsidR="005A6E11" w:rsidRPr="009F5A68" w:rsidRDefault="005A6E11" w:rsidP="001A20BC">
            <w:pPr>
              <w:spacing w:line="241" w:lineRule="auto"/>
              <w:ind w:firstLine="0"/>
              <w:rPr>
                <w:lang w:val="en-US"/>
              </w:rPr>
            </w:pPr>
            <w:proofErr w:type="spellStart"/>
            <w:r>
              <w:rPr>
                <w:lang w:val="en-US"/>
              </w:rPr>
              <w:t>ID_</w:t>
            </w:r>
            <w:r w:rsidR="00F74046">
              <w:rPr>
                <w:lang w:val="en-US"/>
              </w:rPr>
              <w:t>user</w:t>
            </w:r>
            <w:proofErr w:type="spellEnd"/>
          </w:p>
        </w:tc>
        <w:tc>
          <w:tcPr>
            <w:tcW w:w="895" w:type="pct"/>
          </w:tcPr>
          <w:p w14:paraId="6FAFA332" w14:textId="77777777" w:rsidR="005A6E11" w:rsidRDefault="005A6E11" w:rsidP="001A20BC">
            <w:pPr>
              <w:spacing w:line="241" w:lineRule="auto"/>
              <w:ind w:firstLine="0"/>
            </w:pPr>
            <w:proofErr w:type="gramStart"/>
            <w:r>
              <w:rPr>
                <w:lang w:val="en-US"/>
              </w:rPr>
              <w:t>int(</w:t>
            </w:r>
            <w:proofErr w:type="gramEnd"/>
            <w:r>
              <w:rPr>
                <w:lang w:val="en-US"/>
              </w:rPr>
              <w:t>10)</w:t>
            </w:r>
          </w:p>
        </w:tc>
        <w:tc>
          <w:tcPr>
            <w:tcW w:w="2733" w:type="pct"/>
          </w:tcPr>
          <w:p w14:paraId="4014A269" w14:textId="4C2879DD" w:rsidR="005A6E11" w:rsidRDefault="005A6E11" w:rsidP="001A20BC">
            <w:pPr>
              <w:spacing w:line="241" w:lineRule="auto"/>
              <w:ind w:firstLine="0"/>
            </w:pPr>
            <w:r>
              <w:t xml:space="preserve">Идентификатор </w:t>
            </w:r>
            <w:r w:rsidR="00F74046">
              <w:t>пользователя</w:t>
            </w:r>
          </w:p>
        </w:tc>
      </w:tr>
      <w:tr w:rsidR="005A6E11" w14:paraId="665B4837" w14:textId="77777777" w:rsidTr="00870EDE">
        <w:tc>
          <w:tcPr>
            <w:tcW w:w="1372" w:type="pct"/>
            <w:tcBorders>
              <w:bottom w:val="single" w:sz="4" w:space="0" w:color="auto"/>
            </w:tcBorders>
          </w:tcPr>
          <w:p w14:paraId="1B8E7316" w14:textId="1C589CC2" w:rsidR="005A6E11" w:rsidRDefault="005A6E11" w:rsidP="001A20BC">
            <w:pPr>
              <w:spacing w:line="241" w:lineRule="auto"/>
              <w:ind w:firstLine="0"/>
              <w:rPr>
                <w:lang w:val="en-US"/>
              </w:rPr>
            </w:pPr>
            <w:r>
              <w:rPr>
                <w:lang w:val="en-US"/>
              </w:rPr>
              <w:t>ID_</w:t>
            </w:r>
            <w:proofErr w:type="spellStart"/>
            <w:r w:rsidR="00F74046">
              <w:t>organizedCourse</w:t>
            </w:r>
            <w:proofErr w:type="spellEnd"/>
          </w:p>
        </w:tc>
        <w:tc>
          <w:tcPr>
            <w:tcW w:w="895" w:type="pct"/>
            <w:tcBorders>
              <w:bottom w:val="single" w:sz="4" w:space="0" w:color="auto"/>
            </w:tcBorders>
          </w:tcPr>
          <w:p w14:paraId="42E1C711" w14:textId="77777777" w:rsidR="005A6E11" w:rsidRDefault="005A6E11" w:rsidP="001A20BC">
            <w:pPr>
              <w:spacing w:line="241" w:lineRule="auto"/>
              <w:ind w:firstLine="0"/>
              <w:rPr>
                <w:lang w:val="en-US"/>
              </w:rPr>
            </w:pPr>
            <w:proofErr w:type="gramStart"/>
            <w:r>
              <w:rPr>
                <w:lang w:val="en-US"/>
              </w:rPr>
              <w:t>int(</w:t>
            </w:r>
            <w:proofErr w:type="gramEnd"/>
            <w:r>
              <w:rPr>
                <w:lang w:val="en-US"/>
              </w:rPr>
              <w:t>10)</w:t>
            </w:r>
          </w:p>
        </w:tc>
        <w:tc>
          <w:tcPr>
            <w:tcW w:w="2733" w:type="pct"/>
            <w:tcBorders>
              <w:bottom w:val="single" w:sz="4" w:space="0" w:color="auto"/>
            </w:tcBorders>
          </w:tcPr>
          <w:p w14:paraId="6A9EBA3B" w14:textId="150B231E" w:rsidR="005A6E11" w:rsidRDefault="005A6E11" w:rsidP="001A20BC">
            <w:pPr>
              <w:spacing w:line="241" w:lineRule="auto"/>
              <w:ind w:firstLine="0"/>
            </w:pPr>
            <w:r>
              <w:t xml:space="preserve">Идентификатор </w:t>
            </w:r>
            <w:r w:rsidR="00F74046">
              <w:t>организованного курса</w:t>
            </w:r>
          </w:p>
        </w:tc>
      </w:tr>
      <w:tr w:rsidR="005A6E11" w14:paraId="3A1EEB33" w14:textId="77777777" w:rsidTr="00870EDE">
        <w:tc>
          <w:tcPr>
            <w:tcW w:w="1372" w:type="pct"/>
            <w:tcBorders>
              <w:bottom w:val="single" w:sz="4" w:space="0" w:color="auto"/>
            </w:tcBorders>
          </w:tcPr>
          <w:p w14:paraId="56EE5D91" w14:textId="1BF5D2A4" w:rsidR="005A6E11" w:rsidRDefault="005A6E11" w:rsidP="001A20BC">
            <w:pPr>
              <w:spacing w:line="241" w:lineRule="auto"/>
              <w:ind w:firstLine="0"/>
              <w:rPr>
                <w:lang w:val="en-US"/>
              </w:rPr>
            </w:pPr>
            <w:proofErr w:type="spellStart"/>
            <w:r>
              <w:rPr>
                <w:lang w:val="en-US"/>
              </w:rPr>
              <w:t>ID_</w:t>
            </w:r>
            <w:r w:rsidR="00F74046">
              <w:rPr>
                <w:lang w:val="en-US"/>
              </w:rPr>
              <w:t>status</w:t>
            </w:r>
            <w:proofErr w:type="spellEnd"/>
          </w:p>
        </w:tc>
        <w:tc>
          <w:tcPr>
            <w:tcW w:w="895" w:type="pct"/>
            <w:tcBorders>
              <w:bottom w:val="single" w:sz="4" w:space="0" w:color="auto"/>
            </w:tcBorders>
          </w:tcPr>
          <w:p w14:paraId="1188599F" w14:textId="77777777" w:rsidR="005A6E11" w:rsidRDefault="005A6E11" w:rsidP="001A20BC">
            <w:pPr>
              <w:spacing w:line="241" w:lineRule="auto"/>
              <w:ind w:firstLine="0"/>
              <w:rPr>
                <w:lang w:val="en-US"/>
              </w:rPr>
            </w:pPr>
            <w:proofErr w:type="gramStart"/>
            <w:r>
              <w:rPr>
                <w:lang w:val="en-US"/>
              </w:rPr>
              <w:t>int(</w:t>
            </w:r>
            <w:proofErr w:type="gramEnd"/>
            <w:r>
              <w:rPr>
                <w:lang w:val="en-US"/>
              </w:rPr>
              <w:t>10)</w:t>
            </w:r>
          </w:p>
        </w:tc>
        <w:tc>
          <w:tcPr>
            <w:tcW w:w="2733" w:type="pct"/>
            <w:tcBorders>
              <w:bottom w:val="single" w:sz="4" w:space="0" w:color="auto"/>
            </w:tcBorders>
          </w:tcPr>
          <w:p w14:paraId="36E2E95A" w14:textId="69B01CD4" w:rsidR="005A6E11" w:rsidRPr="00F74046" w:rsidRDefault="005A6E11" w:rsidP="001A20BC">
            <w:pPr>
              <w:spacing w:line="241" w:lineRule="auto"/>
              <w:ind w:firstLine="0"/>
              <w:rPr>
                <w:lang w:val="en-US"/>
              </w:rPr>
            </w:pPr>
            <w:r>
              <w:t xml:space="preserve">Идентификатор </w:t>
            </w:r>
            <w:r w:rsidR="00F74046">
              <w:t>статуса регистрации</w:t>
            </w:r>
          </w:p>
        </w:tc>
      </w:tr>
    </w:tbl>
    <w:p w14:paraId="0DD51B98" w14:textId="37BF286C" w:rsidR="00333523" w:rsidRPr="003262BA" w:rsidRDefault="00333523" w:rsidP="001A20BC">
      <w:pPr>
        <w:pStyle w:val="af3"/>
        <w:spacing w:line="241" w:lineRule="auto"/>
      </w:pPr>
      <w:r w:rsidRPr="003262BA">
        <w:t>Таблица «</w:t>
      </w:r>
      <w:r w:rsidRPr="003262BA">
        <w:rPr>
          <w:lang w:val="en-US"/>
        </w:rPr>
        <w:t>Status</w:t>
      </w:r>
      <w:r w:rsidRPr="003262BA">
        <w:t>» содержит</w:t>
      </w:r>
      <w:r w:rsidR="000A6ABD" w:rsidRPr="003262BA">
        <w:t xml:space="preserve"> в </w:t>
      </w:r>
      <w:r w:rsidRPr="003262BA">
        <w:t>себе статус процесса регистрации</w:t>
      </w:r>
      <w:r w:rsidR="00A1324C" w:rsidRPr="003262BA">
        <w:t xml:space="preserve"> и </w:t>
      </w:r>
      <w:r w:rsidRPr="003262BA">
        <w:t>обучения пользователя</w:t>
      </w:r>
      <w:r w:rsidR="000A6ABD" w:rsidRPr="003262BA">
        <w:t xml:space="preserve"> на </w:t>
      </w:r>
      <w:r w:rsidRPr="003262BA">
        <w:t>курсе.</w:t>
      </w:r>
    </w:p>
    <w:p w14:paraId="3B7E80AA" w14:textId="09ED0D59" w:rsidR="002157DF" w:rsidRPr="003262BA" w:rsidRDefault="002157DF" w:rsidP="001A20BC">
      <w:pPr>
        <w:spacing w:line="241" w:lineRule="auto"/>
      </w:pPr>
      <w:r w:rsidRPr="003262BA">
        <w:t>Таблица «</w:t>
      </w:r>
      <w:r w:rsidRPr="003262BA">
        <w:rPr>
          <w:lang w:val="en-US"/>
        </w:rPr>
        <w:t>Lesson</w:t>
      </w:r>
      <w:r w:rsidRPr="003262BA">
        <w:t>_</w:t>
      </w:r>
      <w:r w:rsidRPr="003262BA">
        <w:rPr>
          <w:lang w:val="en-US"/>
        </w:rPr>
        <w:t>progress</w:t>
      </w:r>
      <w:r w:rsidRPr="003262BA">
        <w:t>» необходима для того, чтобы преподаватель мог отметить пройденные уроки курса. Она связана с</w:t>
      </w:r>
      <w:r w:rsidRPr="003262BA">
        <w:rPr>
          <w:lang w:val="en-US"/>
        </w:rPr>
        <w:t> </w:t>
      </w:r>
      <w:r w:rsidRPr="003262BA">
        <w:t>таблицами «</w:t>
      </w:r>
      <w:r w:rsidRPr="003262BA">
        <w:rPr>
          <w:lang w:val="en-US"/>
        </w:rPr>
        <w:t>Course</w:t>
      </w:r>
      <w:r w:rsidRPr="003262BA">
        <w:t>_</w:t>
      </w:r>
      <w:r w:rsidRPr="003262BA">
        <w:rPr>
          <w:lang w:val="en-US"/>
        </w:rPr>
        <w:t>lesson</w:t>
      </w:r>
      <w:r w:rsidRPr="003262BA">
        <w:t>» и</w:t>
      </w:r>
      <w:r w:rsidRPr="003262BA">
        <w:rPr>
          <w:lang w:val="en-US"/>
        </w:rPr>
        <w:t> </w:t>
      </w:r>
      <w:r w:rsidRPr="003262BA">
        <w:t>«</w:t>
      </w:r>
      <w:r w:rsidRPr="003262BA">
        <w:rPr>
          <w:lang w:val="en-US"/>
        </w:rPr>
        <w:t>Organized</w:t>
      </w:r>
      <w:r w:rsidRPr="003262BA">
        <w:t>_</w:t>
      </w:r>
      <w:r w:rsidRPr="003262BA">
        <w:rPr>
          <w:lang w:val="en-US"/>
        </w:rPr>
        <w:t>course</w:t>
      </w:r>
      <w:r w:rsidRPr="003262BA">
        <w:t>» по</w:t>
      </w:r>
      <w:r w:rsidRPr="003262BA">
        <w:rPr>
          <w:lang w:val="en-US"/>
        </w:rPr>
        <w:t> </w:t>
      </w:r>
      <w:r w:rsidRPr="003262BA">
        <w:t>уникальным идентификаторам.</w:t>
      </w:r>
    </w:p>
    <w:p w14:paraId="6625CDAC" w14:textId="6FE13453" w:rsidR="002157DF" w:rsidRPr="003262BA" w:rsidRDefault="002157DF" w:rsidP="001A20BC">
      <w:pPr>
        <w:spacing w:line="241" w:lineRule="auto"/>
      </w:pPr>
      <w:r w:rsidRPr="003262BA">
        <w:t>Таблицы «</w:t>
      </w:r>
      <w:r w:rsidRPr="003262BA">
        <w:rPr>
          <w:lang w:val="en-US"/>
        </w:rPr>
        <w:t>Master</w:t>
      </w:r>
      <w:r w:rsidRPr="003262BA">
        <w:t>_</w:t>
      </w:r>
      <w:r w:rsidRPr="003262BA">
        <w:rPr>
          <w:lang w:val="en-US"/>
        </w:rPr>
        <w:t>request</w:t>
      </w:r>
      <w:r w:rsidRPr="003262BA">
        <w:t>» и «</w:t>
      </w:r>
      <w:r w:rsidRPr="003262BA">
        <w:rPr>
          <w:lang w:val="en-US"/>
        </w:rPr>
        <w:t>Consultation</w:t>
      </w:r>
      <w:r w:rsidRPr="003262BA">
        <w:t xml:space="preserve">» хранят в себе </w:t>
      </w:r>
      <w:r w:rsidR="00063078" w:rsidRPr="003262BA">
        <w:t>данные заявок</w:t>
      </w:r>
      <w:r w:rsidRPr="003262BA">
        <w:t xml:space="preserve"> авторизированных пользователей</w:t>
      </w:r>
      <w:r w:rsidR="00063078" w:rsidRPr="003262BA">
        <w:t>, заполнивших формы «Стать преподавателем школы» и «Получить консультацию» на сайте.</w:t>
      </w:r>
    </w:p>
    <w:p w14:paraId="51552067" w14:textId="636BEEDC" w:rsidR="0084761F" w:rsidRPr="003262BA" w:rsidRDefault="0084761F" w:rsidP="001A20BC">
      <w:pPr>
        <w:spacing w:line="241" w:lineRule="auto"/>
      </w:pPr>
      <w:r w:rsidRPr="003262BA">
        <w:t>Таблица «</w:t>
      </w:r>
      <w:proofErr w:type="spellStart"/>
      <w:r w:rsidRPr="003262BA">
        <w:t>Discount</w:t>
      </w:r>
      <w:proofErr w:type="spellEnd"/>
      <w:r w:rsidRPr="003262BA">
        <w:t>» является отдельной несвязанной таблицей, которая хранит скидку, предоставляемую</w:t>
      </w:r>
      <w:r w:rsidR="000A6ABD" w:rsidRPr="003262BA">
        <w:t xml:space="preserve"> для </w:t>
      </w:r>
      <w:r w:rsidRPr="003262BA">
        <w:t>индивидуального курса, составленного пользователем. Она имеет три поля: уникальный идентификатор, поле «</w:t>
      </w:r>
      <w:proofErr w:type="spellStart"/>
      <w:r w:rsidRPr="003262BA">
        <w:rPr>
          <w:lang w:val="en-US"/>
        </w:rPr>
        <w:t>countLessons</w:t>
      </w:r>
      <w:proofErr w:type="spellEnd"/>
      <w:r w:rsidRPr="003262BA">
        <w:t>»,</w:t>
      </w:r>
      <w:r w:rsidR="000A6ABD" w:rsidRPr="003262BA">
        <w:t xml:space="preserve"> в </w:t>
      </w:r>
      <w:r w:rsidRPr="003262BA">
        <w:t xml:space="preserve">котором </w:t>
      </w:r>
      <w:r w:rsidR="009A3575" w:rsidRPr="003262BA">
        <w:t>указывается количество уроков,</w:t>
      </w:r>
      <w:r w:rsidR="00A1324C" w:rsidRPr="003262BA">
        <w:t xml:space="preserve"> и </w:t>
      </w:r>
      <w:r w:rsidR="009A3575" w:rsidRPr="003262BA">
        <w:t>поле «</w:t>
      </w:r>
      <w:r w:rsidR="009A3575" w:rsidRPr="003262BA">
        <w:rPr>
          <w:lang w:val="en-US"/>
        </w:rPr>
        <w:t>discount</w:t>
      </w:r>
      <w:r w:rsidR="009A3575" w:rsidRPr="003262BA">
        <w:t>»</w:t>
      </w:r>
      <w:r w:rsidR="0010433D" w:rsidRPr="003262BA">
        <w:t xml:space="preserve"> – </w:t>
      </w:r>
      <w:r w:rsidR="00FB4CE4" w:rsidRPr="003262BA">
        <w:t>соответствующая скидка</w:t>
      </w:r>
      <w:r w:rsidR="00877834" w:rsidRPr="003262BA">
        <w:t xml:space="preserve"> к курсу</w:t>
      </w:r>
      <w:r w:rsidR="00FB4CE4" w:rsidRPr="003262BA">
        <w:t>.</w:t>
      </w:r>
      <w:r w:rsidR="00141F9A" w:rsidRPr="003262BA">
        <w:t xml:space="preserve"> Чем больше уроков</w:t>
      </w:r>
      <w:r w:rsidR="0029192E" w:rsidRPr="003262BA">
        <w:t xml:space="preserve"> – </w:t>
      </w:r>
      <w:r w:rsidR="00141F9A" w:rsidRPr="003262BA">
        <w:t>тем выше скидка.</w:t>
      </w:r>
    </w:p>
    <w:p w14:paraId="6F0A051C" w14:textId="49CE7764" w:rsidR="00870EDE" w:rsidRPr="003262BA" w:rsidRDefault="00A14359" w:rsidP="001A20BC">
      <w:pPr>
        <w:spacing w:line="241" w:lineRule="auto"/>
      </w:pPr>
      <w:r w:rsidRPr="003262BA">
        <w:t xml:space="preserve">После прохождения курса пользователь может поставить рейтинг курсу. </w:t>
      </w:r>
      <w:r w:rsidR="007D7520" w:rsidRPr="003262BA">
        <w:t>Т</w:t>
      </w:r>
      <w:r w:rsidRPr="003262BA">
        <w:t>аблиц</w:t>
      </w:r>
      <w:r w:rsidR="007D7520" w:rsidRPr="003262BA">
        <w:t>а</w:t>
      </w:r>
      <w:r w:rsidRPr="003262BA">
        <w:t xml:space="preserve"> «</w:t>
      </w:r>
      <w:r w:rsidRPr="003262BA">
        <w:rPr>
          <w:lang w:val="en-US"/>
        </w:rPr>
        <w:t>Course</w:t>
      </w:r>
      <w:r w:rsidRPr="003262BA">
        <w:t>_</w:t>
      </w:r>
      <w:r w:rsidRPr="003262BA">
        <w:rPr>
          <w:lang w:val="en-US"/>
        </w:rPr>
        <w:t>rating</w:t>
      </w:r>
      <w:r w:rsidRPr="003262BA">
        <w:t>»</w:t>
      </w:r>
      <w:r w:rsidR="00A1324C" w:rsidRPr="003262BA">
        <w:t xml:space="preserve"> </w:t>
      </w:r>
      <w:r w:rsidRPr="003262BA">
        <w:t>име</w:t>
      </w:r>
      <w:r w:rsidR="007D7520" w:rsidRPr="003262BA">
        <w:t>ет</w:t>
      </w:r>
      <w:r w:rsidR="003262BA" w:rsidRPr="003262BA">
        <w:t xml:space="preserve"> </w:t>
      </w:r>
      <w:r w:rsidR="007D7520" w:rsidRPr="003262BA">
        <w:t xml:space="preserve">следующие </w:t>
      </w:r>
      <w:r w:rsidRPr="003262BA">
        <w:t xml:space="preserve">поля: идентификатор пользователя, идентификатор курса </w:t>
      </w:r>
      <w:r w:rsidR="00A1324C" w:rsidRPr="003262BA">
        <w:t>и </w:t>
      </w:r>
      <w:r w:rsidRPr="003262BA">
        <w:t xml:space="preserve">поле, записывающее </w:t>
      </w:r>
      <w:r w:rsidR="002B37E0" w:rsidRPr="003262BA">
        <w:t xml:space="preserve">его </w:t>
      </w:r>
      <w:r w:rsidRPr="003262BA">
        <w:t>оценку.</w:t>
      </w:r>
    </w:p>
    <w:p w14:paraId="2EFBB631" w14:textId="606A8AF4" w:rsidR="007D1D9F" w:rsidRDefault="00E530B8" w:rsidP="00974E7F">
      <w:pPr>
        <w:spacing w:line="241" w:lineRule="auto"/>
      </w:pPr>
      <w:r>
        <w:lastRenderedPageBreak/>
        <w:t>Логичная</w:t>
      </w:r>
      <w:r w:rsidR="007D1D9F">
        <w:t xml:space="preserve"> база данных </w:t>
      </w:r>
      <w:r w:rsidRPr="00E530B8">
        <w:t>играет ключевую роль</w:t>
      </w:r>
      <w:r w:rsidR="000A6ABD">
        <w:t xml:space="preserve"> на </w:t>
      </w:r>
      <w:r>
        <w:t xml:space="preserve">сайте: она </w:t>
      </w:r>
      <w:r w:rsidR="007D1D9F">
        <w:t>хранит</w:t>
      </w:r>
      <w:r w:rsidR="000A6ABD">
        <w:t xml:space="preserve"> в </w:t>
      </w:r>
      <w:r w:rsidR="007D1D9F">
        <w:t>себе информацию</w:t>
      </w:r>
      <w:r w:rsidR="0038389C">
        <w:t xml:space="preserve">, помогает </w:t>
      </w:r>
      <w:r w:rsidR="0038389C" w:rsidRPr="0038389C">
        <w:t>легко управлять контентом</w:t>
      </w:r>
      <w:r w:rsidR="002F73BA">
        <w:t xml:space="preserve">: </w:t>
      </w:r>
      <w:r w:rsidRPr="00E530B8">
        <w:t>обновлять, редактировать, удалять</w:t>
      </w:r>
      <w:r w:rsidR="00A1324C">
        <w:t xml:space="preserve"> и </w:t>
      </w:r>
      <w:r w:rsidRPr="00E530B8">
        <w:t>добавлять</w:t>
      </w:r>
      <w:r>
        <w:t xml:space="preserve"> записи, </w:t>
      </w:r>
      <w:r w:rsidRPr="00E530B8">
        <w:t>позволяет структурировать данные</w:t>
      </w:r>
      <w:r>
        <w:t>,</w:t>
      </w:r>
      <w:r w:rsidRPr="00E530B8">
        <w:t xml:space="preserve"> что упрощает поиск, фильтрацию</w:t>
      </w:r>
      <w:r w:rsidR="00A1324C">
        <w:t xml:space="preserve"> и </w:t>
      </w:r>
      <w:r w:rsidRPr="00E530B8">
        <w:t xml:space="preserve">отображение </w:t>
      </w:r>
      <w:r>
        <w:t>информации</w:t>
      </w:r>
      <w:r w:rsidR="000A6ABD">
        <w:t xml:space="preserve"> на </w:t>
      </w:r>
      <w:r w:rsidRPr="00E530B8">
        <w:t>сайте</w:t>
      </w:r>
      <w:r>
        <w:t>.</w:t>
      </w:r>
    </w:p>
    <w:p w14:paraId="1FE76C45" w14:textId="6422786E" w:rsidR="0066464A" w:rsidRPr="007D1D9F" w:rsidRDefault="0066464A" w:rsidP="00974E7F">
      <w:pPr>
        <w:spacing w:line="241" w:lineRule="auto"/>
      </w:pPr>
      <w:r w:rsidRPr="0066464A">
        <w:t>Схема базы данных сайта «</w:t>
      </w:r>
      <w:proofErr w:type="spellStart"/>
      <w:r>
        <w:rPr>
          <w:lang w:val="en-US"/>
        </w:rPr>
        <w:t>Flowress</w:t>
      </w:r>
      <w:proofErr w:type="spellEnd"/>
      <w:r w:rsidRPr="0066464A">
        <w:t>» представлена на</w:t>
      </w:r>
      <w:r w:rsidR="008862F1">
        <w:rPr>
          <w:lang w:val="en-US"/>
        </w:rPr>
        <w:t> </w:t>
      </w:r>
      <w:r w:rsidRPr="0066464A">
        <w:t xml:space="preserve">чертеже </w:t>
      </w:r>
      <w:r w:rsidR="00620A2A">
        <w:t>БГТУ</w:t>
      </w:r>
      <w:r w:rsidRPr="0066464A">
        <w:t xml:space="preserve"> 02.00</w:t>
      </w:r>
      <w:r w:rsidR="00620A2A">
        <w:t>.</w:t>
      </w:r>
      <w:r w:rsidRPr="0066464A">
        <w:t>С1.</w:t>
      </w:r>
    </w:p>
    <w:p w14:paraId="65DB23E2" w14:textId="1C037C4D" w:rsidR="00A713DA" w:rsidRDefault="00BD0312" w:rsidP="00974E7F">
      <w:pPr>
        <w:pStyle w:val="af7"/>
        <w:spacing w:line="241" w:lineRule="auto"/>
        <w:outlineLvl w:val="1"/>
      </w:pPr>
      <w:bookmarkStart w:id="20" w:name="_Toc168516739"/>
      <w:r>
        <w:t>2</w:t>
      </w:r>
      <w:r w:rsidR="00A713DA">
        <w:t>.4 Функционал проекта</w:t>
      </w:r>
      <w:bookmarkEnd w:id="20"/>
    </w:p>
    <w:p w14:paraId="5A16AFD3" w14:textId="57D9681F" w:rsidR="00AB604F" w:rsidRDefault="00AB604F" w:rsidP="00974E7F">
      <w:pPr>
        <w:spacing w:line="241" w:lineRule="auto"/>
      </w:pPr>
      <w:r>
        <w:t>На основании результатов, полученных при анализе аналогов, были определены основные функциональные элементы будущего сайта. Поскольку сайтом будут пользоваться четыре основные группы пользователей (гость, клиент, преподаватель</w:t>
      </w:r>
      <w:r w:rsidR="00A1324C">
        <w:t xml:space="preserve"> и </w:t>
      </w:r>
      <w:r>
        <w:t>администратор),</w:t>
      </w:r>
      <w:r w:rsidR="000A6ABD">
        <w:t xml:space="preserve"> для </w:t>
      </w:r>
      <w:r>
        <w:t xml:space="preserve">представителя каждой группы был определен перечень необходимых ему функциональных возможностей. </w:t>
      </w:r>
    </w:p>
    <w:p w14:paraId="6BAB4D95" w14:textId="507C7B17" w:rsidR="00AB604F" w:rsidRDefault="00AB604F" w:rsidP="00974E7F">
      <w:pPr>
        <w:spacing w:line="241" w:lineRule="auto"/>
      </w:pPr>
      <w:r>
        <w:t>Пользователь, авторизованный как администратор, может:</w:t>
      </w:r>
    </w:p>
    <w:p w14:paraId="49CBDABF" w14:textId="1FCB7F12" w:rsidR="00AB604F" w:rsidRPr="001F329C" w:rsidRDefault="00AB604F" w:rsidP="00974E7F">
      <w:pPr>
        <w:numPr>
          <w:ilvl w:val="0"/>
          <w:numId w:val="21"/>
        </w:numPr>
        <w:spacing w:line="241" w:lineRule="auto"/>
        <w:ind w:left="0" w:firstLine="709"/>
        <w:textAlignment w:val="baseline"/>
        <w:rPr>
          <w:rFonts w:eastAsia="Times New Roman"/>
          <w:color w:val="000000"/>
          <w:szCs w:val="28"/>
          <w:lang w:eastAsia="ru-RU"/>
        </w:rPr>
      </w:pPr>
      <w:r w:rsidRPr="001F329C">
        <w:rPr>
          <w:rFonts w:eastAsia="Times New Roman"/>
          <w:color w:val="000000"/>
          <w:szCs w:val="28"/>
          <w:lang w:eastAsia="ru-RU"/>
        </w:rPr>
        <w:t>просматривать</w:t>
      </w:r>
      <w:r w:rsidR="00A1324C">
        <w:rPr>
          <w:rFonts w:eastAsia="Times New Roman"/>
          <w:color w:val="000000"/>
          <w:szCs w:val="28"/>
          <w:lang w:eastAsia="ru-RU"/>
        </w:rPr>
        <w:t xml:space="preserve"> и </w:t>
      </w:r>
      <w:r>
        <w:rPr>
          <w:rFonts w:eastAsia="Times New Roman"/>
          <w:color w:val="000000"/>
          <w:szCs w:val="28"/>
          <w:lang w:eastAsia="ru-RU"/>
        </w:rPr>
        <w:t>изменять статус</w:t>
      </w:r>
      <w:r w:rsidRPr="001F329C">
        <w:rPr>
          <w:rFonts w:eastAsia="Times New Roman"/>
          <w:color w:val="000000"/>
          <w:szCs w:val="28"/>
          <w:lang w:eastAsia="ru-RU"/>
        </w:rPr>
        <w:t xml:space="preserve"> заявки</w:t>
      </w:r>
      <w:r w:rsidR="000A6ABD">
        <w:rPr>
          <w:rFonts w:eastAsia="Times New Roman"/>
          <w:color w:val="000000"/>
          <w:szCs w:val="28"/>
          <w:lang w:eastAsia="ru-RU"/>
        </w:rPr>
        <w:t xml:space="preserve"> с </w:t>
      </w:r>
      <w:r>
        <w:rPr>
          <w:rFonts w:eastAsia="Times New Roman"/>
          <w:color w:val="000000"/>
          <w:szCs w:val="28"/>
          <w:lang w:eastAsia="ru-RU"/>
        </w:rPr>
        <w:t>формы обратной связи</w:t>
      </w:r>
      <w:r w:rsidRPr="001F329C">
        <w:rPr>
          <w:rFonts w:eastAsia="Times New Roman"/>
          <w:color w:val="000000"/>
          <w:szCs w:val="28"/>
          <w:lang w:eastAsia="ru-RU"/>
        </w:rPr>
        <w:t>;</w:t>
      </w:r>
    </w:p>
    <w:p w14:paraId="2C93A66F" w14:textId="325DD60F" w:rsidR="00AB604F" w:rsidRPr="001F329C" w:rsidRDefault="00AB604F" w:rsidP="00974E7F">
      <w:pPr>
        <w:numPr>
          <w:ilvl w:val="0"/>
          <w:numId w:val="21"/>
        </w:numPr>
        <w:spacing w:line="241" w:lineRule="auto"/>
        <w:ind w:left="0" w:firstLine="709"/>
        <w:textAlignment w:val="baseline"/>
        <w:rPr>
          <w:rFonts w:eastAsia="Times New Roman"/>
          <w:color w:val="000000"/>
          <w:szCs w:val="28"/>
          <w:lang w:eastAsia="ru-RU"/>
        </w:rPr>
      </w:pPr>
      <w:r>
        <w:rPr>
          <w:rFonts w:eastAsia="Times New Roman"/>
          <w:color w:val="000000"/>
          <w:szCs w:val="28"/>
          <w:lang w:eastAsia="ru-RU"/>
        </w:rPr>
        <w:t>просматривать</w:t>
      </w:r>
      <w:r w:rsidR="009011AF">
        <w:rPr>
          <w:rFonts w:eastAsia="Times New Roman"/>
          <w:color w:val="000000"/>
          <w:szCs w:val="28"/>
          <w:lang w:eastAsia="ru-RU"/>
        </w:rPr>
        <w:t>, редактировать</w:t>
      </w:r>
      <w:r w:rsidR="00A1324C">
        <w:rPr>
          <w:rFonts w:eastAsia="Times New Roman"/>
          <w:color w:val="000000"/>
          <w:szCs w:val="28"/>
          <w:lang w:eastAsia="ru-RU"/>
        </w:rPr>
        <w:t xml:space="preserve"> и </w:t>
      </w:r>
      <w:r>
        <w:rPr>
          <w:rFonts w:eastAsia="Times New Roman"/>
          <w:color w:val="000000"/>
          <w:szCs w:val="28"/>
          <w:lang w:eastAsia="ru-RU"/>
        </w:rPr>
        <w:t>добавлять заявки</w:t>
      </w:r>
      <w:r w:rsidR="000A6ABD">
        <w:rPr>
          <w:rFonts w:eastAsia="Times New Roman"/>
          <w:color w:val="000000"/>
          <w:szCs w:val="28"/>
          <w:lang w:eastAsia="ru-RU"/>
        </w:rPr>
        <w:t xml:space="preserve"> на </w:t>
      </w:r>
      <w:r>
        <w:rPr>
          <w:rFonts w:eastAsia="Times New Roman"/>
          <w:color w:val="000000"/>
          <w:szCs w:val="28"/>
          <w:lang w:eastAsia="ru-RU"/>
        </w:rPr>
        <w:t>курс</w:t>
      </w:r>
      <w:r w:rsidRPr="001F329C">
        <w:rPr>
          <w:rFonts w:eastAsia="Times New Roman"/>
          <w:color w:val="000000"/>
          <w:szCs w:val="28"/>
          <w:lang w:eastAsia="ru-RU"/>
        </w:rPr>
        <w:t>;</w:t>
      </w:r>
    </w:p>
    <w:p w14:paraId="3764AA05" w14:textId="158B896B" w:rsidR="00AB604F" w:rsidRDefault="009011AF" w:rsidP="00974E7F">
      <w:pPr>
        <w:numPr>
          <w:ilvl w:val="0"/>
          <w:numId w:val="21"/>
        </w:numPr>
        <w:spacing w:line="241" w:lineRule="auto"/>
        <w:ind w:left="0" w:firstLine="709"/>
        <w:textAlignment w:val="baseline"/>
        <w:rPr>
          <w:rFonts w:eastAsia="Times New Roman"/>
          <w:color w:val="000000"/>
          <w:szCs w:val="28"/>
          <w:lang w:eastAsia="ru-RU"/>
        </w:rPr>
      </w:pPr>
      <w:r>
        <w:rPr>
          <w:rFonts w:eastAsia="Times New Roman"/>
          <w:color w:val="000000"/>
          <w:szCs w:val="28"/>
          <w:lang w:eastAsia="ru-RU"/>
        </w:rPr>
        <w:t>добавлять сформированные курсы</w:t>
      </w:r>
      <w:r w:rsidR="000A6ABD">
        <w:rPr>
          <w:rFonts w:eastAsia="Times New Roman"/>
          <w:color w:val="000000"/>
          <w:szCs w:val="28"/>
          <w:lang w:eastAsia="ru-RU"/>
        </w:rPr>
        <w:t xml:space="preserve"> в </w:t>
      </w:r>
      <w:r>
        <w:rPr>
          <w:rFonts w:eastAsia="Times New Roman"/>
          <w:color w:val="000000"/>
          <w:szCs w:val="28"/>
          <w:lang w:eastAsia="ru-RU"/>
        </w:rPr>
        <w:t>расписание</w:t>
      </w:r>
      <w:r w:rsidR="00AB604F">
        <w:rPr>
          <w:rFonts w:eastAsia="Times New Roman"/>
          <w:color w:val="000000"/>
          <w:szCs w:val="28"/>
          <w:lang w:eastAsia="ru-RU"/>
        </w:rPr>
        <w:t>;</w:t>
      </w:r>
    </w:p>
    <w:p w14:paraId="79F07859" w14:textId="288DB3B9" w:rsidR="009011AF" w:rsidRPr="001F329C" w:rsidRDefault="009011AF" w:rsidP="00974E7F">
      <w:pPr>
        <w:numPr>
          <w:ilvl w:val="0"/>
          <w:numId w:val="21"/>
        </w:numPr>
        <w:spacing w:line="241" w:lineRule="auto"/>
        <w:ind w:left="0" w:firstLine="709"/>
        <w:textAlignment w:val="baseline"/>
        <w:rPr>
          <w:rFonts w:eastAsia="Times New Roman"/>
          <w:color w:val="000000"/>
          <w:szCs w:val="28"/>
          <w:lang w:eastAsia="ru-RU"/>
        </w:rPr>
      </w:pPr>
      <w:r>
        <w:rPr>
          <w:rFonts w:eastAsia="Times New Roman"/>
          <w:color w:val="000000"/>
          <w:szCs w:val="28"/>
          <w:lang w:eastAsia="ru-RU"/>
        </w:rPr>
        <w:t>просматривать, удалять</w:t>
      </w:r>
      <w:r w:rsidR="00A1324C">
        <w:rPr>
          <w:rFonts w:eastAsia="Times New Roman"/>
          <w:color w:val="000000"/>
          <w:szCs w:val="28"/>
          <w:lang w:eastAsia="ru-RU"/>
        </w:rPr>
        <w:t xml:space="preserve"> и </w:t>
      </w:r>
      <w:r>
        <w:rPr>
          <w:rFonts w:eastAsia="Times New Roman"/>
          <w:color w:val="000000"/>
          <w:szCs w:val="28"/>
          <w:lang w:eastAsia="ru-RU"/>
        </w:rPr>
        <w:t>назначать преподавателей</w:t>
      </w:r>
      <w:r w:rsidRPr="001F329C">
        <w:rPr>
          <w:rFonts w:eastAsia="Times New Roman"/>
          <w:color w:val="000000"/>
          <w:szCs w:val="28"/>
          <w:lang w:eastAsia="ru-RU"/>
        </w:rPr>
        <w:t>;</w:t>
      </w:r>
    </w:p>
    <w:p w14:paraId="3AD1976F" w14:textId="330FEFFC" w:rsidR="00AB604F" w:rsidRPr="001F329C" w:rsidRDefault="00AB604F" w:rsidP="00974E7F">
      <w:pPr>
        <w:numPr>
          <w:ilvl w:val="0"/>
          <w:numId w:val="21"/>
        </w:numPr>
        <w:spacing w:line="241" w:lineRule="auto"/>
        <w:ind w:left="0" w:firstLine="709"/>
        <w:textAlignment w:val="baseline"/>
        <w:rPr>
          <w:rFonts w:eastAsia="Times New Roman"/>
          <w:color w:val="000000"/>
          <w:szCs w:val="28"/>
          <w:lang w:eastAsia="ru-RU"/>
        </w:rPr>
      </w:pPr>
      <w:r>
        <w:rPr>
          <w:rFonts w:eastAsia="Times New Roman"/>
          <w:color w:val="000000"/>
          <w:szCs w:val="28"/>
          <w:lang w:eastAsia="ru-RU"/>
        </w:rPr>
        <w:t xml:space="preserve">просматривать архив завершенных </w:t>
      </w:r>
      <w:r w:rsidR="009011AF">
        <w:rPr>
          <w:rFonts w:eastAsia="Times New Roman"/>
          <w:color w:val="000000"/>
          <w:szCs w:val="28"/>
          <w:lang w:eastAsia="ru-RU"/>
        </w:rPr>
        <w:t>курсов</w:t>
      </w:r>
      <w:r>
        <w:rPr>
          <w:rFonts w:eastAsia="Times New Roman"/>
          <w:color w:val="000000"/>
          <w:szCs w:val="28"/>
          <w:lang w:eastAsia="ru-RU"/>
        </w:rPr>
        <w:t>.</w:t>
      </w:r>
    </w:p>
    <w:p w14:paraId="711C0447" w14:textId="756C88E8" w:rsidR="00912BA0" w:rsidRPr="00D3295F" w:rsidRDefault="00912BA0" w:rsidP="00974E7F">
      <w:pPr>
        <w:spacing w:line="241" w:lineRule="auto"/>
      </w:pPr>
      <w:r>
        <w:rPr>
          <w:color w:val="000000" w:themeColor="text1"/>
        </w:rPr>
        <w:t>Пользователь, авторизованный как преподаватель школы</w:t>
      </w:r>
      <w:r>
        <w:t>,</w:t>
      </w:r>
      <w:r w:rsidRPr="00D3295F">
        <w:t xml:space="preserve"> может:</w:t>
      </w:r>
    </w:p>
    <w:p w14:paraId="5ADD0C74" w14:textId="6398A2A9" w:rsidR="00912BA0" w:rsidRDefault="00912BA0" w:rsidP="00974E7F">
      <w:pPr>
        <w:numPr>
          <w:ilvl w:val="0"/>
          <w:numId w:val="21"/>
        </w:numPr>
        <w:spacing w:line="241" w:lineRule="auto"/>
        <w:ind w:left="0" w:firstLine="709"/>
        <w:textAlignment w:val="baseline"/>
        <w:rPr>
          <w:rFonts w:eastAsia="Times New Roman"/>
          <w:color w:val="000000"/>
          <w:szCs w:val="28"/>
          <w:lang w:eastAsia="ru-RU"/>
        </w:rPr>
      </w:pPr>
      <w:r w:rsidRPr="001F329C">
        <w:rPr>
          <w:rFonts w:eastAsia="Times New Roman"/>
          <w:color w:val="000000"/>
          <w:szCs w:val="28"/>
          <w:lang w:eastAsia="ru-RU"/>
        </w:rPr>
        <w:t>редактировать свой профиль</w:t>
      </w:r>
      <w:r>
        <w:rPr>
          <w:rFonts w:eastAsia="Times New Roman"/>
          <w:color w:val="000000"/>
          <w:szCs w:val="28"/>
          <w:lang w:eastAsia="ru-RU"/>
        </w:rPr>
        <w:t>, добавлять дополнительное описание</w:t>
      </w:r>
      <w:r w:rsidRPr="001F329C">
        <w:rPr>
          <w:rFonts w:eastAsia="Times New Roman"/>
          <w:color w:val="000000"/>
          <w:szCs w:val="28"/>
          <w:lang w:eastAsia="ru-RU"/>
        </w:rPr>
        <w:t>;</w:t>
      </w:r>
    </w:p>
    <w:p w14:paraId="6D33B74C" w14:textId="784FF15B" w:rsidR="00912BA0" w:rsidRPr="001F329C" w:rsidRDefault="00912BA0" w:rsidP="00974E7F">
      <w:pPr>
        <w:numPr>
          <w:ilvl w:val="0"/>
          <w:numId w:val="21"/>
        </w:numPr>
        <w:spacing w:line="241" w:lineRule="auto"/>
        <w:ind w:left="0" w:firstLine="709"/>
        <w:textAlignment w:val="baseline"/>
        <w:rPr>
          <w:rFonts w:eastAsia="Times New Roman"/>
          <w:color w:val="000000"/>
          <w:szCs w:val="28"/>
          <w:lang w:eastAsia="ru-RU"/>
        </w:rPr>
      </w:pPr>
      <w:r>
        <w:rPr>
          <w:rFonts w:eastAsia="Times New Roman"/>
          <w:color w:val="000000"/>
          <w:szCs w:val="28"/>
          <w:lang w:eastAsia="ru-RU"/>
        </w:rPr>
        <w:t>просматривать</w:t>
      </w:r>
      <w:r w:rsidR="00A1324C">
        <w:rPr>
          <w:rFonts w:eastAsia="Times New Roman"/>
          <w:color w:val="000000"/>
          <w:szCs w:val="28"/>
          <w:lang w:eastAsia="ru-RU"/>
        </w:rPr>
        <w:t xml:space="preserve"> и </w:t>
      </w:r>
      <w:r>
        <w:rPr>
          <w:rFonts w:eastAsia="Times New Roman"/>
          <w:color w:val="000000"/>
          <w:szCs w:val="28"/>
          <w:lang w:eastAsia="ru-RU"/>
        </w:rPr>
        <w:t>редактировать</w:t>
      </w:r>
      <w:r w:rsidR="008A0E44">
        <w:rPr>
          <w:rFonts w:eastAsia="Times New Roman"/>
          <w:color w:val="000000"/>
          <w:szCs w:val="28"/>
          <w:lang w:eastAsia="ru-RU"/>
        </w:rPr>
        <w:t>, завершать</w:t>
      </w:r>
      <w:r>
        <w:rPr>
          <w:rFonts w:eastAsia="Times New Roman"/>
          <w:color w:val="000000"/>
          <w:szCs w:val="28"/>
          <w:lang w:eastAsia="ru-RU"/>
        </w:rPr>
        <w:t xml:space="preserve"> курсы</w:t>
      </w:r>
      <w:r w:rsidR="00A1324C">
        <w:rPr>
          <w:rFonts w:eastAsia="Times New Roman"/>
          <w:color w:val="000000"/>
          <w:szCs w:val="28"/>
          <w:lang w:eastAsia="ru-RU"/>
        </w:rPr>
        <w:t xml:space="preserve"> и </w:t>
      </w:r>
      <w:r w:rsidR="008A0E44">
        <w:rPr>
          <w:rFonts w:eastAsia="Times New Roman"/>
          <w:color w:val="000000"/>
          <w:szCs w:val="28"/>
          <w:lang w:eastAsia="ru-RU"/>
        </w:rPr>
        <w:t xml:space="preserve">просматривать </w:t>
      </w:r>
      <w:r>
        <w:rPr>
          <w:rFonts w:eastAsia="Times New Roman"/>
          <w:color w:val="000000"/>
          <w:szCs w:val="28"/>
          <w:lang w:eastAsia="ru-RU"/>
        </w:rPr>
        <w:t>списки сформированных групп, которые преподаватель проводит</w:t>
      </w:r>
      <w:r w:rsidR="000A6ABD">
        <w:rPr>
          <w:rFonts w:eastAsia="Times New Roman"/>
          <w:color w:val="000000"/>
          <w:szCs w:val="28"/>
          <w:lang w:eastAsia="ru-RU"/>
        </w:rPr>
        <w:t xml:space="preserve"> в </w:t>
      </w:r>
      <w:r>
        <w:rPr>
          <w:rFonts w:eastAsia="Times New Roman"/>
          <w:color w:val="000000"/>
          <w:szCs w:val="28"/>
          <w:lang w:eastAsia="ru-RU"/>
        </w:rPr>
        <w:t>данный момент;</w:t>
      </w:r>
    </w:p>
    <w:p w14:paraId="740BD3CB" w14:textId="26CD97CD" w:rsidR="00912BA0" w:rsidRPr="001F329C" w:rsidRDefault="00912BA0" w:rsidP="00974E7F">
      <w:pPr>
        <w:numPr>
          <w:ilvl w:val="0"/>
          <w:numId w:val="21"/>
        </w:numPr>
        <w:spacing w:line="241" w:lineRule="auto"/>
        <w:ind w:left="0" w:firstLine="709"/>
        <w:textAlignment w:val="baseline"/>
        <w:rPr>
          <w:rFonts w:eastAsia="Times New Roman"/>
          <w:color w:val="000000"/>
          <w:szCs w:val="28"/>
          <w:lang w:eastAsia="ru-RU"/>
        </w:rPr>
      </w:pPr>
      <w:r>
        <w:rPr>
          <w:rFonts w:eastAsia="Times New Roman"/>
          <w:color w:val="000000"/>
          <w:szCs w:val="28"/>
          <w:lang w:eastAsia="ru-RU"/>
        </w:rPr>
        <w:t>просматривать архив проведённых курсов</w:t>
      </w:r>
      <w:r w:rsidRPr="001F329C">
        <w:rPr>
          <w:rFonts w:eastAsia="Times New Roman"/>
          <w:color w:val="000000"/>
          <w:szCs w:val="28"/>
          <w:lang w:eastAsia="ru-RU"/>
        </w:rPr>
        <w:t>;</w:t>
      </w:r>
    </w:p>
    <w:p w14:paraId="04C91640" w14:textId="047621BA" w:rsidR="00912BA0" w:rsidRDefault="00912BA0" w:rsidP="00974E7F">
      <w:pPr>
        <w:numPr>
          <w:ilvl w:val="0"/>
          <w:numId w:val="21"/>
        </w:numPr>
        <w:spacing w:line="241" w:lineRule="auto"/>
        <w:ind w:left="0" w:firstLine="709"/>
        <w:textAlignment w:val="baseline"/>
        <w:rPr>
          <w:rFonts w:eastAsia="Times New Roman"/>
          <w:color w:val="000000"/>
          <w:szCs w:val="28"/>
          <w:lang w:eastAsia="ru-RU"/>
        </w:rPr>
      </w:pPr>
      <w:r>
        <w:rPr>
          <w:rFonts w:eastAsia="Times New Roman"/>
          <w:color w:val="000000"/>
          <w:szCs w:val="28"/>
          <w:lang w:eastAsia="ru-RU"/>
        </w:rPr>
        <w:t>добавлять дополнительные обучающие материалы</w:t>
      </w:r>
      <w:r w:rsidR="000A6ABD">
        <w:rPr>
          <w:rFonts w:eastAsia="Times New Roman"/>
          <w:color w:val="000000"/>
          <w:szCs w:val="28"/>
          <w:lang w:eastAsia="ru-RU"/>
        </w:rPr>
        <w:t xml:space="preserve"> к </w:t>
      </w:r>
      <w:r>
        <w:rPr>
          <w:rFonts w:eastAsia="Times New Roman"/>
          <w:color w:val="000000"/>
          <w:szCs w:val="28"/>
          <w:lang w:eastAsia="ru-RU"/>
        </w:rPr>
        <w:t>урокам</w:t>
      </w:r>
      <w:r w:rsidRPr="001F329C">
        <w:rPr>
          <w:rFonts w:eastAsia="Times New Roman"/>
          <w:color w:val="000000"/>
          <w:szCs w:val="28"/>
          <w:lang w:eastAsia="ru-RU"/>
        </w:rPr>
        <w:t>;</w:t>
      </w:r>
    </w:p>
    <w:p w14:paraId="42F8919F" w14:textId="1CB85F47" w:rsidR="00996CAF" w:rsidRPr="00996CAF" w:rsidRDefault="00996CAF" w:rsidP="00974E7F">
      <w:pPr>
        <w:numPr>
          <w:ilvl w:val="0"/>
          <w:numId w:val="21"/>
        </w:numPr>
        <w:spacing w:line="241" w:lineRule="auto"/>
        <w:ind w:left="0" w:firstLine="709"/>
        <w:textAlignment w:val="baseline"/>
        <w:rPr>
          <w:rFonts w:eastAsia="Times New Roman"/>
          <w:color w:val="000000"/>
          <w:szCs w:val="28"/>
          <w:lang w:eastAsia="ru-RU"/>
        </w:rPr>
      </w:pPr>
      <w:r>
        <w:rPr>
          <w:rFonts w:eastAsia="Times New Roman"/>
          <w:color w:val="000000"/>
          <w:szCs w:val="28"/>
          <w:lang w:eastAsia="ru-RU"/>
        </w:rPr>
        <w:t>создавать новый урок</w:t>
      </w:r>
      <w:r w:rsidR="008A0E44">
        <w:rPr>
          <w:rFonts w:eastAsia="Times New Roman"/>
          <w:color w:val="000000"/>
          <w:szCs w:val="28"/>
          <w:lang w:eastAsia="ru-RU"/>
        </w:rPr>
        <w:t xml:space="preserve">, </w:t>
      </w:r>
      <w:r>
        <w:rPr>
          <w:rFonts w:eastAsia="Times New Roman"/>
          <w:color w:val="000000"/>
          <w:szCs w:val="28"/>
          <w:lang w:eastAsia="ru-RU"/>
        </w:rPr>
        <w:t>редактировать, добавлять в архив уроки школы</w:t>
      </w:r>
      <w:r w:rsidRPr="00996CAF">
        <w:rPr>
          <w:rFonts w:eastAsia="Times New Roman"/>
          <w:color w:val="000000"/>
          <w:szCs w:val="28"/>
          <w:lang w:eastAsia="ru-RU"/>
        </w:rPr>
        <w:t>;</w:t>
      </w:r>
    </w:p>
    <w:p w14:paraId="3D94ECEE" w14:textId="07E15976" w:rsidR="00D168C8" w:rsidRPr="001F329C" w:rsidRDefault="00D168C8" w:rsidP="00974E7F">
      <w:pPr>
        <w:numPr>
          <w:ilvl w:val="0"/>
          <w:numId w:val="21"/>
        </w:numPr>
        <w:spacing w:line="241" w:lineRule="auto"/>
        <w:ind w:left="0" w:firstLine="709"/>
        <w:textAlignment w:val="baseline"/>
        <w:rPr>
          <w:rFonts w:eastAsia="Times New Roman"/>
          <w:color w:val="000000"/>
          <w:szCs w:val="28"/>
          <w:lang w:eastAsia="ru-RU"/>
        </w:rPr>
      </w:pPr>
      <w:r>
        <w:rPr>
          <w:rFonts w:eastAsia="Times New Roman"/>
          <w:color w:val="000000"/>
          <w:szCs w:val="28"/>
          <w:lang w:eastAsia="ru-RU"/>
        </w:rPr>
        <w:t>создавать новый курс</w:t>
      </w:r>
      <w:r w:rsidR="008A0E44">
        <w:rPr>
          <w:rFonts w:eastAsia="Times New Roman"/>
          <w:color w:val="000000"/>
          <w:szCs w:val="28"/>
          <w:lang w:eastAsia="ru-RU"/>
        </w:rPr>
        <w:t xml:space="preserve">, </w:t>
      </w:r>
      <w:r w:rsidR="00996CAF">
        <w:rPr>
          <w:rFonts w:eastAsia="Times New Roman"/>
          <w:color w:val="000000"/>
          <w:szCs w:val="28"/>
          <w:lang w:eastAsia="ru-RU"/>
        </w:rPr>
        <w:t>редактировать, добавлять в архив курсы школы</w:t>
      </w:r>
      <w:r>
        <w:rPr>
          <w:rFonts w:eastAsia="Times New Roman"/>
          <w:color w:val="000000"/>
          <w:szCs w:val="28"/>
          <w:lang w:eastAsia="ru-RU"/>
        </w:rPr>
        <w:t>.</w:t>
      </w:r>
    </w:p>
    <w:p w14:paraId="32D3663B" w14:textId="4FC243D6" w:rsidR="00D168C8" w:rsidRPr="00D3295F" w:rsidRDefault="00D168C8" w:rsidP="00974E7F">
      <w:pPr>
        <w:spacing w:line="241" w:lineRule="auto"/>
      </w:pPr>
      <w:r>
        <w:t xml:space="preserve">Авторизированный пользователь сайта </w:t>
      </w:r>
      <w:r w:rsidRPr="00D3295F">
        <w:t>может:</w:t>
      </w:r>
    </w:p>
    <w:p w14:paraId="7D9D7B1B" w14:textId="5A7F4BB9" w:rsidR="00D168C8" w:rsidRDefault="00D168C8" w:rsidP="00974E7F">
      <w:pPr>
        <w:numPr>
          <w:ilvl w:val="0"/>
          <w:numId w:val="21"/>
        </w:numPr>
        <w:spacing w:line="241" w:lineRule="auto"/>
        <w:ind w:left="1069"/>
        <w:textAlignment w:val="baseline"/>
        <w:rPr>
          <w:rFonts w:eastAsia="Times New Roman"/>
          <w:color w:val="000000"/>
          <w:szCs w:val="28"/>
          <w:lang w:eastAsia="ru-RU"/>
        </w:rPr>
      </w:pPr>
      <w:r w:rsidRPr="001F329C">
        <w:rPr>
          <w:rFonts w:eastAsia="Times New Roman"/>
          <w:color w:val="000000"/>
          <w:szCs w:val="28"/>
          <w:lang w:eastAsia="ru-RU"/>
        </w:rPr>
        <w:t>оставлять заявку</w:t>
      </w:r>
      <w:r w:rsidR="000A6ABD">
        <w:rPr>
          <w:rFonts w:eastAsia="Times New Roman"/>
          <w:color w:val="000000"/>
          <w:szCs w:val="28"/>
          <w:lang w:eastAsia="ru-RU"/>
        </w:rPr>
        <w:t xml:space="preserve"> на </w:t>
      </w:r>
      <w:r w:rsidR="002C543C">
        <w:rPr>
          <w:rFonts w:eastAsia="Times New Roman"/>
          <w:color w:val="000000"/>
          <w:szCs w:val="28"/>
          <w:lang w:eastAsia="ru-RU"/>
        </w:rPr>
        <w:t>консультацию</w:t>
      </w:r>
      <w:r w:rsidR="000E35DE">
        <w:rPr>
          <w:rFonts w:eastAsia="Times New Roman"/>
          <w:color w:val="000000"/>
          <w:szCs w:val="28"/>
          <w:lang w:eastAsia="ru-RU"/>
        </w:rPr>
        <w:t>,</w:t>
      </w:r>
      <w:r w:rsidR="000C5A8F">
        <w:rPr>
          <w:rFonts w:eastAsia="Times New Roman"/>
          <w:color w:val="000000"/>
          <w:szCs w:val="28"/>
          <w:lang w:eastAsia="ru-RU"/>
        </w:rPr>
        <w:t xml:space="preserve"> </w:t>
      </w:r>
      <w:r w:rsidR="008A0E44">
        <w:rPr>
          <w:rFonts w:eastAsia="Times New Roman"/>
          <w:color w:val="000000"/>
          <w:szCs w:val="28"/>
          <w:lang w:eastAsia="ru-RU"/>
        </w:rPr>
        <w:t>становление</w:t>
      </w:r>
      <w:r w:rsidR="000E35DE">
        <w:rPr>
          <w:rFonts w:eastAsia="Times New Roman"/>
          <w:color w:val="000000"/>
          <w:szCs w:val="28"/>
          <w:lang w:eastAsia="ru-RU"/>
        </w:rPr>
        <w:t xml:space="preserve"> преподавател</w:t>
      </w:r>
      <w:r w:rsidR="008A0E44">
        <w:rPr>
          <w:rFonts w:eastAsia="Times New Roman"/>
          <w:color w:val="000000"/>
          <w:szCs w:val="28"/>
          <w:lang w:eastAsia="ru-RU"/>
        </w:rPr>
        <w:t>ем</w:t>
      </w:r>
      <w:r w:rsidRPr="001F329C">
        <w:rPr>
          <w:rFonts w:eastAsia="Times New Roman"/>
          <w:color w:val="000000"/>
          <w:szCs w:val="28"/>
          <w:lang w:eastAsia="ru-RU"/>
        </w:rPr>
        <w:t>;</w:t>
      </w:r>
    </w:p>
    <w:p w14:paraId="2E74FD21" w14:textId="7ECCDBCE" w:rsidR="00D168C8" w:rsidRPr="002C543C" w:rsidRDefault="00D168C8" w:rsidP="00974E7F">
      <w:pPr>
        <w:numPr>
          <w:ilvl w:val="0"/>
          <w:numId w:val="21"/>
        </w:numPr>
        <w:spacing w:line="241" w:lineRule="auto"/>
        <w:ind w:left="1069"/>
        <w:textAlignment w:val="baseline"/>
        <w:rPr>
          <w:rFonts w:eastAsia="Times New Roman"/>
          <w:color w:val="000000"/>
          <w:szCs w:val="28"/>
          <w:lang w:eastAsia="ru-RU"/>
        </w:rPr>
      </w:pPr>
      <w:r w:rsidRPr="001F329C">
        <w:rPr>
          <w:rFonts w:eastAsia="Times New Roman"/>
          <w:color w:val="000000"/>
          <w:szCs w:val="28"/>
          <w:lang w:eastAsia="ru-RU"/>
        </w:rPr>
        <w:t>редактировать свой профиль</w:t>
      </w:r>
      <w:r>
        <w:rPr>
          <w:rFonts w:eastAsia="Times New Roman"/>
          <w:color w:val="000000"/>
          <w:szCs w:val="28"/>
          <w:lang w:val="en-US" w:eastAsia="ru-RU"/>
        </w:rPr>
        <w:t>;</w:t>
      </w:r>
    </w:p>
    <w:p w14:paraId="141960EE" w14:textId="0DA357DF" w:rsidR="002C543C" w:rsidRPr="00D168C8" w:rsidRDefault="002C543C"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добавлять заявку</w:t>
      </w:r>
      <w:r w:rsidR="000A6ABD">
        <w:rPr>
          <w:rFonts w:eastAsia="Times New Roman"/>
          <w:color w:val="000000"/>
          <w:szCs w:val="28"/>
          <w:lang w:eastAsia="ru-RU"/>
        </w:rPr>
        <w:t xml:space="preserve"> на </w:t>
      </w:r>
      <w:r>
        <w:rPr>
          <w:rFonts w:eastAsia="Times New Roman"/>
          <w:color w:val="000000"/>
          <w:szCs w:val="28"/>
          <w:lang w:eastAsia="ru-RU"/>
        </w:rPr>
        <w:t>курс</w:t>
      </w:r>
      <w:r>
        <w:rPr>
          <w:rFonts w:eastAsia="Times New Roman"/>
          <w:color w:val="000000"/>
          <w:szCs w:val="28"/>
          <w:lang w:val="en-US" w:eastAsia="ru-RU"/>
        </w:rPr>
        <w:t>;</w:t>
      </w:r>
    </w:p>
    <w:p w14:paraId="5DB946E2" w14:textId="2F741105" w:rsidR="00D168C8" w:rsidRDefault="00D168C8"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просматривать</w:t>
      </w:r>
      <w:r w:rsidR="00A1324C">
        <w:rPr>
          <w:rFonts w:eastAsia="Times New Roman"/>
          <w:color w:val="000000"/>
          <w:szCs w:val="28"/>
          <w:lang w:eastAsia="ru-RU"/>
        </w:rPr>
        <w:t xml:space="preserve"> и </w:t>
      </w:r>
      <w:r>
        <w:rPr>
          <w:rFonts w:eastAsia="Times New Roman"/>
          <w:color w:val="000000"/>
          <w:szCs w:val="28"/>
          <w:lang w:eastAsia="ru-RU"/>
        </w:rPr>
        <w:t>отменять свои заявки</w:t>
      </w:r>
      <w:r w:rsidR="000A6ABD">
        <w:rPr>
          <w:rFonts w:eastAsia="Times New Roman"/>
          <w:color w:val="000000"/>
          <w:szCs w:val="28"/>
          <w:lang w:eastAsia="ru-RU"/>
        </w:rPr>
        <w:t xml:space="preserve"> на </w:t>
      </w:r>
      <w:r>
        <w:rPr>
          <w:rFonts w:eastAsia="Times New Roman"/>
          <w:color w:val="000000"/>
          <w:szCs w:val="28"/>
          <w:lang w:eastAsia="ru-RU"/>
        </w:rPr>
        <w:t>курс</w:t>
      </w:r>
      <w:r w:rsidRPr="00D168C8">
        <w:rPr>
          <w:rFonts w:eastAsia="Times New Roman"/>
          <w:color w:val="000000"/>
          <w:szCs w:val="28"/>
          <w:lang w:eastAsia="ru-RU"/>
        </w:rPr>
        <w:t>;</w:t>
      </w:r>
    </w:p>
    <w:p w14:paraId="62413410" w14:textId="154A0EE8" w:rsidR="00D168C8" w:rsidRDefault="00D168C8"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просматривать ак</w:t>
      </w:r>
      <w:r w:rsidR="00B93211">
        <w:rPr>
          <w:rFonts w:eastAsia="Times New Roman"/>
          <w:color w:val="000000"/>
          <w:szCs w:val="28"/>
          <w:lang w:eastAsia="ru-RU"/>
        </w:rPr>
        <w:t>туальные обучения</w:t>
      </w:r>
      <w:r w:rsidR="00A1324C">
        <w:rPr>
          <w:rFonts w:eastAsia="Times New Roman"/>
          <w:color w:val="000000"/>
          <w:szCs w:val="28"/>
          <w:lang w:eastAsia="ru-RU"/>
        </w:rPr>
        <w:t xml:space="preserve"> и </w:t>
      </w:r>
      <w:r w:rsidR="00B93211">
        <w:rPr>
          <w:rFonts w:eastAsia="Times New Roman"/>
          <w:color w:val="000000"/>
          <w:szCs w:val="28"/>
          <w:lang w:eastAsia="ru-RU"/>
        </w:rPr>
        <w:t>получать обучающие материалы</w:t>
      </w:r>
      <w:r w:rsidR="00B93211" w:rsidRPr="00B93211">
        <w:rPr>
          <w:rFonts w:eastAsia="Times New Roman"/>
          <w:color w:val="000000"/>
          <w:szCs w:val="28"/>
          <w:lang w:eastAsia="ru-RU"/>
        </w:rPr>
        <w:t>;</w:t>
      </w:r>
    </w:p>
    <w:p w14:paraId="53271C73" w14:textId="6C196FF8" w:rsidR="00B93211" w:rsidRPr="00D168C8" w:rsidRDefault="002C543C"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просматривать архив пройденных курсов</w:t>
      </w:r>
      <w:r>
        <w:rPr>
          <w:rFonts w:eastAsia="Times New Roman"/>
          <w:color w:val="000000"/>
          <w:szCs w:val="28"/>
          <w:lang w:val="en-US" w:eastAsia="ru-RU"/>
        </w:rPr>
        <w:t>;</w:t>
      </w:r>
    </w:p>
    <w:p w14:paraId="3CBEA6AA" w14:textId="5B7C096F" w:rsidR="00D168C8" w:rsidRDefault="00D168C8"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добавлять отзыв</w:t>
      </w:r>
      <w:r w:rsidR="00A1324C">
        <w:rPr>
          <w:rFonts w:eastAsia="Times New Roman"/>
          <w:color w:val="000000"/>
          <w:szCs w:val="28"/>
          <w:lang w:eastAsia="ru-RU"/>
        </w:rPr>
        <w:t xml:space="preserve"> и </w:t>
      </w:r>
      <w:r w:rsidR="00BD7555">
        <w:rPr>
          <w:rFonts w:eastAsia="Times New Roman"/>
          <w:color w:val="000000"/>
          <w:szCs w:val="28"/>
          <w:lang w:eastAsia="ru-RU"/>
        </w:rPr>
        <w:t>рейтинг</w:t>
      </w:r>
      <w:r w:rsidR="000A6ABD">
        <w:rPr>
          <w:rFonts w:eastAsia="Times New Roman"/>
          <w:color w:val="000000"/>
          <w:szCs w:val="28"/>
          <w:lang w:eastAsia="ru-RU"/>
        </w:rPr>
        <w:t xml:space="preserve"> к </w:t>
      </w:r>
      <w:r>
        <w:rPr>
          <w:rFonts w:eastAsia="Times New Roman"/>
          <w:color w:val="000000"/>
          <w:szCs w:val="28"/>
          <w:lang w:eastAsia="ru-RU"/>
        </w:rPr>
        <w:t>пройденному курсу</w:t>
      </w:r>
      <w:r w:rsidR="002C543C" w:rsidRPr="002C543C">
        <w:rPr>
          <w:rFonts w:eastAsia="Times New Roman"/>
          <w:color w:val="000000"/>
          <w:szCs w:val="28"/>
          <w:lang w:eastAsia="ru-RU"/>
        </w:rPr>
        <w:t>.</w:t>
      </w:r>
    </w:p>
    <w:p w14:paraId="7BAE0BDE" w14:textId="77777777" w:rsidR="002C543C" w:rsidRPr="00D3295F" w:rsidRDefault="002C543C" w:rsidP="00974E7F">
      <w:pPr>
        <w:spacing w:line="241" w:lineRule="auto"/>
      </w:pPr>
      <w:r>
        <w:t>Обычный посетите</w:t>
      </w:r>
      <w:r w:rsidRPr="00D3295F">
        <w:t>ль</w:t>
      </w:r>
      <w:r>
        <w:t xml:space="preserve"> сайта </w:t>
      </w:r>
      <w:r w:rsidRPr="00D3295F">
        <w:t>может:</w:t>
      </w:r>
    </w:p>
    <w:p w14:paraId="794BDE80" w14:textId="47B6BF84" w:rsidR="002C543C" w:rsidRDefault="002C543C" w:rsidP="00974E7F">
      <w:pPr>
        <w:numPr>
          <w:ilvl w:val="0"/>
          <w:numId w:val="21"/>
        </w:numPr>
        <w:spacing w:line="241" w:lineRule="auto"/>
        <w:ind w:left="1069"/>
        <w:textAlignment w:val="baseline"/>
        <w:rPr>
          <w:rFonts w:eastAsia="Times New Roman"/>
          <w:color w:val="000000"/>
          <w:szCs w:val="28"/>
          <w:lang w:eastAsia="ru-RU"/>
        </w:rPr>
      </w:pPr>
      <w:r w:rsidRPr="001F329C">
        <w:rPr>
          <w:rFonts w:eastAsia="Times New Roman"/>
          <w:color w:val="000000"/>
          <w:szCs w:val="28"/>
          <w:lang w:eastAsia="ru-RU"/>
        </w:rPr>
        <w:t>оставлять заявку</w:t>
      </w:r>
      <w:r w:rsidR="000A6ABD">
        <w:rPr>
          <w:rFonts w:eastAsia="Times New Roman"/>
          <w:color w:val="000000"/>
          <w:szCs w:val="28"/>
          <w:lang w:eastAsia="ru-RU"/>
        </w:rPr>
        <w:t xml:space="preserve"> на </w:t>
      </w:r>
      <w:r>
        <w:rPr>
          <w:rFonts w:eastAsia="Times New Roman"/>
          <w:color w:val="000000"/>
          <w:szCs w:val="28"/>
          <w:lang w:eastAsia="ru-RU"/>
        </w:rPr>
        <w:t>консультацию</w:t>
      </w:r>
      <w:r w:rsidRPr="001F329C">
        <w:rPr>
          <w:rFonts w:eastAsia="Times New Roman"/>
          <w:color w:val="000000"/>
          <w:szCs w:val="28"/>
          <w:lang w:eastAsia="ru-RU"/>
        </w:rPr>
        <w:t>;</w:t>
      </w:r>
    </w:p>
    <w:p w14:paraId="7F6EE0F5" w14:textId="1E333A33" w:rsidR="002C543C" w:rsidRDefault="002C543C"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просматривать каталог курсов,</w:t>
      </w:r>
      <w:r w:rsidR="000A6ABD">
        <w:rPr>
          <w:rFonts w:eastAsia="Times New Roman"/>
          <w:color w:val="000000"/>
          <w:szCs w:val="28"/>
          <w:lang w:eastAsia="ru-RU"/>
        </w:rPr>
        <w:t xml:space="preserve"> а </w:t>
      </w:r>
      <w:r>
        <w:rPr>
          <w:rFonts w:eastAsia="Times New Roman"/>
          <w:color w:val="000000"/>
          <w:szCs w:val="28"/>
          <w:lang w:eastAsia="ru-RU"/>
        </w:rPr>
        <w:t>также расписание курсов</w:t>
      </w:r>
      <w:r w:rsidRPr="002C543C">
        <w:rPr>
          <w:rFonts w:eastAsia="Times New Roman"/>
          <w:color w:val="000000"/>
          <w:szCs w:val="28"/>
          <w:lang w:eastAsia="ru-RU"/>
        </w:rPr>
        <w:t>;</w:t>
      </w:r>
    </w:p>
    <w:p w14:paraId="1FB351CE" w14:textId="237257BD" w:rsidR="002C543C" w:rsidRDefault="002C543C"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осуществлять фильтрацию курсов по критериям</w:t>
      </w:r>
      <w:r w:rsidRPr="002C543C">
        <w:rPr>
          <w:rFonts w:eastAsia="Times New Roman"/>
          <w:color w:val="000000"/>
          <w:szCs w:val="28"/>
          <w:lang w:eastAsia="ru-RU"/>
        </w:rPr>
        <w:t>;</w:t>
      </w:r>
    </w:p>
    <w:p w14:paraId="749CC4A6" w14:textId="08D0BCDE" w:rsidR="002C543C" w:rsidRDefault="002C543C" w:rsidP="00974E7F">
      <w:pPr>
        <w:numPr>
          <w:ilvl w:val="0"/>
          <w:numId w:val="21"/>
        </w:numPr>
        <w:spacing w:line="241" w:lineRule="auto"/>
        <w:ind w:left="1069"/>
        <w:textAlignment w:val="baseline"/>
        <w:rPr>
          <w:rFonts w:eastAsia="Times New Roman"/>
          <w:color w:val="000000"/>
          <w:szCs w:val="28"/>
          <w:lang w:eastAsia="ru-RU"/>
        </w:rPr>
      </w:pPr>
      <w:r>
        <w:rPr>
          <w:rFonts w:eastAsia="Times New Roman"/>
          <w:color w:val="000000"/>
          <w:szCs w:val="28"/>
          <w:lang w:eastAsia="ru-RU"/>
        </w:rPr>
        <w:t>зарегистрироваться или авторизироваться</w:t>
      </w:r>
      <w:r w:rsidR="000A6ABD">
        <w:rPr>
          <w:rFonts w:eastAsia="Times New Roman"/>
          <w:color w:val="000000"/>
          <w:szCs w:val="28"/>
          <w:lang w:eastAsia="ru-RU"/>
        </w:rPr>
        <w:t xml:space="preserve"> на </w:t>
      </w:r>
      <w:r>
        <w:rPr>
          <w:rFonts w:eastAsia="Times New Roman"/>
          <w:color w:val="000000"/>
          <w:szCs w:val="28"/>
          <w:lang w:eastAsia="ru-RU"/>
        </w:rPr>
        <w:t>сайте.</w:t>
      </w:r>
    </w:p>
    <w:p w14:paraId="528AFC3E" w14:textId="155AE2B0" w:rsidR="00AB604F" w:rsidRDefault="008472E9" w:rsidP="00974E7F">
      <w:pPr>
        <w:spacing w:line="241" w:lineRule="auto"/>
      </w:pPr>
      <w:r w:rsidRPr="007B3609">
        <w:t>Определение функционала сайта</w:t>
      </w:r>
      <w:r w:rsidR="000A6ABD">
        <w:t xml:space="preserve"> на </w:t>
      </w:r>
      <w:r w:rsidRPr="007B3609">
        <w:t>этапе проектирования крайне важно, так</w:t>
      </w:r>
      <w:r w:rsidR="00CF1BDC">
        <w:t> </w:t>
      </w:r>
      <w:r w:rsidRPr="007B3609">
        <w:t>как помогает сложить представление</w:t>
      </w:r>
      <w:r w:rsidR="000A6ABD">
        <w:t xml:space="preserve"> о </w:t>
      </w:r>
      <w:r w:rsidRPr="007B3609">
        <w:t>том, какие функции должны быть доступны</w:t>
      </w:r>
      <w:r w:rsidR="000A6ABD">
        <w:t xml:space="preserve"> для </w:t>
      </w:r>
      <w:r w:rsidRPr="007B3609">
        <w:t>разных видов пользователей. Это позволяет более детально оценить время</w:t>
      </w:r>
      <w:r w:rsidR="000A6ABD">
        <w:t xml:space="preserve"> на </w:t>
      </w:r>
      <w:r w:rsidRPr="007B3609">
        <w:t>разработку веб-ресурса.</w:t>
      </w:r>
    </w:p>
    <w:p w14:paraId="239EF920" w14:textId="0DBDE1CF" w:rsidR="002157DF" w:rsidRPr="00CB51B0" w:rsidRDefault="005D4F1F" w:rsidP="00974E7F">
      <w:pPr>
        <w:spacing w:line="241" w:lineRule="auto"/>
        <w:rPr>
          <w:spacing w:val="4"/>
        </w:rPr>
      </w:pPr>
      <w:r>
        <w:rPr>
          <w:rFonts w:eastAsia="Times New Roman"/>
          <w:color w:val="000000"/>
          <w:szCs w:val="28"/>
          <w:lang w:eastAsia="ru-RU"/>
        </w:rPr>
        <w:t>Взаимодействие</w:t>
      </w:r>
      <w:r w:rsidR="00CF1BDC">
        <w:rPr>
          <w:rFonts w:eastAsia="Times New Roman"/>
          <w:color w:val="000000"/>
          <w:szCs w:val="28"/>
          <w:lang w:eastAsia="ru-RU"/>
        </w:rPr>
        <w:t xml:space="preserve"> пользователей с сайтом</w:t>
      </w:r>
      <w:r>
        <w:rPr>
          <w:rFonts w:eastAsia="Times New Roman"/>
          <w:color w:val="000000"/>
          <w:szCs w:val="28"/>
          <w:lang w:eastAsia="ru-RU"/>
        </w:rPr>
        <w:t xml:space="preserve"> </w:t>
      </w:r>
      <w:r w:rsidR="00CB51B0">
        <w:rPr>
          <w:rFonts w:eastAsia="Times New Roman"/>
          <w:color w:val="000000"/>
          <w:szCs w:val="28"/>
          <w:lang w:eastAsia="ru-RU"/>
        </w:rPr>
        <w:t>представлено на</w:t>
      </w:r>
      <w:r w:rsidR="00CF1BDC">
        <w:rPr>
          <w:rFonts w:eastAsia="Times New Roman"/>
          <w:color w:val="000000"/>
          <w:szCs w:val="28"/>
          <w:lang w:eastAsia="ru-RU"/>
        </w:rPr>
        <w:t> </w:t>
      </w:r>
      <w:r w:rsidR="00CB51B0">
        <w:rPr>
          <w:rFonts w:eastAsia="Times New Roman"/>
          <w:color w:val="000000"/>
          <w:szCs w:val="28"/>
          <w:lang w:eastAsia="ru-RU"/>
        </w:rPr>
        <w:t>д</w:t>
      </w:r>
      <w:r w:rsidR="00CB51B0" w:rsidRPr="007B3609">
        <w:rPr>
          <w:spacing w:val="4"/>
        </w:rPr>
        <w:t>иаграмм</w:t>
      </w:r>
      <w:r w:rsidR="00CB51B0">
        <w:rPr>
          <w:spacing w:val="4"/>
        </w:rPr>
        <w:t>е</w:t>
      </w:r>
      <w:r w:rsidR="00CB51B0" w:rsidRPr="007B3609">
        <w:rPr>
          <w:spacing w:val="4"/>
        </w:rPr>
        <w:t xml:space="preserve"> вариантов использования на </w:t>
      </w:r>
      <w:r w:rsidR="00CF1BDC">
        <w:rPr>
          <w:spacing w:val="4"/>
        </w:rPr>
        <w:t>плакате</w:t>
      </w:r>
      <w:r w:rsidR="00CB51B0" w:rsidRPr="007B3609">
        <w:rPr>
          <w:spacing w:val="4"/>
        </w:rPr>
        <w:t xml:space="preserve"> </w:t>
      </w:r>
      <w:r w:rsidR="00CB51B0">
        <w:rPr>
          <w:rFonts w:eastAsia="Times New Roman"/>
          <w:color w:val="000000"/>
          <w:spacing w:val="4"/>
          <w:szCs w:val="28"/>
          <w:lang w:eastAsia="ru-RU"/>
        </w:rPr>
        <w:t>БГТУ</w:t>
      </w:r>
      <w:r w:rsidR="00CB51B0" w:rsidRPr="007B3609">
        <w:rPr>
          <w:rFonts w:eastAsia="Times New Roman"/>
          <w:color w:val="000000"/>
          <w:spacing w:val="4"/>
          <w:szCs w:val="28"/>
          <w:lang w:eastAsia="ru-RU"/>
        </w:rPr>
        <w:t xml:space="preserve"> 03.00</w:t>
      </w:r>
      <w:r w:rsidR="00CB51B0">
        <w:rPr>
          <w:rFonts w:eastAsia="Times New Roman"/>
          <w:color w:val="000000"/>
          <w:spacing w:val="4"/>
          <w:szCs w:val="28"/>
          <w:lang w:eastAsia="ru-RU"/>
        </w:rPr>
        <w:t>.</w:t>
      </w:r>
      <w:r w:rsidR="00CB51B0" w:rsidRPr="007B3609">
        <w:rPr>
          <w:rFonts w:eastAsia="Times New Roman"/>
          <w:color w:val="000000"/>
          <w:spacing w:val="4"/>
          <w:szCs w:val="28"/>
          <w:lang w:eastAsia="ru-RU"/>
        </w:rPr>
        <w:t>РР.</w:t>
      </w:r>
    </w:p>
    <w:p w14:paraId="3819A5F0" w14:textId="24D78932" w:rsidR="005B33DC" w:rsidRDefault="00BD0312" w:rsidP="005B33DC">
      <w:pPr>
        <w:pStyle w:val="af7"/>
        <w:outlineLvl w:val="1"/>
      </w:pPr>
      <w:bookmarkStart w:id="21" w:name="_Toc168516740"/>
      <w:r>
        <w:lastRenderedPageBreak/>
        <w:t>2</w:t>
      </w:r>
      <w:r w:rsidR="005B33DC">
        <w:t>.</w:t>
      </w:r>
      <w:r w:rsidR="005C74CF">
        <w:t>5</w:t>
      </w:r>
      <w:r w:rsidR="005B33DC">
        <w:t> Разработка прототипов интерфейсов</w:t>
      </w:r>
      <w:bookmarkEnd w:id="21"/>
    </w:p>
    <w:p w14:paraId="64964BE4" w14:textId="1B97424F" w:rsidR="007B3A58" w:rsidRPr="0009651B" w:rsidRDefault="00BF16AA" w:rsidP="007B3A58">
      <w:pPr>
        <w:rPr>
          <w:spacing w:val="-4"/>
        </w:rPr>
      </w:pPr>
      <w:r w:rsidRPr="0009651B">
        <w:rPr>
          <w:spacing w:val="-4"/>
        </w:rPr>
        <w:t>Прототип</w:t>
      </w:r>
      <w:r w:rsidR="0010433D" w:rsidRPr="0009651B">
        <w:rPr>
          <w:spacing w:val="-4"/>
        </w:rPr>
        <w:t xml:space="preserve"> – </w:t>
      </w:r>
      <w:r w:rsidRPr="0009651B">
        <w:rPr>
          <w:spacing w:val="-4"/>
        </w:rPr>
        <w:t>это базовый макет,</w:t>
      </w:r>
      <w:r w:rsidR="00074E30" w:rsidRPr="0009651B">
        <w:rPr>
          <w:spacing w:val="-4"/>
        </w:rPr>
        <w:t xml:space="preserve"> набросок будущего сайта,</w:t>
      </w:r>
      <w:r w:rsidRPr="0009651B">
        <w:rPr>
          <w:spacing w:val="-4"/>
        </w:rPr>
        <w:t xml:space="preserve"> который </w:t>
      </w:r>
      <w:r w:rsidR="00074E30" w:rsidRPr="0009651B">
        <w:rPr>
          <w:spacing w:val="-4"/>
        </w:rPr>
        <w:t xml:space="preserve">схематически </w:t>
      </w:r>
      <w:r w:rsidRPr="0009651B">
        <w:rPr>
          <w:spacing w:val="-4"/>
        </w:rPr>
        <w:t xml:space="preserve">визуализирует расположение </w:t>
      </w:r>
      <w:r w:rsidR="00B21BCA" w:rsidRPr="0009651B">
        <w:rPr>
          <w:spacing w:val="-4"/>
        </w:rPr>
        <w:t>различных</w:t>
      </w:r>
      <w:r w:rsidRPr="0009651B">
        <w:rPr>
          <w:spacing w:val="-4"/>
        </w:rPr>
        <w:t xml:space="preserve"> элементов</w:t>
      </w:r>
      <w:r w:rsidR="0013554A" w:rsidRPr="0009651B">
        <w:rPr>
          <w:spacing w:val="-4"/>
        </w:rPr>
        <w:t>: меню, кноп</w:t>
      </w:r>
      <w:r w:rsidR="00B21BCA" w:rsidRPr="0009651B">
        <w:rPr>
          <w:spacing w:val="-4"/>
        </w:rPr>
        <w:t>ок</w:t>
      </w:r>
      <w:r w:rsidR="0013554A" w:rsidRPr="0009651B">
        <w:rPr>
          <w:spacing w:val="-4"/>
        </w:rPr>
        <w:t>,</w:t>
      </w:r>
      <w:r w:rsidR="00B21BCA" w:rsidRPr="0009651B">
        <w:rPr>
          <w:spacing w:val="-4"/>
        </w:rPr>
        <w:t xml:space="preserve"> ссылок,</w:t>
      </w:r>
      <w:r w:rsidR="0013554A" w:rsidRPr="0009651B">
        <w:rPr>
          <w:spacing w:val="-4"/>
        </w:rPr>
        <w:t xml:space="preserve"> блок</w:t>
      </w:r>
      <w:r w:rsidR="00B21BCA" w:rsidRPr="0009651B">
        <w:rPr>
          <w:spacing w:val="-4"/>
        </w:rPr>
        <w:t>ов</w:t>
      </w:r>
      <w:r w:rsidR="000A6ABD" w:rsidRPr="0009651B">
        <w:rPr>
          <w:spacing w:val="-4"/>
        </w:rPr>
        <w:t xml:space="preserve"> с </w:t>
      </w:r>
      <w:r w:rsidR="0013554A" w:rsidRPr="0009651B">
        <w:rPr>
          <w:spacing w:val="-4"/>
        </w:rPr>
        <w:t>информацией</w:t>
      </w:r>
      <w:r w:rsidR="00A1324C" w:rsidRPr="0009651B">
        <w:rPr>
          <w:spacing w:val="-4"/>
        </w:rPr>
        <w:t xml:space="preserve"> и </w:t>
      </w:r>
      <w:r w:rsidR="0013554A" w:rsidRPr="0009651B">
        <w:rPr>
          <w:spacing w:val="-4"/>
        </w:rPr>
        <w:t>другие</w:t>
      </w:r>
      <w:r w:rsidRPr="0009651B">
        <w:rPr>
          <w:spacing w:val="-4"/>
        </w:rPr>
        <w:t>.</w:t>
      </w:r>
      <w:r w:rsidR="00074E30" w:rsidRPr="0009651B">
        <w:rPr>
          <w:spacing w:val="-4"/>
        </w:rPr>
        <w:t xml:space="preserve"> </w:t>
      </w:r>
      <w:r w:rsidR="00042521" w:rsidRPr="0009651B">
        <w:rPr>
          <w:spacing w:val="-4"/>
        </w:rPr>
        <w:t xml:space="preserve">Разработка прототипа дает представление, как будет выглядеть интерфейс, </w:t>
      </w:r>
      <w:r w:rsidR="00074E30" w:rsidRPr="0009651B">
        <w:rPr>
          <w:spacing w:val="-4"/>
        </w:rPr>
        <w:t>визуализирует идеи</w:t>
      </w:r>
      <w:r w:rsidR="00A1324C" w:rsidRPr="0009651B">
        <w:rPr>
          <w:spacing w:val="-4"/>
        </w:rPr>
        <w:t xml:space="preserve"> и </w:t>
      </w:r>
      <w:r w:rsidR="00074E30" w:rsidRPr="0009651B">
        <w:rPr>
          <w:spacing w:val="-4"/>
        </w:rPr>
        <w:t>формирует видение результата.</w:t>
      </w:r>
      <w:r w:rsidR="0013554A" w:rsidRPr="0009651B">
        <w:rPr>
          <w:spacing w:val="-4"/>
        </w:rPr>
        <w:t xml:space="preserve"> </w:t>
      </w:r>
      <w:r w:rsidR="00251763" w:rsidRPr="0009651B">
        <w:rPr>
          <w:spacing w:val="-4"/>
        </w:rPr>
        <w:t>П</w:t>
      </w:r>
      <w:r w:rsidR="00074E30" w:rsidRPr="0009651B">
        <w:rPr>
          <w:spacing w:val="-4"/>
        </w:rPr>
        <w:t>остроени</w:t>
      </w:r>
      <w:r w:rsidR="00251763" w:rsidRPr="0009651B">
        <w:rPr>
          <w:spacing w:val="-4"/>
        </w:rPr>
        <w:t>е</w:t>
      </w:r>
      <w:r w:rsidR="00074E30" w:rsidRPr="0009651B">
        <w:rPr>
          <w:spacing w:val="-4"/>
        </w:rPr>
        <w:t xml:space="preserve"> прототип</w:t>
      </w:r>
      <w:r w:rsidR="00251763" w:rsidRPr="0009651B">
        <w:rPr>
          <w:spacing w:val="-4"/>
        </w:rPr>
        <w:t>а</w:t>
      </w:r>
      <w:r w:rsidR="000A6ABD" w:rsidRPr="0009651B">
        <w:rPr>
          <w:spacing w:val="-4"/>
        </w:rPr>
        <w:t xml:space="preserve"> для </w:t>
      </w:r>
      <w:r w:rsidR="00251763" w:rsidRPr="0009651B">
        <w:rPr>
          <w:spacing w:val="-4"/>
        </w:rPr>
        <w:t>школы визажа «</w:t>
      </w:r>
      <w:proofErr w:type="spellStart"/>
      <w:r w:rsidR="00251763" w:rsidRPr="0009651B">
        <w:rPr>
          <w:spacing w:val="-4"/>
          <w:lang w:val="en-US"/>
        </w:rPr>
        <w:t>Flowress</w:t>
      </w:r>
      <w:proofErr w:type="spellEnd"/>
      <w:r w:rsidR="00251763" w:rsidRPr="0009651B">
        <w:rPr>
          <w:spacing w:val="-4"/>
        </w:rPr>
        <w:t>» было выполнено</w:t>
      </w:r>
      <w:r w:rsidR="000A6ABD" w:rsidRPr="0009651B">
        <w:rPr>
          <w:spacing w:val="-4"/>
        </w:rPr>
        <w:t xml:space="preserve"> в </w:t>
      </w:r>
      <w:r w:rsidR="00074E30" w:rsidRPr="0009651B">
        <w:rPr>
          <w:spacing w:val="-4"/>
        </w:rPr>
        <w:t>онлайн-сервис</w:t>
      </w:r>
      <w:r w:rsidR="00251763" w:rsidRPr="0009651B">
        <w:rPr>
          <w:spacing w:val="-4"/>
        </w:rPr>
        <w:t>е</w:t>
      </w:r>
      <w:r w:rsidR="00074E30" w:rsidRPr="0009651B">
        <w:rPr>
          <w:spacing w:val="-4"/>
        </w:rPr>
        <w:t xml:space="preserve"> </w:t>
      </w:r>
      <w:r w:rsidR="00074E30" w:rsidRPr="0009651B">
        <w:rPr>
          <w:spacing w:val="-4"/>
          <w:lang w:val="en-US"/>
        </w:rPr>
        <w:t>Figma</w:t>
      </w:r>
      <w:r w:rsidR="00251763" w:rsidRPr="0009651B">
        <w:rPr>
          <w:spacing w:val="-4"/>
        </w:rPr>
        <w:t xml:space="preserve">. </w:t>
      </w:r>
    </w:p>
    <w:p w14:paraId="042C96FA" w14:textId="44CBFA28" w:rsidR="00290673" w:rsidRPr="0009651B" w:rsidRDefault="00094CE5" w:rsidP="00290673">
      <w:r w:rsidRPr="0009651B">
        <w:rPr>
          <w:color w:val="000000"/>
          <w:szCs w:val="28"/>
        </w:rPr>
        <w:t>Все страницы сайта имеют одинаковый хедер</w:t>
      </w:r>
      <w:r w:rsidR="00A1324C" w:rsidRPr="0009651B">
        <w:rPr>
          <w:color w:val="000000"/>
          <w:szCs w:val="28"/>
        </w:rPr>
        <w:t xml:space="preserve"> и </w:t>
      </w:r>
      <w:r w:rsidRPr="0009651B">
        <w:rPr>
          <w:color w:val="000000"/>
          <w:szCs w:val="28"/>
        </w:rPr>
        <w:t>футер,</w:t>
      </w:r>
      <w:r w:rsidR="006C61F7" w:rsidRPr="0009651B">
        <w:t xml:space="preserve"> обеспечивающие постоянный доступ</w:t>
      </w:r>
      <w:r w:rsidR="000A6ABD" w:rsidRPr="0009651B">
        <w:t xml:space="preserve"> к </w:t>
      </w:r>
      <w:r w:rsidR="006C61F7" w:rsidRPr="0009651B">
        <w:t>страницам сайта</w:t>
      </w:r>
      <w:r w:rsidRPr="0009651B">
        <w:rPr>
          <w:color w:val="000000"/>
          <w:szCs w:val="28"/>
        </w:rPr>
        <w:t>.</w:t>
      </w:r>
      <w:r w:rsidR="00796C04" w:rsidRPr="0009651B">
        <w:rPr>
          <w:color w:val="000000"/>
          <w:szCs w:val="28"/>
        </w:rPr>
        <w:t xml:space="preserve"> Основной контент страниц уникален, как по</w:t>
      </w:r>
      <w:r w:rsidR="00F92D72" w:rsidRPr="0009651B">
        <w:rPr>
          <w:color w:val="000000"/>
          <w:szCs w:val="28"/>
        </w:rPr>
        <w:t> </w:t>
      </w:r>
      <w:r w:rsidR="00796C04" w:rsidRPr="0009651B">
        <w:rPr>
          <w:color w:val="000000"/>
          <w:szCs w:val="28"/>
        </w:rPr>
        <w:t>наполнению, так</w:t>
      </w:r>
      <w:r w:rsidR="00A1324C" w:rsidRPr="0009651B">
        <w:rPr>
          <w:color w:val="000000"/>
          <w:szCs w:val="28"/>
        </w:rPr>
        <w:t xml:space="preserve"> и </w:t>
      </w:r>
      <w:r w:rsidR="00796C04" w:rsidRPr="0009651B">
        <w:rPr>
          <w:color w:val="000000"/>
          <w:szCs w:val="28"/>
        </w:rPr>
        <w:t>по внешнему виду.</w:t>
      </w:r>
      <w:r w:rsidR="00060CF2" w:rsidRPr="0009651B">
        <w:rPr>
          <w:color w:val="000000"/>
          <w:szCs w:val="28"/>
        </w:rPr>
        <w:t xml:space="preserve"> </w:t>
      </w:r>
      <w:r w:rsidR="0089671A" w:rsidRPr="0009651B">
        <w:rPr>
          <w:color w:val="000000"/>
          <w:szCs w:val="28"/>
        </w:rPr>
        <w:t>Основная задача</w:t>
      </w:r>
      <w:r w:rsidR="0010433D" w:rsidRPr="0009651B">
        <w:t xml:space="preserve"> – </w:t>
      </w:r>
      <w:r w:rsidR="0089671A" w:rsidRPr="0009651B">
        <w:t>предоставить пользователю всю необходимую информацию</w:t>
      </w:r>
      <w:r w:rsidR="000A6ABD" w:rsidRPr="0009651B">
        <w:t xml:space="preserve"> в </w:t>
      </w:r>
      <w:r w:rsidR="0089671A" w:rsidRPr="0009651B">
        <w:t>удобном</w:t>
      </w:r>
      <w:r w:rsidR="00A1324C" w:rsidRPr="0009651B">
        <w:t xml:space="preserve"> и </w:t>
      </w:r>
      <w:r w:rsidR="0089671A" w:rsidRPr="0009651B">
        <w:t>понятном виде</w:t>
      </w:r>
      <w:r w:rsidR="000409F5" w:rsidRPr="0009651B">
        <w:t>, не</w:t>
      </w:r>
      <w:r w:rsidR="007D0597" w:rsidRPr="0009651B">
        <w:t> </w:t>
      </w:r>
      <w:r w:rsidR="000409F5" w:rsidRPr="0009651B">
        <w:t>перегружая количеством информации</w:t>
      </w:r>
      <w:r w:rsidR="00A1324C" w:rsidRPr="0009651B">
        <w:t xml:space="preserve"> и </w:t>
      </w:r>
      <w:r w:rsidR="000409F5" w:rsidRPr="0009651B">
        <w:t>оставляя приятное впечатление</w:t>
      </w:r>
      <w:r w:rsidR="000A6ABD" w:rsidRPr="0009651B">
        <w:t xml:space="preserve"> о </w:t>
      </w:r>
      <w:r w:rsidR="000409F5" w:rsidRPr="0009651B">
        <w:t>сайте.</w:t>
      </w:r>
    </w:p>
    <w:p w14:paraId="5AD30836" w14:textId="5EE7EE3E" w:rsidR="00CE120B" w:rsidRPr="0009651B" w:rsidRDefault="00CE120B" w:rsidP="00290673">
      <w:pPr>
        <w:rPr>
          <w:color w:val="000000"/>
          <w:szCs w:val="28"/>
        </w:rPr>
      </w:pPr>
      <w:r w:rsidRPr="0009651B">
        <w:rPr>
          <w:color w:val="000000"/>
          <w:szCs w:val="28"/>
        </w:rPr>
        <w:t xml:space="preserve">Прототип сайта </w:t>
      </w:r>
      <w:r w:rsidRPr="0009651B">
        <w:t>школы визажа</w:t>
      </w:r>
      <w:r w:rsidRPr="0009651B">
        <w:rPr>
          <w:color w:val="000000"/>
          <w:szCs w:val="28"/>
        </w:rPr>
        <w:t xml:space="preserve"> строился</w:t>
      </w:r>
      <w:r w:rsidR="000A6ABD" w:rsidRPr="0009651B">
        <w:rPr>
          <w:color w:val="000000"/>
          <w:szCs w:val="28"/>
        </w:rPr>
        <w:t xml:space="preserve"> с </w:t>
      </w:r>
      <w:r w:rsidRPr="0009651B">
        <w:rPr>
          <w:color w:val="000000"/>
          <w:szCs w:val="28"/>
        </w:rPr>
        <w:t>учетом анализа сайтов-аналогов, их</w:t>
      </w:r>
      <w:r w:rsidR="00F92D72" w:rsidRPr="0009651B">
        <w:rPr>
          <w:color w:val="000000"/>
          <w:szCs w:val="28"/>
        </w:rPr>
        <w:t> </w:t>
      </w:r>
      <w:r w:rsidRPr="0009651B">
        <w:rPr>
          <w:color w:val="000000"/>
          <w:szCs w:val="28"/>
        </w:rPr>
        <w:t>достоинств</w:t>
      </w:r>
      <w:r w:rsidR="00A1324C" w:rsidRPr="0009651B">
        <w:rPr>
          <w:color w:val="000000"/>
          <w:szCs w:val="28"/>
        </w:rPr>
        <w:t xml:space="preserve"> и </w:t>
      </w:r>
      <w:r w:rsidRPr="0009651B">
        <w:rPr>
          <w:color w:val="000000"/>
          <w:szCs w:val="28"/>
        </w:rPr>
        <w:t>недостатков</w:t>
      </w:r>
      <w:r w:rsidR="005C58B6" w:rsidRPr="0009651B">
        <w:rPr>
          <w:color w:val="000000"/>
          <w:szCs w:val="28"/>
        </w:rPr>
        <w:t>.</w:t>
      </w:r>
      <w:r w:rsidR="00DF1DA1" w:rsidRPr="0009651B">
        <w:rPr>
          <w:color w:val="000000"/>
          <w:szCs w:val="28"/>
        </w:rPr>
        <w:t xml:space="preserve"> Главная страница</w:t>
      </w:r>
      <w:r w:rsidR="0033417B" w:rsidRPr="0009651B">
        <w:rPr>
          <w:color w:val="000000"/>
          <w:szCs w:val="28"/>
        </w:rPr>
        <w:t xml:space="preserve"> отображает основную информацию</w:t>
      </w:r>
      <w:r w:rsidR="000A6ABD" w:rsidRPr="0009651B">
        <w:rPr>
          <w:color w:val="000000"/>
          <w:szCs w:val="28"/>
        </w:rPr>
        <w:t xml:space="preserve"> о </w:t>
      </w:r>
      <w:r w:rsidR="0033417B" w:rsidRPr="0009651B">
        <w:rPr>
          <w:color w:val="000000"/>
          <w:szCs w:val="28"/>
        </w:rPr>
        <w:t>школе</w:t>
      </w:r>
      <w:r w:rsidR="00B21BCA" w:rsidRPr="0009651B">
        <w:rPr>
          <w:color w:val="000000"/>
          <w:szCs w:val="28"/>
        </w:rPr>
        <w:t xml:space="preserve"> </w:t>
      </w:r>
      <w:r w:rsidR="0033417B" w:rsidRPr="0009651B">
        <w:rPr>
          <w:color w:val="000000"/>
          <w:szCs w:val="28"/>
        </w:rPr>
        <w:t>визажа</w:t>
      </w:r>
      <w:r w:rsidR="00497A0C" w:rsidRPr="0009651B">
        <w:rPr>
          <w:color w:val="000000"/>
          <w:szCs w:val="28"/>
        </w:rPr>
        <w:t>. На </w:t>
      </w:r>
      <w:r w:rsidR="0033417B" w:rsidRPr="0009651B">
        <w:rPr>
          <w:color w:val="000000"/>
          <w:szCs w:val="28"/>
        </w:rPr>
        <w:t>ней располагаются баннер,</w:t>
      </w:r>
      <w:r w:rsidR="00060CF2" w:rsidRPr="0009651B">
        <w:rPr>
          <w:color w:val="000000"/>
          <w:szCs w:val="28"/>
        </w:rPr>
        <w:t xml:space="preserve"> </w:t>
      </w:r>
      <w:r w:rsidR="0033417B" w:rsidRPr="0009651B">
        <w:rPr>
          <w:color w:val="000000"/>
          <w:szCs w:val="28"/>
        </w:rPr>
        <w:t>общая информация</w:t>
      </w:r>
      <w:r w:rsidR="000A6ABD" w:rsidRPr="0009651B">
        <w:rPr>
          <w:color w:val="000000"/>
          <w:szCs w:val="28"/>
        </w:rPr>
        <w:t xml:space="preserve"> о </w:t>
      </w:r>
      <w:r w:rsidR="0033417B" w:rsidRPr="0009651B">
        <w:rPr>
          <w:color w:val="000000"/>
          <w:szCs w:val="28"/>
        </w:rPr>
        <w:t xml:space="preserve">школе, </w:t>
      </w:r>
      <w:r w:rsidR="0033417B" w:rsidRPr="0009651B">
        <w:t>информация об основателе курсов,</w:t>
      </w:r>
      <w:r w:rsidR="00673295" w:rsidRPr="0009651B">
        <w:t xml:space="preserve"> </w:t>
      </w:r>
      <w:r w:rsidR="0033417B" w:rsidRPr="0009651B">
        <w:t>популярные курсы школы,</w:t>
      </w:r>
      <w:r w:rsidR="000A6ABD" w:rsidRPr="0009651B">
        <w:t xml:space="preserve"> </w:t>
      </w:r>
      <w:r w:rsidR="0033417B" w:rsidRPr="0009651B">
        <w:t xml:space="preserve">форма обратной связи. </w:t>
      </w:r>
    </w:p>
    <w:p w14:paraId="06CCE9C3" w14:textId="0E787A80" w:rsidR="00EA33C6" w:rsidRPr="0009651B" w:rsidRDefault="004B279D" w:rsidP="007B3A58">
      <w:pPr>
        <w:rPr>
          <w:shd w:val="clear" w:color="auto" w:fill="FFFFFF"/>
        </w:rPr>
      </w:pPr>
      <w:r w:rsidRPr="0009651B">
        <w:rPr>
          <w:color w:val="000000"/>
          <w:szCs w:val="28"/>
        </w:rPr>
        <w:t>На</w:t>
      </w:r>
      <w:r w:rsidR="005C6A52" w:rsidRPr="0009651B">
        <w:rPr>
          <w:color w:val="000000"/>
          <w:szCs w:val="28"/>
        </w:rPr>
        <w:t xml:space="preserve"> </w:t>
      </w:r>
      <w:r w:rsidRPr="0009651B">
        <w:rPr>
          <w:color w:val="000000"/>
          <w:szCs w:val="28"/>
        </w:rPr>
        <w:t xml:space="preserve">странице курса пользователь </w:t>
      </w:r>
      <w:r w:rsidR="005E4B60" w:rsidRPr="0009651B">
        <w:rPr>
          <w:color w:val="000000"/>
          <w:szCs w:val="28"/>
        </w:rPr>
        <w:t>может получить всю необходимую информацию</w:t>
      </w:r>
      <w:r w:rsidR="000A6ABD" w:rsidRPr="0009651B">
        <w:rPr>
          <w:color w:val="000000"/>
          <w:szCs w:val="28"/>
        </w:rPr>
        <w:t xml:space="preserve"> о </w:t>
      </w:r>
      <w:r w:rsidR="005E4B60" w:rsidRPr="0009651B">
        <w:rPr>
          <w:color w:val="000000"/>
          <w:szCs w:val="28"/>
        </w:rPr>
        <w:t>курсе: описание, стоимость, программу</w:t>
      </w:r>
      <w:r w:rsidR="00A1324C" w:rsidRPr="0009651B">
        <w:rPr>
          <w:color w:val="000000"/>
          <w:szCs w:val="28"/>
        </w:rPr>
        <w:t xml:space="preserve"> и </w:t>
      </w:r>
      <w:r w:rsidR="005E4B60" w:rsidRPr="0009651B">
        <w:rPr>
          <w:color w:val="000000"/>
          <w:szCs w:val="28"/>
        </w:rPr>
        <w:t>уроки. Блок «Программа курса» нужна</w:t>
      </w:r>
      <w:r w:rsidR="000A6ABD" w:rsidRPr="0009651B">
        <w:rPr>
          <w:color w:val="000000"/>
          <w:szCs w:val="28"/>
        </w:rPr>
        <w:t xml:space="preserve"> для </w:t>
      </w:r>
      <w:r w:rsidR="005E4B60" w:rsidRPr="0009651B">
        <w:rPr>
          <w:color w:val="000000"/>
          <w:szCs w:val="28"/>
        </w:rPr>
        <w:t>того,</w:t>
      </w:r>
      <w:r w:rsidR="00060CF2" w:rsidRPr="0009651B">
        <w:rPr>
          <w:color w:val="000000"/>
          <w:szCs w:val="28"/>
        </w:rPr>
        <w:t xml:space="preserve"> </w:t>
      </w:r>
      <w:r w:rsidR="005E4B60" w:rsidRPr="0009651B">
        <w:rPr>
          <w:color w:val="000000"/>
          <w:szCs w:val="28"/>
        </w:rPr>
        <w:t>чтобы пользователи могли получить полное</w:t>
      </w:r>
      <w:r w:rsidR="00A1324C" w:rsidRPr="0009651B">
        <w:rPr>
          <w:color w:val="000000"/>
          <w:szCs w:val="28"/>
        </w:rPr>
        <w:t xml:space="preserve"> и </w:t>
      </w:r>
      <w:r w:rsidR="005E4B60" w:rsidRPr="0009651B">
        <w:rPr>
          <w:color w:val="000000"/>
          <w:szCs w:val="28"/>
        </w:rPr>
        <w:t>систематизированное знание об предстоящем обучении:</w:t>
      </w:r>
      <w:r w:rsidR="000A6ABD" w:rsidRPr="0009651B">
        <w:rPr>
          <w:color w:val="000000"/>
          <w:szCs w:val="28"/>
        </w:rPr>
        <w:t xml:space="preserve"> о </w:t>
      </w:r>
      <w:r w:rsidR="005E4B60" w:rsidRPr="0009651B">
        <w:rPr>
          <w:color w:val="000000"/>
          <w:szCs w:val="28"/>
        </w:rPr>
        <w:t>макияже, его техниках</w:t>
      </w:r>
      <w:r w:rsidR="00A1324C" w:rsidRPr="0009651B">
        <w:rPr>
          <w:color w:val="000000"/>
          <w:szCs w:val="28"/>
        </w:rPr>
        <w:t xml:space="preserve"> и </w:t>
      </w:r>
      <w:r w:rsidR="005E4B60" w:rsidRPr="0009651B">
        <w:rPr>
          <w:color w:val="000000"/>
          <w:szCs w:val="28"/>
        </w:rPr>
        <w:t>тенденциях. Он позволяет показать организацию учебного процесса, определить последовательность изучения материала. Кроме того, блок наглядно показывает результат работы практического занятия.</w:t>
      </w:r>
      <w:r w:rsidR="00B21BCA" w:rsidRPr="0009651B">
        <w:rPr>
          <w:color w:val="000000"/>
          <w:szCs w:val="28"/>
        </w:rPr>
        <w:t xml:space="preserve"> </w:t>
      </w:r>
      <w:r w:rsidR="005E4B60" w:rsidRPr="0009651B">
        <w:rPr>
          <w:color w:val="000000"/>
          <w:szCs w:val="28"/>
        </w:rPr>
        <w:t>Также</w:t>
      </w:r>
      <w:r w:rsidR="000A6ABD" w:rsidRPr="0009651B">
        <w:rPr>
          <w:color w:val="000000"/>
          <w:szCs w:val="28"/>
        </w:rPr>
        <w:t xml:space="preserve"> на </w:t>
      </w:r>
      <w:r w:rsidR="005E4B60" w:rsidRPr="0009651B">
        <w:rPr>
          <w:color w:val="000000"/>
          <w:szCs w:val="28"/>
        </w:rPr>
        <w:t>странице</w:t>
      </w:r>
      <w:r w:rsidR="001B3440" w:rsidRPr="0009651B">
        <w:rPr>
          <w:color w:val="000000"/>
          <w:szCs w:val="28"/>
        </w:rPr>
        <w:t xml:space="preserve"> </w:t>
      </w:r>
      <w:r w:rsidR="005E4B60" w:rsidRPr="0009651B">
        <w:rPr>
          <w:color w:val="000000"/>
          <w:szCs w:val="28"/>
        </w:rPr>
        <w:t>есть блок</w:t>
      </w:r>
      <w:r w:rsidR="000A6ABD" w:rsidRPr="0009651B">
        <w:rPr>
          <w:color w:val="000000"/>
          <w:szCs w:val="28"/>
        </w:rPr>
        <w:t xml:space="preserve"> с </w:t>
      </w:r>
      <w:r w:rsidR="005E4B60" w:rsidRPr="0009651B">
        <w:rPr>
          <w:color w:val="000000"/>
          <w:szCs w:val="28"/>
        </w:rPr>
        <w:t>ближайшими стартами данного курса</w:t>
      </w:r>
      <w:r w:rsidR="00A1324C" w:rsidRPr="0009651B">
        <w:rPr>
          <w:color w:val="000000"/>
          <w:szCs w:val="28"/>
        </w:rPr>
        <w:t xml:space="preserve"> и </w:t>
      </w:r>
      <w:r w:rsidR="005E4B60" w:rsidRPr="0009651B">
        <w:rPr>
          <w:color w:val="000000"/>
          <w:szCs w:val="28"/>
        </w:rPr>
        <w:t>отзывами учеников.</w:t>
      </w:r>
      <w:r w:rsidR="00EA33C6" w:rsidRPr="0009651B">
        <w:t xml:space="preserve"> </w:t>
      </w:r>
      <w:r w:rsidR="00FD5643" w:rsidRPr="0009651B">
        <w:rPr>
          <w:color w:val="000000"/>
          <w:szCs w:val="28"/>
        </w:rPr>
        <w:t>Каталог курсов позволит пользователю ознакомиться со всеми курсами школы,</w:t>
      </w:r>
      <w:r w:rsidR="000A6ABD" w:rsidRPr="0009651B">
        <w:rPr>
          <w:color w:val="000000"/>
          <w:szCs w:val="28"/>
        </w:rPr>
        <w:t xml:space="preserve"> а </w:t>
      </w:r>
      <w:r w:rsidR="00FD5643" w:rsidRPr="0009651B">
        <w:rPr>
          <w:color w:val="000000"/>
          <w:szCs w:val="28"/>
        </w:rPr>
        <w:t>также поможет подобрать ему наиболее подходящий</w:t>
      </w:r>
      <w:r w:rsidR="00A1324C" w:rsidRPr="0009651B">
        <w:rPr>
          <w:color w:val="000000"/>
          <w:szCs w:val="28"/>
        </w:rPr>
        <w:t xml:space="preserve"> и </w:t>
      </w:r>
      <w:r w:rsidR="00FD5643" w:rsidRPr="0009651B">
        <w:rPr>
          <w:color w:val="000000"/>
          <w:szCs w:val="28"/>
        </w:rPr>
        <w:t>записаться</w:t>
      </w:r>
      <w:r w:rsidR="000A6ABD" w:rsidRPr="0009651B">
        <w:rPr>
          <w:color w:val="000000"/>
          <w:szCs w:val="28"/>
        </w:rPr>
        <w:t xml:space="preserve"> на </w:t>
      </w:r>
      <w:r w:rsidR="00FD5643" w:rsidRPr="0009651B">
        <w:rPr>
          <w:color w:val="000000"/>
          <w:szCs w:val="28"/>
        </w:rPr>
        <w:t>него.</w:t>
      </w:r>
      <w:r w:rsidR="00FD5643" w:rsidRPr="0009651B">
        <w:t xml:space="preserve"> </w:t>
      </w:r>
      <w:r w:rsidR="00E07163" w:rsidRPr="0009651B">
        <w:rPr>
          <w:shd w:val="clear" w:color="auto" w:fill="FFFFFF"/>
        </w:rPr>
        <w:t xml:space="preserve">Страница «Контакты» содержит адрес, контактные телефоны, карту, режим работы электронную почту. </w:t>
      </w:r>
    </w:p>
    <w:p w14:paraId="09C072D3" w14:textId="28F223B7" w:rsidR="00620A2A" w:rsidRPr="0009651B" w:rsidRDefault="00EB4DF2" w:rsidP="006F510E">
      <w:r w:rsidRPr="0009651B">
        <w:t>Прототипы основных страниц</w:t>
      </w:r>
      <w:r w:rsidR="006F510E" w:rsidRPr="0009651B">
        <w:t xml:space="preserve"> </w:t>
      </w:r>
      <w:r w:rsidRPr="0009651B">
        <w:t xml:space="preserve">сайта </w:t>
      </w:r>
      <w:r w:rsidR="006F510E" w:rsidRPr="0009651B">
        <w:t>представлен</w:t>
      </w:r>
      <w:r w:rsidR="00D61B67" w:rsidRPr="0009651B">
        <w:t>ы</w:t>
      </w:r>
      <w:r w:rsidR="006F510E" w:rsidRPr="0009651B">
        <w:t xml:space="preserve"> на </w:t>
      </w:r>
      <w:r w:rsidRPr="0009651B">
        <w:t>плакате</w:t>
      </w:r>
      <w:r w:rsidR="006F510E" w:rsidRPr="0009651B">
        <w:t xml:space="preserve"> БГТУ 0</w:t>
      </w:r>
      <w:r w:rsidR="000A1E74" w:rsidRPr="0009651B">
        <w:t>4</w:t>
      </w:r>
      <w:r w:rsidR="006F510E" w:rsidRPr="0009651B">
        <w:t>.00.</w:t>
      </w:r>
      <w:r w:rsidR="001802A8" w:rsidRPr="0009651B">
        <w:t>РР</w:t>
      </w:r>
      <w:r w:rsidR="006F510E" w:rsidRPr="0009651B">
        <w:t>.</w:t>
      </w:r>
    </w:p>
    <w:p w14:paraId="7E528873" w14:textId="39457388" w:rsidR="005C74CF" w:rsidRDefault="00BD0312" w:rsidP="005C74CF">
      <w:pPr>
        <w:pStyle w:val="af7"/>
        <w:outlineLvl w:val="1"/>
      </w:pPr>
      <w:bookmarkStart w:id="22" w:name="_Toc168516741"/>
      <w:r>
        <w:t>2</w:t>
      </w:r>
      <w:r w:rsidR="005C74CF">
        <w:t>.6 Вывод</w:t>
      </w:r>
      <w:r w:rsidR="005A6ABB">
        <w:t xml:space="preserve"> по </w:t>
      </w:r>
      <w:r w:rsidR="005C74CF">
        <w:t>разделу</w:t>
      </w:r>
      <w:bookmarkEnd w:id="22"/>
    </w:p>
    <w:p w14:paraId="19F6416B" w14:textId="2824A03F" w:rsidR="00074E30" w:rsidRPr="005C6A52" w:rsidRDefault="00074E30" w:rsidP="00074E30">
      <w:pPr>
        <w:rPr>
          <w:spacing w:val="-4"/>
        </w:rPr>
      </w:pPr>
      <w:r w:rsidRPr="005C6A52">
        <w:rPr>
          <w:spacing w:val="-4"/>
        </w:rPr>
        <w:t xml:space="preserve">При проектировании веб-сайта школы визажа </w:t>
      </w:r>
      <w:r w:rsidR="0013554A" w:rsidRPr="005C6A52">
        <w:rPr>
          <w:spacing w:val="-4"/>
        </w:rPr>
        <w:t>«</w:t>
      </w:r>
      <w:proofErr w:type="spellStart"/>
      <w:r w:rsidRPr="005C6A52">
        <w:rPr>
          <w:spacing w:val="-4"/>
          <w:lang w:val="en-US"/>
        </w:rPr>
        <w:t>Flowress</w:t>
      </w:r>
      <w:proofErr w:type="spellEnd"/>
      <w:r w:rsidR="0013554A" w:rsidRPr="005C6A52">
        <w:rPr>
          <w:spacing w:val="-4"/>
        </w:rPr>
        <w:t>»</w:t>
      </w:r>
      <w:r w:rsidRPr="005C6A52">
        <w:rPr>
          <w:spacing w:val="-4"/>
        </w:rPr>
        <w:t xml:space="preserve"> были определены цели</w:t>
      </w:r>
      <w:r w:rsidR="00A1324C" w:rsidRPr="005C6A52">
        <w:rPr>
          <w:spacing w:val="-4"/>
        </w:rPr>
        <w:t xml:space="preserve"> и </w:t>
      </w:r>
      <w:r w:rsidRPr="005C6A52">
        <w:rPr>
          <w:spacing w:val="-4"/>
        </w:rPr>
        <w:t>задачи проекта. Была разработана структура сайта, выбраны дизайн</w:t>
      </w:r>
      <w:r w:rsidR="00A1324C" w:rsidRPr="005C6A52">
        <w:rPr>
          <w:spacing w:val="-4"/>
        </w:rPr>
        <w:t xml:space="preserve"> и </w:t>
      </w:r>
      <w:r w:rsidRPr="005C6A52">
        <w:rPr>
          <w:spacing w:val="-4"/>
        </w:rPr>
        <w:t>функционал,</w:t>
      </w:r>
      <w:r w:rsidR="000A6ABD" w:rsidRPr="005C6A52">
        <w:rPr>
          <w:spacing w:val="-4"/>
        </w:rPr>
        <w:t xml:space="preserve"> а </w:t>
      </w:r>
      <w:r w:rsidRPr="005C6A52">
        <w:rPr>
          <w:spacing w:val="-4"/>
        </w:rPr>
        <w:t xml:space="preserve">также определена </w:t>
      </w:r>
      <w:r w:rsidR="00791E2B">
        <w:rPr>
          <w:spacing w:val="-4"/>
        </w:rPr>
        <w:t xml:space="preserve">основная </w:t>
      </w:r>
      <w:r w:rsidRPr="005C6A52">
        <w:rPr>
          <w:spacing w:val="-4"/>
        </w:rPr>
        <w:t>целевая аудитория</w:t>
      </w:r>
      <w:r w:rsidR="00497A0C" w:rsidRPr="005C6A52">
        <w:rPr>
          <w:spacing w:val="-4"/>
        </w:rPr>
        <w:t xml:space="preserve">. </w:t>
      </w:r>
      <w:r w:rsidR="00791E2B" w:rsidRPr="00206262">
        <w:rPr>
          <w:spacing w:val="4"/>
        </w:rPr>
        <w:t>Были выделены основные группы пользователей, на основании которых были разработаны примерные сценарии их действий.</w:t>
      </w:r>
      <w:r w:rsidR="00791E2B">
        <w:rPr>
          <w:spacing w:val="4"/>
        </w:rPr>
        <w:t xml:space="preserve"> </w:t>
      </w:r>
      <w:r w:rsidR="00497A0C" w:rsidRPr="005C6A52">
        <w:rPr>
          <w:spacing w:val="-4"/>
        </w:rPr>
        <w:t>На </w:t>
      </w:r>
      <w:r w:rsidRPr="005C6A52">
        <w:rPr>
          <w:spacing w:val="-4"/>
        </w:rPr>
        <w:t>основе сценариев пользователей, учитывающих их действия, была продумана структура</w:t>
      </w:r>
      <w:r w:rsidR="00A1324C" w:rsidRPr="005C6A52">
        <w:rPr>
          <w:spacing w:val="-4"/>
        </w:rPr>
        <w:t xml:space="preserve"> и </w:t>
      </w:r>
      <w:r w:rsidRPr="005C6A52">
        <w:rPr>
          <w:spacing w:val="-4"/>
        </w:rPr>
        <w:t>функциональные возможности, предоставляемые сайтом</w:t>
      </w:r>
      <w:r w:rsidR="000A6ABD" w:rsidRPr="005C6A52">
        <w:rPr>
          <w:spacing w:val="-4"/>
        </w:rPr>
        <w:t xml:space="preserve"> для </w:t>
      </w:r>
      <w:r w:rsidRPr="005C6A52">
        <w:rPr>
          <w:spacing w:val="-4"/>
        </w:rPr>
        <w:t>различных типов пользователей.</w:t>
      </w:r>
      <w:r w:rsidR="005E4B60" w:rsidRPr="005C6A52">
        <w:rPr>
          <w:spacing w:val="-4"/>
        </w:rPr>
        <w:t xml:space="preserve"> </w:t>
      </w:r>
    </w:p>
    <w:p w14:paraId="5860A269" w14:textId="54D37DFA" w:rsidR="00D732B2" w:rsidRDefault="00074E30" w:rsidP="0002598F">
      <w:r>
        <w:t>Для обеспечения его производительности была создана база данных</w:t>
      </w:r>
      <w:r w:rsidR="0048341B">
        <w:t xml:space="preserve">, которая обеспечивает эффективное функционирование веб-ресурса, обеспечивая </w:t>
      </w:r>
      <w:r w:rsidR="00297620">
        <w:t>удобный доступ к его информации и улучшая взаимодействие с пользователем.</w:t>
      </w:r>
    </w:p>
    <w:p w14:paraId="053DD48C" w14:textId="3E49A55B" w:rsidR="00CB6E0A" w:rsidRDefault="00497A0C" w:rsidP="0002598F">
      <w:r>
        <w:t>В </w:t>
      </w:r>
      <w:r w:rsidR="00074E30">
        <w:t>соответствии со</w:t>
      </w:r>
      <w:r w:rsidR="0009651B">
        <w:t xml:space="preserve"> </w:t>
      </w:r>
      <w:r w:rsidR="00074E30">
        <w:t>стилистикой</w:t>
      </w:r>
      <w:r w:rsidR="00A1324C">
        <w:t xml:space="preserve"> и </w:t>
      </w:r>
      <w:r w:rsidR="00074E30">
        <w:t>средствами реализации</w:t>
      </w:r>
      <w:r w:rsidR="00683F3B">
        <w:t xml:space="preserve"> </w:t>
      </w:r>
      <w:r w:rsidR="00074E30">
        <w:t>были созданы прототипы страниц</w:t>
      </w:r>
      <w:r w:rsidR="000A6ABD">
        <w:t xml:space="preserve"> в </w:t>
      </w:r>
      <w:proofErr w:type="spellStart"/>
      <w:r w:rsidR="00074E30">
        <w:t>Figma</w:t>
      </w:r>
      <w:proofErr w:type="spellEnd"/>
      <w:r w:rsidR="00074E30">
        <w:t>.</w:t>
      </w:r>
      <w:r w:rsidR="009C738E" w:rsidRPr="009C738E">
        <w:t xml:space="preserve"> </w:t>
      </w:r>
      <w:r w:rsidR="009C738E">
        <w:t>Данный этап</w:t>
      </w:r>
      <w:r w:rsidR="00246440">
        <w:t xml:space="preserve"> </w:t>
      </w:r>
      <w:r w:rsidR="009C738E">
        <w:t>послужил в дальнейшем опорой для макетов, позволил дополнительно продумать взаимодействие пользователей с</w:t>
      </w:r>
      <w:r w:rsidR="00F85BEB">
        <w:t> </w:t>
      </w:r>
      <w:r w:rsidR="009C738E">
        <w:t>сайтом.</w:t>
      </w:r>
      <w:r w:rsidR="00CB6E0A">
        <w:br w:type="page"/>
      </w:r>
    </w:p>
    <w:p w14:paraId="514D4320" w14:textId="77777777" w:rsidR="00306D5C" w:rsidRDefault="00306D5C" w:rsidP="00295868">
      <w:pPr>
        <w:pStyle w:val="af5"/>
        <w:outlineLvl w:val="0"/>
        <w:sectPr w:rsidR="00306D5C" w:rsidSect="005222EA">
          <w:headerReference w:type="default" r:id="rId35"/>
          <w:pgSz w:w="11906" w:h="16838" w:code="9"/>
          <w:pgMar w:top="1134" w:right="567" w:bottom="851" w:left="1304" w:header="709" w:footer="709" w:gutter="0"/>
          <w:cols w:space="708"/>
          <w:docGrid w:linePitch="381"/>
        </w:sectPr>
      </w:pPr>
    </w:p>
    <w:p w14:paraId="5E744A28" w14:textId="54C189BE" w:rsidR="00295868" w:rsidRDefault="002B4F78" w:rsidP="00295868">
      <w:pPr>
        <w:pStyle w:val="af5"/>
        <w:outlineLvl w:val="0"/>
      </w:pPr>
      <w:bookmarkStart w:id="23" w:name="_Toc168516742"/>
      <w:r>
        <w:rPr>
          <w:noProof/>
          <w:lang w:eastAsia="ru-RU"/>
        </w:rPr>
        <w:lastRenderedPageBreak/>
        <mc:AlternateContent>
          <mc:Choice Requires="wpg">
            <w:drawing>
              <wp:anchor distT="0" distB="0" distL="114300" distR="114300" simplePos="0" relativeHeight="251666432" behindDoc="1" locked="0" layoutInCell="1" allowOverlap="1" wp14:anchorId="2E4DD80B" wp14:editId="195BC3B8">
                <wp:simplePos x="0" y="0"/>
                <wp:positionH relativeFrom="margin">
                  <wp:posOffset>-142240</wp:posOffset>
                </wp:positionH>
                <wp:positionV relativeFrom="margin">
                  <wp:posOffset>-519430</wp:posOffset>
                </wp:positionV>
                <wp:extent cx="6670040" cy="10279380"/>
                <wp:effectExtent l="0" t="0" r="16510" b="26670"/>
                <wp:wrapNone/>
                <wp:docPr id="478" name="Группа 478"/>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479" name="Прямая соединительная линия 479"/>
                        <wps:cNvCnPr>
                          <a:cxnSpLocks noChangeShapeType="1"/>
                        </wps:cNvCnPr>
                        <wps:spPr bwMode="auto">
                          <a:xfrm>
                            <a:off x="0" y="8894618"/>
                            <a:ext cx="6656400" cy="0"/>
                          </a:xfrm>
                          <a:prstGeom prst="line">
                            <a:avLst/>
                          </a:prstGeom>
                          <a:noFill/>
                          <a:ln w="25400">
                            <a:solidFill>
                              <a:srgbClr val="000000"/>
                            </a:solidFill>
                            <a:round/>
                          </a:ln>
                        </wps:spPr>
                        <wps:bodyPr/>
                      </wps:wsp>
                      <wps:wsp>
                        <wps:cNvPr id="400" name="Прямая соединительная линия 400"/>
                        <wps:cNvCnPr>
                          <a:cxnSpLocks noChangeShapeType="1"/>
                        </wps:cNvCnPr>
                        <wps:spPr bwMode="auto">
                          <a:xfrm>
                            <a:off x="0" y="9072748"/>
                            <a:ext cx="2340000" cy="0"/>
                          </a:xfrm>
                          <a:prstGeom prst="line">
                            <a:avLst/>
                          </a:prstGeom>
                          <a:noFill/>
                          <a:ln w="9525">
                            <a:solidFill>
                              <a:srgbClr val="000000"/>
                            </a:solidFill>
                            <a:round/>
                          </a:ln>
                        </wps:spPr>
                        <wps:bodyPr/>
                      </wps:wsp>
                      <wps:wsp>
                        <wps:cNvPr id="401" name="Прямая соединительная линия 401"/>
                        <wps:cNvCnPr>
                          <a:cxnSpLocks noChangeShapeType="1"/>
                        </wps:cNvCnPr>
                        <wps:spPr bwMode="auto">
                          <a:xfrm>
                            <a:off x="0" y="9256815"/>
                            <a:ext cx="2340000" cy="0"/>
                          </a:xfrm>
                          <a:prstGeom prst="line">
                            <a:avLst/>
                          </a:prstGeom>
                          <a:noFill/>
                          <a:ln w="25400">
                            <a:solidFill>
                              <a:srgbClr val="000000"/>
                            </a:solidFill>
                            <a:round/>
                          </a:ln>
                        </wps:spPr>
                        <wps:bodyPr/>
                      </wps:wsp>
                      <wps:wsp>
                        <wps:cNvPr id="402" name="Прямая соединительная линия 402"/>
                        <wps:cNvCnPr>
                          <a:cxnSpLocks noChangeShapeType="1"/>
                        </wps:cNvCnPr>
                        <wps:spPr bwMode="auto">
                          <a:xfrm>
                            <a:off x="0" y="9613075"/>
                            <a:ext cx="2340000" cy="0"/>
                          </a:xfrm>
                          <a:prstGeom prst="line">
                            <a:avLst/>
                          </a:prstGeom>
                          <a:noFill/>
                          <a:ln w="9525">
                            <a:solidFill>
                              <a:srgbClr val="000000"/>
                            </a:solidFill>
                            <a:round/>
                          </a:ln>
                        </wps:spPr>
                        <wps:bodyPr/>
                      </wps:wsp>
                      <wps:wsp>
                        <wps:cNvPr id="403" name="Прямая соединительная линия 403"/>
                        <wps:cNvCnPr>
                          <a:cxnSpLocks noChangeShapeType="1"/>
                        </wps:cNvCnPr>
                        <wps:spPr bwMode="auto">
                          <a:xfrm>
                            <a:off x="0" y="9797143"/>
                            <a:ext cx="2340000" cy="0"/>
                          </a:xfrm>
                          <a:prstGeom prst="line">
                            <a:avLst/>
                          </a:prstGeom>
                          <a:noFill/>
                          <a:ln w="9525">
                            <a:solidFill>
                              <a:srgbClr val="000000"/>
                            </a:solidFill>
                            <a:round/>
                          </a:ln>
                        </wps:spPr>
                        <wps:bodyPr/>
                      </wps:wsp>
                      <wps:wsp>
                        <wps:cNvPr id="404" name="Прямая соединительная линия 404"/>
                        <wps:cNvCnPr>
                          <a:cxnSpLocks noChangeShapeType="1"/>
                        </wps:cNvCnPr>
                        <wps:spPr bwMode="auto">
                          <a:xfrm>
                            <a:off x="0" y="9975273"/>
                            <a:ext cx="2340000" cy="0"/>
                          </a:xfrm>
                          <a:prstGeom prst="line">
                            <a:avLst/>
                          </a:prstGeom>
                          <a:noFill/>
                          <a:ln w="9525">
                            <a:solidFill>
                              <a:srgbClr val="000000"/>
                            </a:solidFill>
                            <a:round/>
                          </a:ln>
                        </wps:spPr>
                        <wps:bodyPr/>
                      </wps:wsp>
                      <wps:wsp>
                        <wps:cNvPr id="405" name="Прямая соединительная линия 405"/>
                        <wps:cNvCnPr>
                          <a:cxnSpLocks noChangeShapeType="1"/>
                        </wps:cNvCnPr>
                        <wps:spPr bwMode="auto">
                          <a:xfrm>
                            <a:off x="0" y="10153402"/>
                            <a:ext cx="2340000" cy="0"/>
                          </a:xfrm>
                          <a:prstGeom prst="line">
                            <a:avLst/>
                          </a:prstGeom>
                          <a:noFill/>
                          <a:ln w="9525">
                            <a:solidFill>
                              <a:srgbClr val="000000"/>
                            </a:solidFill>
                            <a:round/>
                          </a:ln>
                        </wps:spPr>
                        <wps:bodyPr/>
                      </wps:wsp>
                      <wps:wsp>
                        <wps:cNvPr id="406" name="Прямая соединительная линия 406"/>
                        <wps:cNvCnPr>
                          <a:cxnSpLocks noChangeShapeType="1"/>
                        </wps:cNvCnPr>
                        <wps:spPr bwMode="auto">
                          <a:xfrm>
                            <a:off x="2339439" y="8894618"/>
                            <a:ext cx="0" cy="1440000"/>
                          </a:xfrm>
                          <a:prstGeom prst="line">
                            <a:avLst/>
                          </a:prstGeom>
                          <a:noFill/>
                          <a:ln w="25400">
                            <a:solidFill>
                              <a:srgbClr val="000000"/>
                            </a:solidFill>
                            <a:round/>
                          </a:ln>
                        </wps:spPr>
                        <wps:bodyPr/>
                      </wps:wsp>
                      <wps:wsp>
                        <wps:cNvPr id="407" name="Прямая соединительная линия 407"/>
                        <wps:cNvCnPr>
                          <a:cxnSpLocks noChangeShapeType="1"/>
                        </wps:cNvCnPr>
                        <wps:spPr bwMode="auto">
                          <a:xfrm>
                            <a:off x="1983179" y="8894618"/>
                            <a:ext cx="0" cy="1440000"/>
                          </a:xfrm>
                          <a:prstGeom prst="line">
                            <a:avLst/>
                          </a:prstGeom>
                          <a:noFill/>
                          <a:ln w="25400">
                            <a:solidFill>
                              <a:srgbClr val="000000"/>
                            </a:solidFill>
                            <a:round/>
                          </a:ln>
                        </wps:spPr>
                        <wps:bodyPr/>
                      </wps:wsp>
                      <wps:wsp>
                        <wps:cNvPr id="408" name="Прямая соединительная линия 408"/>
                        <wps:cNvCnPr>
                          <a:cxnSpLocks noChangeShapeType="1"/>
                        </wps:cNvCnPr>
                        <wps:spPr bwMode="auto">
                          <a:xfrm>
                            <a:off x="1442852" y="8894618"/>
                            <a:ext cx="0" cy="1440000"/>
                          </a:xfrm>
                          <a:prstGeom prst="line">
                            <a:avLst/>
                          </a:prstGeom>
                          <a:noFill/>
                          <a:ln w="25400">
                            <a:solidFill>
                              <a:srgbClr val="000000"/>
                            </a:solidFill>
                            <a:round/>
                          </a:ln>
                        </wps:spPr>
                        <wps:bodyPr/>
                      </wps:wsp>
                      <wps:wsp>
                        <wps:cNvPr id="409" name="Прямая соединительная линия 409"/>
                        <wps:cNvCnPr>
                          <a:cxnSpLocks noChangeShapeType="1"/>
                        </wps:cNvCnPr>
                        <wps:spPr bwMode="auto">
                          <a:xfrm>
                            <a:off x="611579" y="8894618"/>
                            <a:ext cx="0" cy="1440000"/>
                          </a:xfrm>
                          <a:prstGeom prst="line">
                            <a:avLst/>
                          </a:prstGeom>
                          <a:noFill/>
                          <a:ln w="25400">
                            <a:solidFill>
                              <a:srgbClr val="000000"/>
                            </a:solidFill>
                            <a:round/>
                          </a:ln>
                        </wps:spPr>
                        <wps:bodyPr/>
                      </wps:wsp>
                      <wps:wsp>
                        <wps:cNvPr id="410" name="Прямая соединительная линия 410"/>
                        <wps:cNvCnPr>
                          <a:cxnSpLocks noChangeShapeType="1"/>
                        </wps:cNvCnPr>
                        <wps:spPr bwMode="auto">
                          <a:xfrm>
                            <a:off x="255320" y="8894618"/>
                            <a:ext cx="0" cy="540000"/>
                          </a:xfrm>
                          <a:prstGeom prst="line">
                            <a:avLst/>
                          </a:prstGeom>
                          <a:noFill/>
                          <a:ln w="25400">
                            <a:solidFill>
                              <a:srgbClr val="000000"/>
                            </a:solidFill>
                            <a:round/>
                          </a:ln>
                        </wps:spPr>
                        <wps:bodyPr/>
                      </wps:wsp>
                      <wps:wsp>
                        <wps:cNvPr id="411" name="Прямая соединительная линия 411"/>
                        <wps:cNvCnPr>
                          <a:cxnSpLocks noChangeShapeType="1"/>
                        </wps:cNvCnPr>
                        <wps:spPr bwMode="auto">
                          <a:xfrm>
                            <a:off x="4862946" y="9797143"/>
                            <a:ext cx="1800000" cy="0"/>
                          </a:xfrm>
                          <a:prstGeom prst="line">
                            <a:avLst/>
                          </a:prstGeom>
                          <a:noFill/>
                          <a:ln w="25400">
                            <a:solidFill>
                              <a:srgbClr val="000000"/>
                            </a:solidFill>
                            <a:round/>
                          </a:ln>
                        </wps:spPr>
                        <wps:bodyPr/>
                      </wps:wsp>
                      <wps:wsp>
                        <wps:cNvPr id="412" name="Прямая соединительная линия 412"/>
                        <wps:cNvCnPr>
                          <a:cxnSpLocks noChangeShapeType="1"/>
                        </wps:cNvCnPr>
                        <wps:spPr bwMode="auto">
                          <a:xfrm>
                            <a:off x="4862946" y="9434945"/>
                            <a:ext cx="0" cy="900000"/>
                          </a:xfrm>
                          <a:prstGeom prst="line">
                            <a:avLst/>
                          </a:prstGeom>
                          <a:noFill/>
                          <a:ln w="25400">
                            <a:solidFill>
                              <a:srgbClr val="000000"/>
                            </a:solidFill>
                            <a:round/>
                          </a:ln>
                        </wps:spPr>
                        <wps:bodyPr/>
                      </wps:wsp>
                      <wps:wsp>
                        <wps:cNvPr id="413" name="Прямая соединительная линия 413"/>
                        <wps:cNvCnPr>
                          <a:cxnSpLocks noChangeShapeType="1"/>
                        </wps:cNvCnPr>
                        <wps:spPr bwMode="auto">
                          <a:xfrm>
                            <a:off x="4862946" y="9613075"/>
                            <a:ext cx="1800000" cy="0"/>
                          </a:xfrm>
                          <a:prstGeom prst="line">
                            <a:avLst/>
                          </a:prstGeom>
                          <a:noFill/>
                          <a:ln w="25400">
                            <a:solidFill>
                              <a:srgbClr val="000000"/>
                            </a:solidFill>
                            <a:round/>
                          </a:ln>
                        </wps:spPr>
                        <wps:bodyPr/>
                      </wps:wsp>
                      <wps:wsp>
                        <wps:cNvPr id="414" name="Прямая соединительная линия 414"/>
                        <wps:cNvCnPr>
                          <a:cxnSpLocks noChangeShapeType="1"/>
                        </wps:cNvCnPr>
                        <wps:spPr bwMode="auto">
                          <a:xfrm>
                            <a:off x="5041075" y="9613075"/>
                            <a:ext cx="0" cy="180000"/>
                          </a:xfrm>
                          <a:prstGeom prst="line">
                            <a:avLst/>
                          </a:prstGeom>
                          <a:noFill/>
                          <a:ln w="9525">
                            <a:solidFill>
                              <a:srgbClr val="000000"/>
                            </a:solidFill>
                            <a:round/>
                          </a:ln>
                        </wps:spPr>
                        <wps:bodyPr/>
                      </wps:wsp>
                      <wps:wsp>
                        <wps:cNvPr id="415" name="Прямая соединительная линия 415"/>
                        <wps:cNvCnPr>
                          <a:cxnSpLocks noChangeShapeType="1"/>
                        </wps:cNvCnPr>
                        <wps:spPr bwMode="auto">
                          <a:xfrm>
                            <a:off x="5225143" y="9613075"/>
                            <a:ext cx="0" cy="180000"/>
                          </a:xfrm>
                          <a:prstGeom prst="line">
                            <a:avLst/>
                          </a:prstGeom>
                          <a:noFill/>
                          <a:ln w="9525">
                            <a:solidFill>
                              <a:srgbClr val="000000"/>
                            </a:solidFill>
                            <a:round/>
                          </a:ln>
                        </wps:spPr>
                        <wps:bodyPr/>
                      </wps:wsp>
                      <wps:wsp>
                        <wps:cNvPr id="416" name="Прямая соединительная линия 416"/>
                        <wps:cNvCnPr>
                          <a:cxnSpLocks noChangeShapeType="1"/>
                        </wps:cNvCnPr>
                        <wps:spPr bwMode="auto">
                          <a:xfrm>
                            <a:off x="5409211" y="9423070"/>
                            <a:ext cx="0" cy="360023"/>
                          </a:xfrm>
                          <a:prstGeom prst="line">
                            <a:avLst/>
                          </a:prstGeom>
                          <a:noFill/>
                          <a:ln w="25400">
                            <a:solidFill>
                              <a:srgbClr val="000000"/>
                            </a:solidFill>
                            <a:round/>
                          </a:ln>
                        </wps:spPr>
                        <wps:bodyPr/>
                      </wps:wsp>
                      <wps:wsp>
                        <wps:cNvPr id="417" name="Прямая соединительная линия 417"/>
                        <wps:cNvCnPr>
                          <a:cxnSpLocks noChangeShapeType="1"/>
                        </wps:cNvCnPr>
                        <wps:spPr bwMode="auto">
                          <a:xfrm>
                            <a:off x="6014852" y="9423070"/>
                            <a:ext cx="0" cy="360023"/>
                          </a:xfrm>
                          <a:prstGeom prst="line">
                            <a:avLst/>
                          </a:prstGeom>
                          <a:noFill/>
                          <a:ln w="25400">
                            <a:solidFill>
                              <a:srgbClr val="000000"/>
                            </a:solidFill>
                            <a:round/>
                          </a:ln>
                        </wps:spPr>
                        <wps:bodyPr/>
                      </wps:wsp>
                      <wps:wsp>
                        <wps:cNvPr id="418" name="Прямая соединительная линия 418"/>
                        <wps:cNvCnPr>
                          <a:cxnSpLocks noChangeShapeType="1"/>
                        </wps:cNvCnPr>
                        <wps:spPr bwMode="auto">
                          <a:xfrm>
                            <a:off x="0" y="9434945"/>
                            <a:ext cx="6656400" cy="0"/>
                          </a:xfrm>
                          <a:prstGeom prst="line">
                            <a:avLst/>
                          </a:prstGeom>
                          <a:noFill/>
                          <a:ln w="25400">
                            <a:solidFill>
                              <a:srgbClr val="000000"/>
                            </a:solidFill>
                            <a:round/>
                          </a:ln>
                        </wps:spPr>
                        <wps:bodyPr/>
                      </wps:wsp>
                      <wps:wsp>
                        <wps:cNvPr id="419" name="Прямоугольник 419"/>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420" name="Надпись 420"/>
                        <wps:cNvSpPr txBox="1">
                          <a:spLocks noChangeArrowheads="1"/>
                        </wps:cNvSpPr>
                        <wps:spPr bwMode="auto">
                          <a:xfrm>
                            <a:off x="6014852" y="9429008"/>
                            <a:ext cx="647065" cy="179070"/>
                          </a:xfrm>
                          <a:prstGeom prst="rect">
                            <a:avLst/>
                          </a:prstGeom>
                          <a:noFill/>
                          <a:ln>
                            <a:noFill/>
                          </a:ln>
                        </wps:spPr>
                        <wps:txbx>
                          <w:txbxContent>
                            <w:p w14:paraId="3CE37AC6" w14:textId="77777777" w:rsidR="00295868" w:rsidRPr="00BE534A" w:rsidRDefault="00295868" w:rsidP="00295868">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512" name="Надпись 512"/>
                        <wps:cNvSpPr txBox="1">
                          <a:spLocks noChangeArrowheads="1"/>
                        </wps:cNvSpPr>
                        <wps:spPr bwMode="auto">
                          <a:xfrm>
                            <a:off x="0" y="9250878"/>
                            <a:ext cx="251460" cy="179070"/>
                          </a:xfrm>
                          <a:prstGeom prst="rect">
                            <a:avLst/>
                          </a:prstGeom>
                          <a:noFill/>
                          <a:ln>
                            <a:noFill/>
                          </a:ln>
                        </wps:spPr>
                        <wps:txbx>
                          <w:txbxContent>
                            <w:p w14:paraId="0FDC28AC" w14:textId="77777777" w:rsidR="00295868" w:rsidRPr="00BE534A" w:rsidRDefault="00295868" w:rsidP="00295868">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513" name="Надпись 513"/>
                        <wps:cNvSpPr txBox="1">
                          <a:spLocks noChangeArrowheads="1"/>
                        </wps:cNvSpPr>
                        <wps:spPr bwMode="auto">
                          <a:xfrm>
                            <a:off x="237507" y="9250878"/>
                            <a:ext cx="359410" cy="179070"/>
                          </a:xfrm>
                          <a:prstGeom prst="rect">
                            <a:avLst/>
                          </a:prstGeom>
                          <a:noFill/>
                          <a:ln>
                            <a:noFill/>
                          </a:ln>
                          <a:effectLst/>
                        </wps:spPr>
                        <wps:txbx>
                          <w:txbxContent>
                            <w:p w14:paraId="03BE8975" w14:textId="77777777" w:rsidR="00295868" w:rsidRPr="00BE534A" w:rsidRDefault="00295868" w:rsidP="00295868">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14" name="Надпись 514"/>
                        <wps:cNvSpPr txBox="1">
                          <a:spLocks noChangeArrowheads="1"/>
                        </wps:cNvSpPr>
                        <wps:spPr bwMode="auto">
                          <a:xfrm>
                            <a:off x="593766" y="9250878"/>
                            <a:ext cx="827405" cy="179070"/>
                          </a:xfrm>
                          <a:prstGeom prst="rect">
                            <a:avLst/>
                          </a:prstGeom>
                          <a:noFill/>
                          <a:ln>
                            <a:noFill/>
                          </a:ln>
                        </wps:spPr>
                        <wps:txbx>
                          <w:txbxContent>
                            <w:p w14:paraId="43C2B976" w14:textId="6B2764BE" w:rsidR="00295868" w:rsidRPr="00BE534A" w:rsidRDefault="00295868" w:rsidP="00295868">
                              <w:pPr>
                                <w:ind w:firstLine="0"/>
                                <w:jc w:val="center"/>
                                <w:rPr>
                                  <w:sz w:val="18"/>
                                  <w:szCs w:val="18"/>
                                </w:rPr>
                              </w:pPr>
                              <w:r w:rsidRPr="00BE534A">
                                <w:rPr>
                                  <w:sz w:val="18"/>
                                  <w:szCs w:val="18"/>
                                </w:rPr>
                                <w:t>№ докум</w:t>
                              </w:r>
                              <w:r w:rsidR="000C7960">
                                <w:rPr>
                                  <w:sz w:val="18"/>
                                  <w:szCs w:val="18"/>
                                </w:rPr>
                                <w:t>ента</w:t>
                              </w:r>
                            </w:p>
                          </w:txbxContent>
                        </wps:txbx>
                        <wps:bodyPr rot="0" vert="horz" wrap="square" lIns="18000" tIns="18000" rIns="18000" bIns="0" anchor="ctr" anchorCtr="0" upright="1">
                          <a:noAutofit/>
                        </wps:bodyPr>
                      </wps:wsp>
                      <wps:wsp>
                        <wps:cNvPr id="515" name="Надпись 515"/>
                        <wps:cNvSpPr txBox="1">
                          <a:spLocks noChangeArrowheads="1"/>
                        </wps:cNvSpPr>
                        <wps:spPr bwMode="auto">
                          <a:xfrm>
                            <a:off x="617517" y="9446821"/>
                            <a:ext cx="827405" cy="179070"/>
                          </a:xfrm>
                          <a:prstGeom prst="rect">
                            <a:avLst/>
                          </a:prstGeom>
                          <a:noFill/>
                          <a:ln>
                            <a:noFill/>
                          </a:ln>
                        </wps:spPr>
                        <wps:txbx>
                          <w:txbxContent>
                            <w:p w14:paraId="79BCA7DF" w14:textId="77777777" w:rsidR="00295868" w:rsidRPr="003B3077" w:rsidRDefault="00295868" w:rsidP="00295868">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516" name="Надпись 516"/>
                        <wps:cNvSpPr txBox="1">
                          <a:spLocks noChangeArrowheads="1"/>
                        </wps:cNvSpPr>
                        <wps:spPr bwMode="auto">
                          <a:xfrm>
                            <a:off x="617517" y="9607138"/>
                            <a:ext cx="827405" cy="179070"/>
                          </a:xfrm>
                          <a:prstGeom prst="rect">
                            <a:avLst/>
                          </a:prstGeom>
                          <a:noFill/>
                          <a:ln>
                            <a:noFill/>
                          </a:ln>
                        </wps:spPr>
                        <wps:txbx>
                          <w:txbxContent>
                            <w:p w14:paraId="5529C31F" w14:textId="77777777" w:rsidR="00295868" w:rsidRPr="00BE534A" w:rsidRDefault="00295868" w:rsidP="00295868">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517" name="Надпись 517"/>
                        <wps:cNvSpPr txBox="1">
                          <a:spLocks noChangeArrowheads="1"/>
                        </wps:cNvSpPr>
                        <wps:spPr bwMode="auto">
                          <a:xfrm>
                            <a:off x="617517" y="10153402"/>
                            <a:ext cx="827405" cy="179070"/>
                          </a:xfrm>
                          <a:prstGeom prst="rect">
                            <a:avLst/>
                          </a:prstGeom>
                          <a:noFill/>
                          <a:ln>
                            <a:noFill/>
                          </a:ln>
                        </wps:spPr>
                        <wps:txbx>
                          <w:txbxContent>
                            <w:p w14:paraId="3B1ABD31" w14:textId="77777777" w:rsidR="00295868" w:rsidRPr="00BE534A" w:rsidRDefault="00295868" w:rsidP="00295868">
                              <w:pPr>
                                <w:ind w:firstLine="0"/>
                                <w:rPr>
                                  <w:sz w:val="20"/>
                                  <w:szCs w:val="20"/>
                                </w:rPr>
                              </w:pPr>
                              <w:r w:rsidRPr="00BE534A">
                                <w:rPr>
                                  <w:sz w:val="20"/>
                                  <w:szCs w:val="20"/>
                                </w:rPr>
                                <w:t>Романенко</w:t>
                              </w:r>
                            </w:p>
                            <w:p w14:paraId="0BD8DF10" w14:textId="77777777" w:rsidR="00295868" w:rsidRDefault="00295868" w:rsidP="00295868">
                              <w:pPr>
                                <w:rPr>
                                  <w:rFonts w:ascii="Arial" w:hAnsi="Arial" w:cs="Arial"/>
                                  <w:sz w:val="20"/>
                                  <w:szCs w:val="20"/>
                                </w:rPr>
                              </w:pPr>
                            </w:p>
                          </w:txbxContent>
                        </wps:txbx>
                        <wps:bodyPr rot="0" vert="horz" wrap="square" lIns="18000" tIns="0" rIns="18000" bIns="0" anchor="ctr" anchorCtr="0" upright="1">
                          <a:noAutofit/>
                        </wps:bodyPr>
                      </wps:wsp>
                      <wps:wsp>
                        <wps:cNvPr id="518" name="Надпись 518"/>
                        <wps:cNvSpPr txBox="1">
                          <a:spLocks noChangeArrowheads="1"/>
                        </wps:cNvSpPr>
                        <wps:spPr bwMode="auto">
                          <a:xfrm>
                            <a:off x="1425039" y="9250878"/>
                            <a:ext cx="539115" cy="179070"/>
                          </a:xfrm>
                          <a:prstGeom prst="rect">
                            <a:avLst/>
                          </a:prstGeom>
                          <a:noFill/>
                          <a:ln>
                            <a:noFill/>
                          </a:ln>
                        </wps:spPr>
                        <wps:txbx>
                          <w:txbxContent>
                            <w:p w14:paraId="7B19B32F" w14:textId="77777777" w:rsidR="00295868" w:rsidRPr="00BE534A" w:rsidRDefault="00295868" w:rsidP="00295868">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519" name="Надпись 519"/>
                        <wps:cNvSpPr txBox="1">
                          <a:spLocks noChangeArrowheads="1"/>
                        </wps:cNvSpPr>
                        <wps:spPr bwMode="auto">
                          <a:xfrm>
                            <a:off x="1971304" y="9250878"/>
                            <a:ext cx="359410" cy="179070"/>
                          </a:xfrm>
                          <a:prstGeom prst="rect">
                            <a:avLst/>
                          </a:prstGeom>
                          <a:noFill/>
                          <a:ln>
                            <a:noFill/>
                          </a:ln>
                        </wps:spPr>
                        <wps:txbx>
                          <w:txbxContent>
                            <w:p w14:paraId="19E86D70" w14:textId="77777777" w:rsidR="00295868" w:rsidRPr="00BE534A" w:rsidRDefault="00295868" w:rsidP="00295868">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520" name="Надпись 520"/>
                        <wps:cNvSpPr txBox="1">
                          <a:spLocks noChangeArrowheads="1"/>
                        </wps:cNvSpPr>
                        <wps:spPr bwMode="auto">
                          <a:xfrm>
                            <a:off x="11875" y="9446821"/>
                            <a:ext cx="611505" cy="179070"/>
                          </a:xfrm>
                          <a:prstGeom prst="rect">
                            <a:avLst/>
                          </a:prstGeom>
                          <a:noFill/>
                          <a:ln>
                            <a:noFill/>
                          </a:ln>
                        </wps:spPr>
                        <wps:txbx>
                          <w:txbxContent>
                            <w:p w14:paraId="18E85544" w14:textId="77777777" w:rsidR="00295868" w:rsidRPr="00BE534A" w:rsidRDefault="00295868" w:rsidP="00295868">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521" name="Надпись 521"/>
                        <wps:cNvSpPr txBox="1">
                          <a:spLocks noChangeArrowheads="1"/>
                        </wps:cNvSpPr>
                        <wps:spPr bwMode="auto">
                          <a:xfrm>
                            <a:off x="5938" y="9607138"/>
                            <a:ext cx="611505" cy="179070"/>
                          </a:xfrm>
                          <a:prstGeom prst="rect">
                            <a:avLst/>
                          </a:prstGeom>
                          <a:noFill/>
                          <a:ln>
                            <a:noFill/>
                          </a:ln>
                        </wps:spPr>
                        <wps:txbx>
                          <w:txbxContent>
                            <w:p w14:paraId="5CF47301" w14:textId="77777777" w:rsidR="00295868" w:rsidRPr="00BE534A" w:rsidRDefault="00295868" w:rsidP="00295868">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522" name="Надпись 522"/>
                        <wps:cNvSpPr txBox="1">
                          <a:spLocks noChangeArrowheads="1"/>
                        </wps:cNvSpPr>
                        <wps:spPr bwMode="auto">
                          <a:xfrm>
                            <a:off x="5938" y="10153402"/>
                            <a:ext cx="611505" cy="179070"/>
                          </a:xfrm>
                          <a:prstGeom prst="rect">
                            <a:avLst/>
                          </a:prstGeom>
                          <a:noFill/>
                          <a:ln>
                            <a:noFill/>
                          </a:ln>
                        </wps:spPr>
                        <wps:txbx>
                          <w:txbxContent>
                            <w:p w14:paraId="2168E79F" w14:textId="77777777" w:rsidR="00295868" w:rsidRPr="00BE534A" w:rsidRDefault="00295868" w:rsidP="00295868">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523" name="Надпись 523"/>
                        <wps:cNvSpPr txBox="1">
                          <a:spLocks noChangeArrowheads="1"/>
                        </wps:cNvSpPr>
                        <wps:spPr bwMode="auto">
                          <a:xfrm>
                            <a:off x="4862946" y="9429008"/>
                            <a:ext cx="539115" cy="179070"/>
                          </a:xfrm>
                          <a:prstGeom prst="rect">
                            <a:avLst/>
                          </a:prstGeom>
                          <a:noFill/>
                          <a:ln>
                            <a:noFill/>
                          </a:ln>
                        </wps:spPr>
                        <wps:txbx>
                          <w:txbxContent>
                            <w:p w14:paraId="6CEB21B2" w14:textId="77777777" w:rsidR="00295868" w:rsidRPr="00A52B8A" w:rsidRDefault="00295868" w:rsidP="00295868">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524" name="Надпись 524"/>
                        <wps:cNvSpPr txBox="1">
                          <a:spLocks noChangeArrowheads="1"/>
                        </wps:cNvSpPr>
                        <wps:spPr bwMode="auto">
                          <a:xfrm>
                            <a:off x="5403273" y="9429008"/>
                            <a:ext cx="611505" cy="179070"/>
                          </a:xfrm>
                          <a:prstGeom prst="rect">
                            <a:avLst/>
                          </a:prstGeom>
                          <a:noFill/>
                          <a:ln>
                            <a:noFill/>
                          </a:ln>
                        </wps:spPr>
                        <wps:txbx>
                          <w:txbxContent>
                            <w:p w14:paraId="16DD1E30" w14:textId="77777777" w:rsidR="00295868" w:rsidRPr="00BE534A" w:rsidRDefault="00295868" w:rsidP="00295868">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25" name="Надпись 525"/>
                        <wps:cNvSpPr txBox="1">
                          <a:spLocks noChangeArrowheads="1"/>
                        </wps:cNvSpPr>
                        <wps:spPr bwMode="auto">
                          <a:xfrm>
                            <a:off x="2354685" y="8886713"/>
                            <a:ext cx="4318635" cy="548233"/>
                          </a:xfrm>
                          <a:prstGeom prst="rect">
                            <a:avLst/>
                          </a:prstGeom>
                          <a:noFill/>
                          <a:ln>
                            <a:noFill/>
                          </a:ln>
                        </wps:spPr>
                        <wps:txbx>
                          <w:txbxContent>
                            <w:p w14:paraId="7D823C75" w14:textId="0537C3E4" w:rsidR="00295868" w:rsidRPr="000C7960" w:rsidRDefault="000012DE" w:rsidP="00295868">
                              <w:pPr>
                                <w:ind w:firstLine="0"/>
                                <w:jc w:val="center"/>
                                <w:rPr>
                                  <w:sz w:val="36"/>
                                  <w:szCs w:val="36"/>
                                </w:rPr>
                              </w:pPr>
                              <w:r w:rsidRPr="000C7960">
                                <w:rPr>
                                  <w:sz w:val="36"/>
                                  <w:szCs w:val="36"/>
                                </w:rPr>
                                <w:t>БГТУ</w:t>
                              </w:r>
                              <w:r w:rsidR="00295868" w:rsidRPr="000C7960">
                                <w:rPr>
                                  <w:sz w:val="36"/>
                                  <w:szCs w:val="36"/>
                                </w:rPr>
                                <w:t xml:space="preserve"> 0</w:t>
                              </w:r>
                              <w:r w:rsidR="000D336F" w:rsidRPr="000C7960">
                                <w:rPr>
                                  <w:sz w:val="36"/>
                                  <w:szCs w:val="36"/>
                                </w:rPr>
                                <w:t>3</w:t>
                              </w:r>
                              <w:r w:rsidR="00295868" w:rsidRPr="000C7960">
                                <w:rPr>
                                  <w:sz w:val="36"/>
                                  <w:szCs w:val="36"/>
                                </w:rPr>
                                <w:t>.</w:t>
                              </w:r>
                              <w:proofErr w:type="gramStart"/>
                              <w:r w:rsidR="00295868" w:rsidRPr="000C7960">
                                <w:rPr>
                                  <w:sz w:val="36"/>
                                  <w:szCs w:val="36"/>
                                </w:rPr>
                                <w:t>00</w:t>
                              </w:r>
                              <w:r w:rsidRPr="000C7960">
                                <w:rPr>
                                  <w:sz w:val="36"/>
                                  <w:szCs w:val="36"/>
                                </w:rPr>
                                <w:t>.</w:t>
                              </w:r>
                              <w:r w:rsidR="00295868" w:rsidRPr="000C7960">
                                <w:rPr>
                                  <w:sz w:val="36"/>
                                  <w:szCs w:val="36"/>
                                </w:rPr>
                                <w:t>ПЗ</w:t>
                              </w:r>
                              <w:proofErr w:type="gramEnd"/>
                            </w:p>
                          </w:txbxContent>
                        </wps:txbx>
                        <wps:bodyPr rot="0" vert="horz" wrap="square" lIns="18000" tIns="0" rIns="18000" bIns="0" anchor="ctr" anchorCtr="0" upright="1">
                          <a:noAutofit/>
                        </wps:bodyPr>
                      </wps:wsp>
                      <wps:wsp>
                        <wps:cNvPr id="526" name="Надпись 526"/>
                        <wps:cNvSpPr txBox="1">
                          <a:spLocks noChangeArrowheads="1"/>
                        </wps:cNvSpPr>
                        <wps:spPr bwMode="auto">
                          <a:xfrm>
                            <a:off x="4857008" y="9797143"/>
                            <a:ext cx="1799590" cy="527050"/>
                          </a:xfrm>
                          <a:prstGeom prst="rect">
                            <a:avLst/>
                          </a:prstGeom>
                          <a:noFill/>
                          <a:ln>
                            <a:noFill/>
                          </a:ln>
                        </wps:spPr>
                        <wps:txbx>
                          <w:txbxContent>
                            <w:p w14:paraId="7092713A" w14:textId="11F53B35" w:rsidR="00295868" w:rsidRPr="000C7960" w:rsidRDefault="00E80AF8" w:rsidP="00E80AF8">
                              <w:pPr>
                                <w:ind w:firstLine="0"/>
                                <w:jc w:val="center"/>
                                <w:rPr>
                                  <w:sz w:val="36"/>
                                  <w:szCs w:val="36"/>
                                </w:rPr>
                              </w:pPr>
                              <w:r w:rsidRPr="000C7960">
                                <w:rPr>
                                  <w:sz w:val="36"/>
                                  <w:szCs w:val="36"/>
                                </w:rPr>
                                <w:t>74319010, 2024</w:t>
                              </w:r>
                            </w:p>
                          </w:txbxContent>
                        </wps:txbx>
                        <wps:bodyPr rot="0" vert="horz" wrap="square" lIns="18000" tIns="0" rIns="18000" bIns="0" anchor="ctr" anchorCtr="0" upright="1">
                          <a:noAutofit/>
                        </wps:bodyPr>
                      </wps:wsp>
                      <wps:wsp>
                        <wps:cNvPr id="527" name="Надпись 527"/>
                        <wps:cNvSpPr txBox="1">
                          <a:spLocks noChangeArrowheads="1"/>
                        </wps:cNvSpPr>
                        <wps:spPr bwMode="auto">
                          <a:xfrm>
                            <a:off x="2345377" y="9607138"/>
                            <a:ext cx="2519045" cy="539115"/>
                          </a:xfrm>
                          <a:prstGeom prst="rect">
                            <a:avLst/>
                          </a:prstGeom>
                          <a:noFill/>
                          <a:ln>
                            <a:noFill/>
                          </a:ln>
                        </wps:spPr>
                        <wps:txbx>
                          <w:txbxContent>
                            <w:p w14:paraId="7A21EFB0" w14:textId="5D045134" w:rsidR="00295868" w:rsidRPr="0038128A" w:rsidRDefault="0037772F" w:rsidP="00295868">
                              <w:pPr>
                                <w:spacing w:before="240"/>
                                <w:ind w:firstLine="0"/>
                                <w:jc w:val="center"/>
                                <w:rPr>
                                  <w:szCs w:val="28"/>
                                </w:rPr>
                              </w:pPr>
                              <w:r>
                                <w:rPr>
                                  <w:szCs w:val="28"/>
                                </w:rPr>
                                <w:t>Дизайн</w:t>
                              </w:r>
                              <w:r w:rsidR="000D0434">
                                <w:rPr>
                                  <w:szCs w:val="28"/>
                                </w:rPr>
                                <w:t xml:space="preserve"> веб-сайта</w:t>
                              </w:r>
                            </w:p>
                          </w:txbxContent>
                        </wps:txbx>
                        <wps:bodyPr rot="0" vert="horz" wrap="square" lIns="18000" tIns="0" rIns="18000" bIns="0" anchor="t" anchorCtr="0" upright="1">
                          <a:noAutofit/>
                        </wps:bodyPr>
                      </wps:wsp>
                      <wps:wsp>
                        <wps:cNvPr id="528" name="Надпись 528"/>
                        <wps:cNvSpPr txBox="1">
                          <a:spLocks noChangeArrowheads="1"/>
                        </wps:cNvSpPr>
                        <wps:spPr bwMode="auto">
                          <a:xfrm>
                            <a:off x="5938" y="9969335"/>
                            <a:ext cx="611505" cy="179070"/>
                          </a:xfrm>
                          <a:prstGeom prst="rect">
                            <a:avLst/>
                          </a:prstGeom>
                          <a:noFill/>
                          <a:ln>
                            <a:noFill/>
                          </a:ln>
                        </wps:spPr>
                        <wps:txbx>
                          <w:txbxContent>
                            <w:p w14:paraId="122DEF9F" w14:textId="77777777" w:rsidR="00295868" w:rsidRPr="00BE534A" w:rsidRDefault="00295868" w:rsidP="00295868">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529" name="Надпись 529"/>
                        <wps:cNvSpPr txBox="1">
                          <a:spLocks noChangeArrowheads="1"/>
                        </wps:cNvSpPr>
                        <wps:spPr bwMode="auto">
                          <a:xfrm>
                            <a:off x="617517" y="9969335"/>
                            <a:ext cx="827405" cy="179070"/>
                          </a:xfrm>
                          <a:prstGeom prst="rect">
                            <a:avLst/>
                          </a:prstGeom>
                          <a:noFill/>
                          <a:ln>
                            <a:noFill/>
                          </a:ln>
                        </wps:spPr>
                        <wps:txbx>
                          <w:txbxContent>
                            <w:p w14:paraId="644D5A4F" w14:textId="38BDAE16" w:rsidR="00295868" w:rsidRPr="00BE534A" w:rsidRDefault="0037772F" w:rsidP="00295868">
                              <w:pPr>
                                <w:ind w:firstLine="0"/>
                                <w:rPr>
                                  <w:spacing w:val="-6"/>
                                  <w:sz w:val="20"/>
                                  <w:szCs w:val="20"/>
                                </w:rPr>
                              </w:pPr>
                              <w:r>
                                <w:rPr>
                                  <w:spacing w:val="-6"/>
                                  <w:sz w:val="20"/>
                                  <w:szCs w:val="20"/>
                                </w:rPr>
                                <w:t>Савчук</w:t>
                              </w:r>
                            </w:p>
                            <w:p w14:paraId="068E623E" w14:textId="77777777" w:rsidR="00295868" w:rsidRDefault="00295868" w:rsidP="00295868">
                              <w:pPr>
                                <w:rPr>
                                  <w:rFonts w:ascii="Arial" w:hAnsi="Arial" w:cs="Arial"/>
                                  <w:sz w:val="20"/>
                                  <w:szCs w:val="20"/>
                                </w:rPr>
                              </w:pPr>
                            </w:p>
                            <w:p w14:paraId="1F5B9A53" w14:textId="77777777" w:rsidR="00295868" w:rsidRDefault="00295868" w:rsidP="00295868">
                              <w:pPr>
                                <w:rPr>
                                  <w:rFonts w:ascii="Arial" w:hAnsi="Arial" w:cs="Arial"/>
                                  <w:sz w:val="20"/>
                                  <w:szCs w:val="20"/>
                                </w:rPr>
                              </w:pPr>
                            </w:p>
                          </w:txbxContent>
                        </wps:txbx>
                        <wps:bodyPr rot="0" vert="horz" wrap="square" lIns="18000" tIns="0" rIns="18000" bIns="0" anchor="ctr" anchorCtr="0" upright="1">
                          <a:noAutofit/>
                        </wps:bodyPr>
                      </wps:wsp>
                      <wps:wsp>
                        <wps:cNvPr id="530" name="Надпись 530"/>
                        <wps:cNvSpPr txBox="1">
                          <a:spLocks noChangeArrowheads="1"/>
                        </wps:cNvSpPr>
                        <wps:spPr bwMode="auto">
                          <a:xfrm>
                            <a:off x="5041075" y="9607138"/>
                            <a:ext cx="178892" cy="179070"/>
                          </a:xfrm>
                          <a:prstGeom prst="rect">
                            <a:avLst/>
                          </a:prstGeom>
                          <a:noFill/>
                          <a:ln>
                            <a:noFill/>
                          </a:ln>
                        </wps:spPr>
                        <wps:txbx>
                          <w:txbxContent>
                            <w:p w14:paraId="567DB77C" w14:textId="77777777" w:rsidR="00295868" w:rsidRPr="00BE534A" w:rsidRDefault="00295868" w:rsidP="00295868">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531" name="Надпись 531"/>
                        <wps:cNvSpPr txBox="1">
                          <a:spLocks noChangeArrowheads="1"/>
                        </wps:cNvSpPr>
                        <wps:spPr bwMode="auto">
                          <a:xfrm>
                            <a:off x="5403273" y="9607138"/>
                            <a:ext cx="611986" cy="179694"/>
                          </a:xfrm>
                          <a:prstGeom prst="rect">
                            <a:avLst/>
                          </a:prstGeom>
                          <a:noFill/>
                          <a:ln>
                            <a:noFill/>
                          </a:ln>
                        </wps:spPr>
                        <wps:txbx>
                          <w:txbxContent>
                            <w:p w14:paraId="61BD7B23" w14:textId="77777777" w:rsidR="00295868" w:rsidRPr="00BE534A" w:rsidRDefault="00295868" w:rsidP="00295868">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532" name="Надпись 532"/>
                        <wps:cNvSpPr txBox="1">
                          <a:spLocks noChangeArrowheads="1"/>
                        </wps:cNvSpPr>
                        <wps:spPr bwMode="auto">
                          <a:xfrm>
                            <a:off x="6014852" y="9607138"/>
                            <a:ext cx="647537" cy="179694"/>
                          </a:xfrm>
                          <a:prstGeom prst="rect">
                            <a:avLst/>
                          </a:prstGeom>
                          <a:noFill/>
                          <a:ln>
                            <a:noFill/>
                          </a:ln>
                        </wps:spPr>
                        <wps:txbx>
                          <w:txbxContent>
                            <w:p w14:paraId="06C8250A" w14:textId="55632017" w:rsidR="00295868" w:rsidRPr="00BE534A" w:rsidRDefault="00295868" w:rsidP="00295868">
                              <w:pPr>
                                <w:ind w:firstLine="0"/>
                                <w:jc w:val="center"/>
                                <w:rPr>
                                  <w:sz w:val="18"/>
                                  <w:szCs w:val="18"/>
                                </w:rPr>
                              </w:pPr>
                              <w:r w:rsidRPr="00BE534A">
                                <w:rPr>
                                  <w:sz w:val="18"/>
                                  <w:szCs w:val="18"/>
                                </w:rPr>
                                <w:t>1</w:t>
                              </w:r>
                              <w:r w:rsidR="00E424D8">
                                <w:rPr>
                                  <w:sz w:val="18"/>
                                  <w:szCs w:val="18"/>
                                </w:rPr>
                                <w:t>2</w:t>
                              </w:r>
                            </w:p>
                          </w:txbxContent>
                        </wps:txbx>
                        <wps:bodyPr rot="0" vert="horz" wrap="square" lIns="18000" tIns="18000" rIns="18000" bIns="0" anchor="ctr" anchorCtr="0" upright="1">
                          <a:noAutofit/>
                        </wps:bodyPr>
                      </wps:wsp>
                      <wps:wsp>
                        <wps:cNvPr id="533" name="Надпись 533"/>
                        <wps:cNvSpPr txBox="1">
                          <a:spLocks noChangeArrowheads="1"/>
                        </wps:cNvSpPr>
                        <wps:spPr bwMode="auto">
                          <a:xfrm>
                            <a:off x="5938" y="9785267"/>
                            <a:ext cx="611505" cy="179070"/>
                          </a:xfrm>
                          <a:prstGeom prst="rect">
                            <a:avLst/>
                          </a:prstGeom>
                          <a:noFill/>
                          <a:ln>
                            <a:noFill/>
                          </a:ln>
                        </wps:spPr>
                        <wps:txbx>
                          <w:txbxContent>
                            <w:p w14:paraId="3A253028" w14:textId="77777777" w:rsidR="00295868" w:rsidRPr="00BE534A" w:rsidRDefault="00295868" w:rsidP="00295868">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534" name="Надпись 534"/>
                        <wps:cNvSpPr txBox="1">
                          <a:spLocks noChangeArrowheads="1"/>
                        </wps:cNvSpPr>
                        <wps:spPr bwMode="auto">
                          <a:xfrm>
                            <a:off x="617517" y="9785267"/>
                            <a:ext cx="827405" cy="179070"/>
                          </a:xfrm>
                          <a:prstGeom prst="rect">
                            <a:avLst/>
                          </a:prstGeom>
                          <a:noFill/>
                          <a:ln>
                            <a:noFill/>
                          </a:ln>
                        </wps:spPr>
                        <wps:txbx>
                          <w:txbxContent>
                            <w:p w14:paraId="29B46A07" w14:textId="77777777" w:rsidR="00295868" w:rsidRDefault="00295868" w:rsidP="00295868">
                              <w:pPr>
                                <w:ind w:firstLine="0"/>
                                <w:rPr>
                                  <w:rFonts w:ascii="Arial" w:hAnsi="Arial" w:cs="Arial"/>
                                  <w:spacing w:val="-6"/>
                                  <w:sz w:val="20"/>
                                  <w:szCs w:val="20"/>
                                </w:rPr>
                              </w:pPr>
                            </w:p>
                            <w:p w14:paraId="09546431" w14:textId="77777777" w:rsidR="00295868" w:rsidRDefault="00295868" w:rsidP="00295868">
                              <w:pPr>
                                <w:rPr>
                                  <w:rFonts w:ascii="Arial" w:hAnsi="Arial" w:cs="Arial"/>
                                  <w:sz w:val="20"/>
                                  <w:szCs w:val="20"/>
                                </w:rPr>
                              </w:pPr>
                            </w:p>
                            <w:p w14:paraId="05945085" w14:textId="77777777" w:rsidR="00295868" w:rsidRDefault="00295868" w:rsidP="00295868">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2E4DD80B" id="Группа 478" o:spid="_x0000_s1302" style="position:absolute;left:0;text-align:left;margin-left:-11.2pt;margin-top:-40.9pt;width:525.2pt;height:809.4pt;z-index:-251650048;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">
                <v:line id="Прямая соединительная линия 479" o:spid="_x0000_s130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2wwwAAANwAAAAPAAAAZHJzL2Rvd25yZXYueG1sRI9Pi8Iw&#10;FMTvgt8hPMGbpo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wCFdsMMAAADcAAAADwAA&#10;AAAAAAAAAAAAAAAHAgAAZHJzL2Rvd25yZXYueG1sUEsFBgAAAAADAAMAtwAAAPcCAAAAAA==&#10;" strokeweight="2pt"/>
                <v:line id="Прямая соединительная линия 400" o:spid="_x0000_s130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6NaxAAAANwAAAAPAAAAZHJzL2Rvd25yZXYueG1sRE/LasJA&#10;FN0X/IfhCu7qxFqC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PuXo1rEAAAA3AAAAA8A&#10;AAAAAAAAAAAAAAAABwIAAGRycy9kb3ducmV2LnhtbFBLBQYAAAAAAwADALcAAAD4AgAAAAA=&#10;"/>
                <v:line id="Прямая соединительная линия 401" o:spid="_x0000_s130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LLwAAAANwAAAAPAAAAZHJzL2Rvd25yZXYueG1sRI/BCsIw&#10;EETvgv8QVvCmqaI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ZlEiy8AAAADcAAAADwAAAAAA&#10;AAAAAAAAAAAHAgAAZHJzL2Rvd25yZXYueG1sUEsFBgAAAAADAAMAtwAAAPQCAAAAAA==&#10;" strokeweight="2pt"/>
                <v:line id="Прямая соединительная линия 402" o:spid="_x0000_s130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i2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ZAmYtsYAAADcAAAA&#10;DwAAAAAAAAAAAAAAAAAHAgAAZHJzL2Rvd25yZXYueG1sUEsFBgAAAAADAAMAtwAAAPoCAAAAAA==&#10;"/>
                <v:line id="Прямая соединительная линия 403" o:spid="_x0000_s130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"/>
                <v:line id="Прямая соединительная линия 404" o:spid="_x0000_s130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"/>
                <v:line id="Прямая соединительная линия 405" o:spid="_x0000_s130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v:line id="Прямая соединительная линия 406" o:spid="_x0000_s131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Прямая соединительная линия 407" o:spid="_x0000_s131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Прямая соединительная линия 408" o:spid="_x0000_s131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line id="Прямая соединительная линия 409" o:spid="_x0000_s131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7NwwAAANwAAAAPAAAAZHJzL2Rvd25yZXYueG1sRI9Pi8Iw&#10;FMTvC36H8ARva6ro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mCcuzcMAAADcAAAADwAA&#10;AAAAAAAAAAAAAAAHAgAAZHJzL2Rvd25yZXYueG1sUEsFBgAAAAADAAMAtwAAAPcCAAAAAA==&#10;" strokeweight="2pt"/>
                <v:line id="Прямая соединительная линия 410" o:spid="_x0000_s131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GNvQAAANwAAAAPAAAAZHJzL2Rvd25yZXYueG1sRE+9CsIw&#10;EN4F3yGc4Kapo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jMQRjb0AAADcAAAADwAAAAAAAAAA&#10;AAAAAAAHAgAAZHJzL2Rvd25yZXYueG1sUEsFBgAAAAADAAMAtwAAAPECAAAAAA==&#10;" strokeweight="2pt"/>
                <v:line id="Прямая соединительная линия 411" o:spid="_x0000_s131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" strokeweight="2pt"/>
                <v:line id="Прямая соединительная линия 412" o:spid="_x0000_s131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phwAAAANwAAAAPAAAAZHJzL2Rvd25yZXYueG1sRI/BCsIw&#10;EETvgv8QVvCmqaI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E1oqYcAAAADcAAAADwAAAAAA&#10;AAAAAAAAAAAHAgAAZHJzL2Rvd25yZXYueG1sUEsFBgAAAAADAAMAtwAAAPQCAAAAAA==&#10;" strokeweight="2pt"/>
                <v:line id="Прямая соединительная линия 413" o:spid="_x0000_s131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" strokeweight="2pt"/>
                <v:line id="Прямая соединительная линия 414" o:spid="_x0000_s131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"/>
                <v:line id="Прямая соединительная линия 415" o:spid="_x0000_s131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"/>
                <v:line id="Прямая соединительная линия 416" o:spid="_x0000_s132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xiwAAAANwAAAAPAAAAZHJzL2Rvd25yZXYueG1sRI/BCsIw&#10;EETvgv8QVvCmqaI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bGEsYsAAAADcAAAADwAAAAAA&#10;AAAAAAAAAAAHAgAAZHJzL2Rvd25yZXYueG1sUEsFBgAAAAADAAMAtwAAAPQCAAAAAA==&#10;" strokeweight="2pt"/>
                <v:line id="Прямая соединительная линия 417" o:spid="_x0000_s132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" strokeweight="2pt"/>
                <v:line id="Прямая соединительная линия 418" o:spid="_x0000_s132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" strokeweight="2pt"/>
                <v:rect id="Прямоугольник 419" o:spid="_x0000_s1323"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" filled="f" strokeweight="2pt"/>
                <v:shape id="Надпись 420" o:spid="_x0000_s1324"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" filled="f" stroked="f">
                  <v:textbox inset=".5mm,.5mm,.5mm,0">
                    <w:txbxContent>
                      <w:p w14:paraId="3CE37AC6" w14:textId="77777777" w:rsidR="00295868" w:rsidRPr="00BE534A" w:rsidRDefault="00295868" w:rsidP="00295868">
                        <w:pPr>
                          <w:ind w:firstLine="0"/>
                          <w:jc w:val="center"/>
                          <w:rPr>
                            <w:sz w:val="18"/>
                            <w:szCs w:val="18"/>
                          </w:rPr>
                        </w:pPr>
                        <w:r w:rsidRPr="00BE534A">
                          <w:rPr>
                            <w:sz w:val="18"/>
                            <w:szCs w:val="18"/>
                          </w:rPr>
                          <w:t>Листов</w:t>
                        </w:r>
                      </w:p>
                    </w:txbxContent>
                  </v:textbox>
                </v:shape>
                <v:shape id="Надпись 512" o:spid="_x0000_s1325"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" filled="f" stroked="f">
                  <v:textbox inset=".5mm,.5mm,.5mm,0">
                    <w:txbxContent>
                      <w:p w14:paraId="0FDC28AC" w14:textId="77777777" w:rsidR="00295868" w:rsidRPr="00BE534A" w:rsidRDefault="00295868" w:rsidP="00295868">
                        <w:pPr>
                          <w:ind w:firstLine="0"/>
                          <w:jc w:val="center"/>
                          <w:rPr>
                            <w:sz w:val="18"/>
                            <w:szCs w:val="18"/>
                          </w:rPr>
                        </w:pPr>
                        <w:proofErr w:type="spellStart"/>
                        <w:r w:rsidRPr="00BE534A">
                          <w:rPr>
                            <w:sz w:val="18"/>
                            <w:szCs w:val="18"/>
                          </w:rPr>
                          <w:t>Изм</w:t>
                        </w:r>
                        <w:proofErr w:type="spellEnd"/>
                      </w:p>
                    </w:txbxContent>
                  </v:textbox>
                </v:shape>
                <v:shape id="Надпись 513" o:spid="_x0000_s1326"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" filled="f" stroked="f">
                  <v:textbox inset=".5mm,.5mm,.5mm,0">
                    <w:txbxContent>
                      <w:p w14:paraId="03BE8975" w14:textId="77777777" w:rsidR="00295868" w:rsidRPr="00BE534A" w:rsidRDefault="00295868" w:rsidP="00295868">
                        <w:pPr>
                          <w:ind w:firstLine="0"/>
                          <w:jc w:val="center"/>
                          <w:rPr>
                            <w:sz w:val="18"/>
                            <w:szCs w:val="18"/>
                          </w:rPr>
                        </w:pPr>
                        <w:r w:rsidRPr="00BE534A">
                          <w:rPr>
                            <w:sz w:val="18"/>
                            <w:szCs w:val="18"/>
                          </w:rPr>
                          <w:t>Лист</w:t>
                        </w:r>
                      </w:p>
                    </w:txbxContent>
                  </v:textbox>
                </v:shape>
                <v:shape id="Надпись 514" o:spid="_x0000_s1327"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" filled="f" stroked="f">
                  <v:textbox inset=".5mm,.5mm,.5mm,0">
                    <w:txbxContent>
                      <w:p w14:paraId="43C2B976" w14:textId="6B2764BE" w:rsidR="00295868" w:rsidRPr="00BE534A" w:rsidRDefault="00295868" w:rsidP="00295868">
                        <w:pPr>
                          <w:ind w:firstLine="0"/>
                          <w:jc w:val="center"/>
                          <w:rPr>
                            <w:sz w:val="18"/>
                            <w:szCs w:val="18"/>
                          </w:rPr>
                        </w:pPr>
                        <w:r w:rsidRPr="00BE534A">
                          <w:rPr>
                            <w:sz w:val="18"/>
                            <w:szCs w:val="18"/>
                          </w:rPr>
                          <w:t>№ докум</w:t>
                        </w:r>
                        <w:r w:rsidR="000C7960">
                          <w:rPr>
                            <w:sz w:val="18"/>
                            <w:szCs w:val="18"/>
                          </w:rPr>
                          <w:t>ента</w:t>
                        </w:r>
                      </w:p>
                    </w:txbxContent>
                  </v:textbox>
                </v:shape>
                <v:shape id="Надпись 515" o:spid="_x0000_s1328"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" filled="f" stroked="f">
                  <v:textbox inset=".5mm,0,.5mm,0">
                    <w:txbxContent>
                      <w:p w14:paraId="79BCA7DF" w14:textId="77777777" w:rsidR="00295868" w:rsidRPr="003B3077" w:rsidRDefault="00295868" w:rsidP="00295868">
                        <w:pPr>
                          <w:ind w:firstLine="0"/>
                          <w:rPr>
                            <w:sz w:val="20"/>
                            <w:szCs w:val="20"/>
                          </w:rPr>
                        </w:pPr>
                        <w:r>
                          <w:rPr>
                            <w:sz w:val="20"/>
                            <w:szCs w:val="20"/>
                          </w:rPr>
                          <w:t>Войцехович</w:t>
                        </w:r>
                      </w:p>
                    </w:txbxContent>
                  </v:textbox>
                </v:shape>
                <v:shape id="Надпись 516" o:spid="_x0000_s1329"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" filled="f" stroked="f">
                  <v:textbox inset=".5mm,0,.5mm,0">
                    <w:txbxContent>
                      <w:p w14:paraId="5529C31F" w14:textId="77777777" w:rsidR="00295868" w:rsidRPr="00BE534A" w:rsidRDefault="00295868" w:rsidP="00295868">
                        <w:pPr>
                          <w:ind w:firstLine="0"/>
                          <w:rPr>
                            <w:sz w:val="20"/>
                            <w:szCs w:val="20"/>
                          </w:rPr>
                        </w:pPr>
                        <w:proofErr w:type="spellStart"/>
                        <w:r>
                          <w:rPr>
                            <w:sz w:val="20"/>
                            <w:szCs w:val="20"/>
                          </w:rPr>
                          <w:t>Игнаткова</w:t>
                        </w:r>
                        <w:proofErr w:type="spellEnd"/>
                      </w:p>
                    </w:txbxContent>
                  </v:textbox>
                </v:shape>
                <v:shape id="Надпись 517" o:spid="_x0000_s1330"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" filled="f" stroked="f">
                  <v:textbox inset=".5mm,0,.5mm,0">
                    <w:txbxContent>
                      <w:p w14:paraId="3B1ABD31" w14:textId="77777777" w:rsidR="00295868" w:rsidRPr="00BE534A" w:rsidRDefault="00295868" w:rsidP="00295868">
                        <w:pPr>
                          <w:ind w:firstLine="0"/>
                          <w:rPr>
                            <w:sz w:val="20"/>
                            <w:szCs w:val="20"/>
                          </w:rPr>
                        </w:pPr>
                        <w:r w:rsidRPr="00BE534A">
                          <w:rPr>
                            <w:sz w:val="20"/>
                            <w:szCs w:val="20"/>
                          </w:rPr>
                          <w:t>Романенко</w:t>
                        </w:r>
                      </w:p>
                      <w:p w14:paraId="0BD8DF10" w14:textId="77777777" w:rsidR="00295868" w:rsidRDefault="00295868" w:rsidP="00295868">
                        <w:pPr>
                          <w:rPr>
                            <w:rFonts w:ascii="Arial" w:hAnsi="Arial" w:cs="Arial"/>
                            <w:sz w:val="20"/>
                            <w:szCs w:val="20"/>
                          </w:rPr>
                        </w:pPr>
                      </w:p>
                    </w:txbxContent>
                  </v:textbox>
                </v:shape>
                <v:shape id="Надпись 518" o:spid="_x0000_s1331"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" filled="f" stroked="f">
                  <v:textbox inset=".5mm,.5mm,.5mm,0">
                    <w:txbxContent>
                      <w:p w14:paraId="7B19B32F" w14:textId="77777777" w:rsidR="00295868" w:rsidRPr="00BE534A" w:rsidRDefault="00295868" w:rsidP="00295868">
                        <w:pPr>
                          <w:ind w:firstLine="0"/>
                          <w:jc w:val="center"/>
                          <w:rPr>
                            <w:sz w:val="18"/>
                            <w:szCs w:val="18"/>
                          </w:rPr>
                        </w:pPr>
                        <w:r w:rsidRPr="00BE534A">
                          <w:rPr>
                            <w:sz w:val="18"/>
                            <w:szCs w:val="18"/>
                          </w:rPr>
                          <w:t>Подпись</w:t>
                        </w:r>
                      </w:p>
                    </w:txbxContent>
                  </v:textbox>
                </v:shape>
                <v:shape id="Надпись 519" o:spid="_x0000_s1332"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" filled="f" stroked="f">
                  <v:textbox inset=".5mm,.5mm,.5mm,0">
                    <w:txbxContent>
                      <w:p w14:paraId="19E86D70" w14:textId="77777777" w:rsidR="00295868" w:rsidRPr="00BE534A" w:rsidRDefault="00295868" w:rsidP="00295868">
                        <w:pPr>
                          <w:ind w:firstLine="0"/>
                          <w:jc w:val="center"/>
                          <w:rPr>
                            <w:sz w:val="18"/>
                            <w:szCs w:val="18"/>
                          </w:rPr>
                        </w:pPr>
                        <w:r w:rsidRPr="00BE534A">
                          <w:rPr>
                            <w:sz w:val="18"/>
                            <w:szCs w:val="18"/>
                          </w:rPr>
                          <w:t>Дата</w:t>
                        </w:r>
                      </w:p>
                    </w:txbxContent>
                  </v:textbox>
                </v:shape>
                <v:shape id="Надпись 520" o:spid="_x0000_s1333"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" filled="f" stroked="f">
                  <v:textbox inset=".5mm,0,.5mm,0">
                    <w:txbxContent>
                      <w:p w14:paraId="18E85544" w14:textId="77777777" w:rsidR="00295868" w:rsidRPr="00BE534A" w:rsidRDefault="00295868" w:rsidP="00295868">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521" o:spid="_x0000_s1334"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" filled="f" stroked="f">
                  <v:textbox inset=".5mm,0,.5mm,0">
                    <w:txbxContent>
                      <w:p w14:paraId="5CF47301" w14:textId="77777777" w:rsidR="00295868" w:rsidRPr="00BE534A" w:rsidRDefault="00295868" w:rsidP="00295868">
                        <w:pPr>
                          <w:ind w:firstLine="0"/>
                          <w:rPr>
                            <w:i/>
                            <w:iCs/>
                            <w:sz w:val="20"/>
                            <w:szCs w:val="20"/>
                          </w:rPr>
                        </w:pPr>
                        <w:r w:rsidRPr="00BE534A">
                          <w:rPr>
                            <w:sz w:val="20"/>
                            <w:szCs w:val="20"/>
                          </w:rPr>
                          <w:t>Пров</w:t>
                        </w:r>
                        <w:r w:rsidRPr="00BE534A">
                          <w:rPr>
                            <w:i/>
                            <w:iCs/>
                            <w:sz w:val="20"/>
                            <w:szCs w:val="20"/>
                          </w:rPr>
                          <w:t>.</w:t>
                        </w:r>
                      </w:p>
                    </w:txbxContent>
                  </v:textbox>
                </v:shape>
                <v:shape id="Надпись 522" o:spid="_x0000_s1335"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" filled="f" stroked="f">
                  <v:textbox inset=".5mm,0,.5mm,0">
                    <w:txbxContent>
                      <w:p w14:paraId="2168E79F" w14:textId="77777777" w:rsidR="00295868" w:rsidRPr="00BE534A" w:rsidRDefault="00295868" w:rsidP="00295868">
                        <w:pPr>
                          <w:ind w:firstLine="0"/>
                          <w:rPr>
                            <w:sz w:val="20"/>
                            <w:szCs w:val="20"/>
                          </w:rPr>
                        </w:pPr>
                        <w:r w:rsidRPr="00BE534A">
                          <w:rPr>
                            <w:sz w:val="20"/>
                            <w:szCs w:val="20"/>
                          </w:rPr>
                          <w:t>Утв.</w:t>
                        </w:r>
                      </w:p>
                    </w:txbxContent>
                  </v:textbox>
                </v:shape>
                <v:shape id="Надпись 523" o:spid="_x0000_s1336"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" filled="f" stroked="f">
                  <v:textbox inset=".5mm,.5mm,.5mm,0">
                    <w:txbxContent>
                      <w:p w14:paraId="6CEB21B2" w14:textId="77777777" w:rsidR="00295868" w:rsidRPr="00A52B8A" w:rsidRDefault="00295868" w:rsidP="00295868">
                        <w:pPr>
                          <w:ind w:firstLine="0"/>
                          <w:jc w:val="center"/>
                          <w:rPr>
                            <w:sz w:val="16"/>
                            <w:szCs w:val="16"/>
                          </w:rPr>
                        </w:pPr>
                        <w:r w:rsidRPr="00BE534A">
                          <w:rPr>
                            <w:sz w:val="18"/>
                            <w:szCs w:val="18"/>
                          </w:rPr>
                          <w:t>Лит</w:t>
                        </w:r>
                        <w:r w:rsidRPr="00A52B8A">
                          <w:rPr>
                            <w:sz w:val="16"/>
                            <w:szCs w:val="16"/>
                          </w:rPr>
                          <w:t>.</w:t>
                        </w:r>
                      </w:p>
                    </w:txbxContent>
                  </v:textbox>
                </v:shape>
                <v:shape id="Надпись 524" o:spid="_x0000_s1337"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" filled="f" stroked="f">
                  <v:textbox inset=".5mm,.5mm,.5mm,0">
                    <w:txbxContent>
                      <w:p w14:paraId="16DD1E30" w14:textId="77777777" w:rsidR="00295868" w:rsidRPr="00BE534A" w:rsidRDefault="00295868" w:rsidP="00295868">
                        <w:pPr>
                          <w:ind w:firstLine="0"/>
                          <w:jc w:val="center"/>
                          <w:rPr>
                            <w:sz w:val="18"/>
                            <w:szCs w:val="18"/>
                          </w:rPr>
                        </w:pPr>
                        <w:r w:rsidRPr="00BE534A">
                          <w:rPr>
                            <w:sz w:val="18"/>
                            <w:szCs w:val="18"/>
                          </w:rPr>
                          <w:t>Лист</w:t>
                        </w:r>
                      </w:p>
                    </w:txbxContent>
                  </v:textbox>
                </v:shape>
                <v:shape id="Надпись 525" o:spid="_x0000_s1338"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" filled="f" stroked="f">
                  <v:textbox inset=".5mm,0,.5mm,0">
                    <w:txbxContent>
                      <w:p w14:paraId="7D823C75" w14:textId="0537C3E4" w:rsidR="00295868" w:rsidRPr="000C7960" w:rsidRDefault="000012DE" w:rsidP="00295868">
                        <w:pPr>
                          <w:ind w:firstLine="0"/>
                          <w:jc w:val="center"/>
                          <w:rPr>
                            <w:sz w:val="36"/>
                            <w:szCs w:val="36"/>
                          </w:rPr>
                        </w:pPr>
                        <w:r w:rsidRPr="000C7960">
                          <w:rPr>
                            <w:sz w:val="36"/>
                            <w:szCs w:val="36"/>
                          </w:rPr>
                          <w:t>БГТУ</w:t>
                        </w:r>
                        <w:r w:rsidR="00295868" w:rsidRPr="000C7960">
                          <w:rPr>
                            <w:sz w:val="36"/>
                            <w:szCs w:val="36"/>
                          </w:rPr>
                          <w:t xml:space="preserve"> 0</w:t>
                        </w:r>
                        <w:r w:rsidR="000D336F" w:rsidRPr="000C7960">
                          <w:rPr>
                            <w:sz w:val="36"/>
                            <w:szCs w:val="36"/>
                          </w:rPr>
                          <w:t>3</w:t>
                        </w:r>
                        <w:r w:rsidR="00295868" w:rsidRPr="000C7960">
                          <w:rPr>
                            <w:sz w:val="36"/>
                            <w:szCs w:val="36"/>
                          </w:rPr>
                          <w:t>.</w:t>
                        </w:r>
                        <w:proofErr w:type="gramStart"/>
                        <w:r w:rsidR="00295868" w:rsidRPr="000C7960">
                          <w:rPr>
                            <w:sz w:val="36"/>
                            <w:szCs w:val="36"/>
                          </w:rPr>
                          <w:t>00</w:t>
                        </w:r>
                        <w:r w:rsidRPr="000C7960">
                          <w:rPr>
                            <w:sz w:val="36"/>
                            <w:szCs w:val="36"/>
                          </w:rPr>
                          <w:t>.</w:t>
                        </w:r>
                        <w:r w:rsidR="00295868" w:rsidRPr="000C7960">
                          <w:rPr>
                            <w:sz w:val="36"/>
                            <w:szCs w:val="36"/>
                          </w:rPr>
                          <w:t>ПЗ</w:t>
                        </w:r>
                        <w:proofErr w:type="gramEnd"/>
                      </w:p>
                    </w:txbxContent>
                  </v:textbox>
                </v:shape>
                <v:shape id="Надпись 526" o:spid="_x0000_s1339"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" filled="f" stroked="f">
                  <v:textbox inset=".5mm,0,.5mm,0">
                    <w:txbxContent>
                      <w:p w14:paraId="7092713A" w14:textId="11F53B35" w:rsidR="00295868" w:rsidRPr="000C7960" w:rsidRDefault="00E80AF8" w:rsidP="00E80AF8">
                        <w:pPr>
                          <w:ind w:firstLine="0"/>
                          <w:jc w:val="center"/>
                          <w:rPr>
                            <w:sz w:val="36"/>
                            <w:szCs w:val="36"/>
                          </w:rPr>
                        </w:pPr>
                        <w:r w:rsidRPr="000C7960">
                          <w:rPr>
                            <w:sz w:val="36"/>
                            <w:szCs w:val="36"/>
                          </w:rPr>
                          <w:t>74319010, 2024</w:t>
                        </w:r>
                      </w:p>
                    </w:txbxContent>
                  </v:textbox>
                </v:shape>
                <v:shape id="Надпись 527" o:spid="_x0000_s134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" filled="f" stroked="f">
                  <v:textbox inset=".5mm,0,.5mm,0">
                    <w:txbxContent>
                      <w:p w14:paraId="7A21EFB0" w14:textId="5D045134" w:rsidR="00295868" w:rsidRPr="0038128A" w:rsidRDefault="0037772F" w:rsidP="00295868">
                        <w:pPr>
                          <w:spacing w:before="240"/>
                          <w:ind w:firstLine="0"/>
                          <w:jc w:val="center"/>
                          <w:rPr>
                            <w:szCs w:val="28"/>
                          </w:rPr>
                        </w:pPr>
                        <w:r>
                          <w:rPr>
                            <w:szCs w:val="28"/>
                          </w:rPr>
                          <w:t>Дизайн</w:t>
                        </w:r>
                        <w:r w:rsidR="000D0434">
                          <w:rPr>
                            <w:szCs w:val="28"/>
                          </w:rPr>
                          <w:t xml:space="preserve"> веб-сайта</w:t>
                        </w:r>
                      </w:p>
                    </w:txbxContent>
                  </v:textbox>
                </v:shape>
                <v:shape id="Надпись 528" o:spid="_x0000_s1341"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" filled="f" stroked="f">
                  <v:textbox inset=".5mm,0,.5mm,0">
                    <w:txbxContent>
                      <w:p w14:paraId="122DEF9F" w14:textId="77777777" w:rsidR="00295868" w:rsidRPr="00BE534A" w:rsidRDefault="00295868" w:rsidP="00295868">
                        <w:pPr>
                          <w:ind w:firstLine="0"/>
                          <w:rPr>
                            <w:sz w:val="20"/>
                            <w:szCs w:val="20"/>
                          </w:rPr>
                        </w:pPr>
                        <w:r w:rsidRPr="00BE534A">
                          <w:rPr>
                            <w:sz w:val="20"/>
                            <w:szCs w:val="20"/>
                          </w:rPr>
                          <w:t>Н. контр.</w:t>
                        </w:r>
                      </w:p>
                    </w:txbxContent>
                  </v:textbox>
                </v:shape>
                <v:shape id="Надпись 529" o:spid="_x0000_s1342"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" filled="f" stroked="f">
                  <v:textbox inset=".5mm,0,.5mm,0">
                    <w:txbxContent>
                      <w:p w14:paraId="644D5A4F" w14:textId="38BDAE16" w:rsidR="00295868" w:rsidRPr="00BE534A" w:rsidRDefault="0037772F" w:rsidP="00295868">
                        <w:pPr>
                          <w:ind w:firstLine="0"/>
                          <w:rPr>
                            <w:spacing w:val="-6"/>
                            <w:sz w:val="20"/>
                            <w:szCs w:val="20"/>
                          </w:rPr>
                        </w:pPr>
                        <w:r>
                          <w:rPr>
                            <w:spacing w:val="-6"/>
                            <w:sz w:val="20"/>
                            <w:szCs w:val="20"/>
                          </w:rPr>
                          <w:t>Савчук</w:t>
                        </w:r>
                      </w:p>
                      <w:p w14:paraId="068E623E" w14:textId="77777777" w:rsidR="00295868" w:rsidRDefault="00295868" w:rsidP="00295868">
                        <w:pPr>
                          <w:rPr>
                            <w:rFonts w:ascii="Arial" w:hAnsi="Arial" w:cs="Arial"/>
                            <w:sz w:val="20"/>
                            <w:szCs w:val="20"/>
                          </w:rPr>
                        </w:pPr>
                      </w:p>
                      <w:p w14:paraId="1F5B9A53" w14:textId="77777777" w:rsidR="00295868" w:rsidRDefault="00295868" w:rsidP="00295868">
                        <w:pPr>
                          <w:rPr>
                            <w:rFonts w:ascii="Arial" w:hAnsi="Arial" w:cs="Arial"/>
                            <w:sz w:val="20"/>
                            <w:szCs w:val="20"/>
                          </w:rPr>
                        </w:pPr>
                      </w:p>
                    </w:txbxContent>
                  </v:textbox>
                </v:shape>
                <v:shape id="Надпись 530" o:spid="_x0000_s134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" filled="f" stroked="f">
                  <v:textbox inset=".5mm,.5mm,.5mm,0">
                    <w:txbxContent>
                      <w:p w14:paraId="567DB77C" w14:textId="77777777" w:rsidR="00295868" w:rsidRPr="00BE534A" w:rsidRDefault="00295868" w:rsidP="00295868">
                        <w:pPr>
                          <w:ind w:firstLine="0"/>
                          <w:jc w:val="center"/>
                          <w:rPr>
                            <w:sz w:val="18"/>
                            <w:szCs w:val="18"/>
                          </w:rPr>
                        </w:pPr>
                        <w:r w:rsidRPr="00BE534A">
                          <w:rPr>
                            <w:sz w:val="18"/>
                            <w:szCs w:val="18"/>
                          </w:rPr>
                          <w:t>у</w:t>
                        </w:r>
                      </w:p>
                    </w:txbxContent>
                  </v:textbox>
                </v:shape>
                <v:shape id="Надпись 531" o:spid="_x0000_s1344"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" filled="f" stroked="f">
                  <v:textbox inset=".5mm,.5mm,.5mm,0">
                    <w:txbxContent>
                      <w:p w14:paraId="61BD7B23" w14:textId="77777777" w:rsidR="00295868" w:rsidRPr="00BE534A" w:rsidRDefault="00295868" w:rsidP="00295868">
                        <w:pPr>
                          <w:ind w:firstLine="0"/>
                          <w:jc w:val="center"/>
                          <w:rPr>
                            <w:sz w:val="18"/>
                            <w:szCs w:val="18"/>
                          </w:rPr>
                        </w:pPr>
                        <w:r w:rsidRPr="00BE534A">
                          <w:rPr>
                            <w:sz w:val="18"/>
                            <w:szCs w:val="18"/>
                          </w:rPr>
                          <w:t>1</w:t>
                        </w:r>
                      </w:p>
                    </w:txbxContent>
                  </v:textbox>
                </v:shape>
                <v:shape id="Надпись 532" o:spid="_x0000_s1345"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" filled="f" stroked="f">
                  <v:textbox inset=".5mm,.5mm,.5mm,0">
                    <w:txbxContent>
                      <w:p w14:paraId="06C8250A" w14:textId="55632017" w:rsidR="00295868" w:rsidRPr="00BE534A" w:rsidRDefault="00295868" w:rsidP="00295868">
                        <w:pPr>
                          <w:ind w:firstLine="0"/>
                          <w:jc w:val="center"/>
                          <w:rPr>
                            <w:sz w:val="18"/>
                            <w:szCs w:val="18"/>
                          </w:rPr>
                        </w:pPr>
                        <w:r w:rsidRPr="00BE534A">
                          <w:rPr>
                            <w:sz w:val="18"/>
                            <w:szCs w:val="18"/>
                          </w:rPr>
                          <w:t>1</w:t>
                        </w:r>
                        <w:r w:rsidR="00E424D8">
                          <w:rPr>
                            <w:sz w:val="18"/>
                            <w:szCs w:val="18"/>
                          </w:rPr>
                          <w:t>2</w:t>
                        </w:r>
                      </w:p>
                    </w:txbxContent>
                  </v:textbox>
                </v:shape>
                <v:shape id="Надпись 533" o:spid="_x0000_s1346"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" filled="f" stroked="f">
                  <v:textbox inset=".5mm,0,.5mm,0">
                    <w:txbxContent>
                      <w:p w14:paraId="3A253028" w14:textId="77777777" w:rsidR="00295868" w:rsidRPr="00BE534A" w:rsidRDefault="00295868" w:rsidP="00295868">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534" o:spid="_x0000_s134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" filled="f" stroked="f">
                  <v:textbox inset=".5mm,0,.5mm,0">
                    <w:txbxContent>
                      <w:p w14:paraId="29B46A07" w14:textId="77777777" w:rsidR="00295868" w:rsidRDefault="00295868" w:rsidP="00295868">
                        <w:pPr>
                          <w:ind w:firstLine="0"/>
                          <w:rPr>
                            <w:rFonts w:ascii="Arial" w:hAnsi="Arial" w:cs="Arial"/>
                            <w:spacing w:val="-6"/>
                            <w:sz w:val="20"/>
                            <w:szCs w:val="20"/>
                          </w:rPr>
                        </w:pPr>
                      </w:p>
                      <w:p w14:paraId="09546431" w14:textId="77777777" w:rsidR="00295868" w:rsidRDefault="00295868" w:rsidP="00295868">
                        <w:pPr>
                          <w:rPr>
                            <w:rFonts w:ascii="Arial" w:hAnsi="Arial" w:cs="Arial"/>
                            <w:sz w:val="20"/>
                            <w:szCs w:val="20"/>
                          </w:rPr>
                        </w:pPr>
                      </w:p>
                      <w:p w14:paraId="05945085" w14:textId="77777777" w:rsidR="00295868" w:rsidRDefault="00295868" w:rsidP="00295868">
                        <w:pPr>
                          <w:rPr>
                            <w:rFonts w:ascii="Arial" w:hAnsi="Arial" w:cs="Arial"/>
                            <w:sz w:val="20"/>
                            <w:szCs w:val="20"/>
                          </w:rPr>
                        </w:pPr>
                      </w:p>
                    </w:txbxContent>
                  </v:textbox>
                </v:shape>
                <w10:wrap anchorx="margin" anchory="margin"/>
              </v:group>
            </w:pict>
          </mc:Fallback>
        </mc:AlternateContent>
      </w:r>
      <w:r w:rsidR="00295868">
        <w:rPr>
          <w:noProof/>
          <w:lang w:eastAsia="ru-RU"/>
        </w:rPr>
        <mc:AlternateContent>
          <mc:Choice Requires="wps">
            <w:drawing>
              <wp:anchor distT="0" distB="0" distL="114300" distR="114300" simplePos="0" relativeHeight="251665408" behindDoc="1" locked="0" layoutInCell="1" allowOverlap="1" wp14:anchorId="1040D12B" wp14:editId="675B7E44">
                <wp:simplePos x="0" y="0"/>
                <wp:positionH relativeFrom="page">
                  <wp:posOffset>648335</wp:posOffset>
                </wp:positionH>
                <wp:positionV relativeFrom="page">
                  <wp:posOffset>9613265</wp:posOffset>
                </wp:positionV>
                <wp:extent cx="6659880" cy="0"/>
                <wp:effectExtent l="635" t="2540" r="0" b="0"/>
                <wp:wrapNone/>
                <wp:docPr id="535" name="Прямая соединительная линия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DA0283E" id="Прямая соединительная линия 535"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" stroked="f">
                <w10:wrap anchorx="page" anchory="page"/>
              </v:line>
            </w:pict>
          </mc:Fallback>
        </mc:AlternateContent>
      </w:r>
      <w:r w:rsidR="00295868">
        <w:t>3 Дизайн</w:t>
      </w:r>
      <w:bookmarkEnd w:id="23"/>
      <w:r w:rsidR="008A7CBA">
        <w:t xml:space="preserve"> веб-сайта</w:t>
      </w:r>
    </w:p>
    <w:p w14:paraId="04E417A0" w14:textId="7D07405F" w:rsidR="00016009" w:rsidRPr="00774761" w:rsidRDefault="008B0AA7" w:rsidP="00016009">
      <w:r>
        <w:t>Дизайн сайта</w:t>
      </w:r>
      <w:r w:rsidR="0010433D">
        <w:t xml:space="preserve"> – </w:t>
      </w:r>
      <w:r>
        <w:t>первое,</w:t>
      </w:r>
      <w:r w:rsidR="000A6ABD">
        <w:t xml:space="preserve"> на </w:t>
      </w:r>
      <w:r>
        <w:t xml:space="preserve">что обращает своё внимание пользователь. Он позволяет </w:t>
      </w:r>
      <w:r w:rsidR="00A74126">
        <w:t>сформировать</w:t>
      </w:r>
      <w:r>
        <w:t xml:space="preserve"> первое впечатление</w:t>
      </w:r>
      <w:r w:rsidR="000A6ABD">
        <w:t xml:space="preserve"> о </w:t>
      </w:r>
      <w:r w:rsidR="00A74126">
        <w:t>бренде</w:t>
      </w:r>
      <w:r>
        <w:t>, акцентировать внимание пользователя</w:t>
      </w:r>
      <w:r w:rsidR="00A1324C">
        <w:t xml:space="preserve"> и </w:t>
      </w:r>
      <w:r w:rsidR="00DE70C1">
        <w:t>направ</w:t>
      </w:r>
      <w:r w:rsidR="00A74126">
        <w:t>ить</w:t>
      </w:r>
      <w:r w:rsidRPr="008B0AA7">
        <w:t xml:space="preserve"> </w:t>
      </w:r>
      <w:r w:rsidR="00176791">
        <w:t>его</w:t>
      </w:r>
      <w:r w:rsidRPr="008B0AA7">
        <w:t xml:space="preserve"> принять решение</w:t>
      </w:r>
      <w:r w:rsidR="000A6ABD">
        <w:t xml:space="preserve"> о </w:t>
      </w:r>
      <w:r w:rsidRPr="008B0AA7">
        <w:t>приобретении продукта или услуги</w:t>
      </w:r>
      <w:r w:rsidR="00A74126">
        <w:t xml:space="preserve">, </w:t>
      </w:r>
      <w:r w:rsidR="00176791">
        <w:t>привлечь новых клиентов,</w:t>
      </w:r>
      <w:r w:rsidR="000A6ABD">
        <w:t xml:space="preserve"> а </w:t>
      </w:r>
      <w:r w:rsidR="00A74126">
        <w:t>также повысить узнаваемость</w:t>
      </w:r>
      <w:r w:rsidR="00A1324C">
        <w:t xml:space="preserve"> и </w:t>
      </w:r>
      <w:r w:rsidR="00A74126">
        <w:t>посещаемость</w:t>
      </w:r>
      <w:r>
        <w:t xml:space="preserve">. </w:t>
      </w:r>
    </w:p>
    <w:p w14:paraId="551BF49B" w14:textId="5435B9B5" w:rsidR="00AE2803" w:rsidRDefault="00000790" w:rsidP="009901B9">
      <w:pPr>
        <w:pStyle w:val="af7"/>
        <w:outlineLvl w:val="1"/>
      </w:pPr>
      <w:bookmarkStart w:id="24" w:name="_Toc168516743"/>
      <w:r>
        <w:t>3</w:t>
      </w:r>
      <w:r w:rsidR="009901B9">
        <w:t>.</w:t>
      </w:r>
      <w:r>
        <w:t>1</w:t>
      </w:r>
      <w:r w:rsidR="009901B9">
        <w:t> </w:t>
      </w:r>
      <w:r w:rsidR="00016009">
        <w:t>Типографика</w:t>
      </w:r>
      <w:bookmarkEnd w:id="24"/>
    </w:p>
    <w:p w14:paraId="48C170A8" w14:textId="5CD78B71" w:rsidR="004A1FF8" w:rsidRDefault="004B76E7" w:rsidP="00753FAB">
      <w:bookmarkStart w:id="25" w:name="_Toc38289965"/>
      <w:bookmarkStart w:id="26" w:name="_Toc69604943"/>
      <w:bookmarkStart w:id="27" w:name="_Toc69604971"/>
      <w:bookmarkStart w:id="28" w:name="_Toc69604982"/>
      <w:bookmarkStart w:id="29" w:name="_Toc69604996"/>
      <w:bookmarkStart w:id="30" w:name="_Toc69653496"/>
      <w:bookmarkStart w:id="31" w:name="_Toc163754123"/>
      <w:r w:rsidRPr="00850DA6">
        <w:t>Выбор шрифта является одной</w:t>
      </w:r>
      <w:r w:rsidR="00497A0C">
        <w:t xml:space="preserve"> из </w:t>
      </w:r>
      <w:r w:rsidRPr="00850DA6">
        <w:t>главных составляющих, формирующих внешний вид</w:t>
      </w:r>
      <w:r w:rsidR="00785817" w:rsidRPr="00850DA6">
        <w:t xml:space="preserve"> веб-ресурса</w:t>
      </w:r>
      <w:r w:rsidRPr="00850DA6">
        <w:t xml:space="preserve">. </w:t>
      </w:r>
      <w:r w:rsidR="00785817" w:rsidRPr="00850DA6">
        <w:t>Шрифт, выбранный</w:t>
      </w:r>
      <w:r w:rsidR="000A6ABD">
        <w:t xml:space="preserve"> для </w:t>
      </w:r>
      <w:r w:rsidR="00785817" w:rsidRPr="00850DA6">
        <w:t>сайта, должен удовлетворять следующим условиям: он должен быть простым</w:t>
      </w:r>
      <w:r w:rsidR="00A1324C">
        <w:t xml:space="preserve"> и </w:t>
      </w:r>
      <w:r w:rsidR="00785817" w:rsidRPr="00850DA6">
        <w:t>понятным,</w:t>
      </w:r>
      <w:r w:rsidR="000A6ABD">
        <w:t xml:space="preserve"> а </w:t>
      </w:r>
      <w:r w:rsidR="00785817" w:rsidRPr="00850DA6">
        <w:t>текст</w:t>
      </w:r>
      <w:r w:rsidR="000A6ABD">
        <w:t xml:space="preserve"> на </w:t>
      </w:r>
      <w:r w:rsidR="00785817" w:rsidRPr="00850DA6">
        <w:t>нем должен быть легко читаемым.</w:t>
      </w:r>
      <w:r w:rsidR="00A961AF" w:rsidRPr="00850DA6">
        <w:t xml:space="preserve"> Поэтому</w:t>
      </w:r>
      <w:r w:rsidR="000A6ABD">
        <w:t xml:space="preserve"> для </w:t>
      </w:r>
      <w:r w:rsidR="00A961AF" w:rsidRPr="00850DA6">
        <w:t xml:space="preserve">оформления основного текста был выбран шрифт </w:t>
      </w:r>
      <w:proofErr w:type="spellStart"/>
      <w:r w:rsidR="00A961AF" w:rsidRPr="00850DA6">
        <w:t>Raleway</w:t>
      </w:r>
      <w:proofErr w:type="spellEnd"/>
      <w:r w:rsidR="0010433D">
        <w:t xml:space="preserve"> – </w:t>
      </w:r>
      <w:r w:rsidR="00D46AC1" w:rsidRPr="00850DA6">
        <w:t xml:space="preserve">аккуратный шрифт без засечек, </w:t>
      </w:r>
      <w:r w:rsidR="00850DA6" w:rsidRPr="00850DA6">
        <w:t>представленный</w:t>
      </w:r>
      <w:r w:rsidR="000A6ABD">
        <w:t xml:space="preserve"> на рисунке </w:t>
      </w:r>
      <w:r w:rsidR="00850DA6" w:rsidRPr="00850DA6">
        <w:t xml:space="preserve">3.1. </w:t>
      </w:r>
      <w:r w:rsidR="00753FAB">
        <w:t>Размер</w:t>
      </w:r>
      <w:r w:rsidR="00753FAB" w:rsidRPr="00850DA6">
        <w:t xml:space="preserve"> основного текста 16 </w:t>
      </w:r>
      <w:r w:rsidR="00F67534">
        <w:rPr>
          <w:lang w:val="en-US"/>
        </w:rPr>
        <w:t>px</w:t>
      </w:r>
      <w:r w:rsidR="00753FAB" w:rsidRPr="00850DA6">
        <w:t xml:space="preserve">. </w:t>
      </w:r>
    </w:p>
    <w:p w14:paraId="1FC9FE6F" w14:textId="07EDA708" w:rsidR="00774761" w:rsidRDefault="00774761" w:rsidP="004A1FF8">
      <w:pPr>
        <w:pStyle w:val="a7"/>
        <w:rPr>
          <w:shd w:val="clear" w:color="auto" w:fill="FFFFFF"/>
        </w:rPr>
      </w:pPr>
      <w:r w:rsidRPr="00850DA6">
        <w:rPr>
          <w:noProof/>
        </w:rPr>
        <w:drawing>
          <wp:inline distT="0" distB="0" distL="0" distR="0" wp14:anchorId="75C593F6" wp14:editId="57C76248">
            <wp:extent cx="4764287" cy="1695503"/>
            <wp:effectExtent l="19050" t="19050" r="17780" b="19050"/>
            <wp:docPr id="4" name="Рисунок 4" descr="C:\Users\Katrin\Downloads\abc-11192_8c8f758d1ad0d7cc9c953eaee36bef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rin\Downloads\abc-11192_8c8f758d1ad0d7cc9c953eaee36bef59.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332" r="-2099" b="3063"/>
                    <a:stretch/>
                  </pic:blipFill>
                  <pic:spPr bwMode="auto">
                    <a:xfrm>
                      <a:off x="0" y="0"/>
                      <a:ext cx="4781099" cy="1701486"/>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332B667" w14:textId="574691D1" w:rsidR="00774761" w:rsidRPr="001977DE" w:rsidRDefault="00774761" w:rsidP="00850DA6">
      <w:pPr>
        <w:pStyle w:val="a8"/>
      </w:pPr>
      <w:r>
        <w:t>Рисунок </w:t>
      </w:r>
      <w:r w:rsidR="00850DA6">
        <w:t>3</w:t>
      </w:r>
      <w:r w:rsidRPr="001977DE">
        <w:t>.</w:t>
      </w:r>
      <w:r w:rsidR="00850DA6">
        <w:t>1</w:t>
      </w:r>
      <w:r w:rsidR="0010433D">
        <w:t xml:space="preserve"> – </w:t>
      </w:r>
      <w:r w:rsidRPr="001977DE">
        <w:t xml:space="preserve">Шрифт </w:t>
      </w:r>
      <w:proofErr w:type="spellStart"/>
      <w:r w:rsidRPr="00AF5A56">
        <w:rPr>
          <w:rStyle w:val="normaltextrun"/>
          <w:color w:val="000000"/>
          <w:shd w:val="clear" w:color="auto" w:fill="FFFFFF"/>
        </w:rPr>
        <w:t>Raleway</w:t>
      </w:r>
      <w:proofErr w:type="spellEnd"/>
    </w:p>
    <w:p w14:paraId="71AF4C19" w14:textId="0B6B8AD2" w:rsidR="00864A7A" w:rsidRDefault="00774761" w:rsidP="00DE6936">
      <w:pPr>
        <w:rPr>
          <w:spacing w:val="-4"/>
        </w:rPr>
      </w:pPr>
      <w:r>
        <w:rPr>
          <w:color w:val="000000"/>
          <w:shd w:val="clear" w:color="auto" w:fill="FFFFFF"/>
        </w:rPr>
        <w:t xml:space="preserve">Для </w:t>
      </w:r>
      <w:r w:rsidRPr="008161E4">
        <w:rPr>
          <w:color w:val="000000"/>
          <w:shd w:val="clear" w:color="auto" w:fill="FFFFFF"/>
        </w:rPr>
        <w:t xml:space="preserve">заголовков </w:t>
      </w:r>
      <w:r>
        <w:rPr>
          <w:color w:val="000000"/>
          <w:shd w:val="clear" w:color="auto" w:fill="FFFFFF"/>
        </w:rPr>
        <w:t xml:space="preserve">был выбран шрифт </w:t>
      </w:r>
      <w:proofErr w:type="spellStart"/>
      <w:r w:rsidRPr="0089365D">
        <w:rPr>
          <w:color w:val="000000"/>
          <w:shd w:val="clear" w:color="auto" w:fill="FFFFFF"/>
        </w:rPr>
        <w:t>Lighthaus</w:t>
      </w:r>
      <w:proofErr w:type="spellEnd"/>
      <w:r w:rsidR="0010433D">
        <w:t xml:space="preserve"> – </w:t>
      </w:r>
      <w:r>
        <w:t>шрифт</w:t>
      </w:r>
      <w:r w:rsidR="000A6ABD">
        <w:t xml:space="preserve"> с </w:t>
      </w:r>
      <w:r>
        <w:t>засечками</w:t>
      </w:r>
      <w:r>
        <w:rPr>
          <w:color w:val="000000"/>
          <w:shd w:val="clear" w:color="auto" w:fill="FFFFFF"/>
        </w:rPr>
        <w:t>,</w:t>
      </w:r>
      <w:r w:rsidRPr="0089365D">
        <w:t xml:space="preserve"> </w:t>
      </w:r>
      <w:r>
        <w:t>придающий динамику</w:t>
      </w:r>
      <w:r w:rsidR="00A1324C">
        <w:t xml:space="preserve"> и </w:t>
      </w:r>
      <w:r>
        <w:t>ажурность надписи</w:t>
      </w:r>
      <w:r w:rsidRPr="003A62D7">
        <w:t xml:space="preserve"> </w:t>
      </w:r>
      <w:r>
        <w:rPr>
          <w:rStyle w:val="normaltextrun"/>
          <w:color w:val="000000"/>
          <w:shd w:val="clear" w:color="auto" w:fill="FFFFFF"/>
        </w:rPr>
        <w:t>(рис</w:t>
      </w:r>
      <w:r w:rsidR="00784440">
        <w:rPr>
          <w:rStyle w:val="normaltextrun"/>
          <w:color w:val="000000"/>
          <w:shd w:val="clear" w:color="auto" w:fill="FFFFFF"/>
        </w:rPr>
        <w:t>унок</w:t>
      </w:r>
      <w:r>
        <w:rPr>
          <w:rStyle w:val="normaltextrun"/>
          <w:color w:val="000000"/>
          <w:shd w:val="clear" w:color="auto" w:fill="FFFFFF"/>
        </w:rPr>
        <w:t xml:space="preserve"> 3.</w:t>
      </w:r>
      <w:r w:rsidR="00784440">
        <w:rPr>
          <w:rStyle w:val="normaltextrun"/>
          <w:color w:val="000000"/>
          <w:shd w:val="clear" w:color="auto" w:fill="FFFFFF"/>
        </w:rPr>
        <w:t>2</w:t>
      </w:r>
      <w:r>
        <w:rPr>
          <w:rStyle w:val="normaltextrun"/>
          <w:color w:val="000000"/>
          <w:shd w:val="clear" w:color="auto" w:fill="FFFFFF"/>
        </w:rPr>
        <w:t xml:space="preserve">). </w:t>
      </w:r>
      <w:r w:rsidR="00DF3607">
        <w:rPr>
          <w:rStyle w:val="normaltextrun"/>
          <w:color w:val="000000"/>
          <w:shd w:val="clear" w:color="auto" w:fill="FFFFFF"/>
        </w:rPr>
        <w:t>Он хорошо сочетается</w:t>
      </w:r>
      <w:r w:rsidR="000A6ABD">
        <w:rPr>
          <w:rStyle w:val="normaltextrun"/>
          <w:color w:val="000000"/>
          <w:shd w:val="clear" w:color="auto" w:fill="FFFFFF"/>
        </w:rPr>
        <w:t xml:space="preserve"> с </w:t>
      </w:r>
      <w:r w:rsidR="00DF3607">
        <w:rPr>
          <w:rStyle w:val="normaltextrun"/>
          <w:color w:val="000000"/>
          <w:shd w:val="clear" w:color="auto" w:fill="FFFFFF"/>
        </w:rPr>
        <w:t>основным шрифтом</w:t>
      </w:r>
      <w:r w:rsidR="00A1324C">
        <w:rPr>
          <w:rStyle w:val="normaltextrun"/>
          <w:color w:val="000000"/>
          <w:shd w:val="clear" w:color="auto" w:fill="FFFFFF"/>
        </w:rPr>
        <w:t xml:space="preserve"> и </w:t>
      </w:r>
      <w:r w:rsidR="000C41B8">
        <w:rPr>
          <w:rStyle w:val="normaltextrun"/>
          <w:color w:val="000000"/>
          <w:shd w:val="clear" w:color="auto" w:fill="FFFFFF"/>
        </w:rPr>
        <w:t>делает сайт</w:t>
      </w:r>
      <w:r w:rsidR="00DF3607">
        <w:rPr>
          <w:rStyle w:val="normaltextrun"/>
          <w:color w:val="000000"/>
          <w:shd w:val="clear" w:color="auto" w:fill="FFFFFF"/>
        </w:rPr>
        <w:t xml:space="preserve"> </w:t>
      </w:r>
      <w:r w:rsidR="003F1807">
        <w:rPr>
          <w:rStyle w:val="normaltextrun"/>
          <w:color w:val="000000"/>
          <w:shd w:val="clear" w:color="auto" w:fill="FFFFFF"/>
        </w:rPr>
        <w:t>уникальн</w:t>
      </w:r>
      <w:r w:rsidR="000C41B8">
        <w:rPr>
          <w:rStyle w:val="normaltextrun"/>
          <w:color w:val="000000"/>
          <w:shd w:val="clear" w:color="auto" w:fill="FFFFFF"/>
        </w:rPr>
        <w:t>ым</w:t>
      </w:r>
      <w:r w:rsidR="00A1324C">
        <w:rPr>
          <w:rStyle w:val="normaltextrun"/>
          <w:color w:val="000000"/>
          <w:shd w:val="clear" w:color="auto" w:fill="FFFFFF"/>
        </w:rPr>
        <w:t xml:space="preserve"> и </w:t>
      </w:r>
      <w:r w:rsidR="0048266B">
        <w:rPr>
          <w:rStyle w:val="normaltextrun"/>
          <w:color w:val="000000"/>
          <w:shd w:val="clear" w:color="auto" w:fill="FFFFFF"/>
        </w:rPr>
        <w:t>современн</w:t>
      </w:r>
      <w:r w:rsidR="000C41B8">
        <w:rPr>
          <w:rStyle w:val="normaltextrun"/>
          <w:color w:val="000000"/>
          <w:shd w:val="clear" w:color="auto" w:fill="FFFFFF"/>
        </w:rPr>
        <w:t>ым</w:t>
      </w:r>
      <w:r w:rsidR="003F1807">
        <w:rPr>
          <w:rStyle w:val="normaltextrun"/>
          <w:color w:val="000000"/>
          <w:shd w:val="clear" w:color="auto" w:fill="FFFFFF"/>
        </w:rPr>
        <w:t>.</w:t>
      </w:r>
      <w:r w:rsidR="00CE07D7">
        <w:rPr>
          <w:rStyle w:val="normaltextrun"/>
          <w:color w:val="000000"/>
          <w:shd w:val="clear" w:color="auto" w:fill="FFFFFF"/>
        </w:rPr>
        <w:t xml:space="preserve"> Размер шрифта</w:t>
      </w:r>
      <w:r w:rsidR="000A6ABD">
        <w:rPr>
          <w:rStyle w:val="normaltextrun"/>
          <w:color w:val="000000"/>
          <w:shd w:val="clear" w:color="auto" w:fill="FFFFFF"/>
        </w:rPr>
        <w:t xml:space="preserve"> для </w:t>
      </w:r>
      <w:r w:rsidR="00CE07D7">
        <w:rPr>
          <w:spacing w:val="-4"/>
        </w:rPr>
        <w:t>заголовков равен 32 </w:t>
      </w:r>
      <w:r w:rsidR="00CE07D7">
        <w:rPr>
          <w:spacing w:val="-4"/>
          <w:lang w:val="en-US"/>
        </w:rPr>
        <w:t>px</w:t>
      </w:r>
      <w:r w:rsidR="00CE07D7">
        <w:rPr>
          <w:spacing w:val="-4"/>
        </w:rPr>
        <w:t>, что выделяет его</w:t>
      </w:r>
      <w:r w:rsidR="000A6ABD">
        <w:rPr>
          <w:spacing w:val="-4"/>
        </w:rPr>
        <w:t xml:space="preserve"> на </w:t>
      </w:r>
      <w:r w:rsidR="00CE07D7">
        <w:rPr>
          <w:spacing w:val="-4"/>
        </w:rPr>
        <w:t>странице</w:t>
      </w:r>
      <w:r w:rsidR="00A1324C">
        <w:rPr>
          <w:spacing w:val="-4"/>
        </w:rPr>
        <w:t xml:space="preserve"> и </w:t>
      </w:r>
      <w:r w:rsidR="00CE07D7">
        <w:rPr>
          <w:spacing w:val="-4"/>
        </w:rPr>
        <w:t>привлекает внимание.</w:t>
      </w:r>
    </w:p>
    <w:p w14:paraId="1E0176B1" w14:textId="03863D88" w:rsidR="00A54CCF" w:rsidRDefault="00A54CCF" w:rsidP="00A54CCF">
      <w:pPr>
        <w:pStyle w:val="a7"/>
        <w:rPr>
          <w:spacing w:val="-4"/>
        </w:rPr>
      </w:pPr>
      <w:r>
        <w:rPr>
          <w:noProof/>
        </w:rPr>
        <w:drawing>
          <wp:inline distT="0" distB="0" distL="0" distR="0" wp14:anchorId="434619CF" wp14:editId="413DDCE9">
            <wp:extent cx="5952490" cy="1209056"/>
            <wp:effectExtent l="19050" t="19050" r="10160" b="10160"/>
            <wp:docPr id="1073742692" name="Рисунок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a:extLst>
                        <a:ext uri="{28A0092B-C50C-407E-A947-70E740481C1C}">
                          <a14:useLocalDpi xmlns:a14="http://schemas.microsoft.com/office/drawing/2010/main" val="0"/>
                        </a:ext>
                      </a:extLst>
                    </a:blip>
                    <a:srcRect l="1670" t="4613" r="2183" b="5407"/>
                    <a:stretch/>
                  </pic:blipFill>
                  <pic:spPr bwMode="auto">
                    <a:xfrm>
                      <a:off x="0" y="0"/>
                      <a:ext cx="6008473" cy="122042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5E672BB" w14:textId="4C08C1C0" w:rsidR="00774761" w:rsidRPr="00404FEE" w:rsidRDefault="00A54CCF" w:rsidP="00A54CCF">
      <w:pPr>
        <w:pStyle w:val="a8"/>
        <w:rPr>
          <w:color w:val="000000"/>
          <w:shd w:val="clear" w:color="auto" w:fill="FFFFFF"/>
        </w:rPr>
      </w:pPr>
      <w:r>
        <w:t>Рисунок 3</w:t>
      </w:r>
      <w:r w:rsidRPr="001977DE">
        <w:t>.</w:t>
      </w:r>
      <w:r>
        <w:t xml:space="preserve">2 – </w:t>
      </w:r>
      <w:r w:rsidRPr="001977DE">
        <w:t xml:space="preserve">Шрифт </w:t>
      </w:r>
      <w:proofErr w:type="spellStart"/>
      <w:r>
        <w:rPr>
          <w:rStyle w:val="normaltextrun"/>
          <w:color w:val="000000"/>
          <w:shd w:val="clear" w:color="auto" w:fill="FFFFFF"/>
          <w:lang w:val="en-US"/>
        </w:rPr>
        <w:t>Lighthaus</w:t>
      </w:r>
      <w:proofErr w:type="spellEnd"/>
      <w:r w:rsidR="00333CA7">
        <w:rPr>
          <w:rStyle w:val="normaltextrun"/>
          <w:color w:val="000000"/>
          <w:shd w:val="clear" w:color="auto" w:fill="FFFFFF"/>
        </w:rPr>
        <w:br w:type="page"/>
      </w:r>
    </w:p>
    <w:p w14:paraId="6EB2B58B" w14:textId="77777777" w:rsidR="00306D5C" w:rsidRDefault="00306D5C" w:rsidP="00404FEE">
      <w:pPr>
        <w:pStyle w:val="a7"/>
        <w:sectPr w:rsidR="00306D5C" w:rsidSect="005222EA">
          <w:headerReference w:type="default" r:id="rId38"/>
          <w:pgSz w:w="11906" w:h="16838" w:code="9"/>
          <w:pgMar w:top="1134" w:right="567" w:bottom="851" w:left="1304" w:header="709" w:footer="709" w:gutter="0"/>
          <w:cols w:space="708"/>
          <w:docGrid w:linePitch="381"/>
        </w:sectPr>
      </w:pPr>
    </w:p>
    <w:p w14:paraId="2D093BED" w14:textId="10CCBA8D" w:rsidR="000A4EA8" w:rsidRDefault="000A4EA8" w:rsidP="000A4EA8">
      <w:r>
        <w:rPr>
          <w:bCs/>
          <w:szCs w:val="28"/>
        </w:rPr>
        <w:lastRenderedPageBreak/>
        <w:t>Сочетание данных двух шрифтов подчёркивают элегантность</w:t>
      </w:r>
      <w:r w:rsidR="00A1324C">
        <w:rPr>
          <w:bCs/>
          <w:szCs w:val="28"/>
        </w:rPr>
        <w:t xml:space="preserve"> и </w:t>
      </w:r>
      <w:r>
        <w:rPr>
          <w:bCs/>
          <w:szCs w:val="28"/>
        </w:rPr>
        <w:t>легкость.</w:t>
      </w:r>
    </w:p>
    <w:p w14:paraId="6209CED1" w14:textId="1948D45D" w:rsidR="00333CA7" w:rsidRDefault="00333CA7" w:rsidP="000A4EA8">
      <w:r>
        <w:t>В большинстве блоков сайта цвет основного текста, заголовков</w:t>
      </w:r>
      <w:r w:rsidR="00A1324C">
        <w:t xml:space="preserve"> и </w:t>
      </w:r>
      <w:r>
        <w:t>подзаголовков темный, контрактный</w:t>
      </w:r>
      <w:r w:rsidR="000A6ABD">
        <w:t xml:space="preserve"> к </w:t>
      </w:r>
      <w:r>
        <w:t xml:space="preserve">светлому фону. </w:t>
      </w:r>
    </w:p>
    <w:p w14:paraId="7900F431" w14:textId="1E62CA9F" w:rsidR="006D034C" w:rsidRDefault="006D034C" w:rsidP="006D034C">
      <w:pPr>
        <w:pStyle w:val="af7"/>
        <w:outlineLvl w:val="1"/>
      </w:pPr>
      <w:bookmarkStart w:id="32" w:name="_Toc168516744"/>
      <w:r>
        <w:t>3.2 Цветовая схема</w:t>
      </w:r>
      <w:bookmarkEnd w:id="32"/>
    </w:p>
    <w:p w14:paraId="5F150F40" w14:textId="2225EC33" w:rsidR="007F37DD" w:rsidRPr="00482155" w:rsidRDefault="007F37DD" w:rsidP="00482155">
      <w:pPr>
        <w:pBdr>
          <w:top w:val="nil"/>
          <w:left w:val="nil"/>
          <w:bottom w:val="nil"/>
          <w:right w:val="nil"/>
          <w:between w:val="nil"/>
        </w:pBdr>
        <w:rPr>
          <w:color w:val="000000"/>
        </w:rPr>
      </w:pPr>
      <w:r w:rsidRPr="007F37DD">
        <w:t>Цветовая</w:t>
      </w:r>
      <w:r w:rsidR="00547EDA">
        <w:t xml:space="preserve"> </w:t>
      </w:r>
      <w:r w:rsidRPr="007F37DD">
        <w:t>схема сайта</w:t>
      </w:r>
      <w:r w:rsidR="0010433D">
        <w:t xml:space="preserve"> – </w:t>
      </w:r>
      <w:r w:rsidRPr="007F37DD">
        <w:t>это набор</w:t>
      </w:r>
      <w:r w:rsidR="009E1299">
        <w:t xml:space="preserve"> </w:t>
      </w:r>
      <w:r w:rsidRPr="007F37DD">
        <w:t>цветов, которые используются</w:t>
      </w:r>
      <w:r w:rsidR="000A6ABD">
        <w:t xml:space="preserve"> для </w:t>
      </w:r>
      <w:r w:rsidRPr="007F37DD">
        <w:t>различных элементов дизайна, включая фон, текст, кнопки</w:t>
      </w:r>
      <w:r w:rsidR="00A1324C">
        <w:t xml:space="preserve"> и </w:t>
      </w:r>
      <w:r w:rsidRPr="007F37DD">
        <w:t>графику. Гармоничная цветовая схема создает визуально привлекательный</w:t>
      </w:r>
      <w:r w:rsidR="00A1324C">
        <w:t xml:space="preserve"> и </w:t>
      </w:r>
      <w:r w:rsidRPr="007F37DD">
        <w:t xml:space="preserve">легко воспринимаемый сайт. </w:t>
      </w:r>
      <w:r>
        <w:t>Цветовое решение дизайнерских элементов влияет</w:t>
      </w:r>
      <w:r w:rsidR="000A6ABD">
        <w:t xml:space="preserve"> на </w:t>
      </w:r>
      <w:r>
        <w:t>восприятие информации, заложенной</w:t>
      </w:r>
      <w:r w:rsidR="000A6ABD">
        <w:t xml:space="preserve"> в </w:t>
      </w:r>
      <w:r>
        <w:t>них.</w:t>
      </w:r>
      <w:r w:rsidRPr="007F37DD">
        <w:t xml:space="preserve"> </w:t>
      </w:r>
      <w:r w:rsidR="00482155">
        <w:rPr>
          <w:rFonts w:eastAsia="Times New Roman"/>
          <w:color w:val="000000"/>
          <w:szCs w:val="28"/>
        </w:rPr>
        <w:t>Цвета</w:t>
      </w:r>
      <w:r w:rsidR="000A6ABD">
        <w:rPr>
          <w:rFonts w:eastAsia="Times New Roman"/>
          <w:color w:val="000000"/>
          <w:szCs w:val="28"/>
        </w:rPr>
        <w:t xml:space="preserve"> на </w:t>
      </w:r>
      <w:r w:rsidR="00482155">
        <w:rPr>
          <w:rFonts w:eastAsia="Times New Roman"/>
          <w:color w:val="000000"/>
          <w:szCs w:val="28"/>
        </w:rPr>
        <w:t>веб-сайте должны гармонировать между собой, необходимо выделить цвета</w:t>
      </w:r>
      <w:r w:rsidR="000A6ABD">
        <w:rPr>
          <w:rFonts w:eastAsia="Times New Roman"/>
          <w:color w:val="000000"/>
          <w:szCs w:val="28"/>
        </w:rPr>
        <w:t xml:space="preserve"> для </w:t>
      </w:r>
      <w:r w:rsidR="00482155">
        <w:rPr>
          <w:rFonts w:eastAsia="Times New Roman"/>
          <w:color w:val="000000"/>
          <w:szCs w:val="28"/>
        </w:rPr>
        <w:t>фона</w:t>
      </w:r>
      <w:r w:rsidR="00A1324C">
        <w:rPr>
          <w:rFonts w:eastAsia="Times New Roman"/>
          <w:color w:val="000000"/>
          <w:szCs w:val="28"/>
        </w:rPr>
        <w:t xml:space="preserve"> и </w:t>
      </w:r>
      <w:r w:rsidR="000A6ABD">
        <w:rPr>
          <w:rFonts w:eastAsia="Times New Roman"/>
          <w:color w:val="000000"/>
          <w:szCs w:val="28"/>
        </w:rPr>
        <w:t>для </w:t>
      </w:r>
      <w:r w:rsidR="00482155">
        <w:rPr>
          <w:rFonts w:eastAsia="Times New Roman"/>
          <w:color w:val="000000"/>
          <w:szCs w:val="28"/>
        </w:rPr>
        <w:t>текста, которые будут создавать необходимый контраст</w:t>
      </w:r>
      <w:r w:rsidR="000A6ABD">
        <w:rPr>
          <w:rFonts w:eastAsia="Times New Roman"/>
          <w:color w:val="000000"/>
          <w:szCs w:val="28"/>
        </w:rPr>
        <w:t xml:space="preserve"> для </w:t>
      </w:r>
      <w:r w:rsidR="00482155">
        <w:rPr>
          <w:rFonts w:eastAsia="Times New Roman"/>
          <w:color w:val="000000"/>
          <w:szCs w:val="28"/>
        </w:rPr>
        <w:t>наибольшей удобочитаемости.</w:t>
      </w:r>
    </w:p>
    <w:p w14:paraId="1EBB6DA2" w14:textId="5D1552E8" w:rsidR="00DB3405" w:rsidRPr="00547EDA" w:rsidRDefault="007F37DD" w:rsidP="00DB3405">
      <w:pPr>
        <w:rPr>
          <w:spacing w:val="-4"/>
        </w:rPr>
      </w:pPr>
      <w:r w:rsidRPr="00547EDA">
        <w:rPr>
          <w:spacing w:val="-4"/>
        </w:rPr>
        <w:t>При разработке веб-сайта</w:t>
      </w:r>
      <w:r w:rsidR="000A6ABD" w:rsidRPr="00547EDA">
        <w:rPr>
          <w:spacing w:val="-4"/>
        </w:rPr>
        <w:t xml:space="preserve"> для </w:t>
      </w:r>
      <w:r w:rsidRPr="00547EDA">
        <w:rPr>
          <w:spacing w:val="-4"/>
        </w:rPr>
        <w:t>школы</w:t>
      </w:r>
      <w:r w:rsidR="009E1299">
        <w:rPr>
          <w:spacing w:val="-4"/>
        </w:rPr>
        <w:t xml:space="preserve"> </w:t>
      </w:r>
      <w:r w:rsidRPr="00547EDA">
        <w:rPr>
          <w:spacing w:val="-4"/>
        </w:rPr>
        <w:t>визажа выбор цветовой схемы имеет первостепенное значение. Правильно</w:t>
      </w:r>
      <w:r w:rsidR="00BD2B88" w:rsidRPr="00547EDA">
        <w:rPr>
          <w:spacing w:val="-4"/>
        </w:rPr>
        <w:t xml:space="preserve"> </w:t>
      </w:r>
      <w:r w:rsidRPr="00547EDA">
        <w:rPr>
          <w:spacing w:val="-4"/>
        </w:rPr>
        <w:t>подобранные цвета создают профессиональный</w:t>
      </w:r>
      <w:r w:rsidR="00A1324C" w:rsidRPr="00547EDA">
        <w:rPr>
          <w:spacing w:val="-4"/>
        </w:rPr>
        <w:t xml:space="preserve"> и </w:t>
      </w:r>
      <w:r w:rsidRPr="00547EDA">
        <w:rPr>
          <w:spacing w:val="-4"/>
        </w:rPr>
        <w:t>привлекательный имидж, который будет соответствовать целевой аудитории</w:t>
      </w:r>
      <w:r w:rsidR="00497A0C" w:rsidRPr="00547EDA">
        <w:rPr>
          <w:spacing w:val="-4"/>
        </w:rPr>
        <w:t>. Для </w:t>
      </w:r>
      <w:r w:rsidRPr="00547EDA">
        <w:rPr>
          <w:spacing w:val="-4"/>
        </w:rPr>
        <w:t>веб-сайта «</w:t>
      </w:r>
      <w:proofErr w:type="spellStart"/>
      <w:r w:rsidRPr="00547EDA">
        <w:rPr>
          <w:spacing w:val="-4"/>
          <w:lang w:val="en-US"/>
        </w:rPr>
        <w:t>Flowress</w:t>
      </w:r>
      <w:proofErr w:type="spellEnd"/>
      <w:r w:rsidRPr="00547EDA">
        <w:rPr>
          <w:spacing w:val="-4"/>
        </w:rPr>
        <w:t>» подбиралась такая цветовая палитра, которая будет подчеркивать</w:t>
      </w:r>
      <w:r w:rsidR="00A1324C" w:rsidRPr="00547EDA">
        <w:rPr>
          <w:spacing w:val="-4"/>
        </w:rPr>
        <w:t xml:space="preserve"> и </w:t>
      </w:r>
      <w:r w:rsidRPr="00547EDA">
        <w:rPr>
          <w:spacing w:val="-4"/>
        </w:rPr>
        <w:t>усиливать основную концепцию</w:t>
      </w:r>
      <w:r w:rsidR="0010433D" w:rsidRPr="00547EDA">
        <w:rPr>
          <w:spacing w:val="-4"/>
        </w:rPr>
        <w:t xml:space="preserve"> – </w:t>
      </w:r>
      <w:r w:rsidRPr="00547EDA">
        <w:rPr>
          <w:spacing w:val="-4"/>
        </w:rPr>
        <w:t>спокойные</w:t>
      </w:r>
      <w:r w:rsidR="00A1324C" w:rsidRPr="00547EDA">
        <w:rPr>
          <w:spacing w:val="-4"/>
        </w:rPr>
        <w:t xml:space="preserve"> и </w:t>
      </w:r>
      <w:r w:rsidRPr="00547EDA">
        <w:rPr>
          <w:spacing w:val="-4"/>
        </w:rPr>
        <w:t>нейтральные оттенки. Это</w:t>
      </w:r>
      <w:r w:rsidR="00547EDA" w:rsidRPr="00547EDA">
        <w:rPr>
          <w:spacing w:val="-4"/>
        </w:rPr>
        <w:t xml:space="preserve"> </w:t>
      </w:r>
      <w:r w:rsidRPr="00547EDA">
        <w:rPr>
          <w:spacing w:val="-4"/>
        </w:rPr>
        <w:t>связано</w:t>
      </w:r>
      <w:r w:rsidR="000A6ABD" w:rsidRPr="00547EDA">
        <w:rPr>
          <w:spacing w:val="-4"/>
        </w:rPr>
        <w:t xml:space="preserve"> с </w:t>
      </w:r>
      <w:r w:rsidRPr="00547EDA">
        <w:rPr>
          <w:spacing w:val="-4"/>
        </w:rPr>
        <w:t>тем, что такие цвета создают профессиональную</w:t>
      </w:r>
      <w:r w:rsidR="00A1324C" w:rsidRPr="00547EDA">
        <w:rPr>
          <w:spacing w:val="-4"/>
        </w:rPr>
        <w:t xml:space="preserve"> и </w:t>
      </w:r>
      <w:r w:rsidRPr="00547EDA">
        <w:rPr>
          <w:spacing w:val="-4"/>
        </w:rPr>
        <w:t xml:space="preserve">утонченную атмосферу. </w:t>
      </w:r>
      <w:r w:rsidR="00DB3405" w:rsidRPr="00547EDA">
        <w:rPr>
          <w:bCs/>
          <w:spacing w:val="-4"/>
          <w:szCs w:val="28"/>
        </w:rPr>
        <w:t>Сдержанные светлые цвета помогают сохранить баланс между основными</w:t>
      </w:r>
      <w:r w:rsidR="00A1324C" w:rsidRPr="00547EDA">
        <w:rPr>
          <w:bCs/>
          <w:spacing w:val="-4"/>
          <w:szCs w:val="28"/>
        </w:rPr>
        <w:t xml:space="preserve"> и </w:t>
      </w:r>
      <w:r w:rsidR="00DB3405" w:rsidRPr="00547EDA">
        <w:rPr>
          <w:bCs/>
          <w:spacing w:val="-4"/>
          <w:szCs w:val="28"/>
        </w:rPr>
        <w:t>акцентными,</w:t>
      </w:r>
      <w:r w:rsidR="000A6ABD" w:rsidRPr="00547EDA">
        <w:rPr>
          <w:bCs/>
          <w:spacing w:val="-4"/>
          <w:szCs w:val="28"/>
        </w:rPr>
        <w:t xml:space="preserve"> а </w:t>
      </w:r>
      <w:r w:rsidR="00DB3405" w:rsidRPr="00547EDA">
        <w:rPr>
          <w:bCs/>
          <w:spacing w:val="-4"/>
          <w:szCs w:val="28"/>
        </w:rPr>
        <w:t>также привлечь больше внимания</w:t>
      </w:r>
      <w:r w:rsidR="000A6ABD" w:rsidRPr="00547EDA">
        <w:rPr>
          <w:bCs/>
          <w:spacing w:val="-4"/>
          <w:szCs w:val="28"/>
        </w:rPr>
        <w:t xml:space="preserve"> к </w:t>
      </w:r>
      <w:r w:rsidR="00DB3405" w:rsidRPr="00547EDA">
        <w:rPr>
          <w:bCs/>
          <w:spacing w:val="-4"/>
          <w:szCs w:val="28"/>
        </w:rPr>
        <w:t xml:space="preserve">содержанию. </w:t>
      </w:r>
      <w:r w:rsidRPr="00547EDA">
        <w:rPr>
          <w:spacing w:val="-4"/>
        </w:rPr>
        <w:t>Яркие</w:t>
      </w:r>
      <w:r w:rsidR="00A1324C" w:rsidRPr="00547EDA">
        <w:rPr>
          <w:spacing w:val="-4"/>
        </w:rPr>
        <w:t xml:space="preserve"> и </w:t>
      </w:r>
      <w:r w:rsidRPr="00547EDA">
        <w:rPr>
          <w:spacing w:val="-4"/>
        </w:rPr>
        <w:t>кричащие цвета могут отвлекать</w:t>
      </w:r>
      <w:r w:rsidR="00A1324C" w:rsidRPr="00547EDA">
        <w:rPr>
          <w:spacing w:val="-4"/>
        </w:rPr>
        <w:t xml:space="preserve"> и </w:t>
      </w:r>
      <w:r w:rsidRPr="00547EDA">
        <w:rPr>
          <w:spacing w:val="-4"/>
        </w:rPr>
        <w:t>создавать впечатление непрофессионализма. Общая цветовая схема</w:t>
      </w:r>
      <w:r w:rsidR="000A6ABD" w:rsidRPr="00547EDA">
        <w:rPr>
          <w:spacing w:val="-4"/>
        </w:rPr>
        <w:t xml:space="preserve"> для </w:t>
      </w:r>
      <w:r w:rsidRPr="00547EDA">
        <w:rPr>
          <w:spacing w:val="-4"/>
        </w:rPr>
        <w:t>сайта «</w:t>
      </w:r>
      <w:proofErr w:type="spellStart"/>
      <w:r w:rsidRPr="00547EDA">
        <w:rPr>
          <w:spacing w:val="-4"/>
          <w:lang w:val="en-US"/>
        </w:rPr>
        <w:t>Flowress</w:t>
      </w:r>
      <w:proofErr w:type="spellEnd"/>
      <w:r w:rsidRPr="00547EDA">
        <w:rPr>
          <w:spacing w:val="-4"/>
        </w:rPr>
        <w:t>» представлена</w:t>
      </w:r>
      <w:r w:rsidR="000A6ABD" w:rsidRPr="00547EDA">
        <w:rPr>
          <w:spacing w:val="-4"/>
        </w:rPr>
        <w:t xml:space="preserve"> на рисунке </w:t>
      </w:r>
      <w:r w:rsidRPr="00547EDA">
        <w:rPr>
          <w:spacing w:val="-4"/>
        </w:rPr>
        <w:t xml:space="preserve">3.3. </w:t>
      </w:r>
    </w:p>
    <w:p w14:paraId="2FABD45E" w14:textId="21CF0F4B" w:rsidR="007F37DD" w:rsidRDefault="008B37A5" w:rsidP="008B37A5">
      <w:pPr>
        <w:pStyle w:val="a7"/>
      </w:pPr>
      <w:r w:rsidRPr="008B37A5">
        <w:rPr>
          <w:noProof/>
        </w:rPr>
        <w:drawing>
          <wp:inline distT="0" distB="0" distL="0" distR="0" wp14:anchorId="5B44750B" wp14:editId="765DFCF2">
            <wp:extent cx="4432935" cy="1076325"/>
            <wp:effectExtent l="19050" t="19050" r="24765" b="2857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332" b="2731"/>
                    <a:stretch/>
                  </pic:blipFill>
                  <pic:spPr bwMode="auto">
                    <a:xfrm>
                      <a:off x="0" y="0"/>
                      <a:ext cx="4439175" cy="107784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8A77BB" w14:textId="7819D732" w:rsidR="008B37A5" w:rsidRPr="008B37A5" w:rsidRDefault="008B37A5" w:rsidP="008B37A5">
      <w:pPr>
        <w:pStyle w:val="a8"/>
      </w:pPr>
      <w:r>
        <w:t>Рисунок 3</w:t>
      </w:r>
      <w:r w:rsidRPr="001977DE">
        <w:t>.</w:t>
      </w:r>
      <w:r>
        <w:t>3</w:t>
      </w:r>
      <w:r w:rsidR="0010433D">
        <w:t xml:space="preserve"> – </w:t>
      </w:r>
      <w:r>
        <w:t>Цветовая схема сайта</w:t>
      </w:r>
    </w:p>
    <w:p w14:paraId="1C77FAA7" w14:textId="12DC081A" w:rsidR="00DB3405" w:rsidRDefault="00DB3405" w:rsidP="00BB1882">
      <w:pPr>
        <w:rPr>
          <w:bCs/>
          <w:szCs w:val="28"/>
        </w:rPr>
      </w:pPr>
      <w:r>
        <w:t>Основным цветом фона является молочно-розовый цвет (#</w:t>
      </w:r>
      <w:r w:rsidRPr="00D713EB">
        <w:t>F6F2F1</w:t>
      </w:r>
      <w:r>
        <w:t>). Этот цвет отражает спокойствие, доверие, сдержанность что позволяет сформировать положительный имидж</w:t>
      </w:r>
      <w:r w:rsidR="000A6ABD">
        <w:t xml:space="preserve"> о </w:t>
      </w:r>
      <w:r>
        <w:t>школе. Такой цвет может ассоциироваться</w:t>
      </w:r>
      <w:r w:rsidR="000A6ABD">
        <w:t xml:space="preserve"> с </w:t>
      </w:r>
      <w:r>
        <w:t xml:space="preserve">чистотой, изысканностью, </w:t>
      </w:r>
      <w:r w:rsidRPr="00B05F89">
        <w:t>нежностью, что</w:t>
      </w:r>
      <w:r w:rsidR="009E1299">
        <w:t xml:space="preserve"> </w:t>
      </w:r>
      <w:r w:rsidRPr="00B05F89">
        <w:t>соответствует общей концепции визаж</w:t>
      </w:r>
      <w:r>
        <w:t>а</w:t>
      </w:r>
      <w:r w:rsidRPr="00B05F89">
        <w:t>.</w:t>
      </w:r>
      <w:r>
        <w:t xml:space="preserve"> </w:t>
      </w:r>
      <w:r w:rsidRPr="00B05F89">
        <w:t>Во-вторых, светлая цветовая гамма может создать уютную</w:t>
      </w:r>
      <w:r w:rsidR="00A1324C">
        <w:t xml:space="preserve"> и </w:t>
      </w:r>
      <w:r w:rsidRPr="00B05F89">
        <w:t>приятную атмосферу</w:t>
      </w:r>
      <w:r w:rsidR="000A6ABD">
        <w:t xml:space="preserve"> на </w:t>
      </w:r>
      <w:r w:rsidRPr="00B05F89">
        <w:t xml:space="preserve">сайте, что может помочь </w:t>
      </w:r>
      <w:r>
        <w:t>пользователям</w:t>
      </w:r>
      <w:r w:rsidRPr="00B05F89">
        <w:t xml:space="preserve"> чувствовать себя комфортно</w:t>
      </w:r>
      <w:r w:rsidR="00A1324C">
        <w:t xml:space="preserve"> и </w:t>
      </w:r>
      <w:r w:rsidRPr="00B05F89">
        <w:t>расслабленно во время изучения материала.</w:t>
      </w:r>
      <w:r w:rsidRPr="00DB3405">
        <w:rPr>
          <w:bCs/>
          <w:szCs w:val="28"/>
        </w:rPr>
        <w:t xml:space="preserve"> </w:t>
      </w:r>
      <w:r>
        <w:rPr>
          <w:bCs/>
          <w:szCs w:val="28"/>
        </w:rPr>
        <w:t>Белый цвет используется</w:t>
      </w:r>
      <w:r w:rsidR="000A6ABD">
        <w:rPr>
          <w:bCs/>
          <w:szCs w:val="28"/>
        </w:rPr>
        <w:t xml:space="preserve"> в </w:t>
      </w:r>
      <w:r>
        <w:rPr>
          <w:bCs/>
          <w:szCs w:val="28"/>
        </w:rPr>
        <w:t>качестве фонового</w:t>
      </w:r>
      <w:r w:rsidR="000A6ABD">
        <w:rPr>
          <w:bCs/>
          <w:szCs w:val="28"/>
        </w:rPr>
        <w:t xml:space="preserve"> в </w:t>
      </w:r>
      <w:r>
        <w:rPr>
          <w:bCs/>
          <w:szCs w:val="28"/>
        </w:rPr>
        <w:t xml:space="preserve">некоторых блоках-карточках. </w:t>
      </w:r>
    </w:p>
    <w:p w14:paraId="78108F25" w14:textId="42995BAD" w:rsidR="008855B3" w:rsidRPr="001B0C6B" w:rsidRDefault="008855B3" w:rsidP="008855B3">
      <w:pPr>
        <w:rPr>
          <w:bCs/>
          <w:szCs w:val="28"/>
        </w:rPr>
      </w:pPr>
      <w:r>
        <w:rPr>
          <w:bCs/>
          <w:szCs w:val="28"/>
        </w:rPr>
        <w:t>Цвета коричневых оттенков используются</w:t>
      </w:r>
      <w:r w:rsidR="000A6ABD">
        <w:rPr>
          <w:bCs/>
          <w:szCs w:val="28"/>
        </w:rPr>
        <w:t xml:space="preserve"> для </w:t>
      </w:r>
      <w:r>
        <w:rPr>
          <w:bCs/>
          <w:szCs w:val="28"/>
        </w:rPr>
        <w:t xml:space="preserve">оформления текста: </w:t>
      </w:r>
      <w:r w:rsidRPr="001B0C6B">
        <w:rPr>
          <w:bCs/>
          <w:szCs w:val="28"/>
        </w:rPr>
        <w:t>#</w:t>
      </w:r>
      <w:r>
        <w:t>605857</w:t>
      </w:r>
      <w:r w:rsidR="000A6ABD">
        <w:rPr>
          <w:bCs/>
          <w:szCs w:val="28"/>
        </w:rPr>
        <w:t xml:space="preserve"> для </w:t>
      </w:r>
      <w:r>
        <w:rPr>
          <w:bCs/>
          <w:szCs w:val="28"/>
        </w:rPr>
        <w:t>основного</w:t>
      </w:r>
      <w:r w:rsidR="00736998">
        <w:rPr>
          <w:bCs/>
          <w:szCs w:val="28"/>
        </w:rPr>
        <w:t xml:space="preserve"> текста</w:t>
      </w:r>
      <w:r>
        <w:rPr>
          <w:bCs/>
          <w:szCs w:val="28"/>
        </w:rPr>
        <w:t>,</w:t>
      </w:r>
      <w:r w:rsidR="000A6ABD">
        <w:rPr>
          <w:bCs/>
          <w:szCs w:val="28"/>
        </w:rPr>
        <w:t xml:space="preserve"> а </w:t>
      </w:r>
      <w:r>
        <w:t>#9F918F</w:t>
      </w:r>
      <w:r w:rsidR="0010433D">
        <w:t xml:space="preserve"> – </w:t>
      </w:r>
      <w:r w:rsidR="000A6ABD">
        <w:rPr>
          <w:bCs/>
          <w:szCs w:val="28"/>
        </w:rPr>
        <w:t>для </w:t>
      </w:r>
      <w:r>
        <w:rPr>
          <w:bCs/>
          <w:szCs w:val="28"/>
        </w:rPr>
        <w:t>заголовков.</w:t>
      </w:r>
    </w:p>
    <w:p w14:paraId="7F3499A6" w14:textId="019E8D39" w:rsidR="007F37DD" w:rsidRDefault="0058614B" w:rsidP="007F37DD">
      <w:r>
        <w:t>Таким образом,</w:t>
      </w:r>
      <w:r w:rsidR="000A6ABD">
        <w:t xml:space="preserve"> для </w:t>
      </w:r>
      <w:r>
        <w:t>разрабатываемого дипломного проекта были выбраны вариации коричневого оттенка. Эта схема производит впечатление аккуратности</w:t>
      </w:r>
      <w:r w:rsidR="00A1324C">
        <w:t xml:space="preserve"> и </w:t>
      </w:r>
      <w:r>
        <w:t xml:space="preserve">изящества, </w:t>
      </w:r>
      <w:r>
        <w:rPr>
          <w:bCs/>
          <w:szCs w:val="28"/>
        </w:rPr>
        <w:t>придает престиж</w:t>
      </w:r>
      <w:r w:rsidR="00A1324C">
        <w:rPr>
          <w:bCs/>
          <w:szCs w:val="28"/>
        </w:rPr>
        <w:t xml:space="preserve"> и </w:t>
      </w:r>
      <w:r>
        <w:rPr>
          <w:bCs/>
          <w:szCs w:val="28"/>
        </w:rPr>
        <w:t>благородство.</w:t>
      </w:r>
      <w:r>
        <w:t xml:space="preserve"> Пастельные тона хорошо сочетаются друг</w:t>
      </w:r>
      <w:r w:rsidR="000A6ABD">
        <w:t xml:space="preserve"> с </w:t>
      </w:r>
      <w:r>
        <w:t>другом, производя успокаивающий эффект.</w:t>
      </w:r>
    </w:p>
    <w:p w14:paraId="1B852156" w14:textId="0C150BBA" w:rsidR="004E3352" w:rsidRDefault="004E3352" w:rsidP="004E3352">
      <w:pPr>
        <w:pStyle w:val="af7"/>
        <w:outlineLvl w:val="1"/>
      </w:pPr>
      <w:bookmarkStart w:id="33" w:name="_Toc168516745"/>
      <w:r>
        <w:lastRenderedPageBreak/>
        <w:t>3.3 Логотип</w:t>
      </w:r>
      <w:bookmarkEnd w:id="33"/>
    </w:p>
    <w:p w14:paraId="47F5B8BB" w14:textId="28B2B059" w:rsidR="00303B76" w:rsidRDefault="00303B76" w:rsidP="00303B76">
      <w:r>
        <w:t>Чтобы продукт был максимально узнаваемым, ему необходим логотип, как фундамент фирменного стиля. Логотип</w:t>
      </w:r>
      <w:r w:rsidR="009E1299">
        <w:t xml:space="preserve"> </w:t>
      </w:r>
      <w:r>
        <w:t>должен быть привлекательным</w:t>
      </w:r>
      <w:r w:rsidR="000A6ABD">
        <w:t xml:space="preserve"> для </w:t>
      </w:r>
      <w:r>
        <w:t>потенциального пользователя. Он должен быть не только красивым, но</w:t>
      </w:r>
      <w:r w:rsidR="00371691">
        <w:t> </w:t>
      </w:r>
      <w:r w:rsidR="00A1324C">
        <w:t>и </w:t>
      </w:r>
      <w:r>
        <w:t>простым</w:t>
      </w:r>
      <w:r w:rsidR="000A6ABD">
        <w:t xml:space="preserve"> для </w:t>
      </w:r>
      <w:r>
        <w:t>восприятия, чтобы его было легче запомнить.</w:t>
      </w:r>
    </w:p>
    <w:p w14:paraId="7FAC1575" w14:textId="35E91D64" w:rsidR="00DB3405" w:rsidRDefault="00DB3405" w:rsidP="00DB3405">
      <w:r w:rsidRPr="002D4924">
        <w:t>Школа</w:t>
      </w:r>
      <w:r w:rsidR="000A6ABD">
        <w:t xml:space="preserve"> для </w:t>
      </w:r>
      <w:r w:rsidRPr="002D4924">
        <w:t>визажистов «Your Beauty» занимается разработкой курсов</w:t>
      </w:r>
      <w:r w:rsidR="000A6ABD">
        <w:t xml:space="preserve"> для </w:t>
      </w:r>
      <w:r w:rsidRPr="002D4924">
        <w:t>визажистов, курсов «создания красоты»</w:t>
      </w:r>
      <w:r w:rsidR="00497A0C">
        <w:t>. Для </w:t>
      </w:r>
      <w:r w:rsidRPr="00ED5D63">
        <w:t xml:space="preserve">данного веб-сайта был выбран </w:t>
      </w:r>
      <w:r>
        <w:t>комбинированный</w:t>
      </w:r>
      <w:r w:rsidRPr="00ED5D63">
        <w:t xml:space="preserve"> логотип</w:t>
      </w:r>
      <w:r w:rsidR="006A281E">
        <w:t>, состоящий</w:t>
      </w:r>
      <w:r w:rsidR="00497A0C">
        <w:t xml:space="preserve"> из </w:t>
      </w:r>
      <w:r w:rsidR="006A281E">
        <w:t>названия школы</w:t>
      </w:r>
      <w:r w:rsidR="00A1324C">
        <w:t xml:space="preserve"> и </w:t>
      </w:r>
      <w:r w:rsidR="006A281E">
        <w:t>изображения девушки</w:t>
      </w:r>
      <w:r w:rsidR="00365318">
        <w:t>, переплетённой веточкой</w:t>
      </w:r>
      <w:r w:rsidR="000A6ABD">
        <w:t xml:space="preserve"> с </w:t>
      </w:r>
      <w:r w:rsidR="00365318">
        <w:t>бутонами цветков</w:t>
      </w:r>
      <w:r w:rsidR="00497A0C">
        <w:t>. На </w:t>
      </w:r>
      <w:r w:rsidR="000A6ABD">
        <w:t>рисунке </w:t>
      </w:r>
      <w:r>
        <w:t>3.</w:t>
      </w:r>
      <w:r w:rsidR="005243D4">
        <w:t>4</w:t>
      </w:r>
      <w:r>
        <w:t xml:space="preserve"> представлен результат разработки</w:t>
      </w:r>
      <w:r w:rsidR="002C0F45" w:rsidRPr="002C0F45">
        <w:t xml:space="preserve"> </w:t>
      </w:r>
      <w:r w:rsidR="0081087A">
        <w:t>горизонтального</w:t>
      </w:r>
      <w:r>
        <w:t xml:space="preserve"> логотипа</w:t>
      </w:r>
      <w:r w:rsidR="000A6ABD">
        <w:t xml:space="preserve"> для </w:t>
      </w:r>
      <w:r>
        <w:t>школы визаж</w:t>
      </w:r>
      <w:r w:rsidR="005243D4">
        <w:t>а</w:t>
      </w:r>
      <w:r>
        <w:t xml:space="preserve"> «</w:t>
      </w:r>
      <w:proofErr w:type="spellStart"/>
      <w:r w:rsidR="005243D4">
        <w:rPr>
          <w:lang w:val="en-US"/>
        </w:rPr>
        <w:t>Flowress</w:t>
      </w:r>
      <w:proofErr w:type="spellEnd"/>
      <w:r>
        <w:t>».</w:t>
      </w:r>
    </w:p>
    <w:p w14:paraId="07C01C26" w14:textId="4ECDFD17" w:rsidR="00DB3405" w:rsidRDefault="005243D4" w:rsidP="00DB3405">
      <w:pPr>
        <w:pStyle w:val="a7"/>
      </w:pPr>
      <w:r w:rsidRPr="005243D4">
        <w:rPr>
          <w:noProof/>
        </w:rPr>
        <w:drawing>
          <wp:inline distT="0" distB="0" distL="0" distR="0" wp14:anchorId="4F733FAF" wp14:editId="34867E6E">
            <wp:extent cx="3028552" cy="1261453"/>
            <wp:effectExtent l="19050" t="19050" r="19685" b="15240"/>
            <wp:docPr id="1073742562" name="Рисунок 107374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2790" cy="1267384"/>
                    </a:xfrm>
                    <a:prstGeom prst="rect">
                      <a:avLst/>
                    </a:prstGeom>
                    <a:ln w="3175">
                      <a:solidFill>
                        <a:schemeClr val="tx1"/>
                      </a:solidFill>
                    </a:ln>
                  </pic:spPr>
                </pic:pic>
              </a:graphicData>
            </a:graphic>
          </wp:inline>
        </w:drawing>
      </w:r>
    </w:p>
    <w:p w14:paraId="24AB3F2E" w14:textId="1FB48412" w:rsidR="002C0F45" w:rsidRDefault="00DB3405" w:rsidP="006A281E">
      <w:pPr>
        <w:pStyle w:val="aff9"/>
      </w:pPr>
      <w:r>
        <w:t>Рисунок 3.</w:t>
      </w:r>
      <w:r w:rsidR="005243D4" w:rsidRPr="005243D4">
        <w:t>4</w:t>
      </w:r>
      <w:r w:rsidR="0010433D">
        <w:t xml:space="preserve"> – </w:t>
      </w:r>
      <w:r w:rsidR="00067210">
        <w:t>Горизонтальный л</w:t>
      </w:r>
      <w:r>
        <w:t>оготип сайта «</w:t>
      </w:r>
      <w:proofErr w:type="spellStart"/>
      <w:r w:rsidR="005243D4">
        <w:rPr>
          <w:lang w:val="en-US"/>
        </w:rPr>
        <w:t>Flowress</w:t>
      </w:r>
      <w:proofErr w:type="spellEnd"/>
      <w:r>
        <w:t>»</w:t>
      </w:r>
    </w:p>
    <w:p w14:paraId="58A390C4" w14:textId="27C9D413" w:rsidR="002C0F45" w:rsidRDefault="006B0465" w:rsidP="002C0F45">
      <w:r>
        <w:t>В</w:t>
      </w:r>
      <w:r w:rsidR="0081087A">
        <w:t xml:space="preserve">торой вариант </w:t>
      </w:r>
      <w:r w:rsidR="006A281E">
        <w:t>логотип</w:t>
      </w:r>
      <w:r w:rsidR="0081087A">
        <w:t>а</w:t>
      </w:r>
      <w:r>
        <w:t xml:space="preserve"> школы визажа «</w:t>
      </w:r>
      <w:proofErr w:type="spellStart"/>
      <w:r>
        <w:rPr>
          <w:lang w:val="en-US"/>
        </w:rPr>
        <w:t>Flowress</w:t>
      </w:r>
      <w:proofErr w:type="spellEnd"/>
      <w:r>
        <w:t>»</w:t>
      </w:r>
      <w:r w:rsidR="000A6ABD">
        <w:t xml:space="preserve"> в </w:t>
      </w:r>
      <w:r>
        <w:t>вертикальном расположении представлен</w:t>
      </w:r>
      <w:r w:rsidR="000A6ABD">
        <w:t xml:space="preserve"> на рисунке </w:t>
      </w:r>
      <w:r>
        <w:t>3.5</w:t>
      </w:r>
      <w:r w:rsidR="006A281E">
        <w:t>.</w:t>
      </w:r>
      <w:r w:rsidR="0081087A">
        <w:t xml:space="preserve"> </w:t>
      </w:r>
    </w:p>
    <w:p w14:paraId="15F58CDE" w14:textId="6044750A" w:rsidR="002C0F45" w:rsidRDefault="0081087A" w:rsidP="002C0F45">
      <w:pPr>
        <w:pStyle w:val="a7"/>
      </w:pPr>
      <w:r w:rsidRPr="0081087A">
        <w:rPr>
          <w:noProof/>
        </w:rPr>
        <w:drawing>
          <wp:inline distT="0" distB="0" distL="0" distR="0" wp14:anchorId="3D4AE796" wp14:editId="18B88D27">
            <wp:extent cx="1825801" cy="1947973"/>
            <wp:effectExtent l="19050" t="19050" r="22225" b="14605"/>
            <wp:docPr id="1073742563" name="Рисунок 107374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3053" cy="1966379"/>
                    </a:xfrm>
                    <a:prstGeom prst="rect">
                      <a:avLst/>
                    </a:prstGeom>
                    <a:ln w="3175">
                      <a:solidFill>
                        <a:schemeClr val="tx1"/>
                      </a:solidFill>
                    </a:ln>
                  </pic:spPr>
                </pic:pic>
              </a:graphicData>
            </a:graphic>
          </wp:inline>
        </w:drawing>
      </w:r>
    </w:p>
    <w:p w14:paraId="2904C4E4" w14:textId="61CA9CAA" w:rsidR="00067210" w:rsidRDefault="00067210" w:rsidP="00067210">
      <w:pPr>
        <w:pStyle w:val="aff9"/>
      </w:pPr>
      <w:r>
        <w:t>Рисунок 3.5</w:t>
      </w:r>
      <w:r w:rsidR="0010433D">
        <w:t xml:space="preserve"> – </w:t>
      </w:r>
      <w:r>
        <w:t>Вертикальный логотип сайта «</w:t>
      </w:r>
      <w:proofErr w:type="spellStart"/>
      <w:r>
        <w:rPr>
          <w:lang w:val="en-US"/>
        </w:rPr>
        <w:t>Flowress</w:t>
      </w:r>
      <w:proofErr w:type="spellEnd"/>
      <w:r>
        <w:t>»</w:t>
      </w:r>
    </w:p>
    <w:p w14:paraId="5F0EE308" w14:textId="51C9E328" w:rsidR="006764F2" w:rsidRPr="006764F2" w:rsidRDefault="006764F2" w:rsidP="006B0465">
      <w:pPr>
        <w:rPr>
          <w:spacing w:val="-6"/>
        </w:rPr>
      </w:pPr>
      <w:r w:rsidRPr="006764F2">
        <w:rPr>
          <w:spacing w:val="-6"/>
        </w:rPr>
        <w:t>Допускается использование отдельно текстовой или графической части логотипа.</w:t>
      </w:r>
    </w:p>
    <w:p w14:paraId="306D91E6" w14:textId="5B0B6A1A" w:rsidR="00DB3405" w:rsidRPr="0026224D" w:rsidRDefault="00DB3405" w:rsidP="006B0465">
      <w:r w:rsidRPr="002D4924">
        <w:t xml:space="preserve">Использование </w:t>
      </w:r>
      <w:r w:rsidR="00F2636A">
        <w:t>вет</w:t>
      </w:r>
      <w:r w:rsidR="00365318">
        <w:t>оч</w:t>
      </w:r>
      <w:r w:rsidR="00F2636A">
        <w:t>ки</w:t>
      </w:r>
      <w:r w:rsidR="000A6ABD">
        <w:t xml:space="preserve"> с </w:t>
      </w:r>
      <w:r w:rsidR="003521C2">
        <w:t>бутонами</w:t>
      </w:r>
      <w:r w:rsidR="00F2636A">
        <w:t xml:space="preserve"> </w:t>
      </w:r>
      <w:r w:rsidRPr="002D4924">
        <w:t>цвет</w:t>
      </w:r>
      <w:r w:rsidR="00F2636A">
        <w:t>ами</w:t>
      </w:r>
      <w:r w:rsidR="000A6ABD">
        <w:t xml:space="preserve"> в </w:t>
      </w:r>
      <w:r w:rsidRPr="002D4924">
        <w:t>логотипе</w:t>
      </w:r>
      <w:r w:rsidR="000A6ABD">
        <w:t xml:space="preserve"> для </w:t>
      </w:r>
      <w:r w:rsidRPr="002D4924">
        <w:t>сайта курсов визажистов имеет несколько обоснований. Во-первых, цветок символизирует красоту</w:t>
      </w:r>
      <w:r w:rsidR="008A54DC">
        <w:t xml:space="preserve">, </w:t>
      </w:r>
      <w:r w:rsidRPr="002D4924">
        <w:t>эстетику</w:t>
      </w:r>
      <w:r w:rsidR="008A54DC">
        <w:t>, женственность</w:t>
      </w:r>
      <w:r w:rsidR="00A1324C">
        <w:t xml:space="preserve"> и </w:t>
      </w:r>
      <w:r w:rsidR="00207C0D">
        <w:t>утончённость</w:t>
      </w:r>
      <w:r w:rsidR="008A54DC">
        <w:t>,</w:t>
      </w:r>
      <w:r w:rsidRPr="002D4924">
        <w:t xml:space="preserve"> что является основными принципами визаж</w:t>
      </w:r>
      <w:r w:rsidR="006F1698">
        <w:t>а</w:t>
      </w:r>
      <w:r w:rsidRPr="002D4924">
        <w:t>.</w:t>
      </w:r>
      <w:r w:rsidR="008A54DC">
        <w:t xml:space="preserve"> </w:t>
      </w:r>
      <w:r w:rsidR="00EE1974">
        <w:t>Н</w:t>
      </w:r>
      <w:r w:rsidR="008A54DC">
        <w:t xml:space="preserve">ераскрывшиеся бутоны </w:t>
      </w:r>
      <w:r w:rsidR="0068792D">
        <w:t>цветов</w:t>
      </w:r>
      <w:r w:rsidR="000A6ABD">
        <w:t> у </w:t>
      </w:r>
      <w:r w:rsidR="0071590F">
        <w:t>девушки</w:t>
      </w:r>
      <w:r w:rsidR="0068792D">
        <w:t xml:space="preserve"> </w:t>
      </w:r>
      <w:r w:rsidR="008A54DC">
        <w:t xml:space="preserve">символизируют </w:t>
      </w:r>
      <w:r w:rsidR="00EE1974">
        <w:t>расцветание</w:t>
      </w:r>
      <w:r w:rsidR="00A2510D">
        <w:t>, так</w:t>
      </w:r>
      <w:r w:rsidR="00207C0D">
        <w:t xml:space="preserve"> </w:t>
      </w:r>
      <w:r w:rsidR="0071590F">
        <w:t>же</w:t>
      </w:r>
      <w:r w:rsidR="00A2510D">
        <w:t xml:space="preserve"> как </w:t>
      </w:r>
      <w:r w:rsidR="0068792D">
        <w:t>м</w:t>
      </w:r>
      <w:r w:rsidR="0068792D" w:rsidRPr="0068792D">
        <w:t xml:space="preserve">акияж </w:t>
      </w:r>
      <w:r w:rsidR="0068792D">
        <w:t>помогае</w:t>
      </w:r>
      <w:r w:rsidR="0068792D" w:rsidRPr="0068792D">
        <w:t xml:space="preserve">т </w:t>
      </w:r>
      <w:r w:rsidR="0068792D">
        <w:t>девушкам</w:t>
      </w:r>
      <w:r w:rsidR="0068792D" w:rsidRPr="0068792D">
        <w:t xml:space="preserve"> расцве</w:t>
      </w:r>
      <w:r w:rsidR="0068792D">
        <w:t>тать</w:t>
      </w:r>
      <w:r w:rsidR="00A1324C">
        <w:t xml:space="preserve"> и </w:t>
      </w:r>
      <w:r w:rsidR="0068792D" w:rsidRPr="0068792D">
        <w:t xml:space="preserve">чувствовать себя </w:t>
      </w:r>
      <w:r w:rsidR="00A2510D">
        <w:t xml:space="preserve">уверенно. </w:t>
      </w:r>
      <w:r w:rsidR="00EE1974">
        <w:t>Во-вторых, и</w:t>
      </w:r>
      <w:r w:rsidR="00365318" w:rsidRPr="002D4924">
        <w:t>спользование цветка</w:t>
      </w:r>
      <w:r w:rsidR="000A6ABD">
        <w:t xml:space="preserve"> в </w:t>
      </w:r>
      <w:r w:rsidR="00365318" w:rsidRPr="002D4924">
        <w:t>логотипе может помочь создать</w:t>
      </w:r>
      <w:r w:rsidR="0068792D" w:rsidRPr="0068792D">
        <w:t xml:space="preserve"> </w:t>
      </w:r>
      <w:r w:rsidR="0068792D" w:rsidRPr="002D4924">
        <w:t>уютную</w:t>
      </w:r>
      <w:r w:rsidR="00207C0D">
        <w:t>, творческую</w:t>
      </w:r>
      <w:r w:rsidR="00A1324C">
        <w:t xml:space="preserve"> и </w:t>
      </w:r>
      <w:r w:rsidR="0068792D" w:rsidRPr="002D4924">
        <w:t>элегантную атмосферу</w:t>
      </w:r>
      <w:r w:rsidR="00A1324C">
        <w:t xml:space="preserve"> и </w:t>
      </w:r>
      <w:r w:rsidR="0068792D" w:rsidRPr="002D4924">
        <w:t>гармоничный</w:t>
      </w:r>
      <w:r w:rsidR="0068792D">
        <w:t xml:space="preserve"> </w:t>
      </w:r>
      <w:r w:rsidR="0068792D" w:rsidRPr="002D4924">
        <w:t>привлекательный дизайн сайта</w:t>
      </w:r>
      <w:r w:rsidR="00365318" w:rsidRPr="002D4924">
        <w:t xml:space="preserve">. </w:t>
      </w:r>
      <w:r w:rsidRPr="002D4924">
        <w:t xml:space="preserve">Кроме того, </w:t>
      </w:r>
      <w:r w:rsidR="00274D8C">
        <w:t>такой логотип</w:t>
      </w:r>
      <w:r w:rsidRPr="002D4924">
        <w:t xml:space="preserve"> может помочь создать узнаваемый бренд, который будет ассоциироваться</w:t>
      </w:r>
      <w:r>
        <w:t xml:space="preserve"> с</w:t>
      </w:r>
      <w:r w:rsidR="000F5275">
        <w:t>о школой</w:t>
      </w:r>
      <w:r w:rsidRPr="002D4924">
        <w:t xml:space="preserve">. </w:t>
      </w:r>
    </w:p>
    <w:p w14:paraId="7CFB6ED8" w14:textId="6E6E6048" w:rsidR="0005010A" w:rsidRDefault="00DB3405" w:rsidP="00DB3405">
      <w:pPr>
        <w:pStyle w:val="afff9"/>
      </w:pPr>
      <w:r w:rsidRPr="00402A54">
        <w:lastRenderedPageBreak/>
        <w:t>Логотип разработан</w:t>
      </w:r>
      <w:r w:rsidR="000A6ABD">
        <w:t xml:space="preserve"> в </w:t>
      </w:r>
      <w:r>
        <w:t>графическом редакторе</w:t>
      </w:r>
      <w:r w:rsidRPr="00402A54">
        <w:t xml:space="preserve"> </w:t>
      </w:r>
      <w:r w:rsidR="00B873EC">
        <w:t xml:space="preserve">векторной графики </w:t>
      </w:r>
      <w:r w:rsidR="00B873EC">
        <w:rPr>
          <w:lang w:val="en-US"/>
        </w:rPr>
        <w:t>CorelDRAW</w:t>
      </w:r>
      <w:r w:rsidR="000A6ABD">
        <w:t xml:space="preserve"> с </w:t>
      </w:r>
      <w:r w:rsidRPr="00402A54">
        <w:t>помощью инструмент</w:t>
      </w:r>
      <w:r>
        <w:t>а Текст</w:t>
      </w:r>
      <w:r w:rsidR="00A1324C">
        <w:t xml:space="preserve"> и </w:t>
      </w:r>
      <w:r w:rsidR="00B873EC">
        <w:t>Кривой Безье</w:t>
      </w:r>
      <w:r w:rsidRPr="00402A54">
        <w:t xml:space="preserve">. </w:t>
      </w:r>
    </w:p>
    <w:p w14:paraId="2646627F" w14:textId="26DA0E1D" w:rsidR="0005010A" w:rsidRDefault="0005010A" w:rsidP="0005010A">
      <w:r>
        <w:t>Логотип содержит</w:t>
      </w:r>
      <w:r w:rsidR="000A6ABD">
        <w:t xml:space="preserve"> в </w:t>
      </w:r>
      <w:r>
        <w:t>себе текстовую часть, поэтому необходимо определить минимальную высоту логотипа</w:t>
      </w:r>
      <w:r w:rsidR="000A6ABD">
        <w:t xml:space="preserve"> для </w:t>
      </w:r>
      <w:r>
        <w:t>его корректного использования</w:t>
      </w:r>
      <w:r w:rsidR="000A6ABD">
        <w:t xml:space="preserve"> в </w:t>
      </w:r>
      <w:r>
        <w:t>приложении, чтобы избежать проблем</w:t>
      </w:r>
      <w:r w:rsidR="000A6ABD">
        <w:t xml:space="preserve"> с </w:t>
      </w:r>
      <w:r>
        <w:t>читаемостью (рисунок 3.6).</w:t>
      </w:r>
    </w:p>
    <w:p w14:paraId="3F2269EC" w14:textId="50D636B7" w:rsidR="0005010A" w:rsidRDefault="00213D5D" w:rsidP="00213D5D">
      <w:pPr>
        <w:pStyle w:val="a7"/>
      </w:pPr>
      <w:r w:rsidRPr="00213D5D">
        <w:rPr>
          <w:noProof/>
        </w:rPr>
        <w:drawing>
          <wp:inline distT="0" distB="0" distL="0" distR="0" wp14:anchorId="41ED6462" wp14:editId="477AA7FB">
            <wp:extent cx="3067006" cy="1167005"/>
            <wp:effectExtent l="0" t="0" r="635" b="0"/>
            <wp:docPr id="1073742564" name="Рисунок 107374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0183" cy="1175824"/>
                    </a:xfrm>
                    <a:prstGeom prst="rect">
                      <a:avLst/>
                    </a:prstGeom>
                  </pic:spPr>
                </pic:pic>
              </a:graphicData>
            </a:graphic>
          </wp:inline>
        </w:drawing>
      </w:r>
    </w:p>
    <w:p w14:paraId="44FDDCD4" w14:textId="69CAA071" w:rsidR="00213D5D" w:rsidRPr="00213D5D" w:rsidRDefault="00213D5D" w:rsidP="00213D5D">
      <w:pPr>
        <w:pStyle w:val="a8"/>
      </w:pPr>
      <w:r>
        <w:rPr>
          <w:rFonts w:eastAsia="Times New Roman"/>
          <w:color w:val="000000"/>
          <w:szCs w:val="28"/>
        </w:rPr>
        <w:t>Рисунок 3.6</w:t>
      </w:r>
      <w:r w:rsidR="0010433D">
        <w:rPr>
          <w:rFonts w:eastAsia="Times New Roman"/>
          <w:color w:val="000000"/>
          <w:szCs w:val="28"/>
        </w:rPr>
        <w:t xml:space="preserve"> – </w:t>
      </w:r>
      <w:r>
        <w:rPr>
          <w:rFonts w:eastAsia="Times New Roman"/>
          <w:color w:val="000000"/>
          <w:szCs w:val="28"/>
        </w:rPr>
        <w:t>Минимальная высота логотипа</w:t>
      </w:r>
    </w:p>
    <w:p w14:paraId="7346E8D1" w14:textId="48536A7D" w:rsidR="0005010A" w:rsidRDefault="0005010A" w:rsidP="0071590F">
      <w:pPr>
        <w:pStyle w:val="afff9"/>
      </w:pPr>
      <w:r>
        <w:t>Минимальная высота горизонтального логотипа, допустимая</w:t>
      </w:r>
      <w:r w:rsidR="000A6ABD">
        <w:t xml:space="preserve"> в </w:t>
      </w:r>
      <w:r>
        <w:t>использовании</w:t>
      </w:r>
      <w:r w:rsidR="000A6ABD">
        <w:t xml:space="preserve"> на </w:t>
      </w:r>
      <w:r>
        <w:t>сайте</w:t>
      </w:r>
      <w:r w:rsidR="0010433D">
        <w:t xml:space="preserve"> – </w:t>
      </w:r>
      <w:r>
        <w:t>80</w:t>
      </w:r>
      <w:r w:rsidR="006955D4">
        <w:t> </w:t>
      </w:r>
      <w:proofErr w:type="spellStart"/>
      <w:r>
        <w:t>px</w:t>
      </w:r>
      <w:proofErr w:type="spellEnd"/>
      <w:r w:rsidR="00497A0C">
        <w:t>. Для </w:t>
      </w:r>
      <w:r w:rsidR="001E1674">
        <w:t>вертикального логотипа минимальная высота составляет 110</w:t>
      </w:r>
      <w:r w:rsidR="006955D4">
        <w:t> </w:t>
      </w:r>
      <w:r w:rsidR="001E1674">
        <w:rPr>
          <w:lang w:val="en-US"/>
        </w:rPr>
        <w:t>px</w:t>
      </w:r>
      <w:r w:rsidR="001E1674" w:rsidRPr="001E1674">
        <w:t xml:space="preserve">. </w:t>
      </w:r>
      <w:r>
        <w:t>При меньшем размере текст</w:t>
      </w:r>
      <w:r w:rsidR="00A1324C">
        <w:t xml:space="preserve"> и </w:t>
      </w:r>
      <w:r w:rsidR="00213D5D">
        <w:t xml:space="preserve">изображение </w:t>
      </w:r>
      <w:r>
        <w:t>станов</w:t>
      </w:r>
      <w:r w:rsidR="00213D5D">
        <w:t>я</w:t>
      </w:r>
      <w:r>
        <w:t>тся плохо различимым</w:t>
      </w:r>
      <w:r w:rsidR="00213D5D">
        <w:t>и</w:t>
      </w:r>
      <w:r>
        <w:t>.</w:t>
      </w:r>
      <w:r w:rsidRPr="0005010A">
        <w:rPr>
          <w:rFonts w:eastAsia="Times New Roman"/>
          <w:color w:val="000000"/>
        </w:rPr>
        <w:t xml:space="preserve"> </w:t>
      </w:r>
    </w:p>
    <w:p w14:paraId="7682EA92" w14:textId="0F0AEB5C" w:rsidR="00DB3405" w:rsidRDefault="0005010A" w:rsidP="0005010A">
      <w:pPr>
        <w:pStyle w:val="afff9"/>
      </w:pPr>
      <w:r>
        <w:t>Для корректного расположения логотипа</w:t>
      </w:r>
      <w:r w:rsidR="009E1299">
        <w:t xml:space="preserve"> </w:t>
      </w:r>
      <w:r w:rsidR="000A6ABD">
        <w:t>на </w:t>
      </w:r>
      <w:r>
        <w:t>сайте были определены минимальные отступы</w:t>
      </w:r>
      <w:r w:rsidR="000A6ABD">
        <w:t xml:space="preserve"> для </w:t>
      </w:r>
      <w:r>
        <w:rPr>
          <w:bCs/>
        </w:rPr>
        <w:t>того, чтобы логотип</w:t>
      </w:r>
      <w:r w:rsidR="009E1299">
        <w:rPr>
          <w:bCs/>
        </w:rPr>
        <w:t xml:space="preserve"> </w:t>
      </w:r>
      <w:r>
        <w:rPr>
          <w:bCs/>
        </w:rPr>
        <w:t>считывался</w:t>
      </w:r>
      <w:r w:rsidR="000A6ABD">
        <w:rPr>
          <w:bCs/>
        </w:rPr>
        <w:t xml:space="preserve"> с </w:t>
      </w:r>
      <w:r>
        <w:rPr>
          <w:bCs/>
        </w:rPr>
        <w:t>любого носителя</w:t>
      </w:r>
      <w:r w:rsidR="00A1324C">
        <w:rPr>
          <w:bCs/>
        </w:rPr>
        <w:t xml:space="preserve"> и </w:t>
      </w:r>
      <w:r w:rsidR="00DB3405">
        <w:t>детали логотипа могли просматриваться.</w:t>
      </w:r>
      <w:r w:rsidR="00DB3405" w:rsidRPr="00390464">
        <w:t xml:space="preserve"> </w:t>
      </w:r>
      <w:r w:rsidR="0071590F" w:rsidRPr="00483430">
        <w:t>Стоит следить</w:t>
      </w:r>
      <w:r w:rsidR="000A6ABD">
        <w:t xml:space="preserve"> за </w:t>
      </w:r>
      <w:r w:rsidR="0071590F" w:rsidRPr="00483430">
        <w:t>тем, чтобы свободное пространст</w:t>
      </w:r>
      <w:r w:rsidR="0071590F">
        <w:t xml:space="preserve">во вокруг было равно </w:t>
      </w:r>
      <w:r w:rsidR="00F30CD0" w:rsidRPr="00F30CD0">
        <w:t>1</w:t>
      </w:r>
      <w:r w:rsidR="0071590F">
        <w:t>5%</w:t>
      </w:r>
      <w:r w:rsidR="000A6ABD">
        <w:t xml:space="preserve"> от </w:t>
      </w:r>
      <w:r w:rsidR="0071590F">
        <w:t>в</w:t>
      </w:r>
      <w:r w:rsidR="00F30CD0">
        <w:t>ысоты</w:t>
      </w:r>
      <w:r w:rsidR="00A1324C">
        <w:t xml:space="preserve"> и </w:t>
      </w:r>
      <w:r w:rsidR="00F30CD0">
        <w:t>20%</w:t>
      </w:r>
      <w:r w:rsidR="000A6ABD">
        <w:t xml:space="preserve"> от </w:t>
      </w:r>
      <w:r w:rsidR="0071590F">
        <w:t>ширины</w:t>
      </w:r>
      <w:r w:rsidR="00F30CD0">
        <w:t xml:space="preserve"> логотипа</w:t>
      </w:r>
      <w:r w:rsidR="0071590F" w:rsidRPr="00483430">
        <w:t xml:space="preserve">. </w:t>
      </w:r>
      <w:r w:rsidR="00DB3405">
        <w:t>Минимальные отступы между логотипом</w:t>
      </w:r>
      <w:r w:rsidR="00A1324C">
        <w:t xml:space="preserve"> и </w:t>
      </w:r>
      <w:r w:rsidR="00DB3405">
        <w:t>объектами указаны</w:t>
      </w:r>
      <w:r w:rsidR="000A6ABD">
        <w:t xml:space="preserve"> на рисунке </w:t>
      </w:r>
      <w:r w:rsidR="00DB3405">
        <w:t>3.</w:t>
      </w:r>
      <w:r w:rsidR="005445F3">
        <w:t>7</w:t>
      </w:r>
      <w:r w:rsidR="00DB3405">
        <w:t>.</w:t>
      </w:r>
    </w:p>
    <w:p w14:paraId="176DEC93" w14:textId="101C0DAC" w:rsidR="00DB3405" w:rsidRDefault="005445F3" w:rsidP="00DB3405">
      <w:pPr>
        <w:pStyle w:val="a7"/>
      </w:pPr>
      <w:r w:rsidRPr="005445F3">
        <w:rPr>
          <w:noProof/>
        </w:rPr>
        <w:drawing>
          <wp:inline distT="0" distB="0" distL="0" distR="0" wp14:anchorId="1F4535CF" wp14:editId="11234F6E">
            <wp:extent cx="3364930" cy="1448243"/>
            <wp:effectExtent l="19050" t="19050" r="26035" b="19050"/>
            <wp:docPr id="1073742565" name="Рисунок 107374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4914" cy="1461148"/>
                    </a:xfrm>
                    <a:prstGeom prst="rect">
                      <a:avLst/>
                    </a:prstGeom>
                    <a:ln w="3175">
                      <a:solidFill>
                        <a:schemeClr val="tx1"/>
                      </a:solidFill>
                    </a:ln>
                  </pic:spPr>
                </pic:pic>
              </a:graphicData>
            </a:graphic>
          </wp:inline>
        </w:drawing>
      </w:r>
    </w:p>
    <w:p w14:paraId="6F197321" w14:textId="7D5A9A69" w:rsidR="00DB3405" w:rsidRPr="0026224D" w:rsidRDefault="00DB3405" w:rsidP="00DB3405">
      <w:pPr>
        <w:pStyle w:val="aff9"/>
      </w:pPr>
      <w:r>
        <w:t>Рисунок 3.</w:t>
      </w:r>
      <w:r w:rsidR="003D666C">
        <w:t>7</w:t>
      </w:r>
      <w:r w:rsidR="0010433D">
        <w:t xml:space="preserve"> – </w:t>
      </w:r>
      <w:r>
        <w:t xml:space="preserve">Минимальные отступы логотипа сайта </w:t>
      </w:r>
    </w:p>
    <w:p w14:paraId="3E62ADE0" w14:textId="143C987E" w:rsidR="00DB3405" w:rsidRDefault="00DB3405" w:rsidP="00DB3405">
      <w:r>
        <w:t>Л</w:t>
      </w:r>
      <w:r w:rsidRPr="00ED5D63">
        <w:t>оготип гармонично вп</w:t>
      </w:r>
      <w:r>
        <w:t>исывается</w:t>
      </w:r>
      <w:r w:rsidR="000A6ABD">
        <w:t xml:space="preserve"> в </w:t>
      </w:r>
      <w:r>
        <w:t>навигационное меню</w:t>
      </w:r>
      <w:r w:rsidR="00A1324C">
        <w:t xml:space="preserve"> и </w:t>
      </w:r>
      <w:r>
        <w:t>подходит основной стилистике сайта. Текстовая</w:t>
      </w:r>
      <w:r w:rsidR="00A1324C">
        <w:t xml:space="preserve"> и </w:t>
      </w:r>
      <w:r w:rsidR="00C822CA">
        <w:t>графическая</w:t>
      </w:r>
      <w:r>
        <w:t xml:space="preserve"> часть логотипа соответствует цветовой гамме сайта (</w:t>
      </w:r>
      <w:r w:rsidRPr="00301982">
        <w:t>#605857)</w:t>
      </w:r>
      <w:r w:rsidR="00497A0C">
        <w:t>. Для </w:t>
      </w:r>
      <w:r>
        <w:t xml:space="preserve">надписи названия школы использовался шрифт </w:t>
      </w:r>
      <w:r w:rsidR="00C822CA">
        <w:t>заголовков</w:t>
      </w:r>
      <w:r w:rsidR="0010433D">
        <w:t xml:space="preserve"> – </w:t>
      </w:r>
      <w:r>
        <w:t>утончённый, минималистичный,</w:t>
      </w:r>
      <w:r w:rsidR="000A6ABD">
        <w:t xml:space="preserve"> с </w:t>
      </w:r>
      <w:r>
        <w:t>засечками.</w:t>
      </w:r>
    </w:p>
    <w:p w14:paraId="6F48D0A0" w14:textId="15FFFB76" w:rsidR="00A26164" w:rsidRDefault="00A26164" w:rsidP="00A26164">
      <w:pPr>
        <w:rPr>
          <w:bCs/>
          <w:szCs w:val="28"/>
        </w:rPr>
      </w:pPr>
      <w:r>
        <w:rPr>
          <w:bCs/>
          <w:szCs w:val="28"/>
        </w:rPr>
        <w:t>Не рекомендуется изменять положение</w:t>
      </w:r>
      <w:r w:rsidR="009E1299">
        <w:rPr>
          <w:bCs/>
          <w:szCs w:val="28"/>
        </w:rPr>
        <w:t xml:space="preserve"> </w:t>
      </w:r>
      <w:r>
        <w:rPr>
          <w:bCs/>
          <w:szCs w:val="28"/>
        </w:rPr>
        <w:t>логотипа (поворот, искажение, отражение), масштабировать можно строго пропорционально изначальному изображению, чтобы избежать </w:t>
      </w:r>
      <w:r w:rsidRPr="004530A8">
        <w:rPr>
          <w:bCs/>
          <w:szCs w:val="28"/>
        </w:rPr>
        <w:t xml:space="preserve">искажений. </w:t>
      </w:r>
      <w:r w:rsidR="009942EF">
        <w:rPr>
          <w:bCs/>
          <w:szCs w:val="28"/>
        </w:rPr>
        <w:t>Допускается использование отдельно текстовой или графической части логотипа.</w:t>
      </w:r>
    </w:p>
    <w:p w14:paraId="027FA40F" w14:textId="2EB513B3" w:rsidR="00774761" w:rsidRDefault="00B7082C" w:rsidP="001E0D4B">
      <w:pPr>
        <w:pStyle w:val="af6"/>
        <w:spacing w:before="360"/>
        <w:ind w:left="709" w:firstLine="0"/>
        <w:outlineLvl w:val="1"/>
      </w:pPr>
      <w:bookmarkStart w:id="34" w:name="_Toc135911808"/>
      <w:bookmarkStart w:id="35" w:name="_Toc168516746"/>
      <w:r>
        <w:t>3.4</w:t>
      </w:r>
      <w:r w:rsidRPr="00D3295F">
        <w:t> </w:t>
      </w:r>
      <w:r>
        <w:t>Графические</w:t>
      </w:r>
      <w:r w:rsidR="00A1324C">
        <w:t xml:space="preserve"> и </w:t>
      </w:r>
      <w:r>
        <w:t>визуальные элементы</w:t>
      </w:r>
      <w:bookmarkEnd w:id="34"/>
      <w:bookmarkEnd w:id="35"/>
    </w:p>
    <w:p w14:paraId="6FD920F3" w14:textId="02DA6207" w:rsidR="001E0D4B" w:rsidRDefault="001E0D4B" w:rsidP="0088152B">
      <w:pPr>
        <w:rPr>
          <w:bCs/>
          <w:szCs w:val="28"/>
        </w:rPr>
      </w:pPr>
      <w:r>
        <w:t>Важным этапом</w:t>
      </w:r>
      <w:r w:rsidR="000A6ABD">
        <w:t xml:space="preserve"> в </w:t>
      </w:r>
      <w:r>
        <w:t>проектировании внешнего</w:t>
      </w:r>
      <w:r w:rsidR="009E1299">
        <w:t xml:space="preserve"> </w:t>
      </w:r>
      <w:r>
        <w:t>вида сайта является создание единого оформления</w:t>
      </w:r>
      <w:r w:rsidR="000A6ABD">
        <w:t xml:space="preserve"> для </w:t>
      </w:r>
      <w:r>
        <w:t>повторяющихся элементов, таких как</w:t>
      </w:r>
      <w:r w:rsidRPr="001E0D4B">
        <w:t xml:space="preserve">: меню, кнопки, </w:t>
      </w:r>
      <w:r w:rsidRPr="001E0D4B">
        <w:lastRenderedPageBreak/>
        <w:t>ссылки, формы, карточки</w:t>
      </w:r>
      <w:r w:rsidR="00A1324C">
        <w:t xml:space="preserve"> и </w:t>
      </w:r>
      <w:r w:rsidRPr="001E0D4B">
        <w:t>другие.</w:t>
      </w:r>
      <w:r w:rsidRPr="001E0D4B">
        <w:rPr>
          <w:bCs/>
          <w:szCs w:val="28"/>
        </w:rPr>
        <w:t xml:space="preserve"> </w:t>
      </w:r>
      <w:r>
        <w:rPr>
          <w:bCs/>
          <w:szCs w:val="28"/>
        </w:rPr>
        <w:t>Это позволяет не только привести веб-ресурс</w:t>
      </w:r>
      <w:r w:rsidR="000A6ABD">
        <w:rPr>
          <w:bCs/>
          <w:szCs w:val="28"/>
        </w:rPr>
        <w:t xml:space="preserve"> к </w:t>
      </w:r>
      <w:r>
        <w:rPr>
          <w:bCs/>
          <w:szCs w:val="28"/>
        </w:rPr>
        <w:t>целостному гармоничному виду, но</w:t>
      </w:r>
      <w:r w:rsidR="00A1324C">
        <w:rPr>
          <w:bCs/>
          <w:szCs w:val="28"/>
        </w:rPr>
        <w:t xml:space="preserve"> и </w:t>
      </w:r>
      <w:r>
        <w:rPr>
          <w:bCs/>
          <w:szCs w:val="28"/>
        </w:rPr>
        <w:t>сокращает время разработки.</w:t>
      </w:r>
    </w:p>
    <w:p w14:paraId="3E80F437" w14:textId="0EF2E847" w:rsidR="00B404E1" w:rsidRDefault="0088152B" w:rsidP="0088152B">
      <w:pPr>
        <w:rPr>
          <w:bCs/>
          <w:szCs w:val="28"/>
        </w:rPr>
      </w:pPr>
      <w:r w:rsidRPr="0088152B">
        <w:rPr>
          <w:bCs/>
          <w:szCs w:val="28"/>
        </w:rPr>
        <w:t xml:space="preserve">У каждого </w:t>
      </w:r>
      <w:r>
        <w:rPr>
          <w:bCs/>
          <w:szCs w:val="28"/>
        </w:rPr>
        <w:t>пользователя</w:t>
      </w:r>
      <w:r w:rsidRPr="0088152B">
        <w:rPr>
          <w:bCs/>
          <w:szCs w:val="28"/>
        </w:rPr>
        <w:t xml:space="preserve"> есть доступ</w:t>
      </w:r>
      <w:r w:rsidR="009E1299">
        <w:rPr>
          <w:bCs/>
          <w:szCs w:val="28"/>
        </w:rPr>
        <w:t xml:space="preserve"> </w:t>
      </w:r>
      <w:r w:rsidR="000A6ABD">
        <w:rPr>
          <w:bCs/>
          <w:szCs w:val="28"/>
        </w:rPr>
        <w:t>к </w:t>
      </w:r>
      <w:r w:rsidRPr="0088152B">
        <w:rPr>
          <w:bCs/>
          <w:szCs w:val="28"/>
        </w:rPr>
        <w:t>основным страницам</w:t>
      </w:r>
      <w:r w:rsidR="00B404E1">
        <w:rPr>
          <w:bCs/>
          <w:szCs w:val="28"/>
        </w:rPr>
        <w:t xml:space="preserve"> через г</w:t>
      </w:r>
      <w:r w:rsidR="00B404E1" w:rsidRPr="0088152B">
        <w:rPr>
          <w:bCs/>
          <w:szCs w:val="28"/>
        </w:rPr>
        <w:t>оризонтальное меню</w:t>
      </w:r>
      <w:r w:rsidR="000A6ABD">
        <w:rPr>
          <w:bCs/>
          <w:szCs w:val="28"/>
        </w:rPr>
        <w:t xml:space="preserve"> на </w:t>
      </w:r>
      <w:r w:rsidR="00B404E1" w:rsidRPr="0088152B">
        <w:rPr>
          <w:bCs/>
          <w:szCs w:val="28"/>
        </w:rPr>
        <w:t>сайте</w:t>
      </w:r>
      <w:r w:rsidRPr="0088152B">
        <w:rPr>
          <w:bCs/>
          <w:szCs w:val="28"/>
        </w:rPr>
        <w:t xml:space="preserve">: преподаватели, каталог курсов, расписание курсов, контакты. Другие ссылки меню </w:t>
      </w:r>
      <w:r>
        <w:rPr>
          <w:bCs/>
          <w:szCs w:val="28"/>
        </w:rPr>
        <w:t>меняются</w:t>
      </w:r>
      <w:r w:rsidR="000A6ABD">
        <w:rPr>
          <w:bCs/>
          <w:szCs w:val="28"/>
        </w:rPr>
        <w:t xml:space="preserve"> в </w:t>
      </w:r>
      <w:r w:rsidR="00B404E1" w:rsidRPr="0088152B">
        <w:rPr>
          <w:bCs/>
          <w:szCs w:val="28"/>
        </w:rPr>
        <w:t>зависимости</w:t>
      </w:r>
      <w:r w:rsidR="000A6ABD">
        <w:rPr>
          <w:bCs/>
          <w:szCs w:val="28"/>
        </w:rPr>
        <w:t xml:space="preserve"> от </w:t>
      </w:r>
      <w:r w:rsidR="00B404E1" w:rsidRPr="0088152B">
        <w:rPr>
          <w:bCs/>
          <w:szCs w:val="28"/>
        </w:rPr>
        <w:t>типа пользователей веб-ресурса</w:t>
      </w:r>
      <w:r w:rsidR="00497A0C">
        <w:rPr>
          <w:bCs/>
          <w:szCs w:val="28"/>
        </w:rPr>
        <w:t>. Для </w:t>
      </w:r>
      <w:r w:rsidRPr="0088152B">
        <w:rPr>
          <w:bCs/>
          <w:szCs w:val="28"/>
        </w:rPr>
        <w:t>неавторизированных пользователей</w:t>
      </w:r>
      <w:r w:rsidR="000A6ABD">
        <w:rPr>
          <w:bCs/>
          <w:szCs w:val="28"/>
        </w:rPr>
        <w:t xml:space="preserve"> в </w:t>
      </w:r>
      <w:r w:rsidRPr="0088152B">
        <w:rPr>
          <w:bCs/>
          <w:szCs w:val="28"/>
        </w:rPr>
        <w:t xml:space="preserve">меню </w:t>
      </w:r>
      <w:r>
        <w:rPr>
          <w:bCs/>
          <w:szCs w:val="28"/>
        </w:rPr>
        <w:t xml:space="preserve">добавляются </w:t>
      </w:r>
      <w:r w:rsidRPr="0088152B">
        <w:rPr>
          <w:bCs/>
          <w:szCs w:val="28"/>
        </w:rPr>
        <w:t>две ссылки:</w:t>
      </w:r>
      <w:r w:rsidR="000A6ABD">
        <w:rPr>
          <w:bCs/>
          <w:szCs w:val="28"/>
        </w:rPr>
        <w:t xml:space="preserve"> на </w:t>
      </w:r>
      <w:r w:rsidRPr="0088152B">
        <w:rPr>
          <w:bCs/>
          <w:szCs w:val="28"/>
        </w:rPr>
        <w:t>страницу входа</w:t>
      </w:r>
      <w:r w:rsidR="00A1324C">
        <w:rPr>
          <w:bCs/>
          <w:szCs w:val="28"/>
        </w:rPr>
        <w:t xml:space="preserve"> и </w:t>
      </w:r>
      <w:r w:rsidR="000A6ABD">
        <w:rPr>
          <w:bCs/>
          <w:szCs w:val="28"/>
        </w:rPr>
        <w:t>на </w:t>
      </w:r>
      <w:r w:rsidRPr="0088152B">
        <w:rPr>
          <w:bCs/>
          <w:szCs w:val="28"/>
        </w:rPr>
        <w:t>страницу авторизации.</w:t>
      </w:r>
      <w:r w:rsidR="006B39B8" w:rsidRPr="006B39B8">
        <w:rPr>
          <w:bCs/>
          <w:szCs w:val="28"/>
        </w:rPr>
        <w:t xml:space="preserve"> </w:t>
      </w:r>
      <w:r w:rsidR="00B404E1" w:rsidRPr="00B404E1">
        <w:rPr>
          <w:bCs/>
          <w:szCs w:val="28"/>
        </w:rPr>
        <w:t>Внешний вид меню</w:t>
      </w:r>
      <w:r w:rsidR="000A6ABD">
        <w:rPr>
          <w:bCs/>
          <w:szCs w:val="28"/>
        </w:rPr>
        <w:t xml:space="preserve"> для </w:t>
      </w:r>
      <w:r w:rsidR="00B404E1" w:rsidRPr="00B404E1">
        <w:rPr>
          <w:bCs/>
          <w:szCs w:val="28"/>
        </w:rPr>
        <w:t>неавторизованных пользователей представлен</w:t>
      </w:r>
      <w:r w:rsidR="000A6ABD">
        <w:rPr>
          <w:bCs/>
          <w:szCs w:val="28"/>
        </w:rPr>
        <w:t xml:space="preserve"> на рисунке </w:t>
      </w:r>
      <w:r w:rsidR="00B404E1" w:rsidRPr="00B404E1">
        <w:rPr>
          <w:bCs/>
          <w:szCs w:val="28"/>
        </w:rPr>
        <w:t>3.</w:t>
      </w:r>
      <w:r w:rsidR="004D509B">
        <w:rPr>
          <w:bCs/>
          <w:szCs w:val="28"/>
        </w:rPr>
        <w:t>8</w:t>
      </w:r>
      <w:r w:rsidR="00B404E1" w:rsidRPr="00B404E1">
        <w:rPr>
          <w:bCs/>
          <w:szCs w:val="28"/>
        </w:rPr>
        <w:t>.</w:t>
      </w:r>
      <w:r w:rsidR="00B404E1">
        <w:rPr>
          <w:bCs/>
          <w:szCs w:val="28"/>
        </w:rPr>
        <w:t xml:space="preserve"> </w:t>
      </w:r>
    </w:p>
    <w:p w14:paraId="3C2E7627" w14:textId="4EDD3FCB" w:rsidR="00B404E1" w:rsidRDefault="00091225" w:rsidP="00B404E1">
      <w:pPr>
        <w:pStyle w:val="a7"/>
      </w:pPr>
      <w:r w:rsidRPr="00091225">
        <w:rPr>
          <w:noProof/>
        </w:rPr>
        <w:drawing>
          <wp:inline distT="0" distB="0" distL="0" distR="0" wp14:anchorId="18E5363A" wp14:editId="4AD7E851">
            <wp:extent cx="6372225" cy="506730"/>
            <wp:effectExtent l="0" t="0" r="9525"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506730"/>
                    </a:xfrm>
                    <a:prstGeom prst="rect">
                      <a:avLst/>
                    </a:prstGeom>
                  </pic:spPr>
                </pic:pic>
              </a:graphicData>
            </a:graphic>
          </wp:inline>
        </w:drawing>
      </w:r>
    </w:p>
    <w:p w14:paraId="1CE2ED16" w14:textId="179F008F" w:rsidR="00B404E1" w:rsidRPr="00B404E1" w:rsidRDefault="00B404E1" w:rsidP="00B404E1">
      <w:pPr>
        <w:pStyle w:val="affc"/>
      </w:pPr>
      <w:r>
        <w:t>Рисунок 3.</w:t>
      </w:r>
      <w:r w:rsidR="004D509B">
        <w:t>8</w:t>
      </w:r>
      <w:r w:rsidR="0010433D">
        <w:t xml:space="preserve"> – </w:t>
      </w:r>
      <w:r>
        <w:t>Внешний вид меню</w:t>
      </w:r>
      <w:r w:rsidR="000A6ABD">
        <w:t xml:space="preserve"> для </w:t>
      </w:r>
      <w:r>
        <w:t>неавторизованных пользователей</w:t>
      </w:r>
    </w:p>
    <w:p w14:paraId="672284D3" w14:textId="4F87DF9A" w:rsidR="00B404E1" w:rsidRDefault="0088152B" w:rsidP="0088152B">
      <w:pPr>
        <w:rPr>
          <w:bCs/>
          <w:szCs w:val="28"/>
        </w:rPr>
      </w:pPr>
      <w:r>
        <w:rPr>
          <w:bCs/>
          <w:szCs w:val="28"/>
        </w:rPr>
        <w:t>Для авторизированных пользователей</w:t>
      </w:r>
      <w:r w:rsidR="006B39B8" w:rsidRPr="006B39B8">
        <w:rPr>
          <w:bCs/>
          <w:szCs w:val="28"/>
        </w:rPr>
        <w:t xml:space="preserve"> </w:t>
      </w:r>
      <w:r>
        <w:rPr>
          <w:bCs/>
          <w:szCs w:val="28"/>
        </w:rPr>
        <w:t>ссылки ведут</w:t>
      </w:r>
      <w:r w:rsidR="000A6ABD">
        <w:rPr>
          <w:bCs/>
          <w:szCs w:val="28"/>
        </w:rPr>
        <w:t xml:space="preserve"> на </w:t>
      </w:r>
      <w:r>
        <w:rPr>
          <w:bCs/>
          <w:szCs w:val="28"/>
        </w:rPr>
        <w:t>страницу личного кабинета либо</w:t>
      </w:r>
      <w:r w:rsidR="000A6ABD">
        <w:rPr>
          <w:bCs/>
          <w:szCs w:val="28"/>
        </w:rPr>
        <w:t xml:space="preserve"> на </w:t>
      </w:r>
      <w:r>
        <w:rPr>
          <w:bCs/>
          <w:szCs w:val="28"/>
        </w:rPr>
        <w:t>выход</w:t>
      </w:r>
      <w:r w:rsidR="00497A0C">
        <w:rPr>
          <w:bCs/>
          <w:szCs w:val="28"/>
        </w:rPr>
        <w:t xml:space="preserve"> из </w:t>
      </w:r>
      <w:r>
        <w:rPr>
          <w:bCs/>
          <w:szCs w:val="28"/>
        </w:rPr>
        <w:t>учётной записи</w:t>
      </w:r>
      <w:r w:rsidR="00497A0C">
        <w:rPr>
          <w:bCs/>
          <w:szCs w:val="28"/>
        </w:rPr>
        <w:t>. В </w:t>
      </w:r>
      <w:r w:rsidR="00B404E1" w:rsidRPr="00B404E1">
        <w:rPr>
          <w:bCs/>
          <w:szCs w:val="28"/>
        </w:rPr>
        <w:t xml:space="preserve">личном кабинете расположено дополнительное </w:t>
      </w:r>
      <w:r w:rsidR="00A63BB1">
        <w:rPr>
          <w:bCs/>
          <w:szCs w:val="28"/>
        </w:rPr>
        <w:t xml:space="preserve">вертикальное </w:t>
      </w:r>
      <w:r w:rsidR="00B404E1" w:rsidRPr="00B404E1">
        <w:rPr>
          <w:bCs/>
          <w:szCs w:val="28"/>
        </w:rPr>
        <w:t>меню,</w:t>
      </w:r>
      <w:r w:rsidR="00973EC8">
        <w:rPr>
          <w:bCs/>
          <w:szCs w:val="28"/>
        </w:rPr>
        <w:t xml:space="preserve"> </w:t>
      </w:r>
      <w:r w:rsidR="00B404E1" w:rsidRPr="00B404E1">
        <w:rPr>
          <w:bCs/>
          <w:szCs w:val="28"/>
        </w:rPr>
        <w:t>которое содержит информацию взаимодействия пользователя</w:t>
      </w:r>
      <w:r w:rsidR="000A6ABD">
        <w:rPr>
          <w:bCs/>
          <w:szCs w:val="28"/>
        </w:rPr>
        <w:t xml:space="preserve"> с </w:t>
      </w:r>
      <w:r w:rsidR="00B404E1" w:rsidRPr="00B404E1">
        <w:rPr>
          <w:bCs/>
          <w:szCs w:val="28"/>
        </w:rPr>
        <w:t>сайтом: данные его учётной записи, его заявки</w:t>
      </w:r>
      <w:r w:rsidR="000A6ABD">
        <w:rPr>
          <w:bCs/>
          <w:szCs w:val="28"/>
        </w:rPr>
        <w:t xml:space="preserve"> на </w:t>
      </w:r>
      <w:r w:rsidR="00B404E1" w:rsidRPr="00B404E1">
        <w:rPr>
          <w:bCs/>
          <w:szCs w:val="28"/>
        </w:rPr>
        <w:t>курсы, курсы, которые пользователь проходит</w:t>
      </w:r>
      <w:r w:rsidR="000A6ABD">
        <w:rPr>
          <w:bCs/>
          <w:szCs w:val="28"/>
        </w:rPr>
        <w:t xml:space="preserve"> в </w:t>
      </w:r>
      <w:r w:rsidR="00B404E1" w:rsidRPr="00B404E1">
        <w:rPr>
          <w:bCs/>
          <w:szCs w:val="28"/>
        </w:rPr>
        <w:t>данный момент, обучающие материалы</w:t>
      </w:r>
      <w:r w:rsidR="000A6ABD">
        <w:rPr>
          <w:bCs/>
          <w:szCs w:val="28"/>
        </w:rPr>
        <w:t xml:space="preserve"> к </w:t>
      </w:r>
      <w:r w:rsidR="00B404E1" w:rsidRPr="00B404E1">
        <w:rPr>
          <w:bCs/>
          <w:szCs w:val="28"/>
        </w:rPr>
        <w:t>курсам, пройденные курсы,</w:t>
      </w:r>
      <w:r w:rsidR="000A6ABD">
        <w:rPr>
          <w:bCs/>
          <w:szCs w:val="28"/>
        </w:rPr>
        <w:t xml:space="preserve"> а </w:t>
      </w:r>
      <w:r w:rsidR="00B404E1" w:rsidRPr="00B404E1">
        <w:rPr>
          <w:bCs/>
          <w:szCs w:val="28"/>
        </w:rPr>
        <w:t>также пользовательские курсы, которые пользователь составил</w:t>
      </w:r>
      <w:r w:rsidR="000A6ABD">
        <w:rPr>
          <w:bCs/>
          <w:szCs w:val="28"/>
        </w:rPr>
        <w:t xml:space="preserve"> в </w:t>
      </w:r>
      <w:r w:rsidR="00B404E1" w:rsidRPr="00B404E1">
        <w:rPr>
          <w:bCs/>
          <w:szCs w:val="28"/>
        </w:rPr>
        <w:t>качестве индивидуального обучения.</w:t>
      </w:r>
      <w:r w:rsidR="00A63BB1" w:rsidRPr="00A63BB1">
        <w:t xml:space="preserve"> </w:t>
      </w:r>
      <w:r w:rsidR="00A63BB1" w:rsidRPr="00A63BB1">
        <w:rPr>
          <w:bCs/>
          <w:szCs w:val="28"/>
        </w:rPr>
        <w:t>Внешний вид дополнительного меню</w:t>
      </w:r>
      <w:r w:rsidR="000A6ABD">
        <w:rPr>
          <w:bCs/>
          <w:szCs w:val="28"/>
        </w:rPr>
        <w:t xml:space="preserve"> на </w:t>
      </w:r>
      <w:r w:rsidR="00F8706B">
        <w:rPr>
          <w:bCs/>
          <w:szCs w:val="28"/>
        </w:rPr>
        <w:t>странице личного кабинета</w:t>
      </w:r>
      <w:r w:rsidR="006B39B8" w:rsidRPr="006B39B8">
        <w:rPr>
          <w:bCs/>
          <w:szCs w:val="28"/>
        </w:rPr>
        <w:t xml:space="preserve"> </w:t>
      </w:r>
      <w:r w:rsidR="000A6ABD">
        <w:rPr>
          <w:bCs/>
          <w:szCs w:val="28"/>
        </w:rPr>
        <w:t>для </w:t>
      </w:r>
      <w:r w:rsidR="009E4451">
        <w:rPr>
          <w:bCs/>
          <w:szCs w:val="28"/>
        </w:rPr>
        <w:t xml:space="preserve">авторизированного </w:t>
      </w:r>
      <w:r w:rsidR="00A63BB1" w:rsidRPr="00A63BB1">
        <w:rPr>
          <w:bCs/>
          <w:szCs w:val="28"/>
        </w:rPr>
        <w:t>пользователя представлен</w:t>
      </w:r>
      <w:r w:rsidR="000A6ABD">
        <w:rPr>
          <w:bCs/>
          <w:szCs w:val="28"/>
        </w:rPr>
        <w:t xml:space="preserve"> на рисунке </w:t>
      </w:r>
      <w:r w:rsidR="00A63BB1">
        <w:rPr>
          <w:bCs/>
          <w:szCs w:val="28"/>
        </w:rPr>
        <w:t>3.</w:t>
      </w:r>
      <w:r w:rsidR="004D509B">
        <w:rPr>
          <w:bCs/>
          <w:szCs w:val="28"/>
        </w:rPr>
        <w:t>9</w:t>
      </w:r>
      <w:r w:rsidR="00496A5A">
        <w:rPr>
          <w:bCs/>
          <w:szCs w:val="28"/>
        </w:rPr>
        <w:t>.</w:t>
      </w:r>
    </w:p>
    <w:p w14:paraId="778EEDB6" w14:textId="4194C2CE" w:rsidR="00B404E1" w:rsidRDefault="00B45C91" w:rsidP="00F8706B">
      <w:pPr>
        <w:pStyle w:val="a7"/>
      </w:pPr>
      <w:r w:rsidRPr="00B45C91">
        <w:rPr>
          <w:noProof/>
        </w:rPr>
        <w:drawing>
          <wp:inline distT="0" distB="0" distL="0" distR="0" wp14:anchorId="03022471" wp14:editId="68F7EB1B">
            <wp:extent cx="2171700" cy="2296195"/>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36902" cy="2365135"/>
                    </a:xfrm>
                    <a:prstGeom prst="rect">
                      <a:avLst/>
                    </a:prstGeom>
                  </pic:spPr>
                </pic:pic>
              </a:graphicData>
            </a:graphic>
          </wp:inline>
        </w:drawing>
      </w:r>
    </w:p>
    <w:p w14:paraId="6B5A0915" w14:textId="7A4815D7" w:rsidR="00F8706B" w:rsidRPr="00F8706B" w:rsidRDefault="00F8706B" w:rsidP="00F8706B">
      <w:pPr>
        <w:pStyle w:val="a8"/>
      </w:pPr>
      <w:r>
        <w:t>Рисунок 3.</w:t>
      </w:r>
      <w:r w:rsidR="004D509B">
        <w:t>9</w:t>
      </w:r>
      <w:r w:rsidR="0010433D">
        <w:t xml:space="preserve"> – </w:t>
      </w:r>
      <w:r>
        <w:t>Внешний вид дополнительного меню</w:t>
      </w:r>
      <w:r w:rsidR="000A6ABD">
        <w:t xml:space="preserve"> для </w:t>
      </w:r>
      <w:r>
        <w:t>пользователей</w:t>
      </w:r>
    </w:p>
    <w:p w14:paraId="678C0315" w14:textId="16B7C67F" w:rsidR="0088152B" w:rsidRDefault="0088152B" w:rsidP="0088152B">
      <w:pPr>
        <w:rPr>
          <w:bCs/>
          <w:spacing w:val="4"/>
          <w:szCs w:val="28"/>
        </w:rPr>
      </w:pPr>
      <w:r w:rsidRPr="007B3609">
        <w:rPr>
          <w:bCs/>
          <w:spacing w:val="4"/>
          <w:szCs w:val="28"/>
        </w:rPr>
        <w:t>Помимо пользователей</w:t>
      </w:r>
      <w:r w:rsidRPr="0088152B">
        <w:rPr>
          <w:bCs/>
          <w:spacing w:val="4"/>
          <w:szCs w:val="28"/>
        </w:rPr>
        <w:t>-</w:t>
      </w:r>
      <w:r>
        <w:rPr>
          <w:bCs/>
          <w:spacing w:val="4"/>
          <w:szCs w:val="28"/>
        </w:rPr>
        <w:t>клиентов</w:t>
      </w:r>
      <w:r w:rsidRPr="007B3609">
        <w:rPr>
          <w:bCs/>
          <w:spacing w:val="4"/>
          <w:szCs w:val="28"/>
        </w:rPr>
        <w:t>, сайт предусмотрен</w:t>
      </w:r>
      <w:r w:rsidR="00A1324C">
        <w:rPr>
          <w:bCs/>
          <w:spacing w:val="4"/>
          <w:szCs w:val="28"/>
        </w:rPr>
        <w:t xml:space="preserve"> и </w:t>
      </w:r>
      <w:r w:rsidR="000A6ABD">
        <w:rPr>
          <w:bCs/>
          <w:spacing w:val="4"/>
          <w:szCs w:val="28"/>
        </w:rPr>
        <w:t>для </w:t>
      </w:r>
      <w:r w:rsidRPr="007B3609">
        <w:rPr>
          <w:bCs/>
          <w:spacing w:val="4"/>
          <w:szCs w:val="28"/>
        </w:rPr>
        <w:t xml:space="preserve">работников </w:t>
      </w:r>
      <w:r>
        <w:rPr>
          <w:bCs/>
          <w:spacing w:val="4"/>
          <w:szCs w:val="28"/>
        </w:rPr>
        <w:t>школы визажа «</w:t>
      </w:r>
      <w:proofErr w:type="spellStart"/>
      <w:r>
        <w:rPr>
          <w:bCs/>
          <w:spacing w:val="4"/>
          <w:szCs w:val="28"/>
          <w:lang w:val="en-US"/>
        </w:rPr>
        <w:t>Flowress</w:t>
      </w:r>
      <w:proofErr w:type="spellEnd"/>
      <w:r>
        <w:rPr>
          <w:bCs/>
          <w:spacing w:val="4"/>
          <w:szCs w:val="28"/>
        </w:rPr>
        <w:t>»</w:t>
      </w:r>
      <w:r w:rsidRPr="007B3609">
        <w:rPr>
          <w:bCs/>
          <w:spacing w:val="4"/>
          <w:szCs w:val="28"/>
        </w:rPr>
        <w:t>:</w:t>
      </w:r>
      <w:r w:rsidR="009E1299">
        <w:rPr>
          <w:bCs/>
          <w:spacing w:val="4"/>
          <w:szCs w:val="28"/>
        </w:rPr>
        <w:t xml:space="preserve"> </w:t>
      </w:r>
      <w:r w:rsidRPr="007B3609">
        <w:rPr>
          <w:bCs/>
          <w:spacing w:val="4"/>
          <w:szCs w:val="28"/>
        </w:rPr>
        <w:t>администраторов</w:t>
      </w:r>
      <w:r w:rsidR="00A1324C">
        <w:rPr>
          <w:bCs/>
          <w:spacing w:val="4"/>
          <w:szCs w:val="28"/>
        </w:rPr>
        <w:t xml:space="preserve"> и </w:t>
      </w:r>
      <w:r>
        <w:rPr>
          <w:bCs/>
          <w:spacing w:val="4"/>
          <w:szCs w:val="28"/>
        </w:rPr>
        <w:t>преподавателей</w:t>
      </w:r>
      <w:r w:rsidR="00497A0C">
        <w:rPr>
          <w:bCs/>
          <w:spacing w:val="4"/>
          <w:szCs w:val="28"/>
        </w:rPr>
        <w:t>. Для </w:t>
      </w:r>
      <w:r>
        <w:rPr>
          <w:bCs/>
          <w:spacing w:val="4"/>
          <w:szCs w:val="28"/>
        </w:rPr>
        <w:t>них предусмотрены панели администрирования</w:t>
      </w:r>
      <w:r w:rsidR="00A1324C">
        <w:rPr>
          <w:bCs/>
          <w:spacing w:val="4"/>
          <w:szCs w:val="28"/>
        </w:rPr>
        <w:t xml:space="preserve"> и </w:t>
      </w:r>
      <w:r>
        <w:rPr>
          <w:bCs/>
          <w:spacing w:val="4"/>
          <w:szCs w:val="28"/>
        </w:rPr>
        <w:t>управления.</w:t>
      </w:r>
    </w:p>
    <w:p w14:paraId="3620959F" w14:textId="2FFBF5A1" w:rsidR="009060E9" w:rsidRPr="00081B31" w:rsidRDefault="009060E9" w:rsidP="009060E9">
      <w:pPr>
        <w:rPr>
          <w:bCs/>
          <w:spacing w:val="4"/>
          <w:szCs w:val="28"/>
        </w:rPr>
      </w:pPr>
      <w:r w:rsidRPr="00081B31">
        <w:rPr>
          <w:bCs/>
          <w:spacing w:val="4"/>
          <w:szCs w:val="28"/>
        </w:rPr>
        <w:t>Администратор имеет доступ</w:t>
      </w:r>
      <w:r w:rsidR="000A6ABD" w:rsidRPr="00081B31">
        <w:rPr>
          <w:bCs/>
          <w:spacing w:val="4"/>
          <w:szCs w:val="28"/>
        </w:rPr>
        <w:t xml:space="preserve"> к </w:t>
      </w:r>
      <w:r w:rsidRPr="00081B31">
        <w:rPr>
          <w:bCs/>
          <w:spacing w:val="4"/>
          <w:szCs w:val="28"/>
        </w:rPr>
        <w:t>просмотру заявок</w:t>
      </w:r>
      <w:r w:rsidR="00A1324C" w:rsidRPr="00081B31">
        <w:rPr>
          <w:bCs/>
          <w:spacing w:val="4"/>
          <w:szCs w:val="28"/>
        </w:rPr>
        <w:t xml:space="preserve"> и </w:t>
      </w:r>
      <w:r w:rsidRPr="00081B31">
        <w:rPr>
          <w:bCs/>
          <w:spacing w:val="4"/>
          <w:szCs w:val="28"/>
        </w:rPr>
        <w:t>формы консультации, расписанию курсов</w:t>
      </w:r>
      <w:r w:rsidR="00A1324C" w:rsidRPr="00081B31">
        <w:rPr>
          <w:bCs/>
          <w:spacing w:val="4"/>
          <w:szCs w:val="28"/>
        </w:rPr>
        <w:t xml:space="preserve"> и </w:t>
      </w:r>
      <w:r w:rsidRPr="00081B31">
        <w:rPr>
          <w:bCs/>
          <w:spacing w:val="4"/>
          <w:szCs w:val="28"/>
        </w:rPr>
        <w:t>сформированных групп.</w:t>
      </w:r>
      <w:r w:rsidRPr="00081B31">
        <w:rPr>
          <w:spacing w:val="4"/>
        </w:rPr>
        <w:t xml:space="preserve"> </w:t>
      </w:r>
      <w:r w:rsidRPr="00081B31">
        <w:rPr>
          <w:bCs/>
          <w:spacing w:val="4"/>
          <w:szCs w:val="28"/>
        </w:rPr>
        <w:t>Также он может добавлять новый курс</w:t>
      </w:r>
      <w:r w:rsidR="000A6ABD" w:rsidRPr="00081B31">
        <w:rPr>
          <w:bCs/>
          <w:spacing w:val="4"/>
          <w:szCs w:val="28"/>
        </w:rPr>
        <w:t xml:space="preserve"> в </w:t>
      </w:r>
      <w:r w:rsidRPr="00081B31">
        <w:rPr>
          <w:bCs/>
          <w:spacing w:val="4"/>
          <w:szCs w:val="28"/>
        </w:rPr>
        <w:t>расписание, утверждать нового преподавателя школы, менять статус консультации</w:t>
      </w:r>
      <w:r w:rsidR="00A1324C" w:rsidRPr="00081B31">
        <w:rPr>
          <w:bCs/>
          <w:spacing w:val="4"/>
          <w:szCs w:val="28"/>
        </w:rPr>
        <w:t xml:space="preserve"> и </w:t>
      </w:r>
      <w:r w:rsidRPr="00081B31">
        <w:rPr>
          <w:bCs/>
          <w:spacing w:val="4"/>
          <w:szCs w:val="28"/>
        </w:rPr>
        <w:t>регистрации пользователей. Доступ</w:t>
      </w:r>
      <w:r w:rsidR="000A6ABD" w:rsidRPr="00081B31">
        <w:rPr>
          <w:bCs/>
          <w:spacing w:val="4"/>
          <w:szCs w:val="28"/>
        </w:rPr>
        <w:t xml:space="preserve"> к </w:t>
      </w:r>
      <w:r w:rsidRPr="00081B31">
        <w:rPr>
          <w:bCs/>
          <w:spacing w:val="4"/>
          <w:szCs w:val="28"/>
        </w:rPr>
        <w:t>перечисленным функциям осуществляется через дополнительные горизонтальное меню администратора, представленное</w:t>
      </w:r>
      <w:r w:rsidR="000A6ABD" w:rsidRPr="00081B31">
        <w:rPr>
          <w:bCs/>
          <w:spacing w:val="4"/>
          <w:szCs w:val="28"/>
        </w:rPr>
        <w:t xml:space="preserve"> на рисунке </w:t>
      </w:r>
      <w:r w:rsidRPr="00081B31">
        <w:rPr>
          <w:bCs/>
          <w:spacing w:val="4"/>
          <w:szCs w:val="28"/>
        </w:rPr>
        <w:t>3.1</w:t>
      </w:r>
      <w:r w:rsidR="004D509B" w:rsidRPr="00081B31">
        <w:rPr>
          <w:bCs/>
          <w:spacing w:val="4"/>
          <w:szCs w:val="28"/>
        </w:rPr>
        <w:t>0</w:t>
      </w:r>
      <w:r w:rsidRPr="00081B31">
        <w:rPr>
          <w:bCs/>
          <w:spacing w:val="4"/>
          <w:szCs w:val="28"/>
        </w:rPr>
        <w:t>.</w:t>
      </w:r>
    </w:p>
    <w:p w14:paraId="17B7415E" w14:textId="79AD125E" w:rsidR="009060E9" w:rsidRDefault="00054B56" w:rsidP="009060E9">
      <w:pPr>
        <w:pStyle w:val="a7"/>
      </w:pPr>
      <w:r w:rsidRPr="00054B56">
        <w:rPr>
          <w:noProof/>
        </w:rPr>
        <w:lastRenderedPageBreak/>
        <w:drawing>
          <wp:inline distT="0" distB="0" distL="0" distR="0" wp14:anchorId="7FA68B38" wp14:editId="2E86EA36">
            <wp:extent cx="6372225" cy="570230"/>
            <wp:effectExtent l="0" t="0" r="9525" b="1270"/>
            <wp:docPr id="1073742696" name="Рисунок 10737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570230"/>
                    </a:xfrm>
                    <a:prstGeom prst="rect">
                      <a:avLst/>
                    </a:prstGeom>
                  </pic:spPr>
                </pic:pic>
              </a:graphicData>
            </a:graphic>
          </wp:inline>
        </w:drawing>
      </w:r>
    </w:p>
    <w:p w14:paraId="6CBA807B" w14:textId="129F8386" w:rsidR="009060E9" w:rsidRPr="009060E9" w:rsidRDefault="009060E9" w:rsidP="009060E9">
      <w:pPr>
        <w:pStyle w:val="a8"/>
      </w:pPr>
      <w:r>
        <w:t>Рисунок 3.1</w:t>
      </w:r>
      <w:r w:rsidR="004D509B">
        <w:t>0</w:t>
      </w:r>
      <w:r w:rsidR="0010433D">
        <w:t xml:space="preserve"> – </w:t>
      </w:r>
      <w:r>
        <w:t>Внешний вид дополнительного меню</w:t>
      </w:r>
      <w:r w:rsidR="000A6ABD">
        <w:t xml:space="preserve"> для </w:t>
      </w:r>
      <w:r>
        <w:t>администратора</w:t>
      </w:r>
    </w:p>
    <w:p w14:paraId="184DE7DE" w14:textId="69307A58" w:rsidR="009060E9" w:rsidRDefault="009060E9" w:rsidP="009060E9">
      <w:pPr>
        <w:rPr>
          <w:bCs/>
          <w:szCs w:val="28"/>
        </w:rPr>
      </w:pPr>
      <w:r>
        <w:rPr>
          <w:bCs/>
          <w:szCs w:val="28"/>
        </w:rPr>
        <w:t xml:space="preserve">Преподаватель </w:t>
      </w:r>
      <w:r w:rsidR="009C0C12">
        <w:rPr>
          <w:bCs/>
          <w:szCs w:val="28"/>
        </w:rPr>
        <w:t>ш</w:t>
      </w:r>
      <w:r>
        <w:rPr>
          <w:bCs/>
          <w:szCs w:val="28"/>
        </w:rPr>
        <w:t xml:space="preserve">колы может просмотреть </w:t>
      </w:r>
      <w:r w:rsidR="007C02FA">
        <w:rPr>
          <w:bCs/>
          <w:szCs w:val="28"/>
        </w:rPr>
        <w:t xml:space="preserve">свой профиль, </w:t>
      </w:r>
      <w:r>
        <w:rPr>
          <w:bCs/>
          <w:szCs w:val="28"/>
        </w:rPr>
        <w:t>свои текущие курсы</w:t>
      </w:r>
      <w:r w:rsidR="00A1324C">
        <w:rPr>
          <w:bCs/>
          <w:szCs w:val="28"/>
        </w:rPr>
        <w:t xml:space="preserve"> и </w:t>
      </w:r>
      <w:r>
        <w:rPr>
          <w:bCs/>
          <w:szCs w:val="28"/>
        </w:rPr>
        <w:t>сформированные группы, добавить</w:t>
      </w:r>
      <w:r w:rsidR="009E1299">
        <w:rPr>
          <w:bCs/>
          <w:szCs w:val="28"/>
        </w:rPr>
        <w:t xml:space="preserve"> </w:t>
      </w:r>
      <w:r>
        <w:rPr>
          <w:bCs/>
          <w:szCs w:val="28"/>
        </w:rPr>
        <w:t>расписание курса, добавить новый курс</w:t>
      </w:r>
      <w:r w:rsidR="000A6ABD">
        <w:rPr>
          <w:bCs/>
          <w:szCs w:val="28"/>
        </w:rPr>
        <w:t xml:space="preserve"> в </w:t>
      </w:r>
      <w:r>
        <w:rPr>
          <w:bCs/>
          <w:szCs w:val="28"/>
        </w:rPr>
        <w:t xml:space="preserve">расписание, </w:t>
      </w:r>
      <w:r w:rsidR="00EE4FB2">
        <w:rPr>
          <w:bCs/>
          <w:szCs w:val="28"/>
        </w:rPr>
        <w:t>добавить обучающие материалы</w:t>
      </w:r>
      <w:r w:rsidR="00A1324C">
        <w:rPr>
          <w:bCs/>
          <w:szCs w:val="28"/>
        </w:rPr>
        <w:t xml:space="preserve"> и </w:t>
      </w:r>
      <w:r w:rsidR="00EE4FB2">
        <w:rPr>
          <w:bCs/>
          <w:szCs w:val="28"/>
        </w:rPr>
        <w:t>задание</w:t>
      </w:r>
      <w:r w:rsidR="000A6ABD">
        <w:rPr>
          <w:bCs/>
          <w:szCs w:val="28"/>
        </w:rPr>
        <w:t xml:space="preserve"> к </w:t>
      </w:r>
      <w:r w:rsidR="00EE4FB2">
        <w:rPr>
          <w:bCs/>
          <w:szCs w:val="28"/>
        </w:rPr>
        <w:t>уроку,</w:t>
      </w:r>
      <w:r w:rsidR="000A6ABD">
        <w:rPr>
          <w:bCs/>
          <w:szCs w:val="28"/>
        </w:rPr>
        <w:t xml:space="preserve"> а </w:t>
      </w:r>
      <w:r>
        <w:rPr>
          <w:bCs/>
          <w:szCs w:val="28"/>
        </w:rPr>
        <w:t>также сформировать новый вид курса.</w:t>
      </w:r>
      <w:r w:rsidR="007C02FA">
        <w:rPr>
          <w:bCs/>
          <w:szCs w:val="28"/>
        </w:rPr>
        <w:t xml:space="preserve"> Внешний вид </w:t>
      </w:r>
      <w:r w:rsidR="007C02FA" w:rsidRPr="009060E9">
        <w:rPr>
          <w:bCs/>
          <w:szCs w:val="28"/>
        </w:rPr>
        <w:t xml:space="preserve">дополнительные </w:t>
      </w:r>
      <w:r w:rsidR="007C02FA">
        <w:rPr>
          <w:bCs/>
          <w:szCs w:val="28"/>
        </w:rPr>
        <w:t>вертикального</w:t>
      </w:r>
      <w:r w:rsidR="007C02FA" w:rsidRPr="009060E9">
        <w:rPr>
          <w:bCs/>
          <w:szCs w:val="28"/>
        </w:rPr>
        <w:t xml:space="preserve"> меню </w:t>
      </w:r>
      <w:r w:rsidR="007C02FA">
        <w:rPr>
          <w:bCs/>
          <w:szCs w:val="28"/>
        </w:rPr>
        <w:t xml:space="preserve">преподавателя </w:t>
      </w:r>
      <w:r w:rsidR="007C02FA" w:rsidRPr="00A63BB1">
        <w:rPr>
          <w:bCs/>
          <w:szCs w:val="28"/>
        </w:rPr>
        <w:t>представлен</w:t>
      </w:r>
      <w:r w:rsidR="000A6ABD">
        <w:rPr>
          <w:bCs/>
          <w:szCs w:val="28"/>
        </w:rPr>
        <w:t xml:space="preserve"> на рисунке </w:t>
      </w:r>
      <w:r w:rsidR="007C02FA">
        <w:rPr>
          <w:bCs/>
          <w:szCs w:val="28"/>
        </w:rPr>
        <w:t>3.1</w:t>
      </w:r>
      <w:r w:rsidR="004D509B">
        <w:rPr>
          <w:bCs/>
          <w:szCs w:val="28"/>
        </w:rPr>
        <w:t>1</w:t>
      </w:r>
      <w:r w:rsidR="007C02FA">
        <w:rPr>
          <w:bCs/>
          <w:szCs w:val="28"/>
        </w:rPr>
        <w:t>.</w:t>
      </w:r>
    </w:p>
    <w:p w14:paraId="5A34026D" w14:textId="744CB6D0" w:rsidR="009060E9" w:rsidRDefault="00B45C91" w:rsidP="00EE4FB2">
      <w:pPr>
        <w:pStyle w:val="a7"/>
      </w:pPr>
      <w:r w:rsidRPr="00B45C91">
        <w:rPr>
          <w:noProof/>
        </w:rPr>
        <w:drawing>
          <wp:inline distT="0" distB="0" distL="0" distR="0" wp14:anchorId="3E0E3C6E" wp14:editId="28555FBA">
            <wp:extent cx="2016000" cy="2035321"/>
            <wp:effectExtent l="0" t="0" r="381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6000" cy="2035321"/>
                    </a:xfrm>
                    <a:prstGeom prst="rect">
                      <a:avLst/>
                    </a:prstGeom>
                  </pic:spPr>
                </pic:pic>
              </a:graphicData>
            </a:graphic>
          </wp:inline>
        </w:drawing>
      </w:r>
    </w:p>
    <w:p w14:paraId="14B89D16" w14:textId="7785C653" w:rsidR="00EE4FB2" w:rsidRPr="00EE4FB2" w:rsidRDefault="00EE4FB2" w:rsidP="00870BE2">
      <w:pPr>
        <w:pStyle w:val="a8"/>
      </w:pPr>
      <w:r>
        <w:t>Рисунок 3.1</w:t>
      </w:r>
      <w:r w:rsidR="004D509B">
        <w:t>1</w:t>
      </w:r>
      <w:r w:rsidR="0010433D">
        <w:t xml:space="preserve"> – </w:t>
      </w:r>
      <w:r>
        <w:t>Внешний вид дополнительного меню</w:t>
      </w:r>
      <w:r w:rsidR="000A6ABD">
        <w:t xml:space="preserve"> для </w:t>
      </w:r>
      <w:r>
        <w:t>преподавателя</w:t>
      </w:r>
    </w:p>
    <w:p w14:paraId="1D7D0A66" w14:textId="393858F0" w:rsidR="0088152B" w:rsidRDefault="00870BE2" w:rsidP="0088152B">
      <w:pPr>
        <w:rPr>
          <w:bCs/>
          <w:szCs w:val="28"/>
        </w:rPr>
      </w:pPr>
      <w:r w:rsidRPr="00870BE2">
        <w:rPr>
          <w:bCs/>
          <w:szCs w:val="28"/>
        </w:rPr>
        <w:t>В конце каждой страницы</w:t>
      </w:r>
      <w:r w:rsidR="009E1299">
        <w:rPr>
          <w:bCs/>
          <w:szCs w:val="28"/>
        </w:rPr>
        <w:t xml:space="preserve"> </w:t>
      </w:r>
      <w:r w:rsidRPr="00870BE2">
        <w:rPr>
          <w:bCs/>
          <w:szCs w:val="28"/>
        </w:rPr>
        <w:t>сайта размещён футер, представленный</w:t>
      </w:r>
      <w:r w:rsidR="000A6ABD">
        <w:rPr>
          <w:bCs/>
          <w:szCs w:val="28"/>
        </w:rPr>
        <w:t xml:space="preserve"> на рисунке </w:t>
      </w:r>
      <w:r w:rsidRPr="00870BE2">
        <w:rPr>
          <w:bCs/>
          <w:szCs w:val="28"/>
        </w:rPr>
        <w:t>3.1</w:t>
      </w:r>
      <w:r w:rsidR="004D509B">
        <w:rPr>
          <w:bCs/>
          <w:szCs w:val="28"/>
        </w:rPr>
        <w:t>2</w:t>
      </w:r>
      <w:r w:rsidRPr="00870BE2">
        <w:rPr>
          <w:bCs/>
          <w:szCs w:val="28"/>
        </w:rPr>
        <w:t>. Он дублирует основные ссылки</w:t>
      </w:r>
      <w:r w:rsidR="000A6ABD">
        <w:rPr>
          <w:bCs/>
          <w:szCs w:val="28"/>
        </w:rPr>
        <w:t xml:space="preserve"> на </w:t>
      </w:r>
      <w:r w:rsidRPr="00870BE2">
        <w:rPr>
          <w:bCs/>
          <w:szCs w:val="28"/>
        </w:rPr>
        <w:t>сайте,</w:t>
      </w:r>
      <w:r w:rsidR="000A6ABD">
        <w:rPr>
          <w:bCs/>
          <w:szCs w:val="28"/>
        </w:rPr>
        <w:t xml:space="preserve"> а </w:t>
      </w:r>
      <w:r w:rsidRPr="00870BE2">
        <w:rPr>
          <w:bCs/>
          <w:szCs w:val="28"/>
        </w:rPr>
        <w:t>также содержит ссылки</w:t>
      </w:r>
      <w:r w:rsidR="000A6ABD">
        <w:rPr>
          <w:bCs/>
          <w:szCs w:val="28"/>
        </w:rPr>
        <w:t xml:space="preserve"> на </w:t>
      </w:r>
      <w:r w:rsidRPr="00870BE2">
        <w:rPr>
          <w:bCs/>
          <w:szCs w:val="28"/>
        </w:rPr>
        <w:t>социальные сети.</w:t>
      </w:r>
    </w:p>
    <w:p w14:paraId="6E18BEAD" w14:textId="5EEB0ED3" w:rsidR="00870BE2" w:rsidRDefault="00E42834" w:rsidP="00870BE2">
      <w:pPr>
        <w:pStyle w:val="a7"/>
      </w:pPr>
      <w:r w:rsidRPr="00E42834">
        <w:rPr>
          <w:noProof/>
        </w:rPr>
        <w:drawing>
          <wp:inline distT="0" distB="0" distL="0" distR="0" wp14:anchorId="7AA49D19" wp14:editId="4F8BCC69">
            <wp:extent cx="6372225" cy="660400"/>
            <wp:effectExtent l="0" t="0" r="952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660400"/>
                    </a:xfrm>
                    <a:prstGeom prst="rect">
                      <a:avLst/>
                    </a:prstGeom>
                  </pic:spPr>
                </pic:pic>
              </a:graphicData>
            </a:graphic>
          </wp:inline>
        </w:drawing>
      </w:r>
    </w:p>
    <w:p w14:paraId="7DCA6DB8" w14:textId="0D880DBF" w:rsidR="00870BE2" w:rsidRPr="009060E9" w:rsidRDefault="00870BE2" w:rsidP="00870BE2">
      <w:pPr>
        <w:pStyle w:val="a8"/>
      </w:pPr>
      <w:r>
        <w:t>Рисунок 3.1</w:t>
      </w:r>
      <w:r w:rsidR="004D509B">
        <w:t>2</w:t>
      </w:r>
      <w:r w:rsidR="0010433D">
        <w:t xml:space="preserve"> – </w:t>
      </w:r>
      <w:r>
        <w:t>Внешний вид футера сайта</w:t>
      </w:r>
    </w:p>
    <w:p w14:paraId="1EA90B5F" w14:textId="202B1A4A" w:rsidR="00870BE2" w:rsidRPr="008D555F" w:rsidRDefault="008D555F" w:rsidP="008D555F">
      <w:pPr>
        <w:rPr>
          <w:bCs/>
          <w:spacing w:val="2"/>
          <w:szCs w:val="28"/>
        </w:rPr>
      </w:pPr>
      <w:r>
        <w:rPr>
          <w:color w:val="000000"/>
          <w:szCs w:val="28"/>
        </w:rPr>
        <w:t>На сайте существует три вида кнопок: кнопки со стрелками, направляющие</w:t>
      </w:r>
      <w:r w:rsidR="000A6ABD">
        <w:rPr>
          <w:color w:val="000000"/>
          <w:szCs w:val="28"/>
        </w:rPr>
        <w:t xml:space="preserve"> </w:t>
      </w:r>
      <w:proofErr w:type="gramStart"/>
      <w:r w:rsidR="000A6ABD">
        <w:rPr>
          <w:color w:val="000000"/>
          <w:szCs w:val="28"/>
        </w:rPr>
        <w:t>к </w:t>
      </w:r>
      <w:r>
        <w:rPr>
          <w:color w:val="000000"/>
          <w:szCs w:val="28"/>
        </w:rPr>
        <w:t>действию</w:t>
      </w:r>
      <w:proofErr w:type="gramEnd"/>
      <w:r w:rsidR="00A1324C">
        <w:rPr>
          <w:color w:val="000000"/>
          <w:szCs w:val="28"/>
        </w:rPr>
        <w:t xml:space="preserve"> и </w:t>
      </w:r>
      <w:r>
        <w:rPr>
          <w:color w:val="000000"/>
          <w:szCs w:val="28"/>
        </w:rPr>
        <w:t>ведущая</w:t>
      </w:r>
      <w:r w:rsidR="000A6ABD">
        <w:rPr>
          <w:color w:val="000000"/>
          <w:szCs w:val="28"/>
        </w:rPr>
        <w:t xml:space="preserve"> на </w:t>
      </w:r>
      <w:r>
        <w:rPr>
          <w:color w:val="000000"/>
          <w:szCs w:val="28"/>
        </w:rPr>
        <w:t>какую-то</w:t>
      </w:r>
      <w:r w:rsidR="009E1299">
        <w:rPr>
          <w:color w:val="000000"/>
          <w:szCs w:val="28"/>
        </w:rPr>
        <w:t xml:space="preserve"> </w:t>
      </w:r>
      <w:r>
        <w:rPr>
          <w:color w:val="000000"/>
          <w:szCs w:val="28"/>
        </w:rPr>
        <w:t>страницу сайта,</w:t>
      </w:r>
      <w:r w:rsidR="00A1324C">
        <w:rPr>
          <w:color w:val="000000"/>
          <w:szCs w:val="28"/>
        </w:rPr>
        <w:t xml:space="preserve"> и </w:t>
      </w:r>
      <w:r>
        <w:rPr>
          <w:color w:val="000000"/>
          <w:szCs w:val="28"/>
        </w:rPr>
        <w:t>обычные, без стрелок, использующиеся</w:t>
      </w:r>
      <w:r w:rsidR="000A6ABD">
        <w:rPr>
          <w:color w:val="000000"/>
          <w:szCs w:val="28"/>
        </w:rPr>
        <w:t xml:space="preserve"> в </w:t>
      </w:r>
      <w:r>
        <w:rPr>
          <w:color w:val="000000"/>
          <w:szCs w:val="28"/>
        </w:rPr>
        <w:t xml:space="preserve">остальных случаях. </w:t>
      </w:r>
      <w:r w:rsidR="00EF1521">
        <w:rPr>
          <w:color w:val="000000"/>
          <w:szCs w:val="28"/>
        </w:rPr>
        <w:t xml:space="preserve">При наведении появляется </w:t>
      </w:r>
      <w:proofErr w:type="gramStart"/>
      <w:r w:rsidR="00EF1521">
        <w:rPr>
          <w:color w:val="000000"/>
          <w:szCs w:val="28"/>
        </w:rPr>
        <w:t>тень</w:t>
      </w:r>
      <w:proofErr w:type="gramEnd"/>
      <w:r w:rsidR="00A1324C">
        <w:rPr>
          <w:color w:val="000000"/>
          <w:szCs w:val="28"/>
        </w:rPr>
        <w:t xml:space="preserve"> и </w:t>
      </w:r>
      <w:r w:rsidR="00EF1521">
        <w:rPr>
          <w:color w:val="000000"/>
          <w:szCs w:val="28"/>
        </w:rPr>
        <w:t>кнопка увеличивается</w:t>
      </w:r>
      <w:r w:rsidR="000A6ABD">
        <w:rPr>
          <w:color w:val="000000"/>
          <w:szCs w:val="28"/>
        </w:rPr>
        <w:t xml:space="preserve"> в </w:t>
      </w:r>
      <w:r w:rsidR="00EF1521">
        <w:rPr>
          <w:color w:val="000000"/>
          <w:szCs w:val="28"/>
        </w:rPr>
        <w:t xml:space="preserve">размере. </w:t>
      </w:r>
      <w:r w:rsidR="00761DB6">
        <w:rPr>
          <w:color w:val="000000"/>
          <w:szCs w:val="28"/>
        </w:rPr>
        <w:t>Третий</w:t>
      </w:r>
      <w:r w:rsidR="009E1299">
        <w:rPr>
          <w:color w:val="000000"/>
          <w:szCs w:val="28"/>
        </w:rPr>
        <w:t xml:space="preserve"> </w:t>
      </w:r>
      <w:r w:rsidR="00761DB6">
        <w:rPr>
          <w:color w:val="000000"/>
          <w:szCs w:val="28"/>
        </w:rPr>
        <w:t>вид кнопок разработан</w:t>
      </w:r>
      <w:r w:rsidR="000A6ABD">
        <w:rPr>
          <w:color w:val="000000"/>
          <w:szCs w:val="28"/>
        </w:rPr>
        <w:t xml:space="preserve"> для </w:t>
      </w:r>
      <w:r w:rsidR="00761DB6">
        <w:rPr>
          <w:color w:val="000000"/>
          <w:szCs w:val="28"/>
        </w:rPr>
        <w:t xml:space="preserve">панели администрирования. </w:t>
      </w:r>
      <w:r>
        <w:rPr>
          <w:bCs/>
          <w:spacing w:val="2"/>
          <w:szCs w:val="28"/>
        </w:rPr>
        <w:t>Дизайн</w:t>
      </w:r>
      <w:r w:rsidRPr="0029471A">
        <w:rPr>
          <w:bCs/>
          <w:spacing w:val="2"/>
          <w:szCs w:val="28"/>
        </w:rPr>
        <w:t xml:space="preserve"> кнопки</w:t>
      </w:r>
      <w:r w:rsidR="000A6ABD">
        <w:rPr>
          <w:bCs/>
          <w:spacing w:val="2"/>
          <w:szCs w:val="28"/>
        </w:rPr>
        <w:t xml:space="preserve"> в </w:t>
      </w:r>
      <w:r w:rsidRPr="0029471A">
        <w:rPr>
          <w:bCs/>
          <w:spacing w:val="2"/>
          <w:szCs w:val="28"/>
        </w:rPr>
        <w:t>стандартном состоянии</w:t>
      </w:r>
      <w:r w:rsidR="00A1324C">
        <w:rPr>
          <w:bCs/>
          <w:spacing w:val="2"/>
          <w:szCs w:val="28"/>
        </w:rPr>
        <w:t xml:space="preserve"> и </w:t>
      </w:r>
      <w:r w:rsidRPr="0029471A">
        <w:rPr>
          <w:bCs/>
          <w:spacing w:val="2"/>
          <w:szCs w:val="28"/>
        </w:rPr>
        <w:t>при наведении курсором мыши представлен</w:t>
      </w:r>
      <w:r w:rsidR="000A6ABD">
        <w:rPr>
          <w:bCs/>
          <w:spacing w:val="2"/>
          <w:szCs w:val="28"/>
        </w:rPr>
        <w:t xml:space="preserve"> на рисунке </w:t>
      </w:r>
      <w:r w:rsidRPr="0029471A">
        <w:rPr>
          <w:bCs/>
          <w:spacing w:val="2"/>
          <w:szCs w:val="28"/>
        </w:rPr>
        <w:t>3.1</w:t>
      </w:r>
      <w:r w:rsidR="004D509B">
        <w:rPr>
          <w:bCs/>
          <w:spacing w:val="2"/>
          <w:szCs w:val="28"/>
        </w:rPr>
        <w:t>3</w:t>
      </w:r>
      <w:r w:rsidRPr="0029471A">
        <w:rPr>
          <w:bCs/>
          <w:spacing w:val="2"/>
          <w:szCs w:val="28"/>
        </w:rPr>
        <w:t>.</w:t>
      </w:r>
    </w:p>
    <w:p w14:paraId="34A3B59F" w14:textId="79EA5FD1" w:rsidR="008D555F" w:rsidRDefault="006955D4" w:rsidP="008D555F">
      <w:pPr>
        <w:pStyle w:val="a7"/>
        <w:rPr>
          <w:noProof/>
        </w:rPr>
      </w:pPr>
      <w:r>
        <w:rPr>
          <w:noProof/>
        </w:rPr>
        <w:drawing>
          <wp:inline distT="0" distB="0" distL="0" distR="0" wp14:anchorId="442C6F4D" wp14:editId="1D67A665">
            <wp:extent cx="4788332" cy="654685"/>
            <wp:effectExtent l="19050" t="19050" r="12700" b="1206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rotWithShape="1">
                    <a:blip r:embed="rId49">
                      <a:extLst>
                        <a:ext uri="{28A0092B-C50C-407E-A947-70E740481C1C}">
                          <a14:useLocalDpi xmlns:a14="http://schemas.microsoft.com/office/drawing/2010/main" val="0"/>
                        </a:ext>
                      </a:extLst>
                    </a:blip>
                    <a:srcRect l="1943" t="13409" r="4036" b="9713"/>
                    <a:stretch/>
                  </pic:blipFill>
                  <pic:spPr bwMode="auto">
                    <a:xfrm>
                      <a:off x="0" y="0"/>
                      <a:ext cx="4913910" cy="67185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r w:rsidR="008D555F" w:rsidRPr="008D555F">
        <w:rPr>
          <w:noProof/>
        </w:rPr>
        <w:t xml:space="preserve"> </w:t>
      </w:r>
    </w:p>
    <w:p w14:paraId="4DFF9EEF" w14:textId="5E831D92" w:rsidR="008D555F" w:rsidRDefault="008D555F" w:rsidP="00902871">
      <w:pPr>
        <w:pStyle w:val="affc"/>
        <w:spacing w:after="0"/>
      </w:pPr>
      <w:r>
        <w:t>Рисунок 3.1</w:t>
      </w:r>
      <w:r w:rsidR="004D509B">
        <w:t>3</w:t>
      </w:r>
      <w:r w:rsidR="0010433D">
        <w:t xml:space="preserve"> – </w:t>
      </w:r>
      <w:r>
        <w:t>Дизайн кнопки</w:t>
      </w:r>
    </w:p>
    <w:p w14:paraId="60FFFAEE" w14:textId="5858F05D" w:rsidR="0054305F" w:rsidRPr="008D555F" w:rsidRDefault="001036FE" w:rsidP="0054305F">
      <w:pPr>
        <w:rPr>
          <w:bCs/>
          <w:spacing w:val="2"/>
          <w:szCs w:val="28"/>
        </w:rPr>
      </w:pPr>
      <w:r w:rsidRPr="008E4B64">
        <w:rPr>
          <w:bCs/>
          <w:spacing w:val="6"/>
          <w:szCs w:val="28"/>
        </w:rPr>
        <w:lastRenderedPageBreak/>
        <w:t>Ссылки</w:t>
      </w:r>
      <w:r w:rsidR="000A6ABD">
        <w:rPr>
          <w:bCs/>
          <w:spacing w:val="6"/>
          <w:szCs w:val="28"/>
        </w:rPr>
        <w:t xml:space="preserve"> на </w:t>
      </w:r>
      <w:r>
        <w:rPr>
          <w:bCs/>
          <w:spacing w:val="6"/>
          <w:szCs w:val="28"/>
        </w:rPr>
        <w:t>сайте</w:t>
      </w:r>
      <w:r w:rsidRPr="008E4B64">
        <w:rPr>
          <w:bCs/>
          <w:spacing w:val="6"/>
          <w:szCs w:val="28"/>
        </w:rPr>
        <w:t>,</w:t>
      </w:r>
      <w:r w:rsidR="009E1299">
        <w:rPr>
          <w:bCs/>
          <w:spacing w:val="6"/>
          <w:szCs w:val="28"/>
        </w:rPr>
        <w:t xml:space="preserve"> </w:t>
      </w:r>
      <w:r w:rsidRPr="008E4B64">
        <w:rPr>
          <w:bCs/>
          <w:spacing w:val="6"/>
          <w:szCs w:val="28"/>
        </w:rPr>
        <w:t>аналогично кнопкам, имеют два состояния: при наведении</w:t>
      </w:r>
      <w:r w:rsidR="00A1324C">
        <w:rPr>
          <w:bCs/>
          <w:spacing w:val="6"/>
          <w:szCs w:val="28"/>
        </w:rPr>
        <w:t xml:space="preserve"> и </w:t>
      </w:r>
      <w:r w:rsidRPr="008E4B64">
        <w:rPr>
          <w:bCs/>
          <w:spacing w:val="6"/>
          <w:szCs w:val="28"/>
        </w:rPr>
        <w:t>стандартное.</w:t>
      </w:r>
      <w:r>
        <w:rPr>
          <w:bCs/>
          <w:spacing w:val="6"/>
          <w:szCs w:val="28"/>
        </w:rPr>
        <w:t xml:space="preserve"> </w:t>
      </w:r>
      <w:r w:rsidR="0054305F" w:rsidRPr="008E4B64">
        <w:rPr>
          <w:bCs/>
          <w:spacing w:val="6"/>
          <w:szCs w:val="28"/>
        </w:rPr>
        <w:t>При наведении</w:t>
      </w:r>
      <w:r w:rsidR="000A6ABD">
        <w:rPr>
          <w:bCs/>
          <w:spacing w:val="6"/>
          <w:szCs w:val="28"/>
        </w:rPr>
        <w:t> у </w:t>
      </w:r>
      <w:r w:rsidR="0054305F" w:rsidRPr="008E4B64">
        <w:rPr>
          <w:bCs/>
          <w:spacing w:val="6"/>
          <w:szCs w:val="28"/>
        </w:rPr>
        <w:t>ссылки анимировано появляется подчеркивание, что является визуальным подтверждением того, что ссылка активна</w:t>
      </w:r>
      <w:r w:rsidR="00A1324C">
        <w:rPr>
          <w:bCs/>
          <w:spacing w:val="6"/>
          <w:szCs w:val="28"/>
        </w:rPr>
        <w:t xml:space="preserve"> и </w:t>
      </w:r>
      <w:r w:rsidR="0054305F" w:rsidRPr="008E4B64">
        <w:rPr>
          <w:bCs/>
          <w:spacing w:val="6"/>
          <w:szCs w:val="28"/>
        </w:rPr>
        <w:t>может быть нажата.</w:t>
      </w:r>
      <w:r w:rsidR="0054305F" w:rsidRPr="0054305F">
        <w:rPr>
          <w:bCs/>
          <w:spacing w:val="2"/>
          <w:szCs w:val="28"/>
        </w:rPr>
        <w:t xml:space="preserve"> </w:t>
      </w:r>
      <w:r w:rsidR="0054305F">
        <w:rPr>
          <w:bCs/>
          <w:spacing w:val="2"/>
          <w:szCs w:val="28"/>
        </w:rPr>
        <w:t>Внешний вид ссылок</w:t>
      </w:r>
      <w:r w:rsidR="0054305F" w:rsidRPr="0029471A">
        <w:rPr>
          <w:bCs/>
          <w:spacing w:val="2"/>
          <w:szCs w:val="28"/>
        </w:rPr>
        <w:t xml:space="preserve"> представлен</w:t>
      </w:r>
      <w:r w:rsidR="000A6ABD">
        <w:rPr>
          <w:bCs/>
          <w:spacing w:val="2"/>
          <w:szCs w:val="28"/>
        </w:rPr>
        <w:t xml:space="preserve"> на рисунке </w:t>
      </w:r>
      <w:r w:rsidR="0054305F" w:rsidRPr="0029471A">
        <w:rPr>
          <w:bCs/>
          <w:spacing w:val="2"/>
          <w:szCs w:val="28"/>
        </w:rPr>
        <w:t>3.1</w:t>
      </w:r>
      <w:r w:rsidR="00E0364F">
        <w:rPr>
          <w:bCs/>
          <w:spacing w:val="2"/>
          <w:szCs w:val="28"/>
        </w:rPr>
        <w:t>4</w:t>
      </w:r>
      <w:r w:rsidR="0054305F" w:rsidRPr="0029471A">
        <w:rPr>
          <w:bCs/>
          <w:spacing w:val="2"/>
          <w:szCs w:val="28"/>
        </w:rPr>
        <w:t>.</w:t>
      </w:r>
    </w:p>
    <w:p w14:paraId="5C93DA42" w14:textId="2DCA6E0C" w:rsidR="0054305F" w:rsidRDefault="0054305F" w:rsidP="0054305F">
      <w:pPr>
        <w:pStyle w:val="a7"/>
        <w:rPr>
          <w:bCs/>
          <w:spacing w:val="6"/>
          <w:szCs w:val="28"/>
        </w:rPr>
      </w:pPr>
      <w:r>
        <w:rPr>
          <w:noProof/>
        </w:rPr>
        <w:drawing>
          <wp:inline distT="0" distB="0" distL="0" distR="0" wp14:anchorId="6130D97F" wp14:editId="5A494291">
            <wp:extent cx="3490232" cy="464820"/>
            <wp:effectExtent l="0" t="0" r="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7439" cy="493747"/>
                    </a:xfrm>
                    <a:prstGeom prst="rect">
                      <a:avLst/>
                    </a:prstGeom>
                  </pic:spPr>
                </pic:pic>
              </a:graphicData>
            </a:graphic>
          </wp:inline>
        </w:drawing>
      </w:r>
    </w:p>
    <w:p w14:paraId="65D673D2" w14:textId="437DB801" w:rsidR="0054305F" w:rsidRPr="009F2710" w:rsidRDefault="0054305F" w:rsidP="009F2710">
      <w:pPr>
        <w:pStyle w:val="a8"/>
      </w:pPr>
      <w:r>
        <w:t>Рисунок 3.1</w:t>
      </w:r>
      <w:r w:rsidR="00E0364F">
        <w:t>4</w:t>
      </w:r>
      <w:r w:rsidR="0010433D">
        <w:t xml:space="preserve"> – </w:t>
      </w:r>
      <w:r>
        <w:t>Внешний вид ссылок</w:t>
      </w:r>
    </w:p>
    <w:p w14:paraId="6A994790" w14:textId="752622B2" w:rsidR="008D555F" w:rsidRDefault="001036FE" w:rsidP="001036FE">
      <w:r>
        <w:rPr>
          <w:bCs/>
          <w:spacing w:val="6"/>
          <w:szCs w:val="28"/>
        </w:rPr>
        <w:t>В личном кабинете</w:t>
      </w:r>
      <w:r w:rsidR="00140A74">
        <w:rPr>
          <w:bCs/>
          <w:spacing w:val="6"/>
          <w:szCs w:val="28"/>
        </w:rPr>
        <w:t>,</w:t>
      </w:r>
      <w:r w:rsidR="009E1299">
        <w:rPr>
          <w:bCs/>
          <w:spacing w:val="6"/>
          <w:szCs w:val="28"/>
        </w:rPr>
        <w:t xml:space="preserve"> </w:t>
      </w:r>
      <w:r w:rsidR="00140A74">
        <w:rPr>
          <w:bCs/>
          <w:spacing w:val="6"/>
          <w:szCs w:val="28"/>
        </w:rPr>
        <w:t>панели управления</w:t>
      </w:r>
      <w:r w:rsidR="00A1324C">
        <w:rPr>
          <w:bCs/>
          <w:spacing w:val="6"/>
          <w:szCs w:val="28"/>
        </w:rPr>
        <w:t xml:space="preserve"> и </w:t>
      </w:r>
      <w:r w:rsidR="00140A74">
        <w:rPr>
          <w:bCs/>
          <w:spacing w:val="6"/>
          <w:szCs w:val="28"/>
        </w:rPr>
        <w:t>администрирования</w:t>
      </w:r>
      <w:r w:rsidR="000A6ABD">
        <w:rPr>
          <w:bCs/>
          <w:spacing w:val="6"/>
          <w:szCs w:val="28"/>
        </w:rPr>
        <w:t xml:space="preserve"> в </w:t>
      </w:r>
      <w:r w:rsidR="00D822BC">
        <w:rPr>
          <w:bCs/>
          <w:spacing w:val="6"/>
          <w:szCs w:val="28"/>
        </w:rPr>
        <w:t xml:space="preserve">дополнительном меню </w:t>
      </w:r>
      <w:r>
        <w:rPr>
          <w:bCs/>
          <w:spacing w:val="6"/>
          <w:szCs w:val="28"/>
        </w:rPr>
        <w:t xml:space="preserve">ссылки </w:t>
      </w:r>
      <w:r w:rsidR="00140A74">
        <w:rPr>
          <w:bCs/>
          <w:spacing w:val="6"/>
          <w:szCs w:val="28"/>
        </w:rPr>
        <w:t>имеют также состояния «активная», котор</w:t>
      </w:r>
      <w:r w:rsidR="005561A8">
        <w:rPr>
          <w:bCs/>
          <w:spacing w:val="6"/>
          <w:szCs w:val="28"/>
        </w:rPr>
        <w:t>ые</w:t>
      </w:r>
      <w:r w:rsidR="00140A74">
        <w:rPr>
          <w:bCs/>
          <w:spacing w:val="6"/>
          <w:szCs w:val="28"/>
        </w:rPr>
        <w:t xml:space="preserve"> указывает,</w:t>
      </w:r>
      <w:r w:rsidR="000A6ABD">
        <w:rPr>
          <w:bCs/>
          <w:spacing w:val="6"/>
          <w:szCs w:val="28"/>
        </w:rPr>
        <w:t xml:space="preserve"> в </w:t>
      </w:r>
      <w:r w:rsidR="00140A74">
        <w:rPr>
          <w:bCs/>
          <w:spacing w:val="6"/>
          <w:szCs w:val="28"/>
        </w:rPr>
        <w:t>каком блоке</w:t>
      </w:r>
      <w:r w:rsidR="00140A74">
        <w:t xml:space="preserve"> сейчас находится пользовател</w:t>
      </w:r>
      <w:r w:rsidR="009F2710">
        <w:t>ь</w:t>
      </w:r>
      <w:r w:rsidR="005561A8">
        <w:t xml:space="preserve"> (рисунок 3.1</w:t>
      </w:r>
      <w:r w:rsidR="00E0364F">
        <w:t>5</w:t>
      </w:r>
      <w:r w:rsidR="005561A8">
        <w:t>).</w:t>
      </w:r>
    </w:p>
    <w:p w14:paraId="604F744B" w14:textId="2452C9D9" w:rsidR="00D822BC" w:rsidRDefault="00CD1FD3" w:rsidP="00D822BC">
      <w:pPr>
        <w:pStyle w:val="a7"/>
      </w:pPr>
      <w:r w:rsidRPr="00CD1FD3">
        <w:rPr>
          <w:noProof/>
        </w:rPr>
        <w:drawing>
          <wp:inline distT="0" distB="0" distL="0" distR="0" wp14:anchorId="171646C0" wp14:editId="6FE6D35F">
            <wp:extent cx="5966460" cy="474980"/>
            <wp:effectExtent l="19050" t="19050" r="15240" b="20320"/>
            <wp:docPr id="1073742697" name="Рисунок 107374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0651" r="1797"/>
                    <a:stretch/>
                  </pic:blipFill>
                  <pic:spPr bwMode="auto">
                    <a:xfrm>
                      <a:off x="0" y="0"/>
                      <a:ext cx="5998304" cy="4775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FA7483F" w14:textId="7363B42C" w:rsidR="00D822BC" w:rsidRPr="009F2710" w:rsidRDefault="00D822BC" w:rsidP="00D822BC">
      <w:pPr>
        <w:pStyle w:val="a8"/>
      </w:pPr>
      <w:r>
        <w:t>Рисунок 3.1</w:t>
      </w:r>
      <w:r w:rsidR="00E0364F">
        <w:t>5</w:t>
      </w:r>
      <w:r w:rsidR="0010433D">
        <w:t xml:space="preserve"> – </w:t>
      </w:r>
      <w:r>
        <w:t>Внешний вид ссылок</w:t>
      </w:r>
      <w:r w:rsidR="000A6ABD">
        <w:t xml:space="preserve"> в </w:t>
      </w:r>
      <w:r>
        <w:t>дополнительном меню</w:t>
      </w:r>
    </w:p>
    <w:p w14:paraId="6AF9376D" w14:textId="08B6B2E4" w:rsidR="0086035F" w:rsidRDefault="0086035F" w:rsidP="0086035F">
      <w:r>
        <w:t>Для поддержания единой</w:t>
      </w:r>
      <w:r w:rsidR="009E1299">
        <w:t xml:space="preserve"> </w:t>
      </w:r>
      <w:r>
        <w:t>стилистики сайта, были разработаны иконки социальных сетей</w:t>
      </w:r>
      <w:r w:rsidR="00A1324C">
        <w:t xml:space="preserve"> и </w:t>
      </w:r>
      <w:r>
        <w:t>мессенджеров, которые представлены</w:t>
      </w:r>
      <w:r w:rsidR="000A6ABD">
        <w:t xml:space="preserve"> на рисунке </w:t>
      </w:r>
      <w:r>
        <w:t xml:space="preserve">3.17. </w:t>
      </w:r>
      <w:r w:rsidR="00E328DF">
        <w:t>Когда</w:t>
      </w:r>
      <w:r>
        <w:t xml:space="preserve"> иконки соответствуют стилю веб-ресурса, посетители восприним</w:t>
      </w:r>
      <w:r w:rsidR="00E328DF">
        <w:t>ают</w:t>
      </w:r>
      <w:r>
        <w:t xml:space="preserve"> их более положительно</w:t>
      </w:r>
      <w:r w:rsidR="00A1324C">
        <w:t xml:space="preserve"> и </w:t>
      </w:r>
      <w:r w:rsidR="00F040ED">
        <w:t>чаще переходят по ссылкам</w:t>
      </w:r>
      <w:r w:rsidR="00E328DF">
        <w:t>.</w:t>
      </w:r>
    </w:p>
    <w:p w14:paraId="569D82F7" w14:textId="34E7A800" w:rsidR="00D822BC" w:rsidRDefault="00D008C1" w:rsidP="00B54C53">
      <w:pPr>
        <w:pStyle w:val="a7"/>
      </w:pPr>
      <w:r w:rsidRPr="00D008C1">
        <w:rPr>
          <w:noProof/>
        </w:rPr>
        <w:drawing>
          <wp:inline distT="0" distB="0" distL="0" distR="0" wp14:anchorId="3624D2A1" wp14:editId="1645949E">
            <wp:extent cx="2147777" cy="610196"/>
            <wp:effectExtent l="19050" t="19050" r="24130" b="19050"/>
            <wp:docPr id="1073742698" name="Рисунок 107374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2280" cy="631363"/>
                    </a:xfrm>
                    <a:prstGeom prst="rect">
                      <a:avLst/>
                    </a:prstGeom>
                    <a:ln w="3175">
                      <a:solidFill>
                        <a:schemeClr val="tx1"/>
                      </a:solidFill>
                    </a:ln>
                  </pic:spPr>
                </pic:pic>
              </a:graphicData>
            </a:graphic>
          </wp:inline>
        </w:drawing>
      </w:r>
    </w:p>
    <w:p w14:paraId="26AC8F99" w14:textId="368C2436" w:rsidR="00BD634F" w:rsidRPr="009F2710" w:rsidRDefault="00BD634F" w:rsidP="00BD634F">
      <w:pPr>
        <w:pStyle w:val="a8"/>
      </w:pPr>
      <w:r>
        <w:t>Рисунок 3.17</w:t>
      </w:r>
      <w:r w:rsidR="0010433D">
        <w:t xml:space="preserve"> – </w:t>
      </w:r>
      <w:r>
        <w:t>Внешний иконок социальных сетей</w:t>
      </w:r>
      <w:r w:rsidR="00A1324C">
        <w:t xml:space="preserve"> и </w:t>
      </w:r>
      <w:r w:rsidR="00B5074B">
        <w:t>мессенджеров</w:t>
      </w:r>
    </w:p>
    <w:p w14:paraId="1CC402CF" w14:textId="761753B4" w:rsidR="00BD634F" w:rsidRDefault="002B2009" w:rsidP="002B2009">
      <w:r>
        <w:t>Для оценивания пройденного</w:t>
      </w:r>
      <w:r w:rsidR="009E1299">
        <w:t xml:space="preserve"> </w:t>
      </w:r>
      <w:r>
        <w:t>курса</w:t>
      </w:r>
      <w:r w:rsidR="00A1324C">
        <w:t xml:space="preserve"> и </w:t>
      </w:r>
      <w:r>
        <w:t>преподавателя используются иконки</w:t>
      </w:r>
      <w:r w:rsidR="000A6ABD">
        <w:t xml:space="preserve"> в </w:t>
      </w:r>
      <w:r>
        <w:t>виде губ.</w:t>
      </w:r>
      <w:r w:rsidR="00A67529">
        <w:t xml:space="preserve"> Этот нестандартный вид привлекает внимание</w:t>
      </w:r>
      <w:r w:rsidR="00A1324C">
        <w:t xml:space="preserve"> и </w:t>
      </w:r>
      <w:r w:rsidR="00A67529">
        <w:t>интерес пользователей.</w:t>
      </w:r>
      <w:r>
        <w:t xml:space="preserve"> Количество «накрашенных» губ соответствует количеству баллов оценки.</w:t>
      </w:r>
      <w:r w:rsidR="00422644">
        <w:t xml:space="preserve"> Иконки оценки представлены</w:t>
      </w:r>
      <w:r w:rsidR="000A6ABD">
        <w:t xml:space="preserve"> на рисунке </w:t>
      </w:r>
      <w:r w:rsidR="00422644">
        <w:t>3.18.</w:t>
      </w:r>
    </w:p>
    <w:p w14:paraId="0F21B183" w14:textId="5ED85747" w:rsidR="002B2009" w:rsidRDefault="00D008C1" w:rsidP="002B2009">
      <w:pPr>
        <w:pStyle w:val="a7"/>
      </w:pPr>
      <w:r w:rsidRPr="00D008C1">
        <w:rPr>
          <w:noProof/>
        </w:rPr>
        <w:drawing>
          <wp:inline distT="0" distB="0" distL="0" distR="0" wp14:anchorId="2C991869" wp14:editId="18418A43">
            <wp:extent cx="3336774" cy="508746"/>
            <wp:effectExtent l="19050" t="19050" r="16510" b="24765"/>
            <wp:docPr id="1073742693" name="Рисунок 107374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8642" cy="542573"/>
                    </a:xfrm>
                    <a:prstGeom prst="rect">
                      <a:avLst/>
                    </a:prstGeom>
                    <a:ln w="3175">
                      <a:solidFill>
                        <a:schemeClr val="tx1"/>
                      </a:solidFill>
                    </a:ln>
                  </pic:spPr>
                </pic:pic>
              </a:graphicData>
            </a:graphic>
          </wp:inline>
        </w:drawing>
      </w:r>
    </w:p>
    <w:p w14:paraId="363F91AB" w14:textId="79DD15DD" w:rsidR="00F048C7" w:rsidRPr="009F2710" w:rsidRDefault="00F048C7" w:rsidP="00F048C7">
      <w:pPr>
        <w:pStyle w:val="a8"/>
      </w:pPr>
      <w:r>
        <w:t>Рисунок 3.18</w:t>
      </w:r>
      <w:r w:rsidR="0010433D">
        <w:t xml:space="preserve"> – </w:t>
      </w:r>
      <w:r>
        <w:t>Внешний иконок оценки</w:t>
      </w:r>
    </w:p>
    <w:p w14:paraId="44D2001C" w14:textId="560F3148" w:rsidR="00AF1229" w:rsidRPr="003F6B44" w:rsidRDefault="00AF1229" w:rsidP="00D12147">
      <w:pPr>
        <w:rPr>
          <w:spacing w:val="-6"/>
        </w:rPr>
      </w:pPr>
      <w:r w:rsidRPr="003F6B44">
        <w:rPr>
          <w:spacing w:val="-6"/>
        </w:rPr>
        <w:t>Помимо стандартных функциональных элементов</w:t>
      </w:r>
      <w:r w:rsidR="000A6ABD" w:rsidRPr="003F6B44">
        <w:rPr>
          <w:spacing w:val="-6"/>
        </w:rPr>
        <w:t xml:space="preserve"> для </w:t>
      </w:r>
      <w:r w:rsidRPr="003F6B44">
        <w:rPr>
          <w:spacing w:val="-6"/>
        </w:rPr>
        <w:t xml:space="preserve">страниц разрабатываемого веб-приложения был подготовлен ряд изображений </w:t>
      </w:r>
      <w:r w:rsidR="00D12147" w:rsidRPr="003F6B44">
        <w:rPr>
          <w:spacing w:val="-6"/>
        </w:rPr>
        <w:t>веточек</w:t>
      </w:r>
      <w:r w:rsidR="00A1324C">
        <w:rPr>
          <w:spacing w:val="-6"/>
        </w:rPr>
        <w:t xml:space="preserve"> и </w:t>
      </w:r>
      <w:r w:rsidR="00842613" w:rsidRPr="003F6B44">
        <w:rPr>
          <w:spacing w:val="-6"/>
        </w:rPr>
        <w:t>цветов</w:t>
      </w:r>
      <w:r w:rsidRPr="003F6B44">
        <w:rPr>
          <w:spacing w:val="-6"/>
        </w:rPr>
        <w:t>, выполненных</w:t>
      </w:r>
      <w:r w:rsidR="000A6ABD" w:rsidRPr="003F6B44">
        <w:rPr>
          <w:spacing w:val="-6"/>
        </w:rPr>
        <w:t xml:space="preserve"> в </w:t>
      </w:r>
      <w:r w:rsidRPr="003F6B44">
        <w:rPr>
          <w:spacing w:val="-6"/>
        </w:rPr>
        <w:t>едином стилистическом оформлении</w:t>
      </w:r>
      <w:r w:rsidR="000A6ABD" w:rsidRPr="003F6B44">
        <w:rPr>
          <w:spacing w:val="-6"/>
        </w:rPr>
        <w:t xml:space="preserve"> в </w:t>
      </w:r>
      <w:r w:rsidRPr="003F6B44">
        <w:rPr>
          <w:spacing w:val="-6"/>
        </w:rPr>
        <w:t xml:space="preserve">формате </w:t>
      </w:r>
      <w:proofErr w:type="spellStart"/>
      <w:r w:rsidRPr="003F6B44">
        <w:rPr>
          <w:spacing w:val="-6"/>
        </w:rPr>
        <w:t>png</w:t>
      </w:r>
      <w:proofErr w:type="spellEnd"/>
      <w:r w:rsidRPr="003F6B44">
        <w:rPr>
          <w:spacing w:val="-6"/>
        </w:rPr>
        <w:t>.</w:t>
      </w:r>
      <w:r w:rsidR="000277BB" w:rsidRPr="003F6B44">
        <w:rPr>
          <w:spacing w:val="-6"/>
        </w:rPr>
        <w:t xml:space="preserve"> </w:t>
      </w:r>
      <w:r w:rsidR="00842613" w:rsidRPr="003F6B44">
        <w:rPr>
          <w:spacing w:val="-6"/>
        </w:rPr>
        <w:t>Цветы часто ассоциируются</w:t>
      </w:r>
      <w:r w:rsidR="000A6ABD" w:rsidRPr="003F6B44">
        <w:rPr>
          <w:spacing w:val="-6"/>
        </w:rPr>
        <w:t xml:space="preserve"> с </w:t>
      </w:r>
      <w:r w:rsidR="00842613" w:rsidRPr="003F6B44">
        <w:rPr>
          <w:spacing w:val="-6"/>
        </w:rPr>
        <w:t>красотой, природой</w:t>
      </w:r>
      <w:r w:rsidR="00A1324C">
        <w:rPr>
          <w:spacing w:val="-6"/>
        </w:rPr>
        <w:t xml:space="preserve"> и </w:t>
      </w:r>
      <w:r w:rsidR="00842613" w:rsidRPr="003F6B44">
        <w:rPr>
          <w:spacing w:val="-6"/>
        </w:rPr>
        <w:t>женственностью, что соответствует концепции школы визажа</w:t>
      </w:r>
      <w:r w:rsidR="005D2B40" w:rsidRPr="003F6B44">
        <w:rPr>
          <w:spacing w:val="-6"/>
        </w:rPr>
        <w:t>. Школа</w:t>
      </w:r>
      <w:r w:rsidR="00842613" w:rsidRPr="003F6B44">
        <w:rPr>
          <w:spacing w:val="-6"/>
        </w:rPr>
        <w:t xml:space="preserve"> занимается </w:t>
      </w:r>
      <w:r w:rsidR="00D12147" w:rsidRPr="003F6B44">
        <w:rPr>
          <w:spacing w:val="-6"/>
        </w:rPr>
        <w:t>обучением</w:t>
      </w:r>
      <w:r w:rsidR="00A1324C">
        <w:rPr>
          <w:spacing w:val="-6"/>
        </w:rPr>
        <w:t xml:space="preserve"> и </w:t>
      </w:r>
      <w:r w:rsidR="00D12147" w:rsidRPr="003F6B44">
        <w:rPr>
          <w:spacing w:val="-6"/>
        </w:rPr>
        <w:t>продвижением искусства макияжа, который также</w:t>
      </w:r>
      <w:r w:rsidR="005D2B40" w:rsidRPr="003F6B44">
        <w:rPr>
          <w:spacing w:val="-6"/>
        </w:rPr>
        <w:t>, как</w:t>
      </w:r>
      <w:r w:rsidR="00A1324C">
        <w:rPr>
          <w:spacing w:val="-6"/>
        </w:rPr>
        <w:t xml:space="preserve"> и </w:t>
      </w:r>
      <w:r w:rsidR="005D2B40" w:rsidRPr="003F6B44">
        <w:rPr>
          <w:spacing w:val="-6"/>
        </w:rPr>
        <w:t>цветы,</w:t>
      </w:r>
      <w:r w:rsidR="00D12147" w:rsidRPr="003F6B44">
        <w:rPr>
          <w:spacing w:val="-6"/>
        </w:rPr>
        <w:t xml:space="preserve"> призван подчеркивать красоту</w:t>
      </w:r>
      <w:r w:rsidR="00A1324C">
        <w:rPr>
          <w:spacing w:val="-6"/>
        </w:rPr>
        <w:t xml:space="preserve"> и </w:t>
      </w:r>
      <w:r w:rsidR="00D12147" w:rsidRPr="003F6B44">
        <w:rPr>
          <w:spacing w:val="-6"/>
        </w:rPr>
        <w:t>эстетику.</w:t>
      </w:r>
      <w:r w:rsidR="000277BB" w:rsidRPr="003F6B44">
        <w:rPr>
          <w:spacing w:val="-6"/>
        </w:rPr>
        <w:t xml:space="preserve"> </w:t>
      </w:r>
      <w:r w:rsidR="00D12147" w:rsidRPr="003F6B44">
        <w:rPr>
          <w:spacing w:val="-6"/>
        </w:rPr>
        <w:t xml:space="preserve">Цветы могут служить источником </w:t>
      </w:r>
      <w:r w:rsidR="00D12147" w:rsidRPr="003F6B44">
        <w:rPr>
          <w:spacing w:val="-6"/>
        </w:rPr>
        <w:lastRenderedPageBreak/>
        <w:t>вдохновения</w:t>
      </w:r>
      <w:r w:rsidR="000A6ABD" w:rsidRPr="003F6B44">
        <w:rPr>
          <w:spacing w:val="-6"/>
        </w:rPr>
        <w:t xml:space="preserve"> для </w:t>
      </w:r>
      <w:r w:rsidR="00D12147" w:rsidRPr="003F6B44">
        <w:rPr>
          <w:spacing w:val="-6"/>
        </w:rPr>
        <w:t>визажистов, предлагая новые цветовые палитры, текстуры</w:t>
      </w:r>
      <w:r w:rsidR="00A1324C">
        <w:rPr>
          <w:spacing w:val="-6"/>
        </w:rPr>
        <w:t xml:space="preserve"> и </w:t>
      </w:r>
      <w:r w:rsidR="00D12147" w:rsidRPr="003F6B44">
        <w:rPr>
          <w:spacing w:val="-6"/>
        </w:rPr>
        <w:t xml:space="preserve">дизайнерские решения. </w:t>
      </w:r>
      <w:r w:rsidR="00842613" w:rsidRPr="003F6B44">
        <w:rPr>
          <w:spacing w:val="-6"/>
        </w:rPr>
        <w:t>Они используются</w:t>
      </w:r>
      <w:r w:rsidR="000A6ABD" w:rsidRPr="003F6B44">
        <w:rPr>
          <w:spacing w:val="-6"/>
        </w:rPr>
        <w:t xml:space="preserve"> для </w:t>
      </w:r>
      <w:r w:rsidR="00842613" w:rsidRPr="003F6B44">
        <w:rPr>
          <w:spacing w:val="-6"/>
        </w:rPr>
        <w:t>создания приятной</w:t>
      </w:r>
      <w:r w:rsidR="00A1324C">
        <w:rPr>
          <w:spacing w:val="-6"/>
        </w:rPr>
        <w:t xml:space="preserve"> и </w:t>
      </w:r>
      <w:r w:rsidR="00842613" w:rsidRPr="003F6B44">
        <w:rPr>
          <w:spacing w:val="-6"/>
        </w:rPr>
        <w:t>вдохновляющей атмосферы</w:t>
      </w:r>
      <w:r w:rsidR="00A1324C">
        <w:rPr>
          <w:spacing w:val="-6"/>
        </w:rPr>
        <w:t xml:space="preserve"> и </w:t>
      </w:r>
      <w:r w:rsidR="00842613" w:rsidRPr="003F6B44">
        <w:rPr>
          <w:spacing w:val="-6"/>
        </w:rPr>
        <w:t>добавляют сайту запоминаемость, оригинальность</w:t>
      </w:r>
      <w:r w:rsidR="00A1324C">
        <w:rPr>
          <w:spacing w:val="-6"/>
        </w:rPr>
        <w:t xml:space="preserve"> и </w:t>
      </w:r>
      <w:r w:rsidR="00842613" w:rsidRPr="003F6B44">
        <w:rPr>
          <w:spacing w:val="-6"/>
        </w:rPr>
        <w:t>элегантность.</w:t>
      </w:r>
    </w:p>
    <w:p w14:paraId="7FA16B4F" w14:textId="3BC35DB7" w:rsidR="006E0BBA" w:rsidRPr="00E53D2A" w:rsidRDefault="006E0BBA" w:rsidP="00E53D2A">
      <w:pPr>
        <w:rPr>
          <w:bCs/>
          <w:szCs w:val="28"/>
        </w:rPr>
      </w:pPr>
      <w:r>
        <w:t>Для карточек, предоставляющих информацию</w:t>
      </w:r>
      <w:r w:rsidR="000A6ABD">
        <w:t xml:space="preserve"> о </w:t>
      </w:r>
      <w:r>
        <w:t>курсах</w:t>
      </w:r>
      <w:r w:rsidR="00A1324C">
        <w:t xml:space="preserve"> и </w:t>
      </w:r>
      <w:r>
        <w:t>преподавателях, был разработан шаблон. Он представляет собой белый прямоугольный блок, содержащий основную информацию</w:t>
      </w:r>
      <w:r w:rsidR="00A1324C">
        <w:t xml:space="preserve"> и </w:t>
      </w:r>
      <w:r>
        <w:t xml:space="preserve">заканчивающийся двойной линией. </w:t>
      </w:r>
      <w:r w:rsidR="0017008D">
        <w:rPr>
          <w:bCs/>
          <w:szCs w:val="28"/>
        </w:rPr>
        <w:t>Внешний вид карточки</w:t>
      </w:r>
      <w:r w:rsidR="000A6ABD">
        <w:rPr>
          <w:bCs/>
          <w:szCs w:val="28"/>
        </w:rPr>
        <w:t xml:space="preserve"> на </w:t>
      </w:r>
      <w:r w:rsidR="00884CB3">
        <w:rPr>
          <w:bCs/>
          <w:szCs w:val="28"/>
        </w:rPr>
        <w:t>примере курса</w:t>
      </w:r>
      <w:r w:rsidR="0017008D">
        <w:rPr>
          <w:bCs/>
          <w:szCs w:val="28"/>
        </w:rPr>
        <w:t xml:space="preserve"> представлен</w:t>
      </w:r>
      <w:r w:rsidR="000A6ABD">
        <w:rPr>
          <w:bCs/>
          <w:szCs w:val="28"/>
        </w:rPr>
        <w:t xml:space="preserve"> на рисунке </w:t>
      </w:r>
      <w:r w:rsidR="0017008D">
        <w:rPr>
          <w:bCs/>
          <w:szCs w:val="28"/>
        </w:rPr>
        <w:t>3.</w:t>
      </w:r>
      <w:r w:rsidR="00710C1E">
        <w:rPr>
          <w:bCs/>
          <w:szCs w:val="28"/>
          <w:lang w:val="en-US"/>
        </w:rPr>
        <w:t>19</w:t>
      </w:r>
      <w:r w:rsidR="0017008D">
        <w:rPr>
          <w:bCs/>
          <w:szCs w:val="28"/>
        </w:rPr>
        <w:t>.</w:t>
      </w:r>
    </w:p>
    <w:p w14:paraId="797C348B" w14:textId="4D2B76E5" w:rsidR="006E0BBA" w:rsidRPr="006E0BBA" w:rsidRDefault="00E44E8D" w:rsidP="006E0BBA">
      <w:pPr>
        <w:pStyle w:val="a7"/>
      </w:pPr>
      <w:r w:rsidRPr="00E44E8D">
        <w:rPr>
          <w:noProof/>
        </w:rPr>
        <w:drawing>
          <wp:inline distT="0" distB="0" distL="0" distR="0" wp14:anchorId="177D164C" wp14:editId="5404C937">
            <wp:extent cx="5858749" cy="3817089"/>
            <wp:effectExtent l="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8860" cy="3830192"/>
                    </a:xfrm>
                    <a:prstGeom prst="rect">
                      <a:avLst/>
                    </a:prstGeom>
                  </pic:spPr>
                </pic:pic>
              </a:graphicData>
            </a:graphic>
          </wp:inline>
        </w:drawing>
      </w:r>
    </w:p>
    <w:p w14:paraId="41DB5FE3" w14:textId="3A904183" w:rsidR="00E53D2A" w:rsidRDefault="00E53D2A" w:rsidP="00E53D2A">
      <w:pPr>
        <w:pStyle w:val="a8"/>
      </w:pPr>
      <w:r>
        <w:t>Рисунок 3.</w:t>
      </w:r>
      <w:r w:rsidR="00710C1E" w:rsidRPr="00E424D8">
        <w:t>19</w:t>
      </w:r>
      <w:r w:rsidR="0010433D">
        <w:t xml:space="preserve"> – </w:t>
      </w:r>
      <w:r>
        <w:t>Карточка курса</w:t>
      </w:r>
    </w:p>
    <w:p w14:paraId="5E640640" w14:textId="407ABC02" w:rsidR="005D2B40" w:rsidRPr="00F048C7" w:rsidRDefault="002E5A15" w:rsidP="00B61B9C">
      <w:r>
        <w:rPr>
          <w:bCs/>
          <w:szCs w:val="28"/>
        </w:rPr>
        <w:t xml:space="preserve">Схожим способом оформляется </w:t>
      </w:r>
      <w:r>
        <w:t>формы</w:t>
      </w:r>
      <w:r w:rsidR="000A6ABD">
        <w:t xml:space="preserve"> для </w:t>
      </w:r>
      <w:r>
        <w:t>заполнения</w:t>
      </w:r>
      <w:r w:rsidR="000A6ABD">
        <w:t xml:space="preserve"> на </w:t>
      </w:r>
      <w:r>
        <w:t>сайте.</w:t>
      </w:r>
      <w:r w:rsidR="00360A22">
        <w:t xml:space="preserve"> Форма консультации представлена</w:t>
      </w:r>
      <w:r w:rsidR="000A6ABD">
        <w:t xml:space="preserve"> на рисунке </w:t>
      </w:r>
      <w:r w:rsidR="00360A22">
        <w:t>3.2</w:t>
      </w:r>
      <w:r w:rsidR="00710C1E" w:rsidRPr="00710C1E">
        <w:t>0</w:t>
      </w:r>
      <w:r w:rsidR="00360A22">
        <w:t>.</w:t>
      </w:r>
    </w:p>
    <w:p w14:paraId="3E50BB30" w14:textId="63AA40AF" w:rsidR="005D2B40" w:rsidRDefault="00FB770B" w:rsidP="00B61B9C">
      <w:pPr>
        <w:pStyle w:val="a7"/>
      </w:pPr>
      <w:r w:rsidRPr="00FB770B">
        <w:rPr>
          <w:noProof/>
        </w:rPr>
        <w:drawing>
          <wp:inline distT="0" distB="0" distL="0" distR="0" wp14:anchorId="158067CC" wp14:editId="3990E0B6">
            <wp:extent cx="4680000" cy="2474784"/>
            <wp:effectExtent l="0" t="0" r="6350" b="1905"/>
            <wp:docPr id="1073742669" name="Рисунок 107374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012" t="27578" r="24519" b="11220"/>
                    <a:stretch/>
                  </pic:blipFill>
                  <pic:spPr bwMode="auto">
                    <a:xfrm>
                      <a:off x="0" y="0"/>
                      <a:ext cx="4680000" cy="2474784"/>
                    </a:xfrm>
                    <a:prstGeom prst="rect">
                      <a:avLst/>
                    </a:prstGeom>
                    <a:ln>
                      <a:noFill/>
                    </a:ln>
                    <a:extLst>
                      <a:ext uri="{53640926-AAD7-44D8-BBD7-CCE9431645EC}">
                        <a14:shadowObscured xmlns:a14="http://schemas.microsoft.com/office/drawing/2010/main"/>
                      </a:ext>
                    </a:extLst>
                  </pic:spPr>
                </pic:pic>
              </a:graphicData>
            </a:graphic>
          </wp:inline>
        </w:drawing>
      </w:r>
    </w:p>
    <w:p w14:paraId="4D7C26F8" w14:textId="614172AB" w:rsidR="00B61B9C" w:rsidRPr="00B61B9C" w:rsidRDefault="00B61B9C" w:rsidP="00EC7423">
      <w:pPr>
        <w:pStyle w:val="a8"/>
        <w:spacing w:after="0"/>
      </w:pPr>
      <w:r>
        <w:t>Рисунок 3.2</w:t>
      </w:r>
      <w:r w:rsidR="00710C1E" w:rsidRPr="006E5906">
        <w:t>0</w:t>
      </w:r>
      <w:r w:rsidR="0010433D">
        <w:t xml:space="preserve"> – </w:t>
      </w:r>
      <w:r>
        <w:t>Форма консультации</w:t>
      </w:r>
    </w:p>
    <w:p w14:paraId="170CBAB9" w14:textId="2D96AC8E" w:rsidR="005D2B40" w:rsidRDefault="009B612C" w:rsidP="00CD2E10">
      <w:r>
        <w:lastRenderedPageBreak/>
        <w:t>Все изображения</w:t>
      </w:r>
      <w:r w:rsidR="00A1324C">
        <w:t xml:space="preserve"> и </w:t>
      </w:r>
      <w:r>
        <w:t>разработанные графические элементы, представленные</w:t>
      </w:r>
      <w:r w:rsidR="000A6ABD">
        <w:t xml:space="preserve"> в </w:t>
      </w:r>
      <w:r>
        <w:t>веб-приложении, подходят под тематику разрабатываемого проекта</w:t>
      </w:r>
      <w:r w:rsidR="00A1324C">
        <w:t xml:space="preserve"> и </w:t>
      </w:r>
      <w:r>
        <w:t>выполнены</w:t>
      </w:r>
      <w:r w:rsidR="000A6ABD">
        <w:t xml:space="preserve"> в </w:t>
      </w:r>
      <w:r>
        <w:t xml:space="preserve">едином стиле, что делает сайт </w:t>
      </w:r>
      <w:r w:rsidR="00FB770B">
        <w:t xml:space="preserve">единым, </w:t>
      </w:r>
      <w:r>
        <w:t>уникальным</w:t>
      </w:r>
      <w:r w:rsidR="00A1324C">
        <w:t xml:space="preserve"> и </w:t>
      </w:r>
      <w:r>
        <w:t>запоминающимся.</w:t>
      </w:r>
      <w:r w:rsidR="006E5906" w:rsidRPr="006E5906">
        <w:t xml:space="preserve"> </w:t>
      </w:r>
    </w:p>
    <w:p w14:paraId="08668BE5" w14:textId="4013BEB8" w:rsidR="00E7152A" w:rsidRPr="00A8340F" w:rsidRDefault="00397951" w:rsidP="00397951">
      <w:pPr>
        <w:rPr>
          <w:color w:val="000000"/>
          <w:spacing w:val="-6"/>
          <w:szCs w:val="28"/>
        </w:rPr>
      </w:pPr>
      <w:r w:rsidRPr="00A8340F">
        <w:rPr>
          <w:spacing w:val="-6"/>
        </w:rPr>
        <w:t xml:space="preserve">Основные элементы </w:t>
      </w:r>
      <w:r w:rsidR="00794630" w:rsidRPr="00A8340F">
        <w:rPr>
          <w:spacing w:val="-6"/>
        </w:rPr>
        <w:t xml:space="preserve">дизайна </w:t>
      </w:r>
      <w:r w:rsidR="00A8340F" w:rsidRPr="00A8340F">
        <w:rPr>
          <w:spacing w:val="-6"/>
        </w:rPr>
        <w:t>веб-</w:t>
      </w:r>
      <w:r w:rsidRPr="00A8340F">
        <w:rPr>
          <w:spacing w:val="-6"/>
        </w:rPr>
        <w:t xml:space="preserve">сайта представлены </w:t>
      </w:r>
      <w:r w:rsidRPr="00A8340F">
        <w:rPr>
          <w:spacing w:val="-6"/>
          <w:szCs w:val="28"/>
        </w:rPr>
        <w:t xml:space="preserve">на плакате </w:t>
      </w:r>
      <w:r w:rsidRPr="00A8340F">
        <w:rPr>
          <w:color w:val="000000"/>
          <w:spacing w:val="-6"/>
          <w:szCs w:val="28"/>
        </w:rPr>
        <w:t>БГТУ 0</w:t>
      </w:r>
      <w:r w:rsidR="001A77A4">
        <w:rPr>
          <w:color w:val="000000"/>
          <w:spacing w:val="-6"/>
          <w:szCs w:val="28"/>
        </w:rPr>
        <w:t>5</w:t>
      </w:r>
      <w:r w:rsidRPr="00A8340F">
        <w:rPr>
          <w:color w:val="000000"/>
          <w:spacing w:val="-6"/>
          <w:szCs w:val="28"/>
        </w:rPr>
        <w:t>.00.РР.</w:t>
      </w:r>
    </w:p>
    <w:p w14:paraId="69A12EE7" w14:textId="77777777" w:rsidR="003B35E5" w:rsidRDefault="003B35E5" w:rsidP="003B35E5">
      <w:pPr>
        <w:pStyle w:val="af6"/>
        <w:spacing w:before="360"/>
        <w:ind w:left="709" w:firstLine="0"/>
        <w:outlineLvl w:val="1"/>
      </w:pPr>
      <w:bookmarkStart w:id="36" w:name="_Toc135911809"/>
      <w:bookmarkStart w:id="37" w:name="_Toc168516747"/>
      <w:r>
        <w:t>3.5</w:t>
      </w:r>
      <w:r w:rsidRPr="00D3295F">
        <w:t> </w:t>
      </w:r>
      <w:r>
        <w:t>Разработка дизайна страниц</w:t>
      </w:r>
      <w:bookmarkEnd w:id="36"/>
      <w:bookmarkEnd w:id="37"/>
    </w:p>
    <w:p w14:paraId="1727387B" w14:textId="74A5DD54" w:rsidR="009A4EBE" w:rsidRDefault="00727EE3" w:rsidP="00EB71C1">
      <w:r w:rsidRPr="00D3295F">
        <w:t xml:space="preserve">Для реализации сайта </w:t>
      </w:r>
      <w:r>
        <w:t>школы визажа</w:t>
      </w:r>
      <w:r w:rsidRPr="00D3295F">
        <w:t xml:space="preserve"> «</w:t>
      </w:r>
      <w:proofErr w:type="spellStart"/>
      <w:r>
        <w:rPr>
          <w:lang w:val="en-US"/>
        </w:rPr>
        <w:t>Flowress</w:t>
      </w:r>
      <w:proofErr w:type="spellEnd"/>
      <w:r w:rsidRPr="00D3295F">
        <w:t xml:space="preserve">» был выбран </w:t>
      </w:r>
      <w:r>
        <w:t>нео</w:t>
      </w:r>
      <w:r w:rsidRPr="00D3295F">
        <w:t>классический стиль</w:t>
      </w:r>
      <w:r w:rsidR="000A6ABD">
        <w:t xml:space="preserve"> с </w:t>
      </w:r>
      <w:r w:rsidRPr="00D3295F">
        <w:t xml:space="preserve">элементами </w:t>
      </w:r>
      <w:r w:rsidR="009A4EBE">
        <w:t>органики</w:t>
      </w:r>
      <w:r w:rsidR="00A1324C">
        <w:t xml:space="preserve"> и </w:t>
      </w:r>
      <w:r w:rsidRPr="00D3295F">
        <w:t>минимализма.</w:t>
      </w:r>
      <w:r w:rsidR="00725B6B">
        <w:t xml:space="preserve"> </w:t>
      </w:r>
      <w:r w:rsidR="009A4EBE">
        <w:t>Данный стиль может подчеркнуть элегантность</w:t>
      </w:r>
      <w:r w:rsidR="00A1324C">
        <w:t xml:space="preserve"> и </w:t>
      </w:r>
      <w:r w:rsidR="009A4EBE">
        <w:t>привлечь внимание</w:t>
      </w:r>
      <w:r w:rsidR="00794630">
        <w:t xml:space="preserve"> посетителей</w:t>
      </w:r>
      <w:r w:rsidR="009A4EBE">
        <w:t>, не перегружая при этом сайт</w:t>
      </w:r>
      <w:r w:rsidR="00497A0C">
        <w:t>. В </w:t>
      </w:r>
      <w:r w:rsidR="009A4EBE">
        <w:t xml:space="preserve">качестве декоративных элементов добавлены минималистические веточки, которые подчёркивают утончённость, детальность сайта, добавляют эстетику. </w:t>
      </w:r>
    </w:p>
    <w:p w14:paraId="00E7B84A" w14:textId="677AD408" w:rsidR="00B26552" w:rsidRPr="00390464" w:rsidRDefault="009A4EBE" w:rsidP="00EB71C1">
      <w:r w:rsidRPr="009A4EBE">
        <w:t>Главная страница сайта</w:t>
      </w:r>
      <w:r w:rsidR="004F2DB2">
        <w:t xml:space="preserve"> </w:t>
      </w:r>
      <w:r w:rsidRPr="009A4EBE">
        <w:t>формирует первое впечатление пользователя</w:t>
      </w:r>
      <w:r w:rsidR="00A1324C">
        <w:t xml:space="preserve"> и </w:t>
      </w:r>
      <w:r w:rsidRPr="009A4EBE">
        <w:t>играет решающую роль</w:t>
      </w:r>
      <w:r w:rsidR="000A6ABD">
        <w:t xml:space="preserve"> в </w:t>
      </w:r>
      <w:r w:rsidRPr="009A4EBE">
        <w:t>определении того, сколько времени он проведет</w:t>
      </w:r>
      <w:r w:rsidR="000A6ABD">
        <w:t xml:space="preserve"> на </w:t>
      </w:r>
      <w:r w:rsidRPr="009A4EBE">
        <w:t>сайте. Чтобы сделать это первое впечатление положительным, главная страница должна четко</w:t>
      </w:r>
      <w:r w:rsidR="00A1324C">
        <w:t xml:space="preserve"> и </w:t>
      </w:r>
      <w:r w:rsidRPr="009A4EBE">
        <w:t xml:space="preserve">эффективно </w:t>
      </w:r>
      <w:r w:rsidR="000933BB" w:rsidRPr="00390464">
        <w:t xml:space="preserve">показать род деятельности </w:t>
      </w:r>
      <w:r w:rsidR="000933BB">
        <w:t>сайта</w:t>
      </w:r>
      <w:r w:rsidR="00A1324C">
        <w:t xml:space="preserve"> и </w:t>
      </w:r>
      <w:r w:rsidR="000933BB" w:rsidRPr="00390464">
        <w:t>направить пользователя</w:t>
      </w:r>
      <w:r w:rsidR="000A6ABD">
        <w:t xml:space="preserve"> в </w:t>
      </w:r>
      <w:r w:rsidR="000933BB" w:rsidRPr="00390464">
        <w:t>нужный</w:t>
      </w:r>
      <w:r w:rsidR="000A6ABD">
        <w:t xml:space="preserve"> для </w:t>
      </w:r>
      <w:r w:rsidR="000933BB">
        <w:t xml:space="preserve">него </w:t>
      </w:r>
      <w:r w:rsidR="000933BB" w:rsidRPr="00390464">
        <w:t>раздел</w:t>
      </w:r>
      <w:r w:rsidR="000933BB">
        <w:t xml:space="preserve">. </w:t>
      </w:r>
      <w:r w:rsidR="00B26552">
        <w:t>Начальный экран представлен</w:t>
      </w:r>
      <w:r w:rsidR="000A6ABD">
        <w:t xml:space="preserve"> на рисунке </w:t>
      </w:r>
      <w:r w:rsidR="00B26552">
        <w:t>3.</w:t>
      </w:r>
      <w:r w:rsidR="00EB71C1">
        <w:t>2</w:t>
      </w:r>
      <w:r w:rsidR="00F47687">
        <w:t>1</w:t>
      </w:r>
      <w:r w:rsidR="00B26552">
        <w:t>.</w:t>
      </w:r>
    </w:p>
    <w:p w14:paraId="5495AD5F" w14:textId="44556DE8" w:rsidR="00B26552" w:rsidRDefault="00091225" w:rsidP="00EB71C1">
      <w:pPr>
        <w:pStyle w:val="a7"/>
      </w:pPr>
      <w:r w:rsidRPr="00091225">
        <w:rPr>
          <w:noProof/>
        </w:rPr>
        <w:drawing>
          <wp:inline distT="0" distB="0" distL="0" distR="0" wp14:anchorId="1C662D3B" wp14:editId="0F89DE96">
            <wp:extent cx="6274597" cy="3386667"/>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758" r="5622" b="1639"/>
                    <a:stretch/>
                  </pic:blipFill>
                  <pic:spPr bwMode="auto">
                    <a:xfrm>
                      <a:off x="0" y="0"/>
                      <a:ext cx="6306136" cy="3403690"/>
                    </a:xfrm>
                    <a:prstGeom prst="rect">
                      <a:avLst/>
                    </a:prstGeom>
                    <a:ln>
                      <a:noFill/>
                    </a:ln>
                    <a:extLst>
                      <a:ext uri="{53640926-AAD7-44D8-BBD7-CCE9431645EC}">
                        <a14:shadowObscured xmlns:a14="http://schemas.microsoft.com/office/drawing/2010/main"/>
                      </a:ext>
                    </a:extLst>
                  </pic:spPr>
                </pic:pic>
              </a:graphicData>
            </a:graphic>
          </wp:inline>
        </w:drawing>
      </w:r>
    </w:p>
    <w:p w14:paraId="0D290216" w14:textId="124CAE1C" w:rsidR="00B26552" w:rsidRPr="00733BCB" w:rsidRDefault="00B26552" w:rsidP="00B26552">
      <w:pPr>
        <w:pStyle w:val="aff9"/>
      </w:pPr>
      <w:r>
        <w:t>Рисунок 3</w:t>
      </w:r>
      <w:r w:rsidRPr="001977DE">
        <w:t>.</w:t>
      </w:r>
      <w:r w:rsidR="00EB71C1">
        <w:t>2</w:t>
      </w:r>
      <w:r w:rsidR="00F47687">
        <w:t>1</w:t>
      </w:r>
      <w:r w:rsidRPr="001977DE">
        <w:t xml:space="preserve"> –</w:t>
      </w:r>
      <w:r w:rsidR="006F1699">
        <w:t>Н</w:t>
      </w:r>
      <w:r>
        <w:t>ачальн</w:t>
      </w:r>
      <w:r w:rsidR="006F1699">
        <w:t>ый</w:t>
      </w:r>
      <w:r>
        <w:t xml:space="preserve"> экрана</w:t>
      </w:r>
      <w:r w:rsidRPr="00390464">
        <w:t xml:space="preserve"> сайта</w:t>
      </w:r>
    </w:p>
    <w:p w14:paraId="7941CC7F" w14:textId="0A5DA19A" w:rsidR="00B26552" w:rsidRDefault="00B26552" w:rsidP="00B26552">
      <w:pPr>
        <w:pStyle w:val="afff9"/>
      </w:pPr>
      <w:r>
        <w:t>Первое</w:t>
      </w:r>
      <w:r w:rsidRPr="00A67E2A">
        <w:t>,</w:t>
      </w:r>
      <w:r w:rsidR="000A6ABD">
        <w:t xml:space="preserve"> на </w:t>
      </w:r>
      <w:r>
        <w:t>что обращает внимание пользователь</w:t>
      </w:r>
      <w:r w:rsidR="0010433D">
        <w:t xml:space="preserve"> – </w:t>
      </w:r>
      <w:r>
        <w:t>это изображение</w:t>
      </w:r>
      <w:r w:rsidR="000A6ABD">
        <w:t xml:space="preserve"> на </w:t>
      </w:r>
      <w:r>
        <w:t>заднем фоне</w:t>
      </w:r>
      <w:r w:rsidR="00A1324C">
        <w:t xml:space="preserve"> и </w:t>
      </w:r>
      <w:r w:rsidR="000933BB">
        <w:t xml:space="preserve">крупный </w:t>
      </w:r>
      <w:r>
        <w:t xml:space="preserve">текстовый </w:t>
      </w:r>
      <w:r w:rsidR="000933BB">
        <w:t>заголовок</w:t>
      </w:r>
      <w:r>
        <w:t>, которы</w:t>
      </w:r>
      <w:r w:rsidR="00EB71C1">
        <w:t>й</w:t>
      </w:r>
      <w:r>
        <w:t xml:space="preserve"> </w:t>
      </w:r>
      <w:r w:rsidR="00EB71C1">
        <w:t xml:space="preserve">чётко описывает цель сайта. </w:t>
      </w:r>
      <w:r>
        <w:t>При более детальном изучении страницы пользователь находит панель навигации</w:t>
      </w:r>
      <w:r w:rsidR="000A6ABD">
        <w:t xml:space="preserve"> в </w:t>
      </w:r>
      <w:r>
        <w:t>верхней части сайта</w:t>
      </w:r>
      <w:r w:rsidR="00EB71C1">
        <w:t>,</w:t>
      </w:r>
      <w:r w:rsidR="000A6ABD">
        <w:t xml:space="preserve"> на </w:t>
      </w:r>
      <w:r>
        <w:t>которой представлен</w:t>
      </w:r>
      <w:r w:rsidR="00EB71C1">
        <w:t>ы</w:t>
      </w:r>
      <w:r>
        <w:t xml:space="preserve"> ссылки</w:t>
      </w:r>
      <w:r w:rsidR="000A6ABD">
        <w:t xml:space="preserve"> на </w:t>
      </w:r>
      <w:r w:rsidR="00EB71C1">
        <w:t xml:space="preserve">основные </w:t>
      </w:r>
      <w:r>
        <w:t>разделы сайта.</w:t>
      </w:r>
      <w:r w:rsidR="00EB71C1" w:rsidRPr="00EB71C1">
        <w:t xml:space="preserve"> </w:t>
      </w:r>
      <w:r w:rsidR="00EB71C1">
        <w:t xml:space="preserve">Таким образом, пользователям предоставляется возможность </w:t>
      </w:r>
      <w:r w:rsidR="00EB71C1" w:rsidRPr="00EB71C1">
        <w:t>быстро понять, есть ли</w:t>
      </w:r>
      <w:r w:rsidR="0014017B">
        <w:t> </w:t>
      </w:r>
      <w:r w:rsidR="000A6ABD">
        <w:t>на </w:t>
      </w:r>
      <w:r w:rsidR="00EB71C1" w:rsidRPr="00EB71C1">
        <w:t>сайте информация, которую они ищу</w:t>
      </w:r>
      <w:r w:rsidR="00EB71C1">
        <w:t>т.</w:t>
      </w:r>
      <w:r>
        <w:t xml:space="preserve"> Помимо ссылок</w:t>
      </w:r>
      <w:r w:rsidR="000A6ABD">
        <w:t xml:space="preserve"> в </w:t>
      </w:r>
      <w:r>
        <w:t>верхней части расположен логотип (ссылка</w:t>
      </w:r>
      <w:r w:rsidR="000A6ABD">
        <w:t xml:space="preserve"> на </w:t>
      </w:r>
      <w:r>
        <w:t xml:space="preserve">главную страницу). </w:t>
      </w:r>
    </w:p>
    <w:p w14:paraId="07695DA0" w14:textId="2B53FA65" w:rsidR="00120F1E" w:rsidRDefault="00B26552" w:rsidP="00C47D9F">
      <w:pPr>
        <w:pStyle w:val="afff9"/>
      </w:pPr>
      <w:r>
        <w:t xml:space="preserve">Далее расположен </w:t>
      </w:r>
      <w:r w:rsidR="006F1699">
        <w:t>блок</w:t>
      </w:r>
      <w:r>
        <w:t>, указывающий опыт школы, что вызывает доверие со</w:t>
      </w:r>
      <w:r w:rsidR="0014017B">
        <w:t> </w:t>
      </w:r>
      <w:r>
        <w:t>стороны посетителей</w:t>
      </w:r>
      <w:r w:rsidR="006F1699">
        <w:t>. Данный блок наезжает</w:t>
      </w:r>
      <w:r w:rsidR="000A6ABD">
        <w:t xml:space="preserve"> на </w:t>
      </w:r>
      <w:r w:rsidR="006F1699">
        <w:t>главный экран</w:t>
      </w:r>
      <w:r w:rsidR="000A6ABD">
        <w:t xml:space="preserve"> для </w:t>
      </w:r>
      <w:r w:rsidR="006F1699">
        <w:t xml:space="preserve">того, чтобы </w:t>
      </w:r>
      <w:r w:rsidR="006F1699">
        <w:lastRenderedPageBreak/>
        <w:t xml:space="preserve">заинтересовать пользователя, призвать </w:t>
      </w:r>
      <w:r w:rsidR="00970E3F">
        <w:t xml:space="preserve">его </w:t>
      </w:r>
      <w:r w:rsidR="006F1699">
        <w:t>пролистнуть дальше</w:t>
      </w:r>
      <w:r w:rsidR="00A1324C">
        <w:t xml:space="preserve"> и </w:t>
      </w:r>
      <w:r w:rsidR="006F1699">
        <w:t>ознакомиться с</w:t>
      </w:r>
      <w:r w:rsidR="00B15752">
        <w:t> </w:t>
      </w:r>
      <w:r w:rsidR="00970E3F">
        <w:t>содержимым</w:t>
      </w:r>
      <w:r w:rsidR="006F1699">
        <w:t xml:space="preserve"> страниц</w:t>
      </w:r>
      <w:r w:rsidR="00970E3F">
        <w:t>ы</w:t>
      </w:r>
      <w:r w:rsidR="006F1699">
        <w:t>.</w:t>
      </w:r>
      <w:r w:rsidR="00C47D9F">
        <w:t xml:space="preserve"> </w:t>
      </w:r>
    </w:p>
    <w:p w14:paraId="5A5DFB15" w14:textId="39B197A7" w:rsidR="005319F7" w:rsidRDefault="006F1699" w:rsidP="00C47D9F">
      <w:pPr>
        <w:pStyle w:val="afff9"/>
      </w:pPr>
      <w:r>
        <w:t>Для того, чтобы заполнить пространство</w:t>
      </w:r>
      <w:r w:rsidR="00A1324C">
        <w:t xml:space="preserve"> и </w:t>
      </w:r>
      <w:r>
        <w:t>подчеркнуть изящность сайта, были добавлены декоративные веточки</w:t>
      </w:r>
      <w:r w:rsidR="00A1324C">
        <w:t xml:space="preserve"> и </w:t>
      </w:r>
      <w:r>
        <w:t xml:space="preserve">брызги. Они </w:t>
      </w:r>
      <w:r w:rsidR="005319F7">
        <w:t>приковывают взгляд, добавляют детальность</w:t>
      </w:r>
      <w:r w:rsidR="00A1324C">
        <w:t xml:space="preserve"> и </w:t>
      </w:r>
      <w:r w:rsidR="005319F7">
        <w:t>эксклюзивность.</w:t>
      </w:r>
    </w:p>
    <w:p w14:paraId="6E2A4D48" w14:textId="27FCE79C" w:rsidR="005319F7" w:rsidRDefault="00B26552" w:rsidP="005319F7">
      <w:r>
        <w:t>Затем следует блок</w:t>
      </w:r>
      <w:r w:rsidR="000A6ABD">
        <w:t xml:space="preserve"> с </w:t>
      </w:r>
      <w:r>
        <w:t>ознакомительной информацией</w:t>
      </w:r>
      <w:r w:rsidR="000A6ABD">
        <w:t xml:space="preserve"> о </w:t>
      </w:r>
      <w:r>
        <w:t>школе</w:t>
      </w:r>
      <w:r w:rsidR="005319F7">
        <w:t>.</w:t>
      </w:r>
      <w:r w:rsidR="005319F7" w:rsidRPr="005319F7">
        <w:t xml:space="preserve"> </w:t>
      </w:r>
      <w:r w:rsidR="005319F7">
        <w:t>Немаловажно</w:t>
      </w:r>
      <w:r w:rsidR="000A6ABD">
        <w:t xml:space="preserve"> на </w:t>
      </w:r>
      <w:r w:rsidR="005319F7">
        <w:t>главной странице сайта познакомить посетителя сайта со школой, рассказав</w:t>
      </w:r>
      <w:r w:rsidR="000A6ABD">
        <w:t xml:space="preserve"> о </w:t>
      </w:r>
      <w:r w:rsidR="005319F7">
        <w:t>ней</w:t>
      </w:r>
      <w:r w:rsidR="00A1324C">
        <w:t xml:space="preserve"> и </w:t>
      </w:r>
      <w:r w:rsidR="005319F7">
        <w:t>ее главных особенностях. Это делается</w:t>
      </w:r>
      <w:r w:rsidR="000A6ABD">
        <w:t xml:space="preserve"> для </w:t>
      </w:r>
      <w:r w:rsidR="005319F7">
        <w:t>того, чтобы клиент понимал, что школа может предложить ему</w:t>
      </w:r>
      <w:r w:rsidR="00A1324C">
        <w:t xml:space="preserve"> и </w:t>
      </w:r>
      <w:r w:rsidR="005319F7">
        <w:t>поможет другим поверить</w:t>
      </w:r>
      <w:r w:rsidR="000A6ABD">
        <w:t xml:space="preserve"> в </w:t>
      </w:r>
      <w:r w:rsidR="005319F7">
        <w:t>её услуги.</w:t>
      </w:r>
    </w:p>
    <w:p w14:paraId="6C4F216A" w14:textId="22C03068" w:rsidR="00B26552" w:rsidRPr="009B7D3C" w:rsidRDefault="006F1699" w:rsidP="00F47687">
      <w:pPr>
        <w:pStyle w:val="afff9"/>
      </w:pPr>
      <w:r>
        <w:t>Выделение отдельным блоком</w:t>
      </w:r>
      <w:r w:rsidR="000A6ABD">
        <w:t xml:space="preserve"> на </w:t>
      </w:r>
      <w:r>
        <w:t>главной странице причин, по которым выбирают данную школу визажа позволит потенциальным клиентам узнать, что делает её особенной</w:t>
      </w:r>
      <w:r w:rsidR="00A1324C">
        <w:t xml:space="preserve"> и </w:t>
      </w:r>
      <w:r>
        <w:t xml:space="preserve">почему она предпочтительнее других. </w:t>
      </w:r>
    </w:p>
    <w:p w14:paraId="08BED617" w14:textId="45785611" w:rsidR="00B26552" w:rsidRPr="009B7D3C" w:rsidRDefault="00B26552" w:rsidP="00AD79AA">
      <w:r>
        <w:t xml:space="preserve">Далее представлена информация об основателе </w:t>
      </w:r>
      <w:r w:rsidR="0006112C">
        <w:t>школы визажа</w:t>
      </w:r>
      <w:r w:rsidR="00A1324C">
        <w:t xml:space="preserve"> и </w:t>
      </w:r>
      <w:r>
        <w:t xml:space="preserve">параллакс-баннер. </w:t>
      </w:r>
      <w:r w:rsidRPr="009B7D3C">
        <w:t>Баннер</w:t>
      </w:r>
      <w:r w:rsidR="000A6ABD">
        <w:t xml:space="preserve"> на </w:t>
      </w:r>
      <w:r w:rsidRPr="009B7D3C">
        <w:t>странице сайта курсов</w:t>
      </w:r>
      <w:r w:rsidR="000A6ABD">
        <w:t xml:space="preserve"> для </w:t>
      </w:r>
      <w:r w:rsidRPr="009B7D3C">
        <w:t>визажистов может быть использован</w:t>
      </w:r>
      <w:r w:rsidR="000A6ABD">
        <w:t xml:space="preserve"> для </w:t>
      </w:r>
      <w:r w:rsidRPr="009B7D3C">
        <w:t>привлечения внимания</w:t>
      </w:r>
      <w:r w:rsidR="009E1299">
        <w:t xml:space="preserve"> </w:t>
      </w:r>
      <w:r w:rsidRPr="009B7D3C">
        <w:t xml:space="preserve">пользователя. </w:t>
      </w:r>
      <w:r>
        <w:t>Э</w:t>
      </w:r>
      <w:r w:rsidRPr="009B7D3C">
        <w:t>то ярк</w:t>
      </w:r>
      <w:r>
        <w:t>ое</w:t>
      </w:r>
      <w:r w:rsidR="00A1324C">
        <w:t xml:space="preserve"> и </w:t>
      </w:r>
      <w:r w:rsidRPr="009B7D3C">
        <w:t>привлекательн</w:t>
      </w:r>
      <w:r>
        <w:t>ое</w:t>
      </w:r>
      <w:r w:rsidRPr="009B7D3C">
        <w:t xml:space="preserve"> </w:t>
      </w:r>
      <w:r>
        <w:t>изображение</w:t>
      </w:r>
      <w:r w:rsidR="000A6ABD">
        <w:t xml:space="preserve"> с </w:t>
      </w:r>
      <w:r w:rsidRPr="009B7D3C">
        <w:t>призывом</w:t>
      </w:r>
      <w:r w:rsidR="000A6ABD">
        <w:t xml:space="preserve"> к </w:t>
      </w:r>
      <w:r w:rsidRPr="009B7D3C">
        <w:t>действию.</w:t>
      </w:r>
    </w:p>
    <w:p w14:paraId="1C27EC73" w14:textId="1ABFE6F3" w:rsidR="00B26552" w:rsidRDefault="00B26552" w:rsidP="00B26552">
      <w:pPr>
        <w:pStyle w:val="afffb"/>
        <w:jc w:val="both"/>
      </w:pPr>
      <w:r>
        <w:t xml:space="preserve">Следующим блоком главной страницы являются «Популярные курсы». Данный блок </w:t>
      </w:r>
      <w:r w:rsidRPr="008764C1">
        <w:t>создается</w:t>
      </w:r>
      <w:r w:rsidR="000A6ABD">
        <w:t xml:space="preserve"> для </w:t>
      </w:r>
      <w:r w:rsidRPr="008764C1">
        <w:t xml:space="preserve">того, чтобы показать посетителям самые популярные </w:t>
      </w:r>
      <w:r>
        <w:t>курсы</w:t>
      </w:r>
      <w:r w:rsidRPr="008764C1">
        <w:t>, которые наиболее интересны</w:t>
      </w:r>
      <w:r w:rsidR="00A1324C">
        <w:t xml:space="preserve"> и </w:t>
      </w:r>
      <w:r w:rsidRPr="008764C1">
        <w:t>востребованы. Этот раздел может помочь посетителям быстро найти то, что они ищут,</w:t>
      </w:r>
      <w:r w:rsidR="000A6ABD">
        <w:t xml:space="preserve"> а </w:t>
      </w:r>
      <w:r w:rsidRPr="008764C1">
        <w:t>также помочь им сделать выбор</w:t>
      </w:r>
      <w:r w:rsidR="00497A0C">
        <w:t xml:space="preserve"> из </w:t>
      </w:r>
      <w:r>
        <w:t>всех</w:t>
      </w:r>
      <w:r w:rsidRPr="008764C1">
        <w:t xml:space="preserve"> предложений</w:t>
      </w:r>
      <w:r w:rsidR="0006112C">
        <w:t>,</w:t>
      </w:r>
      <w:r w:rsidR="000A6ABD">
        <w:t xml:space="preserve"> а </w:t>
      </w:r>
      <w:r w:rsidR="0006112C">
        <w:t xml:space="preserve">также </w:t>
      </w:r>
      <w:r w:rsidR="008652E0">
        <w:t>предлагает ознакомиться</w:t>
      </w:r>
      <w:r w:rsidR="000A6ABD">
        <w:t xml:space="preserve"> с </w:t>
      </w:r>
      <w:r w:rsidR="008652E0">
        <w:t>другими курсами школы.</w:t>
      </w:r>
      <w:r w:rsidRPr="0055721A">
        <w:t xml:space="preserve"> </w:t>
      </w:r>
      <w:r w:rsidR="008652E0">
        <w:t>Б</w:t>
      </w:r>
      <w:r>
        <w:t>лок «Популярные курсы» представлен</w:t>
      </w:r>
      <w:r w:rsidR="000A6ABD">
        <w:t xml:space="preserve"> на рисунке </w:t>
      </w:r>
      <w:r>
        <w:t>3.2</w:t>
      </w:r>
      <w:r w:rsidR="006D0051">
        <w:rPr>
          <w:lang w:val="en-US"/>
        </w:rPr>
        <w:t>2</w:t>
      </w:r>
      <w:r>
        <w:t>.</w:t>
      </w:r>
    </w:p>
    <w:p w14:paraId="42A6C52E" w14:textId="46F6A955" w:rsidR="00B26552" w:rsidRDefault="006D6A82" w:rsidP="00BF0668">
      <w:pPr>
        <w:pStyle w:val="a7"/>
      </w:pPr>
      <w:r w:rsidRPr="006D6A82">
        <w:rPr>
          <w:noProof/>
        </w:rPr>
        <w:drawing>
          <wp:inline distT="0" distB="0" distL="0" distR="0" wp14:anchorId="7FCAFDBD" wp14:editId="271E9988">
            <wp:extent cx="5940000" cy="4353254"/>
            <wp:effectExtent l="0" t="0" r="3810" b="9525"/>
            <wp:docPr id="1073742671" name="Рисунок 10737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158" r="6405"/>
                    <a:stretch/>
                  </pic:blipFill>
                  <pic:spPr bwMode="auto">
                    <a:xfrm>
                      <a:off x="0" y="0"/>
                      <a:ext cx="5940000" cy="4353254"/>
                    </a:xfrm>
                    <a:prstGeom prst="rect">
                      <a:avLst/>
                    </a:prstGeom>
                    <a:ln>
                      <a:noFill/>
                    </a:ln>
                    <a:extLst>
                      <a:ext uri="{53640926-AAD7-44D8-BBD7-CCE9431645EC}">
                        <a14:shadowObscured xmlns:a14="http://schemas.microsoft.com/office/drawing/2010/main"/>
                      </a:ext>
                    </a:extLst>
                  </pic:spPr>
                </pic:pic>
              </a:graphicData>
            </a:graphic>
          </wp:inline>
        </w:drawing>
      </w:r>
    </w:p>
    <w:p w14:paraId="4249613B" w14:textId="126C0760" w:rsidR="00A558F6" w:rsidRDefault="00B26552" w:rsidP="00BF0668">
      <w:pPr>
        <w:pStyle w:val="aff9"/>
        <w:spacing w:after="0"/>
      </w:pPr>
      <w:r>
        <w:t>Рисунок 3</w:t>
      </w:r>
      <w:r w:rsidRPr="001977DE">
        <w:t>.</w:t>
      </w:r>
      <w:r>
        <w:t>2</w:t>
      </w:r>
      <w:r w:rsidR="006D0051" w:rsidRPr="00E424D8">
        <w:t>2</w:t>
      </w:r>
      <w:r w:rsidR="0010433D">
        <w:t xml:space="preserve"> – </w:t>
      </w:r>
      <w:r w:rsidR="00A558F6">
        <w:t>Б</w:t>
      </w:r>
      <w:r>
        <w:t>лок «популярные курсы»</w:t>
      </w:r>
    </w:p>
    <w:p w14:paraId="55D7DC67" w14:textId="58E90E52" w:rsidR="00B26552" w:rsidRPr="0029643A" w:rsidRDefault="00887398" w:rsidP="00A558F6">
      <w:pPr>
        <w:pStyle w:val="afff9"/>
        <w:rPr>
          <w:spacing w:val="6"/>
        </w:rPr>
      </w:pPr>
      <w:r w:rsidRPr="0029643A">
        <w:rPr>
          <w:spacing w:val="6"/>
        </w:rPr>
        <w:lastRenderedPageBreak/>
        <w:t>Форма</w:t>
      </w:r>
      <w:r w:rsidR="000A6ABD" w:rsidRPr="0029643A">
        <w:rPr>
          <w:spacing w:val="6"/>
        </w:rPr>
        <w:t xml:space="preserve"> для </w:t>
      </w:r>
      <w:r w:rsidRPr="0029643A">
        <w:rPr>
          <w:spacing w:val="6"/>
        </w:rPr>
        <w:t>получения</w:t>
      </w:r>
      <w:r w:rsidR="009E1299">
        <w:rPr>
          <w:spacing w:val="6"/>
        </w:rPr>
        <w:t xml:space="preserve"> </w:t>
      </w:r>
      <w:r w:rsidRPr="0029643A">
        <w:rPr>
          <w:spacing w:val="6"/>
        </w:rPr>
        <w:t>консультации</w:t>
      </w:r>
      <w:r w:rsidR="000A6ABD" w:rsidRPr="0029643A">
        <w:rPr>
          <w:spacing w:val="6"/>
        </w:rPr>
        <w:t xml:space="preserve"> на </w:t>
      </w:r>
      <w:r w:rsidRPr="0029643A">
        <w:rPr>
          <w:spacing w:val="6"/>
        </w:rPr>
        <w:t>странице сайта курсов</w:t>
      </w:r>
      <w:r w:rsidR="000A6ABD" w:rsidRPr="0029643A">
        <w:rPr>
          <w:spacing w:val="6"/>
        </w:rPr>
        <w:t xml:space="preserve"> для </w:t>
      </w:r>
      <w:r w:rsidRPr="0029643A">
        <w:rPr>
          <w:spacing w:val="6"/>
        </w:rPr>
        <w:t>визажистов может быть использована</w:t>
      </w:r>
      <w:r w:rsidR="000A6ABD" w:rsidRPr="0029643A">
        <w:rPr>
          <w:spacing w:val="6"/>
        </w:rPr>
        <w:t xml:space="preserve"> </w:t>
      </w:r>
      <w:r w:rsidR="00ED7829">
        <w:rPr>
          <w:spacing w:val="6"/>
        </w:rPr>
        <w:t>с той целью</w:t>
      </w:r>
      <w:r w:rsidRPr="0029643A">
        <w:rPr>
          <w:spacing w:val="6"/>
        </w:rPr>
        <w:t xml:space="preserve">, чтобы пользователи могли задать </w:t>
      </w:r>
      <w:r w:rsidR="00ED7829">
        <w:rPr>
          <w:spacing w:val="6"/>
        </w:rPr>
        <w:t xml:space="preserve">интересующие </w:t>
      </w:r>
      <w:r w:rsidRPr="0029643A">
        <w:rPr>
          <w:spacing w:val="6"/>
        </w:rPr>
        <w:t>вопросы или получить</w:t>
      </w:r>
      <w:r w:rsidR="009E1299">
        <w:rPr>
          <w:spacing w:val="6"/>
        </w:rPr>
        <w:t xml:space="preserve"> </w:t>
      </w:r>
      <w:r w:rsidRPr="0029643A">
        <w:rPr>
          <w:spacing w:val="6"/>
        </w:rPr>
        <w:t>бесплатную консультацию</w:t>
      </w:r>
      <w:r w:rsidR="000A6ABD" w:rsidRPr="0029643A">
        <w:rPr>
          <w:spacing w:val="6"/>
        </w:rPr>
        <w:t xml:space="preserve"> от </w:t>
      </w:r>
      <w:r w:rsidRPr="0029643A">
        <w:rPr>
          <w:spacing w:val="6"/>
        </w:rPr>
        <w:t>администратора школы. Форма автоматически заполняется данными авторизированного пользователя</w:t>
      </w:r>
      <w:r w:rsidR="000A6ABD" w:rsidRPr="0029643A">
        <w:rPr>
          <w:spacing w:val="6"/>
        </w:rPr>
        <w:t xml:space="preserve"> для </w:t>
      </w:r>
      <w:r w:rsidRPr="0029643A">
        <w:rPr>
          <w:spacing w:val="6"/>
        </w:rPr>
        <w:t xml:space="preserve">его удобства. </w:t>
      </w:r>
    </w:p>
    <w:p w14:paraId="57160EBB" w14:textId="1F9919A3" w:rsidR="00A558F6" w:rsidRDefault="00A558F6" w:rsidP="00A558F6">
      <w:pPr>
        <w:rPr>
          <w:szCs w:val="28"/>
        </w:rPr>
      </w:pPr>
      <w:r>
        <w:rPr>
          <w:szCs w:val="28"/>
        </w:rPr>
        <w:t>Если потенциальный клиент заинтересован, то он продолжит изучение сайта школы</w:t>
      </w:r>
      <w:r w:rsidR="00497A0C">
        <w:rPr>
          <w:szCs w:val="28"/>
        </w:rPr>
        <w:t>. Для </w:t>
      </w:r>
      <w:r>
        <w:rPr>
          <w:szCs w:val="28"/>
        </w:rPr>
        <w:t>того чтобы</w:t>
      </w:r>
      <w:r w:rsidR="000A6ABD">
        <w:rPr>
          <w:szCs w:val="28"/>
        </w:rPr>
        <w:t> у </w:t>
      </w:r>
      <w:r>
        <w:rPr>
          <w:szCs w:val="28"/>
        </w:rPr>
        <w:t>клиента сформировалось представление об предоставляемых курсах школы, создана страница каталога, где он может получить основную информацию. Она представлена</w:t>
      </w:r>
      <w:r w:rsidR="000A6ABD">
        <w:rPr>
          <w:szCs w:val="28"/>
        </w:rPr>
        <w:t xml:space="preserve"> в </w:t>
      </w:r>
      <w:r>
        <w:rPr>
          <w:szCs w:val="28"/>
        </w:rPr>
        <w:t>виде карточек</w:t>
      </w:r>
      <w:r w:rsidR="000A6ABD">
        <w:rPr>
          <w:szCs w:val="28"/>
        </w:rPr>
        <w:t xml:space="preserve"> с </w:t>
      </w:r>
      <w:r>
        <w:rPr>
          <w:szCs w:val="28"/>
        </w:rPr>
        <w:t>курсами, которые отображают название, описание, рейтинг</w:t>
      </w:r>
      <w:r w:rsidR="00A1324C">
        <w:rPr>
          <w:szCs w:val="28"/>
        </w:rPr>
        <w:t xml:space="preserve"> и </w:t>
      </w:r>
      <w:r>
        <w:rPr>
          <w:szCs w:val="28"/>
        </w:rPr>
        <w:t>уроки, входящие</w:t>
      </w:r>
      <w:r w:rsidR="000A6ABD">
        <w:rPr>
          <w:szCs w:val="28"/>
        </w:rPr>
        <w:t xml:space="preserve"> в </w:t>
      </w:r>
      <w:r>
        <w:rPr>
          <w:szCs w:val="28"/>
        </w:rPr>
        <w:t>курс,</w:t>
      </w:r>
      <w:r w:rsidR="000A6ABD">
        <w:rPr>
          <w:szCs w:val="28"/>
        </w:rPr>
        <w:t xml:space="preserve"> а </w:t>
      </w:r>
      <w:r>
        <w:rPr>
          <w:szCs w:val="28"/>
        </w:rPr>
        <w:t>также кнопку перехода</w:t>
      </w:r>
      <w:r w:rsidR="000A6ABD">
        <w:rPr>
          <w:szCs w:val="28"/>
        </w:rPr>
        <w:t xml:space="preserve"> на </w:t>
      </w:r>
      <w:r>
        <w:rPr>
          <w:szCs w:val="28"/>
        </w:rPr>
        <w:t>страницу курса</w:t>
      </w:r>
      <w:r w:rsidR="00497A0C">
        <w:rPr>
          <w:szCs w:val="28"/>
        </w:rPr>
        <w:t>. В </w:t>
      </w:r>
      <w:r>
        <w:rPr>
          <w:szCs w:val="28"/>
        </w:rPr>
        <w:t>случае, если клиент захочет больше узнать</w:t>
      </w:r>
      <w:r w:rsidR="000A6ABD">
        <w:rPr>
          <w:szCs w:val="28"/>
        </w:rPr>
        <w:t xml:space="preserve"> о </w:t>
      </w:r>
      <w:r>
        <w:rPr>
          <w:szCs w:val="28"/>
        </w:rPr>
        <w:t>каком-либо курсе, он нажмёт</w:t>
      </w:r>
      <w:r w:rsidR="000A6ABD">
        <w:rPr>
          <w:szCs w:val="28"/>
        </w:rPr>
        <w:t xml:space="preserve"> на </w:t>
      </w:r>
      <w:r>
        <w:rPr>
          <w:szCs w:val="28"/>
        </w:rPr>
        <w:t>кнопку</w:t>
      </w:r>
      <w:r w:rsidR="00A1324C">
        <w:rPr>
          <w:szCs w:val="28"/>
        </w:rPr>
        <w:t xml:space="preserve"> и </w:t>
      </w:r>
      <w:r>
        <w:rPr>
          <w:szCs w:val="28"/>
        </w:rPr>
        <w:t>перейдёт</w:t>
      </w:r>
      <w:r w:rsidR="000A6ABD">
        <w:rPr>
          <w:szCs w:val="28"/>
        </w:rPr>
        <w:t xml:space="preserve"> на </w:t>
      </w:r>
      <w:r>
        <w:rPr>
          <w:szCs w:val="28"/>
        </w:rPr>
        <w:t>страницу курса.</w:t>
      </w:r>
    </w:p>
    <w:p w14:paraId="160B9D86" w14:textId="451686E2" w:rsidR="00A558F6" w:rsidRDefault="00541D37" w:rsidP="00A558F6">
      <w:pPr>
        <w:rPr>
          <w:szCs w:val="28"/>
        </w:rPr>
      </w:pPr>
      <w:r>
        <w:rPr>
          <w:szCs w:val="28"/>
        </w:rPr>
        <w:t>Ст</w:t>
      </w:r>
      <w:r w:rsidR="005B36DD">
        <w:rPr>
          <w:szCs w:val="28"/>
        </w:rPr>
        <w:t>раница курса содержит</w:t>
      </w:r>
      <w:r w:rsidR="009E1299">
        <w:rPr>
          <w:szCs w:val="28"/>
        </w:rPr>
        <w:t xml:space="preserve"> </w:t>
      </w:r>
      <w:r w:rsidR="005B36DD">
        <w:rPr>
          <w:szCs w:val="28"/>
        </w:rPr>
        <w:t>всю необходимую информацию, необходимую</w:t>
      </w:r>
      <w:r w:rsidR="000A6ABD">
        <w:rPr>
          <w:szCs w:val="28"/>
        </w:rPr>
        <w:t xml:space="preserve"> для </w:t>
      </w:r>
      <w:r w:rsidR="005B36DD">
        <w:rPr>
          <w:szCs w:val="28"/>
        </w:rPr>
        <w:t>ознакомления: стоимость, описание, программу</w:t>
      </w:r>
      <w:r w:rsidR="00A1324C">
        <w:rPr>
          <w:szCs w:val="28"/>
        </w:rPr>
        <w:t xml:space="preserve"> и </w:t>
      </w:r>
      <w:r w:rsidR="005B36DD">
        <w:rPr>
          <w:szCs w:val="28"/>
        </w:rPr>
        <w:t>отзывы учеников.</w:t>
      </w:r>
    </w:p>
    <w:p w14:paraId="7BA81289" w14:textId="41874C67" w:rsidR="00BF6450" w:rsidRPr="00BF6450" w:rsidRDefault="00541D37" w:rsidP="00EA0E0D">
      <w:pPr>
        <w:pStyle w:val="afff9"/>
      </w:pPr>
      <w:r>
        <w:rPr>
          <w:shd w:val="clear" w:color="auto" w:fill="FFFFFF"/>
        </w:rPr>
        <w:t>Блок «Программа курса» нужна</w:t>
      </w:r>
      <w:r w:rsidR="000A6ABD">
        <w:rPr>
          <w:shd w:val="clear" w:color="auto" w:fill="FFFFFF"/>
        </w:rPr>
        <w:t xml:space="preserve"> для </w:t>
      </w:r>
      <w:r>
        <w:rPr>
          <w:shd w:val="clear" w:color="auto" w:fill="FFFFFF"/>
        </w:rPr>
        <w:t>того, чтобы пользователи могли получить полное</w:t>
      </w:r>
      <w:r w:rsidR="00A1324C">
        <w:rPr>
          <w:shd w:val="clear" w:color="auto" w:fill="FFFFFF"/>
        </w:rPr>
        <w:t xml:space="preserve"> и </w:t>
      </w:r>
      <w:r>
        <w:rPr>
          <w:shd w:val="clear" w:color="auto" w:fill="FFFFFF"/>
        </w:rPr>
        <w:t>систематизированное знание об предстоящем обучении:</w:t>
      </w:r>
      <w:r w:rsidR="000A6ABD">
        <w:rPr>
          <w:shd w:val="clear" w:color="auto" w:fill="FFFFFF"/>
        </w:rPr>
        <w:t xml:space="preserve"> о </w:t>
      </w:r>
      <w:r>
        <w:rPr>
          <w:shd w:val="clear" w:color="auto" w:fill="FFFFFF"/>
        </w:rPr>
        <w:t>макияже, его техниках</w:t>
      </w:r>
      <w:r w:rsidR="00A1324C">
        <w:rPr>
          <w:shd w:val="clear" w:color="auto" w:fill="FFFFFF"/>
        </w:rPr>
        <w:t xml:space="preserve"> и </w:t>
      </w:r>
      <w:r>
        <w:rPr>
          <w:shd w:val="clear" w:color="auto" w:fill="FFFFFF"/>
        </w:rPr>
        <w:t xml:space="preserve">тенденциях. Он позволяет показать организацию учебного процесса, определить последовательность изучения материала. Кроме того, блок наглядно показывает результат работы практического занятия. </w:t>
      </w:r>
    </w:p>
    <w:p w14:paraId="012B2D9C" w14:textId="2873A30B" w:rsidR="00541D37" w:rsidRDefault="002C78C8" w:rsidP="00541D37">
      <w:pPr>
        <w:pStyle w:val="afffb"/>
        <w:jc w:val="both"/>
      </w:pPr>
      <w:r>
        <w:t>Неотъемлемой частью знакомства</w:t>
      </w:r>
      <w:r w:rsidR="000A6ABD">
        <w:t xml:space="preserve"> с </w:t>
      </w:r>
      <w:r>
        <w:t>курсом являются отзывы других клиентов школы. Данн</w:t>
      </w:r>
      <w:r w:rsidR="00631932">
        <w:t>ая информация крайне важна</w:t>
      </w:r>
      <w:r w:rsidR="000A6ABD">
        <w:t xml:space="preserve"> для </w:t>
      </w:r>
      <w:r w:rsidR="00631932">
        <w:t>пользователя при выборе курса</w:t>
      </w:r>
      <w:r w:rsidR="00A1324C">
        <w:t xml:space="preserve"> и </w:t>
      </w:r>
      <w:r w:rsidR="00631932">
        <w:t>помогает ему определиться</w:t>
      </w:r>
      <w:r w:rsidR="000A6ABD">
        <w:t xml:space="preserve"> с </w:t>
      </w:r>
      <w:r w:rsidR="00631932">
        <w:t xml:space="preserve">выбором. </w:t>
      </w:r>
      <w:r w:rsidR="00541D37">
        <w:t xml:space="preserve">Макет блока «Отзывы учеников» </w:t>
      </w:r>
      <w:r w:rsidR="00631932">
        <w:t>изображён</w:t>
      </w:r>
      <w:r w:rsidR="000A6ABD">
        <w:t xml:space="preserve"> на рисунке </w:t>
      </w:r>
      <w:r w:rsidR="00541D37">
        <w:t>3.2</w:t>
      </w:r>
      <w:r w:rsidR="006D0051" w:rsidRPr="00E424D8">
        <w:t>3</w:t>
      </w:r>
      <w:r w:rsidR="00541D37">
        <w:t>.</w:t>
      </w:r>
      <w:r w:rsidR="00631932">
        <w:t xml:space="preserve"> Он представляет собой слайдер</w:t>
      </w:r>
      <w:r w:rsidR="00497A0C">
        <w:t xml:space="preserve"> из </w:t>
      </w:r>
      <w:r w:rsidR="00631932">
        <w:t>карточек-отзывов, содержащих комментарий</w:t>
      </w:r>
      <w:r w:rsidR="00A1324C">
        <w:t xml:space="preserve"> и </w:t>
      </w:r>
      <w:r w:rsidR="00631932">
        <w:t>оценку курса.</w:t>
      </w:r>
    </w:p>
    <w:p w14:paraId="70817683" w14:textId="7B67D0F5" w:rsidR="00541D37" w:rsidRDefault="006D6A82" w:rsidP="00BC6958">
      <w:pPr>
        <w:pStyle w:val="a7"/>
      </w:pPr>
      <w:r w:rsidRPr="006D6A82">
        <w:rPr>
          <w:noProof/>
        </w:rPr>
        <w:drawing>
          <wp:inline distT="0" distB="0" distL="0" distR="0" wp14:anchorId="58C83DFD" wp14:editId="7969CE61">
            <wp:extent cx="6300000" cy="2309367"/>
            <wp:effectExtent l="0" t="0" r="5715" b="0"/>
            <wp:docPr id="1073742677" name="Рисунок 107374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859" t="1" r="3497" b="3"/>
                    <a:stretch/>
                  </pic:blipFill>
                  <pic:spPr bwMode="auto">
                    <a:xfrm>
                      <a:off x="0" y="0"/>
                      <a:ext cx="6300000" cy="2309367"/>
                    </a:xfrm>
                    <a:prstGeom prst="rect">
                      <a:avLst/>
                    </a:prstGeom>
                    <a:ln>
                      <a:noFill/>
                    </a:ln>
                    <a:extLst>
                      <a:ext uri="{53640926-AAD7-44D8-BBD7-CCE9431645EC}">
                        <a14:shadowObscured xmlns:a14="http://schemas.microsoft.com/office/drawing/2010/main"/>
                      </a:ext>
                    </a:extLst>
                  </pic:spPr>
                </pic:pic>
              </a:graphicData>
            </a:graphic>
          </wp:inline>
        </w:drawing>
      </w:r>
    </w:p>
    <w:p w14:paraId="31AC6C50" w14:textId="6DC6C21C" w:rsidR="00541D37" w:rsidRDefault="00541D37" w:rsidP="00541D37">
      <w:pPr>
        <w:pStyle w:val="aff9"/>
      </w:pPr>
      <w:r>
        <w:t>Рисунок 3</w:t>
      </w:r>
      <w:r w:rsidRPr="001977DE">
        <w:t>.</w:t>
      </w:r>
      <w:r>
        <w:t>2</w:t>
      </w:r>
      <w:r w:rsidR="006D0051" w:rsidRPr="006D0051">
        <w:t>3</w:t>
      </w:r>
      <w:r w:rsidR="0010433D">
        <w:t xml:space="preserve"> – </w:t>
      </w:r>
      <w:r w:rsidR="00BC6958">
        <w:t>Б</w:t>
      </w:r>
      <w:r>
        <w:t>лок «Отзывы</w:t>
      </w:r>
      <w:r w:rsidR="000A6ABD">
        <w:t xml:space="preserve"> о </w:t>
      </w:r>
      <w:r w:rsidR="00BC6958">
        <w:t>курсе</w:t>
      </w:r>
      <w:r>
        <w:t>»</w:t>
      </w:r>
    </w:p>
    <w:p w14:paraId="38A3D096" w14:textId="5DB8E17F" w:rsidR="00541D37" w:rsidRDefault="00107586" w:rsidP="00A558F6">
      <w:pPr>
        <w:rPr>
          <w:szCs w:val="28"/>
        </w:rPr>
      </w:pPr>
      <w:r>
        <w:rPr>
          <w:szCs w:val="28"/>
        </w:rPr>
        <w:t>Страница «Расписание курсов» располагает боковое меню</w:t>
      </w:r>
      <w:r w:rsidR="000A6ABD">
        <w:rPr>
          <w:szCs w:val="28"/>
        </w:rPr>
        <w:t xml:space="preserve"> с </w:t>
      </w:r>
      <w:r>
        <w:rPr>
          <w:szCs w:val="28"/>
        </w:rPr>
        <w:t>фильтрами, позволяющими выбрать наиболее подходящий курс. Курсы</w:t>
      </w:r>
      <w:r w:rsidR="000A6ABD">
        <w:rPr>
          <w:szCs w:val="28"/>
        </w:rPr>
        <w:t xml:space="preserve"> на </w:t>
      </w:r>
      <w:r>
        <w:rPr>
          <w:szCs w:val="28"/>
        </w:rPr>
        <w:t>данной странице представлены</w:t>
      </w:r>
      <w:r w:rsidR="000A6ABD">
        <w:rPr>
          <w:szCs w:val="28"/>
        </w:rPr>
        <w:t xml:space="preserve"> в </w:t>
      </w:r>
      <w:r>
        <w:rPr>
          <w:szCs w:val="28"/>
        </w:rPr>
        <w:t>виде карточек</w:t>
      </w:r>
      <w:r w:rsidR="00A1324C">
        <w:rPr>
          <w:szCs w:val="28"/>
        </w:rPr>
        <w:t xml:space="preserve"> и </w:t>
      </w:r>
      <w:r>
        <w:rPr>
          <w:szCs w:val="28"/>
        </w:rPr>
        <w:t>представляют собой полную информацию</w:t>
      </w:r>
      <w:r w:rsidR="000A6ABD">
        <w:rPr>
          <w:szCs w:val="28"/>
        </w:rPr>
        <w:t xml:space="preserve"> о </w:t>
      </w:r>
      <w:r>
        <w:rPr>
          <w:szCs w:val="28"/>
        </w:rPr>
        <w:t>предстоящем проводимом курсе</w:t>
      </w:r>
      <w:r w:rsidR="00445D99">
        <w:rPr>
          <w:szCs w:val="28"/>
        </w:rPr>
        <w:t>:</w:t>
      </w:r>
      <w:r w:rsidR="000A6ABD">
        <w:rPr>
          <w:szCs w:val="28"/>
        </w:rPr>
        <w:t xml:space="preserve"> о </w:t>
      </w:r>
      <w:r w:rsidR="00445D99">
        <w:rPr>
          <w:szCs w:val="28"/>
        </w:rPr>
        <w:t>дате начала, количестве занятий, расписании, преподавателе, стоимости</w:t>
      </w:r>
      <w:r w:rsidR="00A1324C">
        <w:rPr>
          <w:szCs w:val="28"/>
        </w:rPr>
        <w:t xml:space="preserve"> и </w:t>
      </w:r>
      <w:r w:rsidR="00445D99">
        <w:rPr>
          <w:szCs w:val="28"/>
        </w:rPr>
        <w:t>количестве уроках.</w:t>
      </w:r>
    </w:p>
    <w:p w14:paraId="099A5B8B" w14:textId="1F4FE10B" w:rsidR="00681129" w:rsidRDefault="00681129" w:rsidP="00A558F6">
      <w:pPr>
        <w:rPr>
          <w:szCs w:val="28"/>
        </w:rPr>
      </w:pPr>
      <w:r>
        <w:rPr>
          <w:szCs w:val="28"/>
        </w:rPr>
        <w:t>Страница «Личный кабинет» содержит</w:t>
      </w:r>
      <w:r w:rsidR="000A6ABD">
        <w:rPr>
          <w:szCs w:val="28"/>
        </w:rPr>
        <w:t xml:space="preserve"> в </w:t>
      </w:r>
      <w:r>
        <w:rPr>
          <w:szCs w:val="28"/>
        </w:rPr>
        <w:t>себе актуальную информацию взаимодействия клиента</w:t>
      </w:r>
      <w:r w:rsidR="000A6ABD">
        <w:rPr>
          <w:szCs w:val="28"/>
        </w:rPr>
        <w:t xml:space="preserve"> с </w:t>
      </w:r>
      <w:r>
        <w:rPr>
          <w:szCs w:val="28"/>
        </w:rPr>
        <w:t>сайтом школы.</w:t>
      </w:r>
    </w:p>
    <w:p w14:paraId="7996ABF9" w14:textId="1B9C2CA8" w:rsidR="00107586" w:rsidRPr="009A0C61" w:rsidRDefault="00107586" w:rsidP="00107586">
      <w:pPr>
        <w:rPr>
          <w:color w:val="000000"/>
          <w:szCs w:val="28"/>
        </w:rPr>
      </w:pPr>
      <w:r w:rsidRPr="009A0C61">
        <w:rPr>
          <w:szCs w:val="28"/>
        </w:rPr>
        <w:lastRenderedPageBreak/>
        <w:t>Дизайн</w:t>
      </w:r>
      <w:r w:rsidR="006E5906" w:rsidRPr="009A0C61">
        <w:rPr>
          <w:szCs w:val="28"/>
        </w:rPr>
        <w:t>-макеты</w:t>
      </w:r>
      <w:r w:rsidRPr="009A0C61">
        <w:rPr>
          <w:szCs w:val="28"/>
        </w:rPr>
        <w:t xml:space="preserve"> основных страниц веб-сайта</w:t>
      </w:r>
      <w:r w:rsidR="00794630">
        <w:rPr>
          <w:szCs w:val="28"/>
        </w:rPr>
        <w:t xml:space="preserve"> школы визажа</w:t>
      </w:r>
      <w:r w:rsidR="00E76C80" w:rsidRPr="00E76C80">
        <w:rPr>
          <w:szCs w:val="28"/>
        </w:rPr>
        <w:t xml:space="preserve"> </w:t>
      </w:r>
      <w:r w:rsidR="00E76C80">
        <w:rPr>
          <w:szCs w:val="28"/>
        </w:rPr>
        <w:t>«</w:t>
      </w:r>
      <w:proofErr w:type="spellStart"/>
      <w:r w:rsidR="00E76C80">
        <w:rPr>
          <w:szCs w:val="28"/>
          <w:lang w:val="en-US"/>
        </w:rPr>
        <w:t>Flowress</w:t>
      </w:r>
      <w:proofErr w:type="spellEnd"/>
      <w:r w:rsidR="00E76C80">
        <w:rPr>
          <w:szCs w:val="28"/>
        </w:rPr>
        <w:t>»</w:t>
      </w:r>
      <w:r w:rsidRPr="009A0C61">
        <w:rPr>
          <w:szCs w:val="28"/>
        </w:rPr>
        <w:t xml:space="preserve"> представлен</w:t>
      </w:r>
      <w:r w:rsidR="002849AF">
        <w:rPr>
          <w:szCs w:val="28"/>
        </w:rPr>
        <w:t>ы</w:t>
      </w:r>
      <w:r w:rsidR="000A6ABD" w:rsidRPr="009A0C61">
        <w:rPr>
          <w:szCs w:val="28"/>
        </w:rPr>
        <w:t xml:space="preserve"> на </w:t>
      </w:r>
      <w:r w:rsidRPr="009A0C61">
        <w:rPr>
          <w:szCs w:val="28"/>
        </w:rPr>
        <w:t xml:space="preserve">плакате </w:t>
      </w:r>
      <w:r w:rsidR="0084729F" w:rsidRPr="009A0C61">
        <w:rPr>
          <w:color w:val="000000"/>
          <w:szCs w:val="28"/>
        </w:rPr>
        <w:t>БГТУ</w:t>
      </w:r>
      <w:r w:rsidR="006E5906" w:rsidRPr="009A0C61">
        <w:rPr>
          <w:color w:val="000000"/>
          <w:szCs w:val="28"/>
        </w:rPr>
        <w:t> </w:t>
      </w:r>
      <w:r w:rsidRPr="009A0C61">
        <w:rPr>
          <w:color w:val="000000"/>
          <w:szCs w:val="28"/>
        </w:rPr>
        <w:t>0</w:t>
      </w:r>
      <w:r w:rsidR="001A77A4">
        <w:rPr>
          <w:color w:val="000000"/>
          <w:szCs w:val="28"/>
        </w:rPr>
        <w:t>6</w:t>
      </w:r>
      <w:r w:rsidRPr="009A0C61">
        <w:rPr>
          <w:color w:val="000000"/>
          <w:szCs w:val="28"/>
        </w:rPr>
        <w:t>.00</w:t>
      </w:r>
      <w:r w:rsidR="00B15752" w:rsidRPr="009A0C61">
        <w:rPr>
          <w:color w:val="000000"/>
          <w:szCs w:val="28"/>
        </w:rPr>
        <w:t>.</w:t>
      </w:r>
      <w:r w:rsidRPr="009A0C61">
        <w:rPr>
          <w:color w:val="000000"/>
          <w:szCs w:val="28"/>
        </w:rPr>
        <w:t>РР.</w:t>
      </w:r>
    </w:p>
    <w:p w14:paraId="4A37444C" w14:textId="12DA4801" w:rsidR="00B57489" w:rsidRDefault="00B57489" w:rsidP="00B57489">
      <w:pPr>
        <w:keepNext/>
        <w:keepLines/>
        <w:pBdr>
          <w:top w:val="nil"/>
          <w:left w:val="nil"/>
          <w:bottom w:val="nil"/>
          <w:right w:val="nil"/>
          <w:between w:val="nil"/>
        </w:pBdr>
        <w:spacing w:before="360" w:after="240"/>
        <w:jc w:val="left"/>
        <w:rPr>
          <w:b/>
          <w:color w:val="000000"/>
        </w:rPr>
      </w:pPr>
      <w:r>
        <w:rPr>
          <w:rFonts w:eastAsia="Times New Roman"/>
          <w:b/>
          <w:color w:val="000000"/>
          <w:szCs w:val="28"/>
        </w:rPr>
        <w:t>3.6 </w:t>
      </w:r>
      <w:r w:rsidR="00E638F0">
        <w:rPr>
          <w:rFonts w:eastAsia="Times New Roman"/>
          <w:b/>
          <w:color w:val="000000"/>
          <w:szCs w:val="28"/>
        </w:rPr>
        <w:t>Разработка элементов фирменного стиля</w:t>
      </w:r>
    </w:p>
    <w:p w14:paraId="1DB3C86B" w14:textId="096A7383" w:rsidR="00B050B1" w:rsidRPr="00E638F0" w:rsidRDefault="00B050B1" w:rsidP="00B050B1">
      <w:r w:rsidRPr="00B050B1">
        <w:t>Фирменный стиль</w:t>
      </w:r>
      <w:r w:rsidR="0010433D">
        <w:t xml:space="preserve"> – </w:t>
      </w:r>
      <w:r w:rsidRPr="00B050B1">
        <w:t>это набор элементов, которые создают уникальный</w:t>
      </w:r>
      <w:r w:rsidR="00A1324C">
        <w:t xml:space="preserve"> и </w:t>
      </w:r>
      <w:r w:rsidRPr="00B050B1">
        <w:t>узнаваемый образ компании</w:t>
      </w:r>
      <w:r w:rsidR="00A1324C">
        <w:t xml:space="preserve"> и </w:t>
      </w:r>
      <w:r w:rsidRPr="00B050B1">
        <w:t>бренда. Фирменный стиль играет важную роль в</w:t>
      </w:r>
      <w:r>
        <w:t> </w:t>
      </w:r>
      <w:r w:rsidRPr="00B050B1">
        <w:t>формировании имиджа компании</w:t>
      </w:r>
      <w:r w:rsidR="00A1324C">
        <w:t xml:space="preserve"> и </w:t>
      </w:r>
      <w:r w:rsidRPr="00E638F0">
        <w:t>необходим для того, чтобы правильно</w:t>
      </w:r>
      <w:r>
        <w:t xml:space="preserve"> её</w:t>
      </w:r>
      <w:r w:rsidRPr="00E638F0">
        <w:t xml:space="preserve"> позиционировать</w:t>
      </w:r>
      <w:r w:rsidR="00A1324C">
        <w:t xml:space="preserve"> и </w:t>
      </w:r>
      <w:r w:rsidRPr="00E638F0">
        <w:t>отличаться от</w:t>
      </w:r>
      <w:r>
        <w:t> </w:t>
      </w:r>
      <w:r w:rsidRPr="00E638F0">
        <w:t>конкурентов</w:t>
      </w:r>
      <w:r>
        <w:t>, сделать бренд узнаваемым, выделиться среди конкурентов</w:t>
      </w:r>
      <w:r w:rsidR="00A1324C">
        <w:t xml:space="preserve"> и </w:t>
      </w:r>
      <w:r>
        <w:t>повысить ценность бренда в глазах клиентов.</w:t>
      </w:r>
      <w:r w:rsidRPr="00B050B1">
        <w:t xml:space="preserve"> Фирменный стиль помогает создать четкую ассоциативную связь между брендом</w:t>
      </w:r>
      <w:r w:rsidR="00A1324C">
        <w:t xml:space="preserve"> и </w:t>
      </w:r>
      <w:r w:rsidRPr="00B050B1">
        <w:t>его продукцией, рекламой</w:t>
      </w:r>
      <w:r w:rsidR="00A1324C">
        <w:t xml:space="preserve"> и </w:t>
      </w:r>
      <w:r w:rsidRPr="00B050B1">
        <w:t>коммуникацией с клиентами</w:t>
      </w:r>
      <w:r w:rsidR="008E78C4">
        <w:rPr>
          <w:lang w:val="en-US"/>
        </w:rPr>
        <w:t> </w:t>
      </w:r>
      <w:r w:rsidR="00487F02" w:rsidRPr="00487F02">
        <w:t>[1</w:t>
      </w:r>
      <w:r w:rsidR="007750B1" w:rsidRPr="007750B1">
        <w:t>6</w:t>
      </w:r>
      <w:r w:rsidR="00487F02" w:rsidRPr="00487F02">
        <w:t>]</w:t>
      </w:r>
      <w:r w:rsidRPr="00B050B1">
        <w:t>.</w:t>
      </w:r>
    </w:p>
    <w:p w14:paraId="69E17EF3" w14:textId="00B2EBF6" w:rsidR="00B050B1" w:rsidRDefault="00B050B1" w:rsidP="00B050B1">
      <w:r w:rsidRPr="00B050B1">
        <w:t>Фирменный стиль</w:t>
      </w:r>
      <w:r>
        <w:t xml:space="preserve"> включает в себя: логотип, цветовую палитру, типографик</w:t>
      </w:r>
      <w:r w:rsidR="00FF2E4C">
        <w:t xml:space="preserve">у, </w:t>
      </w:r>
      <w:r>
        <w:t>изображения</w:t>
      </w:r>
      <w:r w:rsidR="00FF2E4C">
        <w:t>, графические элементы</w:t>
      </w:r>
      <w:r w:rsidR="0042667A">
        <w:t>, слогана</w:t>
      </w:r>
      <w:r w:rsidR="00A1324C">
        <w:t xml:space="preserve"> и </w:t>
      </w:r>
      <w:r w:rsidR="0042667A">
        <w:t>других элементов</w:t>
      </w:r>
      <w:r w:rsidR="00CB6791">
        <w:t>.</w:t>
      </w:r>
    </w:p>
    <w:p w14:paraId="6A6033F1" w14:textId="0690733C" w:rsidR="00B050B1" w:rsidRPr="0042667A" w:rsidRDefault="0042667A" w:rsidP="00E638F0">
      <w:r>
        <w:t>Для школы визажа были созданы следующие элементы фирменного стиля:</w:t>
      </w:r>
    </w:p>
    <w:p w14:paraId="6F7B3B41" w14:textId="677C8ACE" w:rsidR="0042667A" w:rsidRPr="003A216A" w:rsidRDefault="0042667A" w:rsidP="0042667A">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логотип</w:t>
      </w:r>
      <w:r w:rsidRPr="003A216A">
        <w:rPr>
          <w:rFonts w:eastAsia="Times New Roman"/>
          <w:color w:val="000000"/>
          <w:szCs w:val="28"/>
          <w:lang w:eastAsia="ru-RU"/>
        </w:rPr>
        <w:t>;</w:t>
      </w:r>
    </w:p>
    <w:p w14:paraId="210B64A0" w14:textId="1268DC48" w:rsidR="0042667A" w:rsidRDefault="0042667A" w:rsidP="0042667A">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визитные карточки школы</w:t>
      </w:r>
      <w:r w:rsidRPr="003A216A">
        <w:rPr>
          <w:rFonts w:eastAsia="Times New Roman"/>
          <w:color w:val="000000"/>
          <w:szCs w:val="28"/>
          <w:lang w:eastAsia="ru-RU"/>
        </w:rPr>
        <w:t>;</w:t>
      </w:r>
    </w:p>
    <w:p w14:paraId="5BD77505" w14:textId="0497ECDD" w:rsidR="0042667A" w:rsidRDefault="0042667A" w:rsidP="0042667A">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подарочны</w:t>
      </w:r>
      <w:r w:rsidR="00EE0B67">
        <w:rPr>
          <w:rFonts w:eastAsia="Times New Roman"/>
          <w:color w:val="000000"/>
          <w:szCs w:val="28"/>
          <w:lang w:eastAsia="ru-RU"/>
        </w:rPr>
        <w:t>е</w:t>
      </w:r>
      <w:r>
        <w:rPr>
          <w:rFonts w:eastAsia="Times New Roman"/>
          <w:color w:val="000000"/>
          <w:szCs w:val="28"/>
          <w:lang w:eastAsia="ru-RU"/>
        </w:rPr>
        <w:t xml:space="preserve"> сертификат</w:t>
      </w:r>
      <w:r w:rsidR="00EE0B67">
        <w:rPr>
          <w:rFonts w:eastAsia="Times New Roman"/>
          <w:color w:val="000000"/>
          <w:szCs w:val="28"/>
          <w:lang w:eastAsia="ru-RU"/>
        </w:rPr>
        <w:t>ы школы</w:t>
      </w:r>
      <w:r w:rsidRPr="003A216A">
        <w:rPr>
          <w:rFonts w:eastAsia="Times New Roman"/>
          <w:color w:val="000000"/>
          <w:szCs w:val="28"/>
          <w:lang w:eastAsia="ru-RU"/>
        </w:rPr>
        <w:t>;</w:t>
      </w:r>
    </w:p>
    <w:p w14:paraId="21113B3D" w14:textId="4F53E6CA" w:rsidR="00EE0B67" w:rsidRDefault="00EE0B67" w:rsidP="00EE0B67">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сертификаты о прохождении курса школы</w:t>
      </w:r>
      <w:r w:rsidRPr="003A216A">
        <w:rPr>
          <w:rFonts w:eastAsia="Times New Roman"/>
          <w:color w:val="000000"/>
          <w:szCs w:val="28"/>
          <w:lang w:eastAsia="ru-RU"/>
        </w:rPr>
        <w:t>;</w:t>
      </w:r>
    </w:p>
    <w:p w14:paraId="5366928E" w14:textId="0368D348" w:rsidR="00EE0B67" w:rsidRDefault="00EE0B67" w:rsidP="0042667A">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упаковк</w:t>
      </w:r>
      <w:r w:rsidR="00521253">
        <w:rPr>
          <w:rFonts w:eastAsia="Times New Roman"/>
          <w:color w:val="000000"/>
          <w:szCs w:val="28"/>
          <w:lang w:eastAsia="ru-RU"/>
        </w:rPr>
        <w:t>и</w:t>
      </w:r>
      <w:r>
        <w:rPr>
          <w:rFonts w:eastAsia="Times New Roman"/>
          <w:color w:val="000000"/>
          <w:szCs w:val="28"/>
          <w:lang w:eastAsia="ru-RU"/>
        </w:rPr>
        <w:t xml:space="preserve"> </w:t>
      </w:r>
      <w:r w:rsidR="00521253">
        <w:rPr>
          <w:rFonts w:eastAsia="Times New Roman"/>
          <w:color w:val="000000"/>
          <w:szCs w:val="28"/>
          <w:lang w:eastAsia="ru-RU"/>
        </w:rPr>
        <w:t>декоративной косметики (</w:t>
      </w:r>
      <w:r>
        <w:rPr>
          <w:rFonts w:eastAsia="Times New Roman"/>
          <w:color w:val="000000"/>
          <w:szCs w:val="28"/>
          <w:lang w:eastAsia="ru-RU"/>
        </w:rPr>
        <w:t>консилера</w:t>
      </w:r>
      <w:r w:rsidR="00A1324C">
        <w:rPr>
          <w:rFonts w:eastAsia="Times New Roman"/>
          <w:color w:val="000000"/>
          <w:szCs w:val="28"/>
          <w:lang w:eastAsia="ru-RU"/>
        </w:rPr>
        <w:t xml:space="preserve"> и </w:t>
      </w:r>
      <w:r w:rsidR="00521253">
        <w:rPr>
          <w:rFonts w:eastAsia="Times New Roman"/>
          <w:color w:val="000000"/>
          <w:szCs w:val="28"/>
          <w:lang w:eastAsia="ru-RU"/>
        </w:rPr>
        <w:t>тонального крема).</w:t>
      </w:r>
    </w:p>
    <w:p w14:paraId="5BCF6C01" w14:textId="40538303" w:rsidR="00B050B1" w:rsidRDefault="00703BBF" w:rsidP="0004265C">
      <w:r w:rsidRPr="00703BBF">
        <w:t>Ключевой элемент фирменного стиля</w:t>
      </w:r>
      <w:r w:rsidR="0010433D">
        <w:t xml:space="preserve"> – </w:t>
      </w:r>
      <w:r>
        <w:t>логотип</w:t>
      </w:r>
      <w:r w:rsidRPr="00703BBF">
        <w:t>, который присутствует на</w:t>
      </w:r>
      <w:r w:rsidR="000C6FC4">
        <w:t> </w:t>
      </w:r>
      <w:r w:rsidRPr="00703BBF">
        <w:t xml:space="preserve">всех типах </w:t>
      </w:r>
      <w:r w:rsidR="00110439">
        <w:t>элементов</w:t>
      </w:r>
      <w:r w:rsidRPr="00703BBF">
        <w:t xml:space="preserve">. </w:t>
      </w:r>
      <w:r w:rsidR="008C0F3C" w:rsidRPr="008C0F3C">
        <w:t>Он представляет собой название компании</w:t>
      </w:r>
      <w:r w:rsidR="00A1324C">
        <w:t xml:space="preserve"> и </w:t>
      </w:r>
      <w:r w:rsidRPr="00703BBF">
        <w:t>должен быть лаконичным, передавать стиль, идею, настроение, легко запоминаться.</w:t>
      </w:r>
      <w:r w:rsidR="00700BFD" w:rsidRPr="00700BFD">
        <w:t xml:space="preserve"> </w:t>
      </w:r>
      <w:r w:rsidR="009942EF">
        <w:t xml:space="preserve">Логотип может быть текстовым, графическим или комбинированным. </w:t>
      </w:r>
      <w:r w:rsidR="00700BFD">
        <w:t>Элементы логотипа</w:t>
      </w:r>
      <w:r w:rsidR="00700BFD" w:rsidRPr="00700BFD">
        <w:t>, заложенные в изображение, ассоциируются с идеей, историей, особенностями бренда.</w:t>
      </w:r>
      <w:r w:rsidR="0069396E" w:rsidRPr="0069396E">
        <w:t xml:space="preserve"> Важно, чтобы слово можно было прочесть</w:t>
      </w:r>
      <w:r w:rsidR="0069396E">
        <w:t xml:space="preserve"> без затруднений</w:t>
      </w:r>
      <w:r w:rsidR="0069396E" w:rsidRPr="0069396E">
        <w:t xml:space="preserve">, начертание хорошо смотрелось в любом масштабе, а </w:t>
      </w:r>
      <w:r w:rsidR="0069396E">
        <w:t>шрифт</w:t>
      </w:r>
      <w:r w:rsidR="0069396E" w:rsidRPr="0069396E">
        <w:t xml:space="preserve"> отражал характер бренда.</w:t>
      </w:r>
    </w:p>
    <w:p w14:paraId="1AFF2B92" w14:textId="67B87C51" w:rsidR="00B57489" w:rsidRPr="00E842B1" w:rsidRDefault="00E735E6" w:rsidP="00107586">
      <w:pPr>
        <w:rPr>
          <w:szCs w:val="28"/>
        </w:rPr>
      </w:pPr>
      <w:r>
        <w:t>Все перечисленные элементы айдентики школы визажа</w:t>
      </w:r>
      <w:r w:rsidR="000C6FC4">
        <w:t xml:space="preserve"> «</w:t>
      </w:r>
      <w:proofErr w:type="spellStart"/>
      <w:r w:rsidR="000C6FC4">
        <w:rPr>
          <w:lang w:val="en-US"/>
        </w:rPr>
        <w:t>Flowress</w:t>
      </w:r>
      <w:proofErr w:type="spellEnd"/>
      <w:r w:rsidR="000C6FC4">
        <w:t>»</w:t>
      </w:r>
      <w:r>
        <w:t xml:space="preserve"> представлены на</w:t>
      </w:r>
      <w:r w:rsidR="000C6FC4">
        <w:t> </w:t>
      </w:r>
      <w:r>
        <w:t>плакате</w:t>
      </w:r>
      <w:r w:rsidRPr="00E735E6">
        <w:rPr>
          <w:szCs w:val="28"/>
        </w:rPr>
        <w:t xml:space="preserve"> </w:t>
      </w:r>
      <w:r w:rsidR="00253A8E">
        <w:rPr>
          <w:color w:val="000000"/>
          <w:szCs w:val="28"/>
        </w:rPr>
        <w:t>БГТУ</w:t>
      </w:r>
      <w:r w:rsidRPr="009259BE">
        <w:rPr>
          <w:color w:val="000000"/>
          <w:szCs w:val="28"/>
        </w:rPr>
        <w:t xml:space="preserve"> 0</w:t>
      </w:r>
      <w:r w:rsidR="001A77A4">
        <w:rPr>
          <w:color w:val="000000"/>
          <w:szCs w:val="28"/>
        </w:rPr>
        <w:t>7</w:t>
      </w:r>
      <w:r w:rsidRPr="009259BE">
        <w:rPr>
          <w:color w:val="000000"/>
          <w:szCs w:val="28"/>
        </w:rPr>
        <w:t>.00</w:t>
      </w:r>
      <w:r w:rsidR="00087311">
        <w:rPr>
          <w:color w:val="000000"/>
          <w:szCs w:val="28"/>
        </w:rPr>
        <w:t>.</w:t>
      </w:r>
      <w:r w:rsidRPr="009259BE">
        <w:rPr>
          <w:color w:val="000000"/>
          <w:szCs w:val="28"/>
        </w:rPr>
        <w:t>РР.</w:t>
      </w:r>
    </w:p>
    <w:p w14:paraId="12B5675E" w14:textId="329F0317" w:rsidR="003B35E5" w:rsidRDefault="003B35E5" w:rsidP="003B35E5">
      <w:pPr>
        <w:keepNext/>
        <w:keepLines/>
        <w:pBdr>
          <w:top w:val="nil"/>
          <w:left w:val="nil"/>
          <w:bottom w:val="nil"/>
          <w:right w:val="nil"/>
          <w:between w:val="nil"/>
        </w:pBdr>
        <w:spacing w:before="360" w:after="240"/>
        <w:jc w:val="left"/>
        <w:rPr>
          <w:b/>
          <w:color w:val="000000"/>
        </w:rPr>
      </w:pPr>
      <w:r>
        <w:rPr>
          <w:rFonts w:eastAsia="Times New Roman"/>
          <w:b/>
          <w:color w:val="000000"/>
          <w:szCs w:val="28"/>
        </w:rPr>
        <w:t>3.</w:t>
      </w:r>
      <w:r w:rsidR="00B57489">
        <w:rPr>
          <w:rFonts w:eastAsia="Times New Roman"/>
          <w:b/>
          <w:color w:val="000000"/>
          <w:szCs w:val="28"/>
        </w:rPr>
        <w:t>7</w:t>
      </w:r>
      <w:r>
        <w:rPr>
          <w:rFonts w:eastAsia="Times New Roman"/>
          <w:b/>
          <w:color w:val="000000"/>
          <w:szCs w:val="28"/>
        </w:rPr>
        <w:t> Выводы по разделу</w:t>
      </w:r>
    </w:p>
    <w:p w14:paraId="28A2BA69" w14:textId="2D658374" w:rsidR="00F15D5D" w:rsidRDefault="009874F8" w:rsidP="00F15D5D">
      <w:r w:rsidRPr="009874F8">
        <w:t>Дизайн состоит</w:t>
      </w:r>
      <w:r w:rsidR="00497A0C">
        <w:t xml:space="preserve"> из </w:t>
      </w:r>
      <w:r w:rsidRPr="009874F8">
        <w:t>множества взаимосвязанных элементов, таких как типографика, цветовая схема, логотип, графические элементы</w:t>
      </w:r>
      <w:r w:rsidR="00A1324C">
        <w:t xml:space="preserve"> и </w:t>
      </w:r>
      <w:r w:rsidRPr="009874F8">
        <w:t>т.</w:t>
      </w:r>
      <w:r w:rsidR="000A1E74">
        <w:t> </w:t>
      </w:r>
      <w:r w:rsidRPr="009874F8">
        <w:t>д. Отсутствие любого</w:t>
      </w:r>
      <w:r w:rsidR="00497A0C">
        <w:t xml:space="preserve"> из </w:t>
      </w:r>
      <w:r w:rsidRPr="009874F8">
        <w:t>этих элементов может нарушить целостность</w:t>
      </w:r>
      <w:r w:rsidR="00A1324C">
        <w:t xml:space="preserve"> и </w:t>
      </w:r>
      <w:r w:rsidRPr="009874F8">
        <w:t>единообразие общего.</w:t>
      </w:r>
      <w:r w:rsidR="00F15D5D" w:rsidRPr="00F15D5D">
        <w:t xml:space="preserve"> </w:t>
      </w:r>
    </w:p>
    <w:p w14:paraId="0C60CC50" w14:textId="0040565A" w:rsidR="00F15D5D" w:rsidRDefault="00F15D5D" w:rsidP="00F15D5D">
      <w:r>
        <w:t>В этом проекте был разработан комбинированный логотип, сочетающий текстовую</w:t>
      </w:r>
      <w:r w:rsidR="00A1324C">
        <w:t xml:space="preserve"> и </w:t>
      </w:r>
      <w:r>
        <w:t>графическую часть. Макеты страниц веб-сайта были созданы</w:t>
      </w:r>
      <w:r w:rsidR="000A6ABD">
        <w:t xml:space="preserve"> с </w:t>
      </w:r>
      <w:r>
        <w:t xml:space="preserve">использованием онлайн-редактора </w:t>
      </w:r>
      <w:proofErr w:type="spellStart"/>
      <w:r>
        <w:t>Figma</w:t>
      </w:r>
      <w:proofErr w:type="spellEnd"/>
      <w:r w:rsidR="00497A0C">
        <w:t>. На </w:t>
      </w:r>
      <w:r>
        <w:t>всех страницах соблюдается единая стилистика, что обеспечивает целостность сайта. Стандартные элементы дизайна, такие как кнопки, формы</w:t>
      </w:r>
      <w:r w:rsidR="00A1324C">
        <w:t xml:space="preserve"> и </w:t>
      </w:r>
      <w:r>
        <w:t>значки, также</w:t>
      </w:r>
      <w:r w:rsidR="009E1299">
        <w:t xml:space="preserve"> </w:t>
      </w:r>
      <w:r>
        <w:t>способствуют сохранению этой целостности, поскольку они оформлены</w:t>
      </w:r>
      <w:r w:rsidR="000A6ABD">
        <w:t xml:space="preserve"> в </w:t>
      </w:r>
      <w:r>
        <w:t>единой концепции</w:t>
      </w:r>
      <w:r w:rsidR="00A1324C">
        <w:t xml:space="preserve"> и </w:t>
      </w:r>
      <w:r>
        <w:t>имеют единообразный внешний вид</w:t>
      </w:r>
      <w:r w:rsidR="000A6ABD">
        <w:t xml:space="preserve"> на </w:t>
      </w:r>
      <w:r>
        <w:t>всех страницах.</w:t>
      </w:r>
      <w:r w:rsidR="004770EA">
        <w:t xml:space="preserve"> Также были разработаны элементы фирменного стиля: логотип, визитные карточки, подарочный сертификат, упаковки.</w:t>
      </w:r>
    </w:p>
    <w:p w14:paraId="08A4F1F0" w14:textId="644C358D" w:rsidR="006C1355" w:rsidRDefault="00F15D5D" w:rsidP="006C1355">
      <w:r>
        <w:t>В результате дизайн сайта выглядит профессионально, привлекательно</w:t>
      </w:r>
      <w:r w:rsidR="00A1324C">
        <w:t xml:space="preserve"> и </w:t>
      </w:r>
      <w:r>
        <w:t>функционально, что создает положительный пользовательский опыт</w:t>
      </w:r>
      <w:r w:rsidR="00A1324C">
        <w:t xml:space="preserve"> и </w:t>
      </w:r>
      <w:r>
        <w:t xml:space="preserve">укрепляет имидж </w:t>
      </w:r>
      <w:r w:rsidR="00026FBC">
        <w:t>школы визажа «</w:t>
      </w:r>
      <w:proofErr w:type="spellStart"/>
      <w:r w:rsidR="00026FBC">
        <w:rPr>
          <w:lang w:val="en-US"/>
        </w:rPr>
        <w:t>Flowress</w:t>
      </w:r>
      <w:proofErr w:type="spellEnd"/>
      <w:r w:rsidR="00026FBC">
        <w:t>»</w:t>
      </w:r>
      <w:r>
        <w:t>.</w:t>
      </w:r>
      <w:r w:rsidR="006C1355">
        <w:br w:type="page"/>
      </w:r>
    </w:p>
    <w:p w14:paraId="6B3B8C1B" w14:textId="77777777" w:rsidR="007B1747" w:rsidRDefault="007B1747" w:rsidP="007B1747">
      <w:pPr>
        <w:pStyle w:val="af5"/>
        <w:ind w:firstLine="0"/>
        <w:outlineLvl w:val="0"/>
        <w:sectPr w:rsidR="007B1747" w:rsidSect="005222EA">
          <w:headerReference w:type="default" r:id="rId59"/>
          <w:pgSz w:w="11906" w:h="16838" w:code="9"/>
          <w:pgMar w:top="1134" w:right="567" w:bottom="851" w:left="1304" w:header="709" w:footer="709" w:gutter="0"/>
          <w:cols w:space="708"/>
          <w:docGrid w:linePitch="381"/>
        </w:sectPr>
      </w:pPr>
    </w:p>
    <w:p w14:paraId="714E115A" w14:textId="7DC8077E" w:rsidR="006C1355" w:rsidRPr="00EA1D62" w:rsidRDefault="002B4F78" w:rsidP="006C1355">
      <w:pPr>
        <w:pStyle w:val="af5"/>
        <w:outlineLvl w:val="0"/>
      </w:pPr>
      <w:bookmarkStart w:id="38" w:name="_Toc168516748"/>
      <w:r>
        <w:rPr>
          <w:noProof/>
          <w:lang w:eastAsia="ru-RU"/>
        </w:rPr>
        <w:lastRenderedPageBreak/>
        <mc:AlternateContent>
          <mc:Choice Requires="wpg">
            <w:drawing>
              <wp:anchor distT="0" distB="0" distL="114300" distR="114300" simplePos="0" relativeHeight="251669504" behindDoc="1" locked="0" layoutInCell="1" allowOverlap="1" wp14:anchorId="282F5A02" wp14:editId="2174B050">
                <wp:simplePos x="0" y="0"/>
                <wp:positionH relativeFrom="margin">
                  <wp:posOffset>-140970</wp:posOffset>
                </wp:positionH>
                <wp:positionV relativeFrom="margin">
                  <wp:posOffset>-512998</wp:posOffset>
                </wp:positionV>
                <wp:extent cx="6670040" cy="10279380"/>
                <wp:effectExtent l="0" t="0" r="16510" b="26670"/>
                <wp:wrapNone/>
                <wp:docPr id="66" name="Группа 66"/>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67" name="Прямая соединительная линия 67"/>
                        <wps:cNvCnPr>
                          <a:cxnSpLocks noChangeShapeType="1"/>
                        </wps:cNvCnPr>
                        <wps:spPr bwMode="auto">
                          <a:xfrm>
                            <a:off x="0" y="8894618"/>
                            <a:ext cx="6656400" cy="0"/>
                          </a:xfrm>
                          <a:prstGeom prst="line">
                            <a:avLst/>
                          </a:prstGeom>
                          <a:noFill/>
                          <a:ln w="25400">
                            <a:solidFill>
                              <a:srgbClr val="000000"/>
                            </a:solidFill>
                            <a:round/>
                          </a:ln>
                        </wps:spPr>
                        <wps:bodyPr/>
                      </wps:wsp>
                      <wps:wsp>
                        <wps:cNvPr id="68" name="Прямая соединительная линия 68"/>
                        <wps:cNvCnPr>
                          <a:cxnSpLocks noChangeShapeType="1"/>
                        </wps:cNvCnPr>
                        <wps:spPr bwMode="auto">
                          <a:xfrm>
                            <a:off x="0" y="9072748"/>
                            <a:ext cx="2340000" cy="0"/>
                          </a:xfrm>
                          <a:prstGeom prst="line">
                            <a:avLst/>
                          </a:prstGeom>
                          <a:noFill/>
                          <a:ln w="9525">
                            <a:solidFill>
                              <a:srgbClr val="000000"/>
                            </a:solidFill>
                            <a:round/>
                          </a:ln>
                        </wps:spPr>
                        <wps:bodyPr/>
                      </wps:wsp>
                      <wps:wsp>
                        <wps:cNvPr id="69" name="Прямая соединительная линия 69"/>
                        <wps:cNvCnPr>
                          <a:cxnSpLocks noChangeShapeType="1"/>
                        </wps:cNvCnPr>
                        <wps:spPr bwMode="auto">
                          <a:xfrm>
                            <a:off x="0" y="9256815"/>
                            <a:ext cx="2340000" cy="0"/>
                          </a:xfrm>
                          <a:prstGeom prst="line">
                            <a:avLst/>
                          </a:prstGeom>
                          <a:noFill/>
                          <a:ln w="25400">
                            <a:solidFill>
                              <a:srgbClr val="000000"/>
                            </a:solidFill>
                            <a:round/>
                          </a:ln>
                        </wps:spPr>
                        <wps:bodyPr/>
                      </wps:wsp>
                      <wps:wsp>
                        <wps:cNvPr id="70" name="Прямая соединительная линия 70"/>
                        <wps:cNvCnPr>
                          <a:cxnSpLocks noChangeShapeType="1"/>
                        </wps:cNvCnPr>
                        <wps:spPr bwMode="auto">
                          <a:xfrm>
                            <a:off x="0" y="9613075"/>
                            <a:ext cx="2340000" cy="0"/>
                          </a:xfrm>
                          <a:prstGeom prst="line">
                            <a:avLst/>
                          </a:prstGeom>
                          <a:noFill/>
                          <a:ln w="9525">
                            <a:solidFill>
                              <a:srgbClr val="000000"/>
                            </a:solidFill>
                            <a:round/>
                          </a:ln>
                        </wps:spPr>
                        <wps:bodyPr/>
                      </wps:wsp>
                      <wps:wsp>
                        <wps:cNvPr id="71" name="Прямая соединительная линия 71"/>
                        <wps:cNvCnPr>
                          <a:cxnSpLocks noChangeShapeType="1"/>
                        </wps:cNvCnPr>
                        <wps:spPr bwMode="auto">
                          <a:xfrm>
                            <a:off x="0" y="9797143"/>
                            <a:ext cx="2340000" cy="0"/>
                          </a:xfrm>
                          <a:prstGeom prst="line">
                            <a:avLst/>
                          </a:prstGeom>
                          <a:noFill/>
                          <a:ln w="9525">
                            <a:solidFill>
                              <a:srgbClr val="000000"/>
                            </a:solidFill>
                            <a:round/>
                          </a:ln>
                        </wps:spPr>
                        <wps:bodyPr/>
                      </wps:wsp>
                      <wps:wsp>
                        <wps:cNvPr id="72" name="Прямая соединительная линия 72"/>
                        <wps:cNvCnPr>
                          <a:cxnSpLocks noChangeShapeType="1"/>
                        </wps:cNvCnPr>
                        <wps:spPr bwMode="auto">
                          <a:xfrm>
                            <a:off x="0" y="9975273"/>
                            <a:ext cx="2340000" cy="0"/>
                          </a:xfrm>
                          <a:prstGeom prst="line">
                            <a:avLst/>
                          </a:prstGeom>
                          <a:noFill/>
                          <a:ln w="9525">
                            <a:solidFill>
                              <a:srgbClr val="000000"/>
                            </a:solidFill>
                            <a:round/>
                          </a:ln>
                        </wps:spPr>
                        <wps:bodyPr/>
                      </wps:wsp>
                      <wps:wsp>
                        <wps:cNvPr id="73" name="Прямая соединительная линия 73"/>
                        <wps:cNvCnPr>
                          <a:cxnSpLocks noChangeShapeType="1"/>
                        </wps:cNvCnPr>
                        <wps:spPr bwMode="auto">
                          <a:xfrm>
                            <a:off x="0" y="10153402"/>
                            <a:ext cx="2340000" cy="0"/>
                          </a:xfrm>
                          <a:prstGeom prst="line">
                            <a:avLst/>
                          </a:prstGeom>
                          <a:noFill/>
                          <a:ln w="9525">
                            <a:solidFill>
                              <a:srgbClr val="000000"/>
                            </a:solidFill>
                            <a:round/>
                          </a:ln>
                        </wps:spPr>
                        <wps:bodyPr/>
                      </wps:wsp>
                      <wps:wsp>
                        <wps:cNvPr id="74" name="Прямая соединительная линия 74"/>
                        <wps:cNvCnPr>
                          <a:cxnSpLocks noChangeShapeType="1"/>
                        </wps:cNvCnPr>
                        <wps:spPr bwMode="auto">
                          <a:xfrm>
                            <a:off x="2339439" y="8894618"/>
                            <a:ext cx="0" cy="1440000"/>
                          </a:xfrm>
                          <a:prstGeom prst="line">
                            <a:avLst/>
                          </a:prstGeom>
                          <a:noFill/>
                          <a:ln w="25400">
                            <a:solidFill>
                              <a:srgbClr val="000000"/>
                            </a:solidFill>
                            <a:round/>
                          </a:ln>
                        </wps:spPr>
                        <wps:bodyPr/>
                      </wps:wsp>
                      <wps:wsp>
                        <wps:cNvPr id="75" name="Прямая соединительная линия 75"/>
                        <wps:cNvCnPr>
                          <a:cxnSpLocks noChangeShapeType="1"/>
                        </wps:cNvCnPr>
                        <wps:spPr bwMode="auto">
                          <a:xfrm>
                            <a:off x="1983179" y="8894618"/>
                            <a:ext cx="0" cy="1440000"/>
                          </a:xfrm>
                          <a:prstGeom prst="line">
                            <a:avLst/>
                          </a:prstGeom>
                          <a:noFill/>
                          <a:ln w="25400">
                            <a:solidFill>
                              <a:srgbClr val="000000"/>
                            </a:solidFill>
                            <a:round/>
                          </a:ln>
                        </wps:spPr>
                        <wps:bodyPr/>
                      </wps:wsp>
                      <wps:wsp>
                        <wps:cNvPr id="76" name="Прямая соединительная линия 76"/>
                        <wps:cNvCnPr>
                          <a:cxnSpLocks noChangeShapeType="1"/>
                        </wps:cNvCnPr>
                        <wps:spPr bwMode="auto">
                          <a:xfrm>
                            <a:off x="1442852" y="8894618"/>
                            <a:ext cx="0" cy="1440000"/>
                          </a:xfrm>
                          <a:prstGeom prst="line">
                            <a:avLst/>
                          </a:prstGeom>
                          <a:noFill/>
                          <a:ln w="25400">
                            <a:solidFill>
                              <a:srgbClr val="000000"/>
                            </a:solidFill>
                            <a:round/>
                          </a:ln>
                        </wps:spPr>
                        <wps:bodyPr/>
                      </wps:wsp>
                      <wps:wsp>
                        <wps:cNvPr id="77" name="Прямая соединительная линия 77"/>
                        <wps:cNvCnPr>
                          <a:cxnSpLocks noChangeShapeType="1"/>
                        </wps:cNvCnPr>
                        <wps:spPr bwMode="auto">
                          <a:xfrm>
                            <a:off x="611579" y="8894618"/>
                            <a:ext cx="0" cy="1440000"/>
                          </a:xfrm>
                          <a:prstGeom prst="line">
                            <a:avLst/>
                          </a:prstGeom>
                          <a:noFill/>
                          <a:ln w="25400">
                            <a:solidFill>
                              <a:srgbClr val="000000"/>
                            </a:solidFill>
                            <a:round/>
                          </a:ln>
                        </wps:spPr>
                        <wps:bodyPr/>
                      </wps:wsp>
                      <wps:wsp>
                        <wps:cNvPr id="78" name="Прямая соединительная линия 78"/>
                        <wps:cNvCnPr>
                          <a:cxnSpLocks noChangeShapeType="1"/>
                        </wps:cNvCnPr>
                        <wps:spPr bwMode="auto">
                          <a:xfrm>
                            <a:off x="255320" y="8894618"/>
                            <a:ext cx="0" cy="540000"/>
                          </a:xfrm>
                          <a:prstGeom prst="line">
                            <a:avLst/>
                          </a:prstGeom>
                          <a:noFill/>
                          <a:ln w="25400">
                            <a:solidFill>
                              <a:srgbClr val="000000"/>
                            </a:solidFill>
                            <a:round/>
                          </a:ln>
                        </wps:spPr>
                        <wps:bodyPr/>
                      </wps:wsp>
                      <wps:wsp>
                        <wps:cNvPr id="79" name="Прямая соединительная линия 79"/>
                        <wps:cNvCnPr>
                          <a:cxnSpLocks noChangeShapeType="1"/>
                        </wps:cNvCnPr>
                        <wps:spPr bwMode="auto">
                          <a:xfrm>
                            <a:off x="4862946" y="9797143"/>
                            <a:ext cx="1800000" cy="0"/>
                          </a:xfrm>
                          <a:prstGeom prst="line">
                            <a:avLst/>
                          </a:prstGeom>
                          <a:noFill/>
                          <a:ln w="25400">
                            <a:solidFill>
                              <a:srgbClr val="000000"/>
                            </a:solidFill>
                            <a:round/>
                          </a:ln>
                        </wps:spPr>
                        <wps:bodyPr/>
                      </wps:wsp>
                      <wps:wsp>
                        <wps:cNvPr id="80" name="Прямая соединительная линия 80"/>
                        <wps:cNvCnPr>
                          <a:cxnSpLocks noChangeShapeType="1"/>
                        </wps:cNvCnPr>
                        <wps:spPr bwMode="auto">
                          <a:xfrm>
                            <a:off x="4862946" y="9434945"/>
                            <a:ext cx="0" cy="900000"/>
                          </a:xfrm>
                          <a:prstGeom prst="line">
                            <a:avLst/>
                          </a:prstGeom>
                          <a:noFill/>
                          <a:ln w="25400">
                            <a:solidFill>
                              <a:srgbClr val="000000"/>
                            </a:solidFill>
                            <a:round/>
                          </a:ln>
                        </wps:spPr>
                        <wps:bodyPr/>
                      </wps:wsp>
                      <wps:wsp>
                        <wps:cNvPr id="82" name="Прямая соединительная линия 82"/>
                        <wps:cNvCnPr>
                          <a:cxnSpLocks noChangeShapeType="1"/>
                        </wps:cNvCnPr>
                        <wps:spPr bwMode="auto">
                          <a:xfrm>
                            <a:off x="4862946" y="9613075"/>
                            <a:ext cx="1800000" cy="0"/>
                          </a:xfrm>
                          <a:prstGeom prst="line">
                            <a:avLst/>
                          </a:prstGeom>
                          <a:noFill/>
                          <a:ln w="25400">
                            <a:solidFill>
                              <a:srgbClr val="000000"/>
                            </a:solidFill>
                            <a:round/>
                          </a:ln>
                        </wps:spPr>
                        <wps:bodyPr/>
                      </wps:wsp>
                      <wps:wsp>
                        <wps:cNvPr id="83" name="Прямая соединительная линия 83"/>
                        <wps:cNvCnPr>
                          <a:cxnSpLocks noChangeShapeType="1"/>
                        </wps:cNvCnPr>
                        <wps:spPr bwMode="auto">
                          <a:xfrm>
                            <a:off x="5041075" y="9613075"/>
                            <a:ext cx="0" cy="180000"/>
                          </a:xfrm>
                          <a:prstGeom prst="line">
                            <a:avLst/>
                          </a:prstGeom>
                          <a:noFill/>
                          <a:ln w="9525">
                            <a:solidFill>
                              <a:srgbClr val="000000"/>
                            </a:solidFill>
                            <a:round/>
                          </a:ln>
                        </wps:spPr>
                        <wps:bodyPr/>
                      </wps:wsp>
                      <wps:wsp>
                        <wps:cNvPr id="84" name="Прямая соединительная линия 84"/>
                        <wps:cNvCnPr>
                          <a:cxnSpLocks noChangeShapeType="1"/>
                        </wps:cNvCnPr>
                        <wps:spPr bwMode="auto">
                          <a:xfrm>
                            <a:off x="5225143" y="9613075"/>
                            <a:ext cx="0" cy="180000"/>
                          </a:xfrm>
                          <a:prstGeom prst="line">
                            <a:avLst/>
                          </a:prstGeom>
                          <a:noFill/>
                          <a:ln w="9525">
                            <a:solidFill>
                              <a:srgbClr val="000000"/>
                            </a:solidFill>
                            <a:round/>
                          </a:ln>
                        </wps:spPr>
                        <wps:bodyPr/>
                      </wps:wsp>
                      <wps:wsp>
                        <wps:cNvPr id="85" name="Прямая соединительная линия 85"/>
                        <wps:cNvCnPr>
                          <a:cxnSpLocks noChangeShapeType="1"/>
                        </wps:cNvCnPr>
                        <wps:spPr bwMode="auto">
                          <a:xfrm>
                            <a:off x="5409211" y="9423070"/>
                            <a:ext cx="0" cy="360023"/>
                          </a:xfrm>
                          <a:prstGeom prst="line">
                            <a:avLst/>
                          </a:prstGeom>
                          <a:noFill/>
                          <a:ln w="25400">
                            <a:solidFill>
                              <a:srgbClr val="000000"/>
                            </a:solidFill>
                            <a:round/>
                          </a:ln>
                        </wps:spPr>
                        <wps:bodyPr/>
                      </wps:wsp>
                      <wps:wsp>
                        <wps:cNvPr id="86" name="Прямая соединительная линия 86"/>
                        <wps:cNvCnPr>
                          <a:cxnSpLocks noChangeShapeType="1"/>
                        </wps:cNvCnPr>
                        <wps:spPr bwMode="auto">
                          <a:xfrm>
                            <a:off x="6014852" y="9423070"/>
                            <a:ext cx="0" cy="360023"/>
                          </a:xfrm>
                          <a:prstGeom prst="line">
                            <a:avLst/>
                          </a:prstGeom>
                          <a:noFill/>
                          <a:ln w="25400">
                            <a:solidFill>
                              <a:srgbClr val="000000"/>
                            </a:solidFill>
                            <a:round/>
                          </a:ln>
                        </wps:spPr>
                        <wps:bodyPr/>
                      </wps:wsp>
                      <wps:wsp>
                        <wps:cNvPr id="87" name="Прямая соединительная линия 87"/>
                        <wps:cNvCnPr>
                          <a:cxnSpLocks noChangeShapeType="1"/>
                        </wps:cNvCnPr>
                        <wps:spPr bwMode="auto">
                          <a:xfrm>
                            <a:off x="0" y="9434945"/>
                            <a:ext cx="6656400" cy="0"/>
                          </a:xfrm>
                          <a:prstGeom prst="line">
                            <a:avLst/>
                          </a:prstGeom>
                          <a:noFill/>
                          <a:ln w="25400">
                            <a:solidFill>
                              <a:srgbClr val="000000"/>
                            </a:solidFill>
                            <a:round/>
                          </a:ln>
                        </wps:spPr>
                        <wps:bodyPr/>
                      </wps:wsp>
                      <wps:wsp>
                        <wps:cNvPr id="88" name="Прямоугольник 88"/>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89" name="Надпись 89"/>
                        <wps:cNvSpPr txBox="1">
                          <a:spLocks noChangeArrowheads="1"/>
                        </wps:cNvSpPr>
                        <wps:spPr bwMode="auto">
                          <a:xfrm>
                            <a:off x="6014852" y="9429008"/>
                            <a:ext cx="647065" cy="179070"/>
                          </a:xfrm>
                          <a:prstGeom prst="rect">
                            <a:avLst/>
                          </a:prstGeom>
                          <a:noFill/>
                          <a:ln>
                            <a:noFill/>
                          </a:ln>
                        </wps:spPr>
                        <wps:txbx>
                          <w:txbxContent>
                            <w:p w14:paraId="3AE2424E" w14:textId="77777777" w:rsidR="006C1355" w:rsidRPr="00BE534A" w:rsidRDefault="006C1355" w:rsidP="006C1355">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90" name="Надпись 90"/>
                        <wps:cNvSpPr txBox="1">
                          <a:spLocks noChangeArrowheads="1"/>
                        </wps:cNvSpPr>
                        <wps:spPr bwMode="auto">
                          <a:xfrm>
                            <a:off x="0" y="9250878"/>
                            <a:ext cx="251460" cy="179070"/>
                          </a:xfrm>
                          <a:prstGeom prst="rect">
                            <a:avLst/>
                          </a:prstGeom>
                          <a:noFill/>
                          <a:ln>
                            <a:noFill/>
                          </a:ln>
                        </wps:spPr>
                        <wps:txbx>
                          <w:txbxContent>
                            <w:p w14:paraId="196F7FD4" w14:textId="77777777" w:rsidR="006C1355" w:rsidRPr="00BE534A" w:rsidRDefault="006C1355" w:rsidP="006C1355">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91" name="Надпись 91"/>
                        <wps:cNvSpPr txBox="1">
                          <a:spLocks noChangeArrowheads="1"/>
                        </wps:cNvSpPr>
                        <wps:spPr bwMode="auto">
                          <a:xfrm>
                            <a:off x="237507" y="9250878"/>
                            <a:ext cx="359410" cy="179070"/>
                          </a:xfrm>
                          <a:prstGeom prst="rect">
                            <a:avLst/>
                          </a:prstGeom>
                          <a:noFill/>
                          <a:ln>
                            <a:noFill/>
                          </a:ln>
                          <a:effectLst/>
                        </wps:spPr>
                        <wps:txbx>
                          <w:txbxContent>
                            <w:p w14:paraId="1EE09CE3" w14:textId="77777777" w:rsidR="006C1355" w:rsidRPr="00BE534A" w:rsidRDefault="006C1355" w:rsidP="006C135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92" name="Надпись 92"/>
                        <wps:cNvSpPr txBox="1">
                          <a:spLocks noChangeArrowheads="1"/>
                        </wps:cNvSpPr>
                        <wps:spPr bwMode="auto">
                          <a:xfrm>
                            <a:off x="593766" y="9250878"/>
                            <a:ext cx="827405" cy="179070"/>
                          </a:xfrm>
                          <a:prstGeom prst="rect">
                            <a:avLst/>
                          </a:prstGeom>
                          <a:noFill/>
                          <a:ln>
                            <a:noFill/>
                          </a:ln>
                        </wps:spPr>
                        <wps:txbx>
                          <w:txbxContent>
                            <w:p w14:paraId="61F92DC7" w14:textId="4DB1BFCF" w:rsidR="006C1355" w:rsidRPr="00BE534A" w:rsidRDefault="006C1355" w:rsidP="006C1355">
                              <w:pPr>
                                <w:ind w:firstLine="0"/>
                                <w:jc w:val="center"/>
                                <w:rPr>
                                  <w:sz w:val="18"/>
                                  <w:szCs w:val="18"/>
                                </w:rPr>
                              </w:pPr>
                              <w:r w:rsidRPr="00BE534A">
                                <w:rPr>
                                  <w:sz w:val="18"/>
                                  <w:szCs w:val="18"/>
                                </w:rPr>
                                <w:t>№ докум</w:t>
                              </w:r>
                              <w:r w:rsidR="000C7960">
                                <w:rPr>
                                  <w:sz w:val="18"/>
                                  <w:szCs w:val="18"/>
                                </w:rPr>
                                <w:t>ента</w:t>
                              </w:r>
                            </w:p>
                          </w:txbxContent>
                        </wps:txbx>
                        <wps:bodyPr rot="0" vert="horz" wrap="square" lIns="18000" tIns="18000" rIns="18000" bIns="0" anchor="ctr" anchorCtr="0" upright="1">
                          <a:noAutofit/>
                        </wps:bodyPr>
                      </wps:wsp>
                      <wps:wsp>
                        <wps:cNvPr id="93" name="Надпись 93"/>
                        <wps:cNvSpPr txBox="1">
                          <a:spLocks noChangeArrowheads="1"/>
                        </wps:cNvSpPr>
                        <wps:spPr bwMode="auto">
                          <a:xfrm>
                            <a:off x="617517" y="9446821"/>
                            <a:ext cx="827405" cy="179070"/>
                          </a:xfrm>
                          <a:prstGeom prst="rect">
                            <a:avLst/>
                          </a:prstGeom>
                          <a:noFill/>
                          <a:ln>
                            <a:noFill/>
                          </a:ln>
                        </wps:spPr>
                        <wps:txbx>
                          <w:txbxContent>
                            <w:p w14:paraId="48E8ADA1" w14:textId="77777777" w:rsidR="006C1355" w:rsidRPr="003B3077" w:rsidRDefault="006C1355" w:rsidP="006C1355">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94" name="Надпись 94"/>
                        <wps:cNvSpPr txBox="1">
                          <a:spLocks noChangeArrowheads="1"/>
                        </wps:cNvSpPr>
                        <wps:spPr bwMode="auto">
                          <a:xfrm>
                            <a:off x="617517" y="9607138"/>
                            <a:ext cx="827405" cy="179070"/>
                          </a:xfrm>
                          <a:prstGeom prst="rect">
                            <a:avLst/>
                          </a:prstGeom>
                          <a:noFill/>
                          <a:ln>
                            <a:noFill/>
                          </a:ln>
                        </wps:spPr>
                        <wps:txbx>
                          <w:txbxContent>
                            <w:p w14:paraId="0FADDC70" w14:textId="77777777" w:rsidR="006C1355" w:rsidRPr="00BE534A" w:rsidRDefault="006C1355" w:rsidP="006C1355">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95" name="Надпись 95"/>
                        <wps:cNvSpPr txBox="1">
                          <a:spLocks noChangeArrowheads="1"/>
                        </wps:cNvSpPr>
                        <wps:spPr bwMode="auto">
                          <a:xfrm>
                            <a:off x="617517" y="10153402"/>
                            <a:ext cx="827405" cy="179070"/>
                          </a:xfrm>
                          <a:prstGeom prst="rect">
                            <a:avLst/>
                          </a:prstGeom>
                          <a:noFill/>
                          <a:ln>
                            <a:noFill/>
                          </a:ln>
                        </wps:spPr>
                        <wps:txbx>
                          <w:txbxContent>
                            <w:p w14:paraId="267D69A5" w14:textId="77777777" w:rsidR="006C1355" w:rsidRPr="00BE534A" w:rsidRDefault="006C1355" w:rsidP="006C1355">
                              <w:pPr>
                                <w:ind w:firstLine="0"/>
                                <w:rPr>
                                  <w:sz w:val="20"/>
                                  <w:szCs w:val="20"/>
                                </w:rPr>
                              </w:pPr>
                              <w:r w:rsidRPr="00BE534A">
                                <w:rPr>
                                  <w:sz w:val="20"/>
                                  <w:szCs w:val="20"/>
                                </w:rPr>
                                <w:t>Романенко</w:t>
                              </w:r>
                            </w:p>
                            <w:p w14:paraId="344A9EC8" w14:textId="77777777" w:rsidR="006C1355" w:rsidRDefault="006C1355" w:rsidP="006C1355">
                              <w:pPr>
                                <w:rPr>
                                  <w:rFonts w:ascii="Arial" w:hAnsi="Arial" w:cs="Arial"/>
                                  <w:sz w:val="20"/>
                                  <w:szCs w:val="20"/>
                                </w:rPr>
                              </w:pPr>
                            </w:p>
                          </w:txbxContent>
                        </wps:txbx>
                        <wps:bodyPr rot="0" vert="horz" wrap="square" lIns="18000" tIns="0" rIns="18000" bIns="0" anchor="ctr" anchorCtr="0" upright="1">
                          <a:noAutofit/>
                        </wps:bodyPr>
                      </wps:wsp>
                      <wps:wsp>
                        <wps:cNvPr id="96" name="Надпись 96"/>
                        <wps:cNvSpPr txBox="1">
                          <a:spLocks noChangeArrowheads="1"/>
                        </wps:cNvSpPr>
                        <wps:spPr bwMode="auto">
                          <a:xfrm>
                            <a:off x="1425039" y="9250878"/>
                            <a:ext cx="539115" cy="179070"/>
                          </a:xfrm>
                          <a:prstGeom prst="rect">
                            <a:avLst/>
                          </a:prstGeom>
                          <a:noFill/>
                          <a:ln>
                            <a:noFill/>
                          </a:ln>
                        </wps:spPr>
                        <wps:txbx>
                          <w:txbxContent>
                            <w:p w14:paraId="5AB1C1D8" w14:textId="77777777" w:rsidR="006C1355" w:rsidRPr="00BE534A" w:rsidRDefault="006C1355" w:rsidP="006C1355">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97" name="Надпись 97"/>
                        <wps:cNvSpPr txBox="1">
                          <a:spLocks noChangeArrowheads="1"/>
                        </wps:cNvSpPr>
                        <wps:spPr bwMode="auto">
                          <a:xfrm>
                            <a:off x="1971304" y="9250878"/>
                            <a:ext cx="359410" cy="179070"/>
                          </a:xfrm>
                          <a:prstGeom prst="rect">
                            <a:avLst/>
                          </a:prstGeom>
                          <a:noFill/>
                          <a:ln>
                            <a:noFill/>
                          </a:ln>
                        </wps:spPr>
                        <wps:txbx>
                          <w:txbxContent>
                            <w:p w14:paraId="22A9B4F1" w14:textId="77777777" w:rsidR="006C1355" w:rsidRPr="00BE534A" w:rsidRDefault="006C1355" w:rsidP="006C1355">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98" name="Надпись 98"/>
                        <wps:cNvSpPr txBox="1">
                          <a:spLocks noChangeArrowheads="1"/>
                        </wps:cNvSpPr>
                        <wps:spPr bwMode="auto">
                          <a:xfrm>
                            <a:off x="11875" y="9446821"/>
                            <a:ext cx="611505" cy="179070"/>
                          </a:xfrm>
                          <a:prstGeom prst="rect">
                            <a:avLst/>
                          </a:prstGeom>
                          <a:noFill/>
                          <a:ln>
                            <a:noFill/>
                          </a:ln>
                        </wps:spPr>
                        <wps:txbx>
                          <w:txbxContent>
                            <w:p w14:paraId="08091E2F" w14:textId="77777777" w:rsidR="006C1355" w:rsidRPr="00BE534A" w:rsidRDefault="006C1355" w:rsidP="006C1355">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99" name="Надпись 99"/>
                        <wps:cNvSpPr txBox="1">
                          <a:spLocks noChangeArrowheads="1"/>
                        </wps:cNvSpPr>
                        <wps:spPr bwMode="auto">
                          <a:xfrm>
                            <a:off x="5938" y="9607138"/>
                            <a:ext cx="611505" cy="179070"/>
                          </a:xfrm>
                          <a:prstGeom prst="rect">
                            <a:avLst/>
                          </a:prstGeom>
                          <a:noFill/>
                          <a:ln>
                            <a:noFill/>
                          </a:ln>
                        </wps:spPr>
                        <wps:txbx>
                          <w:txbxContent>
                            <w:p w14:paraId="4C8E3E5C" w14:textId="77777777" w:rsidR="006C1355" w:rsidRPr="00BE534A" w:rsidRDefault="006C1355" w:rsidP="006C1355">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0" name="Надпись 100"/>
                        <wps:cNvSpPr txBox="1">
                          <a:spLocks noChangeArrowheads="1"/>
                        </wps:cNvSpPr>
                        <wps:spPr bwMode="auto">
                          <a:xfrm>
                            <a:off x="5938" y="10153402"/>
                            <a:ext cx="611505" cy="179070"/>
                          </a:xfrm>
                          <a:prstGeom prst="rect">
                            <a:avLst/>
                          </a:prstGeom>
                          <a:noFill/>
                          <a:ln>
                            <a:noFill/>
                          </a:ln>
                        </wps:spPr>
                        <wps:txbx>
                          <w:txbxContent>
                            <w:p w14:paraId="48D547BD" w14:textId="77777777" w:rsidR="006C1355" w:rsidRPr="00BE534A" w:rsidRDefault="006C1355" w:rsidP="006C1355">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1" name="Надпись 101"/>
                        <wps:cNvSpPr txBox="1">
                          <a:spLocks noChangeArrowheads="1"/>
                        </wps:cNvSpPr>
                        <wps:spPr bwMode="auto">
                          <a:xfrm>
                            <a:off x="4862946" y="9429008"/>
                            <a:ext cx="539115" cy="179070"/>
                          </a:xfrm>
                          <a:prstGeom prst="rect">
                            <a:avLst/>
                          </a:prstGeom>
                          <a:noFill/>
                          <a:ln>
                            <a:noFill/>
                          </a:ln>
                        </wps:spPr>
                        <wps:txbx>
                          <w:txbxContent>
                            <w:p w14:paraId="310A175E" w14:textId="77777777" w:rsidR="006C1355" w:rsidRPr="00A52B8A" w:rsidRDefault="006C1355" w:rsidP="006C1355">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2" name="Надпись 102"/>
                        <wps:cNvSpPr txBox="1">
                          <a:spLocks noChangeArrowheads="1"/>
                        </wps:cNvSpPr>
                        <wps:spPr bwMode="auto">
                          <a:xfrm>
                            <a:off x="5403273" y="9429008"/>
                            <a:ext cx="611505" cy="179070"/>
                          </a:xfrm>
                          <a:prstGeom prst="rect">
                            <a:avLst/>
                          </a:prstGeom>
                          <a:noFill/>
                          <a:ln>
                            <a:noFill/>
                          </a:ln>
                        </wps:spPr>
                        <wps:txbx>
                          <w:txbxContent>
                            <w:p w14:paraId="0CF2C4E7" w14:textId="77777777" w:rsidR="006C1355" w:rsidRPr="00BE534A" w:rsidRDefault="006C1355" w:rsidP="006C135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3" name="Надпись 103"/>
                        <wps:cNvSpPr txBox="1">
                          <a:spLocks noChangeArrowheads="1"/>
                        </wps:cNvSpPr>
                        <wps:spPr bwMode="auto">
                          <a:xfrm>
                            <a:off x="2354685" y="8886713"/>
                            <a:ext cx="4318635" cy="548233"/>
                          </a:xfrm>
                          <a:prstGeom prst="rect">
                            <a:avLst/>
                          </a:prstGeom>
                          <a:noFill/>
                          <a:ln>
                            <a:noFill/>
                          </a:ln>
                        </wps:spPr>
                        <wps:txbx>
                          <w:txbxContent>
                            <w:p w14:paraId="209CDCA5" w14:textId="3AD54377" w:rsidR="006C1355" w:rsidRPr="000C7960" w:rsidRDefault="000012DE" w:rsidP="006C1355">
                              <w:pPr>
                                <w:ind w:firstLine="0"/>
                                <w:jc w:val="center"/>
                                <w:rPr>
                                  <w:sz w:val="36"/>
                                  <w:szCs w:val="36"/>
                                </w:rPr>
                              </w:pPr>
                              <w:r w:rsidRPr="000C7960">
                                <w:rPr>
                                  <w:sz w:val="36"/>
                                  <w:szCs w:val="36"/>
                                </w:rPr>
                                <w:t>БГТУ</w:t>
                              </w:r>
                              <w:r w:rsidR="006C1355" w:rsidRPr="000C7960">
                                <w:rPr>
                                  <w:sz w:val="36"/>
                                  <w:szCs w:val="36"/>
                                </w:rPr>
                                <w:t xml:space="preserve"> 0</w:t>
                              </w:r>
                              <w:r w:rsidR="00647D1C" w:rsidRPr="000C7960">
                                <w:rPr>
                                  <w:sz w:val="36"/>
                                  <w:szCs w:val="36"/>
                                </w:rPr>
                                <w:t>4</w:t>
                              </w:r>
                              <w:r w:rsidR="006C1355" w:rsidRPr="000C7960">
                                <w:rPr>
                                  <w:sz w:val="36"/>
                                  <w:szCs w:val="36"/>
                                </w:rPr>
                                <w:t>.</w:t>
                              </w:r>
                              <w:proofErr w:type="gramStart"/>
                              <w:r w:rsidR="006C1355" w:rsidRPr="000C7960">
                                <w:rPr>
                                  <w:sz w:val="36"/>
                                  <w:szCs w:val="36"/>
                                </w:rPr>
                                <w:t>00</w:t>
                              </w:r>
                              <w:r w:rsidRPr="000C7960">
                                <w:rPr>
                                  <w:sz w:val="36"/>
                                  <w:szCs w:val="36"/>
                                </w:rPr>
                                <w:t>.</w:t>
                              </w:r>
                              <w:r w:rsidR="006C1355" w:rsidRPr="000C7960">
                                <w:rPr>
                                  <w:sz w:val="36"/>
                                  <w:szCs w:val="36"/>
                                </w:rPr>
                                <w:t>ПЗ</w:t>
                              </w:r>
                              <w:proofErr w:type="gramEnd"/>
                            </w:p>
                          </w:txbxContent>
                        </wps:txbx>
                        <wps:bodyPr rot="0" vert="horz" wrap="square" lIns="18000" tIns="0" rIns="18000" bIns="0" anchor="ctr" anchorCtr="0" upright="1">
                          <a:noAutofit/>
                        </wps:bodyPr>
                      </wps:wsp>
                      <wps:wsp>
                        <wps:cNvPr id="104" name="Надпись 104"/>
                        <wps:cNvSpPr txBox="1">
                          <a:spLocks noChangeArrowheads="1"/>
                        </wps:cNvSpPr>
                        <wps:spPr bwMode="auto">
                          <a:xfrm>
                            <a:off x="4857008" y="9797143"/>
                            <a:ext cx="1799590" cy="527050"/>
                          </a:xfrm>
                          <a:prstGeom prst="rect">
                            <a:avLst/>
                          </a:prstGeom>
                          <a:noFill/>
                          <a:ln>
                            <a:noFill/>
                          </a:ln>
                        </wps:spPr>
                        <wps:txbx>
                          <w:txbxContent>
                            <w:p w14:paraId="15555A14" w14:textId="24B38C24" w:rsidR="006C1355" w:rsidRPr="000C7960" w:rsidRDefault="00E80AF8" w:rsidP="00E80AF8">
                              <w:pPr>
                                <w:ind w:firstLine="0"/>
                                <w:jc w:val="center"/>
                                <w:rPr>
                                  <w:sz w:val="36"/>
                                  <w:szCs w:val="36"/>
                                </w:rPr>
                              </w:pPr>
                              <w:r w:rsidRPr="000C7960">
                                <w:rPr>
                                  <w:sz w:val="36"/>
                                  <w:szCs w:val="36"/>
                                </w:rPr>
                                <w:t>74319010, 2024</w:t>
                              </w:r>
                            </w:p>
                          </w:txbxContent>
                        </wps:txbx>
                        <wps:bodyPr rot="0" vert="horz" wrap="square" lIns="18000" tIns="0" rIns="18000" bIns="0" anchor="ctr" anchorCtr="0" upright="1">
                          <a:noAutofit/>
                        </wps:bodyPr>
                      </wps:wsp>
                      <wps:wsp>
                        <wps:cNvPr id="105" name="Надпись 105"/>
                        <wps:cNvSpPr txBox="1">
                          <a:spLocks noChangeArrowheads="1"/>
                        </wps:cNvSpPr>
                        <wps:spPr bwMode="auto">
                          <a:xfrm>
                            <a:off x="2345377" y="9607138"/>
                            <a:ext cx="2519045" cy="539115"/>
                          </a:xfrm>
                          <a:prstGeom prst="rect">
                            <a:avLst/>
                          </a:prstGeom>
                          <a:noFill/>
                          <a:ln>
                            <a:noFill/>
                          </a:ln>
                        </wps:spPr>
                        <wps:txbx>
                          <w:txbxContent>
                            <w:p w14:paraId="2EA4945A" w14:textId="7C63A382" w:rsidR="006C1355" w:rsidRPr="004610F0" w:rsidRDefault="00BB1D63" w:rsidP="006C1355">
                              <w:pPr>
                                <w:spacing w:before="240"/>
                                <w:ind w:firstLine="0"/>
                                <w:jc w:val="center"/>
                                <w:rPr>
                                  <w:szCs w:val="28"/>
                                </w:rPr>
                              </w:pPr>
                              <w:r>
                                <w:rPr>
                                  <w:szCs w:val="28"/>
                                </w:rPr>
                                <w:t>Р</w:t>
                              </w:r>
                              <w:r w:rsidR="004610F0">
                                <w:rPr>
                                  <w:szCs w:val="28"/>
                                </w:rPr>
                                <w:t>еализация</w:t>
                              </w:r>
                              <w:r>
                                <w:rPr>
                                  <w:szCs w:val="28"/>
                                </w:rPr>
                                <w:t xml:space="preserve"> проекта</w:t>
                              </w:r>
                            </w:p>
                          </w:txbxContent>
                        </wps:txbx>
                        <wps:bodyPr rot="0" vert="horz" wrap="square" lIns="18000" tIns="0" rIns="18000" bIns="0" anchor="t" anchorCtr="0" upright="1">
                          <a:noAutofit/>
                        </wps:bodyPr>
                      </wps:wsp>
                      <wps:wsp>
                        <wps:cNvPr id="106" name="Надпись 106"/>
                        <wps:cNvSpPr txBox="1">
                          <a:spLocks noChangeArrowheads="1"/>
                        </wps:cNvSpPr>
                        <wps:spPr bwMode="auto">
                          <a:xfrm>
                            <a:off x="5938" y="9969335"/>
                            <a:ext cx="611505" cy="179070"/>
                          </a:xfrm>
                          <a:prstGeom prst="rect">
                            <a:avLst/>
                          </a:prstGeom>
                          <a:noFill/>
                          <a:ln>
                            <a:noFill/>
                          </a:ln>
                        </wps:spPr>
                        <wps:txbx>
                          <w:txbxContent>
                            <w:p w14:paraId="6577B388" w14:textId="77777777" w:rsidR="006C1355" w:rsidRPr="00BE534A" w:rsidRDefault="006C1355" w:rsidP="006C1355">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 name="Надпись 107"/>
                        <wps:cNvSpPr txBox="1">
                          <a:spLocks noChangeArrowheads="1"/>
                        </wps:cNvSpPr>
                        <wps:spPr bwMode="auto">
                          <a:xfrm>
                            <a:off x="617517" y="9969335"/>
                            <a:ext cx="827405" cy="179070"/>
                          </a:xfrm>
                          <a:prstGeom prst="rect">
                            <a:avLst/>
                          </a:prstGeom>
                          <a:noFill/>
                          <a:ln>
                            <a:noFill/>
                          </a:ln>
                        </wps:spPr>
                        <wps:txbx>
                          <w:txbxContent>
                            <w:p w14:paraId="7DB6A96A" w14:textId="1805920A" w:rsidR="006C1355" w:rsidRPr="00BE534A" w:rsidRDefault="00630A73" w:rsidP="006C1355">
                              <w:pPr>
                                <w:ind w:firstLine="0"/>
                                <w:rPr>
                                  <w:spacing w:val="-6"/>
                                  <w:sz w:val="20"/>
                                  <w:szCs w:val="20"/>
                                </w:rPr>
                              </w:pPr>
                              <w:r>
                                <w:rPr>
                                  <w:spacing w:val="-6"/>
                                  <w:sz w:val="20"/>
                                  <w:szCs w:val="20"/>
                                </w:rPr>
                                <w:t>Савчук</w:t>
                              </w:r>
                            </w:p>
                            <w:p w14:paraId="638E4B28" w14:textId="77777777" w:rsidR="006C1355" w:rsidRDefault="006C1355" w:rsidP="006C1355">
                              <w:pPr>
                                <w:rPr>
                                  <w:rFonts w:ascii="Arial" w:hAnsi="Arial" w:cs="Arial"/>
                                  <w:sz w:val="20"/>
                                  <w:szCs w:val="20"/>
                                </w:rPr>
                              </w:pPr>
                            </w:p>
                            <w:p w14:paraId="64E61CEA" w14:textId="77777777" w:rsidR="006C1355" w:rsidRDefault="006C1355" w:rsidP="006C1355">
                              <w:pPr>
                                <w:rPr>
                                  <w:rFonts w:ascii="Arial" w:hAnsi="Arial" w:cs="Arial"/>
                                  <w:sz w:val="20"/>
                                  <w:szCs w:val="20"/>
                                </w:rPr>
                              </w:pPr>
                            </w:p>
                          </w:txbxContent>
                        </wps:txbx>
                        <wps:bodyPr rot="0" vert="horz" wrap="square" lIns="18000" tIns="0" rIns="18000" bIns="0" anchor="ctr" anchorCtr="0" upright="1">
                          <a:noAutofit/>
                        </wps:bodyPr>
                      </wps:wsp>
                      <wps:wsp>
                        <wps:cNvPr id="108" name="Надпись 108"/>
                        <wps:cNvSpPr txBox="1">
                          <a:spLocks noChangeArrowheads="1"/>
                        </wps:cNvSpPr>
                        <wps:spPr bwMode="auto">
                          <a:xfrm>
                            <a:off x="5041075" y="9607138"/>
                            <a:ext cx="178892" cy="179070"/>
                          </a:xfrm>
                          <a:prstGeom prst="rect">
                            <a:avLst/>
                          </a:prstGeom>
                          <a:noFill/>
                          <a:ln>
                            <a:noFill/>
                          </a:ln>
                        </wps:spPr>
                        <wps:txbx>
                          <w:txbxContent>
                            <w:p w14:paraId="18F9A560" w14:textId="77777777" w:rsidR="006C1355" w:rsidRPr="00BE534A" w:rsidRDefault="006C1355" w:rsidP="006C1355">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9" name="Надпись 109"/>
                        <wps:cNvSpPr txBox="1">
                          <a:spLocks noChangeArrowheads="1"/>
                        </wps:cNvSpPr>
                        <wps:spPr bwMode="auto">
                          <a:xfrm>
                            <a:off x="5403273" y="9607138"/>
                            <a:ext cx="611986" cy="179694"/>
                          </a:xfrm>
                          <a:prstGeom prst="rect">
                            <a:avLst/>
                          </a:prstGeom>
                          <a:noFill/>
                          <a:ln>
                            <a:noFill/>
                          </a:ln>
                        </wps:spPr>
                        <wps:txbx>
                          <w:txbxContent>
                            <w:p w14:paraId="0175BD70" w14:textId="77777777" w:rsidR="006C1355" w:rsidRPr="00BE534A" w:rsidRDefault="006C1355" w:rsidP="006C1355">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10" name="Надпись 110"/>
                        <wps:cNvSpPr txBox="1">
                          <a:spLocks noChangeArrowheads="1"/>
                        </wps:cNvSpPr>
                        <wps:spPr bwMode="auto">
                          <a:xfrm>
                            <a:off x="6014852" y="9607138"/>
                            <a:ext cx="647537" cy="179694"/>
                          </a:xfrm>
                          <a:prstGeom prst="rect">
                            <a:avLst/>
                          </a:prstGeom>
                          <a:noFill/>
                          <a:ln>
                            <a:noFill/>
                          </a:ln>
                        </wps:spPr>
                        <wps:txbx>
                          <w:txbxContent>
                            <w:p w14:paraId="68EF5C28" w14:textId="1987719C" w:rsidR="006C1355" w:rsidRPr="00BE534A" w:rsidRDefault="000A7115" w:rsidP="006C1355">
                              <w:pPr>
                                <w:ind w:firstLine="0"/>
                                <w:jc w:val="center"/>
                                <w:rPr>
                                  <w:sz w:val="18"/>
                                  <w:szCs w:val="18"/>
                                </w:rPr>
                              </w:pPr>
                              <w:r>
                                <w:rPr>
                                  <w:sz w:val="18"/>
                                  <w:szCs w:val="18"/>
                                </w:rPr>
                                <w:t>20</w:t>
                              </w:r>
                            </w:p>
                          </w:txbxContent>
                        </wps:txbx>
                        <wps:bodyPr rot="0" vert="horz" wrap="square" lIns="18000" tIns="18000" rIns="18000" bIns="0" anchor="ctr" anchorCtr="0" upright="1">
                          <a:noAutofit/>
                        </wps:bodyPr>
                      </wps:wsp>
                      <wps:wsp>
                        <wps:cNvPr id="111" name="Надпись 111"/>
                        <wps:cNvSpPr txBox="1">
                          <a:spLocks noChangeArrowheads="1"/>
                        </wps:cNvSpPr>
                        <wps:spPr bwMode="auto">
                          <a:xfrm>
                            <a:off x="5938" y="9785267"/>
                            <a:ext cx="611505" cy="179070"/>
                          </a:xfrm>
                          <a:prstGeom prst="rect">
                            <a:avLst/>
                          </a:prstGeom>
                          <a:noFill/>
                          <a:ln>
                            <a:noFill/>
                          </a:ln>
                        </wps:spPr>
                        <wps:txbx>
                          <w:txbxContent>
                            <w:p w14:paraId="7C788B4C" w14:textId="77777777" w:rsidR="006C1355" w:rsidRPr="00BE534A" w:rsidRDefault="006C1355" w:rsidP="006C135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12" name="Надпись 112"/>
                        <wps:cNvSpPr txBox="1">
                          <a:spLocks noChangeArrowheads="1"/>
                        </wps:cNvSpPr>
                        <wps:spPr bwMode="auto">
                          <a:xfrm>
                            <a:off x="617517" y="9785267"/>
                            <a:ext cx="827405" cy="179070"/>
                          </a:xfrm>
                          <a:prstGeom prst="rect">
                            <a:avLst/>
                          </a:prstGeom>
                          <a:noFill/>
                          <a:ln>
                            <a:noFill/>
                          </a:ln>
                        </wps:spPr>
                        <wps:txbx>
                          <w:txbxContent>
                            <w:p w14:paraId="01E6C154" w14:textId="77777777" w:rsidR="006C1355" w:rsidRDefault="006C1355" w:rsidP="006C1355">
                              <w:pPr>
                                <w:ind w:firstLine="0"/>
                                <w:rPr>
                                  <w:rFonts w:ascii="Arial" w:hAnsi="Arial" w:cs="Arial"/>
                                  <w:spacing w:val="-6"/>
                                  <w:sz w:val="20"/>
                                  <w:szCs w:val="20"/>
                                </w:rPr>
                              </w:pPr>
                            </w:p>
                            <w:p w14:paraId="0C936379" w14:textId="77777777" w:rsidR="006C1355" w:rsidRDefault="006C1355" w:rsidP="006C1355">
                              <w:pPr>
                                <w:rPr>
                                  <w:rFonts w:ascii="Arial" w:hAnsi="Arial" w:cs="Arial"/>
                                  <w:sz w:val="20"/>
                                  <w:szCs w:val="20"/>
                                </w:rPr>
                              </w:pPr>
                            </w:p>
                            <w:p w14:paraId="0D5BD608" w14:textId="77777777" w:rsidR="006C1355" w:rsidRDefault="006C1355" w:rsidP="006C1355">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282F5A02" id="Группа 66" o:spid="_x0000_s1348" style="position:absolute;left:0;text-align:left;margin-left:-11.1pt;margin-top:-40.4pt;width:525.2pt;height:809.4pt;z-index:-251646976;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">
                <v:line id="Прямая соединительная линия 67" o:spid="_x0000_s1349"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Прямая соединительная линия 68" o:spid="_x0000_s1350"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v:line id="Прямая соединительная линия 69" o:spid="_x0000_s1351"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Прямая соединительная линия 70" o:spid="_x0000_s1352"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v:line id="Прямая соединительная линия 71" o:spid="_x0000_s1353"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line id="Прямая соединительная линия 72" o:spid="_x0000_s1354"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Прямая соединительная линия 73" o:spid="_x0000_s1355"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line id="Прямая соединительная линия 74" o:spid="_x0000_s1356"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Прямая соединительная линия 75" o:spid="_x0000_s1357"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Прямая соединительная линия 76" o:spid="_x0000_s1358"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Прямая соединительная линия 77" o:spid="_x0000_s1359"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Прямая соединительная линия 78" o:spid="_x0000_s1360"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Прямая соединительная линия 79" o:spid="_x0000_s136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Прямая соединительная линия 80" o:spid="_x0000_s136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Прямая соединительная линия 82" o:spid="_x0000_s136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Прямая соединительная линия 83" o:spid="_x0000_s136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"/>
                <v:line id="Прямая соединительная линия 84" o:spid="_x0000_s136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gMxgAAANsAAAAPAAAAZHJzL2Rvd25yZXYueG1sRI9Ba8JA&#10;FITvgv9heYI33VhL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LBCYDMYAAADbAAAA&#10;DwAAAAAAAAAAAAAAAAAHAgAAZHJzL2Rvd25yZXYueG1sUEsFBgAAAAADAAMAtwAAAPoCAAAAAA==&#10;"/>
                <v:line id="Прямая соединительная линия 85" o:spid="_x0000_s136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Прямая соединительная линия 86" o:spid="_x0000_s136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Прямая соединительная линия 87" o:spid="_x0000_s136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rect id="Прямоугольник 88" o:spid="_x0000_s1369"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" filled="f" strokeweight="2pt"/>
                <v:shape id="Надпись 89" o:spid="_x0000_s1370"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" filled="f" stroked="f">
                  <v:textbox inset=".5mm,.5mm,.5mm,0">
                    <w:txbxContent>
                      <w:p w14:paraId="3AE2424E" w14:textId="77777777" w:rsidR="006C1355" w:rsidRPr="00BE534A" w:rsidRDefault="006C1355" w:rsidP="006C1355">
                        <w:pPr>
                          <w:ind w:firstLine="0"/>
                          <w:jc w:val="center"/>
                          <w:rPr>
                            <w:sz w:val="18"/>
                            <w:szCs w:val="18"/>
                          </w:rPr>
                        </w:pPr>
                        <w:r w:rsidRPr="00BE534A">
                          <w:rPr>
                            <w:sz w:val="18"/>
                            <w:szCs w:val="18"/>
                          </w:rPr>
                          <w:t>Листов</w:t>
                        </w:r>
                      </w:p>
                    </w:txbxContent>
                  </v:textbox>
                </v:shape>
                <v:shape id="Надпись 90" o:spid="_x0000_s1371"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" filled="f" stroked="f">
                  <v:textbox inset=".5mm,.5mm,.5mm,0">
                    <w:txbxContent>
                      <w:p w14:paraId="196F7FD4" w14:textId="77777777" w:rsidR="006C1355" w:rsidRPr="00BE534A" w:rsidRDefault="006C1355" w:rsidP="006C1355">
                        <w:pPr>
                          <w:ind w:firstLine="0"/>
                          <w:jc w:val="center"/>
                          <w:rPr>
                            <w:sz w:val="18"/>
                            <w:szCs w:val="18"/>
                          </w:rPr>
                        </w:pPr>
                        <w:proofErr w:type="spellStart"/>
                        <w:r w:rsidRPr="00BE534A">
                          <w:rPr>
                            <w:sz w:val="18"/>
                            <w:szCs w:val="18"/>
                          </w:rPr>
                          <w:t>Изм</w:t>
                        </w:r>
                        <w:proofErr w:type="spellEnd"/>
                      </w:p>
                    </w:txbxContent>
                  </v:textbox>
                </v:shape>
                <v:shape id="Надпись 91" o:spid="_x0000_s1372"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" filled="f" stroked="f">
                  <v:textbox inset=".5mm,.5mm,.5mm,0">
                    <w:txbxContent>
                      <w:p w14:paraId="1EE09CE3" w14:textId="77777777" w:rsidR="006C1355" w:rsidRPr="00BE534A" w:rsidRDefault="006C1355" w:rsidP="006C1355">
                        <w:pPr>
                          <w:ind w:firstLine="0"/>
                          <w:jc w:val="center"/>
                          <w:rPr>
                            <w:sz w:val="18"/>
                            <w:szCs w:val="18"/>
                          </w:rPr>
                        </w:pPr>
                        <w:r w:rsidRPr="00BE534A">
                          <w:rPr>
                            <w:sz w:val="18"/>
                            <w:szCs w:val="18"/>
                          </w:rPr>
                          <w:t>Лист</w:t>
                        </w:r>
                      </w:p>
                    </w:txbxContent>
                  </v:textbox>
                </v:shape>
                <v:shape id="Надпись 92" o:spid="_x0000_s1373"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" filled="f" stroked="f">
                  <v:textbox inset=".5mm,.5mm,.5mm,0">
                    <w:txbxContent>
                      <w:p w14:paraId="61F92DC7" w14:textId="4DB1BFCF" w:rsidR="006C1355" w:rsidRPr="00BE534A" w:rsidRDefault="006C1355" w:rsidP="006C1355">
                        <w:pPr>
                          <w:ind w:firstLine="0"/>
                          <w:jc w:val="center"/>
                          <w:rPr>
                            <w:sz w:val="18"/>
                            <w:szCs w:val="18"/>
                          </w:rPr>
                        </w:pPr>
                        <w:r w:rsidRPr="00BE534A">
                          <w:rPr>
                            <w:sz w:val="18"/>
                            <w:szCs w:val="18"/>
                          </w:rPr>
                          <w:t>№ докум</w:t>
                        </w:r>
                        <w:r w:rsidR="000C7960">
                          <w:rPr>
                            <w:sz w:val="18"/>
                            <w:szCs w:val="18"/>
                          </w:rPr>
                          <w:t>ента</w:t>
                        </w:r>
                      </w:p>
                    </w:txbxContent>
                  </v:textbox>
                </v:shape>
                <v:shape id="Надпись 93" o:spid="_x0000_s1374"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" filled="f" stroked="f">
                  <v:textbox inset=".5mm,0,.5mm,0">
                    <w:txbxContent>
                      <w:p w14:paraId="48E8ADA1" w14:textId="77777777" w:rsidR="006C1355" w:rsidRPr="003B3077" w:rsidRDefault="006C1355" w:rsidP="006C1355">
                        <w:pPr>
                          <w:ind w:firstLine="0"/>
                          <w:rPr>
                            <w:sz w:val="20"/>
                            <w:szCs w:val="20"/>
                          </w:rPr>
                        </w:pPr>
                        <w:r>
                          <w:rPr>
                            <w:sz w:val="20"/>
                            <w:szCs w:val="20"/>
                          </w:rPr>
                          <w:t>Войцехович</w:t>
                        </w:r>
                      </w:p>
                    </w:txbxContent>
                  </v:textbox>
                </v:shape>
                <v:shape id="Надпись 94" o:spid="_x0000_s1375"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" filled="f" stroked="f">
                  <v:textbox inset=".5mm,0,.5mm,0">
                    <w:txbxContent>
                      <w:p w14:paraId="0FADDC70" w14:textId="77777777" w:rsidR="006C1355" w:rsidRPr="00BE534A" w:rsidRDefault="006C1355" w:rsidP="006C1355">
                        <w:pPr>
                          <w:ind w:firstLine="0"/>
                          <w:rPr>
                            <w:sz w:val="20"/>
                            <w:szCs w:val="20"/>
                          </w:rPr>
                        </w:pPr>
                        <w:proofErr w:type="spellStart"/>
                        <w:r>
                          <w:rPr>
                            <w:sz w:val="20"/>
                            <w:szCs w:val="20"/>
                          </w:rPr>
                          <w:t>Игнаткова</w:t>
                        </w:r>
                        <w:proofErr w:type="spellEnd"/>
                      </w:p>
                    </w:txbxContent>
                  </v:textbox>
                </v:shape>
                <v:shape id="Надпись 95" o:spid="_x0000_s1376"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" filled="f" stroked="f">
                  <v:textbox inset=".5mm,0,.5mm,0">
                    <w:txbxContent>
                      <w:p w14:paraId="267D69A5" w14:textId="77777777" w:rsidR="006C1355" w:rsidRPr="00BE534A" w:rsidRDefault="006C1355" w:rsidP="006C1355">
                        <w:pPr>
                          <w:ind w:firstLine="0"/>
                          <w:rPr>
                            <w:sz w:val="20"/>
                            <w:szCs w:val="20"/>
                          </w:rPr>
                        </w:pPr>
                        <w:r w:rsidRPr="00BE534A">
                          <w:rPr>
                            <w:sz w:val="20"/>
                            <w:szCs w:val="20"/>
                          </w:rPr>
                          <w:t>Романенко</w:t>
                        </w:r>
                      </w:p>
                      <w:p w14:paraId="344A9EC8" w14:textId="77777777" w:rsidR="006C1355" w:rsidRDefault="006C1355" w:rsidP="006C1355">
                        <w:pPr>
                          <w:rPr>
                            <w:rFonts w:ascii="Arial" w:hAnsi="Arial" w:cs="Arial"/>
                            <w:sz w:val="20"/>
                            <w:szCs w:val="20"/>
                          </w:rPr>
                        </w:pPr>
                      </w:p>
                    </w:txbxContent>
                  </v:textbox>
                </v:shape>
                <v:shape id="Надпись 96" o:spid="_x0000_s1377"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" filled="f" stroked="f">
                  <v:textbox inset=".5mm,.5mm,.5mm,0">
                    <w:txbxContent>
                      <w:p w14:paraId="5AB1C1D8" w14:textId="77777777" w:rsidR="006C1355" w:rsidRPr="00BE534A" w:rsidRDefault="006C1355" w:rsidP="006C1355">
                        <w:pPr>
                          <w:ind w:firstLine="0"/>
                          <w:jc w:val="center"/>
                          <w:rPr>
                            <w:sz w:val="18"/>
                            <w:szCs w:val="18"/>
                          </w:rPr>
                        </w:pPr>
                        <w:r w:rsidRPr="00BE534A">
                          <w:rPr>
                            <w:sz w:val="18"/>
                            <w:szCs w:val="18"/>
                          </w:rPr>
                          <w:t>Подпись</w:t>
                        </w:r>
                      </w:p>
                    </w:txbxContent>
                  </v:textbox>
                </v:shape>
                <v:shape id="Надпись 97" o:spid="_x0000_s1378"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" filled="f" stroked="f">
                  <v:textbox inset=".5mm,.5mm,.5mm,0">
                    <w:txbxContent>
                      <w:p w14:paraId="22A9B4F1" w14:textId="77777777" w:rsidR="006C1355" w:rsidRPr="00BE534A" w:rsidRDefault="006C1355" w:rsidP="006C1355">
                        <w:pPr>
                          <w:ind w:firstLine="0"/>
                          <w:jc w:val="center"/>
                          <w:rPr>
                            <w:sz w:val="18"/>
                            <w:szCs w:val="18"/>
                          </w:rPr>
                        </w:pPr>
                        <w:r w:rsidRPr="00BE534A">
                          <w:rPr>
                            <w:sz w:val="18"/>
                            <w:szCs w:val="18"/>
                          </w:rPr>
                          <w:t>Дата</w:t>
                        </w:r>
                      </w:p>
                    </w:txbxContent>
                  </v:textbox>
                </v:shape>
                <v:shape id="Надпись 98" o:spid="_x0000_s1379"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" filled="f" stroked="f">
                  <v:textbox inset=".5mm,0,.5mm,0">
                    <w:txbxContent>
                      <w:p w14:paraId="08091E2F" w14:textId="77777777" w:rsidR="006C1355" w:rsidRPr="00BE534A" w:rsidRDefault="006C1355" w:rsidP="006C1355">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99" o:spid="_x0000_s1380"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" filled="f" stroked="f">
                  <v:textbox inset=".5mm,0,.5mm,0">
                    <w:txbxContent>
                      <w:p w14:paraId="4C8E3E5C" w14:textId="77777777" w:rsidR="006C1355" w:rsidRPr="00BE534A" w:rsidRDefault="006C1355" w:rsidP="006C1355">
                        <w:pPr>
                          <w:ind w:firstLine="0"/>
                          <w:rPr>
                            <w:i/>
                            <w:iCs/>
                            <w:sz w:val="20"/>
                            <w:szCs w:val="20"/>
                          </w:rPr>
                        </w:pPr>
                        <w:r w:rsidRPr="00BE534A">
                          <w:rPr>
                            <w:sz w:val="20"/>
                            <w:szCs w:val="20"/>
                          </w:rPr>
                          <w:t>Пров</w:t>
                        </w:r>
                        <w:r w:rsidRPr="00BE534A">
                          <w:rPr>
                            <w:i/>
                            <w:iCs/>
                            <w:sz w:val="20"/>
                            <w:szCs w:val="20"/>
                          </w:rPr>
                          <w:t>.</w:t>
                        </w:r>
                      </w:p>
                    </w:txbxContent>
                  </v:textbox>
                </v:shape>
                <v:shape id="Надпись 100" o:spid="_x0000_s1381"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" filled="f" stroked="f">
                  <v:textbox inset=".5mm,0,.5mm,0">
                    <w:txbxContent>
                      <w:p w14:paraId="48D547BD" w14:textId="77777777" w:rsidR="006C1355" w:rsidRPr="00BE534A" w:rsidRDefault="006C1355" w:rsidP="006C1355">
                        <w:pPr>
                          <w:ind w:firstLine="0"/>
                          <w:rPr>
                            <w:sz w:val="20"/>
                            <w:szCs w:val="20"/>
                          </w:rPr>
                        </w:pPr>
                        <w:r w:rsidRPr="00BE534A">
                          <w:rPr>
                            <w:sz w:val="20"/>
                            <w:szCs w:val="20"/>
                          </w:rPr>
                          <w:t>Утв.</w:t>
                        </w:r>
                      </w:p>
                    </w:txbxContent>
                  </v:textbox>
                </v:shape>
                <v:shape id="Надпись 101" o:spid="_x0000_s1382"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" filled="f" stroked="f">
                  <v:textbox inset=".5mm,.5mm,.5mm,0">
                    <w:txbxContent>
                      <w:p w14:paraId="310A175E" w14:textId="77777777" w:rsidR="006C1355" w:rsidRPr="00A52B8A" w:rsidRDefault="006C1355" w:rsidP="006C1355">
                        <w:pPr>
                          <w:ind w:firstLine="0"/>
                          <w:jc w:val="center"/>
                          <w:rPr>
                            <w:sz w:val="16"/>
                            <w:szCs w:val="16"/>
                          </w:rPr>
                        </w:pPr>
                        <w:r w:rsidRPr="00BE534A">
                          <w:rPr>
                            <w:sz w:val="18"/>
                            <w:szCs w:val="18"/>
                          </w:rPr>
                          <w:t>Лит</w:t>
                        </w:r>
                        <w:r w:rsidRPr="00A52B8A">
                          <w:rPr>
                            <w:sz w:val="16"/>
                            <w:szCs w:val="16"/>
                          </w:rPr>
                          <w:t>.</w:t>
                        </w:r>
                      </w:p>
                    </w:txbxContent>
                  </v:textbox>
                </v:shape>
                <v:shape id="Надпись 102" o:spid="_x0000_s1383"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" filled="f" stroked="f">
                  <v:textbox inset=".5mm,.5mm,.5mm,0">
                    <w:txbxContent>
                      <w:p w14:paraId="0CF2C4E7" w14:textId="77777777" w:rsidR="006C1355" w:rsidRPr="00BE534A" w:rsidRDefault="006C1355" w:rsidP="006C1355">
                        <w:pPr>
                          <w:ind w:firstLine="0"/>
                          <w:jc w:val="center"/>
                          <w:rPr>
                            <w:sz w:val="18"/>
                            <w:szCs w:val="18"/>
                          </w:rPr>
                        </w:pPr>
                        <w:r w:rsidRPr="00BE534A">
                          <w:rPr>
                            <w:sz w:val="18"/>
                            <w:szCs w:val="18"/>
                          </w:rPr>
                          <w:t>Лист</w:t>
                        </w:r>
                      </w:p>
                    </w:txbxContent>
                  </v:textbox>
                </v:shape>
                <v:shape id="Надпись 103" o:spid="_x0000_s1384"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" filled="f" stroked="f">
                  <v:textbox inset=".5mm,0,.5mm,0">
                    <w:txbxContent>
                      <w:p w14:paraId="209CDCA5" w14:textId="3AD54377" w:rsidR="006C1355" w:rsidRPr="000C7960" w:rsidRDefault="000012DE" w:rsidP="006C1355">
                        <w:pPr>
                          <w:ind w:firstLine="0"/>
                          <w:jc w:val="center"/>
                          <w:rPr>
                            <w:sz w:val="36"/>
                            <w:szCs w:val="36"/>
                          </w:rPr>
                        </w:pPr>
                        <w:r w:rsidRPr="000C7960">
                          <w:rPr>
                            <w:sz w:val="36"/>
                            <w:szCs w:val="36"/>
                          </w:rPr>
                          <w:t>БГТУ</w:t>
                        </w:r>
                        <w:r w:rsidR="006C1355" w:rsidRPr="000C7960">
                          <w:rPr>
                            <w:sz w:val="36"/>
                            <w:szCs w:val="36"/>
                          </w:rPr>
                          <w:t xml:space="preserve"> 0</w:t>
                        </w:r>
                        <w:r w:rsidR="00647D1C" w:rsidRPr="000C7960">
                          <w:rPr>
                            <w:sz w:val="36"/>
                            <w:szCs w:val="36"/>
                          </w:rPr>
                          <w:t>4</w:t>
                        </w:r>
                        <w:r w:rsidR="006C1355" w:rsidRPr="000C7960">
                          <w:rPr>
                            <w:sz w:val="36"/>
                            <w:szCs w:val="36"/>
                          </w:rPr>
                          <w:t>.</w:t>
                        </w:r>
                        <w:proofErr w:type="gramStart"/>
                        <w:r w:rsidR="006C1355" w:rsidRPr="000C7960">
                          <w:rPr>
                            <w:sz w:val="36"/>
                            <w:szCs w:val="36"/>
                          </w:rPr>
                          <w:t>00</w:t>
                        </w:r>
                        <w:r w:rsidRPr="000C7960">
                          <w:rPr>
                            <w:sz w:val="36"/>
                            <w:szCs w:val="36"/>
                          </w:rPr>
                          <w:t>.</w:t>
                        </w:r>
                        <w:r w:rsidR="006C1355" w:rsidRPr="000C7960">
                          <w:rPr>
                            <w:sz w:val="36"/>
                            <w:szCs w:val="36"/>
                          </w:rPr>
                          <w:t>ПЗ</w:t>
                        </w:r>
                        <w:proofErr w:type="gramEnd"/>
                      </w:p>
                    </w:txbxContent>
                  </v:textbox>
                </v:shape>
                <v:shape id="Надпись 104" o:spid="_x0000_s1385"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" filled="f" stroked="f">
                  <v:textbox inset=".5mm,0,.5mm,0">
                    <w:txbxContent>
                      <w:p w14:paraId="15555A14" w14:textId="24B38C24" w:rsidR="006C1355" w:rsidRPr="000C7960" w:rsidRDefault="00E80AF8" w:rsidP="00E80AF8">
                        <w:pPr>
                          <w:ind w:firstLine="0"/>
                          <w:jc w:val="center"/>
                          <w:rPr>
                            <w:sz w:val="36"/>
                            <w:szCs w:val="36"/>
                          </w:rPr>
                        </w:pPr>
                        <w:r w:rsidRPr="000C7960">
                          <w:rPr>
                            <w:sz w:val="36"/>
                            <w:szCs w:val="36"/>
                          </w:rPr>
                          <w:t>74319010, 2024</w:t>
                        </w:r>
                      </w:p>
                    </w:txbxContent>
                  </v:textbox>
                </v:shape>
                <v:shape id="Надпись 105" o:spid="_x0000_s1386"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" filled="f" stroked="f">
                  <v:textbox inset=".5mm,0,.5mm,0">
                    <w:txbxContent>
                      <w:p w14:paraId="2EA4945A" w14:textId="7C63A382" w:rsidR="006C1355" w:rsidRPr="004610F0" w:rsidRDefault="00BB1D63" w:rsidP="006C1355">
                        <w:pPr>
                          <w:spacing w:before="240"/>
                          <w:ind w:firstLine="0"/>
                          <w:jc w:val="center"/>
                          <w:rPr>
                            <w:szCs w:val="28"/>
                          </w:rPr>
                        </w:pPr>
                        <w:r>
                          <w:rPr>
                            <w:szCs w:val="28"/>
                          </w:rPr>
                          <w:t>Р</w:t>
                        </w:r>
                        <w:r w:rsidR="004610F0">
                          <w:rPr>
                            <w:szCs w:val="28"/>
                          </w:rPr>
                          <w:t>еализация</w:t>
                        </w:r>
                        <w:r>
                          <w:rPr>
                            <w:szCs w:val="28"/>
                          </w:rPr>
                          <w:t xml:space="preserve"> проекта</w:t>
                        </w:r>
                      </w:p>
                    </w:txbxContent>
                  </v:textbox>
                </v:shape>
                <v:shape id="Надпись 106" o:spid="_x0000_s1387"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" filled="f" stroked="f">
                  <v:textbox inset=".5mm,0,.5mm,0">
                    <w:txbxContent>
                      <w:p w14:paraId="6577B388" w14:textId="77777777" w:rsidR="006C1355" w:rsidRPr="00BE534A" w:rsidRDefault="006C1355" w:rsidP="006C1355">
                        <w:pPr>
                          <w:ind w:firstLine="0"/>
                          <w:rPr>
                            <w:sz w:val="20"/>
                            <w:szCs w:val="20"/>
                          </w:rPr>
                        </w:pPr>
                        <w:r w:rsidRPr="00BE534A">
                          <w:rPr>
                            <w:sz w:val="20"/>
                            <w:szCs w:val="20"/>
                          </w:rPr>
                          <w:t>Н. контр.</w:t>
                        </w:r>
                      </w:p>
                    </w:txbxContent>
                  </v:textbox>
                </v:shape>
                <v:shape id="Надпись 107" o:spid="_x0000_s1388"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" filled="f" stroked="f">
                  <v:textbox inset=".5mm,0,.5mm,0">
                    <w:txbxContent>
                      <w:p w14:paraId="7DB6A96A" w14:textId="1805920A" w:rsidR="006C1355" w:rsidRPr="00BE534A" w:rsidRDefault="00630A73" w:rsidP="006C1355">
                        <w:pPr>
                          <w:ind w:firstLine="0"/>
                          <w:rPr>
                            <w:spacing w:val="-6"/>
                            <w:sz w:val="20"/>
                            <w:szCs w:val="20"/>
                          </w:rPr>
                        </w:pPr>
                        <w:r>
                          <w:rPr>
                            <w:spacing w:val="-6"/>
                            <w:sz w:val="20"/>
                            <w:szCs w:val="20"/>
                          </w:rPr>
                          <w:t>Савчук</w:t>
                        </w:r>
                      </w:p>
                      <w:p w14:paraId="638E4B28" w14:textId="77777777" w:rsidR="006C1355" w:rsidRDefault="006C1355" w:rsidP="006C1355">
                        <w:pPr>
                          <w:rPr>
                            <w:rFonts w:ascii="Arial" w:hAnsi="Arial" w:cs="Arial"/>
                            <w:sz w:val="20"/>
                            <w:szCs w:val="20"/>
                          </w:rPr>
                        </w:pPr>
                      </w:p>
                      <w:p w14:paraId="64E61CEA" w14:textId="77777777" w:rsidR="006C1355" w:rsidRDefault="006C1355" w:rsidP="006C1355">
                        <w:pPr>
                          <w:rPr>
                            <w:rFonts w:ascii="Arial" w:hAnsi="Arial" w:cs="Arial"/>
                            <w:sz w:val="20"/>
                            <w:szCs w:val="20"/>
                          </w:rPr>
                        </w:pPr>
                      </w:p>
                    </w:txbxContent>
                  </v:textbox>
                </v:shape>
                <v:shape id="Надпись 108" o:spid="_x0000_s1389"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" filled="f" stroked="f">
                  <v:textbox inset=".5mm,.5mm,.5mm,0">
                    <w:txbxContent>
                      <w:p w14:paraId="18F9A560" w14:textId="77777777" w:rsidR="006C1355" w:rsidRPr="00BE534A" w:rsidRDefault="006C1355" w:rsidP="006C1355">
                        <w:pPr>
                          <w:ind w:firstLine="0"/>
                          <w:jc w:val="center"/>
                          <w:rPr>
                            <w:sz w:val="18"/>
                            <w:szCs w:val="18"/>
                          </w:rPr>
                        </w:pPr>
                        <w:r w:rsidRPr="00BE534A">
                          <w:rPr>
                            <w:sz w:val="18"/>
                            <w:szCs w:val="18"/>
                          </w:rPr>
                          <w:t>у</w:t>
                        </w:r>
                      </w:p>
                    </w:txbxContent>
                  </v:textbox>
                </v:shape>
                <v:shape id="Надпись 109" o:spid="_x0000_s1390"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" filled="f" stroked="f">
                  <v:textbox inset=".5mm,.5mm,.5mm,0">
                    <w:txbxContent>
                      <w:p w14:paraId="0175BD70" w14:textId="77777777" w:rsidR="006C1355" w:rsidRPr="00BE534A" w:rsidRDefault="006C1355" w:rsidP="006C1355">
                        <w:pPr>
                          <w:ind w:firstLine="0"/>
                          <w:jc w:val="center"/>
                          <w:rPr>
                            <w:sz w:val="18"/>
                            <w:szCs w:val="18"/>
                          </w:rPr>
                        </w:pPr>
                        <w:r w:rsidRPr="00BE534A">
                          <w:rPr>
                            <w:sz w:val="18"/>
                            <w:szCs w:val="18"/>
                          </w:rPr>
                          <w:t>1</w:t>
                        </w:r>
                      </w:p>
                    </w:txbxContent>
                  </v:textbox>
                </v:shape>
                <v:shape id="Надпись 110" o:spid="_x0000_s1391"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" filled="f" stroked="f">
                  <v:textbox inset=".5mm,.5mm,.5mm,0">
                    <w:txbxContent>
                      <w:p w14:paraId="68EF5C28" w14:textId="1987719C" w:rsidR="006C1355" w:rsidRPr="00BE534A" w:rsidRDefault="000A7115" w:rsidP="006C1355">
                        <w:pPr>
                          <w:ind w:firstLine="0"/>
                          <w:jc w:val="center"/>
                          <w:rPr>
                            <w:sz w:val="18"/>
                            <w:szCs w:val="18"/>
                          </w:rPr>
                        </w:pPr>
                        <w:r>
                          <w:rPr>
                            <w:sz w:val="18"/>
                            <w:szCs w:val="18"/>
                          </w:rPr>
                          <w:t>20</w:t>
                        </w:r>
                      </w:p>
                    </w:txbxContent>
                  </v:textbox>
                </v:shape>
                <v:shape id="Надпись 111" o:spid="_x0000_s1392"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" filled="f" stroked="f">
                  <v:textbox inset=".5mm,0,.5mm,0">
                    <w:txbxContent>
                      <w:p w14:paraId="7C788B4C" w14:textId="77777777" w:rsidR="006C1355" w:rsidRPr="00BE534A" w:rsidRDefault="006C1355" w:rsidP="006C135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12" o:spid="_x0000_s1393"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" filled="f" stroked="f">
                  <v:textbox inset=".5mm,0,.5mm,0">
                    <w:txbxContent>
                      <w:p w14:paraId="01E6C154" w14:textId="77777777" w:rsidR="006C1355" w:rsidRDefault="006C1355" w:rsidP="006C1355">
                        <w:pPr>
                          <w:ind w:firstLine="0"/>
                          <w:rPr>
                            <w:rFonts w:ascii="Arial" w:hAnsi="Arial" w:cs="Arial"/>
                            <w:spacing w:val="-6"/>
                            <w:sz w:val="20"/>
                            <w:szCs w:val="20"/>
                          </w:rPr>
                        </w:pPr>
                      </w:p>
                      <w:p w14:paraId="0C936379" w14:textId="77777777" w:rsidR="006C1355" w:rsidRDefault="006C1355" w:rsidP="006C1355">
                        <w:pPr>
                          <w:rPr>
                            <w:rFonts w:ascii="Arial" w:hAnsi="Arial" w:cs="Arial"/>
                            <w:sz w:val="20"/>
                            <w:szCs w:val="20"/>
                          </w:rPr>
                        </w:pPr>
                      </w:p>
                      <w:p w14:paraId="0D5BD608" w14:textId="77777777" w:rsidR="006C1355" w:rsidRDefault="006C1355" w:rsidP="006C1355">
                        <w:pPr>
                          <w:rPr>
                            <w:rFonts w:ascii="Arial" w:hAnsi="Arial" w:cs="Arial"/>
                            <w:sz w:val="20"/>
                            <w:szCs w:val="20"/>
                          </w:rPr>
                        </w:pPr>
                      </w:p>
                    </w:txbxContent>
                  </v:textbox>
                </v:shape>
                <w10:wrap anchorx="margin" anchory="margin"/>
              </v:group>
            </w:pict>
          </mc:Fallback>
        </mc:AlternateContent>
      </w:r>
      <w:r w:rsidR="006C1355">
        <w:rPr>
          <w:noProof/>
          <w:lang w:eastAsia="ru-RU"/>
        </w:rPr>
        <mc:AlternateContent>
          <mc:Choice Requires="wps">
            <w:drawing>
              <wp:anchor distT="0" distB="0" distL="114300" distR="114300" simplePos="0" relativeHeight="251668480" behindDoc="1" locked="0" layoutInCell="1" allowOverlap="1" wp14:anchorId="0A3E6F16" wp14:editId="7DD462EF">
                <wp:simplePos x="0" y="0"/>
                <wp:positionH relativeFrom="page">
                  <wp:posOffset>648335</wp:posOffset>
                </wp:positionH>
                <wp:positionV relativeFrom="page">
                  <wp:posOffset>9613265</wp:posOffset>
                </wp:positionV>
                <wp:extent cx="6659880" cy="0"/>
                <wp:effectExtent l="635" t="2540" r="0" b="0"/>
                <wp:wrapNone/>
                <wp:docPr id="113" name="Прямая соединительная линия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5E045A" id="Прямая соединительная линия 11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" stroked="f">
                <w10:wrap anchorx="page" anchory="page"/>
              </v:line>
            </w:pict>
          </mc:Fallback>
        </mc:AlternateContent>
      </w:r>
      <w:r w:rsidR="00EA1D62">
        <w:t>4</w:t>
      </w:r>
      <w:r w:rsidR="006C1355">
        <w:t> </w:t>
      </w:r>
      <w:r w:rsidR="00B21629">
        <w:t>Р</w:t>
      </w:r>
      <w:r w:rsidR="00EA1D62">
        <w:t>еализация</w:t>
      </w:r>
      <w:r w:rsidR="00B21629">
        <w:t xml:space="preserve"> проекта</w:t>
      </w:r>
      <w:bookmarkEnd w:id="38"/>
    </w:p>
    <w:p w14:paraId="6950A530" w14:textId="1999A107" w:rsidR="00770B24" w:rsidRDefault="00770B24" w:rsidP="00770B24">
      <w:pPr>
        <w:pStyle w:val="af7"/>
        <w:outlineLvl w:val="1"/>
      </w:pPr>
      <w:bookmarkStart w:id="39" w:name="_Toc168516749"/>
      <w:r>
        <w:t>4.1 </w:t>
      </w:r>
      <w:r w:rsidR="006340B4">
        <w:t>Разработка</w:t>
      </w:r>
      <w:r>
        <w:t xml:space="preserve"> контента</w:t>
      </w:r>
      <w:bookmarkEnd w:id="39"/>
    </w:p>
    <w:p w14:paraId="27DE086E" w14:textId="18726C11" w:rsidR="00B86222" w:rsidRPr="003569FB" w:rsidRDefault="00B86222" w:rsidP="003569FB">
      <w:pPr>
        <w:rPr>
          <w:spacing w:val="-4"/>
        </w:rPr>
      </w:pPr>
      <w:r w:rsidRPr="00B86222">
        <w:rPr>
          <w:shd w:val="clear" w:color="auto" w:fill="FFFFFF"/>
        </w:rPr>
        <w:t>На веб-страницах сайта располагается два вида контента: текстовый</w:t>
      </w:r>
      <w:r w:rsidR="00A1324C">
        <w:rPr>
          <w:shd w:val="clear" w:color="auto" w:fill="FFFFFF"/>
        </w:rPr>
        <w:t xml:space="preserve"> и </w:t>
      </w:r>
      <w:r w:rsidRPr="00B86222">
        <w:rPr>
          <w:shd w:val="clear" w:color="auto" w:fill="FFFFFF"/>
        </w:rPr>
        <w:t xml:space="preserve">графический. </w:t>
      </w:r>
      <w:r w:rsidR="00882A4F">
        <w:t xml:space="preserve">Для подготовки графического контента были использованы инструменты </w:t>
      </w:r>
      <w:r w:rsidR="00882A4F" w:rsidRPr="00CD2EEA">
        <w:rPr>
          <w:lang w:val="en-US"/>
        </w:rPr>
        <w:t>Adobe</w:t>
      </w:r>
      <w:r w:rsidR="00882A4F" w:rsidRPr="00CD2EEA">
        <w:t xml:space="preserve"> </w:t>
      </w:r>
      <w:r w:rsidR="00882A4F" w:rsidRPr="00CD2EEA">
        <w:rPr>
          <w:lang w:val="en-US"/>
        </w:rPr>
        <w:t>Photoshop</w:t>
      </w:r>
      <w:r w:rsidR="003E2D1D">
        <w:t xml:space="preserve"> </w:t>
      </w:r>
      <w:r w:rsidR="00A1324C">
        <w:t>и </w:t>
      </w:r>
      <w:r w:rsidR="00882A4F" w:rsidRPr="00CD2EEA">
        <w:rPr>
          <w:lang w:val="en-US"/>
        </w:rPr>
        <w:t>Figma</w:t>
      </w:r>
      <w:r w:rsidR="00882A4F" w:rsidRPr="00CD2EEA">
        <w:t xml:space="preserve">. </w:t>
      </w:r>
      <w:r w:rsidR="00882A4F">
        <w:t>Изображение главного экрана было преобразовано с</w:t>
      </w:r>
      <w:r w:rsidR="00257918">
        <w:t> </w:t>
      </w:r>
      <w:r w:rsidR="00882A4F">
        <w:t xml:space="preserve">помощью инструмента «Рамка» в </w:t>
      </w:r>
      <w:r w:rsidR="00882A4F" w:rsidRPr="002C18D5">
        <w:rPr>
          <w:lang w:val="en-US"/>
        </w:rPr>
        <w:t>Adobe</w:t>
      </w:r>
      <w:r w:rsidR="00882A4F" w:rsidRPr="006C1853">
        <w:t xml:space="preserve"> </w:t>
      </w:r>
      <w:r w:rsidR="00882A4F" w:rsidRPr="002C18D5">
        <w:rPr>
          <w:lang w:val="en-US"/>
        </w:rPr>
        <w:t>Photoshop</w:t>
      </w:r>
      <w:r w:rsidR="00882A4F">
        <w:t xml:space="preserve"> (рисунок 4.1)</w:t>
      </w:r>
      <w:r w:rsidR="00882A4F" w:rsidRPr="00DD12A4">
        <w:t>.</w:t>
      </w:r>
      <w:r w:rsidR="00882A4F">
        <w:t xml:space="preserve"> </w:t>
      </w:r>
      <w:r w:rsidR="006829F7" w:rsidRPr="00C3548C">
        <w:rPr>
          <w:spacing w:val="-4"/>
        </w:rPr>
        <w:t>Из-за широкого хедера изображение девушки перекрывалось. Поэтому возникла необходимость расширить фотографию по вертикали. Для этого рамка растягивалась, а затем инструментом «прямоугольная область» выделялся незаполненный фрагмент. С помощью инструмента «</w:t>
      </w:r>
      <w:r w:rsidR="009E1299">
        <w:rPr>
          <w:spacing w:val="-4"/>
        </w:rPr>
        <w:t>З</w:t>
      </w:r>
      <w:r w:rsidR="006829F7" w:rsidRPr="00C3548C">
        <w:rPr>
          <w:spacing w:val="-4"/>
        </w:rPr>
        <w:t>аливка</w:t>
      </w:r>
      <w:r w:rsidR="009E1299">
        <w:rPr>
          <w:spacing w:val="-4"/>
        </w:rPr>
        <w:t xml:space="preserve"> </w:t>
      </w:r>
      <w:r w:rsidR="006829F7" w:rsidRPr="00C3548C">
        <w:rPr>
          <w:spacing w:val="-4"/>
        </w:rPr>
        <w:t xml:space="preserve">с учётом содержимого» выделенный прямоугольный фрагмент был заполнен в соответствии с фоновой заливкой. </w:t>
      </w:r>
    </w:p>
    <w:p w14:paraId="4B082524" w14:textId="64C314BE" w:rsidR="00E17003" w:rsidRDefault="003569FB" w:rsidP="00E17003">
      <w:pPr>
        <w:pStyle w:val="a7"/>
        <w:rPr>
          <w:shd w:val="clear" w:color="auto" w:fill="FFFFFF"/>
        </w:rPr>
      </w:pPr>
      <w:r w:rsidRPr="003569FB">
        <w:rPr>
          <w:noProof/>
          <w:shd w:val="clear" w:color="auto" w:fill="FFFFFF"/>
        </w:rPr>
        <w:drawing>
          <wp:inline distT="0" distB="0" distL="0" distR="0" wp14:anchorId="210E4E9B" wp14:editId="5B7DC6D5">
            <wp:extent cx="6367417" cy="3891517"/>
            <wp:effectExtent l="0" t="0" r="0" b="0"/>
            <wp:docPr id="1073742705" name="Рисунок 107374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70158" cy="3893192"/>
                    </a:xfrm>
                    <a:prstGeom prst="rect">
                      <a:avLst/>
                    </a:prstGeom>
                  </pic:spPr>
                </pic:pic>
              </a:graphicData>
            </a:graphic>
          </wp:inline>
        </w:drawing>
      </w:r>
    </w:p>
    <w:p w14:paraId="123ECC91" w14:textId="6F339100" w:rsidR="006829F7" w:rsidRDefault="00882A4F" w:rsidP="003569FB">
      <w:pPr>
        <w:pStyle w:val="a8"/>
      </w:pPr>
      <w:r>
        <w:t xml:space="preserve">Рисунок 4.1 – </w:t>
      </w:r>
      <w:r w:rsidR="004C54CC">
        <w:t>Обработка</w:t>
      </w:r>
      <w:r w:rsidR="00BE0B69">
        <w:t xml:space="preserve"> </w:t>
      </w:r>
      <w:r w:rsidR="004C54CC">
        <w:t>изображения главного экрана</w:t>
      </w:r>
    </w:p>
    <w:p w14:paraId="32F5EAC0" w14:textId="529D4211" w:rsidR="006829F7" w:rsidRPr="003569FB" w:rsidRDefault="006829F7" w:rsidP="003569FB">
      <w:r w:rsidRPr="00E85628">
        <w:t>Также незначительно были изменены параметры «Яркость/Контрастность», «Экспозиция»</w:t>
      </w:r>
      <w:r>
        <w:t xml:space="preserve"> и «Кривые»</w:t>
      </w:r>
      <w:r w:rsidRPr="00E85628">
        <w:t xml:space="preserve"> для достижения гармоничности фонового изображения главного экрана с элементами сайта. </w:t>
      </w:r>
      <w:r>
        <w:t>Настройка параметров кривой для изображения главного экрана сайта представлена на рисунке 4.2.</w:t>
      </w:r>
    </w:p>
    <w:p w14:paraId="29FD3436" w14:textId="1938AB13" w:rsidR="007B1747" w:rsidRDefault="00BF4CF8" w:rsidP="006829F7">
      <w:pPr>
        <w:spacing w:after="160" w:line="259" w:lineRule="auto"/>
        <w:ind w:firstLine="0"/>
        <w:jc w:val="left"/>
        <w:sectPr w:rsidR="007B1747" w:rsidSect="005222EA">
          <w:headerReference w:type="default" r:id="rId61"/>
          <w:pgSz w:w="11906" w:h="16838" w:code="9"/>
          <w:pgMar w:top="1134" w:right="567" w:bottom="851" w:left="1304" w:header="709" w:footer="709" w:gutter="0"/>
          <w:cols w:space="708"/>
          <w:docGrid w:linePitch="381"/>
        </w:sectPr>
      </w:pPr>
      <w:r>
        <w:br w:type="page"/>
      </w:r>
    </w:p>
    <w:p w14:paraId="3241C50E" w14:textId="52B507CF" w:rsidR="00D33534" w:rsidRDefault="00F423F0" w:rsidP="00D33534">
      <w:pPr>
        <w:pStyle w:val="a7"/>
      </w:pPr>
      <w:r w:rsidRPr="00F423F0">
        <w:rPr>
          <w:noProof/>
        </w:rPr>
        <w:lastRenderedPageBreak/>
        <w:drawing>
          <wp:inline distT="0" distB="0" distL="0" distR="0" wp14:anchorId="05F97A14" wp14:editId="560BCF88">
            <wp:extent cx="2768442" cy="3498111"/>
            <wp:effectExtent l="0" t="0" r="0" b="7620"/>
            <wp:docPr id="1073742701" name="Рисунок 107374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6111" cy="3621522"/>
                    </a:xfrm>
                    <a:prstGeom prst="rect">
                      <a:avLst/>
                    </a:prstGeom>
                  </pic:spPr>
                </pic:pic>
              </a:graphicData>
            </a:graphic>
          </wp:inline>
        </w:drawing>
      </w:r>
    </w:p>
    <w:p w14:paraId="0CEA98B4" w14:textId="460296C6" w:rsidR="00D33534" w:rsidRPr="00D33534" w:rsidRDefault="00D33534" w:rsidP="00D33534">
      <w:pPr>
        <w:pStyle w:val="a8"/>
      </w:pPr>
      <w:r>
        <w:t>Рисунок 4.</w:t>
      </w:r>
      <w:r w:rsidR="00A176DA">
        <w:t>2</w:t>
      </w:r>
      <w:r>
        <w:t xml:space="preserve"> – </w:t>
      </w:r>
      <w:r w:rsidR="009A117A">
        <w:t>Настройка параметров кривой</w:t>
      </w:r>
      <w:r w:rsidR="007C4D80">
        <w:t xml:space="preserve"> для изображения</w:t>
      </w:r>
    </w:p>
    <w:p w14:paraId="52E97F07" w14:textId="2059918D" w:rsidR="006829F7" w:rsidRDefault="00FB73E7" w:rsidP="00CE3C7E">
      <w:r>
        <w:t>Фоновые изображения веток обрезались</w:t>
      </w:r>
      <w:r w:rsidR="009E1299">
        <w:t xml:space="preserve"> </w:t>
      </w:r>
      <w:r>
        <w:t>с помощью маски. Для каждого изображения растения была установлена прозрачность в диапазоне от 40% до 50% в</w:t>
      </w:r>
      <w:r w:rsidR="009E1299">
        <w:t> </w:t>
      </w:r>
      <w:r>
        <w:t>индивидуальном порядке. Это было сделано для того, чтобы изображения не</w:t>
      </w:r>
      <w:r w:rsidR="009E1299">
        <w:t> </w:t>
      </w:r>
      <w:r>
        <w:t>загромождали композицию</w:t>
      </w:r>
      <w:r w:rsidR="00A1324C">
        <w:t xml:space="preserve"> и </w:t>
      </w:r>
      <w:r>
        <w:t>не привлекали излишнего внимания.</w:t>
      </w:r>
      <w:r w:rsidR="00CE3C7E" w:rsidRPr="00CE3C7E">
        <w:t xml:space="preserve"> </w:t>
      </w:r>
      <w:r w:rsidR="00CE3C7E">
        <w:t>Таким образом, 1</w:t>
      </w:r>
      <w:r w:rsidR="00544E07">
        <w:t>6</w:t>
      </w:r>
      <w:r w:rsidR="0035140F">
        <w:t> </w:t>
      </w:r>
      <w:r w:rsidR="00CE3C7E">
        <w:t>изображений подвергались доработке в области цветокоррекции и обрезке.</w:t>
      </w:r>
    </w:p>
    <w:p w14:paraId="2C9FA689" w14:textId="31777FA2" w:rsidR="00FB73E7" w:rsidRDefault="00FB73E7" w:rsidP="009A20B4">
      <w:r>
        <w:t xml:space="preserve">Остальные изображения были взяты из интернет-сервиса </w:t>
      </w:r>
      <w:r>
        <w:rPr>
          <w:lang w:val="en-US"/>
        </w:rPr>
        <w:t>Pinterest</w:t>
      </w:r>
      <w:r>
        <w:t xml:space="preserve"> при условии, что эти изображения достаточно хорошего качества для размещения на</w:t>
      </w:r>
      <w:r w:rsidR="009E1299">
        <w:t> </w:t>
      </w:r>
      <w:r>
        <w:t>сайте</w:t>
      </w:r>
      <w:r w:rsidR="00A1324C">
        <w:t xml:space="preserve"> и </w:t>
      </w:r>
      <w:r w:rsidR="001D3AFF">
        <w:t>соответствуют основной стилистике сайта</w:t>
      </w:r>
      <w:r w:rsidR="00B21CEB">
        <w:t xml:space="preserve"> школы визажа</w:t>
      </w:r>
      <w:r>
        <w:t>.</w:t>
      </w:r>
    </w:p>
    <w:p w14:paraId="1ECAF859" w14:textId="0D80DCDD" w:rsidR="003E2D1D" w:rsidRDefault="00882A4F" w:rsidP="009A20B4">
      <w:r w:rsidRPr="00882A4F">
        <w:t>Для размещения текстового контента предварительно информация проверялась на орфографические, а также пунктуационные ошибки в</w:t>
      </w:r>
      <w:r w:rsidR="00DB227E">
        <w:t> </w:t>
      </w:r>
      <w:r w:rsidRPr="00882A4F">
        <w:t>онлайн-сервисе Text.ru</w:t>
      </w:r>
      <w:r w:rsidR="001A711D">
        <w:rPr>
          <w:lang w:val="en-US"/>
        </w:rPr>
        <w:t> </w:t>
      </w:r>
      <w:r w:rsidR="001A711D" w:rsidRPr="001A711D">
        <w:t>[1</w:t>
      </w:r>
      <w:r w:rsidR="002227F5" w:rsidRPr="002227F5">
        <w:t>7</w:t>
      </w:r>
      <w:r w:rsidR="001A711D" w:rsidRPr="001A711D">
        <w:t>]</w:t>
      </w:r>
      <w:r w:rsidRPr="00882A4F">
        <w:t>.</w:t>
      </w:r>
      <w:r w:rsidR="009A20B4">
        <w:t xml:space="preserve"> </w:t>
      </w:r>
      <w:r w:rsidR="003927FD">
        <w:t>Текстовый контент был взят из различных источников сети Интернет</w:t>
      </w:r>
      <w:r w:rsidR="00A1324C">
        <w:t xml:space="preserve"> и </w:t>
      </w:r>
      <w:r w:rsidR="002B0340">
        <w:t>пере</w:t>
      </w:r>
      <w:r w:rsidR="003463CB">
        <w:t xml:space="preserve">писан </w:t>
      </w:r>
      <w:r w:rsidR="00C5083D">
        <w:t>для уникальности</w:t>
      </w:r>
      <w:r w:rsidR="00A1324C">
        <w:t xml:space="preserve"> и </w:t>
      </w:r>
      <w:r w:rsidR="00954DA0">
        <w:t>соответств</w:t>
      </w:r>
      <w:r w:rsidR="000022BB">
        <w:t>ию сайту.</w:t>
      </w:r>
      <w:r w:rsidR="00954DA0">
        <w:t xml:space="preserve"> </w:t>
      </w:r>
    </w:p>
    <w:p w14:paraId="5A9FB56E" w14:textId="1DD30D8E" w:rsidR="00BB6E2F" w:rsidRDefault="00BB6E2F" w:rsidP="00BB6E2F">
      <w:pPr>
        <w:pStyle w:val="af7"/>
        <w:outlineLvl w:val="1"/>
      </w:pPr>
      <w:bookmarkStart w:id="40" w:name="_Toc168516750"/>
      <w:r>
        <w:t>4.</w:t>
      </w:r>
      <w:r w:rsidR="004D53AC">
        <w:t>2</w:t>
      </w:r>
      <w:r>
        <w:t> Создание</w:t>
      </w:r>
      <w:r w:rsidR="00A1324C">
        <w:t xml:space="preserve"> и </w:t>
      </w:r>
      <w:r>
        <w:t>обработка мультимедийного контента</w:t>
      </w:r>
      <w:bookmarkEnd w:id="40"/>
    </w:p>
    <w:p w14:paraId="65711AE1" w14:textId="278278B5" w:rsidR="00BB6E2F" w:rsidRDefault="00F423F0" w:rsidP="00973EC8">
      <w:r>
        <w:rPr>
          <w:shd w:val="clear" w:color="auto" w:fill="FFFFFF"/>
        </w:rPr>
        <w:t xml:space="preserve">Для сайта </w:t>
      </w:r>
      <w:r w:rsidR="00922E74">
        <w:rPr>
          <w:shd w:val="clear" w:color="auto" w:fill="FFFFFF"/>
        </w:rPr>
        <w:t>школы визажа «</w:t>
      </w:r>
      <w:proofErr w:type="spellStart"/>
      <w:r w:rsidR="00922E74">
        <w:rPr>
          <w:shd w:val="clear" w:color="auto" w:fill="FFFFFF"/>
          <w:lang w:val="en-US"/>
        </w:rPr>
        <w:t>Flowress</w:t>
      </w:r>
      <w:proofErr w:type="spellEnd"/>
      <w:r w:rsidR="00922E74">
        <w:rPr>
          <w:shd w:val="clear" w:color="auto" w:fill="FFFFFF"/>
        </w:rPr>
        <w:t>»</w:t>
      </w:r>
      <w:r w:rsidR="00922E74" w:rsidRPr="00922E74">
        <w:rPr>
          <w:shd w:val="clear" w:color="auto" w:fill="FFFFFF"/>
        </w:rPr>
        <w:t xml:space="preserve"> </w:t>
      </w:r>
      <w:r w:rsidR="00922E74">
        <w:rPr>
          <w:shd w:val="clear" w:color="auto" w:fill="FFFFFF"/>
        </w:rPr>
        <w:t>разрабатывался анимационный рекламный ролик.</w:t>
      </w:r>
      <w:r w:rsidR="00BB6E2F">
        <w:t xml:space="preserve"> Для надписей был выбран шрифт </w:t>
      </w:r>
      <w:proofErr w:type="spellStart"/>
      <w:r w:rsidR="00BB6E2F" w:rsidRPr="0089365D">
        <w:rPr>
          <w:color w:val="000000"/>
          <w:shd w:val="clear" w:color="auto" w:fill="FFFFFF"/>
        </w:rPr>
        <w:t>Lighthaus</w:t>
      </w:r>
      <w:proofErr w:type="spellEnd"/>
      <w:r w:rsidR="00BB6E2F">
        <w:t> – шрифт с засечками</w:t>
      </w:r>
      <w:r w:rsidR="00BB6E2F">
        <w:rPr>
          <w:color w:val="000000"/>
          <w:shd w:val="clear" w:color="auto" w:fill="FFFFFF"/>
        </w:rPr>
        <w:t>,</w:t>
      </w:r>
      <w:r w:rsidR="00BB6E2F">
        <w:t xml:space="preserve"> который придаёт динамику</w:t>
      </w:r>
      <w:r w:rsidR="00A1324C">
        <w:t xml:space="preserve"> и </w:t>
      </w:r>
      <w:r w:rsidR="00BB6E2F">
        <w:t>ажурность надписи, хорошо читается.</w:t>
      </w:r>
      <w:r w:rsidR="00BB6E2F" w:rsidRPr="004E1139">
        <w:t xml:space="preserve"> </w:t>
      </w:r>
      <w:r w:rsidR="00BB6E2F">
        <w:t>Данный шрифт используется в заголовках сайта.</w:t>
      </w:r>
    </w:p>
    <w:p w14:paraId="77718F9F" w14:textId="0DD8A7F8" w:rsidR="00BB6E2F" w:rsidRDefault="00BB6E2F" w:rsidP="00350077">
      <w:r>
        <w:t>Текстовая информация сопровождается анимированными сценами, разъясняющие</w:t>
      </w:r>
      <w:r w:rsidR="00A1324C">
        <w:t xml:space="preserve"> и </w:t>
      </w:r>
      <w:r>
        <w:t>дополняющие содержимое. Персонажи</w:t>
      </w:r>
      <w:r w:rsidR="00A1324C">
        <w:t xml:space="preserve"> и </w:t>
      </w:r>
      <w:r>
        <w:t xml:space="preserve">другие элементы ролика разрабатывались в графическом редакторе </w:t>
      </w:r>
      <w:r>
        <w:rPr>
          <w:lang w:val="en-US"/>
        </w:rPr>
        <w:t>Adobe</w:t>
      </w:r>
      <w:r w:rsidRPr="007E78EA">
        <w:t xml:space="preserve"> </w:t>
      </w:r>
      <w:r>
        <w:rPr>
          <w:lang w:val="en-US"/>
        </w:rPr>
        <w:t>Illustrator</w:t>
      </w:r>
      <w:r>
        <w:t> </w:t>
      </w:r>
      <w:r w:rsidRPr="007E78EA">
        <w:t>[1</w:t>
      </w:r>
      <w:r w:rsidR="007750B1" w:rsidRPr="007750B1">
        <w:t>8</w:t>
      </w:r>
      <w:r w:rsidRPr="007E78EA">
        <w:t>].</w:t>
      </w:r>
    </w:p>
    <w:p w14:paraId="5D98E8C6" w14:textId="15D83A74" w:rsidR="00CE3C7E" w:rsidRPr="00A64E5A" w:rsidRDefault="00916089" w:rsidP="00CE3C7E">
      <w:pPr>
        <w:rPr>
          <w:szCs w:val="28"/>
        </w:rPr>
      </w:pPr>
      <w:r>
        <w:t>О</w:t>
      </w:r>
      <w:r w:rsidR="00CE3C7E">
        <w:t xml:space="preserve">сновная цветовая палитра </w:t>
      </w:r>
      <w:r w:rsidR="00087909">
        <w:t xml:space="preserve">анимационного ролика </w:t>
      </w:r>
      <w:r w:rsidR="00CE3C7E">
        <w:t xml:space="preserve">состоит из достаточно спокойных, сдержанных цветов, сочетающихся между собой и контрастирующих. Также могут использоваться дополнительные цвета для некоторых элементов. </w:t>
      </w:r>
      <w:r w:rsidR="00CE3C7E">
        <w:rPr>
          <w:szCs w:val="28"/>
        </w:rPr>
        <w:t>Основная цветовая палитра анимационного ролика представлена на рисунке 4.</w:t>
      </w:r>
      <w:r w:rsidR="00A176DA">
        <w:rPr>
          <w:szCs w:val="28"/>
        </w:rPr>
        <w:t>3</w:t>
      </w:r>
      <w:r w:rsidR="00CE3C7E">
        <w:rPr>
          <w:szCs w:val="28"/>
        </w:rPr>
        <w:t xml:space="preserve">. </w:t>
      </w:r>
    </w:p>
    <w:p w14:paraId="4E26ED2A" w14:textId="77777777" w:rsidR="00CE3C7E" w:rsidRPr="00864EFF" w:rsidRDefault="00CE3C7E" w:rsidP="00CE3C7E">
      <w:pPr>
        <w:pStyle w:val="a7"/>
      </w:pPr>
      <w:r>
        <w:rPr>
          <w:noProof/>
          <w:lang w:eastAsia="ru-RU"/>
        </w:rPr>
        <w:lastRenderedPageBreak/>
        <w:drawing>
          <wp:inline distT="0" distB="0" distL="0" distR="0" wp14:anchorId="3470DDBD" wp14:editId="30513F65">
            <wp:extent cx="5341546" cy="1080135"/>
            <wp:effectExtent l="19050" t="19050" r="12065" b="24765"/>
            <wp:docPr id="1073742670" name="Рисунок 107374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3578" b="7745"/>
                    <a:stretch/>
                  </pic:blipFill>
                  <pic:spPr bwMode="auto">
                    <a:xfrm>
                      <a:off x="0" y="0"/>
                      <a:ext cx="5366674" cy="10852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4432CF2" w14:textId="0BF1C6E1" w:rsidR="00973EC8" w:rsidRDefault="00CE3C7E" w:rsidP="00A176DA">
      <w:pPr>
        <w:pStyle w:val="a8"/>
      </w:pPr>
      <w:r>
        <w:t>Рисунок 4.</w:t>
      </w:r>
      <w:r w:rsidR="00A176DA">
        <w:t>3</w:t>
      </w:r>
      <w:r>
        <w:t> – Цветовая палитра анимационного ролика</w:t>
      </w:r>
    </w:p>
    <w:p w14:paraId="45674152" w14:textId="7B8E055A" w:rsidR="00372915" w:rsidRPr="00E1250C" w:rsidRDefault="00BF4CF8" w:rsidP="00BF4CF8">
      <w:r>
        <w:t>Макеты графических объектов предварительно разбивались по слоям</w:t>
      </w:r>
      <w:r w:rsidR="00D07BAC">
        <w:t>, так как анимация предполагает изменение свойств отдельных элементов</w:t>
      </w:r>
      <w:r w:rsidRPr="00B553BD">
        <w:t xml:space="preserve">. </w:t>
      </w:r>
      <w:r w:rsidR="00E1250C">
        <w:t>Иллюстрации, используемые в анимационном видеоролике, представлены на рисунке 4.</w:t>
      </w:r>
      <w:r w:rsidR="00A176DA">
        <w:t>4</w:t>
      </w:r>
      <w:r w:rsidR="00E1250C">
        <w:t>.</w:t>
      </w:r>
    </w:p>
    <w:p w14:paraId="030F79EE" w14:textId="4826893C" w:rsidR="00E1250C" w:rsidRDefault="00A80AC2" w:rsidP="00E1250C">
      <w:pPr>
        <w:pStyle w:val="a7"/>
      </w:pPr>
      <w:r w:rsidRPr="00A80AC2">
        <w:rPr>
          <w:noProof/>
        </w:rPr>
        <w:drawing>
          <wp:inline distT="0" distB="0" distL="0" distR="0" wp14:anchorId="096BA40F" wp14:editId="18B16C27">
            <wp:extent cx="5783924" cy="5116476"/>
            <wp:effectExtent l="19050" t="19050" r="26670" b="27305"/>
            <wp:docPr id="1073742672" name="Рисунок 10737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03" t="2607" r="3300" b="2849"/>
                    <a:stretch/>
                  </pic:blipFill>
                  <pic:spPr bwMode="auto">
                    <a:xfrm>
                      <a:off x="0" y="0"/>
                      <a:ext cx="5969188" cy="5280361"/>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CC8138" w14:textId="795DC2D1" w:rsidR="00E1250C" w:rsidRPr="00A176DA" w:rsidRDefault="00E1250C" w:rsidP="00A176DA">
      <w:pPr>
        <w:pStyle w:val="a8"/>
      </w:pPr>
      <w:r w:rsidRPr="00A176DA">
        <w:t>Рисунок </w:t>
      </w:r>
      <w:r w:rsidR="006E16C6" w:rsidRPr="00A176DA">
        <w:t>4</w:t>
      </w:r>
      <w:r w:rsidRPr="00A176DA">
        <w:t>.</w:t>
      </w:r>
      <w:r w:rsidR="00A176DA" w:rsidRPr="00A176DA">
        <w:t>4</w:t>
      </w:r>
      <w:r w:rsidR="0010433D" w:rsidRPr="00A176DA">
        <w:t xml:space="preserve"> – </w:t>
      </w:r>
      <w:r w:rsidRPr="00A176DA">
        <w:t>Иллюстрации для анимационного ролика</w:t>
      </w:r>
    </w:p>
    <w:p w14:paraId="2C1B7EE1" w14:textId="40A8030C" w:rsidR="00A80AC2" w:rsidRDefault="00D07BAC" w:rsidP="00A80AC2">
      <w:r>
        <w:t>Для сохранения разбивки слоёв импорт изображений в </w:t>
      </w:r>
      <w:r>
        <w:rPr>
          <w:lang w:val="en-US"/>
        </w:rPr>
        <w:t>After</w:t>
      </w:r>
      <w:r w:rsidRPr="007D575A">
        <w:t xml:space="preserve"> </w:t>
      </w:r>
      <w:r>
        <w:rPr>
          <w:lang w:val="en-US"/>
        </w:rPr>
        <w:t>Effects</w:t>
      </w:r>
      <w:r>
        <w:t xml:space="preserve"> осуществлялся следующим образом: Файл</w:t>
      </w:r>
      <w:r w:rsidR="0010433D">
        <w:t xml:space="preserve"> – </w:t>
      </w:r>
      <w:r>
        <w:t>Импорт</w:t>
      </w:r>
      <w:r w:rsidR="0010433D">
        <w:t xml:space="preserve"> – </w:t>
      </w:r>
      <w:r>
        <w:t>Файл</w:t>
      </w:r>
      <w:r w:rsidRPr="00B553BD">
        <w:t xml:space="preserve">. </w:t>
      </w:r>
      <w:r>
        <w:t>Далее</w:t>
      </w:r>
      <w:r w:rsidRPr="00787D4E">
        <w:t xml:space="preserve"> </w:t>
      </w:r>
      <w:r>
        <w:t>указывается</w:t>
      </w:r>
      <w:r w:rsidRPr="00787D4E">
        <w:t xml:space="preserve"> </w:t>
      </w:r>
      <w:r>
        <w:t>файл для импорта</w:t>
      </w:r>
      <w:r w:rsidR="00A1324C">
        <w:t xml:space="preserve"> и </w:t>
      </w:r>
      <w:r>
        <w:t>меняются настройки в поле</w:t>
      </w:r>
      <w:r w:rsidRPr="00787D4E">
        <w:t xml:space="preserve"> </w:t>
      </w:r>
      <w:r>
        <w:t>«Импортировать как» на «Композиция</w:t>
      </w:r>
      <w:r w:rsidR="0010433D">
        <w:t xml:space="preserve"> – </w:t>
      </w:r>
      <w:r>
        <w:t xml:space="preserve">сохранить размеры слоёв». </w:t>
      </w:r>
      <w:r w:rsidR="004F437C">
        <w:t>Все слои подписывались</w:t>
      </w:r>
      <w:r w:rsidR="00BF4CF8">
        <w:t xml:space="preserve"> </w:t>
      </w:r>
      <w:r w:rsidR="00D37FAC">
        <w:t>понятными именами</w:t>
      </w:r>
      <w:r w:rsidR="00A1324C">
        <w:t xml:space="preserve"> и </w:t>
      </w:r>
      <w:r w:rsidR="00BF4CF8">
        <w:t>анимировались с помощью использования различных эффектов</w:t>
      </w:r>
      <w:r w:rsidR="00A1324C">
        <w:t xml:space="preserve"> и </w:t>
      </w:r>
      <w:r w:rsidR="00BF4CF8">
        <w:t>настройки ключевых кадров</w:t>
      </w:r>
      <w:r w:rsidR="00BF4CF8" w:rsidRPr="001E0185">
        <w:t xml:space="preserve"> </w:t>
      </w:r>
      <w:r w:rsidR="00BF4CF8">
        <w:t>свойств графических элементов анимации.</w:t>
      </w:r>
    </w:p>
    <w:p w14:paraId="079E6EF4" w14:textId="40C4AAFE" w:rsidR="002A19E2" w:rsidRPr="00AB123B" w:rsidRDefault="002A19E2" w:rsidP="000B3171">
      <w:pPr>
        <w:spacing w:line="242" w:lineRule="auto"/>
        <w:rPr>
          <w:spacing w:val="-4"/>
        </w:rPr>
      </w:pPr>
      <w:r w:rsidRPr="00AB123B">
        <w:rPr>
          <w:spacing w:val="-4"/>
        </w:rPr>
        <w:lastRenderedPageBreak/>
        <w:t>Весь</w:t>
      </w:r>
      <w:r w:rsidR="00E362A5" w:rsidRPr="00AB123B">
        <w:rPr>
          <w:spacing w:val="-4"/>
        </w:rPr>
        <w:t xml:space="preserve"> </w:t>
      </w:r>
      <w:r w:rsidRPr="00AB123B">
        <w:rPr>
          <w:spacing w:val="-4"/>
        </w:rPr>
        <w:t>анимационный ролик сопровождается композициями с надписями стилистики, схожей со всеми сценами. на них присутствуют покачивающиеся</w:t>
      </w:r>
      <w:r w:rsidR="00497A0C" w:rsidRPr="00AB123B">
        <w:rPr>
          <w:spacing w:val="-4"/>
        </w:rPr>
        <w:t xml:space="preserve"> из </w:t>
      </w:r>
      <w:r w:rsidRPr="00AB123B">
        <w:rPr>
          <w:spacing w:val="-4"/>
        </w:rPr>
        <w:t>стороны в сторону ветки, к которым применён эффект «</w:t>
      </w:r>
      <w:r w:rsidRPr="00AB123B">
        <w:rPr>
          <w:spacing w:val="-4"/>
          <w:lang w:val="en-US"/>
        </w:rPr>
        <w:t>CC</w:t>
      </w:r>
      <w:r w:rsidRPr="00AB123B">
        <w:rPr>
          <w:spacing w:val="-4"/>
        </w:rPr>
        <w:t xml:space="preserve"> </w:t>
      </w:r>
      <w:r w:rsidRPr="00AB123B">
        <w:rPr>
          <w:spacing w:val="-4"/>
          <w:lang w:val="en-US"/>
        </w:rPr>
        <w:t>Bend</w:t>
      </w:r>
      <w:r w:rsidRPr="00AB123B">
        <w:rPr>
          <w:spacing w:val="-4"/>
        </w:rPr>
        <w:t xml:space="preserve"> </w:t>
      </w:r>
      <w:r w:rsidRPr="00AB123B">
        <w:rPr>
          <w:spacing w:val="-4"/>
          <w:lang w:val="en-US"/>
        </w:rPr>
        <w:t>It</w:t>
      </w:r>
      <w:r w:rsidRPr="00AB123B">
        <w:rPr>
          <w:spacing w:val="-4"/>
        </w:rPr>
        <w:t>». Параметр «</w:t>
      </w:r>
      <w:r w:rsidRPr="00AB123B">
        <w:rPr>
          <w:spacing w:val="-4"/>
          <w:lang w:val="en-US"/>
        </w:rPr>
        <w:t>Bend</w:t>
      </w:r>
      <w:r w:rsidRPr="00AB123B">
        <w:rPr>
          <w:spacing w:val="-4"/>
        </w:rPr>
        <w:t>» колеблется от</w:t>
      </w:r>
      <w:r w:rsidR="00AB123B" w:rsidRPr="00AB123B">
        <w:rPr>
          <w:spacing w:val="-4"/>
        </w:rPr>
        <w:t xml:space="preserve"> </w:t>
      </w:r>
      <w:r w:rsidRPr="00AB123B">
        <w:rPr>
          <w:spacing w:val="-4"/>
        </w:rPr>
        <w:t xml:space="preserve">3 до -3. </w:t>
      </w:r>
      <w:r w:rsidR="00631306" w:rsidRPr="00AB123B">
        <w:rPr>
          <w:spacing w:val="-4"/>
        </w:rPr>
        <w:t>Д</w:t>
      </w:r>
      <w:r w:rsidRPr="00AB123B">
        <w:rPr>
          <w:spacing w:val="-4"/>
        </w:rPr>
        <w:t xml:space="preserve">ля него использовалось выражение </w:t>
      </w:r>
      <w:proofErr w:type="spellStart"/>
      <w:r w:rsidRPr="00AB123B">
        <w:rPr>
          <w:spacing w:val="-4"/>
        </w:rPr>
        <w:t>loopOut</w:t>
      </w:r>
      <w:proofErr w:type="spellEnd"/>
      <w:r w:rsidRPr="00AB123B">
        <w:rPr>
          <w:spacing w:val="-4"/>
        </w:rPr>
        <w:t>('</w:t>
      </w:r>
      <w:proofErr w:type="spellStart"/>
      <w:r w:rsidRPr="00AB123B">
        <w:rPr>
          <w:spacing w:val="-4"/>
        </w:rPr>
        <w:t>pingpong</w:t>
      </w:r>
      <w:proofErr w:type="spellEnd"/>
      <w:r w:rsidRPr="00AB123B">
        <w:rPr>
          <w:spacing w:val="-4"/>
        </w:rPr>
        <w:t>'), чтобы</w:t>
      </w:r>
      <w:r w:rsidR="00AB123B" w:rsidRPr="00AB123B">
        <w:rPr>
          <w:spacing w:val="-4"/>
        </w:rPr>
        <w:t xml:space="preserve"> </w:t>
      </w:r>
      <w:r w:rsidRPr="00AB123B">
        <w:rPr>
          <w:spacing w:val="-4"/>
        </w:rPr>
        <w:t xml:space="preserve">зациклить анимацию. в каждой композиции разное расположение растений. </w:t>
      </w:r>
    </w:p>
    <w:p w14:paraId="13214E8A" w14:textId="4D8E250E" w:rsidR="002A19E2" w:rsidRDefault="002A19E2" w:rsidP="000B3171">
      <w:pPr>
        <w:spacing w:line="242" w:lineRule="auto"/>
      </w:pPr>
      <w:r>
        <w:t xml:space="preserve">Для строк текста было принято решение смещать их вбок, как в заголовках сайта. </w:t>
      </w:r>
      <w:r w:rsidR="00D33A2E">
        <w:t>Д</w:t>
      </w:r>
      <w:r>
        <w:t xml:space="preserve">ля придания динамичности тексту был применён эффект «Посимвольное всплывание», который создавался </w:t>
      </w:r>
      <w:r w:rsidR="001B6CE7">
        <w:t>с помощью</w:t>
      </w:r>
      <w:r>
        <w:t xml:space="preserve"> программ</w:t>
      </w:r>
      <w:r w:rsidR="001B6CE7">
        <w:t>ы</w:t>
      </w:r>
      <w:r>
        <w:t xml:space="preserve"> «</w:t>
      </w:r>
      <w:r>
        <w:rPr>
          <w:lang w:val="en-US"/>
        </w:rPr>
        <w:t>Adobe</w:t>
      </w:r>
      <w:r w:rsidRPr="003B3FA3">
        <w:t xml:space="preserve"> </w:t>
      </w:r>
      <w:r>
        <w:rPr>
          <w:lang w:val="en-US"/>
        </w:rPr>
        <w:t>Bridge</w:t>
      </w:r>
      <w:r>
        <w:t>»</w:t>
      </w:r>
      <w:r w:rsidR="00E424A3">
        <w:t> </w:t>
      </w:r>
      <w:r w:rsidR="00D37FAC" w:rsidRPr="00D37FAC">
        <w:t>[1</w:t>
      </w:r>
      <w:r w:rsidR="007750B1" w:rsidRPr="007750B1">
        <w:t>9</w:t>
      </w:r>
      <w:r w:rsidR="00D37FAC" w:rsidRPr="00D37FAC">
        <w:t>]</w:t>
      </w:r>
      <w:r w:rsidR="00497A0C">
        <w:t>. Для </w:t>
      </w:r>
      <w:r>
        <w:t>того, чтобы применить эффект, необходимо перейти в Анимация</w:t>
      </w:r>
      <w:r w:rsidR="0010433D">
        <w:t xml:space="preserve"> – </w:t>
      </w:r>
      <w:r>
        <w:t xml:space="preserve">Просмотр шаблонов настроек, после чего откроется </w:t>
      </w:r>
      <w:r>
        <w:rPr>
          <w:lang w:val="en-US"/>
        </w:rPr>
        <w:t>Adobe</w:t>
      </w:r>
      <w:r w:rsidRPr="003B3FA3">
        <w:t xml:space="preserve"> </w:t>
      </w:r>
      <w:r>
        <w:rPr>
          <w:lang w:val="en-US"/>
        </w:rPr>
        <w:t>Bridge</w:t>
      </w:r>
      <w:r>
        <w:t xml:space="preserve">. Затем найти папку </w:t>
      </w:r>
      <w:r>
        <w:rPr>
          <w:lang w:val="en-US"/>
        </w:rPr>
        <w:t>Animate</w:t>
      </w:r>
      <w:r w:rsidRPr="003B3FA3">
        <w:t xml:space="preserve"> </w:t>
      </w:r>
      <w:r>
        <w:rPr>
          <w:lang w:val="en-US"/>
        </w:rPr>
        <w:t>In</w:t>
      </w:r>
      <w:r>
        <w:t>, выбрать</w:t>
      </w:r>
      <w:r w:rsidR="00A1324C">
        <w:t xml:space="preserve"> и </w:t>
      </w:r>
      <w:r>
        <w:t>применить необходимый эффект, дважды кликнув по нему. Анимация применится в </w:t>
      </w:r>
      <w:r>
        <w:rPr>
          <w:lang w:val="en-US"/>
        </w:rPr>
        <w:t>After</w:t>
      </w:r>
      <w:r w:rsidRPr="00CE6416">
        <w:t xml:space="preserve"> </w:t>
      </w:r>
      <w:r>
        <w:rPr>
          <w:lang w:val="en-US"/>
        </w:rPr>
        <w:t>Effects</w:t>
      </w:r>
      <w:r w:rsidRPr="00CE6416">
        <w:t>.</w:t>
      </w:r>
      <w:r w:rsidR="007C0003" w:rsidRPr="007C0003">
        <w:t xml:space="preserve"> </w:t>
      </w:r>
      <w:r>
        <w:t>Для каждой композиции с текстом в главной сцене добавлялась анимация параметра «Положение» для выезда композиции</w:t>
      </w:r>
      <w:r w:rsidR="00497A0C">
        <w:t xml:space="preserve"> из </w:t>
      </w:r>
      <w:r>
        <w:t>стороны в пределы главной композиции, чтобы придать динамику видеоролику.</w:t>
      </w:r>
    </w:p>
    <w:p w14:paraId="1F30C017" w14:textId="25E4D37E" w:rsidR="00A80AC2" w:rsidRPr="00514CAD" w:rsidRDefault="00A80AC2" w:rsidP="000B3171">
      <w:pPr>
        <w:spacing w:line="242" w:lineRule="auto"/>
        <w:rPr>
          <w:spacing w:val="-4"/>
        </w:rPr>
      </w:pPr>
      <w:r w:rsidRPr="00514CAD">
        <w:rPr>
          <w:spacing w:val="-4"/>
        </w:rPr>
        <w:t xml:space="preserve">Для анимации </w:t>
      </w:r>
      <w:r w:rsidR="00536C8E" w:rsidRPr="00514CAD">
        <w:rPr>
          <w:spacing w:val="-4"/>
        </w:rPr>
        <w:t>всех персонажей анимация создавалась за счёт изменения параметров</w:t>
      </w:r>
      <w:r w:rsidR="00CD1A35" w:rsidRPr="00514CAD">
        <w:rPr>
          <w:spacing w:val="-4"/>
        </w:rPr>
        <w:t xml:space="preserve"> </w:t>
      </w:r>
      <w:r w:rsidR="00536C8E" w:rsidRPr="00514CAD">
        <w:rPr>
          <w:spacing w:val="-4"/>
        </w:rPr>
        <w:t>«Положение»,</w:t>
      </w:r>
      <w:r w:rsidR="00514CAD" w:rsidRPr="00514CAD">
        <w:rPr>
          <w:spacing w:val="-4"/>
        </w:rPr>
        <w:t xml:space="preserve"> </w:t>
      </w:r>
      <w:r w:rsidR="00536C8E" w:rsidRPr="00514CAD">
        <w:rPr>
          <w:spacing w:val="-4"/>
        </w:rPr>
        <w:t>«Непрозрачность», «Вращение»</w:t>
      </w:r>
      <w:r w:rsidR="00A1324C" w:rsidRPr="00514CAD">
        <w:rPr>
          <w:spacing w:val="-4"/>
        </w:rPr>
        <w:t xml:space="preserve"> и </w:t>
      </w:r>
      <w:r w:rsidR="00536C8E" w:rsidRPr="00514CAD">
        <w:rPr>
          <w:spacing w:val="-4"/>
        </w:rPr>
        <w:t>«Масштаб». Анимация каждой сцены занимает не более десяти секунд. После создания анимации всех элементов композиций создавалась главная композиция, группирующая все ранее созданные сцены. Раскадровка анимационного ролика представлена в приложении</w:t>
      </w:r>
      <w:r w:rsidR="00514CAD" w:rsidRPr="00514CAD">
        <w:rPr>
          <w:spacing w:val="-4"/>
        </w:rPr>
        <w:t> </w:t>
      </w:r>
      <w:r w:rsidR="00536C8E" w:rsidRPr="00514CAD">
        <w:rPr>
          <w:spacing w:val="-4"/>
        </w:rPr>
        <w:t>А.</w:t>
      </w:r>
    </w:p>
    <w:p w14:paraId="08F19034" w14:textId="37656241" w:rsidR="00A80AC2" w:rsidRDefault="00536C8E" w:rsidP="000B3171">
      <w:pPr>
        <w:spacing w:line="242" w:lineRule="auto"/>
      </w:pPr>
      <w:r>
        <w:t>Ролику добавлялась</w:t>
      </w:r>
      <w:r w:rsidR="00B97230">
        <w:t xml:space="preserve"> мелодия</w:t>
      </w:r>
      <w:r w:rsidR="00A1324C">
        <w:t xml:space="preserve"> и </w:t>
      </w:r>
      <w:r w:rsidR="00B97230">
        <w:t xml:space="preserve">экспортировался в формате </w:t>
      </w:r>
      <w:proofErr w:type="spellStart"/>
      <w:r w:rsidR="00B97230">
        <w:rPr>
          <w:lang w:val="en-US"/>
        </w:rPr>
        <w:t>mp</w:t>
      </w:r>
      <w:proofErr w:type="spellEnd"/>
      <w:r w:rsidR="00B97230" w:rsidRPr="00B97230">
        <w:t>4,</w:t>
      </w:r>
      <w:r w:rsidR="00B97230">
        <w:t xml:space="preserve"> которое было добавлено на главную страницу сайта </w:t>
      </w:r>
      <w:proofErr w:type="spellStart"/>
      <w:r w:rsidR="00B97230">
        <w:rPr>
          <w:lang w:val="en-US"/>
        </w:rPr>
        <w:t>Flowress</w:t>
      </w:r>
      <w:proofErr w:type="spellEnd"/>
      <w:r w:rsidR="00B97230" w:rsidRPr="00B97230">
        <w:t xml:space="preserve"> </w:t>
      </w:r>
      <w:r w:rsidR="00B97230">
        <w:t>с помощью тега</w:t>
      </w:r>
      <w:r w:rsidR="00B97230" w:rsidRPr="00B97230">
        <w:t xml:space="preserve"> </w:t>
      </w:r>
      <w:r w:rsidR="002A0973">
        <w:rPr>
          <w:lang w:val="en-US"/>
        </w:rPr>
        <w:t>HTML</w:t>
      </w:r>
      <w:r w:rsidR="002A0973" w:rsidRPr="002A0973">
        <w:t>5</w:t>
      </w:r>
      <w:r w:rsidR="0010433D">
        <w:t xml:space="preserve"> – </w:t>
      </w:r>
      <w:r w:rsidR="00B97230">
        <w:rPr>
          <w:lang w:val="en-US"/>
        </w:rPr>
        <w:t>video</w:t>
      </w:r>
      <w:r w:rsidR="00B97230" w:rsidRPr="00B97230">
        <w:t>.</w:t>
      </w:r>
    </w:p>
    <w:p w14:paraId="2735FF0D" w14:textId="3EA4BF79" w:rsidR="006C1355" w:rsidRDefault="00EA1D62" w:rsidP="000B3171">
      <w:pPr>
        <w:pStyle w:val="af7"/>
        <w:spacing w:line="242" w:lineRule="auto"/>
        <w:outlineLvl w:val="1"/>
      </w:pPr>
      <w:bookmarkStart w:id="41" w:name="_Toc168516751"/>
      <w:r>
        <w:t>4</w:t>
      </w:r>
      <w:r w:rsidR="006C1355">
        <w:t>.</w:t>
      </w:r>
      <w:r w:rsidR="004D53AC">
        <w:t>3</w:t>
      </w:r>
      <w:r w:rsidR="006C1355">
        <w:t> </w:t>
      </w:r>
      <w:r>
        <w:t>Вёрстка</w:t>
      </w:r>
      <w:r w:rsidR="00A1324C">
        <w:t xml:space="preserve"> и </w:t>
      </w:r>
      <w:r>
        <w:t>стилевое оформление проекта</w:t>
      </w:r>
      <w:bookmarkEnd w:id="41"/>
    </w:p>
    <w:p w14:paraId="5FD50A77" w14:textId="34AFF397" w:rsidR="00C022CA" w:rsidRDefault="00413AE8" w:rsidP="000B3171">
      <w:pPr>
        <w:spacing w:line="242" w:lineRule="auto"/>
      </w:pPr>
      <w:r>
        <w:t>Структура проекта</w:t>
      </w:r>
    </w:p>
    <w:p w14:paraId="4B690A35" w14:textId="77777777" w:rsidR="00413AE8" w:rsidRPr="00B74456" w:rsidRDefault="00413AE8" w:rsidP="00B74456">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connect</w:t>
      </w:r>
      <w:proofErr w:type="spellEnd"/>
      <w:r w:rsidRPr="00B74456">
        <w:rPr>
          <w:rFonts w:eastAsia="Times New Roman"/>
          <w:color w:val="000000"/>
          <w:szCs w:val="28"/>
          <w:lang w:eastAsia="ru-RU"/>
        </w:rPr>
        <w:t xml:space="preserve">/ </w:t>
      </w:r>
      <w:r>
        <w:rPr>
          <w:rFonts w:eastAsia="Times New Roman"/>
          <w:color w:val="000000"/>
          <w:szCs w:val="28"/>
          <w:lang w:eastAsia="ru-RU"/>
        </w:rPr>
        <w:t>– содержит подключение к базе данных проекта;</w:t>
      </w:r>
    </w:p>
    <w:p w14:paraId="17B97A35" w14:textId="77777777" w:rsidR="00413AE8" w:rsidRPr="00B74456" w:rsidRDefault="00413AE8" w:rsidP="00B74456">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css</w:t>
      </w:r>
      <w:proofErr w:type="spellEnd"/>
      <w:r>
        <w:rPr>
          <w:rFonts w:eastAsia="Times New Roman"/>
          <w:color w:val="000000"/>
          <w:szCs w:val="28"/>
          <w:lang w:eastAsia="ru-RU"/>
        </w:rPr>
        <w:t>/ – содержит подключения таблиц стилей;</w:t>
      </w:r>
    </w:p>
    <w:p w14:paraId="41920CC2" w14:textId="77777777" w:rsidR="00413AE8" w:rsidRPr="00B74456" w:rsidRDefault="00413AE8" w:rsidP="00B74456">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fonts</w:t>
      </w:r>
      <w:proofErr w:type="spellEnd"/>
      <w:r>
        <w:rPr>
          <w:rFonts w:eastAsia="Times New Roman"/>
          <w:color w:val="000000"/>
          <w:szCs w:val="28"/>
          <w:lang w:eastAsia="ru-RU"/>
        </w:rPr>
        <w:t>/ – содержит шрифты, используемые в проекте;</w:t>
      </w:r>
    </w:p>
    <w:p w14:paraId="1B004F96" w14:textId="4E24E67A" w:rsidR="00413AE8" w:rsidRPr="00B74456" w:rsidRDefault="00413AE8" w:rsidP="00B74456">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images</w:t>
      </w:r>
      <w:proofErr w:type="spellEnd"/>
      <w:r>
        <w:rPr>
          <w:rFonts w:eastAsia="Times New Roman"/>
          <w:color w:val="000000"/>
          <w:szCs w:val="28"/>
          <w:lang w:eastAsia="ru-RU"/>
        </w:rPr>
        <w:t>/ – содержит изображения, используемые на сайте, в том</w:t>
      </w:r>
      <w:r w:rsidR="00DB227E">
        <w:rPr>
          <w:rFonts w:eastAsia="Times New Roman"/>
          <w:color w:val="000000"/>
          <w:szCs w:val="28"/>
          <w:lang w:eastAsia="ru-RU"/>
        </w:rPr>
        <w:t xml:space="preserve"> </w:t>
      </w:r>
      <w:r>
        <w:rPr>
          <w:rFonts w:eastAsia="Times New Roman"/>
          <w:color w:val="000000"/>
          <w:szCs w:val="28"/>
          <w:lang w:eastAsia="ru-RU"/>
        </w:rPr>
        <w:t>числе изображения, загружаемые пользователями сайта;</w:t>
      </w:r>
    </w:p>
    <w:p w14:paraId="75F9F08D" w14:textId="4592C257" w:rsidR="00413AE8" w:rsidRPr="00B74456" w:rsidRDefault="00413AE8" w:rsidP="00B74456">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js</w:t>
      </w:r>
      <w:proofErr w:type="spellEnd"/>
      <w:r>
        <w:rPr>
          <w:rFonts w:eastAsia="Times New Roman"/>
          <w:color w:val="000000"/>
          <w:szCs w:val="28"/>
          <w:lang w:eastAsia="ru-RU"/>
        </w:rPr>
        <w:t>/ – содержит файлы для реализации функциональной части проекта;</w:t>
      </w:r>
    </w:p>
    <w:p w14:paraId="108E40DE" w14:textId="42B76246" w:rsidR="00413AE8" w:rsidRDefault="00413AE8" w:rsidP="00B74456">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lessons</w:t>
      </w:r>
      <w:r w:rsidRPr="00806068">
        <w:rPr>
          <w:rFonts w:eastAsia="Times New Roman"/>
          <w:color w:val="000000"/>
          <w:szCs w:val="28"/>
          <w:lang w:eastAsia="ru-RU"/>
        </w:rPr>
        <w:t>_</w:t>
      </w:r>
      <w:r w:rsidRPr="00B74456">
        <w:rPr>
          <w:rFonts w:eastAsia="Times New Roman"/>
          <w:color w:val="000000"/>
          <w:szCs w:val="28"/>
          <w:lang w:eastAsia="ru-RU"/>
        </w:rPr>
        <w:t>materials</w:t>
      </w:r>
      <w:proofErr w:type="spellEnd"/>
      <w:r>
        <w:rPr>
          <w:rFonts w:eastAsia="Times New Roman"/>
          <w:color w:val="000000"/>
          <w:szCs w:val="28"/>
          <w:lang w:eastAsia="ru-RU"/>
        </w:rPr>
        <w:t>/ – содержит файлы материалов и домашних</w:t>
      </w:r>
      <w:r w:rsidR="00DB227E">
        <w:rPr>
          <w:rFonts w:eastAsia="Times New Roman"/>
          <w:color w:val="000000"/>
          <w:szCs w:val="28"/>
          <w:lang w:eastAsia="ru-RU"/>
        </w:rPr>
        <w:t xml:space="preserve"> </w:t>
      </w:r>
      <w:r>
        <w:rPr>
          <w:rFonts w:eastAsia="Times New Roman"/>
          <w:color w:val="000000"/>
          <w:szCs w:val="28"/>
          <w:lang w:eastAsia="ru-RU"/>
        </w:rPr>
        <w:t>заданий, загружаемые преподавателями сайта;</w:t>
      </w:r>
    </w:p>
    <w:p w14:paraId="2F59AE4F" w14:textId="13F09F7B" w:rsidR="00060CF2" w:rsidRPr="00514CAD" w:rsidRDefault="00382E90" w:rsidP="00B74456">
      <w:pPr>
        <w:numPr>
          <w:ilvl w:val="0"/>
          <w:numId w:val="21"/>
        </w:numPr>
        <w:ind w:left="0" w:firstLine="709"/>
        <w:textAlignment w:val="baseline"/>
        <w:rPr>
          <w:rFonts w:eastAsia="Times New Roman"/>
          <w:color w:val="000000"/>
          <w:spacing w:val="-4"/>
          <w:szCs w:val="28"/>
          <w:lang w:eastAsia="ru-RU"/>
        </w:rPr>
      </w:pPr>
      <w:r w:rsidRPr="00514CAD">
        <w:rPr>
          <w:rFonts w:eastAsia="Times New Roman"/>
          <w:color w:val="000000"/>
          <w:spacing w:val="-4"/>
          <w:szCs w:val="28"/>
          <w:lang w:val="en-US" w:eastAsia="ru-RU"/>
        </w:rPr>
        <w:t>mail</w:t>
      </w:r>
      <w:r w:rsidRPr="00514CAD">
        <w:rPr>
          <w:rFonts w:eastAsia="Times New Roman"/>
          <w:color w:val="000000"/>
          <w:spacing w:val="-4"/>
          <w:szCs w:val="28"/>
          <w:lang w:eastAsia="ru-RU"/>
        </w:rPr>
        <w:t xml:space="preserve">/ – содержит файлы для реализации отправки писем по </w:t>
      </w:r>
      <w:r w:rsidR="00514CAD" w:rsidRPr="00514CAD">
        <w:rPr>
          <w:rFonts w:eastAsia="Times New Roman"/>
          <w:color w:val="000000"/>
          <w:spacing w:val="-4"/>
          <w:szCs w:val="28"/>
          <w:lang w:eastAsia="ru-RU"/>
        </w:rPr>
        <w:t xml:space="preserve">электронной </w:t>
      </w:r>
      <w:r w:rsidRPr="00514CAD">
        <w:rPr>
          <w:rFonts w:eastAsia="Times New Roman"/>
          <w:color w:val="000000"/>
          <w:spacing w:val="-4"/>
          <w:szCs w:val="28"/>
          <w:lang w:eastAsia="ru-RU"/>
        </w:rPr>
        <w:t>почте;</w:t>
      </w:r>
    </w:p>
    <w:p w14:paraId="3C5B5100" w14:textId="0C76C04D" w:rsidR="00413AE8" w:rsidRPr="00B74456" w:rsidRDefault="00413AE8" w:rsidP="00B74456">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modules</w:t>
      </w:r>
      <w:proofErr w:type="spellEnd"/>
      <w:r>
        <w:rPr>
          <w:rFonts w:eastAsia="Times New Roman"/>
          <w:color w:val="000000"/>
          <w:szCs w:val="28"/>
          <w:lang w:eastAsia="ru-RU"/>
        </w:rPr>
        <w:t>/ – содержит все файлы-обработчики, необходимые для изменения, добавления и управления соответствующими записями в базе данных,</w:t>
      </w:r>
      <w:r w:rsidR="00DB227E">
        <w:rPr>
          <w:rFonts w:eastAsia="Times New Roman"/>
          <w:color w:val="000000"/>
          <w:szCs w:val="28"/>
          <w:lang w:eastAsia="ru-RU"/>
        </w:rPr>
        <w:t xml:space="preserve"> </w:t>
      </w:r>
      <w:r>
        <w:rPr>
          <w:rFonts w:eastAsia="Times New Roman"/>
          <w:color w:val="000000"/>
          <w:szCs w:val="28"/>
          <w:lang w:eastAsia="ru-RU"/>
        </w:rPr>
        <w:t>а также отдельные функциональные части проекта;</w:t>
      </w:r>
    </w:p>
    <w:p w14:paraId="163F4A5D" w14:textId="27FAB8B0" w:rsidR="00413AE8" w:rsidRPr="00B74456" w:rsidRDefault="00413AE8" w:rsidP="00B74456">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modules</w:t>
      </w:r>
      <w:proofErr w:type="spellEnd"/>
      <w:r>
        <w:rPr>
          <w:rFonts w:eastAsia="Times New Roman"/>
          <w:color w:val="000000"/>
          <w:szCs w:val="28"/>
          <w:lang w:eastAsia="ru-RU"/>
        </w:rPr>
        <w:t>/</w:t>
      </w:r>
      <w:proofErr w:type="spellStart"/>
      <w:r w:rsidRPr="00B74456">
        <w:rPr>
          <w:rFonts w:eastAsia="Times New Roman"/>
          <w:color w:val="000000"/>
          <w:szCs w:val="28"/>
          <w:lang w:eastAsia="ru-RU"/>
        </w:rPr>
        <w:t>authorization</w:t>
      </w:r>
      <w:proofErr w:type="spellEnd"/>
      <w:r>
        <w:rPr>
          <w:rFonts w:eastAsia="Times New Roman"/>
          <w:color w:val="000000"/>
          <w:szCs w:val="28"/>
          <w:lang w:eastAsia="ru-RU"/>
        </w:rPr>
        <w:t xml:space="preserve"> – содержит файлы-обработчики, а также</w:t>
      </w:r>
      <w:r w:rsidR="00DB227E">
        <w:rPr>
          <w:rFonts w:eastAsia="Times New Roman"/>
          <w:color w:val="000000"/>
          <w:szCs w:val="28"/>
          <w:lang w:eastAsia="ru-RU"/>
        </w:rPr>
        <w:t xml:space="preserve"> </w:t>
      </w:r>
      <w:r>
        <w:rPr>
          <w:rFonts w:eastAsia="Times New Roman"/>
          <w:color w:val="000000"/>
          <w:szCs w:val="28"/>
          <w:lang w:eastAsia="ru-RU"/>
        </w:rPr>
        <w:t>разметку страницы авторизации;</w:t>
      </w:r>
    </w:p>
    <w:p w14:paraId="151491B4" w14:textId="77777777" w:rsidR="00413AE8" w:rsidRPr="00B74456" w:rsidRDefault="00413AE8" w:rsidP="00B74456">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modules</w:t>
      </w:r>
      <w:proofErr w:type="spellEnd"/>
      <w:r>
        <w:rPr>
          <w:rFonts w:eastAsia="Times New Roman"/>
          <w:color w:val="000000"/>
          <w:szCs w:val="28"/>
          <w:lang w:eastAsia="ru-RU"/>
        </w:rPr>
        <w:t>/</w:t>
      </w:r>
      <w:proofErr w:type="spellStart"/>
      <w:r w:rsidRPr="00B74456">
        <w:rPr>
          <w:rFonts w:eastAsia="Times New Roman"/>
          <w:color w:val="000000"/>
          <w:szCs w:val="28"/>
          <w:lang w:eastAsia="ru-RU"/>
        </w:rPr>
        <w:t>menu</w:t>
      </w:r>
      <w:proofErr w:type="spellEnd"/>
      <w:r>
        <w:rPr>
          <w:rFonts w:eastAsia="Times New Roman"/>
          <w:color w:val="000000"/>
          <w:szCs w:val="28"/>
          <w:lang w:eastAsia="ru-RU"/>
        </w:rPr>
        <w:t xml:space="preserve"> – содержит разметку меню сайта;</w:t>
      </w:r>
    </w:p>
    <w:p w14:paraId="5126578B" w14:textId="4B07D5DB" w:rsidR="00413AE8" w:rsidRDefault="00413AE8" w:rsidP="00B74456">
      <w:pPr>
        <w:numPr>
          <w:ilvl w:val="0"/>
          <w:numId w:val="21"/>
        </w:numPr>
        <w:ind w:left="0" w:firstLine="709"/>
        <w:textAlignment w:val="baseline"/>
        <w:rPr>
          <w:rFonts w:eastAsia="Times New Roman"/>
          <w:color w:val="000000"/>
          <w:spacing w:val="-6"/>
          <w:szCs w:val="28"/>
          <w:lang w:eastAsia="ru-RU"/>
        </w:rPr>
      </w:pPr>
      <w:proofErr w:type="spellStart"/>
      <w:r w:rsidRPr="0033455F">
        <w:rPr>
          <w:rFonts w:eastAsia="Times New Roman"/>
          <w:color w:val="000000"/>
          <w:spacing w:val="-6"/>
          <w:szCs w:val="28"/>
          <w:lang w:eastAsia="ru-RU"/>
        </w:rPr>
        <w:t>modules</w:t>
      </w:r>
      <w:proofErr w:type="spellEnd"/>
      <w:r w:rsidRPr="0033455F">
        <w:rPr>
          <w:rFonts w:eastAsia="Times New Roman"/>
          <w:color w:val="000000"/>
          <w:spacing w:val="-6"/>
          <w:szCs w:val="28"/>
          <w:lang w:eastAsia="ru-RU"/>
        </w:rPr>
        <w:t>/</w:t>
      </w:r>
      <w:proofErr w:type="spellStart"/>
      <w:r w:rsidRPr="0033455F">
        <w:rPr>
          <w:rFonts w:eastAsia="Times New Roman"/>
          <w:color w:val="000000"/>
          <w:spacing w:val="-6"/>
          <w:szCs w:val="28"/>
          <w:lang w:eastAsia="ru-RU"/>
        </w:rPr>
        <w:t>page_elements</w:t>
      </w:r>
      <w:proofErr w:type="spellEnd"/>
      <w:r w:rsidRPr="0033455F">
        <w:rPr>
          <w:rFonts w:eastAsia="Times New Roman"/>
          <w:color w:val="000000"/>
          <w:spacing w:val="-6"/>
          <w:szCs w:val="28"/>
          <w:lang w:eastAsia="ru-RU"/>
        </w:rPr>
        <w:t xml:space="preserve"> – содержит отдельные</w:t>
      </w:r>
      <w:r w:rsidR="0033455F" w:rsidRPr="0033455F">
        <w:rPr>
          <w:rFonts w:eastAsia="Times New Roman"/>
          <w:color w:val="000000"/>
          <w:spacing w:val="-6"/>
          <w:szCs w:val="28"/>
          <w:lang w:eastAsia="ru-RU"/>
        </w:rPr>
        <w:t xml:space="preserve"> повторяющиеся</w:t>
      </w:r>
      <w:r w:rsidRPr="0033455F">
        <w:rPr>
          <w:rFonts w:eastAsia="Times New Roman"/>
          <w:color w:val="000000"/>
          <w:spacing w:val="-6"/>
          <w:szCs w:val="28"/>
          <w:lang w:eastAsia="ru-RU"/>
        </w:rPr>
        <w:t xml:space="preserve"> блоки</w:t>
      </w:r>
      <w:r w:rsidR="0033455F" w:rsidRPr="0033455F">
        <w:rPr>
          <w:rFonts w:eastAsia="Times New Roman"/>
          <w:color w:val="000000"/>
          <w:spacing w:val="-6"/>
          <w:szCs w:val="28"/>
          <w:lang w:eastAsia="ru-RU"/>
        </w:rPr>
        <w:t xml:space="preserve"> </w:t>
      </w:r>
      <w:r w:rsidRPr="0033455F">
        <w:rPr>
          <w:rFonts w:eastAsia="Times New Roman"/>
          <w:color w:val="000000"/>
          <w:spacing w:val="-6"/>
          <w:szCs w:val="28"/>
          <w:lang w:eastAsia="ru-RU"/>
        </w:rPr>
        <w:t>на сайте;</w:t>
      </w:r>
    </w:p>
    <w:p w14:paraId="06A4123F" w14:textId="2C293A73" w:rsidR="005A28A4" w:rsidRPr="005A28A4" w:rsidRDefault="005A28A4" w:rsidP="005A28A4">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modules</w:t>
      </w:r>
      <w:proofErr w:type="spellEnd"/>
      <w:r>
        <w:rPr>
          <w:rFonts w:eastAsia="Times New Roman"/>
          <w:color w:val="000000"/>
          <w:szCs w:val="28"/>
          <w:lang w:eastAsia="ru-RU"/>
        </w:rPr>
        <w:t>/</w:t>
      </w:r>
      <w:r>
        <w:rPr>
          <w:rFonts w:eastAsia="Times New Roman"/>
          <w:color w:val="000000"/>
          <w:szCs w:val="28"/>
          <w:lang w:val="en-US" w:eastAsia="ru-RU"/>
        </w:rPr>
        <w:t>pages</w:t>
      </w:r>
      <w:r w:rsidRPr="004540F2">
        <w:rPr>
          <w:rFonts w:eastAsia="Times New Roman"/>
          <w:color w:val="000000"/>
          <w:szCs w:val="28"/>
          <w:lang w:eastAsia="ru-RU"/>
        </w:rPr>
        <w:t>_</w:t>
      </w:r>
      <w:proofErr w:type="spellStart"/>
      <w:r w:rsidRPr="00B74456">
        <w:rPr>
          <w:rFonts w:eastAsia="Times New Roman"/>
          <w:color w:val="000000"/>
          <w:szCs w:val="28"/>
          <w:lang w:eastAsia="ru-RU"/>
        </w:rPr>
        <w:t>handlers</w:t>
      </w:r>
      <w:proofErr w:type="spellEnd"/>
      <w:r>
        <w:rPr>
          <w:rFonts w:eastAsia="Times New Roman"/>
          <w:color w:val="000000"/>
          <w:szCs w:val="28"/>
          <w:lang w:eastAsia="ru-RU"/>
        </w:rPr>
        <w:t xml:space="preserve"> – содержит </w:t>
      </w:r>
      <w:r w:rsidR="003C7AF4">
        <w:rPr>
          <w:rFonts w:eastAsia="Times New Roman"/>
          <w:color w:val="000000"/>
          <w:szCs w:val="28"/>
          <w:lang w:eastAsia="ru-RU"/>
        </w:rPr>
        <w:t xml:space="preserve">общие </w:t>
      </w:r>
      <w:r>
        <w:rPr>
          <w:rFonts w:eastAsia="Times New Roman"/>
          <w:color w:val="000000"/>
          <w:szCs w:val="28"/>
          <w:lang w:eastAsia="ru-RU"/>
        </w:rPr>
        <w:t>файлы-обработчики;</w:t>
      </w:r>
    </w:p>
    <w:p w14:paraId="29B7D7FB" w14:textId="6C87E6EE" w:rsidR="00514CAD" w:rsidRPr="00514CAD" w:rsidRDefault="00413AE8" w:rsidP="00514CAD">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modules</w:t>
      </w:r>
      <w:proofErr w:type="spellEnd"/>
      <w:r>
        <w:rPr>
          <w:rFonts w:eastAsia="Times New Roman"/>
          <w:color w:val="000000"/>
          <w:szCs w:val="28"/>
          <w:lang w:eastAsia="ru-RU"/>
        </w:rPr>
        <w:t>/</w:t>
      </w:r>
      <w:r w:rsidR="005A28A4">
        <w:rPr>
          <w:rFonts w:eastAsia="Times New Roman"/>
          <w:color w:val="000000"/>
          <w:szCs w:val="28"/>
          <w:lang w:val="en-US" w:eastAsia="ru-RU"/>
        </w:rPr>
        <w:t>pages</w:t>
      </w:r>
      <w:r w:rsidR="005A28A4" w:rsidRPr="004540F2">
        <w:rPr>
          <w:rFonts w:eastAsia="Times New Roman"/>
          <w:color w:val="000000"/>
          <w:szCs w:val="28"/>
          <w:lang w:eastAsia="ru-RU"/>
        </w:rPr>
        <w:t>_</w:t>
      </w:r>
      <w:proofErr w:type="spellStart"/>
      <w:r w:rsidR="005A28A4" w:rsidRPr="00B74456">
        <w:rPr>
          <w:rFonts w:eastAsia="Times New Roman"/>
          <w:color w:val="000000"/>
          <w:szCs w:val="28"/>
          <w:lang w:eastAsia="ru-RU"/>
        </w:rPr>
        <w:t>handlers</w:t>
      </w:r>
      <w:proofErr w:type="spellEnd"/>
      <w:r w:rsidR="005A28A4" w:rsidRPr="005A28A4">
        <w:rPr>
          <w:rFonts w:eastAsia="Times New Roman"/>
          <w:color w:val="000000"/>
          <w:szCs w:val="28"/>
          <w:lang w:eastAsia="ru-RU"/>
        </w:rPr>
        <w:t>/</w:t>
      </w:r>
      <w:proofErr w:type="spellStart"/>
      <w:r w:rsidRPr="00B74456">
        <w:rPr>
          <w:rFonts w:eastAsia="Times New Roman"/>
          <w:color w:val="000000"/>
          <w:szCs w:val="28"/>
          <w:lang w:eastAsia="ru-RU"/>
        </w:rPr>
        <w:t>admins</w:t>
      </w:r>
      <w:r w:rsidRPr="004540F2">
        <w:rPr>
          <w:rFonts w:eastAsia="Times New Roman"/>
          <w:color w:val="000000"/>
          <w:szCs w:val="28"/>
          <w:lang w:eastAsia="ru-RU"/>
        </w:rPr>
        <w:t>_</w:t>
      </w:r>
      <w:r w:rsidRPr="00B74456">
        <w:rPr>
          <w:rFonts w:eastAsia="Times New Roman"/>
          <w:color w:val="000000"/>
          <w:szCs w:val="28"/>
          <w:lang w:eastAsia="ru-RU"/>
        </w:rPr>
        <w:t>handlers</w:t>
      </w:r>
      <w:proofErr w:type="spellEnd"/>
      <w:r>
        <w:rPr>
          <w:rFonts w:eastAsia="Times New Roman"/>
          <w:color w:val="000000"/>
          <w:szCs w:val="28"/>
          <w:lang w:eastAsia="ru-RU"/>
        </w:rPr>
        <w:t xml:space="preserve"> – содержит файлы-обработчики, относящиеся к администратору</w:t>
      </w:r>
      <w:r w:rsidRPr="00A5329F">
        <w:rPr>
          <w:rFonts w:eastAsia="Times New Roman"/>
          <w:color w:val="000000"/>
          <w:szCs w:val="28"/>
          <w:lang w:eastAsia="ru-RU"/>
        </w:rPr>
        <w:t xml:space="preserve"> </w:t>
      </w:r>
      <w:r>
        <w:rPr>
          <w:rFonts w:eastAsia="Times New Roman"/>
          <w:color w:val="000000"/>
          <w:szCs w:val="28"/>
          <w:lang w:eastAsia="ru-RU"/>
        </w:rPr>
        <w:t>сайта;</w:t>
      </w:r>
    </w:p>
    <w:p w14:paraId="65652F91" w14:textId="02583339" w:rsidR="00413AE8" w:rsidRPr="00B74456" w:rsidRDefault="00413AE8" w:rsidP="00B74456">
      <w:pPr>
        <w:numPr>
          <w:ilvl w:val="0"/>
          <w:numId w:val="21"/>
        </w:numPr>
        <w:ind w:left="0" w:firstLine="709"/>
        <w:textAlignment w:val="baseline"/>
        <w:rPr>
          <w:rFonts w:eastAsia="Times New Roman"/>
          <w:color w:val="000000"/>
          <w:szCs w:val="28"/>
          <w:lang w:eastAsia="ru-RU"/>
        </w:rPr>
      </w:pPr>
      <w:proofErr w:type="spellStart"/>
      <w:r w:rsidRPr="00B74456">
        <w:rPr>
          <w:rFonts w:eastAsia="Times New Roman"/>
          <w:color w:val="000000"/>
          <w:szCs w:val="28"/>
          <w:lang w:eastAsia="ru-RU"/>
        </w:rPr>
        <w:t>modules</w:t>
      </w:r>
      <w:proofErr w:type="spellEnd"/>
      <w:r>
        <w:rPr>
          <w:rFonts w:eastAsia="Times New Roman"/>
          <w:color w:val="000000"/>
          <w:szCs w:val="28"/>
          <w:lang w:eastAsia="ru-RU"/>
        </w:rPr>
        <w:t>/</w:t>
      </w:r>
      <w:r w:rsidR="006E29A5">
        <w:rPr>
          <w:rFonts w:eastAsia="Times New Roman"/>
          <w:color w:val="000000"/>
          <w:szCs w:val="28"/>
          <w:lang w:val="en-US" w:eastAsia="ru-RU"/>
        </w:rPr>
        <w:t>pages</w:t>
      </w:r>
      <w:r w:rsidR="006E29A5" w:rsidRPr="004540F2">
        <w:rPr>
          <w:rFonts w:eastAsia="Times New Roman"/>
          <w:color w:val="000000"/>
          <w:szCs w:val="28"/>
          <w:lang w:eastAsia="ru-RU"/>
        </w:rPr>
        <w:t>_</w:t>
      </w:r>
      <w:proofErr w:type="spellStart"/>
      <w:r w:rsidR="006E29A5" w:rsidRPr="00B74456">
        <w:rPr>
          <w:rFonts w:eastAsia="Times New Roman"/>
          <w:color w:val="000000"/>
          <w:szCs w:val="28"/>
          <w:lang w:eastAsia="ru-RU"/>
        </w:rPr>
        <w:t>handlers</w:t>
      </w:r>
      <w:proofErr w:type="spellEnd"/>
      <w:r w:rsidR="006E29A5" w:rsidRPr="005A28A4">
        <w:rPr>
          <w:rFonts w:eastAsia="Times New Roman"/>
          <w:color w:val="000000"/>
          <w:szCs w:val="28"/>
          <w:lang w:eastAsia="ru-RU"/>
        </w:rPr>
        <w:t>/</w:t>
      </w:r>
      <w:proofErr w:type="spellStart"/>
      <w:r w:rsidRPr="00B74456">
        <w:rPr>
          <w:rFonts w:eastAsia="Times New Roman"/>
          <w:color w:val="000000"/>
          <w:szCs w:val="28"/>
          <w:lang w:eastAsia="ru-RU"/>
        </w:rPr>
        <w:t>masters</w:t>
      </w:r>
      <w:r w:rsidRPr="004540F2">
        <w:rPr>
          <w:rFonts w:eastAsia="Times New Roman"/>
          <w:color w:val="000000"/>
          <w:szCs w:val="28"/>
          <w:lang w:eastAsia="ru-RU"/>
        </w:rPr>
        <w:t>_</w:t>
      </w:r>
      <w:r w:rsidRPr="00B74456">
        <w:rPr>
          <w:rFonts w:eastAsia="Times New Roman"/>
          <w:color w:val="000000"/>
          <w:szCs w:val="28"/>
          <w:lang w:eastAsia="ru-RU"/>
        </w:rPr>
        <w:t>handlers</w:t>
      </w:r>
      <w:proofErr w:type="spellEnd"/>
      <w:r>
        <w:rPr>
          <w:rFonts w:eastAsia="Times New Roman"/>
          <w:color w:val="000000"/>
          <w:szCs w:val="28"/>
          <w:lang w:eastAsia="ru-RU"/>
        </w:rPr>
        <w:t xml:space="preserve"> – содержит файлы-обработчики, относящиеся к преподавателю сайта;</w:t>
      </w:r>
    </w:p>
    <w:p w14:paraId="75DEB6A6" w14:textId="77FC45FD" w:rsidR="00413AE8" w:rsidRPr="00DC66F1" w:rsidRDefault="00413AE8" w:rsidP="00B74456">
      <w:pPr>
        <w:numPr>
          <w:ilvl w:val="0"/>
          <w:numId w:val="21"/>
        </w:numPr>
        <w:ind w:left="0" w:firstLine="709"/>
        <w:textAlignment w:val="baseline"/>
        <w:rPr>
          <w:color w:val="000000"/>
        </w:rPr>
      </w:pPr>
      <w:proofErr w:type="spellStart"/>
      <w:r w:rsidRPr="00B74456">
        <w:rPr>
          <w:rFonts w:eastAsia="Times New Roman"/>
          <w:color w:val="000000"/>
          <w:szCs w:val="28"/>
          <w:lang w:eastAsia="ru-RU"/>
        </w:rPr>
        <w:lastRenderedPageBreak/>
        <w:t>modules</w:t>
      </w:r>
      <w:proofErr w:type="spellEnd"/>
      <w:r>
        <w:rPr>
          <w:rFonts w:eastAsia="Times New Roman"/>
          <w:color w:val="000000"/>
          <w:szCs w:val="28"/>
          <w:lang w:eastAsia="ru-RU"/>
        </w:rPr>
        <w:t>/</w:t>
      </w:r>
      <w:proofErr w:type="spellStart"/>
      <w:r w:rsidRPr="00B74456">
        <w:rPr>
          <w:rFonts w:eastAsia="Times New Roman"/>
          <w:color w:val="000000"/>
          <w:szCs w:val="28"/>
          <w:lang w:eastAsia="ru-RU"/>
        </w:rPr>
        <w:t>registration</w:t>
      </w:r>
      <w:proofErr w:type="spellEnd"/>
      <w:r>
        <w:rPr>
          <w:rFonts w:eastAsia="Times New Roman"/>
          <w:color w:val="000000"/>
          <w:szCs w:val="28"/>
          <w:lang w:eastAsia="ru-RU"/>
        </w:rPr>
        <w:t xml:space="preserve"> – содержит файлы-обработчики, а также разметку страницы регистрации;</w:t>
      </w:r>
    </w:p>
    <w:p w14:paraId="2415FBB7" w14:textId="283FE26E" w:rsidR="00DC66F1" w:rsidRPr="006E29A5" w:rsidRDefault="00DC66F1" w:rsidP="006E29A5">
      <w:pPr>
        <w:numPr>
          <w:ilvl w:val="0"/>
          <w:numId w:val="21"/>
        </w:numPr>
        <w:ind w:left="0" w:firstLine="709"/>
        <w:textAlignment w:val="baseline"/>
        <w:rPr>
          <w:color w:val="000000"/>
        </w:rPr>
      </w:pPr>
      <w:r>
        <w:rPr>
          <w:rFonts w:eastAsia="Times New Roman"/>
          <w:color w:val="000000"/>
          <w:szCs w:val="28"/>
          <w:lang w:val="en-US" w:eastAsia="ru-RU"/>
        </w:rPr>
        <w:t>portfolio</w:t>
      </w:r>
      <w:r w:rsidR="006E29A5">
        <w:rPr>
          <w:rFonts w:eastAsia="Times New Roman"/>
          <w:color w:val="000000"/>
          <w:szCs w:val="28"/>
          <w:lang w:eastAsia="ru-RU"/>
        </w:rPr>
        <w:t xml:space="preserve"> – содержит портфолио пользователей преподавателей, которые хотят стать преподавателями школы</w:t>
      </w:r>
      <w:r w:rsidR="006E29A5" w:rsidRPr="006E29A5">
        <w:rPr>
          <w:rFonts w:eastAsia="Times New Roman"/>
          <w:color w:val="000000"/>
          <w:szCs w:val="28"/>
          <w:lang w:eastAsia="ru-RU"/>
        </w:rPr>
        <w:t>;</w:t>
      </w:r>
    </w:p>
    <w:p w14:paraId="0C8BB653" w14:textId="0E3093C8" w:rsidR="00DC66F1" w:rsidRPr="00A5329F" w:rsidRDefault="00DC66F1" w:rsidP="00B74456">
      <w:pPr>
        <w:numPr>
          <w:ilvl w:val="0"/>
          <w:numId w:val="21"/>
        </w:numPr>
        <w:ind w:left="0" w:firstLine="709"/>
        <w:textAlignment w:val="baseline"/>
        <w:rPr>
          <w:color w:val="000000"/>
        </w:rPr>
      </w:pPr>
      <w:r>
        <w:rPr>
          <w:rFonts w:eastAsia="Times New Roman"/>
          <w:color w:val="000000"/>
          <w:szCs w:val="28"/>
          <w:lang w:val="en-US" w:eastAsia="ru-RU"/>
        </w:rPr>
        <w:t>video</w:t>
      </w:r>
      <w:r w:rsidR="006E29A5">
        <w:rPr>
          <w:rFonts w:eastAsia="Times New Roman"/>
          <w:color w:val="000000"/>
          <w:szCs w:val="28"/>
          <w:lang w:eastAsia="ru-RU"/>
        </w:rPr>
        <w:t xml:space="preserve"> – содержит анимационный видеоролик</w:t>
      </w:r>
      <w:r w:rsidR="0019077C">
        <w:rPr>
          <w:rFonts w:eastAsia="Times New Roman"/>
          <w:color w:val="000000"/>
          <w:szCs w:val="28"/>
          <w:lang w:eastAsia="ru-RU"/>
        </w:rPr>
        <w:t>.</w:t>
      </w:r>
    </w:p>
    <w:p w14:paraId="2D08AD6C" w14:textId="5AEC12DC" w:rsidR="00C022CA" w:rsidRDefault="00413AE8" w:rsidP="008E310F">
      <w:r>
        <w:rPr>
          <w:rFonts w:eastAsia="Times New Roman"/>
          <w:color w:val="000000"/>
          <w:szCs w:val="28"/>
        </w:rPr>
        <w:t xml:space="preserve">Группировка отдельных частей сайта по темам позволила сделать файловую структуру сайта простой, понятной и логичной, а также обеспечить быстрый поиск необходимых файлов. </w:t>
      </w:r>
    </w:p>
    <w:p w14:paraId="4932A915" w14:textId="38A59496" w:rsidR="00B73664" w:rsidRDefault="00497A0C" w:rsidP="000B3171">
      <w:pPr>
        <w:spacing w:line="242" w:lineRule="auto"/>
      </w:pPr>
      <w:r>
        <w:t>Для </w:t>
      </w:r>
      <w:r w:rsidR="004526B0">
        <w:t>создания адаптивного сайта, позволяющего просматривать</w:t>
      </w:r>
      <w:r w:rsidR="00DB227E">
        <w:t xml:space="preserve"> </w:t>
      </w:r>
      <w:r w:rsidR="004526B0">
        <w:t>контент</w:t>
      </w:r>
      <w:r w:rsidR="000A6ABD">
        <w:t xml:space="preserve"> на </w:t>
      </w:r>
      <w:r w:rsidR="004526B0">
        <w:t>любых устройствах, использовались медиа-запросы</w:t>
      </w:r>
      <w:r w:rsidR="00A1324C">
        <w:t xml:space="preserve"> и </w:t>
      </w:r>
      <w:proofErr w:type="spellStart"/>
      <w:r w:rsidR="004526B0">
        <w:t>флексбоксы</w:t>
      </w:r>
      <w:proofErr w:type="spellEnd"/>
      <w:r w:rsidR="004526B0">
        <w:t>.</w:t>
      </w:r>
      <w:r w:rsidR="004526B0" w:rsidRPr="00644D4B">
        <w:t xml:space="preserve"> </w:t>
      </w:r>
      <w:r w:rsidR="00B73664" w:rsidRPr="00EC6913">
        <w:t xml:space="preserve">Примером использования </w:t>
      </w:r>
      <w:r w:rsidR="00B73664">
        <w:t>медиа-запроса</w:t>
      </w:r>
      <w:r w:rsidR="000A6ABD">
        <w:t xml:space="preserve"> для </w:t>
      </w:r>
      <w:r w:rsidR="00B73664">
        <w:t>мобильного устройства</w:t>
      </w:r>
      <w:r w:rsidR="00B73664" w:rsidRPr="00EC6913">
        <w:t xml:space="preserve"> является</w:t>
      </w:r>
      <w:r w:rsidR="00DB227E">
        <w:t xml:space="preserve"> </w:t>
      </w:r>
      <w:r w:rsidR="00B73664">
        <w:t>слайдер</w:t>
      </w:r>
      <w:r w:rsidR="000A6ABD">
        <w:t xml:space="preserve"> с </w:t>
      </w:r>
      <w:r w:rsidR="00B73664">
        <w:t>отзывами</w:t>
      </w:r>
      <w:r w:rsidR="000A6ABD">
        <w:t xml:space="preserve"> на </w:t>
      </w:r>
      <w:r w:rsidR="00B73664">
        <w:t>странице курса</w:t>
      </w:r>
      <w:r w:rsidR="00B73664" w:rsidRPr="00EC6913">
        <w:t>, код которо</w:t>
      </w:r>
      <w:r w:rsidR="00B73664">
        <w:t>го</w:t>
      </w:r>
      <w:r w:rsidR="00B73664" w:rsidRPr="00EC6913">
        <w:t xml:space="preserve"> представлен</w:t>
      </w:r>
      <w:r w:rsidR="000A6ABD">
        <w:t xml:space="preserve"> на </w:t>
      </w:r>
      <w:r w:rsidR="00B73664" w:rsidRPr="00EC6913">
        <w:t xml:space="preserve">листинге </w:t>
      </w:r>
      <w:r w:rsidR="00B73664">
        <w:t>4</w:t>
      </w:r>
      <w:r w:rsidR="00B73664" w:rsidRPr="00EC6913">
        <w:t>.</w:t>
      </w:r>
      <w:r w:rsidR="00CF2E5E" w:rsidRPr="00CF2E5E">
        <w:t>1</w:t>
      </w:r>
      <w:r w:rsidR="00B73664" w:rsidRPr="00EC6913">
        <w:t>.</w:t>
      </w:r>
    </w:p>
    <w:p w14:paraId="378D6465" w14:textId="77777777" w:rsidR="00B73664" w:rsidRPr="00FD7F47" w:rsidRDefault="00B73664" w:rsidP="000B3171">
      <w:pPr>
        <w:tabs>
          <w:tab w:val="left" w:pos="1973"/>
        </w:tabs>
        <w:spacing w:before="280" w:line="242" w:lineRule="auto"/>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w:t>
      </w:r>
      <w:proofErr w:type="gramStart"/>
      <w:r w:rsidRPr="00FD7F47">
        <w:rPr>
          <w:rFonts w:ascii="Courier New" w:eastAsia="Times New Roman" w:hAnsi="Courier New" w:cs="Courier New"/>
          <w:sz w:val="24"/>
          <w:szCs w:val="24"/>
          <w:lang w:val="en-US" w:eastAsia="ru-RU"/>
        </w:rPr>
        <w:t>media</w:t>
      </w:r>
      <w:proofErr w:type="gramEnd"/>
      <w:r w:rsidRPr="00FD7F47">
        <w:rPr>
          <w:rFonts w:ascii="Courier New" w:eastAsia="Times New Roman" w:hAnsi="Courier New" w:cs="Courier New"/>
          <w:sz w:val="24"/>
          <w:szCs w:val="24"/>
          <w:lang w:val="en-US" w:eastAsia="ru-RU"/>
        </w:rPr>
        <w:t xml:space="preserve"> screen and (max-device-width: 479px) {</w:t>
      </w:r>
    </w:p>
    <w:p w14:paraId="46514165" w14:textId="6050316F" w:rsidR="00B73664" w:rsidRPr="00FD7F47" w:rsidRDefault="00B73664" w:rsidP="000B3171">
      <w:pPr>
        <w:tabs>
          <w:tab w:val="left" w:pos="1973"/>
        </w:tabs>
        <w:spacing w:line="242" w:lineRule="auto"/>
        <w:ind w:firstLine="0"/>
        <w:rPr>
          <w:rFonts w:ascii="Courier New" w:eastAsia="Times New Roman" w:hAnsi="Courier New" w:cs="Courier New"/>
          <w:sz w:val="24"/>
          <w:szCs w:val="24"/>
          <w:lang w:val="en-US" w:eastAsia="ru-RU"/>
        </w:rPr>
      </w:pPr>
      <w:proofErr w:type="gramStart"/>
      <w:r w:rsidRPr="00FD7F47">
        <w:rPr>
          <w:rFonts w:ascii="Courier New" w:eastAsia="Times New Roman" w:hAnsi="Courier New" w:cs="Courier New"/>
          <w:sz w:val="24"/>
          <w:szCs w:val="24"/>
          <w:lang w:val="en-US" w:eastAsia="ru-RU"/>
        </w:rPr>
        <w:t>.review</w:t>
      </w:r>
      <w:proofErr w:type="gramEnd"/>
      <w:r w:rsidRPr="00FD7F47">
        <w:rPr>
          <w:rFonts w:ascii="Courier New" w:eastAsia="Times New Roman" w:hAnsi="Courier New" w:cs="Courier New"/>
          <w:sz w:val="24"/>
          <w:szCs w:val="24"/>
          <w:lang w:val="en-US" w:eastAsia="ru-RU"/>
        </w:rPr>
        <w:t>-form {</w:t>
      </w:r>
    </w:p>
    <w:p w14:paraId="4E09A1BE" w14:textId="080CB158" w:rsidR="00B73664" w:rsidRPr="00FD7F47" w:rsidRDefault="00972DFC" w:rsidP="000B3171">
      <w:pPr>
        <w:tabs>
          <w:tab w:val="left" w:pos="1973"/>
        </w:tabs>
        <w:spacing w:line="242" w:lineRule="auto"/>
        <w:ind w:firstLine="0"/>
        <w:rPr>
          <w:rFonts w:ascii="Courier New" w:eastAsia="Times New Roman" w:hAnsi="Courier New" w:cs="Courier New"/>
          <w:sz w:val="24"/>
          <w:szCs w:val="24"/>
          <w:lang w:val="en-US" w:eastAsia="ru-RU"/>
        </w:rPr>
      </w:pPr>
      <w:r w:rsidRPr="002E45EA">
        <w:rPr>
          <w:rFonts w:ascii="Courier New" w:hAnsi="Courier New" w:cs="Courier New"/>
          <w:sz w:val="24"/>
          <w:szCs w:val="24"/>
          <w:lang w:val="en-US"/>
        </w:rPr>
        <w:t xml:space="preserve">    </w:t>
      </w:r>
      <w:r w:rsidR="00B73664" w:rsidRPr="00FD7F47">
        <w:rPr>
          <w:rFonts w:ascii="Courier New" w:eastAsia="Times New Roman" w:hAnsi="Courier New" w:cs="Courier New"/>
          <w:sz w:val="24"/>
          <w:szCs w:val="24"/>
          <w:lang w:val="en-US" w:eastAsia="ru-RU"/>
        </w:rPr>
        <w:t>width: 100%;}</w:t>
      </w:r>
    </w:p>
    <w:p w14:paraId="628EC54C" w14:textId="6766ECF4" w:rsidR="00B73664" w:rsidRPr="00FD7F47" w:rsidRDefault="00972DFC" w:rsidP="000B3171">
      <w:pPr>
        <w:tabs>
          <w:tab w:val="left" w:pos="1973"/>
        </w:tabs>
        <w:spacing w:line="242" w:lineRule="auto"/>
        <w:ind w:firstLine="0"/>
        <w:rPr>
          <w:rFonts w:ascii="Courier New" w:eastAsia="Times New Roman" w:hAnsi="Courier New" w:cs="Courier New"/>
          <w:sz w:val="24"/>
          <w:szCs w:val="24"/>
          <w:lang w:val="en-US" w:eastAsia="ru-RU"/>
        </w:rPr>
      </w:pPr>
      <w:r w:rsidRPr="002E45EA">
        <w:rPr>
          <w:rFonts w:ascii="Courier New" w:hAnsi="Courier New" w:cs="Courier New"/>
          <w:sz w:val="24"/>
          <w:szCs w:val="24"/>
          <w:lang w:val="en-US"/>
        </w:rPr>
        <w:t xml:space="preserve">    </w:t>
      </w:r>
      <w:proofErr w:type="gramStart"/>
      <w:r w:rsidR="00B73664" w:rsidRPr="00FD7F47">
        <w:rPr>
          <w:rFonts w:ascii="Courier New" w:eastAsia="Times New Roman" w:hAnsi="Courier New" w:cs="Courier New"/>
          <w:sz w:val="24"/>
          <w:szCs w:val="24"/>
          <w:lang w:val="en-US" w:eastAsia="ru-RU"/>
        </w:rPr>
        <w:t>.review</w:t>
      </w:r>
      <w:proofErr w:type="gramEnd"/>
      <w:r w:rsidR="00B73664" w:rsidRPr="00FD7F47">
        <w:rPr>
          <w:rFonts w:ascii="Courier New" w:eastAsia="Times New Roman" w:hAnsi="Courier New" w:cs="Courier New"/>
          <w:sz w:val="24"/>
          <w:szCs w:val="24"/>
          <w:lang w:val="en-US" w:eastAsia="ru-RU"/>
        </w:rPr>
        <w:t>-content {</w:t>
      </w:r>
    </w:p>
    <w:p w14:paraId="518697CF" w14:textId="2E026BAF" w:rsidR="00B73664" w:rsidRPr="00FD7F47" w:rsidRDefault="00972DFC" w:rsidP="000B3171">
      <w:pPr>
        <w:tabs>
          <w:tab w:val="left" w:pos="1973"/>
        </w:tabs>
        <w:spacing w:line="242" w:lineRule="auto"/>
        <w:ind w:firstLine="0"/>
        <w:rPr>
          <w:rFonts w:ascii="Courier New" w:eastAsia="Times New Roman" w:hAnsi="Courier New" w:cs="Courier New"/>
          <w:sz w:val="24"/>
          <w:szCs w:val="24"/>
          <w:lang w:val="en-US" w:eastAsia="ru-RU"/>
        </w:rPr>
      </w:pPr>
      <w:r w:rsidRPr="002E45EA">
        <w:rPr>
          <w:rFonts w:ascii="Courier New" w:hAnsi="Courier New" w:cs="Courier New"/>
          <w:sz w:val="24"/>
          <w:szCs w:val="24"/>
          <w:lang w:val="en-US"/>
        </w:rPr>
        <w:t xml:space="preserve">    </w:t>
      </w:r>
      <w:r w:rsidR="00B73664" w:rsidRPr="00FD7F47">
        <w:rPr>
          <w:rFonts w:ascii="Courier New" w:eastAsia="Times New Roman" w:hAnsi="Courier New" w:cs="Courier New"/>
          <w:sz w:val="24"/>
          <w:szCs w:val="24"/>
          <w:lang w:val="en-US" w:eastAsia="ru-RU"/>
        </w:rPr>
        <w:t>padding: 30px 40px;}</w:t>
      </w:r>
    </w:p>
    <w:p w14:paraId="337AC654" w14:textId="0119BCA0" w:rsidR="00B73664" w:rsidRPr="00FD7F47" w:rsidRDefault="00B73664" w:rsidP="000B3171">
      <w:pPr>
        <w:tabs>
          <w:tab w:val="left" w:pos="1973"/>
        </w:tabs>
        <w:spacing w:line="242" w:lineRule="auto"/>
        <w:ind w:firstLine="0"/>
        <w:rPr>
          <w:rFonts w:ascii="Courier New" w:eastAsia="Times New Roman" w:hAnsi="Courier New" w:cs="Courier New"/>
          <w:sz w:val="24"/>
          <w:szCs w:val="24"/>
          <w:lang w:val="en-US" w:eastAsia="ru-RU"/>
        </w:rPr>
      </w:pPr>
      <w:proofErr w:type="gramStart"/>
      <w:r w:rsidRPr="00FD7F47">
        <w:rPr>
          <w:rFonts w:ascii="Courier New" w:eastAsia="Times New Roman" w:hAnsi="Courier New" w:cs="Courier New"/>
          <w:sz w:val="24"/>
          <w:szCs w:val="24"/>
          <w:lang w:val="en-US" w:eastAsia="ru-RU"/>
        </w:rPr>
        <w:t>.arrows</w:t>
      </w:r>
      <w:proofErr w:type="gramEnd"/>
      <w:r w:rsidRPr="00FD7F47">
        <w:rPr>
          <w:rFonts w:ascii="Courier New" w:eastAsia="Times New Roman" w:hAnsi="Courier New" w:cs="Courier New"/>
          <w:sz w:val="24"/>
          <w:szCs w:val="24"/>
          <w:lang w:val="en-US" w:eastAsia="ru-RU"/>
        </w:rPr>
        <w:t>-for-mobile-slider {</w:t>
      </w:r>
    </w:p>
    <w:p w14:paraId="011BD6CC" w14:textId="627D9D69" w:rsidR="00B73664" w:rsidRPr="00FD7F47" w:rsidRDefault="00972DFC" w:rsidP="000B3171">
      <w:pPr>
        <w:tabs>
          <w:tab w:val="left" w:pos="1973"/>
        </w:tabs>
        <w:spacing w:line="242" w:lineRule="auto"/>
        <w:ind w:firstLine="0"/>
        <w:rPr>
          <w:rFonts w:ascii="Courier New" w:eastAsia="Times New Roman" w:hAnsi="Courier New" w:cs="Courier New"/>
          <w:sz w:val="24"/>
          <w:szCs w:val="24"/>
          <w:lang w:val="en-US" w:eastAsia="ru-RU"/>
        </w:rPr>
      </w:pPr>
      <w:r w:rsidRPr="002E45EA">
        <w:rPr>
          <w:rFonts w:ascii="Courier New" w:hAnsi="Courier New" w:cs="Courier New"/>
          <w:sz w:val="24"/>
          <w:szCs w:val="24"/>
          <w:lang w:val="en-US"/>
        </w:rPr>
        <w:t xml:space="preserve">    </w:t>
      </w:r>
      <w:r w:rsidR="00B73664" w:rsidRPr="00FD7F47">
        <w:rPr>
          <w:rFonts w:ascii="Courier New" w:eastAsia="Times New Roman" w:hAnsi="Courier New" w:cs="Courier New"/>
          <w:sz w:val="24"/>
          <w:szCs w:val="24"/>
          <w:lang w:val="en-US" w:eastAsia="ru-RU"/>
        </w:rPr>
        <w:t>display: block;}</w:t>
      </w:r>
    </w:p>
    <w:p w14:paraId="712C0980" w14:textId="77777777" w:rsidR="00972DFC" w:rsidRDefault="00B73664" w:rsidP="000B3171">
      <w:pPr>
        <w:tabs>
          <w:tab w:val="left" w:pos="1973"/>
        </w:tabs>
        <w:spacing w:line="242" w:lineRule="auto"/>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desktop-slider-arrow {</w:t>
      </w:r>
    </w:p>
    <w:p w14:paraId="642DA8BD" w14:textId="41756DB5" w:rsidR="00B73664" w:rsidRPr="00EE4B6C" w:rsidRDefault="00972DFC" w:rsidP="000B3171">
      <w:pPr>
        <w:tabs>
          <w:tab w:val="left" w:pos="1973"/>
        </w:tabs>
        <w:spacing w:line="242" w:lineRule="auto"/>
        <w:ind w:firstLine="0"/>
        <w:rPr>
          <w:rFonts w:ascii="Courier New" w:eastAsia="Times New Roman" w:hAnsi="Courier New" w:cs="Courier New"/>
          <w:sz w:val="24"/>
          <w:szCs w:val="24"/>
          <w:lang w:val="en-US" w:eastAsia="ru-RU"/>
        </w:rPr>
      </w:pPr>
      <w:r w:rsidRPr="002E45EA">
        <w:rPr>
          <w:rFonts w:ascii="Courier New" w:hAnsi="Courier New" w:cs="Courier New"/>
          <w:sz w:val="24"/>
          <w:szCs w:val="24"/>
          <w:lang w:val="en-US"/>
        </w:rPr>
        <w:t xml:space="preserve">    </w:t>
      </w:r>
      <w:r w:rsidR="00B73664" w:rsidRPr="00FD7F47">
        <w:rPr>
          <w:rFonts w:ascii="Courier New" w:eastAsia="Times New Roman" w:hAnsi="Courier New" w:cs="Courier New"/>
          <w:sz w:val="24"/>
          <w:szCs w:val="24"/>
          <w:lang w:val="en-US" w:eastAsia="ru-RU"/>
        </w:rPr>
        <w:t>display</w:t>
      </w:r>
      <w:r w:rsidR="00B73664" w:rsidRPr="00EE4B6C">
        <w:rPr>
          <w:rFonts w:ascii="Courier New" w:eastAsia="Times New Roman" w:hAnsi="Courier New" w:cs="Courier New"/>
          <w:sz w:val="24"/>
          <w:szCs w:val="24"/>
          <w:lang w:val="en-US" w:eastAsia="ru-RU"/>
        </w:rPr>
        <w:t xml:space="preserve">: </w:t>
      </w:r>
      <w:r w:rsidR="00B73664" w:rsidRPr="00FD7F47">
        <w:rPr>
          <w:rFonts w:ascii="Courier New" w:eastAsia="Times New Roman" w:hAnsi="Courier New" w:cs="Courier New"/>
          <w:sz w:val="24"/>
          <w:szCs w:val="24"/>
          <w:lang w:val="en-US" w:eastAsia="ru-RU"/>
        </w:rPr>
        <w:t>none</w:t>
      </w:r>
      <w:r w:rsidR="00B73664" w:rsidRPr="00EE4B6C">
        <w:rPr>
          <w:rFonts w:ascii="Courier New" w:eastAsia="Times New Roman" w:hAnsi="Courier New" w:cs="Courier New"/>
          <w:sz w:val="24"/>
          <w:szCs w:val="24"/>
          <w:lang w:val="en-US" w:eastAsia="ru-RU"/>
        </w:rPr>
        <w:t>;}}</w:t>
      </w:r>
    </w:p>
    <w:p w14:paraId="46AF3BC4" w14:textId="5DBD4282" w:rsidR="00B73664" w:rsidRPr="0054730E" w:rsidRDefault="00B73664" w:rsidP="000B3171">
      <w:pPr>
        <w:spacing w:before="280" w:after="280" w:line="242" w:lineRule="auto"/>
        <w:ind w:firstLine="0"/>
        <w:jc w:val="center"/>
        <w:rPr>
          <w:bCs/>
          <w:szCs w:val="28"/>
        </w:rPr>
      </w:pPr>
      <w:r>
        <w:rPr>
          <w:bCs/>
          <w:szCs w:val="28"/>
        </w:rPr>
        <w:t>Листинг</w:t>
      </w:r>
      <w:r w:rsidRPr="0054730E">
        <w:rPr>
          <w:bCs/>
          <w:szCs w:val="28"/>
        </w:rPr>
        <w:t xml:space="preserve"> 4.</w:t>
      </w:r>
      <w:r w:rsidR="00CF2E5E" w:rsidRPr="0054730E">
        <w:rPr>
          <w:bCs/>
          <w:szCs w:val="28"/>
        </w:rPr>
        <w:t>1</w:t>
      </w:r>
      <w:r w:rsidR="0010433D">
        <w:rPr>
          <w:bCs/>
          <w:szCs w:val="28"/>
          <w:lang w:val="en-US"/>
        </w:rPr>
        <w:t> </w:t>
      </w:r>
      <w:r w:rsidR="0010433D" w:rsidRPr="0054730E">
        <w:rPr>
          <w:bCs/>
          <w:szCs w:val="28"/>
        </w:rPr>
        <w:t xml:space="preserve">– </w:t>
      </w:r>
      <w:r w:rsidRPr="005960AA">
        <w:rPr>
          <w:bCs/>
          <w:szCs w:val="28"/>
        </w:rPr>
        <w:t>Фрагмент</w:t>
      </w:r>
      <w:r w:rsidRPr="0054730E">
        <w:rPr>
          <w:bCs/>
          <w:szCs w:val="28"/>
        </w:rPr>
        <w:t xml:space="preserve"> </w:t>
      </w:r>
      <w:r w:rsidRPr="005960AA">
        <w:rPr>
          <w:bCs/>
          <w:szCs w:val="28"/>
        </w:rPr>
        <w:t>кода</w:t>
      </w:r>
      <w:r w:rsidRPr="0054730E">
        <w:rPr>
          <w:bCs/>
          <w:szCs w:val="28"/>
        </w:rPr>
        <w:t xml:space="preserve"> </w:t>
      </w:r>
      <w:r w:rsidR="007E170F">
        <w:rPr>
          <w:bCs/>
          <w:szCs w:val="28"/>
        </w:rPr>
        <w:t xml:space="preserve">адаптивной </w:t>
      </w:r>
      <w:r w:rsidR="00DD15F3">
        <w:rPr>
          <w:bCs/>
          <w:szCs w:val="28"/>
        </w:rPr>
        <w:t>версии</w:t>
      </w:r>
      <w:r w:rsidR="007E170F">
        <w:rPr>
          <w:bCs/>
          <w:szCs w:val="28"/>
        </w:rPr>
        <w:t xml:space="preserve"> </w:t>
      </w:r>
      <w:r>
        <w:rPr>
          <w:bCs/>
          <w:szCs w:val="28"/>
        </w:rPr>
        <w:t>слайдера</w:t>
      </w:r>
      <w:r w:rsidR="007A1FD5" w:rsidRPr="0054730E">
        <w:rPr>
          <w:bCs/>
          <w:szCs w:val="28"/>
        </w:rPr>
        <w:t xml:space="preserve"> </w:t>
      </w:r>
      <w:r w:rsidR="007A1FD5">
        <w:rPr>
          <w:bCs/>
          <w:szCs w:val="28"/>
        </w:rPr>
        <w:t>отзывов</w:t>
      </w:r>
    </w:p>
    <w:p w14:paraId="4B94B7A0" w14:textId="581F9866" w:rsidR="00B73664" w:rsidRDefault="00B73664" w:rsidP="000B3171">
      <w:pPr>
        <w:spacing w:line="242" w:lineRule="auto"/>
      </w:pPr>
      <w:r>
        <w:t>Использование медиа-запросов</w:t>
      </w:r>
      <w:r w:rsidR="00A1324C">
        <w:t xml:space="preserve"> и </w:t>
      </w:r>
      <w:proofErr w:type="spellStart"/>
      <w:r>
        <w:t>флексбокс</w:t>
      </w:r>
      <w:proofErr w:type="spellEnd"/>
      <w:r>
        <w:t xml:space="preserve"> позволяет</w:t>
      </w:r>
      <w:r w:rsidR="00DB227E">
        <w:t xml:space="preserve"> </w:t>
      </w:r>
      <w:r>
        <w:t>перестраивать расположение блоков</w:t>
      </w:r>
      <w:r w:rsidR="00A1324C">
        <w:t xml:space="preserve"> и </w:t>
      </w:r>
      <w:r>
        <w:t>их построение. Пример совместного использования данных инструментов представлен</w:t>
      </w:r>
      <w:r w:rsidR="000A6ABD">
        <w:t xml:space="preserve"> в </w:t>
      </w:r>
      <w:r>
        <w:t>листинге 4.</w:t>
      </w:r>
      <w:r w:rsidR="00CF2E5E" w:rsidRPr="00CF2E5E">
        <w:t>2</w:t>
      </w:r>
      <w:r>
        <w:t>, который описывает перестроение карточек курсов блока «Популярные курсы»</w:t>
      </w:r>
      <w:r w:rsidR="000A6ABD">
        <w:t xml:space="preserve"> на </w:t>
      </w:r>
      <w:r>
        <w:t>главной странице сайта.</w:t>
      </w:r>
    </w:p>
    <w:p w14:paraId="235564C5" w14:textId="77777777" w:rsidR="00B73664" w:rsidRPr="002E45EA" w:rsidRDefault="00B73664" w:rsidP="000B3171">
      <w:pPr>
        <w:spacing w:before="280" w:line="242" w:lineRule="auto"/>
        <w:ind w:firstLine="0"/>
        <w:rPr>
          <w:rFonts w:ascii="Courier New" w:hAnsi="Courier New" w:cs="Courier New"/>
          <w:sz w:val="24"/>
          <w:szCs w:val="24"/>
          <w:lang w:val="en-US"/>
        </w:rPr>
      </w:pPr>
      <w:proofErr w:type="gramStart"/>
      <w:r w:rsidRPr="002E45EA">
        <w:rPr>
          <w:rFonts w:ascii="Courier New" w:hAnsi="Courier New" w:cs="Courier New"/>
          <w:sz w:val="24"/>
          <w:szCs w:val="24"/>
          <w:lang w:val="en-US"/>
        </w:rPr>
        <w:t>.cards</w:t>
      </w:r>
      <w:proofErr w:type="gramEnd"/>
      <w:r w:rsidRPr="002E45EA">
        <w:rPr>
          <w:rFonts w:ascii="Courier New" w:hAnsi="Courier New" w:cs="Courier New"/>
          <w:sz w:val="24"/>
          <w:szCs w:val="24"/>
          <w:lang w:val="en-US"/>
        </w:rPr>
        <w:t>-block {</w:t>
      </w:r>
    </w:p>
    <w:p w14:paraId="254644C6" w14:textId="77777777" w:rsidR="00B51BEB" w:rsidRDefault="00B73664" w:rsidP="002B7A07">
      <w:pPr>
        <w:spacing w:line="242" w:lineRule="auto"/>
        <w:ind w:firstLine="0"/>
        <w:rPr>
          <w:rFonts w:ascii="Courier New" w:hAnsi="Courier New" w:cs="Courier New"/>
          <w:sz w:val="24"/>
          <w:szCs w:val="24"/>
          <w:lang w:val="en-US"/>
        </w:rPr>
      </w:pPr>
      <w:r w:rsidRPr="002E45EA">
        <w:rPr>
          <w:rFonts w:ascii="Courier New" w:hAnsi="Courier New" w:cs="Courier New"/>
          <w:sz w:val="24"/>
          <w:szCs w:val="24"/>
          <w:lang w:val="en-US"/>
        </w:rPr>
        <w:tab/>
        <w:t>display: flex;</w:t>
      </w:r>
      <w:r w:rsidR="002B7A07">
        <w:rPr>
          <w:rFonts w:ascii="Courier New" w:hAnsi="Courier New" w:cs="Courier New"/>
          <w:sz w:val="24"/>
          <w:szCs w:val="24"/>
          <w:lang w:val="en-US"/>
        </w:rPr>
        <w:t xml:space="preserve"> </w:t>
      </w:r>
    </w:p>
    <w:p w14:paraId="15DCE96F" w14:textId="2EE5143D" w:rsidR="00B73664" w:rsidRPr="002E45EA" w:rsidRDefault="00B73664" w:rsidP="002B7A07">
      <w:pPr>
        <w:spacing w:line="242" w:lineRule="auto"/>
        <w:ind w:firstLine="0"/>
        <w:rPr>
          <w:rFonts w:ascii="Courier New" w:hAnsi="Courier New" w:cs="Courier New"/>
          <w:sz w:val="24"/>
          <w:szCs w:val="24"/>
          <w:lang w:val="en-US"/>
        </w:rPr>
      </w:pPr>
      <w:r w:rsidRPr="002E45EA">
        <w:rPr>
          <w:rFonts w:ascii="Courier New" w:hAnsi="Courier New" w:cs="Courier New"/>
          <w:sz w:val="24"/>
          <w:szCs w:val="24"/>
          <w:lang w:val="en-US"/>
        </w:rPr>
        <w:t>flex-direction: row;}</w:t>
      </w:r>
    </w:p>
    <w:p w14:paraId="56F3F7BA" w14:textId="77777777" w:rsidR="00B73664" w:rsidRPr="002E45EA" w:rsidRDefault="00B73664" w:rsidP="000B3171">
      <w:pPr>
        <w:ind w:firstLine="0"/>
        <w:rPr>
          <w:rFonts w:ascii="Courier New" w:hAnsi="Courier New" w:cs="Courier New"/>
          <w:sz w:val="24"/>
          <w:szCs w:val="24"/>
          <w:lang w:val="en-US"/>
        </w:rPr>
      </w:pPr>
      <w:proofErr w:type="gramStart"/>
      <w:r w:rsidRPr="002E45EA">
        <w:rPr>
          <w:rFonts w:ascii="Courier New" w:hAnsi="Courier New" w:cs="Courier New"/>
          <w:sz w:val="24"/>
          <w:szCs w:val="24"/>
          <w:lang w:val="en-US"/>
        </w:rPr>
        <w:t>.card</w:t>
      </w:r>
      <w:proofErr w:type="gramEnd"/>
      <w:r w:rsidRPr="002E45EA">
        <w:rPr>
          <w:rFonts w:ascii="Courier New" w:hAnsi="Courier New" w:cs="Courier New"/>
          <w:sz w:val="24"/>
          <w:szCs w:val="24"/>
          <w:lang w:val="en-US"/>
        </w:rPr>
        <w:t xml:space="preserve"> {</w:t>
      </w:r>
    </w:p>
    <w:p w14:paraId="68738172" w14:textId="77777777" w:rsidR="00B73664" w:rsidRPr="002E45EA" w:rsidRDefault="00B73664" w:rsidP="000B3171">
      <w:pPr>
        <w:ind w:firstLine="0"/>
        <w:rPr>
          <w:rFonts w:ascii="Courier New" w:hAnsi="Courier New" w:cs="Courier New"/>
          <w:sz w:val="24"/>
          <w:szCs w:val="24"/>
          <w:lang w:val="en-US"/>
        </w:rPr>
      </w:pPr>
      <w:r w:rsidRPr="002E45EA">
        <w:rPr>
          <w:rFonts w:ascii="Courier New" w:hAnsi="Courier New" w:cs="Courier New"/>
          <w:sz w:val="24"/>
          <w:szCs w:val="24"/>
          <w:lang w:val="en-US"/>
        </w:rPr>
        <w:tab/>
        <w:t>background-color: white;</w:t>
      </w:r>
    </w:p>
    <w:p w14:paraId="3239DB51" w14:textId="77777777" w:rsidR="00B73664" w:rsidRPr="002E45EA" w:rsidRDefault="00B73664" w:rsidP="000B3171">
      <w:pPr>
        <w:ind w:firstLine="0"/>
        <w:rPr>
          <w:rFonts w:ascii="Courier New" w:hAnsi="Courier New" w:cs="Courier New"/>
          <w:sz w:val="24"/>
          <w:szCs w:val="24"/>
          <w:lang w:val="en-US"/>
        </w:rPr>
      </w:pPr>
      <w:r w:rsidRPr="002E45EA">
        <w:rPr>
          <w:rFonts w:ascii="Courier New" w:hAnsi="Courier New" w:cs="Courier New"/>
          <w:sz w:val="24"/>
          <w:szCs w:val="24"/>
          <w:lang w:val="en-US"/>
        </w:rPr>
        <w:tab/>
        <w:t>padding-bottom: 15px;</w:t>
      </w:r>
    </w:p>
    <w:p w14:paraId="709F714A" w14:textId="77777777" w:rsidR="00B73664" w:rsidRPr="002E45EA" w:rsidRDefault="00B73664" w:rsidP="000B3171">
      <w:pPr>
        <w:ind w:firstLine="0"/>
        <w:rPr>
          <w:rFonts w:ascii="Courier New" w:hAnsi="Courier New" w:cs="Courier New"/>
          <w:sz w:val="24"/>
          <w:szCs w:val="24"/>
          <w:lang w:val="en-US"/>
        </w:rPr>
      </w:pPr>
      <w:r w:rsidRPr="002E45EA">
        <w:rPr>
          <w:rFonts w:ascii="Courier New" w:hAnsi="Courier New" w:cs="Courier New"/>
          <w:sz w:val="24"/>
          <w:szCs w:val="24"/>
          <w:lang w:val="en-US"/>
        </w:rPr>
        <w:tab/>
        <w:t>width: 33%;</w:t>
      </w:r>
    </w:p>
    <w:p w14:paraId="755EF9C6" w14:textId="47ECF816" w:rsidR="00B73664" w:rsidRDefault="00B73664" w:rsidP="000B3171">
      <w:pPr>
        <w:ind w:firstLine="0"/>
        <w:rPr>
          <w:rFonts w:ascii="Courier New" w:hAnsi="Courier New" w:cs="Courier New"/>
          <w:sz w:val="24"/>
          <w:szCs w:val="24"/>
          <w:lang w:val="en-US"/>
        </w:rPr>
      </w:pPr>
      <w:r w:rsidRPr="002E45EA">
        <w:rPr>
          <w:rFonts w:ascii="Courier New" w:hAnsi="Courier New" w:cs="Courier New"/>
          <w:sz w:val="24"/>
          <w:szCs w:val="24"/>
          <w:lang w:val="en-US"/>
        </w:rPr>
        <w:tab/>
        <w:t>margin: 10px;}</w:t>
      </w:r>
    </w:p>
    <w:p w14:paraId="428C99AA" w14:textId="77777777" w:rsidR="00D90E91" w:rsidRPr="00D90E91" w:rsidRDefault="00D90E91" w:rsidP="000B3171">
      <w:pPr>
        <w:ind w:firstLine="0"/>
        <w:rPr>
          <w:rFonts w:ascii="Courier New" w:hAnsi="Courier New" w:cs="Courier New"/>
          <w:sz w:val="24"/>
          <w:szCs w:val="24"/>
          <w:lang w:val="en-US"/>
        </w:rPr>
      </w:pPr>
      <w:proofErr w:type="gramStart"/>
      <w:r w:rsidRPr="00D90E91">
        <w:rPr>
          <w:rFonts w:ascii="Courier New" w:hAnsi="Courier New" w:cs="Courier New"/>
          <w:sz w:val="24"/>
          <w:szCs w:val="24"/>
          <w:lang w:val="en-US"/>
        </w:rPr>
        <w:t>.card</w:t>
      </w:r>
      <w:proofErr w:type="gramEnd"/>
      <w:r w:rsidRPr="00D90E91">
        <w:rPr>
          <w:rFonts w:ascii="Courier New" w:hAnsi="Courier New" w:cs="Courier New"/>
          <w:sz w:val="24"/>
          <w:szCs w:val="24"/>
          <w:lang w:val="en-US"/>
        </w:rPr>
        <w:t>-content {</w:t>
      </w:r>
    </w:p>
    <w:p w14:paraId="26EFF33D" w14:textId="77777777" w:rsidR="00D90E91" w:rsidRPr="00D90E91" w:rsidRDefault="00D90E91" w:rsidP="000B3171">
      <w:pPr>
        <w:ind w:firstLine="0"/>
        <w:rPr>
          <w:rFonts w:ascii="Courier New" w:hAnsi="Courier New" w:cs="Courier New"/>
          <w:sz w:val="24"/>
          <w:szCs w:val="24"/>
          <w:lang w:val="en-US"/>
        </w:rPr>
      </w:pPr>
      <w:r w:rsidRPr="00D90E91">
        <w:rPr>
          <w:rFonts w:ascii="Courier New" w:hAnsi="Courier New" w:cs="Courier New"/>
          <w:sz w:val="24"/>
          <w:szCs w:val="24"/>
          <w:lang w:val="en-US"/>
        </w:rPr>
        <w:tab/>
        <w:t>padding: 20px;</w:t>
      </w:r>
    </w:p>
    <w:p w14:paraId="5E5334E3" w14:textId="77777777" w:rsidR="00D90E91" w:rsidRPr="00D90E91" w:rsidRDefault="00D90E91" w:rsidP="000B3171">
      <w:pPr>
        <w:ind w:firstLine="0"/>
        <w:rPr>
          <w:rFonts w:ascii="Courier New" w:hAnsi="Courier New" w:cs="Courier New"/>
          <w:sz w:val="24"/>
          <w:szCs w:val="24"/>
          <w:lang w:val="en-US"/>
        </w:rPr>
      </w:pPr>
      <w:r w:rsidRPr="00D90E91">
        <w:rPr>
          <w:rFonts w:ascii="Courier New" w:hAnsi="Courier New" w:cs="Courier New"/>
          <w:sz w:val="24"/>
          <w:szCs w:val="24"/>
          <w:lang w:val="en-US"/>
        </w:rPr>
        <w:tab/>
        <w:t>display: flex;</w:t>
      </w:r>
    </w:p>
    <w:p w14:paraId="3920DE7A" w14:textId="77777777" w:rsidR="00D90E91" w:rsidRPr="00D90E91" w:rsidRDefault="00D90E91" w:rsidP="000B3171">
      <w:pPr>
        <w:ind w:firstLine="0"/>
        <w:rPr>
          <w:rFonts w:ascii="Courier New" w:hAnsi="Courier New" w:cs="Courier New"/>
          <w:sz w:val="24"/>
          <w:szCs w:val="24"/>
          <w:lang w:val="en-US"/>
        </w:rPr>
      </w:pPr>
      <w:r w:rsidRPr="00D90E91">
        <w:rPr>
          <w:rFonts w:ascii="Courier New" w:hAnsi="Courier New" w:cs="Courier New"/>
          <w:sz w:val="24"/>
          <w:szCs w:val="24"/>
          <w:lang w:val="en-US"/>
        </w:rPr>
        <w:t xml:space="preserve">    flex-direction: column;</w:t>
      </w:r>
    </w:p>
    <w:p w14:paraId="7B960924" w14:textId="139B53FE" w:rsidR="00D90E91" w:rsidRDefault="00D90E91" w:rsidP="000B3171">
      <w:pPr>
        <w:ind w:firstLine="0"/>
        <w:rPr>
          <w:rFonts w:ascii="Courier New" w:hAnsi="Courier New" w:cs="Courier New"/>
          <w:sz w:val="24"/>
          <w:szCs w:val="24"/>
          <w:lang w:val="en-US"/>
        </w:rPr>
      </w:pPr>
      <w:r w:rsidRPr="00D90E91">
        <w:rPr>
          <w:rFonts w:ascii="Courier New" w:hAnsi="Courier New" w:cs="Courier New"/>
          <w:sz w:val="24"/>
          <w:szCs w:val="24"/>
          <w:lang w:val="en-US"/>
        </w:rPr>
        <w:t xml:space="preserve">    align-items: center;}</w:t>
      </w:r>
    </w:p>
    <w:p w14:paraId="6F3CA51E" w14:textId="288EDF03" w:rsidR="00D90E91" w:rsidRPr="002E45EA" w:rsidRDefault="00D90E91" w:rsidP="002B7A07">
      <w:pPr>
        <w:ind w:firstLine="0"/>
        <w:rPr>
          <w:rFonts w:ascii="Courier New" w:hAnsi="Courier New" w:cs="Courier New"/>
          <w:sz w:val="24"/>
          <w:szCs w:val="24"/>
          <w:lang w:val="en-US"/>
        </w:rPr>
      </w:pPr>
      <w:proofErr w:type="gramStart"/>
      <w:r w:rsidRPr="00D90E91">
        <w:rPr>
          <w:rFonts w:ascii="Courier New" w:hAnsi="Courier New" w:cs="Courier New"/>
          <w:sz w:val="24"/>
          <w:szCs w:val="24"/>
          <w:lang w:val="en-US"/>
        </w:rPr>
        <w:t>.card</w:t>
      </w:r>
      <w:proofErr w:type="gramEnd"/>
      <w:r w:rsidRPr="00D90E91">
        <w:rPr>
          <w:rFonts w:ascii="Courier New" w:hAnsi="Courier New" w:cs="Courier New"/>
          <w:sz w:val="24"/>
          <w:szCs w:val="24"/>
          <w:lang w:val="en-US"/>
        </w:rPr>
        <w:t>-</w:t>
      </w:r>
      <w:proofErr w:type="spellStart"/>
      <w:r w:rsidRPr="00D90E91">
        <w:rPr>
          <w:rFonts w:ascii="Courier New" w:hAnsi="Courier New" w:cs="Courier New"/>
          <w:sz w:val="24"/>
          <w:szCs w:val="24"/>
          <w:lang w:val="en-US"/>
        </w:rPr>
        <w:t>img</w:t>
      </w:r>
      <w:proofErr w:type="spellEnd"/>
      <w:r w:rsidRPr="00D90E91">
        <w:rPr>
          <w:rFonts w:ascii="Courier New" w:hAnsi="Courier New" w:cs="Courier New"/>
          <w:sz w:val="24"/>
          <w:szCs w:val="24"/>
          <w:lang w:val="en-US"/>
        </w:rPr>
        <w:t xml:space="preserve"> {width: 100%}</w:t>
      </w:r>
    </w:p>
    <w:p w14:paraId="57A10FAC" w14:textId="77777777" w:rsidR="00B73664" w:rsidRPr="002E45EA" w:rsidRDefault="00B73664" w:rsidP="000B3171">
      <w:pPr>
        <w:ind w:firstLine="0"/>
        <w:rPr>
          <w:rFonts w:ascii="Courier New" w:hAnsi="Courier New" w:cs="Courier New"/>
          <w:sz w:val="24"/>
          <w:szCs w:val="24"/>
          <w:lang w:val="en-US"/>
        </w:rPr>
      </w:pPr>
      <w:r w:rsidRPr="002E45EA">
        <w:rPr>
          <w:rFonts w:ascii="Courier New" w:hAnsi="Courier New" w:cs="Courier New"/>
          <w:sz w:val="24"/>
          <w:szCs w:val="24"/>
          <w:lang w:val="en-US"/>
        </w:rPr>
        <w:t>@</w:t>
      </w:r>
      <w:proofErr w:type="gramStart"/>
      <w:r w:rsidRPr="002E45EA">
        <w:rPr>
          <w:rFonts w:ascii="Courier New" w:hAnsi="Courier New" w:cs="Courier New"/>
          <w:sz w:val="24"/>
          <w:szCs w:val="24"/>
          <w:lang w:val="en-US"/>
        </w:rPr>
        <w:t>media</w:t>
      </w:r>
      <w:proofErr w:type="gramEnd"/>
      <w:r w:rsidRPr="002E45EA">
        <w:rPr>
          <w:rFonts w:ascii="Courier New" w:hAnsi="Courier New" w:cs="Courier New"/>
          <w:sz w:val="24"/>
          <w:szCs w:val="24"/>
          <w:lang w:val="en-US"/>
        </w:rPr>
        <w:t xml:space="preserve"> screen and (max-device-width: 769px) {</w:t>
      </w:r>
    </w:p>
    <w:p w14:paraId="315345CD" w14:textId="54241D1A" w:rsidR="00B73664" w:rsidRPr="002E45EA" w:rsidRDefault="00B73664" w:rsidP="000B3171">
      <w:pPr>
        <w:ind w:firstLine="0"/>
        <w:rPr>
          <w:rFonts w:ascii="Courier New" w:hAnsi="Courier New" w:cs="Courier New"/>
          <w:sz w:val="24"/>
          <w:szCs w:val="24"/>
          <w:lang w:val="en-US"/>
        </w:rPr>
      </w:pPr>
      <w:r w:rsidRPr="002E45EA">
        <w:rPr>
          <w:rFonts w:ascii="Courier New" w:hAnsi="Courier New" w:cs="Courier New"/>
          <w:sz w:val="24"/>
          <w:szCs w:val="24"/>
          <w:lang w:val="en-US"/>
        </w:rPr>
        <w:tab/>
      </w:r>
      <w:proofErr w:type="gramStart"/>
      <w:r w:rsidRPr="002E45EA">
        <w:rPr>
          <w:rFonts w:ascii="Courier New" w:hAnsi="Courier New" w:cs="Courier New"/>
          <w:sz w:val="24"/>
          <w:szCs w:val="24"/>
          <w:lang w:val="en-US"/>
        </w:rPr>
        <w:t>.cards</w:t>
      </w:r>
      <w:proofErr w:type="gramEnd"/>
      <w:r w:rsidRPr="002E45EA">
        <w:rPr>
          <w:rFonts w:ascii="Courier New" w:hAnsi="Courier New" w:cs="Courier New"/>
          <w:sz w:val="24"/>
          <w:szCs w:val="24"/>
          <w:lang w:val="en-US"/>
        </w:rPr>
        <w:t>-block {flex-direction: column;}</w:t>
      </w:r>
    </w:p>
    <w:p w14:paraId="6B46806B" w14:textId="615F3A16" w:rsidR="00B73664" w:rsidRPr="002E45EA" w:rsidRDefault="00B73664" w:rsidP="000B3171">
      <w:pPr>
        <w:ind w:firstLine="0"/>
        <w:rPr>
          <w:rFonts w:ascii="Courier New" w:hAnsi="Courier New" w:cs="Courier New"/>
          <w:sz w:val="24"/>
          <w:szCs w:val="24"/>
          <w:lang w:val="en-US"/>
        </w:rPr>
      </w:pPr>
      <w:r w:rsidRPr="002E45EA">
        <w:rPr>
          <w:rFonts w:ascii="Courier New" w:hAnsi="Courier New" w:cs="Courier New"/>
          <w:sz w:val="24"/>
          <w:szCs w:val="24"/>
          <w:lang w:val="en-US"/>
        </w:rPr>
        <w:tab/>
      </w:r>
      <w:proofErr w:type="gramStart"/>
      <w:r w:rsidRPr="002E45EA">
        <w:rPr>
          <w:rFonts w:ascii="Courier New" w:hAnsi="Courier New" w:cs="Courier New"/>
          <w:sz w:val="24"/>
          <w:szCs w:val="24"/>
          <w:lang w:val="en-US"/>
        </w:rPr>
        <w:t>.card</w:t>
      </w:r>
      <w:proofErr w:type="gramEnd"/>
      <w:r w:rsidRPr="002E45EA">
        <w:rPr>
          <w:rFonts w:ascii="Courier New" w:hAnsi="Courier New" w:cs="Courier New"/>
          <w:sz w:val="24"/>
          <w:szCs w:val="24"/>
          <w:lang w:val="en-US"/>
        </w:rPr>
        <w:t xml:space="preserve"> {margin: 10px 45px;}</w:t>
      </w:r>
    </w:p>
    <w:p w14:paraId="0AB97DD6" w14:textId="77777777" w:rsidR="00B73664" w:rsidRPr="002E45EA" w:rsidRDefault="00B73664" w:rsidP="000B3171">
      <w:pPr>
        <w:ind w:firstLine="0"/>
        <w:rPr>
          <w:rFonts w:ascii="Courier New" w:hAnsi="Courier New" w:cs="Courier New"/>
          <w:sz w:val="24"/>
          <w:szCs w:val="24"/>
          <w:lang w:val="en-US"/>
        </w:rPr>
      </w:pPr>
      <w:r w:rsidRPr="002E45EA">
        <w:rPr>
          <w:rFonts w:ascii="Courier New" w:hAnsi="Courier New" w:cs="Courier New"/>
          <w:sz w:val="24"/>
          <w:szCs w:val="24"/>
          <w:lang w:val="en-US"/>
        </w:rPr>
        <w:tab/>
      </w:r>
      <w:proofErr w:type="gramStart"/>
      <w:r w:rsidRPr="002E45EA">
        <w:rPr>
          <w:rFonts w:ascii="Courier New" w:hAnsi="Courier New" w:cs="Courier New"/>
          <w:sz w:val="24"/>
          <w:szCs w:val="24"/>
          <w:lang w:val="en-US"/>
        </w:rPr>
        <w:t>.card</w:t>
      </w:r>
      <w:proofErr w:type="gramEnd"/>
      <w:r w:rsidRPr="002E45EA">
        <w:rPr>
          <w:rFonts w:ascii="Courier New" w:hAnsi="Courier New" w:cs="Courier New"/>
          <w:sz w:val="24"/>
          <w:szCs w:val="24"/>
          <w:lang w:val="en-US"/>
        </w:rPr>
        <w:t>-content {</w:t>
      </w:r>
    </w:p>
    <w:p w14:paraId="02507852" w14:textId="7339273D" w:rsidR="00582389" w:rsidRPr="0089520E" w:rsidRDefault="00B73664" w:rsidP="000B3171">
      <w:pPr>
        <w:ind w:firstLine="0"/>
        <w:rPr>
          <w:rFonts w:ascii="Courier New" w:hAnsi="Courier New" w:cs="Courier New"/>
          <w:sz w:val="24"/>
          <w:szCs w:val="24"/>
        </w:rPr>
      </w:pPr>
      <w:r w:rsidRPr="002E45EA">
        <w:rPr>
          <w:rFonts w:ascii="Courier New" w:hAnsi="Courier New" w:cs="Courier New"/>
          <w:sz w:val="24"/>
          <w:szCs w:val="24"/>
          <w:lang w:val="en-US"/>
        </w:rPr>
        <w:tab/>
        <w:t xml:space="preserve">    flex</w:t>
      </w:r>
      <w:r w:rsidRPr="0089520E">
        <w:rPr>
          <w:rFonts w:ascii="Courier New" w:hAnsi="Courier New" w:cs="Courier New"/>
          <w:sz w:val="24"/>
          <w:szCs w:val="24"/>
        </w:rPr>
        <w:t>-</w:t>
      </w:r>
      <w:r w:rsidRPr="002E45EA">
        <w:rPr>
          <w:rFonts w:ascii="Courier New" w:hAnsi="Courier New" w:cs="Courier New"/>
          <w:sz w:val="24"/>
          <w:szCs w:val="24"/>
          <w:lang w:val="en-US"/>
        </w:rPr>
        <w:t>direction</w:t>
      </w:r>
      <w:r w:rsidRPr="0089520E">
        <w:rPr>
          <w:rFonts w:ascii="Courier New" w:hAnsi="Courier New" w:cs="Courier New"/>
          <w:sz w:val="24"/>
          <w:szCs w:val="24"/>
        </w:rPr>
        <w:t xml:space="preserve">: </w:t>
      </w:r>
      <w:r w:rsidRPr="002E45EA">
        <w:rPr>
          <w:rFonts w:ascii="Courier New" w:hAnsi="Courier New" w:cs="Courier New"/>
          <w:sz w:val="24"/>
          <w:szCs w:val="24"/>
          <w:lang w:val="en-US"/>
        </w:rPr>
        <w:t>row</w:t>
      </w:r>
      <w:r w:rsidRPr="0089520E">
        <w:rPr>
          <w:rFonts w:ascii="Courier New" w:hAnsi="Courier New" w:cs="Courier New"/>
          <w:sz w:val="24"/>
          <w:szCs w:val="24"/>
        </w:rPr>
        <w:t>;}</w:t>
      </w:r>
      <w:r w:rsidR="003209BA" w:rsidRPr="0089520E">
        <w:rPr>
          <w:rFonts w:ascii="Courier New" w:hAnsi="Courier New" w:cs="Courier New"/>
          <w:sz w:val="24"/>
          <w:szCs w:val="24"/>
        </w:rPr>
        <w:t xml:space="preserve">} </w:t>
      </w:r>
      <w:r w:rsidR="00062118" w:rsidRPr="0089520E">
        <w:rPr>
          <w:rFonts w:ascii="Courier New" w:hAnsi="Courier New" w:cs="Courier New"/>
          <w:sz w:val="24"/>
          <w:szCs w:val="24"/>
        </w:rPr>
        <w:t xml:space="preserve"> </w:t>
      </w:r>
    </w:p>
    <w:p w14:paraId="4888E215" w14:textId="64AA7309" w:rsidR="00CF2E5E" w:rsidRPr="00CF2E5E" w:rsidRDefault="00B73664" w:rsidP="00F23763">
      <w:pPr>
        <w:spacing w:before="280"/>
        <w:ind w:firstLine="0"/>
        <w:jc w:val="center"/>
        <w:rPr>
          <w:bCs/>
          <w:szCs w:val="28"/>
        </w:rPr>
      </w:pPr>
      <w:r>
        <w:rPr>
          <w:bCs/>
          <w:szCs w:val="28"/>
        </w:rPr>
        <w:lastRenderedPageBreak/>
        <w:t>Листинг</w:t>
      </w:r>
      <w:r w:rsidRPr="00207AC2">
        <w:rPr>
          <w:bCs/>
          <w:szCs w:val="28"/>
        </w:rPr>
        <w:t xml:space="preserve"> 4.</w:t>
      </w:r>
      <w:r w:rsidR="00CF2E5E" w:rsidRPr="00CF2E5E">
        <w:rPr>
          <w:bCs/>
          <w:szCs w:val="28"/>
        </w:rPr>
        <w:t>2</w:t>
      </w:r>
      <w:r w:rsidR="0010433D">
        <w:rPr>
          <w:bCs/>
          <w:szCs w:val="28"/>
        </w:rPr>
        <w:t xml:space="preserve"> – </w:t>
      </w:r>
      <w:r w:rsidR="00747640">
        <w:rPr>
          <w:bCs/>
          <w:szCs w:val="28"/>
        </w:rPr>
        <w:t>Стили оформления</w:t>
      </w:r>
      <w:r w:rsidRPr="00207AC2">
        <w:rPr>
          <w:bCs/>
          <w:szCs w:val="28"/>
        </w:rPr>
        <w:t xml:space="preserve"> </w:t>
      </w:r>
      <w:r>
        <w:rPr>
          <w:bCs/>
          <w:szCs w:val="28"/>
        </w:rPr>
        <w:t>блока «Популярные курсы»</w:t>
      </w:r>
    </w:p>
    <w:p w14:paraId="3B813C54" w14:textId="33F5A15C" w:rsidR="00C50B1E" w:rsidRDefault="00CF2E5E" w:rsidP="00CF2E5E">
      <w:r>
        <w:t xml:space="preserve">Для </w:t>
      </w:r>
      <w:r w:rsidR="0027730C">
        <w:t xml:space="preserve">таблиц </w:t>
      </w:r>
      <w:r>
        <w:t>панели администрирования</w:t>
      </w:r>
      <w:r w:rsidRPr="00CF2E5E">
        <w:t xml:space="preserve"> </w:t>
      </w:r>
      <w:r>
        <w:t xml:space="preserve">также использовался </w:t>
      </w:r>
      <w:r w:rsidRPr="00EC6913">
        <w:t xml:space="preserve">фреймворк </w:t>
      </w:r>
      <w:proofErr w:type="spellStart"/>
      <w:r w:rsidRPr="00EC6913">
        <w:t>Bootstrap</w:t>
      </w:r>
      <w:proofErr w:type="spellEnd"/>
      <w:r>
        <w:t>,</w:t>
      </w:r>
      <w:r w:rsidR="000A6ABD">
        <w:t xml:space="preserve"> в </w:t>
      </w:r>
      <w:r>
        <w:t>основе которого также лежит блочный тип вёрстки</w:t>
      </w:r>
      <w:r w:rsidR="00497A0C">
        <w:t>. Для </w:t>
      </w:r>
      <w:r w:rsidR="00C50B1E">
        <w:t xml:space="preserve">подключения шаблона </w:t>
      </w:r>
      <w:r w:rsidR="00C50B1E">
        <w:rPr>
          <w:lang w:val="en-US"/>
        </w:rPr>
        <w:t>CSS</w:t>
      </w:r>
      <w:r w:rsidR="00C50B1E">
        <w:t xml:space="preserve"> необходимо</w:t>
      </w:r>
      <w:r w:rsidR="000A6ABD">
        <w:t xml:space="preserve"> в </w:t>
      </w:r>
      <w:r w:rsidR="00C50B1E">
        <w:t xml:space="preserve">теге </w:t>
      </w:r>
      <w:r w:rsidR="00C50B1E" w:rsidRPr="00C50B1E">
        <w:t>&lt;</w:t>
      </w:r>
      <w:r w:rsidR="00C50B1E">
        <w:rPr>
          <w:lang w:val="en-US"/>
        </w:rPr>
        <w:t>head</w:t>
      </w:r>
      <w:r w:rsidR="00C50B1E" w:rsidRPr="00C50B1E">
        <w:t xml:space="preserve">&gt; </w:t>
      </w:r>
      <w:r w:rsidR="00C50B1E">
        <w:t>вставить строку, указанную</w:t>
      </w:r>
      <w:r w:rsidR="000A6ABD">
        <w:t xml:space="preserve"> в </w:t>
      </w:r>
      <w:r w:rsidR="00C50B1E">
        <w:t>листинге 4.3.</w:t>
      </w:r>
    </w:p>
    <w:p w14:paraId="37895F5D" w14:textId="2C1C4223" w:rsidR="00C50B1E" w:rsidRPr="00147281" w:rsidRDefault="00C50B1E" w:rsidP="00C97CFC">
      <w:pPr>
        <w:spacing w:before="280" w:line="245" w:lineRule="auto"/>
        <w:ind w:firstLine="0"/>
        <w:rPr>
          <w:rFonts w:ascii="Courier New" w:hAnsi="Courier New" w:cs="Courier New"/>
          <w:spacing w:val="-6"/>
          <w:sz w:val="24"/>
          <w:szCs w:val="24"/>
          <w:lang w:val="en-US"/>
        </w:rPr>
      </w:pPr>
      <w:r w:rsidRPr="00147281">
        <w:rPr>
          <w:rFonts w:ascii="Courier New" w:hAnsi="Courier New" w:cs="Courier New"/>
          <w:spacing w:val="-6"/>
          <w:sz w:val="24"/>
          <w:szCs w:val="24"/>
          <w:lang w:val="en-US"/>
        </w:rPr>
        <w:t xml:space="preserve">&lt;link href="https://cdn.jsdelivr.net/npm/bootstrap@5.1.3/dist/css/bootstrap.min.css" </w:t>
      </w:r>
      <w:proofErr w:type="spellStart"/>
      <w:r w:rsidRPr="00147281">
        <w:rPr>
          <w:rFonts w:ascii="Courier New" w:hAnsi="Courier New" w:cs="Courier New"/>
          <w:spacing w:val="-6"/>
          <w:sz w:val="24"/>
          <w:szCs w:val="24"/>
          <w:lang w:val="en-US"/>
        </w:rPr>
        <w:t>rel</w:t>
      </w:r>
      <w:proofErr w:type="spellEnd"/>
      <w:r w:rsidRPr="00147281">
        <w:rPr>
          <w:rFonts w:ascii="Courier New" w:hAnsi="Courier New" w:cs="Courier New"/>
          <w:spacing w:val="-6"/>
          <w:sz w:val="24"/>
          <w:szCs w:val="24"/>
          <w:lang w:val="en-US"/>
        </w:rPr>
        <w:t xml:space="preserve">="stylesheet" integrity="sha384-1BmE4kWBq78iYhFldvKuhfTAU6auU8tT94WrHftjDbrCEXSU1oBoqyl2QvZ6jIW3" </w:t>
      </w:r>
      <w:proofErr w:type="spellStart"/>
      <w:r w:rsidRPr="00147281">
        <w:rPr>
          <w:rFonts w:ascii="Courier New" w:hAnsi="Courier New" w:cs="Courier New"/>
          <w:spacing w:val="-6"/>
          <w:sz w:val="24"/>
          <w:szCs w:val="24"/>
          <w:lang w:val="en-US"/>
        </w:rPr>
        <w:t>crossorigin</w:t>
      </w:r>
      <w:proofErr w:type="spellEnd"/>
      <w:r w:rsidRPr="00147281">
        <w:rPr>
          <w:rFonts w:ascii="Courier New" w:hAnsi="Courier New" w:cs="Courier New"/>
          <w:spacing w:val="-6"/>
          <w:sz w:val="24"/>
          <w:szCs w:val="24"/>
          <w:lang w:val="en-US"/>
        </w:rPr>
        <w:t xml:space="preserve">="anonymous"&gt; </w:t>
      </w:r>
    </w:p>
    <w:p w14:paraId="597CEDCE" w14:textId="3AF6A49E" w:rsidR="00C50B1E" w:rsidRPr="00C50B1E" w:rsidRDefault="00C50B1E" w:rsidP="00360138">
      <w:pPr>
        <w:spacing w:before="280" w:after="280"/>
        <w:ind w:firstLine="0"/>
        <w:jc w:val="center"/>
        <w:rPr>
          <w:bCs/>
          <w:szCs w:val="28"/>
        </w:rPr>
      </w:pPr>
      <w:r>
        <w:rPr>
          <w:bCs/>
          <w:szCs w:val="28"/>
        </w:rPr>
        <w:t>Листинг</w:t>
      </w:r>
      <w:r w:rsidRPr="00207AC2">
        <w:rPr>
          <w:bCs/>
          <w:szCs w:val="28"/>
        </w:rPr>
        <w:t xml:space="preserve"> 4.</w:t>
      </w:r>
      <w:r>
        <w:rPr>
          <w:bCs/>
          <w:szCs w:val="28"/>
        </w:rPr>
        <w:t>3</w:t>
      </w:r>
      <w:r w:rsidR="0010433D">
        <w:rPr>
          <w:bCs/>
          <w:szCs w:val="28"/>
        </w:rPr>
        <w:t xml:space="preserve"> – </w:t>
      </w:r>
      <w:r>
        <w:rPr>
          <w:bCs/>
          <w:szCs w:val="28"/>
        </w:rPr>
        <w:t xml:space="preserve">Подключение стилей </w:t>
      </w:r>
      <w:r>
        <w:rPr>
          <w:bCs/>
          <w:szCs w:val="28"/>
          <w:lang w:val="en-US"/>
        </w:rPr>
        <w:t>Bootstrap</w:t>
      </w:r>
    </w:p>
    <w:p w14:paraId="46561F89" w14:textId="0CF97CF7" w:rsidR="00CF2E5E" w:rsidRDefault="00850483" w:rsidP="00850483">
      <w:pPr>
        <w:ind w:firstLine="708"/>
        <w:rPr>
          <w:lang w:val="en-US"/>
        </w:rPr>
      </w:pPr>
      <w:r>
        <w:t>Для выравнивания контента</w:t>
      </w:r>
      <w:r w:rsidR="000A6ABD">
        <w:t xml:space="preserve"> в </w:t>
      </w:r>
      <w:r>
        <w:t>таблице блоку</w:t>
      </w:r>
      <w:r w:rsidR="000A6ABD">
        <w:t xml:space="preserve"> с </w:t>
      </w:r>
      <w:r>
        <w:t>«ячейками</w:t>
      </w:r>
      <w:r w:rsidR="0046208B">
        <w:t xml:space="preserve"> таблицы</w:t>
      </w:r>
      <w:r>
        <w:t xml:space="preserve">» назначается класс </w:t>
      </w:r>
      <w:proofErr w:type="spellStart"/>
      <w:r w:rsidRPr="00850483">
        <w:t>row</w:t>
      </w:r>
      <w:proofErr w:type="spellEnd"/>
      <w:r>
        <w:t xml:space="preserve">, после чего </w:t>
      </w:r>
      <w:r w:rsidRPr="00EC6913">
        <w:t>он</w:t>
      </w:r>
      <w:r>
        <w:t xml:space="preserve"> </w:t>
      </w:r>
      <w:r w:rsidRPr="00EC6913">
        <w:t>делится</w:t>
      </w:r>
      <w:r w:rsidR="000A6ABD">
        <w:t xml:space="preserve"> на </w:t>
      </w:r>
      <w:r w:rsidRPr="00EC6913">
        <w:t>строки. Каждая строка по умолчанию разделена</w:t>
      </w:r>
      <w:r w:rsidR="000A6ABD">
        <w:t xml:space="preserve"> на </w:t>
      </w:r>
      <w:r w:rsidRPr="00EC6913">
        <w:t>12</w:t>
      </w:r>
      <w:r w:rsidR="0028004D">
        <w:t> </w:t>
      </w:r>
      <w:r w:rsidRPr="00EC6913">
        <w:t xml:space="preserve">колонок. </w:t>
      </w:r>
      <w:r>
        <w:t>Каждому блоку «ячейки таблицы» присваивается один</w:t>
      </w:r>
      <w:r w:rsidR="00497A0C">
        <w:t xml:space="preserve"> из </w:t>
      </w:r>
      <w:r>
        <w:t xml:space="preserve">следующих классов: </w:t>
      </w:r>
      <w:r w:rsidRPr="00850483">
        <w:t>col-1</w:t>
      </w:r>
      <w:r>
        <w:t xml:space="preserve">, </w:t>
      </w:r>
      <w:r w:rsidRPr="00850483">
        <w:t>col-</w:t>
      </w:r>
      <w:r>
        <w:t>2,</w:t>
      </w:r>
      <w:r w:rsidRPr="00850483">
        <w:t xml:space="preserve"> col-</w:t>
      </w:r>
      <w:r>
        <w:t>3,</w:t>
      </w:r>
      <w:r w:rsidRPr="00850483">
        <w:t xml:space="preserve"> col-</w:t>
      </w:r>
      <w:r>
        <w:t>4, регулирующие ширину блока.</w:t>
      </w:r>
      <w:r w:rsidR="00C50B1E">
        <w:t xml:space="preserve"> </w:t>
      </w:r>
      <w:r>
        <w:t>Таким образом, фреймворк</w:t>
      </w:r>
      <w:r w:rsidR="00C50B1E">
        <w:t xml:space="preserve"> облегчает выравнивание строк таблиц, выравнивая контент по</w:t>
      </w:r>
      <w:r w:rsidR="003756E8">
        <w:t> </w:t>
      </w:r>
      <w:r w:rsidR="00C50B1E">
        <w:t>ширине блоков</w:t>
      </w:r>
      <w:r w:rsidR="00497A0C">
        <w:t>. В </w:t>
      </w:r>
      <w:r w:rsidR="00A31F7B">
        <w:t>листинге 4.4. приведён</w:t>
      </w:r>
      <w:r w:rsidR="00DB227E">
        <w:t xml:space="preserve"> </w:t>
      </w:r>
      <w:r w:rsidR="00A31F7B">
        <w:t>пример выравнивания блоков строки таблицы администрирования</w:t>
      </w:r>
      <w:r w:rsidR="000A6ABD">
        <w:t xml:space="preserve"> с </w:t>
      </w:r>
      <w:r w:rsidR="00A31F7B">
        <w:t xml:space="preserve">помощью </w:t>
      </w:r>
      <w:r w:rsidR="00A31F7B">
        <w:rPr>
          <w:lang w:val="en-US"/>
        </w:rPr>
        <w:t>Bootstrap.</w:t>
      </w:r>
    </w:p>
    <w:p w14:paraId="5F64D1E0" w14:textId="77777777" w:rsidR="00D95176" w:rsidRPr="00D95176" w:rsidRDefault="00D95176" w:rsidP="00D95176">
      <w:pPr>
        <w:spacing w:before="280"/>
        <w:ind w:firstLine="0"/>
        <w:rPr>
          <w:rFonts w:ascii="Courier New" w:hAnsi="Courier New" w:cs="Courier New"/>
          <w:sz w:val="24"/>
          <w:szCs w:val="24"/>
          <w:lang w:val="en-US"/>
        </w:rPr>
      </w:pPr>
      <w:r w:rsidRPr="00D95176">
        <w:rPr>
          <w:rFonts w:ascii="Courier New" w:hAnsi="Courier New" w:cs="Courier New"/>
          <w:sz w:val="24"/>
          <w:szCs w:val="24"/>
          <w:lang w:val="en-US"/>
        </w:rPr>
        <w:t xml:space="preserve">&lt;div class="title-table row"&gt; </w:t>
      </w:r>
    </w:p>
    <w:p w14:paraId="39D45B36" w14:textId="448767D7" w:rsidR="00D95176" w:rsidRPr="00D95176" w:rsidRDefault="00D95176" w:rsidP="00D95176">
      <w:pPr>
        <w:ind w:firstLine="0"/>
        <w:rPr>
          <w:rFonts w:ascii="Courier New" w:hAnsi="Courier New" w:cs="Courier New"/>
          <w:sz w:val="24"/>
          <w:szCs w:val="24"/>
          <w:lang w:val="en-US"/>
        </w:rPr>
      </w:pPr>
      <w:r w:rsidRPr="00D95176">
        <w:rPr>
          <w:rFonts w:ascii="Courier New" w:hAnsi="Courier New" w:cs="Courier New"/>
          <w:sz w:val="24"/>
          <w:szCs w:val="24"/>
          <w:lang w:val="en-US"/>
        </w:rPr>
        <w:tab/>
        <w:t>&lt;div class="col-1"&gt;ID&lt;/div&gt;</w:t>
      </w:r>
    </w:p>
    <w:p w14:paraId="22BC027B" w14:textId="19A78EEE" w:rsidR="00D95176" w:rsidRPr="00D95176" w:rsidRDefault="00D95176" w:rsidP="00D95176">
      <w:pPr>
        <w:ind w:firstLine="0"/>
        <w:rPr>
          <w:rFonts w:ascii="Courier New" w:hAnsi="Courier New" w:cs="Courier New"/>
          <w:sz w:val="24"/>
          <w:szCs w:val="24"/>
          <w:lang w:val="en-US"/>
        </w:rPr>
      </w:pPr>
      <w:r w:rsidRPr="00D95176">
        <w:rPr>
          <w:rFonts w:ascii="Courier New" w:hAnsi="Courier New" w:cs="Courier New"/>
          <w:sz w:val="24"/>
          <w:szCs w:val="24"/>
          <w:lang w:val="en-US"/>
        </w:rPr>
        <w:tab/>
        <w:t xml:space="preserve">&lt;div class="col-2"&gt;email </w:t>
      </w:r>
      <w:proofErr w:type="spellStart"/>
      <w:r w:rsidRPr="00D95176">
        <w:rPr>
          <w:rFonts w:ascii="Courier New" w:hAnsi="Courier New" w:cs="Courier New"/>
          <w:sz w:val="24"/>
          <w:szCs w:val="24"/>
          <w:lang w:val="en-US"/>
        </w:rPr>
        <w:t>клиента</w:t>
      </w:r>
      <w:proofErr w:type="spellEnd"/>
      <w:r w:rsidRPr="00D95176">
        <w:rPr>
          <w:rFonts w:ascii="Courier New" w:hAnsi="Courier New" w:cs="Courier New"/>
          <w:sz w:val="24"/>
          <w:szCs w:val="24"/>
          <w:lang w:val="en-US"/>
        </w:rPr>
        <w:t>&lt;/div&gt;</w:t>
      </w:r>
    </w:p>
    <w:p w14:paraId="21B7F6B0" w14:textId="4C23028C" w:rsidR="00D95176" w:rsidRPr="00D95176" w:rsidRDefault="00D95176" w:rsidP="00D95176">
      <w:pPr>
        <w:ind w:firstLine="0"/>
        <w:rPr>
          <w:rFonts w:ascii="Courier New" w:hAnsi="Courier New" w:cs="Courier New"/>
          <w:sz w:val="24"/>
          <w:szCs w:val="24"/>
          <w:lang w:val="en-US"/>
        </w:rPr>
      </w:pPr>
      <w:r w:rsidRPr="00D95176">
        <w:rPr>
          <w:rFonts w:ascii="Courier New" w:hAnsi="Courier New" w:cs="Courier New"/>
          <w:sz w:val="24"/>
          <w:szCs w:val="24"/>
          <w:lang w:val="en-US"/>
        </w:rPr>
        <w:tab/>
        <w:t xml:space="preserve">&lt;div class="col-1"&gt;ID </w:t>
      </w:r>
      <w:proofErr w:type="spellStart"/>
      <w:r w:rsidRPr="00D95176">
        <w:rPr>
          <w:rFonts w:ascii="Courier New" w:hAnsi="Courier New" w:cs="Courier New"/>
          <w:sz w:val="24"/>
          <w:szCs w:val="24"/>
          <w:lang w:val="en-US"/>
        </w:rPr>
        <w:t>орг</w:t>
      </w:r>
      <w:proofErr w:type="spellEnd"/>
      <w:r w:rsidRPr="00D95176">
        <w:rPr>
          <w:rFonts w:ascii="Courier New" w:hAnsi="Courier New" w:cs="Courier New"/>
          <w:sz w:val="24"/>
          <w:szCs w:val="24"/>
          <w:lang w:val="en-US"/>
        </w:rPr>
        <w:t xml:space="preserve">. </w:t>
      </w:r>
      <w:proofErr w:type="spellStart"/>
      <w:r w:rsidRPr="00D95176">
        <w:rPr>
          <w:rFonts w:ascii="Courier New" w:hAnsi="Courier New" w:cs="Courier New"/>
          <w:sz w:val="24"/>
          <w:szCs w:val="24"/>
          <w:lang w:val="en-US"/>
        </w:rPr>
        <w:t>курса</w:t>
      </w:r>
      <w:proofErr w:type="spellEnd"/>
      <w:r w:rsidRPr="00D95176">
        <w:rPr>
          <w:rFonts w:ascii="Courier New" w:hAnsi="Courier New" w:cs="Courier New"/>
          <w:sz w:val="24"/>
          <w:szCs w:val="24"/>
          <w:lang w:val="en-US"/>
        </w:rPr>
        <w:t>&lt;/div&gt;</w:t>
      </w:r>
    </w:p>
    <w:p w14:paraId="297F74C9" w14:textId="762596A3" w:rsidR="00D95176" w:rsidRPr="00EB7D27" w:rsidRDefault="00D95176" w:rsidP="00D95176">
      <w:pPr>
        <w:ind w:firstLine="0"/>
        <w:rPr>
          <w:rFonts w:ascii="Courier New" w:hAnsi="Courier New" w:cs="Courier New"/>
          <w:sz w:val="24"/>
          <w:szCs w:val="24"/>
        </w:rPr>
      </w:pPr>
      <w:r w:rsidRPr="00D95176">
        <w:rPr>
          <w:rFonts w:ascii="Courier New" w:hAnsi="Courier New" w:cs="Courier New"/>
          <w:sz w:val="24"/>
          <w:szCs w:val="24"/>
          <w:lang w:val="en-US"/>
        </w:rPr>
        <w:tab/>
      </w:r>
      <w:r w:rsidRPr="00EB7D27">
        <w:rPr>
          <w:rFonts w:ascii="Courier New" w:hAnsi="Courier New" w:cs="Courier New"/>
          <w:sz w:val="24"/>
          <w:szCs w:val="24"/>
        </w:rPr>
        <w:t>&lt;</w:t>
      </w:r>
      <w:r w:rsidRPr="00D95176">
        <w:rPr>
          <w:rFonts w:ascii="Courier New" w:hAnsi="Courier New" w:cs="Courier New"/>
          <w:sz w:val="24"/>
          <w:szCs w:val="24"/>
          <w:lang w:val="en-US"/>
        </w:rPr>
        <w:t>div</w:t>
      </w:r>
      <w:r w:rsidRPr="00EB7D27">
        <w:rPr>
          <w:rFonts w:ascii="Courier New" w:hAnsi="Courier New" w:cs="Courier New"/>
          <w:sz w:val="24"/>
          <w:szCs w:val="24"/>
        </w:rPr>
        <w:t xml:space="preserve"> </w:t>
      </w:r>
      <w:r w:rsidRPr="00D95176">
        <w:rPr>
          <w:rFonts w:ascii="Courier New" w:hAnsi="Courier New" w:cs="Courier New"/>
          <w:sz w:val="24"/>
          <w:szCs w:val="24"/>
          <w:lang w:val="en-US"/>
        </w:rPr>
        <w:t>class</w:t>
      </w:r>
      <w:r w:rsidRPr="00EB7D27">
        <w:rPr>
          <w:rFonts w:ascii="Courier New" w:hAnsi="Courier New" w:cs="Courier New"/>
          <w:sz w:val="24"/>
          <w:szCs w:val="24"/>
        </w:rPr>
        <w:t>="</w:t>
      </w:r>
      <w:r w:rsidRPr="00D95176">
        <w:rPr>
          <w:rFonts w:ascii="Courier New" w:hAnsi="Courier New" w:cs="Courier New"/>
          <w:sz w:val="24"/>
          <w:szCs w:val="24"/>
          <w:lang w:val="en-US"/>
        </w:rPr>
        <w:t>col</w:t>
      </w:r>
      <w:r w:rsidRPr="00EB7D27">
        <w:rPr>
          <w:rFonts w:ascii="Courier New" w:hAnsi="Courier New" w:cs="Courier New"/>
          <w:sz w:val="24"/>
          <w:szCs w:val="24"/>
        </w:rPr>
        <w:t>-2</w:t>
      </w:r>
      <w:proofErr w:type="gramStart"/>
      <w:r w:rsidRPr="00EB7D27">
        <w:rPr>
          <w:rFonts w:ascii="Courier New" w:hAnsi="Courier New" w:cs="Courier New"/>
          <w:sz w:val="24"/>
          <w:szCs w:val="24"/>
        </w:rPr>
        <w:t>"&gt;Название</w:t>
      </w:r>
      <w:proofErr w:type="gramEnd"/>
      <w:r w:rsidRPr="00EB7D27">
        <w:rPr>
          <w:rFonts w:ascii="Courier New" w:hAnsi="Courier New" w:cs="Courier New"/>
          <w:sz w:val="24"/>
          <w:szCs w:val="24"/>
        </w:rPr>
        <w:t xml:space="preserve"> курса&lt;/</w:t>
      </w:r>
      <w:r w:rsidRPr="00D95176">
        <w:rPr>
          <w:rFonts w:ascii="Courier New" w:hAnsi="Courier New" w:cs="Courier New"/>
          <w:sz w:val="24"/>
          <w:szCs w:val="24"/>
          <w:lang w:val="en-US"/>
        </w:rPr>
        <w:t>div</w:t>
      </w:r>
      <w:r w:rsidRPr="00EB7D27">
        <w:rPr>
          <w:rFonts w:ascii="Courier New" w:hAnsi="Courier New" w:cs="Courier New"/>
          <w:sz w:val="24"/>
          <w:szCs w:val="24"/>
        </w:rPr>
        <w:t>&gt;</w:t>
      </w:r>
    </w:p>
    <w:p w14:paraId="19B01B5D" w14:textId="1B10ECFE" w:rsidR="00D95176" w:rsidRPr="00D95176" w:rsidRDefault="00D95176" w:rsidP="00D95176">
      <w:pPr>
        <w:ind w:firstLine="0"/>
        <w:rPr>
          <w:rFonts w:ascii="Courier New" w:hAnsi="Courier New" w:cs="Courier New"/>
          <w:sz w:val="24"/>
          <w:szCs w:val="24"/>
          <w:lang w:val="en-US"/>
        </w:rPr>
      </w:pPr>
      <w:r w:rsidRPr="00EB7D27">
        <w:rPr>
          <w:rFonts w:ascii="Courier New" w:hAnsi="Courier New" w:cs="Courier New"/>
          <w:sz w:val="24"/>
          <w:szCs w:val="24"/>
        </w:rPr>
        <w:tab/>
      </w:r>
      <w:r w:rsidRPr="00D95176">
        <w:rPr>
          <w:rFonts w:ascii="Courier New" w:hAnsi="Courier New" w:cs="Courier New"/>
          <w:sz w:val="24"/>
          <w:szCs w:val="24"/>
          <w:lang w:val="en-US"/>
        </w:rPr>
        <w:t>&lt;div class="col-2"&gt;</w:t>
      </w:r>
      <w:proofErr w:type="spellStart"/>
      <w:r w:rsidRPr="00D95176">
        <w:rPr>
          <w:rFonts w:ascii="Courier New" w:hAnsi="Courier New" w:cs="Courier New"/>
          <w:sz w:val="24"/>
          <w:szCs w:val="24"/>
          <w:lang w:val="en-US"/>
        </w:rPr>
        <w:t>Статус</w:t>
      </w:r>
      <w:proofErr w:type="spellEnd"/>
      <w:r w:rsidRPr="00D95176">
        <w:rPr>
          <w:rFonts w:ascii="Courier New" w:hAnsi="Courier New" w:cs="Courier New"/>
          <w:sz w:val="24"/>
          <w:szCs w:val="24"/>
          <w:lang w:val="en-US"/>
        </w:rPr>
        <w:t>&lt;/div&gt;</w:t>
      </w:r>
    </w:p>
    <w:p w14:paraId="3254F9FF" w14:textId="08394BCF" w:rsidR="00A31F7B" w:rsidRPr="00D95176" w:rsidRDefault="00D95176" w:rsidP="00D95176">
      <w:pPr>
        <w:ind w:firstLine="0"/>
        <w:rPr>
          <w:rFonts w:ascii="Courier New" w:hAnsi="Courier New" w:cs="Courier New"/>
          <w:sz w:val="24"/>
          <w:szCs w:val="24"/>
        </w:rPr>
      </w:pPr>
      <w:r w:rsidRPr="00D95176">
        <w:rPr>
          <w:rFonts w:ascii="Courier New" w:hAnsi="Courier New" w:cs="Courier New"/>
          <w:sz w:val="24"/>
          <w:szCs w:val="24"/>
          <w:lang w:val="en-US"/>
        </w:rPr>
        <w:tab/>
      </w:r>
      <w:r w:rsidRPr="00EB7D27">
        <w:rPr>
          <w:rFonts w:ascii="Courier New" w:hAnsi="Courier New" w:cs="Courier New"/>
          <w:sz w:val="24"/>
          <w:szCs w:val="24"/>
        </w:rPr>
        <w:t>&lt;</w:t>
      </w:r>
      <w:r w:rsidRPr="00D95176">
        <w:rPr>
          <w:rFonts w:ascii="Courier New" w:hAnsi="Courier New" w:cs="Courier New"/>
          <w:sz w:val="24"/>
          <w:szCs w:val="24"/>
          <w:lang w:val="en-US"/>
        </w:rPr>
        <w:t>div</w:t>
      </w:r>
      <w:r w:rsidRPr="00EB7D27">
        <w:rPr>
          <w:rFonts w:ascii="Courier New" w:hAnsi="Courier New" w:cs="Courier New"/>
          <w:sz w:val="24"/>
          <w:szCs w:val="24"/>
        </w:rPr>
        <w:t xml:space="preserve"> </w:t>
      </w:r>
      <w:r w:rsidRPr="00D95176">
        <w:rPr>
          <w:rFonts w:ascii="Courier New" w:hAnsi="Courier New" w:cs="Courier New"/>
          <w:sz w:val="24"/>
          <w:szCs w:val="24"/>
          <w:lang w:val="en-US"/>
        </w:rPr>
        <w:t>class</w:t>
      </w:r>
      <w:r w:rsidRPr="00EB7D27">
        <w:rPr>
          <w:rFonts w:ascii="Courier New" w:hAnsi="Courier New" w:cs="Courier New"/>
          <w:sz w:val="24"/>
          <w:szCs w:val="24"/>
        </w:rPr>
        <w:t>="</w:t>
      </w:r>
      <w:r w:rsidRPr="00D95176">
        <w:rPr>
          <w:rFonts w:ascii="Courier New" w:hAnsi="Courier New" w:cs="Courier New"/>
          <w:sz w:val="24"/>
          <w:szCs w:val="24"/>
          <w:lang w:val="en-US"/>
        </w:rPr>
        <w:t>col</w:t>
      </w:r>
      <w:r w:rsidRPr="00EB7D27">
        <w:rPr>
          <w:rFonts w:ascii="Courier New" w:hAnsi="Courier New" w:cs="Courier New"/>
          <w:sz w:val="24"/>
          <w:szCs w:val="24"/>
        </w:rPr>
        <w:t>-4</w:t>
      </w:r>
      <w:proofErr w:type="gramStart"/>
      <w:r w:rsidRPr="00EB7D27">
        <w:rPr>
          <w:rFonts w:ascii="Courier New" w:hAnsi="Courier New" w:cs="Courier New"/>
          <w:sz w:val="24"/>
          <w:szCs w:val="24"/>
        </w:rPr>
        <w:t>"&gt;Управление</w:t>
      </w:r>
      <w:proofErr w:type="gramEnd"/>
      <w:r w:rsidRPr="00EB7D27">
        <w:rPr>
          <w:rFonts w:ascii="Courier New" w:hAnsi="Courier New" w:cs="Courier New"/>
          <w:sz w:val="24"/>
          <w:szCs w:val="24"/>
        </w:rPr>
        <w:t>&lt;/</w:t>
      </w:r>
      <w:r w:rsidRPr="00D95176">
        <w:rPr>
          <w:rFonts w:ascii="Courier New" w:hAnsi="Courier New" w:cs="Courier New"/>
          <w:sz w:val="24"/>
          <w:szCs w:val="24"/>
          <w:lang w:val="en-US"/>
        </w:rPr>
        <w:t>div</w:t>
      </w:r>
      <w:r w:rsidRPr="00EB7D27">
        <w:rPr>
          <w:rFonts w:ascii="Courier New" w:hAnsi="Courier New" w:cs="Courier New"/>
          <w:sz w:val="24"/>
          <w:szCs w:val="24"/>
        </w:rPr>
        <w:t>&gt;</w:t>
      </w:r>
      <w:r w:rsidRPr="00D95176">
        <w:rPr>
          <w:rFonts w:ascii="Courier New" w:hAnsi="Courier New" w:cs="Courier New"/>
          <w:sz w:val="24"/>
          <w:szCs w:val="24"/>
        </w:rPr>
        <w:t>&lt;/</w:t>
      </w:r>
      <w:r w:rsidRPr="00D95176">
        <w:rPr>
          <w:rFonts w:ascii="Courier New" w:hAnsi="Courier New" w:cs="Courier New"/>
          <w:sz w:val="24"/>
          <w:szCs w:val="24"/>
          <w:lang w:val="en-US"/>
        </w:rPr>
        <w:t>div</w:t>
      </w:r>
      <w:r w:rsidRPr="00D95176">
        <w:rPr>
          <w:rFonts w:ascii="Courier New" w:hAnsi="Courier New" w:cs="Courier New"/>
          <w:sz w:val="24"/>
          <w:szCs w:val="24"/>
        </w:rPr>
        <w:t>&gt;</w:t>
      </w:r>
    </w:p>
    <w:p w14:paraId="687EF8F4" w14:textId="232838F0" w:rsidR="008A25DF" w:rsidRPr="000B33D2" w:rsidRDefault="00D95176" w:rsidP="00AD14C2">
      <w:pPr>
        <w:spacing w:before="280" w:after="280"/>
        <w:ind w:firstLine="0"/>
        <w:jc w:val="center"/>
        <w:rPr>
          <w:bCs/>
          <w:szCs w:val="28"/>
        </w:rPr>
      </w:pPr>
      <w:r>
        <w:rPr>
          <w:bCs/>
          <w:szCs w:val="28"/>
        </w:rPr>
        <w:t>Листинг</w:t>
      </w:r>
      <w:r w:rsidRPr="00207AC2">
        <w:rPr>
          <w:bCs/>
          <w:szCs w:val="28"/>
        </w:rPr>
        <w:t xml:space="preserve"> 4.</w:t>
      </w:r>
      <w:r w:rsidRPr="00D95176">
        <w:rPr>
          <w:bCs/>
          <w:szCs w:val="28"/>
        </w:rPr>
        <w:t>4</w:t>
      </w:r>
      <w:r w:rsidR="0010433D">
        <w:rPr>
          <w:bCs/>
          <w:szCs w:val="28"/>
        </w:rPr>
        <w:t xml:space="preserve"> – </w:t>
      </w:r>
      <w:r>
        <w:rPr>
          <w:bCs/>
          <w:szCs w:val="28"/>
        </w:rPr>
        <w:t>Выравнивание блоков</w:t>
      </w:r>
      <w:r w:rsidR="000A6ABD">
        <w:rPr>
          <w:bCs/>
          <w:szCs w:val="28"/>
        </w:rPr>
        <w:t xml:space="preserve"> с </w:t>
      </w:r>
      <w:r>
        <w:rPr>
          <w:bCs/>
          <w:szCs w:val="28"/>
        </w:rPr>
        <w:t>помощью</w:t>
      </w:r>
      <w:r w:rsidRPr="00207AC2">
        <w:rPr>
          <w:bCs/>
          <w:szCs w:val="28"/>
        </w:rPr>
        <w:t xml:space="preserve"> </w:t>
      </w:r>
      <w:r>
        <w:rPr>
          <w:bCs/>
          <w:szCs w:val="28"/>
          <w:lang w:val="en-US"/>
        </w:rPr>
        <w:t>Bootstrap</w:t>
      </w:r>
    </w:p>
    <w:p w14:paraId="2EABC7FD" w14:textId="14EB2FFE" w:rsidR="00CF2E5E" w:rsidRDefault="00CF2E5E" w:rsidP="00CF2E5E">
      <w:r w:rsidRPr="005960AA">
        <w:t xml:space="preserve">В файле </w:t>
      </w:r>
      <w:r>
        <w:rPr>
          <w:lang w:val="en-US"/>
        </w:rPr>
        <w:t>style</w:t>
      </w:r>
      <w:r w:rsidRPr="005960AA">
        <w:t>.</w:t>
      </w:r>
      <w:proofErr w:type="spellStart"/>
      <w:r w:rsidRPr="005960AA">
        <w:t>css</w:t>
      </w:r>
      <w:proofErr w:type="spellEnd"/>
      <w:r w:rsidRPr="005960AA">
        <w:t xml:space="preserve"> указываются</w:t>
      </w:r>
      <w:r w:rsidR="00D5530F">
        <w:t xml:space="preserve"> общие</w:t>
      </w:r>
      <w:r w:rsidRPr="005960AA">
        <w:t xml:space="preserve"> </w:t>
      </w:r>
      <w:r>
        <w:t>стили</w:t>
      </w:r>
      <w:r w:rsidR="000A6ABD">
        <w:t xml:space="preserve"> для </w:t>
      </w:r>
      <w:r>
        <w:t>блоков</w:t>
      </w:r>
      <w:r w:rsidR="00DB227E">
        <w:t xml:space="preserve"> </w:t>
      </w:r>
      <w:r w:rsidR="00A1324C">
        <w:t>и </w:t>
      </w:r>
      <w:r w:rsidR="00D5530F">
        <w:t>фрагментов</w:t>
      </w:r>
      <w:r>
        <w:t>, встречающихся</w:t>
      </w:r>
      <w:r w:rsidR="000A6ABD">
        <w:t xml:space="preserve"> на </w:t>
      </w:r>
      <w:r>
        <w:t>разных страницах сайта</w:t>
      </w:r>
      <w:r w:rsidR="00497A0C">
        <w:t>. В </w:t>
      </w:r>
      <w:r>
        <w:t>нём описан общие стили повторяющихся элементов: кнопок, заголовков, форм</w:t>
      </w:r>
      <w:r w:rsidR="00A1324C">
        <w:t xml:space="preserve"> и </w:t>
      </w:r>
      <w:r>
        <w:t>другие. Данные</w:t>
      </w:r>
      <w:r w:rsidR="00DB227E">
        <w:t xml:space="preserve"> </w:t>
      </w:r>
      <w:r w:rsidRPr="005960AA">
        <w:t>стили позволяют применить</w:t>
      </w:r>
      <w:r w:rsidR="000A6ABD">
        <w:t xml:space="preserve"> к </w:t>
      </w:r>
      <w:r w:rsidRPr="005960AA">
        <w:t>блокам нужные ш</w:t>
      </w:r>
      <w:r>
        <w:t xml:space="preserve">рифты, добавить отступы, </w:t>
      </w:r>
      <w:r w:rsidRPr="005960AA">
        <w:t>сделать анимации при наведении. Фрагмент кода</w:t>
      </w:r>
      <w:r>
        <w:t xml:space="preserve"> файла main.css, задающий стили</w:t>
      </w:r>
      <w:r w:rsidR="000A6ABD">
        <w:t xml:space="preserve"> для </w:t>
      </w:r>
      <w:r>
        <w:t>контейнера содержимого страницы</w:t>
      </w:r>
      <w:r w:rsidR="00EB78A0">
        <w:t xml:space="preserve">, </w:t>
      </w:r>
      <w:r w:rsidRPr="005960AA">
        <w:t>заголовков</w:t>
      </w:r>
      <w:r w:rsidR="00A1324C">
        <w:t xml:space="preserve"> и </w:t>
      </w:r>
      <w:r w:rsidR="00EB78A0">
        <w:t>кнопок</w:t>
      </w:r>
      <w:r w:rsidRPr="005960AA">
        <w:t xml:space="preserve"> представлен</w:t>
      </w:r>
      <w:r w:rsidR="000A6ABD">
        <w:t xml:space="preserve"> в </w:t>
      </w:r>
      <w:r w:rsidRPr="005960AA">
        <w:t>листинге</w:t>
      </w:r>
      <w:r w:rsidR="00EB78A0">
        <w:t> </w:t>
      </w:r>
      <w:r w:rsidRPr="005960AA">
        <w:t>4.</w:t>
      </w:r>
      <w:r w:rsidR="001119F9">
        <w:t>5</w:t>
      </w:r>
      <w:r w:rsidRPr="005960AA">
        <w:t>.</w:t>
      </w:r>
    </w:p>
    <w:p w14:paraId="0F23F98A" w14:textId="77777777" w:rsidR="00CF2E5E" w:rsidRPr="00220815" w:rsidRDefault="00CF2E5E" w:rsidP="008C721B">
      <w:pPr>
        <w:spacing w:before="280" w:line="235" w:lineRule="auto"/>
        <w:ind w:firstLine="0"/>
        <w:rPr>
          <w:rFonts w:ascii="Courier New" w:hAnsi="Courier New" w:cs="Courier New"/>
          <w:sz w:val="24"/>
          <w:szCs w:val="24"/>
          <w:lang w:val="en-US"/>
        </w:rPr>
      </w:pPr>
      <w:r w:rsidRPr="00220815">
        <w:rPr>
          <w:rFonts w:ascii="Courier New" w:hAnsi="Courier New" w:cs="Courier New"/>
          <w:sz w:val="24"/>
          <w:szCs w:val="24"/>
          <w:lang w:val="en-US"/>
        </w:rPr>
        <w:t>.container {</w:t>
      </w:r>
    </w:p>
    <w:p w14:paraId="7228D60B" w14:textId="77777777" w:rsidR="00CF2E5E" w:rsidRPr="00220815" w:rsidRDefault="00CF2E5E" w:rsidP="008C721B">
      <w:pPr>
        <w:spacing w:line="235" w:lineRule="auto"/>
        <w:ind w:firstLine="0"/>
        <w:rPr>
          <w:rFonts w:ascii="Courier New" w:hAnsi="Courier New" w:cs="Courier New"/>
          <w:sz w:val="24"/>
          <w:szCs w:val="24"/>
          <w:lang w:val="en-US"/>
        </w:rPr>
      </w:pPr>
      <w:r w:rsidRPr="00220815">
        <w:rPr>
          <w:rFonts w:ascii="Courier New" w:hAnsi="Courier New" w:cs="Courier New"/>
          <w:sz w:val="24"/>
          <w:szCs w:val="24"/>
          <w:lang w:val="en-US"/>
        </w:rPr>
        <w:tab/>
        <w:t>max-width: 1200px;</w:t>
      </w:r>
    </w:p>
    <w:p w14:paraId="23A86151" w14:textId="77777777" w:rsidR="00CF2E5E" w:rsidRPr="00220815" w:rsidRDefault="00CF2E5E" w:rsidP="008C721B">
      <w:pPr>
        <w:spacing w:line="235" w:lineRule="auto"/>
        <w:ind w:firstLine="0"/>
        <w:rPr>
          <w:rFonts w:ascii="Courier New" w:hAnsi="Courier New" w:cs="Courier New"/>
          <w:sz w:val="24"/>
          <w:szCs w:val="24"/>
          <w:lang w:val="en-US"/>
        </w:rPr>
      </w:pPr>
      <w:r w:rsidRPr="00220815">
        <w:rPr>
          <w:rFonts w:ascii="Courier New" w:hAnsi="Courier New" w:cs="Courier New"/>
          <w:sz w:val="24"/>
          <w:szCs w:val="24"/>
          <w:lang w:val="en-US"/>
        </w:rPr>
        <w:tab/>
        <w:t>box-sizing: content-box;</w:t>
      </w:r>
    </w:p>
    <w:p w14:paraId="0DAA1F4B" w14:textId="77777777" w:rsidR="00CF2E5E" w:rsidRPr="00220815" w:rsidRDefault="00CF2E5E" w:rsidP="008C721B">
      <w:pPr>
        <w:spacing w:line="235" w:lineRule="auto"/>
        <w:ind w:firstLine="0"/>
        <w:rPr>
          <w:rFonts w:ascii="Courier New" w:hAnsi="Courier New" w:cs="Courier New"/>
          <w:sz w:val="24"/>
          <w:szCs w:val="24"/>
          <w:lang w:val="en-US"/>
        </w:rPr>
      </w:pPr>
      <w:r w:rsidRPr="00220815">
        <w:rPr>
          <w:rFonts w:ascii="Courier New" w:hAnsi="Courier New" w:cs="Courier New"/>
          <w:sz w:val="24"/>
          <w:szCs w:val="24"/>
          <w:lang w:val="en-US"/>
        </w:rPr>
        <w:tab/>
        <w:t xml:space="preserve">margin: 0 auto; </w:t>
      </w:r>
    </w:p>
    <w:p w14:paraId="7737979F" w14:textId="48AA2548" w:rsidR="00CF2E5E" w:rsidRPr="00CF2E5E" w:rsidRDefault="00CF2E5E" w:rsidP="008C721B">
      <w:pPr>
        <w:spacing w:line="235" w:lineRule="auto"/>
        <w:ind w:firstLine="0"/>
        <w:rPr>
          <w:rFonts w:ascii="Courier New" w:hAnsi="Courier New" w:cs="Courier New"/>
          <w:sz w:val="24"/>
          <w:szCs w:val="24"/>
          <w:lang w:val="en-US"/>
        </w:rPr>
      </w:pPr>
      <w:r w:rsidRPr="00220815">
        <w:rPr>
          <w:rFonts w:ascii="Courier New" w:hAnsi="Courier New" w:cs="Courier New"/>
          <w:sz w:val="24"/>
          <w:szCs w:val="24"/>
          <w:lang w:val="en-US"/>
        </w:rPr>
        <w:tab/>
        <w:t>padding: 0px 50px;</w:t>
      </w:r>
      <w:r w:rsidRPr="00CF2E5E">
        <w:rPr>
          <w:rFonts w:ascii="Courier New" w:hAnsi="Courier New" w:cs="Courier New"/>
          <w:sz w:val="24"/>
          <w:szCs w:val="24"/>
          <w:lang w:val="en-US"/>
        </w:rPr>
        <w:t>}</w:t>
      </w:r>
    </w:p>
    <w:p w14:paraId="2AC0B5EF" w14:textId="77777777" w:rsidR="00CF2E5E" w:rsidRPr="00220815" w:rsidRDefault="00CF2E5E" w:rsidP="008C721B">
      <w:pPr>
        <w:spacing w:line="235" w:lineRule="auto"/>
        <w:ind w:firstLine="0"/>
        <w:rPr>
          <w:rFonts w:ascii="Courier New" w:hAnsi="Courier New" w:cs="Courier New"/>
          <w:sz w:val="24"/>
          <w:szCs w:val="24"/>
          <w:lang w:val="en-US"/>
        </w:rPr>
      </w:pPr>
      <w:proofErr w:type="gramStart"/>
      <w:r w:rsidRPr="00220815">
        <w:rPr>
          <w:rFonts w:ascii="Courier New" w:hAnsi="Courier New" w:cs="Courier New"/>
          <w:sz w:val="24"/>
          <w:szCs w:val="24"/>
          <w:lang w:val="en-US"/>
        </w:rPr>
        <w:t>.title</w:t>
      </w:r>
      <w:proofErr w:type="gramEnd"/>
      <w:r w:rsidRPr="00220815">
        <w:rPr>
          <w:rFonts w:ascii="Courier New" w:hAnsi="Courier New" w:cs="Courier New"/>
          <w:sz w:val="24"/>
          <w:szCs w:val="24"/>
          <w:lang w:val="en-US"/>
        </w:rPr>
        <w:t xml:space="preserve"> {</w:t>
      </w:r>
    </w:p>
    <w:p w14:paraId="3E105F60" w14:textId="77777777" w:rsidR="00CF2E5E" w:rsidRPr="00220815" w:rsidRDefault="00CF2E5E" w:rsidP="008C721B">
      <w:pPr>
        <w:spacing w:line="235" w:lineRule="auto"/>
        <w:ind w:firstLine="0"/>
        <w:rPr>
          <w:rFonts w:ascii="Courier New" w:hAnsi="Courier New" w:cs="Courier New"/>
          <w:sz w:val="24"/>
          <w:szCs w:val="24"/>
          <w:lang w:val="en-US"/>
        </w:rPr>
      </w:pPr>
      <w:r w:rsidRPr="00220815">
        <w:rPr>
          <w:rFonts w:ascii="Courier New" w:hAnsi="Courier New" w:cs="Courier New"/>
          <w:sz w:val="24"/>
          <w:szCs w:val="24"/>
          <w:lang w:val="en-US"/>
        </w:rPr>
        <w:tab/>
        <w:t>color: #C2B4B1;</w:t>
      </w:r>
    </w:p>
    <w:p w14:paraId="1527BFA4" w14:textId="77777777" w:rsidR="00CF2E5E" w:rsidRPr="00220815" w:rsidRDefault="00CF2E5E" w:rsidP="008C721B">
      <w:pPr>
        <w:spacing w:line="235" w:lineRule="auto"/>
        <w:ind w:firstLine="0"/>
        <w:rPr>
          <w:rFonts w:ascii="Courier New" w:hAnsi="Courier New" w:cs="Courier New"/>
          <w:sz w:val="24"/>
          <w:szCs w:val="24"/>
          <w:lang w:val="en-US"/>
        </w:rPr>
      </w:pPr>
      <w:r w:rsidRPr="00220815">
        <w:rPr>
          <w:rFonts w:ascii="Courier New" w:hAnsi="Courier New" w:cs="Courier New"/>
          <w:sz w:val="24"/>
          <w:szCs w:val="24"/>
          <w:lang w:val="en-US"/>
        </w:rPr>
        <w:tab/>
        <w:t>font-family: '</w:t>
      </w:r>
      <w:proofErr w:type="spellStart"/>
      <w:r w:rsidRPr="00220815">
        <w:rPr>
          <w:rFonts w:ascii="Courier New" w:hAnsi="Courier New" w:cs="Courier New"/>
          <w:sz w:val="24"/>
          <w:szCs w:val="24"/>
          <w:lang w:val="en-US"/>
        </w:rPr>
        <w:t>Lighthaus</w:t>
      </w:r>
      <w:proofErr w:type="spellEnd"/>
      <w:r w:rsidRPr="00220815">
        <w:rPr>
          <w:rFonts w:ascii="Courier New" w:hAnsi="Courier New" w:cs="Courier New"/>
          <w:sz w:val="24"/>
          <w:szCs w:val="24"/>
          <w:lang w:val="en-US"/>
        </w:rPr>
        <w:t>';</w:t>
      </w:r>
    </w:p>
    <w:p w14:paraId="601EC886" w14:textId="77777777" w:rsidR="002A74D1" w:rsidRDefault="00CF2E5E" w:rsidP="008C721B">
      <w:pPr>
        <w:spacing w:line="235" w:lineRule="auto"/>
        <w:ind w:firstLine="0"/>
        <w:rPr>
          <w:rFonts w:ascii="Courier New" w:hAnsi="Courier New" w:cs="Courier New"/>
          <w:sz w:val="24"/>
          <w:szCs w:val="24"/>
          <w:lang w:val="en-US"/>
        </w:rPr>
      </w:pPr>
      <w:r w:rsidRPr="00220815">
        <w:rPr>
          <w:rFonts w:ascii="Courier New" w:hAnsi="Courier New" w:cs="Courier New"/>
          <w:sz w:val="24"/>
          <w:szCs w:val="24"/>
          <w:lang w:val="en-US"/>
        </w:rPr>
        <w:tab/>
        <w:t>font-size: 32px;</w:t>
      </w:r>
    </w:p>
    <w:p w14:paraId="20F17264" w14:textId="360A3A41" w:rsidR="00CF2E5E" w:rsidRDefault="002A74D1" w:rsidP="008C721B">
      <w:pPr>
        <w:spacing w:line="235" w:lineRule="auto"/>
        <w:ind w:firstLine="708"/>
        <w:rPr>
          <w:rFonts w:ascii="Courier New" w:hAnsi="Courier New" w:cs="Courier New"/>
          <w:sz w:val="24"/>
          <w:szCs w:val="24"/>
          <w:lang w:val="en-US"/>
        </w:rPr>
      </w:pPr>
      <w:r w:rsidRPr="002A74D1">
        <w:rPr>
          <w:rFonts w:ascii="Courier New" w:hAnsi="Courier New" w:cs="Courier New"/>
          <w:sz w:val="24"/>
          <w:szCs w:val="24"/>
          <w:lang w:val="en-US"/>
        </w:rPr>
        <w:t>display: flex</w:t>
      </w:r>
      <w:proofErr w:type="gramStart"/>
      <w:r w:rsidRPr="002A74D1">
        <w:rPr>
          <w:rFonts w:ascii="Courier New" w:hAnsi="Courier New" w:cs="Courier New"/>
          <w:sz w:val="24"/>
          <w:szCs w:val="24"/>
          <w:lang w:val="en-US"/>
        </w:rPr>
        <w:t xml:space="preserve">; </w:t>
      </w:r>
      <w:r w:rsidR="00CF2E5E" w:rsidRPr="00220815">
        <w:rPr>
          <w:rFonts w:ascii="Courier New" w:hAnsi="Courier New" w:cs="Courier New"/>
          <w:sz w:val="24"/>
          <w:szCs w:val="24"/>
          <w:lang w:val="en-US"/>
        </w:rPr>
        <w:t>}</w:t>
      </w:r>
      <w:proofErr w:type="gramEnd"/>
    </w:p>
    <w:p w14:paraId="22480524" w14:textId="77777777" w:rsidR="00372705" w:rsidRDefault="00EB78A0" w:rsidP="008C721B">
      <w:pPr>
        <w:spacing w:line="235" w:lineRule="auto"/>
        <w:ind w:firstLine="0"/>
        <w:rPr>
          <w:rFonts w:ascii="Courier New" w:hAnsi="Courier New" w:cs="Courier New"/>
          <w:sz w:val="24"/>
          <w:szCs w:val="24"/>
          <w:lang w:val="en-US"/>
        </w:rPr>
      </w:pPr>
      <w:proofErr w:type="gramStart"/>
      <w:r w:rsidRPr="00EB78A0">
        <w:rPr>
          <w:rFonts w:ascii="Courier New" w:hAnsi="Courier New" w:cs="Courier New"/>
          <w:sz w:val="24"/>
          <w:szCs w:val="24"/>
          <w:lang w:val="en-US"/>
        </w:rPr>
        <w:t>.</w:t>
      </w:r>
      <w:proofErr w:type="spellStart"/>
      <w:r w:rsidRPr="00EB78A0">
        <w:rPr>
          <w:rFonts w:ascii="Courier New" w:hAnsi="Courier New" w:cs="Courier New"/>
          <w:sz w:val="24"/>
          <w:szCs w:val="24"/>
          <w:lang w:val="en-US"/>
        </w:rPr>
        <w:t>btn</w:t>
      </w:r>
      <w:proofErr w:type="spellEnd"/>
      <w:proofErr w:type="gramEnd"/>
      <w:r w:rsidRPr="00EB78A0">
        <w:rPr>
          <w:rFonts w:ascii="Courier New" w:hAnsi="Courier New" w:cs="Courier New"/>
          <w:sz w:val="24"/>
          <w:szCs w:val="24"/>
          <w:lang w:val="en-US"/>
        </w:rPr>
        <w:t xml:space="preserve"> {</w:t>
      </w:r>
      <w:r w:rsidR="000903F0" w:rsidRPr="005A28A4">
        <w:rPr>
          <w:rFonts w:ascii="Courier New" w:hAnsi="Courier New" w:cs="Courier New"/>
          <w:sz w:val="24"/>
          <w:szCs w:val="24"/>
          <w:lang w:val="en-US"/>
        </w:rPr>
        <w:t xml:space="preserve"> </w:t>
      </w:r>
    </w:p>
    <w:p w14:paraId="5991DCDD" w14:textId="209F81EC" w:rsidR="00EB78A0" w:rsidRPr="00EB78A0" w:rsidRDefault="00EB78A0" w:rsidP="00372705">
      <w:pPr>
        <w:spacing w:line="235" w:lineRule="auto"/>
        <w:ind w:firstLine="708"/>
        <w:rPr>
          <w:rFonts w:ascii="Courier New" w:hAnsi="Courier New" w:cs="Courier New"/>
          <w:sz w:val="24"/>
          <w:szCs w:val="24"/>
          <w:lang w:val="en-US"/>
        </w:rPr>
      </w:pPr>
      <w:r w:rsidRPr="00EB78A0">
        <w:rPr>
          <w:rFonts w:ascii="Courier New" w:hAnsi="Courier New" w:cs="Courier New"/>
          <w:sz w:val="24"/>
          <w:szCs w:val="24"/>
          <w:lang w:val="en-US"/>
        </w:rPr>
        <w:t>display: flex;</w:t>
      </w:r>
    </w:p>
    <w:p w14:paraId="27D86611" w14:textId="73C81B23" w:rsidR="00B9120E" w:rsidRDefault="00EB78A0" w:rsidP="008C721B">
      <w:pPr>
        <w:spacing w:line="235" w:lineRule="auto"/>
        <w:ind w:firstLine="0"/>
        <w:rPr>
          <w:rFonts w:ascii="Courier New" w:hAnsi="Courier New" w:cs="Courier New"/>
          <w:sz w:val="24"/>
          <w:szCs w:val="24"/>
          <w:lang w:val="en-US"/>
        </w:rPr>
      </w:pPr>
      <w:r w:rsidRPr="00EB78A0">
        <w:rPr>
          <w:rFonts w:ascii="Courier New" w:hAnsi="Courier New" w:cs="Courier New"/>
          <w:sz w:val="24"/>
          <w:szCs w:val="24"/>
          <w:lang w:val="en-US"/>
        </w:rPr>
        <w:t xml:space="preserve">    align-items: center;</w:t>
      </w:r>
    </w:p>
    <w:p w14:paraId="5CFA9CA3" w14:textId="443AE53F" w:rsidR="00EB78A0" w:rsidRPr="00EB78A0" w:rsidRDefault="00B9120E" w:rsidP="008C721B">
      <w:pPr>
        <w:spacing w:line="235" w:lineRule="auto"/>
        <w:ind w:firstLine="0"/>
        <w:rPr>
          <w:rFonts w:ascii="Courier New" w:hAnsi="Courier New" w:cs="Courier New"/>
          <w:sz w:val="24"/>
          <w:szCs w:val="24"/>
          <w:lang w:val="en-US"/>
        </w:rPr>
      </w:pPr>
      <w:r w:rsidRPr="00B9120E">
        <w:rPr>
          <w:rFonts w:ascii="Courier New" w:hAnsi="Courier New" w:cs="Courier New"/>
          <w:sz w:val="24"/>
          <w:szCs w:val="24"/>
          <w:lang w:val="en-US"/>
        </w:rPr>
        <w:t xml:space="preserve"> </w:t>
      </w:r>
      <w:r w:rsidRPr="004C04DC">
        <w:rPr>
          <w:rFonts w:ascii="Courier New" w:hAnsi="Courier New" w:cs="Courier New"/>
          <w:sz w:val="24"/>
          <w:szCs w:val="24"/>
          <w:lang w:val="en-US"/>
        </w:rPr>
        <w:t xml:space="preserve">   </w:t>
      </w:r>
      <w:r w:rsidR="00EB78A0" w:rsidRPr="00EB78A0">
        <w:rPr>
          <w:rFonts w:ascii="Courier New" w:hAnsi="Courier New" w:cs="Courier New"/>
          <w:sz w:val="24"/>
          <w:szCs w:val="24"/>
          <w:lang w:val="en-US"/>
        </w:rPr>
        <w:t>padding: 15px 40px;</w:t>
      </w:r>
    </w:p>
    <w:p w14:paraId="6B22D103" w14:textId="77777777" w:rsidR="003001AA" w:rsidRDefault="00EB78A0" w:rsidP="00372705">
      <w:pPr>
        <w:spacing w:line="244" w:lineRule="auto"/>
        <w:ind w:firstLine="0"/>
        <w:rPr>
          <w:rFonts w:ascii="Courier New" w:hAnsi="Courier New" w:cs="Courier New"/>
          <w:sz w:val="24"/>
          <w:szCs w:val="24"/>
          <w:lang w:val="en-US"/>
        </w:rPr>
      </w:pPr>
      <w:r w:rsidRPr="00EB78A0">
        <w:rPr>
          <w:rFonts w:ascii="Courier New" w:hAnsi="Courier New" w:cs="Courier New"/>
          <w:sz w:val="24"/>
          <w:szCs w:val="24"/>
          <w:lang w:val="en-US"/>
        </w:rPr>
        <w:lastRenderedPageBreak/>
        <w:t xml:space="preserve">    background-color: #E7DFDA;</w:t>
      </w:r>
    </w:p>
    <w:p w14:paraId="3CDB16AF" w14:textId="24224A54" w:rsidR="00EB78A0" w:rsidRPr="00220815" w:rsidRDefault="003001AA" w:rsidP="00372705">
      <w:pPr>
        <w:spacing w:line="244" w:lineRule="auto"/>
        <w:ind w:firstLine="0"/>
        <w:rPr>
          <w:rFonts w:ascii="Courier New" w:hAnsi="Courier New" w:cs="Courier New"/>
          <w:sz w:val="24"/>
          <w:szCs w:val="24"/>
          <w:lang w:val="en-US"/>
        </w:rPr>
      </w:pPr>
      <w:r w:rsidRPr="00B9120E">
        <w:rPr>
          <w:rFonts w:ascii="Courier New" w:hAnsi="Courier New" w:cs="Courier New"/>
          <w:sz w:val="24"/>
          <w:szCs w:val="24"/>
          <w:lang w:val="en-US"/>
        </w:rPr>
        <w:t xml:space="preserve">    </w:t>
      </w:r>
      <w:r>
        <w:rPr>
          <w:rFonts w:ascii="Courier New" w:hAnsi="Courier New" w:cs="Courier New"/>
          <w:sz w:val="24"/>
          <w:szCs w:val="24"/>
          <w:lang w:val="en-US"/>
        </w:rPr>
        <w:t xml:space="preserve">color: </w:t>
      </w:r>
      <w:proofErr w:type="gramStart"/>
      <w:r>
        <w:rPr>
          <w:rFonts w:ascii="Courier New" w:hAnsi="Courier New" w:cs="Courier New"/>
          <w:sz w:val="24"/>
          <w:szCs w:val="24"/>
          <w:lang w:val="en-US"/>
        </w:rPr>
        <w:t xml:space="preserve">black </w:t>
      </w:r>
      <w:r w:rsidR="00EB78A0" w:rsidRPr="00EB78A0">
        <w:rPr>
          <w:rFonts w:ascii="Courier New" w:hAnsi="Courier New" w:cs="Courier New"/>
          <w:sz w:val="24"/>
          <w:szCs w:val="24"/>
          <w:lang w:val="en-US"/>
        </w:rPr>
        <w:t>}</w:t>
      </w:r>
      <w:proofErr w:type="gramEnd"/>
    </w:p>
    <w:p w14:paraId="69BE1ADA" w14:textId="49973E72" w:rsidR="00CF2E5E" w:rsidRPr="004B6825" w:rsidRDefault="00CF2E5E" w:rsidP="00372705">
      <w:pPr>
        <w:spacing w:before="280" w:after="280" w:line="244" w:lineRule="auto"/>
        <w:ind w:firstLine="0"/>
        <w:jc w:val="center"/>
        <w:rPr>
          <w:bCs/>
          <w:szCs w:val="28"/>
          <w:lang w:val="en-US"/>
        </w:rPr>
      </w:pPr>
      <w:r>
        <w:rPr>
          <w:bCs/>
          <w:szCs w:val="28"/>
        </w:rPr>
        <w:t>Листинг</w:t>
      </w:r>
      <w:r w:rsidRPr="004B6825">
        <w:rPr>
          <w:bCs/>
          <w:szCs w:val="28"/>
          <w:lang w:val="en-US"/>
        </w:rPr>
        <w:t xml:space="preserve"> 4.</w:t>
      </w:r>
      <w:r w:rsidR="001119F9" w:rsidRPr="001119F9">
        <w:rPr>
          <w:bCs/>
          <w:szCs w:val="28"/>
          <w:lang w:val="en-US"/>
        </w:rPr>
        <w:t>5</w:t>
      </w:r>
      <w:r w:rsidR="0010433D">
        <w:rPr>
          <w:bCs/>
          <w:szCs w:val="28"/>
          <w:lang w:val="en-US"/>
        </w:rPr>
        <w:t xml:space="preserve"> – </w:t>
      </w:r>
      <w:r w:rsidRPr="005960AA">
        <w:rPr>
          <w:bCs/>
          <w:szCs w:val="28"/>
        </w:rPr>
        <w:t>Фрагмент</w:t>
      </w:r>
      <w:r w:rsidRPr="004B6825">
        <w:rPr>
          <w:bCs/>
          <w:szCs w:val="28"/>
          <w:lang w:val="en-US"/>
        </w:rPr>
        <w:t xml:space="preserve"> </w:t>
      </w:r>
      <w:r w:rsidRPr="005960AA">
        <w:rPr>
          <w:bCs/>
          <w:szCs w:val="28"/>
        </w:rPr>
        <w:t>кода</w:t>
      </w:r>
      <w:r w:rsidRPr="004B6825">
        <w:rPr>
          <w:bCs/>
          <w:szCs w:val="28"/>
          <w:lang w:val="en-US"/>
        </w:rPr>
        <w:t xml:space="preserve"> </w:t>
      </w:r>
      <w:r w:rsidRPr="005960AA">
        <w:rPr>
          <w:bCs/>
          <w:szCs w:val="28"/>
        </w:rPr>
        <w:t>файла</w:t>
      </w:r>
      <w:r w:rsidRPr="004B6825">
        <w:rPr>
          <w:bCs/>
          <w:szCs w:val="28"/>
          <w:lang w:val="en-US"/>
        </w:rPr>
        <w:t xml:space="preserve"> </w:t>
      </w:r>
      <w:r>
        <w:rPr>
          <w:bCs/>
          <w:szCs w:val="28"/>
          <w:lang w:val="en-US"/>
        </w:rPr>
        <w:t>style</w:t>
      </w:r>
      <w:r w:rsidRPr="004B6825">
        <w:rPr>
          <w:bCs/>
          <w:szCs w:val="28"/>
          <w:lang w:val="en-US"/>
        </w:rPr>
        <w:t>.</w:t>
      </w:r>
      <w:r w:rsidRPr="005960AA">
        <w:rPr>
          <w:bCs/>
          <w:szCs w:val="28"/>
          <w:lang w:val="en-US"/>
        </w:rPr>
        <w:t>css</w:t>
      </w:r>
    </w:p>
    <w:p w14:paraId="06030F77" w14:textId="27C73451" w:rsidR="00CF2E5E" w:rsidRDefault="00CF2E5E" w:rsidP="00372705">
      <w:pPr>
        <w:spacing w:line="244" w:lineRule="auto"/>
      </w:pPr>
      <w:r>
        <w:t xml:space="preserve">Помимо файла </w:t>
      </w:r>
      <w:r>
        <w:rPr>
          <w:lang w:val="en-US"/>
        </w:rPr>
        <w:t>style</w:t>
      </w:r>
      <w:r w:rsidRPr="00FD7F47">
        <w:t>.</w:t>
      </w:r>
      <w:proofErr w:type="spellStart"/>
      <w:r>
        <w:rPr>
          <w:lang w:val="en-US"/>
        </w:rPr>
        <w:t>css</w:t>
      </w:r>
      <w:proofErr w:type="spellEnd"/>
      <w:r w:rsidR="000A6ABD">
        <w:t xml:space="preserve"> в </w:t>
      </w:r>
      <w:r>
        <w:t>папке со стилями содержатся</w:t>
      </w:r>
      <w:r w:rsidR="00DB227E">
        <w:t xml:space="preserve"> </w:t>
      </w:r>
      <w:r>
        <w:t>другие файлы, описывающие стили уникальных элементов страниц сайта. Названия файлов указывают,</w:t>
      </w:r>
      <w:r w:rsidR="000A6ABD">
        <w:t xml:space="preserve"> к </w:t>
      </w:r>
      <w:r>
        <w:t xml:space="preserve">какому фрагменту или странице относится файл. </w:t>
      </w:r>
    </w:p>
    <w:p w14:paraId="32C1C9A8" w14:textId="3E93A142" w:rsidR="003A640A" w:rsidRPr="0096139E" w:rsidRDefault="002B58BA" w:rsidP="00372705">
      <w:pPr>
        <w:spacing w:line="244" w:lineRule="auto"/>
      </w:pPr>
      <w:r>
        <w:t>В разметке каждой страницы</w:t>
      </w:r>
      <w:r w:rsidR="000A6ABD">
        <w:t xml:space="preserve"> в </w:t>
      </w:r>
      <w:r>
        <w:t xml:space="preserve">теге </w:t>
      </w:r>
      <w:r w:rsidRPr="002B58BA">
        <w:t>&lt;</w:t>
      </w:r>
      <w:r>
        <w:rPr>
          <w:lang w:val="en-US"/>
        </w:rPr>
        <w:t>body</w:t>
      </w:r>
      <w:r w:rsidRPr="002B58BA">
        <w:t xml:space="preserve">&gt; </w:t>
      </w:r>
      <w:r>
        <w:t>после подключения меню</w:t>
      </w:r>
      <w:r w:rsidRPr="002B58BA">
        <w:t xml:space="preserve"> </w:t>
      </w:r>
      <w:r>
        <w:t>следует блок</w:t>
      </w:r>
      <w:r w:rsidR="000A6ABD">
        <w:t xml:space="preserve"> с </w:t>
      </w:r>
      <w:r>
        <w:t xml:space="preserve">классом </w:t>
      </w:r>
      <w:proofErr w:type="spellStart"/>
      <w:r w:rsidRPr="002B58BA">
        <w:t>page-content</w:t>
      </w:r>
      <w:proofErr w:type="spellEnd"/>
      <w:r w:rsidRPr="002B58BA">
        <w:t xml:space="preserve">. </w:t>
      </w:r>
      <w:r w:rsidR="003A640A">
        <w:t>Этот блок не выполняет никаких функций</w:t>
      </w:r>
      <w:r w:rsidR="00DB227E">
        <w:t xml:space="preserve"> </w:t>
      </w:r>
      <w:r w:rsidR="003A640A">
        <w:t>до тех пор, пока горизонтальное меню сайта не сворачивается</w:t>
      </w:r>
      <w:r w:rsidR="000A6ABD">
        <w:t xml:space="preserve"> в </w:t>
      </w:r>
      <w:r w:rsidR="003A640A">
        <w:t xml:space="preserve">меню-бургер. </w:t>
      </w:r>
      <w:r w:rsidR="0096139E">
        <w:t>Тогда при нажатии</w:t>
      </w:r>
      <w:r w:rsidR="000A6ABD">
        <w:t xml:space="preserve"> на </w:t>
      </w:r>
      <w:r w:rsidR="0096139E">
        <w:t xml:space="preserve">меню данному классу функцией </w:t>
      </w:r>
      <w:r w:rsidR="0096139E">
        <w:rPr>
          <w:lang w:val="en-US"/>
        </w:rPr>
        <w:t>jQuery</w:t>
      </w:r>
      <w:r w:rsidR="0096139E" w:rsidRPr="0096139E">
        <w:t xml:space="preserve"> </w:t>
      </w:r>
      <w:proofErr w:type="spellStart"/>
      <w:r w:rsidR="0096139E" w:rsidRPr="003A640A">
        <w:rPr>
          <w:rFonts w:ascii="Courier New" w:hAnsi="Courier New" w:cs="Courier New"/>
          <w:sz w:val="24"/>
          <w:szCs w:val="24"/>
          <w:lang w:val="en-US"/>
        </w:rPr>
        <w:t>toggleClass</w:t>
      </w:r>
      <w:proofErr w:type="spellEnd"/>
      <w:r w:rsidR="0096139E">
        <w:rPr>
          <w:rFonts w:ascii="Courier New" w:hAnsi="Courier New" w:cs="Courier New"/>
          <w:sz w:val="24"/>
          <w:szCs w:val="24"/>
        </w:rPr>
        <w:t xml:space="preserve"> </w:t>
      </w:r>
      <w:r w:rsidR="0096139E" w:rsidRPr="0096139E">
        <w:t>добавляется класс</w:t>
      </w:r>
      <w:r w:rsidR="0096139E">
        <w:rPr>
          <w:rFonts w:ascii="Courier New" w:hAnsi="Courier New" w:cs="Courier New"/>
          <w:sz w:val="24"/>
          <w:szCs w:val="24"/>
        </w:rPr>
        <w:t xml:space="preserve"> </w:t>
      </w:r>
      <w:r w:rsidR="0096139E">
        <w:rPr>
          <w:rFonts w:ascii="Courier New" w:hAnsi="Courier New" w:cs="Courier New"/>
          <w:sz w:val="24"/>
          <w:szCs w:val="24"/>
          <w:lang w:val="en-US"/>
        </w:rPr>
        <w:t>blur</w:t>
      </w:r>
      <w:r w:rsidR="0096139E" w:rsidRPr="0096139E">
        <w:t xml:space="preserve">, </w:t>
      </w:r>
      <w:r w:rsidR="0096139E">
        <w:t xml:space="preserve">который </w:t>
      </w:r>
      <w:r w:rsidR="00545F3D">
        <w:t>размывает содержимое всей страницы. Данная функция работает</w:t>
      </w:r>
      <w:r w:rsidR="00A1324C">
        <w:t xml:space="preserve"> и </w:t>
      </w:r>
      <w:r w:rsidR="000A6ABD">
        <w:t>в </w:t>
      </w:r>
      <w:r w:rsidR="00545F3D">
        <w:t>другую сторону: при повторном нажатии</w:t>
      </w:r>
      <w:r w:rsidR="000A6ABD">
        <w:t xml:space="preserve"> на </w:t>
      </w:r>
      <w:r w:rsidR="00545F3D">
        <w:t xml:space="preserve">меню (его закрытии), класс удаляется, тем самым </w:t>
      </w:r>
      <w:r w:rsidR="00F9555C">
        <w:t>возвращая видимость контенту страницы.</w:t>
      </w:r>
      <w:r w:rsidR="001119F9">
        <w:t xml:space="preserve"> Код клика</w:t>
      </w:r>
      <w:r w:rsidR="000A6ABD">
        <w:t xml:space="preserve"> на </w:t>
      </w:r>
      <w:r w:rsidR="001119F9">
        <w:t>меню-бургер представлен</w:t>
      </w:r>
      <w:r w:rsidR="000A6ABD">
        <w:t xml:space="preserve"> в </w:t>
      </w:r>
      <w:r w:rsidR="001119F9">
        <w:t>листинге 4.6.</w:t>
      </w:r>
    </w:p>
    <w:p w14:paraId="55484679" w14:textId="77777777" w:rsidR="003A640A" w:rsidRPr="00124AF7" w:rsidRDefault="003A640A" w:rsidP="00372705">
      <w:pPr>
        <w:spacing w:before="280" w:line="244" w:lineRule="auto"/>
        <w:ind w:firstLine="0"/>
        <w:rPr>
          <w:rFonts w:ascii="Courier New" w:hAnsi="Courier New" w:cs="Courier New"/>
          <w:sz w:val="24"/>
          <w:szCs w:val="24"/>
          <w:lang w:val="en-US"/>
        </w:rPr>
      </w:pPr>
      <w:r w:rsidRPr="00124AF7">
        <w:rPr>
          <w:rFonts w:ascii="Courier New" w:hAnsi="Courier New" w:cs="Courier New"/>
          <w:sz w:val="24"/>
          <w:szCs w:val="24"/>
          <w:lang w:val="en-US"/>
        </w:rPr>
        <w:t>$(</w:t>
      </w:r>
      <w:r w:rsidRPr="003A640A">
        <w:rPr>
          <w:rFonts w:ascii="Courier New" w:hAnsi="Courier New" w:cs="Courier New"/>
          <w:sz w:val="24"/>
          <w:szCs w:val="24"/>
          <w:lang w:val="en-US"/>
        </w:rPr>
        <w:t>document</w:t>
      </w:r>
      <w:proofErr w:type="gramStart"/>
      <w:r w:rsidRPr="00124AF7">
        <w:rPr>
          <w:rFonts w:ascii="Courier New" w:hAnsi="Courier New" w:cs="Courier New"/>
          <w:sz w:val="24"/>
          <w:szCs w:val="24"/>
          <w:lang w:val="en-US"/>
        </w:rPr>
        <w:t>).</w:t>
      </w:r>
      <w:r w:rsidRPr="003A640A">
        <w:rPr>
          <w:rFonts w:ascii="Courier New" w:hAnsi="Courier New" w:cs="Courier New"/>
          <w:sz w:val="24"/>
          <w:szCs w:val="24"/>
          <w:lang w:val="en-US"/>
        </w:rPr>
        <w:t>ready</w:t>
      </w:r>
      <w:proofErr w:type="gramEnd"/>
      <w:r w:rsidRPr="00124AF7">
        <w:rPr>
          <w:rFonts w:ascii="Courier New" w:hAnsi="Courier New" w:cs="Courier New"/>
          <w:sz w:val="24"/>
          <w:szCs w:val="24"/>
          <w:lang w:val="en-US"/>
        </w:rPr>
        <w:t>(</w:t>
      </w:r>
      <w:r w:rsidRPr="003A640A">
        <w:rPr>
          <w:rFonts w:ascii="Courier New" w:hAnsi="Courier New" w:cs="Courier New"/>
          <w:sz w:val="24"/>
          <w:szCs w:val="24"/>
          <w:lang w:val="en-US"/>
        </w:rPr>
        <w:t>function</w:t>
      </w:r>
      <w:r w:rsidRPr="00124AF7">
        <w:rPr>
          <w:rFonts w:ascii="Courier New" w:hAnsi="Courier New" w:cs="Courier New"/>
          <w:sz w:val="24"/>
          <w:szCs w:val="24"/>
          <w:lang w:val="en-US"/>
        </w:rPr>
        <w:t>() {</w:t>
      </w:r>
    </w:p>
    <w:p w14:paraId="50C485AB" w14:textId="77777777" w:rsidR="003A640A" w:rsidRPr="003A640A" w:rsidRDefault="003A640A" w:rsidP="00372705">
      <w:pPr>
        <w:spacing w:line="244" w:lineRule="auto"/>
        <w:ind w:firstLine="0"/>
        <w:rPr>
          <w:rFonts w:ascii="Courier New" w:hAnsi="Courier New" w:cs="Courier New"/>
          <w:sz w:val="24"/>
          <w:szCs w:val="24"/>
          <w:lang w:val="en-US"/>
        </w:rPr>
      </w:pPr>
      <w:r w:rsidRPr="00124AF7">
        <w:rPr>
          <w:rFonts w:ascii="Courier New" w:hAnsi="Courier New" w:cs="Courier New"/>
          <w:sz w:val="24"/>
          <w:szCs w:val="24"/>
          <w:lang w:val="en-US"/>
        </w:rPr>
        <w:t xml:space="preserve">  </w:t>
      </w:r>
      <w:r w:rsidRPr="003A640A">
        <w:rPr>
          <w:rFonts w:ascii="Courier New" w:hAnsi="Courier New" w:cs="Courier New"/>
          <w:sz w:val="24"/>
          <w:szCs w:val="24"/>
          <w:lang w:val="en-US"/>
        </w:rPr>
        <w:t>$(</w:t>
      </w:r>
      <w:proofErr w:type="gramStart"/>
      <w:r w:rsidRPr="003A640A">
        <w:rPr>
          <w:rFonts w:ascii="Courier New" w:hAnsi="Courier New" w:cs="Courier New"/>
          <w:sz w:val="24"/>
          <w:szCs w:val="24"/>
          <w:lang w:val="en-US"/>
        </w:rPr>
        <w:t>'.header</w:t>
      </w:r>
      <w:proofErr w:type="gramEnd"/>
      <w:r w:rsidRPr="003A640A">
        <w:rPr>
          <w:rFonts w:ascii="Courier New" w:hAnsi="Courier New" w:cs="Courier New"/>
          <w:sz w:val="24"/>
          <w:szCs w:val="24"/>
          <w:lang w:val="en-US"/>
        </w:rPr>
        <w:t>-burger').click(function(event) {</w:t>
      </w:r>
    </w:p>
    <w:p w14:paraId="1E48D8AD" w14:textId="77777777" w:rsidR="003A640A" w:rsidRPr="003A640A" w:rsidRDefault="003A640A" w:rsidP="00372705">
      <w:pPr>
        <w:spacing w:line="244" w:lineRule="auto"/>
        <w:ind w:firstLine="0"/>
        <w:rPr>
          <w:rFonts w:ascii="Courier New" w:hAnsi="Courier New" w:cs="Courier New"/>
          <w:sz w:val="24"/>
          <w:szCs w:val="24"/>
          <w:lang w:val="en-US"/>
        </w:rPr>
      </w:pPr>
      <w:r w:rsidRPr="003A640A">
        <w:rPr>
          <w:rFonts w:ascii="Courier New" w:hAnsi="Courier New" w:cs="Courier New"/>
          <w:sz w:val="24"/>
          <w:szCs w:val="24"/>
          <w:lang w:val="en-US"/>
        </w:rPr>
        <w:t xml:space="preserve">    $(</w:t>
      </w:r>
      <w:proofErr w:type="gramStart"/>
      <w:r w:rsidRPr="003A640A">
        <w:rPr>
          <w:rFonts w:ascii="Courier New" w:hAnsi="Courier New" w:cs="Courier New"/>
          <w:sz w:val="24"/>
          <w:szCs w:val="24"/>
          <w:lang w:val="en-US"/>
        </w:rPr>
        <w:t>'.header</w:t>
      </w:r>
      <w:proofErr w:type="gramEnd"/>
      <w:r w:rsidRPr="003A640A">
        <w:rPr>
          <w:rFonts w:ascii="Courier New" w:hAnsi="Courier New" w:cs="Courier New"/>
          <w:sz w:val="24"/>
          <w:szCs w:val="24"/>
          <w:lang w:val="en-US"/>
        </w:rPr>
        <w:t>-burger, .header-menu').</w:t>
      </w:r>
      <w:proofErr w:type="spellStart"/>
      <w:r w:rsidRPr="003A640A">
        <w:rPr>
          <w:rFonts w:ascii="Courier New" w:hAnsi="Courier New" w:cs="Courier New"/>
          <w:sz w:val="24"/>
          <w:szCs w:val="24"/>
          <w:lang w:val="en-US"/>
        </w:rPr>
        <w:t>toggleClass</w:t>
      </w:r>
      <w:proofErr w:type="spellEnd"/>
      <w:r w:rsidRPr="003A640A">
        <w:rPr>
          <w:rFonts w:ascii="Courier New" w:hAnsi="Courier New" w:cs="Courier New"/>
          <w:sz w:val="24"/>
          <w:szCs w:val="24"/>
          <w:lang w:val="en-US"/>
        </w:rPr>
        <w:t>('active');</w:t>
      </w:r>
    </w:p>
    <w:p w14:paraId="6BAD195F" w14:textId="77777777" w:rsidR="003A640A" w:rsidRPr="003A640A" w:rsidRDefault="003A640A" w:rsidP="00372705">
      <w:pPr>
        <w:spacing w:line="244" w:lineRule="auto"/>
        <w:ind w:firstLine="0"/>
        <w:rPr>
          <w:rFonts w:ascii="Courier New" w:hAnsi="Courier New" w:cs="Courier New"/>
          <w:sz w:val="24"/>
          <w:szCs w:val="24"/>
          <w:lang w:val="en-US"/>
        </w:rPr>
      </w:pPr>
      <w:r w:rsidRPr="003A640A">
        <w:rPr>
          <w:rFonts w:ascii="Courier New" w:hAnsi="Courier New" w:cs="Courier New"/>
          <w:sz w:val="24"/>
          <w:szCs w:val="24"/>
          <w:lang w:val="en-US"/>
        </w:rPr>
        <w:t xml:space="preserve">    $('body'</w:t>
      </w:r>
      <w:proofErr w:type="gramStart"/>
      <w:r w:rsidRPr="003A640A">
        <w:rPr>
          <w:rFonts w:ascii="Courier New" w:hAnsi="Courier New" w:cs="Courier New"/>
          <w:sz w:val="24"/>
          <w:szCs w:val="24"/>
          <w:lang w:val="en-US"/>
        </w:rPr>
        <w:t>).</w:t>
      </w:r>
      <w:proofErr w:type="spellStart"/>
      <w:r w:rsidRPr="003A640A">
        <w:rPr>
          <w:rFonts w:ascii="Courier New" w:hAnsi="Courier New" w:cs="Courier New"/>
          <w:sz w:val="24"/>
          <w:szCs w:val="24"/>
          <w:lang w:val="en-US"/>
        </w:rPr>
        <w:t>toggleClass</w:t>
      </w:r>
      <w:proofErr w:type="spellEnd"/>
      <w:proofErr w:type="gramEnd"/>
      <w:r w:rsidRPr="003A640A">
        <w:rPr>
          <w:rFonts w:ascii="Courier New" w:hAnsi="Courier New" w:cs="Courier New"/>
          <w:sz w:val="24"/>
          <w:szCs w:val="24"/>
          <w:lang w:val="en-US"/>
        </w:rPr>
        <w:t>('lock');</w:t>
      </w:r>
    </w:p>
    <w:p w14:paraId="75E853E5" w14:textId="1441E2FC" w:rsidR="003A640A" w:rsidRDefault="003A640A" w:rsidP="00372705">
      <w:pPr>
        <w:spacing w:line="244" w:lineRule="auto"/>
        <w:ind w:firstLine="0"/>
        <w:rPr>
          <w:rFonts w:ascii="Courier New" w:hAnsi="Courier New" w:cs="Courier New"/>
          <w:sz w:val="24"/>
          <w:szCs w:val="24"/>
          <w:lang w:val="en-US"/>
        </w:rPr>
      </w:pPr>
      <w:r w:rsidRPr="003A640A">
        <w:rPr>
          <w:rFonts w:ascii="Courier New" w:hAnsi="Courier New" w:cs="Courier New"/>
          <w:sz w:val="24"/>
          <w:szCs w:val="24"/>
          <w:lang w:val="en-US"/>
        </w:rPr>
        <w:t xml:space="preserve">    $(</w:t>
      </w:r>
      <w:proofErr w:type="gramStart"/>
      <w:r w:rsidRPr="003A640A">
        <w:rPr>
          <w:rFonts w:ascii="Courier New" w:hAnsi="Courier New" w:cs="Courier New"/>
          <w:sz w:val="24"/>
          <w:szCs w:val="24"/>
          <w:lang w:val="en-US"/>
        </w:rPr>
        <w:t>'.page</w:t>
      </w:r>
      <w:proofErr w:type="gramEnd"/>
      <w:r w:rsidRPr="003A640A">
        <w:rPr>
          <w:rFonts w:ascii="Courier New" w:hAnsi="Courier New" w:cs="Courier New"/>
          <w:sz w:val="24"/>
          <w:szCs w:val="24"/>
          <w:lang w:val="en-US"/>
        </w:rPr>
        <w:t>-content').</w:t>
      </w:r>
      <w:proofErr w:type="spellStart"/>
      <w:r w:rsidRPr="003A640A">
        <w:rPr>
          <w:rFonts w:ascii="Courier New" w:hAnsi="Courier New" w:cs="Courier New"/>
          <w:sz w:val="24"/>
          <w:szCs w:val="24"/>
          <w:lang w:val="en-US"/>
        </w:rPr>
        <w:t>toggleClass</w:t>
      </w:r>
      <w:proofErr w:type="spellEnd"/>
      <w:r w:rsidRPr="003A640A">
        <w:rPr>
          <w:rFonts w:ascii="Courier New" w:hAnsi="Courier New" w:cs="Courier New"/>
          <w:sz w:val="24"/>
          <w:szCs w:val="24"/>
          <w:lang w:val="en-US"/>
        </w:rPr>
        <w:t>('blur');})});</w:t>
      </w:r>
    </w:p>
    <w:p w14:paraId="673E538F" w14:textId="1A0A03DF" w:rsidR="0096139E" w:rsidRDefault="0096139E" w:rsidP="00372705">
      <w:pPr>
        <w:spacing w:before="280" w:after="280" w:line="244" w:lineRule="auto"/>
        <w:ind w:firstLine="0"/>
        <w:jc w:val="center"/>
        <w:rPr>
          <w:bCs/>
          <w:szCs w:val="28"/>
          <w:lang w:val="en-US"/>
        </w:rPr>
      </w:pPr>
      <w:r>
        <w:rPr>
          <w:bCs/>
          <w:szCs w:val="28"/>
        </w:rPr>
        <w:t>Листинг</w:t>
      </w:r>
      <w:r w:rsidRPr="004B6825">
        <w:rPr>
          <w:bCs/>
          <w:szCs w:val="28"/>
          <w:lang w:val="en-US"/>
        </w:rPr>
        <w:t xml:space="preserve"> 4.</w:t>
      </w:r>
      <w:r w:rsidR="001119F9" w:rsidRPr="001119F9">
        <w:rPr>
          <w:bCs/>
          <w:szCs w:val="28"/>
          <w:lang w:val="en-US"/>
        </w:rPr>
        <w:t>6</w:t>
      </w:r>
      <w:r w:rsidR="0010433D">
        <w:rPr>
          <w:bCs/>
          <w:szCs w:val="28"/>
          <w:lang w:val="en-US"/>
        </w:rPr>
        <w:t xml:space="preserve"> – </w:t>
      </w:r>
      <w:r w:rsidRPr="005960AA">
        <w:rPr>
          <w:bCs/>
          <w:szCs w:val="28"/>
        </w:rPr>
        <w:t>Фрагмент</w:t>
      </w:r>
      <w:r w:rsidRPr="004B6825">
        <w:rPr>
          <w:bCs/>
          <w:szCs w:val="28"/>
          <w:lang w:val="en-US"/>
        </w:rPr>
        <w:t xml:space="preserve"> </w:t>
      </w:r>
      <w:r w:rsidRPr="005960AA">
        <w:rPr>
          <w:bCs/>
          <w:szCs w:val="28"/>
        </w:rPr>
        <w:t>кода</w:t>
      </w:r>
      <w:r w:rsidRPr="004B6825">
        <w:rPr>
          <w:bCs/>
          <w:szCs w:val="28"/>
          <w:lang w:val="en-US"/>
        </w:rPr>
        <w:t xml:space="preserve"> </w:t>
      </w:r>
      <w:r w:rsidRPr="005960AA">
        <w:rPr>
          <w:bCs/>
          <w:szCs w:val="28"/>
        </w:rPr>
        <w:t>файла</w:t>
      </w:r>
      <w:r w:rsidRPr="004B6825">
        <w:rPr>
          <w:bCs/>
          <w:szCs w:val="28"/>
          <w:lang w:val="en-US"/>
        </w:rPr>
        <w:t xml:space="preserve"> </w:t>
      </w:r>
      <w:r>
        <w:rPr>
          <w:bCs/>
          <w:szCs w:val="28"/>
          <w:lang w:val="en-US"/>
        </w:rPr>
        <w:t>style</w:t>
      </w:r>
      <w:r w:rsidRPr="004B6825">
        <w:rPr>
          <w:bCs/>
          <w:szCs w:val="28"/>
          <w:lang w:val="en-US"/>
        </w:rPr>
        <w:t>.</w:t>
      </w:r>
      <w:r w:rsidRPr="005960AA">
        <w:rPr>
          <w:bCs/>
          <w:szCs w:val="28"/>
          <w:lang w:val="en-US"/>
        </w:rPr>
        <w:t>css</w:t>
      </w:r>
    </w:p>
    <w:p w14:paraId="65E5DC9E" w14:textId="3685C091" w:rsidR="00493751" w:rsidRPr="00761027" w:rsidRDefault="00761027" w:rsidP="00372705">
      <w:pPr>
        <w:spacing w:line="244" w:lineRule="auto"/>
      </w:pPr>
      <w:r>
        <w:t>Таким образом, кроме файлов таблиц стилей, разметка страницы</w:t>
      </w:r>
      <w:r w:rsidR="000A6ABD">
        <w:t xml:space="preserve"> в </w:t>
      </w:r>
      <w:r>
        <w:t>блоках может меняться</w:t>
      </w:r>
      <w:r w:rsidR="000A6ABD">
        <w:t xml:space="preserve"> в </w:t>
      </w:r>
      <w:r>
        <w:t>коде. Это происходит после взаимодействия пользователя</w:t>
      </w:r>
      <w:r w:rsidR="000A6ABD">
        <w:t xml:space="preserve"> с </w:t>
      </w:r>
      <w:r>
        <w:t>сайтом: при клике</w:t>
      </w:r>
      <w:r w:rsidR="000A6ABD">
        <w:t xml:space="preserve"> на </w:t>
      </w:r>
      <w:r>
        <w:t>кнопку, заполнении формы, отправке информации</w:t>
      </w:r>
      <w:r w:rsidR="00A1324C">
        <w:t xml:space="preserve"> и </w:t>
      </w:r>
      <w:r>
        <w:t>т</w:t>
      </w:r>
      <w:r w:rsidR="001B5CC1">
        <w:t>. д</w:t>
      </w:r>
      <w:r>
        <w:t>.</w:t>
      </w:r>
    </w:p>
    <w:p w14:paraId="2A25C8E3" w14:textId="352FC443" w:rsidR="005222EA" w:rsidRPr="006829F7" w:rsidRDefault="005222EA" w:rsidP="00372705">
      <w:pPr>
        <w:pStyle w:val="af7"/>
        <w:spacing w:line="244" w:lineRule="auto"/>
        <w:outlineLvl w:val="1"/>
      </w:pPr>
      <w:bookmarkStart w:id="42" w:name="_Toc168516752"/>
      <w:r w:rsidRPr="006829F7">
        <w:t>4.</w:t>
      </w:r>
      <w:r w:rsidR="004D53AC" w:rsidRPr="006829F7">
        <w:t>4</w:t>
      </w:r>
      <w:r w:rsidRPr="006829F7">
        <w:t> Программная реализация визуальных эффектов</w:t>
      </w:r>
      <w:r w:rsidR="00A1324C" w:rsidRPr="006829F7">
        <w:t xml:space="preserve"> и </w:t>
      </w:r>
      <w:r w:rsidRPr="006829F7">
        <w:t>элементов дизайна</w:t>
      </w:r>
      <w:bookmarkEnd w:id="42"/>
    </w:p>
    <w:p w14:paraId="18E488AF" w14:textId="43FB4B52" w:rsidR="00540217" w:rsidRPr="002B4281" w:rsidRDefault="00540217" w:rsidP="00372705">
      <w:pPr>
        <w:spacing w:line="244" w:lineRule="auto"/>
        <w:rPr>
          <w:spacing w:val="2"/>
        </w:rPr>
      </w:pPr>
      <w:r w:rsidRPr="002B4281">
        <w:rPr>
          <w:spacing w:val="2"/>
        </w:rPr>
        <w:t>Как было сказано ранее, первое,</w:t>
      </w:r>
      <w:r w:rsidR="000E7100" w:rsidRPr="002B4281">
        <w:rPr>
          <w:spacing w:val="2"/>
        </w:rPr>
        <w:t xml:space="preserve"> </w:t>
      </w:r>
      <w:r w:rsidRPr="002B4281">
        <w:rPr>
          <w:spacing w:val="2"/>
        </w:rPr>
        <w:t>что замечает пользователь, когда открывает сайт</w:t>
      </w:r>
      <w:r w:rsidR="0010433D" w:rsidRPr="002B4281">
        <w:rPr>
          <w:spacing w:val="2"/>
        </w:rPr>
        <w:t xml:space="preserve"> – </w:t>
      </w:r>
      <w:r w:rsidRPr="002B4281">
        <w:rPr>
          <w:spacing w:val="2"/>
        </w:rPr>
        <w:t>это главный экран</w:t>
      </w:r>
      <w:r w:rsidR="00497A0C" w:rsidRPr="002B4281">
        <w:rPr>
          <w:spacing w:val="2"/>
        </w:rPr>
        <w:t>. На </w:t>
      </w:r>
      <w:r w:rsidRPr="002B4281">
        <w:rPr>
          <w:spacing w:val="2"/>
        </w:rPr>
        <w:t>главной странице сайта школы визажа</w:t>
      </w:r>
      <w:r w:rsidR="000A6ABD" w:rsidRPr="002B4281">
        <w:rPr>
          <w:spacing w:val="2"/>
        </w:rPr>
        <w:t xml:space="preserve"> на </w:t>
      </w:r>
      <w:r w:rsidRPr="002B4281">
        <w:rPr>
          <w:spacing w:val="2"/>
        </w:rPr>
        <w:t>главном экране расположен статичный баннер, изображение которого было взято со</w:t>
      </w:r>
      <w:r w:rsidR="00284FE0" w:rsidRPr="002B4281">
        <w:rPr>
          <w:spacing w:val="2"/>
        </w:rPr>
        <w:t> </w:t>
      </w:r>
      <w:r w:rsidRPr="002B4281">
        <w:rPr>
          <w:spacing w:val="2"/>
        </w:rPr>
        <w:t xml:space="preserve">стока </w:t>
      </w:r>
      <w:r w:rsidRPr="002B4281">
        <w:rPr>
          <w:spacing w:val="2"/>
          <w:shd w:val="clear" w:color="auto" w:fill="FFFFFF"/>
        </w:rPr>
        <w:t>векторных изображений, фотографий, иконок</w:t>
      </w:r>
      <w:r w:rsidR="000A6ABD" w:rsidRPr="002B4281">
        <w:rPr>
          <w:spacing w:val="2"/>
          <w:shd w:val="clear" w:color="auto" w:fill="FFFFFF"/>
        </w:rPr>
        <w:t xml:space="preserve"> для </w:t>
      </w:r>
      <w:r w:rsidRPr="002B4281">
        <w:rPr>
          <w:spacing w:val="2"/>
          <w:shd w:val="clear" w:color="auto" w:fill="FFFFFF"/>
        </w:rPr>
        <w:t>сайта</w:t>
      </w:r>
      <w:r w:rsidRPr="002B4281">
        <w:rPr>
          <w:spacing w:val="2"/>
        </w:rPr>
        <w:t>. Баннер имеет абсолютное позиционирование,</w:t>
      </w:r>
      <w:r w:rsidR="00366C59" w:rsidRPr="002B4281">
        <w:rPr>
          <w:spacing w:val="2"/>
        </w:rPr>
        <w:t xml:space="preserve"> </w:t>
      </w:r>
      <w:r w:rsidRPr="002B4281">
        <w:rPr>
          <w:spacing w:val="2"/>
        </w:rPr>
        <w:t>вследствие чего изображение</w:t>
      </w:r>
      <w:r w:rsidR="000A6ABD" w:rsidRPr="002B4281">
        <w:rPr>
          <w:spacing w:val="2"/>
        </w:rPr>
        <w:t xml:space="preserve"> на </w:t>
      </w:r>
      <w:r w:rsidRPr="002B4281">
        <w:rPr>
          <w:spacing w:val="2"/>
        </w:rPr>
        <w:t>сайте остаётся неподвижным при скроллинге странице. Это позволяет дополнительно заинтересовать пользователя.</w:t>
      </w:r>
      <w:r w:rsidR="00E62239" w:rsidRPr="002B4281">
        <w:rPr>
          <w:spacing w:val="2"/>
        </w:rPr>
        <w:t xml:space="preserve"> </w:t>
      </w:r>
      <w:r w:rsidR="00F97C0D" w:rsidRPr="002B4281">
        <w:rPr>
          <w:spacing w:val="2"/>
        </w:rPr>
        <w:t>Разметка главного экрана приведена</w:t>
      </w:r>
      <w:r w:rsidR="000A6ABD" w:rsidRPr="002B4281">
        <w:rPr>
          <w:spacing w:val="2"/>
        </w:rPr>
        <w:t xml:space="preserve"> в </w:t>
      </w:r>
      <w:r w:rsidR="00F97C0D" w:rsidRPr="002B4281">
        <w:rPr>
          <w:spacing w:val="2"/>
        </w:rPr>
        <w:t>листинге 4.</w:t>
      </w:r>
      <w:r w:rsidR="001119F9" w:rsidRPr="002B4281">
        <w:rPr>
          <w:spacing w:val="2"/>
        </w:rPr>
        <w:t>7</w:t>
      </w:r>
      <w:r w:rsidR="00F97C0D" w:rsidRPr="002B4281">
        <w:rPr>
          <w:spacing w:val="2"/>
        </w:rPr>
        <w:t>.</w:t>
      </w:r>
    </w:p>
    <w:p w14:paraId="5121F1C5" w14:textId="778D4D10" w:rsidR="00E62239" w:rsidRPr="00EB7D27" w:rsidRDefault="00E62239" w:rsidP="00372705">
      <w:pPr>
        <w:spacing w:before="280" w:line="244" w:lineRule="auto"/>
        <w:ind w:firstLine="0"/>
        <w:rPr>
          <w:rFonts w:ascii="Courier New" w:hAnsi="Courier New" w:cs="Courier New"/>
          <w:sz w:val="24"/>
          <w:szCs w:val="24"/>
          <w:lang w:val="en-US"/>
        </w:rPr>
      </w:pPr>
      <w:r w:rsidRPr="00EB7D27">
        <w:rPr>
          <w:rFonts w:ascii="Courier New" w:hAnsi="Courier New" w:cs="Courier New"/>
          <w:sz w:val="24"/>
          <w:szCs w:val="24"/>
          <w:lang w:val="en-US"/>
        </w:rPr>
        <w:t>&lt;</w:t>
      </w:r>
      <w:r w:rsidRPr="00E62239">
        <w:rPr>
          <w:rFonts w:ascii="Courier New" w:hAnsi="Courier New" w:cs="Courier New"/>
          <w:sz w:val="24"/>
          <w:szCs w:val="24"/>
          <w:lang w:val="en-US"/>
        </w:rPr>
        <w:t>div</w:t>
      </w:r>
      <w:r w:rsidRPr="00EB7D27">
        <w:rPr>
          <w:rFonts w:ascii="Courier New" w:hAnsi="Courier New" w:cs="Courier New"/>
          <w:sz w:val="24"/>
          <w:szCs w:val="24"/>
          <w:lang w:val="en-US"/>
        </w:rPr>
        <w:t xml:space="preserve"> </w:t>
      </w:r>
      <w:r w:rsidRPr="00E62239">
        <w:rPr>
          <w:rFonts w:ascii="Courier New" w:hAnsi="Courier New" w:cs="Courier New"/>
          <w:sz w:val="24"/>
          <w:szCs w:val="24"/>
          <w:lang w:val="en-US"/>
        </w:rPr>
        <w:t>class</w:t>
      </w:r>
      <w:r w:rsidRPr="00EB7D27">
        <w:rPr>
          <w:rFonts w:ascii="Courier New" w:hAnsi="Courier New" w:cs="Courier New"/>
          <w:sz w:val="24"/>
          <w:szCs w:val="24"/>
          <w:lang w:val="en-US"/>
        </w:rPr>
        <w:t>="</w:t>
      </w:r>
      <w:r w:rsidRPr="00E62239">
        <w:rPr>
          <w:rFonts w:ascii="Courier New" w:hAnsi="Courier New" w:cs="Courier New"/>
          <w:sz w:val="24"/>
          <w:szCs w:val="24"/>
          <w:lang w:val="en-US"/>
        </w:rPr>
        <w:t>home</w:t>
      </w:r>
      <w:r w:rsidRPr="00EB7D27">
        <w:rPr>
          <w:rFonts w:ascii="Courier New" w:hAnsi="Courier New" w:cs="Courier New"/>
          <w:sz w:val="24"/>
          <w:szCs w:val="24"/>
          <w:lang w:val="en-US"/>
        </w:rPr>
        <w:t>-</w:t>
      </w:r>
      <w:r w:rsidRPr="00E62239">
        <w:rPr>
          <w:rFonts w:ascii="Courier New" w:hAnsi="Courier New" w:cs="Courier New"/>
          <w:sz w:val="24"/>
          <w:szCs w:val="24"/>
          <w:lang w:val="en-US"/>
        </w:rPr>
        <w:t>screen</w:t>
      </w:r>
      <w:r w:rsidRPr="00EB7D27">
        <w:rPr>
          <w:rFonts w:ascii="Courier New" w:hAnsi="Courier New" w:cs="Courier New"/>
          <w:sz w:val="24"/>
          <w:szCs w:val="24"/>
          <w:lang w:val="en-US"/>
        </w:rPr>
        <w:t>"&gt;</w:t>
      </w:r>
    </w:p>
    <w:p w14:paraId="657760FE" w14:textId="2C10C81E" w:rsidR="00E62239" w:rsidRPr="00E62239" w:rsidRDefault="00E62239" w:rsidP="00372705">
      <w:pPr>
        <w:spacing w:line="244"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62239">
        <w:rPr>
          <w:rFonts w:ascii="Courier New" w:hAnsi="Courier New" w:cs="Courier New"/>
          <w:sz w:val="24"/>
          <w:szCs w:val="24"/>
          <w:lang w:val="en-US"/>
        </w:rPr>
        <w:t>&lt;div class="</w:t>
      </w:r>
      <w:proofErr w:type="spellStart"/>
      <w:r w:rsidRPr="00E62239">
        <w:rPr>
          <w:rFonts w:ascii="Courier New" w:hAnsi="Courier New" w:cs="Courier New"/>
          <w:sz w:val="24"/>
          <w:szCs w:val="24"/>
          <w:lang w:val="en-US"/>
        </w:rPr>
        <w:t>bgr</w:t>
      </w:r>
      <w:proofErr w:type="spellEnd"/>
      <w:r w:rsidRPr="00E62239">
        <w:rPr>
          <w:rFonts w:ascii="Courier New" w:hAnsi="Courier New" w:cs="Courier New"/>
          <w:sz w:val="24"/>
          <w:szCs w:val="24"/>
          <w:lang w:val="en-US"/>
        </w:rPr>
        <w:t xml:space="preserve">-image </w:t>
      </w:r>
      <w:proofErr w:type="spellStart"/>
      <w:r w:rsidRPr="00E62239">
        <w:rPr>
          <w:rFonts w:ascii="Courier New" w:hAnsi="Courier New" w:cs="Courier New"/>
          <w:sz w:val="24"/>
          <w:szCs w:val="24"/>
          <w:lang w:val="en-US"/>
        </w:rPr>
        <w:t>bgr-paralax</w:t>
      </w:r>
      <w:proofErr w:type="spellEnd"/>
      <w:r w:rsidRPr="00E62239">
        <w:rPr>
          <w:rFonts w:ascii="Courier New" w:hAnsi="Courier New" w:cs="Courier New"/>
          <w:sz w:val="24"/>
          <w:szCs w:val="24"/>
          <w:lang w:val="en-US"/>
        </w:rPr>
        <w:t xml:space="preserve"> home-</w:t>
      </w:r>
      <w:proofErr w:type="spellStart"/>
      <w:r w:rsidRPr="00E62239">
        <w:rPr>
          <w:rFonts w:ascii="Courier New" w:hAnsi="Courier New" w:cs="Courier New"/>
          <w:sz w:val="24"/>
          <w:szCs w:val="24"/>
          <w:lang w:val="en-US"/>
        </w:rPr>
        <w:t>img</w:t>
      </w:r>
      <w:proofErr w:type="spellEnd"/>
      <w:r w:rsidRPr="00E62239">
        <w:rPr>
          <w:rFonts w:ascii="Courier New" w:hAnsi="Courier New" w:cs="Courier New"/>
          <w:sz w:val="24"/>
          <w:szCs w:val="24"/>
          <w:lang w:val="en-US"/>
        </w:rPr>
        <w:t>" &gt;&lt;/div&gt;</w:t>
      </w:r>
    </w:p>
    <w:p w14:paraId="2FD0EB88" w14:textId="77777777" w:rsidR="00E62239" w:rsidRPr="00E62239" w:rsidRDefault="00E62239" w:rsidP="00372705">
      <w:pPr>
        <w:spacing w:line="244" w:lineRule="auto"/>
        <w:ind w:firstLine="0"/>
        <w:rPr>
          <w:rFonts w:ascii="Courier New" w:hAnsi="Courier New" w:cs="Courier New"/>
          <w:sz w:val="24"/>
          <w:szCs w:val="24"/>
          <w:lang w:val="en-US"/>
        </w:rPr>
      </w:pPr>
      <w:r w:rsidRPr="00E62239">
        <w:rPr>
          <w:rFonts w:ascii="Courier New" w:hAnsi="Courier New" w:cs="Courier New"/>
          <w:sz w:val="24"/>
          <w:szCs w:val="24"/>
          <w:lang w:val="en-US"/>
        </w:rPr>
        <w:tab/>
        <w:t>&lt;div class="home-block-wrapper"&gt;</w:t>
      </w:r>
    </w:p>
    <w:p w14:paraId="7CE89286" w14:textId="77777777" w:rsidR="00E62239" w:rsidRPr="00E62239" w:rsidRDefault="00E62239" w:rsidP="00372705">
      <w:pPr>
        <w:spacing w:line="244" w:lineRule="auto"/>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t>&lt;div class="container"&gt;</w:t>
      </w:r>
    </w:p>
    <w:p w14:paraId="014A21E2" w14:textId="77777777" w:rsidR="00E62239" w:rsidRPr="00E62239" w:rsidRDefault="00E62239" w:rsidP="00372705">
      <w:pPr>
        <w:spacing w:line="244" w:lineRule="auto"/>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&lt;div class="about-description"&gt;</w:t>
      </w:r>
    </w:p>
    <w:p w14:paraId="1D9B4179" w14:textId="36F042EB" w:rsidR="00E62239" w:rsidRPr="00E62239" w:rsidRDefault="00E62239" w:rsidP="00372705">
      <w:pPr>
        <w:spacing w:line="244" w:lineRule="auto"/>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D64117">
        <w:rPr>
          <w:rFonts w:ascii="Courier New" w:hAnsi="Courier New" w:cs="Courier New"/>
          <w:sz w:val="24"/>
          <w:szCs w:val="24"/>
          <w:lang w:val="en-US"/>
        </w:rPr>
        <w:t>&lt;</w:t>
      </w:r>
      <w:r w:rsidRPr="00E62239">
        <w:rPr>
          <w:rFonts w:ascii="Courier New" w:hAnsi="Courier New" w:cs="Courier New"/>
          <w:sz w:val="24"/>
          <w:szCs w:val="24"/>
          <w:lang w:val="en-US"/>
        </w:rPr>
        <w:t>p</w:t>
      </w:r>
      <w:r w:rsidRPr="00D64117">
        <w:rPr>
          <w:rFonts w:ascii="Courier New" w:hAnsi="Courier New" w:cs="Courier New"/>
          <w:sz w:val="24"/>
          <w:szCs w:val="24"/>
          <w:lang w:val="en-US"/>
        </w:rPr>
        <w:t xml:space="preserve"> </w:t>
      </w:r>
      <w:r w:rsidRPr="00E62239">
        <w:rPr>
          <w:rFonts w:ascii="Courier New" w:hAnsi="Courier New" w:cs="Courier New"/>
          <w:sz w:val="24"/>
          <w:szCs w:val="24"/>
          <w:lang w:val="en-US"/>
        </w:rPr>
        <w:t>class</w:t>
      </w:r>
      <w:r w:rsidRPr="00D64117">
        <w:rPr>
          <w:rFonts w:ascii="Courier New" w:hAnsi="Courier New" w:cs="Courier New"/>
          <w:sz w:val="24"/>
          <w:szCs w:val="24"/>
          <w:lang w:val="en-US"/>
        </w:rPr>
        <w:t>="</w:t>
      </w:r>
      <w:r w:rsidRPr="00E62239">
        <w:rPr>
          <w:rFonts w:ascii="Courier New" w:hAnsi="Courier New" w:cs="Courier New"/>
          <w:sz w:val="24"/>
          <w:szCs w:val="24"/>
          <w:lang w:val="en-US"/>
        </w:rPr>
        <w:t>about</w:t>
      </w:r>
      <w:r w:rsidRPr="00D64117">
        <w:rPr>
          <w:rFonts w:ascii="Courier New" w:hAnsi="Courier New" w:cs="Courier New"/>
          <w:sz w:val="24"/>
          <w:szCs w:val="24"/>
          <w:lang w:val="en-US"/>
        </w:rPr>
        <w:t>-</w:t>
      </w:r>
      <w:r w:rsidRPr="00E62239">
        <w:rPr>
          <w:rFonts w:ascii="Courier New" w:hAnsi="Courier New" w:cs="Courier New"/>
          <w:sz w:val="24"/>
          <w:szCs w:val="24"/>
          <w:lang w:val="en-US"/>
        </w:rPr>
        <w:t>description</w:t>
      </w:r>
      <w:r w:rsidRPr="00D64117">
        <w:rPr>
          <w:rFonts w:ascii="Courier New" w:hAnsi="Courier New" w:cs="Courier New"/>
          <w:sz w:val="24"/>
          <w:szCs w:val="24"/>
          <w:lang w:val="en-US"/>
        </w:rPr>
        <w:t>-1 "&gt;</w:t>
      </w:r>
      <w:r w:rsidRPr="00EB7D27">
        <w:rPr>
          <w:rFonts w:ascii="Courier New" w:hAnsi="Courier New" w:cs="Courier New"/>
          <w:sz w:val="24"/>
          <w:szCs w:val="24"/>
        </w:rPr>
        <w:t>Курсы</w:t>
      </w:r>
      <w:r w:rsidRPr="00D64117">
        <w:rPr>
          <w:rFonts w:ascii="Courier New" w:hAnsi="Courier New" w:cs="Courier New"/>
          <w:sz w:val="24"/>
          <w:szCs w:val="24"/>
          <w:lang w:val="en-US"/>
        </w:rPr>
        <w:t xml:space="preserve"> </w:t>
      </w:r>
      <w:r w:rsidRPr="00EB7D27">
        <w:rPr>
          <w:rFonts w:ascii="Courier New" w:hAnsi="Courier New" w:cs="Courier New"/>
          <w:sz w:val="24"/>
          <w:szCs w:val="24"/>
        </w:rPr>
        <w:t>визажа</w:t>
      </w:r>
      <w:r w:rsidR="000A6ABD" w:rsidRPr="00D64117">
        <w:rPr>
          <w:rFonts w:ascii="Courier New" w:hAnsi="Courier New" w:cs="Courier New"/>
          <w:sz w:val="24"/>
          <w:szCs w:val="24"/>
          <w:lang w:val="en-US"/>
        </w:rPr>
        <w:t xml:space="preserve"> </w:t>
      </w:r>
      <w:r w:rsidR="000A6ABD">
        <w:rPr>
          <w:rFonts w:ascii="Courier New" w:hAnsi="Courier New" w:cs="Courier New"/>
          <w:sz w:val="24"/>
          <w:szCs w:val="24"/>
        </w:rPr>
        <w:t>для</w:t>
      </w:r>
      <w:r w:rsidR="000A6ABD" w:rsidRPr="00D64117">
        <w:rPr>
          <w:rFonts w:ascii="Courier New" w:hAnsi="Courier New" w:cs="Courier New"/>
          <w:sz w:val="24"/>
          <w:szCs w:val="24"/>
          <w:lang w:val="en-US"/>
        </w:rPr>
        <w:t> </w:t>
      </w:r>
      <w:r w:rsidRPr="00EB7D27">
        <w:rPr>
          <w:rFonts w:ascii="Courier New" w:hAnsi="Courier New" w:cs="Courier New"/>
          <w:sz w:val="24"/>
          <w:szCs w:val="24"/>
        </w:rPr>
        <w:t>новичков</w:t>
      </w:r>
      <w:r w:rsidR="00A1324C">
        <w:rPr>
          <w:rFonts w:ascii="Courier New" w:hAnsi="Courier New" w:cs="Courier New"/>
          <w:sz w:val="24"/>
          <w:szCs w:val="24"/>
          <w:lang w:val="en-US"/>
        </w:rPr>
        <w:t xml:space="preserve"> и </w:t>
      </w:r>
      <w:r w:rsidRPr="00EB7D27">
        <w:rPr>
          <w:rFonts w:ascii="Courier New" w:hAnsi="Courier New" w:cs="Courier New"/>
          <w:sz w:val="24"/>
          <w:szCs w:val="24"/>
        </w:rPr>
        <w:t>продвинутых</w:t>
      </w:r>
      <w:r w:rsidRPr="00E62239">
        <w:rPr>
          <w:rFonts w:ascii="Courier New" w:hAnsi="Courier New" w:cs="Courier New"/>
          <w:sz w:val="24"/>
          <w:szCs w:val="24"/>
          <w:lang w:val="en-US"/>
        </w:rPr>
        <w:t>&lt;/p&gt;</w:t>
      </w:r>
    </w:p>
    <w:p w14:paraId="682B8443" w14:textId="77777777" w:rsidR="00E62239" w:rsidRPr="00E62239" w:rsidRDefault="00E62239" w:rsidP="00372705">
      <w:pPr>
        <w:spacing w:line="244" w:lineRule="auto"/>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&lt;p class="about-description-2"&gt;</w:t>
      </w:r>
    </w:p>
    <w:p w14:paraId="3DBF9E24" w14:textId="7F00A2AA" w:rsidR="00E62239" w:rsidRPr="00E62239" w:rsidRDefault="00E62239" w:rsidP="000579BE">
      <w:pPr>
        <w:ind w:firstLine="0"/>
        <w:rPr>
          <w:rFonts w:ascii="Courier New" w:hAnsi="Courier New" w:cs="Courier New"/>
          <w:sz w:val="24"/>
          <w:szCs w:val="24"/>
          <w:lang w:val="en-US"/>
        </w:rPr>
      </w:pPr>
      <w:proofErr w:type="spellStart"/>
      <w:r w:rsidRPr="00E62239">
        <w:rPr>
          <w:rFonts w:ascii="Courier New" w:hAnsi="Courier New" w:cs="Courier New"/>
          <w:sz w:val="24"/>
          <w:szCs w:val="24"/>
          <w:lang w:val="en-US"/>
        </w:rPr>
        <w:t>школа</w:t>
      </w:r>
      <w:proofErr w:type="spellEnd"/>
      <w:r w:rsidRPr="00E62239">
        <w:rPr>
          <w:rFonts w:ascii="Courier New" w:hAnsi="Courier New" w:cs="Courier New"/>
          <w:sz w:val="24"/>
          <w:szCs w:val="24"/>
          <w:lang w:val="en-US"/>
        </w:rPr>
        <w:t xml:space="preserve"> </w:t>
      </w:r>
      <w:proofErr w:type="spellStart"/>
      <w:r w:rsidRPr="00E62239">
        <w:rPr>
          <w:rFonts w:ascii="Courier New" w:hAnsi="Courier New" w:cs="Courier New"/>
          <w:sz w:val="24"/>
          <w:szCs w:val="24"/>
          <w:lang w:val="en-US"/>
        </w:rPr>
        <w:t>визажа</w:t>
      </w:r>
      <w:proofErr w:type="spellEnd"/>
      <w:r w:rsidRPr="00E62239">
        <w:rPr>
          <w:rFonts w:ascii="Courier New" w:hAnsi="Courier New" w:cs="Courier New"/>
          <w:sz w:val="24"/>
          <w:szCs w:val="24"/>
          <w:lang w:val="en-US"/>
        </w:rPr>
        <w:t>&lt;/p&gt;</w:t>
      </w:r>
      <w:r w:rsidRPr="00E62239">
        <w:rPr>
          <w:rFonts w:ascii="Courier New" w:hAnsi="Courier New" w:cs="Courier New"/>
          <w:sz w:val="24"/>
          <w:szCs w:val="24"/>
          <w:lang w:val="en-US"/>
        </w:rPr>
        <w:tab/>
        <w:t>&lt;/div&gt;</w:t>
      </w:r>
    </w:p>
    <w:p w14:paraId="7B229D7F" w14:textId="77777777" w:rsidR="00E62239" w:rsidRPr="00E62239" w:rsidRDefault="00E62239" w:rsidP="000579BE">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&lt;div class="home-</w:t>
      </w:r>
      <w:proofErr w:type="spellStart"/>
      <w:r w:rsidRPr="00E62239">
        <w:rPr>
          <w:rFonts w:ascii="Courier New" w:hAnsi="Courier New" w:cs="Courier New"/>
          <w:sz w:val="24"/>
          <w:szCs w:val="24"/>
          <w:lang w:val="en-US"/>
        </w:rPr>
        <w:t>btn</w:t>
      </w:r>
      <w:proofErr w:type="spellEnd"/>
      <w:r w:rsidRPr="00E62239">
        <w:rPr>
          <w:rFonts w:ascii="Courier New" w:hAnsi="Courier New" w:cs="Courier New"/>
          <w:sz w:val="24"/>
          <w:szCs w:val="24"/>
          <w:lang w:val="en-US"/>
        </w:rPr>
        <w:t>-wrapper"&gt;</w:t>
      </w:r>
    </w:p>
    <w:p w14:paraId="225F7357" w14:textId="77777777" w:rsidR="00E04502" w:rsidRDefault="00E62239" w:rsidP="004C04DC">
      <w:pPr>
        <w:spacing w:line="238" w:lineRule="auto"/>
        <w:ind w:firstLine="0"/>
        <w:rPr>
          <w:rFonts w:ascii="Courier New" w:hAnsi="Courier New" w:cs="Courier New"/>
          <w:sz w:val="24"/>
          <w:szCs w:val="24"/>
          <w:lang w:val="en-US"/>
        </w:rPr>
      </w:pPr>
      <w:r w:rsidRPr="00E62239">
        <w:rPr>
          <w:rFonts w:ascii="Courier New" w:hAnsi="Courier New" w:cs="Courier New"/>
          <w:sz w:val="24"/>
          <w:szCs w:val="24"/>
          <w:lang w:val="en-US"/>
        </w:rPr>
        <w:lastRenderedPageBreak/>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&lt;a class="</w:t>
      </w:r>
      <w:proofErr w:type="spellStart"/>
      <w:r w:rsidRPr="00E62239">
        <w:rPr>
          <w:rFonts w:ascii="Courier New" w:hAnsi="Courier New" w:cs="Courier New"/>
          <w:sz w:val="24"/>
          <w:szCs w:val="24"/>
          <w:lang w:val="en-US"/>
        </w:rPr>
        <w:t>btn</w:t>
      </w:r>
      <w:proofErr w:type="spellEnd"/>
      <w:r w:rsidRPr="00E62239">
        <w:rPr>
          <w:rFonts w:ascii="Courier New" w:hAnsi="Courier New" w:cs="Courier New"/>
          <w:sz w:val="24"/>
          <w:szCs w:val="24"/>
          <w:lang w:val="en-US"/>
        </w:rPr>
        <w:t xml:space="preserve">" </w:t>
      </w:r>
      <w:proofErr w:type="spellStart"/>
      <w:r w:rsidRPr="00E62239">
        <w:rPr>
          <w:rFonts w:ascii="Courier New" w:hAnsi="Courier New" w:cs="Courier New"/>
          <w:sz w:val="24"/>
          <w:szCs w:val="24"/>
          <w:lang w:val="en-US"/>
        </w:rPr>
        <w:t>href</w:t>
      </w:r>
      <w:proofErr w:type="spellEnd"/>
      <w:r w:rsidRPr="00E62239">
        <w:rPr>
          <w:rFonts w:ascii="Courier New" w:hAnsi="Courier New" w:cs="Courier New"/>
          <w:sz w:val="24"/>
          <w:szCs w:val="24"/>
          <w:lang w:val="en-US"/>
        </w:rPr>
        <w:t>="courses.html"&gt;</w:t>
      </w:r>
    </w:p>
    <w:p w14:paraId="07D481F6" w14:textId="77777777" w:rsidR="00DB227E" w:rsidRPr="009C475A" w:rsidRDefault="00E62239" w:rsidP="004C04DC">
      <w:pPr>
        <w:spacing w:line="238" w:lineRule="auto"/>
        <w:ind w:left="2124" w:firstLine="708"/>
        <w:rPr>
          <w:rFonts w:ascii="Courier New" w:hAnsi="Courier New" w:cs="Courier New"/>
          <w:sz w:val="24"/>
          <w:szCs w:val="24"/>
        </w:rPr>
      </w:pPr>
      <w:r w:rsidRPr="009C475A">
        <w:rPr>
          <w:rFonts w:ascii="Courier New" w:hAnsi="Courier New" w:cs="Courier New"/>
          <w:sz w:val="24"/>
          <w:szCs w:val="24"/>
        </w:rPr>
        <w:t>&lt;</w:t>
      </w:r>
      <w:r w:rsidRPr="00E62239">
        <w:rPr>
          <w:rFonts w:ascii="Courier New" w:hAnsi="Courier New" w:cs="Courier New"/>
          <w:sz w:val="24"/>
          <w:szCs w:val="24"/>
          <w:lang w:val="en-US"/>
        </w:rPr>
        <w:t>p</w:t>
      </w:r>
      <w:r w:rsidRPr="009C475A">
        <w:rPr>
          <w:rFonts w:ascii="Courier New" w:hAnsi="Courier New" w:cs="Courier New"/>
          <w:sz w:val="24"/>
          <w:szCs w:val="24"/>
        </w:rPr>
        <w:t>&gt;</w:t>
      </w:r>
      <w:r w:rsidRPr="00EB7D27">
        <w:rPr>
          <w:rFonts w:ascii="Courier New" w:hAnsi="Courier New" w:cs="Courier New"/>
          <w:sz w:val="24"/>
          <w:szCs w:val="24"/>
        </w:rPr>
        <w:t>Записаться</w:t>
      </w:r>
      <w:r w:rsidR="000A6ABD" w:rsidRPr="009C475A">
        <w:rPr>
          <w:rFonts w:ascii="Courier New" w:hAnsi="Courier New" w:cs="Courier New"/>
          <w:sz w:val="24"/>
          <w:szCs w:val="24"/>
        </w:rPr>
        <w:t xml:space="preserve"> </w:t>
      </w:r>
      <w:r w:rsidR="000A6ABD">
        <w:rPr>
          <w:rFonts w:ascii="Courier New" w:hAnsi="Courier New" w:cs="Courier New"/>
          <w:sz w:val="24"/>
          <w:szCs w:val="24"/>
        </w:rPr>
        <w:t>на</w:t>
      </w:r>
      <w:r w:rsidR="000A6ABD" w:rsidRPr="0099436F">
        <w:rPr>
          <w:rFonts w:ascii="Courier New" w:hAnsi="Courier New" w:cs="Courier New"/>
          <w:sz w:val="24"/>
          <w:szCs w:val="24"/>
          <w:lang w:val="en-US"/>
        </w:rPr>
        <w:t> </w:t>
      </w:r>
      <w:r w:rsidRPr="00EB7D27">
        <w:rPr>
          <w:rFonts w:ascii="Courier New" w:hAnsi="Courier New" w:cs="Courier New"/>
          <w:sz w:val="24"/>
          <w:szCs w:val="24"/>
        </w:rPr>
        <w:t>курс</w:t>
      </w:r>
      <w:r w:rsidRPr="009C475A">
        <w:rPr>
          <w:rFonts w:ascii="Courier New" w:hAnsi="Courier New" w:cs="Courier New"/>
          <w:sz w:val="24"/>
          <w:szCs w:val="24"/>
        </w:rPr>
        <w:t>&lt;/</w:t>
      </w:r>
      <w:r w:rsidRPr="00E62239">
        <w:rPr>
          <w:rFonts w:ascii="Courier New" w:hAnsi="Courier New" w:cs="Courier New"/>
          <w:sz w:val="24"/>
          <w:szCs w:val="24"/>
          <w:lang w:val="en-US"/>
        </w:rPr>
        <w:t>p</w:t>
      </w:r>
      <w:r w:rsidRPr="009C475A">
        <w:rPr>
          <w:rFonts w:ascii="Courier New" w:hAnsi="Courier New" w:cs="Courier New"/>
          <w:sz w:val="24"/>
          <w:szCs w:val="24"/>
        </w:rPr>
        <w:t>&gt;</w:t>
      </w:r>
    </w:p>
    <w:p w14:paraId="7F465BD2" w14:textId="77777777" w:rsidR="009C475A" w:rsidRDefault="00E62239" w:rsidP="004C04DC">
      <w:pPr>
        <w:spacing w:line="238" w:lineRule="auto"/>
        <w:ind w:left="2124" w:firstLine="708"/>
        <w:rPr>
          <w:rFonts w:ascii="Courier New" w:hAnsi="Courier New" w:cs="Courier New"/>
          <w:sz w:val="24"/>
          <w:szCs w:val="24"/>
          <w:lang w:val="en-US"/>
        </w:rPr>
      </w:pPr>
      <w:r w:rsidRPr="00E62239">
        <w:rPr>
          <w:rFonts w:ascii="Courier New" w:hAnsi="Courier New" w:cs="Courier New"/>
          <w:sz w:val="24"/>
          <w:szCs w:val="24"/>
          <w:lang w:val="en-US"/>
        </w:rPr>
        <w:t>&lt;</w:t>
      </w:r>
      <w:proofErr w:type="spellStart"/>
      <w:r w:rsidRPr="00E62239">
        <w:rPr>
          <w:rFonts w:ascii="Courier New" w:hAnsi="Courier New" w:cs="Courier New"/>
          <w:sz w:val="24"/>
          <w:szCs w:val="24"/>
          <w:lang w:val="en-US"/>
        </w:rPr>
        <w:t>img</w:t>
      </w:r>
      <w:proofErr w:type="spellEnd"/>
      <w:r w:rsidRPr="00E62239">
        <w:rPr>
          <w:rFonts w:ascii="Courier New" w:hAnsi="Courier New" w:cs="Courier New"/>
          <w:sz w:val="24"/>
          <w:szCs w:val="24"/>
          <w:lang w:val="en-US"/>
        </w:rPr>
        <w:t xml:space="preserve"> </w:t>
      </w:r>
      <w:proofErr w:type="spellStart"/>
      <w:r w:rsidRPr="00E62239">
        <w:rPr>
          <w:rFonts w:ascii="Courier New" w:hAnsi="Courier New" w:cs="Courier New"/>
          <w:sz w:val="24"/>
          <w:szCs w:val="24"/>
          <w:lang w:val="en-US"/>
        </w:rPr>
        <w:t>src</w:t>
      </w:r>
      <w:proofErr w:type="spellEnd"/>
      <w:r w:rsidRPr="00E62239">
        <w:rPr>
          <w:rFonts w:ascii="Courier New" w:hAnsi="Courier New" w:cs="Courier New"/>
          <w:sz w:val="24"/>
          <w:szCs w:val="24"/>
          <w:lang w:val="en-US"/>
        </w:rPr>
        <w:t>="images/arrow.png" class="arrow"&gt;</w:t>
      </w:r>
    </w:p>
    <w:p w14:paraId="10ED7FCA" w14:textId="03FF96BC" w:rsidR="00E62239" w:rsidRPr="004B1E78" w:rsidRDefault="00E62239" w:rsidP="004C04DC">
      <w:pPr>
        <w:spacing w:line="238" w:lineRule="auto"/>
        <w:ind w:left="1415"/>
        <w:rPr>
          <w:rFonts w:ascii="Courier New" w:hAnsi="Courier New" w:cs="Courier New"/>
          <w:sz w:val="24"/>
          <w:szCs w:val="24"/>
          <w:lang w:val="en-US"/>
        </w:rPr>
      </w:pPr>
      <w:r w:rsidRPr="004B1E78">
        <w:rPr>
          <w:rFonts w:ascii="Courier New" w:hAnsi="Courier New" w:cs="Courier New"/>
          <w:sz w:val="24"/>
          <w:szCs w:val="24"/>
          <w:lang w:val="en-US"/>
        </w:rPr>
        <w:t>&lt;/</w:t>
      </w:r>
      <w:r w:rsidRPr="00E62239">
        <w:rPr>
          <w:rFonts w:ascii="Courier New" w:hAnsi="Courier New" w:cs="Courier New"/>
          <w:sz w:val="24"/>
          <w:szCs w:val="24"/>
          <w:lang w:val="en-US"/>
        </w:rPr>
        <w:t>a</w:t>
      </w:r>
      <w:r w:rsidRPr="004B1E78">
        <w:rPr>
          <w:rFonts w:ascii="Courier New" w:hAnsi="Courier New" w:cs="Courier New"/>
          <w:sz w:val="24"/>
          <w:szCs w:val="24"/>
          <w:lang w:val="en-US"/>
        </w:rPr>
        <w:t>&gt;</w:t>
      </w:r>
    </w:p>
    <w:p w14:paraId="036DB17A" w14:textId="1062D1BA" w:rsidR="00E62239" w:rsidRPr="004B1E78" w:rsidRDefault="00E62239" w:rsidP="004C04DC">
      <w:pPr>
        <w:spacing w:line="238" w:lineRule="auto"/>
        <w:ind w:firstLine="0"/>
        <w:rPr>
          <w:rFonts w:ascii="Courier New" w:hAnsi="Courier New" w:cs="Courier New"/>
          <w:sz w:val="24"/>
          <w:szCs w:val="24"/>
          <w:lang w:val="en-US"/>
        </w:rPr>
      </w:pPr>
      <w:r w:rsidRPr="004B1E78">
        <w:rPr>
          <w:rFonts w:ascii="Courier New" w:hAnsi="Courier New" w:cs="Courier New"/>
          <w:sz w:val="24"/>
          <w:szCs w:val="24"/>
          <w:lang w:val="en-US"/>
        </w:rPr>
        <w:t>&lt;/</w:t>
      </w:r>
      <w:r w:rsidRPr="00E62239">
        <w:rPr>
          <w:rFonts w:ascii="Courier New" w:hAnsi="Courier New" w:cs="Courier New"/>
          <w:sz w:val="24"/>
          <w:szCs w:val="24"/>
          <w:lang w:val="en-US"/>
        </w:rPr>
        <w:t>div</w:t>
      </w:r>
      <w:r w:rsidRPr="004B1E78">
        <w:rPr>
          <w:rFonts w:ascii="Courier New" w:hAnsi="Courier New" w:cs="Courier New"/>
          <w:sz w:val="24"/>
          <w:szCs w:val="24"/>
          <w:lang w:val="en-US"/>
        </w:rPr>
        <w:t>&gt;&lt;/</w:t>
      </w:r>
      <w:r w:rsidRPr="00E62239">
        <w:rPr>
          <w:rFonts w:ascii="Courier New" w:hAnsi="Courier New" w:cs="Courier New"/>
          <w:sz w:val="24"/>
          <w:szCs w:val="24"/>
          <w:lang w:val="en-US"/>
        </w:rPr>
        <w:t>div</w:t>
      </w:r>
      <w:r w:rsidRPr="004B1E78">
        <w:rPr>
          <w:rFonts w:ascii="Courier New" w:hAnsi="Courier New" w:cs="Courier New"/>
          <w:sz w:val="24"/>
          <w:szCs w:val="24"/>
          <w:lang w:val="en-US"/>
        </w:rPr>
        <w:t>&gt;&lt;/</w:t>
      </w:r>
      <w:r w:rsidRPr="00E62239">
        <w:rPr>
          <w:rFonts w:ascii="Courier New" w:hAnsi="Courier New" w:cs="Courier New"/>
          <w:sz w:val="24"/>
          <w:szCs w:val="24"/>
          <w:lang w:val="en-US"/>
        </w:rPr>
        <w:t>div</w:t>
      </w:r>
      <w:r w:rsidRPr="004B1E78">
        <w:rPr>
          <w:rFonts w:ascii="Courier New" w:hAnsi="Courier New" w:cs="Courier New"/>
          <w:sz w:val="24"/>
          <w:szCs w:val="24"/>
          <w:lang w:val="en-US"/>
        </w:rPr>
        <w:t>&gt;&lt;/</w:t>
      </w:r>
      <w:r w:rsidRPr="00E62239">
        <w:rPr>
          <w:rFonts w:ascii="Courier New" w:hAnsi="Courier New" w:cs="Courier New"/>
          <w:sz w:val="24"/>
          <w:szCs w:val="24"/>
          <w:lang w:val="en-US"/>
        </w:rPr>
        <w:t>div</w:t>
      </w:r>
      <w:r w:rsidRPr="004B1E78">
        <w:rPr>
          <w:rFonts w:ascii="Courier New" w:hAnsi="Courier New" w:cs="Courier New"/>
          <w:sz w:val="24"/>
          <w:szCs w:val="24"/>
          <w:lang w:val="en-US"/>
        </w:rPr>
        <w:t>&gt;</w:t>
      </w:r>
    </w:p>
    <w:p w14:paraId="55F67F91" w14:textId="7208B35B" w:rsidR="00F97C0D" w:rsidRPr="00F97C0D" w:rsidRDefault="00F97C0D" w:rsidP="004C04DC">
      <w:pPr>
        <w:spacing w:before="280" w:after="280" w:line="238" w:lineRule="auto"/>
        <w:ind w:firstLine="0"/>
        <w:jc w:val="center"/>
        <w:rPr>
          <w:bCs/>
          <w:szCs w:val="28"/>
        </w:rPr>
      </w:pPr>
      <w:r>
        <w:rPr>
          <w:bCs/>
          <w:szCs w:val="28"/>
        </w:rPr>
        <w:t>Листинг</w:t>
      </w:r>
      <w:r w:rsidRPr="00F97C0D">
        <w:rPr>
          <w:bCs/>
          <w:szCs w:val="28"/>
        </w:rPr>
        <w:t xml:space="preserve"> 4.</w:t>
      </w:r>
      <w:r w:rsidR="001119F9">
        <w:rPr>
          <w:bCs/>
          <w:szCs w:val="28"/>
        </w:rPr>
        <w:t>7</w:t>
      </w:r>
      <w:r w:rsidR="0010433D">
        <w:rPr>
          <w:bCs/>
          <w:szCs w:val="28"/>
        </w:rPr>
        <w:t xml:space="preserve"> – </w:t>
      </w:r>
      <w:r>
        <w:rPr>
          <w:bCs/>
          <w:szCs w:val="28"/>
        </w:rPr>
        <w:t>Разметка главного экрана</w:t>
      </w:r>
    </w:p>
    <w:p w14:paraId="6A86C95F" w14:textId="54D9EBA6" w:rsidR="00F97C0D" w:rsidRPr="00921280" w:rsidRDefault="00921280" w:rsidP="004C04DC">
      <w:pPr>
        <w:spacing w:line="238" w:lineRule="auto"/>
        <w:rPr>
          <w:spacing w:val="-2"/>
        </w:rPr>
      </w:pPr>
      <w:r w:rsidRPr="00C821B7">
        <w:rPr>
          <w:spacing w:val="-2"/>
        </w:rPr>
        <w:t>Когда пользователь прокручивает страницу, блок главного экрана прокручивается с обычной скоростью, в то время как изображение главного экрана прокручивается медленнее. Это создает эффект параллакса, при котором фон движется с</w:t>
      </w:r>
      <w:r>
        <w:rPr>
          <w:spacing w:val="-2"/>
        </w:rPr>
        <w:t> </w:t>
      </w:r>
      <w:r w:rsidRPr="00C821B7">
        <w:rPr>
          <w:spacing w:val="-2"/>
        </w:rPr>
        <w:t>другой скоростью, чем передний план, создавая иллюзию глубины и движения.</w:t>
      </w:r>
      <w:r>
        <w:rPr>
          <w:spacing w:val="-2"/>
        </w:rPr>
        <w:t xml:space="preserve"> </w:t>
      </w:r>
      <w:r w:rsidR="00F97C0D">
        <w:t>Для</w:t>
      </w:r>
      <w:r w:rsidR="00257918">
        <w:t> </w:t>
      </w:r>
      <w:r w:rsidR="00F97C0D">
        <w:t>реализации параллакс-эффекта</w:t>
      </w:r>
      <w:r w:rsidR="000A6ABD">
        <w:t xml:space="preserve"> для </w:t>
      </w:r>
      <w:r w:rsidR="00844DB3">
        <w:t xml:space="preserve">классов </w:t>
      </w:r>
      <w:r w:rsidR="00F97C0D">
        <w:t xml:space="preserve">блока </w:t>
      </w:r>
      <w:r w:rsidR="00844DB3">
        <w:t>главного экрана</w:t>
      </w:r>
      <w:r w:rsidR="00A1324C">
        <w:t xml:space="preserve"> и </w:t>
      </w:r>
      <w:r w:rsidR="00844DB3">
        <w:t xml:space="preserve">изображения </w:t>
      </w:r>
      <w:r w:rsidR="00F97C0D">
        <w:t xml:space="preserve">были </w:t>
      </w:r>
      <w:r w:rsidR="00844DB3">
        <w:t>добавлены свойства, представленные</w:t>
      </w:r>
      <w:r w:rsidR="000A6ABD">
        <w:t xml:space="preserve"> в </w:t>
      </w:r>
      <w:r w:rsidR="00844DB3">
        <w:t>листинге 4.</w:t>
      </w:r>
      <w:r w:rsidR="001119F9">
        <w:t>8</w:t>
      </w:r>
      <w:r w:rsidR="00844DB3">
        <w:t>.</w:t>
      </w:r>
    </w:p>
    <w:p w14:paraId="7DE27C30" w14:textId="77777777" w:rsidR="00E62239" w:rsidRPr="00844DB3" w:rsidRDefault="00E62239" w:rsidP="004C04DC">
      <w:pPr>
        <w:spacing w:before="300" w:line="238" w:lineRule="auto"/>
        <w:ind w:firstLine="0"/>
        <w:rPr>
          <w:rFonts w:ascii="Courier New" w:hAnsi="Courier New" w:cs="Courier New"/>
          <w:sz w:val="24"/>
          <w:szCs w:val="24"/>
          <w:lang w:val="en-US"/>
        </w:rPr>
      </w:pPr>
      <w:proofErr w:type="gramStart"/>
      <w:r w:rsidRPr="00844DB3">
        <w:rPr>
          <w:rFonts w:ascii="Courier New" w:hAnsi="Courier New" w:cs="Courier New"/>
          <w:sz w:val="24"/>
          <w:szCs w:val="24"/>
          <w:lang w:val="en-US"/>
        </w:rPr>
        <w:t>.</w:t>
      </w:r>
      <w:r w:rsidRPr="00E62239">
        <w:rPr>
          <w:rFonts w:ascii="Courier New" w:hAnsi="Courier New" w:cs="Courier New"/>
          <w:sz w:val="24"/>
          <w:szCs w:val="24"/>
          <w:lang w:val="en-US"/>
        </w:rPr>
        <w:t>home</w:t>
      </w:r>
      <w:proofErr w:type="gramEnd"/>
      <w:r w:rsidRPr="00844DB3">
        <w:rPr>
          <w:rFonts w:ascii="Courier New" w:hAnsi="Courier New" w:cs="Courier New"/>
          <w:sz w:val="24"/>
          <w:szCs w:val="24"/>
          <w:lang w:val="en-US"/>
        </w:rPr>
        <w:t>-</w:t>
      </w:r>
      <w:r w:rsidRPr="00E62239">
        <w:rPr>
          <w:rFonts w:ascii="Courier New" w:hAnsi="Courier New" w:cs="Courier New"/>
          <w:sz w:val="24"/>
          <w:szCs w:val="24"/>
          <w:lang w:val="en-US"/>
        </w:rPr>
        <w:t>screen</w:t>
      </w:r>
      <w:r w:rsidRPr="00844DB3">
        <w:rPr>
          <w:rFonts w:ascii="Courier New" w:hAnsi="Courier New" w:cs="Courier New"/>
          <w:sz w:val="24"/>
          <w:szCs w:val="24"/>
          <w:lang w:val="en-US"/>
        </w:rPr>
        <w:t xml:space="preserve"> {</w:t>
      </w:r>
    </w:p>
    <w:p w14:paraId="74C33ED6" w14:textId="67F654FF" w:rsidR="00E62239" w:rsidRPr="00E62239" w:rsidRDefault="00F97C0D" w:rsidP="004C04DC">
      <w:pPr>
        <w:spacing w:line="238" w:lineRule="auto"/>
        <w:ind w:firstLine="0"/>
        <w:rPr>
          <w:rFonts w:ascii="Courier New" w:hAnsi="Courier New" w:cs="Courier New"/>
          <w:sz w:val="24"/>
          <w:szCs w:val="24"/>
          <w:lang w:val="en-US"/>
        </w:rPr>
      </w:pPr>
      <w:r w:rsidRPr="00844DB3">
        <w:rPr>
          <w:rFonts w:ascii="Courier New" w:hAnsi="Courier New" w:cs="Courier New"/>
          <w:sz w:val="24"/>
          <w:szCs w:val="24"/>
          <w:lang w:val="en-US"/>
        </w:rPr>
        <w:t xml:space="preserve">    </w:t>
      </w:r>
      <w:r w:rsidR="00E62239" w:rsidRPr="00E62239">
        <w:rPr>
          <w:rFonts w:ascii="Courier New" w:hAnsi="Courier New" w:cs="Courier New"/>
          <w:sz w:val="24"/>
          <w:szCs w:val="24"/>
          <w:lang w:val="en-US"/>
        </w:rPr>
        <w:t>position: relative;</w:t>
      </w:r>
    </w:p>
    <w:p w14:paraId="3D6784D6" w14:textId="06D49A22" w:rsidR="00E62239" w:rsidRDefault="00E62239" w:rsidP="004C04DC">
      <w:pPr>
        <w:spacing w:line="238" w:lineRule="auto"/>
        <w:ind w:firstLine="0"/>
        <w:rPr>
          <w:rFonts w:ascii="Courier New" w:hAnsi="Courier New" w:cs="Courier New"/>
          <w:sz w:val="24"/>
          <w:szCs w:val="24"/>
          <w:lang w:val="en-US"/>
        </w:rPr>
      </w:pPr>
      <w:r w:rsidRPr="00E62239">
        <w:rPr>
          <w:rFonts w:ascii="Courier New" w:hAnsi="Courier New" w:cs="Courier New"/>
          <w:sz w:val="24"/>
          <w:szCs w:val="24"/>
          <w:lang w:val="en-US"/>
        </w:rPr>
        <w:t xml:space="preserve">    height: 90vh;</w:t>
      </w:r>
    </w:p>
    <w:p w14:paraId="2DAA822E" w14:textId="61187583" w:rsidR="00E744B0" w:rsidRPr="00E744B0" w:rsidRDefault="00E744B0" w:rsidP="004C04DC">
      <w:pPr>
        <w:spacing w:line="238" w:lineRule="auto"/>
        <w:ind w:firstLine="0"/>
        <w:rPr>
          <w:rFonts w:ascii="Courier New" w:hAnsi="Courier New" w:cs="Courier New"/>
          <w:sz w:val="24"/>
          <w:szCs w:val="24"/>
          <w:lang w:val="en-US"/>
        </w:rPr>
      </w:pPr>
      <w:r w:rsidRPr="0031515F">
        <w:rPr>
          <w:rFonts w:ascii="Courier New" w:hAnsi="Courier New" w:cs="Courier New"/>
          <w:sz w:val="24"/>
          <w:szCs w:val="24"/>
          <w:lang w:val="en-US"/>
        </w:rPr>
        <w:t xml:space="preserve">    </w:t>
      </w:r>
      <w:r w:rsidRPr="00E744B0">
        <w:rPr>
          <w:rFonts w:ascii="Courier New" w:hAnsi="Courier New" w:cs="Courier New"/>
          <w:sz w:val="24"/>
          <w:szCs w:val="24"/>
          <w:lang w:val="en-US"/>
        </w:rPr>
        <w:t>padding-top: 0px;</w:t>
      </w:r>
    </w:p>
    <w:p w14:paraId="5395B347" w14:textId="6EDC60E3" w:rsidR="00E62239" w:rsidRPr="00E62239" w:rsidRDefault="00E744B0" w:rsidP="004C04DC">
      <w:pPr>
        <w:spacing w:line="238" w:lineRule="auto"/>
        <w:ind w:firstLine="0"/>
        <w:rPr>
          <w:rFonts w:ascii="Courier New" w:hAnsi="Courier New" w:cs="Courier New"/>
          <w:sz w:val="24"/>
          <w:szCs w:val="24"/>
          <w:lang w:val="en-US"/>
        </w:rPr>
      </w:pPr>
      <w:r w:rsidRPr="00E744B0">
        <w:rPr>
          <w:rFonts w:ascii="Courier New" w:hAnsi="Courier New" w:cs="Courier New"/>
          <w:sz w:val="24"/>
          <w:szCs w:val="24"/>
          <w:lang w:val="en-US"/>
        </w:rPr>
        <w:t xml:space="preserve">    padding-bottom: 0px;</w:t>
      </w:r>
      <w:r w:rsidR="00E62239" w:rsidRPr="00E62239">
        <w:rPr>
          <w:rFonts w:ascii="Courier New" w:hAnsi="Courier New" w:cs="Courier New"/>
          <w:sz w:val="24"/>
          <w:szCs w:val="24"/>
          <w:lang w:val="en-US"/>
        </w:rPr>
        <w:t>}</w:t>
      </w:r>
    </w:p>
    <w:p w14:paraId="310B98B7" w14:textId="77777777" w:rsidR="00E62239" w:rsidRPr="00E62239" w:rsidRDefault="00E62239" w:rsidP="004C04DC">
      <w:pPr>
        <w:spacing w:line="238" w:lineRule="auto"/>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w:t>
      </w:r>
      <w:proofErr w:type="spellStart"/>
      <w:r w:rsidRPr="00E62239">
        <w:rPr>
          <w:rFonts w:ascii="Courier New" w:hAnsi="Courier New" w:cs="Courier New"/>
          <w:sz w:val="24"/>
          <w:szCs w:val="24"/>
          <w:lang w:val="en-US"/>
        </w:rPr>
        <w:t>bgr</w:t>
      </w:r>
      <w:proofErr w:type="spellEnd"/>
      <w:proofErr w:type="gramEnd"/>
      <w:r w:rsidRPr="00E62239">
        <w:rPr>
          <w:rFonts w:ascii="Courier New" w:hAnsi="Courier New" w:cs="Courier New"/>
          <w:sz w:val="24"/>
          <w:szCs w:val="24"/>
          <w:lang w:val="en-US"/>
        </w:rPr>
        <w:t>-image {</w:t>
      </w:r>
    </w:p>
    <w:p w14:paraId="24EE69DE" w14:textId="77777777" w:rsidR="00E62239" w:rsidRPr="00E62239" w:rsidRDefault="00E62239" w:rsidP="004C04DC">
      <w:pPr>
        <w:spacing w:line="238" w:lineRule="auto"/>
        <w:ind w:firstLine="0"/>
        <w:rPr>
          <w:rFonts w:ascii="Courier New" w:hAnsi="Courier New" w:cs="Courier New"/>
          <w:sz w:val="24"/>
          <w:szCs w:val="24"/>
          <w:lang w:val="en-US"/>
        </w:rPr>
      </w:pPr>
      <w:r w:rsidRPr="00E62239">
        <w:rPr>
          <w:rFonts w:ascii="Courier New" w:hAnsi="Courier New" w:cs="Courier New"/>
          <w:sz w:val="24"/>
          <w:szCs w:val="24"/>
          <w:lang w:val="en-US"/>
        </w:rPr>
        <w:tab/>
        <w:t>position: absolute;</w:t>
      </w:r>
    </w:p>
    <w:p w14:paraId="286F591B" w14:textId="5F59E4F2" w:rsidR="00E62239" w:rsidRPr="00E62239" w:rsidRDefault="00E62239" w:rsidP="004C04DC">
      <w:pPr>
        <w:spacing w:line="238" w:lineRule="auto"/>
        <w:ind w:firstLine="0"/>
        <w:rPr>
          <w:rFonts w:ascii="Courier New" w:hAnsi="Courier New" w:cs="Courier New"/>
          <w:sz w:val="24"/>
          <w:szCs w:val="24"/>
          <w:lang w:val="en-US"/>
        </w:rPr>
      </w:pPr>
      <w:r w:rsidRPr="00E62239">
        <w:rPr>
          <w:rFonts w:ascii="Courier New" w:hAnsi="Courier New" w:cs="Courier New"/>
          <w:sz w:val="24"/>
          <w:szCs w:val="24"/>
          <w:lang w:val="en-US"/>
        </w:rPr>
        <w:t xml:space="preserve">    left: 0;</w:t>
      </w:r>
      <w:r w:rsidR="003C1DD2" w:rsidRPr="00E424D8">
        <w:rPr>
          <w:rFonts w:ascii="Courier New" w:hAnsi="Courier New" w:cs="Courier New"/>
          <w:sz w:val="24"/>
          <w:szCs w:val="24"/>
          <w:lang w:val="en-US"/>
        </w:rPr>
        <w:t xml:space="preserve"> </w:t>
      </w:r>
      <w:r w:rsidRPr="00E62239">
        <w:rPr>
          <w:rFonts w:ascii="Courier New" w:hAnsi="Courier New" w:cs="Courier New"/>
          <w:sz w:val="24"/>
          <w:szCs w:val="24"/>
          <w:lang w:val="en-US"/>
        </w:rPr>
        <w:t>right: 0;</w:t>
      </w:r>
    </w:p>
    <w:p w14:paraId="4D96C1E8" w14:textId="3DA4F5F6" w:rsidR="00E62239" w:rsidRPr="00E62239" w:rsidRDefault="00E62239" w:rsidP="004C04DC">
      <w:pPr>
        <w:spacing w:line="238" w:lineRule="auto"/>
        <w:ind w:firstLine="0"/>
        <w:rPr>
          <w:rFonts w:ascii="Courier New" w:hAnsi="Courier New" w:cs="Courier New"/>
          <w:sz w:val="24"/>
          <w:szCs w:val="24"/>
          <w:lang w:val="en-US"/>
        </w:rPr>
      </w:pPr>
      <w:r w:rsidRPr="00E62239">
        <w:rPr>
          <w:rFonts w:ascii="Courier New" w:hAnsi="Courier New" w:cs="Courier New"/>
          <w:sz w:val="24"/>
          <w:szCs w:val="24"/>
          <w:lang w:val="en-US"/>
        </w:rPr>
        <w:t xml:space="preserve">    top: 0;</w:t>
      </w:r>
      <w:r w:rsidR="003C1DD2" w:rsidRPr="00E424D8">
        <w:rPr>
          <w:rFonts w:ascii="Courier New" w:hAnsi="Courier New" w:cs="Courier New"/>
          <w:sz w:val="24"/>
          <w:szCs w:val="24"/>
          <w:lang w:val="en-US"/>
        </w:rPr>
        <w:t xml:space="preserve"> </w:t>
      </w:r>
      <w:r w:rsidRPr="00E62239">
        <w:rPr>
          <w:rFonts w:ascii="Courier New" w:hAnsi="Courier New" w:cs="Courier New"/>
          <w:sz w:val="24"/>
          <w:szCs w:val="24"/>
          <w:lang w:val="en-US"/>
        </w:rPr>
        <w:t>bottom: 0;</w:t>
      </w:r>
    </w:p>
    <w:p w14:paraId="2B99C576" w14:textId="77777777" w:rsidR="00E62239" w:rsidRPr="00E62239" w:rsidRDefault="00E62239" w:rsidP="004C04DC">
      <w:pPr>
        <w:spacing w:line="238" w:lineRule="auto"/>
        <w:ind w:firstLine="0"/>
        <w:rPr>
          <w:rFonts w:ascii="Courier New" w:hAnsi="Courier New" w:cs="Courier New"/>
          <w:sz w:val="24"/>
          <w:szCs w:val="24"/>
          <w:lang w:val="en-US"/>
        </w:rPr>
      </w:pPr>
      <w:r w:rsidRPr="00E62239">
        <w:rPr>
          <w:rFonts w:ascii="Courier New" w:hAnsi="Courier New" w:cs="Courier New"/>
          <w:sz w:val="24"/>
          <w:szCs w:val="24"/>
          <w:lang w:val="en-US"/>
        </w:rPr>
        <w:t xml:space="preserve">    background-position: center;</w:t>
      </w:r>
    </w:p>
    <w:p w14:paraId="45391416" w14:textId="77777777" w:rsidR="00E62239" w:rsidRPr="00E62239" w:rsidRDefault="00E62239" w:rsidP="004C04DC">
      <w:pPr>
        <w:spacing w:line="238" w:lineRule="auto"/>
        <w:ind w:firstLine="0"/>
        <w:rPr>
          <w:rFonts w:ascii="Courier New" w:hAnsi="Courier New" w:cs="Courier New"/>
          <w:sz w:val="24"/>
          <w:szCs w:val="24"/>
          <w:lang w:val="en-US"/>
        </w:rPr>
      </w:pPr>
      <w:r w:rsidRPr="00E62239">
        <w:rPr>
          <w:rFonts w:ascii="Courier New" w:hAnsi="Courier New" w:cs="Courier New"/>
          <w:sz w:val="24"/>
          <w:szCs w:val="24"/>
          <w:lang w:val="en-US"/>
        </w:rPr>
        <w:t xml:space="preserve">    background-size: cover;</w:t>
      </w:r>
    </w:p>
    <w:p w14:paraId="39C47020" w14:textId="77777777" w:rsidR="00E62239" w:rsidRPr="00E62239" w:rsidRDefault="00E62239" w:rsidP="004C04DC">
      <w:pPr>
        <w:spacing w:line="238" w:lineRule="auto"/>
        <w:ind w:firstLine="0"/>
        <w:rPr>
          <w:rFonts w:ascii="Courier New" w:hAnsi="Courier New" w:cs="Courier New"/>
          <w:sz w:val="24"/>
          <w:szCs w:val="24"/>
          <w:lang w:val="en-US"/>
        </w:rPr>
      </w:pPr>
      <w:r w:rsidRPr="00E62239">
        <w:rPr>
          <w:rFonts w:ascii="Courier New" w:hAnsi="Courier New" w:cs="Courier New"/>
          <w:sz w:val="24"/>
          <w:szCs w:val="24"/>
          <w:lang w:val="en-US"/>
        </w:rPr>
        <w:t xml:space="preserve">    border-top: 1px solid #E7DFDA;</w:t>
      </w:r>
    </w:p>
    <w:p w14:paraId="354B05CB" w14:textId="109A8D52" w:rsidR="00E62239" w:rsidRPr="00E62239" w:rsidRDefault="00E62239" w:rsidP="004C04DC">
      <w:pPr>
        <w:spacing w:line="238" w:lineRule="auto"/>
        <w:ind w:firstLine="0"/>
        <w:rPr>
          <w:rFonts w:ascii="Courier New" w:hAnsi="Courier New" w:cs="Courier New"/>
          <w:sz w:val="24"/>
          <w:szCs w:val="24"/>
          <w:lang w:val="en-US"/>
        </w:rPr>
      </w:pPr>
      <w:r w:rsidRPr="00E62239">
        <w:rPr>
          <w:rFonts w:ascii="Courier New" w:hAnsi="Courier New" w:cs="Courier New"/>
          <w:sz w:val="24"/>
          <w:szCs w:val="24"/>
          <w:lang w:val="en-US"/>
        </w:rPr>
        <w:t xml:space="preserve">    padding-top:  10px;}</w:t>
      </w:r>
    </w:p>
    <w:p w14:paraId="1A2A1397" w14:textId="77777777" w:rsidR="00E62239" w:rsidRPr="00E62239" w:rsidRDefault="00E62239" w:rsidP="004C04DC">
      <w:pPr>
        <w:spacing w:line="238" w:lineRule="auto"/>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.home</w:t>
      </w:r>
      <w:proofErr w:type="gramEnd"/>
      <w:r w:rsidRPr="00E62239">
        <w:rPr>
          <w:rFonts w:ascii="Courier New" w:hAnsi="Courier New" w:cs="Courier New"/>
          <w:sz w:val="24"/>
          <w:szCs w:val="24"/>
          <w:lang w:val="en-US"/>
        </w:rPr>
        <w:t>-</w:t>
      </w:r>
      <w:proofErr w:type="spellStart"/>
      <w:r w:rsidRPr="00E62239">
        <w:rPr>
          <w:rFonts w:ascii="Courier New" w:hAnsi="Courier New" w:cs="Courier New"/>
          <w:sz w:val="24"/>
          <w:szCs w:val="24"/>
          <w:lang w:val="en-US"/>
        </w:rPr>
        <w:t>img</w:t>
      </w:r>
      <w:proofErr w:type="spellEnd"/>
      <w:r w:rsidRPr="00E62239">
        <w:rPr>
          <w:rFonts w:ascii="Courier New" w:hAnsi="Courier New" w:cs="Courier New"/>
          <w:sz w:val="24"/>
          <w:szCs w:val="24"/>
          <w:lang w:val="en-US"/>
        </w:rPr>
        <w:t xml:space="preserve"> {</w:t>
      </w:r>
    </w:p>
    <w:p w14:paraId="7B92D2AC" w14:textId="1A404EC8" w:rsidR="00E62239" w:rsidRPr="00E62239" w:rsidRDefault="00E62239" w:rsidP="004C04DC">
      <w:pPr>
        <w:spacing w:line="238" w:lineRule="auto"/>
        <w:ind w:firstLine="0"/>
        <w:rPr>
          <w:rFonts w:ascii="Courier New" w:hAnsi="Courier New" w:cs="Courier New"/>
          <w:sz w:val="24"/>
          <w:szCs w:val="24"/>
          <w:lang w:val="en-US"/>
        </w:rPr>
      </w:pPr>
      <w:r w:rsidRPr="00E62239">
        <w:rPr>
          <w:rFonts w:ascii="Courier New" w:hAnsi="Courier New" w:cs="Courier New"/>
          <w:sz w:val="24"/>
          <w:szCs w:val="24"/>
          <w:lang w:val="en-US"/>
        </w:rPr>
        <w:tab/>
        <w:t xml:space="preserve">background-image: </w:t>
      </w:r>
      <w:proofErr w:type="spellStart"/>
      <w:r w:rsidRPr="00E62239">
        <w:rPr>
          <w:rFonts w:ascii="Courier New" w:hAnsi="Courier New" w:cs="Courier New"/>
          <w:sz w:val="24"/>
          <w:szCs w:val="24"/>
          <w:lang w:val="en-US"/>
        </w:rPr>
        <w:t>url</w:t>
      </w:r>
      <w:proofErr w:type="spellEnd"/>
      <w:r w:rsidRPr="00E62239">
        <w:rPr>
          <w:rFonts w:ascii="Courier New" w:hAnsi="Courier New" w:cs="Courier New"/>
          <w:sz w:val="24"/>
          <w:szCs w:val="24"/>
          <w:lang w:val="en-US"/>
        </w:rPr>
        <w:t>(../images/header_bgr.jpg);}</w:t>
      </w:r>
    </w:p>
    <w:p w14:paraId="7057D5F7" w14:textId="77777777" w:rsidR="00DA0FA6" w:rsidRDefault="00E62239" w:rsidP="004C04DC">
      <w:pPr>
        <w:spacing w:line="238" w:lineRule="auto"/>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w:t>
      </w:r>
      <w:proofErr w:type="spellStart"/>
      <w:r w:rsidRPr="00E62239">
        <w:rPr>
          <w:rFonts w:ascii="Courier New" w:hAnsi="Courier New" w:cs="Courier New"/>
          <w:sz w:val="24"/>
          <w:szCs w:val="24"/>
          <w:lang w:val="en-US"/>
        </w:rPr>
        <w:t>bgr</w:t>
      </w:r>
      <w:proofErr w:type="gramEnd"/>
      <w:r w:rsidRPr="00E62239">
        <w:rPr>
          <w:rFonts w:ascii="Courier New" w:hAnsi="Courier New" w:cs="Courier New"/>
          <w:sz w:val="24"/>
          <w:szCs w:val="24"/>
          <w:lang w:val="en-US"/>
        </w:rPr>
        <w:t>-paralax</w:t>
      </w:r>
      <w:proofErr w:type="spellEnd"/>
      <w:r w:rsidRPr="00E62239">
        <w:rPr>
          <w:rFonts w:ascii="Courier New" w:hAnsi="Courier New" w:cs="Courier New"/>
          <w:sz w:val="24"/>
          <w:szCs w:val="24"/>
          <w:lang w:val="en-US"/>
        </w:rPr>
        <w:t xml:space="preserve"> {</w:t>
      </w:r>
      <w:r w:rsidR="000E7100" w:rsidRPr="009B786C">
        <w:rPr>
          <w:rFonts w:ascii="Courier New" w:hAnsi="Courier New" w:cs="Courier New"/>
          <w:sz w:val="24"/>
          <w:szCs w:val="24"/>
          <w:lang w:val="en-US"/>
        </w:rPr>
        <w:t xml:space="preserve"> </w:t>
      </w:r>
    </w:p>
    <w:p w14:paraId="219BEC9E" w14:textId="3590D726" w:rsidR="00E62239" w:rsidRPr="00E62239" w:rsidRDefault="00E62239" w:rsidP="004C04DC">
      <w:pPr>
        <w:spacing w:line="238" w:lineRule="auto"/>
        <w:ind w:firstLine="708"/>
        <w:rPr>
          <w:rFonts w:ascii="Courier New" w:hAnsi="Courier New" w:cs="Courier New"/>
          <w:sz w:val="24"/>
          <w:szCs w:val="24"/>
          <w:lang w:val="en-US"/>
        </w:rPr>
      </w:pPr>
      <w:r w:rsidRPr="00E62239">
        <w:rPr>
          <w:rFonts w:ascii="Courier New" w:hAnsi="Courier New" w:cs="Courier New"/>
          <w:sz w:val="24"/>
          <w:szCs w:val="24"/>
          <w:lang w:val="en-US"/>
        </w:rPr>
        <w:t>background-attachment: fixed;}</w:t>
      </w:r>
    </w:p>
    <w:p w14:paraId="75D1203E" w14:textId="77777777" w:rsidR="00E62239" w:rsidRPr="00E62239" w:rsidRDefault="00E62239" w:rsidP="004C04DC">
      <w:pPr>
        <w:spacing w:line="238" w:lineRule="auto"/>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.home</w:t>
      </w:r>
      <w:proofErr w:type="gramEnd"/>
      <w:r w:rsidRPr="00E62239">
        <w:rPr>
          <w:rFonts w:ascii="Courier New" w:hAnsi="Courier New" w:cs="Courier New"/>
          <w:sz w:val="24"/>
          <w:szCs w:val="24"/>
          <w:lang w:val="en-US"/>
        </w:rPr>
        <w:t>-block-wrapper {</w:t>
      </w:r>
    </w:p>
    <w:p w14:paraId="72CEE939" w14:textId="77777777" w:rsidR="00E62239" w:rsidRPr="00E62239" w:rsidRDefault="00E62239" w:rsidP="004C04DC">
      <w:pPr>
        <w:spacing w:line="238" w:lineRule="auto"/>
        <w:ind w:firstLine="0"/>
        <w:rPr>
          <w:rFonts w:ascii="Courier New" w:hAnsi="Courier New" w:cs="Courier New"/>
          <w:sz w:val="24"/>
          <w:szCs w:val="24"/>
          <w:lang w:val="en-US"/>
        </w:rPr>
      </w:pPr>
      <w:r w:rsidRPr="00E62239">
        <w:rPr>
          <w:rFonts w:ascii="Courier New" w:hAnsi="Courier New" w:cs="Courier New"/>
          <w:sz w:val="24"/>
          <w:szCs w:val="24"/>
          <w:lang w:val="en-US"/>
        </w:rPr>
        <w:tab/>
        <w:t>position: absolute;</w:t>
      </w:r>
    </w:p>
    <w:p w14:paraId="5728A128" w14:textId="545CB7AF" w:rsidR="00DB227E" w:rsidRDefault="00E62239" w:rsidP="004C04DC">
      <w:pPr>
        <w:spacing w:line="238" w:lineRule="auto"/>
        <w:ind w:firstLine="0"/>
        <w:rPr>
          <w:rFonts w:ascii="Courier New" w:hAnsi="Courier New" w:cs="Courier New"/>
          <w:sz w:val="24"/>
          <w:szCs w:val="24"/>
        </w:rPr>
      </w:pPr>
      <w:r w:rsidRPr="00E62239">
        <w:rPr>
          <w:rFonts w:ascii="Courier New" w:hAnsi="Courier New" w:cs="Courier New"/>
          <w:sz w:val="24"/>
          <w:szCs w:val="24"/>
          <w:lang w:val="en-US"/>
        </w:rPr>
        <w:t xml:space="preserve">    </w:t>
      </w:r>
      <w:r w:rsidR="009C475A" w:rsidRPr="00FC00D0">
        <w:rPr>
          <w:rFonts w:ascii="Courier New" w:hAnsi="Courier New" w:cs="Courier New"/>
          <w:sz w:val="24"/>
          <w:szCs w:val="24"/>
          <w:lang w:val="en-US"/>
        </w:rPr>
        <w:t xml:space="preserve"> </w:t>
      </w:r>
      <w:r w:rsidRPr="00E62239">
        <w:rPr>
          <w:rFonts w:ascii="Courier New" w:hAnsi="Courier New" w:cs="Courier New"/>
          <w:sz w:val="24"/>
          <w:szCs w:val="24"/>
          <w:lang w:val="en-US"/>
        </w:rPr>
        <w:t>top</w:t>
      </w:r>
      <w:r w:rsidRPr="001E18E8">
        <w:rPr>
          <w:rFonts w:ascii="Courier New" w:hAnsi="Courier New" w:cs="Courier New"/>
          <w:sz w:val="24"/>
          <w:szCs w:val="24"/>
        </w:rPr>
        <w:t>: 33%;</w:t>
      </w:r>
      <w:r w:rsidR="003C1DD2">
        <w:rPr>
          <w:rFonts w:ascii="Courier New" w:hAnsi="Courier New" w:cs="Courier New"/>
          <w:sz w:val="24"/>
          <w:szCs w:val="24"/>
        </w:rPr>
        <w:t xml:space="preserve"> </w:t>
      </w:r>
    </w:p>
    <w:p w14:paraId="3E81ECA3" w14:textId="77777777" w:rsidR="00007096" w:rsidRDefault="00E62239" w:rsidP="004C04DC">
      <w:pPr>
        <w:spacing w:line="238" w:lineRule="auto"/>
        <w:ind w:firstLine="708"/>
        <w:rPr>
          <w:rFonts w:ascii="Courier New" w:hAnsi="Courier New" w:cs="Courier New"/>
          <w:sz w:val="24"/>
          <w:szCs w:val="24"/>
        </w:rPr>
      </w:pPr>
      <w:r w:rsidRPr="00E62239">
        <w:rPr>
          <w:rFonts w:ascii="Courier New" w:hAnsi="Courier New" w:cs="Courier New"/>
          <w:sz w:val="24"/>
          <w:szCs w:val="24"/>
          <w:lang w:val="en-US"/>
        </w:rPr>
        <w:t>left</w:t>
      </w:r>
      <w:r w:rsidRPr="00EB7D27">
        <w:rPr>
          <w:rFonts w:ascii="Courier New" w:hAnsi="Courier New" w:cs="Courier New"/>
          <w:sz w:val="24"/>
          <w:szCs w:val="24"/>
        </w:rPr>
        <w:t>: 0;</w:t>
      </w:r>
    </w:p>
    <w:p w14:paraId="42DA7647" w14:textId="196005C1" w:rsidR="00E62239" w:rsidRPr="00EB7D27" w:rsidRDefault="00E62239" w:rsidP="004C04DC">
      <w:pPr>
        <w:spacing w:line="238" w:lineRule="auto"/>
        <w:ind w:firstLine="708"/>
        <w:rPr>
          <w:rFonts w:ascii="Courier New" w:hAnsi="Courier New" w:cs="Courier New"/>
          <w:sz w:val="24"/>
          <w:szCs w:val="24"/>
        </w:rPr>
      </w:pPr>
      <w:r w:rsidRPr="00E62239">
        <w:rPr>
          <w:rFonts w:ascii="Courier New" w:hAnsi="Courier New" w:cs="Courier New"/>
          <w:sz w:val="24"/>
          <w:szCs w:val="24"/>
          <w:lang w:val="en-US"/>
        </w:rPr>
        <w:t>right</w:t>
      </w:r>
      <w:r w:rsidRPr="00EB7D27">
        <w:rPr>
          <w:rFonts w:ascii="Courier New" w:hAnsi="Courier New" w:cs="Courier New"/>
          <w:sz w:val="24"/>
          <w:szCs w:val="24"/>
        </w:rPr>
        <w:t>: 0;}</w:t>
      </w:r>
    </w:p>
    <w:p w14:paraId="3C0ED6F2" w14:textId="4C9E0F61" w:rsidR="00844DB3" w:rsidRPr="00844DB3" w:rsidRDefault="00844DB3" w:rsidP="004C04DC">
      <w:pPr>
        <w:spacing w:before="280" w:after="280" w:line="238" w:lineRule="auto"/>
        <w:ind w:firstLine="0"/>
        <w:jc w:val="center"/>
        <w:rPr>
          <w:bCs/>
          <w:szCs w:val="28"/>
        </w:rPr>
      </w:pPr>
      <w:r>
        <w:rPr>
          <w:bCs/>
          <w:szCs w:val="28"/>
        </w:rPr>
        <w:t>Листинг</w:t>
      </w:r>
      <w:r w:rsidRPr="00F97C0D">
        <w:rPr>
          <w:bCs/>
          <w:szCs w:val="28"/>
        </w:rPr>
        <w:t xml:space="preserve"> 4.</w:t>
      </w:r>
      <w:r w:rsidR="001119F9">
        <w:rPr>
          <w:bCs/>
          <w:szCs w:val="28"/>
        </w:rPr>
        <w:t>8</w:t>
      </w:r>
      <w:r w:rsidR="0010433D">
        <w:rPr>
          <w:bCs/>
          <w:szCs w:val="28"/>
        </w:rPr>
        <w:t xml:space="preserve"> – </w:t>
      </w:r>
      <w:r>
        <w:rPr>
          <w:bCs/>
          <w:szCs w:val="28"/>
        </w:rPr>
        <w:t xml:space="preserve">Свойства </w:t>
      </w:r>
      <w:r w:rsidR="008C721B" w:rsidRPr="008C721B">
        <w:rPr>
          <w:bCs/>
          <w:szCs w:val="28"/>
        </w:rPr>
        <w:t xml:space="preserve">для создания </w:t>
      </w:r>
      <w:proofErr w:type="spellStart"/>
      <w:r w:rsidR="008C721B" w:rsidRPr="008C721B">
        <w:rPr>
          <w:bCs/>
          <w:szCs w:val="28"/>
        </w:rPr>
        <w:t>паралакс</w:t>
      </w:r>
      <w:proofErr w:type="spellEnd"/>
      <w:r w:rsidR="008C721B" w:rsidRPr="008C721B">
        <w:rPr>
          <w:bCs/>
          <w:szCs w:val="28"/>
        </w:rPr>
        <w:t xml:space="preserve"> эффекта начального экрана</w:t>
      </w:r>
    </w:p>
    <w:p w14:paraId="4A9D6CE9" w14:textId="294F3BAE" w:rsidR="00774FBD" w:rsidRPr="006176AF" w:rsidRDefault="00844DB3" w:rsidP="004C04DC">
      <w:pPr>
        <w:spacing w:line="238" w:lineRule="auto"/>
        <w:rPr>
          <w:spacing w:val="-6"/>
        </w:rPr>
      </w:pPr>
      <w:r w:rsidRPr="006176AF">
        <w:rPr>
          <w:spacing w:val="-6"/>
        </w:rPr>
        <w:t>Для блока главного экрана было установлено относительное позиционирование, которое сдвигает элемент относительно его обычного положения</w:t>
      </w:r>
      <w:r w:rsidR="0001625A" w:rsidRPr="006176AF">
        <w:rPr>
          <w:spacing w:val="-6"/>
        </w:rPr>
        <w:t>,</w:t>
      </w:r>
      <w:r w:rsidR="00A1324C" w:rsidRPr="006176AF">
        <w:rPr>
          <w:spacing w:val="-6"/>
        </w:rPr>
        <w:t xml:space="preserve"> и </w:t>
      </w:r>
      <w:r w:rsidR="0001625A" w:rsidRPr="006176AF">
        <w:rPr>
          <w:spacing w:val="-6"/>
        </w:rPr>
        <w:t>высота блока, вычисляемая</w:t>
      </w:r>
      <w:r w:rsidR="000A6ABD" w:rsidRPr="006176AF">
        <w:rPr>
          <w:spacing w:val="-6"/>
        </w:rPr>
        <w:t xml:space="preserve"> в </w:t>
      </w:r>
      <w:r w:rsidR="0001625A" w:rsidRPr="006176AF">
        <w:rPr>
          <w:spacing w:val="-6"/>
        </w:rPr>
        <w:t>зависимости</w:t>
      </w:r>
      <w:r w:rsidR="000A6ABD" w:rsidRPr="006176AF">
        <w:rPr>
          <w:spacing w:val="-6"/>
        </w:rPr>
        <w:t xml:space="preserve"> от </w:t>
      </w:r>
      <w:r w:rsidR="0001625A" w:rsidRPr="006176AF">
        <w:rPr>
          <w:spacing w:val="-6"/>
        </w:rPr>
        <w:t xml:space="preserve">высоты </w:t>
      </w:r>
      <w:r w:rsidR="00FD39CA" w:rsidRPr="006176AF">
        <w:rPr>
          <w:spacing w:val="-6"/>
        </w:rPr>
        <w:t>области просмотра браузера</w:t>
      </w:r>
      <w:r w:rsidR="00A1324C" w:rsidRPr="006176AF">
        <w:rPr>
          <w:spacing w:val="-6"/>
        </w:rPr>
        <w:t xml:space="preserve"> и </w:t>
      </w:r>
      <w:r w:rsidR="00312DB9" w:rsidRPr="006176AF">
        <w:rPr>
          <w:spacing w:val="-6"/>
        </w:rPr>
        <w:t>равная 90 %</w:t>
      </w:r>
      <w:r w:rsidR="000A6ABD" w:rsidRPr="006176AF">
        <w:rPr>
          <w:spacing w:val="-6"/>
        </w:rPr>
        <w:t xml:space="preserve"> от </w:t>
      </w:r>
      <w:r w:rsidR="00312DB9" w:rsidRPr="006176AF">
        <w:rPr>
          <w:spacing w:val="-6"/>
        </w:rPr>
        <w:t>его высоты</w:t>
      </w:r>
      <w:r w:rsidR="00497A0C" w:rsidRPr="006176AF">
        <w:rPr>
          <w:spacing w:val="-6"/>
        </w:rPr>
        <w:t>. Для </w:t>
      </w:r>
      <w:r w:rsidR="00312DB9" w:rsidRPr="006176AF">
        <w:rPr>
          <w:spacing w:val="-6"/>
        </w:rPr>
        <w:t>изображения</w:t>
      </w:r>
      <w:r w:rsidR="00E362A5">
        <w:rPr>
          <w:spacing w:val="-6"/>
        </w:rPr>
        <w:t xml:space="preserve"> </w:t>
      </w:r>
      <w:r w:rsidR="00312DB9" w:rsidRPr="006176AF">
        <w:rPr>
          <w:spacing w:val="-6"/>
        </w:rPr>
        <w:t>главного экрана было установлено абсолютное позиционирование</w:t>
      </w:r>
      <w:r w:rsidR="000A6ABD" w:rsidRPr="006176AF">
        <w:rPr>
          <w:spacing w:val="-6"/>
        </w:rPr>
        <w:t xml:space="preserve"> с </w:t>
      </w:r>
      <w:r w:rsidR="00127E63" w:rsidRPr="006176AF">
        <w:rPr>
          <w:spacing w:val="-6"/>
        </w:rPr>
        <w:t>нулевыми</w:t>
      </w:r>
      <w:r w:rsidR="00312DB9" w:rsidRPr="006176AF">
        <w:rPr>
          <w:spacing w:val="-6"/>
        </w:rPr>
        <w:t xml:space="preserve"> координатами</w:t>
      </w:r>
      <w:r w:rsidR="00127E63" w:rsidRPr="006176AF">
        <w:rPr>
          <w:spacing w:val="-6"/>
        </w:rPr>
        <w:t xml:space="preserve"> по </w:t>
      </w:r>
      <w:r w:rsidR="00774FBD" w:rsidRPr="006176AF">
        <w:rPr>
          <w:spacing w:val="-6"/>
        </w:rPr>
        <w:t>двум</w:t>
      </w:r>
      <w:r w:rsidR="00127E63" w:rsidRPr="006176AF">
        <w:rPr>
          <w:spacing w:val="-6"/>
        </w:rPr>
        <w:t xml:space="preserve"> осям. </w:t>
      </w:r>
      <w:r w:rsidR="00312DB9" w:rsidRPr="006176AF">
        <w:rPr>
          <w:spacing w:val="-6"/>
        </w:rPr>
        <w:t xml:space="preserve">Свойство </w:t>
      </w:r>
      <w:r w:rsidR="00312DB9" w:rsidRPr="006176AF">
        <w:rPr>
          <w:rFonts w:ascii="Courier New" w:hAnsi="Courier New" w:cs="Courier New"/>
          <w:spacing w:val="-6"/>
          <w:sz w:val="24"/>
          <w:szCs w:val="24"/>
          <w:lang w:val="en-US"/>
        </w:rPr>
        <w:t>background</w:t>
      </w:r>
      <w:r w:rsidR="00312DB9" w:rsidRPr="006176AF">
        <w:rPr>
          <w:rFonts w:ascii="Courier New" w:hAnsi="Courier New" w:cs="Courier New"/>
          <w:spacing w:val="-6"/>
          <w:sz w:val="24"/>
          <w:szCs w:val="24"/>
        </w:rPr>
        <w:t>-</w:t>
      </w:r>
      <w:r w:rsidR="00312DB9" w:rsidRPr="006176AF">
        <w:rPr>
          <w:rFonts w:ascii="Courier New" w:hAnsi="Courier New" w:cs="Courier New"/>
          <w:spacing w:val="-6"/>
          <w:sz w:val="24"/>
          <w:szCs w:val="24"/>
          <w:lang w:val="en-US"/>
        </w:rPr>
        <w:t>attachment</w:t>
      </w:r>
      <w:r w:rsidR="00312DB9" w:rsidRPr="006176AF">
        <w:rPr>
          <w:spacing w:val="-6"/>
        </w:rPr>
        <w:t xml:space="preserve"> устанавливает прокру</w:t>
      </w:r>
      <w:r w:rsidR="00127E63" w:rsidRPr="006176AF">
        <w:rPr>
          <w:spacing w:val="-6"/>
        </w:rPr>
        <w:t>тку</w:t>
      </w:r>
      <w:r w:rsidR="00312DB9" w:rsidRPr="006176AF">
        <w:rPr>
          <w:spacing w:val="-6"/>
        </w:rPr>
        <w:t xml:space="preserve"> фоново</w:t>
      </w:r>
      <w:r w:rsidR="00127E63" w:rsidRPr="006176AF">
        <w:rPr>
          <w:spacing w:val="-6"/>
        </w:rPr>
        <w:t>го</w:t>
      </w:r>
      <w:r w:rsidR="00312DB9" w:rsidRPr="006176AF">
        <w:rPr>
          <w:spacing w:val="-6"/>
        </w:rPr>
        <w:t xml:space="preserve"> изображени</w:t>
      </w:r>
      <w:r w:rsidR="00127E63" w:rsidRPr="006176AF">
        <w:rPr>
          <w:spacing w:val="-6"/>
        </w:rPr>
        <w:t>я</w:t>
      </w:r>
      <w:r w:rsidR="00312DB9" w:rsidRPr="006176AF">
        <w:rPr>
          <w:spacing w:val="-6"/>
        </w:rPr>
        <w:t xml:space="preserve"> вместе</w:t>
      </w:r>
      <w:r w:rsidR="000A6ABD" w:rsidRPr="006176AF">
        <w:rPr>
          <w:spacing w:val="-6"/>
        </w:rPr>
        <w:t xml:space="preserve"> с </w:t>
      </w:r>
      <w:r w:rsidR="00312DB9" w:rsidRPr="006176AF">
        <w:rPr>
          <w:spacing w:val="-6"/>
        </w:rPr>
        <w:t xml:space="preserve">содержимым элемента. </w:t>
      </w:r>
      <w:r w:rsidR="00127E63" w:rsidRPr="006176AF">
        <w:rPr>
          <w:spacing w:val="-6"/>
        </w:rPr>
        <w:t xml:space="preserve">Значение </w:t>
      </w:r>
      <w:r w:rsidR="00127E63" w:rsidRPr="006176AF">
        <w:rPr>
          <w:rFonts w:ascii="Courier New" w:hAnsi="Courier New" w:cs="Courier New"/>
          <w:spacing w:val="-6"/>
          <w:sz w:val="24"/>
          <w:szCs w:val="24"/>
          <w:lang w:val="en-US"/>
        </w:rPr>
        <w:t>fixed</w:t>
      </w:r>
      <w:r w:rsidR="00127E63" w:rsidRPr="006176AF">
        <w:rPr>
          <w:spacing w:val="-6"/>
        </w:rPr>
        <w:t xml:space="preserve"> этого свойства делает фоновое изображение элемента неподвижным.</w:t>
      </w:r>
      <w:r w:rsidR="00CD1A35" w:rsidRPr="006176AF">
        <w:rPr>
          <w:spacing w:val="-6"/>
        </w:rPr>
        <w:t xml:space="preserve"> </w:t>
      </w:r>
    </w:p>
    <w:p w14:paraId="05CBA336" w14:textId="508E34EA" w:rsidR="00844CFB" w:rsidRPr="00D4726B" w:rsidRDefault="00844CFB" w:rsidP="004C04DC">
      <w:pPr>
        <w:spacing w:line="235" w:lineRule="auto"/>
        <w:rPr>
          <w:spacing w:val="-4"/>
        </w:rPr>
      </w:pPr>
      <w:r w:rsidRPr="00D4726B">
        <w:rPr>
          <w:spacing w:val="-4"/>
        </w:rPr>
        <w:t>На странице «Контакты»</w:t>
      </w:r>
      <w:r w:rsidR="000A6ABD" w:rsidRPr="00D4726B">
        <w:rPr>
          <w:spacing w:val="-4"/>
        </w:rPr>
        <w:t xml:space="preserve"> в </w:t>
      </w:r>
      <w:r w:rsidRPr="00D4726B">
        <w:rPr>
          <w:spacing w:val="-4"/>
        </w:rPr>
        <w:t>разметке страницы была встроена карта. Добавление карты</w:t>
      </w:r>
      <w:r w:rsidR="000A6ABD" w:rsidRPr="00D4726B">
        <w:rPr>
          <w:spacing w:val="-4"/>
        </w:rPr>
        <w:t xml:space="preserve"> на </w:t>
      </w:r>
      <w:r w:rsidRPr="00D4726B">
        <w:rPr>
          <w:spacing w:val="-4"/>
        </w:rPr>
        <w:t>сайт было осуществлено</w:t>
      </w:r>
      <w:r w:rsidR="000A6ABD" w:rsidRPr="00D4726B">
        <w:rPr>
          <w:spacing w:val="-4"/>
        </w:rPr>
        <w:t xml:space="preserve"> с </w:t>
      </w:r>
      <w:r w:rsidRPr="00D4726B">
        <w:rPr>
          <w:spacing w:val="-4"/>
        </w:rPr>
        <w:t>помощью Констру</w:t>
      </w:r>
      <w:r w:rsidR="00366C59" w:rsidRPr="00D4726B">
        <w:rPr>
          <w:spacing w:val="-4"/>
        </w:rPr>
        <w:t>к</w:t>
      </w:r>
      <w:r w:rsidRPr="00D4726B">
        <w:rPr>
          <w:spacing w:val="-4"/>
        </w:rPr>
        <w:t>тора карт Яндекс</w:t>
      </w:r>
      <w:r w:rsidR="00D5459C" w:rsidRPr="00D4726B">
        <w:rPr>
          <w:spacing w:val="-4"/>
        </w:rPr>
        <w:t> </w:t>
      </w:r>
      <w:r w:rsidRPr="00D4726B">
        <w:rPr>
          <w:spacing w:val="-4"/>
        </w:rPr>
        <w:t>[</w:t>
      </w:r>
      <w:r w:rsidR="005040A2" w:rsidRPr="00D4726B">
        <w:rPr>
          <w:spacing w:val="-4"/>
        </w:rPr>
        <w:t>20</w:t>
      </w:r>
      <w:r w:rsidRPr="00D4726B">
        <w:rPr>
          <w:spacing w:val="-4"/>
        </w:rPr>
        <w:t xml:space="preserve">]. </w:t>
      </w:r>
      <w:r w:rsidR="00497A0C" w:rsidRPr="00D4726B">
        <w:rPr>
          <w:spacing w:val="-4"/>
        </w:rPr>
        <w:t>Для </w:t>
      </w:r>
      <w:r w:rsidRPr="00D4726B">
        <w:rPr>
          <w:spacing w:val="-4"/>
        </w:rPr>
        <w:t>размещения карты</w:t>
      </w:r>
      <w:r w:rsidR="000A6ABD" w:rsidRPr="00D4726B">
        <w:rPr>
          <w:spacing w:val="-4"/>
        </w:rPr>
        <w:t xml:space="preserve"> на </w:t>
      </w:r>
      <w:r w:rsidRPr="00D4726B">
        <w:rPr>
          <w:spacing w:val="-4"/>
        </w:rPr>
        <w:t>странице необходимо вставить сформированную конструктором строку кода там, где необходимо отобразить карту.</w:t>
      </w:r>
      <w:r w:rsidR="00EA072A" w:rsidRPr="00D4726B">
        <w:rPr>
          <w:spacing w:val="-4"/>
        </w:rPr>
        <w:t xml:space="preserve"> Ч</w:t>
      </w:r>
      <w:r w:rsidRPr="00D4726B">
        <w:rPr>
          <w:spacing w:val="-4"/>
        </w:rPr>
        <w:t xml:space="preserve">тобы получить код, необходимо </w:t>
      </w:r>
      <w:r w:rsidRPr="00D4726B">
        <w:rPr>
          <w:spacing w:val="-4"/>
        </w:rPr>
        <w:lastRenderedPageBreak/>
        <w:t>перейти</w:t>
      </w:r>
      <w:r w:rsidR="000A6ABD" w:rsidRPr="00D4726B">
        <w:rPr>
          <w:spacing w:val="-4"/>
        </w:rPr>
        <w:t xml:space="preserve"> в </w:t>
      </w:r>
      <w:r w:rsidRPr="00D4726B">
        <w:rPr>
          <w:spacing w:val="-4"/>
        </w:rPr>
        <w:t>конструктор, ввести необходимый адрес</w:t>
      </w:r>
      <w:r w:rsidR="00A1324C" w:rsidRPr="00D4726B">
        <w:rPr>
          <w:spacing w:val="-4"/>
        </w:rPr>
        <w:t xml:space="preserve"> и </w:t>
      </w:r>
      <w:r w:rsidRPr="00D4726B">
        <w:rPr>
          <w:spacing w:val="-4"/>
        </w:rPr>
        <w:t>нажать кнопку «Найти». Затем настроить необходимые параметры: тип метки, цвет, иконку, подпись метки</w:t>
      </w:r>
      <w:r w:rsidR="00A1324C" w:rsidRPr="00D4726B">
        <w:rPr>
          <w:spacing w:val="-4"/>
        </w:rPr>
        <w:t xml:space="preserve"> и </w:t>
      </w:r>
      <w:r w:rsidRPr="00D4726B">
        <w:rPr>
          <w:spacing w:val="-4"/>
        </w:rPr>
        <w:t>нажать</w:t>
      </w:r>
      <w:r w:rsidR="000A6ABD" w:rsidRPr="00D4726B">
        <w:rPr>
          <w:spacing w:val="-4"/>
        </w:rPr>
        <w:t xml:space="preserve"> на </w:t>
      </w:r>
      <w:r w:rsidRPr="00D4726B">
        <w:rPr>
          <w:spacing w:val="-4"/>
        </w:rPr>
        <w:t>кнопку «Готово». После нажатия</w:t>
      </w:r>
      <w:r w:rsidR="000A6ABD" w:rsidRPr="00D4726B">
        <w:rPr>
          <w:spacing w:val="-4"/>
        </w:rPr>
        <w:t xml:space="preserve"> на </w:t>
      </w:r>
      <w:r w:rsidRPr="00D4726B">
        <w:rPr>
          <w:spacing w:val="-4"/>
        </w:rPr>
        <w:t>кнопку «Сохранить</w:t>
      </w:r>
      <w:r w:rsidR="00A1324C" w:rsidRPr="00D4726B">
        <w:rPr>
          <w:spacing w:val="-4"/>
        </w:rPr>
        <w:t xml:space="preserve"> и </w:t>
      </w:r>
      <w:r w:rsidRPr="00D4726B">
        <w:rPr>
          <w:spacing w:val="-4"/>
        </w:rPr>
        <w:t>продолжить» открывается дополнительное меню, где можно настроить вид карты (интерактивная, статическая), масштаб</w:t>
      </w:r>
      <w:r w:rsidR="000A6ABD" w:rsidRPr="00D4726B">
        <w:rPr>
          <w:spacing w:val="-4"/>
        </w:rPr>
        <w:t xml:space="preserve"> на </w:t>
      </w:r>
      <w:r w:rsidRPr="00D4726B">
        <w:rPr>
          <w:spacing w:val="-4"/>
        </w:rPr>
        <w:t>карте, её ширину</w:t>
      </w:r>
      <w:r w:rsidR="00A1324C" w:rsidRPr="00D4726B">
        <w:rPr>
          <w:spacing w:val="-4"/>
        </w:rPr>
        <w:t xml:space="preserve"> и </w:t>
      </w:r>
      <w:r w:rsidRPr="00D4726B">
        <w:rPr>
          <w:spacing w:val="-4"/>
        </w:rPr>
        <w:t>высоту. После чего можно получить код карты, которая</w:t>
      </w:r>
      <w:r w:rsidR="000A6ABD" w:rsidRPr="00D4726B">
        <w:rPr>
          <w:spacing w:val="-4"/>
        </w:rPr>
        <w:t xml:space="preserve"> в </w:t>
      </w:r>
      <w:r w:rsidRPr="00D4726B">
        <w:rPr>
          <w:spacing w:val="-4"/>
        </w:rPr>
        <w:t>дальнейшем вставляется</w:t>
      </w:r>
      <w:r w:rsidR="000A6ABD" w:rsidRPr="00D4726B">
        <w:rPr>
          <w:spacing w:val="-4"/>
        </w:rPr>
        <w:t xml:space="preserve"> в </w:t>
      </w:r>
      <w:r w:rsidRPr="00D4726B">
        <w:rPr>
          <w:spacing w:val="-4"/>
        </w:rPr>
        <w:t>разметку страницы</w:t>
      </w:r>
      <w:r w:rsidR="00EA072A" w:rsidRPr="00D4726B">
        <w:rPr>
          <w:spacing w:val="-4"/>
        </w:rPr>
        <w:t xml:space="preserve"> (листинг 4.9)</w:t>
      </w:r>
      <w:r w:rsidRPr="00D4726B">
        <w:rPr>
          <w:spacing w:val="-4"/>
        </w:rPr>
        <w:t xml:space="preserve">. </w:t>
      </w:r>
    </w:p>
    <w:p w14:paraId="7040F07B" w14:textId="7CD7FAF6" w:rsidR="00844CFB" w:rsidRPr="00885469" w:rsidRDefault="00844CFB" w:rsidP="004C04DC">
      <w:pPr>
        <w:spacing w:before="280" w:line="235" w:lineRule="auto"/>
        <w:ind w:firstLine="0"/>
        <w:rPr>
          <w:rFonts w:ascii="Courier New" w:hAnsi="Courier New" w:cs="Courier New"/>
          <w:spacing w:val="-6"/>
          <w:sz w:val="24"/>
          <w:szCs w:val="24"/>
          <w:lang w:val="en-US"/>
        </w:rPr>
      </w:pPr>
      <w:r w:rsidRPr="00667F1D">
        <w:rPr>
          <w:rFonts w:ascii="Courier New" w:hAnsi="Courier New" w:cs="Courier New"/>
          <w:spacing w:val="-6"/>
          <w:sz w:val="24"/>
          <w:szCs w:val="24"/>
          <w:lang w:val="en-US"/>
        </w:rPr>
        <w:t>&lt;script type="text/</w:t>
      </w:r>
      <w:proofErr w:type="spellStart"/>
      <w:r w:rsidRPr="00667F1D">
        <w:rPr>
          <w:rFonts w:ascii="Courier New" w:hAnsi="Courier New" w:cs="Courier New"/>
          <w:spacing w:val="-6"/>
          <w:sz w:val="24"/>
          <w:szCs w:val="24"/>
          <w:lang w:val="en-US"/>
        </w:rPr>
        <w:t>javascript</w:t>
      </w:r>
      <w:proofErr w:type="spellEnd"/>
      <w:r w:rsidRPr="00667F1D">
        <w:rPr>
          <w:rFonts w:ascii="Courier New" w:hAnsi="Courier New" w:cs="Courier New"/>
          <w:spacing w:val="-6"/>
          <w:sz w:val="24"/>
          <w:szCs w:val="24"/>
          <w:lang w:val="en-US"/>
        </w:rPr>
        <w:t xml:space="preserve">" charset="utf-8" async </w:t>
      </w:r>
      <w:proofErr w:type="spellStart"/>
      <w:r w:rsidRPr="00667F1D">
        <w:rPr>
          <w:rFonts w:ascii="Courier New" w:hAnsi="Courier New" w:cs="Courier New"/>
          <w:spacing w:val="-6"/>
          <w:sz w:val="24"/>
          <w:szCs w:val="24"/>
          <w:lang w:val="en-US"/>
        </w:rPr>
        <w:t>src</w:t>
      </w:r>
      <w:proofErr w:type="spellEnd"/>
      <w:r w:rsidRPr="00667F1D">
        <w:rPr>
          <w:rFonts w:ascii="Courier New" w:hAnsi="Courier New" w:cs="Courier New"/>
          <w:spacing w:val="-6"/>
          <w:sz w:val="24"/>
          <w:szCs w:val="24"/>
          <w:lang w:val="en-US"/>
        </w:rPr>
        <w:t>="https://api-maps.yandex.ru/services/constructor/1.0/</w:t>
      </w:r>
      <w:proofErr w:type="spellStart"/>
      <w:r w:rsidRPr="00667F1D">
        <w:rPr>
          <w:rFonts w:ascii="Courier New" w:hAnsi="Courier New" w:cs="Courier New"/>
          <w:spacing w:val="-6"/>
          <w:sz w:val="24"/>
          <w:szCs w:val="24"/>
          <w:lang w:val="en-US"/>
        </w:rPr>
        <w:t>js</w:t>
      </w:r>
      <w:proofErr w:type="spellEnd"/>
      <w:r w:rsidRPr="00667F1D">
        <w:rPr>
          <w:rFonts w:ascii="Courier New" w:hAnsi="Courier New" w:cs="Courier New"/>
          <w:spacing w:val="-6"/>
          <w:sz w:val="24"/>
          <w:szCs w:val="24"/>
          <w:lang w:val="en-US"/>
        </w:rPr>
        <w:t>/?um=</w:t>
      </w:r>
      <w:r w:rsidR="005C3BCE" w:rsidRPr="005C3BCE">
        <w:rPr>
          <w:rFonts w:ascii="Courier New" w:hAnsi="Courier New" w:cs="Courier New"/>
          <w:spacing w:val="-6"/>
          <w:sz w:val="24"/>
          <w:szCs w:val="24"/>
          <w:lang w:val="en-US"/>
        </w:rPr>
        <w:t xml:space="preserve"> </w:t>
      </w:r>
      <w:r w:rsidRPr="00667F1D">
        <w:rPr>
          <w:rFonts w:ascii="Courier New" w:hAnsi="Courier New" w:cs="Courier New"/>
          <w:spacing w:val="-6"/>
          <w:sz w:val="24"/>
          <w:szCs w:val="24"/>
          <w:lang w:val="en-US"/>
        </w:rPr>
        <w:t>constructor%3A109011ced34bf9ba68d58a016eefa19093a4aa153b1412&amp;amp;</w:t>
      </w:r>
      <w:r w:rsidR="005C3BCE" w:rsidRPr="005C3BCE">
        <w:rPr>
          <w:rFonts w:ascii="Courier New" w:hAnsi="Courier New" w:cs="Courier New"/>
          <w:spacing w:val="-6"/>
          <w:sz w:val="24"/>
          <w:szCs w:val="24"/>
          <w:lang w:val="en-US"/>
        </w:rPr>
        <w:t xml:space="preserve"> </w:t>
      </w:r>
      <w:r w:rsidRPr="00667F1D">
        <w:rPr>
          <w:rFonts w:ascii="Courier New" w:hAnsi="Courier New" w:cs="Courier New"/>
          <w:spacing w:val="-6"/>
          <w:sz w:val="24"/>
          <w:szCs w:val="24"/>
          <w:lang w:val="en-US"/>
        </w:rPr>
        <w:t>width=500&amp;</w:t>
      </w:r>
      <w:proofErr w:type="gramStart"/>
      <w:r w:rsidRPr="00667F1D">
        <w:rPr>
          <w:rFonts w:ascii="Courier New" w:hAnsi="Courier New" w:cs="Courier New"/>
          <w:spacing w:val="-6"/>
          <w:sz w:val="24"/>
          <w:szCs w:val="24"/>
          <w:lang w:val="en-US"/>
        </w:rPr>
        <w:t>amp;height</w:t>
      </w:r>
      <w:proofErr w:type="gramEnd"/>
      <w:r w:rsidRPr="00667F1D">
        <w:rPr>
          <w:rFonts w:ascii="Courier New" w:hAnsi="Courier New" w:cs="Courier New"/>
          <w:spacing w:val="-6"/>
          <w:sz w:val="24"/>
          <w:szCs w:val="24"/>
          <w:lang w:val="en-US"/>
        </w:rPr>
        <w:t>=467&amp;amp;lang=ru_RU&amp;amp;scroll=true"&lt;/script&gt;</w:t>
      </w:r>
    </w:p>
    <w:p w14:paraId="0656A2C9" w14:textId="2974CE63" w:rsidR="00844CFB" w:rsidRPr="00E424D8" w:rsidRDefault="00844CFB" w:rsidP="004C04DC">
      <w:pPr>
        <w:spacing w:before="280" w:after="280" w:line="235" w:lineRule="auto"/>
        <w:ind w:firstLine="0"/>
        <w:jc w:val="center"/>
        <w:rPr>
          <w:bCs/>
          <w:szCs w:val="28"/>
        </w:rPr>
      </w:pPr>
      <w:r>
        <w:rPr>
          <w:bCs/>
          <w:szCs w:val="28"/>
        </w:rPr>
        <w:t>Листинг</w:t>
      </w:r>
      <w:r w:rsidRPr="00E424D8">
        <w:rPr>
          <w:bCs/>
          <w:szCs w:val="28"/>
        </w:rPr>
        <w:t xml:space="preserve"> 4.</w:t>
      </w:r>
      <w:r w:rsidR="001119F9" w:rsidRPr="00E424D8">
        <w:rPr>
          <w:bCs/>
          <w:szCs w:val="28"/>
        </w:rPr>
        <w:t>9</w:t>
      </w:r>
      <w:r w:rsidR="0010433D" w:rsidRPr="00F15710">
        <w:rPr>
          <w:bCs/>
          <w:szCs w:val="28"/>
          <w:lang w:val="en-US"/>
        </w:rPr>
        <w:t> </w:t>
      </w:r>
      <w:r w:rsidR="0010433D" w:rsidRPr="00E424D8">
        <w:rPr>
          <w:bCs/>
          <w:szCs w:val="28"/>
        </w:rPr>
        <w:t xml:space="preserve">– </w:t>
      </w:r>
      <w:r>
        <w:rPr>
          <w:bCs/>
          <w:szCs w:val="28"/>
        </w:rPr>
        <w:t>К</w:t>
      </w:r>
      <w:r w:rsidRPr="005960AA">
        <w:rPr>
          <w:bCs/>
          <w:szCs w:val="28"/>
        </w:rPr>
        <w:t>од</w:t>
      </w:r>
      <w:r w:rsidRPr="00E424D8">
        <w:rPr>
          <w:bCs/>
          <w:szCs w:val="28"/>
        </w:rPr>
        <w:t xml:space="preserve"> </w:t>
      </w:r>
      <w:r>
        <w:rPr>
          <w:bCs/>
          <w:szCs w:val="28"/>
        </w:rPr>
        <w:t>карты</w:t>
      </w:r>
    </w:p>
    <w:p w14:paraId="705DED1B" w14:textId="3F000F76" w:rsidR="009B36DA" w:rsidRPr="002236E6" w:rsidRDefault="002236E6" w:rsidP="004C04DC">
      <w:pPr>
        <w:spacing w:line="235" w:lineRule="auto"/>
      </w:pPr>
      <w:r>
        <w:t>Для</w:t>
      </w:r>
      <w:r w:rsidRPr="002236E6">
        <w:t xml:space="preserve"> </w:t>
      </w:r>
      <w:r w:rsidR="00580340">
        <w:t>осуществления</w:t>
      </w:r>
      <w:r>
        <w:t xml:space="preserve"> плавного </w:t>
      </w:r>
      <w:r w:rsidR="00580340">
        <w:t>появления отзывов</w:t>
      </w:r>
      <w:r w:rsidR="000A6ABD">
        <w:t xml:space="preserve"> в </w:t>
      </w:r>
      <w:r w:rsidR="00580340">
        <w:t>слайдере</w:t>
      </w:r>
      <w:r>
        <w:t xml:space="preserve"> </w:t>
      </w:r>
      <w:r w:rsidR="00580340">
        <w:t xml:space="preserve">при перелистывании используется </w:t>
      </w:r>
      <w:r w:rsidR="002752BA">
        <w:t>п</w:t>
      </w:r>
      <w:r w:rsidR="002752BA" w:rsidRPr="002752BA">
        <w:t>равило @keyframes</w:t>
      </w:r>
      <w:r w:rsidR="002752BA">
        <w:t>, которое</w:t>
      </w:r>
      <w:r w:rsidR="002752BA" w:rsidRPr="002752BA">
        <w:t xml:space="preserve"> устанавливает ключевые кадры анимации элемента</w:t>
      </w:r>
      <w:r w:rsidR="00497A0C">
        <w:t>. В </w:t>
      </w:r>
      <w:r w:rsidR="002752BA">
        <w:t>данном случае это параметр непрозрачности, который изменяется</w:t>
      </w:r>
      <w:r w:rsidR="000A6ABD">
        <w:t xml:space="preserve"> от </w:t>
      </w:r>
      <w:r w:rsidR="002752BA">
        <w:t>0</w:t>
      </w:r>
      <w:r w:rsidR="000A6ABD">
        <w:t xml:space="preserve"> в </w:t>
      </w:r>
      <w:r w:rsidR="00EF5FA1">
        <w:t xml:space="preserve">первом ключевом кадре </w:t>
      </w:r>
      <w:r w:rsidR="002752BA">
        <w:t>до 1</w:t>
      </w:r>
      <w:r w:rsidR="000A6ABD">
        <w:t xml:space="preserve"> в </w:t>
      </w:r>
      <w:r w:rsidR="00EF5FA1">
        <w:t>последнем ключевом кадре</w:t>
      </w:r>
      <w:r w:rsidR="00584F66">
        <w:t>, то есть</w:t>
      </w:r>
      <w:r w:rsidR="000A6ABD">
        <w:t xml:space="preserve"> от </w:t>
      </w:r>
      <w:r w:rsidR="00584F66">
        <w:t>прозрачно</w:t>
      </w:r>
      <w:r w:rsidR="000250DC">
        <w:t>го</w:t>
      </w:r>
      <w:r w:rsidR="000A6ABD">
        <w:t xml:space="preserve"> к </w:t>
      </w:r>
      <w:r w:rsidR="00584F66">
        <w:t>видимо</w:t>
      </w:r>
      <w:r w:rsidR="006A035C">
        <w:t>му состоянию</w:t>
      </w:r>
      <w:r w:rsidR="00EF5FA1">
        <w:t>.</w:t>
      </w:r>
      <w:r w:rsidR="00584F66">
        <w:t xml:space="preserve"> </w:t>
      </w:r>
      <w:r w:rsidR="00584F66">
        <w:rPr>
          <w:bCs/>
          <w:szCs w:val="28"/>
        </w:rPr>
        <w:t>Анимация элементов слайдера</w:t>
      </w:r>
      <w:r w:rsidR="000A6ABD">
        <w:rPr>
          <w:bCs/>
          <w:szCs w:val="28"/>
        </w:rPr>
        <w:t xml:space="preserve"> с </w:t>
      </w:r>
      <w:r w:rsidR="009D5829">
        <w:rPr>
          <w:bCs/>
          <w:szCs w:val="28"/>
        </w:rPr>
        <w:t>отзывами</w:t>
      </w:r>
      <w:r w:rsidR="00584F66">
        <w:rPr>
          <w:bCs/>
          <w:szCs w:val="28"/>
        </w:rPr>
        <w:t xml:space="preserve"> представлена</w:t>
      </w:r>
      <w:r w:rsidR="000A6ABD">
        <w:rPr>
          <w:bCs/>
          <w:szCs w:val="28"/>
        </w:rPr>
        <w:t xml:space="preserve"> в </w:t>
      </w:r>
      <w:r w:rsidR="00584F66">
        <w:rPr>
          <w:bCs/>
          <w:szCs w:val="28"/>
        </w:rPr>
        <w:t>листинге 4.</w:t>
      </w:r>
      <w:r w:rsidR="001119F9">
        <w:rPr>
          <w:bCs/>
          <w:szCs w:val="28"/>
        </w:rPr>
        <w:t>10</w:t>
      </w:r>
      <w:r w:rsidR="00584F66">
        <w:rPr>
          <w:bCs/>
          <w:szCs w:val="28"/>
        </w:rPr>
        <w:t>.</w:t>
      </w:r>
    </w:p>
    <w:p w14:paraId="42E5ECE1" w14:textId="77777777" w:rsidR="00A4444A" w:rsidRPr="002236E6" w:rsidRDefault="00A4444A" w:rsidP="004C04DC">
      <w:pPr>
        <w:spacing w:before="280" w:line="235" w:lineRule="auto"/>
        <w:ind w:firstLine="0"/>
        <w:rPr>
          <w:rFonts w:ascii="Courier New" w:hAnsi="Courier New" w:cs="Courier New"/>
          <w:sz w:val="24"/>
          <w:szCs w:val="24"/>
        </w:rPr>
      </w:pPr>
      <w:proofErr w:type="gramStart"/>
      <w:r w:rsidRPr="002236E6">
        <w:rPr>
          <w:rFonts w:ascii="Courier New" w:hAnsi="Courier New" w:cs="Courier New"/>
          <w:sz w:val="24"/>
          <w:szCs w:val="24"/>
        </w:rPr>
        <w:t>.</w:t>
      </w:r>
      <w:r w:rsidRPr="00A4444A">
        <w:rPr>
          <w:rFonts w:ascii="Courier New" w:hAnsi="Courier New" w:cs="Courier New"/>
          <w:sz w:val="24"/>
          <w:szCs w:val="24"/>
          <w:lang w:val="en-US"/>
        </w:rPr>
        <w:t>slider</w:t>
      </w:r>
      <w:proofErr w:type="gramEnd"/>
      <w:r w:rsidRPr="002236E6">
        <w:rPr>
          <w:rFonts w:ascii="Courier New" w:hAnsi="Courier New" w:cs="Courier New"/>
          <w:sz w:val="24"/>
          <w:szCs w:val="24"/>
        </w:rPr>
        <w:t xml:space="preserve"> .</w:t>
      </w:r>
      <w:r w:rsidRPr="00A4444A">
        <w:rPr>
          <w:rFonts w:ascii="Courier New" w:hAnsi="Courier New" w:cs="Courier New"/>
          <w:sz w:val="24"/>
          <w:szCs w:val="24"/>
          <w:lang w:val="en-US"/>
        </w:rPr>
        <w:t>slider</w:t>
      </w:r>
      <w:r w:rsidRPr="002236E6">
        <w:rPr>
          <w:rFonts w:ascii="Courier New" w:hAnsi="Courier New" w:cs="Courier New"/>
          <w:sz w:val="24"/>
          <w:szCs w:val="24"/>
        </w:rPr>
        <w:t>-</w:t>
      </w:r>
      <w:r w:rsidRPr="00A4444A">
        <w:rPr>
          <w:rFonts w:ascii="Courier New" w:hAnsi="Courier New" w:cs="Courier New"/>
          <w:sz w:val="24"/>
          <w:szCs w:val="24"/>
          <w:lang w:val="en-US"/>
        </w:rPr>
        <w:t>item</w:t>
      </w:r>
      <w:r w:rsidRPr="002236E6">
        <w:rPr>
          <w:rFonts w:ascii="Courier New" w:hAnsi="Courier New" w:cs="Courier New"/>
          <w:sz w:val="24"/>
          <w:szCs w:val="24"/>
        </w:rPr>
        <w:t xml:space="preserve"> {</w:t>
      </w:r>
    </w:p>
    <w:p w14:paraId="09BD5A8B" w14:textId="77777777" w:rsidR="00A4444A" w:rsidRPr="00EE4B6C" w:rsidRDefault="00A4444A" w:rsidP="004C04DC">
      <w:pPr>
        <w:spacing w:line="235" w:lineRule="auto"/>
        <w:ind w:firstLine="0"/>
        <w:rPr>
          <w:rFonts w:ascii="Courier New" w:hAnsi="Courier New" w:cs="Courier New"/>
          <w:sz w:val="24"/>
          <w:szCs w:val="24"/>
        </w:rPr>
      </w:pPr>
      <w:r w:rsidRPr="002236E6">
        <w:rPr>
          <w:rFonts w:ascii="Courier New" w:hAnsi="Courier New" w:cs="Courier New"/>
          <w:sz w:val="24"/>
          <w:szCs w:val="24"/>
        </w:rPr>
        <w:tab/>
      </w:r>
      <w:r w:rsidRPr="00A4444A">
        <w:rPr>
          <w:rFonts w:ascii="Courier New" w:hAnsi="Courier New" w:cs="Courier New"/>
          <w:sz w:val="24"/>
          <w:szCs w:val="24"/>
          <w:lang w:val="en-US"/>
        </w:rPr>
        <w:t>animation</w:t>
      </w:r>
      <w:r w:rsidRPr="00EE4B6C">
        <w:rPr>
          <w:rFonts w:ascii="Courier New" w:hAnsi="Courier New" w:cs="Courier New"/>
          <w:sz w:val="24"/>
          <w:szCs w:val="24"/>
        </w:rPr>
        <w:t>-</w:t>
      </w:r>
      <w:r w:rsidRPr="00A4444A">
        <w:rPr>
          <w:rFonts w:ascii="Courier New" w:hAnsi="Courier New" w:cs="Courier New"/>
          <w:sz w:val="24"/>
          <w:szCs w:val="24"/>
          <w:lang w:val="en-US"/>
        </w:rPr>
        <w:t>name</w:t>
      </w:r>
      <w:r w:rsidRPr="00EE4B6C">
        <w:rPr>
          <w:rFonts w:ascii="Courier New" w:hAnsi="Courier New" w:cs="Courier New"/>
          <w:sz w:val="24"/>
          <w:szCs w:val="24"/>
        </w:rPr>
        <w:t xml:space="preserve">: </w:t>
      </w:r>
      <w:proofErr w:type="spellStart"/>
      <w:r w:rsidRPr="00A4444A">
        <w:rPr>
          <w:rFonts w:ascii="Courier New" w:hAnsi="Courier New" w:cs="Courier New"/>
          <w:sz w:val="24"/>
          <w:szCs w:val="24"/>
          <w:lang w:val="en-US"/>
        </w:rPr>
        <w:t>opacityAnim</w:t>
      </w:r>
      <w:proofErr w:type="spellEnd"/>
      <w:r w:rsidRPr="00EE4B6C">
        <w:rPr>
          <w:rFonts w:ascii="Courier New" w:hAnsi="Courier New" w:cs="Courier New"/>
          <w:sz w:val="24"/>
          <w:szCs w:val="24"/>
        </w:rPr>
        <w:t>;</w:t>
      </w:r>
    </w:p>
    <w:p w14:paraId="07099293" w14:textId="6F691A7D" w:rsidR="00A4444A" w:rsidRPr="00A4444A" w:rsidRDefault="00A4444A" w:rsidP="004C04DC">
      <w:pPr>
        <w:spacing w:line="235" w:lineRule="auto"/>
        <w:ind w:firstLine="0"/>
        <w:rPr>
          <w:rFonts w:ascii="Courier New" w:hAnsi="Courier New" w:cs="Courier New"/>
          <w:sz w:val="24"/>
          <w:szCs w:val="24"/>
          <w:lang w:val="en-US"/>
        </w:rPr>
      </w:pPr>
      <w:r w:rsidRPr="00EE4B6C">
        <w:rPr>
          <w:rFonts w:ascii="Courier New" w:hAnsi="Courier New" w:cs="Courier New"/>
          <w:sz w:val="24"/>
          <w:szCs w:val="24"/>
        </w:rPr>
        <w:t xml:space="preserve">    </w:t>
      </w:r>
      <w:r w:rsidRPr="00A4444A">
        <w:rPr>
          <w:rFonts w:ascii="Courier New" w:hAnsi="Courier New" w:cs="Courier New"/>
          <w:sz w:val="24"/>
          <w:szCs w:val="24"/>
          <w:lang w:val="en-US"/>
        </w:rPr>
        <w:t>animation-duration: 1.5s;}</w:t>
      </w:r>
    </w:p>
    <w:p w14:paraId="1548BB5D" w14:textId="77777777" w:rsidR="00A4444A" w:rsidRPr="00A4444A" w:rsidRDefault="00A4444A"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w:t>
      </w:r>
      <w:proofErr w:type="gramStart"/>
      <w:r w:rsidRPr="00A4444A">
        <w:rPr>
          <w:rFonts w:ascii="Courier New" w:hAnsi="Courier New" w:cs="Courier New"/>
          <w:sz w:val="24"/>
          <w:szCs w:val="24"/>
          <w:lang w:val="en-US"/>
        </w:rPr>
        <w:t>keyframes</w:t>
      </w:r>
      <w:proofErr w:type="gramEnd"/>
      <w:r w:rsidRPr="00A4444A">
        <w:rPr>
          <w:rFonts w:ascii="Courier New" w:hAnsi="Courier New" w:cs="Courier New"/>
          <w:sz w:val="24"/>
          <w:szCs w:val="24"/>
          <w:lang w:val="en-US"/>
        </w:rPr>
        <w:t xml:space="preserve"> </w:t>
      </w:r>
      <w:proofErr w:type="spellStart"/>
      <w:r w:rsidRPr="00A4444A">
        <w:rPr>
          <w:rFonts w:ascii="Courier New" w:hAnsi="Courier New" w:cs="Courier New"/>
          <w:sz w:val="24"/>
          <w:szCs w:val="24"/>
          <w:lang w:val="en-US"/>
        </w:rPr>
        <w:t>opacityAnim</w:t>
      </w:r>
      <w:proofErr w:type="spellEnd"/>
      <w:r w:rsidRPr="00A4444A">
        <w:rPr>
          <w:rFonts w:ascii="Courier New" w:hAnsi="Courier New" w:cs="Courier New"/>
          <w:sz w:val="24"/>
          <w:szCs w:val="24"/>
          <w:lang w:val="en-US"/>
        </w:rPr>
        <w:t xml:space="preserve"> {</w:t>
      </w:r>
    </w:p>
    <w:p w14:paraId="4900123E" w14:textId="64915732" w:rsidR="00A4444A" w:rsidRPr="00F96DA3" w:rsidRDefault="00A4444A"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 xml:space="preserve">      from </w:t>
      </w:r>
      <w:proofErr w:type="gramStart"/>
      <w:r w:rsidRPr="00A4444A">
        <w:rPr>
          <w:rFonts w:ascii="Courier New" w:hAnsi="Courier New" w:cs="Courier New"/>
          <w:sz w:val="24"/>
          <w:szCs w:val="24"/>
          <w:lang w:val="en-US"/>
        </w:rPr>
        <w:t>{</w:t>
      </w:r>
      <w:r w:rsidR="005437DF" w:rsidRPr="002D6E90">
        <w:rPr>
          <w:rFonts w:ascii="Courier New" w:hAnsi="Courier New" w:cs="Courier New"/>
          <w:sz w:val="24"/>
          <w:szCs w:val="24"/>
          <w:lang w:val="en-US"/>
        </w:rPr>
        <w:t xml:space="preserve"> </w:t>
      </w:r>
      <w:r w:rsidRPr="00A4444A">
        <w:rPr>
          <w:rFonts w:ascii="Courier New" w:hAnsi="Courier New" w:cs="Courier New"/>
          <w:sz w:val="24"/>
          <w:szCs w:val="24"/>
          <w:lang w:val="en-US"/>
        </w:rPr>
        <w:t>opacity</w:t>
      </w:r>
      <w:proofErr w:type="gramEnd"/>
      <w:r w:rsidRPr="00F96DA3">
        <w:rPr>
          <w:rFonts w:ascii="Courier New" w:hAnsi="Courier New" w:cs="Courier New"/>
          <w:sz w:val="24"/>
          <w:szCs w:val="24"/>
          <w:lang w:val="en-US"/>
        </w:rPr>
        <w:t>: 0}</w:t>
      </w:r>
    </w:p>
    <w:p w14:paraId="6C25961B" w14:textId="47A02461" w:rsidR="00A4444A" w:rsidRPr="005437DF" w:rsidRDefault="00A4444A" w:rsidP="004C04DC">
      <w:pPr>
        <w:spacing w:line="235" w:lineRule="auto"/>
        <w:ind w:firstLine="0"/>
        <w:rPr>
          <w:rFonts w:ascii="Courier New" w:hAnsi="Courier New" w:cs="Courier New"/>
          <w:sz w:val="24"/>
          <w:szCs w:val="24"/>
          <w:lang w:val="en-US"/>
        </w:rPr>
      </w:pPr>
      <w:r w:rsidRPr="00F96DA3">
        <w:rPr>
          <w:rFonts w:ascii="Courier New" w:hAnsi="Courier New" w:cs="Courier New"/>
          <w:sz w:val="24"/>
          <w:szCs w:val="24"/>
          <w:lang w:val="en-US"/>
        </w:rPr>
        <w:t xml:space="preserve">      </w:t>
      </w:r>
      <w:r w:rsidRPr="00A4444A">
        <w:rPr>
          <w:rFonts w:ascii="Courier New" w:hAnsi="Courier New" w:cs="Courier New"/>
          <w:sz w:val="24"/>
          <w:szCs w:val="24"/>
          <w:lang w:val="en-US"/>
        </w:rPr>
        <w:t>to</w:t>
      </w:r>
      <w:r w:rsidRPr="00F96DA3">
        <w:rPr>
          <w:rFonts w:ascii="Courier New" w:hAnsi="Courier New" w:cs="Courier New"/>
          <w:sz w:val="24"/>
          <w:szCs w:val="24"/>
          <w:lang w:val="en-US"/>
        </w:rPr>
        <w:t xml:space="preserve"> </w:t>
      </w:r>
      <w:proofErr w:type="gramStart"/>
      <w:r w:rsidRPr="00F96DA3">
        <w:rPr>
          <w:rFonts w:ascii="Courier New" w:hAnsi="Courier New" w:cs="Courier New"/>
          <w:sz w:val="24"/>
          <w:szCs w:val="24"/>
          <w:lang w:val="en-US"/>
        </w:rPr>
        <w:t xml:space="preserve">{ </w:t>
      </w:r>
      <w:r w:rsidRPr="00A4444A">
        <w:rPr>
          <w:rFonts w:ascii="Courier New" w:hAnsi="Courier New" w:cs="Courier New"/>
          <w:sz w:val="24"/>
          <w:szCs w:val="24"/>
          <w:lang w:val="en-US"/>
        </w:rPr>
        <w:t>opacity</w:t>
      </w:r>
      <w:proofErr w:type="gramEnd"/>
      <w:r w:rsidRPr="002D6E90">
        <w:rPr>
          <w:rFonts w:ascii="Courier New" w:hAnsi="Courier New" w:cs="Courier New"/>
          <w:sz w:val="24"/>
          <w:szCs w:val="24"/>
          <w:lang w:val="en-US"/>
        </w:rPr>
        <w:t>: 1}}</w:t>
      </w:r>
    </w:p>
    <w:p w14:paraId="46FC714E" w14:textId="07232E00" w:rsidR="00A4444A" w:rsidRPr="001E18E8" w:rsidRDefault="00A4444A" w:rsidP="004C04DC">
      <w:pPr>
        <w:spacing w:before="280" w:after="280" w:line="235" w:lineRule="auto"/>
        <w:ind w:firstLine="0"/>
        <w:jc w:val="center"/>
        <w:rPr>
          <w:bCs/>
          <w:szCs w:val="28"/>
        </w:rPr>
      </w:pPr>
      <w:r>
        <w:rPr>
          <w:bCs/>
          <w:szCs w:val="28"/>
        </w:rPr>
        <w:t>Листинг</w:t>
      </w:r>
      <w:r w:rsidRPr="001E18E8">
        <w:rPr>
          <w:bCs/>
          <w:szCs w:val="28"/>
        </w:rPr>
        <w:t xml:space="preserve"> 4.</w:t>
      </w:r>
      <w:r w:rsidR="001119F9" w:rsidRPr="001E18E8">
        <w:rPr>
          <w:bCs/>
          <w:szCs w:val="28"/>
        </w:rPr>
        <w:t>10</w:t>
      </w:r>
      <w:r w:rsidR="0010433D" w:rsidRPr="00A1324C">
        <w:rPr>
          <w:bCs/>
          <w:szCs w:val="28"/>
          <w:lang w:val="en-US"/>
        </w:rPr>
        <w:t> </w:t>
      </w:r>
      <w:r w:rsidR="0010433D" w:rsidRPr="001E18E8">
        <w:rPr>
          <w:bCs/>
          <w:szCs w:val="28"/>
        </w:rPr>
        <w:t xml:space="preserve">– </w:t>
      </w:r>
      <w:r w:rsidR="00584F66">
        <w:rPr>
          <w:bCs/>
          <w:szCs w:val="28"/>
        </w:rPr>
        <w:t>Анимация</w:t>
      </w:r>
      <w:r w:rsidR="00584F66" w:rsidRPr="001E18E8">
        <w:rPr>
          <w:bCs/>
          <w:szCs w:val="28"/>
        </w:rPr>
        <w:t xml:space="preserve"> </w:t>
      </w:r>
      <w:r w:rsidR="00584F66">
        <w:rPr>
          <w:bCs/>
          <w:szCs w:val="28"/>
        </w:rPr>
        <w:t>элементов</w:t>
      </w:r>
      <w:r w:rsidR="00584F66" w:rsidRPr="001E18E8">
        <w:rPr>
          <w:bCs/>
          <w:szCs w:val="28"/>
        </w:rPr>
        <w:t xml:space="preserve"> </w:t>
      </w:r>
      <w:r w:rsidR="00584F66">
        <w:rPr>
          <w:bCs/>
          <w:szCs w:val="28"/>
        </w:rPr>
        <w:t>слайдера</w:t>
      </w:r>
      <w:r w:rsidR="000A6ABD" w:rsidRPr="001E18E8">
        <w:rPr>
          <w:bCs/>
          <w:szCs w:val="28"/>
        </w:rPr>
        <w:t xml:space="preserve"> </w:t>
      </w:r>
      <w:r w:rsidR="000A6ABD">
        <w:rPr>
          <w:bCs/>
          <w:szCs w:val="28"/>
        </w:rPr>
        <w:t>с</w:t>
      </w:r>
      <w:r w:rsidR="000A6ABD" w:rsidRPr="00A1324C">
        <w:rPr>
          <w:bCs/>
          <w:szCs w:val="28"/>
          <w:lang w:val="en-US"/>
        </w:rPr>
        <w:t> </w:t>
      </w:r>
      <w:r w:rsidR="009D5829">
        <w:rPr>
          <w:bCs/>
          <w:szCs w:val="28"/>
        </w:rPr>
        <w:t>отзывами</w:t>
      </w:r>
    </w:p>
    <w:p w14:paraId="38E62E72" w14:textId="3B28AAB4" w:rsidR="00EF5FA1" w:rsidRDefault="00EF5FA1" w:rsidP="004C04DC">
      <w:pPr>
        <w:spacing w:line="235" w:lineRule="auto"/>
      </w:pPr>
      <w:r>
        <w:t>Для анимации стандартных элементов, таких как ссылки</w:t>
      </w:r>
      <w:r w:rsidR="00A1324C">
        <w:t xml:space="preserve"> и </w:t>
      </w:r>
      <w:r>
        <w:t>кнопки, также была добавлена анимация, позволяющая отобразить взаимодействие пользователя</w:t>
      </w:r>
      <w:r w:rsidR="000A6ABD">
        <w:t xml:space="preserve"> с </w:t>
      </w:r>
      <w:r>
        <w:t>сайтом. Код</w:t>
      </w:r>
      <w:r w:rsidR="000A6ABD">
        <w:t xml:space="preserve"> для </w:t>
      </w:r>
      <w:r>
        <w:t>реализации анимации представлены</w:t>
      </w:r>
      <w:r w:rsidR="000A6ABD">
        <w:t xml:space="preserve"> в </w:t>
      </w:r>
      <w:r>
        <w:t>листинге 4.</w:t>
      </w:r>
      <w:r w:rsidR="001119F9">
        <w:t>11</w:t>
      </w:r>
      <w:r>
        <w:t xml:space="preserve">. </w:t>
      </w:r>
    </w:p>
    <w:p w14:paraId="532C56C9" w14:textId="77777777" w:rsidR="00EF5FA1" w:rsidRPr="00EF5FA1" w:rsidRDefault="00EF5FA1" w:rsidP="004C04DC">
      <w:pPr>
        <w:spacing w:before="280" w:line="235" w:lineRule="auto"/>
        <w:ind w:firstLine="0"/>
        <w:rPr>
          <w:rFonts w:ascii="Courier New" w:hAnsi="Courier New" w:cs="Courier New"/>
          <w:sz w:val="24"/>
          <w:szCs w:val="24"/>
        </w:rPr>
      </w:pPr>
      <w:proofErr w:type="gramStart"/>
      <w:r w:rsidRPr="00EF5FA1">
        <w:rPr>
          <w:rFonts w:ascii="Courier New" w:hAnsi="Courier New" w:cs="Courier New"/>
          <w:sz w:val="24"/>
          <w:szCs w:val="24"/>
        </w:rPr>
        <w:t>.</w:t>
      </w:r>
      <w:r w:rsidRPr="00A4444A">
        <w:rPr>
          <w:rFonts w:ascii="Courier New" w:hAnsi="Courier New" w:cs="Courier New"/>
          <w:sz w:val="24"/>
          <w:szCs w:val="24"/>
          <w:lang w:val="en-US"/>
        </w:rPr>
        <w:t>header</w:t>
      </w:r>
      <w:proofErr w:type="gramEnd"/>
      <w:r w:rsidRPr="00EF5FA1">
        <w:rPr>
          <w:rFonts w:ascii="Courier New" w:hAnsi="Courier New" w:cs="Courier New"/>
          <w:sz w:val="24"/>
          <w:szCs w:val="24"/>
        </w:rPr>
        <w:t>-</w:t>
      </w:r>
      <w:r w:rsidRPr="00A4444A">
        <w:rPr>
          <w:rFonts w:ascii="Courier New" w:hAnsi="Courier New" w:cs="Courier New"/>
          <w:sz w:val="24"/>
          <w:szCs w:val="24"/>
          <w:lang w:val="en-US"/>
        </w:rPr>
        <w:t>link</w:t>
      </w:r>
      <w:r w:rsidRPr="00EF5FA1">
        <w:rPr>
          <w:rFonts w:ascii="Courier New" w:hAnsi="Courier New" w:cs="Courier New"/>
          <w:sz w:val="24"/>
          <w:szCs w:val="24"/>
        </w:rPr>
        <w:t>:</w:t>
      </w:r>
      <w:r w:rsidRPr="00A4444A">
        <w:rPr>
          <w:rFonts w:ascii="Courier New" w:hAnsi="Courier New" w:cs="Courier New"/>
          <w:sz w:val="24"/>
          <w:szCs w:val="24"/>
          <w:lang w:val="en-US"/>
        </w:rPr>
        <w:t>hover</w:t>
      </w:r>
      <w:r w:rsidRPr="00EF5FA1">
        <w:rPr>
          <w:rFonts w:ascii="Courier New" w:hAnsi="Courier New" w:cs="Courier New"/>
          <w:sz w:val="24"/>
          <w:szCs w:val="24"/>
        </w:rPr>
        <w:t xml:space="preserve"> {</w:t>
      </w:r>
    </w:p>
    <w:p w14:paraId="670A50EE" w14:textId="77777777" w:rsidR="00EF5FA1" w:rsidRPr="00EE4B6C" w:rsidRDefault="00EF5FA1" w:rsidP="004C04DC">
      <w:pPr>
        <w:spacing w:line="235" w:lineRule="auto"/>
        <w:ind w:firstLine="0"/>
        <w:rPr>
          <w:rFonts w:ascii="Courier New" w:hAnsi="Courier New" w:cs="Courier New"/>
          <w:sz w:val="24"/>
          <w:szCs w:val="24"/>
        </w:rPr>
      </w:pPr>
      <w:r w:rsidRPr="00EF5FA1">
        <w:rPr>
          <w:rFonts w:ascii="Courier New" w:hAnsi="Courier New" w:cs="Courier New"/>
          <w:sz w:val="24"/>
          <w:szCs w:val="24"/>
        </w:rPr>
        <w:t xml:space="preserve">    </w:t>
      </w:r>
      <w:r w:rsidRPr="00A4444A">
        <w:rPr>
          <w:rFonts w:ascii="Courier New" w:hAnsi="Courier New" w:cs="Courier New"/>
          <w:sz w:val="24"/>
          <w:szCs w:val="24"/>
          <w:lang w:val="en-US"/>
        </w:rPr>
        <w:t>color</w:t>
      </w:r>
      <w:r w:rsidRPr="00EE4B6C">
        <w:rPr>
          <w:rFonts w:ascii="Courier New" w:hAnsi="Courier New" w:cs="Courier New"/>
          <w:sz w:val="24"/>
          <w:szCs w:val="24"/>
        </w:rPr>
        <w:t>: #605857;</w:t>
      </w:r>
    </w:p>
    <w:p w14:paraId="6935FD8F" w14:textId="4C4EE952" w:rsidR="00EF5FA1" w:rsidRPr="00A4444A" w:rsidRDefault="00EF5FA1" w:rsidP="004C04DC">
      <w:pPr>
        <w:spacing w:line="235" w:lineRule="auto"/>
        <w:ind w:firstLine="0"/>
        <w:rPr>
          <w:rFonts w:ascii="Courier New" w:hAnsi="Courier New" w:cs="Courier New"/>
          <w:sz w:val="24"/>
          <w:szCs w:val="24"/>
          <w:lang w:val="en-US"/>
        </w:rPr>
      </w:pPr>
      <w:r w:rsidRPr="00EE4B6C">
        <w:rPr>
          <w:rFonts w:ascii="Courier New" w:hAnsi="Courier New" w:cs="Courier New"/>
          <w:sz w:val="24"/>
          <w:szCs w:val="24"/>
        </w:rPr>
        <w:t xml:space="preserve">    </w:t>
      </w:r>
      <w:r w:rsidRPr="00A4444A">
        <w:rPr>
          <w:rFonts w:ascii="Courier New" w:hAnsi="Courier New" w:cs="Courier New"/>
          <w:sz w:val="24"/>
          <w:szCs w:val="24"/>
          <w:lang w:val="en-US"/>
        </w:rPr>
        <w:t>transition: 0.2s all;}</w:t>
      </w:r>
    </w:p>
    <w:p w14:paraId="574D3475" w14:textId="77777777" w:rsidR="00EF5FA1" w:rsidRPr="00A4444A" w:rsidRDefault="00EF5FA1" w:rsidP="004C04DC">
      <w:pPr>
        <w:spacing w:line="235" w:lineRule="auto"/>
        <w:ind w:firstLine="0"/>
        <w:rPr>
          <w:rFonts w:ascii="Courier New" w:hAnsi="Courier New" w:cs="Courier New"/>
          <w:sz w:val="24"/>
          <w:szCs w:val="24"/>
          <w:lang w:val="en-US"/>
        </w:rPr>
      </w:pPr>
      <w:proofErr w:type="gramStart"/>
      <w:r w:rsidRPr="00A4444A">
        <w:rPr>
          <w:rFonts w:ascii="Courier New" w:hAnsi="Courier New" w:cs="Courier New"/>
          <w:sz w:val="24"/>
          <w:szCs w:val="24"/>
          <w:lang w:val="en-US"/>
        </w:rPr>
        <w:t>.header</w:t>
      </w:r>
      <w:proofErr w:type="gramEnd"/>
      <w:r w:rsidRPr="00A4444A">
        <w:rPr>
          <w:rFonts w:ascii="Courier New" w:hAnsi="Courier New" w:cs="Courier New"/>
          <w:sz w:val="24"/>
          <w:szCs w:val="24"/>
          <w:lang w:val="en-US"/>
        </w:rPr>
        <w:t>-link::after {</w:t>
      </w:r>
    </w:p>
    <w:p w14:paraId="47E260B8" w14:textId="77777777" w:rsidR="00EF5FA1" w:rsidRPr="00A4444A" w:rsidRDefault="00EF5FA1"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 xml:space="preserve">    display: block;</w:t>
      </w:r>
    </w:p>
    <w:p w14:paraId="52A5421E" w14:textId="77777777" w:rsidR="00EF5FA1" w:rsidRPr="00A4444A" w:rsidRDefault="00EF5FA1"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 xml:space="preserve">    content: "";</w:t>
      </w:r>
    </w:p>
    <w:p w14:paraId="28E6597C" w14:textId="77777777" w:rsidR="00EF5FA1" w:rsidRPr="00A4444A" w:rsidRDefault="00EF5FA1"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 xml:space="preserve">    position: absolute;</w:t>
      </w:r>
    </w:p>
    <w:p w14:paraId="2803A2B2" w14:textId="77777777" w:rsidR="00EF5FA1" w:rsidRPr="00A4444A" w:rsidRDefault="00EF5FA1"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 xml:space="preserve">    left: 50%;</w:t>
      </w:r>
    </w:p>
    <w:p w14:paraId="2E85466E" w14:textId="77777777" w:rsidR="00EF5FA1" w:rsidRPr="00A4444A" w:rsidRDefault="00EF5FA1"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 xml:space="preserve">    transform: </w:t>
      </w:r>
      <w:proofErr w:type="spellStart"/>
      <w:proofErr w:type="gramStart"/>
      <w:r w:rsidRPr="00A4444A">
        <w:rPr>
          <w:rFonts w:ascii="Courier New" w:hAnsi="Courier New" w:cs="Courier New"/>
          <w:sz w:val="24"/>
          <w:szCs w:val="24"/>
          <w:lang w:val="en-US"/>
        </w:rPr>
        <w:t>translateX</w:t>
      </w:r>
      <w:proofErr w:type="spellEnd"/>
      <w:r w:rsidRPr="00A4444A">
        <w:rPr>
          <w:rFonts w:ascii="Courier New" w:hAnsi="Courier New" w:cs="Courier New"/>
          <w:sz w:val="24"/>
          <w:szCs w:val="24"/>
          <w:lang w:val="en-US"/>
        </w:rPr>
        <w:t>(</w:t>
      </w:r>
      <w:proofErr w:type="gramEnd"/>
      <w:r w:rsidRPr="00A4444A">
        <w:rPr>
          <w:rFonts w:ascii="Courier New" w:hAnsi="Courier New" w:cs="Courier New"/>
          <w:sz w:val="24"/>
          <w:szCs w:val="24"/>
          <w:lang w:val="en-US"/>
        </w:rPr>
        <w:t>-50%);</w:t>
      </w:r>
    </w:p>
    <w:p w14:paraId="49EBB38A" w14:textId="77777777" w:rsidR="00EF5FA1" w:rsidRPr="00A4444A" w:rsidRDefault="00EF5FA1"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 xml:space="preserve">    opacity: 0;</w:t>
      </w:r>
    </w:p>
    <w:p w14:paraId="72539D35" w14:textId="77777777" w:rsidR="00EF5FA1" w:rsidRPr="00A4444A" w:rsidRDefault="00EF5FA1"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 xml:space="preserve">    bottom: -10px;</w:t>
      </w:r>
    </w:p>
    <w:p w14:paraId="57895C27" w14:textId="77777777" w:rsidR="000C75EB" w:rsidRPr="0089520E" w:rsidRDefault="00EF5FA1"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 xml:space="preserve">    width: 90%;</w:t>
      </w:r>
      <w:r w:rsidR="00C22067" w:rsidRPr="0089520E">
        <w:rPr>
          <w:rFonts w:ascii="Courier New" w:hAnsi="Courier New" w:cs="Courier New"/>
          <w:sz w:val="24"/>
          <w:szCs w:val="24"/>
          <w:lang w:val="en-US"/>
        </w:rPr>
        <w:t xml:space="preserve"> </w:t>
      </w:r>
    </w:p>
    <w:p w14:paraId="2B073A9B" w14:textId="6F559703" w:rsidR="00EF5FA1" w:rsidRPr="00A4444A" w:rsidRDefault="000C75EB" w:rsidP="004C04DC">
      <w:pPr>
        <w:spacing w:line="235" w:lineRule="auto"/>
        <w:ind w:firstLine="0"/>
        <w:rPr>
          <w:rFonts w:ascii="Courier New" w:hAnsi="Courier New" w:cs="Courier New"/>
          <w:sz w:val="24"/>
          <w:szCs w:val="24"/>
          <w:lang w:val="en-US"/>
        </w:rPr>
      </w:pPr>
      <w:r w:rsidRPr="0089520E">
        <w:rPr>
          <w:rFonts w:ascii="Courier New" w:hAnsi="Courier New" w:cs="Courier New"/>
          <w:sz w:val="24"/>
          <w:szCs w:val="24"/>
          <w:lang w:val="en-US"/>
        </w:rPr>
        <w:t xml:space="preserve">    </w:t>
      </w:r>
      <w:r w:rsidR="00EF5FA1" w:rsidRPr="00A4444A">
        <w:rPr>
          <w:rFonts w:ascii="Courier New" w:hAnsi="Courier New" w:cs="Courier New"/>
          <w:sz w:val="24"/>
          <w:szCs w:val="24"/>
          <w:lang w:val="en-US"/>
        </w:rPr>
        <w:t>height: 0.5px;</w:t>
      </w:r>
    </w:p>
    <w:p w14:paraId="4F6014FD" w14:textId="77777777" w:rsidR="00EF5FA1" w:rsidRPr="00A4444A" w:rsidRDefault="00EF5FA1"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 xml:space="preserve">    background-color: #605857;</w:t>
      </w:r>
    </w:p>
    <w:p w14:paraId="33D9D5C0" w14:textId="0A59BE71" w:rsidR="00EF5FA1" w:rsidRPr="00A4444A" w:rsidRDefault="00EF5FA1" w:rsidP="004C04DC">
      <w:pPr>
        <w:spacing w:line="235" w:lineRule="auto"/>
        <w:ind w:firstLine="0"/>
        <w:rPr>
          <w:rFonts w:ascii="Courier New" w:hAnsi="Courier New" w:cs="Courier New"/>
          <w:sz w:val="24"/>
          <w:szCs w:val="24"/>
          <w:lang w:val="en-US"/>
        </w:rPr>
      </w:pPr>
      <w:r w:rsidRPr="00A4444A">
        <w:rPr>
          <w:rFonts w:ascii="Courier New" w:hAnsi="Courier New" w:cs="Courier New"/>
          <w:sz w:val="24"/>
          <w:szCs w:val="24"/>
          <w:lang w:val="en-US"/>
        </w:rPr>
        <w:t xml:space="preserve">    transition: 0.4s all;}</w:t>
      </w:r>
    </w:p>
    <w:p w14:paraId="46E9EBE9" w14:textId="77777777" w:rsidR="00EF5FA1" w:rsidRPr="00A4444A" w:rsidRDefault="00EF5FA1" w:rsidP="004C04DC">
      <w:pPr>
        <w:spacing w:line="235" w:lineRule="auto"/>
        <w:ind w:firstLine="0"/>
        <w:rPr>
          <w:rFonts w:ascii="Courier New" w:hAnsi="Courier New" w:cs="Courier New"/>
          <w:sz w:val="24"/>
          <w:szCs w:val="24"/>
          <w:lang w:val="en-US"/>
        </w:rPr>
      </w:pPr>
      <w:proofErr w:type="gramStart"/>
      <w:r w:rsidRPr="00A4444A">
        <w:rPr>
          <w:rFonts w:ascii="Courier New" w:hAnsi="Courier New" w:cs="Courier New"/>
          <w:sz w:val="24"/>
          <w:szCs w:val="24"/>
          <w:lang w:val="en-US"/>
        </w:rPr>
        <w:t>.</w:t>
      </w:r>
      <w:proofErr w:type="spellStart"/>
      <w:r w:rsidRPr="00A4444A">
        <w:rPr>
          <w:rFonts w:ascii="Courier New" w:hAnsi="Courier New" w:cs="Courier New"/>
          <w:sz w:val="24"/>
          <w:szCs w:val="24"/>
          <w:lang w:val="en-US"/>
        </w:rPr>
        <w:t>btn</w:t>
      </w:r>
      <w:proofErr w:type="gramEnd"/>
      <w:r w:rsidRPr="00A4444A">
        <w:rPr>
          <w:rFonts w:ascii="Courier New" w:hAnsi="Courier New" w:cs="Courier New"/>
          <w:sz w:val="24"/>
          <w:szCs w:val="24"/>
          <w:lang w:val="en-US"/>
        </w:rPr>
        <w:t>:hover</w:t>
      </w:r>
      <w:proofErr w:type="spellEnd"/>
      <w:r w:rsidRPr="00A4444A">
        <w:rPr>
          <w:rFonts w:ascii="Courier New" w:hAnsi="Courier New" w:cs="Courier New"/>
          <w:sz w:val="24"/>
          <w:szCs w:val="24"/>
          <w:lang w:val="en-US"/>
        </w:rPr>
        <w:t xml:space="preserve"> {</w:t>
      </w:r>
    </w:p>
    <w:p w14:paraId="170C1639" w14:textId="0BA0A555" w:rsidR="00EF5FA1" w:rsidRPr="00A4444A" w:rsidRDefault="007D63CE" w:rsidP="004C04DC">
      <w:pPr>
        <w:spacing w:line="235" w:lineRule="auto"/>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r w:rsidR="00EF5FA1" w:rsidRPr="00A4444A">
        <w:rPr>
          <w:rFonts w:ascii="Courier New" w:hAnsi="Courier New" w:cs="Courier New"/>
          <w:sz w:val="24"/>
          <w:szCs w:val="24"/>
          <w:lang w:val="en-US"/>
        </w:rPr>
        <w:t xml:space="preserve">box-shadow: 4px 6px 7px 0px </w:t>
      </w:r>
      <w:proofErr w:type="spellStart"/>
      <w:proofErr w:type="gramStart"/>
      <w:r w:rsidR="00EF5FA1" w:rsidRPr="00A4444A">
        <w:rPr>
          <w:rFonts w:ascii="Courier New" w:hAnsi="Courier New" w:cs="Courier New"/>
          <w:sz w:val="24"/>
          <w:szCs w:val="24"/>
          <w:lang w:val="en-US"/>
        </w:rPr>
        <w:t>rgba</w:t>
      </w:r>
      <w:proofErr w:type="spellEnd"/>
      <w:r w:rsidR="00EF5FA1" w:rsidRPr="00A4444A">
        <w:rPr>
          <w:rFonts w:ascii="Courier New" w:hAnsi="Courier New" w:cs="Courier New"/>
          <w:sz w:val="24"/>
          <w:szCs w:val="24"/>
          <w:lang w:val="en-US"/>
        </w:rPr>
        <w:t>(</w:t>
      </w:r>
      <w:proofErr w:type="gramEnd"/>
      <w:r w:rsidR="00EF5FA1" w:rsidRPr="00A4444A">
        <w:rPr>
          <w:rFonts w:ascii="Courier New" w:hAnsi="Courier New" w:cs="Courier New"/>
          <w:sz w:val="24"/>
          <w:szCs w:val="24"/>
          <w:lang w:val="en-US"/>
        </w:rPr>
        <w:t>0,0,0,0.2);</w:t>
      </w:r>
    </w:p>
    <w:p w14:paraId="45BD549C" w14:textId="287D0A5A" w:rsidR="00EF5FA1" w:rsidRPr="00A4444A" w:rsidRDefault="007D63CE" w:rsidP="00C22067">
      <w:pPr>
        <w:spacing w:line="235" w:lineRule="auto"/>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r w:rsidR="00EF5FA1" w:rsidRPr="00A4444A">
        <w:rPr>
          <w:rFonts w:ascii="Courier New" w:hAnsi="Courier New" w:cs="Courier New"/>
          <w:sz w:val="24"/>
          <w:szCs w:val="24"/>
          <w:lang w:val="en-US"/>
        </w:rPr>
        <w:t xml:space="preserve">transform: </w:t>
      </w:r>
      <w:proofErr w:type="gramStart"/>
      <w:r w:rsidR="00EF5FA1" w:rsidRPr="00A4444A">
        <w:rPr>
          <w:rFonts w:ascii="Courier New" w:hAnsi="Courier New" w:cs="Courier New"/>
          <w:sz w:val="24"/>
          <w:szCs w:val="24"/>
          <w:lang w:val="en-US"/>
        </w:rPr>
        <w:t>scale(</w:t>
      </w:r>
      <w:proofErr w:type="gramEnd"/>
      <w:r w:rsidR="00EF5FA1" w:rsidRPr="00A4444A">
        <w:rPr>
          <w:rFonts w:ascii="Courier New" w:hAnsi="Courier New" w:cs="Courier New"/>
          <w:sz w:val="24"/>
          <w:szCs w:val="24"/>
          <w:lang w:val="en-US"/>
        </w:rPr>
        <w:t>1.01);</w:t>
      </w:r>
    </w:p>
    <w:p w14:paraId="0B63BE97" w14:textId="4F5266C9" w:rsidR="00EF5FA1" w:rsidRDefault="007D63CE" w:rsidP="0028109E">
      <w:pPr>
        <w:spacing w:line="236" w:lineRule="auto"/>
        <w:ind w:firstLine="0"/>
        <w:rPr>
          <w:rFonts w:ascii="Courier New" w:hAnsi="Courier New" w:cs="Courier New"/>
          <w:sz w:val="24"/>
          <w:szCs w:val="24"/>
          <w:lang w:val="en-US"/>
        </w:rPr>
      </w:pPr>
      <w:r w:rsidRPr="007D63CE">
        <w:rPr>
          <w:rFonts w:ascii="Courier New" w:hAnsi="Courier New" w:cs="Courier New"/>
          <w:sz w:val="24"/>
          <w:szCs w:val="24"/>
          <w:lang w:val="en-US"/>
        </w:rPr>
        <w:lastRenderedPageBreak/>
        <w:t xml:space="preserve">    </w:t>
      </w:r>
      <w:r w:rsidR="00EF5FA1" w:rsidRPr="00A4444A">
        <w:rPr>
          <w:rFonts w:ascii="Courier New" w:hAnsi="Courier New" w:cs="Courier New"/>
          <w:sz w:val="24"/>
          <w:szCs w:val="24"/>
          <w:lang w:val="en-US"/>
        </w:rPr>
        <w:t>transition: all 0.5s ease 0s;</w:t>
      </w:r>
    </w:p>
    <w:p w14:paraId="7A05CB66" w14:textId="7501D9F1" w:rsidR="007D63CE" w:rsidRDefault="007D63CE" w:rsidP="0028109E">
      <w:pPr>
        <w:spacing w:line="236" w:lineRule="auto"/>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proofErr w:type="spellStart"/>
      <w:r w:rsidRPr="007D63CE">
        <w:rPr>
          <w:rFonts w:ascii="Courier New" w:hAnsi="Courier New" w:cs="Courier New"/>
          <w:sz w:val="24"/>
          <w:szCs w:val="24"/>
          <w:lang w:val="en-US"/>
        </w:rPr>
        <w:t>webkit</w:t>
      </w:r>
      <w:proofErr w:type="spellEnd"/>
      <w:r w:rsidRPr="007D63CE">
        <w:rPr>
          <w:rFonts w:ascii="Courier New" w:hAnsi="Courier New" w:cs="Courier New"/>
          <w:sz w:val="24"/>
          <w:szCs w:val="24"/>
          <w:lang w:val="en-US"/>
        </w:rPr>
        <w:t>-transition: all 0.5s ease 0s;</w:t>
      </w:r>
    </w:p>
    <w:p w14:paraId="6312D6E1" w14:textId="54AB8033" w:rsidR="00244AAD" w:rsidRPr="00A4444A" w:rsidRDefault="00244AAD" w:rsidP="0028109E">
      <w:pPr>
        <w:spacing w:line="236" w:lineRule="auto"/>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proofErr w:type="spellStart"/>
      <w:r w:rsidRPr="007D63CE">
        <w:rPr>
          <w:rFonts w:ascii="Courier New" w:hAnsi="Courier New" w:cs="Courier New"/>
          <w:sz w:val="24"/>
          <w:szCs w:val="24"/>
          <w:lang w:val="en-US"/>
        </w:rPr>
        <w:t>moz</w:t>
      </w:r>
      <w:proofErr w:type="spellEnd"/>
      <w:r w:rsidRPr="007D63CE">
        <w:rPr>
          <w:rFonts w:ascii="Courier New" w:hAnsi="Courier New" w:cs="Courier New"/>
          <w:sz w:val="24"/>
          <w:szCs w:val="24"/>
          <w:lang w:val="en-US"/>
        </w:rPr>
        <w:t>-transition: all 0.5s ease 0s;</w:t>
      </w:r>
    </w:p>
    <w:p w14:paraId="2C7ED345" w14:textId="2FEBABC0" w:rsidR="00EF5FA1" w:rsidRPr="00EF5FA1" w:rsidRDefault="00EF5FA1" w:rsidP="0028109E">
      <w:pPr>
        <w:spacing w:line="236" w:lineRule="auto"/>
        <w:ind w:firstLine="0"/>
        <w:rPr>
          <w:rFonts w:ascii="Courier New" w:hAnsi="Courier New" w:cs="Courier New"/>
          <w:sz w:val="24"/>
          <w:szCs w:val="24"/>
        </w:rPr>
      </w:pPr>
      <w:r w:rsidRPr="00A4444A">
        <w:rPr>
          <w:rFonts w:ascii="Courier New" w:hAnsi="Courier New" w:cs="Courier New"/>
          <w:sz w:val="24"/>
          <w:szCs w:val="24"/>
          <w:lang w:val="en-US"/>
        </w:rPr>
        <w:t xml:space="preserve">    cursor</w:t>
      </w:r>
      <w:r w:rsidRPr="00EF5FA1">
        <w:rPr>
          <w:rFonts w:ascii="Courier New" w:hAnsi="Courier New" w:cs="Courier New"/>
          <w:sz w:val="24"/>
          <w:szCs w:val="24"/>
        </w:rPr>
        <w:t xml:space="preserve">: </w:t>
      </w:r>
      <w:r w:rsidRPr="00A4444A">
        <w:rPr>
          <w:rFonts w:ascii="Courier New" w:hAnsi="Courier New" w:cs="Courier New"/>
          <w:sz w:val="24"/>
          <w:szCs w:val="24"/>
          <w:lang w:val="en-US"/>
        </w:rPr>
        <w:t>pointer</w:t>
      </w:r>
      <w:r w:rsidRPr="00EF5FA1">
        <w:rPr>
          <w:rFonts w:ascii="Courier New" w:hAnsi="Courier New" w:cs="Courier New"/>
          <w:sz w:val="24"/>
          <w:szCs w:val="24"/>
        </w:rPr>
        <w:t>;}</w:t>
      </w:r>
    </w:p>
    <w:p w14:paraId="5DE8792E" w14:textId="2CDF31AE" w:rsidR="00EF5FA1" w:rsidRDefault="00EF5FA1" w:rsidP="0028109E">
      <w:pPr>
        <w:spacing w:before="280" w:after="280" w:line="236" w:lineRule="auto"/>
        <w:ind w:firstLine="0"/>
        <w:jc w:val="center"/>
        <w:rPr>
          <w:bCs/>
          <w:szCs w:val="28"/>
        </w:rPr>
      </w:pPr>
      <w:r>
        <w:rPr>
          <w:bCs/>
          <w:szCs w:val="28"/>
        </w:rPr>
        <w:t>Листинг</w:t>
      </w:r>
      <w:r w:rsidRPr="00DE561D">
        <w:rPr>
          <w:bCs/>
          <w:szCs w:val="28"/>
        </w:rPr>
        <w:t xml:space="preserve"> 4.</w:t>
      </w:r>
      <w:r w:rsidR="001119F9">
        <w:rPr>
          <w:bCs/>
          <w:szCs w:val="28"/>
        </w:rPr>
        <w:t>11</w:t>
      </w:r>
      <w:r w:rsidR="0010433D">
        <w:rPr>
          <w:bCs/>
          <w:szCs w:val="28"/>
        </w:rPr>
        <w:t xml:space="preserve"> – </w:t>
      </w:r>
      <w:r>
        <w:rPr>
          <w:bCs/>
          <w:szCs w:val="28"/>
        </w:rPr>
        <w:t>Реализация анимации ссылок</w:t>
      </w:r>
      <w:r w:rsidR="00A1324C">
        <w:rPr>
          <w:bCs/>
          <w:szCs w:val="28"/>
        </w:rPr>
        <w:t xml:space="preserve"> и </w:t>
      </w:r>
      <w:r>
        <w:rPr>
          <w:bCs/>
          <w:szCs w:val="28"/>
        </w:rPr>
        <w:t>кнопок</w:t>
      </w:r>
    </w:p>
    <w:p w14:paraId="529BBD00" w14:textId="0EED95E2" w:rsidR="00EF5FA1" w:rsidRPr="00EF5FA1" w:rsidRDefault="00EF5FA1" w:rsidP="0028109E">
      <w:pPr>
        <w:spacing w:line="236" w:lineRule="auto"/>
      </w:pPr>
      <w:r w:rsidRPr="001C7635">
        <w:t xml:space="preserve">CSS </w:t>
      </w:r>
      <w:proofErr w:type="spellStart"/>
      <w:proofErr w:type="gramStart"/>
      <w:r w:rsidRPr="001C7635">
        <w:t>псевдокласс</w:t>
      </w:r>
      <w:proofErr w:type="spellEnd"/>
      <w:r w:rsidRPr="001C7635">
        <w:t xml:space="preserve"> </w:t>
      </w:r>
      <w:r w:rsidRPr="002B5969">
        <w:rPr>
          <w:rFonts w:ascii="Courier New" w:hAnsi="Courier New" w:cs="Courier New"/>
          <w:sz w:val="24"/>
          <w:szCs w:val="24"/>
        </w:rPr>
        <w:t>:</w:t>
      </w:r>
      <w:r w:rsidRPr="001C7635">
        <w:rPr>
          <w:rFonts w:ascii="Courier New" w:hAnsi="Courier New" w:cs="Courier New"/>
          <w:sz w:val="24"/>
          <w:szCs w:val="24"/>
          <w:lang w:val="en-US"/>
        </w:rPr>
        <w:t>hover</w:t>
      </w:r>
      <w:proofErr w:type="gramEnd"/>
      <w:r w:rsidRPr="001C7635">
        <w:t xml:space="preserve"> срабатывает, когда пользователь наводит</w:t>
      </w:r>
      <w:r w:rsidR="000A6ABD">
        <w:t xml:space="preserve"> на </w:t>
      </w:r>
      <w:r w:rsidRPr="001C7635">
        <w:t>элемент мышью</w:t>
      </w:r>
      <w:r w:rsidR="00497A0C">
        <w:t>. Для </w:t>
      </w:r>
      <w:r>
        <w:t xml:space="preserve">подчёркивания ссылок используется </w:t>
      </w:r>
      <w:proofErr w:type="spellStart"/>
      <w:proofErr w:type="gramStart"/>
      <w:r>
        <w:t>п</w:t>
      </w:r>
      <w:r w:rsidRPr="001C7635">
        <w:t>севдоэлемент</w:t>
      </w:r>
      <w:proofErr w:type="spellEnd"/>
      <w:r>
        <w:t xml:space="preserve"> </w:t>
      </w:r>
      <w:r w:rsidRPr="001C7635">
        <w:rPr>
          <w:rFonts w:ascii="Courier New" w:hAnsi="Courier New" w:cs="Courier New"/>
          <w:sz w:val="24"/>
          <w:szCs w:val="24"/>
        </w:rPr>
        <w:t>:</w:t>
      </w:r>
      <w:r w:rsidRPr="00A4444A">
        <w:rPr>
          <w:rFonts w:ascii="Courier New" w:hAnsi="Courier New" w:cs="Courier New"/>
          <w:sz w:val="24"/>
          <w:szCs w:val="24"/>
          <w:lang w:val="en-US"/>
        </w:rPr>
        <w:t>after</w:t>
      </w:r>
      <w:proofErr w:type="gramEnd"/>
      <w:r w:rsidRPr="001C7635">
        <w:t>, который используется</w:t>
      </w:r>
      <w:r w:rsidR="000A6ABD">
        <w:t xml:space="preserve"> для </w:t>
      </w:r>
      <w:r w:rsidRPr="001C7635">
        <w:t>вывода текста после содержимого элемента,</w:t>
      </w:r>
      <w:r w:rsidR="000A6ABD">
        <w:t xml:space="preserve"> к </w:t>
      </w:r>
      <w:r w:rsidRPr="001C7635">
        <w:t>которому он добавляется</w:t>
      </w:r>
      <w:r w:rsidR="00497A0C">
        <w:t>. В </w:t>
      </w:r>
      <w:r>
        <w:t>данном случае это не текст,</w:t>
      </w:r>
      <w:r w:rsidR="000A6ABD">
        <w:t xml:space="preserve"> а </w:t>
      </w:r>
      <w:r>
        <w:t>полоса, занимающая 90 % ширины ссылки. Свойство</w:t>
      </w:r>
      <w:r w:rsidRPr="00B33BB2">
        <w:t xml:space="preserve"> </w:t>
      </w:r>
      <w:r w:rsidRPr="00A4444A">
        <w:rPr>
          <w:rFonts w:ascii="Courier New" w:hAnsi="Courier New" w:cs="Courier New"/>
          <w:sz w:val="24"/>
          <w:szCs w:val="24"/>
          <w:lang w:val="en-US"/>
        </w:rPr>
        <w:t>transition</w:t>
      </w:r>
      <w:r w:rsidRPr="00B33BB2">
        <w:t xml:space="preserve"> </w:t>
      </w:r>
      <w:r>
        <w:t>позволяет задать продолжительность анимации.</w:t>
      </w:r>
    </w:p>
    <w:p w14:paraId="2CA04AB8" w14:textId="7B9CE559" w:rsidR="00395AA4" w:rsidRPr="000B5692" w:rsidRDefault="00395AA4" w:rsidP="0028109E">
      <w:pPr>
        <w:pStyle w:val="af7"/>
        <w:spacing w:line="236" w:lineRule="auto"/>
        <w:outlineLvl w:val="1"/>
      </w:pPr>
      <w:bookmarkStart w:id="43" w:name="_Toc168516753"/>
      <w:r w:rsidRPr="000B5692">
        <w:t>4.</w:t>
      </w:r>
      <w:r w:rsidR="004D53AC" w:rsidRPr="000B5692">
        <w:t>5</w:t>
      </w:r>
      <w:r w:rsidRPr="000B5692">
        <w:t> Программная реализация проекта</w:t>
      </w:r>
      <w:bookmarkEnd w:id="43"/>
    </w:p>
    <w:p w14:paraId="30AC678D" w14:textId="5E1F8545" w:rsidR="008E363E" w:rsidRPr="00B47A74" w:rsidRDefault="00844CFB" w:rsidP="0028109E">
      <w:pPr>
        <w:spacing w:line="236" w:lineRule="auto"/>
        <w:rPr>
          <w:rFonts w:eastAsia="Times New Roman"/>
          <w:color w:val="000000"/>
          <w:spacing w:val="-4"/>
          <w:szCs w:val="28"/>
        </w:rPr>
      </w:pPr>
      <w:r w:rsidRPr="00B47A74">
        <w:rPr>
          <w:rFonts w:eastAsia="Times New Roman"/>
          <w:color w:val="000000"/>
          <w:spacing w:val="-4"/>
          <w:szCs w:val="28"/>
        </w:rPr>
        <w:t>Вся функциональная часть</w:t>
      </w:r>
      <w:r w:rsidR="00C22067">
        <w:rPr>
          <w:rFonts w:eastAsia="Times New Roman"/>
          <w:color w:val="000000"/>
          <w:spacing w:val="-4"/>
          <w:szCs w:val="28"/>
        </w:rPr>
        <w:t xml:space="preserve"> </w:t>
      </w:r>
      <w:r w:rsidRPr="00B47A74">
        <w:rPr>
          <w:rFonts w:eastAsia="Times New Roman"/>
          <w:color w:val="000000"/>
          <w:spacing w:val="-4"/>
          <w:szCs w:val="28"/>
        </w:rPr>
        <w:t>разработана</w:t>
      </w:r>
      <w:r w:rsidR="000A6ABD" w:rsidRPr="00B47A74">
        <w:rPr>
          <w:rFonts w:eastAsia="Times New Roman"/>
          <w:color w:val="000000"/>
          <w:spacing w:val="-4"/>
          <w:szCs w:val="28"/>
        </w:rPr>
        <w:t xml:space="preserve"> на </w:t>
      </w:r>
      <w:r w:rsidRPr="00B47A74">
        <w:rPr>
          <w:rFonts w:eastAsia="Times New Roman"/>
          <w:color w:val="000000"/>
          <w:spacing w:val="-4"/>
          <w:szCs w:val="28"/>
        </w:rPr>
        <w:t>языках программирования PHP</w:t>
      </w:r>
      <w:r w:rsidR="00A1324C" w:rsidRPr="00B47A74">
        <w:rPr>
          <w:rFonts w:eastAsia="Times New Roman"/>
          <w:color w:val="000000"/>
          <w:spacing w:val="-4"/>
          <w:szCs w:val="28"/>
        </w:rPr>
        <w:t xml:space="preserve"> и </w:t>
      </w:r>
      <w:r w:rsidRPr="00B47A74">
        <w:rPr>
          <w:rFonts w:eastAsia="Times New Roman"/>
          <w:color w:val="000000"/>
          <w:spacing w:val="-4"/>
          <w:szCs w:val="28"/>
        </w:rPr>
        <w:t xml:space="preserve">JavaScript. </w:t>
      </w:r>
      <w:r w:rsidR="008E363E" w:rsidRPr="00B47A74">
        <w:rPr>
          <w:spacing w:val="-4"/>
        </w:rPr>
        <w:t>Динамический контент сайта хранится</w:t>
      </w:r>
      <w:r w:rsidR="000A6ABD" w:rsidRPr="00B47A74">
        <w:rPr>
          <w:spacing w:val="-4"/>
        </w:rPr>
        <w:t xml:space="preserve"> в </w:t>
      </w:r>
      <w:r w:rsidR="008E363E" w:rsidRPr="00B47A74">
        <w:rPr>
          <w:spacing w:val="-4"/>
        </w:rPr>
        <w:t xml:space="preserve">таблицах базы данных. </w:t>
      </w:r>
      <w:r w:rsidR="00561894" w:rsidRPr="00B47A74">
        <w:rPr>
          <w:rFonts w:eastAsia="Times New Roman"/>
          <w:color w:val="000000"/>
          <w:spacing w:val="-4"/>
          <w:szCs w:val="28"/>
        </w:rPr>
        <w:t>Основная задача функциональной части проекта заключается</w:t>
      </w:r>
      <w:r w:rsidR="000A6ABD" w:rsidRPr="00B47A74">
        <w:rPr>
          <w:rFonts w:eastAsia="Times New Roman"/>
          <w:color w:val="000000"/>
          <w:spacing w:val="-4"/>
          <w:szCs w:val="28"/>
        </w:rPr>
        <w:t xml:space="preserve"> в </w:t>
      </w:r>
      <w:r w:rsidR="00561894" w:rsidRPr="00B47A74">
        <w:rPr>
          <w:rFonts w:eastAsia="Times New Roman"/>
          <w:color w:val="000000"/>
          <w:spacing w:val="-4"/>
          <w:szCs w:val="28"/>
        </w:rPr>
        <w:t>грамотном считывании, обработке</w:t>
      </w:r>
      <w:r w:rsidR="00A1324C" w:rsidRPr="00B47A74">
        <w:rPr>
          <w:rFonts w:eastAsia="Times New Roman"/>
          <w:color w:val="000000"/>
          <w:spacing w:val="-4"/>
          <w:szCs w:val="28"/>
        </w:rPr>
        <w:t xml:space="preserve"> и </w:t>
      </w:r>
      <w:r w:rsidR="00561894" w:rsidRPr="00B47A74">
        <w:rPr>
          <w:rFonts w:eastAsia="Times New Roman"/>
          <w:color w:val="000000"/>
          <w:spacing w:val="-4"/>
          <w:szCs w:val="28"/>
        </w:rPr>
        <w:t>записи данных</w:t>
      </w:r>
      <w:r w:rsidR="000A6ABD" w:rsidRPr="00B47A74">
        <w:rPr>
          <w:rFonts w:eastAsia="Times New Roman"/>
          <w:color w:val="000000"/>
          <w:spacing w:val="-4"/>
          <w:szCs w:val="28"/>
        </w:rPr>
        <w:t xml:space="preserve"> в </w:t>
      </w:r>
      <w:r w:rsidR="00561894" w:rsidRPr="00B47A74">
        <w:rPr>
          <w:rFonts w:eastAsia="Times New Roman"/>
          <w:color w:val="000000"/>
          <w:spacing w:val="-4"/>
          <w:szCs w:val="28"/>
        </w:rPr>
        <w:t xml:space="preserve">базу данных. </w:t>
      </w:r>
      <w:r w:rsidR="008E363E" w:rsidRPr="00B47A74">
        <w:rPr>
          <w:spacing w:val="-4"/>
        </w:rPr>
        <w:t>Функция подключения</w:t>
      </w:r>
      <w:r w:rsidR="000A6ABD" w:rsidRPr="00B47A74">
        <w:rPr>
          <w:spacing w:val="-4"/>
        </w:rPr>
        <w:t xml:space="preserve"> к </w:t>
      </w:r>
      <w:r w:rsidR="008E363E" w:rsidRPr="00B47A74">
        <w:rPr>
          <w:spacing w:val="-4"/>
        </w:rPr>
        <w:t>базе данных находится</w:t>
      </w:r>
      <w:r w:rsidR="000A6ABD" w:rsidRPr="00B47A74">
        <w:rPr>
          <w:spacing w:val="-4"/>
        </w:rPr>
        <w:t xml:space="preserve"> в </w:t>
      </w:r>
      <w:r w:rsidR="008E363E" w:rsidRPr="00B47A74">
        <w:rPr>
          <w:spacing w:val="-4"/>
        </w:rPr>
        <w:t xml:space="preserve">файле </w:t>
      </w:r>
      <w:r w:rsidR="00D74556" w:rsidRPr="00B47A74">
        <w:rPr>
          <w:spacing w:val="-4"/>
          <w:lang w:val="en-US"/>
        </w:rPr>
        <w:t>connect</w:t>
      </w:r>
      <w:r w:rsidR="00D74556" w:rsidRPr="00B47A74">
        <w:rPr>
          <w:spacing w:val="-4"/>
        </w:rPr>
        <w:t>_</w:t>
      </w:r>
      <w:r w:rsidR="00D74556" w:rsidRPr="00B47A74">
        <w:rPr>
          <w:spacing w:val="-4"/>
          <w:lang w:val="en-US"/>
        </w:rPr>
        <w:t>database</w:t>
      </w:r>
      <w:r w:rsidR="008E363E" w:rsidRPr="00B47A74">
        <w:rPr>
          <w:spacing w:val="-4"/>
        </w:rPr>
        <w:t>.</w:t>
      </w:r>
      <w:proofErr w:type="spellStart"/>
      <w:r w:rsidR="008E363E" w:rsidRPr="00B47A74">
        <w:rPr>
          <w:spacing w:val="-4"/>
        </w:rPr>
        <w:t>php</w:t>
      </w:r>
      <w:proofErr w:type="spellEnd"/>
      <w:r w:rsidR="008E363E" w:rsidRPr="00B47A74">
        <w:rPr>
          <w:spacing w:val="-4"/>
        </w:rPr>
        <w:t>, код которого приведен</w:t>
      </w:r>
      <w:r w:rsidR="000A6ABD" w:rsidRPr="00B47A74">
        <w:rPr>
          <w:spacing w:val="-4"/>
        </w:rPr>
        <w:t xml:space="preserve"> в </w:t>
      </w:r>
      <w:r w:rsidR="008E363E" w:rsidRPr="00B47A74">
        <w:rPr>
          <w:spacing w:val="-4"/>
        </w:rPr>
        <w:t>листинге 4.</w:t>
      </w:r>
      <w:r w:rsidR="001119F9" w:rsidRPr="00B47A74">
        <w:rPr>
          <w:spacing w:val="-4"/>
        </w:rPr>
        <w:t>12</w:t>
      </w:r>
      <w:r w:rsidR="00497A0C" w:rsidRPr="00B47A74">
        <w:rPr>
          <w:spacing w:val="-4"/>
        </w:rPr>
        <w:t>. Для </w:t>
      </w:r>
      <w:r w:rsidR="00561894" w:rsidRPr="00B47A74">
        <w:rPr>
          <w:spacing w:val="-4"/>
        </w:rPr>
        <w:t>подключения необходимо указать название базы данных, логин</w:t>
      </w:r>
      <w:r w:rsidR="00A1324C" w:rsidRPr="00B47A74">
        <w:rPr>
          <w:spacing w:val="-4"/>
        </w:rPr>
        <w:t xml:space="preserve"> и </w:t>
      </w:r>
      <w:r w:rsidR="00561894" w:rsidRPr="00B47A74">
        <w:rPr>
          <w:spacing w:val="-4"/>
        </w:rPr>
        <w:t>пароль.</w:t>
      </w:r>
    </w:p>
    <w:p w14:paraId="07BB1C5D" w14:textId="77777777" w:rsidR="00D74556" w:rsidRPr="00EB7D27" w:rsidRDefault="00D74556" w:rsidP="0028109E">
      <w:pPr>
        <w:spacing w:before="280" w:line="236" w:lineRule="auto"/>
        <w:ind w:firstLine="0"/>
        <w:rPr>
          <w:rFonts w:ascii="Courier New" w:hAnsi="Courier New" w:cs="Courier New"/>
          <w:sz w:val="24"/>
          <w:szCs w:val="24"/>
          <w:lang w:val="en-US"/>
        </w:rPr>
      </w:pPr>
      <w:r w:rsidRPr="00EB7D27">
        <w:rPr>
          <w:rFonts w:ascii="Courier New" w:hAnsi="Courier New" w:cs="Courier New"/>
          <w:sz w:val="24"/>
          <w:szCs w:val="24"/>
          <w:lang w:val="en-US"/>
        </w:rPr>
        <w:t>$host = "localhost";</w:t>
      </w:r>
    </w:p>
    <w:p w14:paraId="58B5A118" w14:textId="77777777" w:rsidR="00147281" w:rsidRDefault="00D74556" w:rsidP="0028109E">
      <w:pPr>
        <w:spacing w:line="236" w:lineRule="auto"/>
        <w:ind w:firstLine="0"/>
        <w:rPr>
          <w:rFonts w:ascii="Courier New" w:hAnsi="Courier New" w:cs="Courier New"/>
          <w:sz w:val="24"/>
          <w:szCs w:val="24"/>
          <w:lang w:val="en-US"/>
        </w:rPr>
      </w:pPr>
      <w:r w:rsidRPr="00EB7D27">
        <w:rPr>
          <w:rFonts w:ascii="Courier New" w:hAnsi="Courier New" w:cs="Courier New"/>
          <w:sz w:val="24"/>
          <w:szCs w:val="24"/>
          <w:lang w:val="en-US"/>
        </w:rPr>
        <w:t>$database = "_</w:t>
      </w:r>
      <w:proofErr w:type="spellStart"/>
      <w:r w:rsidRPr="00EB7D27">
        <w:rPr>
          <w:rFonts w:ascii="Courier New" w:hAnsi="Courier New" w:cs="Courier New"/>
          <w:sz w:val="24"/>
          <w:szCs w:val="24"/>
          <w:lang w:val="en-US"/>
        </w:rPr>
        <w:t>flowress</w:t>
      </w:r>
      <w:proofErr w:type="spellEnd"/>
      <w:r w:rsidRPr="00EB7D27">
        <w:rPr>
          <w:rFonts w:ascii="Courier New" w:hAnsi="Courier New" w:cs="Courier New"/>
          <w:sz w:val="24"/>
          <w:szCs w:val="24"/>
          <w:lang w:val="en-US"/>
        </w:rPr>
        <w:t>";</w:t>
      </w:r>
    </w:p>
    <w:p w14:paraId="37763CF8" w14:textId="77777777" w:rsidR="00147281" w:rsidRDefault="00D74556" w:rsidP="0028109E">
      <w:pPr>
        <w:spacing w:line="236" w:lineRule="auto"/>
        <w:ind w:firstLine="0"/>
        <w:rPr>
          <w:rFonts w:ascii="Courier New" w:hAnsi="Courier New" w:cs="Courier New"/>
          <w:sz w:val="24"/>
          <w:szCs w:val="24"/>
          <w:lang w:val="en-US"/>
        </w:rPr>
      </w:pPr>
      <w:r w:rsidRPr="00EB7D27">
        <w:rPr>
          <w:rFonts w:ascii="Courier New" w:hAnsi="Courier New" w:cs="Courier New"/>
          <w:sz w:val="24"/>
          <w:szCs w:val="24"/>
          <w:lang w:val="en-US"/>
        </w:rPr>
        <w:t>$user = "root";</w:t>
      </w:r>
      <w:r w:rsidR="00C22067" w:rsidRPr="00C22067">
        <w:rPr>
          <w:rFonts w:ascii="Courier New" w:hAnsi="Courier New" w:cs="Courier New"/>
          <w:sz w:val="24"/>
          <w:szCs w:val="24"/>
          <w:lang w:val="en-US"/>
        </w:rPr>
        <w:t xml:space="preserve"> </w:t>
      </w:r>
    </w:p>
    <w:p w14:paraId="66C8F5D8" w14:textId="67BF7847" w:rsidR="00D74556" w:rsidRPr="00EB7D27" w:rsidRDefault="00D74556" w:rsidP="0028109E">
      <w:pPr>
        <w:spacing w:line="236" w:lineRule="auto"/>
        <w:ind w:firstLine="0"/>
        <w:rPr>
          <w:rFonts w:ascii="Courier New" w:hAnsi="Courier New" w:cs="Courier New"/>
          <w:sz w:val="24"/>
          <w:szCs w:val="24"/>
          <w:lang w:val="en-US"/>
        </w:rPr>
      </w:pPr>
      <w:r w:rsidRPr="00EB7D27">
        <w:rPr>
          <w:rFonts w:ascii="Courier New" w:hAnsi="Courier New" w:cs="Courier New"/>
          <w:sz w:val="24"/>
          <w:szCs w:val="24"/>
          <w:lang w:val="en-US"/>
        </w:rPr>
        <w:t>$password="";</w:t>
      </w:r>
    </w:p>
    <w:p w14:paraId="73C11C30" w14:textId="27A886A7" w:rsidR="00D74556" w:rsidRDefault="00D74556" w:rsidP="0028109E">
      <w:pPr>
        <w:spacing w:line="236" w:lineRule="auto"/>
        <w:ind w:firstLine="0"/>
        <w:rPr>
          <w:rFonts w:ascii="Courier New" w:hAnsi="Courier New" w:cs="Courier New"/>
          <w:sz w:val="24"/>
          <w:szCs w:val="24"/>
          <w:lang w:val="en-US"/>
        </w:rPr>
      </w:pPr>
      <w:r w:rsidRPr="00D74556">
        <w:rPr>
          <w:rFonts w:ascii="Courier New" w:hAnsi="Courier New" w:cs="Courier New"/>
          <w:sz w:val="24"/>
          <w:szCs w:val="24"/>
          <w:lang w:val="en-US"/>
        </w:rPr>
        <w:t xml:space="preserve">$link = </w:t>
      </w:r>
      <w:proofErr w:type="spellStart"/>
      <w:r w:rsidRPr="00D74556">
        <w:rPr>
          <w:rFonts w:ascii="Courier New" w:hAnsi="Courier New" w:cs="Courier New"/>
          <w:sz w:val="24"/>
          <w:szCs w:val="24"/>
          <w:lang w:val="en-US"/>
        </w:rPr>
        <w:t>mysqli_</w:t>
      </w:r>
      <w:proofErr w:type="gramStart"/>
      <w:r w:rsidRPr="00D74556">
        <w:rPr>
          <w:rFonts w:ascii="Courier New" w:hAnsi="Courier New" w:cs="Courier New"/>
          <w:sz w:val="24"/>
          <w:szCs w:val="24"/>
          <w:lang w:val="en-US"/>
        </w:rPr>
        <w:t>connect</w:t>
      </w:r>
      <w:proofErr w:type="spellEnd"/>
      <w:r w:rsidRPr="00D74556">
        <w:rPr>
          <w:rFonts w:ascii="Courier New" w:hAnsi="Courier New" w:cs="Courier New"/>
          <w:sz w:val="24"/>
          <w:szCs w:val="24"/>
          <w:lang w:val="en-US"/>
        </w:rPr>
        <w:t>(</w:t>
      </w:r>
      <w:proofErr w:type="gramEnd"/>
      <w:r w:rsidRPr="00D74556">
        <w:rPr>
          <w:rFonts w:ascii="Courier New" w:hAnsi="Courier New" w:cs="Courier New"/>
          <w:sz w:val="24"/>
          <w:szCs w:val="24"/>
          <w:lang w:val="en-US"/>
        </w:rPr>
        <w:t>$host, $user, $password, $database) or die("</w:t>
      </w:r>
      <w:r w:rsidRPr="00D74556">
        <w:rPr>
          <w:rFonts w:ascii="Courier New" w:hAnsi="Courier New" w:cs="Courier New"/>
          <w:sz w:val="24"/>
          <w:szCs w:val="24"/>
        </w:rPr>
        <w:t>Ошибка</w:t>
      </w:r>
      <w:r w:rsidRPr="00D74556">
        <w:rPr>
          <w:rFonts w:ascii="Courier New" w:hAnsi="Courier New" w:cs="Courier New"/>
          <w:sz w:val="24"/>
          <w:szCs w:val="24"/>
          <w:lang w:val="en-US"/>
        </w:rPr>
        <w:t xml:space="preserve"> </w:t>
      </w:r>
      <w:r w:rsidRPr="00D74556">
        <w:rPr>
          <w:rFonts w:ascii="Courier New" w:hAnsi="Courier New" w:cs="Courier New"/>
          <w:sz w:val="24"/>
          <w:szCs w:val="24"/>
        </w:rPr>
        <w:t>подключения</w:t>
      </w:r>
      <w:r w:rsidR="000A6ABD">
        <w:rPr>
          <w:rFonts w:ascii="Courier New" w:hAnsi="Courier New" w:cs="Courier New"/>
          <w:sz w:val="24"/>
          <w:szCs w:val="24"/>
          <w:lang w:val="en-US"/>
        </w:rPr>
        <w:t xml:space="preserve"> к </w:t>
      </w:r>
      <w:proofErr w:type="spellStart"/>
      <w:r w:rsidRPr="00D74556">
        <w:rPr>
          <w:rFonts w:ascii="Courier New" w:hAnsi="Courier New" w:cs="Courier New"/>
          <w:sz w:val="24"/>
          <w:szCs w:val="24"/>
        </w:rPr>
        <w:t>бд</w:t>
      </w:r>
      <w:proofErr w:type="spellEnd"/>
      <w:r w:rsidRPr="00D74556">
        <w:rPr>
          <w:rFonts w:ascii="Courier New" w:hAnsi="Courier New" w:cs="Courier New"/>
          <w:sz w:val="24"/>
          <w:szCs w:val="24"/>
          <w:lang w:val="en-US"/>
        </w:rPr>
        <w:t>".</w:t>
      </w:r>
      <w:proofErr w:type="spellStart"/>
      <w:r w:rsidRPr="00D74556">
        <w:rPr>
          <w:rFonts w:ascii="Courier New" w:hAnsi="Courier New" w:cs="Courier New"/>
          <w:sz w:val="24"/>
          <w:szCs w:val="24"/>
          <w:lang w:val="en-US"/>
        </w:rPr>
        <w:t>mysqli_error</w:t>
      </w:r>
      <w:proofErr w:type="spellEnd"/>
      <w:r w:rsidRPr="00D74556">
        <w:rPr>
          <w:rFonts w:ascii="Courier New" w:hAnsi="Courier New" w:cs="Courier New"/>
          <w:sz w:val="24"/>
          <w:szCs w:val="24"/>
          <w:lang w:val="en-US"/>
        </w:rPr>
        <w:t>($link));</w:t>
      </w:r>
    </w:p>
    <w:p w14:paraId="6B259184" w14:textId="4AF74330" w:rsidR="00561894" w:rsidRDefault="00D74556" w:rsidP="0028109E">
      <w:pPr>
        <w:pStyle w:val="aff3"/>
        <w:spacing w:line="236" w:lineRule="auto"/>
      </w:pPr>
      <w:r>
        <w:t>Листинг</w:t>
      </w:r>
      <w:r w:rsidRPr="00DE561D">
        <w:t xml:space="preserve"> 4.</w:t>
      </w:r>
      <w:r w:rsidR="001119F9">
        <w:t>12</w:t>
      </w:r>
      <w:r w:rsidR="0010433D">
        <w:t xml:space="preserve"> – </w:t>
      </w:r>
      <w:r w:rsidR="00561894" w:rsidRPr="00561894">
        <w:t>Подключение</w:t>
      </w:r>
      <w:r w:rsidR="000A6ABD">
        <w:t xml:space="preserve"> к </w:t>
      </w:r>
      <w:r w:rsidR="00561894" w:rsidRPr="00561894">
        <w:t>базе данных</w:t>
      </w:r>
    </w:p>
    <w:p w14:paraId="0AD96FD8" w14:textId="17027E00" w:rsidR="00430004" w:rsidRPr="00C81B6D" w:rsidRDefault="008C7196" w:rsidP="0028109E">
      <w:pPr>
        <w:spacing w:line="236" w:lineRule="auto"/>
        <w:rPr>
          <w:spacing w:val="-6"/>
        </w:rPr>
      </w:pPr>
      <w:r w:rsidRPr="00C81B6D">
        <w:rPr>
          <w:spacing w:val="-6"/>
        </w:rPr>
        <w:t xml:space="preserve">После подключения базы данных </w:t>
      </w:r>
      <w:r w:rsidR="00C81B6D" w:rsidRPr="00C81B6D">
        <w:rPr>
          <w:spacing w:val="-6"/>
        </w:rPr>
        <w:t>реализов</w:t>
      </w:r>
      <w:r w:rsidR="00C81B6D">
        <w:rPr>
          <w:spacing w:val="-6"/>
        </w:rPr>
        <w:t>ывался</w:t>
      </w:r>
      <w:r w:rsidR="00C81B6D" w:rsidRPr="00C81B6D">
        <w:rPr>
          <w:spacing w:val="-6"/>
        </w:rPr>
        <w:t xml:space="preserve"> функционал</w:t>
      </w:r>
      <w:r w:rsidR="00C81B6D">
        <w:rPr>
          <w:spacing w:val="-6"/>
        </w:rPr>
        <w:t xml:space="preserve"> проекта</w:t>
      </w:r>
      <w:r w:rsidR="00C81B6D" w:rsidRPr="00C81B6D">
        <w:rPr>
          <w:spacing w:val="-6"/>
        </w:rPr>
        <w:t>.</w:t>
      </w:r>
    </w:p>
    <w:p w14:paraId="04C3B58E" w14:textId="54D31815" w:rsidR="002D5FAB" w:rsidRPr="00AC320A" w:rsidRDefault="002D5FAB" w:rsidP="0028109E">
      <w:pPr>
        <w:pStyle w:val="afa"/>
        <w:spacing w:line="236" w:lineRule="auto"/>
        <w:outlineLvl w:val="2"/>
      </w:pPr>
      <w:bookmarkStart w:id="44" w:name="_Toc168516754"/>
      <w:r>
        <w:t>4</w:t>
      </w:r>
      <w:r w:rsidRPr="00AC320A">
        <w:t>.</w:t>
      </w:r>
      <w:r>
        <w:t>5</w:t>
      </w:r>
      <w:r w:rsidRPr="00AC320A">
        <w:t>.</w:t>
      </w:r>
      <w:r>
        <w:t>1</w:t>
      </w:r>
      <w:r w:rsidRPr="00AC320A">
        <w:rPr>
          <w:lang w:val="en-US"/>
        </w:rPr>
        <w:t> </w:t>
      </w:r>
      <w:r>
        <w:t>Реализация функционала регистрации и авторизации</w:t>
      </w:r>
      <w:bookmarkEnd w:id="44"/>
    </w:p>
    <w:p w14:paraId="726F47EB" w14:textId="6D69CD14" w:rsidR="00A27BC8" w:rsidRPr="00E86DE5" w:rsidRDefault="00844CFB" w:rsidP="0028109E">
      <w:pPr>
        <w:spacing w:line="236" w:lineRule="auto"/>
        <w:rPr>
          <w:szCs w:val="28"/>
        </w:rPr>
      </w:pPr>
      <w:r>
        <w:rPr>
          <w:rFonts w:eastAsia="Times New Roman"/>
          <w:color w:val="000000"/>
          <w:szCs w:val="28"/>
        </w:rPr>
        <w:t xml:space="preserve">Основные функциональные элементы сайта доступны пользователю после </w:t>
      </w:r>
      <w:r w:rsidR="00A80D79">
        <w:rPr>
          <w:rFonts w:eastAsia="Times New Roman"/>
          <w:color w:val="000000"/>
          <w:szCs w:val="28"/>
        </w:rPr>
        <w:t xml:space="preserve">его </w:t>
      </w:r>
      <w:r w:rsidR="00695E53">
        <w:rPr>
          <w:rFonts w:eastAsia="Times New Roman"/>
          <w:color w:val="000000"/>
          <w:szCs w:val="28"/>
        </w:rPr>
        <w:t>регистрации</w:t>
      </w:r>
      <w:r>
        <w:rPr>
          <w:rFonts w:eastAsia="Times New Roman"/>
          <w:color w:val="000000"/>
          <w:szCs w:val="28"/>
        </w:rPr>
        <w:t xml:space="preserve">. </w:t>
      </w:r>
      <w:r w:rsidR="00695E53">
        <w:t>Разметка</w:t>
      </w:r>
      <w:r w:rsidR="00E86DE5">
        <w:t xml:space="preserve"> страницы с</w:t>
      </w:r>
      <w:r w:rsidR="00695E53">
        <w:t xml:space="preserve"> форм</w:t>
      </w:r>
      <w:r w:rsidR="00E86DE5">
        <w:t>ой</w:t>
      </w:r>
      <w:r w:rsidR="00695E53">
        <w:t xml:space="preserve"> регистрации</w:t>
      </w:r>
      <w:r w:rsidR="000A6ABD">
        <w:t xml:space="preserve"> в </w:t>
      </w:r>
      <w:r w:rsidR="00695E53">
        <w:rPr>
          <w:szCs w:val="28"/>
        </w:rPr>
        <w:t xml:space="preserve">файле </w:t>
      </w:r>
      <w:r w:rsidR="00695E53">
        <w:rPr>
          <w:szCs w:val="28"/>
          <w:lang w:val="en-US"/>
        </w:rPr>
        <w:t>registration</w:t>
      </w:r>
      <w:r w:rsidR="00695E53" w:rsidRPr="0038380D">
        <w:rPr>
          <w:szCs w:val="28"/>
        </w:rPr>
        <w:t>.</w:t>
      </w:r>
      <w:r w:rsidR="00695E53">
        <w:rPr>
          <w:szCs w:val="28"/>
          <w:lang w:val="en-US"/>
        </w:rPr>
        <w:t>php</w:t>
      </w:r>
      <w:r w:rsidR="00695E53">
        <w:t xml:space="preserve"> представлен</w:t>
      </w:r>
      <w:r w:rsidR="000A6ABD">
        <w:t xml:space="preserve"> </w:t>
      </w:r>
      <w:r w:rsidR="00E86DE5" w:rsidRPr="00682ADB">
        <w:rPr>
          <w:spacing w:val="-4"/>
        </w:rPr>
        <w:t>в</w:t>
      </w:r>
      <w:r w:rsidR="00E86DE5">
        <w:rPr>
          <w:spacing w:val="-4"/>
        </w:rPr>
        <w:t> </w:t>
      </w:r>
      <w:r w:rsidR="00E86DE5" w:rsidRPr="00682ADB">
        <w:rPr>
          <w:spacing w:val="-4"/>
        </w:rPr>
        <w:t xml:space="preserve">приложении </w:t>
      </w:r>
      <w:r w:rsidR="002567D1">
        <w:rPr>
          <w:spacing w:val="-4"/>
        </w:rPr>
        <w:t>в</w:t>
      </w:r>
      <w:r w:rsidR="00E86DE5" w:rsidRPr="00682ADB">
        <w:rPr>
          <w:spacing w:val="-4"/>
        </w:rPr>
        <w:t xml:space="preserve"> листинге </w:t>
      </w:r>
      <w:r w:rsidR="00D861CB">
        <w:rPr>
          <w:spacing w:val="-4"/>
        </w:rPr>
        <w:t>Б</w:t>
      </w:r>
      <w:r w:rsidR="00E86DE5">
        <w:rPr>
          <w:spacing w:val="-4"/>
        </w:rPr>
        <w:t>.1</w:t>
      </w:r>
      <w:r w:rsidR="00E86DE5">
        <w:rPr>
          <w:bCs/>
          <w:szCs w:val="28"/>
        </w:rPr>
        <w:t>.</w:t>
      </w:r>
    </w:p>
    <w:p w14:paraId="167D17CA" w14:textId="292E841B" w:rsidR="00303FD0" w:rsidRPr="007C7D87" w:rsidRDefault="00303FD0" w:rsidP="0028109E">
      <w:pPr>
        <w:spacing w:line="236" w:lineRule="auto"/>
        <w:rPr>
          <w:szCs w:val="28"/>
        </w:rPr>
      </w:pPr>
      <w:r>
        <w:t>Форма содержит пустые строки</w:t>
      </w:r>
      <w:r w:rsidR="000A6ABD">
        <w:t xml:space="preserve"> с </w:t>
      </w:r>
      <w:r>
        <w:t xml:space="preserve">классом </w:t>
      </w:r>
      <w:r w:rsidRPr="00395B83">
        <w:rPr>
          <w:rFonts w:ascii="Courier New" w:hAnsi="Courier New" w:cs="Courier New"/>
          <w:sz w:val="24"/>
          <w:szCs w:val="24"/>
          <w:lang w:val="en-US"/>
        </w:rPr>
        <w:t>error</w:t>
      </w:r>
      <w:r w:rsidRPr="00D4684A">
        <w:rPr>
          <w:rFonts w:ascii="Courier New" w:hAnsi="Courier New" w:cs="Courier New"/>
          <w:sz w:val="24"/>
          <w:szCs w:val="24"/>
        </w:rPr>
        <w:t>-</w:t>
      </w:r>
      <w:r w:rsidRPr="00395B83">
        <w:rPr>
          <w:rFonts w:ascii="Courier New" w:hAnsi="Courier New" w:cs="Courier New"/>
          <w:sz w:val="24"/>
          <w:szCs w:val="24"/>
          <w:lang w:val="en-US"/>
        </w:rPr>
        <w:t>spa</w:t>
      </w:r>
      <w:r>
        <w:rPr>
          <w:rFonts w:ascii="Courier New" w:hAnsi="Courier New" w:cs="Courier New"/>
          <w:sz w:val="24"/>
          <w:szCs w:val="24"/>
          <w:lang w:val="en-US"/>
        </w:rPr>
        <w:t>n</w:t>
      </w:r>
      <w:r w:rsidRPr="00D4684A">
        <w:t>.</w:t>
      </w:r>
      <w:r>
        <w:t xml:space="preserve"> При неправильном заполнении поля формы</w:t>
      </w:r>
      <w:r w:rsidR="00A1324C">
        <w:t xml:space="preserve"> и </w:t>
      </w:r>
      <w:r w:rsidR="00C341BA">
        <w:t>отправке некорректных данных</w:t>
      </w:r>
      <w:r>
        <w:t xml:space="preserve"> </w:t>
      </w:r>
      <w:r w:rsidR="00750859">
        <w:t>регистрации</w:t>
      </w:r>
      <w:r>
        <w:t xml:space="preserve"> блоку</w:t>
      </w:r>
      <w:r w:rsidR="000A6ABD">
        <w:t xml:space="preserve"> с </w:t>
      </w:r>
      <w:r>
        <w:t>данным классом добавляется текст, который информирует о</w:t>
      </w:r>
      <w:r w:rsidR="009975D0">
        <w:t> </w:t>
      </w:r>
      <w:r>
        <w:t>типе ошибке заполнения,</w:t>
      </w:r>
      <w:r w:rsidR="000A6ABD">
        <w:t xml:space="preserve"> а </w:t>
      </w:r>
      <w:r>
        <w:rPr>
          <w:szCs w:val="28"/>
        </w:rPr>
        <w:t>рамка соответствующего поля выделяется красным</w:t>
      </w:r>
      <w:r w:rsidR="00497A0C">
        <w:rPr>
          <w:szCs w:val="28"/>
        </w:rPr>
        <w:t>. В </w:t>
      </w:r>
      <w:r>
        <w:rPr>
          <w:szCs w:val="28"/>
        </w:rPr>
        <w:t>случае успешной регистрации пользователь перенаправляется</w:t>
      </w:r>
      <w:r w:rsidR="000A6ABD">
        <w:rPr>
          <w:szCs w:val="28"/>
        </w:rPr>
        <w:t xml:space="preserve"> на </w:t>
      </w:r>
      <w:r>
        <w:rPr>
          <w:szCs w:val="28"/>
        </w:rPr>
        <w:t>главную страницу</w:t>
      </w:r>
      <w:r w:rsidR="00061AAE">
        <w:rPr>
          <w:szCs w:val="28"/>
        </w:rPr>
        <w:t>, создав свою учётную запись</w:t>
      </w:r>
      <w:r w:rsidR="00497A0C">
        <w:rPr>
          <w:szCs w:val="28"/>
        </w:rPr>
        <w:t>. Для </w:t>
      </w:r>
      <w:r>
        <w:rPr>
          <w:szCs w:val="28"/>
        </w:rPr>
        <w:t>реализации механизма выделения полей</w:t>
      </w:r>
      <w:r w:rsidR="00A1324C">
        <w:rPr>
          <w:szCs w:val="28"/>
        </w:rPr>
        <w:t xml:space="preserve"> и </w:t>
      </w:r>
      <w:r>
        <w:rPr>
          <w:szCs w:val="28"/>
        </w:rPr>
        <w:t>уведомления об</w:t>
      </w:r>
      <w:r w:rsidR="00E362A5">
        <w:rPr>
          <w:szCs w:val="28"/>
        </w:rPr>
        <w:t xml:space="preserve"> </w:t>
      </w:r>
      <w:r>
        <w:rPr>
          <w:szCs w:val="28"/>
        </w:rPr>
        <w:t>соответствующих ошибках некорректности полей были</w:t>
      </w:r>
      <w:r w:rsidRPr="00654AA0">
        <w:rPr>
          <w:szCs w:val="28"/>
        </w:rPr>
        <w:t xml:space="preserve"> </w:t>
      </w:r>
      <w:r>
        <w:rPr>
          <w:szCs w:val="28"/>
        </w:rPr>
        <w:t>создан</w:t>
      </w:r>
      <w:r w:rsidRPr="00654AA0">
        <w:rPr>
          <w:szCs w:val="28"/>
        </w:rPr>
        <w:t xml:space="preserve"> </w:t>
      </w:r>
      <w:r>
        <w:rPr>
          <w:szCs w:val="28"/>
        </w:rPr>
        <w:t>файл</w:t>
      </w:r>
      <w:r w:rsidRPr="00654AA0">
        <w:rPr>
          <w:szCs w:val="28"/>
        </w:rPr>
        <w:t xml:space="preserve"> </w:t>
      </w:r>
      <w:r>
        <w:rPr>
          <w:szCs w:val="28"/>
          <w:lang w:val="en-US"/>
        </w:rPr>
        <w:t>registration</w:t>
      </w:r>
      <w:r w:rsidRPr="00654AA0">
        <w:rPr>
          <w:szCs w:val="28"/>
        </w:rPr>
        <w:t>.</w:t>
      </w:r>
      <w:proofErr w:type="spellStart"/>
      <w:r>
        <w:rPr>
          <w:szCs w:val="28"/>
          <w:lang w:val="en-US"/>
        </w:rPr>
        <w:t>js</w:t>
      </w:r>
      <w:proofErr w:type="spellEnd"/>
      <w:r w:rsidRPr="00902BC2">
        <w:rPr>
          <w:szCs w:val="28"/>
        </w:rPr>
        <w:t xml:space="preserve">, </w:t>
      </w:r>
      <w:r>
        <w:rPr>
          <w:szCs w:val="28"/>
        </w:rPr>
        <w:t>который обрабатывает нажатие кнопки «</w:t>
      </w:r>
      <w:r w:rsidR="00750859">
        <w:rPr>
          <w:szCs w:val="28"/>
        </w:rPr>
        <w:t>Зарегистрироваться</w:t>
      </w:r>
      <w:r>
        <w:rPr>
          <w:szCs w:val="28"/>
        </w:rPr>
        <w:t>». Он получает данные</w:t>
      </w:r>
      <w:r w:rsidR="00497A0C">
        <w:rPr>
          <w:szCs w:val="28"/>
        </w:rPr>
        <w:t xml:space="preserve"> из </w:t>
      </w:r>
      <w:r>
        <w:rPr>
          <w:szCs w:val="28"/>
        </w:rPr>
        <w:t xml:space="preserve">формы </w:t>
      </w:r>
      <w:r w:rsidR="00750859">
        <w:rPr>
          <w:szCs w:val="28"/>
        </w:rPr>
        <w:t>регистрации</w:t>
      </w:r>
      <w:r w:rsidR="00A1324C">
        <w:rPr>
          <w:szCs w:val="28"/>
        </w:rPr>
        <w:t xml:space="preserve"> и </w:t>
      </w:r>
      <w:r w:rsidR="000A6ABD">
        <w:rPr>
          <w:szCs w:val="28"/>
        </w:rPr>
        <w:t>с </w:t>
      </w:r>
      <w:r>
        <w:rPr>
          <w:szCs w:val="28"/>
        </w:rPr>
        <w:t xml:space="preserve">помощью </w:t>
      </w:r>
      <w:r>
        <w:rPr>
          <w:bCs/>
          <w:szCs w:val="28"/>
          <w:lang w:val="en-US"/>
        </w:rPr>
        <w:t>A</w:t>
      </w:r>
      <w:r w:rsidR="00147281">
        <w:rPr>
          <w:bCs/>
          <w:szCs w:val="28"/>
          <w:lang w:val="en-US"/>
        </w:rPr>
        <w:t>jax</w:t>
      </w:r>
      <w:r>
        <w:rPr>
          <w:bCs/>
          <w:szCs w:val="28"/>
        </w:rPr>
        <w:t>-запроса отправляет</w:t>
      </w:r>
      <w:r w:rsidR="000A6ABD">
        <w:rPr>
          <w:bCs/>
          <w:szCs w:val="28"/>
        </w:rPr>
        <w:t xml:space="preserve"> в </w:t>
      </w:r>
      <w:r>
        <w:rPr>
          <w:bCs/>
          <w:szCs w:val="28"/>
        </w:rPr>
        <w:t xml:space="preserve">файл-обработчик </w:t>
      </w:r>
      <w:proofErr w:type="spellStart"/>
      <w:r w:rsidR="0042041F">
        <w:rPr>
          <w:bCs/>
          <w:szCs w:val="28"/>
          <w:lang w:val="en-US"/>
        </w:rPr>
        <w:t>registra</w:t>
      </w:r>
      <w:r w:rsidRPr="000B55BB">
        <w:rPr>
          <w:bCs/>
          <w:szCs w:val="28"/>
        </w:rPr>
        <w:t>tion_handler.php</w:t>
      </w:r>
      <w:proofErr w:type="spellEnd"/>
      <w:r>
        <w:rPr>
          <w:bCs/>
          <w:szCs w:val="28"/>
        </w:rPr>
        <w:t xml:space="preserve">. Пример кода </w:t>
      </w:r>
      <w:r w:rsidR="00DF4931">
        <w:rPr>
          <w:bCs/>
          <w:szCs w:val="28"/>
        </w:rPr>
        <w:t>функции, обрабатывающей клик по кнопке</w:t>
      </w:r>
      <w:r w:rsidR="00A1324C">
        <w:rPr>
          <w:bCs/>
          <w:szCs w:val="28"/>
        </w:rPr>
        <w:t xml:space="preserve"> и </w:t>
      </w:r>
      <w:r w:rsidR="00DF4931">
        <w:rPr>
          <w:bCs/>
          <w:szCs w:val="28"/>
        </w:rPr>
        <w:t>передающей</w:t>
      </w:r>
      <w:r>
        <w:rPr>
          <w:bCs/>
          <w:szCs w:val="28"/>
        </w:rPr>
        <w:t xml:space="preserve"> данны</w:t>
      </w:r>
      <w:r w:rsidR="00DF4931">
        <w:rPr>
          <w:bCs/>
          <w:szCs w:val="28"/>
        </w:rPr>
        <w:t>е</w:t>
      </w:r>
      <w:r w:rsidR="00497A0C">
        <w:rPr>
          <w:bCs/>
          <w:szCs w:val="28"/>
        </w:rPr>
        <w:t xml:space="preserve"> из </w:t>
      </w:r>
      <w:r>
        <w:rPr>
          <w:bCs/>
          <w:szCs w:val="28"/>
        </w:rPr>
        <w:t xml:space="preserve">формы </w:t>
      </w:r>
      <w:r w:rsidR="00596391">
        <w:t xml:space="preserve">регистрации </w:t>
      </w:r>
      <w:r>
        <w:rPr>
          <w:bCs/>
          <w:szCs w:val="28"/>
        </w:rPr>
        <w:t>представлен</w:t>
      </w:r>
      <w:r w:rsidR="000A6ABD">
        <w:rPr>
          <w:bCs/>
          <w:szCs w:val="28"/>
        </w:rPr>
        <w:t xml:space="preserve"> </w:t>
      </w:r>
      <w:r w:rsidR="00DB1C82" w:rsidRPr="00682ADB">
        <w:rPr>
          <w:spacing w:val="-4"/>
        </w:rPr>
        <w:t>в</w:t>
      </w:r>
      <w:r w:rsidR="00DB1C82">
        <w:rPr>
          <w:spacing w:val="-4"/>
        </w:rPr>
        <w:t> </w:t>
      </w:r>
      <w:r w:rsidR="00DB1C82" w:rsidRPr="00682ADB">
        <w:rPr>
          <w:spacing w:val="-4"/>
        </w:rPr>
        <w:t>приложении</w:t>
      </w:r>
      <w:r w:rsidR="00D861CB">
        <w:rPr>
          <w:spacing w:val="-4"/>
        </w:rPr>
        <w:t xml:space="preserve"> </w:t>
      </w:r>
      <w:r w:rsidR="002567D1">
        <w:rPr>
          <w:spacing w:val="-4"/>
        </w:rPr>
        <w:t>в </w:t>
      </w:r>
      <w:r w:rsidR="00DB1C82" w:rsidRPr="00682ADB">
        <w:rPr>
          <w:spacing w:val="-4"/>
        </w:rPr>
        <w:t xml:space="preserve">листинге </w:t>
      </w:r>
      <w:r w:rsidR="00D861CB">
        <w:rPr>
          <w:spacing w:val="-4"/>
        </w:rPr>
        <w:t>Б</w:t>
      </w:r>
      <w:r w:rsidR="00DB1C82">
        <w:rPr>
          <w:spacing w:val="-4"/>
        </w:rPr>
        <w:t>.</w:t>
      </w:r>
      <w:r w:rsidR="00D861CB">
        <w:rPr>
          <w:spacing w:val="-4"/>
        </w:rPr>
        <w:t>2</w:t>
      </w:r>
      <w:r>
        <w:rPr>
          <w:bCs/>
          <w:szCs w:val="28"/>
        </w:rPr>
        <w:t>.</w:t>
      </w:r>
    </w:p>
    <w:p w14:paraId="10084FA1" w14:textId="294A41CF" w:rsidR="00750859" w:rsidRDefault="00750859" w:rsidP="0028109E">
      <w:pPr>
        <w:spacing w:line="242" w:lineRule="auto"/>
        <w:rPr>
          <w:szCs w:val="28"/>
        </w:rPr>
      </w:pPr>
      <w:r>
        <w:rPr>
          <w:szCs w:val="28"/>
        </w:rPr>
        <w:lastRenderedPageBreak/>
        <w:t>В строке</w:t>
      </w:r>
      <w:r w:rsidR="00C22067">
        <w:rPr>
          <w:szCs w:val="28"/>
        </w:rPr>
        <w:t xml:space="preserve"> </w:t>
      </w:r>
      <w:proofErr w:type="gramStart"/>
      <w:r>
        <w:rPr>
          <w:szCs w:val="28"/>
          <w:lang w:val="en-US"/>
        </w:rPr>
        <w:t>e</w:t>
      </w:r>
      <w:r w:rsidRPr="009B52A7">
        <w:rPr>
          <w:szCs w:val="28"/>
        </w:rPr>
        <w:t>.</w:t>
      </w:r>
      <w:proofErr w:type="spellStart"/>
      <w:r>
        <w:rPr>
          <w:szCs w:val="28"/>
          <w:lang w:val="en-US"/>
        </w:rPr>
        <w:t>preventDefault</w:t>
      </w:r>
      <w:proofErr w:type="spellEnd"/>
      <w:proofErr w:type="gramEnd"/>
      <w:r w:rsidRPr="009B52A7">
        <w:rPr>
          <w:szCs w:val="28"/>
        </w:rPr>
        <w:t xml:space="preserve">() </w:t>
      </w:r>
      <w:r>
        <w:rPr>
          <w:szCs w:val="28"/>
        </w:rPr>
        <w:t>отключается стандартное поведение кнопки, то</w:t>
      </w:r>
      <w:r w:rsidR="00366C59">
        <w:rPr>
          <w:szCs w:val="28"/>
        </w:rPr>
        <w:t> </w:t>
      </w:r>
      <w:r>
        <w:rPr>
          <w:szCs w:val="28"/>
        </w:rPr>
        <w:t xml:space="preserve">есть отправка формы. Затем происходит обращение ко всем элементам </w:t>
      </w:r>
      <w:r>
        <w:rPr>
          <w:szCs w:val="28"/>
          <w:lang w:val="en-US"/>
        </w:rPr>
        <w:t>input</w:t>
      </w:r>
      <w:r>
        <w:rPr>
          <w:szCs w:val="28"/>
        </w:rPr>
        <w:t xml:space="preserve"> формы</w:t>
      </w:r>
      <w:r w:rsidR="00A1324C">
        <w:rPr>
          <w:szCs w:val="28"/>
        </w:rPr>
        <w:t xml:space="preserve"> и </w:t>
      </w:r>
      <w:r>
        <w:rPr>
          <w:szCs w:val="28"/>
        </w:rPr>
        <w:t xml:space="preserve">удаляется класс </w:t>
      </w:r>
      <w:proofErr w:type="spellStart"/>
      <w:r w:rsidRPr="009B52A7">
        <w:rPr>
          <w:szCs w:val="28"/>
        </w:rPr>
        <w:t>error-input</w:t>
      </w:r>
      <w:proofErr w:type="spellEnd"/>
      <w:r>
        <w:rPr>
          <w:szCs w:val="28"/>
        </w:rPr>
        <w:t>, который выделяет рамку полей красным (далее этот класс будет добавляться</w:t>
      </w:r>
      <w:r w:rsidR="000A6ABD">
        <w:rPr>
          <w:szCs w:val="28"/>
        </w:rPr>
        <w:t xml:space="preserve"> для </w:t>
      </w:r>
      <w:r>
        <w:rPr>
          <w:szCs w:val="28"/>
        </w:rPr>
        <w:t>ошибочных полей)</w:t>
      </w:r>
      <w:r w:rsidR="00A1324C">
        <w:rPr>
          <w:szCs w:val="28"/>
        </w:rPr>
        <w:t xml:space="preserve"> и </w:t>
      </w:r>
      <w:r w:rsidR="000A6ABD">
        <w:rPr>
          <w:szCs w:val="28"/>
        </w:rPr>
        <w:t>в </w:t>
      </w:r>
      <w:r>
        <w:rPr>
          <w:szCs w:val="28"/>
        </w:rPr>
        <w:t xml:space="preserve">переменные присваиваются значения полей элементов </w:t>
      </w:r>
      <w:proofErr w:type="spellStart"/>
      <w:r w:rsidRPr="00AB64E2">
        <w:rPr>
          <w:szCs w:val="28"/>
        </w:rPr>
        <w:t>input</w:t>
      </w:r>
      <w:proofErr w:type="spellEnd"/>
      <w:r>
        <w:rPr>
          <w:szCs w:val="28"/>
        </w:rPr>
        <w:t xml:space="preserve">. </w:t>
      </w:r>
    </w:p>
    <w:p w14:paraId="29E38013" w14:textId="5D401A31" w:rsidR="00750859" w:rsidRDefault="00750859" w:rsidP="0028109E">
      <w:pPr>
        <w:spacing w:line="242" w:lineRule="auto"/>
        <w:rPr>
          <w:szCs w:val="28"/>
        </w:rPr>
      </w:pPr>
      <w:r>
        <w:rPr>
          <w:szCs w:val="28"/>
        </w:rPr>
        <w:t>Поля формы</w:t>
      </w:r>
      <w:r w:rsidR="00C22067">
        <w:rPr>
          <w:szCs w:val="28"/>
        </w:rPr>
        <w:t xml:space="preserve"> </w:t>
      </w:r>
      <w:r w:rsidR="000A6ABD">
        <w:rPr>
          <w:szCs w:val="28"/>
        </w:rPr>
        <w:t>в </w:t>
      </w:r>
      <w:r>
        <w:rPr>
          <w:szCs w:val="28"/>
        </w:rPr>
        <w:t>файле</w:t>
      </w:r>
      <w:r w:rsidRPr="00AA5417">
        <w:rPr>
          <w:szCs w:val="28"/>
        </w:rPr>
        <w:t>-</w:t>
      </w:r>
      <w:r>
        <w:rPr>
          <w:szCs w:val="28"/>
        </w:rPr>
        <w:t>обработчике</w:t>
      </w:r>
      <w:r w:rsidRPr="002C642E">
        <w:rPr>
          <w:szCs w:val="28"/>
        </w:rPr>
        <w:t xml:space="preserve"> </w:t>
      </w:r>
      <w:r>
        <w:rPr>
          <w:szCs w:val="28"/>
          <w:lang w:val="en-US"/>
        </w:rPr>
        <w:t>registration</w:t>
      </w:r>
      <w:r>
        <w:rPr>
          <w:szCs w:val="28"/>
        </w:rPr>
        <w:t>_</w:t>
      </w:r>
      <w:r>
        <w:rPr>
          <w:szCs w:val="28"/>
          <w:lang w:val="en-US"/>
        </w:rPr>
        <w:t>handler</w:t>
      </w:r>
      <w:r w:rsidRPr="00654AA0">
        <w:rPr>
          <w:szCs w:val="28"/>
        </w:rPr>
        <w:t>.</w:t>
      </w:r>
      <w:r>
        <w:rPr>
          <w:szCs w:val="28"/>
          <w:lang w:val="en-US"/>
        </w:rPr>
        <w:t>php</w:t>
      </w:r>
      <w:r>
        <w:rPr>
          <w:szCs w:val="28"/>
        </w:rPr>
        <w:t xml:space="preserve"> проверяются</w:t>
      </w:r>
      <w:r w:rsidR="000A6ABD">
        <w:rPr>
          <w:szCs w:val="28"/>
        </w:rPr>
        <w:t xml:space="preserve"> на </w:t>
      </w:r>
      <w:r>
        <w:rPr>
          <w:szCs w:val="28"/>
        </w:rPr>
        <w:t>пустоту, проходит проверка</w:t>
      </w:r>
      <w:r w:rsidR="000A6ABD">
        <w:rPr>
          <w:szCs w:val="28"/>
        </w:rPr>
        <w:t xml:space="preserve"> на </w:t>
      </w:r>
      <w:r>
        <w:rPr>
          <w:szCs w:val="28"/>
        </w:rPr>
        <w:t xml:space="preserve">существование почты пользователя, поля </w:t>
      </w:r>
      <w:r>
        <w:rPr>
          <w:szCs w:val="28"/>
          <w:lang w:val="en-US"/>
        </w:rPr>
        <w:t>email</w:t>
      </w:r>
      <w:r w:rsidR="00FA55E1">
        <w:rPr>
          <w:szCs w:val="28"/>
        </w:rPr>
        <w:t>, телефон</w:t>
      </w:r>
      <w:r w:rsidR="00A1324C">
        <w:rPr>
          <w:szCs w:val="28"/>
        </w:rPr>
        <w:t xml:space="preserve"> и </w:t>
      </w:r>
      <w:r>
        <w:rPr>
          <w:szCs w:val="28"/>
        </w:rPr>
        <w:t>пароль проверяются</w:t>
      </w:r>
      <w:r w:rsidR="000A6ABD">
        <w:rPr>
          <w:szCs w:val="28"/>
        </w:rPr>
        <w:t xml:space="preserve"> с </w:t>
      </w:r>
      <w:r>
        <w:rPr>
          <w:szCs w:val="28"/>
        </w:rPr>
        <w:t>помощью регулярных выражений,</w:t>
      </w:r>
      <w:r w:rsidR="000A6ABD">
        <w:rPr>
          <w:szCs w:val="28"/>
        </w:rPr>
        <w:t xml:space="preserve"> а </w:t>
      </w:r>
      <w:r>
        <w:rPr>
          <w:szCs w:val="28"/>
        </w:rPr>
        <w:t>также проводится проверка</w:t>
      </w:r>
      <w:r w:rsidR="000A6ABD">
        <w:rPr>
          <w:szCs w:val="28"/>
        </w:rPr>
        <w:t xml:space="preserve"> на </w:t>
      </w:r>
      <w:r>
        <w:rPr>
          <w:szCs w:val="28"/>
        </w:rPr>
        <w:t>соответствие введённ</w:t>
      </w:r>
      <w:r w:rsidR="005A5301">
        <w:rPr>
          <w:szCs w:val="28"/>
        </w:rPr>
        <w:t>ых</w:t>
      </w:r>
      <w:r>
        <w:rPr>
          <w:szCs w:val="28"/>
        </w:rPr>
        <w:t xml:space="preserve"> парол</w:t>
      </w:r>
      <w:r w:rsidR="005A5301">
        <w:rPr>
          <w:szCs w:val="28"/>
        </w:rPr>
        <w:t>ей</w:t>
      </w:r>
      <w:r>
        <w:rPr>
          <w:szCs w:val="28"/>
        </w:rPr>
        <w:t>. Тут же происходит отправка соответствующих сообщений об ошибке. Пример проверки поля</w:t>
      </w:r>
      <w:r w:rsidR="000A6ABD">
        <w:rPr>
          <w:szCs w:val="28"/>
        </w:rPr>
        <w:t xml:space="preserve"> с </w:t>
      </w:r>
      <w:r>
        <w:rPr>
          <w:szCs w:val="28"/>
        </w:rPr>
        <w:t>электронной почтой</w:t>
      </w:r>
      <w:r w:rsidR="000A6ABD">
        <w:rPr>
          <w:szCs w:val="28"/>
        </w:rPr>
        <w:t xml:space="preserve"> в </w:t>
      </w:r>
      <w:r w:rsidR="006E05C9" w:rsidRPr="005960AA">
        <w:rPr>
          <w:bCs/>
          <w:szCs w:val="28"/>
        </w:rPr>
        <w:t>файл</w:t>
      </w:r>
      <w:r w:rsidR="006E05C9">
        <w:rPr>
          <w:bCs/>
          <w:szCs w:val="28"/>
        </w:rPr>
        <w:t>е</w:t>
      </w:r>
      <w:r w:rsidR="006E05C9" w:rsidRPr="006E05C9">
        <w:rPr>
          <w:bCs/>
          <w:szCs w:val="28"/>
        </w:rPr>
        <w:t xml:space="preserve"> </w:t>
      </w:r>
      <w:r w:rsidR="006E05C9">
        <w:rPr>
          <w:szCs w:val="28"/>
          <w:lang w:val="en-US"/>
        </w:rPr>
        <w:t>registration</w:t>
      </w:r>
      <w:r w:rsidR="006E05C9" w:rsidRPr="006E05C9">
        <w:rPr>
          <w:szCs w:val="28"/>
        </w:rPr>
        <w:t>_</w:t>
      </w:r>
      <w:r w:rsidR="006E05C9">
        <w:rPr>
          <w:szCs w:val="28"/>
          <w:lang w:val="en-US"/>
        </w:rPr>
        <w:t>handler</w:t>
      </w:r>
      <w:r w:rsidR="006E05C9" w:rsidRPr="006E05C9">
        <w:rPr>
          <w:bCs/>
          <w:szCs w:val="28"/>
        </w:rPr>
        <w:t>.</w:t>
      </w:r>
      <w:r w:rsidR="006E05C9">
        <w:rPr>
          <w:bCs/>
          <w:szCs w:val="28"/>
          <w:lang w:val="en-US"/>
        </w:rPr>
        <w:t>php</w:t>
      </w:r>
      <w:r w:rsidR="006E05C9">
        <w:rPr>
          <w:szCs w:val="28"/>
        </w:rPr>
        <w:t xml:space="preserve"> </w:t>
      </w:r>
      <w:r>
        <w:rPr>
          <w:szCs w:val="28"/>
        </w:rPr>
        <w:t>приведён</w:t>
      </w:r>
      <w:r w:rsidR="000A6ABD">
        <w:rPr>
          <w:szCs w:val="28"/>
        </w:rPr>
        <w:t xml:space="preserve"> в </w:t>
      </w:r>
      <w:r>
        <w:rPr>
          <w:szCs w:val="28"/>
        </w:rPr>
        <w:t>листинге</w:t>
      </w:r>
      <w:r w:rsidR="001119F9">
        <w:rPr>
          <w:szCs w:val="28"/>
        </w:rPr>
        <w:t> </w:t>
      </w:r>
      <w:r w:rsidRPr="00CB752C">
        <w:rPr>
          <w:szCs w:val="28"/>
        </w:rPr>
        <w:t>4.</w:t>
      </w:r>
      <w:r w:rsidR="001119F9">
        <w:rPr>
          <w:szCs w:val="28"/>
        </w:rPr>
        <w:t>1</w:t>
      </w:r>
      <w:r w:rsidR="00257918">
        <w:rPr>
          <w:szCs w:val="28"/>
        </w:rPr>
        <w:t>3</w:t>
      </w:r>
      <w:r>
        <w:rPr>
          <w:szCs w:val="28"/>
        </w:rPr>
        <w:t>.</w:t>
      </w:r>
      <w:r w:rsidR="001F40DA">
        <w:rPr>
          <w:szCs w:val="28"/>
        </w:rPr>
        <w:t xml:space="preserve"> </w:t>
      </w:r>
    </w:p>
    <w:p w14:paraId="17B50F4E" w14:textId="77777777" w:rsidR="00750859" w:rsidRPr="00EB7D27" w:rsidRDefault="00750859" w:rsidP="0028109E">
      <w:pPr>
        <w:spacing w:before="280" w:line="242" w:lineRule="auto"/>
        <w:ind w:firstLine="0"/>
        <w:rPr>
          <w:rFonts w:ascii="Courier New" w:hAnsi="Courier New" w:cs="Courier New"/>
          <w:sz w:val="24"/>
          <w:szCs w:val="24"/>
          <w:lang w:val="en-US"/>
        </w:rPr>
      </w:pPr>
      <w:r w:rsidRPr="00385CCC">
        <w:rPr>
          <w:rFonts w:ascii="Courier New" w:hAnsi="Courier New" w:cs="Courier New"/>
          <w:sz w:val="24"/>
          <w:szCs w:val="24"/>
          <w:lang w:val="en-US"/>
        </w:rPr>
        <w:t>function</w:t>
      </w:r>
      <w:r w:rsidRPr="00EB7D27">
        <w:rPr>
          <w:rFonts w:ascii="Courier New" w:hAnsi="Courier New" w:cs="Courier New"/>
          <w:sz w:val="24"/>
          <w:szCs w:val="24"/>
          <w:lang w:val="en-US"/>
        </w:rPr>
        <w:t xml:space="preserve"> </w:t>
      </w:r>
      <w:proofErr w:type="spellStart"/>
      <w:r w:rsidRPr="00385CCC">
        <w:rPr>
          <w:rFonts w:ascii="Courier New" w:hAnsi="Courier New" w:cs="Courier New"/>
          <w:sz w:val="24"/>
          <w:szCs w:val="24"/>
          <w:lang w:val="en-US"/>
        </w:rPr>
        <w:t>clearString</w:t>
      </w:r>
      <w:proofErr w:type="spellEnd"/>
      <w:r w:rsidRPr="00EB7D27">
        <w:rPr>
          <w:rFonts w:ascii="Courier New" w:hAnsi="Courier New" w:cs="Courier New"/>
          <w:sz w:val="24"/>
          <w:szCs w:val="24"/>
          <w:lang w:val="en-US"/>
        </w:rPr>
        <w:t>($</w:t>
      </w:r>
      <w:r w:rsidRPr="00385CCC">
        <w:rPr>
          <w:rFonts w:ascii="Courier New" w:hAnsi="Courier New" w:cs="Courier New"/>
          <w:sz w:val="24"/>
          <w:szCs w:val="24"/>
          <w:lang w:val="en-US"/>
        </w:rPr>
        <w:t>str</w:t>
      </w:r>
      <w:r w:rsidRPr="00EB7D27">
        <w:rPr>
          <w:rFonts w:ascii="Courier New" w:hAnsi="Courier New" w:cs="Courier New"/>
          <w:sz w:val="24"/>
          <w:szCs w:val="24"/>
          <w:lang w:val="en-US"/>
        </w:rPr>
        <w:t>) {</w:t>
      </w:r>
    </w:p>
    <w:p w14:paraId="1818D1DF" w14:textId="77777777" w:rsidR="00750859" w:rsidRPr="00385CCC" w:rsidRDefault="00750859" w:rsidP="0028109E">
      <w:pPr>
        <w:spacing w:line="242"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385CCC">
        <w:rPr>
          <w:rFonts w:ascii="Courier New" w:hAnsi="Courier New" w:cs="Courier New"/>
          <w:sz w:val="24"/>
          <w:szCs w:val="24"/>
          <w:lang w:val="en-US"/>
        </w:rPr>
        <w:t xml:space="preserve">$str = trim($str); </w:t>
      </w:r>
    </w:p>
    <w:p w14:paraId="0B3803C6" w14:textId="77777777" w:rsidR="00750859" w:rsidRPr="00385CCC" w:rsidRDefault="00750859" w:rsidP="0028109E">
      <w:pPr>
        <w:spacing w:line="242" w:lineRule="auto"/>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t xml:space="preserve">$str = </w:t>
      </w:r>
      <w:proofErr w:type="spellStart"/>
      <w:r w:rsidRPr="00385CCC">
        <w:rPr>
          <w:rFonts w:ascii="Courier New" w:hAnsi="Courier New" w:cs="Courier New"/>
          <w:sz w:val="24"/>
          <w:szCs w:val="24"/>
          <w:lang w:val="en-US"/>
        </w:rPr>
        <w:t>strip_tags</w:t>
      </w:r>
      <w:proofErr w:type="spellEnd"/>
      <w:r w:rsidRPr="00385CCC">
        <w:rPr>
          <w:rFonts w:ascii="Courier New" w:hAnsi="Courier New" w:cs="Courier New"/>
          <w:sz w:val="24"/>
          <w:szCs w:val="24"/>
          <w:lang w:val="en-US"/>
        </w:rPr>
        <w:t>($str);</w:t>
      </w:r>
    </w:p>
    <w:p w14:paraId="7EF57966" w14:textId="77777777" w:rsidR="00750859" w:rsidRPr="00385CCC" w:rsidRDefault="00750859" w:rsidP="0028109E">
      <w:pPr>
        <w:spacing w:line="242" w:lineRule="auto"/>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t xml:space="preserve">$str = </w:t>
      </w:r>
      <w:proofErr w:type="spellStart"/>
      <w:r w:rsidRPr="00385CCC">
        <w:rPr>
          <w:rFonts w:ascii="Courier New" w:hAnsi="Courier New" w:cs="Courier New"/>
          <w:sz w:val="24"/>
          <w:szCs w:val="24"/>
          <w:lang w:val="en-US"/>
        </w:rPr>
        <w:t>stripslashes</w:t>
      </w:r>
      <w:proofErr w:type="spellEnd"/>
      <w:r w:rsidRPr="00385CCC">
        <w:rPr>
          <w:rFonts w:ascii="Courier New" w:hAnsi="Courier New" w:cs="Courier New"/>
          <w:sz w:val="24"/>
          <w:szCs w:val="24"/>
          <w:lang w:val="en-US"/>
        </w:rPr>
        <w:t>($str);</w:t>
      </w:r>
    </w:p>
    <w:p w14:paraId="2A3F4048" w14:textId="77777777" w:rsidR="00750859" w:rsidRPr="00385CCC" w:rsidRDefault="00750859" w:rsidP="0028109E">
      <w:pPr>
        <w:spacing w:line="242" w:lineRule="auto"/>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t>if(</w:t>
      </w:r>
      <w:proofErr w:type="spellStart"/>
      <w:r w:rsidRPr="00385CCC">
        <w:rPr>
          <w:rFonts w:ascii="Courier New" w:hAnsi="Courier New" w:cs="Courier New"/>
          <w:sz w:val="24"/>
          <w:szCs w:val="24"/>
          <w:lang w:val="en-US"/>
        </w:rPr>
        <w:t>isset</w:t>
      </w:r>
      <w:proofErr w:type="spellEnd"/>
      <w:r w:rsidRPr="00385CCC">
        <w:rPr>
          <w:rFonts w:ascii="Courier New" w:hAnsi="Courier New" w:cs="Courier New"/>
          <w:sz w:val="24"/>
          <w:szCs w:val="24"/>
          <w:lang w:val="en-US"/>
        </w:rPr>
        <w:t>($str)) {</w:t>
      </w:r>
    </w:p>
    <w:p w14:paraId="300C4C26" w14:textId="4EFC23CA" w:rsidR="00750859" w:rsidRPr="00EB7D27" w:rsidRDefault="00750859" w:rsidP="0028109E">
      <w:pPr>
        <w:spacing w:line="242" w:lineRule="auto"/>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r>
      <w:r w:rsidRPr="00385CCC">
        <w:rPr>
          <w:rFonts w:ascii="Courier New" w:hAnsi="Courier New" w:cs="Courier New"/>
          <w:sz w:val="24"/>
          <w:szCs w:val="24"/>
          <w:lang w:val="en-US"/>
        </w:rPr>
        <w:tab/>
        <w:t>return</w:t>
      </w:r>
      <w:r w:rsidRPr="00EB7D27">
        <w:rPr>
          <w:rFonts w:ascii="Courier New" w:hAnsi="Courier New" w:cs="Courier New"/>
          <w:sz w:val="24"/>
          <w:szCs w:val="24"/>
          <w:lang w:val="en-US"/>
        </w:rPr>
        <w:t xml:space="preserve"> $</w:t>
      </w:r>
      <w:r w:rsidRPr="00385CCC">
        <w:rPr>
          <w:rFonts w:ascii="Courier New" w:hAnsi="Courier New" w:cs="Courier New"/>
          <w:sz w:val="24"/>
          <w:szCs w:val="24"/>
          <w:lang w:val="en-US"/>
        </w:rPr>
        <w:t>str</w:t>
      </w:r>
      <w:r w:rsidRPr="00EB7D27">
        <w:rPr>
          <w:rFonts w:ascii="Courier New" w:hAnsi="Courier New" w:cs="Courier New"/>
          <w:sz w:val="24"/>
          <w:szCs w:val="24"/>
          <w:lang w:val="en-US"/>
        </w:rPr>
        <w:t>;}</w:t>
      </w:r>
      <w:r w:rsidRPr="00EB7D27">
        <w:rPr>
          <w:rFonts w:ascii="Courier New" w:hAnsi="Courier New" w:cs="Courier New"/>
          <w:sz w:val="24"/>
          <w:szCs w:val="24"/>
          <w:lang w:val="en-US"/>
        </w:rPr>
        <w:tab/>
        <w:t>}</w:t>
      </w:r>
    </w:p>
    <w:p w14:paraId="67AA0D6F" w14:textId="77777777"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$email = $_POST["email"];</w:t>
      </w:r>
    </w:p>
    <w:p w14:paraId="01D24A72" w14:textId="77777777"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r>
      <w:proofErr w:type="spellStart"/>
      <w:r w:rsidRPr="006E05C9">
        <w:rPr>
          <w:rFonts w:ascii="Courier New" w:hAnsi="Courier New" w:cs="Courier New"/>
          <w:sz w:val="24"/>
          <w:szCs w:val="24"/>
          <w:lang w:val="en-US"/>
        </w:rPr>
        <w:t>clearString</w:t>
      </w:r>
      <w:proofErr w:type="spellEnd"/>
      <w:r w:rsidRPr="006E05C9">
        <w:rPr>
          <w:rFonts w:ascii="Courier New" w:hAnsi="Courier New" w:cs="Courier New"/>
          <w:sz w:val="24"/>
          <w:szCs w:val="24"/>
          <w:lang w:val="en-US"/>
        </w:rPr>
        <w:t xml:space="preserve">($email); </w:t>
      </w:r>
    </w:p>
    <w:p w14:paraId="4793C5CD" w14:textId="2FA5583D"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emailError</w:t>
      </w:r>
      <w:proofErr w:type="spellEnd"/>
      <w:r w:rsidRPr="006E05C9">
        <w:rPr>
          <w:rFonts w:ascii="Courier New" w:hAnsi="Courier New" w:cs="Courier New"/>
          <w:sz w:val="24"/>
          <w:szCs w:val="24"/>
          <w:lang w:val="en-US"/>
        </w:rPr>
        <w:t>='';</w:t>
      </w:r>
    </w:p>
    <w:p w14:paraId="0B182603" w14:textId="77777777"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check_emailQuery</w:t>
      </w:r>
      <w:proofErr w:type="spellEnd"/>
      <w:r w:rsidRPr="006E05C9">
        <w:rPr>
          <w:rFonts w:ascii="Courier New" w:hAnsi="Courier New" w:cs="Courier New"/>
          <w:sz w:val="24"/>
          <w:szCs w:val="24"/>
          <w:lang w:val="en-US"/>
        </w:rPr>
        <w:t>="SELECT * FROM User WHERE email='$email'";</w:t>
      </w:r>
    </w:p>
    <w:p w14:paraId="3AE7B376" w14:textId="538E0250"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check_email</w:t>
      </w:r>
      <w:proofErr w:type="spellEnd"/>
      <w:r w:rsidRPr="006E05C9">
        <w:rPr>
          <w:rFonts w:ascii="Courier New" w:hAnsi="Courier New" w:cs="Courier New"/>
          <w:sz w:val="24"/>
          <w:szCs w:val="24"/>
          <w:lang w:val="en-US"/>
        </w:rPr>
        <w:t>=</w:t>
      </w:r>
      <w:proofErr w:type="spellStart"/>
      <w:r w:rsidRPr="006E05C9">
        <w:rPr>
          <w:rFonts w:ascii="Courier New" w:hAnsi="Courier New" w:cs="Courier New"/>
          <w:sz w:val="24"/>
          <w:szCs w:val="24"/>
          <w:lang w:val="en-US"/>
        </w:rPr>
        <w:t>mysqli_</w:t>
      </w:r>
      <w:proofErr w:type="gramStart"/>
      <w:r w:rsidRPr="006E05C9">
        <w:rPr>
          <w:rFonts w:ascii="Courier New" w:hAnsi="Courier New" w:cs="Courier New"/>
          <w:sz w:val="24"/>
          <w:szCs w:val="24"/>
          <w:lang w:val="en-US"/>
        </w:rPr>
        <w:t>query</w:t>
      </w:r>
      <w:proofErr w:type="spellEnd"/>
      <w:r w:rsidRPr="006E05C9">
        <w:rPr>
          <w:rFonts w:ascii="Courier New" w:hAnsi="Courier New" w:cs="Courier New"/>
          <w:sz w:val="24"/>
          <w:szCs w:val="24"/>
          <w:lang w:val="en-US"/>
        </w:rPr>
        <w:t>(</w:t>
      </w:r>
      <w:proofErr w:type="gramEnd"/>
      <w:r w:rsidRPr="006E05C9">
        <w:rPr>
          <w:rFonts w:ascii="Courier New" w:hAnsi="Courier New" w:cs="Courier New"/>
          <w:sz w:val="24"/>
          <w:szCs w:val="24"/>
          <w:lang w:val="en-US"/>
        </w:rPr>
        <w:t>$link, $</w:t>
      </w:r>
      <w:proofErr w:type="spellStart"/>
      <w:r w:rsidRPr="006E05C9">
        <w:rPr>
          <w:rFonts w:ascii="Courier New" w:hAnsi="Courier New" w:cs="Courier New"/>
          <w:sz w:val="24"/>
          <w:szCs w:val="24"/>
          <w:lang w:val="en-US"/>
        </w:rPr>
        <w:t>check_emailQuery</w:t>
      </w:r>
      <w:proofErr w:type="spellEnd"/>
      <w:r w:rsidRPr="006E05C9">
        <w:rPr>
          <w:rFonts w:ascii="Courier New" w:hAnsi="Courier New" w:cs="Courier New"/>
          <w:sz w:val="24"/>
          <w:szCs w:val="24"/>
          <w:lang w:val="en-US"/>
        </w:rPr>
        <w:t>) or die("</w:t>
      </w:r>
      <w:r w:rsidRPr="006E05C9">
        <w:rPr>
          <w:rFonts w:ascii="Courier New" w:hAnsi="Courier New" w:cs="Courier New"/>
          <w:sz w:val="24"/>
          <w:szCs w:val="24"/>
        </w:rPr>
        <w:t>Ошибка</w:t>
      </w:r>
      <w:r w:rsidRPr="006E05C9">
        <w:rPr>
          <w:rFonts w:ascii="Courier New" w:hAnsi="Courier New" w:cs="Courier New"/>
          <w:sz w:val="24"/>
          <w:szCs w:val="24"/>
          <w:lang w:val="en-US"/>
        </w:rPr>
        <w:t xml:space="preserve"> </w:t>
      </w:r>
      <w:r w:rsidRPr="006E05C9">
        <w:rPr>
          <w:rFonts w:ascii="Courier New" w:hAnsi="Courier New" w:cs="Courier New"/>
          <w:sz w:val="24"/>
          <w:szCs w:val="24"/>
        </w:rPr>
        <w:t>выполнения</w:t>
      </w:r>
      <w:r w:rsidRPr="006E05C9">
        <w:rPr>
          <w:rFonts w:ascii="Courier New" w:hAnsi="Courier New" w:cs="Courier New"/>
          <w:sz w:val="24"/>
          <w:szCs w:val="24"/>
          <w:lang w:val="en-US"/>
        </w:rPr>
        <w:t xml:space="preserve"> </w:t>
      </w:r>
      <w:r w:rsidRPr="006E05C9">
        <w:rPr>
          <w:rFonts w:ascii="Courier New" w:hAnsi="Courier New" w:cs="Courier New"/>
          <w:sz w:val="24"/>
          <w:szCs w:val="24"/>
        </w:rPr>
        <w:t>запроса</w:t>
      </w:r>
      <w:r w:rsidRPr="006E05C9">
        <w:rPr>
          <w:rFonts w:ascii="Courier New" w:hAnsi="Courier New" w:cs="Courier New"/>
          <w:sz w:val="24"/>
          <w:szCs w:val="24"/>
          <w:lang w:val="en-US"/>
        </w:rPr>
        <w:t xml:space="preserve">" . </w:t>
      </w:r>
      <w:proofErr w:type="spellStart"/>
      <w:r w:rsidRPr="006E05C9">
        <w:rPr>
          <w:rFonts w:ascii="Courier New" w:hAnsi="Courier New" w:cs="Courier New"/>
          <w:sz w:val="24"/>
          <w:szCs w:val="24"/>
          <w:lang w:val="en-US"/>
        </w:rPr>
        <w:t>mysqli_error</w:t>
      </w:r>
      <w:proofErr w:type="spellEnd"/>
      <w:r w:rsidRPr="006E05C9">
        <w:rPr>
          <w:rFonts w:ascii="Courier New" w:hAnsi="Courier New" w:cs="Courier New"/>
          <w:sz w:val="24"/>
          <w:szCs w:val="24"/>
          <w:lang w:val="en-US"/>
        </w:rPr>
        <w:t>($link));</w:t>
      </w:r>
    </w:p>
    <w:p w14:paraId="65DC9C4B" w14:textId="77777777"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t>if(</w:t>
      </w:r>
      <w:proofErr w:type="spellStart"/>
      <w:r w:rsidRPr="006E05C9">
        <w:rPr>
          <w:rFonts w:ascii="Courier New" w:hAnsi="Courier New" w:cs="Courier New"/>
          <w:sz w:val="24"/>
          <w:szCs w:val="24"/>
          <w:lang w:val="en-US"/>
        </w:rPr>
        <w:t>mysqli_num_rows</w:t>
      </w:r>
      <w:proofErr w:type="spellEnd"/>
      <w:r w:rsidRPr="006E05C9">
        <w:rPr>
          <w:rFonts w:ascii="Courier New" w:hAnsi="Courier New" w:cs="Courier New"/>
          <w:sz w:val="24"/>
          <w:szCs w:val="24"/>
          <w:lang w:val="en-US"/>
        </w:rPr>
        <w:t>($</w:t>
      </w:r>
      <w:proofErr w:type="spellStart"/>
      <w:r w:rsidRPr="006E05C9">
        <w:rPr>
          <w:rFonts w:ascii="Courier New" w:hAnsi="Courier New" w:cs="Courier New"/>
          <w:sz w:val="24"/>
          <w:szCs w:val="24"/>
          <w:lang w:val="en-US"/>
        </w:rPr>
        <w:t>check_email</w:t>
      </w:r>
      <w:proofErr w:type="spellEnd"/>
      <w:r w:rsidRPr="006E05C9">
        <w:rPr>
          <w:rFonts w:ascii="Courier New" w:hAnsi="Courier New" w:cs="Courier New"/>
          <w:sz w:val="24"/>
          <w:szCs w:val="24"/>
          <w:lang w:val="en-US"/>
        </w:rPr>
        <w:t>)&gt;0) {</w:t>
      </w:r>
    </w:p>
    <w:p w14:paraId="5B64CEB3" w14:textId="77777777"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$response = [</w:t>
      </w:r>
    </w:p>
    <w:p w14:paraId="455A809E" w14:textId="77777777" w:rsidR="006E05C9" w:rsidRPr="001E18E8"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1E18E8">
        <w:rPr>
          <w:rFonts w:ascii="Courier New" w:hAnsi="Courier New" w:cs="Courier New"/>
          <w:sz w:val="24"/>
          <w:szCs w:val="24"/>
          <w:lang w:val="en-US"/>
        </w:rPr>
        <w:t>"</w:t>
      </w:r>
      <w:r w:rsidRPr="006E05C9">
        <w:rPr>
          <w:rFonts w:ascii="Courier New" w:hAnsi="Courier New" w:cs="Courier New"/>
          <w:sz w:val="24"/>
          <w:szCs w:val="24"/>
          <w:lang w:val="en-US"/>
        </w:rPr>
        <w:t>status</w:t>
      </w:r>
      <w:r w:rsidRPr="001E18E8">
        <w:rPr>
          <w:rFonts w:ascii="Courier New" w:hAnsi="Courier New" w:cs="Courier New"/>
          <w:sz w:val="24"/>
          <w:szCs w:val="24"/>
          <w:lang w:val="en-US"/>
        </w:rPr>
        <w:t xml:space="preserve">"=&gt; </w:t>
      </w:r>
      <w:r w:rsidRPr="006E05C9">
        <w:rPr>
          <w:rFonts w:ascii="Courier New" w:hAnsi="Courier New" w:cs="Courier New"/>
          <w:sz w:val="24"/>
          <w:szCs w:val="24"/>
          <w:lang w:val="en-US"/>
        </w:rPr>
        <w:t>false</w:t>
      </w:r>
      <w:r w:rsidRPr="001E18E8">
        <w:rPr>
          <w:rFonts w:ascii="Courier New" w:hAnsi="Courier New" w:cs="Courier New"/>
          <w:sz w:val="24"/>
          <w:szCs w:val="24"/>
          <w:lang w:val="en-US"/>
        </w:rPr>
        <w:t>,</w:t>
      </w:r>
    </w:p>
    <w:p w14:paraId="3C051433" w14:textId="77777777" w:rsidR="006E05C9" w:rsidRPr="001E18E8" w:rsidRDefault="006E05C9" w:rsidP="0028109E">
      <w:pPr>
        <w:spacing w:line="242" w:lineRule="auto"/>
        <w:ind w:firstLine="0"/>
        <w:rPr>
          <w:rFonts w:ascii="Courier New" w:hAnsi="Courier New" w:cs="Courier New"/>
          <w:sz w:val="24"/>
          <w:szCs w:val="24"/>
          <w:lang w:val="en-US"/>
        </w:rPr>
      </w:pPr>
      <w:r w:rsidRPr="001E18E8">
        <w:rPr>
          <w:rFonts w:ascii="Courier New" w:hAnsi="Courier New" w:cs="Courier New"/>
          <w:sz w:val="24"/>
          <w:szCs w:val="24"/>
          <w:lang w:val="en-US"/>
        </w:rPr>
        <w:tab/>
      </w:r>
      <w:r w:rsidRPr="001E18E8">
        <w:rPr>
          <w:rFonts w:ascii="Courier New" w:hAnsi="Courier New" w:cs="Courier New"/>
          <w:sz w:val="24"/>
          <w:szCs w:val="24"/>
          <w:lang w:val="en-US"/>
        </w:rPr>
        <w:tab/>
      </w:r>
      <w:r w:rsidRPr="001E18E8">
        <w:rPr>
          <w:rFonts w:ascii="Courier New" w:hAnsi="Courier New" w:cs="Courier New"/>
          <w:sz w:val="24"/>
          <w:szCs w:val="24"/>
          <w:lang w:val="en-US"/>
        </w:rPr>
        <w:tab/>
        <w:t>"</w:t>
      </w:r>
      <w:r w:rsidRPr="006E05C9">
        <w:rPr>
          <w:rFonts w:ascii="Courier New" w:hAnsi="Courier New" w:cs="Courier New"/>
          <w:sz w:val="24"/>
          <w:szCs w:val="24"/>
          <w:lang w:val="en-US"/>
        </w:rPr>
        <w:t>type</w:t>
      </w:r>
      <w:r w:rsidRPr="001E18E8">
        <w:rPr>
          <w:rFonts w:ascii="Courier New" w:hAnsi="Courier New" w:cs="Courier New"/>
          <w:sz w:val="24"/>
          <w:szCs w:val="24"/>
          <w:lang w:val="en-US"/>
        </w:rPr>
        <w:t>" =&gt; 1,</w:t>
      </w:r>
    </w:p>
    <w:p w14:paraId="29E4CA76" w14:textId="77777777" w:rsidR="006E05C9" w:rsidRPr="001E18E8" w:rsidRDefault="006E05C9" w:rsidP="0028109E">
      <w:pPr>
        <w:spacing w:line="242" w:lineRule="auto"/>
        <w:ind w:firstLine="0"/>
        <w:rPr>
          <w:rFonts w:ascii="Courier New" w:hAnsi="Courier New" w:cs="Courier New"/>
          <w:sz w:val="24"/>
          <w:szCs w:val="24"/>
          <w:lang w:val="en-US"/>
        </w:rPr>
      </w:pPr>
      <w:r w:rsidRPr="001E18E8">
        <w:rPr>
          <w:rFonts w:ascii="Courier New" w:hAnsi="Courier New" w:cs="Courier New"/>
          <w:sz w:val="24"/>
          <w:szCs w:val="24"/>
          <w:lang w:val="en-US"/>
        </w:rPr>
        <w:tab/>
      </w:r>
      <w:r w:rsidRPr="001E18E8">
        <w:rPr>
          <w:rFonts w:ascii="Courier New" w:hAnsi="Courier New" w:cs="Courier New"/>
          <w:sz w:val="24"/>
          <w:szCs w:val="24"/>
          <w:lang w:val="en-US"/>
        </w:rPr>
        <w:tab/>
      </w:r>
      <w:r w:rsidRPr="001E18E8">
        <w:rPr>
          <w:rFonts w:ascii="Courier New" w:hAnsi="Courier New" w:cs="Courier New"/>
          <w:sz w:val="24"/>
          <w:szCs w:val="24"/>
          <w:lang w:val="en-US"/>
        </w:rPr>
        <w:tab/>
        <w:t>"</w:t>
      </w:r>
      <w:proofErr w:type="spellStart"/>
      <w:r w:rsidRPr="006E05C9">
        <w:rPr>
          <w:rFonts w:ascii="Courier New" w:hAnsi="Courier New" w:cs="Courier New"/>
          <w:sz w:val="24"/>
          <w:szCs w:val="24"/>
          <w:lang w:val="en-US"/>
        </w:rPr>
        <w:t>emailError</w:t>
      </w:r>
      <w:proofErr w:type="spellEnd"/>
      <w:r w:rsidRPr="001E18E8">
        <w:rPr>
          <w:rFonts w:ascii="Courier New" w:hAnsi="Courier New" w:cs="Courier New"/>
          <w:sz w:val="24"/>
          <w:szCs w:val="24"/>
          <w:lang w:val="en-US"/>
        </w:rPr>
        <w:t>"=&gt;'</w:t>
      </w:r>
      <w:r w:rsidRPr="006E05C9">
        <w:rPr>
          <w:rFonts w:ascii="Courier New" w:hAnsi="Courier New" w:cs="Courier New"/>
          <w:sz w:val="24"/>
          <w:szCs w:val="24"/>
        </w:rPr>
        <w:t>Эта</w:t>
      </w:r>
      <w:r w:rsidRPr="001E18E8">
        <w:rPr>
          <w:rFonts w:ascii="Courier New" w:hAnsi="Courier New" w:cs="Courier New"/>
          <w:sz w:val="24"/>
          <w:szCs w:val="24"/>
          <w:lang w:val="en-US"/>
        </w:rPr>
        <w:t xml:space="preserve"> </w:t>
      </w:r>
      <w:r w:rsidRPr="006E05C9">
        <w:rPr>
          <w:rFonts w:ascii="Courier New" w:hAnsi="Courier New" w:cs="Courier New"/>
          <w:sz w:val="24"/>
          <w:szCs w:val="24"/>
        </w:rPr>
        <w:t>почта</w:t>
      </w:r>
      <w:r w:rsidRPr="001E18E8">
        <w:rPr>
          <w:rFonts w:ascii="Courier New" w:hAnsi="Courier New" w:cs="Courier New"/>
          <w:sz w:val="24"/>
          <w:szCs w:val="24"/>
          <w:lang w:val="en-US"/>
        </w:rPr>
        <w:t xml:space="preserve"> </w:t>
      </w:r>
      <w:r w:rsidRPr="006E05C9">
        <w:rPr>
          <w:rFonts w:ascii="Courier New" w:hAnsi="Courier New" w:cs="Courier New"/>
          <w:sz w:val="24"/>
          <w:szCs w:val="24"/>
        </w:rPr>
        <w:t>уже</w:t>
      </w:r>
      <w:r w:rsidRPr="001E18E8">
        <w:rPr>
          <w:rFonts w:ascii="Courier New" w:hAnsi="Courier New" w:cs="Courier New"/>
          <w:sz w:val="24"/>
          <w:szCs w:val="24"/>
          <w:lang w:val="en-US"/>
        </w:rPr>
        <w:t xml:space="preserve"> </w:t>
      </w:r>
      <w:r w:rsidRPr="006E05C9">
        <w:rPr>
          <w:rFonts w:ascii="Courier New" w:hAnsi="Courier New" w:cs="Courier New"/>
          <w:sz w:val="24"/>
          <w:szCs w:val="24"/>
        </w:rPr>
        <w:t>зарегистрирована</w:t>
      </w:r>
      <w:r w:rsidRPr="001E18E8">
        <w:rPr>
          <w:rFonts w:ascii="Courier New" w:hAnsi="Courier New" w:cs="Courier New"/>
          <w:sz w:val="24"/>
          <w:szCs w:val="24"/>
          <w:lang w:val="en-US"/>
        </w:rPr>
        <w:t>',</w:t>
      </w:r>
    </w:p>
    <w:p w14:paraId="7DC73ADE" w14:textId="01DC3F5B" w:rsidR="006E05C9" w:rsidRPr="006E05C9" w:rsidRDefault="006E05C9" w:rsidP="0028109E">
      <w:pPr>
        <w:spacing w:line="242" w:lineRule="auto"/>
        <w:ind w:firstLine="0"/>
        <w:rPr>
          <w:rFonts w:ascii="Courier New" w:hAnsi="Courier New" w:cs="Courier New"/>
          <w:sz w:val="24"/>
          <w:szCs w:val="24"/>
          <w:lang w:val="en-US"/>
        </w:rPr>
      </w:pPr>
      <w:r w:rsidRPr="001E18E8">
        <w:rPr>
          <w:rFonts w:ascii="Courier New" w:hAnsi="Courier New" w:cs="Courier New"/>
          <w:sz w:val="24"/>
          <w:szCs w:val="24"/>
          <w:lang w:val="en-US"/>
        </w:rPr>
        <w:tab/>
      </w:r>
      <w:r w:rsidRPr="001E18E8">
        <w:rPr>
          <w:rFonts w:ascii="Courier New" w:hAnsi="Courier New" w:cs="Courier New"/>
          <w:sz w:val="24"/>
          <w:szCs w:val="24"/>
          <w:lang w:val="en-US"/>
        </w:rPr>
        <w:tab/>
      </w:r>
      <w:r w:rsidRPr="001E18E8">
        <w:rPr>
          <w:rFonts w:ascii="Courier New" w:hAnsi="Courier New" w:cs="Courier New"/>
          <w:sz w:val="24"/>
          <w:szCs w:val="24"/>
          <w:lang w:val="en-US"/>
        </w:rPr>
        <w:tab/>
      </w:r>
      <w:r w:rsidRPr="006E05C9">
        <w:rPr>
          <w:rFonts w:ascii="Courier New" w:hAnsi="Courier New" w:cs="Courier New"/>
          <w:sz w:val="24"/>
          <w:szCs w:val="24"/>
          <w:lang w:val="en-US"/>
        </w:rPr>
        <w:t>"fields"=&gt;['email']];</w:t>
      </w:r>
    </w:p>
    <w:p w14:paraId="74E5AB4A" w14:textId="5779FBD4"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 xml:space="preserve">echo </w:t>
      </w:r>
      <w:proofErr w:type="spellStart"/>
      <w:r w:rsidRPr="006E05C9">
        <w:rPr>
          <w:rFonts w:ascii="Courier New" w:hAnsi="Courier New" w:cs="Courier New"/>
          <w:sz w:val="24"/>
          <w:szCs w:val="24"/>
          <w:lang w:val="en-US"/>
        </w:rPr>
        <w:t>json_encode</w:t>
      </w:r>
      <w:proofErr w:type="spellEnd"/>
      <w:r w:rsidRPr="006E05C9">
        <w:rPr>
          <w:rFonts w:ascii="Courier New" w:hAnsi="Courier New" w:cs="Courier New"/>
          <w:sz w:val="24"/>
          <w:szCs w:val="24"/>
          <w:lang w:val="en-US"/>
        </w:rPr>
        <w:t>($response);</w:t>
      </w:r>
    </w:p>
    <w:p w14:paraId="4951D48E" w14:textId="1F07EBE3"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proofErr w:type="gramStart"/>
      <w:r w:rsidRPr="006E05C9">
        <w:rPr>
          <w:rFonts w:ascii="Courier New" w:hAnsi="Courier New" w:cs="Courier New"/>
          <w:sz w:val="24"/>
          <w:szCs w:val="24"/>
          <w:lang w:val="en-US"/>
        </w:rPr>
        <w:t>die(</w:t>
      </w:r>
      <w:proofErr w:type="gramEnd"/>
      <w:r w:rsidRPr="006E05C9">
        <w:rPr>
          <w:rFonts w:ascii="Courier New" w:hAnsi="Courier New" w:cs="Courier New"/>
          <w:sz w:val="24"/>
          <w:szCs w:val="24"/>
          <w:lang w:val="en-US"/>
        </w:rPr>
        <w:t>); }</w:t>
      </w:r>
    </w:p>
    <w:p w14:paraId="635417A3" w14:textId="77777777"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t>if($email==='') {</w:t>
      </w:r>
    </w:p>
    <w:p w14:paraId="3D3E4C93" w14:textId="0B6977F9"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error_</w:t>
      </w:r>
      <w:proofErr w:type="gramStart"/>
      <w:r w:rsidRPr="006E05C9">
        <w:rPr>
          <w:rFonts w:ascii="Courier New" w:hAnsi="Courier New" w:cs="Courier New"/>
          <w:sz w:val="24"/>
          <w:szCs w:val="24"/>
          <w:lang w:val="en-US"/>
        </w:rPr>
        <w:t>fields</w:t>
      </w:r>
      <w:proofErr w:type="spellEnd"/>
      <w:r w:rsidRPr="006E05C9">
        <w:rPr>
          <w:rFonts w:ascii="Courier New" w:hAnsi="Courier New" w:cs="Courier New"/>
          <w:sz w:val="24"/>
          <w:szCs w:val="24"/>
          <w:lang w:val="en-US"/>
        </w:rPr>
        <w:t>[</w:t>
      </w:r>
      <w:proofErr w:type="gramEnd"/>
      <w:r w:rsidRPr="006E05C9">
        <w:rPr>
          <w:rFonts w:ascii="Courier New" w:hAnsi="Courier New" w:cs="Courier New"/>
          <w:sz w:val="24"/>
          <w:szCs w:val="24"/>
          <w:lang w:val="en-US"/>
        </w:rPr>
        <w:t>]='email';</w:t>
      </w:r>
      <w:r w:rsidR="002F7CFE" w:rsidRPr="00EE5567">
        <w:rPr>
          <w:rFonts w:ascii="Courier New" w:hAnsi="Courier New" w:cs="Courier New"/>
          <w:sz w:val="24"/>
          <w:szCs w:val="24"/>
          <w:lang w:val="en-US"/>
        </w:rPr>
        <w:t xml:space="preserve"> </w:t>
      </w:r>
      <w:r w:rsidRPr="006E05C9">
        <w:rPr>
          <w:rFonts w:ascii="Courier New" w:hAnsi="Courier New" w:cs="Courier New"/>
          <w:sz w:val="24"/>
          <w:szCs w:val="24"/>
          <w:lang w:val="en-US"/>
        </w:rPr>
        <w:t>$</w:t>
      </w:r>
      <w:proofErr w:type="spellStart"/>
      <w:r w:rsidRPr="006E05C9">
        <w:rPr>
          <w:rFonts w:ascii="Courier New" w:hAnsi="Courier New" w:cs="Courier New"/>
          <w:sz w:val="24"/>
          <w:szCs w:val="24"/>
          <w:lang w:val="en-US"/>
        </w:rPr>
        <w:t>emailError</w:t>
      </w:r>
      <w:proofErr w:type="spellEnd"/>
      <w:r w:rsidRPr="006E05C9">
        <w:rPr>
          <w:rFonts w:ascii="Courier New" w:hAnsi="Courier New" w:cs="Courier New"/>
          <w:sz w:val="24"/>
          <w:szCs w:val="24"/>
          <w:lang w:val="en-US"/>
        </w:rPr>
        <w:t>='</w:t>
      </w:r>
      <w:r w:rsidRPr="006E05C9">
        <w:rPr>
          <w:rFonts w:ascii="Courier New" w:hAnsi="Courier New" w:cs="Courier New"/>
          <w:sz w:val="24"/>
          <w:szCs w:val="24"/>
        </w:rPr>
        <w:t>Заполните</w:t>
      </w:r>
      <w:r w:rsidRPr="006E05C9">
        <w:rPr>
          <w:rFonts w:ascii="Courier New" w:hAnsi="Courier New" w:cs="Courier New"/>
          <w:sz w:val="24"/>
          <w:szCs w:val="24"/>
          <w:lang w:val="en-US"/>
        </w:rPr>
        <w:t xml:space="preserve"> </w:t>
      </w:r>
      <w:r w:rsidRPr="006E05C9">
        <w:rPr>
          <w:rFonts w:ascii="Courier New" w:hAnsi="Courier New" w:cs="Courier New"/>
          <w:sz w:val="24"/>
          <w:szCs w:val="24"/>
        </w:rPr>
        <w:t>поле</w:t>
      </w:r>
      <w:r w:rsidRPr="006E05C9">
        <w:rPr>
          <w:rFonts w:ascii="Courier New" w:hAnsi="Courier New" w:cs="Courier New"/>
          <w:sz w:val="24"/>
          <w:szCs w:val="24"/>
          <w:lang w:val="en-US"/>
        </w:rPr>
        <w:t>';</w:t>
      </w:r>
    </w:p>
    <w:p w14:paraId="1A0C796C" w14:textId="77777777" w:rsidR="006E05C9" w:rsidRPr="006E05C9" w:rsidRDefault="006E05C9" w:rsidP="0028109E">
      <w:pPr>
        <w:spacing w:line="242" w:lineRule="auto"/>
        <w:ind w:firstLine="0"/>
        <w:rPr>
          <w:rFonts w:ascii="Courier New" w:hAnsi="Courier New" w:cs="Courier New"/>
          <w:sz w:val="24"/>
          <w:szCs w:val="24"/>
          <w:lang w:val="en-US"/>
        </w:rPr>
      </w:pPr>
      <w:r w:rsidRPr="006E05C9">
        <w:rPr>
          <w:rFonts w:ascii="Courier New" w:hAnsi="Courier New" w:cs="Courier New"/>
          <w:sz w:val="24"/>
          <w:szCs w:val="24"/>
          <w:lang w:val="en-US"/>
        </w:rPr>
        <w:tab/>
        <w:t xml:space="preserve">} elseif </w:t>
      </w:r>
      <w:proofErr w:type="gramStart"/>
      <w:r w:rsidRPr="006E05C9">
        <w:rPr>
          <w:rFonts w:ascii="Courier New" w:hAnsi="Courier New" w:cs="Courier New"/>
          <w:sz w:val="24"/>
          <w:szCs w:val="24"/>
          <w:lang w:val="en-US"/>
        </w:rPr>
        <w:t>(!</w:t>
      </w:r>
      <w:proofErr w:type="spellStart"/>
      <w:r w:rsidRPr="006E05C9">
        <w:rPr>
          <w:rFonts w:ascii="Courier New" w:hAnsi="Courier New" w:cs="Courier New"/>
          <w:sz w:val="24"/>
          <w:szCs w:val="24"/>
          <w:lang w:val="en-US"/>
        </w:rPr>
        <w:t>filter</w:t>
      </w:r>
      <w:proofErr w:type="gramEnd"/>
      <w:r w:rsidRPr="006E05C9">
        <w:rPr>
          <w:rFonts w:ascii="Courier New" w:hAnsi="Courier New" w:cs="Courier New"/>
          <w:sz w:val="24"/>
          <w:szCs w:val="24"/>
          <w:lang w:val="en-US"/>
        </w:rPr>
        <w:t>_var</w:t>
      </w:r>
      <w:proofErr w:type="spellEnd"/>
      <w:r w:rsidRPr="006E05C9">
        <w:rPr>
          <w:rFonts w:ascii="Courier New" w:hAnsi="Courier New" w:cs="Courier New"/>
          <w:sz w:val="24"/>
          <w:szCs w:val="24"/>
          <w:lang w:val="en-US"/>
        </w:rPr>
        <w:t>($email, FILTER_VALIDATE_EMAIL)) {</w:t>
      </w:r>
    </w:p>
    <w:p w14:paraId="6B9AEBCA" w14:textId="77777777" w:rsidR="006E05C9" w:rsidRPr="006E05C9" w:rsidRDefault="006E05C9" w:rsidP="0028109E">
      <w:pPr>
        <w:spacing w:line="242" w:lineRule="auto"/>
        <w:ind w:firstLine="0"/>
        <w:rPr>
          <w:rFonts w:ascii="Courier New" w:hAnsi="Courier New" w:cs="Courier New"/>
          <w:sz w:val="24"/>
          <w:szCs w:val="24"/>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rPr>
        <w:t>$</w:t>
      </w:r>
      <w:proofErr w:type="spellStart"/>
      <w:r w:rsidRPr="006E05C9">
        <w:rPr>
          <w:rFonts w:ascii="Courier New" w:hAnsi="Courier New" w:cs="Courier New"/>
          <w:sz w:val="24"/>
          <w:szCs w:val="24"/>
        </w:rPr>
        <w:t>error_</w:t>
      </w:r>
      <w:proofErr w:type="gramStart"/>
      <w:r w:rsidRPr="006E05C9">
        <w:rPr>
          <w:rFonts w:ascii="Courier New" w:hAnsi="Courier New" w:cs="Courier New"/>
          <w:sz w:val="24"/>
          <w:szCs w:val="24"/>
        </w:rPr>
        <w:t>fields</w:t>
      </w:r>
      <w:proofErr w:type="spellEnd"/>
      <w:r w:rsidRPr="006E05C9">
        <w:rPr>
          <w:rFonts w:ascii="Courier New" w:hAnsi="Courier New" w:cs="Courier New"/>
          <w:sz w:val="24"/>
          <w:szCs w:val="24"/>
        </w:rPr>
        <w:t>[</w:t>
      </w:r>
      <w:proofErr w:type="gramEnd"/>
      <w:r w:rsidRPr="006E05C9">
        <w:rPr>
          <w:rFonts w:ascii="Courier New" w:hAnsi="Courier New" w:cs="Courier New"/>
          <w:sz w:val="24"/>
          <w:szCs w:val="24"/>
        </w:rPr>
        <w:t>]='</w:t>
      </w:r>
      <w:proofErr w:type="spellStart"/>
      <w:r w:rsidRPr="006E05C9">
        <w:rPr>
          <w:rFonts w:ascii="Courier New" w:hAnsi="Courier New" w:cs="Courier New"/>
          <w:sz w:val="24"/>
          <w:szCs w:val="24"/>
        </w:rPr>
        <w:t>email</w:t>
      </w:r>
      <w:proofErr w:type="spellEnd"/>
      <w:r w:rsidRPr="006E05C9">
        <w:rPr>
          <w:rFonts w:ascii="Courier New" w:hAnsi="Courier New" w:cs="Courier New"/>
          <w:sz w:val="24"/>
          <w:szCs w:val="24"/>
        </w:rPr>
        <w:t>';</w:t>
      </w:r>
    </w:p>
    <w:p w14:paraId="4AA70436" w14:textId="690BDB2C" w:rsidR="00303FD0" w:rsidRDefault="006E05C9" w:rsidP="0028109E">
      <w:pPr>
        <w:spacing w:line="242" w:lineRule="auto"/>
        <w:ind w:firstLine="0"/>
        <w:rPr>
          <w:rFonts w:ascii="Courier New" w:hAnsi="Courier New" w:cs="Courier New"/>
          <w:sz w:val="24"/>
          <w:szCs w:val="24"/>
        </w:rPr>
      </w:pPr>
      <w:r w:rsidRPr="006E05C9">
        <w:rPr>
          <w:rFonts w:ascii="Courier New" w:hAnsi="Courier New" w:cs="Courier New"/>
          <w:sz w:val="24"/>
          <w:szCs w:val="24"/>
        </w:rPr>
        <w:tab/>
        <w:t>$</w:t>
      </w:r>
      <w:proofErr w:type="spellStart"/>
      <w:r w:rsidRPr="006E05C9">
        <w:rPr>
          <w:rFonts w:ascii="Courier New" w:hAnsi="Courier New" w:cs="Courier New"/>
          <w:sz w:val="24"/>
          <w:szCs w:val="24"/>
        </w:rPr>
        <w:t>emailError</w:t>
      </w:r>
      <w:proofErr w:type="spellEnd"/>
      <w:r w:rsidRPr="006E05C9">
        <w:rPr>
          <w:rFonts w:ascii="Courier New" w:hAnsi="Courier New" w:cs="Courier New"/>
          <w:sz w:val="24"/>
          <w:szCs w:val="24"/>
        </w:rPr>
        <w:t>='Введенная почта не соответствует требованиям';}</w:t>
      </w:r>
    </w:p>
    <w:p w14:paraId="2650C82B" w14:textId="62B4ABD3" w:rsidR="006E05C9" w:rsidRPr="006E05C9" w:rsidRDefault="006E05C9" w:rsidP="0028109E">
      <w:pPr>
        <w:spacing w:before="280" w:after="280" w:line="242" w:lineRule="auto"/>
        <w:ind w:firstLine="0"/>
        <w:jc w:val="center"/>
        <w:rPr>
          <w:bCs/>
          <w:szCs w:val="28"/>
        </w:rPr>
      </w:pPr>
      <w:r>
        <w:rPr>
          <w:bCs/>
          <w:szCs w:val="28"/>
        </w:rPr>
        <w:t>Листинг</w:t>
      </w:r>
      <w:r w:rsidRPr="006E05C9">
        <w:rPr>
          <w:bCs/>
          <w:szCs w:val="28"/>
        </w:rPr>
        <w:t xml:space="preserve"> 4.</w:t>
      </w:r>
      <w:r w:rsidR="001119F9">
        <w:rPr>
          <w:bCs/>
          <w:szCs w:val="28"/>
        </w:rPr>
        <w:t>1</w:t>
      </w:r>
      <w:r w:rsidR="00257918">
        <w:rPr>
          <w:bCs/>
          <w:szCs w:val="28"/>
        </w:rPr>
        <w:t>3</w:t>
      </w:r>
      <w:r w:rsidR="0010433D">
        <w:rPr>
          <w:bCs/>
          <w:szCs w:val="28"/>
        </w:rPr>
        <w:t xml:space="preserve"> – </w:t>
      </w:r>
      <w:r>
        <w:rPr>
          <w:bCs/>
          <w:szCs w:val="28"/>
        </w:rPr>
        <w:t>Проверка электронной почты</w:t>
      </w:r>
    </w:p>
    <w:p w14:paraId="7464A291" w14:textId="3472C725" w:rsidR="001F40DA" w:rsidRPr="004B2DD3" w:rsidRDefault="001F40DA" w:rsidP="0028109E">
      <w:pPr>
        <w:spacing w:line="242" w:lineRule="auto"/>
        <w:rPr>
          <w:szCs w:val="28"/>
        </w:rPr>
      </w:pPr>
      <w:r>
        <w:rPr>
          <w:szCs w:val="28"/>
        </w:rPr>
        <w:t>Для начала</w:t>
      </w:r>
      <w:r w:rsidR="000A6ABD">
        <w:rPr>
          <w:szCs w:val="28"/>
        </w:rPr>
        <w:t xml:space="preserve"> в </w:t>
      </w:r>
      <w:r>
        <w:rPr>
          <w:szCs w:val="28"/>
        </w:rPr>
        <w:t xml:space="preserve">переменную </w:t>
      </w:r>
      <w:r w:rsidRPr="00385CCC">
        <w:rPr>
          <w:rFonts w:ascii="Courier New" w:hAnsi="Courier New" w:cs="Courier New"/>
          <w:sz w:val="24"/>
          <w:szCs w:val="24"/>
          <w:lang w:val="en-US"/>
        </w:rPr>
        <w:t>email</w:t>
      </w:r>
      <w:r w:rsidRPr="006946E5">
        <w:rPr>
          <w:rFonts w:ascii="Courier New" w:hAnsi="Courier New" w:cs="Courier New"/>
          <w:sz w:val="24"/>
          <w:szCs w:val="24"/>
        </w:rPr>
        <w:t xml:space="preserve"> </w:t>
      </w:r>
      <w:r>
        <w:rPr>
          <w:szCs w:val="28"/>
        </w:rPr>
        <w:t>присваивается значение, полученное</w:t>
      </w:r>
      <w:r w:rsidR="000A6ABD">
        <w:rPr>
          <w:szCs w:val="28"/>
        </w:rPr>
        <w:t xml:space="preserve"> в </w:t>
      </w:r>
      <w:r>
        <w:rPr>
          <w:szCs w:val="28"/>
        </w:rPr>
        <w:t xml:space="preserve">результате отправки формы. Функцией </w:t>
      </w:r>
      <w:proofErr w:type="spellStart"/>
      <w:proofErr w:type="gramStart"/>
      <w:r w:rsidRPr="00F31785">
        <w:rPr>
          <w:szCs w:val="28"/>
          <w:lang w:val="en-US"/>
        </w:rPr>
        <w:t>clearString</w:t>
      </w:r>
      <w:proofErr w:type="spellEnd"/>
      <w:r>
        <w:rPr>
          <w:szCs w:val="28"/>
        </w:rPr>
        <w:t>(</w:t>
      </w:r>
      <w:proofErr w:type="gramEnd"/>
      <w:r>
        <w:rPr>
          <w:szCs w:val="28"/>
        </w:rPr>
        <w:t>)</w:t>
      </w:r>
      <w:r w:rsidRPr="00385CCC">
        <w:rPr>
          <w:szCs w:val="28"/>
        </w:rPr>
        <w:t xml:space="preserve"> </w:t>
      </w:r>
      <w:r>
        <w:rPr>
          <w:szCs w:val="28"/>
        </w:rPr>
        <w:t>переменная обрабатывается: функция удаляет</w:t>
      </w:r>
      <w:r w:rsidRPr="008B538A">
        <w:rPr>
          <w:szCs w:val="28"/>
        </w:rPr>
        <w:t xml:space="preserve"> </w:t>
      </w:r>
      <w:r w:rsidRPr="003B6DF2">
        <w:rPr>
          <w:szCs w:val="28"/>
        </w:rPr>
        <w:t>пробелы</w:t>
      </w:r>
      <w:r>
        <w:rPr>
          <w:szCs w:val="28"/>
        </w:rPr>
        <w:t>,</w:t>
      </w:r>
      <w:r w:rsidRPr="008B538A">
        <w:rPr>
          <w:szCs w:val="28"/>
        </w:rPr>
        <w:t xml:space="preserve"> </w:t>
      </w:r>
      <w:r w:rsidRPr="003B6DF2">
        <w:rPr>
          <w:szCs w:val="28"/>
        </w:rPr>
        <w:t>теги</w:t>
      </w:r>
      <w:r w:rsidRPr="008B538A">
        <w:rPr>
          <w:szCs w:val="28"/>
        </w:rPr>
        <w:t xml:space="preserve"> </w:t>
      </w:r>
      <w:r w:rsidRPr="003B6DF2">
        <w:rPr>
          <w:szCs w:val="28"/>
          <w:lang w:val="en-US"/>
        </w:rPr>
        <w:t>HTML</w:t>
      </w:r>
      <w:r>
        <w:rPr>
          <w:szCs w:val="28"/>
        </w:rPr>
        <w:t>,</w:t>
      </w:r>
      <w:r w:rsidRPr="003B6DF2">
        <w:rPr>
          <w:szCs w:val="28"/>
        </w:rPr>
        <w:t xml:space="preserve"> экранирование символов</w:t>
      </w:r>
      <w:r>
        <w:rPr>
          <w:szCs w:val="28"/>
        </w:rPr>
        <w:t>. Затем производятся проверки</w:t>
      </w:r>
      <w:r w:rsidR="000A6ABD">
        <w:rPr>
          <w:szCs w:val="28"/>
        </w:rPr>
        <w:t xml:space="preserve"> на </w:t>
      </w:r>
      <w:r>
        <w:rPr>
          <w:szCs w:val="28"/>
        </w:rPr>
        <w:t>непустое поле</w:t>
      </w:r>
      <w:r w:rsidR="00A1324C">
        <w:rPr>
          <w:szCs w:val="28"/>
        </w:rPr>
        <w:t xml:space="preserve"> и </w:t>
      </w:r>
      <w:r w:rsidR="000A6ABD">
        <w:rPr>
          <w:szCs w:val="28"/>
        </w:rPr>
        <w:t>на </w:t>
      </w:r>
      <w:r>
        <w:rPr>
          <w:szCs w:val="28"/>
        </w:rPr>
        <w:t>существование пользователя</w:t>
      </w:r>
      <w:r w:rsidR="000A6ABD">
        <w:rPr>
          <w:szCs w:val="28"/>
        </w:rPr>
        <w:t xml:space="preserve"> с </w:t>
      </w:r>
      <w:r>
        <w:rPr>
          <w:szCs w:val="28"/>
        </w:rPr>
        <w:t>такой почтой</w:t>
      </w:r>
      <w:r w:rsidR="000A6ABD">
        <w:rPr>
          <w:szCs w:val="28"/>
        </w:rPr>
        <w:t xml:space="preserve"> в </w:t>
      </w:r>
      <w:r>
        <w:rPr>
          <w:szCs w:val="28"/>
        </w:rPr>
        <w:t>базе данных</w:t>
      </w:r>
      <w:r w:rsidR="00497A0C">
        <w:rPr>
          <w:szCs w:val="28"/>
        </w:rPr>
        <w:t>. В </w:t>
      </w:r>
      <w:r>
        <w:rPr>
          <w:szCs w:val="28"/>
        </w:rPr>
        <w:t xml:space="preserve">массив </w:t>
      </w:r>
      <w:r w:rsidRPr="00F31785">
        <w:rPr>
          <w:szCs w:val="28"/>
          <w:lang w:val="en-US"/>
        </w:rPr>
        <w:t>error</w:t>
      </w:r>
      <w:r w:rsidRPr="004B2DD3">
        <w:rPr>
          <w:szCs w:val="28"/>
        </w:rPr>
        <w:t>_</w:t>
      </w:r>
      <w:r w:rsidRPr="00F31785">
        <w:rPr>
          <w:szCs w:val="28"/>
          <w:lang w:val="en-US"/>
        </w:rPr>
        <w:t>fields</w:t>
      </w:r>
      <w:r>
        <w:rPr>
          <w:szCs w:val="28"/>
        </w:rPr>
        <w:t xml:space="preserve"> пополняется названием поля,</w:t>
      </w:r>
      <w:r w:rsidR="000A6ABD">
        <w:rPr>
          <w:szCs w:val="28"/>
        </w:rPr>
        <w:t xml:space="preserve"> в </w:t>
      </w:r>
      <w:r>
        <w:rPr>
          <w:szCs w:val="28"/>
        </w:rPr>
        <w:t>котором совершена ошибка,</w:t>
      </w:r>
      <w:r w:rsidR="000A6ABD">
        <w:rPr>
          <w:szCs w:val="28"/>
        </w:rPr>
        <w:t xml:space="preserve"> а в </w:t>
      </w:r>
      <w:r>
        <w:rPr>
          <w:szCs w:val="28"/>
        </w:rPr>
        <w:t xml:space="preserve">переменную </w:t>
      </w:r>
      <w:proofErr w:type="spellStart"/>
      <w:r w:rsidRPr="006946E5">
        <w:rPr>
          <w:szCs w:val="28"/>
          <w:lang w:val="en-US"/>
        </w:rPr>
        <w:t>emailError</w:t>
      </w:r>
      <w:proofErr w:type="spellEnd"/>
      <w:r w:rsidRPr="006946E5">
        <w:rPr>
          <w:szCs w:val="28"/>
        </w:rPr>
        <w:t xml:space="preserve"> </w:t>
      </w:r>
      <w:r>
        <w:rPr>
          <w:szCs w:val="28"/>
        </w:rPr>
        <w:t>записывается тип ошибки, который будет выводиться</w:t>
      </w:r>
      <w:r w:rsidR="000A6ABD">
        <w:rPr>
          <w:szCs w:val="28"/>
        </w:rPr>
        <w:t xml:space="preserve"> в </w:t>
      </w:r>
      <w:r>
        <w:rPr>
          <w:szCs w:val="28"/>
          <w:lang w:val="en-US"/>
        </w:rPr>
        <w:t>span</w:t>
      </w:r>
      <w:r>
        <w:rPr>
          <w:szCs w:val="28"/>
        </w:rPr>
        <w:t xml:space="preserve"> под полем формы</w:t>
      </w:r>
      <w:r w:rsidR="000A6ABD">
        <w:rPr>
          <w:szCs w:val="28"/>
        </w:rPr>
        <w:t xml:space="preserve"> с </w:t>
      </w:r>
      <w:r>
        <w:rPr>
          <w:szCs w:val="28"/>
        </w:rPr>
        <w:t xml:space="preserve">ошибкой. </w:t>
      </w:r>
    </w:p>
    <w:p w14:paraId="53BD7F00" w14:textId="2FB64E3B" w:rsidR="001F40DA" w:rsidRPr="005E4AAD" w:rsidRDefault="001F40DA" w:rsidP="0028109E">
      <w:pPr>
        <w:spacing w:line="242" w:lineRule="auto"/>
        <w:rPr>
          <w:szCs w:val="28"/>
        </w:rPr>
      </w:pPr>
      <w:r w:rsidRPr="0046709A">
        <w:rPr>
          <w:szCs w:val="28"/>
        </w:rPr>
        <w:t xml:space="preserve">После того, как все проверки </w:t>
      </w:r>
      <w:r w:rsidR="00987842">
        <w:rPr>
          <w:szCs w:val="28"/>
        </w:rPr>
        <w:t>полей</w:t>
      </w:r>
      <w:r w:rsidR="000A6ABD">
        <w:rPr>
          <w:szCs w:val="28"/>
        </w:rPr>
        <w:t xml:space="preserve"> с </w:t>
      </w:r>
      <w:r w:rsidR="00987842">
        <w:rPr>
          <w:szCs w:val="28"/>
        </w:rPr>
        <w:t xml:space="preserve">формы </w:t>
      </w:r>
      <w:r w:rsidRPr="0046709A">
        <w:rPr>
          <w:szCs w:val="28"/>
        </w:rPr>
        <w:t>были выполнены, происходит проверка</w:t>
      </w:r>
      <w:r w:rsidR="000A6ABD">
        <w:rPr>
          <w:szCs w:val="28"/>
        </w:rPr>
        <w:t xml:space="preserve"> на </w:t>
      </w:r>
      <w:r w:rsidRPr="0046709A">
        <w:rPr>
          <w:szCs w:val="28"/>
        </w:rPr>
        <w:t xml:space="preserve">пустоту массива </w:t>
      </w:r>
      <w:proofErr w:type="spellStart"/>
      <w:r w:rsidRPr="0046709A">
        <w:rPr>
          <w:szCs w:val="28"/>
        </w:rPr>
        <w:t>error_fields</w:t>
      </w:r>
      <w:proofErr w:type="spellEnd"/>
      <w:r w:rsidR="00497A0C">
        <w:rPr>
          <w:szCs w:val="28"/>
        </w:rPr>
        <w:t>. В </w:t>
      </w:r>
      <w:r w:rsidRPr="0046709A">
        <w:rPr>
          <w:szCs w:val="28"/>
        </w:rPr>
        <w:t>случае, если массив содержит какие-либо значения, это означает, что какое-либо</w:t>
      </w:r>
      <w:r w:rsidR="00497A0C">
        <w:rPr>
          <w:szCs w:val="28"/>
        </w:rPr>
        <w:t xml:space="preserve"> из </w:t>
      </w:r>
      <w:r w:rsidRPr="0046709A">
        <w:rPr>
          <w:szCs w:val="28"/>
        </w:rPr>
        <w:t>полей не прошло валидацию</w:t>
      </w:r>
      <w:r w:rsidR="00497A0C">
        <w:rPr>
          <w:szCs w:val="28"/>
        </w:rPr>
        <w:t>. В </w:t>
      </w:r>
      <w:r w:rsidRPr="0046709A">
        <w:rPr>
          <w:szCs w:val="28"/>
        </w:rPr>
        <w:t xml:space="preserve">поле </w:t>
      </w:r>
      <w:proofErr w:type="spellStart"/>
      <w:r w:rsidRPr="0046709A">
        <w:rPr>
          <w:szCs w:val="28"/>
        </w:rPr>
        <w:lastRenderedPageBreak/>
        <w:t>status</w:t>
      </w:r>
      <w:proofErr w:type="spellEnd"/>
      <w:r w:rsidRPr="0046709A">
        <w:rPr>
          <w:szCs w:val="28"/>
        </w:rPr>
        <w:t xml:space="preserve"> массива </w:t>
      </w:r>
      <w:proofErr w:type="spellStart"/>
      <w:r w:rsidRPr="0046709A">
        <w:rPr>
          <w:szCs w:val="28"/>
        </w:rPr>
        <w:t>response</w:t>
      </w:r>
      <w:proofErr w:type="spellEnd"/>
      <w:r w:rsidRPr="0046709A">
        <w:rPr>
          <w:szCs w:val="28"/>
        </w:rPr>
        <w:t xml:space="preserve"> записывается </w:t>
      </w:r>
      <w:proofErr w:type="spellStart"/>
      <w:r w:rsidRPr="0046709A">
        <w:rPr>
          <w:szCs w:val="28"/>
        </w:rPr>
        <w:t>false</w:t>
      </w:r>
      <w:proofErr w:type="spellEnd"/>
      <w:r w:rsidRPr="0046709A">
        <w:rPr>
          <w:szCs w:val="28"/>
        </w:rPr>
        <w:t>, что не даёт</w:t>
      </w:r>
      <w:r w:rsidR="000A6ABD">
        <w:rPr>
          <w:szCs w:val="28"/>
        </w:rPr>
        <w:t xml:space="preserve"> в </w:t>
      </w:r>
      <w:r w:rsidRPr="0046709A">
        <w:rPr>
          <w:szCs w:val="28"/>
        </w:rPr>
        <w:t>дальнейшем отправить неправильно заполненную форму,</w:t>
      </w:r>
      <w:r w:rsidR="000A6ABD">
        <w:rPr>
          <w:szCs w:val="28"/>
        </w:rPr>
        <w:t xml:space="preserve"> а </w:t>
      </w:r>
      <w:r w:rsidRPr="0046709A">
        <w:rPr>
          <w:szCs w:val="28"/>
        </w:rPr>
        <w:t>также</w:t>
      </w:r>
      <w:r w:rsidR="000A6ABD">
        <w:rPr>
          <w:szCs w:val="28"/>
        </w:rPr>
        <w:t xml:space="preserve"> в </w:t>
      </w:r>
      <w:r w:rsidRPr="0046709A">
        <w:rPr>
          <w:szCs w:val="28"/>
        </w:rPr>
        <w:t>массив записываются совершённые ошибки. Так как данные</w:t>
      </w:r>
      <w:r w:rsidR="000A6ABD">
        <w:rPr>
          <w:szCs w:val="28"/>
        </w:rPr>
        <w:t xml:space="preserve"> в </w:t>
      </w:r>
      <w:r w:rsidRPr="0046709A">
        <w:rPr>
          <w:szCs w:val="28"/>
        </w:rPr>
        <w:t xml:space="preserve">файл </w:t>
      </w:r>
      <w:r>
        <w:rPr>
          <w:szCs w:val="28"/>
          <w:lang w:val="en-US"/>
        </w:rPr>
        <w:t>registration</w:t>
      </w:r>
      <w:r w:rsidRPr="0046709A">
        <w:rPr>
          <w:szCs w:val="28"/>
        </w:rPr>
        <w:t>.</w:t>
      </w:r>
      <w:proofErr w:type="spellStart"/>
      <w:r w:rsidRPr="0046709A">
        <w:rPr>
          <w:szCs w:val="28"/>
        </w:rPr>
        <w:t>js</w:t>
      </w:r>
      <w:proofErr w:type="spellEnd"/>
      <w:r w:rsidRPr="0046709A">
        <w:rPr>
          <w:szCs w:val="28"/>
        </w:rPr>
        <w:t xml:space="preserve"> отправляются</w:t>
      </w:r>
      <w:r w:rsidR="000A6ABD">
        <w:rPr>
          <w:szCs w:val="28"/>
        </w:rPr>
        <w:t xml:space="preserve"> в </w:t>
      </w:r>
      <w:r w:rsidRPr="0046709A">
        <w:rPr>
          <w:szCs w:val="28"/>
        </w:rPr>
        <w:t xml:space="preserve">виде </w:t>
      </w:r>
      <w:proofErr w:type="spellStart"/>
      <w:r w:rsidRPr="0046709A">
        <w:rPr>
          <w:szCs w:val="28"/>
        </w:rPr>
        <w:t>json</w:t>
      </w:r>
      <w:proofErr w:type="spellEnd"/>
      <w:r w:rsidRPr="0046709A">
        <w:rPr>
          <w:szCs w:val="28"/>
        </w:rPr>
        <w:t xml:space="preserve">, необходимо использовать функцию </w:t>
      </w:r>
      <w:proofErr w:type="spellStart"/>
      <w:r w:rsidRPr="0046709A">
        <w:rPr>
          <w:szCs w:val="28"/>
        </w:rPr>
        <w:t>json_</w:t>
      </w:r>
      <w:proofErr w:type="gramStart"/>
      <w:r w:rsidRPr="0046709A">
        <w:rPr>
          <w:szCs w:val="28"/>
        </w:rPr>
        <w:t>encode</w:t>
      </w:r>
      <w:proofErr w:type="spellEnd"/>
      <w:r w:rsidRPr="0046709A">
        <w:rPr>
          <w:szCs w:val="28"/>
        </w:rPr>
        <w:t>(</w:t>
      </w:r>
      <w:proofErr w:type="gramEnd"/>
      <w:r w:rsidRPr="0046709A">
        <w:rPr>
          <w:szCs w:val="28"/>
        </w:rPr>
        <w:t>), возвращающая JSON-представление данных.</w:t>
      </w:r>
      <w:r w:rsidRPr="005E4AAD">
        <w:rPr>
          <w:szCs w:val="28"/>
        </w:rPr>
        <w:t xml:space="preserve"> </w:t>
      </w:r>
      <w:r>
        <w:rPr>
          <w:bCs/>
          <w:szCs w:val="28"/>
        </w:rPr>
        <w:t>Фрагмент кода установления статуса регистрации представлен</w:t>
      </w:r>
      <w:r w:rsidR="000A6ABD">
        <w:rPr>
          <w:bCs/>
          <w:szCs w:val="28"/>
        </w:rPr>
        <w:t xml:space="preserve"> в </w:t>
      </w:r>
      <w:r>
        <w:rPr>
          <w:bCs/>
          <w:szCs w:val="28"/>
        </w:rPr>
        <w:t>листинге</w:t>
      </w:r>
      <w:r w:rsidR="00257918">
        <w:rPr>
          <w:bCs/>
          <w:szCs w:val="28"/>
        </w:rPr>
        <w:t> </w:t>
      </w:r>
      <w:r>
        <w:rPr>
          <w:bCs/>
          <w:szCs w:val="28"/>
        </w:rPr>
        <w:t>4.</w:t>
      </w:r>
      <w:r w:rsidR="001119F9">
        <w:rPr>
          <w:bCs/>
          <w:szCs w:val="28"/>
        </w:rPr>
        <w:t>1</w:t>
      </w:r>
      <w:r w:rsidR="00257918">
        <w:rPr>
          <w:bCs/>
          <w:szCs w:val="28"/>
        </w:rPr>
        <w:t>4</w:t>
      </w:r>
      <w:r>
        <w:rPr>
          <w:bCs/>
          <w:szCs w:val="28"/>
        </w:rPr>
        <w:t>.</w:t>
      </w:r>
    </w:p>
    <w:p w14:paraId="27BDF340" w14:textId="77777777" w:rsidR="001F40DA" w:rsidRPr="008547B0" w:rsidRDefault="001F40DA" w:rsidP="00393AED">
      <w:pPr>
        <w:spacing w:before="280" w:line="238" w:lineRule="auto"/>
        <w:ind w:firstLine="0"/>
        <w:rPr>
          <w:rFonts w:ascii="Courier New" w:hAnsi="Courier New" w:cs="Courier New"/>
          <w:sz w:val="24"/>
          <w:szCs w:val="24"/>
        </w:rPr>
      </w:pPr>
      <w:r w:rsidRPr="005E4AAD">
        <w:rPr>
          <w:rFonts w:ascii="Courier New" w:hAnsi="Courier New" w:cs="Courier New"/>
          <w:sz w:val="24"/>
          <w:szCs w:val="24"/>
          <w:lang w:val="en-US"/>
        </w:rPr>
        <w:t>if</w:t>
      </w:r>
      <w:proofErr w:type="gramStart"/>
      <w:r w:rsidRPr="008547B0">
        <w:rPr>
          <w:rFonts w:ascii="Courier New" w:hAnsi="Courier New" w:cs="Courier New"/>
          <w:sz w:val="24"/>
          <w:szCs w:val="24"/>
        </w:rPr>
        <w:t>(!</w:t>
      </w:r>
      <w:r w:rsidRPr="005E4AAD">
        <w:rPr>
          <w:rFonts w:ascii="Courier New" w:hAnsi="Courier New" w:cs="Courier New"/>
          <w:sz w:val="24"/>
          <w:szCs w:val="24"/>
          <w:lang w:val="en-US"/>
        </w:rPr>
        <w:t>empty</w:t>
      </w:r>
      <w:proofErr w:type="gramEnd"/>
      <w:r w:rsidRPr="008547B0">
        <w:rPr>
          <w:rFonts w:ascii="Courier New" w:hAnsi="Courier New" w:cs="Courier New"/>
          <w:sz w:val="24"/>
          <w:szCs w:val="24"/>
        </w:rPr>
        <w:t>($</w:t>
      </w:r>
      <w:r w:rsidRPr="005E4AAD">
        <w:rPr>
          <w:rFonts w:ascii="Courier New" w:hAnsi="Courier New" w:cs="Courier New"/>
          <w:sz w:val="24"/>
          <w:szCs w:val="24"/>
          <w:lang w:val="en-US"/>
        </w:rPr>
        <w:t>error</w:t>
      </w:r>
      <w:r w:rsidRPr="008547B0">
        <w:rPr>
          <w:rFonts w:ascii="Courier New" w:hAnsi="Courier New" w:cs="Courier New"/>
          <w:sz w:val="24"/>
          <w:szCs w:val="24"/>
        </w:rPr>
        <w:t>_</w:t>
      </w:r>
      <w:r w:rsidRPr="005E4AAD">
        <w:rPr>
          <w:rFonts w:ascii="Courier New" w:hAnsi="Courier New" w:cs="Courier New"/>
          <w:sz w:val="24"/>
          <w:szCs w:val="24"/>
          <w:lang w:val="en-US"/>
        </w:rPr>
        <w:t>fields</w:t>
      </w:r>
      <w:r w:rsidRPr="008547B0">
        <w:rPr>
          <w:rFonts w:ascii="Courier New" w:hAnsi="Courier New" w:cs="Courier New"/>
          <w:sz w:val="24"/>
          <w:szCs w:val="24"/>
        </w:rPr>
        <w:t>)) {</w:t>
      </w:r>
    </w:p>
    <w:p w14:paraId="3D29A655" w14:textId="77777777" w:rsidR="001F40DA" w:rsidRPr="00EE4B6C" w:rsidRDefault="001F40DA" w:rsidP="00393AED">
      <w:pPr>
        <w:spacing w:line="238" w:lineRule="auto"/>
        <w:ind w:firstLine="0"/>
        <w:rPr>
          <w:rFonts w:ascii="Courier New" w:hAnsi="Courier New" w:cs="Courier New"/>
          <w:sz w:val="24"/>
          <w:szCs w:val="24"/>
        </w:rPr>
      </w:pPr>
      <w:r w:rsidRPr="008547B0">
        <w:rPr>
          <w:rFonts w:ascii="Courier New" w:hAnsi="Courier New" w:cs="Courier New"/>
          <w:sz w:val="24"/>
          <w:szCs w:val="24"/>
        </w:rPr>
        <w:tab/>
      </w:r>
      <w:r w:rsidRPr="00EE4B6C">
        <w:rPr>
          <w:rFonts w:ascii="Courier New" w:hAnsi="Courier New" w:cs="Courier New"/>
          <w:sz w:val="24"/>
          <w:szCs w:val="24"/>
        </w:rPr>
        <w:t>$</w:t>
      </w:r>
      <w:r w:rsidRPr="005E4AAD">
        <w:rPr>
          <w:rFonts w:ascii="Courier New" w:hAnsi="Courier New" w:cs="Courier New"/>
          <w:sz w:val="24"/>
          <w:szCs w:val="24"/>
          <w:lang w:val="en-US"/>
        </w:rPr>
        <w:t>response</w:t>
      </w:r>
      <w:r w:rsidRPr="00EE4B6C">
        <w:rPr>
          <w:rFonts w:ascii="Courier New" w:hAnsi="Courier New" w:cs="Courier New"/>
          <w:sz w:val="24"/>
          <w:szCs w:val="24"/>
        </w:rPr>
        <w:t xml:space="preserve"> = [</w:t>
      </w:r>
    </w:p>
    <w:p w14:paraId="01DEDAAF" w14:textId="77777777" w:rsidR="001F40DA" w:rsidRPr="005E4AAD" w:rsidRDefault="001F40DA" w:rsidP="00393AED">
      <w:pPr>
        <w:spacing w:line="238" w:lineRule="auto"/>
        <w:ind w:firstLine="0"/>
        <w:rPr>
          <w:rFonts w:ascii="Courier New" w:hAnsi="Courier New" w:cs="Courier New"/>
          <w:sz w:val="24"/>
          <w:szCs w:val="24"/>
          <w:lang w:val="en-US"/>
        </w:rPr>
      </w:pPr>
      <w:r w:rsidRPr="00EE4B6C">
        <w:rPr>
          <w:rFonts w:ascii="Courier New" w:hAnsi="Courier New" w:cs="Courier New"/>
          <w:sz w:val="24"/>
          <w:szCs w:val="24"/>
        </w:rPr>
        <w:tab/>
      </w:r>
      <w:r w:rsidRPr="00EE4B6C">
        <w:rPr>
          <w:rFonts w:ascii="Courier New" w:hAnsi="Courier New" w:cs="Courier New"/>
          <w:sz w:val="24"/>
          <w:szCs w:val="24"/>
        </w:rPr>
        <w:tab/>
      </w:r>
      <w:r w:rsidRPr="005E4AAD">
        <w:rPr>
          <w:rFonts w:ascii="Courier New" w:hAnsi="Courier New" w:cs="Courier New"/>
          <w:sz w:val="24"/>
          <w:szCs w:val="24"/>
          <w:lang w:val="en-US"/>
        </w:rPr>
        <w:t>"status"=&gt; false,</w:t>
      </w:r>
    </w:p>
    <w:p w14:paraId="5D7809D8" w14:textId="77777777" w:rsidR="001F40DA" w:rsidRPr="005E4AAD" w:rsidRDefault="001F40DA" w:rsidP="00393AED">
      <w:pPr>
        <w:spacing w:line="238" w:lineRule="auto"/>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"type" =&gt; 1,</w:t>
      </w:r>
    </w:p>
    <w:p w14:paraId="611E8BFF" w14:textId="77777777" w:rsidR="001F40DA" w:rsidRPr="005E4AAD" w:rsidRDefault="001F40DA" w:rsidP="00393AED">
      <w:pPr>
        <w:spacing w:line="238" w:lineRule="auto"/>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"fields"=&gt;$</w:t>
      </w:r>
      <w:proofErr w:type="spellStart"/>
      <w:r w:rsidRPr="005E4AAD">
        <w:rPr>
          <w:rFonts w:ascii="Courier New" w:hAnsi="Courier New" w:cs="Courier New"/>
          <w:sz w:val="24"/>
          <w:szCs w:val="24"/>
          <w:lang w:val="en-US"/>
        </w:rPr>
        <w:t>error_fields</w:t>
      </w:r>
      <w:proofErr w:type="spellEnd"/>
      <w:r w:rsidRPr="005E4AAD">
        <w:rPr>
          <w:rFonts w:ascii="Courier New" w:hAnsi="Courier New" w:cs="Courier New"/>
          <w:sz w:val="24"/>
          <w:szCs w:val="24"/>
          <w:lang w:val="en-US"/>
        </w:rPr>
        <w:t>,</w:t>
      </w:r>
    </w:p>
    <w:p w14:paraId="6BED8F06" w14:textId="77777777" w:rsidR="001F40DA" w:rsidRPr="005E4AAD" w:rsidRDefault="001F40DA" w:rsidP="00393AED">
      <w:pPr>
        <w:spacing w:line="238" w:lineRule="auto"/>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w:t>
      </w:r>
      <w:proofErr w:type="spellStart"/>
      <w:r w:rsidRPr="005E4AAD">
        <w:rPr>
          <w:rFonts w:ascii="Courier New" w:hAnsi="Courier New" w:cs="Courier New"/>
          <w:sz w:val="24"/>
          <w:szCs w:val="24"/>
          <w:lang w:val="en-US"/>
        </w:rPr>
        <w:t>emailError</w:t>
      </w:r>
      <w:proofErr w:type="spellEnd"/>
      <w:r w:rsidRPr="005E4AAD">
        <w:rPr>
          <w:rFonts w:ascii="Courier New" w:hAnsi="Courier New" w:cs="Courier New"/>
          <w:sz w:val="24"/>
          <w:szCs w:val="24"/>
          <w:lang w:val="en-US"/>
        </w:rPr>
        <w:t>"=&gt;$</w:t>
      </w:r>
      <w:proofErr w:type="spellStart"/>
      <w:r w:rsidRPr="005E4AAD">
        <w:rPr>
          <w:rFonts w:ascii="Courier New" w:hAnsi="Courier New" w:cs="Courier New"/>
          <w:sz w:val="24"/>
          <w:szCs w:val="24"/>
          <w:lang w:val="en-US"/>
        </w:rPr>
        <w:t>emailError</w:t>
      </w:r>
      <w:proofErr w:type="spellEnd"/>
      <w:r w:rsidRPr="005E4AAD">
        <w:rPr>
          <w:rFonts w:ascii="Courier New" w:hAnsi="Courier New" w:cs="Courier New"/>
          <w:sz w:val="24"/>
          <w:szCs w:val="24"/>
          <w:lang w:val="en-US"/>
        </w:rPr>
        <w:t>,</w:t>
      </w:r>
    </w:p>
    <w:p w14:paraId="4EA6CA51" w14:textId="1B0C94E1" w:rsidR="001F40DA" w:rsidRPr="005E4AAD" w:rsidRDefault="001F40DA" w:rsidP="00393AED">
      <w:pPr>
        <w:spacing w:line="238" w:lineRule="auto"/>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w:t>
      </w:r>
      <w:proofErr w:type="spellStart"/>
      <w:r w:rsidRPr="005E4AAD">
        <w:rPr>
          <w:rFonts w:ascii="Courier New" w:hAnsi="Courier New" w:cs="Courier New"/>
          <w:sz w:val="24"/>
          <w:szCs w:val="24"/>
          <w:lang w:val="en-US"/>
        </w:rPr>
        <w:t>passwordError</w:t>
      </w:r>
      <w:proofErr w:type="spellEnd"/>
      <w:r w:rsidRPr="005E4AAD">
        <w:rPr>
          <w:rFonts w:ascii="Courier New" w:hAnsi="Courier New" w:cs="Courier New"/>
          <w:sz w:val="24"/>
          <w:szCs w:val="24"/>
          <w:lang w:val="en-US"/>
        </w:rPr>
        <w:t>"=&gt;$</w:t>
      </w:r>
      <w:proofErr w:type="spellStart"/>
      <w:r w:rsidRPr="005E4AAD">
        <w:rPr>
          <w:rFonts w:ascii="Courier New" w:hAnsi="Courier New" w:cs="Courier New"/>
          <w:sz w:val="24"/>
          <w:szCs w:val="24"/>
          <w:lang w:val="en-US"/>
        </w:rPr>
        <w:t>passwordError</w:t>
      </w:r>
      <w:proofErr w:type="spellEnd"/>
      <w:r w:rsidRPr="005E4AAD">
        <w:rPr>
          <w:rFonts w:ascii="Courier New" w:hAnsi="Courier New" w:cs="Courier New"/>
          <w:sz w:val="24"/>
          <w:szCs w:val="24"/>
          <w:lang w:val="en-US"/>
        </w:rPr>
        <w:t>];</w:t>
      </w:r>
    </w:p>
    <w:p w14:paraId="0A2DCF97" w14:textId="06E416B5" w:rsidR="001F40DA" w:rsidRPr="00393AED" w:rsidRDefault="001F40DA" w:rsidP="00393AED">
      <w:pPr>
        <w:spacing w:line="238" w:lineRule="auto"/>
        <w:ind w:firstLine="0"/>
        <w:rPr>
          <w:rFonts w:ascii="Courier New" w:hAnsi="Courier New" w:cs="Courier New"/>
          <w:sz w:val="24"/>
          <w:szCs w:val="24"/>
          <w:lang w:val="en-US"/>
        </w:rPr>
      </w:pPr>
      <w:r w:rsidRPr="005E4AAD">
        <w:rPr>
          <w:rFonts w:ascii="Courier New" w:hAnsi="Courier New" w:cs="Courier New"/>
          <w:sz w:val="24"/>
          <w:szCs w:val="24"/>
          <w:lang w:val="en-US"/>
        </w:rPr>
        <w:tab/>
        <w:t xml:space="preserve">echo </w:t>
      </w:r>
      <w:proofErr w:type="spellStart"/>
      <w:r w:rsidRPr="005E4AAD">
        <w:rPr>
          <w:rFonts w:ascii="Courier New" w:hAnsi="Courier New" w:cs="Courier New"/>
          <w:sz w:val="24"/>
          <w:szCs w:val="24"/>
          <w:lang w:val="en-US"/>
        </w:rPr>
        <w:t>json_encode</w:t>
      </w:r>
      <w:proofErr w:type="spellEnd"/>
      <w:r w:rsidRPr="005E4AAD">
        <w:rPr>
          <w:rFonts w:ascii="Courier New" w:hAnsi="Courier New" w:cs="Courier New"/>
          <w:sz w:val="24"/>
          <w:szCs w:val="24"/>
          <w:lang w:val="en-US"/>
        </w:rPr>
        <w:t>($response</w:t>
      </w:r>
      <w:proofErr w:type="gramStart"/>
      <w:r w:rsidRPr="005E4AAD">
        <w:rPr>
          <w:rFonts w:ascii="Courier New" w:hAnsi="Courier New" w:cs="Courier New"/>
          <w:sz w:val="24"/>
          <w:szCs w:val="24"/>
          <w:lang w:val="en-US"/>
        </w:rPr>
        <w:t>);die</w:t>
      </w:r>
      <w:proofErr w:type="gramEnd"/>
      <w:r w:rsidRPr="00393AED">
        <w:rPr>
          <w:rFonts w:ascii="Courier New" w:hAnsi="Courier New" w:cs="Courier New"/>
          <w:sz w:val="24"/>
          <w:szCs w:val="24"/>
          <w:lang w:val="en-US"/>
        </w:rPr>
        <w:t>();}</w:t>
      </w:r>
    </w:p>
    <w:p w14:paraId="1A818A1B" w14:textId="45646527" w:rsidR="001F40DA" w:rsidRPr="008547B0" w:rsidRDefault="001F40DA" w:rsidP="00393AED">
      <w:pPr>
        <w:spacing w:before="280" w:after="280" w:line="238" w:lineRule="auto"/>
        <w:ind w:firstLine="0"/>
        <w:jc w:val="center"/>
        <w:rPr>
          <w:bCs/>
          <w:szCs w:val="28"/>
        </w:rPr>
      </w:pPr>
      <w:r>
        <w:rPr>
          <w:bCs/>
          <w:szCs w:val="28"/>
        </w:rPr>
        <w:t>Листинг</w:t>
      </w:r>
      <w:r w:rsidRPr="00385CCC">
        <w:rPr>
          <w:bCs/>
          <w:szCs w:val="28"/>
        </w:rPr>
        <w:t xml:space="preserve"> 4.</w:t>
      </w:r>
      <w:r w:rsidR="001119F9">
        <w:rPr>
          <w:bCs/>
          <w:szCs w:val="28"/>
        </w:rPr>
        <w:t>1</w:t>
      </w:r>
      <w:r w:rsidR="00257918">
        <w:rPr>
          <w:bCs/>
          <w:szCs w:val="28"/>
        </w:rPr>
        <w:t>4</w:t>
      </w:r>
      <w:r w:rsidR="0010433D">
        <w:rPr>
          <w:bCs/>
          <w:szCs w:val="28"/>
        </w:rPr>
        <w:t xml:space="preserve"> – </w:t>
      </w:r>
      <w:r w:rsidRPr="005960AA">
        <w:rPr>
          <w:bCs/>
          <w:szCs w:val="28"/>
        </w:rPr>
        <w:t>Фрагмент</w:t>
      </w:r>
      <w:r w:rsidRPr="00385CCC">
        <w:rPr>
          <w:bCs/>
          <w:szCs w:val="28"/>
        </w:rPr>
        <w:t xml:space="preserve"> </w:t>
      </w:r>
      <w:r w:rsidRPr="005960AA">
        <w:rPr>
          <w:bCs/>
          <w:szCs w:val="28"/>
        </w:rPr>
        <w:t>кода</w:t>
      </w:r>
      <w:r w:rsidRPr="00385CCC">
        <w:rPr>
          <w:bCs/>
          <w:szCs w:val="28"/>
        </w:rPr>
        <w:t xml:space="preserve"> </w:t>
      </w:r>
      <w:r>
        <w:rPr>
          <w:bCs/>
          <w:szCs w:val="28"/>
        </w:rPr>
        <w:t>установления статуса регистрации</w:t>
      </w:r>
    </w:p>
    <w:p w14:paraId="769BF4C3" w14:textId="1BF23D0A" w:rsidR="001F40DA" w:rsidRPr="00383E86" w:rsidRDefault="001F40DA" w:rsidP="00393AED">
      <w:pPr>
        <w:spacing w:line="238" w:lineRule="auto"/>
        <w:ind w:firstLine="708"/>
        <w:rPr>
          <w:spacing w:val="-2"/>
          <w:szCs w:val="28"/>
        </w:rPr>
      </w:pPr>
      <w:r w:rsidRPr="00383E86">
        <w:rPr>
          <w:bCs/>
          <w:spacing w:val="-2"/>
          <w:szCs w:val="28"/>
        </w:rPr>
        <w:t>Когда пользователь правильно заполнит форму регистрации, данные пользователя записываются</w:t>
      </w:r>
      <w:r w:rsidR="000A6ABD" w:rsidRPr="00383E86">
        <w:rPr>
          <w:bCs/>
          <w:spacing w:val="-2"/>
          <w:szCs w:val="28"/>
        </w:rPr>
        <w:t xml:space="preserve"> в </w:t>
      </w:r>
      <w:r w:rsidR="00904588" w:rsidRPr="00383E86">
        <w:rPr>
          <w:bCs/>
          <w:spacing w:val="-2"/>
          <w:szCs w:val="28"/>
        </w:rPr>
        <w:t>глобальный массив $_</w:t>
      </w:r>
      <w:r w:rsidR="00904588" w:rsidRPr="00383E86">
        <w:rPr>
          <w:bCs/>
          <w:spacing w:val="-2"/>
          <w:szCs w:val="28"/>
          <w:lang w:val="en-US"/>
        </w:rPr>
        <w:t>SESSION</w:t>
      </w:r>
      <w:r w:rsidR="00A1324C" w:rsidRPr="00383E86">
        <w:rPr>
          <w:bCs/>
          <w:spacing w:val="-2"/>
          <w:szCs w:val="28"/>
        </w:rPr>
        <w:t xml:space="preserve"> и </w:t>
      </w:r>
      <w:r w:rsidR="00FA55E1" w:rsidRPr="00383E86">
        <w:rPr>
          <w:spacing w:val="-2"/>
          <w:szCs w:val="28"/>
        </w:rPr>
        <w:t>вносятся</w:t>
      </w:r>
      <w:r w:rsidR="000A6ABD" w:rsidRPr="00383E86">
        <w:rPr>
          <w:spacing w:val="-2"/>
          <w:szCs w:val="28"/>
        </w:rPr>
        <w:t xml:space="preserve"> в </w:t>
      </w:r>
      <w:r w:rsidR="00FA55E1" w:rsidRPr="00383E86">
        <w:rPr>
          <w:spacing w:val="-2"/>
          <w:szCs w:val="28"/>
        </w:rPr>
        <w:t xml:space="preserve">таблицу </w:t>
      </w:r>
      <w:r w:rsidR="00FA55E1" w:rsidRPr="00383E86">
        <w:rPr>
          <w:spacing w:val="-2"/>
          <w:szCs w:val="28"/>
          <w:lang w:val="en-US"/>
        </w:rPr>
        <w:t>User</w:t>
      </w:r>
      <w:r w:rsidR="00FA55E1" w:rsidRPr="00383E86">
        <w:rPr>
          <w:spacing w:val="-2"/>
          <w:szCs w:val="28"/>
        </w:rPr>
        <w:t xml:space="preserve"> базы данных</w:t>
      </w:r>
      <w:r w:rsidRPr="00383E86">
        <w:rPr>
          <w:bCs/>
          <w:spacing w:val="-2"/>
          <w:szCs w:val="28"/>
        </w:rPr>
        <w:t>.</w:t>
      </w:r>
      <w:r w:rsidR="00C0779C" w:rsidRPr="00383E86">
        <w:rPr>
          <w:bCs/>
          <w:spacing w:val="-2"/>
          <w:szCs w:val="28"/>
        </w:rPr>
        <w:t xml:space="preserve"> </w:t>
      </w:r>
      <w:r w:rsidR="00C0779C" w:rsidRPr="00383E86">
        <w:rPr>
          <w:spacing w:val="-2"/>
          <w:szCs w:val="28"/>
        </w:rPr>
        <w:t xml:space="preserve">Пользователи по умолчанию имеют тип пользователя </w:t>
      </w:r>
      <w:r w:rsidR="00C0779C" w:rsidRPr="00383E86">
        <w:rPr>
          <w:spacing w:val="-2"/>
          <w:szCs w:val="28"/>
          <w:lang w:val="en-US"/>
        </w:rPr>
        <w:t>user</w:t>
      </w:r>
      <w:r w:rsidR="00C0779C" w:rsidRPr="00383E86">
        <w:rPr>
          <w:spacing w:val="-2"/>
          <w:szCs w:val="28"/>
        </w:rPr>
        <w:t xml:space="preserve">. Пароль предварительно </w:t>
      </w:r>
      <w:proofErr w:type="spellStart"/>
      <w:r w:rsidR="00C0779C" w:rsidRPr="00383E86">
        <w:rPr>
          <w:spacing w:val="-2"/>
          <w:szCs w:val="28"/>
        </w:rPr>
        <w:t>хешируется</w:t>
      </w:r>
      <w:proofErr w:type="spellEnd"/>
      <w:r w:rsidR="00C0779C" w:rsidRPr="00383E86">
        <w:rPr>
          <w:spacing w:val="-2"/>
          <w:szCs w:val="28"/>
        </w:rPr>
        <w:t xml:space="preserve"> следующим образом: md5(md5(</w:t>
      </w:r>
      <w:proofErr w:type="spellStart"/>
      <w:r w:rsidR="00C0779C" w:rsidRPr="00383E86">
        <w:rPr>
          <w:spacing w:val="-2"/>
          <w:szCs w:val="28"/>
        </w:rPr>
        <w:t>password</w:t>
      </w:r>
      <w:proofErr w:type="spellEnd"/>
      <w:proofErr w:type="gramStart"/>
      <w:r w:rsidR="00C0779C" w:rsidRPr="00383E86">
        <w:rPr>
          <w:spacing w:val="-2"/>
          <w:szCs w:val="28"/>
        </w:rPr>
        <w:t>).</w:t>
      </w:r>
      <w:proofErr w:type="spellStart"/>
      <w:r w:rsidR="00C0779C" w:rsidRPr="00383E86">
        <w:rPr>
          <w:spacing w:val="-2"/>
          <w:szCs w:val="28"/>
        </w:rPr>
        <w:t>salt</w:t>
      </w:r>
      <w:proofErr w:type="spellEnd"/>
      <w:proofErr w:type="gramEnd"/>
      <w:r w:rsidR="00C0779C" w:rsidRPr="00383E86">
        <w:rPr>
          <w:spacing w:val="-2"/>
          <w:szCs w:val="28"/>
        </w:rPr>
        <w:t xml:space="preserve">), где </w:t>
      </w:r>
      <w:proofErr w:type="spellStart"/>
      <w:r w:rsidR="00C0779C" w:rsidRPr="00383E86">
        <w:rPr>
          <w:spacing w:val="-2"/>
          <w:szCs w:val="28"/>
        </w:rPr>
        <w:t>salt</w:t>
      </w:r>
      <w:proofErr w:type="spellEnd"/>
      <w:r w:rsidR="0010433D" w:rsidRPr="00383E86">
        <w:rPr>
          <w:spacing w:val="-2"/>
          <w:szCs w:val="28"/>
        </w:rPr>
        <w:t xml:space="preserve"> – </w:t>
      </w:r>
      <w:r w:rsidR="00C0779C" w:rsidRPr="00383E86">
        <w:rPr>
          <w:spacing w:val="-2"/>
          <w:szCs w:val="28"/>
        </w:rPr>
        <w:t>случайное число</w:t>
      </w:r>
      <w:r w:rsidR="000A6ABD" w:rsidRPr="00383E86">
        <w:rPr>
          <w:spacing w:val="-2"/>
          <w:szCs w:val="28"/>
        </w:rPr>
        <w:t xml:space="preserve"> в </w:t>
      </w:r>
      <w:r w:rsidR="00C0779C" w:rsidRPr="00383E86">
        <w:rPr>
          <w:spacing w:val="-2"/>
          <w:szCs w:val="28"/>
        </w:rPr>
        <w:t>диапазоне</w:t>
      </w:r>
      <w:r w:rsidR="000A6ABD" w:rsidRPr="00383E86">
        <w:rPr>
          <w:spacing w:val="-2"/>
          <w:szCs w:val="28"/>
        </w:rPr>
        <w:t xml:space="preserve"> от </w:t>
      </w:r>
      <w:r w:rsidR="00C0779C" w:rsidRPr="00383E86">
        <w:rPr>
          <w:spacing w:val="-2"/>
          <w:szCs w:val="28"/>
        </w:rPr>
        <w:t xml:space="preserve">100 до 999, рассчитываемая функцией </w:t>
      </w:r>
      <w:proofErr w:type="spellStart"/>
      <w:r w:rsidR="00C0779C" w:rsidRPr="00383E86">
        <w:rPr>
          <w:spacing w:val="-2"/>
          <w:szCs w:val="28"/>
        </w:rPr>
        <w:t>mt_rand</w:t>
      </w:r>
      <w:proofErr w:type="spellEnd"/>
      <w:r w:rsidR="00497A0C" w:rsidRPr="00383E86">
        <w:rPr>
          <w:spacing w:val="-2"/>
          <w:szCs w:val="28"/>
        </w:rPr>
        <w:t>. В </w:t>
      </w:r>
      <w:r w:rsidRPr="00383E86">
        <w:rPr>
          <w:bCs/>
          <w:spacing w:val="-2"/>
          <w:szCs w:val="28"/>
          <w:lang w:val="en-US"/>
        </w:rPr>
        <w:t>response</w:t>
      </w:r>
      <w:r w:rsidR="000A6ABD" w:rsidRPr="00383E86">
        <w:rPr>
          <w:bCs/>
          <w:spacing w:val="-2"/>
          <w:szCs w:val="28"/>
        </w:rPr>
        <w:t xml:space="preserve"> в </w:t>
      </w:r>
      <w:r w:rsidRPr="00383E86">
        <w:rPr>
          <w:bCs/>
          <w:spacing w:val="-2"/>
          <w:szCs w:val="28"/>
          <w:lang w:val="en-US"/>
        </w:rPr>
        <w:t>status</w:t>
      </w:r>
      <w:r w:rsidRPr="00383E86">
        <w:rPr>
          <w:bCs/>
          <w:spacing w:val="-2"/>
          <w:szCs w:val="28"/>
        </w:rPr>
        <w:t xml:space="preserve"> передаётся </w:t>
      </w:r>
      <w:r w:rsidRPr="00383E86">
        <w:rPr>
          <w:bCs/>
          <w:spacing w:val="-2"/>
          <w:szCs w:val="28"/>
          <w:lang w:val="en-US"/>
        </w:rPr>
        <w:t>true</w:t>
      </w:r>
      <w:r w:rsidR="00A1324C" w:rsidRPr="00383E86">
        <w:rPr>
          <w:bCs/>
          <w:spacing w:val="-2"/>
          <w:szCs w:val="28"/>
        </w:rPr>
        <w:t xml:space="preserve"> и </w:t>
      </w:r>
      <w:r w:rsidRPr="00383E86">
        <w:rPr>
          <w:bCs/>
          <w:spacing w:val="-2"/>
          <w:szCs w:val="28"/>
        </w:rPr>
        <w:t xml:space="preserve">это свидетельствует об успешной </w:t>
      </w:r>
      <w:r w:rsidR="00FA55E1" w:rsidRPr="00383E86">
        <w:rPr>
          <w:bCs/>
          <w:spacing w:val="-2"/>
          <w:szCs w:val="28"/>
        </w:rPr>
        <w:t>регистрации</w:t>
      </w:r>
      <w:r w:rsidR="00497A0C" w:rsidRPr="00383E86">
        <w:rPr>
          <w:bCs/>
          <w:spacing w:val="-2"/>
          <w:szCs w:val="28"/>
        </w:rPr>
        <w:t>. В </w:t>
      </w:r>
      <w:r w:rsidR="00C0779C" w:rsidRPr="00383E86">
        <w:rPr>
          <w:bCs/>
          <w:spacing w:val="-2"/>
          <w:szCs w:val="28"/>
        </w:rPr>
        <w:t>листинге</w:t>
      </w:r>
      <w:r w:rsidR="00257918">
        <w:rPr>
          <w:bCs/>
          <w:spacing w:val="-2"/>
          <w:szCs w:val="28"/>
        </w:rPr>
        <w:t> </w:t>
      </w:r>
      <w:r w:rsidR="00C0779C" w:rsidRPr="00383E86">
        <w:rPr>
          <w:bCs/>
          <w:spacing w:val="-2"/>
          <w:szCs w:val="28"/>
        </w:rPr>
        <w:t>4.</w:t>
      </w:r>
      <w:r w:rsidR="001119F9" w:rsidRPr="00383E86">
        <w:rPr>
          <w:bCs/>
          <w:spacing w:val="-2"/>
          <w:szCs w:val="28"/>
        </w:rPr>
        <w:t>1</w:t>
      </w:r>
      <w:r w:rsidR="00257918">
        <w:rPr>
          <w:bCs/>
          <w:spacing w:val="-2"/>
          <w:szCs w:val="28"/>
        </w:rPr>
        <w:t>5</w:t>
      </w:r>
      <w:r w:rsidR="00C0779C" w:rsidRPr="00383E86">
        <w:rPr>
          <w:bCs/>
          <w:spacing w:val="-2"/>
          <w:szCs w:val="28"/>
        </w:rPr>
        <w:t xml:space="preserve"> приведён </w:t>
      </w:r>
      <w:r w:rsidR="00CB53A3" w:rsidRPr="00383E86">
        <w:rPr>
          <w:bCs/>
          <w:spacing w:val="-2"/>
          <w:szCs w:val="28"/>
        </w:rPr>
        <w:t>код занесения данных пользователя</w:t>
      </w:r>
      <w:r w:rsidR="000A6ABD" w:rsidRPr="00383E86">
        <w:rPr>
          <w:bCs/>
          <w:spacing w:val="-2"/>
          <w:szCs w:val="28"/>
        </w:rPr>
        <w:t xml:space="preserve"> в </w:t>
      </w:r>
      <w:r w:rsidR="00CB53A3" w:rsidRPr="00383E86">
        <w:rPr>
          <w:bCs/>
          <w:spacing w:val="-2"/>
          <w:szCs w:val="28"/>
        </w:rPr>
        <w:t>базу данных</w:t>
      </w:r>
      <w:r w:rsidR="00A1324C" w:rsidRPr="00383E86">
        <w:rPr>
          <w:bCs/>
          <w:spacing w:val="-2"/>
          <w:szCs w:val="28"/>
        </w:rPr>
        <w:t xml:space="preserve"> и </w:t>
      </w:r>
      <w:r w:rsidR="00CB53A3" w:rsidRPr="00383E86">
        <w:rPr>
          <w:bCs/>
          <w:spacing w:val="-2"/>
          <w:szCs w:val="28"/>
        </w:rPr>
        <w:t>сессию,</w:t>
      </w:r>
      <w:r w:rsidR="000A6ABD" w:rsidRPr="00383E86">
        <w:rPr>
          <w:bCs/>
          <w:spacing w:val="-2"/>
          <w:szCs w:val="28"/>
        </w:rPr>
        <w:t xml:space="preserve"> а </w:t>
      </w:r>
      <w:r w:rsidR="00CB53A3" w:rsidRPr="00383E86">
        <w:rPr>
          <w:bCs/>
          <w:spacing w:val="-2"/>
          <w:szCs w:val="28"/>
        </w:rPr>
        <w:t xml:space="preserve">также установки статуса регистрации </w:t>
      </w:r>
      <w:r w:rsidR="00CB53A3" w:rsidRPr="00383E86">
        <w:rPr>
          <w:bCs/>
          <w:spacing w:val="-2"/>
          <w:szCs w:val="28"/>
          <w:lang w:val="en-US"/>
        </w:rPr>
        <w:t>response</w:t>
      </w:r>
      <w:r w:rsidR="000A6ABD" w:rsidRPr="00383E86">
        <w:rPr>
          <w:bCs/>
          <w:spacing w:val="-2"/>
          <w:szCs w:val="28"/>
        </w:rPr>
        <w:t xml:space="preserve"> в </w:t>
      </w:r>
      <w:r w:rsidR="002D7AE4" w:rsidRPr="00383E86">
        <w:rPr>
          <w:bCs/>
          <w:spacing w:val="-2"/>
          <w:szCs w:val="28"/>
        </w:rPr>
        <w:t xml:space="preserve">файле </w:t>
      </w:r>
      <w:r w:rsidR="002D7AE4" w:rsidRPr="00383E86">
        <w:rPr>
          <w:spacing w:val="-2"/>
          <w:szCs w:val="28"/>
          <w:lang w:val="en-US"/>
        </w:rPr>
        <w:t>registration</w:t>
      </w:r>
      <w:r w:rsidR="002D7AE4" w:rsidRPr="00383E86">
        <w:rPr>
          <w:spacing w:val="-2"/>
          <w:szCs w:val="28"/>
        </w:rPr>
        <w:t>_</w:t>
      </w:r>
      <w:r w:rsidR="002D7AE4" w:rsidRPr="00383E86">
        <w:rPr>
          <w:spacing w:val="-2"/>
          <w:szCs w:val="28"/>
          <w:lang w:val="en-US"/>
        </w:rPr>
        <w:t>handler</w:t>
      </w:r>
      <w:r w:rsidR="002D7AE4" w:rsidRPr="00383E86">
        <w:rPr>
          <w:bCs/>
          <w:spacing w:val="-2"/>
          <w:szCs w:val="28"/>
        </w:rPr>
        <w:t>.</w:t>
      </w:r>
      <w:r w:rsidR="002D7AE4" w:rsidRPr="00383E86">
        <w:rPr>
          <w:bCs/>
          <w:spacing w:val="-2"/>
          <w:szCs w:val="28"/>
          <w:lang w:val="en-US"/>
        </w:rPr>
        <w:t>php</w:t>
      </w:r>
      <w:r w:rsidR="00CB53A3" w:rsidRPr="00383E86">
        <w:rPr>
          <w:bCs/>
          <w:spacing w:val="-2"/>
          <w:szCs w:val="28"/>
        </w:rPr>
        <w:t>.</w:t>
      </w:r>
    </w:p>
    <w:p w14:paraId="4F58F2A4" w14:textId="3205671B" w:rsidR="00C0779C" w:rsidRPr="00EB7D27" w:rsidRDefault="00C0779C" w:rsidP="00393AED">
      <w:pPr>
        <w:spacing w:before="280"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if($password===$</w:t>
      </w:r>
      <w:proofErr w:type="spellStart"/>
      <w:r w:rsidRPr="00EB7D27">
        <w:rPr>
          <w:rFonts w:ascii="Courier New" w:hAnsi="Courier New" w:cs="Courier New"/>
          <w:sz w:val="24"/>
          <w:szCs w:val="24"/>
          <w:lang w:val="en-US"/>
        </w:rPr>
        <w:t>password_confirm</w:t>
      </w:r>
      <w:proofErr w:type="spellEnd"/>
      <w:r w:rsidRPr="00EB7D27">
        <w:rPr>
          <w:rFonts w:ascii="Courier New" w:hAnsi="Courier New" w:cs="Courier New"/>
          <w:sz w:val="24"/>
          <w:szCs w:val="24"/>
          <w:lang w:val="en-US"/>
        </w:rPr>
        <w:t>) {</w:t>
      </w:r>
    </w:p>
    <w:p w14:paraId="2261515A" w14:textId="77777777"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$salt = </w:t>
      </w:r>
      <w:proofErr w:type="spellStart"/>
      <w:r w:rsidRPr="00EB7D27">
        <w:rPr>
          <w:rFonts w:ascii="Courier New" w:hAnsi="Courier New" w:cs="Courier New"/>
          <w:sz w:val="24"/>
          <w:szCs w:val="24"/>
          <w:lang w:val="en-US"/>
        </w:rPr>
        <w:t>mt_</w:t>
      </w:r>
      <w:proofErr w:type="gramStart"/>
      <w:r w:rsidRPr="00EB7D27">
        <w:rPr>
          <w:rFonts w:ascii="Courier New" w:hAnsi="Courier New" w:cs="Courier New"/>
          <w:sz w:val="24"/>
          <w:szCs w:val="24"/>
          <w:lang w:val="en-US"/>
        </w:rPr>
        <w:t>rand</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100, 999);</w:t>
      </w:r>
    </w:p>
    <w:p w14:paraId="1D59ADBF" w14:textId="347CC7AF"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$password = md5(md5($password</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salt);</w:t>
      </w:r>
    </w:p>
    <w:p w14:paraId="6DF4952A" w14:textId="0B4FBF55"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$query="INSERT INTO User (name, email, telephone, password, salt)</w:t>
      </w:r>
      <w:r w:rsidR="009B786C" w:rsidRPr="009B786C">
        <w:rPr>
          <w:rFonts w:ascii="Courier New" w:hAnsi="Courier New" w:cs="Courier New"/>
          <w:sz w:val="24"/>
          <w:szCs w:val="24"/>
          <w:lang w:val="en-US"/>
        </w:rPr>
        <w:t xml:space="preserve"> </w:t>
      </w:r>
      <w:r w:rsidRPr="00EB7D27">
        <w:rPr>
          <w:rFonts w:ascii="Courier New" w:hAnsi="Courier New" w:cs="Courier New"/>
          <w:sz w:val="24"/>
          <w:szCs w:val="24"/>
          <w:lang w:val="en-US"/>
        </w:rPr>
        <w:t>VALUES ('$name', '$</w:t>
      </w:r>
      <w:proofErr w:type="spellStart"/>
      <w:r w:rsidRPr="00EB7D27">
        <w:rPr>
          <w:rFonts w:ascii="Courier New" w:hAnsi="Courier New" w:cs="Courier New"/>
          <w:sz w:val="24"/>
          <w:szCs w:val="24"/>
          <w:lang w:val="en-US"/>
        </w:rPr>
        <w:t>email','$telephone','$password','$salt</w:t>
      </w:r>
      <w:proofErr w:type="spellEnd"/>
      <w:r w:rsidRPr="00EB7D27">
        <w:rPr>
          <w:rFonts w:ascii="Courier New" w:hAnsi="Courier New" w:cs="Courier New"/>
          <w:sz w:val="24"/>
          <w:szCs w:val="24"/>
          <w:lang w:val="en-US"/>
        </w:rPr>
        <w:t>')";</w:t>
      </w:r>
    </w:p>
    <w:p w14:paraId="5B0B4BA4" w14:textId="77777777"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C0779C">
        <w:rPr>
          <w:rFonts w:ascii="Courier New" w:hAnsi="Courier New" w:cs="Courier New"/>
          <w:sz w:val="24"/>
          <w:szCs w:val="24"/>
        </w:rPr>
        <w:t>Ошибка</w:t>
      </w:r>
      <w:r w:rsidRPr="00EB7D27">
        <w:rPr>
          <w:rFonts w:ascii="Courier New" w:hAnsi="Courier New" w:cs="Courier New"/>
          <w:sz w:val="24"/>
          <w:szCs w:val="24"/>
          <w:lang w:val="en-US"/>
        </w:rPr>
        <w:t xml:space="preserve"> " . </w:t>
      </w:r>
    </w:p>
    <w:p w14:paraId="4119BAFC" w14:textId="7326D9C1"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1327299F" w14:textId="77777777"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w:t>
      </w:r>
      <w:proofErr w:type="spellStart"/>
      <w:r w:rsidRPr="00EB7D27">
        <w:rPr>
          <w:rFonts w:ascii="Courier New" w:hAnsi="Courier New" w:cs="Courier New"/>
          <w:sz w:val="24"/>
          <w:szCs w:val="24"/>
          <w:lang w:val="en-US"/>
        </w:rPr>
        <w:t>userQuery</w:t>
      </w:r>
      <w:proofErr w:type="spellEnd"/>
      <w:r w:rsidRPr="00EB7D27">
        <w:rPr>
          <w:rFonts w:ascii="Courier New" w:hAnsi="Courier New" w:cs="Courier New"/>
          <w:sz w:val="24"/>
          <w:szCs w:val="24"/>
          <w:lang w:val="en-US"/>
        </w:rPr>
        <w:t>="SELECT * FROM User WHERE email='$email' AND password='$password'";</w:t>
      </w:r>
    </w:p>
    <w:p w14:paraId="6C43FF05" w14:textId="07236002"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w:t>
      </w:r>
      <w:proofErr w:type="spellStart"/>
      <w:r w:rsidRPr="00EB7D27">
        <w:rPr>
          <w:rFonts w:ascii="Courier New" w:hAnsi="Courier New" w:cs="Courier New"/>
          <w:sz w:val="24"/>
          <w:szCs w:val="24"/>
          <w:lang w:val="en-US"/>
        </w:rPr>
        <w:t>user_result</w:t>
      </w:r>
      <w:proofErr w:type="spellEnd"/>
      <w:r w:rsidRPr="00EB7D27">
        <w:rPr>
          <w:rFonts w:ascii="Courier New" w:hAnsi="Courier New" w:cs="Courier New"/>
          <w:sz w:val="24"/>
          <w:szCs w:val="24"/>
          <w:lang w:val="en-US"/>
        </w:rPr>
        <w:t xml:space="preserve">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w:t>
      </w:r>
      <w:proofErr w:type="spellStart"/>
      <w:r w:rsidRPr="00EB7D27">
        <w:rPr>
          <w:rFonts w:ascii="Courier New" w:hAnsi="Courier New" w:cs="Courier New"/>
          <w:sz w:val="24"/>
          <w:szCs w:val="24"/>
          <w:lang w:val="en-US"/>
        </w:rPr>
        <w:t>userQuery</w:t>
      </w:r>
      <w:proofErr w:type="spellEnd"/>
      <w:r w:rsidRPr="00EB7D27">
        <w:rPr>
          <w:rFonts w:ascii="Courier New" w:hAnsi="Courier New" w:cs="Courier New"/>
          <w:sz w:val="24"/>
          <w:szCs w:val="24"/>
          <w:lang w:val="en-US"/>
        </w:rPr>
        <w:t>);</w:t>
      </w:r>
    </w:p>
    <w:p w14:paraId="6EE20C2F" w14:textId="4ACA33F3"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$user = </w:t>
      </w:r>
      <w:proofErr w:type="spellStart"/>
      <w:r w:rsidRPr="00EB7D27">
        <w:rPr>
          <w:rFonts w:ascii="Courier New" w:hAnsi="Courier New" w:cs="Courier New"/>
          <w:sz w:val="24"/>
          <w:szCs w:val="24"/>
          <w:lang w:val="en-US"/>
        </w:rPr>
        <w:t>mysqli_fetch_assoc</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user_result</w:t>
      </w:r>
      <w:proofErr w:type="spellEnd"/>
      <w:r w:rsidRPr="00EB7D27">
        <w:rPr>
          <w:rFonts w:ascii="Courier New" w:hAnsi="Courier New" w:cs="Courier New"/>
          <w:sz w:val="24"/>
          <w:szCs w:val="24"/>
          <w:lang w:val="en-US"/>
        </w:rPr>
        <w:t>);</w:t>
      </w:r>
    </w:p>
    <w:p w14:paraId="70FA47BB" w14:textId="77777777"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$_SESSION['user</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 xml:space="preserve"> [</w:t>
      </w:r>
    </w:p>
    <w:p w14:paraId="7FE1AA77" w14:textId="1304CF63"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"id" =&gt; $user['ID'],"name" =&gt; $user['name'],</w:t>
      </w:r>
    </w:p>
    <w:p w14:paraId="0F558647" w14:textId="77777777"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"email"=&gt; $user['email'],</w:t>
      </w:r>
    </w:p>
    <w:p w14:paraId="5F0D0CC3" w14:textId="77777777"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"telephone" =&gt; $user['telephone'],</w:t>
      </w:r>
    </w:p>
    <w:p w14:paraId="6EEDFE1D" w14:textId="4FEC0463"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"password" =&gt; $user['password']];</w:t>
      </w:r>
    </w:p>
    <w:p w14:paraId="51087FEE" w14:textId="4CC7718B"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$_SESSION['</w:t>
      </w:r>
      <w:proofErr w:type="spellStart"/>
      <w:r w:rsidRPr="00EB7D27">
        <w:rPr>
          <w:rFonts w:ascii="Courier New" w:hAnsi="Courier New" w:cs="Courier New"/>
          <w:sz w:val="24"/>
          <w:szCs w:val="24"/>
          <w:lang w:val="en-US"/>
        </w:rPr>
        <w:t>userType</w:t>
      </w:r>
      <w:proofErr w:type="spellEnd"/>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$user['</w:t>
      </w:r>
      <w:proofErr w:type="spellStart"/>
      <w:r w:rsidRPr="00EB7D27">
        <w:rPr>
          <w:rFonts w:ascii="Courier New" w:hAnsi="Courier New" w:cs="Courier New"/>
          <w:sz w:val="24"/>
          <w:szCs w:val="24"/>
          <w:lang w:val="en-US"/>
        </w:rPr>
        <w:t>userType</w:t>
      </w:r>
      <w:proofErr w:type="spellEnd"/>
      <w:r w:rsidRPr="00EB7D27">
        <w:rPr>
          <w:rFonts w:ascii="Courier New" w:hAnsi="Courier New" w:cs="Courier New"/>
          <w:sz w:val="24"/>
          <w:szCs w:val="24"/>
          <w:lang w:val="en-US"/>
        </w:rPr>
        <w:t>'];</w:t>
      </w:r>
    </w:p>
    <w:p w14:paraId="2C417361" w14:textId="2BBCA4DF"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$response = [</w:t>
      </w:r>
      <w:r w:rsidR="006139D0" w:rsidRPr="0089520E">
        <w:rPr>
          <w:rFonts w:ascii="Courier New" w:hAnsi="Courier New" w:cs="Courier New"/>
          <w:sz w:val="24"/>
          <w:szCs w:val="24"/>
          <w:lang w:val="en-US"/>
        </w:rPr>
        <w:t xml:space="preserve"> </w:t>
      </w:r>
      <w:r w:rsidRPr="00EB7D27">
        <w:rPr>
          <w:rFonts w:ascii="Courier New" w:hAnsi="Courier New" w:cs="Courier New"/>
          <w:sz w:val="24"/>
          <w:szCs w:val="24"/>
          <w:lang w:val="en-US"/>
        </w:rPr>
        <w:t>"status"=&gt; true,];</w:t>
      </w:r>
    </w:p>
    <w:p w14:paraId="5F2DBEE8" w14:textId="71E55CBB"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echo </w:t>
      </w:r>
      <w:proofErr w:type="spellStart"/>
      <w:r w:rsidRPr="00EB7D27">
        <w:rPr>
          <w:rFonts w:ascii="Courier New" w:hAnsi="Courier New" w:cs="Courier New"/>
          <w:sz w:val="24"/>
          <w:szCs w:val="24"/>
          <w:lang w:val="en-US"/>
        </w:rPr>
        <w:t>json_encode</w:t>
      </w:r>
      <w:proofErr w:type="spellEnd"/>
      <w:r w:rsidRPr="00EB7D27">
        <w:rPr>
          <w:rFonts w:ascii="Courier New" w:hAnsi="Courier New" w:cs="Courier New"/>
          <w:sz w:val="24"/>
          <w:szCs w:val="24"/>
          <w:lang w:val="en-US"/>
        </w:rPr>
        <w:t>($response);</w:t>
      </w:r>
    </w:p>
    <w:p w14:paraId="20B90F6D" w14:textId="77777777" w:rsidR="004C04DC"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 else {</w:t>
      </w:r>
      <w:r w:rsidR="00393AED" w:rsidRPr="0089520E">
        <w:rPr>
          <w:rFonts w:ascii="Courier New" w:hAnsi="Courier New" w:cs="Courier New"/>
          <w:sz w:val="24"/>
          <w:szCs w:val="24"/>
          <w:lang w:val="en-US"/>
        </w:rPr>
        <w:t xml:space="preserve"> </w:t>
      </w:r>
    </w:p>
    <w:p w14:paraId="787AAB90" w14:textId="180F5EEB" w:rsidR="00C0779C" w:rsidRPr="00EB7D27" w:rsidRDefault="00C0779C" w:rsidP="004C04DC">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$response = [</w:t>
      </w:r>
    </w:p>
    <w:p w14:paraId="57B02FD5" w14:textId="6FA31B64"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"status"=&gt; false,</w:t>
      </w:r>
      <w:r w:rsidR="006139D0" w:rsidRPr="006139D0">
        <w:rPr>
          <w:rFonts w:ascii="Courier New" w:hAnsi="Courier New" w:cs="Courier New"/>
          <w:sz w:val="24"/>
          <w:szCs w:val="24"/>
          <w:lang w:val="en-US"/>
        </w:rPr>
        <w:t xml:space="preserve"> </w:t>
      </w:r>
      <w:r w:rsidRPr="00EB7D27">
        <w:rPr>
          <w:rFonts w:ascii="Courier New" w:hAnsi="Courier New" w:cs="Courier New"/>
          <w:sz w:val="24"/>
          <w:szCs w:val="24"/>
          <w:lang w:val="en-US"/>
        </w:rPr>
        <w:t>"fields"=&gt;$</w:t>
      </w:r>
      <w:proofErr w:type="spellStart"/>
      <w:r w:rsidRPr="00EB7D27">
        <w:rPr>
          <w:rFonts w:ascii="Courier New" w:hAnsi="Courier New" w:cs="Courier New"/>
          <w:sz w:val="24"/>
          <w:szCs w:val="24"/>
          <w:lang w:val="en-US"/>
        </w:rPr>
        <w:t>error_fields</w:t>
      </w:r>
      <w:proofErr w:type="spellEnd"/>
      <w:r w:rsidRPr="00EB7D27">
        <w:rPr>
          <w:rFonts w:ascii="Courier New" w:hAnsi="Courier New" w:cs="Courier New"/>
          <w:sz w:val="24"/>
          <w:szCs w:val="24"/>
          <w:lang w:val="en-US"/>
        </w:rPr>
        <w:t>,</w:t>
      </w:r>
    </w:p>
    <w:p w14:paraId="1E39BB86" w14:textId="4F6EE38F" w:rsidR="00C0779C" w:rsidRPr="00EB7D27"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w:t>
      </w:r>
      <w:proofErr w:type="spellStart"/>
      <w:proofErr w:type="gramStart"/>
      <w:r w:rsidRPr="00EB7D27">
        <w:rPr>
          <w:rFonts w:ascii="Courier New" w:hAnsi="Courier New" w:cs="Courier New"/>
          <w:sz w:val="24"/>
          <w:szCs w:val="24"/>
          <w:lang w:val="en-US"/>
        </w:rPr>
        <w:t>password</w:t>
      </w:r>
      <w:proofErr w:type="gramEnd"/>
      <w:r w:rsidRPr="00EB7D27">
        <w:rPr>
          <w:rFonts w:ascii="Courier New" w:hAnsi="Courier New" w:cs="Courier New"/>
          <w:sz w:val="24"/>
          <w:szCs w:val="24"/>
          <w:lang w:val="en-US"/>
        </w:rPr>
        <w:t>_confirmError</w:t>
      </w:r>
      <w:proofErr w:type="spellEnd"/>
      <w:r w:rsidRPr="00EB7D27">
        <w:rPr>
          <w:rFonts w:ascii="Courier New" w:hAnsi="Courier New" w:cs="Courier New"/>
          <w:sz w:val="24"/>
          <w:szCs w:val="24"/>
          <w:lang w:val="en-US"/>
        </w:rPr>
        <w:t>" =&gt; "</w:t>
      </w:r>
      <w:r w:rsidRPr="00C0779C">
        <w:rPr>
          <w:rFonts w:ascii="Courier New" w:hAnsi="Courier New" w:cs="Courier New"/>
          <w:sz w:val="24"/>
          <w:szCs w:val="24"/>
        </w:rPr>
        <w:t>Пароли</w:t>
      </w:r>
      <w:r w:rsidRPr="00EB7D27">
        <w:rPr>
          <w:rFonts w:ascii="Courier New" w:hAnsi="Courier New" w:cs="Courier New"/>
          <w:sz w:val="24"/>
          <w:szCs w:val="24"/>
          <w:lang w:val="en-US"/>
        </w:rPr>
        <w:t xml:space="preserve"> </w:t>
      </w:r>
      <w:r w:rsidRPr="00C0779C">
        <w:rPr>
          <w:rFonts w:ascii="Courier New" w:hAnsi="Courier New" w:cs="Courier New"/>
          <w:sz w:val="24"/>
          <w:szCs w:val="24"/>
        </w:rPr>
        <w:t>не</w:t>
      </w:r>
      <w:r w:rsidRPr="00EB7D27">
        <w:rPr>
          <w:rFonts w:ascii="Courier New" w:hAnsi="Courier New" w:cs="Courier New"/>
          <w:sz w:val="24"/>
          <w:szCs w:val="24"/>
          <w:lang w:val="en-US"/>
        </w:rPr>
        <w:t xml:space="preserve"> </w:t>
      </w:r>
      <w:r w:rsidRPr="00C0779C">
        <w:rPr>
          <w:rFonts w:ascii="Courier New" w:hAnsi="Courier New" w:cs="Courier New"/>
          <w:sz w:val="24"/>
          <w:szCs w:val="24"/>
        </w:rPr>
        <w:t>совпадают</w:t>
      </w:r>
      <w:r w:rsidRPr="00EB7D27">
        <w:rPr>
          <w:rFonts w:ascii="Courier New" w:hAnsi="Courier New" w:cs="Courier New"/>
          <w:sz w:val="24"/>
          <w:szCs w:val="24"/>
          <w:lang w:val="en-US"/>
        </w:rPr>
        <w:t>",];</w:t>
      </w:r>
    </w:p>
    <w:p w14:paraId="09DFC80B" w14:textId="15E01BA5" w:rsidR="00303FD0" w:rsidRPr="00B27300" w:rsidRDefault="00C0779C" w:rsidP="00393AED">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echo </w:t>
      </w:r>
      <w:proofErr w:type="spellStart"/>
      <w:r w:rsidRPr="00EB7D27">
        <w:rPr>
          <w:rFonts w:ascii="Courier New" w:hAnsi="Courier New" w:cs="Courier New"/>
          <w:sz w:val="24"/>
          <w:szCs w:val="24"/>
          <w:lang w:val="en-US"/>
        </w:rPr>
        <w:t>json_encode</w:t>
      </w:r>
      <w:proofErr w:type="spellEnd"/>
      <w:r w:rsidRPr="00EB7D27">
        <w:rPr>
          <w:rFonts w:ascii="Courier New" w:hAnsi="Courier New" w:cs="Courier New"/>
          <w:sz w:val="24"/>
          <w:szCs w:val="24"/>
          <w:lang w:val="en-US"/>
        </w:rPr>
        <w:t>($response);</w:t>
      </w:r>
      <w:r w:rsidRPr="002D6E90">
        <w:rPr>
          <w:rFonts w:ascii="Courier New" w:hAnsi="Courier New" w:cs="Courier New"/>
          <w:sz w:val="24"/>
          <w:szCs w:val="24"/>
          <w:lang w:val="en-US"/>
        </w:rPr>
        <w:t>}</w:t>
      </w:r>
    </w:p>
    <w:p w14:paraId="62AF0807" w14:textId="565CABF7" w:rsidR="00CB53A3" w:rsidRPr="008547B0" w:rsidRDefault="00CB53A3" w:rsidP="00393AED">
      <w:pPr>
        <w:spacing w:before="280"/>
        <w:ind w:firstLine="0"/>
        <w:jc w:val="center"/>
        <w:rPr>
          <w:bCs/>
          <w:szCs w:val="28"/>
        </w:rPr>
      </w:pPr>
      <w:r>
        <w:rPr>
          <w:bCs/>
          <w:szCs w:val="28"/>
        </w:rPr>
        <w:t>Листинг</w:t>
      </w:r>
      <w:r w:rsidRPr="00385CCC">
        <w:rPr>
          <w:bCs/>
          <w:szCs w:val="28"/>
        </w:rPr>
        <w:t xml:space="preserve"> 4.</w:t>
      </w:r>
      <w:r w:rsidR="001119F9">
        <w:rPr>
          <w:bCs/>
          <w:szCs w:val="28"/>
        </w:rPr>
        <w:t>1</w:t>
      </w:r>
      <w:r w:rsidR="00257918">
        <w:rPr>
          <w:bCs/>
          <w:szCs w:val="28"/>
        </w:rPr>
        <w:t>5</w:t>
      </w:r>
      <w:r w:rsidR="0010433D">
        <w:rPr>
          <w:bCs/>
          <w:szCs w:val="28"/>
        </w:rPr>
        <w:t xml:space="preserve"> – </w:t>
      </w:r>
      <w:r w:rsidRPr="005960AA">
        <w:rPr>
          <w:bCs/>
          <w:szCs w:val="28"/>
        </w:rPr>
        <w:t>Фрагмент</w:t>
      </w:r>
      <w:r w:rsidRPr="00385CCC">
        <w:rPr>
          <w:bCs/>
          <w:szCs w:val="28"/>
        </w:rPr>
        <w:t xml:space="preserve"> </w:t>
      </w:r>
      <w:r w:rsidRPr="005960AA">
        <w:rPr>
          <w:bCs/>
          <w:szCs w:val="28"/>
        </w:rPr>
        <w:t>кода</w:t>
      </w:r>
      <w:r w:rsidRPr="00385CCC">
        <w:rPr>
          <w:bCs/>
          <w:szCs w:val="28"/>
        </w:rPr>
        <w:t xml:space="preserve"> </w:t>
      </w:r>
      <w:r>
        <w:rPr>
          <w:bCs/>
          <w:szCs w:val="28"/>
        </w:rPr>
        <w:t>регистрации пользователя</w:t>
      </w:r>
    </w:p>
    <w:p w14:paraId="3EE49C45" w14:textId="6C1CCEF8" w:rsidR="00303FD0" w:rsidRDefault="00F45B3C" w:rsidP="007A758F">
      <w:pPr>
        <w:spacing w:line="238" w:lineRule="auto"/>
      </w:pPr>
      <w:r>
        <w:lastRenderedPageBreak/>
        <w:t>Аналогичным образом происходит проверка полей</w:t>
      </w:r>
      <w:r w:rsidR="00A1324C">
        <w:t xml:space="preserve"> и </w:t>
      </w:r>
      <w:r>
        <w:t>вывод соответствующих ошибок</w:t>
      </w:r>
      <w:r w:rsidR="000A6ABD">
        <w:t xml:space="preserve"> в </w:t>
      </w:r>
      <w:r>
        <w:t>форме регистрации</w:t>
      </w:r>
      <w:r w:rsidR="00497A0C">
        <w:t>. В </w:t>
      </w:r>
      <w:r>
        <w:t xml:space="preserve">файле-обработчике </w:t>
      </w:r>
      <w:r>
        <w:rPr>
          <w:lang w:val="en-US"/>
        </w:rPr>
        <w:t>authorization</w:t>
      </w:r>
      <w:r w:rsidRPr="00F45B3C">
        <w:t>_</w:t>
      </w:r>
      <w:r>
        <w:rPr>
          <w:lang w:val="en-US"/>
        </w:rPr>
        <w:t>handler</w:t>
      </w:r>
      <w:r w:rsidRPr="00F45B3C">
        <w:t>.</w:t>
      </w:r>
      <w:r>
        <w:rPr>
          <w:lang w:val="en-US"/>
        </w:rPr>
        <w:t>php</w:t>
      </w:r>
      <w:r w:rsidRPr="00F45B3C">
        <w:t xml:space="preserve"> </w:t>
      </w:r>
      <w:r>
        <w:t>сверяются данные, введённые пользователем</w:t>
      </w:r>
      <w:r w:rsidR="000A6ABD">
        <w:t xml:space="preserve"> с </w:t>
      </w:r>
      <w:r>
        <w:t>данными</w:t>
      </w:r>
      <w:r w:rsidR="00497A0C">
        <w:t xml:space="preserve"> из </w:t>
      </w:r>
      <w:r>
        <w:t xml:space="preserve">таблицы </w:t>
      </w:r>
      <w:r>
        <w:rPr>
          <w:lang w:val="en-US"/>
        </w:rPr>
        <w:t>User</w:t>
      </w:r>
      <w:r w:rsidRPr="00F45B3C">
        <w:t xml:space="preserve"> </w:t>
      </w:r>
      <w:r>
        <w:t>базы данных.</w:t>
      </w:r>
      <w:r w:rsidR="002D4D25">
        <w:t xml:space="preserve"> Если пароль пользователя</w:t>
      </w:r>
      <w:r w:rsidR="000A6ABD">
        <w:t xml:space="preserve"> с </w:t>
      </w:r>
      <w:r w:rsidR="002D4D25">
        <w:t>введённой</w:t>
      </w:r>
      <w:r w:rsidR="000A6ABD">
        <w:t xml:space="preserve"> в </w:t>
      </w:r>
      <w:r w:rsidR="002D4D25">
        <w:t>форме почтой совпадает</w:t>
      </w:r>
      <w:r w:rsidR="000A6ABD">
        <w:t xml:space="preserve"> с </w:t>
      </w:r>
      <w:r w:rsidR="002D4D25">
        <w:t>паролем</w:t>
      </w:r>
      <w:r w:rsidR="00497A0C">
        <w:t xml:space="preserve"> из </w:t>
      </w:r>
      <w:r w:rsidR="002D4D25">
        <w:t>таблицы базы данных</w:t>
      </w:r>
      <w:r w:rsidR="000A6ABD">
        <w:t xml:space="preserve"> с </w:t>
      </w:r>
      <w:r w:rsidR="002D4D25">
        <w:t>этой почтой, то авторизированный пользователь перенаправляется</w:t>
      </w:r>
      <w:r w:rsidR="000A6ABD">
        <w:t xml:space="preserve"> на </w:t>
      </w:r>
      <w:r w:rsidR="002D4D25">
        <w:t>главную страницу.</w:t>
      </w:r>
    </w:p>
    <w:p w14:paraId="283D011F" w14:textId="56E88DCB" w:rsidR="00847803" w:rsidRPr="00F45B3C" w:rsidRDefault="00847803" w:rsidP="007A758F">
      <w:pPr>
        <w:pStyle w:val="afa"/>
        <w:spacing w:line="238" w:lineRule="auto"/>
        <w:outlineLvl w:val="2"/>
      </w:pPr>
      <w:bookmarkStart w:id="45" w:name="_Toc168516755"/>
      <w:r>
        <w:t>4</w:t>
      </w:r>
      <w:r w:rsidRPr="00AC320A">
        <w:t>.</w:t>
      </w:r>
      <w:r>
        <w:t>5</w:t>
      </w:r>
      <w:r w:rsidRPr="00AC320A">
        <w:t>.</w:t>
      </w:r>
      <w:r>
        <w:t>2</w:t>
      </w:r>
      <w:r w:rsidRPr="00AC320A">
        <w:rPr>
          <w:lang w:val="en-US"/>
        </w:rPr>
        <w:t> </w:t>
      </w:r>
      <w:r>
        <w:t>Реализация функционала записи на курс</w:t>
      </w:r>
      <w:bookmarkEnd w:id="45"/>
    </w:p>
    <w:p w14:paraId="6E6C98B6" w14:textId="6945A21E" w:rsidR="00303FD0" w:rsidRPr="00AE36E9" w:rsidRDefault="001D01EA" w:rsidP="007A758F">
      <w:pPr>
        <w:spacing w:line="238" w:lineRule="auto"/>
        <w:rPr>
          <w:spacing w:val="-5"/>
        </w:rPr>
      </w:pPr>
      <w:r w:rsidRPr="00AE36E9">
        <w:rPr>
          <w:spacing w:val="-5"/>
        </w:rPr>
        <w:t>Главн</w:t>
      </w:r>
      <w:r w:rsidR="005C5896" w:rsidRPr="00AE36E9">
        <w:rPr>
          <w:spacing w:val="-5"/>
        </w:rPr>
        <w:t>ым преимуществом</w:t>
      </w:r>
      <w:r w:rsidR="000A6ABD" w:rsidRPr="00AE36E9">
        <w:rPr>
          <w:spacing w:val="-5"/>
        </w:rPr>
        <w:t xml:space="preserve"> на </w:t>
      </w:r>
      <w:r w:rsidR="005C5896" w:rsidRPr="00AE36E9">
        <w:rPr>
          <w:spacing w:val="-5"/>
        </w:rPr>
        <w:t>сайте школы красоты является онлайн-запись</w:t>
      </w:r>
      <w:r w:rsidR="000A6ABD" w:rsidRPr="00AE36E9">
        <w:rPr>
          <w:spacing w:val="-5"/>
        </w:rPr>
        <w:t xml:space="preserve"> на </w:t>
      </w:r>
      <w:r w:rsidR="005C5896" w:rsidRPr="00AE36E9">
        <w:rPr>
          <w:spacing w:val="-5"/>
        </w:rPr>
        <w:t>курс</w:t>
      </w:r>
      <w:r w:rsidR="00497A0C" w:rsidRPr="00AE36E9">
        <w:rPr>
          <w:spacing w:val="-5"/>
        </w:rPr>
        <w:t>. Для </w:t>
      </w:r>
      <w:r w:rsidR="005C5896" w:rsidRPr="00AE36E9">
        <w:rPr>
          <w:spacing w:val="-5"/>
        </w:rPr>
        <w:t>записи</w:t>
      </w:r>
      <w:r w:rsidR="000A6ABD" w:rsidRPr="00AE36E9">
        <w:rPr>
          <w:spacing w:val="-5"/>
        </w:rPr>
        <w:t xml:space="preserve"> на </w:t>
      </w:r>
      <w:r w:rsidR="005C5896" w:rsidRPr="00AE36E9">
        <w:rPr>
          <w:spacing w:val="-5"/>
        </w:rPr>
        <w:t>курс</w:t>
      </w:r>
      <w:r w:rsidR="000A6ABD" w:rsidRPr="00AE36E9">
        <w:rPr>
          <w:spacing w:val="-5"/>
        </w:rPr>
        <w:t xml:space="preserve"> для </w:t>
      </w:r>
      <w:r w:rsidR="005C5896" w:rsidRPr="00AE36E9">
        <w:rPr>
          <w:spacing w:val="-5"/>
        </w:rPr>
        <w:t>начала необходимо перейти</w:t>
      </w:r>
      <w:r w:rsidR="000A6ABD" w:rsidRPr="00AE36E9">
        <w:rPr>
          <w:spacing w:val="-5"/>
        </w:rPr>
        <w:t xml:space="preserve"> на </w:t>
      </w:r>
      <w:r w:rsidR="005C5896" w:rsidRPr="00AE36E9">
        <w:rPr>
          <w:spacing w:val="-5"/>
        </w:rPr>
        <w:t>страницу «Расписание курсов» или</w:t>
      </w:r>
      <w:r w:rsidR="000A6ABD" w:rsidRPr="00AE36E9">
        <w:rPr>
          <w:spacing w:val="-5"/>
        </w:rPr>
        <w:t xml:space="preserve"> на </w:t>
      </w:r>
      <w:r w:rsidR="005C5896" w:rsidRPr="00AE36E9">
        <w:rPr>
          <w:spacing w:val="-5"/>
        </w:rPr>
        <w:t>станицу самого курса. Неавторизированному пользователю кнопка «записаться» будет недоступна, поэтому запись</w:t>
      </w:r>
      <w:r w:rsidR="000A6ABD" w:rsidRPr="00AE36E9">
        <w:rPr>
          <w:spacing w:val="-5"/>
        </w:rPr>
        <w:t xml:space="preserve"> на </w:t>
      </w:r>
      <w:r w:rsidR="005C5896" w:rsidRPr="00AE36E9">
        <w:rPr>
          <w:spacing w:val="-5"/>
        </w:rPr>
        <w:t>курс осуществима только после авторизации. После этого кнопка будет доступна. При нажатии</w:t>
      </w:r>
      <w:r w:rsidR="000A6ABD" w:rsidRPr="00AE36E9">
        <w:rPr>
          <w:spacing w:val="-5"/>
        </w:rPr>
        <w:t xml:space="preserve"> на </w:t>
      </w:r>
      <w:r w:rsidR="005C5896" w:rsidRPr="00AE36E9">
        <w:rPr>
          <w:spacing w:val="-5"/>
        </w:rPr>
        <w:t>неё, пользователь должен подтвердить свой ответ</w:t>
      </w:r>
      <w:r w:rsidR="000A6ABD" w:rsidRPr="00AE36E9">
        <w:rPr>
          <w:spacing w:val="-5"/>
        </w:rPr>
        <w:t xml:space="preserve"> в </w:t>
      </w:r>
      <w:r w:rsidR="005C5896" w:rsidRPr="00AE36E9">
        <w:rPr>
          <w:spacing w:val="-5"/>
        </w:rPr>
        <w:t>окошке</w:t>
      </w:r>
      <w:r w:rsidR="00402E65" w:rsidRPr="00AE36E9">
        <w:rPr>
          <w:spacing w:val="-5"/>
        </w:rPr>
        <w:t xml:space="preserve"> подтверждения</w:t>
      </w:r>
      <w:r w:rsidR="005C5896" w:rsidRPr="00AE36E9">
        <w:rPr>
          <w:spacing w:val="-5"/>
        </w:rPr>
        <w:t>. При положительном ответе данные</w:t>
      </w:r>
      <w:r w:rsidR="000A6ABD" w:rsidRPr="00AE36E9">
        <w:rPr>
          <w:spacing w:val="-5"/>
        </w:rPr>
        <w:t xml:space="preserve"> с </w:t>
      </w:r>
      <w:r w:rsidR="005C5896" w:rsidRPr="00AE36E9">
        <w:rPr>
          <w:spacing w:val="-5"/>
        </w:rPr>
        <w:t xml:space="preserve">помощью метода </w:t>
      </w:r>
      <w:r w:rsidR="005C5896" w:rsidRPr="00AE36E9">
        <w:rPr>
          <w:spacing w:val="-5"/>
          <w:lang w:val="en-US"/>
        </w:rPr>
        <w:t>Post</w:t>
      </w:r>
      <w:r w:rsidR="00A1324C" w:rsidRPr="00AE36E9">
        <w:rPr>
          <w:spacing w:val="-5"/>
        </w:rPr>
        <w:t xml:space="preserve"> и </w:t>
      </w:r>
      <w:r w:rsidR="005C5896" w:rsidRPr="00AE36E9">
        <w:rPr>
          <w:spacing w:val="-5"/>
          <w:lang w:val="en-US"/>
        </w:rPr>
        <w:t>AJAX</w:t>
      </w:r>
      <w:r w:rsidR="005C5896" w:rsidRPr="00AE36E9">
        <w:rPr>
          <w:spacing w:val="-5"/>
        </w:rPr>
        <w:t>-запроса передаются</w:t>
      </w:r>
      <w:r w:rsidR="000A6ABD" w:rsidRPr="00AE36E9">
        <w:rPr>
          <w:spacing w:val="-5"/>
        </w:rPr>
        <w:t xml:space="preserve"> в </w:t>
      </w:r>
      <w:r w:rsidR="005C5896" w:rsidRPr="00AE36E9">
        <w:rPr>
          <w:spacing w:val="-5"/>
        </w:rPr>
        <w:t xml:space="preserve">файл </w:t>
      </w:r>
      <w:proofErr w:type="spellStart"/>
      <w:r w:rsidR="001B1DDA" w:rsidRPr="00AE36E9">
        <w:rPr>
          <w:spacing w:val="-5"/>
        </w:rPr>
        <w:t>apply_course_handler.php</w:t>
      </w:r>
      <w:proofErr w:type="spellEnd"/>
      <w:r w:rsidR="001B1DDA" w:rsidRPr="00AE36E9">
        <w:rPr>
          <w:spacing w:val="-5"/>
        </w:rPr>
        <w:t>, где производится запись</w:t>
      </w:r>
      <w:r w:rsidR="000A6ABD" w:rsidRPr="00AE36E9">
        <w:rPr>
          <w:spacing w:val="-5"/>
        </w:rPr>
        <w:t xml:space="preserve"> в </w:t>
      </w:r>
      <w:r w:rsidR="00DC6C89" w:rsidRPr="00AE36E9">
        <w:rPr>
          <w:spacing w:val="-5"/>
        </w:rPr>
        <w:t>базу данных</w:t>
      </w:r>
      <w:r w:rsidR="00497A0C" w:rsidRPr="00AE36E9">
        <w:rPr>
          <w:spacing w:val="-5"/>
        </w:rPr>
        <w:t>. В </w:t>
      </w:r>
      <w:r w:rsidR="00402E65" w:rsidRPr="00AE36E9">
        <w:rPr>
          <w:spacing w:val="-5"/>
        </w:rPr>
        <w:t>данном случае передаётся уникальный идентификатор курса, присвоенный кнопке.</w:t>
      </w:r>
      <w:r w:rsidR="007C083B" w:rsidRPr="00AE36E9">
        <w:rPr>
          <w:spacing w:val="-5"/>
        </w:rPr>
        <w:t xml:space="preserve"> Пример</w:t>
      </w:r>
      <w:r w:rsidR="007A4CA4" w:rsidRPr="00AE36E9">
        <w:rPr>
          <w:spacing w:val="-5"/>
        </w:rPr>
        <w:t xml:space="preserve"> получения </w:t>
      </w:r>
      <w:r w:rsidR="00FB23AD" w:rsidRPr="00AE36E9">
        <w:rPr>
          <w:spacing w:val="-5"/>
        </w:rPr>
        <w:t xml:space="preserve">и отправки </w:t>
      </w:r>
      <w:r w:rsidR="007A4CA4" w:rsidRPr="00AE36E9">
        <w:rPr>
          <w:spacing w:val="-5"/>
        </w:rPr>
        <w:t xml:space="preserve">данных </w:t>
      </w:r>
      <w:r w:rsidR="005814B6" w:rsidRPr="00AE36E9">
        <w:rPr>
          <w:spacing w:val="-5"/>
        </w:rPr>
        <w:t>в</w:t>
      </w:r>
      <w:r w:rsidR="00257918">
        <w:rPr>
          <w:spacing w:val="-5"/>
        </w:rPr>
        <w:t> </w:t>
      </w:r>
      <w:r w:rsidR="005814B6" w:rsidRPr="00AE36E9">
        <w:rPr>
          <w:spacing w:val="-5"/>
        </w:rPr>
        <w:t xml:space="preserve">файл-обработчик </w:t>
      </w:r>
      <w:r w:rsidR="007A4CA4" w:rsidRPr="00AE36E9">
        <w:rPr>
          <w:spacing w:val="-5"/>
        </w:rPr>
        <w:t>для</w:t>
      </w:r>
      <w:r w:rsidR="007C083B" w:rsidRPr="00AE36E9">
        <w:rPr>
          <w:spacing w:val="-5"/>
        </w:rPr>
        <w:t xml:space="preserve"> записи</w:t>
      </w:r>
      <w:r w:rsidR="000A6ABD" w:rsidRPr="00AE36E9">
        <w:rPr>
          <w:spacing w:val="-5"/>
        </w:rPr>
        <w:t xml:space="preserve"> на </w:t>
      </w:r>
      <w:r w:rsidR="007C083B" w:rsidRPr="00AE36E9">
        <w:rPr>
          <w:spacing w:val="-5"/>
        </w:rPr>
        <w:t>курс</w:t>
      </w:r>
      <w:r w:rsidR="00CD44B3" w:rsidRPr="00AE36E9">
        <w:rPr>
          <w:spacing w:val="-5"/>
        </w:rPr>
        <w:t xml:space="preserve"> пользователем</w:t>
      </w:r>
      <w:r w:rsidR="007C083B" w:rsidRPr="00AE36E9">
        <w:rPr>
          <w:spacing w:val="-5"/>
        </w:rPr>
        <w:t xml:space="preserve"> приведён</w:t>
      </w:r>
      <w:r w:rsidR="000A6ABD" w:rsidRPr="00AE36E9">
        <w:rPr>
          <w:spacing w:val="-5"/>
        </w:rPr>
        <w:t xml:space="preserve"> в </w:t>
      </w:r>
      <w:r w:rsidR="007C083B" w:rsidRPr="00AE36E9">
        <w:rPr>
          <w:spacing w:val="-5"/>
        </w:rPr>
        <w:t>листинге</w:t>
      </w:r>
      <w:r w:rsidR="00FB23AD" w:rsidRPr="00AE36E9">
        <w:rPr>
          <w:spacing w:val="-5"/>
        </w:rPr>
        <w:t> </w:t>
      </w:r>
      <w:r w:rsidR="007C083B" w:rsidRPr="00AE36E9">
        <w:rPr>
          <w:spacing w:val="-5"/>
        </w:rPr>
        <w:t>4.</w:t>
      </w:r>
      <w:r w:rsidR="001119F9" w:rsidRPr="00AE36E9">
        <w:rPr>
          <w:spacing w:val="-5"/>
        </w:rPr>
        <w:t>1</w:t>
      </w:r>
      <w:r w:rsidR="00257918">
        <w:rPr>
          <w:spacing w:val="-5"/>
        </w:rPr>
        <w:t>6</w:t>
      </w:r>
      <w:r w:rsidR="007C083B" w:rsidRPr="00AE36E9">
        <w:rPr>
          <w:spacing w:val="-5"/>
        </w:rPr>
        <w:t>.</w:t>
      </w:r>
    </w:p>
    <w:p w14:paraId="74B29B3E" w14:textId="0502C8A8" w:rsidR="00DC6C89" w:rsidRPr="00EB7D27" w:rsidRDefault="00DC6C89" w:rsidP="007A758F">
      <w:pPr>
        <w:spacing w:before="280"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 xml:space="preserve">function </w:t>
      </w:r>
      <w:proofErr w:type="spellStart"/>
      <w:r w:rsidRPr="00EB7D27">
        <w:rPr>
          <w:rFonts w:ascii="Courier New" w:hAnsi="Courier New" w:cs="Courier New"/>
          <w:sz w:val="24"/>
          <w:szCs w:val="24"/>
          <w:lang w:val="en-US"/>
        </w:rPr>
        <w:t>applyCourse</w:t>
      </w:r>
      <w:proofErr w:type="spellEnd"/>
      <w:r w:rsidRPr="00EB7D27">
        <w:rPr>
          <w:rFonts w:ascii="Courier New" w:hAnsi="Courier New" w:cs="Courier New"/>
          <w:sz w:val="24"/>
          <w:szCs w:val="24"/>
          <w:lang w:val="en-US"/>
        </w:rPr>
        <w:t>(id</w:t>
      </w:r>
      <w:proofErr w:type="gramStart"/>
      <w:r w:rsidRPr="00EB7D27">
        <w:rPr>
          <w:rFonts w:ascii="Courier New" w:hAnsi="Courier New" w:cs="Courier New"/>
          <w:sz w:val="24"/>
          <w:szCs w:val="24"/>
          <w:lang w:val="en-US"/>
        </w:rPr>
        <w:t>){</w:t>
      </w:r>
      <w:proofErr w:type="gramEnd"/>
    </w:p>
    <w:p w14:paraId="02FA819A" w14:textId="77777777" w:rsidR="00DC6C89" w:rsidRPr="00EB7D27" w:rsidRDefault="00DC6C89" w:rsidP="007A758F">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let </w:t>
      </w:r>
      <w:proofErr w:type="spellStart"/>
      <w:r w:rsidRPr="00EB7D27">
        <w:rPr>
          <w:rFonts w:ascii="Courier New" w:hAnsi="Courier New" w:cs="Courier New"/>
          <w:sz w:val="24"/>
          <w:szCs w:val="24"/>
          <w:lang w:val="en-US"/>
        </w:rPr>
        <w:t>this_id</w:t>
      </w:r>
      <w:proofErr w:type="spellEnd"/>
      <w:r w:rsidRPr="00EB7D27">
        <w:rPr>
          <w:rFonts w:ascii="Courier New" w:hAnsi="Courier New" w:cs="Courier New"/>
          <w:sz w:val="24"/>
          <w:szCs w:val="24"/>
          <w:lang w:val="en-US"/>
        </w:rPr>
        <w:t>=id;</w:t>
      </w:r>
    </w:p>
    <w:p w14:paraId="61C32BD6" w14:textId="77777777" w:rsidR="00DC6C89" w:rsidRPr="00DC6C89" w:rsidRDefault="00DC6C89" w:rsidP="007A758F">
      <w:pPr>
        <w:spacing w:line="238" w:lineRule="auto"/>
        <w:ind w:firstLine="0"/>
        <w:rPr>
          <w:rFonts w:ascii="Courier New" w:hAnsi="Courier New" w:cs="Courier New"/>
          <w:sz w:val="24"/>
          <w:szCs w:val="24"/>
        </w:rPr>
      </w:pPr>
      <w:r w:rsidRPr="00EB7D27">
        <w:rPr>
          <w:rFonts w:ascii="Courier New" w:hAnsi="Courier New" w:cs="Courier New"/>
          <w:sz w:val="24"/>
          <w:szCs w:val="24"/>
          <w:lang w:val="en-US"/>
        </w:rPr>
        <w:tab/>
      </w:r>
      <w:proofErr w:type="spellStart"/>
      <w:r w:rsidRPr="00DC6C89">
        <w:rPr>
          <w:rFonts w:ascii="Courier New" w:hAnsi="Courier New" w:cs="Courier New"/>
          <w:sz w:val="24"/>
          <w:szCs w:val="24"/>
        </w:rPr>
        <w:t>let</w:t>
      </w:r>
      <w:proofErr w:type="spellEnd"/>
      <w:r w:rsidRPr="00DC6C89">
        <w:rPr>
          <w:rFonts w:ascii="Courier New" w:hAnsi="Courier New" w:cs="Courier New"/>
          <w:sz w:val="24"/>
          <w:szCs w:val="24"/>
        </w:rPr>
        <w:t xml:space="preserve"> </w:t>
      </w:r>
      <w:proofErr w:type="spellStart"/>
      <w:r w:rsidRPr="00DC6C89">
        <w:rPr>
          <w:rFonts w:ascii="Courier New" w:hAnsi="Courier New" w:cs="Courier New"/>
          <w:sz w:val="24"/>
          <w:szCs w:val="24"/>
        </w:rPr>
        <w:t>answer</w:t>
      </w:r>
      <w:proofErr w:type="spellEnd"/>
      <w:r w:rsidRPr="00DC6C89">
        <w:rPr>
          <w:rFonts w:ascii="Courier New" w:hAnsi="Courier New" w:cs="Courier New"/>
          <w:sz w:val="24"/>
          <w:szCs w:val="24"/>
        </w:rPr>
        <w:t>=</w:t>
      </w:r>
      <w:proofErr w:type="spellStart"/>
      <w:proofErr w:type="gramStart"/>
      <w:r w:rsidRPr="00DC6C89">
        <w:rPr>
          <w:rFonts w:ascii="Courier New" w:hAnsi="Courier New" w:cs="Courier New"/>
          <w:sz w:val="24"/>
          <w:szCs w:val="24"/>
        </w:rPr>
        <w:t>confirm</w:t>
      </w:r>
      <w:proofErr w:type="spellEnd"/>
      <w:r w:rsidRPr="00DC6C89">
        <w:rPr>
          <w:rFonts w:ascii="Courier New" w:hAnsi="Courier New" w:cs="Courier New"/>
          <w:sz w:val="24"/>
          <w:szCs w:val="24"/>
        </w:rPr>
        <w:t>(</w:t>
      </w:r>
      <w:proofErr w:type="gramEnd"/>
      <w:r w:rsidRPr="00DC6C89">
        <w:rPr>
          <w:rFonts w:ascii="Courier New" w:hAnsi="Courier New" w:cs="Courier New"/>
          <w:sz w:val="24"/>
          <w:szCs w:val="24"/>
        </w:rPr>
        <w:t>"Вы уверены, что хотите подать заявку?");</w:t>
      </w:r>
    </w:p>
    <w:p w14:paraId="131E8A22" w14:textId="4DF39E23" w:rsidR="00DC6C89" w:rsidRPr="00EB7D27" w:rsidRDefault="00DC6C89" w:rsidP="007A758F">
      <w:pPr>
        <w:spacing w:line="238" w:lineRule="auto"/>
        <w:ind w:firstLine="0"/>
        <w:rPr>
          <w:rFonts w:ascii="Courier New" w:hAnsi="Courier New" w:cs="Courier New"/>
          <w:sz w:val="24"/>
          <w:szCs w:val="24"/>
          <w:lang w:val="en-US"/>
        </w:rPr>
      </w:pPr>
      <w:r w:rsidRPr="00DC6C89">
        <w:rPr>
          <w:rFonts w:ascii="Courier New" w:hAnsi="Courier New" w:cs="Courier New"/>
          <w:sz w:val="24"/>
          <w:szCs w:val="24"/>
        </w:rPr>
        <w:tab/>
      </w:r>
      <w:r w:rsidRPr="00EB7D27">
        <w:rPr>
          <w:rFonts w:ascii="Courier New" w:hAnsi="Courier New" w:cs="Courier New"/>
          <w:sz w:val="24"/>
          <w:szCs w:val="24"/>
          <w:lang w:val="en-US"/>
        </w:rPr>
        <w:t>if(answer) {</w:t>
      </w:r>
    </w:p>
    <w:p w14:paraId="15A5EAD5" w14:textId="77777777" w:rsidR="00DC6C89" w:rsidRPr="00EB7D27" w:rsidRDefault="00DC6C89" w:rsidP="007A758F">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$.ajax</w:t>
      </w:r>
      <w:proofErr w:type="gramEnd"/>
      <w:r w:rsidRPr="00EB7D27">
        <w:rPr>
          <w:rFonts w:ascii="Courier New" w:hAnsi="Courier New" w:cs="Courier New"/>
          <w:sz w:val="24"/>
          <w:szCs w:val="24"/>
          <w:lang w:val="en-US"/>
        </w:rPr>
        <w:t>({</w:t>
      </w:r>
    </w:p>
    <w:p w14:paraId="192EB4DD" w14:textId="33274F37" w:rsidR="00DC6C89" w:rsidRPr="00EB7D27" w:rsidRDefault="00DC6C89" w:rsidP="007A758F">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url:'modules/pages_handlers/apply_course_handler.php',</w:t>
      </w:r>
    </w:p>
    <w:p w14:paraId="2FDD40B4" w14:textId="0616B6D1" w:rsidR="00DC6C89" w:rsidRPr="00EB7D27" w:rsidRDefault="00DC6C89" w:rsidP="007A758F">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type:'POST</w:t>
      </w:r>
      <w:proofErr w:type="spellEnd"/>
      <w:r w:rsidRPr="00EB7D27">
        <w:rPr>
          <w:rFonts w:ascii="Courier New" w:hAnsi="Courier New" w:cs="Courier New"/>
          <w:sz w:val="24"/>
          <w:szCs w:val="24"/>
          <w:lang w:val="en-US"/>
        </w:rPr>
        <w:t>',</w:t>
      </w:r>
    </w:p>
    <w:p w14:paraId="6CBE5E03" w14:textId="30702E7E" w:rsidR="00DC6C89" w:rsidRPr="00E424D8" w:rsidRDefault="00DC6C89" w:rsidP="007A758F">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data: {</w:t>
      </w:r>
      <w:proofErr w:type="spellStart"/>
      <w:r w:rsidRPr="00EB7D27">
        <w:rPr>
          <w:rFonts w:ascii="Courier New" w:hAnsi="Courier New" w:cs="Courier New"/>
          <w:sz w:val="24"/>
          <w:szCs w:val="24"/>
          <w:lang w:val="en-US"/>
        </w:rPr>
        <w:t>id_org_</w:t>
      </w:r>
      <w:proofErr w:type="gramStart"/>
      <w:r w:rsidRPr="00EB7D27">
        <w:rPr>
          <w:rFonts w:ascii="Courier New" w:hAnsi="Courier New" w:cs="Courier New"/>
          <w:sz w:val="24"/>
          <w:szCs w:val="24"/>
          <w:lang w:val="en-US"/>
        </w:rPr>
        <w:t>course:this</w:t>
      </w:r>
      <w:proofErr w:type="gramEnd"/>
      <w:r w:rsidRPr="00EB7D27">
        <w:rPr>
          <w:rFonts w:ascii="Courier New" w:hAnsi="Courier New" w:cs="Courier New"/>
          <w:sz w:val="24"/>
          <w:szCs w:val="24"/>
          <w:lang w:val="en-US"/>
        </w:rPr>
        <w:t>_id</w:t>
      </w:r>
      <w:proofErr w:type="spellEnd"/>
      <w:r w:rsidRPr="00EB7D27">
        <w:rPr>
          <w:rFonts w:ascii="Courier New" w:hAnsi="Courier New" w:cs="Courier New"/>
          <w:sz w:val="24"/>
          <w:szCs w:val="24"/>
          <w:lang w:val="en-US"/>
        </w:rPr>
        <w:t>,</w:t>
      </w:r>
      <w:r w:rsidRPr="00E424D8">
        <w:rPr>
          <w:rFonts w:ascii="Courier New" w:hAnsi="Courier New" w:cs="Courier New"/>
          <w:sz w:val="24"/>
          <w:szCs w:val="24"/>
          <w:lang w:val="en-US"/>
        </w:rPr>
        <w:t>},</w:t>
      </w:r>
    </w:p>
    <w:p w14:paraId="5E297BC5" w14:textId="5AB464F3" w:rsidR="00DC6C89" w:rsidRPr="00EE4B6C" w:rsidRDefault="00DC6C89" w:rsidP="007A758F">
      <w:pPr>
        <w:spacing w:line="238" w:lineRule="auto"/>
        <w:ind w:firstLine="0"/>
        <w:rPr>
          <w:rFonts w:ascii="Courier New" w:hAnsi="Courier New" w:cs="Courier New"/>
          <w:sz w:val="24"/>
          <w:szCs w:val="24"/>
        </w:rPr>
      </w:pPr>
      <w:r w:rsidRPr="00E424D8">
        <w:rPr>
          <w:rFonts w:ascii="Courier New" w:hAnsi="Courier New" w:cs="Courier New"/>
          <w:sz w:val="24"/>
          <w:szCs w:val="24"/>
          <w:lang w:val="en-US"/>
        </w:rPr>
        <w:tab/>
      </w:r>
      <w:r w:rsidRPr="00E424D8">
        <w:rPr>
          <w:rFonts w:ascii="Courier New" w:hAnsi="Courier New" w:cs="Courier New"/>
          <w:sz w:val="24"/>
          <w:szCs w:val="24"/>
          <w:lang w:val="en-US"/>
        </w:rPr>
        <w:tab/>
      </w:r>
      <w:r w:rsidRPr="00EB7D27">
        <w:rPr>
          <w:rFonts w:ascii="Courier New" w:hAnsi="Courier New" w:cs="Courier New"/>
          <w:sz w:val="24"/>
          <w:szCs w:val="24"/>
          <w:lang w:val="en-US"/>
        </w:rPr>
        <w:t>success</w:t>
      </w:r>
      <w:r w:rsidRPr="00EE4B6C">
        <w:rPr>
          <w:rFonts w:ascii="Courier New" w:hAnsi="Courier New" w:cs="Courier New"/>
          <w:sz w:val="24"/>
          <w:szCs w:val="24"/>
        </w:rPr>
        <w:t xml:space="preserve"> (</w:t>
      </w:r>
      <w:r w:rsidRPr="00EB7D27">
        <w:rPr>
          <w:rFonts w:ascii="Courier New" w:hAnsi="Courier New" w:cs="Courier New"/>
          <w:sz w:val="24"/>
          <w:szCs w:val="24"/>
          <w:lang w:val="en-US"/>
        </w:rPr>
        <w:t>data</w:t>
      </w:r>
      <w:r w:rsidRPr="00EE4B6C">
        <w:rPr>
          <w:rFonts w:ascii="Courier New" w:hAnsi="Courier New" w:cs="Courier New"/>
          <w:sz w:val="24"/>
          <w:szCs w:val="24"/>
        </w:rPr>
        <w:t>) {</w:t>
      </w:r>
    </w:p>
    <w:p w14:paraId="787E16F2" w14:textId="6B1F4817" w:rsidR="00DC6C89" w:rsidRPr="00DC6C89" w:rsidRDefault="00DC6C89" w:rsidP="007A758F">
      <w:pPr>
        <w:spacing w:line="238" w:lineRule="auto"/>
        <w:ind w:firstLine="0"/>
        <w:rPr>
          <w:rFonts w:ascii="Courier New" w:hAnsi="Courier New" w:cs="Courier New"/>
          <w:sz w:val="24"/>
          <w:szCs w:val="24"/>
        </w:rPr>
      </w:pPr>
      <w:proofErr w:type="gramStart"/>
      <w:r w:rsidRPr="00EB7D27">
        <w:rPr>
          <w:rFonts w:ascii="Courier New" w:hAnsi="Courier New" w:cs="Courier New"/>
          <w:sz w:val="24"/>
          <w:szCs w:val="24"/>
          <w:lang w:val="en-US"/>
        </w:rPr>
        <w:t>alert</w:t>
      </w:r>
      <w:r w:rsidRPr="00EE4B6C">
        <w:rPr>
          <w:rFonts w:ascii="Courier New" w:hAnsi="Courier New" w:cs="Courier New"/>
          <w:sz w:val="24"/>
          <w:szCs w:val="24"/>
        </w:rPr>
        <w:t>(</w:t>
      </w:r>
      <w:proofErr w:type="gramEnd"/>
      <w:r w:rsidRPr="00EE4B6C">
        <w:rPr>
          <w:rFonts w:ascii="Courier New" w:hAnsi="Courier New" w:cs="Courier New"/>
          <w:sz w:val="24"/>
          <w:szCs w:val="24"/>
        </w:rPr>
        <w:t>"</w:t>
      </w:r>
      <w:r w:rsidRPr="00DC6C89">
        <w:rPr>
          <w:rFonts w:ascii="Courier New" w:hAnsi="Courier New" w:cs="Courier New"/>
          <w:sz w:val="24"/>
          <w:szCs w:val="24"/>
        </w:rPr>
        <w:t>Заявка</w:t>
      </w:r>
      <w:r w:rsidRPr="00EE4B6C">
        <w:rPr>
          <w:rFonts w:ascii="Courier New" w:hAnsi="Courier New" w:cs="Courier New"/>
          <w:sz w:val="24"/>
          <w:szCs w:val="24"/>
        </w:rPr>
        <w:t xml:space="preserve"> </w:t>
      </w:r>
      <w:r w:rsidRPr="00DC6C89">
        <w:rPr>
          <w:rFonts w:ascii="Courier New" w:hAnsi="Courier New" w:cs="Courier New"/>
          <w:sz w:val="24"/>
          <w:szCs w:val="24"/>
        </w:rPr>
        <w:t>подана</w:t>
      </w:r>
      <w:r w:rsidRPr="00EE4B6C">
        <w:rPr>
          <w:rFonts w:ascii="Courier New" w:hAnsi="Courier New" w:cs="Courier New"/>
          <w:sz w:val="24"/>
          <w:szCs w:val="24"/>
        </w:rPr>
        <w:t xml:space="preserve">. </w:t>
      </w:r>
      <w:r w:rsidRPr="00DC6C89">
        <w:rPr>
          <w:rFonts w:ascii="Courier New" w:hAnsi="Courier New" w:cs="Courier New"/>
          <w:sz w:val="24"/>
          <w:szCs w:val="24"/>
        </w:rPr>
        <w:t>Отменить запись можно</w:t>
      </w:r>
      <w:r w:rsidR="000A6ABD">
        <w:rPr>
          <w:rFonts w:ascii="Courier New" w:hAnsi="Courier New" w:cs="Courier New"/>
          <w:sz w:val="24"/>
          <w:szCs w:val="24"/>
        </w:rPr>
        <w:t xml:space="preserve"> в </w:t>
      </w:r>
      <w:r w:rsidRPr="00DC6C89">
        <w:rPr>
          <w:rFonts w:ascii="Courier New" w:hAnsi="Courier New" w:cs="Courier New"/>
          <w:sz w:val="24"/>
          <w:szCs w:val="24"/>
        </w:rPr>
        <w:t>личном кабинете");</w:t>
      </w:r>
    </w:p>
    <w:p w14:paraId="69204B54" w14:textId="7A0F75AC" w:rsidR="00DC6C89" w:rsidRPr="000E293B" w:rsidRDefault="00DC6C89" w:rsidP="007A758F">
      <w:pPr>
        <w:spacing w:line="238" w:lineRule="auto"/>
        <w:ind w:firstLine="0"/>
        <w:rPr>
          <w:rFonts w:ascii="Courier New" w:hAnsi="Courier New" w:cs="Courier New"/>
          <w:sz w:val="24"/>
          <w:szCs w:val="24"/>
          <w:lang w:val="en-US"/>
        </w:rPr>
      </w:pPr>
      <w:r w:rsidRPr="00EB7D27">
        <w:rPr>
          <w:rFonts w:ascii="Courier New" w:hAnsi="Courier New" w:cs="Courier New"/>
          <w:sz w:val="24"/>
          <w:szCs w:val="24"/>
          <w:lang w:val="en-US"/>
        </w:rPr>
        <w:t>$(</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w:t>
      </w:r>
      <w:proofErr w:type="spellEnd"/>
      <w:r w:rsidRPr="00EB7D27">
        <w:rPr>
          <w:rFonts w:ascii="Courier New" w:hAnsi="Courier New" w:cs="Courier New"/>
          <w:sz w:val="24"/>
          <w:szCs w:val="24"/>
          <w:lang w:val="en-US"/>
        </w:rPr>
        <w:t>tus</w:t>
      </w:r>
      <w:proofErr w:type="gramEnd"/>
      <w:r w:rsidRPr="00EB7D27">
        <w:rPr>
          <w:rFonts w:ascii="Courier New" w:hAnsi="Courier New" w:cs="Courier New"/>
          <w:sz w:val="24"/>
          <w:szCs w:val="24"/>
          <w:lang w:val="en-US"/>
        </w:rPr>
        <w:t>-or-reserve-btn'+this_id).html(data);</w:t>
      </w:r>
      <w:r w:rsidRPr="000E293B">
        <w:rPr>
          <w:rFonts w:ascii="Courier New" w:hAnsi="Courier New" w:cs="Courier New"/>
          <w:sz w:val="24"/>
          <w:szCs w:val="24"/>
          <w:lang w:val="en-US"/>
        </w:rPr>
        <w:t>}});}}</w:t>
      </w:r>
    </w:p>
    <w:p w14:paraId="51D16DF4" w14:textId="7586A365" w:rsidR="00402E65" w:rsidRPr="008547B0" w:rsidRDefault="00402E65" w:rsidP="007A758F">
      <w:pPr>
        <w:spacing w:before="280" w:after="280" w:line="238" w:lineRule="auto"/>
        <w:ind w:firstLine="0"/>
        <w:jc w:val="center"/>
        <w:rPr>
          <w:bCs/>
          <w:szCs w:val="28"/>
        </w:rPr>
      </w:pPr>
      <w:r>
        <w:rPr>
          <w:bCs/>
          <w:szCs w:val="28"/>
        </w:rPr>
        <w:t>Листинг</w:t>
      </w:r>
      <w:r w:rsidRPr="00385CCC">
        <w:rPr>
          <w:bCs/>
          <w:szCs w:val="28"/>
        </w:rPr>
        <w:t xml:space="preserve"> 4.</w:t>
      </w:r>
      <w:r w:rsidR="001119F9">
        <w:rPr>
          <w:bCs/>
          <w:szCs w:val="28"/>
        </w:rPr>
        <w:t>1</w:t>
      </w:r>
      <w:r w:rsidR="00257918">
        <w:rPr>
          <w:bCs/>
          <w:szCs w:val="28"/>
        </w:rPr>
        <w:t>6</w:t>
      </w:r>
      <w:r w:rsidR="0010433D">
        <w:rPr>
          <w:bCs/>
          <w:szCs w:val="28"/>
        </w:rPr>
        <w:t xml:space="preserve"> – </w:t>
      </w:r>
      <w:r w:rsidR="005814B6">
        <w:rPr>
          <w:bCs/>
          <w:szCs w:val="28"/>
        </w:rPr>
        <w:t xml:space="preserve">Получение </w:t>
      </w:r>
      <w:r w:rsidR="008314E6">
        <w:rPr>
          <w:bCs/>
          <w:szCs w:val="28"/>
        </w:rPr>
        <w:t xml:space="preserve">и оправка </w:t>
      </w:r>
      <w:r w:rsidR="005814B6">
        <w:rPr>
          <w:bCs/>
          <w:szCs w:val="28"/>
        </w:rPr>
        <w:t>данных</w:t>
      </w:r>
      <w:r w:rsidR="008314E6">
        <w:rPr>
          <w:bCs/>
          <w:szCs w:val="28"/>
        </w:rPr>
        <w:t xml:space="preserve"> записи на курс в обработчик</w:t>
      </w:r>
      <w:r w:rsidR="005814B6">
        <w:rPr>
          <w:bCs/>
          <w:szCs w:val="28"/>
        </w:rPr>
        <w:t xml:space="preserve"> </w:t>
      </w:r>
    </w:p>
    <w:p w14:paraId="18FD8B30" w14:textId="4F5DE8CE" w:rsidR="00402E65" w:rsidRDefault="00BA2977" w:rsidP="007A758F">
      <w:pPr>
        <w:spacing w:line="238" w:lineRule="auto"/>
        <w:rPr>
          <w:szCs w:val="28"/>
        </w:rPr>
      </w:pPr>
      <w:r>
        <w:t>Далее</w:t>
      </w:r>
      <w:r w:rsidR="000A6ABD">
        <w:t xml:space="preserve"> в </w:t>
      </w:r>
      <w:r>
        <w:t xml:space="preserve">файле-обработчике </w:t>
      </w:r>
      <w:r>
        <w:rPr>
          <w:lang w:val="en-US"/>
        </w:rPr>
        <w:t>apply</w:t>
      </w:r>
      <w:r w:rsidR="00726894">
        <w:t>_</w:t>
      </w:r>
      <w:r>
        <w:rPr>
          <w:lang w:val="en-US"/>
        </w:rPr>
        <w:t>course</w:t>
      </w:r>
      <w:r w:rsidRPr="00BA2977">
        <w:t>_</w:t>
      </w:r>
      <w:r>
        <w:rPr>
          <w:lang w:val="en-US"/>
        </w:rPr>
        <w:t>handler</w:t>
      </w:r>
      <w:r w:rsidRPr="00BA2977">
        <w:t>.</w:t>
      </w:r>
      <w:r>
        <w:rPr>
          <w:lang w:val="en-US"/>
        </w:rPr>
        <w:t>php</w:t>
      </w:r>
      <w:r w:rsidRPr="00BA2977">
        <w:t xml:space="preserve"> </w:t>
      </w:r>
      <w:r>
        <w:t>производится получение данных</w:t>
      </w:r>
      <w:r w:rsidR="000A6ABD">
        <w:t xml:space="preserve"> с </w:t>
      </w:r>
      <w:r>
        <w:t>формы,</w:t>
      </w:r>
      <w:r w:rsidR="000A6ABD">
        <w:t xml:space="preserve"> а </w:t>
      </w:r>
      <w:r>
        <w:t xml:space="preserve">также </w:t>
      </w:r>
      <w:r w:rsidR="00560773">
        <w:t xml:space="preserve">данных </w:t>
      </w:r>
      <w:r>
        <w:t>пользователя</w:t>
      </w:r>
      <w:r w:rsidR="00497A0C">
        <w:t xml:space="preserve"> из </w:t>
      </w:r>
      <w:r>
        <w:t>сессии. После происходит проверка, был ли пользователь ранее записан</w:t>
      </w:r>
      <w:r w:rsidR="000A6ABD">
        <w:t xml:space="preserve"> на </w:t>
      </w:r>
      <w:r>
        <w:t>данный курс и, если нет,</w:t>
      </w:r>
      <w:r w:rsidR="0010433D">
        <w:t xml:space="preserve"> – </w:t>
      </w:r>
      <w:r>
        <w:rPr>
          <w:szCs w:val="28"/>
        </w:rPr>
        <w:t>производится запись</w:t>
      </w:r>
      <w:r w:rsidR="000A6ABD">
        <w:rPr>
          <w:szCs w:val="28"/>
        </w:rPr>
        <w:t xml:space="preserve"> в </w:t>
      </w:r>
      <w:r>
        <w:rPr>
          <w:szCs w:val="28"/>
        </w:rPr>
        <w:t xml:space="preserve">таблицу </w:t>
      </w:r>
      <w:proofErr w:type="spellStart"/>
      <w:r w:rsidRPr="00BA2977">
        <w:rPr>
          <w:szCs w:val="28"/>
        </w:rPr>
        <w:t>Course_registration</w:t>
      </w:r>
      <w:proofErr w:type="spellEnd"/>
      <w:r>
        <w:rPr>
          <w:szCs w:val="28"/>
        </w:rPr>
        <w:t xml:space="preserve"> базы данных</w:t>
      </w:r>
      <w:r w:rsidR="00AB7DC3">
        <w:rPr>
          <w:szCs w:val="28"/>
        </w:rPr>
        <w:t xml:space="preserve">. </w:t>
      </w:r>
      <w:r w:rsidR="00560773">
        <w:rPr>
          <w:szCs w:val="28"/>
        </w:rPr>
        <w:t>Блок</w:t>
      </w:r>
      <w:r w:rsidR="000A6ABD">
        <w:rPr>
          <w:szCs w:val="28"/>
        </w:rPr>
        <w:t xml:space="preserve"> с </w:t>
      </w:r>
      <w:r w:rsidR="00560773">
        <w:rPr>
          <w:szCs w:val="28"/>
        </w:rPr>
        <w:t>кнопкой записи меняется</w:t>
      </w:r>
      <w:r w:rsidR="000A6ABD">
        <w:rPr>
          <w:szCs w:val="28"/>
        </w:rPr>
        <w:t xml:space="preserve"> на </w:t>
      </w:r>
      <w:r w:rsidR="00560773">
        <w:rPr>
          <w:szCs w:val="28"/>
        </w:rPr>
        <w:t xml:space="preserve">статус регистрации пользователя. </w:t>
      </w:r>
      <w:r w:rsidR="00AB7DC3">
        <w:rPr>
          <w:szCs w:val="28"/>
        </w:rPr>
        <w:t>Код записи данных</w:t>
      </w:r>
      <w:r w:rsidR="000A6ABD">
        <w:rPr>
          <w:szCs w:val="28"/>
        </w:rPr>
        <w:t xml:space="preserve"> в </w:t>
      </w:r>
      <w:r w:rsidR="00AB7DC3">
        <w:rPr>
          <w:szCs w:val="28"/>
        </w:rPr>
        <w:t>базу данных представлен</w:t>
      </w:r>
      <w:r w:rsidR="000A6ABD">
        <w:rPr>
          <w:szCs w:val="28"/>
        </w:rPr>
        <w:t xml:space="preserve"> в </w:t>
      </w:r>
      <w:r w:rsidR="00AB7DC3">
        <w:rPr>
          <w:szCs w:val="28"/>
        </w:rPr>
        <w:t>листинге</w:t>
      </w:r>
      <w:r w:rsidR="00257918">
        <w:rPr>
          <w:szCs w:val="28"/>
        </w:rPr>
        <w:t> </w:t>
      </w:r>
      <w:r w:rsidR="00AB7DC3">
        <w:rPr>
          <w:szCs w:val="28"/>
        </w:rPr>
        <w:t>4.</w:t>
      </w:r>
      <w:r w:rsidR="00320B54" w:rsidRPr="00E424D8">
        <w:rPr>
          <w:szCs w:val="28"/>
        </w:rPr>
        <w:t>1</w:t>
      </w:r>
      <w:r w:rsidR="00257918">
        <w:rPr>
          <w:szCs w:val="28"/>
        </w:rPr>
        <w:t>7</w:t>
      </w:r>
      <w:r w:rsidR="0044220B">
        <w:rPr>
          <w:szCs w:val="28"/>
        </w:rPr>
        <w:t>.</w:t>
      </w:r>
    </w:p>
    <w:p w14:paraId="4DC71A5A" w14:textId="2E3C724C" w:rsidR="009119B1" w:rsidRPr="009119B1" w:rsidRDefault="009119B1" w:rsidP="00BB029B">
      <w:pPr>
        <w:spacing w:before="280" w:line="242" w:lineRule="auto"/>
        <w:ind w:firstLine="0"/>
        <w:rPr>
          <w:rFonts w:ascii="Courier New" w:hAnsi="Courier New" w:cs="Courier New"/>
          <w:sz w:val="24"/>
          <w:szCs w:val="24"/>
          <w:lang w:val="en-US"/>
        </w:rPr>
      </w:pPr>
      <w:r w:rsidRPr="009119B1">
        <w:rPr>
          <w:rFonts w:ascii="Courier New" w:hAnsi="Courier New" w:cs="Courier New"/>
          <w:sz w:val="24"/>
          <w:szCs w:val="24"/>
          <w:lang w:val="en-US"/>
        </w:rPr>
        <w:t>if(</w:t>
      </w:r>
      <w:proofErr w:type="spellStart"/>
      <w:r w:rsidRPr="009119B1">
        <w:rPr>
          <w:rFonts w:ascii="Courier New" w:hAnsi="Courier New" w:cs="Courier New"/>
          <w:sz w:val="24"/>
          <w:szCs w:val="24"/>
          <w:lang w:val="en-US"/>
        </w:rPr>
        <w:t>isset</w:t>
      </w:r>
      <w:proofErr w:type="spellEnd"/>
      <w:r w:rsidRPr="009119B1">
        <w:rPr>
          <w:rFonts w:ascii="Courier New" w:hAnsi="Courier New" w:cs="Courier New"/>
          <w:sz w:val="24"/>
          <w:szCs w:val="24"/>
          <w:lang w:val="en-US"/>
        </w:rPr>
        <w:t>($_SESSION['user</w:t>
      </w:r>
      <w:proofErr w:type="gramStart"/>
      <w:r w:rsidRPr="009119B1">
        <w:rPr>
          <w:rFonts w:ascii="Courier New" w:hAnsi="Courier New" w:cs="Courier New"/>
          <w:sz w:val="24"/>
          <w:szCs w:val="24"/>
          <w:lang w:val="en-US"/>
        </w:rPr>
        <w:t>'][</w:t>
      </w:r>
      <w:proofErr w:type="gramEnd"/>
      <w:r w:rsidRPr="009119B1">
        <w:rPr>
          <w:rFonts w:ascii="Courier New" w:hAnsi="Courier New" w:cs="Courier New"/>
          <w:sz w:val="24"/>
          <w:szCs w:val="24"/>
          <w:lang w:val="en-US"/>
        </w:rPr>
        <w:t>'id'])) {</w:t>
      </w:r>
    </w:p>
    <w:p w14:paraId="6A4AC3F6" w14:textId="77777777" w:rsidR="009119B1" w:rsidRPr="00EB7D27" w:rsidRDefault="009119B1" w:rsidP="00BB029B">
      <w:pPr>
        <w:spacing w:line="242" w:lineRule="auto"/>
        <w:ind w:firstLine="0"/>
        <w:rPr>
          <w:rFonts w:ascii="Courier New" w:hAnsi="Courier New" w:cs="Courier New"/>
          <w:sz w:val="24"/>
          <w:szCs w:val="24"/>
          <w:lang w:val="en-US"/>
        </w:rPr>
      </w:pPr>
      <w:r w:rsidRPr="009119B1">
        <w:rPr>
          <w:rFonts w:ascii="Courier New" w:hAnsi="Courier New" w:cs="Courier New"/>
          <w:sz w:val="24"/>
          <w:szCs w:val="24"/>
          <w:lang w:val="en-US"/>
        </w:rPr>
        <w:tab/>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id_orgCourse</w:t>
      </w:r>
      <w:proofErr w:type="spellEnd"/>
      <w:r w:rsidRPr="00EB7D27">
        <w:rPr>
          <w:rFonts w:ascii="Courier New" w:hAnsi="Courier New" w:cs="Courier New"/>
          <w:sz w:val="24"/>
          <w:szCs w:val="24"/>
          <w:lang w:val="en-US"/>
        </w:rPr>
        <w:t>=$_POST["</w:t>
      </w:r>
      <w:proofErr w:type="spellStart"/>
      <w:r w:rsidRPr="00EB7D27">
        <w:rPr>
          <w:rFonts w:ascii="Courier New" w:hAnsi="Courier New" w:cs="Courier New"/>
          <w:sz w:val="24"/>
          <w:szCs w:val="24"/>
          <w:lang w:val="en-US"/>
        </w:rPr>
        <w:t>id_org_course</w:t>
      </w:r>
      <w:proofErr w:type="spellEnd"/>
      <w:r w:rsidRPr="00EB7D27">
        <w:rPr>
          <w:rFonts w:ascii="Courier New" w:hAnsi="Courier New" w:cs="Courier New"/>
          <w:sz w:val="24"/>
          <w:szCs w:val="24"/>
          <w:lang w:val="en-US"/>
        </w:rPr>
        <w:t>"];</w:t>
      </w:r>
    </w:p>
    <w:p w14:paraId="0508EA1D" w14:textId="7CDD74AA" w:rsidR="009119B1" w:rsidRPr="00EB7D27" w:rsidRDefault="009119B1" w:rsidP="00BB029B">
      <w:pPr>
        <w:spacing w:line="242"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=$_SESSION['user</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'id'];</w:t>
      </w:r>
    </w:p>
    <w:p w14:paraId="420A11E8" w14:textId="77777777" w:rsidR="009119B1" w:rsidRPr="00EB7D27" w:rsidRDefault="009119B1" w:rsidP="00BB029B">
      <w:pPr>
        <w:spacing w:line="242"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$query = "SELECT * FROM </w:t>
      </w:r>
      <w:proofErr w:type="spellStart"/>
      <w:r w:rsidRPr="00EB7D27">
        <w:rPr>
          <w:rFonts w:ascii="Courier New" w:hAnsi="Courier New" w:cs="Courier New"/>
          <w:sz w:val="24"/>
          <w:szCs w:val="24"/>
          <w:lang w:val="en-US"/>
        </w:rPr>
        <w:t>Course_registration</w:t>
      </w:r>
      <w:proofErr w:type="spellEnd"/>
      <w:r w:rsidRPr="00EB7D27">
        <w:rPr>
          <w:rFonts w:ascii="Courier New" w:hAnsi="Courier New" w:cs="Courier New"/>
          <w:sz w:val="24"/>
          <w:szCs w:val="24"/>
          <w:lang w:val="en-US"/>
        </w:rPr>
        <w:t xml:space="preserve"> WHERE </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 xml:space="preserve">' AND </w:t>
      </w:r>
      <w:proofErr w:type="spellStart"/>
      <w:r w:rsidRPr="00EB7D27">
        <w:rPr>
          <w:rFonts w:ascii="Courier New" w:hAnsi="Courier New" w:cs="Courier New"/>
          <w:sz w:val="24"/>
          <w:szCs w:val="24"/>
          <w:lang w:val="en-US"/>
        </w:rPr>
        <w:t>ID_organizedCourse</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id_orgCourse</w:t>
      </w:r>
      <w:proofErr w:type="spellEnd"/>
      <w:r w:rsidRPr="00EB7D27">
        <w:rPr>
          <w:rFonts w:ascii="Courier New" w:hAnsi="Courier New" w:cs="Courier New"/>
          <w:sz w:val="24"/>
          <w:szCs w:val="24"/>
          <w:lang w:val="en-US"/>
        </w:rPr>
        <w:t>'";</w:t>
      </w:r>
    </w:p>
    <w:p w14:paraId="059C468C" w14:textId="56D19AD0" w:rsidR="009119B1" w:rsidRPr="00EB7D27" w:rsidRDefault="009119B1" w:rsidP="00BB029B">
      <w:pPr>
        <w:spacing w:line="242" w:lineRule="auto"/>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9119B1">
        <w:rPr>
          <w:rFonts w:ascii="Courier New" w:hAnsi="Courier New" w:cs="Courier New"/>
          <w:sz w:val="24"/>
          <w:szCs w:val="24"/>
        </w:rPr>
        <w:t>Ошибка</w:t>
      </w:r>
      <w:r w:rsidRPr="00EB7D27">
        <w:rPr>
          <w:rFonts w:ascii="Courier New" w:hAnsi="Courier New" w:cs="Courier New"/>
          <w:sz w:val="24"/>
          <w:szCs w:val="24"/>
          <w:lang w:val="en-US"/>
        </w:rPr>
        <w:t xml:space="preserve"> " .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75F6DEB8" w14:textId="683FFF3F" w:rsidR="009119B1" w:rsidRPr="00EB7D27" w:rsidRDefault="009119B1" w:rsidP="00BB029B">
      <w:pPr>
        <w:spacing w:line="242" w:lineRule="auto"/>
        <w:ind w:firstLine="0"/>
        <w:rPr>
          <w:rFonts w:ascii="Courier New" w:hAnsi="Courier New" w:cs="Courier New"/>
          <w:sz w:val="24"/>
          <w:szCs w:val="24"/>
          <w:lang w:val="en-US"/>
        </w:rPr>
      </w:pPr>
      <w:r w:rsidRPr="00EB7D27">
        <w:rPr>
          <w:rFonts w:ascii="Courier New" w:hAnsi="Courier New" w:cs="Courier New"/>
          <w:sz w:val="24"/>
          <w:szCs w:val="24"/>
          <w:lang w:val="en-US"/>
        </w:rPr>
        <w:t xml:space="preserve">    if($result) </w:t>
      </w:r>
      <w:proofErr w:type="gramStart"/>
      <w:r w:rsidRPr="00EB7D27">
        <w:rPr>
          <w:rFonts w:ascii="Courier New" w:hAnsi="Courier New" w:cs="Courier New"/>
          <w:sz w:val="24"/>
          <w:szCs w:val="24"/>
          <w:lang w:val="en-US"/>
        </w:rPr>
        <w:t>{</w:t>
      </w:r>
      <w:r w:rsidR="00C30E9F" w:rsidRPr="00C30E9F">
        <w:rPr>
          <w:rFonts w:ascii="Courier New" w:hAnsi="Courier New" w:cs="Courier New"/>
          <w:sz w:val="24"/>
          <w:szCs w:val="24"/>
          <w:lang w:val="en-US"/>
        </w:rPr>
        <w:t xml:space="preserve"> </w:t>
      </w:r>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 xml:space="preserve">reserve = </w:t>
      </w:r>
      <w:proofErr w:type="spellStart"/>
      <w:r w:rsidRPr="00EB7D27">
        <w:rPr>
          <w:rFonts w:ascii="Courier New" w:hAnsi="Courier New" w:cs="Courier New"/>
          <w:sz w:val="24"/>
          <w:szCs w:val="24"/>
          <w:lang w:val="en-US"/>
        </w:rPr>
        <w:t>mysqli_fetch_assoc</w:t>
      </w:r>
      <w:proofErr w:type="spellEnd"/>
      <w:r w:rsidRPr="00EB7D27">
        <w:rPr>
          <w:rFonts w:ascii="Courier New" w:hAnsi="Courier New" w:cs="Courier New"/>
          <w:sz w:val="24"/>
          <w:szCs w:val="24"/>
          <w:lang w:val="en-US"/>
        </w:rPr>
        <w:t>($result);</w:t>
      </w:r>
    </w:p>
    <w:p w14:paraId="7DA69DBA" w14:textId="70FAEBE5" w:rsidR="009119B1" w:rsidRPr="00EB7D27" w:rsidRDefault="009119B1" w:rsidP="00BB029B">
      <w:pPr>
        <w:spacing w:line="242" w:lineRule="auto"/>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if (</w:t>
      </w:r>
      <w:proofErr w:type="spellStart"/>
      <w:r w:rsidRPr="00EB7D27">
        <w:rPr>
          <w:rFonts w:ascii="Courier New" w:hAnsi="Courier New" w:cs="Courier New"/>
          <w:sz w:val="24"/>
          <w:szCs w:val="24"/>
          <w:lang w:val="en-US"/>
        </w:rPr>
        <w:t>mysqli_num_rows</w:t>
      </w:r>
      <w:proofErr w:type="spellEnd"/>
      <w:r w:rsidRPr="00EB7D27">
        <w:rPr>
          <w:rFonts w:ascii="Courier New" w:hAnsi="Courier New" w:cs="Courier New"/>
          <w:sz w:val="24"/>
          <w:szCs w:val="24"/>
          <w:lang w:val="en-US"/>
        </w:rPr>
        <w:t>($result) == 0) {</w:t>
      </w:r>
      <w:r w:rsidRPr="00EB7D27">
        <w:rPr>
          <w:rFonts w:ascii="Courier New" w:hAnsi="Courier New" w:cs="Courier New"/>
          <w:sz w:val="24"/>
          <w:szCs w:val="24"/>
          <w:lang w:val="en-US"/>
        </w:rPr>
        <w:tab/>
      </w:r>
      <w:r w:rsidRPr="00EB7D27">
        <w:rPr>
          <w:rFonts w:ascii="Courier New" w:hAnsi="Courier New" w:cs="Courier New"/>
          <w:sz w:val="24"/>
          <w:szCs w:val="24"/>
          <w:lang w:val="en-US"/>
        </w:rPr>
        <w:tab/>
      </w:r>
    </w:p>
    <w:p w14:paraId="7BFDDD01" w14:textId="6538A873" w:rsidR="009119B1" w:rsidRPr="00EB7D27" w:rsidRDefault="009119B1" w:rsidP="00BB029B">
      <w:pPr>
        <w:spacing w:line="242" w:lineRule="auto"/>
        <w:ind w:firstLine="0"/>
        <w:rPr>
          <w:rFonts w:ascii="Courier New" w:hAnsi="Courier New" w:cs="Courier New"/>
          <w:sz w:val="24"/>
          <w:szCs w:val="24"/>
          <w:lang w:val="en-US"/>
        </w:rPr>
      </w:pPr>
      <w:r w:rsidRPr="00EB7D27">
        <w:rPr>
          <w:rFonts w:ascii="Courier New" w:hAnsi="Courier New" w:cs="Courier New"/>
          <w:sz w:val="24"/>
          <w:szCs w:val="24"/>
          <w:lang w:val="en-US"/>
        </w:rPr>
        <w:lastRenderedPageBreak/>
        <w:t xml:space="preserve">    </w:t>
      </w:r>
      <w:r w:rsidRPr="00EB7D27">
        <w:rPr>
          <w:rFonts w:ascii="Courier New" w:hAnsi="Courier New" w:cs="Courier New"/>
          <w:sz w:val="24"/>
          <w:szCs w:val="24"/>
          <w:lang w:val="en-US"/>
        </w:rPr>
        <w:tab/>
        <w:t xml:space="preserve">$query = "INSERT INTO </w:t>
      </w:r>
      <w:proofErr w:type="spellStart"/>
      <w:r w:rsidRPr="00EB7D27">
        <w:rPr>
          <w:rFonts w:ascii="Courier New" w:hAnsi="Courier New" w:cs="Courier New"/>
          <w:sz w:val="24"/>
          <w:szCs w:val="24"/>
          <w:lang w:val="en-US"/>
        </w:rPr>
        <w:t>Course_registration</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ID_organizedCourse</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ID_status</w:t>
      </w:r>
      <w:proofErr w:type="spellEnd"/>
      <w:r w:rsidRPr="00EB7D27">
        <w:rPr>
          <w:rFonts w:ascii="Courier New" w:hAnsi="Courier New" w:cs="Courier New"/>
          <w:sz w:val="24"/>
          <w:szCs w:val="24"/>
          <w:lang w:val="en-US"/>
        </w:rPr>
        <w:t>) VALUES ($</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 $</w:t>
      </w:r>
      <w:proofErr w:type="spellStart"/>
      <w:r w:rsidRPr="00EB7D27">
        <w:rPr>
          <w:rFonts w:ascii="Courier New" w:hAnsi="Courier New" w:cs="Courier New"/>
          <w:sz w:val="24"/>
          <w:szCs w:val="24"/>
          <w:lang w:val="en-US"/>
        </w:rPr>
        <w:t>id_orgCourse</w:t>
      </w:r>
      <w:proofErr w:type="spellEnd"/>
      <w:r w:rsidRPr="00EB7D27">
        <w:rPr>
          <w:rFonts w:ascii="Courier New" w:hAnsi="Courier New" w:cs="Courier New"/>
          <w:sz w:val="24"/>
          <w:szCs w:val="24"/>
          <w:lang w:val="en-US"/>
        </w:rPr>
        <w:t>, 1)";</w:t>
      </w:r>
    </w:p>
    <w:p w14:paraId="60C4C564" w14:textId="77D56BCF" w:rsidR="00AD256F" w:rsidRPr="00EB7D27" w:rsidRDefault="009119B1" w:rsidP="00BB029B">
      <w:pPr>
        <w:spacing w:line="242" w:lineRule="auto"/>
        <w:ind w:firstLine="0"/>
        <w:rPr>
          <w:rFonts w:ascii="Courier New" w:hAnsi="Courier New" w:cs="Courier New"/>
          <w:sz w:val="24"/>
          <w:szCs w:val="24"/>
          <w:lang w:val="en-US"/>
        </w:rPr>
      </w:pPr>
      <w:r w:rsidRPr="00EB7D27">
        <w:rPr>
          <w:rFonts w:ascii="Courier New" w:hAnsi="Courier New" w:cs="Courier New"/>
          <w:sz w:val="24"/>
          <w:szCs w:val="24"/>
          <w:lang w:val="en-US"/>
        </w:rPr>
        <w:t xml:space="preserve">    $result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9119B1">
        <w:rPr>
          <w:rFonts w:ascii="Courier New" w:hAnsi="Courier New" w:cs="Courier New"/>
          <w:sz w:val="24"/>
          <w:szCs w:val="24"/>
        </w:rPr>
        <w:t>Ошибка</w:t>
      </w:r>
      <w:r w:rsidRPr="00EB7D27">
        <w:rPr>
          <w:rFonts w:ascii="Courier New" w:hAnsi="Courier New" w:cs="Courier New"/>
          <w:sz w:val="24"/>
          <w:szCs w:val="24"/>
          <w:lang w:val="en-US"/>
        </w:rPr>
        <w:t xml:space="preserve"> " .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67512883" w14:textId="45EB819A" w:rsidR="009119B1" w:rsidRPr="00EB7D27" w:rsidRDefault="009119B1" w:rsidP="00BB029B">
      <w:pPr>
        <w:spacing w:line="242" w:lineRule="auto"/>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status_id</w:t>
      </w:r>
      <w:proofErr w:type="spellEnd"/>
      <w:r w:rsidRPr="00EB7D27">
        <w:rPr>
          <w:rFonts w:ascii="Courier New" w:hAnsi="Courier New" w:cs="Courier New"/>
          <w:sz w:val="24"/>
          <w:szCs w:val="24"/>
          <w:lang w:val="en-US"/>
        </w:rPr>
        <w:t>="</w:t>
      </w:r>
      <w:r w:rsidRPr="009119B1">
        <w:rPr>
          <w:rFonts w:ascii="Courier New" w:hAnsi="Courier New" w:cs="Courier New"/>
          <w:sz w:val="24"/>
          <w:szCs w:val="24"/>
        </w:rPr>
        <w:t>заявка</w:t>
      </w:r>
      <w:r w:rsidRPr="00EB7D27">
        <w:rPr>
          <w:rFonts w:ascii="Courier New" w:hAnsi="Courier New" w:cs="Courier New"/>
          <w:sz w:val="24"/>
          <w:szCs w:val="24"/>
          <w:lang w:val="en-US"/>
        </w:rPr>
        <w:t xml:space="preserve"> </w:t>
      </w:r>
      <w:r w:rsidRPr="009119B1">
        <w:rPr>
          <w:rFonts w:ascii="Courier New" w:hAnsi="Courier New" w:cs="Courier New"/>
          <w:sz w:val="24"/>
          <w:szCs w:val="24"/>
        </w:rPr>
        <w:t>отправлена</w:t>
      </w:r>
      <w:r w:rsidRPr="00EB7D27">
        <w:rPr>
          <w:rFonts w:ascii="Courier New" w:hAnsi="Courier New" w:cs="Courier New"/>
          <w:sz w:val="24"/>
          <w:szCs w:val="24"/>
          <w:lang w:val="en-US"/>
        </w:rPr>
        <w:t xml:space="preserve">";} </w:t>
      </w:r>
    </w:p>
    <w:p w14:paraId="3DAB2A77" w14:textId="5B10224C" w:rsidR="00095DA8" w:rsidRPr="00475971" w:rsidRDefault="009119B1" w:rsidP="00BB029B">
      <w:pPr>
        <w:spacing w:line="242" w:lineRule="auto"/>
        <w:ind w:firstLine="0"/>
        <w:rPr>
          <w:rFonts w:ascii="Courier New" w:hAnsi="Courier New" w:cs="Courier New"/>
          <w:sz w:val="24"/>
          <w:szCs w:val="24"/>
          <w:lang w:val="en-US"/>
        </w:rPr>
      </w:pPr>
      <w:r w:rsidRPr="009119B1">
        <w:rPr>
          <w:rFonts w:ascii="Courier New" w:hAnsi="Courier New" w:cs="Courier New"/>
          <w:sz w:val="24"/>
          <w:szCs w:val="24"/>
          <w:lang w:val="en-US"/>
        </w:rPr>
        <w:t xml:space="preserve">    echo "&lt;div class='status'&gt;</w:t>
      </w:r>
      <w:proofErr w:type="gramStart"/>
      <w:r w:rsidRPr="009119B1">
        <w:rPr>
          <w:rFonts w:ascii="Courier New" w:hAnsi="Courier New" w:cs="Courier New"/>
          <w:sz w:val="24"/>
          <w:szCs w:val="24"/>
          <w:lang w:val="en-US"/>
        </w:rPr>
        <w:t>".$</w:t>
      </w:r>
      <w:proofErr w:type="spellStart"/>
      <w:proofErr w:type="gramEnd"/>
      <w:r w:rsidRPr="009119B1">
        <w:rPr>
          <w:rFonts w:ascii="Courier New" w:hAnsi="Courier New" w:cs="Courier New"/>
          <w:sz w:val="24"/>
          <w:szCs w:val="24"/>
          <w:lang w:val="en-US"/>
        </w:rPr>
        <w:t>status_id</w:t>
      </w:r>
      <w:proofErr w:type="spellEnd"/>
      <w:r w:rsidRPr="009119B1">
        <w:rPr>
          <w:rFonts w:ascii="Courier New" w:hAnsi="Courier New" w:cs="Courier New"/>
          <w:sz w:val="24"/>
          <w:szCs w:val="24"/>
          <w:lang w:val="en-US"/>
        </w:rPr>
        <w:t>."&lt;/div&gt;";</w:t>
      </w:r>
      <w:r w:rsidRPr="00475971">
        <w:rPr>
          <w:rFonts w:ascii="Courier New" w:hAnsi="Courier New" w:cs="Courier New"/>
          <w:sz w:val="24"/>
          <w:szCs w:val="24"/>
          <w:lang w:val="en-US"/>
        </w:rPr>
        <w:t>}}</w:t>
      </w:r>
    </w:p>
    <w:p w14:paraId="4F9E4142" w14:textId="2659068D" w:rsidR="008A6289" w:rsidRDefault="008A6289" w:rsidP="00BB029B">
      <w:pPr>
        <w:spacing w:before="280" w:after="280" w:line="242" w:lineRule="auto"/>
        <w:ind w:firstLine="0"/>
        <w:jc w:val="center"/>
        <w:rPr>
          <w:bCs/>
          <w:szCs w:val="28"/>
        </w:rPr>
      </w:pPr>
      <w:r>
        <w:rPr>
          <w:bCs/>
          <w:szCs w:val="28"/>
        </w:rPr>
        <w:t>Листинг</w:t>
      </w:r>
      <w:r w:rsidRPr="00385CCC">
        <w:rPr>
          <w:bCs/>
          <w:szCs w:val="28"/>
        </w:rPr>
        <w:t xml:space="preserve"> 4.</w:t>
      </w:r>
      <w:r w:rsidR="00320B54" w:rsidRPr="00E424D8">
        <w:rPr>
          <w:bCs/>
          <w:szCs w:val="28"/>
        </w:rPr>
        <w:t>1</w:t>
      </w:r>
      <w:r w:rsidR="00257918">
        <w:rPr>
          <w:bCs/>
          <w:szCs w:val="28"/>
        </w:rPr>
        <w:t>7</w:t>
      </w:r>
      <w:r w:rsidR="0010433D">
        <w:rPr>
          <w:bCs/>
          <w:szCs w:val="28"/>
        </w:rPr>
        <w:t xml:space="preserve"> – </w:t>
      </w:r>
      <w:r w:rsidR="00522E3A">
        <w:rPr>
          <w:bCs/>
          <w:szCs w:val="28"/>
        </w:rPr>
        <w:t>Обработка з</w:t>
      </w:r>
      <w:r w:rsidR="00726894">
        <w:rPr>
          <w:bCs/>
          <w:szCs w:val="28"/>
        </w:rPr>
        <w:t>апис</w:t>
      </w:r>
      <w:r w:rsidR="00522E3A">
        <w:rPr>
          <w:bCs/>
          <w:szCs w:val="28"/>
        </w:rPr>
        <w:t>и</w:t>
      </w:r>
      <w:r w:rsidR="00726894">
        <w:rPr>
          <w:bCs/>
          <w:szCs w:val="28"/>
        </w:rPr>
        <w:t xml:space="preserve"> на курс</w:t>
      </w:r>
    </w:p>
    <w:p w14:paraId="48230C17" w14:textId="358D74DD" w:rsidR="00394151" w:rsidRDefault="00610299" w:rsidP="00394151">
      <w:r>
        <w:t>Отменить свою запись пользователь может в личном кабинете.</w:t>
      </w:r>
    </w:p>
    <w:p w14:paraId="701F23E6" w14:textId="78AF718B" w:rsidR="00004CCD" w:rsidRPr="005543EC" w:rsidRDefault="00004CCD" w:rsidP="00004CCD">
      <w:pPr>
        <w:pStyle w:val="afa"/>
        <w:spacing w:line="242" w:lineRule="auto"/>
        <w:outlineLvl w:val="2"/>
      </w:pPr>
      <w:bookmarkStart w:id="46" w:name="_Toc168516756"/>
      <w:r>
        <w:t>4</w:t>
      </w:r>
      <w:r w:rsidRPr="00AC320A">
        <w:t>.</w:t>
      </w:r>
      <w:r>
        <w:t>5</w:t>
      </w:r>
      <w:r w:rsidRPr="00AC320A">
        <w:t>.</w:t>
      </w:r>
      <w:r w:rsidR="00BF2F36">
        <w:t>3</w:t>
      </w:r>
      <w:r w:rsidRPr="00AC320A">
        <w:rPr>
          <w:lang w:val="en-US"/>
        </w:rPr>
        <w:t> </w:t>
      </w:r>
      <w:r>
        <w:t>Реализация функционала</w:t>
      </w:r>
      <w:r w:rsidR="001D63C7">
        <w:t xml:space="preserve"> </w:t>
      </w:r>
      <w:r w:rsidR="001D63C7" w:rsidRPr="001D63C7">
        <w:t>отправки отзыва и рейтинга</w:t>
      </w:r>
      <w:r w:rsidR="001D63C7">
        <w:t xml:space="preserve"> курсу</w:t>
      </w:r>
      <w:bookmarkEnd w:id="46"/>
    </w:p>
    <w:p w14:paraId="0AE59224" w14:textId="49DB020A" w:rsidR="00AD5A75" w:rsidRDefault="00B351FE" w:rsidP="00FC5D5E">
      <w:r>
        <w:t>После прохождения курса пользователь может оставить отзыв курсу</w:t>
      </w:r>
      <w:r w:rsidR="00A1324C">
        <w:t xml:space="preserve"> и </w:t>
      </w:r>
      <w:r>
        <w:t>выставить рейтинг</w:t>
      </w:r>
      <w:r w:rsidR="000A6ABD">
        <w:t xml:space="preserve"> на </w:t>
      </w:r>
      <w:r w:rsidR="00AD5A75">
        <w:t>странице курса</w:t>
      </w:r>
      <w:r w:rsidR="00497A0C">
        <w:t>. Для </w:t>
      </w:r>
      <w:r w:rsidR="00AD5A75">
        <w:t xml:space="preserve">реализации рейтинговой системы оценивания были созданы три файла: </w:t>
      </w:r>
      <w:r w:rsidR="00AD5A75">
        <w:rPr>
          <w:lang w:val="en-US"/>
        </w:rPr>
        <w:t>lips</w:t>
      </w:r>
      <w:r w:rsidR="00AD5A75" w:rsidRPr="00AD5A75">
        <w:t>.</w:t>
      </w:r>
      <w:r w:rsidR="00AD5A75">
        <w:rPr>
          <w:lang w:val="en-US"/>
        </w:rPr>
        <w:t>php</w:t>
      </w:r>
      <w:r w:rsidR="00AD5A75" w:rsidRPr="00AD5A75">
        <w:t xml:space="preserve">, </w:t>
      </w:r>
      <w:r w:rsidR="00AD5A75">
        <w:rPr>
          <w:lang w:val="en-US"/>
        </w:rPr>
        <w:t>review</w:t>
      </w:r>
      <w:r w:rsidR="00AD5A75" w:rsidRPr="00AD5A75">
        <w:t>.</w:t>
      </w:r>
      <w:proofErr w:type="spellStart"/>
      <w:r w:rsidR="00AD5A75">
        <w:rPr>
          <w:lang w:val="en-US"/>
        </w:rPr>
        <w:t>js</w:t>
      </w:r>
      <w:proofErr w:type="spellEnd"/>
      <w:r w:rsidR="00A1324C">
        <w:t xml:space="preserve"> и </w:t>
      </w:r>
      <w:r w:rsidR="00AD5A75">
        <w:rPr>
          <w:lang w:val="en-US"/>
        </w:rPr>
        <w:t>comment</w:t>
      </w:r>
      <w:r w:rsidR="00AD5A75" w:rsidRPr="00AD5A75">
        <w:t>_</w:t>
      </w:r>
      <w:r w:rsidR="00AD5A75">
        <w:rPr>
          <w:lang w:val="en-US"/>
        </w:rPr>
        <w:t>handler</w:t>
      </w:r>
      <w:r w:rsidR="00AD5A75" w:rsidRPr="00AD5A75">
        <w:t>.</w:t>
      </w:r>
      <w:r w:rsidR="00AD5A75">
        <w:rPr>
          <w:lang w:val="en-US"/>
        </w:rPr>
        <w:t>php</w:t>
      </w:r>
      <w:r w:rsidR="00AD5A75" w:rsidRPr="00AD5A75">
        <w:t>.</w:t>
      </w:r>
    </w:p>
    <w:p w14:paraId="27BE1CF2" w14:textId="2C4DCE62" w:rsidR="00FC5D5E" w:rsidRDefault="00AD5A75" w:rsidP="00FC5D5E">
      <w:r>
        <w:t xml:space="preserve">В файле </w:t>
      </w:r>
      <w:r>
        <w:rPr>
          <w:lang w:val="en-US"/>
        </w:rPr>
        <w:t>lips</w:t>
      </w:r>
      <w:r w:rsidRPr="00AD5A75">
        <w:t>.</w:t>
      </w:r>
      <w:r>
        <w:rPr>
          <w:lang w:val="en-US"/>
        </w:rPr>
        <w:t>php</w:t>
      </w:r>
      <w:r>
        <w:t xml:space="preserve"> находится </w:t>
      </w:r>
      <w:r w:rsidR="00B1558F">
        <w:t>разметка рейтинговых иконок</w:t>
      </w:r>
      <w:r w:rsidR="000A6ABD">
        <w:t xml:space="preserve"> в </w:t>
      </w:r>
      <w:r w:rsidR="00B1558F">
        <w:t>виде губ, которые представлены</w:t>
      </w:r>
      <w:r w:rsidR="000A6ABD">
        <w:t xml:space="preserve"> в </w:t>
      </w:r>
      <w:r w:rsidR="00B1558F">
        <w:t xml:space="preserve">формате </w:t>
      </w:r>
      <w:proofErr w:type="spellStart"/>
      <w:r w:rsidR="00B1558F">
        <w:rPr>
          <w:lang w:val="en-US"/>
        </w:rPr>
        <w:t>svg</w:t>
      </w:r>
      <w:proofErr w:type="spellEnd"/>
      <w:r w:rsidR="00497A0C">
        <w:t>. Для </w:t>
      </w:r>
      <w:r w:rsidR="00B1558F">
        <w:t xml:space="preserve">каждой иконки был присвоен </w:t>
      </w:r>
      <w:r w:rsidR="003E4B31">
        <w:t xml:space="preserve">общий класс </w:t>
      </w:r>
      <w:proofErr w:type="spellStart"/>
      <w:r w:rsidR="003E4B31" w:rsidRPr="003E4B31">
        <w:t>rating-lips</w:t>
      </w:r>
      <w:proofErr w:type="spellEnd"/>
      <w:r w:rsidR="000A6ABD">
        <w:t xml:space="preserve"> для </w:t>
      </w:r>
      <w:r w:rsidR="00B1558F">
        <w:t>отслеживания нажатия по иконке</w:t>
      </w:r>
      <w:r w:rsidR="00A1324C">
        <w:t xml:space="preserve"> и </w:t>
      </w:r>
      <w:r w:rsidR="003E4B31">
        <w:t>уникальный идентификатор</w:t>
      </w:r>
      <w:r w:rsidR="00B1558F">
        <w:t>.</w:t>
      </w:r>
      <w:r w:rsidR="00EF1E8D">
        <w:t xml:space="preserve"> Форма добавления отзыва и рейтинга курсу представлена на рисунке 4.5.</w:t>
      </w:r>
    </w:p>
    <w:p w14:paraId="03EE71E7" w14:textId="72860858" w:rsidR="00DA0FA6" w:rsidRDefault="00AE191B" w:rsidP="00AE191B">
      <w:pPr>
        <w:pStyle w:val="a7"/>
      </w:pPr>
      <w:r w:rsidRPr="00AE191B">
        <w:rPr>
          <w:noProof/>
        </w:rPr>
        <w:drawing>
          <wp:inline distT="0" distB="0" distL="0" distR="0" wp14:anchorId="1AFB0A76" wp14:editId="34F65AD1">
            <wp:extent cx="4600575" cy="2488482"/>
            <wp:effectExtent l="0" t="0" r="0" b="7620"/>
            <wp:docPr id="1073742704" name="Рисунок 107374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2169" cy="2575889"/>
                    </a:xfrm>
                    <a:prstGeom prst="rect">
                      <a:avLst/>
                    </a:prstGeom>
                  </pic:spPr>
                </pic:pic>
              </a:graphicData>
            </a:graphic>
          </wp:inline>
        </w:drawing>
      </w:r>
    </w:p>
    <w:p w14:paraId="29D81264" w14:textId="5A55A699" w:rsidR="00AE191B" w:rsidRPr="001C1A88" w:rsidRDefault="00C41E05" w:rsidP="001C1A88">
      <w:pPr>
        <w:pStyle w:val="a8"/>
      </w:pPr>
      <w:r w:rsidRPr="001C1A88">
        <w:t>Рисунок 4.5 –Форма добавления отзыва и рейтинга курсу</w:t>
      </w:r>
    </w:p>
    <w:p w14:paraId="7081BDD1" w14:textId="3266BACD" w:rsidR="00EC40BD" w:rsidRPr="00AE191B" w:rsidRDefault="003E4B31" w:rsidP="0044220B">
      <w:pPr>
        <w:rPr>
          <w:spacing w:val="-4"/>
          <w:szCs w:val="28"/>
        </w:rPr>
      </w:pPr>
      <w:r w:rsidRPr="00AE191B">
        <w:rPr>
          <w:spacing w:val="-4"/>
        </w:rPr>
        <w:t xml:space="preserve">В файле </w:t>
      </w:r>
      <w:r w:rsidRPr="00AE191B">
        <w:rPr>
          <w:spacing w:val="-4"/>
          <w:lang w:val="en-US"/>
        </w:rPr>
        <w:t>review</w:t>
      </w:r>
      <w:r w:rsidRPr="00AE191B">
        <w:rPr>
          <w:spacing w:val="-4"/>
        </w:rPr>
        <w:t>.</w:t>
      </w:r>
      <w:proofErr w:type="spellStart"/>
      <w:r w:rsidRPr="00AE191B">
        <w:rPr>
          <w:spacing w:val="-4"/>
          <w:lang w:val="en-US"/>
        </w:rPr>
        <w:t>js</w:t>
      </w:r>
      <w:proofErr w:type="spellEnd"/>
      <w:r w:rsidRPr="00AE191B">
        <w:rPr>
          <w:spacing w:val="-4"/>
        </w:rPr>
        <w:t xml:space="preserve"> происходит обработка нажатия</w:t>
      </w:r>
      <w:r w:rsidR="000A6ABD" w:rsidRPr="00AE191B">
        <w:rPr>
          <w:spacing w:val="-4"/>
        </w:rPr>
        <w:t xml:space="preserve"> на </w:t>
      </w:r>
      <w:r w:rsidRPr="00AE191B">
        <w:rPr>
          <w:spacing w:val="-4"/>
        </w:rPr>
        <w:t>иконку рейтинга</w:t>
      </w:r>
      <w:r w:rsidR="00497A0C" w:rsidRPr="00AE191B">
        <w:rPr>
          <w:spacing w:val="-4"/>
        </w:rPr>
        <w:t>. Для </w:t>
      </w:r>
      <w:r w:rsidRPr="00AE191B">
        <w:rPr>
          <w:spacing w:val="-4"/>
        </w:rPr>
        <w:t>того, чтобы изменить заливку иконок губ,</w:t>
      </w:r>
      <w:r w:rsidR="00EC40BD" w:rsidRPr="00AE191B">
        <w:rPr>
          <w:spacing w:val="-4"/>
        </w:rPr>
        <w:t xml:space="preserve"> происходит получение идентификатора нажатой иконки.</w:t>
      </w:r>
      <w:r w:rsidR="00AE191B" w:rsidRPr="00AE191B">
        <w:rPr>
          <w:spacing w:val="-4"/>
        </w:rPr>
        <w:t xml:space="preserve"> </w:t>
      </w:r>
      <w:r w:rsidR="00EC40BD" w:rsidRPr="00AE191B">
        <w:rPr>
          <w:spacing w:val="-4"/>
        </w:rPr>
        <w:t>Затем</w:t>
      </w:r>
      <w:r w:rsidR="000A6ABD" w:rsidRPr="00AE191B">
        <w:rPr>
          <w:spacing w:val="-4"/>
        </w:rPr>
        <w:t xml:space="preserve"> с </w:t>
      </w:r>
      <w:r w:rsidR="00EC40BD" w:rsidRPr="00AE191B">
        <w:rPr>
          <w:spacing w:val="-4"/>
        </w:rPr>
        <w:t xml:space="preserve">помощью функции </w:t>
      </w:r>
      <w:r w:rsidR="00EC40BD" w:rsidRPr="00AE191B">
        <w:rPr>
          <w:spacing w:val="-4"/>
          <w:lang w:val="en-US"/>
        </w:rPr>
        <w:t>jQuery</w:t>
      </w:r>
      <w:r w:rsidR="00EC40BD" w:rsidRPr="00AE191B">
        <w:rPr>
          <w:spacing w:val="-4"/>
        </w:rPr>
        <w:t xml:space="preserve"> </w:t>
      </w:r>
      <w:proofErr w:type="spellStart"/>
      <w:r w:rsidR="00EC40BD" w:rsidRPr="00AE191B">
        <w:rPr>
          <w:rFonts w:ascii="Courier New" w:hAnsi="Courier New" w:cs="Courier New"/>
          <w:spacing w:val="-4"/>
          <w:sz w:val="24"/>
          <w:szCs w:val="24"/>
        </w:rPr>
        <w:t>getElementsByClassName</w:t>
      </w:r>
      <w:proofErr w:type="spellEnd"/>
      <w:r w:rsidR="00EC40BD" w:rsidRPr="00AE191B">
        <w:rPr>
          <w:rFonts w:ascii="Courier New" w:hAnsi="Courier New" w:cs="Courier New"/>
          <w:spacing w:val="-4"/>
          <w:sz w:val="24"/>
          <w:szCs w:val="24"/>
        </w:rPr>
        <w:t xml:space="preserve"> </w:t>
      </w:r>
      <w:r w:rsidR="00EC40BD" w:rsidRPr="00AE191B">
        <w:rPr>
          <w:spacing w:val="-4"/>
        </w:rPr>
        <w:t>происходит обращение ко всем иконкам</w:t>
      </w:r>
      <w:r w:rsidR="00A1324C" w:rsidRPr="00AE191B">
        <w:rPr>
          <w:spacing w:val="-4"/>
        </w:rPr>
        <w:t xml:space="preserve"> и </w:t>
      </w:r>
      <w:r w:rsidR="00EC40BD" w:rsidRPr="00AE191B">
        <w:rPr>
          <w:spacing w:val="-4"/>
        </w:rPr>
        <w:t>их запись</w:t>
      </w:r>
      <w:r w:rsidR="000A6ABD" w:rsidRPr="00AE191B">
        <w:rPr>
          <w:spacing w:val="-4"/>
        </w:rPr>
        <w:t xml:space="preserve"> в </w:t>
      </w:r>
      <w:r w:rsidR="00EC40BD" w:rsidRPr="00AE191B">
        <w:rPr>
          <w:spacing w:val="-4"/>
        </w:rPr>
        <w:t>массив. Первый цикл окрашивает иконки до</w:t>
      </w:r>
      <w:r w:rsidR="002B4281">
        <w:rPr>
          <w:spacing w:val="-4"/>
        </w:rPr>
        <w:t> </w:t>
      </w:r>
      <w:r w:rsidR="00EC40BD" w:rsidRPr="00AE191B">
        <w:rPr>
          <w:spacing w:val="-4"/>
        </w:rPr>
        <w:t>нажатой включительно</w:t>
      </w:r>
      <w:r w:rsidR="000A6ABD" w:rsidRPr="00AE191B">
        <w:rPr>
          <w:spacing w:val="-4"/>
        </w:rPr>
        <w:t xml:space="preserve"> в </w:t>
      </w:r>
      <w:r w:rsidR="00EC40BD" w:rsidRPr="00AE191B">
        <w:rPr>
          <w:spacing w:val="-4"/>
        </w:rPr>
        <w:t>новый цвет. Второй цикл закрашивает оставшиеся иконки, начиная</w:t>
      </w:r>
      <w:r w:rsidR="000A6ABD" w:rsidRPr="00AE191B">
        <w:rPr>
          <w:spacing w:val="-4"/>
        </w:rPr>
        <w:t xml:space="preserve"> с </w:t>
      </w:r>
      <w:r w:rsidR="00EC40BD" w:rsidRPr="00AE191B">
        <w:rPr>
          <w:spacing w:val="-4"/>
        </w:rPr>
        <w:t>нажатой</w:t>
      </w:r>
      <w:r w:rsidR="00A1324C" w:rsidRPr="00AE191B">
        <w:rPr>
          <w:spacing w:val="-4"/>
        </w:rPr>
        <w:t xml:space="preserve"> и </w:t>
      </w:r>
      <w:r w:rsidR="00EC40BD" w:rsidRPr="00AE191B">
        <w:rPr>
          <w:spacing w:val="-4"/>
        </w:rPr>
        <w:t xml:space="preserve">до конца. Таким образом, </w:t>
      </w:r>
      <w:r w:rsidR="0044220B" w:rsidRPr="00AE191B">
        <w:rPr>
          <w:spacing w:val="-4"/>
        </w:rPr>
        <w:t>при нажатии</w:t>
      </w:r>
      <w:r w:rsidR="000A6ABD" w:rsidRPr="00AE191B">
        <w:rPr>
          <w:spacing w:val="-4"/>
        </w:rPr>
        <w:t xml:space="preserve"> на </w:t>
      </w:r>
      <w:r w:rsidR="0044220B" w:rsidRPr="00AE191B">
        <w:rPr>
          <w:spacing w:val="-4"/>
        </w:rPr>
        <w:t>другую иконку функция снова срабатывает</w:t>
      </w:r>
      <w:r w:rsidR="00A1324C" w:rsidRPr="00AE191B">
        <w:rPr>
          <w:spacing w:val="-4"/>
        </w:rPr>
        <w:t xml:space="preserve"> и </w:t>
      </w:r>
      <w:r w:rsidR="0044220B" w:rsidRPr="00AE191B">
        <w:rPr>
          <w:spacing w:val="-4"/>
        </w:rPr>
        <w:t>иконки закрашиваются по-новому. Код обработки нажатий по</w:t>
      </w:r>
      <w:r w:rsidR="002B4281">
        <w:rPr>
          <w:spacing w:val="-4"/>
        </w:rPr>
        <w:t> </w:t>
      </w:r>
      <w:r w:rsidR="0044220B" w:rsidRPr="00AE191B">
        <w:rPr>
          <w:spacing w:val="-4"/>
        </w:rPr>
        <w:t>иконкам</w:t>
      </w:r>
      <w:r w:rsidR="0044220B" w:rsidRPr="00AE191B">
        <w:rPr>
          <w:spacing w:val="-4"/>
          <w:szCs w:val="28"/>
        </w:rPr>
        <w:t xml:space="preserve"> рейтинга представлен</w:t>
      </w:r>
      <w:r w:rsidR="000A6ABD" w:rsidRPr="00AE191B">
        <w:rPr>
          <w:spacing w:val="-4"/>
          <w:szCs w:val="28"/>
        </w:rPr>
        <w:t xml:space="preserve"> в </w:t>
      </w:r>
      <w:r w:rsidR="0044220B" w:rsidRPr="00AE191B">
        <w:rPr>
          <w:spacing w:val="-4"/>
          <w:szCs w:val="28"/>
        </w:rPr>
        <w:t>листинге 4.</w:t>
      </w:r>
      <w:r w:rsidR="00257918">
        <w:rPr>
          <w:spacing w:val="-4"/>
          <w:szCs w:val="28"/>
        </w:rPr>
        <w:t>18</w:t>
      </w:r>
      <w:r w:rsidR="0044220B" w:rsidRPr="00AE191B">
        <w:rPr>
          <w:spacing w:val="-4"/>
          <w:szCs w:val="28"/>
        </w:rPr>
        <w:t>.</w:t>
      </w:r>
    </w:p>
    <w:p w14:paraId="06973BE9" w14:textId="77777777" w:rsidR="003E4B31" w:rsidRPr="00124AF7" w:rsidRDefault="003E4B31" w:rsidP="00EC40BD">
      <w:pPr>
        <w:spacing w:before="280"/>
        <w:ind w:firstLine="0"/>
        <w:rPr>
          <w:rFonts w:ascii="Courier New" w:hAnsi="Courier New" w:cs="Courier New"/>
          <w:sz w:val="24"/>
          <w:szCs w:val="24"/>
          <w:lang w:val="en-US"/>
        </w:rPr>
      </w:pPr>
      <w:r w:rsidRPr="00124AF7">
        <w:rPr>
          <w:rFonts w:ascii="Courier New" w:hAnsi="Courier New" w:cs="Courier New"/>
          <w:sz w:val="24"/>
          <w:szCs w:val="24"/>
          <w:lang w:val="en-US"/>
        </w:rPr>
        <w:t>$(</w:t>
      </w:r>
      <w:proofErr w:type="gramStart"/>
      <w:r w:rsidRPr="00124AF7">
        <w:rPr>
          <w:rFonts w:ascii="Courier New" w:hAnsi="Courier New" w:cs="Courier New"/>
          <w:sz w:val="24"/>
          <w:szCs w:val="24"/>
          <w:lang w:val="en-US"/>
        </w:rPr>
        <w:t>'.</w:t>
      </w:r>
      <w:r w:rsidRPr="0044220B">
        <w:rPr>
          <w:rFonts w:ascii="Courier New" w:hAnsi="Courier New" w:cs="Courier New"/>
          <w:sz w:val="24"/>
          <w:szCs w:val="24"/>
          <w:lang w:val="en-US"/>
        </w:rPr>
        <w:t>rating</w:t>
      </w:r>
      <w:proofErr w:type="gramEnd"/>
      <w:r w:rsidRPr="00124AF7">
        <w:rPr>
          <w:rFonts w:ascii="Courier New" w:hAnsi="Courier New" w:cs="Courier New"/>
          <w:sz w:val="24"/>
          <w:szCs w:val="24"/>
          <w:lang w:val="en-US"/>
        </w:rPr>
        <w:t>-</w:t>
      </w:r>
      <w:r w:rsidRPr="0044220B">
        <w:rPr>
          <w:rFonts w:ascii="Courier New" w:hAnsi="Courier New" w:cs="Courier New"/>
          <w:sz w:val="24"/>
          <w:szCs w:val="24"/>
          <w:lang w:val="en-US"/>
        </w:rPr>
        <w:t>lips</w:t>
      </w:r>
      <w:r w:rsidRPr="00124AF7">
        <w:rPr>
          <w:rFonts w:ascii="Courier New" w:hAnsi="Courier New" w:cs="Courier New"/>
          <w:sz w:val="24"/>
          <w:szCs w:val="24"/>
          <w:lang w:val="en-US"/>
        </w:rPr>
        <w:t>').</w:t>
      </w:r>
      <w:r w:rsidRPr="0044220B">
        <w:rPr>
          <w:rFonts w:ascii="Courier New" w:hAnsi="Courier New" w:cs="Courier New"/>
          <w:sz w:val="24"/>
          <w:szCs w:val="24"/>
          <w:lang w:val="en-US"/>
        </w:rPr>
        <w:t>on</w:t>
      </w:r>
      <w:r w:rsidRPr="00124AF7">
        <w:rPr>
          <w:rFonts w:ascii="Courier New" w:hAnsi="Courier New" w:cs="Courier New"/>
          <w:sz w:val="24"/>
          <w:szCs w:val="24"/>
          <w:lang w:val="en-US"/>
        </w:rPr>
        <w:t>('</w:t>
      </w:r>
      <w:r w:rsidRPr="0044220B">
        <w:rPr>
          <w:rFonts w:ascii="Courier New" w:hAnsi="Courier New" w:cs="Courier New"/>
          <w:sz w:val="24"/>
          <w:szCs w:val="24"/>
          <w:lang w:val="en-US"/>
        </w:rPr>
        <w:t>click</w:t>
      </w:r>
      <w:r w:rsidRPr="00124AF7">
        <w:rPr>
          <w:rFonts w:ascii="Courier New" w:hAnsi="Courier New" w:cs="Courier New"/>
          <w:sz w:val="24"/>
          <w:szCs w:val="24"/>
          <w:lang w:val="en-US"/>
        </w:rPr>
        <w:t xml:space="preserve">', </w:t>
      </w:r>
      <w:r w:rsidRPr="0044220B">
        <w:rPr>
          <w:rFonts w:ascii="Courier New" w:hAnsi="Courier New" w:cs="Courier New"/>
          <w:sz w:val="24"/>
          <w:szCs w:val="24"/>
          <w:lang w:val="en-US"/>
        </w:rPr>
        <w:t>function</w:t>
      </w:r>
      <w:r w:rsidRPr="00124AF7">
        <w:rPr>
          <w:rFonts w:ascii="Courier New" w:hAnsi="Courier New" w:cs="Courier New"/>
          <w:sz w:val="24"/>
          <w:szCs w:val="24"/>
          <w:lang w:val="en-US"/>
        </w:rPr>
        <w:t>() {</w:t>
      </w:r>
    </w:p>
    <w:p w14:paraId="72E20C38" w14:textId="6AD9E5F7" w:rsidR="003E4B31" w:rsidRPr="00EB7D27" w:rsidRDefault="003E4B31" w:rsidP="003E4B31">
      <w:pPr>
        <w:ind w:firstLine="0"/>
        <w:rPr>
          <w:rFonts w:ascii="Courier New" w:hAnsi="Courier New" w:cs="Courier New"/>
          <w:sz w:val="24"/>
          <w:szCs w:val="24"/>
          <w:lang w:val="en-US"/>
        </w:rPr>
      </w:pPr>
      <w:proofErr w:type="spellStart"/>
      <w:r w:rsidRPr="00EB7D27">
        <w:rPr>
          <w:rFonts w:ascii="Courier New" w:hAnsi="Courier New" w:cs="Courier New"/>
          <w:sz w:val="24"/>
          <w:szCs w:val="24"/>
          <w:lang w:val="en-US"/>
        </w:rPr>
        <w:t>lips_rating_id</w:t>
      </w:r>
      <w:proofErr w:type="spellEnd"/>
      <w:r w:rsidRPr="00EB7D27">
        <w:rPr>
          <w:rFonts w:ascii="Courier New" w:hAnsi="Courier New" w:cs="Courier New"/>
          <w:sz w:val="24"/>
          <w:szCs w:val="24"/>
          <w:lang w:val="en-US"/>
        </w:rPr>
        <w:t>=this.id;</w:t>
      </w:r>
    </w:p>
    <w:p w14:paraId="068B395D" w14:textId="44397212" w:rsidR="003E4B31" w:rsidRPr="00EB7D27" w:rsidRDefault="003E4B31" w:rsidP="003E4B31">
      <w:pPr>
        <w:ind w:firstLine="0"/>
        <w:rPr>
          <w:rFonts w:ascii="Courier New" w:hAnsi="Courier New" w:cs="Courier New"/>
          <w:sz w:val="24"/>
          <w:szCs w:val="24"/>
          <w:lang w:val="en-US"/>
        </w:rPr>
      </w:pP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w:t>
      </w:r>
      <w:proofErr w:type="spellStart"/>
      <w:proofErr w:type="gramStart"/>
      <w:r w:rsidRPr="00EB7D27">
        <w:rPr>
          <w:rFonts w:ascii="Courier New" w:hAnsi="Courier New" w:cs="Courier New"/>
          <w:sz w:val="24"/>
          <w:szCs w:val="24"/>
          <w:lang w:val="en-US"/>
        </w:rPr>
        <w:t>document.getElementsByClassName</w:t>
      </w:r>
      <w:proofErr w:type="spellEnd"/>
      <w:proofErr w:type="gramEnd"/>
      <w:r w:rsidRPr="00EB7D27">
        <w:rPr>
          <w:rFonts w:ascii="Courier New" w:hAnsi="Courier New" w:cs="Courier New"/>
          <w:sz w:val="24"/>
          <w:szCs w:val="24"/>
          <w:lang w:val="en-US"/>
        </w:rPr>
        <w:t>('rating-lips');</w:t>
      </w:r>
    </w:p>
    <w:p w14:paraId="26245C3C" w14:textId="4458353C" w:rsidR="003E4B31" w:rsidRPr="00EB7D27" w:rsidRDefault="003E4B31" w:rsidP="003E4B31">
      <w:pPr>
        <w:ind w:firstLine="0"/>
        <w:rPr>
          <w:rFonts w:ascii="Courier New" w:hAnsi="Courier New" w:cs="Courier New"/>
          <w:sz w:val="24"/>
          <w:szCs w:val="24"/>
          <w:lang w:val="en-US"/>
        </w:rPr>
      </w:pPr>
      <w:proofErr w:type="gramStart"/>
      <w:r w:rsidRPr="00EB7D27">
        <w:rPr>
          <w:rFonts w:ascii="Courier New" w:hAnsi="Courier New" w:cs="Courier New"/>
          <w:sz w:val="24"/>
          <w:szCs w:val="24"/>
          <w:lang w:val="en-US"/>
        </w:rPr>
        <w:lastRenderedPageBreak/>
        <w:t>for(</w:t>
      </w:r>
      <w:proofErr w:type="spellStart"/>
      <w:proofErr w:type="gramEnd"/>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xml:space="preserve">=0;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&lt;</w:t>
      </w:r>
      <w:proofErr w:type="spellStart"/>
      <w:r w:rsidRPr="00EB7D27">
        <w:rPr>
          <w:rFonts w:ascii="Courier New" w:hAnsi="Courier New" w:cs="Courier New"/>
          <w:sz w:val="24"/>
          <w:szCs w:val="24"/>
          <w:lang w:val="en-US"/>
        </w:rPr>
        <w:t>lips_rating_id</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w:t>
      </w:r>
    </w:p>
    <w:p w14:paraId="0BDCE7A9" w14:textId="06FF060F" w:rsidR="003E4B31" w:rsidRPr="00EB7D27"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w:t>
      </w:r>
      <w:proofErr w:type="spellEnd"/>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style</w:t>
      </w:r>
      <w:proofErr w:type="gramEnd"/>
      <w:r w:rsidRPr="00EB7D27">
        <w:rPr>
          <w:rFonts w:ascii="Courier New" w:hAnsi="Courier New" w:cs="Courier New"/>
          <w:sz w:val="24"/>
          <w:szCs w:val="24"/>
          <w:lang w:val="en-US"/>
        </w:rPr>
        <w:t>.fill</w:t>
      </w:r>
      <w:proofErr w:type="spellEnd"/>
      <w:r w:rsidRPr="00EB7D27">
        <w:rPr>
          <w:rFonts w:ascii="Courier New" w:hAnsi="Courier New" w:cs="Courier New"/>
          <w:sz w:val="24"/>
          <w:szCs w:val="24"/>
          <w:lang w:val="en-US"/>
        </w:rPr>
        <w:t>='#b3645b';}</w:t>
      </w:r>
    </w:p>
    <w:p w14:paraId="34AFE8F4" w14:textId="009816F7" w:rsidR="003E4B31" w:rsidRPr="00EB7D27"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for (t = </w:t>
      </w:r>
      <w:proofErr w:type="spellStart"/>
      <w:r w:rsidRPr="00EB7D27">
        <w:rPr>
          <w:rFonts w:ascii="Courier New" w:hAnsi="Courier New" w:cs="Courier New"/>
          <w:sz w:val="24"/>
          <w:szCs w:val="24"/>
          <w:lang w:val="en-US"/>
        </w:rPr>
        <w:t>lips_rating_id</w:t>
      </w:r>
      <w:proofErr w:type="spellEnd"/>
      <w:r w:rsidRPr="00EB7D27">
        <w:rPr>
          <w:rFonts w:ascii="Courier New" w:hAnsi="Courier New" w:cs="Courier New"/>
          <w:sz w:val="24"/>
          <w:szCs w:val="24"/>
          <w:lang w:val="en-US"/>
        </w:rPr>
        <w:t>; t &lt; 5; t++) {</w:t>
      </w:r>
    </w:p>
    <w:p w14:paraId="51007C5E" w14:textId="65B5A6F8" w:rsidR="003E4B31" w:rsidRPr="00CC4EFE"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[t</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style</w:t>
      </w:r>
      <w:proofErr w:type="gramEnd"/>
      <w:r w:rsidRPr="00EB7D27">
        <w:rPr>
          <w:rFonts w:ascii="Courier New" w:hAnsi="Courier New" w:cs="Courier New"/>
          <w:sz w:val="24"/>
          <w:szCs w:val="24"/>
          <w:lang w:val="en-US"/>
        </w:rPr>
        <w:t>.fill</w:t>
      </w:r>
      <w:proofErr w:type="spellEnd"/>
      <w:r w:rsidRPr="00EB7D27">
        <w:rPr>
          <w:rFonts w:ascii="Courier New" w:hAnsi="Courier New" w:cs="Courier New"/>
          <w:sz w:val="24"/>
          <w:szCs w:val="24"/>
          <w:lang w:val="en-US"/>
        </w:rPr>
        <w:t>='#e2d9d6';</w:t>
      </w:r>
      <w:r w:rsidRPr="00512646">
        <w:rPr>
          <w:rFonts w:ascii="Courier New" w:hAnsi="Courier New" w:cs="Courier New"/>
          <w:sz w:val="24"/>
          <w:szCs w:val="24"/>
          <w:lang w:val="en-US"/>
        </w:rPr>
        <w:t>}</w:t>
      </w:r>
      <w:r w:rsidRPr="009529EE">
        <w:rPr>
          <w:rFonts w:ascii="Courier New" w:hAnsi="Courier New" w:cs="Courier New"/>
          <w:sz w:val="24"/>
          <w:szCs w:val="24"/>
          <w:lang w:val="en-US"/>
        </w:rPr>
        <w:t>});</w:t>
      </w:r>
    </w:p>
    <w:p w14:paraId="2ECF452B" w14:textId="4DC3B78F" w:rsidR="0044220B" w:rsidRDefault="0044220B" w:rsidP="007D652A">
      <w:pPr>
        <w:pStyle w:val="aff3"/>
      </w:pPr>
      <w:r>
        <w:t>Листинг</w:t>
      </w:r>
      <w:r w:rsidRPr="00385CCC">
        <w:t xml:space="preserve"> 4.</w:t>
      </w:r>
      <w:r w:rsidR="00257918">
        <w:t>18</w:t>
      </w:r>
      <w:r w:rsidR="0010433D">
        <w:t xml:space="preserve"> – </w:t>
      </w:r>
      <w:r>
        <w:t>Обработка нажатий по иконкам рейтинга</w:t>
      </w:r>
    </w:p>
    <w:p w14:paraId="39163521" w14:textId="2771D628" w:rsidR="00D629CF" w:rsidRDefault="00A429FA" w:rsidP="000A53CA">
      <w:r>
        <w:t>После того, как комментарий был написан</w:t>
      </w:r>
      <w:r w:rsidR="00A1324C">
        <w:t xml:space="preserve"> и </w:t>
      </w:r>
      <w:r>
        <w:t>рейтинг был выставлен пользователем,</w:t>
      </w:r>
      <w:r w:rsidR="000A6ABD">
        <w:t xml:space="preserve"> для </w:t>
      </w:r>
      <w:r w:rsidR="00D629CF">
        <w:t>отправки данных нужно нажать</w:t>
      </w:r>
      <w:r w:rsidR="000A6ABD">
        <w:t xml:space="preserve"> на </w:t>
      </w:r>
      <w:r w:rsidR="00D629CF">
        <w:t>кнопку «отправить». После клика по кнопке происходит получение данных</w:t>
      </w:r>
      <w:r w:rsidR="000A6ABD">
        <w:t xml:space="preserve"> с </w:t>
      </w:r>
      <w:proofErr w:type="spellStart"/>
      <w:r w:rsidR="00D629CF">
        <w:rPr>
          <w:lang w:val="en-US"/>
        </w:rPr>
        <w:t>textarea</w:t>
      </w:r>
      <w:proofErr w:type="spellEnd"/>
      <w:r w:rsidR="000A6ABD">
        <w:t xml:space="preserve"> с </w:t>
      </w:r>
      <w:r w:rsidR="00D629CF">
        <w:t>отзывом</w:t>
      </w:r>
      <w:r w:rsidR="00A1324C">
        <w:t xml:space="preserve"> и </w:t>
      </w:r>
      <w:r w:rsidR="00D629CF">
        <w:t>уникальный идентификатор на</w:t>
      </w:r>
      <w:r w:rsidR="003D1651">
        <w:t>жатой иконки рейтинга. Данные передаются</w:t>
      </w:r>
      <w:r w:rsidR="000A6ABD">
        <w:t xml:space="preserve"> в </w:t>
      </w:r>
      <w:r w:rsidR="003D1651">
        <w:t xml:space="preserve">обработчик </w:t>
      </w:r>
      <w:r w:rsidR="003D1651">
        <w:rPr>
          <w:lang w:val="en-US"/>
        </w:rPr>
        <w:t>comment</w:t>
      </w:r>
      <w:r w:rsidR="003D1651" w:rsidRPr="003D1651">
        <w:t>_</w:t>
      </w:r>
      <w:r w:rsidR="003D1651">
        <w:rPr>
          <w:lang w:val="en-US"/>
        </w:rPr>
        <w:t>handler</w:t>
      </w:r>
      <w:r w:rsidR="003D1651" w:rsidRPr="003D1651">
        <w:t>.</w:t>
      </w:r>
      <w:r w:rsidR="003D1651">
        <w:rPr>
          <w:lang w:val="en-US"/>
        </w:rPr>
        <w:t>php</w:t>
      </w:r>
      <w:r w:rsidR="003D1651" w:rsidRPr="003D1651">
        <w:t>.</w:t>
      </w:r>
      <w:r w:rsidR="003D1651">
        <w:t xml:space="preserve"> При успешной записи данных</w:t>
      </w:r>
      <w:r w:rsidR="000A6ABD">
        <w:t xml:space="preserve"> в </w:t>
      </w:r>
      <w:r w:rsidR="003D1651">
        <w:t xml:space="preserve">таблицы </w:t>
      </w:r>
      <w:proofErr w:type="spellStart"/>
      <w:r w:rsidR="003D1651" w:rsidRPr="003D1651">
        <w:t>Course_review</w:t>
      </w:r>
      <w:proofErr w:type="spellEnd"/>
      <w:r w:rsidR="00A1324C">
        <w:t xml:space="preserve"> и </w:t>
      </w:r>
      <w:proofErr w:type="spellStart"/>
      <w:r w:rsidR="003D1651" w:rsidRPr="003D1651">
        <w:t>Course_rating</w:t>
      </w:r>
      <w:proofErr w:type="spellEnd"/>
      <w:r w:rsidR="003D1651">
        <w:t xml:space="preserve"> данные формы </w:t>
      </w:r>
      <w:proofErr w:type="spellStart"/>
      <w:r w:rsidR="003D1651">
        <w:t>обнулются</w:t>
      </w:r>
      <w:proofErr w:type="spellEnd"/>
      <w:r w:rsidR="00A1324C">
        <w:t xml:space="preserve"> и </w:t>
      </w:r>
      <w:r w:rsidR="003D1651">
        <w:t>обновляется слайдер</w:t>
      </w:r>
      <w:r w:rsidR="000A6ABD">
        <w:t xml:space="preserve"> с </w:t>
      </w:r>
      <w:r w:rsidR="003D1651">
        <w:t>отзывами</w:t>
      </w:r>
      <w:r w:rsidR="00497A0C">
        <w:t>. В </w:t>
      </w:r>
      <w:r w:rsidR="003D1651">
        <w:t>листинге</w:t>
      </w:r>
      <w:r w:rsidR="00257918">
        <w:t> </w:t>
      </w:r>
      <w:r w:rsidR="003D1651">
        <w:t>4.</w:t>
      </w:r>
      <w:r w:rsidR="00257918">
        <w:t>19</w:t>
      </w:r>
      <w:r w:rsidR="003D1651">
        <w:t xml:space="preserve">. </w:t>
      </w:r>
      <w:r w:rsidR="00E02868">
        <w:t>представлен код обработки кнопки отправки отзыва</w:t>
      </w:r>
      <w:r w:rsidR="00A1324C">
        <w:t xml:space="preserve"> и </w:t>
      </w:r>
      <w:r w:rsidR="00E02868">
        <w:t>рейтинга.</w:t>
      </w:r>
    </w:p>
    <w:p w14:paraId="57C8ED83" w14:textId="054417B6" w:rsidR="00D629CF" w:rsidRPr="000A53CA" w:rsidRDefault="00D629CF" w:rsidP="000A53CA">
      <w:pPr>
        <w:spacing w:before="280"/>
        <w:ind w:firstLine="0"/>
        <w:rPr>
          <w:rFonts w:ascii="Courier New" w:hAnsi="Courier New" w:cs="Courier New"/>
          <w:sz w:val="24"/>
          <w:szCs w:val="24"/>
          <w:lang w:val="en-US"/>
        </w:rPr>
      </w:pPr>
      <w:r w:rsidRPr="000A53CA">
        <w:rPr>
          <w:rFonts w:ascii="Courier New" w:hAnsi="Courier New" w:cs="Courier New"/>
          <w:sz w:val="24"/>
          <w:szCs w:val="24"/>
          <w:lang w:val="en-US"/>
        </w:rPr>
        <w:t>$(</w:t>
      </w:r>
      <w:proofErr w:type="gramStart"/>
      <w:r w:rsidRPr="000A53CA">
        <w:rPr>
          <w:rFonts w:ascii="Courier New" w:hAnsi="Courier New" w:cs="Courier New"/>
          <w:sz w:val="24"/>
          <w:szCs w:val="24"/>
          <w:lang w:val="en-US"/>
        </w:rPr>
        <w:t>'.add</w:t>
      </w:r>
      <w:proofErr w:type="gramEnd"/>
      <w:r w:rsidRPr="000A53CA">
        <w:rPr>
          <w:rFonts w:ascii="Courier New" w:hAnsi="Courier New" w:cs="Courier New"/>
          <w:sz w:val="24"/>
          <w:szCs w:val="24"/>
          <w:lang w:val="en-US"/>
        </w:rPr>
        <w:t>-review-</w:t>
      </w:r>
      <w:proofErr w:type="spellStart"/>
      <w:r w:rsidRPr="000A53CA">
        <w:rPr>
          <w:rFonts w:ascii="Courier New" w:hAnsi="Courier New" w:cs="Courier New"/>
          <w:sz w:val="24"/>
          <w:szCs w:val="24"/>
          <w:lang w:val="en-US"/>
        </w:rPr>
        <w:t>btn</w:t>
      </w:r>
      <w:proofErr w:type="spellEnd"/>
      <w:r w:rsidRPr="000A53CA">
        <w:rPr>
          <w:rFonts w:ascii="Courier New" w:hAnsi="Courier New" w:cs="Courier New"/>
          <w:sz w:val="24"/>
          <w:szCs w:val="24"/>
          <w:lang w:val="en-US"/>
        </w:rPr>
        <w:t>').click(function(e) {</w:t>
      </w:r>
    </w:p>
    <w:p w14:paraId="62E0A3DA" w14:textId="14D74F3F" w:rsidR="00D629CF" w:rsidRPr="00EB7D27" w:rsidRDefault="00D629CF" w:rsidP="0067196C">
      <w:pPr>
        <w:ind w:firstLine="0"/>
        <w:rPr>
          <w:rFonts w:ascii="Courier New" w:hAnsi="Courier New" w:cs="Courier New"/>
          <w:sz w:val="24"/>
          <w:szCs w:val="24"/>
          <w:lang w:val="en-US"/>
        </w:rPr>
      </w:pPr>
      <w:proofErr w:type="spellStart"/>
      <w:proofErr w:type="gramStart"/>
      <w:r w:rsidRPr="00EB7D27">
        <w:rPr>
          <w:rFonts w:ascii="Courier New" w:hAnsi="Courier New" w:cs="Courier New"/>
          <w:sz w:val="24"/>
          <w:szCs w:val="24"/>
          <w:lang w:val="en-US"/>
        </w:rPr>
        <w:t>e.preventDefault</w:t>
      </w:r>
      <w:proofErr w:type="spellEnd"/>
      <w:proofErr w:type="gramEnd"/>
      <w:r w:rsidRPr="00EB7D27">
        <w:rPr>
          <w:rFonts w:ascii="Courier New" w:hAnsi="Courier New" w:cs="Courier New"/>
          <w:sz w:val="24"/>
          <w:szCs w:val="24"/>
          <w:lang w:val="en-US"/>
        </w:rPr>
        <w:t>();</w:t>
      </w:r>
    </w:p>
    <w:p w14:paraId="53D2F987" w14:textId="63963760" w:rsidR="00D629CF" w:rsidRPr="00EB7D27" w:rsidRDefault="00D629CF" w:rsidP="0067196C">
      <w:pPr>
        <w:ind w:firstLine="0"/>
        <w:rPr>
          <w:rFonts w:ascii="Courier New" w:hAnsi="Courier New" w:cs="Courier New"/>
          <w:sz w:val="24"/>
          <w:szCs w:val="24"/>
          <w:lang w:val="en-US"/>
        </w:rPr>
      </w:pPr>
      <w:r w:rsidRPr="00EB7D27">
        <w:rPr>
          <w:rFonts w:ascii="Courier New" w:hAnsi="Courier New" w:cs="Courier New"/>
          <w:sz w:val="24"/>
          <w:szCs w:val="24"/>
          <w:lang w:val="en-US"/>
        </w:rPr>
        <w:t>let</w:t>
      </w:r>
      <w:r w:rsidR="00514B59" w:rsidRPr="00116D66">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user_review</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textarea</w:t>
      </w:r>
      <w:proofErr w:type="spellEnd"/>
      <w:r w:rsidRPr="00EB7D27">
        <w:rPr>
          <w:rFonts w:ascii="Courier New" w:hAnsi="Courier New" w:cs="Courier New"/>
          <w:sz w:val="24"/>
          <w:szCs w:val="24"/>
          <w:lang w:val="en-US"/>
        </w:rPr>
        <w:t>[name="review-</w:t>
      </w:r>
      <w:proofErr w:type="spellStart"/>
      <w:r w:rsidRPr="00EB7D27">
        <w:rPr>
          <w:rFonts w:ascii="Courier New" w:hAnsi="Courier New" w:cs="Courier New"/>
          <w:sz w:val="24"/>
          <w:szCs w:val="24"/>
          <w:lang w:val="en-US"/>
        </w:rPr>
        <w:t>textarea</w:t>
      </w:r>
      <w:proofErr w:type="spellEnd"/>
      <w:r w:rsidRPr="00EB7D27">
        <w:rPr>
          <w:rFonts w:ascii="Courier New" w:hAnsi="Courier New" w:cs="Courier New"/>
          <w:sz w:val="24"/>
          <w:szCs w:val="24"/>
          <w:lang w:val="en-US"/>
        </w:rPr>
        <w:t>"]'</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val</w:t>
      </w:r>
      <w:proofErr w:type="spellEnd"/>
      <w:proofErr w:type="gramEnd"/>
      <w:r w:rsidRPr="00EB7D27">
        <w:rPr>
          <w:rFonts w:ascii="Courier New" w:hAnsi="Courier New" w:cs="Courier New"/>
          <w:sz w:val="24"/>
          <w:szCs w:val="24"/>
          <w:lang w:val="en-US"/>
        </w:rPr>
        <w:t>();</w:t>
      </w:r>
    </w:p>
    <w:p w14:paraId="396EABB9" w14:textId="06ED87C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$.ajax</w:t>
      </w:r>
      <w:proofErr w:type="gramEnd"/>
      <w:r w:rsidRPr="00EB7D27">
        <w:rPr>
          <w:rFonts w:ascii="Courier New" w:hAnsi="Courier New" w:cs="Courier New"/>
          <w:sz w:val="24"/>
          <w:szCs w:val="24"/>
          <w:lang w:val="en-US"/>
        </w:rPr>
        <w:t>({</w:t>
      </w:r>
      <w:r w:rsidR="0067196C">
        <w:rPr>
          <w:rFonts w:ascii="Courier New" w:hAnsi="Courier New" w:cs="Courier New"/>
          <w:sz w:val="24"/>
          <w:szCs w:val="24"/>
          <w:lang w:val="en-US"/>
        </w:rPr>
        <w:t xml:space="preserve"> </w:t>
      </w:r>
      <w:r w:rsidRPr="00EB7D27">
        <w:rPr>
          <w:rFonts w:ascii="Courier New" w:hAnsi="Courier New" w:cs="Courier New"/>
          <w:sz w:val="24"/>
          <w:szCs w:val="24"/>
          <w:lang w:val="en-US"/>
        </w:rPr>
        <w:t>url:'modules/pages_handlers/comment_handler.php',</w:t>
      </w:r>
    </w:p>
    <w:p w14:paraId="65BE9DAA" w14:textId="2501E8B4"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type:'POST</w:t>
      </w:r>
      <w:proofErr w:type="spellEnd"/>
      <w:r w:rsidRPr="00EB7D27">
        <w:rPr>
          <w:rFonts w:ascii="Courier New" w:hAnsi="Courier New" w:cs="Courier New"/>
          <w:sz w:val="24"/>
          <w:szCs w:val="24"/>
          <w:lang w:val="en-US"/>
        </w:rPr>
        <w:t>',</w:t>
      </w:r>
    </w:p>
    <w:p w14:paraId="4741AA21" w14:textId="6C6D34C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t>data: {</w:t>
      </w:r>
      <w:proofErr w:type="spellStart"/>
      <w:r w:rsidRPr="00EB7D27">
        <w:rPr>
          <w:rFonts w:ascii="Courier New" w:hAnsi="Courier New" w:cs="Courier New"/>
          <w:sz w:val="24"/>
          <w:szCs w:val="24"/>
          <w:lang w:val="en-US"/>
        </w:rPr>
        <w:t>review:user_review</w:t>
      </w:r>
      <w:proofErr w:type="spellEnd"/>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lips_rating_</w:t>
      </w:r>
      <w:proofErr w:type="gramStart"/>
      <w:r w:rsidRPr="00EB7D27">
        <w:rPr>
          <w:rFonts w:ascii="Courier New" w:hAnsi="Courier New" w:cs="Courier New"/>
          <w:sz w:val="24"/>
          <w:szCs w:val="24"/>
          <w:lang w:val="en-US"/>
        </w:rPr>
        <w:t>id:lips</w:t>
      </w:r>
      <w:proofErr w:type="gramEnd"/>
      <w:r w:rsidRPr="00EB7D27">
        <w:rPr>
          <w:rFonts w:ascii="Courier New" w:hAnsi="Courier New" w:cs="Courier New"/>
          <w:sz w:val="24"/>
          <w:szCs w:val="24"/>
          <w:lang w:val="en-US"/>
        </w:rPr>
        <w:t>_rating_id</w:t>
      </w:r>
      <w:proofErr w:type="spellEnd"/>
      <w:r w:rsidRPr="00EB7D27">
        <w:rPr>
          <w:rFonts w:ascii="Courier New" w:hAnsi="Courier New" w:cs="Courier New"/>
          <w:sz w:val="24"/>
          <w:szCs w:val="24"/>
          <w:lang w:val="en-US"/>
        </w:rPr>
        <w:t>},</w:t>
      </w:r>
    </w:p>
    <w:p w14:paraId="3D288390" w14:textId="6F140A35"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t>success (data) {</w:t>
      </w:r>
    </w:p>
    <w:p w14:paraId="3CDEC14E" w14:textId="6ED89481"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proofErr w:type="gramStart"/>
      <w:r w:rsidRPr="00EB7D27">
        <w:rPr>
          <w:rFonts w:ascii="Courier New" w:hAnsi="Courier New" w:cs="Courier New"/>
          <w:sz w:val="24"/>
          <w:szCs w:val="24"/>
          <w:lang w:val="en-US"/>
        </w:rPr>
        <w:t>document.getElementById</w:t>
      </w:r>
      <w:proofErr w:type="spellEnd"/>
      <w:proofErr w:type="gramEnd"/>
      <w:r w:rsidRPr="00EB7D27">
        <w:rPr>
          <w:rFonts w:ascii="Courier New" w:hAnsi="Courier New" w:cs="Courier New"/>
          <w:sz w:val="24"/>
          <w:szCs w:val="24"/>
          <w:lang w:val="en-US"/>
        </w:rPr>
        <w:t>("review-</w:t>
      </w:r>
      <w:proofErr w:type="spellStart"/>
      <w:r w:rsidRPr="00EB7D27">
        <w:rPr>
          <w:rFonts w:ascii="Courier New" w:hAnsi="Courier New" w:cs="Courier New"/>
          <w:sz w:val="24"/>
          <w:szCs w:val="24"/>
          <w:lang w:val="en-US"/>
        </w:rPr>
        <w:t>textarea</w:t>
      </w:r>
      <w:proofErr w:type="spellEnd"/>
      <w:r w:rsidRPr="00EB7D27">
        <w:rPr>
          <w:rFonts w:ascii="Courier New" w:hAnsi="Courier New" w:cs="Courier New"/>
          <w:sz w:val="24"/>
          <w:szCs w:val="24"/>
          <w:lang w:val="en-US"/>
        </w:rPr>
        <w:t>").value="";</w:t>
      </w:r>
    </w:p>
    <w:p w14:paraId="48AAB4F6"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for(</w:t>
      </w:r>
      <w:proofErr w:type="spellStart"/>
      <w:proofErr w:type="gramEnd"/>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xml:space="preserve">=0;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xml:space="preserve">&lt;5;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w:t>
      </w:r>
    </w:p>
    <w:p w14:paraId="590E4CC9" w14:textId="0CED7ED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w:t>
      </w:r>
      <w:proofErr w:type="spellEnd"/>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style</w:t>
      </w:r>
      <w:proofErr w:type="gramEnd"/>
      <w:r w:rsidRPr="00EB7D27">
        <w:rPr>
          <w:rFonts w:ascii="Courier New" w:hAnsi="Courier New" w:cs="Courier New"/>
          <w:sz w:val="24"/>
          <w:szCs w:val="24"/>
          <w:lang w:val="en-US"/>
        </w:rPr>
        <w:t>.fill</w:t>
      </w:r>
      <w:proofErr w:type="spellEnd"/>
      <w:r w:rsidRPr="00EB7D27">
        <w:rPr>
          <w:rFonts w:ascii="Courier New" w:hAnsi="Courier New" w:cs="Courier New"/>
          <w:sz w:val="24"/>
          <w:szCs w:val="24"/>
          <w:lang w:val="en-US"/>
        </w:rPr>
        <w:t>='#e2d9d6';}</w:t>
      </w:r>
    </w:p>
    <w:p w14:paraId="585EA51F" w14:textId="027E1349" w:rsidR="00D629CF" w:rsidRPr="00EB7D27" w:rsidRDefault="00D629CF" w:rsidP="00A60D34">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t>$("#slider-reload").html(data);}});});</w:t>
      </w:r>
    </w:p>
    <w:p w14:paraId="27FBA2AC" w14:textId="18FAA4E2" w:rsidR="00D629CF" w:rsidRPr="0089520E" w:rsidRDefault="000A53CA" w:rsidP="007D652A">
      <w:pPr>
        <w:pStyle w:val="aff3"/>
        <w:rPr>
          <w:lang w:val="en-US"/>
        </w:rPr>
      </w:pPr>
      <w:r>
        <w:t>Листинг</w:t>
      </w:r>
      <w:r w:rsidRPr="0089520E">
        <w:rPr>
          <w:lang w:val="en-US"/>
        </w:rPr>
        <w:t xml:space="preserve"> 4.</w:t>
      </w:r>
      <w:r w:rsidR="00257918" w:rsidRPr="0089520E">
        <w:rPr>
          <w:lang w:val="en-US"/>
        </w:rPr>
        <w:t>19</w:t>
      </w:r>
      <w:r w:rsidR="0010433D">
        <w:rPr>
          <w:lang w:val="en-US"/>
        </w:rPr>
        <w:t> </w:t>
      </w:r>
      <w:r w:rsidR="0010433D" w:rsidRPr="0089520E">
        <w:rPr>
          <w:lang w:val="en-US"/>
        </w:rPr>
        <w:t xml:space="preserve">– </w:t>
      </w:r>
      <w:r>
        <w:t>Обработка</w:t>
      </w:r>
      <w:r w:rsidRPr="0089520E">
        <w:rPr>
          <w:lang w:val="en-US"/>
        </w:rPr>
        <w:t xml:space="preserve"> </w:t>
      </w:r>
      <w:r>
        <w:t>отправки</w:t>
      </w:r>
      <w:r w:rsidRPr="0089520E">
        <w:rPr>
          <w:lang w:val="en-US"/>
        </w:rPr>
        <w:t xml:space="preserve"> </w:t>
      </w:r>
      <w:r>
        <w:t>отзыва</w:t>
      </w:r>
      <w:r w:rsidR="00A1324C" w:rsidRPr="0089520E">
        <w:rPr>
          <w:lang w:val="en-US"/>
        </w:rPr>
        <w:t xml:space="preserve"> </w:t>
      </w:r>
      <w:r w:rsidR="00A1324C" w:rsidRPr="00320B54">
        <w:t>и</w:t>
      </w:r>
      <w:r w:rsidR="00A1324C">
        <w:rPr>
          <w:lang w:val="en-US"/>
        </w:rPr>
        <w:t> </w:t>
      </w:r>
      <w:r>
        <w:t>рейтинга</w:t>
      </w:r>
    </w:p>
    <w:p w14:paraId="4B3184AA" w14:textId="4C1C0D25" w:rsidR="00F434D4" w:rsidRPr="00F434D4" w:rsidRDefault="00F434D4" w:rsidP="00F434D4">
      <w:pPr>
        <w:rPr>
          <w:spacing w:val="-4"/>
        </w:rPr>
      </w:pPr>
      <w:r w:rsidRPr="00F434D4">
        <w:rPr>
          <w:spacing w:val="-4"/>
        </w:rPr>
        <w:t xml:space="preserve">В файле-обработчике данные заносятся в таблицы </w:t>
      </w:r>
      <w:r w:rsidRPr="00F434D4">
        <w:rPr>
          <w:spacing w:val="-4"/>
          <w:lang w:val="en-US"/>
        </w:rPr>
        <w:t>Course</w:t>
      </w:r>
      <w:r w:rsidRPr="00F434D4">
        <w:rPr>
          <w:spacing w:val="-4"/>
        </w:rPr>
        <w:t>_</w:t>
      </w:r>
      <w:r w:rsidRPr="00F434D4">
        <w:rPr>
          <w:spacing w:val="-4"/>
          <w:lang w:val="en-US"/>
        </w:rPr>
        <w:t>rating</w:t>
      </w:r>
      <w:r w:rsidRPr="00F434D4">
        <w:rPr>
          <w:spacing w:val="-4"/>
        </w:rPr>
        <w:t xml:space="preserve"> и </w:t>
      </w:r>
      <w:r w:rsidRPr="00F434D4">
        <w:rPr>
          <w:spacing w:val="-4"/>
          <w:lang w:val="en-US"/>
        </w:rPr>
        <w:t>Course</w:t>
      </w:r>
      <w:r w:rsidRPr="00F434D4">
        <w:rPr>
          <w:spacing w:val="-4"/>
        </w:rPr>
        <w:t>_</w:t>
      </w:r>
      <w:r w:rsidRPr="00F434D4">
        <w:rPr>
          <w:spacing w:val="-4"/>
          <w:lang w:val="en-US"/>
        </w:rPr>
        <w:t>review</w:t>
      </w:r>
      <w:r w:rsidRPr="00F434D4">
        <w:rPr>
          <w:spacing w:val="-4"/>
        </w:rPr>
        <w:t>.</w:t>
      </w:r>
    </w:p>
    <w:p w14:paraId="66BB4D7F" w14:textId="64F87D03" w:rsidR="00BF2F36" w:rsidRPr="005543EC" w:rsidRDefault="00BF2F36" w:rsidP="00BF2F36">
      <w:pPr>
        <w:pStyle w:val="afa"/>
        <w:spacing w:line="242" w:lineRule="auto"/>
        <w:outlineLvl w:val="2"/>
      </w:pPr>
      <w:bookmarkStart w:id="47" w:name="_Toc168516757"/>
      <w:r>
        <w:t>4</w:t>
      </w:r>
      <w:r w:rsidRPr="00AC320A">
        <w:t>.</w:t>
      </w:r>
      <w:r>
        <w:t>5</w:t>
      </w:r>
      <w:r w:rsidRPr="00AC320A">
        <w:t>.</w:t>
      </w:r>
      <w:r w:rsidR="00293985">
        <w:t>4</w:t>
      </w:r>
      <w:r w:rsidRPr="00AC320A">
        <w:rPr>
          <w:lang w:val="en-US"/>
        </w:rPr>
        <w:t> </w:t>
      </w:r>
      <w:r>
        <w:t>Реализация функционала создания пользовательского курса</w:t>
      </w:r>
      <w:bookmarkEnd w:id="47"/>
    </w:p>
    <w:p w14:paraId="3A98E0F8" w14:textId="403419F6" w:rsidR="00BF2F36" w:rsidRDefault="00BF2F36" w:rsidP="00BF2F36">
      <w:r>
        <w:t>Сайт «</w:t>
      </w:r>
      <w:proofErr w:type="spellStart"/>
      <w:r>
        <w:rPr>
          <w:lang w:val="en-US"/>
        </w:rPr>
        <w:t>Flowress</w:t>
      </w:r>
      <w:proofErr w:type="spellEnd"/>
      <w:r>
        <w:t>»</w:t>
      </w:r>
      <w:r w:rsidRPr="00537D46">
        <w:t xml:space="preserve"> </w:t>
      </w:r>
      <w:r>
        <w:t xml:space="preserve">предоставляет возможность клиентам школы визажа составить индивидуальную программу обучения из уроков школы. Для этого пользователь должен </w:t>
      </w:r>
      <w:r w:rsidR="007D652A">
        <w:t xml:space="preserve">на </w:t>
      </w:r>
      <w:r>
        <w:t>форм</w:t>
      </w:r>
      <w:r w:rsidR="007D652A">
        <w:t>е выбрать дату начала курса, преподавателя, уроки курса и</w:t>
      </w:r>
      <w:r w:rsidR="00257918">
        <w:t> </w:t>
      </w:r>
      <w:r w:rsidR="007D652A">
        <w:t>добавить пожелания к курсу, если они есть.</w:t>
      </w:r>
    </w:p>
    <w:p w14:paraId="68782BA7" w14:textId="6948D8DB" w:rsidR="008213F7" w:rsidRPr="003F1608" w:rsidRDefault="00664EBB" w:rsidP="00BF2F36">
      <w:r>
        <w:t>Для того, чтобы реализовать динамическое изменение стоимости и</w:t>
      </w:r>
      <w:r w:rsidR="00257918">
        <w:t> </w:t>
      </w:r>
      <w:r>
        <w:t>скидки для</w:t>
      </w:r>
      <w:r w:rsidR="003F1608">
        <w:t> </w:t>
      </w:r>
      <w:r>
        <w:t xml:space="preserve">пользовательского курса в файле </w:t>
      </w:r>
      <w:proofErr w:type="spellStart"/>
      <w:r>
        <w:rPr>
          <w:lang w:val="en-US"/>
        </w:rPr>
        <w:t>userAddNewCourse</w:t>
      </w:r>
      <w:proofErr w:type="spellEnd"/>
      <w:r w:rsidRPr="00664EBB">
        <w:t>.</w:t>
      </w:r>
      <w:proofErr w:type="spellStart"/>
      <w:r>
        <w:rPr>
          <w:lang w:val="en-US"/>
        </w:rPr>
        <w:t>js</w:t>
      </w:r>
      <w:proofErr w:type="spellEnd"/>
      <w:r w:rsidRPr="00664EBB">
        <w:t xml:space="preserve"> </w:t>
      </w:r>
      <w:r>
        <w:t>производится подсчёт количества выбранных уроков.</w:t>
      </w:r>
      <w:r w:rsidR="00F13658" w:rsidRPr="00F13658">
        <w:t xml:space="preserve"> </w:t>
      </w:r>
      <w:r w:rsidR="00F13658">
        <w:t>Для этого</w:t>
      </w:r>
      <w:r w:rsidR="003F1608">
        <w:t xml:space="preserve"> всем </w:t>
      </w:r>
      <w:r w:rsidR="003F1608" w:rsidRPr="003F1608">
        <w:rPr>
          <w:rFonts w:ascii="Courier New" w:hAnsi="Courier New" w:cs="Courier New"/>
          <w:sz w:val="24"/>
          <w:szCs w:val="24"/>
          <w:lang w:val="en-US"/>
        </w:rPr>
        <w:t>checkbox</w:t>
      </w:r>
      <w:r w:rsidR="003F1608" w:rsidRPr="003F1608">
        <w:rPr>
          <w:rFonts w:ascii="Courier New" w:hAnsi="Courier New" w:cs="Courier New"/>
          <w:sz w:val="24"/>
          <w:szCs w:val="24"/>
        </w:rPr>
        <w:t xml:space="preserve"> </w:t>
      </w:r>
      <w:r w:rsidR="00F13658">
        <w:t>с</w:t>
      </w:r>
      <w:r w:rsidR="003F1608" w:rsidRPr="003F1608">
        <w:t xml:space="preserve"> </w:t>
      </w:r>
      <w:r w:rsidR="003F1608">
        <w:t xml:space="preserve">уроками назначался класс </w:t>
      </w:r>
      <w:r w:rsidR="003F1608" w:rsidRPr="003F1608">
        <w:rPr>
          <w:rFonts w:ascii="Courier New" w:hAnsi="Courier New" w:cs="Courier New"/>
          <w:sz w:val="24"/>
          <w:szCs w:val="24"/>
          <w:lang w:val="en-US"/>
        </w:rPr>
        <w:t>lesson</w:t>
      </w:r>
      <w:r w:rsidR="003F1608" w:rsidRPr="003F1608">
        <w:rPr>
          <w:rFonts w:ascii="Courier New" w:hAnsi="Courier New" w:cs="Courier New"/>
          <w:sz w:val="24"/>
          <w:szCs w:val="24"/>
        </w:rPr>
        <w:t>-</w:t>
      </w:r>
      <w:r w:rsidR="003F1608" w:rsidRPr="003F1608">
        <w:rPr>
          <w:rFonts w:ascii="Courier New" w:hAnsi="Courier New" w:cs="Courier New"/>
          <w:sz w:val="24"/>
          <w:szCs w:val="24"/>
          <w:lang w:val="en-US"/>
        </w:rPr>
        <w:t>checkboxes</w:t>
      </w:r>
      <w:r w:rsidR="003F1608">
        <w:t xml:space="preserve">, при нажатии на который в массив </w:t>
      </w:r>
      <w:r w:rsidR="003F1608" w:rsidRPr="00664EBB">
        <w:rPr>
          <w:rFonts w:ascii="Courier New" w:hAnsi="Courier New" w:cs="Courier New"/>
          <w:sz w:val="24"/>
          <w:szCs w:val="24"/>
          <w:lang w:val="en-US"/>
        </w:rPr>
        <w:t>lessons</w:t>
      </w:r>
      <w:r w:rsidR="003F1608" w:rsidRPr="003F1608">
        <w:rPr>
          <w:rFonts w:ascii="Courier New" w:hAnsi="Courier New" w:cs="Courier New"/>
          <w:sz w:val="24"/>
          <w:szCs w:val="24"/>
        </w:rPr>
        <w:t>_</w:t>
      </w:r>
      <w:r w:rsidR="003F1608" w:rsidRPr="00664EBB">
        <w:rPr>
          <w:rFonts w:ascii="Courier New" w:hAnsi="Courier New" w:cs="Courier New"/>
          <w:sz w:val="24"/>
          <w:szCs w:val="24"/>
          <w:lang w:val="en-US"/>
        </w:rPr>
        <w:t>checkboxes</w:t>
      </w:r>
      <w:r w:rsidR="00F13658">
        <w:t xml:space="preserve"> </w:t>
      </w:r>
      <w:r w:rsidR="003F1608">
        <w:t>записывались значения. Затем находилась длина данного массива, обозначающая количество выбранных уроков. Реализация подсчёта количества уроков приведена в</w:t>
      </w:r>
      <w:r w:rsidR="005E688D">
        <w:t> </w:t>
      </w:r>
      <w:r w:rsidR="003F1608">
        <w:t>листинге 4.2</w:t>
      </w:r>
      <w:r w:rsidR="00257918">
        <w:t>0</w:t>
      </w:r>
      <w:r w:rsidR="003F1608">
        <w:t>.</w:t>
      </w:r>
    </w:p>
    <w:p w14:paraId="758FD1C3" w14:textId="3A9D1E21" w:rsidR="00664EBB" w:rsidRPr="0089520E" w:rsidRDefault="00664EBB" w:rsidP="00664EBB">
      <w:pPr>
        <w:spacing w:before="280"/>
        <w:ind w:firstLine="0"/>
        <w:rPr>
          <w:rFonts w:ascii="Courier New" w:hAnsi="Courier New" w:cs="Courier New"/>
          <w:sz w:val="24"/>
          <w:szCs w:val="24"/>
          <w:lang w:val="en-US"/>
        </w:rPr>
      </w:pPr>
      <w:r w:rsidRPr="00664EBB">
        <w:rPr>
          <w:rFonts w:ascii="Courier New" w:hAnsi="Courier New" w:cs="Courier New"/>
          <w:sz w:val="24"/>
          <w:szCs w:val="24"/>
          <w:lang w:val="en-US"/>
        </w:rPr>
        <w:t>let</w:t>
      </w:r>
      <w:r w:rsidRPr="0089520E">
        <w:rPr>
          <w:rFonts w:ascii="Courier New" w:hAnsi="Courier New" w:cs="Courier New"/>
          <w:sz w:val="24"/>
          <w:szCs w:val="24"/>
          <w:lang w:val="en-US"/>
        </w:rPr>
        <w:tab/>
      </w:r>
      <w:proofErr w:type="spellStart"/>
      <w:r w:rsidRPr="00664EBB">
        <w:rPr>
          <w:rFonts w:ascii="Courier New" w:hAnsi="Courier New" w:cs="Courier New"/>
          <w:sz w:val="24"/>
          <w:szCs w:val="24"/>
          <w:lang w:val="en-US"/>
        </w:rPr>
        <w:t>count</w:t>
      </w:r>
      <w:r w:rsidRPr="0089520E">
        <w:rPr>
          <w:rFonts w:ascii="Courier New" w:hAnsi="Courier New" w:cs="Courier New"/>
          <w:sz w:val="24"/>
          <w:szCs w:val="24"/>
          <w:lang w:val="en-US"/>
        </w:rPr>
        <w:t>_</w:t>
      </w:r>
      <w:r w:rsidRPr="00664EBB">
        <w:rPr>
          <w:rFonts w:ascii="Courier New" w:hAnsi="Courier New" w:cs="Courier New"/>
          <w:sz w:val="24"/>
          <w:szCs w:val="24"/>
          <w:lang w:val="en-US"/>
        </w:rPr>
        <w:t>lessons</w:t>
      </w:r>
      <w:proofErr w:type="spellEnd"/>
      <w:r w:rsidRPr="0089520E">
        <w:rPr>
          <w:rFonts w:ascii="Courier New" w:hAnsi="Courier New" w:cs="Courier New"/>
          <w:sz w:val="24"/>
          <w:szCs w:val="24"/>
          <w:lang w:val="en-US"/>
        </w:rPr>
        <w:t>=0;</w:t>
      </w:r>
    </w:p>
    <w:p w14:paraId="2627BBC9" w14:textId="784E25F5" w:rsidR="00664EBB" w:rsidRPr="00664EBB" w:rsidRDefault="00664EBB" w:rsidP="00664EBB">
      <w:pPr>
        <w:ind w:firstLine="0"/>
        <w:rPr>
          <w:rFonts w:ascii="Courier New" w:hAnsi="Courier New" w:cs="Courier New"/>
          <w:sz w:val="24"/>
          <w:szCs w:val="24"/>
          <w:lang w:val="en-US"/>
        </w:rPr>
      </w:pPr>
      <w:r w:rsidRPr="00664EBB">
        <w:rPr>
          <w:rFonts w:ascii="Courier New" w:hAnsi="Courier New" w:cs="Courier New"/>
          <w:sz w:val="24"/>
          <w:szCs w:val="24"/>
          <w:lang w:val="en-US"/>
        </w:rPr>
        <w:t>$(</w:t>
      </w:r>
      <w:proofErr w:type="gramStart"/>
      <w:r w:rsidRPr="00664EBB">
        <w:rPr>
          <w:rFonts w:ascii="Courier New" w:hAnsi="Courier New" w:cs="Courier New"/>
          <w:sz w:val="24"/>
          <w:szCs w:val="24"/>
          <w:lang w:val="en-US"/>
        </w:rPr>
        <w:t>'.lessons</w:t>
      </w:r>
      <w:proofErr w:type="gramEnd"/>
      <w:r w:rsidRPr="00664EBB">
        <w:rPr>
          <w:rFonts w:ascii="Courier New" w:hAnsi="Courier New" w:cs="Courier New"/>
          <w:sz w:val="24"/>
          <w:szCs w:val="24"/>
          <w:lang w:val="en-US"/>
        </w:rPr>
        <w:t>-</w:t>
      </w:r>
      <w:proofErr w:type="spellStart"/>
      <w:r w:rsidRPr="00664EBB">
        <w:rPr>
          <w:rFonts w:ascii="Courier New" w:hAnsi="Courier New" w:cs="Courier New"/>
          <w:sz w:val="24"/>
          <w:szCs w:val="24"/>
          <w:lang w:val="en-US"/>
        </w:rPr>
        <w:t>checkboxes'</w:t>
      </w:r>
      <w:proofErr w:type="spellEnd"/>
      <w:r w:rsidRPr="00664EBB">
        <w:rPr>
          <w:rFonts w:ascii="Courier New" w:hAnsi="Courier New" w:cs="Courier New"/>
          <w:sz w:val="24"/>
          <w:szCs w:val="24"/>
          <w:lang w:val="en-US"/>
        </w:rPr>
        <w:t>).on('click', function() {</w:t>
      </w:r>
    </w:p>
    <w:p w14:paraId="2628FF25" w14:textId="5D405328" w:rsidR="00664EBB" w:rsidRPr="00664EBB" w:rsidRDefault="00664EBB" w:rsidP="00664EBB">
      <w:pPr>
        <w:ind w:firstLine="0"/>
        <w:rPr>
          <w:rFonts w:ascii="Courier New" w:hAnsi="Courier New" w:cs="Courier New"/>
          <w:sz w:val="24"/>
          <w:szCs w:val="24"/>
          <w:lang w:val="en-US"/>
        </w:rPr>
      </w:pPr>
      <w:r w:rsidRPr="00664EBB">
        <w:rPr>
          <w:rFonts w:ascii="Courier New" w:hAnsi="Courier New" w:cs="Courier New"/>
          <w:sz w:val="24"/>
          <w:szCs w:val="24"/>
          <w:lang w:val="en-US"/>
        </w:rPr>
        <w:t xml:space="preserve">let </w:t>
      </w:r>
      <w:proofErr w:type="spellStart"/>
      <w:r w:rsidRPr="00664EBB">
        <w:rPr>
          <w:rFonts w:ascii="Courier New" w:hAnsi="Courier New" w:cs="Courier New"/>
          <w:sz w:val="24"/>
          <w:szCs w:val="24"/>
          <w:lang w:val="en-US"/>
        </w:rPr>
        <w:t>lessons_checkboxes</w:t>
      </w:r>
      <w:proofErr w:type="spellEnd"/>
      <w:r w:rsidRPr="00664EBB">
        <w:rPr>
          <w:rFonts w:ascii="Courier New" w:hAnsi="Courier New" w:cs="Courier New"/>
          <w:sz w:val="24"/>
          <w:szCs w:val="24"/>
          <w:lang w:val="en-US"/>
        </w:rPr>
        <w:t xml:space="preserve"> = </w:t>
      </w:r>
      <w:proofErr w:type="spellStart"/>
      <w:proofErr w:type="gramStart"/>
      <w:r w:rsidRPr="00664EBB">
        <w:rPr>
          <w:rFonts w:ascii="Courier New" w:hAnsi="Courier New" w:cs="Courier New"/>
          <w:sz w:val="24"/>
          <w:szCs w:val="24"/>
          <w:lang w:val="en-US"/>
        </w:rPr>
        <w:t>document.querySelectorAll</w:t>
      </w:r>
      <w:proofErr w:type="spellEnd"/>
      <w:proofErr w:type="gramEnd"/>
      <w:r w:rsidRPr="00664EBB">
        <w:rPr>
          <w:rFonts w:ascii="Courier New" w:hAnsi="Courier New" w:cs="Courier New"/>
          <w:sz w:val="24"/>
          <w:szCs w:val="24"/>
          <w:lang w:val="en-US"/>
        </w:rPr>
        <w:t>("input[name=lessons-</w:t>
      </w:r>
      <w:proofErr w:type="spellStart"/>
      <w:r w:rsidRPr="00664EBB">
        <w:rPr>
          <w:rFonts w:ascii="Courier New" w:hAnsi="Courier New" w:cs="Courier New"/>
          <w:sz w:val="24"/>
          <w:szCs w:val="24"/>
          <w:lang w:val="en-US"/>
        </w:rPr>
        <w:t>ckbx</w:t>
      </w:r>
      <w:proofErr w:type="spellEnd"/>
      <w:r w:rsidRPr="00664EBB">
        <w:rPr>
          <w:rFonts w:ascii="Courier New" w:hAnsi="Courier New" w:cs="Courier New"/>
          <w:sz w:val="24"/>
          <w:szCs w:val="24"/>
          <w:lang w:val="en-US"/>
        </w:rPr>
        <w:t>]:checked");</w:t>
      </w:r>
    </w:p>
    <w:p w14:paraId="235D9030" w14:textId="487C2265" w:rsidR="00664EBB" w:rsidRPr="00664EBB" w:rsidRDefault="00664EBB" w:rsidP="00664EBB">
      <w:pPr>
        <w:ind w:firstLine="0"/>
        <w:rPr>
          <w:rFonts w:ascii="Courier New" w:hAnsi="Courier New" w:cs="Courier New"/>
          <w:sz w:val="24"/>
          <w:szCs w:val="24"/>
          <w:lang w:val="en-US"/>
        </w:rPr>
      </w:pPr>
      <w:proofErr w:type="spellStart"/>
      <w:r w:rsidRPr="00664EBB">
        <w:rPr>
          <w:rFonts w:ascii="Courier New" w:hAnsi="Courier New" w:cs="Courier New"/>
          <w:sz w:val="24"/>
          <w:szCs w:val="24"/>
          <w:lang w:val="en-US"/>
        </w:rPr>
        <w:t>count_lessons</w:t>
      </w:r>
      <w:proofErr w:type="spellEnd"/>
      <w:r w:rsidRPr="00664EBB">
        <w:rPr>
          <w:rFonts w:ascii="Courier New" w:hAnsi="Courier New" w:cs="Courier New"/>
          <w:sz w:val="24"/>
          <w:szCs w:val="24"/>
          <w:lang w:val="en-US"/>
        </w:rPr>
        <w:t>=</w:t>
      </w:r>
      <w:proofErr w:type="spellStart"/>
      <w:r w:rsidRPr="00664EBB">
        <w:rPr>
          <w:rFonts w:ascii="Courier New" w:hAnsi="Courier New" w:cs="Courier New"/>
          <w:sz w:val="24"/>
          <w:szCs w:val="24"/>
          <w:lang w:val="en-US"/>
        </w:rPr>
        <w:t>lessons_</w:t>
      </w:r>
      <w:proofErr w:type="gramStart"/>
      <w:r w:rsidRPr="00664EBB">
        <w:rPr>
          <w:rFonts w:ascii="Courier New" w:hAnsi="Courier New" w:cs="Courier New"/>
          <w:sz w:val="24"/>
          <w:szCs w:val="24"/>
          <w:lang w:val="en-US"/>
        </w:rPr>
        <w:t>checkboxes.length</w:t>
      </w:r>
      <w:proofErr w:type="spellEnd"/>
      <w:proofErr w:type="gramEnd"/>
      <w:r w:rsidRPr="00664EBB">
        <w:rPr>
          <w:rFonts w:ascii="Courier New" w:hAnsi="Courier New" w:cs="Courier New"/>
          <w:sz w:val="24"/>
          <w:szCs w:val="24"/>
          <w:lang w:val="en-US"/>
        </w:rPr>
        <w:t>;</w:t>
      </w:r>
    </w:p>
    <w:p w14:paraId="0DD079EB" w14:textId="266D41A5" w:rsidR="00664EBB" w:rsidRPr="00664EBB" w:rsidRDefault="00664EBB" w:rsidP="00664EBB">
      <w:pPr>
        <w:ind w:firstLine="0"/>
        <w:rPr>
          <w:rFonts w:ascii="Courier New" w:hAnsi="Courier New" w:cs="Courier New"/>
          <w:sz w:val="24"/>
          <w:szCs w:val="24"/>
          <w:lang w:val="en-US"/>
        </w:rPr>
      </w:pPr>
      <w:proofErr w:type="gramStart"/>
      <w:r w:rsidRPr="00664EBB">
        <w:rPr>
          <w:rFonts w:ascii="Courier New" w:hAnsi="Courier New" w:cs="Courier New"/>
          <w:sz w:val="24"/>
          <w:szCs w:val="24"/>
          <w:lang w:val="en-US"/>
        </w:rPr>
        <w:lastRenderedPageBreak/>
        <w:t>$.ajax</w:t>
      </w:r>
      <w:proofErr w:type="gramEnd"/>
      <w:r w:rsidRPr="00664EBB">
        <w:rPr>
          <w:rFonts w:ascii="Courier New" w:hAnsi="Courier New" w:cs="Courier New"/>
          <w:sz w:val="24"/>
          <w:szCs w:val="24"/>
          <w:lang w:val="en-US"/>
        </w:rPr>
        <w:t>({</w:t>
      </w:r>
    </w:p>
    <w:p w14:paraId="11E1DAC1" w14:textId="46BD96A0" w:rsidR="00664EBB" w:rsidRPr="00664EBB" w:rsidRDefault="00664EBB" w:rsidP="00664EBB">
      <w:pPr>
        <w:ind w:firstLine="0"/>
        <w:rPr>
          <w:rFonts w:ascii="Courier New" w:hAnsi="Courier New" w:cs="Courier New"/>
          <w:sz w:val="24"/>
          <w:szCs w:val="24"/>
          <w:lang w:val="en-US"/>
        </w:rPr>
      </w:pPr>
      <w:r w:rsidRPr="00664EBB">
        <w:rPr>
          <w:rFonts w:ascii="Courier New" w:hAnsi="Courier New" w:cs="Courier New"/>
          <w:sz w:val="24"/>
          <w:szCs w:val="24"/>
          <w:lang w:val="en-US"/>
        </w:rPr>
        <w:tab/>
        <w:t>url:'modules/pages_handlers/user_course_price_handler.php',</w:t>
      </w:r>
    </w:p>
    <w:p w14:paraId="17B328C5" w14:textId="629F6AB8" w:rsidR="00664EBB" w:rsidRPr="00664EBB" w:rsidRDefault="00664EBB" w:rsidP="00664EBB">
      <w:pPr>
        <w:ind w:firstLine="0"/>
        <w:rPr>
          <w:rFonts w:ascii="Courier New" w:hAnsi="Courier New" w:cs="Courier New"/>
          <w:sz w:val="24"/>
          <w:szCs w:val="24"/>
          <w:lang w:val="en-US"/>
        </w:rPr>
      </w:pPr>
      <w:r w:rsidRPr="00664EBB">
        <w:rPr>
          <w:rFonts w:ascii="Courier New" w:hAnsi="Courier New" w:cs="Courier New"/>
          <w:sz w:val="24"/>
          <w:szCs w:val="24"/>
          <w:lang w:val="en-US"/>
        </w:rPr>
        <w:tab/>
      </w:r>
      <w:proofErr w:type="spellStart"/>
      <w:r w:rsidRPr="00664EBB">
        <w:rPr>
          <w:rFonts w:ascii="Courier New" w:hAnsi="Courier New" w:cs="Courier New"/>
          <w:sz w:val="24"/>
          <w:szCs w:val="24"/>
          <w:lang w:val="en-US"/>
        </w:rPr>
        <w:t>type:'POST</w:t>
      </w:r>
      <w:proofErr w:type="spellEnd"/>
      <w:r w:rsidRPr="00664EBB">
        <w:rPr>
          <w:rFonts w:ascii="Courier New" w:hAnsi="Courier New" w:cs="Courier New"/>
          <w:sz w:val="24"/>
          <w:szCs w:val="24"/>
          <w:lang w:val="en-US"/>
        </w:rPr>
        <w:t>',</w:t>
      </w:r>
      <w:r w:rsidR="00DE3C26" w:rsidRPr="00DE3C26">
        <w:rPr>
          <w:rFonts w:ascii="Courier New" w:hAnsi="Courier New" w:cs="Courier New"/>
          <w:sz w:val="24"/>
          <w:szCs w:val="24"/>
          <w:lang w:val="en-US"/>
        </w:rPr>
        <w:t xml:space="preserve"> </w:t>
      </w:r>
      <w:r w:rsidRPr="00664EBB">
        <w:rPr>
          <w:rFonts w:ascii="Courier New" w:hAnsi="Courier New" w:cs="Courier New"/>
          <w:sz w:val="24"/>
          <w:szCs w:val="24"/>
          <w:lang w:val="en-US"/>
        </w:rPr>
        <w:t>data: {</w:t>
      </w:r>
      <w:proofErr w:type="spellStart"/>
      <w:r w:rsidRPr="00664EBB">
        <w:rPr>
          <w:rFonts w:ascii="Courier New" w:hAnsi="Courier New" w:cs="Courier New"/>
          <w:sz w:val="24"/>
          <w:szCs w:val="24"/>
          <w:lang w:val="en-US"/>
        </w:rPr>
        <w:t>count_</w:t>
      </w:r>
      <w:proofErr w:type="gramStart"/>
      <w:r w:rsidRPr="00664EBB">
        <w:rPr>
          <w:rFonts w:ascii="Courier New" w:hAnsi="Courier New" w:cs="Courier New"/>
          <w:sz w:val="24"/>
          <w:szCs w:val="24"/>
          <w:lang w:val="en-US"/>
        </w:rPr>
        <w:t>lessons:count</w:t>
      </w:r>
      <w:proofErr w:type="gramEnd"/>
      <w:r w:rsidRPr="00664EBB">
        <w:rPr>
          <w:rFonts w:ascii="Courier New" w:hAnsi="Courier New" w:cs="Courier New"/>
          <w:sz w:val="24"/>
          <w:szCs w:val="24"/>
          <w:lang w:val="en-US"/>
        </w:rPr>
        <w:t>_lessons</w:t>
      </w:r>
      <w:proofErr w:type="spellEnd"/>
      <w:r w:rsidRPr="00664EBB">
        <w:rPr>
          <w:rFonts w:ascii="Courier New" w:hAnsi="Courier New" w:cs="Courier New"/>
          <w:sz w:val="24"/>
          <w:szCs w:val="24"/>
          <w:lang w:val="en-US"/>
        </w:rPr>
        <w:t>},</w:t>
      </w:r>
    </w:p>
    <w:p w14:paraId="2B583F14" w14:textId="4CF7BF45" w:rsidR="00664EBB" w:rsidRDefault="00664EBB" w:rsidP="00664EBB">
      <w:pPr>
        <w:ind w:firstLine="0"/>
        <w:rPr>
          <w:rFonts w:ascii="Courier New" w:hAnsi="Courier New" w:cs="Courier New"/>
          <w:sz w:val="24"/>
          <w:szCs w:val="24"/>
          <w:lang w:val="en-US"/>
        </w:rPr>
      </w:pPr>
      <w:r w:rsidRPr="00664EBB">
        <w:rPr>
          <w:rFonts w:ascii="Courier New" w:hAnsi="Courier New" w:cs="Courier New"/>
          <w:sz w:val="24"/>
          <w:szCs w:val="24"/>
          <w:lang w:val="en-US"/>
        </w:rPr>
        <w:tab/>
        <w:t>success (data) {$(".user-course-price").html(data);}});});</w:t>
      </w:r>
    </w:p>
    <w:p w14:paraId="7DC5160E" w14:textId="7B99B51F" w:rsidR="003F1608" w:rsidRPr="00CD338D" w:rsidRDefault="003F1608" w:rsidP="003F1608">
      <w:pPr>
        <w:pStyle w:val="aff3"/>
      </w:pPr>
      <w:r>
        <w:t>Листинг</w:t>
      </w:r>
      <w:r w:rsidRPr="00CD338D">
        <w:t xml:space="preserve"> 4.2</w:t>
      </w:r>
      <w:r w:rsidR="00257918" w:rsidRPr="00CD338D">
        <w:t>0</w:t>
      </w:r>
      <w:r w:rsidRPr="00B35EF4">
        <w:rPr>
          <w:lang w:val="en-US"/>
        </w:rPr>
        <w:t> </w:t>
      </w:r>
      <w:r w:rsidRPr="00CD338D">
        <w:t xml:space="preserve">– </w:t>
      </w:r>
      <w:r>
        <w:t>Обработка</w:t>
      </w:r>
      <w:r w:rsidRPr="00CD338D">
        <w:t xml:space="preserve"> </w:t>
      </w:r>
      <w:r>
        <w:t>нажатий</w:t>
      </w:r>
      <w:r w:rsidRPr="00CD338D">
        <w:t xml:space="preserve"> </w:t>
      </w:r>
      <w:proofErr w:type="spellStart"/>
      <w:r w:rsidR="004B51AB">
        <w:t>чекбоксов</w:t>
      </w:r>
      <w:proofErr w:type="spellEnd"/>
      <w:r w:rsidRPr="00CD338D">
        <w:t xml:space="preserve"> </w:t>
      </w:r>
      <w:r w:rsidR="001777E0">
        <w:t>урок</w:t>
      </w:r>
      <w:r w:rsidR="00B35EF4">
        <w:t>ов</w:t>
      </w:r>
    </w:p>
    <w:p w14:paraId="5940B170" w14:textId="1DC1052D" w:rsidR="00AF0C89" w:rsidRPr="00390327" w:rsidRDefault="003F1608" w:rsidP="00AF0C89">
      <w:pPr>
        <w:spacing w:line="235" w:lineRule="auto"/>
        <w:rPr>
          <w:bCs/>
          <w:spacing w:val="-2"/>
          <w:szCs w:val="28"/>
        </w:rPr>
      </w:pPr>
      <w:r w:rsidRPr="00390327">
        <w:rPr>
          <w:spacing w:val="-2"/>
        </w:rPr>
        <w:t>В</w:t>
      </w:r>
      <w:r w:rsidRPr="009C475A">
        <w:rPr>
          <w:spacing w:val="-2"/>
        </w:rPr>
        <w:t xml:space="preserve"> </w:t>
      </w:r>
      <w:r w:rsidRPr="00390327">
        <w:rPr>
          <w:spacing w:val="-2"/>
        </w:rPr>
        <w:t>файл</w:t>
      </w:r>
      <w:r w:rsidRPr="009C475A">
        <w:rPr>
          <w:spacing w:val="-2"/>
        </w:rPr>
        <w:t>-</w:t>
      </w:r>
      <w:r w:rsidRPr="00390327">
        <w:rPr>
          <w:spacing w:val="-2"/>
        </w:rPr>
        <w:t>обработчик</w:t>
      </w:r>
      <w:r w:rsidRPr="009C475A">
        <w:rPr>
          <w:spacing w:val="-2"/>
        </w:rPr>
        <w:t xml:space="preserve"> </w:t>
      </w:r>
      <w:r w:rsidRPr="00390327">
        <w:rPr>
          <w:spacing w:val="-2"/>
          <w:lang w:val="en-US"/>
        </w:rPr>
        <w:t>user</w:t>
      </w:r>
      <w:r w:rsidRPr="009C475A">
        <w:rPr>
          <w:spacing w:val="-2"/>
        </w:rPr>
        <w:t>_</w:t>
      </w:r>
      <w:r w:rsidRPr="00390327">
        <w:rPr>
          <w:spacing w:val="-2"/>
          <w:lang w:val="en-US"/>
        </w:rPr>
        <w:t>course</w:t>
      </w:r>
      <w:r w:rsidRPr="009C475A">
        <w:rPr>
          <w:spacing w:val="-2"/>
        </w:rPr>
        <w:t>_</w:t>
      </w:r>
      <w:r w:rsidRPr="00390327">
        <w:rPr>
          <w:spacing w:val="-2"/>
          <w:lang w:val="en-US"/>
        </w:rPr>
        <w:t>price</w:t>
      </w:r>
      <w:r w:rsidRPr="009C475A">
        <w:rPr>
          <w:spacing w:val="-2"/>
        </w:rPr>
        <w:t>_</w:t>
      </w:r>
      <w:r w:rsidRPr="00390327">
        <w:rPr>
          <w:spacing w:val="-2"/>
          <w:lang w:val="en-US"/>
        </w:rPr>
        <w:t>handler</w:t>
      </w:r>
      <w:r w:rsidRPr="009C475A">
        <w:rPr>
          <w:spacing w:val="-2"/>
        </w:rPr>
        <w:t>.</w:t>
      </w:r>
      <w:r w:rsidRPr="00390327">
        <w:rPr>
          <w:spacing w:val="-2"/>
          <w:lang w:val="en-US"/>
        </w:rPr>
        <w:t>php</w:t>
      </w:r>
      <w:r w:rsidRPr="009C475A">
        <w:rPr>
          <w:spacing w:val="-2"/>
        </w:rPr>
        <w:t xml:space="preserve"> </w:t>
      </w:r>
      <w:r w:rsidR="005E688D" w:rsidRPr="00390327">
        <w:rPr>
          <w:spacing w:val="-2"/>
        </w:rPr>
        <w:t>с</w:t>
      </w:r>
      <w:r w:rsidR="005E688D" w:rsidRPr="009C475A">
        <w:rPr>
          <w:spacing w:val="-2"/>
        </w:rPr>
        <w:t xml:space="preserve"> </w:t>
      </w:r>
      <w:r w:rsidR="005E688D" w:rsidRPr="00390327">
        <w:rPr>
          <w:spacing w:val="-2"/>
        </w:rPr>
        <w:t>помощью</w:t>
      </w:r>
      <w:r w:rsidRPr="009C475A">
        <w:rPr>
          <w:spacing w:val="-2"/>
        </w:rPr>
        <w:t xml:space="preserve"> </w:t>
      </w:r>
      <w:r w:rsidRPr="00390327">
        <w:rPr>
          <w:spacing w:val="-2"/>
          <w:lang w:val="en-US"/>
        </w:rPr>
        <w:t>Ajax</w:t>
      </w:r>
      <w:r w:rsidRPr="00390327">
        <w:rPr>
          <w:spacing w:val="-2"/>
        </w:rPr>
        <w:t>-запрос</w:t>
      </w:r>
      <w:r w:rsidR="005E688D" w:rsidRPr="00390327">
        <w:rPr>
          <w:spacing w:val="-2"/>
        </w:rPr>
        <w:t>а</w:t>
      </w:r>
      <w:r w:rsidRPr="00390327">
        <w:rPr>
          <w:spacing w:val="-2"/>
        </w:rPr>
        <w:t xml:space="preserve"> передаётся количество уроков.</w:t>
      </w:r>
      <w:r w:rsidR="005E688D" w:rsidRPr="00390327">
        <w:rPr>
          <w:spacing w:val="-2"/>
        </w:rPr>
        <w:t xml:space="preserve"> Затем </w:t>
      </w:r>
      <w:r w:rsidR="00AF0C89" w:rsidRPr="00390327">
        <w:rPr>
          <w:spacing w:val="-2"/>
        </w:rPr>
        <w:t xml:space="preserve">находится значение скидки для данного количества уроков из базы данных таблицы </w:t>
      </w:r>
      <w:r w:rsidR="00AF0C89" w:rsidRPr="00390327">
        <w:rPr>
          <w:spacing w:val="-2"/>
          <w:lang w:val="en-US"/>
        </w:rPr>
        <w:t>Discou</w:t>
      </w:r>
      <w:r w:rsidR="00057085" w:rsidRPr="00390327">
        <w:rPr>
          <w:spacing w:val="-2"/>
          <w:lang w:val="en-US"/>
        </w:rPr>
        <w:t>n</w:t>
      </w:r>
      <w:r w:rsidR="00AF0C89" w:rsidRPr="00390327">
        <w:rPr>
          <w:spacing w:val="-2"/>
          <w:lang w:val="en-US"/>
        </w:rPr>
        <w:t>t</w:t>
      </w:r>
      <w:r w:rsidR="00AF0C89" w:rsidRPr="00390327">
        <w:rPr>
          <w:spacing w:val="-2"/>
        </w:rPr>
        <w:t xml:space="preserve"> и коэффициента индивидуального обучения. </w:t>
      </w:r>
      <w:r w:rsidR="00FA5AA2">
        <w:rPr>
          <w:spacing w:val="-2"/>
        </w:rPr>
        <w:t>Стоимость курса</w:t>
      </w:r>
      <w:r w:rsidR="00AF0C89" w:rsidRPr="00390327">
        <w:rPr>
          <w:spacing w:val="-2"/>
        </w:rPr>
        <w:t xml:space="preserve"> равна произведению полученных коэффициентов на стоимость одного урока и количества уроков. Блок со</w:t>
      </w:r>
      <w:r w:rsidR="00E362A5" w:rsidRPr="00390327">
        <w:rPr>
          <w:spacing w:val="-2"/>
        </w:rPr>
        <w:t> </w:t>
      </w:r>
      <w:r w:rsidR="00AF0C89" w:rsidRPr="00390327">
        <w:rPr>
          <w:spacing w:val="-2"/>
        </w:rPr>
        <w:t>стоимостью перезагру</w:t>
      </w:r>
      <w:r w:rsidR="00390327" w:rsidRPr="00390327">
        <w:rPr>
          <w:spacing w:val="-2"/>
        </w:rPr>
        <w:t>жается</w:t>
      </w:r>
      <w:r w:rsidR="00AF0C89" w:rsidRPr="00390327">
        <w:rPr>
          <w:spacing w:val="-2"/>
        </w:rPr>
        <w:t>. Код файла</w:t>
      </w:r>
      <w:r w:rsidR="009D4119">
        <w:rPr>
          <w:spacing w:val="-2"/>
        </w:rPr>
        <w:t>-</w:t>
      </w:r>
      <w:r w:rsidR="00AF0C89" w:rsidRPr="00390327">
        <w:rPr>
          <w:spacing w:val="-2"/>
        </w:rPr>
        <w:t xml:space="preserve">обработчика стоимости курса представлен в приложении </w:t>
      </w:r>
      <w:r w:rsidR="002567D1">
        <w:rPr>
          <w:spacing w:val="-2"/>
        </w:rPr>
        <w:t>в</w:t>
      </w:r>
      <w:r w:rsidR="00AF0C89" w:rsidRPr="00390327">
        <w:rPr>
          <w:spacing w:val="-2"/>
          <w:lang w:val="en-US"/>
        </w:rPr>
        <w:t> </w:t>
      </w:r>
      <w:r w:rsidR="00AF0C89" w:rsidRPr="00390327">
        <w:rPr>
          <w:spacing w:val="-2"/>
        </w:rPr>
        <w:t xml:space="preserve">листинге </w:t>
      </w:r>
      <w:r w:rsidR="00393AED" w:rsidRPr="00390327">
        <w:rPr>
          <w:spacing w:val="-2"/>
        </w:rPr>
        <w:t>Б</w:t>
      </w:r>
      <w:r w:rsidR="00AF0C89" w:rsidRPr="00390327">
        <w:rPr>
          <w:spacing w:val="-2"/>
        </w:rPr>
        <w:t>.3</w:t>
      </w:r>
      <w:r w:rsidR="00AF0C89" w:rsidRPr="00390327">
        <w:rPr>
          <w:bCs/>
          <w:spacing w:val="-2"/>
          <w:szCs w:val="28"/>
        </w:rPr>
        <w:t>.</w:t>
      </w:r>
    </w:p>
    <w:p w14:paraId="49484B13" w14:textId="2764C044" w:rsidR="009441BA" w:rsidRDefault="00004034" w:rsidP="00692851">
      <w:pPr>
        <w:spacing w:line="235" w:lineRule="auto"/>
        <w:rPr>
          <w:szCs w:val="28"/>
        </w:rPr>
      </w:pPr>
      <w:r>
        <w:rPr>
          <w:szCs w:val="28"/>
        </w:rPr>
        <w:t xml:space="preserve">При нажатии на кнопку «Отправить заявку» </w:t>
      </w:r>
      <w:r w:rsidR="00E362A5">
        <w:rPr>
          <w:szCs w:val="28"/>
        </w:rPr>
        <w:t xml:space="preserve">происходит получение </w:t>
      </w:r>
      <w:r>
        <w:rPr>
          <w:szCs w:val="28"/>
        </w:rPr>
        <w:t>данны</w:t>
      </w:r>
      <w:r w:rsidR="00E362A5">
        <w:rPr>
          <w:szCs w:val="28"/>
        </w:rPr>
        <w:t>х</w:t>
      </w:r>
      <w:r>
        <w:rPr>
          <w:szCs w:val="28"/>
        </w:rPr>
        <w:t xml:space="preserve"> с</w:t>
      </w:r>
      <w:r w:rsidR="00E362A5">
        <w:rPr>
          <w:szCs w:val="28"/>
        </w:rPr>
        <w:t> </w:t>
      </w:r>
      <w:r>
        <w:rPr>
          <w:szCs w:val="28"/>
        </w:rPr>
        <w:t>формы составления индивидуального курса</w:t>
      </w:r>
      <w:r w:rsidR="00E362A5" w:rsidRPr="00E362A5">
        <w:rPr>
          <w:szCs w:val="28"/>
        </w:rPr>
        <w:t xml:space="preserve">. </w:t>
      </w:r>
      <w:r w:rsidR="00E362A5">
        <w:rPr>
          <w:szCs w:val="28"/>
        </w:rPr>
        <w:t xml:space="preserve">Уникальные идентификаторы выбранных уроков </w:t>
      </w:r>
      <w:r w:rsidR="00692851">
        <w:rPr>
          <w:szCs w:val="28"/>
        </w:rPr>
        <w:t>добавлялись</w:t>
      </w:r>
      <w:r w:rsidR="00E362A5">
        <w:rPr>
          <w:szCs w:val="28"/>
        </w:rPr>
        <w:t xml:space="preserve"> в массив </w:t>
      </w:r>
      <w:r w:rsidR="00E362A5" w:rsidRPr="00E362A5">
        <w:rPr>
          <w:rFonts w:ascii="Courier New" w:hAnsi="Courier New" w:cs="Courier New"/>
          <w:sz w:val="24"/>
          <w:szCs w:val="24"/>
          <w:lang w:val="en-US"/>
        </w:rPr>
        <w:t>lessons</w:t>
      </w:r>
      <w:r w:rsidR="00E362A5" w:rsidRPr="001C1A88">
        <w:rPr>
          <w:rFonts w:ascii="Courier New" w:hAnsi="Courier New" w:cs="Courier New"/>
          <w:sz w:val="24"/>
          <w:szCs w:val="24"/>
        </w:rPr>
        <w:t>_</w:t>
      </w:r>
      <w:r w:rsidR="00E362A5" w:rsidRPr="00E362A5">
        <w:rPr>
          <w:rFonts w:ascii="Courier New" w:hAnsi="Courier New" w:cs="Courier New"/>
          <w:sz w:val="24"/>
          <w:szCs w:val="24"/>
          <w:lang w:val="en-US"/>
        </w:rPr>
        <w:t>id</w:t>
      </w:r>
      <w:r w:rsidR="001C1A88">
        <w:rPr>
          <w:szCs w:val="28"/>
        </w:rPr>
        <w:t xml:space="preserve">. Полученные данные записывались в переменную типа </w:t>
      </w:r>
      <w:proofErr w:type="spellStart"/>
      <w:r w:rsidR="001C1A88">
        <w:rPr>
          <w:szCs w:val="28"/>
          <w:lang w:val="en-US"/>
        </w:rPr>
        <w:t>FormData</w:t>
      </w:r>
      <w:proofErr w:type="spellEnd"/>
      <w:r w:rsidR="001C1A88">
        <w:rPr>
          <w:szCs w:val="28"/>
        </w:rPr>
        <w:t>, которая передавалась в файл-обработчик записи на индивидуальный курс</w:t>
      </w:r>
      <w:r w:rsidR="00692851">
        <w:rPr>
          <w:szCs w:val="28"/>
        </w:rPr>
        <w:t>, который</w:t>
      </w:r>
      <w:r w:rsidR="0062774D">
        <w:rPr>
          <w:szCs w:val="28"/>
        </w:rPr>
        <w:t xml:space="preserve"> представлен в</w:t>
      </w:r>
      <w:r w:rsidR="00692851">
        <w:rPr>
          <w:szCs w:val="28"/>
        </w:rPr>
        <w:t> </w:t>
      </w:r>
      <w:r w:rsidR="0062774D">
        <w:rPr>
          <w:szCs w:val="28"/>
        </w:rPr>
        <w:t>п</w:t>
      </w:r>
      <w:r w:rsidR="001C1A88">
        <w:rPr>
          <w:szCs w:val="28"/>
        </w:rPr>
        <w:t>риложени</w:t>
      </w:r>
      <w:r w:rsidR="0062774D">
        <w:rPr>
          <w:szCs w:val="28"/>
        </w:rPr>
        <w:t>и</w:t>
      </w:r>
      <w:r w:rsidR="001C1A88">
        <w:rPr>
          <w:szCs w:val="28"/>
        </w:rPr>
        <w:t xml:space="preserve"> </w:t>
      </w:r>
      <w:r w:rsidR="002567D1">
        <w:rPr>
          <w:szCs w:val="28"/>
        </w:rPr>
        <w:t>в</w:t>
      </w:r>
      <w:r w:rsidR="00393AED">
        <w:rPr>
          <w:szCs w:val="28"/>
        </w:rPr>
        <w:t> л</w:t>
      </w:r>
      <w:r w:rsidR="0062774D">
        <w:rPr>
          <w:szCs w:val="28"/>
        </w:rPr>
        <w:t>истинге </w:t>
      </w:r>
      <w:r w:rsidR="00393AED">
        <w:rPr>
          <w:szCs w:val="28"/>
        </w:rPr>
        <w:t>Б</w:t>
      </w:r>
      <w:r w:rsidR="0062774D">
        <w:rPr>
          <w:szCs w:val="28"/>
        </w:rPr>
        <w:t>.4.</w:t>
      </w:r>
    </w:p>
    <w:p w14:paraId="7D6DF01D" w14:textId="2CE744D0" w:rsidR="00487689" w:rsidRDefault="00E46046" w:rsidP="00487689">
      <w:pPr>
        <w:spacing w:line="235" w:lineRule="auto"/>
        <w:rPr>
          <w:szCs w:val="28"/>
        </w:rPr>
      </w:pPr>
      <w:r>
        <w:rPr>
          <w:szCs w:val="28"/>
        </w:rPr>
        <w:t>В файле</w:t>
      </w:r>
      <w:r w:rsidR="00982365">
        <w:rPr>
          <w:szCs w:val="28"/>
        </w:rPr>
        <w:t>-</w:t>
      </w:r>
      <w:r>
        <w:rPr>
          <w:szCs w:val="28"/>
        </w:rPr>
        <w:t>обработчике</w:t>
      </w:r>
      <w:r w:rsidR="00982365">
        <w:rPr>
          <w:szCs w:val="28"/>
        </w:rPr>
        <w:t xml:space="preserve"> происходит получение данных с </w:t>
      </w:r>
      <w:r w:rsidR="00982365">
        <w:rPr>
          <w:szCs w:val="28"/>
          <w:lang w:val="en-US"/>
        </w:rPr>
        <w:t>Ajax</w:t>
      </w:r>
      <w:r w:rsidR="00982365">
        <w:rPr>
          <w:szCs w:val="28"/>
        </w:rPr>
        <w:t>-запроса.</w:t>
      </w:r>
      <w:r w:rsidR="00E53022">
        <w:rPr>
          <w:szCs w:val="28"/>
        </w:rPr>
        <w:t xml:space="preserve"> </w:t>
      </w:r>
      <w:r w:rsidR="00D02B2B">
        <w:rPr>
          <w:szCs w:val="28"/>
        </w:rPr>
        <w:t>Проверка отправленных данных</w:t>
      </w:r>
      <w:r w:rsidR="006B56E7">
        <w:rPr>
          <w:szCs w:val="28"/>
        </w:rPr>
        <w:t xml:space="preserve"> с</w:t>
      </w:r>
      <w:r w:rsidR="00D02B2B">
        <w:rPr>
          <w:szCs w:val="28"/>
        </w:rPr>
        <w:t xml:space="preserve"> </w:t>
      </w:r>
      <w:r w:rsidR="006B56E7">
        <w:rPr>
          <w:szCs w:val="28"/>
        </w:rPr>
        <w:t xml:space="preserve">формы </w:t>
      </w:r>
      <w:r w:rsidR="00D02B2B">
        <w:rPr>
          <w:szCs w:val="28"/>
        </w:rPr>
        <w:t xml:space="preserve">происходит аналогичным </w:t>
      </w:r>
      <w:r w:rsidR="000924CB">
        <w:rPr>
          <w:szCs w:val="28"/>
        </w:rPr>
        <w:t>образом</w:t>
      </w:r>
      <w:r w:rsidR="00D02B2B">
        <w:rPr>
          <w:szCs w:val="28"/>
        </w:rPr>
        <w:t>, как при регистрации: в</w:t>
      </w:r>
      <w:r w:rsidR="000924CB">
        <w:rPr>
          <w:szCs w:val="28"/>
        </w:rPr>
        <w:t> </w:t>
      </w:r>
      <w:r w:rsidR="00D02B2B">
        <w:rPr>
          <w:szCs w:val="28"/>
        </w:rPr>
        <w:t>случае ошибки появляется рамка красного цвета и выводится текст ошибки</w:t>
      </w:r>
      <w:r w:rsidR="0067196C" w:rsidRPr="0067196C">
        <w:rPr>
          <w:szCs w:val="28"/>
        </w:rPr>
        <w:t xml:space="preserve"> (</w:t>
      </w:r>
      <w:r w:rsidR="0067196C">
        <w:rPr>
          <w:szCs w:val="28"/>
        </w:rPr>
        <w:t>рисунок 4.6)</w:t>
      </w:r>
      <w:r w:rsidR="00F24AE7">
        <w:rPr>
          <w:szCs w:val="28"/>
        </w:rPr>
        <w:t xml:space="preserve">. Массив </w:t>
      </w:r>
      <w:r w:rsidR="00F24AE7">
        <w:rPr>
          <w:szCs w:val="28"/>
          <w:lang w:val="en-US"/>
        </w:rPr>
        <w:t>error</w:t>
      </w:r>
      <w:r w:rsidR="00F24AE7" w:rsidRPr="00F24AE7">
        <w:rPr>
          <w:szCs w:val="28"/>
        </w:rPr>
        <w:t>_</w:t>
      </w:r>
      <w:r w:rsidR="00F24AE7">
        <w:rPr>
          <w:szCs w:val="28"/>
          <w:lang w:val="en-US"/>
        </w:rPr>
        <w:t>fields</w:t>
      </w:r>
      <w:r w:rsidR="00F24AE7">
        <w:rPr>
          <w:szCs w:val="28"/>
        </w:rPr>
        <w:t xml:space="preserve"> заполняется полями, в которых были некорректные данные (отсутствие даты начала курса либо уроков). В </w:t>
      </w:r>
      <w:r w:rsidR="00F24AE7" w:rsidRPr="0046709A">
        <w:rPr>
          <w:szCs w:val="28"/>
        </w:rPr>
        <w:t xml:space="preserve">поле </w:t>
      </w:r>
      <w:proofErr w:type="spellStart"/>
      <w:r w:rsidR="00F24AE7" w:rsidRPr="0046709A">
        <w:rPr>
          <w:szCs w:val="28"/>
        </w:rPr>
        <w:t>status</w:t>
      </w:r>
      <w:proofErr w:type="spellEnd"/>
      <w:r w:rsidR="00F24AE7" w:rsidRPr="0046709A">
        <w:rPr>
          <w:szCs w:val="28"/>
        </w:rPr>
        <w:t xml:space="preserve"> массива </w:t>
      </w:r>
      <w:proofErr w:type="spellStart"/>
      <w:r w:rsidR="00F24AE7" w:rsidRPr="0046709A">
        <w:rPr>
          <w:szCs w:val="28"/>
        </w:rPr>
        <w:t>response</w:t>
      </w:r>
      <w:proofErr w:type="spellEnd"/>
      <w:r w:rsidR="00F24AE7" w:rsidRPr="0046709A">
        <w:rPr>
          <w:szCs w:val="28"/>
        </w:rPr>
        <w:t xml:space="preserve"> записывается </w:t>
      </w:r>
      <w:proofErr w:type="spellStart"/>
      <w:r w:rsidR="00F24AE7" w:rsidRPr="0046709A">
        <w:rPr>
          <w:szCs w:val="28"/>
        </w:rPr>
        <w:t>false</w:t>
      </w:r>
      <w:proofErr w:type="spellEnd"/>
      <w:r w:rsidR="00F24AE7" w:rsidRPr="0046709A">
        <w:rPr>
          <w:szCs w:val="28"/>
        </w:rPr>
        <w:t xml:space="preserve">, </w:t>
      </w:r>
      <w:r w:rsidR="00F24AE7">
        <w:rPr>
          <w:szCs w:val="28"/>
        </w:rPr>
        <w:t>что не позволяет создать пользовательский курс</w:t>
      </w:r>
      <w:r w:rsidR="00F24AE7" w:rsidRPr="0046709A">
        <w:rPr>
          <w:szCs w:val="28"/>
        </w:rPr>
        <w:t>.</w:t>
      </w:r>
    </w:p>
    <w:p w14:paraId="26F57D89" w14:textId="423AAD99" w:rsidR="0067196C" w:rsidRDefault="000924CB" w:rsidP="0067196C">
      <w:pPr>
        <w:pStyle w:val="a7"/>
      </w:pPr>
      <w:r w:rsidRPr="000924CB">
        <w:rPr>
          <w:noProof/>
        </w:rPr>
        <w:drawing>
          <wp:inline distT="0" distB="0" distL="0" distR="0" wp14:anchorId="60229987" wp14:editId="186BCF5E">
            <wp:extent cx="3851910" cy="4175496"/>
            <wp:effectExtent l="19050" t="19050" r="15240" b="15875"/>
            <wp:docPr id="1073742694" name="Рисунок 10737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2294" cy="4186752"/>
                    </a:xfrm>
                    <a:prstGeom prst="rect">
                      <a:avLst/>
                    </a:prstGeom>
                    <a:ln w="3175">
                      <a:solidFill>
                        <a:schemeClr val="tx1"/>
                      </a:solidFill>
                    </a:ln>
                  </pic:spPr>
                </pic:pic>
              </a:graphicData>
            </a:graphic>
          </wp:inline>
        </w:drawing>
      </w:r>
    </w:p>
    <w:p w14:paraId="53A6F5A2" w14:textId="544097D7" w:rsidR="0067196C" w:rsidRPr="001C1A88" w:rsidRDefault="0067196C" w:rsidP="00C30E9F">
      <w:pPr>
        <w:pStyle w:val="a8"/>
        <w:spacing w:after="0"/>
      </w:pPr>
      <w:r w:rsidRPr="001C1A88">
        <w:t>Рисунок 4.</w:t>
      </w:r>
      <w:r>
        <w:t>6</w:t>
      </w:r>
      <w:r w:rsidRPr="001C1A88">
        <w:t xml:space="preserve"> –</w:t>
      </w:r>
      <w:r w:rsidR="0088140C">
        <w:t xml:space="preserve"> </w:t>
      </w:r>
      <w:r w:rsidR="00406AC9">
        <w:t>Форма добавления пользовательского курса</w:t>
      </w:r>
    </w:p>
    <w:p w14:paraId="785127A7" w14:textId="57004B87" w:rsidR="00992DAE" w:rsidRDefault="0052561C" w:rsidP="005204A3">
      <w:pPr>
        <w:spacing w:line="241" w:lineRule="auto"/>
        <w:rPr>
          <w:bCs/>
          <w:spacing w:val="-2"/>
          <w:szCs w:val="28"/>
        </w:rPr>
      </w:pPr>
      <w:r>
        <w:rPr>
          <w:szCs w:val="28"/>
        </w:rPr>
        <w:lastRenderedPageBreak/>
        <w:t xml:space="preserve">Если пользователь заполнил все данные правильно, происходит добавление пользовательского курса в базу данных в таблицу </w:t>
      </w:r>
      <w:r>
        <w:rPr>
          <w:szCs w:val="28"/>
          <w:lang w:val="en-US"/>
        </w:rPr>
        <w:t>Course</w:t>
      </w:r>
      <w:r>
        <w:rPr>
          <w:szCs w:val="28"/>
        </w:rPr>
        <w:t xml:space="preserve">, где в поле </w:t>
      </w:r>
      <w:r>
        <w:rPr>
          <w:szCs w:val="28"/>
          <w:lang w:val="en-US"/>
        </w:rPr>
        <w:t>ID</w:t>
      </w:r>
      <w:r w:rsidRPr="0052561C">
        <w:rPr>
          <w:szCs w:val="28"/>
        </w:rPr>
        <w:t>_</w:t>
      </w:r>
      <w:r>
        <w:rPr>
          <w:szCs w:val="28"/>
          <w:lang w:val="en-US"/>
        </w:rPr>
        <w:t>user</w:t>
      </w:r>
      <w:r w:rsidRPr="0052561C">
        <w:rPr>
          <w:szCs w:val="28"/>
        </w:rPr>
        <w:t xml:space="preserve"> </w:t>
      </w:r>
      <w:r>
        <w:rPr>
          <w:szCs w:val="28"/>
        </w:rPr>
        <w:t xml:space="preserve">записывается его уникальный идентификатор. Затем происходит добавление выбранных уроков пользователя в таблицу </w:t>
      </w:r>
      <w:r>
        <w:rPr>
          <w:szCs w:val="28"/>
          <w:lang w:val="en-US"/>
        </w:rPr>
        <w:t>Course</w:t>
      </w:r>
      <w:r w:rsidRPr="0052561C">
        <w:rPr>
          <w:szCs w:val="28"/>
        </w:rPr>
        <w:t>_</w:t>
      </w:r>
      <w:r>
        <w:rPr>
          <w:szCs w:val="28"/>
          <w:lang w:val="en-US"/>
        </w:rPr>
        <w:t>lessons</w:t>
      </w:r>
      <w:r w:rsidR="0088140C">
        <w:rPr>
          <w:szCs w:val="28"/>
        </w:rPr>
        <w:t xml:space="preserve">. Также создаётся запись в таблице </w:t>
      </w:r>
      <w:proofErr w:type="spellStart"/>
      <w:r w:rsidR="0088140C">
        <w:rPr>
          <w:szCs w:val="28"/>
          <w:lang w:val="en-US"/>
        </w:rPr>
        <w:t>Oranized</w:t>
      </w:r>
      <w:proofErr w:type="spellEnd"/>
      <w:r w:rsidR="0088140C" w:rsidRPr="0088140C">
        <w:rPr>
          <w:szCs w:val="28"/>
        </w:rPr>
        <w:t>_</w:t>
      </w:r>
      <w:r w:rsidR="0088140C">
        <w:rPr>
          <w:szCs w:val="28"/>
          <w:lang w:val="en-US"/>
        </w:rPr>
        <w:t>course</w:t>
      </w:r>
      <w:r w:rsidR="0088140C">
        <w:rPr>
          <w:szCs w:val="28"/>
        </w:rPr>
        <w:t xml:space="preserve"> с пользовательским курсом, а затем происходит регистрация пользователя на его курс </w:t>
      </w:r>
      <w:r w:rsidR="0088140C" w:rsidRPr="001C1A88">
        <w:t>–</w:t>
      </w:r>
      <w:r w:rsidR="0088140C">
        <w:t xml:space="preserve"> добавление записи в таблицу </w:t>
      </w:r>
      <w:r w:rsidR="0088140C">
        <w:rPr>
          <w:lang w:val="en-US"/>
        </w:rPr>
        <w:t>Course</w:t>
      </w:r>
      <w:r w:rsidR="0088140C" w:rsidRPr="0088140C">
        <w:t>_</w:t>
      </w:r>
      <w:r w:rsidR="0088140C">
        <w:rPr>
          <w:lang w:val="en-US"/>
        </w:rPr>
        <w:t>registration</w:t>
      </w:r>
      <w:r w:rsidR="0088140C">
        <w:t>.</w:t>
      </w:r>
      <w:r w:rsidR="009D05DF">
        <w:t xml:space="preserve"> Последним этапом происходит добавление записей в таблицу </w:t>
      </w:r>
      <w:r w:rsidR="009D05DF">
        <w:rPr>
          <w:lang w:val="en-US"/>
        </w:rPr>
        <w:t>Lesson</w:t>
      </w:r>
      <w:r w:rsidR="009D05DF" w:rsidRPr="009D05DF">
        <w:t>_</w:t>
      </w:r>
      <w:r w:rsidR="009D05DF">
        <w:rPr>
          <w:lang w:val="en-US"/>
        </w:rPr>
        <w:t>progress</w:t>
      </w:r>
      <w:r w:rsidR="009D05DF" w:rsidRPr="009D05DF">
        <w:t xml:space="preserve"> </w:t>
      </w:r>
      <w:r w:rsidR="009D05DF">
        <w:t>для отслеживания прогресса обучения и возможности преподавателю отмечать пройденные уроки.</w:t>
      </w:r>
      <w:r w:rsidR="0026002E">
        <w:t xml:space="preserve"> Если все данные были успешно занесены во все таблицы, </w:t>
      </w:r>
      <w:r w:rsidR="002E181C">
        <w:t>в</w:t>
      </w:r>
      <w:r w:rsidR="002E181C" w:rsidRPr="00383E86">
        <w:rPr>
          <w:spacing w:val="-2"/>
          <w:szCs w:val="28"/>
        </w:rPr>
        <w:t> </w:t>
      </w:r>
      <w:r w:rsidR="002E181C" w:rsidRPr="00383E86">
        <w:rPr>
          <w:bCs/>
          <w:spacing w:val="-2"/>
          <w:szCs w:val="28"/>
          <w:lang w:val="en-US"/>
        </w:rPr>
        <w:t>response</w:t>
      </w:r>
      <w:r w:rsidR="002E181C" w:rsidRPr="00383E86">
        <w:rPr>
          <w:bCs/>
          <w:spacing w:val="-2"/>
          <w:szCs w:val="28"/>
        </w:rPr>
        <w:t xml:space="preserve"> в </w:t>
      </w:r>
      <w:r w:rsidR="002E181C" w:rsidRPr="00383E86">
        <w:rPr>
          <w:bCs/>
          <w:spacing w:val="-2"/>
          <w:szCs w:val="28"/>
          <w:lang w:val="en-US"/>
        </w:rPr>
        <w:t>status</w:t>
      </w:r>
      <w:r w:rsidR="002E181C" w:rsidRPr="00383E86">
        <w:rPr>
          <w:bCs/>
          <w:spacing w:val="-2"/>
          <w:szCs w:val="28"/>
        </w:rPr>
        <w:t xml:space="preserve"> передаётся </w:t>
      </w:r>
      <w:r w:rsidR="002E181C" w:rsidRPr="00383E86">
        <w:rPr>
          <w:bCs/>
          <w:spacing w:val="-2"/>
          <w:szCs w:val="28"/>
          <w:lang w:val="en-US"/>
        </w:rPr>
        <w:t>true</w:t>
      </w:r>
      <w:r w:rsidR="002E181C" w:rsidRPr="00383E86">
        <w:rPr>
          <w:bCs/>
          <w:spacing w:val="-2"/>
          <w:szCs w:val="28"/>
        </w:rPr>
        <w:t xml:space="preserve"> и это свидетельствует об успешн</w:t>
      </w:r>
      <w:r w:rsidR="002E181C">
        <w:rPr>
          <w:bCs/>
          <w:spacing w:val="-2"/>
          <w:szCs w:val="28"/>
        </w:rPr>
        <w:t>ом создании пользовательского курса</w:t>
      </w:r>
      <w:r w:rsidR="002E181C" w:rsidRPr="00383E86">
        <w:rPr>
          <w:bCs/>
          <w:spacing w:val="-2"/>
          <w:szCs w:val="28"/>
        </w:rPr>
        <w:t>.</w:t>
      </w:r>
      <w:r w:rsidR="002E181C">
        <w:rPr>
          <w:bCs/>
          <w:spacing w:val="-2"/>
          <w:szCs w:val="28"/>
        </w:rPr>
        <w:t xml:space="preserve"> Система уведомляет пользователя о регистрации на пользовательский курс и</w:t>
      </w:r>
      <w:r w:rsidR="00257918">
        <w:rPr>
          <w:bCs/>
          <w:spacing w:val="-2"/>
          <w:szCs w:val="28"/>
        </w:rPr>
        <w:t> </w:t>
      </w:r>
      <w:r w:rsidR="002E181C">
        <w:rPr>
          <w:bCs/>
          <w:spacing w:val="-2"/>
          <w:szCs w:val="28"/>
        </w:rPr>
        <w:t>перенаправляет его на страницу профиля</w:t>
      </w:r>
      <w:r w:rsidR="00992DAE">
        <w:rPr>
          <w:bCs/>
          <w:spacing w:val="-2"/>
          <w:szCs w:val="28"/>
        </w:rPr>
        <w:t xml:space="preserve">. </w:t>
      </w:r>
    </w:p>
    <w:p w14:paraId="15FB7026" w14:textId="061F04F4" w:rsidR="00BF2F36" w:rsidRPr="005543EC" w:rsidRDefault="00BF2F36" w:rsidP="005204A3">
      <w:pPr>
        <w:pStyle w:val="afa"/>
        <w:spacing w:line="241" w:lineRule="auto"/>
        <w:outlineLvl w:val="2"/>
      </w:pPr>
      <w:bookmarkStart w:id="48" w:name="_Toc168516758"/>
      <w:r>
        <w:t>4</w:t>
      </w:r>
      <w:r w:rsidRPr="00AC320A">
        <w:t>.</w:t>
      </w:r>
      <w:r>
        <w:t>5</w:t>
      </w:r>
      <w:r w:rsidRPr="00AC320A">
        <w:t>.</w:t>
      </w:r>
      <w:r w:rsidR="00692851" w:rsidRPr="00057085">
        <w:t>5</w:t>
      </w:r>
      <w:r w:rsidRPr="00AC320A">
        <w:rPr>
          <w:lang w:val="en-US"/>
        </w:rPr>
        <w:t> </w:t>
      </w:r>
      <w:r>
        <w:t>Реализация функционала обработки заявки администратором</w:t>
      </w:r>
      <w:bookmarkEnd w:id="48"/>
    </w:p>
    <w:p w14:paraId="6A0A246A" w14:textId="77777777" w:rsidR="00BF2F36" w:rsidRPr="00A95F28" w:rsidRDefault="00BF2F36" w:rsidP="005204A3">
      <w:pPr>
        <w:spacing w:line="241" w:lineRule="auto"/>
      </w:pPr>
      <w:r>
        <w:t xml:space="preserve">Администратор сайта может посмотреть и обработать заявку, отправленную пользователем на панели администрирования в разделе «Заявки на курсы». На данной панели администратору предоставлена возможность изменения статуса или удаления самой регистрации. </w:t>
      </w:r>
    </w:p>
    <w:p w14:paraId="2223E2B5" w14:textId="431E521F" w:rsidR="00BF2F36" w:rsidRDefault="00BF2F36" w:rsidP="005204A3">
      <w:pPr>
        <w:spacing w:line="241" w:lineRule="auto"/>
      </w:pPr>
      <w:r>
        <w:t>Для того, чтобы реализовать динамическое изменение контента в таблице блокам в колонке «Статус» присваиваются уникальные идентификаторы. Администратор должен выбрать из выпадающего списка статусов и установить статус регистрации, после чего колонка «Статус» обновится. Разметка колонок «Статус» и списка статусов колонки «Управление» представлена в листинге 4.2</w:t>
      </w:r>
      <w:r w:rsidR="00257918">
        <w:t>1</w:t>
      </w:r>
      <w:r>
        <w:t>.</w:t>
      </w:r>
    </w:p>
    <w:p w14:paraId="55BCF851" w14:textId="77777777" w:rsidR="00BF2F36" w:rsidRPr="00EB7D27" w:rsidRDefault="00BF2F36" w:rsidP="005204A3">
      <w:pPr>
        <w:spacing w:before="280"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&lt;div class='</w:t>
      </w:r>
      <w:proofErr w:type="spellStart"/>
      <w:r w:rsidRPr="00EB7D27">
        <w:rPr>
          <w:rFonts w:ascii="Courier New" w:hAnsi="Courier New" w:cs="Courier New"/>
          <w:sz w:val="24"/>
          <w:szCs w:val="24"/>
          <w:lang w:val="en-US"/>
        </w:rPr>
        <w:t>course_status</w:t>
      </w:r>
      <w:proofErr w:type="spellEnd"/>
      <w:r w:rsidRPr="00EB7D27">
        <w:rPr>
          <w:rFonts w:ascii="Courier New" w:hAnsi="Courier New" w:cs="Courier New"/>
          <w:sz w:val="24"/>
          <w:szCs w:val="24"/>
          <w:lang w:val="en-US"/>
        </w:rPr>
        <w:t xml:space="preserve"> col-2' id='course_status</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registration[0]."'&gt;".$registration[5]."&lt;/div&gt;";</w:t>
      </w:r>
    </w:p>
    <w:p w14:paraId="4D8F2EF7" w14:textId="77777777" w:rsidR="00BF2F36" w:rsidRPr="00EB7D27" w:rsidRDefault="00BF2F36" w:rsidP="005204A3">
      <w:pPr>
        <w:spacing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statusQuery</w:t>
      </w:r>
      <w:proofErr w:type="spellEnd"/>
      <w:r w:rsidRPr="00EB7D27">
        <w:rPr>
          <w:rFonts w:ascii="Courier New" w:hAnsi="Courier New" w:cs="Courier New"/>
          <w:sz w:val="24"/>
          <w:szCs w:val="24"/>
          <w:lang w:val="en-US"/>
        </w:rPr>
        <w:t xml:space="preserve"> = "SELECT * FROM Status";</w:t>
      </w:r>
    </w:p>
    <w:p w14:paraId="09099705" w14:textId="77777777" w:rsidR="00BF2F36" w:rsidRPr="00EB7D27" w:rsidRDefault="00BF2F36" w:rsidP="005204A3">
      <w:pPr>
        <w:spacing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 xml:space="preserve">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w:t>
      </w:r>
      <w:proofErr w:type="spellStart"/>
      <w:r w:rsidRPr="00EB7D27">
        <w:rPr>
          <w:rFonts w:ascii="Courier New" w:hAnsi="Courier New" w:cs="Courier New"/>
          <w:sz w:val="24"/>
          <w:szCs w:val="24"/>
          <w:lang w:val="en-US"/>
        </w:rPr>
        <w:t>statusQuery</w:t>
      </w:r>
      <w:proofErr w:type="spellEnd"/>
      <w:r w:rsidRPr="00EB7D27">
        <w:rPr>
          <w:rFonts w:ascii="Courier New" w:hAnsi="Courier New" w:cs="Courier New"/>
          <w:sz w:val="24"/>
          <w:szCs w:val="24"/>
          <w:lang w:val="en-US"/>
        </w:rPr>
        <w:t>) or die("</w:t>
      </w:r>
      <w:r w:rsidRPr="006D511F">
        <w:rPr>
          <w:rFonts w:ascii="Courier New" w:hAnsi="Courier New" w:cs="Courier New"/>
          <w:sz w:val="24"/>
          <w:szCs w:val="24"/>
        </w:rPr>
        <w:t>Ошибка</w:t>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4FF353C3" w14:textId="77777777" w:rsidR="00BF2F36" w:rsidRPr="00EB7D27" w:rsidRDefault="00BF2F36" w:rsidP="005204A3">
      <w:pPr>
        <w:spacing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echo "&lt;select name='status-select' id='</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registration[0]."' class='</w:t>
      </w:r>
      <w:proofErr w:type="spellStart"/>
      <w:r w:rsidRPr="00EB7D27">
        <w:rPr>
          <w:rFonts w:ascii="Courier New" w:hAnsi="Courier New" w:cs="Courier New"/>
          <w:sz w:val="24"/>
          <w:szCs w:val="24"/>
          <w:lang w:val="en-US"/>
        </w:rPr>
        <w:t>status_select</w:t>
      </w:r>
      <w:proofErr w:type="spellEnd"/>
      <w:r w:rsidRPr="00EB7D27">
        <w:rPr>
          <w:rFonts w:ascii="Courier New" w:hAnsi="Courier New" w:cs="Courier New"/>
          <w:sz w:val="24"/>
          <w:szCs w:val="24"/>
          <w:lang w:val="en-US"/>
        </w:rPr>
        <w:t xml:space="preserve"> select-style col-2'&gt;";</w:t>
      </w:r>
    </w:p>
    <w:p w14:paraId="0FB396C8" w14:textId="1C73EBE9" w:rsidR="00BF2F36" w:rsidRPr="00EB7D27" w:rsidRDefault="00BF2F36" w:rsidP="005204A3">
      <w:pPr>
        <w:spacing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if($</w:t>
      </w:r>
      <w:proofErr w:type="spellStart"/>
      <w:proofErr w:type="gram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w:t>
      </w:r>
      <w:proofErr w:type="gramEnd"/>
      <w:r w:rsidR="00246985" w:rsidRPr="00246985">
        <w:rPr>
          <w:rFonts w:ascii="Courier New" w:hAnsi="Courier New" w:cs="Courier New"/>
          <w:sz w:val="24"/>
          <w:szCs w:val="24"/>
          <w:lang w:val="en-US"/>
        </w:rPr>
        <w:t xml:space="preserve"> </w:t>
      </w:r>
      <w:r w:rsidRPr="00EB7D27">
        <w:rPr>
          <w:rFonts w:ascii="Courier New" w:hAnsi="Courier New" w:cs="Courier New"/>
          <w:sz w:val="24"/>
          <w:szCs w:val="24"/>
          <w:lang w:val="en-US"/>
        </w:rPr>
        <w:t xml:space="preserve">$rows2 = </w:t>
      </w:r>
      <w:proofErr w:type="spellStart"/>
      <w:r w:rsidRPr="00EB7D27">
        <w:rPr>
          <w:rFonts w:ascii="Courier New" w:hAnsi="Courier New" w:cs="Courier New"/>
          <w:sz w:val="24"/>
          <w:szCs w:val="24"/>
          <w:lang w:val="en-US"/>
        </w:rPr>
        <w:t>mysqli_num_rows</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w:t>
      </w:r>
    </w:p>
    <w:p w14:paraId="77AC39DD" w14:textId="77777777" w:rsidR="00BF2F36" w:rsidRPr="00EB7D27" w:rsidRDefault="00BF2F36" w:rsidP="005204A3">
      <w:pPr>
        <w:spacing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t>echo "&lt;option value='</w:t>
      </w:r>
      <w:proofErr w:type="spellStart"/>
      <w:r w:rsidRPr="00EB7D27">
        <w:rPr>
          <w:rFonts w:ascii="Courier New" w:hAnsi="Courier New" w:cs="Courier New"/>
          <w:sz w:val="24"/>
          <w:szCs w:val="24"/>
          <w:lang w:val="en-US"/>
        </w:rPr>
        <w:t>no_status</w:t>
      </w:r>
      <w:proofErr w:type="spellEnd"/>
      <w:r w:rsidRPr="00EB7D27">
        <w:rPr>
          <w:rFonts w:ascii="Courier New" w:hAnsi="Courier New" w:cs="Courier New"/>
          <w:sz w:val="24"/>
          <w:szCs w:val="24"/>
          <w:lang w:val="en-US"/>
        </w:rPr>
        <w:t>'&gt;&lt;/option&gt;";</w:t>
      </w:r>
    </w:p>
    <w:p w14:paraId="2534D0DE" w14:textId="77777777" w:rsidR="00BF2F36" w:rsidRPr="00EB7D27" w:rsidRDefault="00BF2F36" w:rsidP="005204A3">
      <w:pPr>
        <w:spacing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for(</w:t>
      </w:r>
      <w:proofErr w:type="gramEnd"/>
      <w:r w:rsidRPr="00EB7D27">
        <w:rPr>
          <w:rFonts w:ascii="Courier New" w:hAnsi="Courier New" w:cs="Courier New"/>
          <w:sz w:val="24"/>
          <w:szCs w:val="24"/>
          <w:lang w:val="en-US"/>
        </w:rPr>
        <w:t>$j = 0; $j &lt; $rows2; ++$j){</w:t>
      </w:r>
    </w:p>
    <w:p w14:paraId="763D989B" w14:textId="330C70C1" w:rsidR="00BF2F36" w:rsidRPr="00EB7D27" w:rsidRDefault="00BF2F36" w:rsidP="005204A3">
      <w:pPr>
        <w:spacing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$row2 = </w:t>
      </w:r>
      <w:proofErr w:type="spellStart"/>
      <w:r w:rsidRPr="00EB7D27">
        <w:rPr>
          <w:rFonts w:ascii="Courier New" w:hAnsi="Courier New" w:cs="Courier New"/>
          <w:sz w:val="24"/>
          <w:szCs w:val="24"/>
          <w:lang w:val="en-US"/>
        </w:rPr>
        <w:t>mysqli_fetch_row</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 xml:space="preserve">); </w:t>
      </w:r>
    </w:p>
    <w:p w14:paraId="341468D9" w14:textId="6ED31653" w:rsidR="00BF2F36" w:rsidRPr="00475971" w:rsidRDefault="00BF2F36" w:rsidP="005204A3">
      <w:pPr>
        <w:spacing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echo "&lt;option value='</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row2[0]."'&gt;".$row2[1]."&lt;/option&gt;";</w:t>
      </w:r>
      <w:r w:rsidRPr="00475971">
        <w:rPr>
          <w:rFonts w:ascii="Courier New" w:hAnsi="Courier New" w:cs="Courier New"/>
          <w:sz w:val="24"/>
          <w:szCs w:val="24"/>
          <w:lang w:val="en-US"/>
        </w:rPr>
        <w:t>}}</w:t>
      </w:r>
    </w:p>
    <w:p w14:paraId="0E070E19" w14:textId="77777777" w:rsidR="00BF2F36" w:rsidRPr="00EE2087" w:rsidRDefault="00BF2F36" w:rsidP="005204A3">
      <w:pPr>
        <w:spacing w:line="241" w:lineRule="auto"/>
        <w:ind w:firstLine="0"/>
        <w:jc w:val="left"/>
        <w:rPr>
          <w:rFonts w:ascii="Courier New" w:hAnsi="Courier New" w:cs="Courier New"/>
          <w:sz w:val="24"/>
          <w:szCs w:val="24"/>
        </w:rPr>
      </w:pPr>
      <w:proofErr w:type="spellStart"/>
      <w:r w:rsidRPr="006D511F">
        <w:rPr>
          <w:rFonts w:ascii="Courier New" w:hAnsi="Courier New" w:cs="Courier New"/>
          <w:sz w:val="24"/>
          <w:szCs w:val="24"/>
        </w:rPr>
        <w:t>echo</w:t>
      </w:r>
      <w:proofErr w:type="spellEnd"/>
      <w:r w:rsidRPr="006D511F">
        <w:rPr>
          <w:rFonts w:ascii="Courier New" w:hAnsi="Courier New" w:cs="Courier New"/>
          <w:sz w:val="24"/>
          <w:szCs w:val="24"/>
        </w:rPr>
        <w:t xml:space="preserve"> "&lt;/</w:t>
      </w:r>
      <w:proofErr w:type="spellStart"/>
      <w:r w:rsidRPr="006D511F">
        <w:rPr>
          <w:rFonts w:ascii="Courier New" w:hAnsi="Courier New" w:cs="Courier New"/>
          <w:sz w:val="24"/>
          <w:szCs w:val="24"/>
        </w:rPr>
        <w:t>select</w:t>
      </w:r>
      <w:proofErr w:type="spellEnd"/>
      <w:r w:rsidRPr="006D511F">
        <w:rPr>
          <w:rFonts w:ascii="Courier New" w:hAnsi="Courier New" w:cs="Courier New"/>
          <w:sz w:val="24"/>
          <w:szCs w:val="24"/>
        </w:rPr>
        <w:t>&gt;”</w:t>
      </w:r>
      <w:r w:rsidRPr="00EE2087">
        <w:rPr>
          <w:rFonts w:ascii="Courier New" w:hAnsi="Courier New" w:cs="Courier New"/>
          <w:sz w:val="24"/>
          <w:szCs w:val="24"/>
        </w:rPr>
        <w:t>;</w:t>
      </w:r>
    </w:p>
    <w:p w14:paraId="3FB49093" w14:textId="4EE8A1BC" w:rsidR="00BF2F36" w:rsidRDefault="00BF2F36" w:rsidP="005204A3">
      <w:pPr>
        <w:spacing w:before="280" w:after="280" w:line="241" w:lineRule="auto"/>
        <w:ind w:firstLine="0"/>
        <w:jc w:val="center"/>
        <w:rPr>
          <w:bCs/>
          <w:szCs w:val="28"/>
        </w:rPr>
      </w:pPr>
      <w:r>
        <w:rPr>
          <w:bCs/>
          <w:szCs w:val="28"/>
        </w:rPr>
        <w:t>Листинг</w:t>
      </w:r>
      <w:r w:rsidRPr="00385CCC">
        <w:rPr>
          <w:bCs/>
          <w:szCs w:val="28"/>
        </w:rPr>
        <w:t xml:space="preserve"> 4.</w:t>
      </w:r>
      <w:r>
        <w:rPr>
          <w:bCs/>
          <w:szCs w:val="28"/>
        </w:rPr>
        <w:t>2</w:t>
      </w:r>
      <w:r w:rsidR="00257918">
        <w:rPr>
          <w:bCs/>
          <w:szCs w:val="28"/>
        </w:rPr>
        <w:t>1</w:t>
      </w:r>
      <w:r>
        <w:rPr>
          <w:bCs/>
          <w:szCs w:val="28"/>
        </w:rPr>
        <w:t> – Обновление статуса регистрации в таблице</w:t>
      </w:r>
    </w:p>
    <w:p w14:paraId="0D1B39C9" w14:textId="0A0BAC99" w:rsidR="00BF2F36" w:rsidRPr="008C0258" w:rsidRDefault="00BF2F36" w:rsidP="005204A3">
      <w:pPr>
        <w:spacing w:line="241" w:lineRule="auto"/>
      </w:pPr>
      <w:r>
        <w:t>Функция, представленная в листинге 4.2</w:t>
      </w:r>
      <w:r w:rsidR="00257918">
        <w:t>2</w:t>
      </w:r>
      <w:r>
        <w:t xml:space="preserve"> файла </w:t>
      </w:r>
      <w:proofErr w:type="spellStart"/>
      <w:r>
        <w:rPr>
          <w:lang w:val="en-US"/>
        </w:rPr>
        <w:t>adminPanel</w:t>
      </w:r>
      <w:proofErr w:type="spellEnd"/>
      <w:r w:rsidRPr="009A36ED">
        <w:t>.</w:t>
      </w:r>
      <w:proofErr w:type="spellStart"/>
      <w:r>
        <w:rPr>
          <w:lang w:val="en-US"/>
        </w:rPr>
        <w:t>js</w:t>
      </w:r>
      <w:proofErr w:type="spellEnd"/>
      <w:r>
        <w:t xml:space="preserve">, отслеживает изменение значений списка статусов и срабатывает при изменении статуса. Она получает значение двух уникальных идентификаторов, обозначающих </w:t>
      </w:r>
      <w:r>
        <w:rPr>
          <w:lang w:val="en-US"/>
        </w:rPr>
        <w:t>id</w:t>
      </w:r>
      <w:r w:rsidRPr="00256CF2">
        <w:t xml:space="preserve"> </w:t>
      </w:r>
      <w:r>
        <w:t>регистрации и </w:t>
      </w:r>
      <w:r>
        <w:rPr>
          <w:lang w:val="en-US"/>
        </w:rPr>
        <w:t>id</w:t>
      </w:r>
      <w:r w:rsidRPr="00256CF2">
        <w:t xml:space="preserve"> </w:t>
      </w:r>
      <w:r>
        <w:t>статуса, и передаёт полученные значения в файл-обработчик.</w:t>
      </w:r>
    </w:p>
    <w:p w14:paraId="68849A73" w14:textId="77777777" w:rsidR="00BF2F36" w:rsidRPr="00EB7D27" w:rsidRDefault="00BF2F36" w:rsidP="005204A3">
      <w:pPr>
        <w:spacing w:before="280"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gramStart"/>
      <w:r w:rsidRPr="00EB7D27">
        <w:rPr>
          <w:rFonts w:ascii="Courier New" w:hAnsi="Courier New" w:cs="Courier New"/>
          <w:sz w:val="24"/>
          <w:szCs w:val="24"/>
          <w:lang w:val="en-US"/>
        </w:rPr>
        <w:t>".</w:t>
      </w:r>
      <w:proofErr w:type="spellStart"/>
      <w:r w:rsidRPr="00236571">
        <w:rPr>
          <w:rFonts w:ascii="Courier New" w:hAnsi="Courier New" w:cs="Courier New"/>
          <w:sz w:val="24"/>
          <w:szCs w:val="24"/>
          <w:lang w:val="en-US"/>
        </w:rPr>
        <w:t>status</w:t>
      </w:r>
      <w:proofErr w:type="gramEnd"/>
      <w:r w:rsidRPr="00EB7D27">
        <w:rPr>
          <w:rFonts w:ascii="Courier New" w:hAnsi="Courier New" w:cs="Courier New"/>
          <w:sz w:val="24"/>
          <w:szCs w:val="24"/>
          <w:lang w:val="en-US"/>
        </w:rPr>
        <w:t>_</w:t>
      </w:r>
      <w:r w:rsidRPr="00236571">
        <w:rPr>
          <w:rFonts w:ascii="Courier New" w:hAnsi="Courier New" w:cs="Courier New"/>
          <w:sz w:val="24"/>
          <w:szCs w:val="24"/>
          <w:lang w:val="en-US"/>
        </w:rPr>
        <w:t>select</w:t>
      </w:r>
      <w:proofErr w:type="spellEnd"/>
      <w:r w:rsidRPr="00EB7D27">
        <w:rPr>
          <w:rFonts w:ascii="Courier New" w:hAnsi="Courier New" w:cs="Courier New"/>
          <w:sz w:val="24"/>
          <w:szCs w:val="24"/>
          <w:lang w:val="en-US"/>
        </w:rPr>
        <w:t>").</w:t>
      </w:r>
      <w:r w:rsidRPr="00236571">
        <w:rPr>
          <w:rFonts w:ascii="Courier New" w:hAnsi="Courier New" w:cs="Courier New"/>
          <w:sz w:val="24"/>
          <w:szCs w:val="24"/>
          <w:lang w:val="en-US"/>
        </w:rPr>
        <w:t>on</w:t>
      </w:r>
      <w:r w:rsidRPr="00EB7D27">
        <w:rPr>
          <w:rFonts w:ascii="Courier New" w:hAnsi="Courier New" w:cs="Courier New"/>
          <w:sz w:val="24"/>
          <w:szCs w:val="24"/>
          <w:lang w:val="en-US"/>
        </w:rPr>
        <w:t>('</w:t>
      </w:r>
      <w:r w:rsidRPr="00236571">
        <w:rPr>
          <w:rFonts w:ascii="Courier New" w:hAnsi="Courier New" w:cs="Courier New"/>
          <w:sz w:val="24"/>
          <w:szCs w:val="24"/>
          <w:lang w:val="en-US"/>
        </w:rPr>
        <w:t>change</w:t>
      </w:r>
      <w:r w:rsidRPr="00EB7D27">
        <w:rPr>
          <w:rFonts w:ascii="Courier New" w:hAnsi="Courier New" w:cs="Courier New"/>
          <w:sz w:val="24"/>
          <w:szCs w:val="24"/>
          <w:lang w:val="en-US"/>
        </w:rPr>
        <w:t xml:space="preserve">', </w:t>
      </w:r>
      <w:r w:rsidRPr="00236571">
        <w:rPr>
          <w:rFonts w:ascii="Courier New" w:hAnsi="Courier New" w:cs="Courier New"/>
          <w:sz w:val="24"/>
          <w:szCs w:val="24"/>
          <w:lang w:val="en-US"/>
        </w:rPr>
        <w:t>function</w:t>
      </w:r>
      <w:r w:rsidRPr="00EB7D27">
        <w:rPr>
          <w:rFonts w:ascii="Courier New" w:hAnsi="Courier New" w:cs="Courier New"/>
          <w:sz w:val="24"/>
          <w:szCs w:val="24"/>
          <w:lang w:val="en-US"/>
        </w:rPr>
        <w:t>(){</w:t>
      </w:r>
    </w:p>
    <w:p w14:paraId="42262417" w14:textId="77777777" w:rsidR="00BF2F36" w:rsidRPr="00EB7D27" w:rsidRDefault="00BF2F36" w:rsidP="005204A3">
      <w:pPr>
        <w:spacing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let </w:t>
      </w:r>
      <w:proofErr w:type="spellStart"/>
      <w:r w:rsidRPr="00EB7D27">
        <w:rPr>
          <w:rFonts w:ascii="Courier New" w:hAnsi="Courier New" w:cs="Courier New"/>
          <w:sz w:val="24"/>
          <w:szCs w:val="24"/>
          <w:lang w:val="en-US"/>
        </w:rPr>
        <w:t>this_select_id</w:t>
      </w:r>
      <w:proofErr w:type="spellEnd"/>
      <w:r w:rsidRPr="00EB7D27">
        <w:rPr>
          <w:rFonts w:ascii="Courier New" w:hAnsi="Courier New" w:cs="Courier New"/>
          <w:sz w:val="24"/>
          <w:szCs w:val="24"/>
          <w:lang w:val="en-US"/>
        </w:rPr>
        <w:t>=$(this</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attr</w:t>
      </w:r>
      <w:proofErr w:type="spellEnd"/>
      <w:proofErr w:type="gramEnd"/>
      <w:r w:rsidRPr="00EB7D27">
        <w:rPr>
          <w:rFonts w:ascii="Courier New" w:hAnsi="Courier New" w:cs="Courier New"/>
          <w:sz w:val="24"/>
          <w:szCs w:val="24"/>
          <w:lang w:val="en-US"/>
        </w:rPr>
        <w:t>('id');</w:t>
      </w:r>
    </w:p>
    <w:p w14:paraId="4C4358ED" w14:textId="77777777" w:rsidR="00BF2F36" w:rsidRPr="00EB7D27" w:rsidRDefault="00BF2F36" w:rsidP="005204A3">
      <w:pPr>
        <w:spacing w:line="241"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t>var value=$(this</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val</w:t>
      </w:r>
      <w:proofErr w:type="spellEnd"/>
      <w:proofErr w:type="gramEnd"/>
      <w:r w:rsidRPr="00EB7D27">
        <w:rPr>
          <w:rFonts w:ascii="Courier New" w:hAnsi="Courier New" w:cs="Courier New"/>
          <w:sz w:val="24"/>
          <w:szCs w:val="24"/>
          <w:lang w:val="en-US"/>
        </w:rPr>
        <w:t>();</w:t>
      </w:r>
    </w:p>
    <w:p w14:paraId="07B03581" w14:textId="77777777" w:rsidR="00246985"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lastRenderedPageBreak/>
        <w:tab/>
      </w:r>
      <w:proofErr w:type="gramStart"/>
      <w:r w:rsidRPr="00EB7D27">
        <w:rPr>
          <w:rFonts w:ascii="Courier New" w:hAnsi="Courier New" w:cs="Courier New"/>
          <w:sz w:val="24"/>
          <w:szCs w:val="24"/>
          <w:lang w:val="en-US"/>
        </w:rPr>
        <w:t>$.ajax</w:t>
      </w:r>
      <w:proofErr w:type="gramEnd"/>
      <w:r w:rsidRPr="00EB7D27">
        <w:rPr>
          <w:rFonts w:ascii="Courier New" w:hAnsi="Courier New" w:cs="Courier New"/>
          <w:sz w:val="24"/>
          <w:szCs w:val="24"/>
          <w:lang w:val="en-US"/>
        </w:rPr>
        <w:t>({</w:t>
      </w:r>
      <w:r w:rsidR="00246985" w:rsidRPr="00246985">
        <w:rPr>
          <w:rFonts w:ascii="Courier New" w:hAnsi="Courier New" w:cs="Courier New"/>
          <w:sz w:val="24"/>
          <w:szCs w:val="24"/>
          <w:lang w:val="en-US"/>
        </w:rPr>
        <w:t xml:space="preserve"> </w:t>
      </w:r>
    </w:p>
    <w:p w14:paraId="6B5FDEBC" w14:textId="78FFC833"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url:'/modules/pages_handlers/admins_handlers/change_reg_status_handler.php',</w:t>
      </w:r>
    </w:p>
    <w:p w14:paraId="57F0C8E8" w14:textId="77777777"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type:'POST</w:t>
      </w:r>
      <w:proofErr w:type="spellEnd"/>
      <w:r w:rsidRPr="00EB7D27">
        <w:rPr>
          <w:rFonts w:ascii="Courier New" w:hAnsi="Courier New" w:cs="Courier New"/>
          <w:sz w:val="24"/>
          <w:szCs w:val="24"/>
          <w:lang w:val="en-US"/>
        </w:rPr>
        <w:t>',</w:t>
      </w:r>
    </w:p>
    <w:p w14:paraId="4B585ACD" w14:textId="77777777"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data: {</w:t>
      </w:r>
    </w:p>
    <w:p w14:paraId="17A0413E" w14:textId="77777777"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reg_status:value</w:t>
      </w:r>
      <w:proofErr w:type="spellEnd"/>
      <w:r w:rsidRPr="00EB7D27">
        <w:rPr>
          <w:rFonts w:ascii="Courier New" w:hAnsi="Courier New" w:cs="Courier New"/>
          <w:sz w:val="24"/>
          <w:szCs w:val="24"/>
          <w:lang w:val="en-US"/>
        </w:rPr>
        <w:t>,</w:t>
      </w:r>
    </w:p>
    <w:p w14:paraId="79F3A809" w14:textId="77777777"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id_status_</w:t>
      </w:r>
      <w:proofErr w:type="gramStart"/>
      <w:r w:rsidRPr="00EB7D27">
        <w:rPr>
          <w:rFonts w:ascii="Courier New" w:hAnsi="Courier New" w:cs="Courier New"/>
          <w:sz w:val="24"/>
          <w:szCs w:val="24"/>
          <w:lang w:val="en-US"/>
        </w:rPr>
        <w:t>select:this</w:t>
      </w:r>
      <w:proofErr w:type="gramEnd"/>
      <w:r w:rsidRPr="00EB7D27">
        <w:rPr>
          <w:rFonts w:ascii="Courier New" w:hAnsi="Courier New" w:cs="Courier New"/>
          <w:sz w:val="24"/>
          <w:szCs w:val="24"/>
          <w:lang w:val="en-US"/>
        </w:rPr>
        <w:t>_select_id</w:t>
      </w:r>
      <w:proofErr w:type="spellEnd"/>
      <w:r w:rsidRPr="00EB7D27">
        <w:rPr>
          <w:rFonts w:ascii="Courier New" w:hAnsi="Courier New" w:cs="Courier New"/>
          <w:sz w:val="24"/>
          <w:szCs w:val="24"/>
          <w:lang w:val="en-US"/>
        </w:rPr>
        <w:t>},</w:t>
      </w:r>
    </w:p>
    <w:p w14:paraId="13824A2C" w14:textId="77777777"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success (data) {</w:t>
      </w:r>
    </w:p>
    <w:p w14:paraId="086438DA" w14:textId="77777777"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t>$("#course_status"+</w:t>
      </w:r>
      <w:proofErr w:type="spellStart"/>
      <w:r w:rsidRPr="00EB7D27">
        <w:rPr>
          <w:rFonts w:ascii="Courier New" w:hAnsi="Courier New" w:cs="Courier New"/>
          <w:sz w:val="24"/>
          <w:szCs w:val="24"/>
          <w:lang w:val="en-US"/>
        </w:rPr>
        <w:t>this_select_id</w:t>
      </w:r>
      <w:proofErr w:type="spellEnd"/>
      <w:r w:rsidRPr="00EB7D27">
        <w:rPr>
          <w:rFonts w:ascii="Courier New" w:hAnsi="Courier New" w:cs="Courier New"/>
          <w:sz w:val="24"/>
          <w:szCs w:val="24"/>
          <w:lang w:val="en-US"/>
        </w:rPr>
        <w:t>).html(data);</w:t>
      </w:r>
    </w:p>
    <w:p w14:paraId="07E5C5E3" w14:textId="77777777" w:rsidR="00BF2F36" w:rsidRPr="00C41E05"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document.getElementsByClassName</w:t>
      </w:r>
      <w:proofErr w:type="gramEnd"/>
      <w:r w:rsidRPr="00EB7D27">
        <w:rPr>
          <w:rFonts w:ascii="Courier New" w:hAnsi="Courier New" w:cs="Courier New"/>
          <w:sz w:val="24"/>
          <w:szCs w:val="24"/>
          <w:lang w:val="en-US"/>
        </w:rPr>
        <w:t>('status_select').value="no_status";</w:t>
      </w:r>
      <w:r w:rsidRPr="007A4CA4">
        <w:rPr>
          <w:rFonts w:ascii="Courier New" w:hAnsi="Courier New" w:cs="Courier New"/>
          <w:sz w:val="24"/>
          <w:szCs w:val="24"/>
          <w:lang w:val="en-US"/>
        </w:rPr>
        <w:t>}</w:t>
      </w:r>
      <w:r w:rsidRPr="00C41E05">
        <w:rPr>
          <w:rFonts w:ascii="Courier New" w:hAnsi="Courier New" w:cs="Courier New"/>
          <w:sz w:val="24"/>
          <w:szCs w:val="24"/>
          <w:lang w:val="en-US"/>
        </w:rPr>
        <w:t>});});</w:t>
      </w:r>
    </w:p>
    <w:p w14:paraId="14E53BE8" w14:textId="463DAB65" w:rsidR="00BF2F36" w:rsidRPr="00256CF2" w:rsidRDefault="00BF2F36" w:rsidP="0090794B">
      <w:pPr>
        <w:spacing w:before="280" w:after="280" w:line="239" w:lineRule="auto"/>
        <w:ind w:firstLine="0"/>
        <w:jc w:val="center"/>
        <w:rPr>
          <w:bCs/>
          <w:szCs w:val="28"/>
        </w:rPr>
      </w:pPr>
      <w:r>
        <w:rPr>
          <w:bCs/>
          <w:szCs w:val="28"/>
        </w:rPr>
        <w:t>Листинг</w:t>
      </w:r>
      <w:r w:rsidRPr="00385CCC">
        <w:rPr>
          <w:bCs/>
          <w:szCs w:val="28"/>
        </w:rPr>
        <w:t xml:space="preserve"> 4.</w:t>
      </w:r>
      <w:r>
        <w:rPr>
          <w:bCs/>
          <w:szCs w:val="28"/>
        </w:rPr>
        <w:t>2</w:t>
      </w:r>
      <w:r w:rsidR="00257918">
        <w:rPr>
          <w:bCs/>
          <w:szCs w:val="28"/>
        </w:rPr>
        <w:t>2</w:t>
      </w:r>
      <w:r>
        <w:rPr>
          <w:bCs/>
          <w:szCs w:val="28"/>
        </w:rPr>
        <w:t> – Функция изменения статуса регистрации</w:t>
      </w:r>
    </w:p>
    <w:p w14:paraId="3937EDBA" w14:textId="5E2484AA" w:rsidR="00BF2F36" w:rsidRPr="00452FA5" w:rsidRDefault="00BF2F36" w:rsidP="0090794B">
      <w:pPr>
        <w:spacing w:line="239" w:lineRule="auto"/>
      </w:pPr>
      <w:r>
        <w:t>Файл</w:t>
      </w:r>
      <w:r w:rsidRPr="001C0470">
        <w:t>-</w:t>
      </w:r>
      <w:r>
        <w:t xml:space="preserve">обработчик, в свою очередь, получает данные из панели администрирования и обновляет данные таблицы </w:t>
      </w:r>
      <w:proofErr w:type="spellStart"/>
      <w:r w:rsidRPr="001C0470">
        <w:t>Course_registration</w:t>
      </w:r>
      <w:proofErr w:type="spellEnd"/>
      <w:r>
        <w:t xml:space="preserve"> базы данных. После</w:t>
      </w:r>
      <w:r w:rsidRPr="001C0470">
        <w:t xml:space="preserve"> </w:t>
      </w:r>
      <w:r>
        <w:t>успешного</w:t>
      </w:r>
      <w:r w:rsidRPr="001C0470">
        <w:t xml:space="preserve"> </w:t>
      </w:r>
      <w:r>
        <w:t>изменения</w:t>
      </w:r>
      <w:r w:rsidRPr="001C0470">
        <w:t xml:space="preserve"> </w:t>
      </w:r>
      <w:r>
        <w:t>блок</w:t>
      </w:r>
      <w:r w:rsidRPr="001C0470">
        <w:t xml:space="preserve"> </w:t>
      </w:r>
      <w:r>
        <w:t>со</w:t>
      </w:r>
      <w:r w:rsidRPr="001C0470">
        <w:t xml:space="preserve"> </w:t>
      </w:r>
      <w:r>
        <w:t>статусом в таблице меняется на новый с актуальным статусом регистрации. Пример кода</w:t>
      </w:r>
      <w:r w:rsidRPr="00452FA5">
        <w:t xml:space="preserve"> </w:t>
      </w:r>
      <w:r>
        <w:t>изменения</w:t>
      </w:r>
      <w:r w:rsidRPr="00452FA5">
        <w:t xml:space="preserve"> </w:t>
      </w:r>
      <w:r>
        <w:t>статуса</w:t>
      </w:r>
      <w:r w:rsidRPr="00452FA5">
        <w:t xml:space="preserve"> </w:t>
      </w:r>
      <w:r>
        <w:t>регистрации на панели администрирования в файле-обработч</w:t>
      </w:r>
      <w:r w:rsidR="00EC0C2E">
        <w:t>и</w:t>
      </w:r>
      <w:r>
        <w:t>ке представлен в листинге 4.2</w:t>
      </w:r>
      <w:r w:rsidR="00257918">
        <w:t>3</w:t>
      </w:r>
      <w:r>
        <w:t>.</w:t>
      </w:r>
    </w:p>
    <w:p w14:paraId="31A7C61F" w14:textId="77777777" w:rsidR="00BF2F36" w:rsidRPr="00452FA5" w:rsidRDefault="00BF2F36" w:rsidP="0090794B">
      <w:pPr>
        <w:spacing w:before="280" w:line="239" w:lineRule="auto"/>
        <w:ind w:firstLine="0"/>
        <w:jc w:val="left"/>
        <w:rPr>
          <w:rFonts w:ascii="Courier New" w:hAnsi="Courier New" w:cs="Courier New"/>
          <w:sz w:val="24"/>
          <w:szCs w:val="24"/>
          <w:lang w:val="en-US"/>
        </w:rPr>
      </w:pPr>
      <w:r w:rsidRPr="001C0470">
        <w:rPr>
          <w:rFonts w:ascii="Courier New" w:hAnsi="Courier New" w:cs="Courier New"/>
          <w:sz w:val="24"/>
          <w:szCs w:val="24"/>
          <w:lang w:val="en-US"/>
        </w:rPr>
        <w:t>if</w:t>
      </w:r>
      <w:r w:rsidRPr="00452FA5">
        <w:rPr>
          <w:rFonts w:ascii="Courier New" w:hAnsi="Courier New" w:cs="Courier New"/>
          <w:sz w:val="24"/>
          <w:szCs w:val="24"/>
          <w:lang w:val="en-US"/>
        </w:rPr>
        <w:t>(</w:t>
      </w:r>
      <w:proofErr w:type="spellStart"/>
      <w:r w:rsidRPr="001C0470">
        <w:rPr>
          <w:rFonts w:ascii="Courier New" w:hAnsi="Courier New" w:cs="Courier New"/>
          <w:sz w:val="24"/>
          <w:szCs w:val="24"/>
          <w:lang w:val="en-US"/>
        </w:rPr>
        <w:t>session</w:t>
      </w:r>
      <w:r w:rsidRPr="00452FA5">
        <w:rPr>
          <w:rFonts w:ascii="Courier New" w:hAnsi="Courier New" w:cs="Courier New"/>
          <w:sz w:val="24"/>
          <w:szCs w:val="24"/>
          <w:lang w:val="en-US"/>
        </w:rPr>
        <w:t>_</w:t>
      </w:r>
      <w:r w:rsidRPr="001C0470">
        <w:rPr>
          <w:rFonts w:ascii="Courier New" w:hAnsi="Courier New" w:cs="Courier New"/>
          <w:sz w:val="24"/>
          <w:szCs w:val="24"/>
          <w:lang w:val="en-US"/>
        </w:rPr>
        <w:t>status</w:t>
      </w:r>
      <w:proofErr w:type="spellEnd"/>
      <w:r w:rsidRPr="00452FA5">
        <w:rPr>
          <w:rFonts w:ascii="Courier New" w:hAnsi="Courier New" w:cs="Courier New"/>
          <w:sz w:val="24"/>
          <w:szCs w:val="24"/>
          <w:lang w:val="en-US"/>
        </w:rPr>
        <w:t>(</w:t>
      </w:r>
      <w:proofErr w:type="gramStart"/>
      <w:r w:rsidRPr="00452FA5">
        <w:rPr>
          <w:rFonts w:ascii="Courier New" w:hAnsi="Courier New" w:cs="Courier New"/>
          <w:sz w:val="24"/>
          <w:szCs w:val="24"/>
          <w:lang w:val="en-US"/>
        </w:rPr>
        <w:t>)!=</w:t>
      </w:r>
      <w:proofErr w:type="gramEnd"/>
      <w:r w:rsidRPr="001C0470">
        <w:rPr>
          <w:rFonts w:ascii="Courier New" w:hAnsi="Courier New" w:cs="Courier New"/>
          <w:sz w:val="24"/>
          <w:szCs w:val="24"/>
          <w:lang w:val="en-US"/>
        </w:rPr>
        <w:t>PHP</w:t>
      </w:r>
      <w:r w:rsidRPr="00452FA5">
        <w:rPr>
          <w:rFonts w:ascii="Courier New" w:hAnsi="Courier New" w:cs="Courier New"/>
          <w:sz w:val="24"/>
          <w:szCs w:val="24"/>
          <w:lang w:val="en-US"/>
        </w:rPr>
        <w:t>_</w:t>
      </w:r>
      <w:r w:rsidRPr="001C0470">
        <w:rPr>
          <w:rFonts w:ascii="Courier New" w:hAnsi="Courier New" w:cs="Courier New"/>
          <w:sz w:val="24"/>
          <w:szCs w:val="24"/>
          <w:lang w:val="en-US"/>
        </w:rPr>
        <w:t>SESSION</w:t>
      </w:r>
      <w:r w:rsidRPr="00452FA5">
        <w:rPr>
          <w:rFonts w:ascii="Courier New" w:hAnsi="Courier New" w:cs="Courier New"/>
          <w:sz w:val="24"/>
          <w:szCs w:val="24"/>
          <w:lang w:val="en-US"/>
        </w:rPr>
        <w:t>_</w:t>
      </w:r>
      <w:r w:rsidRPr="001C0470">
        <w:rPr>
          <w:rFonts w:ascii="Courier New" w:hAnsi="Courier New" w:cs="Courier New"/>
          <w:sz w:val="24"/>
          <w:szCs w:val="24"/>
          <w:lang w:val="en-US"/>
        </w:rPr>
        <w:t>ACTIVE</w:t>
      </w:r>
      <w:r w:rsidRPr="00452FA5">
        <w:rPr>
          <w:rFonts w:ascii="Courier New" w:hAnsi="Courier New" w:cs="Courier New"/>
          <w:sz w:val="24"/>
          <w:szCs w:val="24"/>
          <w:lang w:val="en-US"/>
        </w:rPr>
        <w:t xml:space="preserve">) </w:t>
      </w:r>
      <w:proofErr w:type="spellStart"/>
      <w:r w:rsidRPr="001C0470">
        <w:rPr>
          <w:rFonts w:ascii="Courier New" w:hAnsi="Courier New" w:cs="Courier New"/>
          <w:sz w:val="24"/>
          <w:szCs w:val="24"/>
          <w:lang w:val="en-US"/>
        </w:rPr>
        <w:t>session</w:t>
      </w:r>
      <w:r w:rsidRPr="00452FA5">
        <w:rPr>
          <w:rFonts w:ascii="Courier New" w:hAnsi="Courier New" w:cs="Courier New"/>
          <w:sz w:val="24"/>
          <w:szCs w:val="24"/>
          <w:lang w:val="en-US"/>
        </w:rPr>
        <w:t>_</w:t>
      </w:r>
      <w:r w:rsidRPr="001C0470">
        <w:rPr>
          <w:rFonts w:ascii="Courier New" w:hAnsi="Courier New" w:cs="Courier New"/>
          <w:sz w:val="24"/>
          <w:szCs w:val="24"/>
          <w:lang w:val="en-US"/>
        </w:rPr>
        <w:t>start</w:t>
      </w:r>
      <w:proofErr w:type="spellEnd"/>
      <w:r w:rsidRPr="00452FA5">
        <w:rPr>
          <w:rFonts w:ascii="Courier New" w:hAnsi="Courier New" w:cs="Courier New"/>
          <w:sz w:val="24"/>
          <w:szCs w:val="24"/>
          <w:lang w:val="en-US"/>
        </w:rPr>
        <w:t>();</w:t>
      </w:r>
    </w:p>
    <w:p w14:paraId="0C686D07" w14:textId="77777777" w:rsidR="00BF2F36" w:rsidRPr="001C0470" w:rsidRDefault="00BF2F36" w:rsidP="0090794B">
      <w:pPr>
        <w:spacing w:line="239" w:lineRule="auto"/>
        <w:ind w:firstLine="0"/>
        <w:jc w:val="left"/>
        <w:rPr>
          <w:rFonts w:ascii="Courier New" w:hAnsi="Courier New" w:cs="Courier New"/>
          <w:sz w:val="24"/>
          <w:szCs w:val="24"/>
          <w:lang w:val="en-US"/>
        </w:rPr>
      </w:pPr>
      <w:r w:rsidRPr="001C0470">
        <w:rPr>
          <w:rFonts w:ascii="Courier New" w:hAnsi="Courier New" w:cs="Courier New"/>
          <w:sz w:val="24"/>
          <w:szCs w:val="24"/>
          <w:lang w:val="en-US"/>
        </w:rPr>
        <w:t>$</w:t>
      </w:r>
      <w:proofErr w:type="spellStart"/>
      <w:r w:rsidRPr="001C0470">
        <w:rPr>
          <w:rFonts w:ascii="Courier New" w:hAnsi="Courier New" w:cs="Courier New"/>
          <w:sz w:val="24"/>
          <w:szCs w:val="24"/>
          <w:lang w:val="en-US"/>
        </w:rPr>
        <w:t>reg_status_id</w:t>
      </w:r>
      <w:proofErr w:type="spellEnd"/>
      <w:r w:rsidRPr="001C0470">
        <w:rPr>
          <w:rFonts w:ascii="Courier New" w:hAnsi="Courier New" w:cs="Courier New"/>
          <w:sz w:val="24"/>
          <w:szCs w:val="24"/>
          <w:lang w:val="en-US"/>
        </w:rPr>
        <w:t>=$_POST['</w:t>
      </w:r>
      <w:proofErr w:type="spellStart"/>
      <w:r w:rsidRPr="001C0470">
        <w:rPr>
          <w:rFonts w:ascii="Courier New" w:hAnsi="Courier New" w:cs="Courier New"/>
          <w:sz w:val="24"/>
          <w:szCs w:val="24"/>
          <w:lang w:val="en-US"/>
        </w:rPr>
        <w:t>reg_status</w:t>
      </w:r>
      <w:proofErr w:type="spellEnd"/>
      <w:r w:rsidRPr="001C0470">
        <w:rPr>
          <w:rFonts w:ascii="Courier New" w:hAnsi="Courier New" w:cs="Courier New"/>
          <w:sz w:val="24"/>
          <w:szCs w:val="24"/>
          <w:lang w:val="en-US"/>
        </w:rPr>
        <w:t>'];</w:t>
      </w:r>
    </w:p>
    <w:p w14:paraId="1D2B7040" w14:textId="77777777"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id_status_select</w:t>
      </w:r>
      <w:proofErr w:type="spellEnd"/>
      <w:r w:rsidRPr="00EB7D27">
        <w:rPr>
          <w:rFonts w:ascii="Courier New" w:hAnsi="Courier New" w:cs="Courier New"/>
          <w:sz w:val="24"/>
          <w:szCs w:val="24"/>
          <w:lang w:val="en-US"/>
        </w:rPr>
        <w:t>=$_POST['</w:t>
      </w:r>
      <w:proofErr w:type="spellStart"/>
      <w:r w:rsidRPr="00EB7D27">
        <w:rPr>
          <w:rFonts w:ascii="Courier New" w:hAnsi="Courier New" w:cs="Courier New"/>
          <w:sz w:val="24"/>
          <w:szCs w:val="24"/>
          <w:lang w:val="en-US"/>
        </w:rPr>
        <w:t>id_status_select</w:t>
      </w:r>
      <w:proofErr w:type="spellEnd"/>
      <w:r w:rsidRPr="00EB7D27">
        <w:rPr>
          <w:rFonts w:ascii="Courier New" w:hAnsi="Courier New" w:cs="Courier New"/>
          <w:sz w:val="24"/>
          <w:szCs w:val="24"/>
          <w:lang w:val="en-US"/>
        </w:rPr>
        <w:t>'];</w:t>
      </w:r>
    </w:p>
    <w:p w14:paraId="267DFE66" w14:textId="77777777" w:rsidR="00BF2F36" w:rsidRPr="001C0470" w:rsidRDefault="00BF2F36" w:rsidP="0090794B">
      <w:pPr>
        <w:spacing w:line="239" w:lineRule="auto"/>
        <w:ind w:firstLine="0"/>
        <w:jc w:val="left"/>
        <w:rPr>
          <w:rFonts w:ascii="Courier New" w:hAnsi="Courier New" w:cs="Courier New"/>
          <w:sz w:val="24"/>
          <w:szCs w:val="24"/>
          <w:lang w:val="en-US"/>
        </w:rPr>
      </w:pPr>
      <w:r w:rsidRPr="001C0470">
        <w:rPr>
          <w:rFonts w:ascii="Courier New" w:hAnsi="Courier New" w:cs="Courier New"/>
          <w:sz w:val="24"/>
          <w:szCs w:val="24"/>
          <w:lang w:val="en-US"/>
        </w:rPr>
        <w:t xml:space="preserve">$query = "UPDATE </w:t>
      </w:r>
      <w:proofErr w:type="spellStart"/>
      <w:r w:rsidRPr="001C0470">
        <w:rPr>
          <w:rFonts w:ascii="Courier New" w:hAnsi="Courier New" w:cs="Courier New"/>
          <w:sz w:val="24"/>
          <w:szCs w:val="24"/>
          <w:lang w:val="en-US"/>
        </w:rPr>
        <w:t>Course_registration</w:t>
      </w:r>
      <w:proofErr w:type="spellEnd"/>
      <w:r w:rsidRPr="001C0470">
        <w:rPr>
          <w:rFonts w:ascii="Courier New" w:hAnsi="Courier New" w:cs="Courier New"/>
          <w:sz w:val="24"/>
          <w:szCs w:val="24"/>
          <w:lang w:val="en-US"/>
        </w:rPr>
        <w:t xml:space="preserve"> SET </w:t>
      </w:r>
      <w:proofErr w:type="spellStart"/>
      <w:r w:rsidRPr="001C0470">
        <w:rPr>
          <w:rFonts w:ascii="Courier New" w:hAnsi="Courier New" w:cs="Courier New"/>
          <w:sz w:val="24"/>
          <w:szCs w:val="24"/>
          <w:lang w:val="en-US"/>
        </w:rPr>
        <w:t>ID_status</w:t>
      </w:r>
      <w:proofErr w:type="spellEnd"/>
      <w:r w:rsidRPr="001C0470">
        <w:rPr>
          <w:rFonts w:ascii="Courier New" w:hAnsi="Courier New" w:cs="Courier New"/>
          <w:sz w:val="24"/>
          <w:szCs w:val="24"/>
          <w:lang w:val="en-US"/>
        </w:rPr>
        <w:t xml:space="preserve"> = $</w:t>
      </w:r>
      <w:proofErr w:type="spellStart"/>
      <w:r w:rsidRPr="001C0470">
        <w:rPr>
          <w:rFonts w:ascii="Courier New" w:hAnsi="Courier New" w:cs="Courier New"/>
          <w:sz w:val="24"/>
          <w:szCs w:val="24"/>
          <w:lang w:val="en-US"/>
        </w:rPr>
        <w:t>reg_status_id</w:t>
      </w:r>
      <w:proofErr w:type="spellEnd"/>
      <w:r w:rsidRPr="001C0470">
        <w:rPr>
          <w:rFonts w:ascii="Courier New" w:hAnsi="Courier New" w:cs="Courier New"/>
          <w:sz w:val="24"/>
          <w:szCs w:val="24"/>
          <w:lang w:val="en-US"/>
        </w:rPr>
        <w:t xml:space="preserve"> WHERE Course_registration.ID = $</w:t>
      </w:r>
      <w:proofErr w:type="spellStart"/>
      <w:r w:rsidRPr="001C0470">
        <w:rPr>
          <w:rFonts w:ascii="Courier New" w:hAnsi="Courier New" w:cs="Courier New"/>
          <w:sz w:val="24"/>
          <w:szCs w:val="24"/>
          <w:lang w:val="en-US"/>
        </w:rPr>
        <w:t>id_status_select</w:t>
      </w:r>
      <w:proofErr w:type="spellEnd"/>
      <w:r w:rsidRPr="001C0470">
        <w:rPr>
          <w:rFonts w:ascii="Courier New" w:hAnsi="Courier New" w:cs="Courier New"/>
          <w:sz w:val="24"/>
          <w:szCs w:val="24"/>
          <w:lang w:val="en-US"/>
        </w:rPr>
        <w:t>";</w:t>
      </w:r>
    </w:p>
    <w:p w14:paraId="4A955CE8" w14:textId="77777777"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1C0470">
        <w:rPr>
          <w:rFonts w:ascii="Courier New" w:hAnsi="Courier New" w:cs="Courier New"/>
          <w:sz w:val="24"/>
          <w:szCs w:val="24"/>
        </w:rPr>
        <w:t>Ошибка</w:t>
      </w:r>
      <w:r w:rsidRPr="00EB7D27">
        <w:rPr>
          <w:rFonts w:ascii="Courier New" w:hAnsi="Courier New" w:cs="Courier New"/>
          <w:sz w:val="24"/>
          <w:szCs w:val="24"/>
          <w:lang w:val="en-US"/>
        </w:rPr>
        <w:t xml:space="preserve"> " .</w:t>
      </w:r>
    </w:p>
    <w:p w14:paraId="5F19FF8E" w14:textId="77777777"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036DCB2C" w14:textId="77777777"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if ($result) </w:t>
      </w:r>
      <w:proofErr w:type="gramStart"/>
      <w:r w:rsidRPr="00EB7D27">
        <w:rPr>
          <w:rFonts w:ascii="Courier New" w:hAnsi="Courier New" w:cs="Courier New"/>
          <w:sz w:val="24"/>
          <w:szCs w:val="24"/>
          <w:lang w:val="en-US"/>
        </w:rPr>
        <w:t>{</w:t>
      </w:r>
      <w:r w:rsidRPr="00CC4EFE">
        <w:rPr>
          <w:rFonts w:ascii="Courier New" w:hAnsi="Courier New" w:cs="Courier New"/>
          <w:sz w:val="24"/>
          <w:szCs w:val="24"/>
          <w:lang w:val="en-US"/>
        </w:rPr>
        <w:t xml:space="preserve"> </w:t>
      </w:r>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query2 = "SELECT * FROM Status WHERE Status.ID=$</w:t>
      </w:r>
      <w:proofErr w:type="spellStart"/>
      <w:r w:rsidRPr="00EB7D27">
        <w:rPr>
          <w:rFonts w:ascii="Courier New" w:hAnsi="Courier New" w:cs="Courier New"/>
          <w:sz w:val="24"/>
          <w:szCs w:val="24"/>
          <w:lang w:val="en-US"/>
        </w:rPr>
        <w:t>reg_status_id</w:t>
      </w:r>
      <w:proofErr w:type="spellEnd"/>
      <w:r w:rsidRPr="00EB7D27">
        <w:rPr>
          <w:rFonts w:ascii="Courier New" w:hAnsi="Courier New" w:cs="Courier New"/>
          <w:sz w:val="24"/>
          <w:szCs w:val="24"/>
          <w:lang w:val="en-US"/>
        </w:rPr>
        <w:t>";</w:t>
      </w:r>
    </w:p>
    <w:p w14:paraId="26180FA2" w14:textId="1E21BE87" w:rsidR="00BF2F36" w:rsidRPr="00EB7D27" w:rsidRDefault="00BF2F36" w:rsidP="0090794B">
      <w:pPr>
        <w:spacing w:line="23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$result2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$query2) or die("</w:t>
      </w:r>
      <w:r w:rsidRPr="001C0470">
        <w:rPr>
          <w:rFonts w:ascii="Courier New" w:hAnsi="Courier New" w:cs="Courier New"/>
          <w:sz w:val="24"/>
          <w:szCs w:val="24"/>
        </w:rPr>
        <w:t>Ошибка</w:t>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041C799F" w14:textId="77777777" w:rsidR="00BF2F36" w:rsidRPr="001C0470" w:rsidRDefault="00BF2F36" w:rsidP="0090794B">
      <w:pPr>
        <w:spacing w:line="239" w:lineRule="auto"/>
        <w:ind w:firstLine="0"/>
        <w:jc w:val="left"/>
        <w:rPr>
          <w:rFonts w:ascii="Courier New" w:hAnsi="Courier New" w:cs="Courier New"/>
          <w:sz w:val="24"/>
          <w:szCs w:val="24"/>
          <w:lang w:val="en-US"/>
        </w:rPr>
      </w:pPr>
      <w:r w:rsidRPr="001C0470">
        <w:rPr>
          <w:rFonts w:ascii="Courier New" w:hAnsi="Courier New" w:cs="Courier New"/>
          <w:sz w:val="24"/>
          <w:szCs w:val="24"/>
          <w:lang w:val="en-US"/>
        </w:rPr>
        <w:t xml:space="preserve">    $row = </w:t>
      </w:r>
      <w:proofErr w:type="spellStart"/>
      <w:r w:rsidRPr="001C0470">
        <w:rPr>
          <w:rFonts w:ascii="Courier New" w:hAnsi="Courier New" w:cs="Courier New"/>
          <w:sz w:val="24"/>
          <w:szCs w:val="24"/>
          <w:lang w:val="en-US"/>
        </w:rPr>
        <w:t>mysqli_fetch_row</w:t>
      </w:r>
      <w:proofErr w:type="spellEnd"/>
      <w:r w:rsidRPr="001C0470">
        <w:rPr>
          <w:rFonts w:ascii="Courier New" w:hAnsi="Courier New" w:cs="Courier New"/>
          <w:sz w:val="24"/>
          <w:szCs w:val="24"/>
          <w:lang w:val="en-US"/>
        </w:rPr>
        <w:t xml:space="preserve">($result2); </w:t>
      </w:r>
    </w:p>
    <w:p w14:paraId="53726BFA" w14:textId="77777777" w:rsidR="00BF2F36" w:rsidRPr="00EB7D27" w:rsidRDefault="00BF2F36" w:rsidP="0090794B">
      <w:pPr>
        <w:spacing w:line="239" w:lineRule="auto"/>
        <w:ind w:firstLine="0"/>
        <w:jc w:val="left"/>
        <w:rPr>
          <w:rFonts w:ascii="Courier New" w:hAnsi="Courier New" w:cs="Courier New"/>
          <w:sz w:val="24"/>
          <w:szCs w:val="24"/>
          <w:lang w:val="en-US"/>
        </w:rPr>
      </w:pPr>
      <w:r w:rsidRPr="001C0470">
        <w:rPr>
          <w:rFonts w:ascii="Courier New" w:hAnsi="Courier New" w:cs="Courier New"/>
          <w:sz w:val="24"/>
          <w:szCs w:val="24"/>
          <w:lang w:val="en-US"/>
        </w:rPr>
        <w:t xml:space="preserve">    </w:t>
      </w:r>
      <w:r w:rsidRPr="00EB7D27">
        <w:rPr>
          <w:rFonts w:ascii="Courier New" w:hAnsi="Courier New" w:cs="Courier New"/>
          <w:sz w:val="24"/>
          <w:szCs w:val="24"/>
          <w:lang w:val="en-US"/>
        </w:rPr>
        <w:t>$status=$</w:t>
      </w:r>
      <w:proofErr w:type="gramStart"/>
      <w:r w:rsidRPr="00EB7D27">
        <w:rPr>
          <w:rFonts w:ascii="Courier New" w:hAnsi="Courier New" w:cs="Courier New"/>
          <w:sz w:val="24"/>
          <w:szCs w:val="24"/>
          <w:lang w:val="en-US"/>
        </w:rPr>
        <w:t>row[</w:t>
      </w:r>
      <w:proofErr w:type="gramEnd"/>
      <w:r w:rsidRPr="00EB7D27">
        <w:rPr>
          <w:rFonts w:ascii="Courier New" w:hAnsi="Courier New" w:cs="Courier New"/>
          <w:sz w:val="24"/>
          <w:szCs w:val="24"/>
          <w:lang w:val="en-US"/>
        </w:rPr>
        <w:t>1];}</w:t>
      </w:r>
    </w:p>
    <w:p w14:paraId="67A53DE5" w14:textId="77777777" w:rsidR="00BF2F36" w:rsidRDefault="00BF2F36" w:rsidP="0090794B">
      <w:pPr>
        <w:spacing w:line="239" w:lineRule="auto"/>
        <w:ind w:firstLine="0"/>
        <w:jc w:val="left"/>
        <w:rPr>
          <w:rFonts w:ascii="Courier New" w:hAnsi="Courier New" w:cs="Courier New"/>
          <w:sz w:val="24"/>
          <w:szCs w:val="24"/>
          <w:lang w:val="en-US"/>
        </w:rPr>
      </w:pPr>
      <w:r w:rsidRPr="001C0470">
        <w:rPr>
          <w:rFonts w:ascii="Courier New" w:hAnsi="Courier New" w:cs="Courier New"/>
          <w:sz w:val="24"/>
          <w:szCs w:val="24"/>
          <w:lang w:val="en-US"/>
        </w:rPr>
        <w:t>echo "&lt;div class='</w:t>
      </w:r>
      <w:proofErr w:type="spellStart"/>
      <w:r w:rsidRPr="001C0470">
        <w:rPr>
          <w:rFonts w:ascii="Courier New" w:hAnsi="Courier New" w:cs="Courier New"/>
          <w:sz w:val="24"/>
          <w:szCs w:val="24"/>
          <w:lang w:val="en-US"/>
        </w:rPr>
        <w:t>course_status</w:t>
      </w:r>
      <w:proofErr w:type="spellEnd"/>
      <w:r w:rsidRPr="001C0470">
        <w:rPr>
          <w:rFonts w:ascii="Courier New" w:hAnsi="Courier New" w:cs="Courier New"/>
          <w:sz w:val="24"/>
          <w:szCs w:val="24"/>
          <w:lang w:val="en-US"/>
        </w:rPr>
        <w:t xml:space="preserve"> col-2' id='course_status</w:t>
      </w:r>
      <w:proofErr w:type="gramStart"/>
      <w:r w:rsidRPr="001C0470">
        <w:rPr>
          <w:rFonts w:ascii="Courier New" w:hAnsi="Courier New" w:cs="Courier New"/>
          <w:sz w:val="24"/>
          <w:szCs w:val="24"/>
          <w:lang w:val="en-US"/>
        </w:rPr>
        <w:t>".$</w:t>
      </w:r>
      <w:proofErr w:type="spellStart"/>
      <w:proofErr w:type="gramEnd"/>
      <w:r w:rsidRPr="001C0470">
        <w:rPr>
          <w:rFonts w:ascii="Courier New" w:hAnsi="Courier New" w:cs="Courier New"/>
          <w:sz w:val="24"/>
          <w:szCs w:val="24"/>
          <w:lang w:val="en-US"/>
        </w:rPr>
        <w:t>id_status_select</w:t>
      </w:r>
      <w:proofErr w:type="spellEnd"/>
      <w:r w:rsidRPr="001C0470">
        <w:rPr>
          <w:rFonts w:ascii="Courier New" w:hAnsi="Courier New" w:cs="Courier New"/>
          <w:sz w:val="24"/>
          <w:szCs w:val="24"/>
          <w:lang w:val="en-US"/>
        </w:rPr>
        <w:t>."'&gt;".$status."&lt;/div&gt;";</w:t>
      </w:r>
    </w:p>
    <w:p w14:paraId="49445F7F" w14:textId="054AC134" w:rsidR="00BF2F36" w:rsidRPr="006D4F76" w:rsidRDefault="00BF2F36" w:rsidP="0090794B">
      <w:pPr>
        <w:spacing w:before="280" w:after="280" w:line="239" w:lineRule="auto"/>
        <w:ind w:firstLine="0"/>
        <w:jc w:val="center"/>
        <w:rPr>
          <w:bCs/>
          <w:szCs w:val="28"/>
        </w:rPr>
      </w:pPr>
      <w:r>
        <w:rPr>
          <w:bCs/>
          <w:szCs w:val="28"/>
        </w:rPr>
        <w:t>Листинг</w:t>
      </w:r>
      <w:r w:rsidRPr="00385CCC">
        <w:rPr>
          <w:bCs/>
          <w:szCs w:val="28"/>
        </w:rPr>
        <w:t xml:space="preserve"> 4.</w:t>
      </w:r>
      <w:r>
        <w:rPr>
          <w:bCs/>
          <w:szCs w:val="28"/>
        </w:rPr>
        <w:t>2</w:t>
      </w:r>
      <w:r w:rsidR="00257918">
        <w:rPr>
          <w:bCs/>
          <w:szCs w:val="28"/>
        </w:rPr>
        <w:t>3</w:t>
      </w:r>
      <w:r>
        <w:rPr>
          <w:bCs/>
          <w:szCs w:val="28"/>
        </w:rPr>
        <w:t> – Обработка изменения</w:t>
      </w:r>
      <w:r w:rsidRPr="00452FA5">
        <w:t xml:space="preserve"> </w:t>
      </w:r>
      <w:r>
        <w:t>статуса</w:t>
      </w:r>
      <w:r w:rsidRPr="00452FA5">
        <w:t xml:space="preserve"> </w:t>
      </w:r>
      <w:r>
        <w:t>регистрации</w:t>
      </w:r>
    </w:p>
    <w:p w14:paraId="5F1054CA" w14:textId="0C6D3D57" w:rsidR="00BF2F36" w:rsidRDefault="00ED4396" w:rsidP="0090794B">
      <w:pPr>
        <w:spacing w:line="239" w:lineRule="auto"/>
      </w:pPr>
      <w:r>
        <w:t>Аналогичным образом реализовано изменение статуса консультации.</w:t>
      </w:r>
    </w:p>
    <w:p w14:paraId="7941A747" w14:textId="51EE4070" w:rsidR="00BF2F36" w:rsidRDefault="00992DAE" w:rsidP="0090794B">
      <w:pPr>
        <w:pStyle w:val="afa"/>
        <w:spacing w:line="239" w:lineRule="auto"/>
        <w:outlineLvl w:val="2"/>
      </w:pPr>
      <w:bookmarkStart w:id="49" w:name="_Toc168516759"/>
      <w:r>
        <w:t>4</w:t>
      </w:r>
      <w:r w:rsidRPr="00AC320A">
        <w:t>.</w:t>
      </w:r>
      <w:r>
        <w:t>5</w:t>
      </w:r>
      <w:r w:rsidRPr="00AC320A">
        <w:t>.</w:t>
      </w:r>
      <w:r>
        <w:t>6</w:t>
      </w:r>
      <w:r w:rsidRPr="00AC320A">
        <w:rPr>
          <w:lang w:val="en-US"/>
        </w:rPr>
        <w:t> </w:t>
      </w:r>
      <w:r>
        <w:t>Реализация функционала обработки заявки администратором</w:t>
      </w:r>
      <w:bookmarkEnd w:id="49"/>
    </w:p>
    <w:p w14:paraId="2D5EBB07" w14:textId="2C133C5F" w:rsidR="00EB1056" w:rsidRPr="00246985" w:rsidRDefault="00A222B0" w:rsidP="0090794B">
      <w:pPr>
        <w:spacing w:line="239" w:lineRule="auto"/>
        <w:rPr>
          <w:spacing w:val="-4"/>
        </w:rPr>
      </w:pPr>
      <w:r w:rsidRPr="00246985">
        <w:rPr>
          <w:spacing w:val="-4"/>
        </w:rPr>
        <w:t>Школа визажа «</w:t>
      </w:r>
      <w:proofErr w:type="spellStart"/>
      <w:r w:rsidRPr="00246985">
        <w:rPr>
          <w:spacing w:val="-4"/>
          <w:lang w:val="en-US"/>
        </w:rPr>
        <w:t>Flowress</w:t>
      </w:r>
      <w:proofErr w:type="spellEnd"/>
      <w:r w:rsidRPr="00246985">
        <w:rPr>
          <w:spacing w:val="-4"/>
        </w:rPr>
        <w:t xml:space="preserve">» предоставляет </w:t>
      </w:r>
      <w:r w:rsidR="00246985" w:rsidRPr="00246985">
        <w:rPr>
          <w:spacing w:val="-4"/>
        </w:rPr>
        <w:t xml:space="preserve">возможность </w:t>
      </w:r>
      <w:r w:rsidRPr="00246985">
        <w:rPr>
          <w:spacing w:val="-4"/>
        </w:rPr>
        <w:t xml:space="preserve">своим ученикам </w:t>
      </w:r>
      <w:r w:rsidR="00221CBF" w:rsidRPr="00246985">
        <w:rPr>
          <w:spacing w:val="-4"/>
        </w:rPr>
        <w:t>получить дополнительные обучающие материалы</w:t>
      </w:r>
      <w:r w:rsidR="00A1324C" w:rsidRPr="00246985">
        <w:rPr>
          <w:spacing w:val="-4"/>
        </w:rPr>
        <w:t xml:space="preserve"> и</w:t>
      </w:r>
      <w:r w:rsidR="00246985" w:rsidRPr="00246985">
        <w:rPr>
          <w:spacing w:val="-4"/>
        </w:rPr>
        <w:t> </w:t>
      </w:r>
      <w:r w:rsidR="00221CBF" w:rsidRPr="00246985">
        <w:rPr>
          <w:spacing w:val="-4"/>
        </w:rPr>
        <w:t>задания</w:t>
      </w:r>
      <w:r w:rsidR="000A6ABD" w:rsidRPr="00246985">
        <w:rPr>
          <w:spacing w:val="-4"/>
        </w:rPr>
        <w:t xml:space="preserve"> к </w:t>
      </w:r>
      <w:r w:rsidR="00221CBF" w:rsidRPr="00246985">
        <w:rPr>
          <w:spacing w:val="-4"/>
        </w:rPr>
        <w:t xml:space="preserve">урокам </w:t>
      </w:r>
      <w:r w:rsidR="00D53783" w:rsidRPr="00246985">
        <w:rPr>
          <w:spacing w:val="-4"/>
        </w:rPr>
        <w:t xml:space="preserve">во время прохождения курса. Материалы </w:t>
      </w:r>
      <w:r w:rsidR="00EB1056" w:rsidRPr="00246985">
        <w:rPr>
          <w:spacing w:val="-4"/>
        </w:rPr>
        <w:t xml:space="preserve">по уроку </w:t>
      </w:r>
      <w:r w:rsidR="00D53783" w:rsidRPr="00246985">
        <w:rPr>
          <w:spacing w:val="-4"/>
        </w:rPr>
        <w:t xml:space="preserve">будут доступны </w:t>
      </w:r>
      <w:r w:rsidR="00B06D1D" w:rsidRPr="00246985">
        <w:rPr>
          <w:spacing w:val="-4"/>
        </w:rPr>
        <w:t xml:space="preserve">пользователю </w:t>
      </w:r>
      <w:r w:rsidR="00D53783" w:rsidRPr="00246985">
        <w:rPr>
          <w:spacing w:val="-4"/>
        </w:rPr>
        <w:t>после того, как преподаватель</w:t>
      </w:r>
      <w:r w:rsidR="00B06D1D" w:rsidRPr="00246985">
        <w:rPr>
          <w:spacing w:val="-4"/>
        </w:rPr>
        <w:t>, который проводит данный курс,</w:t>
      </w:r>
      <w:r w:rsidR="00D53783" w:rsidRPr="00246985">
        <w:rPr>
          <w:spacing w:val="-4"/>
        </w:rPr>
        <w:t xml:space="preserve"> </w:t>
      </w:r>
      <w:r w:rsidR="009C7C84" w:rsidRPr="00246985">
        <w:rPr>
          <w:spacing w:val="-4"/>
        </w:rPr>
        <w:t xml:space="preserve">отметит </w:t>
      </w:r>
      <w:r w:rsidR="00EB1056" w:rsidRPr="00246985">
        <w:rPr>
          <w:spacing w:val="-4"/>
        </w:rPr>
        <w:t xml:space="preserve">этот </w:t>
      </w:r>
      <w:r w:rsidR="009C7C84" w:rsidRPr="00246985">
        <w:rPr>
          <w:spacing w:val="-4"/>
        </w:rPr>
        <w:t>урок как пройденный</w:t>
      </w:r>
      <w:r w:rsidR="00497A0C" w:rsidRPr="00246985">
        <w:rPr>
          <w:spacing w:val="-4"/>
        </w:rPr>
        <w:t xml:space="preserve">. </w:t>
      </w:r>
      <w:r w:rsidR="00246985" w:rsidRPr="00246985">
        <w:rPr>
          <w:spacing w:val="-4"/>
        </w:rPr>
        <w:t>П</w:t>
      </w:r>
      <w:r w:rsidR="00EB1056" w:rsidRPr="00246985">
        <w:rPr>
          <w:spacing w:val="-4"/>
        </w:rPr>
        <w:t>реподаватель должен прикрепить</w:t>
      </w:r>
      <w:r w:rsidR="000A6ABD" w:rsidRPr="00246985">
        <w:rPr>
          <w:spacing w:val="-4"/>
        </w:rPr>
        <w:t xml:space="preserve"> </w:t>
      </w:r>
      <w:r w:rsidR="00246985" w:rsidRPr="00246985">
        <w:rPr>
          <w:spacing w:val="-4"/>
        </w:rPr>
        <w:t xml:space="preserve">материалы </w:t>
      </w:r>
      <w:r w:rsidR="000A6ABD" w:rsidRPr="00246985">
        <w:rPr>
          <w:spacing w:val="-4"/>
        </w:rPr>
        <w:t>к </w:t>
      </w:r>
      <w:r w:rsidR="00EB1056" w:rsidRPr="00246985">
        <w:rPr>
          <w:spacing w:val="-4"/>
        </w:rPr>
        <w:t>соответствующему уроку</w:t>
      </w:r>
      <w:r w:rsidR="00497A0C" w:rsidRPr="00246985">
        <w:rPr>
          <w:spacing w:val="-4"/>
        </w:rPr>
        <w:t>. Для </w:t>
      </w:r>
      <w:r w:rsidR="00EB1056" w:rsidRPr="00246985">
        <w:rPr>
          <w:spacing w:val="-4"/>
        </w:rPr>
        <w:t>этого</w:t>
      </w:r>
      <w:r w:rsidR="000A6ABD" w:rsidRPr="00246985">
        <w:rPr>
          <w:spacing w:val="-4"/>
        </w:rPr>
        <w:t xml:space="preserve"> на </w:t>
      </w:r>
      <w:r w:rsidR="00EB1056" w:rsidRPr="00246985">
        <w:rPr>
          <w:spacing w:val="-4"/>
        </w:rPr>
        <w:t>панели управления преподавателя есть таблица уроков, которую возможно редактировать. При нажатии</w:t>
      </w:r>
      <w:r w:rsidR="000A6ABD" w:rsidRPr="00246985">
        <w:rPr>
          <w:spacing w:val="-4"/>
        </w:rPr>
        <w:t xml:space="preserve"> на </w:t>
      </w:r>
      <w:r w:rsidR="00EB1056" w:rsidRPr="00246985">
        <w:rPr>
          <w:spacing w:val="-4"/>
        </w:rPr>
        <w:t>кнопку «Изменить»</w:t>
      </w:r>
      <w:r w:rsidR="000A6ABD" w:rsidRPr="00246985">
        <w:rPr>
          <w:spacing w:val="-4"/>
        </w:rPr>
        <w:t xml:space="preserve"> в </w:t>
      </w:r>
      <w:r w:rsidR="00EB1056" w:rsidRPr="00246985">
        <w:rPr>
          <w:spacing w:val="-4"/>
        </w:rPr>
        <w:t>столбце «Управление</w:t>
      </w:r>
      <w:r w:rsidR="003A09DD" w:rsidRPr="00246985">
        <w:rPr>
          <w:spacing w:val="-4"/>
        </w:rPr>
        <w:t>» данные редактируемого урока передаются</w:t>
      </w:r>
      <w:r w:rsidR="000A6ABD" w:rsidRPr="00246985">
        <w:rPr>
          <w:spacing w:val="-4"/>
        </w:rPr>
        <w:t xml:space="preserve"> на </w:t>
      </w:r>
      <w:r w:rsidR="003A09DD" w:rsidRPr="00246985">
        <w:rPr>
          <w:spacing w:val="-4"/>
        </w:rPr>
        <w:t>страницу редактирования урока</w:t>
      </w:r>
      <w:r w:rsidR="00497A0C" w:rsidRPr="00246985">
        <w:rPr>
          <w:spacing w:val="-4"/>
        </w:rPr>
        <w:t>. На </w:t>
      </w:r>
      <w:r w:rsidR="003A09DD" w:rsidRPr="00246985">
        <w:rPr>
          <w:spacing w:val="-4"/>
        </w:rPr>
        <w:t>данной странице преподаватель имеет возможность прикрепить материалы</w:t>
      </w:r>
      <w:r w:rsidR="00A1324C" w:rsidRPr="00246985">
        <w:rPr>
          <w:spacing w:val="-4"/>
        </w:rPr>
        <w:t xml:space="preserve"> и </w:t>
      </w:r>
      <w:r w:rsidR="003A09DD" w:rsidRPr="00246985">
        <w:rPr>
          <w:spacing w:val="-4"/>
        </w:rPr>
        <w:t xml:space="preserve">задания. </w:t>
      </w:r>
    </w:p>
    <w:p w14:paraId="1495F7C8" w14:textId="412D1431" w:rsidR="0014040A" w:rsidRDefault="00905511" w:rsidP="005204A3">
      <w:pPr>
        <w:spacing w:line="242" w:lineRule="auto"/>
        <w:ind w:firstLine="708"/>
        <w:rPr>
          <w:szCs w:val="28"/>
        </w:rPr>
      </w:pPr>
      <w:r>
        <w:lastRenderedPageBreak/>
        <w:t>Для этого</w:t>
      </w:r>
      <w:r w:rsidR="000A6ABD">
        <w:t xml:space="preserve"> в </w:t>
      </w:r>
      <w:r w:rsidR="00F94E87">
        <w:rPr>
          <w:bCs/>
          <w:szCs w:val="28"/>
        </w:rPr>
        <w:t>файле</w:t>
      </w:r>
      <w:r w:rsidR="001777E0">
        <w:rPr>
          <w:bCs/>
          <w:szCs w:val="28"/>
        </w:rPr>
        <w:t xml:space="preserve"> </w:t>
      </w:r>
      <w:proofErr w:type="spellStart"/>
      <w:r w:rsidR="003A09DD">
        <w:rPr>
          <w:bCs/>
          <w:szCs w:val="28"/>
          <w:lang w:val="en-US"/>
        </w:rPr>
        <w:t>masterPofilePage</w:t>
      </w:r>
      <w:proofErr w:type="spellEnd"/>
      <w:r w:rsidR="00F94E87" w:rsidRPr="002D34F4">
        <w:rPr>
          <w:bCs/>
          <w:szCs w:val="28"/>
        </w:rPr>
        <w:t>.</w:t>
      </w:r>
      <w:proofErr w:type="spellStart"/>
      <w:r w:rsidR="00F94E87">
        <w:rPr>
          <w:bCs/>
          <w:szCs w:val="28"/>
          <w:lang w:val="en-US"/>
        </w:rPr>
        <w:t>js</w:t>
      </w:r>
      <w:proofErr w:type="spellEnd"/>
      <w:r w:rsidR="00F94E87">
        <w:rPr>
          <w:bCs/>
          <w:szCs w:val="28"/>
        </w:rPr>
        <w:t xml:space="preserve"> объявляется переменн</w:t>
      </w:r>
      <w:r w:rsidR="003A09DD">
        <w:rPr>
          <w:bCs/>
          <w:szCs w:val="28"/>
        </w:rPr>
        <w:t>ые</w:t>
      </w:r>
      <w:r w:rsidR="00F94E87">
        <w:rPr>
          <w:bCs/>
          <w:szCs w:val="28"/>
        </w:rPr>
        <w:t xml:space="preserve"> </w:t>
      </w:r>
      <w:proofErr w:type="spellStart"/>
      <w:r w:rsidR="003A09DD" w:rsidRPr="003A09DD">
        <w:rPr>
          <w:bCs/>
          <w:szCs w:val="28"/>
        </w:rPr>
        <w:t>new_lesson_material</w:t>
      </w:r>
      <w:proofErr w:type="spellEnd"/>
      <w:r w:rsidR="00A1324C">
        <w:rPr>
          <w:bCs/>
          <w:szCs w:val="28"/>
        </w:rPr>
        <w:t xml:space="preserve"> и </w:t>
      </w:r>
      <w:proofErr w:type="spellStart"/>
      <w:r w:rsidR="003A09DD" w:rsidRPr="003A09DD">
        <w:rPr>
          <w:bCs/>
          <w:szCs w:val="28"/>
        </w:rPr>
        <w:t>new_lesson_homework</w:t>
      </w:r>
      <w:proofErr w:type="spellEnd"/>
      <w:r w:rsidR="00F94E87">
        <w:rPr>
          <w:bCs/>
          <w:szCs w:val="28"/>
        </w:rPr>
        <w:t>,</w:t>
      </w:r>
      <w:r w:rsidR="000A6ABD">
        <w:rPr>
          <w:bCs/>
          <w:szCs w:val="28"/>
        </w:rPr>
        <w:t xml:space="preserve"> в </w:t>
      </w:r>
      <w:r w:rsidR="00F94E87">
        <w:rPr>
          <w:bCs/>
          <w:szCs w:val="28"/>
        </w:rPr>
        <w:t>котор</w:t>
      </w:r>
      <w:r w:rsidR="003A09DD">
        <w:rPr>
          <w:bCs/>
          <w:szCs w:val="28"/>
        </w:rPr>
        <w:t>ых</w:t>
      </w:r>
      <w:r w:rsidR="00F94E87">
        <w:rPr>
          <w:bCs/>
          <w:szCs w:val="28"/>
        </w:rPr>
        <w:t xml:space="preserve"> буд</w:t>
      </w:r>
      <w:r w:rsidR="003A09DD">
        <w:rPr>
          <w:bCs/>
          <w:szCs w:val="28"/>
        </w:rPr>
        <w:t>у</w:t>
      </w:r>
      <w:r w:rsidR="00F94E87">
        <w:rPr>
          <w:bCs/>
          <w:szCs w:val="28"/>
        </w:rPr>
        <w:t>т храниться файл</w:t>
      </w:r>
      <w:r w:rsidR="003A09DD">
        <w:rPr>
          <w:bCs/>
          <w:szCs w:val="28"/>
        </w:rPr>
        <w:t>ы</w:t>
      </w:r>
      <w:r w:rsidR="00F94E87">
        <w:rPr>
          <w:bCs/>
          <w:szCs w:val="28"/>
        </w:rPr>
        <w:t xml:space="preserve"> загружаем</w:t>
      </w:r>
      <w:r w:rsidR="00B84E6E">
        <w:rPr>
          <w:bCs/>
          <w:szCs w:val="28"/>
        </w:rPr>
        <w:t>ых</w:t>
      </w:r>
      <w:r w:rsidR="00F94E87">
        <w:rPr>
          <w:bCs/>
          <w:szCs w:val="28"/>
        </w:rPr>
        <w:t xml:space="preserve"> </w:t>
      </w:r>
      <w:r w:rsidR="003A09DD">
        <w:rPr>
          <w:bCs/>
          <w:szCs w:val="28"/>
        </w:rPr>
        <w:t>документ</w:t>
      </w:r>
      <w:r w:rsidR="00B84E6E">
        <w:rPr>
          <w:bCs/>
          <w:szCs w:val="28"/>
        </w:rPr>
        <w:t>ов</w:t>
      </w:r>
      <w:r w:rsidR="00F94E87">
        <w:rPr>
          <w:bCs/>
          <w:szCs w:val="28"/>
        </w:rPr>
        <w:t>. Далее будут отслеживаться изменения значения пол</w:t>
      </w:r>
      <w:r w:rsidR="003A09DD">
        <w:rPr>
          <w:bCs/>
          <w:szCs w:val="28"/>
        </w:rPr>
        <w:t>ей</w:t>
      </w:r>
      <w:r w:rsidR="00F94E87">
        <w:rPr>
          <w:bCs/>
          <w:szCs w:val="28"/>
        </w:rPr>
        <w:t xml:space="preserve"> </w:t>
      </w:r>
      <w:r w:rsidR="00F94E87">
        <w:rPr>
          <w:bCs/>
          <w:szCs w:val="28"/>
          <w:lang w:val="en-US"/>
        </w:rPr>
        <w:t>input</w:t>
      </w:r>
      <w:r w:rsidR="00F94E87">
        <w:rPr>
          <w:bCs/>
          <w:szCs w:val="28"/>
        </w:rPr>
        <w:t>, чтобы</w:t>
      </w:r>
      <w:r w:rsidR="000A6ABD">
        <w:rPr>
          <w:bCs/>
          <w:szCs w:val="28"/>
        </w:rPr>
        <w:t xml:space="preserve"> в </w:t>
      </w:r>
      <w:r w:rsidR="00F94E87">
        <w:rPr>
          <w:bCs/>
          <w:szCs w:val="28"/>
        </w:rPr>
        <w:t>дальнейшем при событии изменения эт</w:t>
      </w:r>
      <w:r w:rsidR="003A09DD">
        <w:rPr>
          <w:bCs/>
          <w:szCs w:val="28"/>
        </w:rPr>
        <w:t xml:space="preserve">их </w:t>
      </w:r>
      <w:r w:rsidR="00F94E87">
        <w:rPr>
          <w:bCs/>
          <w:szCs w:val="28"/>
        </w:rPr>
        <w:t>пол</w:t>
      </w:r>
      <w:r w:rsidR="003A09DD">
        <w:rPr>
          <w:bCs/>
          <w:szCs w:val="28"/>
        </w:rPr>
        <w:t xml:space="preserve">ей, </w:t>
      </w:r>
      <w:r w:rsidR="00F94E87">
        <w:rPr>
          <w:bCs/>
          <w:szCs w:val="28"/>
        </w:rPr>
        <w:t xml:space="preserve">то есть загрузке </w:t>
      </w:r>
      <w:r w:rsidR="003A09DD">
        <w:rPr>
          <w:bCs/>
          <w:szCs w:val="28"/>
        </w:rPr>
        <w:t>файлов</w:t>
      </w:r>
      <w:r w:rsidR="00F94E87">
        <w:rPr>
          <w:bCs/>
          <w:szCs w:val="28"/>
        </w:rPr>
        <w:t>, получить необходимую информацию</w:t>
      </w:r>
      <w:r w:rsidR="00497A0C">
        <w:rPr>
          <w:bCs/>
          <w:szCs w:val="28"/>
        </w:rPr>
        <w:t>. В </w:t>
      </w:r>
      <w:r w:rsidR="00F94E87">
        <w:rPr>
          <w:bCs/>
          <w:szCs w:val="28"/>
        </w:rPr>
        <w:t xml:space="preserve">свойстве </w:t>
      </w:r>
      <w:r w:rsidR="00F94E87">
        <w:rPr>
          <w:bCs/>
          <w:szCs w:val="28"/>
          <w:lang w:val="en-US"/>
        </w:rPr>
        <w:t>target</w:t>
      </w:r>
      <w:r w:rsidR="00A1324C">
        <w:rPr>
          <w:bCs/>
          <w:szCs w:val="28"/>
        </w:rPr>
        <w:t xml:space="preserve"> и </w:t>
      </w:r>
      <w:r w:rsidR="00F94E87">
        <w:rPr>
          <w:bCs/>
          <w:szCs w:val="28"/>
        </w:rPr>
        <w:t xml:space="preserve">свойстве </w:t>
      </w:r>
      <w:r w:rsidR="00F94E87">
        <w:rPr>
          <w:bCs/>
          <w:szCs w:val="28"/>
          <w:lang w:val="en-US"/>
        </w:rPr>
        <w:t>files</w:t>
      </w:r>
      <w:r w:rsidR="00F94E87" w:rsidRPr="005C5E75">
        <w:rPr>
          <w:bCs/>
          <w:szCs w:val="28"/>
        </w:rPr>
        <w:t>,</w:t>
      </w:r>
      <w:r w:rsidR="00F94E87">
        <w:rPr>
          <w:bCs/>
          <w:szCs w:val="28"/>
        </w:rPr>
        <w:t xml:space="preserve"> являюще</w:t>
      </w:r>
      <w:r w:rsidR="00D3768C">
        <w:rPr>
          <w:bCs/>
          <w:szCs w:val="28"/>
        </w:rPr>
        <w:t>е</w:t>
      </w:r>
      <w:r w:rsidR="00F94E87">
        <w:rPr>
          <w:bCs/>
          <w:szCs w:val="28"/>
        </w:rPr>
        <w:t>ся массивом, хранятся все файлы, загружаемые</w:t>
      </w:r>
      <w:r w:rsidR="000A6ABD">
        <w:rPr>
          <w:bCs/>
          <w:szCs w:val="28"/>
        </w:rPr>
        <w:t xml:space="preserve"> в </w:t>
      </w:r>
      <w:r w:rsidR="00F94E87">
        <w:rPr>
          <w:bCs/>
          <w:szCs w:val="28"/>
        </w:rPr>
        <w:t>поле. Чтобы получить информацию</w:t>
      </w:r>
      <w:r w:rsidR="000A6ABD">
        <w:rPr>
          <w:bCs/>
          <w:szCs w:val="28"/>
        </w:rPr>
        <w:t xml:space="preserve"> о </w:t>
      </w:r>
      <w:r w:rsidR="00F94E87">
        <w:rPr>
          <w:bCs/>
          <w:szCs w:val="28"/>
        </w:rPr>
        <w:t>загруженном файле необходимо обратиться</w:t>
      </w:r>
      <w:r w:rsidR="000A6ABD">
        <w:rPr>
          <w:bCs/>
          <w:szCs w:val="28"/>
        </w:rPr>
        <w:t xml:space="preserve"> к </w:t>
      </w:r>
      <w:r w:rsidR="00F94E87">
        <w:rPr>
          <w:bCs/>
          <w:szCs w:val="28"/>
        </w:rPr>
        <w:t>нулевому элементу этого массива</w:t>
      </w:r>
      <w:r w:rsidR="00497A0C">
        <w:rPr>
          <w:bCs/>
          <w:szCs w:val="28"/>
        </w:rPr>
        <w:t>. Для </w:t>
      </w:r>
      <w:r w:rsidR="003B24E3">
        <w:rPr>
          <w:szCs w:val="28"/>
        </w:rPr>
        <w:t>передачи полученных значений</w:t>
      </w:r>
      <w:r w:rsidR="000A6ABD">
        <w:rPr>
          <w:szCs w:val="28"/>
        </w:rPr>
        <w:t xml:space="preserve"> в </w:t>
      </w:r>
      <w:r w:rsidR="003B24E3">
        <w:rPr>
          <w:szCs w:val="28"/>
        </w:rPr>
        <w:t>файл-обработчик используется</w:t>
      </w:r>
      <w:r w:rsidR="00F94E87">
        <w:rPr>
          <w:szCs w:val="28"/>
        </w:rPr>
        <w:t xml:space="preserve"> переменн</w:t>
      </w:r>
      <w:r w:rsidR="003B24E3">
        <w:rPr>
          <w:szCs w:val="28"/>
        </w:rPr>
        <w:t>ая</w:t>
      </w:r>
      <w:r w:rsidR="00F94E87">
        <w:rPr>
          <w:szCs w:val="28"/>
        </w:rPr>
        <w:t xml:space="preserve"> типа </w:t>
      </w:r>
      <w:proofErr w:type="spellStart"/>
      <w:r w:rsidR="00F94E87" w:rsidRPr="00AB64E2">
        <w:rPr>
          <w:szCs w:val="28"/>
        </w:rPr>
        <w:t>formData</w:t>
      </w:r>
      <w:proofErr w:type="spellEnd"/>
      <w:r w:rsidR="00F94E87">
        <w:rPr>
          <w:szCs w:val="28"/>
        </w:rPr>
        <w:t xml:space="preserve">. </w:t>
      </w:r>
    </w:p>
    <w:p w14:paraId="38C3E18D" w14:textId="2BCC72AE" w:rsidR="00F94E87" w:rsidRPr="003B24E3" w:rsidRDefault="00F94E87" w:rsidP="005204A3">
      <w:pPr>
        <w:spacing w:line="242" w:lineRule="auto"/>
        <w:ind w:firstLine="708"/>
        <w:rPr>
          <w:bCs/>
          <w:szCs w:val="28"/>
        </w:rPr>
      </w:pPr>
      <w:r>
        <w:rPr>
          <w:szCs w:val="28"/>
        </w:rPr>
        <w:t xml:space="preserve">С помощью метода </w:t>
      </w:r>
      <w:r>
        <w:rPr>
          <w:szCs w:val="28"/>
          <w:lang w:val="en-US"/>
        </w:rPr>
        <w:t>append</w:t>
      </w:r>
      <w:r w:rsidRPr="00C21E61">
        <w:rPr>
          <w:szCs w:val="28"/>
        </w:rPr>
        <w:t xml:space="preserve"> </w:t>
      </w:r>
      <w:r>
        <w:rPr>
          <w:szCs w:val="28"/>
        </w:rPr>
        <w:t>происходит добавление пар ключ</w:t>
      </w:r>
      <w:r w:rsidRPr="00C21E61">
        <w:rPr>
          <w:szCs w:val="28"/>
        </w:rPr>
        <w:t>/</w:t>
      </w:r>
      <w:r>
        <w:rPr>
          <w:szCs w:val="28"/>
        </w:rPr>
        <w:t>значение</w:t>
      </w:r>
      <w:r w:rsidR="00497A0C">
        <w:rPr>
          <w:szCs w:val="28"/>
        </w:rPr>
        <w:t>. В </w:t>
      </w:r>
      <w:r>
        <w:rPr>
          <w:szCs w:val="28"/>
        </w:rPr>
        <w:t>том</w:t>
      </w:r>
      <w:r w:rsidR="002B4281">
        <w:rPr>
          <w:szCs w:val="28"/>
        </w:rPr>
        <w:t> </w:t>
      </w:r>
      <w:r>
        <w:rPr>
          <w:szCs w:val="28"/>
        </w:rPr>
        <w:t>числе переда</w:t>
      </w:r>
      <w:r w:rsidR="003B24E3">
        <w:rPr>
          <w:szCs w:val="28"/>
        </w:rPr>
        <w:t>ю</w:t>
      </w:r>
      <w:r>
        <w:rPr>
          <w:szCs w:val="28"/>
        </w:rPr>
        <w:t>тся файл</w:t>
      </w:r>
      <w:r w:rsidR="003B24E3">
        <w:rPr>
          <w:szCs w:val="28"/>
        </w:rPr>
        <w:t>ы материалов</w:t>
      </w:r>
      <w:r w:rsidR="00497A0C">
        <w:rPr>
          <w:szCs w:val="28"/>
        </w:rPr>
        <w:t>. В </w:t>
      </w:r>
      <w:r w:rsidR="003B24E3">
        <w:rPr>
          <w:szCs w:val="28"/>
          <w:lang w:val="en-US"/>
        </w:rPr>
        <w:t>A</w:t>
      </w:r>
      <w:r w:rsidR="00AA7752">
        <w:rPr>
          <w:szCs w:val="28"/>
          <w:lang w:val="en-US"/>
        </w:rPr>
        <w:t>jax</w:t>
      </w:r>
      <w:r w:rsidRPr="002D34F4">
        <w:rPr>
          <w:szCs w:val="28"/>
        </w:rPr>
        <w:t>-</w:t>
      </w:r>
      <w:r>
        <w:rPr>
          <w:szCs w:val="28"/>
        </w:rPr>
        <w:t>запрос</w:t>
      </w:r>
      <w:r w:rsidR="000A6ABD">
        <w:rPr>
          <w:szCs w:val="28"/>
        </w:rPr>
        <w:t xml:space="preserve"> в </w:t>
      </w:r>
      <w:r>
        <w:rPr>
          <w:szCs w:val="28"/>
          <w:lang w:val="en-US"/>
        </w:rPr>
        <w:t>data</w:t>
      </w:r>
      <w:r w:rsidRPr="002D34F4">
        <w:rPr>
          <w:szCs w:val="28"/>
        </w:rPr>
        <w:t xml:space="preserve"> </w:t>
      </w:r>
      <w:r>
        <w:rPr>
          <w:szCs w:val="28"/>
        </w:rPr>
        <w:t xml:space="preserve">будет передаваться переменная </w:t>
      </w:r>
      <w:proofErr w:type="spellStart"/>
      <w:r>
        <w:rPr>
          <w:szCs w:val="28"/>
          <w:lang w:val="en-US"/>
        </w:rPr>
        <w:t>formData</w:t>
      </w:r>
      <w:proofErr w:type="spellEnd"/>
      <w:r w:rsidRPr="002D34F4">
        <w:rPr>
          <w:szCs w:val="28"/>
        </w:rPr>
        <w:t>.</w:t>
      </w:r>
      <w:r>
        <w:rPr>
          <w:szCs w:val="28"/>
        </w:rPr>
        <w:t xml:space="preserve"> Помимо использования </w:t>
      </w:r>
      <w:proofErr w:type="spellStart"/>
      <w:r>
        <w:rPr>
          <w:szCs w:val="28"/>
          <w:lang w:val="en-US"/>
        </w:rPr>
        <w:t>formData</w:t>
      </w:r>
      <w:proofErr w:type="spellEnd"/>
      <w:r w:rsidR="000A6ABD">
        <w:rPr>
          <w:szCs w:val="28"/>
        </w:rPr>
        <w:t xml:space="preserve"> в </w:t>
      </w:r>
      <w:r>
        <w:rPr>
          <w:szCs w:val="28"/>
        </w:rPr>
        <w:t xml:space="preserve">настройках </w:t>
      </w:r>
      <w:r>
        <w:rPr>
          <w:szCs w:val="28"/>
          <w:lang w:val="en-US"/>
        </w:rPr>
        <w:t>ajax</w:t>
      </w:r>
      <w:r w:rsidRPr="00523DB2">
        <w:rPr>
          <w:szCs w:val="28"/>
        </w:rPr>
        <w:t xml:space="preserve"> </w:t>
      </w:r>
      <w:r>
        <w:rPr>
          <w:szCs w:val="28"/>
        </w:rPr>
        <w:t xml:space="preserve">необходимо указывать параметры </w:t>
      </w:r>
      <w:proofErr w:type="spellStart"/>
      <w:r>
        <w:rPr>
          <w:szCs w:val="28"/>
          <w:lang w:val="en-US"/>
        </w:rPr>
        <w:t>contentType</w:t>
      </w:r>
      <w:proofErr w:type="spellEnd"/>
      <w:r w:rsidRPr="00523DB2">
        <w:rPr>
          <w:szCs w:val="28"/>
        </w:rPr>
        <w:t xml:space="preserve">: </w:t>
      </w:r>
      <w:r>
        <w:rPr>
          <w:szCs w:val="28"/>
          <w:lang w:val="en-US"/>
        </w:rPr>
        <w:t>false</w:t>
      </w:r>
      <w:r w:rsidRPr="00523DB2">
        <w:rPr>
          <w:szCs w:val="28"/>
        </w:rPr>
        <w:t xml:space="preserve">, </w:t>
      </w:r>
      <w:proofErr w:type="spellStart"/>
      <w:r>
        <w:rPr>
          <w:szCs w:val="28"/>
          <w:lang w:val="en-US"/>
        </w:rPr>
        <w:t>processData</w:t>
      </w:r>
      <w:proofErr w:type="spellEnd"/>
      <w:r w:rsidRPr="00523DB2">
        <w:rPr>
          <w:szCs w:val="28"/>
        </w:rPr>
        <w:t xml:space="preserve">: </w:t>
      </w:r>
      <w:r>
        <w:rPr>
          <w:szCs w:val="28"/>
          <w:lang w:val="en-US"/>
        </w:rPr>
        <w:t>false</w:t>
      </w:r>
      <w:r>
        <w:rPr>
          <w:szCs w:val="28"/>
        </w:rPr>
        <w:t>, т.</w:t>
      </w:r>
      <w:r w:rsidR="00A1324C">
        <w:rPr>
          <w:szCs w:val="28"/>
          <w:lang w:val="en-US"/>
        </w:rPr>
        <w:t> </w:t>
      </w:r>
      <w:r>
        <w:rPr>
          <w:szCs w:val="28"/>
        </w:rPr>
        <w:t>к. без</w:t>
      </w:r>
      <w:r w:rsidR="002B4281">
        <w:rPr>
          <w:szCs w:val="28"/>
        </w:rPr>
        <w:t> </w:t>
      </w:r>
      <w:r>
        <w:rPr>
          <w:szCs w:val="28"/>
        </w:rPr>
        <w:t>них файл не будет отправлен,</w:t>
      </w:r>
      <w:r w:rsidR="000A6ABD">
        <w:rPr>
          <w:szCs w:val="28"/>
        </w:rPr>
        <w:t xml:space="preserve"> а </w:t>
      </w:r>
      <w:r>
        <w:rPr>
          <w:szCs w:val="28"/>
        </w:rPr>
        <w:t xml:space="preserve">также </w:t>
      </w:r>
      <w:r>
        <w:rPr>
          <w:szCs w:val="28"/>
          <w:lang w:val="en-US"/>
        </w:rPr>
        <w:t>cache</w:t>
      </w:r>
      <w:r w:rsidRPr="005C5E75">
        <w:rPr>
          <w:szCs w:val="28"/>
        </w:rPr>
        <w:t xml:space="preserve">: </w:t>
      </w:r>
      <w:r>
        <w:rPr>
          <w:szCs w:val="28"/>
          <w:lang w:val="en-US"/>
        </w:rPr>
        <w:t>false</w:t>
      </w:r>
      <w:r w:rsidRPr="002D34F4">
        <w:rPr>
          <w:szCs w:val="28"/>
        </w:rPr>
        <w:t>.</w:t>
      </w:r>
      <w:r w:rsidR="003B24E3" w:rsidRPr="003B24E3">
        <w:rPr>
          <w:bCs/>
          <w:szCs w:val="28"/>
        </w:rPr>
        <w:t xml:space="preserve"> </w:t>
      </w:r>
      <w:r w:rsidR="003B24E3">
        <w:rPr>
          <w:bCs/>
          <w:szCs w:val="28"/>
        </w:rPr>
        <w:t>Код передачи информации об</w:t>
      </w:r>
      <w:r w:rsidR="002B4281">
        <w:rPr>
          <w:bCs/>
          <w:szCs w:val="28"/>
        </w:rPr>
        <w:t> </w:t>
      </w:r>
      <w:r w:rsidR="003B24E3">
        <w:rPr>
          <w:bCs/>
          <w:szCs w:val="28"/>
        </w:rPr>
        <w:t>уроке</w:t>
      </w:r>
      <w:r w:rsidR="000A6ABD">
        <w:rPr>
          <w:bCs/>
          <w:szCs w:val="28"/>
        </w:rPr>
        <w:t xml:space="preserve"> в </w:t>
      </w:r>
      <w:r w:rsidR="003B24E3">
        <w:rPr>
          <w:bCs/>
          <w:szCs w:val="28"/>
        </w:rPr>
        <w:t>файл-обработчик</w:t>
      </w:r>
      <w:r w:rsidR="003B24E3" w:rsidRPr="003B24E3">
        <w:rPr>
          <w:bCs/>
          <w:szCs w:val="28"/>
        </w:rPr>
        <w:t xml:space="preserve"> </w:t>
      </w:r>
      <w:proofErr w:type="spellStart"/>
      <w:r w:rsidR="00236017" w:rsidRPr="00236017">
        <w:rPr>
          <w:szCs w:val="28"/>
        </w:rPr>
        <w:t>edit_lesson_handler.php</w:t>
      </w:r>
      <w:proofErr w:type="spellEnd"/>
      <w:r w:rsidR="00236017" w:rsidRPr="00236017">
        <w:rPr>
          <w:rFonts w:ascii="Courier New" w:hAnsi="Courier New" w:cs="Courier New"/>
          <w:sz w:val="24"/>
          <w:szCs w:val="24"/>
        </w:rPr>
        <w:t xml:space="preserve"> </w:t>
      </w:r>
      <w:r w:rsidR="003B24E3">
        <w:rPr>
          <w:bCs/>
          <w:szCs w:val="28"/>
        </w:rPr>
        <w:t>представлен</w:t>
      </w:r>
      <w:r w:rsidR="000A6ABD">
        <w:rPr>
          <w:bCs/>
          <w:szCs w:val="28"/>
        </w:rPr>
        <w:t xml:space="preserve"> в </w:t>
      </w:r>
      <w:r w:rsidR="003B24E3">
        <w:rPr>
          <w:bCs/>
          <w:szCs w:val="28"/>
        </w:rPr>
        <w:t>листинге 4.</w:t>
      </w:r>
      <w:r w:rsidR="001119F9">
        <w:rPr>
          <w:bCs/>
          <w:szCs w:val="28"/>
        </w:rPr>
        <w:t>2</w:t>
      </w:r>
      <w:r w:rsidR="00257918">
        <w:rPr>
          <w:bCs/>
          <w:szCs w:val="28"/>
        </w:rPr>
        <w:t>4</w:t>
      </w:r>
      <w:r w:rsidR="003B24E3">
        <w:rPr>
          <w:bCs/>
          <w:szCs w:val="28"/>
        </w:rPr>
        <w:t>.</w:t>
      </w:r>
    </w:p>
    <w:p w14:paraId="25E54C54" w14:textId="77777777" w:rsidR="00A53E9C" w:rsidRPr="00A53E9C" w:rsidRDefault="00A53E9C" w:rsidP="005204A3">
      <w:pPr>
        <w:spacing w:before="280" w:line="242" w:lineRule="auto"/>
        <w:ind w:firstLine="0"/>
        <w:jc w:val="left"/>
        <w:rPr>
          <w:rFonts w:ascii="Courier New" w:hAnsi="Courier New" w:cs="Courier New"/>
          <w:sz w:val="24"/>
          <w:szCs w:val="24"/>
          <w:lang w:val="en-US"/>
        </w:rPr>
      </w:pPr>
      <w:r w:rsidRPr="00A53E9C">
        <w:rPr>
          <w:rFonts w:ascii="Courier New" w:hAnsi="Courier New" w:cs="Courier New"/>
          <w:sz w:val="24"/>
          <w:szCs w:val="24"/>
          <w:lang w:val="en-US"/>
        </w:rPr>
        <w:t xml:space="preserve">let </w:t>
      </w:r>
      <w:proofErr w:type="spellStart"/>
      <w:r w:rsidRPr="00A53E9C">
        <w:rPr>
          <w:rFonts w:ascii="Courier New" w:hAnsi="Courier New" w:cs="Courier New"/>
          <w:sz w:val="24"/>
          <w:szCs w:val="24"/>
          <w:lang w:val="en-US"/>
        </w:rPr>
        <w:t>new_lesson_material</w:t>
      </w:r>
      <w:proofErr w:type="spellEnd"/>
      <w:r w:rsidRPr="00A53E9C">
        <w:rPr>
          <w:rFonts w:ascii="Courier New" w:hAnsi="Courier New" w:cs="Courier New"/>
          <w:sz w:val="24"/>
          <w:szCs w:val="24"/>
          <w:lang w:val="en-US"/>
        </w:rPr>
        <w:t>=false;</w:t>
      </w:r>
    </w:p>
    <w:p w14:paraId="68ADFE31" w14:textId="77777777" w:rsidR="00A53E9C" w:rsidRPr="00A53E9C" w:rsidRDefault="00A53E9C" w:rsidP="005204A3">
      <w:pPr>
        <w:spacing w:line="242" w:lineRule="auto"/>
        <w:ind w:firstLine="0"/>
        <w:jc w:val="left"/>
        <w:rPr>
          <w:rFonts w:ascii="Courier New" w:hAnsi="Courier New" w:cs="Courier New"/>
          <w:sz w:val="24"/>
          <w:szCs w:val="24"/>
          <w:lang w:val="en-US"/>
        </w:rPr>
      </w:pPr>
      <w:r w:rsidRPr="00A53E9C">
        <w:rPr>
          <w:rFonts w:ascii="Courier New" w:hAnsi="Courier New" w:cs="Courier New"/>
          <w:sz w:val="24"/>
          <w:szCs w:val="24"/>
          <w:lang w:val="en-US"/>
        </w:rPr>
        <w:t xml:space="preserve">let </w:t>
      </w:r>
      <w:proofErr w:type="spellStart"/>
      <w:r w:rsidRPr="00A53E9C">
        <w:rPr>
          <w:rFonts w:ascii="Courier New" w:hAnsi="Courier New" w:cs="Courier New"/>
          <w:sz w:val="24"/>
          <w:szCs w:val="24"/>
          <w:lang w:val="en-US"/>
        </w:rPr>
        <w:t>new_lesson_homework</w:t>
      </w:r>
      <w:proofErr w:type="spellEnd"/>
      <w:r w:rsidRPr="00A53E9C">
        <w:rPr>
          <w:rFonts w:ascii="Courier New" w:hAnsi="Courier New" w:cs="Courier New"/>
          <w:sz w:val="24"/>
          <w:szCs w:val="24"/>
          <w:lang w:val="en-US"/>
        </w:rPr>
        <w:t>=false;</w:t>
      </w:r>
    </w:p>
    <w:p w14:paraId="75FD892C" w14:textId="5799F3A6" w:rsidR="00A53E9C" w:rsidRPr="00197121" w:rsidRDefault="00A53E9C" w:rsidP="005204A3">
      <w:pPr>
        <w:spacing w:line="242" w:lineRule="auto"/>
        <w:ind w:firstLine="0"/>
        <w:jc w:val="left"/>
        <w:rPr>
          <w:rFonts w:ascii="Courier New" w:hAnsi="Courier New" w:cs="Courier New"/>
          <w:sz w:val="24"/>
          <w:szCs w:val="24"/>
          <w:lang w:val="en-US"/>
        </w:rPr>
      </w:pPr>
      <w:r w:rsidRPr="00197121">
        <w:rPr>
          <w:rFonts w:ascii="Courier New" w:hAnsi="Courier New" w:cs="Courier New"/>
          <w:sz w:val="24"/>
          <w:szCs w:val="24"/>
          <w:lang w:val="en-US"/>
        </w:rPr>
        <w:t>$('input[name="lesson-material"]'</w:t>
      </w:r>
      <w:proofErr w:type="gramStart"/>
      <w:r w:rsidRPr="00197121">
        <w:rPr>
          <w:rFonts w:ascii="Courier New" w:hAnsi="Courier New" w:cs="Courier New"/>
          <w:sz w:val="24"/>
          <w:szCs w:val="24"/>
          <w:lang w:val="en-US"/>
        </w:rPr>
        <w:t>).change</w:t>
      </w:r>
      <w:proofErr w:type="gramEnd"/>
      <w:r w:rsidRPr="00197121">
        <w:rPr>
          <w:rFonts w:ascii="Courier New" w:hAnsi="Courier New" w:cs="Courier New"/>
          <w:sz w:val="24"/>
          <w:szCs w:val="24"/>
          <w:lang w:val="en-US"/>
        </w:rPr>
        <w:t>(function(e)  {</w:t>
      </w:r>
    </w:p>
    <w:p w14:paraId="5EE45B0E" w14:textId="48251CCB" w:rsidR="00A53E9C" w:rsidRPr="00A53E9C" w:rsidRDefault="00A53E9C" w:rsidP="005204A3">
      <w:pPr>
        <w:spacing w:line="242" w:lineRule="auto"/>
        <w:ind w:firstLine="0"/>
        <w:jc w:val="left"/>
        <w:rPr>
          <w:rFonts w:ascii="Courier New" w:hAnsi="Courier New" w:cs="Courier New"/>
          <w:sz w:val="24"/>
          <w:szCs w:val="24"/>
          <w:lang w:val="en-US"/>
        </w:rPr>
      </w:pPr>
      <w:r w:rsidRPr="00197121">
        <w:rPr>
          <w:rFonts w:ascii="Courier New" w:hAnsi="Courier New" w:cs="Courier New"/>
          <w:sz w:val="24"/>
          <w:szCs w:val="24"/>
          <w:lang w:val="en-US"/>
        </w:rPr>
        <w:tab/>
      </w:r>
      <w:proofErr w:type="spellStart"/>
      <w:r w:rsidRPr="00A53E9C">
        <w:rPr>
          <w:rFonts w:ascii="Courier New" w:hAnsi="Courier New" w:cs="Courier New"/>
          <w:sz w:val="24"/>
          <w:szCs w:val="24"/>
          <w:lang w:val="en-US"/>
        </w:rPr>
        <w:t>new_lesson_material</w:t>
      </w:r>
      <w:proofErr w:type="spellEnd"/>
      <w:r w:rsidRPr="00A53E9C">
        <w:rPr>
          <w:rFonts w:ascii="Courier New" w:hAnsi="Courier New" w:cs="Courier New"/>
          <w:sz w:val="24"/>
          <w:szCs w:val="24"/>
          <w:lang w:val="en-US"/>
        </w:rPr>
        <w:t>=</w:t>
      </w:r>
      <w:proofErr w:type="spellStart"/>
      <w:proofErr w:type="gramStart"/>
      <w:r w:rsidRPr="00A53E9C">
        <w:rPr>
          <w:rFonts w:ascii="Courier New" w:hAnsi="Courier New" w:cs="Courier New"/>
          <w:sz w:val="24"/>
          <w:szCs w:val="24"/>
          <w:lang w:val="en-US"/>
        </w:rPr>
        <w:t>e.target</w:t>
      </w:r>
      <w:proofErr w:type="gramEnd"/>
      <w:r w:rsidRPr="00A53E9C">
        <w:rPr>
          <w:rFonts w:ascii="Courier New" w:hAnsi="Courier New" w:cs="Courier New"/>
          <w:sz w:val="24"/>
          <w:szCs w:val="24"/>
          <w:lang w:val="en-US"/>
        </w:rPr>
        <w:t>.files</w:t>
      </w:r>
      <w:proofErr w:type="spellEnd"/>
      <w:r w:rsidRPr="00A53E9C">
        <w:rPr>
          <w:rFonts w:ascii="Courier New" w:hAnsi="Courier New" w:cs="Courier New"/>
          <w:sz w:val="24"/>
          <w:szCs w:val="24"/>
          <w:lang w:val="en-US"/>
        </w:rPr>
        <w:t>[0]; });</w:t>
      </w:r>
    </w:p>
    <w:p w14:paraId="7986013F" w14:textId="77777777" w:rsidR="00A53E9C" w:rsidRPr="00197121" w:rsidRDefault="00A53E9C" w:rsidP="005204A3">
      <w:pPr>
        <w:spacing w:line="242" w:lineRule="auto"/>
        <w:ind w:firstLine="0"/>
        <w:jc w:val="left"/>
        <w:rPr>
          <w:rFonts w:ascii="Courier New" w:hAnsi="Courier New" w:cs="Courier New"/>
          <w:sz w:val="24"/>
          <w:szCs w:val="24"/>
          <w:lang w:val="en-US"/>
        </w:rPr>
      </w:pPr>
      <w:r w:rsidRPr="00197121">
        <w:rPr>
          <w:rFonts w:ascii="Courier New" w:hAnsi="Courier New" w:cs="Courier New"/>
          <w:sz w:val="24"/>
          <w:szCs w:val="24"/>
          <w:lang w:val="en-US"/>
        </w:rPr>
        <w:t>$('input[name="lesson-</w:t>
      </w:r>
      <w:proofErr w:type="spellStart"/>
      <w:r w:rsidRPr="00197121">
        <w:rPr>
          <w:rFonts w:ascii="Courier New" w:hAnsi="Courier New" w:cs="Courier New"/>
          <w:sz w:val="24"/>
          <w:szCs w:val="24"/>
          <w:lang w:val="en-US"/>
        </w:rPr>
        <w:t>homeworkTask</w:t>
      </w:r>
      <w:proofErr w:type="spellEnd"/>
      <w:r w:rsidRPr="00197121">
        <w:rPr>
          <w:rFonts w:ascii="Courier New" w:hAnsi="Courier New" w:cs="Courier New"/>
          <w:sz w:val="24"/>
          <w:szCs w:val="24"/>
          <w:lang w:val="en-US"/>
        </w:rPr>
        <w:t>"]'</w:t>
      </w:r>
      <w:proofErr w:type="gramStart"/>
      <w:r w:rsidRPr="00197121">
        <w:rPr>
          <w:rFonts w:ascii="Courier New" w:hAnsi="Courier New" w:cs="Courier New"/>
          <w:sz w:val="24"/>
          <w:szCs w:val="24"/>
          <w:lang w:val="en-US"/>
        </w:rPr>
        <w:t>).change</w:t>
      </w:r>
      <w:proofErr w:type="gramEnd"/>
      <w:r w:rsidRPr="00197121">
        <w:rPr>
          <w:rFonts w:ascii="Courier New" w:hAnsi="Courier New" w:cs="Courier New"/>
          <w:sz w:val="24"/>
          <w:szCs w:val="24"/>
          <w:lang w:val="en-US"/>
        </w:rPr>
        <w:t>(function(e)  {</w:t>
      </w:r>
    </w:p>
    <w:p w14:paraId="65BD2FF2" w14:textId="52CE6A64" w:rsidR="00A53E9C" w:rsidRPr="00EB7D27" w:rsidRDefault="00A53E9C" w:rsidP="005204A3">
      <w:pPr>
        <w:spacing w:line="242" w:lineRule="auto"/>
        <w:ind w:firstLine="0"/>
        <w:jc w:val="left"/>
        <w:rPr>
          <w:rFonts w:ascii="Courier New" w:hAnsi="Courier New" w:cs="Courier New"/>
          <w:sz w:val="24"/>
          <w:szCs w:val="24"/>
          <w:lang w:val="en-US"/>
        </w:rPr>
      </w:pPr>
      <w:r w:rsidRPr="00197121">
        <w:rPr>
          <w:rFonts w:ascii="Courier New" w:hAnsi="Courier New" w:cs="Courier New"/>
          <w:sz w:val="24"/>
          <w:szCs w:val="24"/>
          <w:lang w:val="en-US"/>
        </w:rPr>
        <w:tab/>
      </w:r>
      <w:proofErr w:type="spellStart"/>
      <w:r w:rsidRPr="00A53E9C">
        <w:rPr>
          <w:rFonts w:ascii="Courier New" w:hAnsi="Courier New" w:cs="Courier New"/>
          <w:sz w:val="24"/>
          <w:szCs w:val="24"/>
          <w:lang w:val="en-US"/>
        </w:rPr>
        <w:t>new_lesson_homework</w:t>
      </w:r>
      <w:proofErr w:type="spellEnd"/>
      <w:r w:rsidRPr="00A53E9C">
        <w:rPr>
          <w:rFonts w:ascii="Courier New" w:hAnsi="Courier New" w:cs="Courier New"/>
          <w:sz w:val="24"/>
          <w:szCs w:val="24"/>
          <w:lang w:val="en-US"/>
        </w:rPr>
        <w:t>=</w:t>
      </w:r>
      <w:proofErr w:type="spellStart"/>
      <w:proofErr w:type="gramStart"/>
      <w:r w:rsidRPr="00A53E9C">
        <w:rPr>
          <w:rFonts w:ascii="Courier New" w:hAnsi="Courier New" w:cs="Courier New"/>
          <w:sz w:val="24"/>
          <w:szCs w:val="24"/>
          <w:lang w:val="en-US"/>
        </w:rPr>
        <w:t>e.target</w:t>
      </w:r>
      <w:proofErr w:type="gramEnd"/>
      <w:r w:rsidRPr="00A53E9C">
        <w:rPr>
          <w:rFonts w:ascii="Courier New" w:hAnsi="Courier New" w:cs="Courier New"/>
          <w:sz w:val="24"/>
          <w:szCs w:val="24"/>
          <w:lang w:val="en-US"/>
        </w:rPr>
        <w:t>.files</w:t>
      </w:r>
      <w:proofErr w:type="spellEnd"/>
      <w:r w:rsidRPr="00A53E9C">
        <w:rPr>
          <w:rFonts w:ascii="Courier New" w:hAnsi="Courier New" w:cs="Courier New"/>
          <w:sz w:val="24"/>
          <w:szCs w:val="24"/>
          <w:lang w:val="en-US"/>
        </w:rPr>
        <w:t xml:space="preserve">[0]; </w:t>
      </w:r>
      <w:r w:rsidRPr="00EB7D27">
        <w:rPr>
          <w:rFonts w:ascii="Courier New" w:hAnsi="Courier New" w:cs="Courier New"/>
          <w:sz w:val="24"/>
          <w:szCs w:val="24"/>
          <w:lang w:val="en-US"/>
        </w:rPr>
        <w:t>});</w:t>
      </w:r>
    </w:p>
    <w:p w14:paraId="0DD1FBB6" w14:textId="77777777" w:rsidR="00B26C63" w:rsidRPr="00A55F1A" w:rsidRDefault="00B26C63" w:rsidP="005204A3">
      <w:pPr>
        <w:spacing w:line="242" w:lineRule="auto"/>
        <w:ind w:firstLine="0"/>
        <w:jc w:val="left"/>
        <w:rPr>
          <w:rFonts w:ascii="Courier New" w:hAnsi="Courier New" w:cs="Courier New"/>
          <w:sz w:val="24"/>
          <w:szCs w:val="24"/>
          <w:lang w:val="en-US"/>
        </w:rPr>
      </w:pPr>
      <w:r w:rsidRPr="00A55F1A">
        <w:rPr>
          <w:rFonts w:ascii="Courier New" w:hAnsi="Courier New" w:cs="Courier New"/>
          <w:sz w:val="24"/>
          <w:szCs w:val="24"/>
          <w:lang w:val="en-US"/>
        </w:rPr>
        <w:t>$(</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save</w:t>
      </w:r>
      <w:proofErr w:type="gramEnd"/>
      <w:r w:rsidRPr="00A55F1A">
        <w:rPr>
          <w:rFonts w:ascii="Courier New" w:hAnsi="Courier New" w:cs="Courier New"/>
          <w:sz w:val="24"/>
          <w:szCs w:val="24"/>
          <w:lang w:val="en-US"/>
        </w:rPr>
        <w:t>_edit_lesson_btn</w:t>
      </w:r>
      <w:proofErr w:type="spellEnd"/>
      <w:r w:rsidRPr="00A55F1A">
        <w:rPr>
          <w:rFonts w:ascii="Courier New" w:hAnsi="Courier New" w:cs="Courier New"/>
          <w:sz w:val="24"/>
          <w:szCs w:val="24"/>
          <w:lang w:val="en-US"/>
        </w:rPr>
        <w:t>').click(function(e)  {</w:t>
      </w:r>
    </w:p>
    <w:p w14:paraId="0B846FA3" w14:textId="1AC269E4" w:rsidR="00B26C63" w:rsidRPr="00A55F1A" w:rsidRDefault="00B26C63" w:rsidP="005204A3">
      <w:pPr>
        <w:spacing w:line="242" w:lineRule="auto"/>
        <w:ind w:firstLine="0"/>
        <w:jc w:val="left"/>
        <w:rPr>
          <w:rFonts w:ascii="Courier New" w:hAnsi="Courier New" w:cs="Courier New"/>
          <w:sz w:val="24"/>
          <w:szCs w:val="24"/>
          <w:lang w:val="en-US"/>
        </w:rPr>
      </w:pPr>
      <w:proofErr w:type="spellStart"/>
      <w:proofErr w:type="gramStart"/>
      <w:r w:rsidRPr="00A55F1A">
        <w:rPr>
          <w:rFonts w:ascii="Courier New" w:hAnsi="Courier New" w:cs="Courier New"/>
          <w:sz w:val="24"/>
          <w:szCs w:val="24"/>
          <w:lang w:val="en-US"/>
        </w:rPr>
        <w:t>e.preventDefault</w:t>
      </w:r>
      <w:proofErr w:type="spellEnd"/>
      <w:proofErr w:type="gramEnd"/>
      <w:r w:rsidRPr="00A55F1A">
        <w:rPr>
          <w:rFonts w:ascii="Courier New" w:hAnsi="Courier New" w:cs="Courier New"/>
          <w:sz w:val="24"/>
          <w:szCs w:val="24"/>
          <w:lang w:val="en-US"/>
        </w:rPr>
        <w:t>();</w:t>
      </w:r>
    </w:p>
    <w:p w14:paraId="1DAB0F75" w14:textId="03D84457" w:rsidR="00B26C63" w:rsidRPr="00A55F1A" w:rsidRDefault="00B26C63" w:rsidP="005204A3">
      <w:pPr>
        <w:spacing w:line="242" w:lineRule="auto"/>
        <w:ind w:firstLine="0"/>
        <w:jc w:val="left"/>
        <w:rPr>
          <w:rFonts w:ascii="Courier New" w:hAnsi="Courier New" w:cs="Courier New"/>
          <w:sz w:val="24"/>
          <w:szCs w:val="24"/>
          <w:lang w:val="en-US"/>
        </w:rPr>
      </w:pPr>
      <w:r w:rsidRPr="00A55F1A">
        <w:rPr>
          <w:rFonts w:ascii="Courier New" w:hAnsi="Courier New" w:cs="Courier New"/>
          <w:sz w:val="24"/>
          <w:szCs w:val="24"/>
          <w:lang w:val="en-US"/>
        </w:rPr>
        <w:t xml:space="preserve">let </w:t>
      </w:r>
      <w:proofErr w:type="spellStart"/>
      <w:r w:rsidRPr="00A55F1A">
        <w:rPr>
          <w:rFonts w:ascii="Courier New" w:hAnsi="Courier New" w:cs="Courier New"/>
          <w:sz w:val="24"/>
          <w:szCs w:val="24"/>
          <w:lang w:val="en-US"/>
        </w:rPr>
        <w:t>lesson_id</w:t>
      </w:r>
      <w:proofErr w:type="spellEnd"/>
      <w:r w:rsidRPr="00A55F1A">
        <w:rPr>
          <w:rFonts w:ascii="Courier New" w:hAnsi="Courier New" w:cs="Courier New"/>
          <w:sz w:val="24"/>
          <w:szCs w:val="24"/>
          <w:lang w:val="en-US"/>
        </w:rPr>
        <w:t>=$(this</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attr</w:t>
      </w:r>
      <w:proofErr w:type="spellEnd"/>
      <w:proofErr w:type="gramEnd"/>
      <w:r w:rsidRPr="00A55F1A">
        <w:rPr>
          <w:rFonts w:ascii="Courier New" w:hAnsi="Courier New" w:cs="Courier New"/>
          <w:sz w:val="24"/>
          <w:szCs w:val="24"/>
          <w:lang w:val="en-US"/>
        </w:rPr>
        <w:t>('id');</w:t>
      </w:r>
    </w:p>
    <w:p w14:paraId="467CB2E0" w14:textId="755CCAAD" w:rsidR="00B26C63" w:rsidRPr="00A55F1A" w:rsidRDefault="00B26C63" w:rsidP="005204A3">
      <w:pPr>
        <w:spacing w:line="242" w:lineRule="auto"/>
        <w:ind w:firstLine="0"/>
        <w:jc w:val="left"/>
        <w:rPr>
          <w:rFonts w:ascii="Courier New" w:hAnsi="Courier New" w:cs="Courier New"/>
          <w:sz w:val="24"/>
          <w:szCs w:val="24"/>
          <w:lang w:val="en-US"/>
        </w:rPr>
      </w:pPr>
      <w:r w:rsidRPr="00A55F1A">
        <w:rPr>
          <w:rFonts w:ascii="Courier New" w:hAnsi="Courier New" w:cs="Courier New"/>
          <w:sz w:val="24"/>
          <w:szCs w:val="24"/>
          <w:lang w:val="en-US"/>
        </w:rPr>
        <w:t>let title = $('</w:t>
      </w:r>
      <w:proofErr w:type="spellStart"/>
      <w:r w:rsidRPr="00A55F1A">
        <w:rPr>
          <w:rFonts w:ascii="Courier New" w:hAnsi="Courier New" w:cs="Courier New"/>
          <w:sz w:val="24"/>
          <w:szCs w:val="24"/>
          <w:lang w:val="en-US"/>
        </w:rPr>
        <w:t>textarea</w:t>
      </w:r>
      <w:proofErr w:type="spellEnd"/>
      <w:r w:rsidRPr="00A55F1A">
        <w:rPr>
          <w:rFonts w:ascii="Courier New" w:hAnsi="Courier New" w:cs="Courier New"/>
          <w:sz w:val="24"/>
          <w:szCs w:val="24"/>
          <w:lang w:val="en-US"/>
        </w:rPr>
        <w:t>[name="lesson-title"]'</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val</w:t>
      </w:r>
      <w:proofErr w:type="spellEnd"/>
      <w:proofErr w:type="gramEnd"/>
      <w:r w:rsidRPr="00A55F1A">
        <w:rPr>
          <w:rFonts w:ascii="Courier New" w:hAnsi="Courier New" w:cs="Courier New"/>
          <w:sz w:val="24"/>
          <w:szCs w:val="24"/>
          <w:lang w:val="en-US"/>
        </w:rPr>
        <w:t>(),</w:t>
      </w:r>
    </w:p>
    <w:p w14:paraId="157BC144" w14:textId="533F21DC" w:rsidR="00B26C63" w:rsidRPr="00A55F1A" w:rsidRDefault="00B26C63" w:rsidP="005204A3">
      <w:pPr>
        <w:spacing w:line="242" w:lineRule="auto"/>
        <w:ind w:firstLine="0"/>
        <w:jc w:val="left"/>
        <w:rPr>
          <w:rFonts w:ascii="Courier New" w:hAnsi="Courier New" w:cs="Courier New"/>
          <w:sz w:val="24"/>
          <w:szCs w:val="24"/>
          <w:lang w:val="en-US"/>
        </w:rPr>
      </w:pPr>
      <w:r w:rsidRPr="00A55F1A">
        <w:rPr>
          <w:rFonts w:ascii="Courier New" w:hAnsi="Courier New" w:cs="Courier New"/>
          <w:sz w:val="24"/>
          <w:szCs w:val="24"/>
          <w:lang w:val="en-US"/>
        </w:rPr>
        <w:t>description = $('</w:t>
      </w:r>
      <w:proofErr w:type="spellStart"/>
      <w:r w:rsidRPr="00A55F1A">
        <w:rPr>
          <w:rFonts w:ascii="Courier New" w:hAnsi="Courier New" w:cs="Courier New"/>
          <w:sz w:val="24"/>
          <w:szCs w:val="24"/>
          <w:lang w:val="en-US"/>
        </w:rPr>
        <w:t>textarea</w:t>
      </w:r>
      <w:proofErr w:type="spellEnd"/>
      <w:r w:rsidRPr="00A55F1A">
        <w:rPr>
          <w:rFonts w:ascii="Courier New" w:hAnsi="Courier New" w:cs="Courier New"/>
          <w:sz w:val="24"/>
          <w:szCs w:val="24"/>
          <w:lang w:val="en-US"/>
        </w:rPr>
        <w:t>[name="lesson-description"]'</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val</w:t>
      </w:r>
      <w:proofErr w:type="spellEnd"/>
      <w:proofErr w:type="gramEnd"/>
      <w:r w:rsidRPr="00A55F1A">
        <w:rPr>
          <w:rFonts w:ascii="Courier New" w:hAnsi="Courier New" w:cs="Courier New"/>
          <w:sz w:val="24"/>
          <w:szCs w:val="24"/>
          <w:lang w:val="en-US"/>
        </w:rPr>
        <w:t xml:space="preserve">();let </w:t>
      </w:r>
      <w:proofErr w:type="spellStart"/>
      <w:r w:rsidRPr="00A55F1A">
        <w:rPr>
          <w:rFonts w:ascii="Courier New" w:hAnsi="Courier New" w:cs="Courier New"/>
          <w:sz w:val="24"/>
          <w:szCs w:val="24"/>
          <w:lang w:val="en-US"/>
        </w:rPr>
        <w:t>lessonFormData</w:t>
      </w:r>
      <w:proofErr w:type="spellEnd"/>
      <w:r w:rsidRPr="00A55F1A">
        <w:rPr>
          <w:rFonts w:ascii="Courier New" w:hAnsi="Courier New" w:cs="Courier New"/>
          <w:sz w:val="24"/>
          <w:szCs w:val="24"/>
          <w:lang w:val="en-US"/>
        </w:rPr>
        <w:t xml:space="preserve">=new </w:t>
      </w:r>
      <w:proofErr w:type="spellStart"/>
      <w:r w:rsidRPr="00A55F1A">
        <w:rPr>
          <w:rFonts w:ascii="Courier New" w:hAnsi="Courier New" w:cs="Courier New"/>
          <w:sz w:val="24"/>
          <w:szCs w:val="24"/>
          <w:lang w:val="en-US"/>
        </w:rPr>
        <w:t>FormData</w:t>
      </w:r>
      <w:proofErr w:type="spellEnd"/>
      <w:r w:rsidRPr="00A55F1A">
        <w:rPr>
          <w:rFonts w:ascii="Courier New" w:hAnsi="Courier New" w:cs="Courier New"/>
          <w:sz w:val="24"/>
          <w:szCs w:val="24"/>
          <w:lang w:val="en-US"/>
        </w:rPr>
        <w:t>();</w:t>
      </w:r>
    </w:p>
    <w:p w14:paraId="47B2090C" w14:textId="3802C58C" w:rsidR="00B26C63" w:rsidRPr="00A55F1A" w:rsidRDefault="00B26C63" w:rsidP="005204A3">
      <w:pPr>
        <w:spacing w:line="242" w:lineRule="auto"/>
        <w:ind w:firstLine="0"/>
        <w:jc w:val="left"/>
        <w:rPr>
          <w:rFonts w:ascii="Courier New" w:hAnsi="Courier New" w:cs="Courier New"/>
          <w:sz w:val="24"/>
          <w:szCs w:val="24"/>
          <w:lang w:val="en-US"/>
        </w:rPr>
      </w:pP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lesson_id</w:t>
      </w:r>
      <w:proofErr w:type="spellEnd"/>
      <w:r w:rsidRPr="00A55F1A">
        <w:rPr>
          <w:rFonts w:ascii="Courier New" w:hAnsi="Courier New" w:cs="Courier New"/>
          <w:sz w:val="24"/>
          <w:szCs w:val="24"/>
          <w:lang w:val="en-US"/>
        </w:rPr>
        <w:t xml:space="preserve">', </w:t>
      </w:r>
      <w:proofErr w:type="spellStart"/>
      <w:r w:rsidRPr="00A55F1A">
        <w:rPr>
          <w:rFonts w:ascii="Courier New" w:hAnsi="Courier New" w:cs="Courier New"/>
          <w:sz w:val="24"/>
          <w:szCs w:val="24"/>
          <w:lang w:val="en-US"/>
        </w:rPr>
        <w:t>lesson_id</w:t>
      </w:r>
      <w:proofErr w:type="spellEnd"/>
      <w:r w:rsidRPr="00A55F1A">
        <w:rPr>
          <w:rFonts w:ascii="Courier New" w:hAnsi="Courier New" w:cs="Courier New"/>
          <w:sz w:val="24"/>
          <w:szCs w:val="24"/>
          <w:lang w:val="en-US"/>
        </w:rPr>
        <w:t>);</w:t>
      </w:r>
    </w:p>
    <w:p w14:paraId="1411E5CE" w14:textId="5D61506B" w:rsidR="00B26C63" w:rsidRPr="00A55F1A" w:rsidRDefault="00B26C63" w:rsidP="005204A3">
      <w:pPr>
        <w:spacing w:line="242" w:lineRule="auto"/>
        <w:ind w:firstLine="0"/>
        <w:jc w:val="left"/>
        <w:rPr>
          <w:rFonts w:ascii="Courier New" w:hAnsi="Courier New" w:cs="Courier New"/>
          <w:sz w:val="24"/>
          <w:szCs w:val="24"/>
          <w:lang w:val="en-US"/>
        </w:rPr>
      </w:pP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('title', title);</w:t>
      </w:r>
    </w:p>
    <w:p w14:paraId="0DA9DE84" w14:textId="7956FA6D" w:rsidR="00B26C63" w:rsidRPr="00A55F1A" w:rsidRDefault="00B26C63" w:rsidP="005204A3">
      <w:pPr>
        <w:spacing w:line="242" w:lineRule="auto"/>
        <w:ind w:firstLine="0"/>
        <w:jc w:val="left"/>
        <w:rPr>
          <w:rFonts w:ascii="Courier New" w:hAnsi="Courier New" w:cs="Courier New"/>
          <w:sz w:val="24"/>
          <w:szCs w:val="24"/>
          <w:lang w:val="en-US"/>
        </w:rPr>
      </w:pP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('description', description);</w:t>
      </w:r>
    </w:p>
    <w:p w14:paraId="48CA16CA" w14:textId="18D21479" w:rsidR="00B26C63" w:rsidRPr="00A55F1A" w:rsidRDefault="00B26C63" w:rsidP="005204A3">
      <w:pPr>
        <w:spacing w:line="242" w:lineRule="auto"/>
        <w:ind w:firstLine="0"/>
        <w:jc w:val="left"/>
        <w:rPr>
          <w:rFonts w:ascii="Courier New" w:hAnsi="Courier New" w:cs="Courier New"/>
          <w:sz w:val="24"/>
          <w:szCs w:val="24"/>
          <w:lang w:val="en-US"/>
        </w:rPr>
      </w:pP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new_lesson_material</w:t>
      </w:r>
      <w:proofErr w:type="spellEnd"/>
      <w:r w:rsidRPr="00A55F1A">
        <w:rPr>
          <w:rFonts w:ascii="Courier New" w:hAnsi="Courier New" w:cs="Courier New"/>
          <w:sz w:val="24"/>
          <w:szCs w:val="24"/>
          <w:lang w:val="en-US"/>
        </w:rPr>
        <w:t xml:space="preserve">', </w:t>
      </w:r>
      <w:proofErr w:type="spellStart"/>
      <w:r w:rsidRPr="00A55F1A">
        <w:rPr>
          <w:rFonts w:ascii="Courier New" w:hAnsi="Courier New" w:cs="Courier New"/>
          <w:sz w:val="24"/>
          <w:szCs w:val="24"/>
          <w:lang w:val="en-US"/>
        </w:rPr>
        <w:t>new_lesson_material</w:t>
      </w:r>
      <w:proofErr w:type="spellEnd"/>
      <w:r w:rsidRPr="00A55F1A">
        <w:rPr>
          <w:rFonts w:ascii="Courier New" w:hAnsi="Courier New" w:cs="Courier New"/>
          <w:sz w:val="24"/>
          <w:szCs w:val="24"/>
          <w:lang w:val="en-US"/>
        </w:rPr>
        <w:t>);</w:t>
      </w:r>
    </w:p>
    <w:p w14:paraId="0BD91D00" w14:textId="4E681696" w:rsidR="00B26C63" w:rsidRPr="00A55F1A" w:rsidRDefault="00B26C63" w:rsidP="005204A3">
      <w:pPr>
        <w:spacing w:line="242" w:lineRule="auto"/>
        <w:ind w:firstLine="0"/>
        <w:jc w:val="left"/>
        <w:rPr>
          <w:rFonts w:ascii="Courier New" w:hAnsi="Courier New" w:cs="Courier New"/>
          <w:sz w:val="24"/>
          <w:szCs w:val="24"/>
          <w:lang w:val="en-US"/>
        </w:rPr>
      </w:pP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new_lesson_homework</w:t>
      </w:r>
      <w:proofErr w:type="spellEnd"/>
      <w:r w:rsidRPr="00A55F1A">
        <w:rPr>
          <w:rFonts w:ascii="Courier New" w:hAnsi="Courier New" w:cs="Courier New"/>
          <w:sz w:val="24"/>
          <w:szCs w:val="24"/>
          <w:lang w:val="en-US"/>
        </w:rPr>
        <w:t xml:space="preserve">', </w:t>
      </w:r>
      <w:proofErr w:type="spellStart"/>
      <w:r w:rsidRPr="00A55F1A">
        <w:rPr>
          <w:rFonts w:ascii="Courier New" w:hAnsi="Courier New" w:cs="Courier New"/>
          <w:sz w:val="24"/>
          <w:szCs w:val="24"/>
          <w:lang w:val="en-US"/>
        </w:rPr>
        <w:t>new_lesson_homework</w:t>
      </w:r>
      <w:proofErr w:type="spellEnd"/>
      <w:r w:rsidRPr="00A55F1A">
        <w:rPr>
          <w:rFonts w:ascii="Courier New" w:hAnsi="Courier New" w:cs="Courier New"/>
          <w:sz w:val="24"/>
          <w:szCs w:val="24"/>
          <w:lang w:val="en-US"/>
        </w:rPr>
        <w:t>);</w:t>
      </w:r>
    </w:p>
    <w:p w14:paraId="233A45C5" w14:textId="77777777" w:rsidR="00B26C63" w:rsidRPr="00A55F1A" w:rsidRDefault="00B26C63" w:rsidP="005204A3">
      <w:pPr>
        <w:spacing w:line="242" w:lineRule="auto"/>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gramStart"/>
      <w:r w:rsidRPr="00A55F1A">
        <w:rPr>
          <w:rFonts w:ascii="Courier New" w:hAnsi="Courier New" w:cs="Courier New"/>
          <w:sz w:val="24"/>
          <w:szCs w:val="24"/>
          <w:lang w:val="en-US"/>
        </w:rPr>
        <w:t>$.ajax</w:t>
      </w:r>
      <w:proofErr w:type="gramEnd"/>
      <w:r w:rsidRPr="00A55F1A">
        <w:rPr>
          <w:rFonts w:ascii="Courier New" w:hAnsi="Courier New" w:cs="Courier New"/>
          <w:sz w:val="24"/>
          <w:szCs w:val="24"/>
          <w:lang w:val="en-US"/>
        </w:rPr>
        <w:t>({</w:t>
      </w:r>
    </w:p>
    <w:p w14:paraId="0D9355F6" w14:textId="47C4BCD8" w:rsidR="00B26C63" w:rsidRPr="00A55F1A" w:rsidRDefault="00B26C63" w:rsidP="005204A3">
      <w:pPr>
        <w:spacing w:line="242" w:lineRule="auto"/>
        <w:ind w:firstLine="0"/>
        <w:jc w:val="left"/>
        <w:rPr>
          <w:rFonts w:ascii="Courier New" w:hAnsi="Courier New" w:cs="Courier New"/>
          <w:sz w:val="24"/>
          <w:szCs w:val="24"/>
          <w:lang w:val="en-US"/>
        </w:rPr>
      </w:pPr>
      <w:r w:rsidRPr="00A55F1A">
        <w:rPr>
          <w:rFonts w:ascii="Courier New" w:hAnsi="Courier New" w:cs="Courier New"/>
          <w:sz w:val="24"/>
          <w:szCs w:val="24"/>
          <w:lang w:val="en-US"/>
        </w:rPr>
        <w:tab/>
        <w:t>url:'/modules/pages_handlers/masters_handlers/edit_lesson_handler.php',</w:t>
      </w:r>
    </w:p>
    <w:p w14:paraId="6855651A" w14:textId="32A9CA57" w:rsidR="00B26C63" w:rsidRPr="00A55F1A" w:rsidRDefault="00B26C63" w:rsidP="005204A3">
      <w:pPr>
        <w:spacing w:line="242" w:lineRule="auto"/>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type:'POST</w:t>
      </w:r>
      <w:proofErr w:type="spellEnd"/>
      <w:r w:rsidRPr="00A55F1A">
        <w:rPr>
          <w:rFonts w:ascii="Courier New" w:hAnsi="Courier New" w:cs="Courier New"/>
          <w:sz w:val="24"/>
          <w:szCs w:val="24"/>
          <w:lang w:val="en-US"/>
        </w:rPr>
        <w:t>',</w:t>
      </w:r>
    </w:p>
    <w:p w14:paraId="6D6B3EBF" w14:textId="77777777" w:rsidR="00FE5DC4" w:rsidRDefault="00B26C63" w:rsidP="005204A3">
      <w:pPr>
        <w:spacing w:line="242" w:lineRule="auto"/>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processData</w:t>
      </w:r>
      <w:proofErr w:type="spellEnd"/>
      <w:r w:rsidRPr="00A55F1A">
        <w:rPr>
          <w:rFonts w:ascii="Courier New" w:hAnsi="Courier New" w:cs="Courier New"/>
          <w:sz w:val="24"/>
          <w:szCs w:val="24"/>
          <w:lang w:val="en-US"/>
        </w:rPr>
        <w:t>: false,</w:t>
      </w:r>
      <w:r w:rsidR="004E4179" w:rsidRPr="004E4179">
        <w:rPr>
          <w:rFonts w:ascii="Courier New" w:hAnsi="Courier New" w:cs="Courier New"/>
          <w:sz w:val="24"/>
          <w:szCs w:val="24"/>
          <w:lang w:val="en-US"/>
        </w:rPr>
        <w:t xml:space="preserve"> </w:t>
      </w:r>
    </w:p>
    <w:p w14:paraId="0CF440C2" w14:textId="116511DE" w:rsidR="00FE5DC4" w:rsidRDefault="00B26C63" w:rsidP="00FE5DC4">
      <w:pPr>
        <w:spacing w:line="242" w:lineRule="auto"/>
        <w:ind w:left="708" w:firstLine="708"/>
        <w:jc w:val="left"/>
        <w:rPr>
          <w:rFonts w:ascii="Courier New" w:hAnsi="Courier New" w:cs="Courier New"/>
          <w:sz w:val="24"/>
          <w:szCs w:val="24"/>
          <w:lang w:val="en-US"/>
        </w:rPr>
      </w:pPr>
      <w:proofErr w:type="spellStart"/>
      <w:r w:rsidRPr="00A55F1A">
        <w:rPr>
          <w:rFonts w:ascii="Courier New" w:hAnsi="Courier New" w:cs="Courier New"/>
          <w:sz w:val="24"/>
          <w:szCs w:val="24"/>
          <w:lang w:val="en-US"/>
        </w:rPr>
        <w:t>contentType</w:t>
      </w:r>
      <w:proofErr w:type="spellEnd"/>
      <w:r w:rsidRPr="00A55F1A">
        <w:rPr>
          <w:rFonts w:ascii="Courier New" w:hAnsi="Courier New" w:cs="Courier New"/>
          <w:sz w:val="24"/>
          <w:szCs w:val="24"/>
          <w:lang w:val="en-US"/>
        </w:rPr>
        <w:t>: false,</w:t>
      </w:r>
      <w:r w:rsidR="004E4179" w:rsidRPr="004E4179">
        <w:rPr>
          <w:rFonts w:ascii="Courier New" w:hAnsi="Courier New" w:cs="Courier New"/>
          <w:sz w:val="24"/>
          <w:szCs w:val="24"/>
          <w:lang w:val="en-US"/>
        </w:rPr>
        <w:t xml:space="preserve"> </w:t>
      </w:r>
    </w:p>
    <w:p w14:paraId="6523F259" w14:textId="67DFBA20" w:rsidR="00B26C63" w:rsidRPr="00A55F1A" w:rsidRDefault="00B26C63" w:rsidP="00FE5DC4">
      <w:pPr>
        <w:spacing w:line="242" w:lineRule="auto"/>
        <w:ind w:left="708" w:firstLine="708"/>
        <w:jc w:val="left"/>
        <w:rPr>
          <w:rFonts w:ascii="Courier New" w:hAnsi="Courier New" w:cs="Courier New"/>
          <w:sz w:val="24"/>
          <w:szCs w:val="24"/>
          <w:lang w:val="en-US"/>
        </w:rPr>
      </w:pPr>
      <w:r w:rsidRPr="00A55F1A">
        <w:rPr>
          <w:rFonts w:ascii="Courier New" w:hAnsi="Courier New" w:cs="Courier New"/>
          <w:sz w:val="24"/>
          <w:szCs w:val="24"/>
          <w:lang w:val="en-US"/>
        </w:rPr>
        <w:t>cache: false,</w:t>
      </w:r>
    </w:p>
    <w:p w14:paraId="58F88BE1" w14:textId="66C394F4" w:rsidR="00B26C63" w:rsidRPr="00A55F1A" w:rsidRDefault="00B26C63" w:rsidP="005204A3">
      <w:pPr>
        <w:spacing w:line="242" w:lineRule="auto"/>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t xml:space="preserve">data: </w:t>
      </w:r>
      <w:proofErr w:type="spellStart"/>
      <w:r w:rsidRPr="00A55F1A">
        <w:rPr>
          <w:rFonts w:ascii="Courier New" w:hAnsi="Courier New" w:cs="Courier New"/>
          <w:sz w:val="24"/>
          <w:szCs w:val="24"/>
          <w:lang w:val="en-US"/>
        </w:rPr>
        <w:t>lessonFormData</w:t>
      </w:r>
      <w:proofErr w:type="spellEnd"/>
      <w:r w:rsidRPr="00A55F1A">
        <w:rPr>
          <w:rFonts w:ascii="Courier New" w:hAnsi="Courier New" w:cs="Courier New"/>
          <w:sz w:val="24"/>
          <w:szCs w:val="24"/>
          <w:lang w:val="en-US"/>
        </w:rPr>
        <w:t>,</w:t>
      </w:r>
      <w:r w:rsidR="00992DAE" w:rsidRPr="0089520E">
        <w:rPr>
          <w:rFonts w:ascii="Courier New" w:hAnsi="Courier New" w:cs="Courier New"/>
          <w:sz w:val="24"/>
          <w:szCs w:val="24"/>
          <w:lang w:val="en-US"/>
        </w:rPr>
        <w:t xml:space="preserve"> </w:t>
      </w:r>
      <w:proofErr w:type="spellStart"/>
      <w:r w:rsidRPr="00A55F1A">
        <w:rPr>
          <w:rFonts w:ascii="Courier New" w:hAnsi="Courier New" w:cs="Courier New"/>
          <w:sz w:val="24"/>
          <w:szCs w:val="24"/>
          <w:lang w:val="en-US"/>
        </w:rPr>
        <w:t>dataType</w:t>
      </w:r>
      <w:proofErr w:type="spellEnd"/>
      <w:r w:rsidRPr="00A55F1A">
        <w:rPr>
          <w:rFonts w:ascii="Courier New" w:hAnsi="Courier New" w:cs="Courier New"/>
          <w:sz w:val="24"/>
          <w:szCs w:val="24"/>
          <w:lang w:val="en-US"/>
        </w:rPr>
        <w:t>:'json',</w:t>
      </w:r>
    </w:p>
    <w:p w14:paraId="0F7DB987" w14:textId="0DB98E5F" w:rsidR="00B26C63" w:rsidRPr="00124AF7" w:rsidRDefault="00B26C63" w:rsidP="005204A3">
      <w:pPr>
        <w:spacing w:line="242" w:lineRule="auto"/>
        <w:ind w:firstLine="0"/>
        <w:jc w:val="left"/>
        <w:rPr>
          <w:rFonts w:ascii="Courier New" w:hAnsi="Courier New" w:cs="Courier New"/>
          <w:sz w:val="24"/>
          <w:szCs w:val="24"/>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31083A">
        <w:rPr>
          <w:rFonts w:ascii="Courier New" w:hAnsi="Courier New" w:cs="Courier New"/>
          <w:sz w:val="24"/>
          <w:szCs w:val="24"/>
          <w:lang w:val="en-US"/>
        </w:rPr>
        <w:t>success</w:t>
      </w:r>
      <w:r w:rsidRPr="00124AF7">
        <w:rPr>
          <w:rFonts w:ascii="Courier New" w:hAnsi="Courier New" w:cs="Courier New"/>
          <w:sz w:val="24"/>
          <w:szCs w:val="24"/>
        </w:rPr>
        <w:t xml:space="preserve"> (</w:t>
      </w:r>
      <w:r w:rsidRPr="0031083A">
        <w:rPr>
          <w:rFonts w:ascii="Courier New" w:hAnsi="Courier New" w:cs="Courier New"/>
          <w:sz w:val="24"/>
          <w:szCs w:val="24"/>
          <w:lang w:val="en-US"/>
        </w:rPr>
        <w:t>data</w:t>
      </w:r>
      <w:r w:rsidRPr="00124AF7">
        <w:rPr>
          <w:rFonts w:ascii="Courier New" w:hAnsi="Courier New" w:cs="Courier New"/>
          <w:sz w:val="24"/>
          <w:szCs w:val="24"/>
        </w:rPr>
        <w:t xml:space="preserve">) </w:t>
      </w:r>
      <w:proofErr w:type="gramStart"/>
      <w:r w:rsidRPr="00124AF7">
        <w:rPr>
          <w:rFonts w:ascii="Courier New" w:hAnsi="Courier New" w:cs="Courier New"/>
          <w:sz w:val="24"/>
          <w:szCs w:val="24"/>
        </w:rPr>
        <w:t>{</w:t>
      </w:r>
      <w:r w:rsidR="00BA740D" w:rsidRPr="00124AF7">
        <w:rPr>
          <w:rFonts w:ascii="Courier New" w:hAnsi="Courier New" w:cs="Courier New"/>
          <w:sz w:val="24"/>
          <w:szCs w:val="24"/>
        </w:rPr>
        <w:t xml:space="preserve"> </w:t>
      </w:r>
      <w:r w:rsidRPr="00E424D8">
        <w:rPr>
          <w:rFonts w:ascii="Courier New" w:hAnsi="Courier New" w:cs="Courier New"/>
          <w:sz w:val="24"/>
          <w:szCs w:val="24"/>
          <w:lang w:val="en-US"/>
        </w:rPr>
        <w:t>alert</w:t>
      </w:r>
      <w:proofErr w:type="gramEnd"/>
      <w:r w:rsidRPr="00124AF7">
        <w:rPr>
          <w:rFonts w:ascii="Courier New" w:hAnsi="Courier New" w:cs="Courier New"/>
          <w:sz w:val="24"/>
          <w:szCs w:val="24"/>
        </w:rPr>
        <w:t>("</w:t>
      </w:r>
      <w:r w:rsidRPr="00A55F1A">
        <w:rPr>
          <w:rFonts w:ascii="Courier New" w:hAnsi="Courier New" w:cs="Courier New"/>
          <w:sz w:val="24"/>
          <w:szCs w:val="24"/>
        </w:rPr>
        <w:t>Изменения</w:t>
      </w:r>
      <w:r w:rsidRPr="00124AF7">
        <w:rPr>
          <w:rFonts w:ascii="Courier New" w:hAnsi="Courier New" w:cs="Courier New"/>
          <w:sz w:val="24"/>
          <w:szCs w:val="24"/>
        </w:rPr>
        <w:t xml:space="preserve"> </w:t>
      </w:r>
      <w:r w:rsidRPr="00A55F1A">
        <w:rPr>
          <w:rFonts w:ascii="Courier New" w:hAnsi="Courier New" w:cs="Courier New"/>
          <w:sz w:val="24"/>
          <w:szCs w:val="24"/>
        </w:rPr>
        <w:t>сохранены</w:t>
      </w:r>
      <w:r w:rsidRPr="00124AF7">
        <w:rPr>
          <w:rFonts w:ascii="Courier New" w:hAnsi="Courier New" w:cs="Courier New"/>
          <w:sz w:val="24"/>
          <w:szCs w:val="24"/>
        </w:rPr>
        <w:t>");}});});</w:t>
      </w:r>
    </w:p>
    <w:p w14:paraId="13325ACC" w14:textId="0D00E51A" w:rsidR="00B26C63" w:rsidRPr="00236017" w:rsidRDefault="00236017" w:rsidP="005204A3">
      <w:pPr>
        <w:spacing w:before="280" w:after="280" w:line="242" w:lineRule="auto"/>
        <w:ind w:firstLine="0"/>
        <w:jc w:val="center"/>
        <w:rPr>
          <w:bCs/>
          <w:szCs w:val="28"/>
        </w:rPr>
      </w:pPr>
      <w:r>
        <w:rPr>
          <w:bCs/>
          <w:szCs w:val="28"/>
        </w:rPr>
        <w:t>Листинг</w:t>
      </w:r>
      <w:r w:rsidRPr="00385CCC">
        <w:rPr>
          <w:bCs/>
          <w:szCs w:val="28"/>
        </w:rPr>
        <w:t xml:space="preserve"> 4.</w:t>
      </w:r>
      <w:r w:rsidR="001119F9">
        <w:rPr>
          <w:bCs/>
          <w:szCs w:val="28"/>
        </w:rPr>
        <w:t>2</w:t>
      </w:r>
      <w:r w:rsidR="00257918">
        <w:rPr>
          <w:bCs/>
          <w:szCs w:val="28"/>
        </w:rPr>
        <w:t>4</w:t>
      </w:r>
      <w:r w:rsidR="0010433D">
        <w:rPr>
          <w:bCs/>
          <w:szCs w:val="28"/>
        </w:rPr>
        <w:t xml:space="preserve"> – </w:t>
      </w:r>
      <w:r>
        <w:rPr>
          <w:bCs/>
          <w:szCs w:val="28"/>
        </w:rPr>
        <w:t>Передача информации об уроке</w:t>
      </w:r>
    </w:p>
    <w:p w14:paraId="798AD649" w14:textId="24018C93" w:rsidR="00F94E87" w:rsidRDefault="00B84E6E" w:rsidP="005204A3">
      <w:pPr>
        <w:spacing w:line="242" w:lineRule="auto"/>
      </w:pPr>
      <w:r>
        <w:rPr>
          <w:bCs/>
          <w:szCs w:val="28"/>
        </w:rPr>
        <w:t>Ф</w:t>
      </w:r>
      <w:r w:rsidR="00F2146B">
        <w:rPr>
          <w:bCs/>
          <w:szCs w:val="28"/>
        </w:rPr>
        <w:t>айл-обработчик</w:t>
      </w:r>
      <w:r>
        <w:rPr>
          <w:bCs/>
          <w:szCs w:val="28"/>
        </w:rPr>
        <w:t xml:space="preserve"> получает данные</w:t>
      </w:r>
      <w:r w:rsidR="00A1324C">
        <w:rPr>
          <w:bCs/>
          <w:szCs w:val="28"/>
        </w:rPr>
        <w:t xml:space="preserve"> и </w:t>
      </w:r>
      <w:r>
        <w:rPr>
          <w:bCs/>
          <w:szCs w:val="28"/>
        </w:rPr>
        <w:t>записывает изменения</w:t>
      </w:r>
      <w:r w:rsidR="000A6ABD">
        <w:rPr>
          <w:bCs/>
          <w:szCs w:val="28"/>
        </w:rPr>
        <w:t xml:space="preserve"> в </w:t>
      </w:r>
      <w:r>
        <w:rPr>
          <w:bCs/>
          <w:szCs w:val="28"/>
        </w:rPr>
        <w:t xml:space="preserve">таблицу </w:t>
      </w:r>
      <w:r>
        <w:rPr>
          <w:bCs/>
          <w:szCs w:val="28"/>
          <w:lang w:val="en-US"/>
        </w:rPr>
        <w:t>Lesson</w:t>
      </w:r>
      <w:r w:rsidRPr="00B84E6E">
        <w:rPr>
          <w:bCs/>
          <w:szCs w:val="28"/>
        </w:rPr>
        <w:t xml:space="preserve"> </w:t>
      </w:r>
      <w:r>
        <w:rPr>
          <w:bCs/>
          <w:szCs w:val="28"/>
        </w:rPr>
        <w:t xml:space="preserve">базы данных. </w:t>
      </w:r>
      <w:r w:rsidR="00F94E87">
        <w:rPr>
          <w:bCs/>
          <w:szCs w:val="28"/>
        </w:rPr>
        <w:t xml:space="preserve">Чтобы загрузить </w:t>
      </w:r>
      <w:r w:rsidR="001D747A">
        <w:rPr>
          <w:bCs/>
          <w:szCs w:val="28"/>
        </w:rPr>
        <w:t>прикреплённые документы</w:t>
      </w:r>
      <w:r w:rsidR="00F94E87">
        <w:rPr>
          <w:bCs/>
          <w:szCs w:val="28"/>
        </w:rPr>
        <w:t xml:space="preserve"> используется функция </w:t>
      </w:r>
      <w:proofErr w:type="spellStart"/>
      <w:r w:rsidR="00F94E87" w:rsidRPr="0075041A">
        <w:rPr>
          <w:bCs/>
          <w:szCs w:val="28"/>
        </w:rPr>
        <w:t>move_uploaded_</w:t>
      </w:r>
      <w:proofErr w:type="gramStart"/>
      <w:r w:rsidR="00F94E87" w:rsidRPr="0075041A">
        <w:rPr>
          <w:bCs/>
          <w:szCs w:val="28"/>
        </w:rPr>
        <w:t>file</w:t>
      </w:r>
      <w:proofErr w:type="spellEnd"/>
      <w:r w:rsidR="00F94E87">
        <w:rPr>
          <w:bCs/>
          <w:szCs w:val="28"/>
        </w:rPr>
        <w:t>(</w:t>
      </w:r>
      <w:proofErr w:type="gramEnd"/>
      <w:r w:rsidR="00F94E87">
        <w:rPr>
          <w:bCs/>
          <w:szCs w:val="28"/>
        </w:rPr>
        <w:t>), первым аргументом которой является путь</w:t>
      </w:r>
      <w:r w:rsidR="000A6ABD">
        <w:rPr>
          <w:bCs/>
          <w:szCs w:val="28"/>
        </w:rPr>
        <w:t xml:space="preserve"> к </w:t>
      </w:r>
      <w:r w:rsidR="00F94E87">
        <w:rPr>
          <w:bCs/>
          <w:szCs w:val="28"/>
        </w:rPr>
        <w:t>файлу</w:t>
      </w:r>
      <w:r w:rsidR="000A6ABD">
        <w:rPr>
          <w:bCs/>
          <w:szCs w:val="28"/>
        </w:rPr>
        <w:t xml:space="preserve"> на </w:t>
      </w:r>
      <w:r w:rsidR="00F94E87">
        <w:rPr>
          <w:bCs/>
          <w:szCs w:val="28"/>
        </w:rPr>
        <w:t xml:space="preserve">сервере (ключ </w:t>
      </w:r>
      <w:proofErr w:type="spellStart"/>
      <w:r w:rsidR="00F94E87">
        <w:rPr>
          <w:bCs/>
          <w:szCs w:val="28"/>
          <w:lang w:val="en-US"/>
        </w:rPr>
        <w:t>tmp</w:t>
      </w:r>
      <w:proofErr w:type="spellEnd"/>
      <w:r w:rsidR="00F94E87" w:rsidRPr="0075041A">
        <w:rPr>
          <w:bCs/>
          <w:szCs w:val="28"/>
        </w:rPr>
        <w:t>_</w:t>
      </w:r>
      <w:r w:rsidR="00F94E87">
        <w:rPr>
          <w:bCs/>
          <w:szCs w:val="28"/>
          <w:lang w:val="en-US"/>
        </w:rPr>
        <w:t>name</w:t>
      </w:r>
      <w:r w:rsidR="00F94E87">
        <w:rPr>
          <w:bCs/>
          <w:szCs w:val="28"/>
        </w:rPr>
        <w:t xml:space="preserve"> глобального массива </w:t>
      </w:r>
      <w:r w:rsidR="00F94E87">
        <w:rPr>
          <w:bCs/>
          <w:szCs w:val="28"/>
          <w:lang w:val="en-US"/>
        </w:rPr>
        <w:t>FILES</w:t>
      </w:r>
      <w:r w:rsidR="00F94E87" w:rsidRPr="0075041A">
        <w:rPr>
          <w:bCs/>
          <w:szCs w:val="28"/>
        </w:rPr>
        <w:t>)</w:t>
      </w:r>
      <w:r w:rsidR="00F94E87">
        <w:rPr>
          <w:bCs/>
          <w:szCs w:val="28"/>
        </w:rPr>
        <w:t>,</w:t>
      </w:r>
      <w:r w:rsidR="000A6ABD">
        <w:rPr>
          <w:bCs/>
          <w:szCs w:val="28"/>
        </w:rPr>
        <w:t xml:space="preserve"> а </w:t>
      </w:r>
      <w:r w:rsidR="00F94E87">
        <w:rPr>
          <w:bCs/>
          <w:szCs w:val="28"/>
        </w:rPr>
        <w:t>вторым путь</w:t>
      </w:r>
      <w:r w:rsidR="000A6ABD">
        <w:rPr>
          <w:bCs/>
          <w:szCs w:val="28"/>
        </w:rPr>
        <w:t xml:space="preserve"> к </w:t>
      </w:r>
      <w:r w:rsidR="00F94E87">
        <w:rPr>
          <w:bCs/>
          <w:szCs w:val="28"/>
        </w:rPr>
        <w:t>файлу, конкатенируя полный путь.</w:t>
      </w:r>
      <w:r>
        <w:rPr>
          <w:bCs/>
          <w:szCs w:val="28"/>
        </w:rPr>
        <w:t xml:space="preserve"> Код изменения урока представлен</w:t>
      </w:r>
      <w:r w:rsidR="000A6ABD">
        <w:rPr>
          <w:bCs/>
          <w:szCs w:val="28"/>
        </w:rPr>
        <w:t xml:space="preserve"> в </w:t>
      </w:r>
      <w:r>
        <w:rPr>
          <w:bCs/>
          <w:szCs w:val="28"/>
        </w:rPr>
        <w:t>листинге 4.</w:t>
      </w:r>
      <w:r w:rsidR="001119F9">
        <w:rPr>
          <w:bCs/>
          <w:szCs w:val="28"/>
        </w:rPr>
        <w:t>2</w:t>
      </w:r>
      <w:r w:rsidR="00257918">
        <w:rPr>
          <w:bCs/>
          <w:szCs w:val="28"/>
        </w:rPr>
        <w:t>5</w:t>
      </w:r>
      <w:r>
        <w:rPr>
          <w:bCs/>
          <w:szCs w:val="28"/>
        </w:rPr>
        <w:t>.</w:t>
      </w:r>
    </w:p>
    <w:p w14:paraId="0D1636A6" w14:textId="5804311B" w:rsidR="00A55F1A" w:rsidRPr="00EE4B6C" w:rsidRDefault="00A55F1A" w:rsidP="00072165">
      <w:pPr>
        <w:spacing w:before="280" w:line="235" w:lineRule="auto"/>
        <w:ind w:firstLine="0"/>
        <w:jc w:val="left"/>
        <w:rPr>
          <w:rFonts w:ascii="Courier New" w:hAnsi="Courier New" w:cs="Courier New"/>
          <w:sz w:val="24"/>
          <w:szCs w:val="24"/>
        </w:rPr>
      </w:pPr>
      <w:r w:rsidRPr="00EE4B6C">
        <w:rPr>
          <w:rFonts w:ascii="Courier New" w:hAnsi="Courier New" w:cs="Courier New"/>
          <w:sz w:val="24"/>
          <w:szCs w:val="24"/>
        </w:rPr>
        <w:lastRenderedPageBreak/>
        <w:t>$</w:t>
      </w:r>
      <w:r w:rsidRPr="00B84E6E">
        <w:rPr>
          <w:rFonts w:ascii="Courier New" w:hAnsi="Courier New" w:cs="Courier New"/>
          <w:sz w:val="24"/>
          <w:szCs w:val="24"/>
          <w:lang w:val="en-US"/>
        </w:rPr>
        <w:t>lesson</w:t>
      </w:r>
      <w:r w:rsidRPr="00EE4B6C">
        <w:rPr>
          <w:rFonts w:ascii="Courier New" w:hAnsi="Courier New" w:cs="Courier New"/>
          <w:sz w:val="24"/>
          <w:szCs w:val="24"/>
        </w:rPr>
        <w:t>_</w:t>
      </w:r>
      <w:r w:rsidRPr="00B84E6E">
        <w:rPr>
          <w:rFonts w:ascii="Courier New" w:hAnsi="Courier New" w:cs="Courier New"/>
          <w:sz w:val="24"/>
          <w:szCs w:val="24"/>
          <w:lang w:val="en-US"/>
        </w:rPr>
        <w:t>id</w:t>
      </w:r>
      <w:r w:rsidRPr="00EE4B6C">
        <w:rPr>
          <w:rFonts w:ascii="Courier New" w:hAnsi="Courier New" w:cs="Courier New"/>
          <w:sz w:val="24"/>
          <w:szCs w:val="24"/>
        </w:rPr>
        <w:t xml:space="preserve"> = $_</w:t>
      </w:r>
      <w:r w:rsidRPr="00B84E6E">
        <w:rPr>
          <w:rFonts w:ascii="Courier New" w:hAnsi="Courier New" w:cs="Courier New"/>
          <w:sz w:val="24"/>
          <w:szCs w:val="24"/>
          <w:lang w:val="en-US"/>
        </w:rPr>
        <w:t>POST</w:t>
      </w:r>
      <w:r w:rsidRPr="00EE4B6C">
        <w:rPr>
          <w:rFonts w:ascii="Courier New" w:hAnsi="Courier New" w:cs="Courier New"/>
          <w:sz w:val="24"/>
          <w:szCs w:val="24"/>
        </w:rPr>
        <w:t>["</w:t>
      </w:r>
      <w:r w:rsidRPr="00B84E6E">
        <w:rPr>
          <w:rFonts w:ascii="Courier New" w:hAnsi="Courier New" w:cs="Courier New"/>
          <w:sz w:val="24"/>
          <w:szCs w:val="24"/>
          <w:lang w:val="en-US"/>
        </w:rPr>
        <w:t>lesson</w:t>
      </w:r>
      <w:r w:rsidRPr="00EE4B6C">
        <w:rPr>
          <w:rFonts w:ascii="Courier New" w:hAnsi="Courier New" w:cs="Courier New"/>
          <w:sz w:val="24"/>
          <w:szCs w:val="24"/>
        </w:rPr>
        <w:t>_</w:t>
      </w:r>
      <w:r w:rsidRPr="00B84E6E">
        <w:rPr>
          <w:rFonts w:ascii="Courier New" w:hAnsi="Courier New" w:cs="Courier New"/>
          <w:sz w:val="24"/>
          <w:szCs w:val="24"/>
          <w:lang w:val="en-US"/>
        </w:rPr>
        <w:t>id</w:t>
      </w:r>
      <w:r w:rsidRPr="00EE4B6C">
        <w:rPr>
          <w:rFonts w:ascii="Courier New" w:hAnsi="Courier New" w:cs="Courier New"/>
          <w:sz w:val="24"/>
          <w:szCs w:val="24"/>
        </w:rPr>
        <w:t>"];</w:t>
      </w:r>
    </w:p>
    <w:p w14:paraId="283B32C2" w14:textId="77777777" w:rsidR="00A55F1A" w:rsidRPr="00EB7D27" w:rsidRDefault="00A55F1A" w:rsidP="00072165">
      <w:pPr>
        <w:spacing w:line="235"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$title = $_POST["title"];</w:t>
      </w:r>
    </w:p>
    <w:p w14:paraId="70F18724" w14:textId="07494471" w:rsidR="00A55F1A" w:rsidRPr="00EB7D27" w:rsidRDefault="00A55F1A" w:rsidP="00072165">
      <w:pPr>
        <w:spacing w:line="235"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$description = $_POST["description"];</w:t>
      </w:r>
    </w:p>
    <w:p w14:paraId="634BC951" w14:textId="20D3497E" w:rsidR="00A55F1A" w:rsidRPr="003C7880" w:rsidRDefault="00A55F1A" w:rsidP="00072165">
      <w:pPr>
        <w:spacing w:line="235" w:lineRule="auto"/>
        <w:ind w:firstLine="0"/>
        <w:jc w:val="left"/>
        <w:rPr>
          <w:rFonts w:ascii="Courier New" w:hAnsi="Courier New" w:cs="Courier New"/>
          <w:sz w:val="24"/>
          <w:szCs w:val="24"/>
          <w:lang w:val="en-US"/>
        </w:rPr>
      </w:pPr>
      <w:r w:rsidRPr="003C7880">
        <w:rPr>
          <w:rFonts w:ascii="Courier New" w:hAnsi="Courier New" w:cs="Courier New"/>
          <w:sz w:val="24"/>
          <w:szCs w:val="24"/>
          <w:lang w:val="en-US"/>
        </w:rPr>
        <w:t>if(</w:t>
      </w:r>
      <w:proofErr w:type="spellStart"/>
      <w:r w:rsidRPr="003C7880">
        <w:rPr>
          <w:rFonts w:ascii="Courier New" w:hAnsi="Courier New" w:cs="Courier New"/>
          <w:sz w:val="24"/>
          <w:szCs w:val="24"/>
          <w:lang w:val="en-US"/>
        </w:rPr>
        <w:t>isset</w:t>
      </w:r>
      <w:proofErr w:type="spellEnd"/>
      <w:r w:rsidRPr="003C7880">
        <w:rPr>
          <w:rFonts w:ascii="Courier New" w:hAnsi="Courier New" w:cs="Courier New"/>
          <w:sz w:val="24"/>
          <w:szCs w:val="24"/>
          <w:lang w:val="en-US"/>
        </w:rPr>
        <w:t>($_FILES['</w:t>
      </w:r>
      <w:proofErr w:type="spellStart"/>
      <w:r w:rsidRPr="003C7880">
        <w:rPr>
          <w:rFonts w:ascii="Courier New" w:hAnsi="Courier New" w:cs="Courier New"/>
          <w:sz w:val="24"/>
          <w:szCs w:val="24"/>
          <w:lang w:val="en-US"/>
        </w:rPr>
        <w:t>new_lesson_material</w:t>
      </w:r>
      <w:proofErr w:type="spellEnd"/>
      <w:proofErr w:type="gramStart"/>
      <w:r w:rsidRPr="003C7880">
        <w:rPr>
          <w:rFonts w:ascii="Courier New" w:hAnsi="Courier New" w:cs="Courier New"/>
          <w:sz w:val="24"/>
          <w:szCs w:val="24"/>
          <w:lang w:val="en-US"/>
        </w:rPr>
        <w:t>'][</w:t>
      </w:r>
      <w:proofErr w:type="gramEnd"/>
      <w:r w:rsidRPr="003C7880">
        <w:rPr>
          <w:rFonts w:ascii="Courier New" w:hAnsi="Courier New" w:cs="Courier New"/>
          <w:sz w:val="24"/>
          <w:szCs w:val="24"/>
          <w:lang w:val="en-US"/>
        </w:rPr>
        <w:t>'name'])) {</w:t>
      </w:r>
    </w:p>
    <w:p w14:paraId="09C13AD4" w14:textId="37AACF23" w:rsidR="00A55F1A" w:rsidRPr="00EB7D27" w:rsidRDefault="00A55F1A" w:rsidP="00072165">
      <w:pPr>
        <w:spacing w:line="235"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lesson_material_path</w:t>
      </w:r>
      <w:proofErr w:type="spellEnd"/>
      <w:r w:rsidRPr="00EB7D27">
        <w:rPr>
          <w:rFonts w:ascii="Courier New" w:hAnsi="Courier New" w:cs="Courier New"/>
          <w:sz w:val="24"/>
          <w:szCs w:val="24"/>
          <w:lang w:val="en-US"/>
        </w:rPr>
        <w:t xml:space="preserve"> = $_FILES['</w:t>
      </w:r>
      <w:proofErr w:type="spellStart"/>
      <w:r w:rsidRPr="00EB7D27">
        <w:rPr>
          <w:rFonts w:ascii="Courier New" w:hAnsi="Courier New" w:cs="Courier New"/>
          <w:sz w:val="24"/>
          <w:szCs w:val="24"/>
          <w:lang w:val="en-US"/>
        </w:rPr>
        <w:t>new_lesson_material</w:t>
      </w:r>
      <w:proofErr w:type="spellEnd"/>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'name'];</w:t>
      </w:r>
    </w:p>
    <w:p w14:paraId="53CEC13D" w14:textId="546AF6D1" w:rsidR="00A55F1A" w:rsidRPr="00EB7D27" w:rsidRDefault="00A55F1A" w:rsidP="00072165">
      <w:pPr>
        <w:spacing w:line="235"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if </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move</w:t>
      </w:r>
      <w:proofErr w:type="gramEnd"/>
      <w:r w:rsidRPr="00EB7D27">
        <w:rPr>
          <w:rFonts w:ascii="Courier New" w:hAnsi="Courier New" w:cs="Courier New"/>
          <w:sz w:val="24"/>
          <w:szCs w:val="24"/>
          <w:lang w:val="en-US"/>
        </w:rPr>
        <w:t>_uploaded_file</w:t>
      </w:r>
      <w:proofErr w:type="spellEnd"/>
      <w:r w:rsidRPr="00EB7D27">
        <w:rPr>
          <w:rFonts w:ascii="Courier New" w:hAnsi="Courier New" w:cs="Courier New"/>
          <w:sz w:val="24"/>
          <w:szCs w:val="24"/>
          <w:lang w:val="en-US"/>
        </w:rPr>
        <w:t>($_FILES['</w:t>
      </w:r>
      <w:proofErr w:type="spellStart"/>
      <w:r w:rsidRPr="00EB7D27">
        <w:rPr>
          <w:rFonts w:ascii="Courier New" w:hAnsi="Courier New" w:cs="Courier New"/>
          <w:sz w:val="24"/>
          <w:szCs w:val="24"/>
          <w:lang w:val="en-US"/>
        </w:rPr>
        <w:t>new_lesson_material</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tmp_name</w:t>
      </w:r>
      <w:proofErr w:type="spellEnd"/>
      <w:r w:rsidRPr="00EB7D27">
        <w:rPr>
          <w:rFonts w:ascii="Courier New" w:hAnsi="Courier New" w:cs="Courier New"/>
          <w:sz w:val="24"/>
          <w:szCs w:val="24"/>
          <w:lang w:val="en-US"/>
        </w:rPr>
        <w:t xml:space="preserve">'] '../../../lessons_materials/lesson_guides/'.$lesson_material_path)) {} } </w:t>
      </w:r>
    </w:p>
    <w:p w14:paraId="29EEF9E0" w14:textId="7D4DE0F4" w:rsidR="00A55F1A" w:rsidRPr="003C7880" w:rsidRDefault="00A55F1A" w:rsidP="00072165">
      <w:pPr>
        <w:spacing w:line="235" w:lineRule="auto"/>
        <w:ind w:firstLine="0"/>
        <w:jc w:val="left"/>
        <w:rPr>
          <w:rFonts w:ascii="Courier New" w:hAnsi="Courier New" w:cs="Courier New"/>
          <w:sz w:val="24"/>
          <w:szCs w:val="24"/>
          <w:lang w:val="en-US"/>
        </w:rPr>
      </w:pPr>
      <w:r w:rsidRPr="003C7880">
        <w:rPr>
          <w:rFonts w:ascii="Courier New" w:hAnsi="Courier New" w:cs="Courier New"/>
          <w:sz w:val="24"/>
          <w:szCs w:val="24"/>
          <w:lang w:val="en-US"/>
        </w:rPr>
        <w:t>if(</w:t>
      </w:r>
      <w:proofErr w:type="spellStart"/>
      <w:r w:rsidRPr="003C7880">
        <w:rPr>
          <w:rFonts w:ascii="Courier New" w:hAnsi="Courier New" w:cs="Courier New"/>
          <w:sz w:val="24"/>
          <w:szCs w:val="24"/>
          <w:lang w:val="en-US"/>
        </w:rPr>
        <w:t>isset</w:t>
      </w:r>
      <w:proofErr w:type="spellEnd"/>
      <w:r w:rsidRPr="003C7880">
        <w:rPr>
          <w:rFonts w:ascii="Courier New" w:hAnsi="Courier New" w:cs="Courier New"/>
          <w:sz w:val="24"/>
          <w:szCs w:val="24"/>
          <w:lang w:val="en-US"/>
        </w:rPr>
        <w:t>($_FILES['</w:t>
      </w:r>
      <w:proofErr w:type="spellStart"/>
      <w:r w:rsidRPr="003C7880">
        <w:rPr>
          <w:rFonts w:ascii="Courier New" w:hAnsi="Courier New" w:cs="Courier New"/>
          <w:sz w:val="24"/>
          <w:szCs w:val="24"/>
          <w:lang w:val="en-US"/>
        </w:rPr>
        <w:t>new_lesson_homework</w:t>
      </w:r>
      <w:proofErr w:type="spellEnd"/>
      <w:proofErr w:type="gramStart"/>
      <w:r w:rsidRPr="003C7880">
        <w:rPr>
          <w:rFonts w:ascii="Courier New" w:hAnsi="Courier New" w:cs="Courier New"/>
          <w:sz w:val="24"/>
          <w:szCs w:val="24"/>
          <w:lang w:val="en-US"/>
        </w:rPr>
        <w:t>'][</w:t>
      </w:r>
      <w:proofErr w:type="gramEnd"/>
      <w:r w:rsidRPr="003C7880">
        <w:rPr>
          <w:rFonts w:ascii="Courier New" w:hAnsi="Courier New" w:cs="Courier New"/>
          <w:sz w:val="24"/>
          <w:szCs w:val="24"/>
          <w:lang w:val="en-US"/>
        </w:rPr>
        <w:t>'name'])) {</w:t>
      </w:r>
    </w:p>
    <w:p w14:paraId="740324CA" w14:textId="77777777" w:rsidR="00BA740D" w:rsidRDefault="00A55F1A" w:rsidP="00072165">
      <w:pPr>
        <w:spacing w:line="235"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lesson_homeworkTask_path</w:t>
      </w:r>
      <w:proofErr w:type="spellEnd"/>
      <w:r w:rsidRPr="00EB7D27">
        <w:rPr>
          <w:rFonts w:ascii="Courier New" w:hAnsi="Courier New" w:cs="Courier New"/>
          <w:sz w:val="24"/>
          <w:szCs w:val="24"/>
          <w:lang w:val="en-US"/>
        </w:rPr>
        <w:t xml:space="preserve"> = $_FILES['</w:t>
      </w:r>
      <w:proofErr w:type="spellStart"/>
      <w:r w:rsidRPr="00EB7D27">
        <w:rPr>
          <w:rFonts w:ascii="Courier New" w:hAnsi="Courier New" w:cs="Courier New"/>
          <w:sz w:val="24"/>
          <w:szCs w:val="24"/>
          <w:lang w:val="en-US"/>
        </w:rPr>
        <w:t>new_lesson_homework</w:t>
      </w:r>
      <w:proofErr w:type="spellEnd"/>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'name'];</w:t>
      </w:r>
    </w:p>
    <w:p w14:paraId="01A4733B" w14:textId="37A74C53" w:rsidR="00A55F1A" w:rsidRPr="00EB7D27" w:rsidRDefault="00A55F1A" w:rsidP="00072165">
      <w:pPr>
        <w:spacing w:line="235"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if</w:t>
      </w:r>
      <w:proofErr w:type="gramStart"/>
      <w:r w:rsidRPr="00EB7D27">
        <w:rPr>
          <w:rFonts w:ascii="Courier New" w:hAnsi="Courier New" w:cs="Courier New"/>
          <w:sz w:val="24"/>
          <w:szCs w:val="24"/>
          <w:lang w:val="en-US"/>
        </w:rPr>
        <w:t>(!move</w:t>
      </w:r>
      <w:proofErr w:type="gramEnd"/>
      <w:r w:rsidRPr="00EB7D27">
        <w:rPr>
          <w:rFonts w:ascii="Courier New" w:hAnsi="Courier New" w:cs="Courier New"/>
          <w:sz w:val="24"/>
          <w:szCs w:val="24"/>
          <w:lang w:val="en-US"/>
        </w:rPr>
        <w:t xml:space="preserve">_uploaded_file($_FILES['new_lesson_homework']['tmp_name'], '../../../lessons_materials/homework_tasks/'.$lesson_homeworkTask_path)) } </w:t>
      </w:r>
    </w:p>
    <w:p w14:paraId="1CE55AFA" w14:textId="77777777" w:rsidR="00A55F1A" w:rsidRPr="003C7880" w:rsidRDefault="00A55F1A" w:rsidP="00072165">
      <w:pPr>
        <w:spacing w:line="235" w:lineRule="auto"/>
        <w:ind w:firstLine="0"/>
        <w:jc w:val="left"/>
        <w:rPr>
          <w:rFonts w:ascii="Courier New" w:hAnsi="Courier New" w:cs="Courier New"/>
          <w:sz w:val="24"/>
          <w:szCs w:val="24"/>
          <w:lang w:val="en-US"/>
        </w:rPr>
      </w:pPr>
      <w:r w:rsidRPr="003C7880">
        <w:rPr>
          <w:rFonts w:ascii="Courier New" w:hAnsi="Courier New" w:cs="Courier New"/>
          <w:sz w:val="24"/>
          <w:szCs w:val="24"/>
          <w:lang w:val="en-US"/>
        </w:rPr>
        <w:t xml:space="preserve">$query = "UPDATE Lesson SET title='$title', description='$description', </w:t>
      </w:r>
      <w:proofErr w:type="spellStart"/>
      <w:r w:rsidRPr="003C7880">
        <w:rPr>
          <w:rFonts w:ascii="Courier New" w:hAnsi="Courier New" w:cs="Courier New"/>
          <w:sz w:val="24"/>
          <w:szCs w:val="24"/>
          <w:lang w:val="en-US"/>
        </w:rPr>
        <w:t>lessonMaterial</w:t>
      </w:r>
      <w:proofErr w:type="spellEnd"/>
      <w:r w:rsidRPr="003C7880">
        <w:rPr>
          <w:rFonts w:ascii="Courier New" w:hAnsi="Courier New" w:cs="Courier New"/>
          <w:sz w:val="24"/>
          <w:szCs w:val="24"/>
          <w:lang w:val="en-US"/>
        </w:rPr>
        <w:t xml:space="preserve"> = '$</w:t>
      </w:r>
      <w:proofErr w:type="spellStart"/>
      <w:r w:rsidRPr="003C7880">
        <w:rPr>
          <w:rFonts w:ascii="Courier New" w:hAnsi="Courier New" w:cs="Courier New"/>
          <w:sz w:val="24"/>
          <w:szCs w:val="24"/>
          <w:lang w:val="en-US"/>
        </w:rPr>
        <w:t>lesson_material_path</w:t>
      </w:r>
      <w:proofErr w:type="spellEnd"/>
      <w:r w:rsidRPr="003C7880">
        <w:rPr>
          <w:rFonts w:ascii="Courier New" w:hAnsi="Courier New" w:cs="Courier New"/>
          <w:sz w:val="24"/>
          <w:szCs w:val="24"/>
          <w:lang w:val="en-US"/>
        </w:rPr>
        <w:t xml:space="preserve">', </w:t>
      </w:r>
      <w:proofErr w:type="spellStart"/>
      <w:r w:rsidRPr="003C7880">
        <w:rPr>
          <w:rFonts w:ascii="Courier New" w:hAnsi="Courier New" w:cs="Courier New"/>
          <w:sz w:val="24"/>
          <w:szCs w:val="24"/>
          <w:lang w:val="en-US"/>
        </w:rPr>
        <w:t>homeworkTask</w:t>
      </w:r>
      <w:proofErr w:type="spellEnd"/>
      <w:r w:rsidRPr="003C7880">
        <w:rPr>
          <w:rFonts w:ascii="Courier New" w:hAnsi="Courier New" w:cs="Courier New"/>
          <w:sz w:val="24"/>
          <w:szCs w:val="24"/>
          <w:lang w:val="en-US"/>
        </w:rPr>
        <w:t>='$</w:t>
      </w:r>
      <w:proofErr w:type="spellStart"/>
      <w:r w:rsidRPr="003C7880">
        <w:rPr>
          <w:rFonts w:ascii="Courier New" w:hAnsi="Courier New" w:cs="Courier New"/>
          <w:sz w:val="24"/>
          <w:szCs w:val="24"/>
          <w:lang w:val="en-US"/>
        </w:rPr>
        <w:t>lesson_homeworkTask_path</w:t>
      </w:r>
      <w:proofErr w:type="spellEnd"/>
      <w:proofErr w:type="gramStart"/>
      <w:r w:rsidRPr="003C7880">
        <w:rPr>
          <w:rFonts w:ascii="Courier New" w:hAnsi="Courier New" w:cs="Courier New"/>
          <w:sz w:val="24"/>
          <w:szCs w:val="24"/>
          <w:lang w:val="en-US"/>
        </w:rPr>
        <w:t>'  WHERE</w:t>
      </w:r>
      <w:proofErr w:type="gramEnd"/>
      <w:r w:rsidRPr="003C7880">
        <w:rPr>
          <w:rFonts w:ascii="Courier New" w:hAnsi="Courier New" w:cs="Courier New"/>
          <w:sz w:val="24"/>
          <w:szCs w:val="24"/>
          <w:lang w:val="en-US"/>
        </w:rPr>
        <w:t xml:space="preserve"> ID = '$</w:t>
      </w:r>
      <w:proofErr w:type="spellStart"/>
      <w:r w:rsidRPr="003C7880">
        <w:rPr>
          <w:rFonts w:ascii="Courier New" w:hAnsi="Courier New" w:cs="Courier New"/>
          <w:sz w:val="24"/>
          <w:szCs w:val="24"/>
          <w:lang w:val="en-US"/>
        </w:rPr>
        <w:t>lesson_id</w:t>
      </w:r>
      <w:proofErr w:type="spellEnd"/>
      <w:r w:rsidRPr="003C7880">
        <w:rPr>
          <w:rFonts w:ascii="Courier New" w:hAnsi="Courier New" w:cs="Courier New"/>
          <w:sz w:val="24"/>
          <w:szCs w:val="24"/>
          <w:lang w:val="en-US"/>
        </w:rPr>
        <w:t>'";</w:t>
      </w:r>
    </w:p>
    <w:p w14:paraId="4954EE87" w14:textId="6C51BFF1" w:rsidR="00A55F1A" w:rsidRPr="00EB7D27" w:rsidRDefault="00A55F1A" w:rsidP="00072165">
      <w:pPr>
        <w:spacing w:line="235"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A55F1A">
        <w:rPr>
          <w:rFonts w:ascii="Courier New" w:hAnsi="Courier New" w:cs="Courier New"/>
          <w:sz w:val="24"/>
          <w:szCs w:val="24"/>
        </w:rPr>
        <w:t>Ошибка</w:t>
      </w:r>
      <w:r w:rsidRPr="00EB7D27">
        <w:rPr>
          <w:rFonts w:ascii="Courier New" w:hAnsi="Courier New" w:cs="Courier New"/>
          <w:sz w:val="24"/>
          <w:szCs w:val="24"/>
          <w:lang w:val="en-US"/>
        </w:rPr>
        <w:t xml:space="preserve"> "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0BB03505" w14:textId="0130CB68" w:rsidR="003C7880" w:rsidRDefault="003C7880" w:rsidP="00072165">
      <w:pPr>
        <w:spacing w:before="280" w:after="280" w:line="235" w:lineRule="auto"/>
        <w:ind w:firstLine="0"/>
        <w:jc w:val="center"/>
        <w:rPr>
          <w:bCs/>
          <w:szCs w:val="28"/>
        </w:rPr>
      </w:pPr>
      <w:r>
        <w:rPr>
          <w:bCs/>
          <w:szCs w:val="28"/>
        </w:rPr>
        <w:t>Листинг</w:t>
      </w:r>
      <w:r w:rsidRPr="00385CCC">
        <w:rPr>
          <w:bCs/>
          <w:szCs w:val="28"/>
        </w:rPr>
        <w:t xml:space="preserve"> 4.</w:t>
      </w:r>
      <w:r w:rsidR="001119F9">
        <w:rPr>
          <w:bCs/>
          <w:szCs w:val="28"/>
        </w:rPr>
        <w:t>2</w:t>
      </w:r>
      <w:r w:rsidR="00257918">
        <w:rPr>
          <w:bCs/>
          <w:szCs w:val="28"/>
        </w:rPr>
        <w:t>5</w:t>
      </w:r>
      <w:r w:rsidR="0010433D">
        <w:rPr>
          <w:bCs/>
          <w:szCs w:val="28"/>
        </w:rPr>
        <w:t xml:space="preserve"> – </w:t>
      </w:r>
      <w:r w:rsidR="00B84E6E">
        <w:rPr>
          <w:bCs/>
          <w:szCs w:val="28"/>
        </w:rPr>
        <w:t>Код изменения урока</w:t>
      </w:r>
    </w:p>
    <w:p w14:paraId="6E6BC3B2" w14:textId="546DF07E" w:rsidR="00B84E6E" w:rsidRPr="002621DD" w:rsidRDefault="00B84E6E" w:rsidP="00072165">
      <w:pPr>
        <w:spacing w:line="235" w:lineRule="auto"/>
      </w:pPr>
      <w:r>
        <w:t xml:space="preserve">Таким образом, </w:t>
      </w:r>
      <w:r w:rsidR="002621DD">
        <w:t>вся функциональная часть проекта базируется</w:t>
      </w:r>
      <w:r w:rsidR="000A6ABD">
        <w:t xml:space="preserve"> на </w:t>
      </w:r>
      <w:r w:rsidR="002621DD">
        <w:rPr>
          <w:lang w:val="en-US"/>
        </w:rPr>
        <w:t>A</w:t>
      </w:r>
      <w:r w:rsidR="007A2496">
        <w:rPr>
          <w:lang w:val="en-US"/>
        </w:rPr>
        <w:t>jax</w:t>
      </w:r>
      <w:r w:rsidR="002621DD">
        <w:t>-запросах, передающих данные</w:t>
      </w:r>
      <w:r w:rsidR="000A6ABD">
        <w:t xml:space="preserve"> в </w:t>
      </w:r>
      <w:r w:rsidR="002621DD">
        <w:t>файлы-обработчики.</w:t>
      </w:r>
      <w:r w:rsidR="009E09C8">
        <w:t xml:space="preserve"> Д</w:t>
      </w:r>
      <w:r w:rsidR="002621DD">
        <w:t>анные проверяются</w:t>
      </w:r>
      <w:r w:rsidR="000A6ABD">
        <w:t xml:space="preserve"> на </w:t>
      </w:r>
      <w:r w:rsidR="002621DD">
        <w:t>корректность</w:t>
      </w:r>
      <w:r w:rsidR="00A1324C">
        <w:t xml:space="preserve"> и </w:t>
      </w:r>
      <w:r w:rsidR="002621DD">
        <w:t>соответствующие изменения вносятся</w:t>
      </w:r>
      <w:r w:rsidR="000A6ABD">
        <w:t xml:space="preserve"> в </w:t>
      </w:r>
      <w:r w:rsidR="002621DD">
        <w:t>базу данных проекта.</w:t>
      </w:r>
      <w:r w:rsidR="009E09C8">
        <w:t xml:space="preserve"> Такой способ работы</w:t>
      </w:r>
      <w:r w:rsidR="000A6ABD">
        <w:t xml:space="preserve"> с </w:t>
      </w:r>
      <w:r w:rsidR="009E09C8">
        <w:t>данными позволяет вносить динамические изменения</w:t>
      </w:r>
      <w:r w:rsidR="000A6ABD">
        <w:t xml:space="preserve"> на </w:t>
      </w:r>
      <w:r w:rsidR="009E09C8">
        <w:t>страницах сайта, не перегружая всю страницу целиком,</w:t>
      </w:r>
      <w:r w:rsidR="000A6ABD">
        <w:t xml:space="preserve"> а </w:t>
      </w:r>
      <w:r w:rsidR="009E09C8">
        <w:t>лишь какие-то определённые блоки.</w:t>
      </w:r>
    </w:p>
    <w:p w14:paraId="1B63593C" w14:textId="198F51C4" w:rsidR="00415AA1" w:rsidRPr="000B5692" w:rsidRDefault="00415AA1" w:rsidP="00072165">
      <w:pPr>
        <w:pStyle w:val="af7"/>
        <w:spacing w:line="235" w:lineRule="auto"/>
        <w:outlineLvl w:val="1"/>
      </w:pPr>
      <w:bookmarkStart w:id="50" w:name="_Toc168516760"/>
      <w:r w:rsidRPr="000B5692">
        <w:t>4.</w:t>
      </w:r>
      <w:r w:rsidR="004D53AC" w:rsidRPr="000B5692">
        <w:t>6</w:t>
      </w:r>
      <w:r w:rsidRPr="000B5692">
        <w:t> Вывод по разделу</w:t>
      </w:r>
      <w:bookmarkEnd w:id="50"/>
    </w:p>
    <w:p w14:paraId="4344E606" w14:textId="445D101D" w:rsidR="00907EA1" w:rsidRDefault="0083177A" w:rsidP="00072165">
      <w:pPr>
        <w:spacing w:line="235" w:lineRule="auto"/>
      </w:pPr>
      <w:r w:rsidRPr="0083177A">
        <w:t xml:space="preserve">В рамках данного раздела </w:t>
      </w:r>
      <w:r w:rsidR="00231FCE">
        <w:t>были описаны основные этапы создания веб-ресурса</w:t>
      </w:r>
      <w:r w:rsidR="00231FCE" w:rsidRPr="0083177A">
        <w:t xml:space="preserve"> </w:t>
      </w:r>
      <w:r w:rsidR="00231FCE">
        <w:t>школы визажа «</w:t>
      </w:r>
      <w:proofErr w:type="spellStart"/>
      <w:r w:rsidR="00231FCE">
        <w:rPr>
          <w:lang w:val="en-US"/>
        </w:rPr>
        <w:t>Flowress</w:t>
      </w:r>
      <w:proofErr w:type="spellEnd"/>
      <w:r w:rsidR="00231FCE">
        <w:t>»</w:t>
      </w:r>
      <w:r w:rsidR="00907EA1">
        <w:t>,</w:t>
      </w:r>
      <w:r w:rsidR="000A6ABD">
        <w:rPr>
          <w:rFonts w:eastAsia="Times New Roman"/>
          <w:color w:val="000000"/>
          <w:szCs w:val="28"/>
        </w:rPr>
        <w:t xml:space="preserve"> а </w:t>
      </w:r>
      <w:r w:rsidR="00907EA1">
        <w:rPr>
          <w:rFonts w:eastAsia="Times New Roman"/>
          <w:color w:val="000000"/>
          <w:szCs w:val="28"/>
        </w:rPr>
        <w:t xml:space="preserve">именно </w:t>
      </w:r>
      <w:r w:rsidR="00CD29E7">
        <w:rPr>
          <w:rFonts w:eastAsia="Times New Roman"/>
          <w:color w:val="000000"/>
          <w:szCs w:val="28"/>
        </w:rPr>
        <w:t xml:space="preserve">подготовка текстового и графического контента сайта, </w:t>
      </w:r>
      <w:r w:rsidR="00A12FD0">
        <w:rPr>
          <w:rFonts w:eastAsia="Times New Roman"/>
          <w:color w:val="000000"/>
          <w:szCs w:val="28"/>
        </w:rPr>
        <w:t xml:space="preserve">создание анимационного ролика, </w:t>
      </w:r>
      <w:r w:rsidR="00907EA1">
        <w:rPr>
          <w:rFonts w:eastAsia="Times New Roman"/>
          <w:color w:val="000000"/>
          <w:szCs w:val="28"/>
        </w:rPr>
        <w:t>вёрстка программного продукта</w:t>
      </w:r>
      <w:r w:rsidR="00A1324C">
        <w:rPr>
          <w:rFonts w:eastAsia="Times New Roman"/>
          <w:color w:val="000000"/>
          <w:szCs w:val="28"/>
        </w:rPr>
        <w:t xml:space="preserve"> и </w:t>
      </w:r>
      <w:r w:rsidR="00A12FD0">
        <w:rPr>
          <w:rFonts w:eastAsia="Times New Roman"/>
          <w:color w:val="000000"/>
          <w:szCs w:val="28"/>
        </w:rPr>
        <w:t>осуществление</w:t>
      </w:r>
      <w:r w:rsidR="00907EA1">
        <w:rPr>
          <w:rFonts w:eastAsia="Times New Roman"/>
          <w:color w:val="000000"/>
          <w:szCs w:val="28"/>
        </w:rPr>
        <w:t xml:space="preserve"> его функциональной части.</w:t>
      </w:r>
      <w:r w:rsidR="00231FCE" w:rsidRPr="00231FCE">
        <w:t xml:space="preserve"> </w:t>
      </w:r>
    </w:p>
    <w:p w14:paraId="413FFF9A" w14:textId="27857A30" w:rsidR="00CD29E7" w:rsidRPr="00CD29E7" w:rsidRDefault="00CD29E7" w:rsidP="00072165">
      <w:pPr>
        <w:spacing w:line="235" w:lineRule="auto"/>
      </w:pPr>
      <w:r>
        <w:t xml:space="preserve">Изображения на сайте дополнительно обрабатывались программой </w:t>
      </w:r>
      <w:r>
        <w:rPr>
          <w:lang w:val="en-US"/>
        </w:rPr>
        <w:t>Adobe</w:t>
      </w:r>
      <w:r w:rsidRPr="00CD29E7">
        <w:t xml:space="preserve"> </w:t>
      </w:r>
      <w:r>
        <w:rPr>
          <w:lang w:val="en-US"/>
        </w:rPr>
        <w:t>Photoshop</w:t>
      </w:r>
      <w:r>
        <w:t xml:space="preserve"> для создания целостности и единой стилистики сайта. Текст брался из источников сети Интернет и переписывался для уникальности.</w:t>
      </w:r>
    </w:p>
    <w:p w14:paraId="09C6755C" w14:textId="4208F2A7" w:rsidR="00264950" w:rsidRPr="00072165" w:rsidRDefault="00FF6E21" w:rsidP="00072165">
      <w:pPr>
        <w:spacing w:line="235" w:lineRule="auto"/>
        <w:rPr>
          <w:spacing w:val="-6"/>
        </w:rPr>
      </w:pPr>
      <w:r w:rsidRPr="00072165">
        <w:rPr>
          <w:spacing w:val="-6"/>
        </w:rPr>
        <w:t>Для анимационного ролика была составлена раскадровка сцен, согласно сценарию которой создавалась анимация графических</w:t>
      </w:r>
      <w:r w:rsidR="00A1324C" w:rsidRPr="00072165">
        <w:rPr>
          <w:spacing w:val="-6"/>
        </w:rPr>
        <w:t xml:space="preserve"> и </w:t>
      </w:r>
      <w:r w:rsidRPr="00072165">
        <w:rPr>
          <w:spacing w:val="-6"/>
        </w:rPr>
        <w:t>текстовых элементов. Анимация</w:t>
      </w:r>
      <w:r w:rsidR="00072165" w:rsidRPr="00072165">
        <w:rPr>
          <w:spacing w:val="-6"/>
        </w:rPr>
        <w:t xml:space="preserve"> </w:t>
      </w:r>
      <w:r w:rsidRPr="00072165">
        <w:rPr>
          <w:spacing w:val="-6"/>
        </w:rPr>
        <w:t>создавалась на основе выставления ключевых кадров</w:t>
      </w:r>
      <w:r w:rsidR="00A1324C" w:rsidRPr="00072165">
        <w:rPr>
          <w:spacing w:val="-6"/>
        </w:rPr>
        <w:t xml:space="preserve"> и </w:t>
      </w:r>
      <w:r w:rsidRPr="00072165">
        <w:rPr>
          <w:spacing w:val="-6"/>
        </w:rPr>
        <w:t>изменения свойств объектов сцен.</w:t>
      </w:r>
    </w:p>
    <w:p w14:paraId="76F1AE52" w14:textId="77777777" w:rsidR="00907EA1" w:rsidRDefault="00907EA1" w:rsidP="00072165">
      <w:pPr>
        <w:spacing w:line="235" w:lineRule="auto"/>
        <w:rPr>
          <w:highlight w:val="white"/>
        </w:rPr>
      </w:pPr>
      <w:r w:rsidRPr="00907EA1">
        <w:t xml:space="preserve">Для создания разметки сайта была использована технология </w:t>
      </w:r>
      <w:proofErr w:type="spellStart"/>
      <w:r w:rsidRPr="00907EA1">
        <w:t>Flexbox</w:t>
      </w:r>
      <w:proofErr w:type="spellEnd"/>
      <w:r w:rsidRPr="00907EA1">
        <w:t xml:space="preserve">. </w:t>
      </w:r>
      <w:r>
        <w:t>Адаптивность достигалось зачёт медиа-выражений.</w:t>
      </w:r>
    </w:p>
    <w:p w14:paraId="3F5C5ECF" w14:textId="29968CA6" w:rsidR="00F94E87" w:rsidRPr="00176414" w:rsidRDefault="00231FCE" w:rsidP="00176414">
      <w:pPr>
        <w:pStyle w:val="afffd"/>
        <w:spacing w:before="0" w:beforeAutospacing="0" w:after="0" w:afterAutospacing="0"/>
        <w:ind w:firstLine="851"/>
        <w:contextualSpacing/>
        <w:jc w:val="both"/>
        <w:rPr>
          <w:color w:val="000000"/>
          <w:sz w:val="28"/>
          <w:szCs w:val="28"/>
        </w:rPr>
      </w:pPr>
      <w:r w:rsidRPr="004F0DF3">
        <w:rPr>
          <w:sz w:val="28"/>
          <w:szCs w:val="28"/>
        </w:rPr>
        <w:t>Были реализованы отдельные функциональные возможности</w:t>
      </w:r>
      <w:r w:rsidR="000A6ABD">
        <w:rPr>
          <w:sz w:val="28"/>
          <w:szCs w:val="28"/>
        </w:rPr>
        <w:t xml:space="preserve"> для </w:t>
      </w:r>
      <w:r w:rsidRPr="004F0DF3">
        <w:rPr>
          <w:sz w:val="28"/>
          <w:szCs w:val="28"/>
        </w:rPr>
        <w:t xml:space="preserve">различных ролей пользователей (неавторизованный пользователь, </w:t>
      </w:r>
      <w:r w:rsidR="00176414">
        <w:rPr>
          <w:sz w:val="28"/>
          <w:szCs w:val="28"/>
        </w:rPr>
        <w:t>преподаватель</w:t>
      </w:r>
      <w:r w:rsidRPr="004F0DF3">
        <w:rPr>
          <w:sz w:val="28"/>
          <w:szCs w:val="28"/>
        </w:rPr>
        <w:t>, администратор)</w:t>
      </w:r>
      <w:r w:rsidR="00497A0C">
        <w:rPr>
          <w:sz w:val="28"/>
          <w:szCs w:val="28"/>
        </w:rPr>
        <w:t>.</w:t>
      </w:r>
      <w:r w:rsidR="00A1324C">
        <w:rPr>
          <w:sz w:val="28"/>
          <w:szCs w:val="28"/>
        </w:rPr>
        <w:t xml:space="preserve"> </w:t>
      </w:r>
      <w:r w:rsidR="00497A0C">
        <w:rPr>
          <w:sz w:val="28"/>
          <w:szCs w:val="28"/>
        </w:rPr>
        <w:t>Для </w:t>
      </w:r>
      <w:r w:rsidRPr="004F0DF3">
        <w:rPr>
          <w:color w:val="000000"/>
          <w:sz w:val="28"/>
          <w:szCs w:val="28"/>
        </w:rPr>
        <w:t>реализации был использован</w:t>
      </w:r>
      <w:r>
        <w:rPr>
          <w:color w:val="000000"/>
          <w:sz w:val="28"/>
          <w:szCs w:val="28"/>
          <w:lang w:val="be-BY"/>
        </w:rPr>
        <w:t xml:space="preserve"> серверный язык программирования </w:t>
      </w:r>
      <w:r w:rsidRPr="004F0DF3">
        <w:rPr>
          <w:color w:val="000000"/>
          <w:sz w:val="28"/>
          <w:szCs w:val="28"/>
        </w:rPr>
        <w:t>PHP, также JavaScript</w:t>
      </w:r>
      <w:r w:rsidR="000A6ABD">
        <w:rPr>
          <w:color w:val="000000"/>
          <w:sz w:val="28"/>
          <w:szCs w:val="28"/>
        </w:rPr>
        <w:t xml:space="preserve"> с </w:t>
      </w:r>
      <w:r>
        <w:rPr>
          <w:color w:val="000000"/>
          <w:sz w:val="28"/>
          <w:szCs w:val="28"/>
        </w:rPr>
        <w:t xml:space="preserve">библиотеками </w:t>
      </w:r>
      <w:proofErr w:type="spellStart"/>
      <w:r>
        <w:rPr>
          <w:color w:val="000000"/>
          <w:sz w:val="28"/>
          <w:szCs w:val="28"/>
          <w:lang w:val="en-US"/>
        </w:rPr>
        <w:t>JQuery</w:t>
      </w:r>
      <w:proofErr w:type="spellEnd"/>
      <w:r>
        <w:rPr>
          <w:color w:val="000000"/>
          <w:sz w:val="28"/>
          <w:szCs w:val="28"/>
        </w:rPr>
        <w:t xml:space="preserve"> и</w:t>
      </w:r>
      <w:r w:rsidR="005564AE" w:rsidRPr="005564AE">
        <w:rPr>
          <w:color w:val="000000"/>
          <w:sz w:val="28"/>
          <w:szCs w:val="28"/>
        </w:rPr>
        <w:t xml:space="preserve"> </w:t>
      </w:r>
      <w:r>
        <w:rPr>
          <w:color w:val="000000"/>
          <w:sz w:val="28"/>
          <w:szCs w:val="28"/>
          <w:lang w:val="en-US"/>
        </w:rPr>
        <w:t>A</w:t>
      </w:r>
      <w:r w:rsidR="001835B3">
        <w:rPr>
          <w:color w:val="000000"/>
          <w:sz w:val="28"/>
          <w:szCs w:val="28"/>
          <w:lang w:val="en-US"/>
        </w:rPr>
        <w:t>jax</w:t>
      </w:r>
      <w:r w:rsidRPr="00842F23">
        <w:rPr>
          <w:color w:val="000000"/>
          <w:sz w:val="28"/>
          <w:szCs w:val="28"/>
        </w:rPr>
        <w:t>.</w:t>
      </w:r>
      <w:r w:rsidR="00F94E87">
        <w:br w:type="page"/>
      </w:r>
    </w:p>
    <w:p w14:paraId="4311C311" w14:textId="77777777" w:rsidR="00BE1CBB" w:rsidRDefault="00BE1CBB" w:rsidP="00F94E87">
      <w:pPr>
        <w:pStyle w:val="af5"/>
        <w:outlineLvl w:val="0"/>
        <w:sectPr w:rsidR="00BE1CBB" w:rsidSect="005222EA">
          <w:headerReference w:type="default" r:id="rId67"/>
          <w:pgSz w:w="11906" w:h="16838" w:code="9"/>
          <w:pgMar w:top="1134" w:right="567" w:bottom="851" w:left="1304" w:header="709" w:footer="709" w:gutter="0"/>
          <w:cols w:space="708"/>
          <w:docGrid w:linePitch="381"/>
        </w:sectPr>
      </w:pPr>
    </w:p>
    <w:p w14:paraId="12D11609" w14:textId="4226E5A4" w:rsidR="00F94E87" w:rsidRPr="00EA1D62" w:rsidRDefault="002B4F78" w:rsidP="00F94E87">
      <w:pPr>
        <w:pStyle w:val="af5"/>
        <w:outlineLvl w:val="0"/>
      </w:pPr>
      <w:bookmarkStart w:id="51" w:name="_Toc168516761"/>
      <w:r>
        <w:rPr>
          <w:noProof/>
          <w:lang w:eastAsia="ru-RU"/>
        </w:rPr>
        <w:lastRenderedPageBreak/>
        <mc:AlternateContent>
          <mc:Choice Requires="wpg">
            <w:drawing>
              <wp:anchor distT="0" distB="0" distL="114300" distR="114300" simplePos="0" relativeHeight="251672576" behindDoc="1" locked="0" layoutInCell="1" allowOverlap="1" wp14:anchorId="7F279C01" wp14:editId="30875386">
                <wp:simplePos x="0" y="0"/>
                <wp:positionH relativeFrom="margin">
                  <wp:posOffset>-142240</wp:posOffset>
                </wp:positionH>
                <wp:positionV relativeFrom="margin">
                  <wp:posOffset>-514350</wp:posOffset>
                </wp:positionV>
                <wp:extent cx="6670040" cy="10279380"/>
                <wp:effectExtent l="0" t="0" r="16510" b="26670"/>
                <wp:wrapNone/>
                <wp:docPr id="121" name="Группа 121"/>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22" name="Прямая соединительная линия 122"/>
                        <wps:cNvCnPr>
                          <a:cxnSpLocks noChangeShapeType="1"/>
                        </wps:cNvCnPr>
                        <wps:spPr bwMode="auto">
                          <a:xfrm>
                            <a:off x="0" y="8894618"/>
                            <a:ext cx="6656400" cy="0"/>
                          </a:xfrm>
                          <a:prstGeom prst="line">
                            <a:avLst/>
                          </a:prstGeom>
                          <a:noFill/>
                          <a:ln w="25400">
                            <a:solidFill>
                              <a:srgbClr val="000000"/>
                            </a:solidFill>
                            <a:round/>
                          </a:ln>
                        </wps:spPr>
                        <wps:bodyPr/>
                      </wps:wsp>
                      <wps:wsp>
                        <wps:cNvPr id="123" name="Прямая соединительная линия 123"/>
                        <wps:cNvCnPr>
                          <a:cxnSpLocks noChangeShapeType="1"/>
                        </wps:cNvCnPr>
                        <wps:spPr bwMode="auto">
                          <a:xfrm>
                            <a:off x="0" y="9072748"/>
                            <a:ext cx="2340000" cy="0"/>
                          </a:xfrm>
                          <a:prstGeom prst="line">
                            <a:avLst/>
                          </a:prstGeom>
                          <a:noFill/>
                          <a:ln w="9525">
                            <a:solidFill>
                              <a:srgbClr val="000000"/>
                            </a:solidFill>
                            <a:round/>
                          </a:ln>
                        </wps:spPr>
                        <wps:bodyPr/>
                      </wps:wsp>
                      <wps:wsp>
                        <wps:cNvPr id="124" name="Прямая соединительная линия 124"/>
                        <wps:cNvCnPr>
                          <a:cxnSpLocks noChangeShapeType="1"/>
                        </wps:cNvCnPr>
                        <wps:spPr bwMode="auto">
                          <a:xfrm>
                            <a:off x="0" y="9256815"/>
                            <a:ext cx="2340000" cy="0"/>
                          </a:xfrm>
                          <a:prstGeom prst="line">
                            <a:avLst/>
                          </a:prstGeom>
                          <a:noFill/>
                          <a:ln w="25400">
                            <a:solidFill>
                              <a:srgbClr val="000000"/>
                            </a:solidFill>
                            <a:round/>
                          </a:ln>
                        </wps:spPr>
                        <wps:bodyPr/>
                      </wps:wsp>
                      <wps:wsp>
                        <wps:cNvPr id="125" name="Прямая соединительная линия 125"/>
                        <wps:cNvCnPr>
                          <a:cxnSpLocks noChangeShapeType="1"/>
                        </wps:cNvCnPr>
                        <wps:spPr bwMode="auto">
                          <a:xfrm>
                            <a:off x="0" y="9613075"/>
                            <a:ext cx="2340000" cy="0"/>
                          </a:xfrm>
                          <a:prstGeom prst="line">
                            <a:avLst/>
                          </a:prstGeom>
                          <a:noFill/>
                          <a:ln w="9525">
                            <a:solidFill>
                              <a:srgbClr val="000000"/>
                            </a:solidFill>
                            <a:round/>
                          </a:ln>
                        </wps:spPr>
                        <wps:bodyPr/>
                      </wps:wsp>
                      <wps:wsp>
                        <wps:cNvPr id="126" name="Прямая соединительная линия 126"/>
                        <wps:cNvCnPr>
                          <a:cxnSpLocks noChangeShapeType="1"/>
                        </wps:cNvCnPr>
                        <wps:spPr bwMode="auto">
                          <a:xfrm>
                            <a:off x="0" y="9797143"/>
                            <a:ext cx="2340000" cy="0"/>
                          </a:xfrm>
                          <a:prstGeom prst="line">
                            <a:avLst/>
                          </a:prstGeom>
                          <a:noFill/>
                          <a:ln w="9525">
                            <a:solidFill>
                              <a:srgbClr val="000000"/>
                            </a:solidFill>
                            <a:round/>
                          </a:ln>
                        </wps:spPr>
                        <wps:bodyPr/>
                      </wps:wsp>
                      <wps:wsp>
                        <wps:cNvPr id="127" name="Прямая соединительная линия 127"/>
                        <wps:cNvCnPr>
                          <a:cxnSpLocks noChangeShapeType="1"/>
                        </wps:cNvCnPr>
                        <wps:spPr bwMode="auto">
                          <a:xfrm>
                            <a:off x="0" y="9975273"/>
                            <a:ext cx="2340000" cy="0"/>
                          </a:xfrm>
                          <a:prstGeom prst="line">
                            <a:avLst/>
                          </a:prstGeom>
                          <a:noFill/>
                          <a:ln w="9525">
                            <a:solidFill>
                              <a:srgbClr val="000000"/>
                            </a:solidFill>
                            <a:round/>
                          </a:ln>
                        </wps:spPr>
                        <wps:bodyPr/>
                      </wps:wsp>
                      <wps:wsp>
                        <wps:cNvPr id="1073742336" name="Прямая соединительная линия 1073742336"/>
                        <wps:cNvCnPr>
                          <a:cxnSpLocks noChangeShapeType="1"/>
                        </wps:cNvCnPr>
                        <wps:spPr bwMode="auto">
                          <a:xfrm>
                            <a:off x="0" y="10153402"/>
                            <a:ext cx="2340000" cy="0"/>
                          </a:xfrm>
                          <a:prstGeom prst="line">
                            <a:avLst/>
                          </a:prstGeom>
                          <a:noFill/>
                          <a:ln w="9525">
                            <a:solidFill>
                              <a:srgbClr val="000000"/>
                            </a:solidFill>
                            <a:round/>
                          </a:ln>
                        </wps:spPr>
                        <wps:bodyPr/>
                      </wps:wsp>
                      <wps:wsp>
                        <wps:cNvPr id="1073742337" name="Прямая соединительная линия 1073742337"/>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338" name="Прямая соединительная линия 1073742338"/>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339" name="Прямая соединительная линия 1073742339"/>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340" name="Прямая соединительная линия 1073742340"/>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341" name="Прямая соединительная линия 1073742341"/>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342" name="Прямая соединительная линия 1073742342"/>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343" name="Прямая соединительная линия 1073742343"/>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344" name="Прямая соединительная линия 1073742344"/>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345" name="Прямая соединительная линия 1073742345"/>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346" name="Прямая соединительная линия 1073742346"/>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347" name="Прямая соединительная линия 1073742347"/>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348" name="Прямая соединительная линия 1073742348"/>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349" name="Прямая соединительная линия 1073742349"/>
                        <wps:cNvCnPr>
                          <a:cxnSpLocks noChangeShapeType="1"/>
                        </wps:cNvCnPr>
                        <wps:spPr bwMode="auto">
                          <a:xfrm>
                            <a:off x="0" y="9434945"/>
                            <a:ext cx="6656400" cy="0"/>
                          </a:xfrm>
                          <a:prstGeom prst="line">
                            <a:avLst/>
                          </a:prstGeom>
                          <a:noFill/>
                          <a:ln w="25400">
                            <a:solidFill>
                              <a:srgbClr val="000000"/>
                            </a:solidFill>
                            <a:round/>
                          </a:ln>
                        </wps:spPr>
                        <wps:bodyPr/>
                      </wps:wsp>
                      <wps:wsp>
                        <wps:cNvPr id="1073742350" name="Прямоугольник 1073742350"/>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351" name="Надпись 1073742351"/>
                        <wps:cNvSpPr txBox="1">
                          <a:spLocks noChangeArrowheads="1"/>
                        </wps:cNvSpPr>
                        <wps:spPr bwMode="auto">
                          <a:xfrm>
                            <a:off x="6014852" y="9429008"/>
                            <a:ext cx="647065" cy="179070"/>
                          </a:xfrm>
                          <a:prstGeom prst="rect">
                            <a:avLst/>
                          </a:prstGeom>
                          <a:noFill/>
                          <a:ln>
                            <a:noFill/>
                          </a:ln>
                        </wps:spPr>
                        <wps:txbx>
                          <w:txbxContent>
                            <w:p w14:paraId="49D1CFEF" w14:textId="77777777" w:rsidR="00F94E87" w:rsidRPr="00BE534A" w:rsidRDefault="00F94E87" w:rsidP="00F94E87">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352" name="Надпись 1073742352"/>
                        <wps:cNvSpPr txBox="1">
                          <a:spLocks noChangeArrowheads="1"/>
                        </wps:cNvSpPr>
                        <wps:spPr bwMode="auto">
                          <a:xfrm>
                            <a:off x="0" y="9250878"/>
                            <a:ext cx="251460" cy="179070"/>
                          </a:xfrm>
                          <a:prstGeom prst="rect">
                            <a:avLst/>
                          </a:prstGeom>
                          <a:noFill/>
                          <a:ln>
                            <a:noFill/>
                          </a:ln>
                        </wps:spPr>
                        <wps:txbx>
                          <w:txbxContent>
                            <w:p w14:paraId="0264EB83" w14:textId="77777777" w:rsidR="00F94E87" w:rsidRPr="00BE534A" w:rsidRDefault="00F94E87" w:rsidP="00F94E87">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353" name="Надпись 1073742353"/>
                        <wps:cNvSpPr txBox="1">
                          <a:spLocks noChangeArrowheads="1"/>
                        </wps:cNvSpPr>
                        <wps:spPr bwMode="auto">
                          <a:xfrm>
                            <a:off x="237507" y="9250878"/>
                            <a:ext cx="359410" cy="179070"/>
                          </a:xfrm>
                          <a:prstGeom prst="rect">
                            <a:avLst/>
                          </a:prstGeom>
                          <a:noFill/>
                          <a:ln>
                            <a:noFill/>
                          </a:ln>
                          <a:effectLst/>
                        </wps:spPr>
                        <wps:txbx>
                          <w:txbxContent>
                            <w:p w14:paraId="77B7FDE9" w14:textId="77777777" w:rsidR="00F94E87" w:rsidRPr="00BE534A" w:rsidRDefault="00F94E87" w:rsidP="00F94E87">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354" name="Надпись 1073742354"/>
                        <wps:cNvSpPr txBox="1">
                          <a:spLocks noChangeArrowheads="1"/>
                        </wps:cNvSpPr>
                        <wps:spPr bwMode="auto">
                          <a:xfrm>
                            <a:off x="593766" y="9250878"/>
                            <a:ext cx="827405" cy="179070"/>
                          </a:xfrm>
                          <a:prstGeom prst="rect">
                            <a:avLst/>
                          </a:prstGeom>
                          <a:noFill/>
                          <a:ln>
                            <a:noFill/>
                          </a:ln>
                        </wps:spPr>
                        <wps:txbx>
                          <w:txbxContent>
                            <w:p w14:paraId="2FFA844E" w14:textId="6DF26041" w:rsidR="00F94E87" w:rsidRPr="00BE534A" w:rsidRDefault="00F94E87" w:rsidP="00F94E87">
                              <w:pPr>
                                <w:ind w:firstLine="0"/>
                                <w:jc w:val="center"/>
                                <w:rPr>
                                  <w:sz w:val="18"/>
                                  <w:szCs w:val="18"/>
                                </w:rPr>
                              </w:pPr>
                              <w:r w:rsidRPr="00BE534A">
                                <w:rPr>
                                  <w:sz w:val="18"/>
                                  <w:szCs w:val="18"/>
                                </w:rPr>
                                <w:t>№ докум</w:t>
                              </w:r>
                              <w:r w:rsidR="000C7960">
                                <w:rPr>
                                  <w:sz w:val="18"/>
                                  <w:szCs w:val="18"/>
                                </w:rPr>
                                <w:t>ента</w:t>
                              </w:r>
                            </w:p>
                          </w:txbxContent>
                        </wps:txbx>
                        <wps:bodyPr rot="0" vert="horz" wrap="square" lIns="18000" tIns="18000" rIns="18000" bIns="0" anchor="ctr" anchorCtr="0" upright="1">
                          <a:noAutofit/>
                        </wps:bodyPr>
                      </wps:wsp>
                      <wps:wsp>
                        <wps:cNvPr id="1073742355" name="Надпись 1073742355"/>
                        <wps:cNvSpPr txBox="1">
                          <a:spLocks noChangeArrowheads="1"/>
                        </wps:cNvSpPr>
                        <wps:spPr bwMode="auto">
                          <a:xfrm>
                            <a:off x="617517" y="9446821"/>
                            <a:ext cx="827405" cy="179070"/>
                          </a:xfrm>
                          <a:prstGeom prst="rect">
                            <a:avLst/>
                          </a:prstGeom>
                          <a:noFill/>
                          <a:ln>
                            <a:noFill/>
                          </a:ln>
                        </wps:spPr>
                        <wps:txbx>
                          <w:txbxContent>
                            <w:p w14:paraId="31380630" w14:textId="77777777" w:rsidR="00F94E87" w:rsidRPr="003B3077" w:rsidRDefault="00F94E87" w:rsidP="00F94E87">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356" name="Надпись 1073742356"/>
                        <wps:cNvSpPr txBox="1">
                          <a:spLocks noChangeArrowheads="1"/>
                        </wps:cNvSpPr>
                        <wps:spPr bwMode="auto">
                          <a:xfrm>
                            <a:off x="617517" y="9607138"/>
                            <a:ext cx="827405" cy="179070"/>
                          </a:xfrm>
                          <a:prstGeom prst="rect">
                            <a:avLst/>
                          </a:prstGeom>
                          <a:noFill/>
                          <a:ln>
                            <a:noFill/>
                          </a:ln>
                        </wps:spPr>
                        <wps:txbx>
                          <w:txbxContent>
                            <w:p w14:paraId="6310B122" w14:textId="77777777" w:rsidR="00F94E87" w:rsidRPr="00BE534A" w:rsidRDefault="00F94E87" w:rsidP="00F94E87">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357" name="Надпись 1073742357"/>
                        <wps:cNvSpPr txBox="1">
                          <a:spLocks noChangeArrowheads="1"/>
                        </wps:cNvSpPr>
                        <wps:spPr bwMode="auto">
                          <a:xfrm>
                            <a:off x="617517" y="10153402"/>
                            <a:ext cx="827405" cy="179070"/>
                          </a:xfrm>
                          <a:prstGeom prst="rect">
                            <a:avLst/>
                          </a:prstGeom>
                          <a:noFill/>
                          <a:ln>
                            <a:noFill/>
                          </a:ln>
                        </wps:spPr>
                        <wps:txbx>
                          <w:txbxContent>
                            <w:p w14:paraId="44EB255C" w14:textId="77777777" w:rsidR="00F94E87" w:rsidRPr="00BE534A" w:rsidRDefault="00F94E87" w:rsidP="00F94E87">
                              <w:pPr>
                                <w:ind w:firstLine="0"/>
                                <w:rPr>
                                  <w:sz w:val="20"/>
                                  <w:szCs w:val="20"/>
                                </w:rPr>
                              </w:pPr>
                              <w:r w:rsidRPr="00BE534A">
                                <w:rPr>
                                  <w:sz w:val="20"/>
                                  <w:szCs w:val="20"/>
                                </w:rPr>
                                <w:t>Романенко</w:t>
                              </w:r>
                            </w:p>
                            <w:p w14:paraId="0C051756" w14:textId="77777777" w:rsidR="00F94E87" w:rsidRDefault="00F94E87" w:rsidP="00F94E87">
                              <w:pPr>
                                <w:rPr>
                                  <w:rFonts w:ascii="Arial" w:hAnsi="Arial" w:cs="Arial"/>
                                  <w:sz w:val="20"/>
                                  <w:szCs w:val="20"/>
                                </w:rPr>
                              </w:pPr>
                            </w:p>
                          </w:txbxContent>
                        </wps:txbx>
                        <wps:bodyPr rot="0" vert="horz" wrap="square" lIns="18000" tIns="0" rIns="18000" bIns="0" anchor="ctr" anchorCtr="0" upright="1">
                          <a:noAutofit/>
                        </wps:bodyPr>
                      </wps:wsp>
                      <wps:wsp>
                        <wps:cNvPr id="1073742358" name="Надпись 1073742358"/>
                        <wps:cNvSpPr txBox="1">
                          <a:spLocks noChangeArrowheads="1"/>
                        </wps:cNvSpPr>
                        <wps:spPr bwMode="auto">
                          <a:xfrm>
                            <a:off x="1425039" y="9250878"/>
                            <a:ext cx="539115" cy="179070"/>
                          </a:xfrm>
                          <a:prstGeom prst="rect">
                            <a:avLst/>
                          </a:prstGeom>
                          <a:noFill/>
                          <a:ln>
                            <a:noFill/>
                          </a:ln>
                        </wps:spPr>
                        <wps:txbx>
                          <w:txbxContent>
                            <w:p w14:paraId="1C0AE200" w14:textId="77777777" w:rsidR="00F94E87" w:rsidRPr="00BE534A" w:rsidRDefault="00F94E87" w:rsidP="00F94E87">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359" name="Надпись 1073742359"/>
                        <wps:cNvSpPr txBox="1">
                          <a:spLocks noChangeArrowheads="1"/>
                        </wps:cNvSpPr>
                        <wps:spPr bwMode="auto">
                          <a:xfrm>
                            <a:off x="1971304" y="9250878"/>
                            <a:ext cx="359410" cy="179070"/>
                          </a:xfrm>
                          <a:prstGeom prst="rect">
                            <a:avLst/>
                          </a:prstGeom>
                          <a:noFill/>
                          <a:ln>
                            <a:noFill/>
                          </a:ln>
                        </wps:spPr>
                        <wps:txbx>
                          <w:txbxContent>
                            <w:p w14:paraId="7D434C86" w14:textId="77777777" w:rsidR="00F94E87" w:rsidRPr="00BE534A" w:rsidRDefault="00F94E87" w:rsidP="00F94E87">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360" name="Надпись 1073742360"/>
                        <wps:cNvSpPr txBox="1">
                          <a:spLocks noChangeArrowheads="1"/>
                        </wps:cNvSpPr>
                        <wps:spPr bwMode="auto">
                          <a:xfrm>
                            <a:off x="11875" y="9446821"/>
                            <a:ext cx="611505" cy="179070"/>
                          </a:xfrm>
                          <a:prstGeom prst="rect">
                            <a:avLst/>
                          </a:prstGeom>
                          <a:noFill/>
                          <a:ln>
                            <a:noFill/>
                          </a:ln>
                        </wps:spPr>
                        <wps:txbx>
                          <w:txbxContent>
                            <w:p w14:paraId="19EA3933" w14:textId="77777777" w:rsidR="00F94E87" w:rsidRPr="00BE534A" w:rsidRDefault="00F94E87" w:rsidP="00F94E87">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361" name="Надпись 1073742361"/>
                        <wps:cNvSpPr txBox="1">
                          <a:spLocks noChangeArrowheads="1"/>
                        </wps:cNvSpPr>
                        <wps:spPr bwMode="auto">
                          <a:xfrm>
                            <a:off x="5938" y="9607138"/>
                            <a:ext cx="611505" cy="179070"/>
                          </a:xfrm>
                          <a:prstGeom prst="rect">
                            <a:avLst/>
                          </a:prstGeom>
                          <a:noFill/>
                          <a:ln>
                            <a:noFill/>
                          </a:ln>
                        </wps:spPr>
                        <wps:txbx>
                          <w:txbxContent>
                            <w:p w14:paraId="43C7422A" w14:textId="77777777" w:rsidR="00F94E87" w:rsidRPr="00BE534A" w:rsidRDefault="00F94E87" w:rsidP="00F94E87">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362" name="Надпись 1073742362"/>
                        <wps:cNvSpPr txBox="1">
                          <a:spLocks noChangeArrowheads="1"/>
                        </wps:cNvSpPr>
                        <wps:spPr bwMode="auto">
                          <a:xfrm>
                            <a:off x="5938" y="10153402"/>
                            <a:ext cx="611505" cy="179070"/>
                          </a:xfrm>
                          <a:prstGeom prst="rect">
                            <a:avLst/>
                          </a:prstGeom>
                          <a:noFill/>
                          <a:ln>
                            <a:noFill/>
                          </a:ln>
                        </wps:spPr>
                        <wps:txbx>
                          <w:txbxContent>
                            <w:p w14:paraId="57964BF0" w14:textId="77777777" w:rsidR="00F94E87" w:rsidRPr="00BE534A" w:rsidRDefault="00F94E87" w:rsidP="00F94E87">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363" name="Надпись 1073742363"/>
                        <wps:cNvSpPr txBox="1">
                          <a:spLocks noChangeArrowheads="1"/>
                        </wps:cNvSpPr>
                        <wps:spPr bwMode="auto">
                          <a:xfrm>
                            <a:off x="4862946" y="9429008"/>
                            <a:ext cx="539115" cy="179070"/>
                          </a:xfrm>
                          <a:prstGeom prst="rect">
                            <a:avLst/>
                          </a:prstGeom>
                          <a:noFill/>
                          <a:ln>
                            <a:noFill/>
                          </a:ln>
                        </wps:spPr>
                        <wps:txbx>
                          <w:txbxContent>
                            <w:p w14:paraId="6A9FC92B" w14:textId="77777777" w:rsidR="00F94E87" w:rsidRPr="00A52B8A" w:rsidRDefault="00F94E87" w:rsidP="00F94E87">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364" name="Надпись 1073742364"/>
                        <wps:cNvSpPr txBox="1">
                          <a:spLocks noChangeArrowheads="1"/>
                        </wps:cNvSpPr>
                        <wps:spPr bwMode="auto">
                          <a:xfrm>
                            <a:off x="5403273" y="9429008"/>
                            <a:ext cx="611505" cy="179070"/>
                          </a:xfrm>
                          <a:prstGeom prst="rect">
                            <a:avLst/>
                          </a:prstGeom>
                          <a:noFill/>
                          <a:ln>
                            <a:noFill/>
                          </a:ln>
                        </wps:spPr>
                        <wps:txbx>
                          <w:txbxContent>
                            <w:p w14:paraId="78B43BA4" w14:textId="77777777" w:rsidR="00F94E87" w:rsidRPr="00BE534A" w:rsidRDefault="00F94E87" w:rsidP="00F94E87">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365" name="Надпись 1073742365"/>
                        <wps:cNvSpPr txBox="1">
                          <a:spLocks noChangeArrowheads="1"/>
                        </wps:cNvSpPr>
                        <wps:spPr bwMode="auto">
                          <a:xfrm>
                            <a:off x="2354685" y="8886713"/>
                            <a:ext cx="4318635" cy="548233"/>
                          </a:xfrm>
                          <a:prstGeom prst="rect">
                            <a:avLst/>
                          </a:prstGeom>
                          <a:noFill/>
                          <a:ln>
                            <a:noFill/>
                          </a:ln>
                        </wps:spPr>
                        <wps:txbx>
                          <w:txbxContent>
                            <w:p w14:paraId="660220FC" w14:textId="3CFA6C27" w:rsidR="00F94E87" w:rsidRPr="000C7960" w:rsidRDefault="000012DE" w:rsidP="00F94E87">
                              <w:pPr>
                                <w:ind w:firstLine="0"/>
                                <w:jc w:val="center"/>
                                <w:rPr>
                                  <w:sz w:val="36"/>
                                  <w:szCs w:val="36"/>
                                </w:rPr>
                              </w:pPr>
                              <w:r w:rsidRPr="000C7960">
                                <w:rPr>
                                  <w:sz w:val="36"/>
                                  <w:szCs w:val="36"/>
                                </w:rPr>
                                <w:t>БГТУ</w:t>
                              </w:r>
                              <w:r w:rsidR="00F94E87" w:rsidRPr="000C7960">
                                <w:rPr>
                                  <w:sz w:val="36"/>
                                  <w:szCs w:val="36"/>
                                </w:rPr>
                                <w:t xml:space="preserve"> 0</w:t>
                              </w:r>
                              <w:r w:rsidR="004D55B0" w:rsidRPr="000C7960">
                                <w:rPr>
                                  <w:sz w:val="36"/>
                                  <w:szCs w:val="36"/>
                                </w:rPr>
                                <w:t>5</w:t>
                              </w:r>
                              <w:r w:rsidR="00F94E87" w:rsidRPr="000C7960">
                                <w:rPr>
                                  <w:sz w:val="36"/>
                                  <w:szCs w:val="36"/>
                                </w:rPr>
                                <w:t>.</w:t>
                              </w:r>
                              <w:proofErr w:type="gramStart"/>
                              <w:r w:rsidR="00F94E87" w:rsidRPr="000C7960">
                                <w:rPr>
                                  <w:sz w:val="36"/>
                                  <w:szCs w:val="36"/>
                                </w:rPr>
                                <w:t>00</w:t>
                              </w:r>
                              <w:r w:rsidRPr="000C7960">
                                <w:rPr>
                                  <w:sz w:val="36"/>
                                  <w:szCs w:val="36"/>
                                </w:rPr>
                                <w:t>.</w:t>
                              </w:r>
                              <w:r w:rsidR="00F94E87" w:rsidRPr="000C7960">
                                <w:rPr>
                                  <w:sz w:val="36"/>
                                  <w:szCs w:val="36"/>
                                </w:rPr>
                                <w:t>ПЗ</w:t>
                              </w:r>
                              <w:proofErr w:type="gramEnd"/>
                            </w:p>
                          </w:txbxContent>
                        </wps:txbx>
                        <wps:bodyPr rot="0" vert="horz" wrap="square" lIns="18000" tIns="0" rIns="18000" bIns="0" anchor="ctr" anchorCtr="0" upright="1">
                          <a:noAutofit/>
                        </wps:bodyPr>
                      </wps:wsp>
                      <wps:wsp>
                        <wps:cNvPr id="1073742366" name="Надпись 1073742366"/>
                        <wps:cNvSpPr txBox="1">
                          <a:spLocks noChangeArrowheads="1"/>
                        </wps:cNvSpPr>
                        <wps:spPr bwMode="auto">
                          <a:xfrm>
                            <a:off x="4857008" y="9797143"/>
                            <a:ext cx="1799590" cy="527050"/>
                          </a:xfrm>
                          <a:prstGeom prst="rect">
                            <a:avLst/>
                          </a:prstGeom>
                          <a:noFill/>
                          <a:ln>
                            <a:noFill/>
                          </a:ln>
                        </wps:spPr>
                        <wps:txbx>
                          <w:txbxContent>
                            <w:p w14:paraId="0BAFD2C4" w14:textId="6714B44C" w:rsidR="00F94E87" w:rsidRPr="000C7960" w:rsidRDefault="00E80AF8" w:rsidP="00E80AF8">
                              <w:pPr>
                                <w:ind w:firstLine="0"/>
                                <w:jc w:val="center"/>
                                <w:rPr>
                                  <w:sz w:val="36"/>
                                  <w:szCs w:val="36"/>
                                </w:rPr>
                              </w:pPr>
                              <w:r w:rsidRPr="000C7960">
                                <w:rPr>
                                  <w:sz w:val="36"/>
                                  <w:szCs w:val="36"/>
                                </w:rPr>
                                <w:t>74319010, 2024</w:t>
                              </w:r>
                            </w:p>
                          </w:txbxContent>
                        </wps:txbx>
                        <wps:bodyPr rot="0" vert="horz" wrap="square" lIns="18000" tIns="0" rIns="18000" bIns="0" anchor="ctr" anchorCtr="0" upright="1">
                          <a:noAutofit/>
                        </wps:bodyPr>
                      </wps:wsp>
                      <wps:wsp>
                        <wps:cNvPr id="1073742367" name="Надпись 1073742367"/>
                        <wps:cNvSpPr txBox="1">
                          <a:spLocks noChangeArrowheads="1"/>
                        </wps:cNvSpPr>
                        <wps:spPr bwMode="auto">
                          <a:xfrm>
                            <a:off x="2345377" y="9456299"/>
                            <a:ext cx="2519045" cy="867894"/>
                          </a:xfrm>
                          <a:prstGeom prst="rect">
                            <a:avLst/>
                          </a:prstGeom>
                          <a:noFill/>
                          <a:ln>
                            <a:noFill/>
                          </a:ln>
                        </wps:spPr>
                        <wps:txbx>
                          <w:txbxContent>
                            <w:p w14:paraId="6234053E" w14:textId="19AB5AE8" w:rsidR="00F94E87" w:rsidRPr="004610F0" w:rsidRDefault="00BB1D63" w:rsidP="00AE03F2">
                              <w:pPr>
                                <w:spacing w:before="220"/>
                                <w:ind w:firstLine="0"/>
                                <w:jc w:val="center"/>
                                <w:rPr>
                                  <w:szCs w:val="28"/>
                                </w:rPr>
                              </w:pPr>
                              <w:r>
                                <w:rPr>
                                  <w:szCs w:val="28"/>
                                </w:rPr>
                                <w:t xml:space="preserve">Руководство пользователя, </w:t>
                              </w:r>
                              <w:r>
                                <w:rPr>
                                  <w:szCs w:val="28"/>
                                </w:rPr>
                                <w:br/>
                                <w:t>тестирование и продвижение проекта</w:t>
                              </w:r>
                            </w:p>
                          </w:txbxContent>
                        </wps:txbx>
                        <wps:bodyPr rot="0" vert="horz" wrap="square" lIns="18000" tIns="0" rIns="18000" bIns="0" anchor="t" anchorCtr="0" upright="1">
                          <a:noAutofit/>
                        </wps:bodyPr>
                      </wps:wsp>
                      <wps:wsp>
                        <wps:cNvPr id="1073742368" name="Надпись 1073742368"/>
                        <wps:cNvSpPr txBox="1">
                          <a:spLocks noChangeArrowheads="1"/>
                        </wps:cNvSpPr>
                        <wps:spPr bwMode="auto">
                          <a:xfrm>
                            <a:off x="5938" y="9969335"/>
                            <a:ext cx="611505" cy="179070"/>
                          </a:xfrm>
                          <a:prstGeom prst="rect">
                            <a:avLst/>
                          </a:prstGeom>
                          <a:noFill/>
                          <a:ln>
                            <a:noFill/>
                          </a:ln>
                        </wps:spPr>
                        <wps:txbx>
                          <w:txbxContent>
                            <w:p w14:paraId="7ADE2D3F" w14:textId="77777777" w:rsidR="00F94E87" w:rsidRPr="00BE534A" w:rsidRDefault="00F94E87" w:rsidP="00F94E87">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369" name="Надпись 1073742369"/>
                        <wps:cNvSpPr txBox="1">
                          <a:spLocks noChangeArrowheads="1"/>
                        </wps:cNvSpPr>
                        <wps:spPr bwMode="auto">
                          <a:xfrm>
                            <a:off x="617517" y="9969335"/>
                            <a:ext cx="827405" cy="179070"/>
                          </a:xfrm>
                          <a:prstGeom prst="rect">
                            <a:avLst/>
                          </a:prstGeom>
                          <a:noFill/>
                          <a:ln>
                            <a:noFill/>
                          </a:ln>
                        </wps:spPr>
                        <wps:txbx>
                          <w:txbxContent>
                            <w:p w14:paraId="560A1B48" w14:textId="4DEF96EA" w:rsidR="00F94E87" w:rsidRPr="00BE534A" w:rsidRDefault="00B062C0" w:rsidP="00F94E87">
                              <w:pPr>
                                <w:ind w:firstLine="0"/>
                                <w:rPr>
                                  <w:spacing w:val="-6"/>
                                  <w:sz w:val="20"/>
                                  <w:szCs w:val="20"/>
                                </w:rPr>
                              </w:pPr>
                              <w:r>
                                <w:rPr>
                                  <w:spacing w:val="-6"/>
                                  <w:sz w:val="20"/>
                                  <w:szCs w:val="20"/>
                                </w:rPr>
                                <w:t>Савчук</w:t>
                              </w:r>
                            </w:p>
                            <w:p w14:paraId="5CC58F18" w14:textId="77777777" w:rsidR="00F94E87" w:rsidRDefault="00F94E87" w:rsidP="00F94E87">
                              <w:pPr>
                                <w:rPr>
                                  <w:rFonts w:ascii="Arial" w:hAnsi="Arial" w:cs="Arial"/>
                                  <w:sz w:val="20"/>
                                  <w:szCs w:val="20"/>
                                </w:rPr>
                              </w:pPr>
                            </w:p>
                            <w:p w14:paraId="220F61D0" w14:textId="77777777" w:rsidR="00F94E87" w:rsidRDefault="00F94E87" w:rsidP="00F94E87">
                              <w:pPr>
                                <w:rPr>
                                  <w:rFonts w:ascii="Arial" w:hAnsi="Arial" w:cs="Arial"/>
                                  <w:sz w:val="20"/>
                                  <w:szCs w:val="20"/>
                                </w:rPr>
                              </w:pPr>
                            </w:p>
                          </w:txbxContent>
                        </wps:txbx>
                        <wps:bodyPr rot="0" vert="horz" wrap="square" lIns="18000" tIns="0" rIns="18000" bIns="0" anchor="ctr" anchorCtr="0" upright="1">
                          <a:noAutofit/>
                        </wps:bodyPr>
                      </wps:wsp>
                      <wps:wsp>
                        <wps:cNvPr id="1073742370" name="Надпись 1073742370"/>
                        <wps:cNvSpPr txBox="1">
                          <a:spLocks noChangeArrowheads="1"/>
                        </wps:cNvSpPr>
                        <wps:spPr bwMode="auto">
                          <a:xfrm>
                            <a:off x="5041075" y="9607138"/>
                            <a:ext cx="178892" cy="179070"/>
                          </a:xfrm>
                          <a:prstGeom prst="rect">
                            <a:avLst/>
                          </a:prstGeom>
                          <a:noFill/>
                          <a:ln>
                            <a:noFill/>
                          </a:ln>
                        </wps:spPr>
                        <wps:txbx>
                          <w:txbxContent>
                            <w:p w14:paraId="78D62E9D" w14:textId="77777777" w:rsidR="00F94E87" w:rsidRPr="00BE534A" w:rsidRDefault="00F94E87" w:rsidP="00F94E87">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371" name="Надпись 1073742371"/>
                        <wps:cNvSpPr txBox="1">
                          <a:spLocks noChangeArrowheads="1"/>
                        </wps:cNvSpPr>
                        <wps:spPr bwMode="auto">
                          <a:xfrm>
                            <a:off x="5403273" y="9607138"/>
                            <a:ext cx="611986" cy="179694"/>
                          </a:xfrm>
                          <a:prstGeom prst="rect">
                            <a:avLst/>
                          </a:prstGeom>
                          <a:noFill/>
                          <a:ln>
                            <a:noFill/>
                          </a:ln>
                        </wps:spPr>
                        <wps:txbx>
                          <w:txbxContent>
                            <w:p w14:paraId="36B8B125" w14:textId="77777777" w:rsidR="00F94E87" w:rsidRPr="00BE534A" w:rsidRDefault="00F94E87" w:rsidP="00F94E87">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373" name="Надпись 1073742373"/>
                        <wps:cNvSpPr txBox="1">
                          <a:spLocks noChangeArrowheads="1"/>
                        </wps:cNvSpPr>
                        <wps:spPr bwMode="auto">
                          <a:xfrm>
                            <a:off x="6014852" y="9607138"/>
                            <a:ext cx="647537" cy="179694"/>
                          </a:xfrm>
                          <a:prstGeom prst="rect">
                            <a:avLst/>
                          </a:prstGeom>
                          <a:noFill/>
                          <a:ln>
                            <a:noFill/>
                          </a:ln>
                        </wps:spPr>
                        <wps:txbx>
                          <w:txbxContent>
                            <w:p w14:paraId="0BA26F46" w14:textId="0E6FAAFE" w:rsidR="00F94E87" w:rsidRPr="00BE534A" w:rsidRDefault="00F94E87" w:rsidP="00F94E87">
                              <w:pPr>
                                <w:ind w:firstLine="0"/>
                                <w:jc w:val="center"/>
                                <w:rPr>
                                  <w:sz w:val="18"/>
                                  <w:szCs w:val="18"/>
                                </w:rPr>
                              </w:pPr>
                              <w:r w:rsidRPr="00C3548C">
                                <w:rPr>
                                  <w:sz w:val="18"/>
                                  <w:szCs w:val="18"/>
                                </w:rPr>
                                <w:t>1</w:t>
                              </w:r>
                              <w:r w:rsidR="00C3548C" w:rsidRPr="00C3548C">
                                <w:rPr>
                                  <w:sz w:val="18"/>
                                  <w:szCs w:val="18"/>
                                </w:rPr>
                                <w:t>4</w:t>
                              </w:r>
                            </w:p>
                          </w:txbxContent>
                        </wps:txbx>
                        <wps:bodyPr rot="0" vert="horz" wrap="square" lIns="18000" tIns="18000" rIns="18000" bIns="0" anchor="ctr" anchorCtr="0" upright="1">
                          <a:noAutofit/>
                        </wps:bodyPr>
                      </wps:wsp>
                      <wps:wsp>
                        <wps:cNvPr id="1073742374" name="Надпись 1073742374"/>
                        <wps:cNvSpPr txBox="1">
                          <a:spLocks noChangeArrowheads="1"/>
                        </wps:cNvSpPr>
                        <wps:spPr bwMode="auto">
                          <a:xfrm>
                            <a:off x="5938" y="9785267"/>
                            <a:ext cx="611505" cy="179070"/>
                          </a:xfrm>
                          <a:prstGeom prst="rect">
                            <a:avLst/>
                          </a:prstGeom>
                          <a:noFill/>
                          <a:ln>
                            <a:noFill/>
                          </a:ln>
                        </wps:spPr>
                        <wps:txbx>
                          <w:txbxContent>
                            <w:p w14:paraId="423E1834" w14:textId="77777777" w:rsidR="00F94E87" w:rsidRPr="00BE534A" w:rsidRDefault="00F94E87" w:rsidP="00F94E87">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375" name="Надпись 1073742375"/>
                        <wps:cNvSpPr txBox="1">
                          <a:spLocks noChangeArrowheads="1"/>
                        </wps:cNvSpPr>
                        <wps:spPr bwMode="auto">
                          <a:xfrm>
                            <a:off x="617517" y="9785267"/>
                            <a:ext cx="827405" cy="179070"/>
                          </a:xfrm>
                          <a:prstGeom prst="rect">
                            <a:avLst/>
                          </a:prstGeom>
                          <a:noFill/>
                          <a:ln>
                            <a:noFill/>
                          </a:ln>
                        </wps:spPr>
                        <wps:txbx>
                          <w:txbxContent>
                            <w:p w14:paraId="4667AD5C" w14:textId="77777777" w:rsidR="00F94E87" w:rsidRDefault="00F94E87" w:rsidP="00F94E87">
                              <w:pPr>
                                <w:ind w:firstLine="0"/>
                                <w:rPr>
                                  <w:rFonts w:ascii="Arial" w:hAnsi="Arial" w:cs="Arial"/>
                                  <w:spacing w:val="-6"/>
                                  <w:sz w:val="20"/>
                                  <w:szCs w:val="20"/>
                                </w:rPr>
                              </w:pPr>
                            </w:p>
                            <w:p w14:paraId="12728FE5" w14:textId="77777777" w:rsidR="00F94E87" w:rsidRDefault="00F94E87" w:rsidP="00F94E87">
                              <w:pPr>
                                <w:rPr>
                                  <w:rFonts w:ascii="Arial" w:hAnsi="Arial" w:cs="Arial"/>
                                  <w:sz w:val="20"/>
                                  <w:szCs w:val="20"/>
                                </w:rPr>
                              </w:pPr>
                            </w:p>
                            <w:p w14:paraId="50070621" w14:textId="77777777" w:rsidR="00F94E87" w:rsidRDefault="00F94E87" w:rsidP="00F94E87">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279C01" id="Группа 121" o:spid="_x0000_s1394" style="position:absolute;left:0;text-align:left;margin-left:-11.2pt;margin-top:-40.5pt;width:525.2pt;height:809.4pt;z-index:-251643904;mso-position-horizontal-relative:margin;mso-position-vertical-relative:margin;mso-width-relative:margin;mso-height-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">
                <v:line id="Прямая соединительная линия 122" o:spid="_x0000_s1395"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Прямая соединительная линия 123" o:spid="_x0000_s1396"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"/>
                <v:line id="Прямая соединительная линия 124" o:spid="_x0000_s1397"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Прямая соединительная линия 125" o:spid="_x0000_s1398"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8mxAAAANwAAAAPAAAAZHJzL2Rvd25yZXYueG1sRE9Na8JA&#10;EL0X/A/LCL3VTS2G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M07/ybEAAAA3AAAAA8A&#10;AAAAAAAAAAAAAAAABwIAAGRycy9kb3ducmV2LnhtbFBLBQYAAAAAAwADALcAAAD4AgAAAAA=&#10;"/>
                <v:line id="Прямая соединительная линия 126" o:spid="_x0000_s1399"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"/>
                <v:line id="Прямая соединительная линия 127" o:spid="_x0000_s1400"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cTKxAAAANwAAAAPAAAAZHJzL2Rvd25yZXYueG1sRE9Na8JA&#10;EL0X/A/LCL3VTS3E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FKlxMrEAAAA3AAAAA8A&#10;AAAAAAAAAAAAAAAABwIAAGRycy9kb3ducmV2LnhtbFBLBQYAAAAAAwADALcAAAD4AgAAAAA=&#10;"/>
                <v:line id="Прямая соединительная линия 1073742336" o:spid="_x0000_s1401"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"/>
                <v:line id="Прямая соединительная линия 1073742337" o:spid="_x0000_s1402"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" strokeweight="2pt"/>
                <v:line id="Прямая соединительная линия 1073742338" o:spid="_x0000_s1403"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" strokeweight="2pt"/>
                <v:line id="Прямая соединительная линия 1073742339" o:spid="_x0000_s1404"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" strokeweight="2pt"/>
                <v:line id="Прямая соединительная линия 1073742340" o:spid="_x0000_s1405"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" strokeweight="2pt"/>
                <v:line id="Прямая соединительная линия 1073742341" o:spid="_x0000_s1406"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" strokeweight="2pt"/>
                <v:line id="Прямая соединительная линия 1073742342" o:spid="_x0000_s1407"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" strokeweight="2pt"/>
                <v:line id="Прямая соединительная линия 1073742343" o:spid="_x0000_s1408"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" strokeweight="2pt"/>
                <v:line id="Прямая соединительная линия 1073742344" o:spid="_x0000_s1409"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" strokeweight="2pt"/>
                <v:line id="Прямая соединительная линия 1073742345" o:spid="_x0000_s1410"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"/>
                <v:line id="Прямая соединительная линия 1073742346" o:spid="_x0000_s1411"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"/>
                <v:line id="Прямая соединительная линия 1073742347" o:spid="_x0000_s1412"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" strokeweight="2pt"/>
                <v:line id="Прямая соединительная линия 1073742348" o:spid="_x0000_s1413"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" strokeweight="2pt"/>
                <v:line id="Прямая соединительная линия 1073742349" o:spid="_x0000_s1414"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" strokeweight="2pt"/>
                <v:rect id="Прямоугольник 1073742350" o:spid="_x0000_s1415"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" filled="f" strokeweight="2pt"/>
                <v:shape id="Надпись 1073742351" o:spid="_x0000_s1416"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" filled="f" stroked="f">
                  <v:textbox inset=".5mm,.5mm,.5mm,0">
                    <w:txbxContent>
                      <w:p w14:paraId="49D1CFEF" w14:textId="77777777" w:rsidR="00F94E87" w:rsidRPr="00BE534A" w:rsidRDefault="00F94E87" w:rsidP="00F94E87">
                        <w:pPr>
                          <w:ind w:firstLine="0"/>
                          <w:jc w:val="center"/>
                          <w:rPr>
                            <w:sz w:val="18"/>
                            <w:szCs w:val="18"/>
                          </w:rPr>
                        </w:pPr>
                        <w:r w:rsidRPr="00BE534A">
                          <w:rPr>
                            <w:sz w:val="18"/>
                            <w:szCs w:val="18"/>
                          </w:rPr>
                          <w:t>Листов</w:t>
                        </w:r>
                      </w:p>
                    </w:txbxContent>
                  </v:textbox>
                </v:shape>
                <v:shape id="Надпись 1073742352" o:spid="_x0000_s1417"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" filled="f" stroked="f">
                  <v:textbox inset=".5mm,.5mm,.5mm,0">
                    <w:txbxContent>
                      <w:p w14:paraId="0264EB83" w14:textId="77777777" w:rsidR="00F94E87" w:rsidRPr="00BE534A" w:rsidRDefault="00F94E87" w:rsidP="00F94E87">
                        <w:pPr>
                          <w:ind w:firstLine="0"/>
                          <w:jc w:val="center"/>
                          <w:rPr>
                            <w:sz w:val="18"/>
                            <w:szCs w:val="18"/>
                          </w:rPr>
                        </w:pPr>
                        <w:proofErr w:type="spellStart"/>
                        <w:r w:rsidRPr="00BE534A">
                          <w:rPr>
                            <w:sz w:val="18"/>
                            <w:szCs w:val="18"/>
                          </w:rPr>
                          <w:t>Изм</w:t>
                        </w:r>
                        <w:proofErr w:type="spellEnd"/>
                      </w:p>
                    </w:txbxContent>
                  </v:textbox>
                </v:shape>
                <v:shape id="Надпись 1073742353" o:spid="_x0000_s1418"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" filled="f" stroked="f">
                  <v:textbox inset=".5mm,.5mm,.5mm,0">
                    <w:txbxContent>
                      <w:p w14:paraId="77B7FDE9" w14:textId="77777777" w:rsidR="00F94E87" w:rsidRPr="00BE534A" w:rsidRDefault="00F94E87" w:rsidP="00F94E87">
                        <w:pPr>
                          <w:ind w:firstLine="0"/>
                          <w:jc w:val="center"/>
                          <w:rPr>
                            <w:sz w:val="18"/>
                            <w:szCs w:val="18"/>
                          </w:rPr>
                        </w:pPr>
                        <w:r w:rsidRPr="00BE534A">
                          <w:rPr>
                            <w:sz w:val="18"/>
                            <w:szCs w:val="18"/>
                          </w:rPr>
                          <w:t>Лист</w:t>
                        </w:r>
                      </w:p>
                    </w:txbxContent>
                  </v:textbox>
                </v:shape>
                <v:shape id="Надпись 1073742354" o:spid="_x0000_s1419"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" filled="f" stroked="f">
                  <v:textbox inset=".5mm,.5mm,.5mm,0">
                    <w:txbxContent>
                      <w:p w14:paraId="2FFA844E" w14:textId="6DF26041" w:rsidR="00F94E87" w:rsidRPr="00BE534A" w:rsidRDefault="00F94E87" w:rsidP="00F94E87">
                        <w:pPr>
                          <w:ind w:firstLine="0"/>
                          <w:jc w:val="center"/>
                          <w:rPr>
                            <w:sz w:val="18"/>
                            <w:szCs w:val="18"/>
                          </w:rPr>
                        </w:pPr>
                        <w:r w:rsidRPr="00BE534A">
                          <w:rPr>
                            <w:sz w:val="18"/>
                            <w:szCs w:val="18"/>
                          </w:rPr>
                          <w:t>№ докум</w:t>
                        </w:r>
                        <w:r w:rsidR="000C7960">
                          <w:rPr>
                            <w:sz w:val="18"/>
                            <w:szCs w:val="18"/>
                          </w:rPr>
                          <w:t>ента</w:t>
                        </w:r>
                      </w:p>
                    </w:txbxContent>
                  </v:textbox>
                </v:shape>
                <v:shape id="Надпись 1073742355" o:spid="_x0000_s1420"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" filled="f" stroked="f">
                  <v:textbox inset=".5mm,0,.5mm,0">
                    <w:txbxContent>
                      <w:p w14:paraId="31380630" w14:textId="77777777" w:rsidR="00F94E87" w:rsidRPr="003B3077" w:rsidRDefault="00F94E87" w:rsidP="00F94E87">
                        <w:pPr>
                          <w:ind w:firstLine="0"/>
                          <w:rPr>
                            <w:sz w:val="20"/>
                            <w:szCs w:val="20"/>
                          </w:rPr>
                        </w:pPr>
                        <w:r>
                          <w:rPr>
                            <w:sz w:val="20"/>
                            <w:szCs w:val="20"/>
                          </w:rPr>
                          <w:t>Войцехович</w:t>
                        </w:r>
                      </w:p>
                    </w:txbxContent>
                  </v:textbox>
                </v:shape>
                <v:shape id="Надпись 1073742356" o:spid="_x0000_s1421"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" filled="f" stroked="f">
                  <v:textbox inset=".5mm,0,.5mm,0">
                    <w:txbxContent>
                      <w:p w14:paraId="6310B122" w14:textId="77777777" w:rsidR="00F94E87" w:rsidRPr="00BE534A" w:rsidRDefault="00F94E87" w:rsidP="00F94E87">
                        <w:pPr>
                          <w:ind w:firstLine="0"/>
                          <w:rPr>
                            <w:sz w:val="20"/>
                            <w:szCs w:val="20"/>
                          </w:rPr>
                        </w:pPr>
                        <w:proofErr w:type="spellStart"/>
                        <w:r>
                          <w:rPr>
                            <w:sz w:val="20"/>
                            <w:szCs w:val="20"/>
                          </w:rPr>
                          <w:t>Игнаткова</w:t>
                        </w:r>
                        <w:proofErr w:type="spellEnd"/>
                      </w:p>
                    </w:txbxContent>
                  </v:textbox>
                </v:shape>
                <v:shape id="Надпись 1073742357" o:spid="_x0000_s1422"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" filled="f" stroked="f">
                  <v:textbox inset=".5mm,0,.5mm,0">
                    <w:txbxContent>
                      <w:p w14:paraId="44EB255C" w14:textId="77777777" w:rsidR="00F94E87" w:rsidRPr="00BE534A" w:rsidRDefault="00F94E87" w:rsidP="00F94E87">
                        <w:pPr>
                          <w:ind w:firstLine="0"/>
                          <w:rPr>
                            <w:sz w:val="20"/>
                            <w:szCs w:val="20"/>
                          </w:rPr>
                        </w:pPr>
                        <w:r w:rsidRPr="00BE534A">
                          <w:rPr>
                            <w:sz w:val="20"/>
                            <w:szCs w:val="20"/>
                          </w:rPr>
                          <w:t>Романенко</w:t>
                        </w:r>
                      </w:p>
                      <w:p w14:paraId="0C051756" w14:textId="77777777" w:rsidR="00F94E87" w:rsidRDefault="00F94E87" w:rsidP="00F94E87">
                        <w:pPr>
                          <w:rPr>
                            <w:rFonts w:ascii="Arial" w:hAnsi="Arial" w:cs="Arial"/>
                            <w:sz w:val="20"/>
                            <w:szCs w:val="20"/>
                          </w:rPr>
                        </w:pPr>
                      </w:p>
                    </w:txbxContent>
                  </v:textbox>
                </v:shape>
                <v:shape id="Надпись 1073742358" o:spid="_x0000_s1423"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" filled="f" stroked="f">
                  <v:textbox inset=".5mm,.5mm,.5mm,0">
                    <w:txbxContent>
                      <w:p w14:paraId="1C0AE200" w14:textId="77777777" w:rsidR="00F94E87" w:rsidRPr="00BE534A" w:rsidRDefault="00F94E87" w:rsidP="00F94E87">
                        <w:pPr>
                          <w:ind w:firstLine="0"/>
                          <w:jc w:val="center"/>
                          <w:rPr>
                            <w:sz w:val="18"/>
                            <w:szCs w:val="18"/>
                          </w:rPr>
                        </w:pPr>
                        <w:r w:rsidRPr="00BE534A">
                          <w:rPr>
                            <w:sz w:val="18"/>
                            <w:szCs w:val="18"/>
                          </w:rPr>
                          <w:t>Подпись</w:t>
                        </w:r>
                      </w:p>
                    </w:txbxContent>
                  </v:textbox>
                </v:shape>
                <v:shape id="Надпись 1073742359" o:spid="_x0000_s1424"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" filled="f" stroked="f">
                  <v:textbox inset=".5mm,.5mm,.5mm,0">
                    <w:txbxContent>
                      <w:p w14:paraId="7D434C86" w14:textId="77777777" w:rsidR="00F94E87" w:rsidRPr="00BE534A" w:rsidRDefault="00F94E87" w:rsidP="00F94E87">
                        <w:pPr>
                          <w:ind w:firstLine="0"/>
                          <w:jc w:val="center"/>
                          <w:rPr>
                            <w:sz w:val="18"/>
                            <w:szCs w:val="18"/>
                          </w:rPr>
                        </w:pPr>
                        <w:r w:rsidRPr="00BE534A">
                          <w:rPr>
                            <w:sz w:val="18"/>
                            <w:szCs w:val="18"/>
                          </w:rPr>
                          <w:t>Дата</w:t>
                        </w:r>
                      </w:p>
                    </w:txbxContent>
                  </v:textbox>
                </v:shape>
                <v:shape id="Надпись 1073742360" o:spid="_x0000_s1425"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" filled="f" stroked="f">
                  <v:textbox inset=".5mm,0,.5mm,0">
                    <w:txbxContent>
                      <w:p w14:paraId="19EA3933" w14:textId="77777777" w:rsidR="00F94E87" w:rsidRPr="00BE534A" w:rsidRDefault="00F94E87" w:rsidP="00F94E87">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361" o:spid="_x0000_s1426"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" filled="f" stroked="f">
                  <v:textbox inset=".5mm,0,.5mm,0">
                    <w:txbxContent>
                      <w:p w14:paraId="43C7422A" w14:textId="77777777" w:rsidR="00F94E87" w:rsidRPr="00BE534A" w:rsidRDefault="00F94E87" w:rsidP="00F94E87">
                        <w:pPr>
                          <w:ind w:firstLine="0"/>
                          <w:rPr>
                            <w:i/>
                            <w:iCs/>
                            <w:sz w:val="20"/>
                            <w:szCs w:val="20"/>
                          </w:rPr>
                        </w:pPr>
                        <w:r w:rsidRPr="00BE534A">
                          <w:rPr>
                            <w:sz w:val="20"/>
                            <w:szCs w:val="20"/>
                          </w:rPr>
                          <w:t>Пров</w:t>
                        </w:r>
                        <w:r w:rsidRPr="00BE534A">
                          <w:rPr>
                            <w:i/>
                            <w:iCs/>
                            <w:sz w:val="20"/>
                            <w:szCs w:val="20"/>
                          </w:rPr>
                          <w:t>.</w:t>
                        </w:r>
                      </w:p>
                    </w:txbxContent>
                  </v:textbox>
                </v:shape>
                <v:shape id="Надпись 1073742362" o:spid="_x0000_s1427"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" filled="f" stroked="f">
                  <v:textbox inset=".5mm,0,.5mm,0">
                    <w:txbxContent>
                      <w:p w14:paraId="57964BF0" w14:textId="77777777" w:rsidR="00F94E87" w:rsidRPr="00BE534A" w:rsidRDefault="00F94E87" w:rsidP="00F94E87">
                        <w:pPr>
                          <w:ind w:firstLine="0"/>
                          <w:rPr>
                            <w:sz w:val="20"/>
                            <w:szCs w:val="20"/>
                          </w:rPr>
                        </w:pPr>
                        <w:r w:rsidRPr="00BE534A">
                          <w:rPr>
                            <w:sz w:val="20"/>
                            <w:szCs w:val="20"/>
                          </w:rPr>
                          <w:t>Утв.</w:t>
                        </w:r>
                      </w:p>
                    </w:txbxContent>
                  </v:textbox>
                </v:shape>
                <v:shape id="Надпись 1073742363" o:spid="_x0000_s1428"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" filled="f" stroked="f">
                  <v:textbox inset=".5mm,.5mm,.5mm,0">
                    <w:txbxContent>
                      <w:p w14:paraId="6A9FC92B" w14:textId="77777777" w:rsidR="00F94E87" w:rsidRPr="00A52B8A" w:rsidRDefault="00F94E87" w:rsidP="00F94E87">
                        <w:pPr>
                          <w:ind w:firstLine="0"/>
                          <w:jc w:val="center"/>
                          <w:rPr>
                            <w:sz w:val="16"/>
                            <w:szCs w:val="16"/>
                          </w:rPr>
                        </w:pPr>
                        <w:r w:rsidRPr="00BE534A">
                          <w:rPr>
                            <w:sz w:val="18"/>
                            <w:szCs w:val="18"/>
                          </w:rPr>
                          <w:t>Лит</w:t>
                        </w:r>
                        <w:r w:rsidRPr="00A52B8A">
                          <w:rPr>
                            <w:sz w:val="16"/>
                            <w:szCs w:val="16"/>
                          </w:rPr>
                          <w:t>.</w:t>
                        </w:r>
                      </w:p>
                    </w:txbxContent>
                  </v:textbox>
                </v:shape>
                <v:shape id="Надпись 1073742364" o:spid="_x0000_s1429"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" filled="f" stroked="f">
                  <v:textbox inset=".5mm,.5mm,.5mm,0">
                    <w:txbxContent>
                      <w:p w14:paraId="78B43BA4" w14:textId="77777777" w:rsidR="00F94E87" w:rsidRPr="00BE534A" w:rsidRDefault="00F94E87" w:rsidP="00F94E87">
                        <w:pPr>
                          <w:ind w:firstLine="0"/>
                          <w:jc w:val="center"/>
                          <w:rPr>
                            <w:sz w:val="18"/>
                            <w:szCs w:val="18"/>
                          </w:rPr>
                        </w:pPr>
                        <w:r w:rsidRPr="00BE534A">
                          <w:rPr>
                            <w:sz w:val="18"/>
                            <w:szCs w:val="18"/>
                          </w:rPr>
                          <w:t>Лист</w:t>
                        </w:r>
                      </w:p>
                    </w:txbxContent>
                  </v:textbox>
                </v:shape>
                <v:shape id="Надпись 1073742365" o:spid="_x0000_s1430"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" filled="f" stroked="f">
                  <v:textbox inset=".5mm,0,.5mm,0">
                    <w:txbxContent>
                      <w:p w14:paraId="660220FC" w14:textId="3CFA6C27" w:rsidR="00F94E87" w:rsidRPr="000C7960" w:rsidRDefault="000012DE" w:rsidP="00F94E87">
                        <w:pPr>
                          <w:ind w:firstLine="0"/>
                          <w:jc w:val="center"/>
                          <w:rPr>
                            <w:sz w:val="36"/>
                            <w:szCs w:val="36"/>
                          </w:rPr>
                        </w:pPr>
                        <w:r w:rsidRPr="000C7960">
                          <w:rPr>
                            <w:sz w:val="36"/>
                            <w:szCs w:val="36"/>
                          </w:rPr>
                          <w:t>БГТУ</w:t>
                        </w:r>
                        <w:r w:rsidR="00F94E87" w:rsidRPr="000C7960">
                          <w:rPr>
                            <w:sz w:val="36"/>
                            <w:szCs w:val="36"/>
                          </w:rPr>
                          <w:t xml:space="preserve"> 0</w:t>
                        </w:r>
                        <w:r w:rsidR="004D55B0" w:rsidRPr="000C7960">
                          <w:rPr>
                            <w:sz w:val="36"/>
                            <w:szCs w:val="36"/>
                          </w:rPr>
                          <w:t>5</w:t>
                        </w:r>
                        <w:r w:rsidR="00F94E87" w:rsidRPr="000C7960">
                          <w:rPr>
                            <w:sz w:val="36"/>
                            <w:szCs w:val="36"/>
                          </w:rPr>
                          <w:t>.</w:t>
                        </w:r>
                        <w:proofErr w:type="gramStart"/>
                        <w:r w:rsidR="00F94E87" w:rsidRPr="000C7960">
                          <w:rPr>
                            <w:sz w:val="36"/>
                            <w:szCs w:val="36"/>
                          </w:rPr>
                          <w:t>00</w:t>
                        </w:r>
                        <w:r w:rsidRPr="000C7960">
                          <w:rPr>
                            <w:sz w:val="36"/>
                            <w:szCs w:val="36"/>
                          </w:rPr>
                          <w:t>.</w:t>
                        </w:r>
                        <w:r w:rsidR="00F94E87" w:rsidRPr="000C7960">
                          <w:rPr>
                            <w:sz w:val="36"/>
                            <w:szCs w:val="36"/>
                          </w:rPr>
                          <w:t>ПЗ</w:t>
                        </w:r>
                        <w:proofErr w:type="gramEnd"/>
                      </w:p>
                    </w:txbxContent>
                  </v:textbox>
                </v:shape>
                <v:shape id="Надпись 1073742366" o:spid="_x0000_s1431"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" filled="f" stroked="f">
                  <v:textbox inset=".5mm,0,.5mm,0">
                    <w:txbxContent>
                      <w:p w14:paraId="0BAFD2C4" w14:textId="6714B44C" w:rsidR="00F94E87" w:rsidRPr="000C7960" w:rsidRDefault="00E80AF8" w:rsidP="00E80AF8">
                        <w:pPr>
                          <w:ind w:firstLine="0"/>
                          <w:jc w:val="center"/>
                          <w:rPr>
                            <w:sz w:val="36"/>
                            <w:szCs w:val="36"/>
                          </w:rPr>
                        </w:pPr>
                        <w:r w:rsidRPr="000C7960">
                          <w:rPr>
                            <w:sz w:val="36"/>
                            <w:szCs w:val="36"/>
                          </w:rPr>
                          <w:t>74319010, 2024</w:t>
                        </w:r>
                      </w:p>
                    </w:txbxContent>
                  </v:textbox>
                </v:shape>
                <v:shape id="Надпись 1073742367" o:spid="_x0000_s1432" type="#_x0000_t202" style="position:absolute;left:23453;top:94562;width:25191;height:8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" filled="f" stroked="f">
                  <v:textbox inset=".5mm,0,.5mm,0">
                    <w:txbxContent>
                      <w:p w14:paraId="6234053E" w14:textId="19AB5AE8" w:rsidR="00F94E87" w:rsidRPr="004610F0" w:rsidRDefault="00BB1D63" w:rsidP="00AE03F2">
                        <w:pPr>
                          <w:spacing w:before="220"/>
                          <w:ind w:firstLine="0"/>
                          <w:jc w:val="center"/>
                          <w:rPr>
                            <w:szCs w:val="28"/>
                          </w:rPr>
                        </w:pPr>
                        <w:r>
                          <w:rPr>
                            <w:szCs w:val="28"/>
                          </w:rPr>
                          <w:t xml:space="preserve">Руководство пользователя, </w:t>
                        </w:r>
                        <w:r>
                          <w:rPr>
                            <w:szCs w:val="28"/>
                          </w:rPr>
                          <w:br/>
                          <w:t>тестирование и продвижение проекта</w:t>
                        </w:r>
                      </w:p>
                    </w:txbxContent>
                  </v:textbox>
                </v:shape>
                <v:shape id="Надпись 1073742368" o:spid="_x0000_s1433"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" filled="f" stroked="f">
                  <v:textbox inset=".5mm,0,.5mm,0">
                    <w:txbxContent>
                      <w:p w14:paraId="7ADE2D3F" w14:textId="77777777" w:rsidR="00F94E87" w:rsidRPr="00BE534A" w:rsidRDefault="00F94E87" w:rsidP="00F94E87">
                        <w:pPr>
                          <w:ind w:firstLine="0"/>
                          <w:rPr>
                            <w:sz w:val="20"/>
                            <w:szCs w:val="20"/>
                          </w:rPr>
                        </w:pPr>
                        <w:r w:rsidRPr="00BE534A">
                          <w:rPr>
                            <w:sz w:val="20"/>
                            <w:szCs w:val="20"/>
                          </w:rPr>
                          <w:t>Н. контр.</w:t>
                        </w:r>
                      </w:p>
                    </w:txbxContent>
                  </v:textbox>
                </v:shape>
                <v:shape id="Надпись 1073742369" o:spid="_x0000_s1434"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" filled="f" stroked="f">
                  <v:textbox inset=".5mm,0,.5mm,0">
                    <w:txbxContent>
                      <w:p w14:paraId="560A1B48" w14:textId="4DEF96EA" w:rsidR="00F94E87" w:rsidRPr="00BE534A" w:rsidRDefault="00B062C0" w:rsidP="00F94E87">
                        <w:pPr>
                          <w:ind w:firstLine="0"/>
                          <w:rPr>
                            <w:spacing w:val="-6"/>
                            <w:sz w:val="20"/>
                            <w:szCs w:val="20"/>
                          </w:rPr>
                        </w:pPr>
                        <w:r>
                          <w:rPr>
                            <w:spacing w:val="-6"/>
                            <w:sz w:val="20"/>
                            <w:szCs w:val="20"/>
                          </w:rPr>
                          <w:t>Савчук</w:t>
                        </w:r>
                      </w:p>
                      <w:p w14:paraId="5CC58F18" w14:textId="77777777" w:rsidR="00F94E87" w:rsidRDefault="00F94E87" w:rsidP="00F94E87">
                        <w:pPr>
                          <w:rPr>
                            <w:rFonts w:ascii="Arial" w:hAnsi="Arial" w:cs="Arial"/>
                            <w:sz w:val="20"/>
                            <w:szCs w:val="20"/>
                          </w:rPr>
                        </w:pPr>
                      </w:p>
                      <w:p w14:paraId="220F61D0" w14:textId="77777777" w:rsidR="00F94E87" w:rsidRDefault="00F94E87" w:rsidP="00F94E87">
                        <w:pPr>
                          <w:rPr>
                            <w:rFonts w:ascii="Arial" w:hAnsi="Arial" w:cs="Arial"/>
                            <w:sz w:val="20"/>
                            <w:szCs w:val="20"/>
                          </w:rPr>
                        </w:pPr>
                      </w:p>
                    </w:txbxContent>
                  </v:textbox>
                </v:shape>
                <v:shape id="Надпись 1073742370" o:spid="_x0000_s1435"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" filled="f" stroked="f">
                  <v:textbox inset=".5mm,.5mm,.5mm,0">
                    <w:txbxContent>
                      <w:p w14:paraId="78D62E9D" w14:textId="77777777" w:rsidR="00F94E87" w:rsidRPr="00BE534A" w:rsidRDefault="00F94E87" w:rsidP="00F94E87">
                        <w:pPr>
                          <w:ind w:firstLine="0"/>
                          <w:jc w:val="center"/>
                          <w:rPr>
                            <w:sz w:val="18"/>
                            <w:szCs w:val="18"/>
                          </w:rPr>
                        </w:pPr>
                        <w:r w:rsidRPr="00BE534A">
                          <w:rPr>
                            <w:sz w:val="18"/>
                            <w:szCs w:val="18"/>
                          </w:rPr>
                          <w:t>у</w:t>
                        </w:r>
                      </w:p>
                    </w:txbxContent>
                  </v:textbox>
                </v:shape>
                <v:shape id="Надпись 1073742371" o:spid="_x0000_s1436"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" filled="f" stroked="f">
                  <v:textbox inset=".5mm,.5mm,.5mm,0">
                    <w:txbxContent>
                      <w:p w14:paraId="36B8B125" w14:textId="77777777" w:rsidR="00F94E87" w:rsidRPr="00BE534A" w:rsidRDefault="00F94E87" w:rsidP="00F94E87">
                        <w:pPr>
                          <w:ind w:firstLine="0"/>
                          <w:jc w:val="center"/>
                          <w:rPr>
                            <w:sz w:val="18"/>
                            <w:szCs w:val="18"/>
                          </w:rPr>
                        </w:pPr>
                        <w:r w:rsidRPr="00BE534A">
                          <w:rPr>
                            <w:sz w:val="18"/>
                            <w:szCs w:val="18"/>
                          </w:rPr>
                          <w:t>1</w:t>
                        </w:r>
                      </w:p>
                    </w:txbxContent>
                  </v:textbox>
                </v:shape>
                <v:shape id="Надпись 1073742373" o:spid="_x0000_s1437"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" filled="f" stroked="f">
                  <v:textbox inset=".5mm,.5mm,.5mm,0">
                    <w:txbxContent>
                      <w:p w14:paraId="0BA26F46" w14:textId="0E6FAAFE" w:rsidR="00F94E87" w:rsidRPr="00BE534A" w:rsidRDefault="00F94E87" w:rsidP="00F94E87">
                        <w:pPr>
                          <w:ind w:firstLine="0"/>
                          <w:jc w:val="center"/>
                          <w:rPr>
                            <w:sz w:val="18"/>
                            <w:szCs w:val="18"/>
                          </w:rPr>
                        </w:pPr>
                        <w:r w:rsidRPr="00C3548C">
                          <w:rPr>
                            <w:sz w:val="18"/>
                            <w:szCs w:val="18"/>
                          </w:rPr>
                          <w:t>1</w:t>
                        </w:r>
                        <w:r w:rsidR="00C3548C" w:rsidRPr="00C3548C">
                          <w:rPr>
                            <w:sz w:val="18"/>
                            <w:szCs w:val="18"/>
                          </w:rPr>
                          <w:t>4</w:t>
                        </w:r>
                      </w:p>
                    </w:txbxContent>
                  </v:textbox>
                </v:shape>
                <v:shape id="Надпись 1073742374" o:spid="_x0000_s1438"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" filled="f" stroked="f">
                  <v:textbox inset=".5mm,0,.5mm,0">
                    <w:txbxContent>
                      <w:p w14:paraId="423E1834" w14:textId="77777777" w:rsidR="00F94E87" w:rsidRPr="00BE534A" w:rsidRDefault="00F94E87" w:rsidP="00F94E87">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375" o:spid="_x0000_s1439"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" filled="f" stroked="f">
                  <v:textbox inset=".5mm,0,.5mm,0">
                    <w:txbxContent>
                      <w:p w14:paraId="4667AD5C" w14:textId="77777777" w:rsidR="00F94E87" w:rsidRDefault="00F94E87" w:rsidP="00F94E87">
                        <w:pPr>
                          <w:ind w:firstLine="0"/>
                          <w:rPr>
                            <w:rFonts w:ascii="Arial" w:hAnsi="Arial" w:cs="Arial"/>
                            <w:spacing w:val="-6"/>
                            <w:sz w:val="20"/>
                            <w:szCs w:val="20"/>
                          </w:rPr>
                        </w:pPr>
                      </w:p>
                      <w:p w14:paraId="12728FE5" w14:textId="77777777" w:rsidR="00F94E87" w:rsidRDefault="00F94E87" w:rsidP="00F94E87">
                        <w:pPr>
                          <w:rPr>
                            <w:rFonts w:ascii="Arial" w:hAnsi="Arial" w:cs="Arial"/>
                            <w:sz w:val="20"/>
                            <w:szCs w:val="20"/>
                          </w:rPr>
                        </w:pPr>
                      </w:p>
                      <w:p w14:paraId="50070621" w14:textId="77777777" w:rsidR="00F94E87" w:rsidRDefault="00F94E87" w:rsidP="00F94E87">
                        <w:pPr>
                          <w:rPr>
                            <w:rFonts w:ascii="Arial" w:hAnsi="Arial" w:cs="Arial"/>
                            <w:sz w:val="20"/>
                            <w:szCs w:val="20"/>
                          </w:rPr>
                        </w:pPr>
                      </w:p>
                    </w:txbxContent>
                  </v:textbox>
                </v:shape>
                <w10:wrap anchorx="margin" anchory="margin"/>
              </v:group>
            </w:pict>
          </mc:Fallback>
        </mc:AlternateContent>
      </w:r>
      <w:r w:rsidR="00F94E87">
        <w:rPr>
          <w:noProof/>
          <w:lang w:eastAsia="ru-RU"/>
        </w:rPr>
        <mc:AlternateContent>
          <mc:Choice Requires="wps">
            <w:drawing>
              <wp:anchor distT="0" distB="0" distL="114300" distR="114300" simplePos="0" relativeHeight="251671552" behindDoc="1" locked="0" layoutInCell="1" allowOverlap="1" wp14:anchorId="59040B51" wp14:editId="230807EA">
                <wp:simplePos x="0" y="0"/>
                <wp:positionH relativeFrom="page">
                  <wp:posOffset>648335</wp:posOffset>
                </wp:positionH>
                <wp:positionV relativeFrom="page">
                  <wp:posOffset>9613265</wp:posOffset>
                </wp:positionV>
                <wp:extent cx="6659880" cy="0"/>
                <wp:effectExtent l="635" t="2540" r="0" b="0"/>
                <wp:wrapNone/>
                <wp:docPr id="1073742376" name="Прямая соединительная линия 1073742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2F96AFA" id="Прямая соединительная линия 1073742376"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" stroked="f">
                <w10:wrap anchorx="page" anchory="page"/>
              </v:line>
            </w:pict>
          </mc:Fallback>
        </mc:AlternateContent>
      </w:r>
      <w:r w:rsidR="00F94E87">
        <w:t>5 </w:t>
      </w:r>
      <w:r w:rsidR="00F44395">
        <w:t>Руководство пользователя, т</w:t>
      </w:r>
      <w:r w:rsidR="00F94E87">
        <w:t>е</w:t>
      </w:r>
      <w:bookmarkEnd w:id="51"/>
      <w:r w:rsidR="00F44395">
        <w:t>стирование и продвижение проекта</w:t>
      </w:r>
    </w:p>
    <w:p w14:paraId="5E9510C9" w14:textId="6FEE1C83" w:rsidR="00EF0DAE" w:rsidRPr="00BC0ECB" w:rsidRDefault="00335E40" w:rsidP="00F94E87">
      <w:pPr>
        <w:rPr>
          <w:shd w:val="clear" w:color="auto" w:fill="FFFFFF"/>
        </w:rPr>
      </w:pPr>
      <w:r w:rsidRPr="00335E40">
        <w:t>Тестирование веб-сайтов</w:t>
      </w:r>
      <w:r w:rsidR="0010433D">
        <w:t xml:space="preserve"> – </w:t>
      </w:r>
      <w:r w:rsidR="00EF0DAE">
        <w:t>важный</w:t>
      </w:r>
      <w:r w:rsidR="00FF2DB7">
        <w:t xml:space="preserve"> завершающий</w:t>
      </w:r>
      <w:r w:rsidR="00EF0DAE">
        <w:t xml:space="preserve"> этап</w:t>
      </w:r>
      <w:r w:rsidR="00FF2DB7">
        <w:t xml:space="preserve"> разработки сайта</w:t>
      </w:r>
      <w:r w:rsidR="00EF0DAE">
        <w:t>, который помогает проверить веб-сат</w:t>
      </w:r>
      <w:r w:rsidR="000A6ABD">
        <w:t xml:space="preserve"> на </w:t>
      </w:r>
      <w:r w:rsidR="00EF0DAE">
        <w:t xml:space="preserve">наличие потенциальных ошибок, </w:t>
      </w:r>
      <w:r w:rsidR="00EF0DAE">
        <w:rPr>
          <w:shd w:val="clear" w:color="auto" w:fill="FFFFFF"/>
        </w:rPr>
        <w:t>прежде чем он будет доступен конечным пользователям. Любой дефект</w:t>
      </w:r>
      <w:r w:rsidR="000A6ABD">
        <w:rPr>
          <w:shd w:val="clear" w:color="auto" w:fill="FFFFFF"/>
        </w:rPr>
        <w:t xml:space="preserve"> на </w:t>
      </w:r>
      <w:r w:rsidR="00EF0DAE">
        <w:rPr>
          <w:shd w:val="clear" w:color="auto" w:fill="FFFFFF"/>
        </w:rPr>
        <w:t>сайте</w:t>
      </w:r>
      <w:r w:rsidR="00BC0ECB">
        <w:rPr>
          <w:shd w:val="clear" w:color="auto" w:fill="FFFFFF"/>
        </w:rPr>
        <w:t xml:space="preserve"> </w:t>
      </w:r>
      <w:r w:rsidR="00EF0DAE">
        <w:rPr>
          <w:shd w:val="clear" w:color="auto" w:fill="FFFFFF"/>
        </w:rPr>
        <w:t xml:space="preserve">может стать причиной </w:t>
      </w:r>
      <w:r w:rsidR="00BC0ECB">
        <w:rPr>
          <w:shd w:val="clear" w:color="auto" w:fill="FFFFFF"/>
        </w:rPr>
        <w:t>не</w:t>
      </w:r>
      <w:r w:rsidR="00BC0ECB" w:rsidRPr="00EF0DAE">
        <w:rPr>
          <w:rFonts w:eastAsia="Times New Roman"/>
          <w:shd w:val="clear" w:color="auto" w:fill="FFFFFF"/>
        </w:rPr>
        <w:t>удовлетворённости</w:t>
      </w:r>
      <w:r w:rsidR="00A1324C">
        <w:rPr>
          <w:rFonts w:eastAsia="Times New Roman"/>
          <w:shd w:val="clear" w:color="auto" w:fill="FFFFFF"/>
        </w:rPr>
        <w:t xml:space="preserve"> и </w:t>
      </w:r>
      <w:r w:rsidR="00BC0ECB">
        <w:rPr>
          <w:rFonts w:eastAsia="Times New Roman"/>
          <w:shd w:val="clear" w:color="auto" w:fill="FFFFFF"/>
        </w:rPr>
        <w:t>недоверия со стороны</w:t>
      </w:r>
      <w:r w:rsidR="00BC0ECB" w:rsidRPr="00EF0DAE">
        <w:rPr>
          <w:rFonts w:eastAsia="Times New Roman"/>
          <w:shd w:val="clear" w:color="auto" w:fill="FFFFFF"/>
        </w:rPr>
        <w:t xml:space="preserve"> пользователя</w:t>
      </w:r>
      <w:r w:rsidR="00BC0ECB">
        <w:rPr>
          <w:rFonts w:eastAsia="Times New Roman"/>
          <w:shd w:val="clear" w:color="auto" w:fill="FFFFFF"/>
        </w:rPr>
        <w:t xml:space="preserve">. Устаревший дизайн, запутанный интерфейс, долгая загрузка страниц, </w:t>
      </w:r>
      <w:r w:rsidR="00BC0ECB" w:rsidRPr="00EF0DAE">
        <w:rPr>
          <w:rFonts w:eastAsia="Times New Roman"/>
        </w:rPr>
        <w:t xml:space="preserve">всплывающие ошибки </w:t>
      </w:r>
      <w:r w:rsidR="00BC0ECB">
        <w:rPr>
          <w:rFonts w:eastAsia="Times New Roman"/>
        </w:rPr>
        <w:t>при</w:t>
      </w:r>
      <w:r w:rsidR="00BC0ECB" w:rsidRPr="00EF0DAE">
        <w:rPr>
          <w:rFonts w:eastAsia="Times New Roman"/>
        </w:rPr>
        <w:t xml:space="preserve"> оформлении заказа</w:t>
      </w:r>
      <w:r w:rsidR="00BC0ECB">
        <w:rPr>
          <w:rFonts w:eastAsia="Times New Roman"/>
        </w:rPr>
        <w:t>, ограниченное количество функций может привести</w:t>
      </w:r>
      <w:r w:rsidR="000A6ABD">
        <w:rPr>
          <w:rFonts w:eastAsia="Times New Roman"/>
        </w:rPr>
        <w:t xml:space="preserve"> к </w:t>
      </w:r>
      <w:r w:rsidR="00D45528">
        <w:rPr>
          <w:rFonts w:eastAsia="Times New Roman"/>
        </w:rPr>
        <w:t xml:space="preserve">снижению дохода компании, </w:t>
      </w:r>
      <w:r w:rsidR="00BC0ECB">
        <w:rPr>
          <w:rFonts w:eastAsia="Times New Roman"/>
        </w:rPr>
        <w:t>потере потенциальных клиентов</w:t>
      </w:r>
      <w:r w:rsidR="00A1324C">
        <w:rPr>
          <w:rFonts w:eastAsia="Times New Roman"/>
        </w:rPr>
        <w:t xml:space="preserve"> и </w:t>
      </w:r>
      <w:r w:rsidR="00BC0ECB">
        <w:rPr>
          <w:rFonts w:eastAsia="Times New Roman"/>
        </w:rPr>
        <w:t>отказу их дальнейшего взаимодействия</w:t>
      </w:r>
      <w:r w:rsidR="000A6ABD">
        <w:rPr>
          <w:rFonts w:eastAsia="Times New Roman"/>
        </w:rPr>
        <w:t xml:space="preserve"> с </w:t>
      </w:r>
      <w:r w:rsidR="00BC0ECB">
        <w:rPr>
          <w:rFonts w:eastAsia="Times New Roman"/>
        </w:rPr>
        <w:t xml:space="preserve">сайтом. </w:t>
      </w:r>
    </w:p>
    <w:p w14:paraId="011F8EB8" w14:textId="4A0127EB" w:rsidR="00EF0DAE" w:rsidRPr="00BC0ECB" w:rsidRDefault="00EF0DAE" w:rsidP="00BC0ECB">
      <w:r>
        <w:rPr>
          <w:rFonts w:eastAsia="Times New Roman"/>
          <w:color w:val="000000"/>
          <w:szCs w:val="28"/>
        </w:rPr>
        <w:t>Общая цель веб-тестирования</w:t>
      </w:r>
      <w:r w:rsidR="0010433D">
        <w:rPr>
          <w:rFonts w:eastAsia="Times New Roman"/>
          <w:color w:val="000000"/>
          <w:szCs w:val="28"/>
        </w:rPr>
        <w:t xml:space="preserve"> – </w:t>
      </w:r>
      <w:r w:rsidRPr="00335E40">
        <w:t>найти</w:t>
      </w:r>
      <w:r w:rsidR="00A1324C">
        <w:t xml:space="preserve"> и </w:t>
      </w:r>
      <w:r>
        <w:t>устранить дефекты</w:t>
      </w:r>
      <w:r w:rsidRPr="00335E40">
        <w:t>, связанные</w:t>
      </w:r>
      <w:r w:rsidR="000A6ABD">
        <w:t xml:space="preserve"> с </w:t>
      </w:r>
      <w:r w:rsidRPr="00335E40">
        <w:t>интерфейсом, вёрсткой, функциональностью, логикой,</w:t>
      </w:r>
      <w:r w:rsidR="000A6ABD">
        <w:t xml:space="preserve"> а </w:t>
      </w:r>
      <w:r w:rsidRPr="00335E40">
        <w:t>также чтобы проверить безопасность ресурса</w:t>
      </w:r>
      <w:r w:rsidR="00A1324C">
        <w:t xml:space="preserve"> и </w:t>
      </w:r>
      <w:r w:rsidRPr="00335E40">
        <w:t>его устойчивость</w:t>
      </w:r>
      <w:r w:rsidR="000A6ABD">
        <w:t xml:space="preserve"> к </w:t>
      </w:r>
      <w:r w:rsidRPr="00335E40">
        <w:t>нагрузкам</w:t>
      </w:r>
      <w:r w:rsidR="00D5459C">
        <w:t> </w:t>
      </w:r>
      <w:r w:rsidR="001F44F6" w:rsidRPr="00BC0ECB">
        <w:t>[2</w:t>
      </w:r>
      <w:r w:rsidR="009503BC" w:rsidRPr="009503BC">
        <w:t>1</w:t>
      </w:r>
      <w:r w:rsidR="001F44F6" w:rsidRPr="00BC0ECB">
        <w:t>]</w:t>
      </w:r>
      <w:r>
        <w:t>.</w:t>
      </w:r>
    </w:p>
    <w:p w14:paraId="6B855296" w14:textId="60EFDE0A" w:rsidR="00660371" w:rsidRDefault="00660371" w:rsidP="00660371">
      <w:pPr>
        <w:pStyle w:val="af7"/>
        <w:outlineLvl w:val="1"/>
      </w:pPr>
      <w:bookmarkStart w:id="52" w:name="_Toc168516762"/>
      <w:r>
        <w:t>5.1 Инструкция пользователя</w:t>
      </w:r>
      <w:bookmarkEnd w:id="52"/>
    </w:p>
    <w:p w14:paraId="307DF74F" w14:textId="1079C10A" w:rsidR="00660371" w:rsidRDefault="00FA34D4" w:rsidP="00F94E87">
      <w:r>
        <w:t>Р</w:t>
      </w:r>
      <w:r w:rsidR="00584DAC">
        <w:t>уководств</w:t>
      </w:r>
      <w:r>
        <w:t>о</w:t>
      </w:r>
      <w:r w:rsidR="00584DAC">
        <w:t xml:space="preserve"> пользователя является хорошим инструментом помощи пользователям сайта. Н</w:t>
      </w:r>
      <w:r w:rsidR="00584DAC" w:rsidRPr="00584DAC">
        <w:t>аличие подробной</w:t>
      </w:r>
      <w:r w:rsidR="00A1324C">
        <w:t xml:space="preserve"> и </w:t>
      </w:r>
      <w:r w:rsidR="00584DAC" w:rsidRPr="00584DAC">
        <w:t>хорошо структурированной инструкции улучшает взаимодействие</w:t>
      </w:r>
      <w:r w:rsidR="000A6ABD">
        <w:t xml:space="preserve"> с </w:t>
      </w:r>
      <w:r w:rsidR="00584DAC" w:rsidRPr="00584DAC">
        <w:t>сайтом, повышает удовлетворение пользователей</w:t>
      </w:r>
      <w:r w:rsidR="00702B3B">
        <w:t>, помогает легко находить информацию</w:t>
      </w:r>
      <w:r w:rsidR="00A1324C">
        <w:t xml:space="preserve"> и </w:t>
      </w:r>
      <w:r w:rsidR="00584DAC" w:rsidRPr="00584DAC">
        <w:t xml:space="preserve">увеличивает количество успешных </w:t>
      </w:r>
      <w:r w:rsidR="00702B3B">
        <w:t>регистраций</w:t>
      </w:r>
      <w:r w:rsidR="00A1324C">
        <w:t xml:space="preserve"> и </w:t>
      </w:r>
      <w:r w:rsidR="0005614C">
        <w:t>целевых действий</w:t>
      </w:r>
      <w:r w:rsidR="000A6ABD">
        <w:t xml:space="preserve"> на </w:t>
      </w:r>
      <w:r w:rsidR="0005614C">
        <w:t>сайте</w:t>
      </w:r>
      <w:r w:rsidR="00584DAC" w:rsidRPr="00584DAC">
        <w:t>.</w:t>
      </w:r>
      <w:r w:rsidR="00014730">
        <w:t xml:space="preserve"> </w:t>
      </w:r>
      <w:r w:rsidR="00E61114">
        <w:t>Также э</w:t>
      </w:r>
      <w:r w:rsidR="00014730" w:rsidRPr="00014730">
        <w:t>то позволяет пользователям быстро освоить функционал сайта</w:t>
      </w:r>
      <w:r w:rsidR="00A1324C">
        <w:t xml:space="preserve"> и </w:t>
      </w:r>
      <w:r w:rsidR="00014730" w:rsidRPr="00014730">
        <w:t>максимально эффективно использовать его возможности</w:t>
      </w:r>
      <w:r w:rsidR="00CE04D3">
        <w:t>, сделав пребывание</w:t>
      </w:r>
      <w:r w:rsidR="000A6ABD">
        <w:t xml:space="preserve"> на </w:t>
      </w:r>
      <w:r w:rsidR="00CE04D3">
        <w:t>сайте более приятным.</w:t>
      </w:r>
    </w:p>
    <w:p w14:paraId="319DB370" w14:textId="77413E44" w:rsidR="00584DAC" w:rsidRPr="00F22577" w:rsidRDefault="00CF1A1A" w:rsidP="00E229CA">
      <w:pPr>
        <w:spacing w:line="235" w:lineRule="auto"/>
        <w:rPr>
          <w:spacing w:val="-6"/>
        </w:rPr>
      </w:pPr>
      <w:r w:rsidRPr="00F22577">
        <w:rPr>
          <w:spacing w:val="-6"/>
        </w:rPr>
        <w:t xml:space="preserve">Страницы веб-сайта </w:t>
      </w:r>
      <w:r w:rsidR="003452AB" w:rsidRPr="00F22577">
        <w:rPr>
          <w:spacing w:val="-6"/>
        </w:rPr>
        <w:t>школы визажа</w:t>
      </w:r>
      <w:r w:rsidRPr="00F22577">
        <w:rPr>
          <w:spacing w:val="-6"/>
        </w:rPr>
        <w:t xml:space="preserve"> «F</w:t>
      </w:r>
      <w:proofErr w:type="spellStart"/>
      <w:r w:rsidR="003452AB" w:rsidRPr="00F22577">
        <w:rPr>
          <w:spacing w:val="-6"/>
          <w:lang w:val="en-US"/>
        </w:rPr>
        <w:t>lowress</w:t>
      </w:r>
      <w:proofErr w:type="spellEnd"/>
      <w:r w:rsidRPr="00F22577">
        <w:rPr>
          <w:spacing w:val="-6"/>
        </w:rPr>
        <w:t xml:space="preserve">» продуманы таким образом, чтобы </w:t>
      </w:r>
      <w:r w:rsidR="003452AB" w:rsidRPr="00F22577">
        <w:rPr>
          <w:spacing w:val="-6"/>
        </w:rPr>
        <w:t>пользователи могли интуитивно ориентироваться</w:t>
      </w:r>
      <w:r w:rsidR="004D0D1C" w:rsidRPr="00F22577">
        <w:rPr>
          <w:spacing w:val="-6"/>
        </w:rPr>
        <w:t xml:space="preserve"> на сайте</w:t>
      </w:r>
      <w:r w:rsidR="0024759C" w:rsidRPr="00F22577">
        <w:rPr>
          <w:spacing w:val="-6"/>
        </w:rPr>
        <w:t>. Дополнительные пояснения</w:t>
      </w:r>
      <w:r w:rsidR="00A1324C" w:rsidRPr="00F22577">
        <w:rPr>
          <w:spacing w:val="-6"/>
        </w:rPr>
        <w:t xml:space="preserve"> и </w:t>
      </w:r>
      <w:r w:rsidR="0024759C" w:rsidRPr="00F22577">
        <w:rPr>
          <w:spacing w:val="-6"/>
        </w:rPr>
        <w:t>подсказки, размещенные</w:t>
      </w:r>
      <w:r w:rsidR="000A6ABD" w:rsidRPr="00F22577">
        <w:rPr>
          <w:spacing w:val="-6"/>
        </w:rPr>
        <w:t xml:space="preserve"> на </w:t>
      </w:r>
      <w:r w:rsidR="0024759C" w:rsidRPr="00F22577">
        <w:rPr>
          <w:spacing w:val="-6"/>
        </w:rPr>
        <w:t>страницах, помогают им понять назначение различных элементов</w:t>
      </w:r>
      <w:r w:rsidR="00A1324C" w:rsidRPr="00F22577">
        <w:rPr>
          <w:spacing w:val="-6"/>
        </w:rPr>
        <w:t xml:space="preserve"> и </w:t>
      </w:r>
      <w:r w:rsidR="0024759C" w:rsidRPr="00F22577">
        <w:rPr>
          <w:spacing w:val="-6"/>
        </w:rPr>
        <w:t>функций сайта.</w:t>
      </w:r>
      <w:r w:rsidR="00E229CA" w:rsidRPr="00F22577">
        <w:rPr>
          <w:spacing w:val="-6"/>
        </w:rPr>
        <w:t xml:space="preserve"> </w:t>
      </w:r>
      <w:r w:rsidR="00E229CA" w:rsidRPr="00F22577">
        <w:rPr>
          <w:rFonts w:eastAsia="Times New Roman"/>
          <w:color w:val="000000"/>
          <w:spacing w:val="-6"/>
          <w:szCs w:val="28"/>
        </w:rPr>
        <w:t>Некоторые</w:t>
      </w:r>
      <w:r w:rsidR="00497A0C" w:rsidRPr="00F22577">
        <w:rPr>
          <w:rFonts w:eastAsia="Times New Roman"/>
          <w:color w:val="000000"/>
          <w:spacing w:val="-6"/>
          <w:szCs w:val="28"/>
        </w:rPr>
        <w:t xml:space="preserve"> из </w:t>
      </w:r>
      <w:r w:rsidR="00D52205" w:rsidRPr="00F22577">
        <w:rPr>
          <w:rFonts w:eastAsia="Times New Roman"/>
          <w:color w:val="000000"/>
          <w:spacing w:val="-6"/>
          <w:szCs w:val="28"/>
        </w:rPr>
        <w:t>них</w:t>
      </w:r>
      <w:r w:rsidR="00E229CA" w:rsidRPr="00F22577">
        <w:rPr>
          <w:rFonts w:eastAsia="Times New Roman"/>
          <w:color w:val="000000"/>
          <w:spacing w:val="-6"/>
          <w:szCs w:val="28"/>
        </w:rPr>
        <w:t xml:space="preserve"> появляются при наведении</w:t>
      </w:r>
      <w:r w:rsidR="000A6ABD" w:rsidRPr="00F22577">
        <w:rPr>
          <w:rFonts w:eastAsia="Times New Roman"/>
          <w:color w:val="000000"/>
          <w:spacing w:val="-6"/>
          <w:szCs w:val="28"/>
        </w:rPr>
        <w:t xml:space="preserve"> на </w:t>
      </w:r>
      <w:r w:rsidR="00E229CA" w:rsidRPr="00F22577">
        <w:rPr>
          <w:rFonts w:eastAsia="Times New Roman"/>
          <w:color w:val="000000"/>
          <w:spacing w:val="-6"/>
          <w:szCs w:val="28"/>
        </w:rPr>
        <w:t>кнопку или поле. Поясняющая информация также воспроизводится</w:t>
      </w:r>
      <w:r w:rsidR="000A6ABD" w:rsidRPr="00F22577">
        <w:rPr>
          <w:rFonts w:eastAsia="Times New Roman"/>
          <w:color w:val="000000"/>
          <w:spacing w:val="-6"/>
          <w:szCs w:val="28"/>
        </w:rPr>
        <w:t xml:space="preserve"> в </w:t>
      </w:r>
      <w:r w:rsidR="00E229CA" w:rsidRPr="00F22577">
        <w:rPr>
          <w:rFonts w:eastAsia="Times New Roman"/>
          <w:color w:val="000000"/>
          <w:spacing w:val="-6"/>
          <w:szCs w:val="28"/>
        </w:rPr>
        <w:t>модальных окнах, которые отображаются</w:t>
      </w:r>
      <w:r w:rsidR="000A6ABD" w:rsidRPr="00F22577">
        <w:rPr>
          <w:rFonts w:eastAsia="Times New Roman"/>
          <w:color w:val="000000"/>
          <w:spacing w:val="-6"/>
          <w:szCs w:val="28"/>
        </w:rPr>
        <w:t xml:space="preserve"> в </w:t>
      </w:r>
      <w:r w:rsidR="00E229CA" w:rsidRPr="00F22577">
        <w:rPr>
          <w:rFonts w:eastAsia="Times New Roman"/>
          <w:color w:val="000000"/>
          <w:spacing w:val="-6"/>
          <w:szCs w:val="28"/>
        </w:rPr>
        <w:t>ответ</w:t>
      </w:r>
      <w:r w:rsidR="000A6ABD" w:rsidRPr="00F22577">
        <w:rPr>
          <w:rFonts w:eastAsia="Times New Roman"/>
          <w:color w:val="000000"/>
          <w:spacing w:val="-6"/>
          <w:szCs w:val="28"/>
        </w:rPr>
        <w:t xml:space="preserve"> на </w:t>
      </w:r>
      <w:r w:rsidR="00E229CA" w:rsidRPr="00F22577">
        <w:rPr>
          <w:rFonts w:eastAsia="Times New Roman"/>
          <w:color w:val="000000"/>
          <w:spacing w:val="-6"/>
          <w:szCs w:val="28"/>
        </w:rPr>
        <w:t>действия пользователя.</w:t>
      </w:r>
      <w:r w:rsidR="00E229CA" w:rsidRPr="00F22577">
        <w:rPr>
          <w:spacing w:val="-6"/>
        </w:rPr>
        <w:t xml:space="preserve"> </w:t>
      </w:r>
    </w:p>
    <w:p w14:paraId="08B6AB86" w14:textId="4A57D34A" w:rsidR="002543B5" w:rsidRDefault="00287A00" w:rsidP="009217E3">
      <w:pPr>
        <w:pBdr>
          <w:top w:val="nil"/>
          <w:left w:val="nil"/>
          <w:bottom w:val="nil"/>
          <w:right w:val="nil"/>
          <w:between w:val="nil"/>
        </w:pBdr>
      </w:pPr>
      <w:r>
        <w:t>Предусмотрено</w:t>
      </w:r>
      <w:r w:rsidR="00104E96">
        <w:t> </w:t>
      </w:r>
      <w:r>
        <w:t xml:space="preserve">четыре вида пользователей сайта </w:t>
      </w:r>
      <w:r w:rsidR="008F754F">
        <w:t>«</w:t>
      </w:r>
      <w:proofErr w:type="spellStart"/>
      <w:r w:rsidR="008F754F">
        <w:rPr>
          <w:lang w:val="en-US"/>
        </w:rPr>
        <w:t>Flowress</w:t>
      </w:r>
      <w:proofErr w:type="spellEnd"/>
      <w:r w:rsidR="008F754F">
        <w:t>»</w:t>
      </w:r>
      <w:r>
        <w:t>: неавторизованные пользователи, авторизованные пользователи, администраторы</w:t>
      </w:r>
      <w:r w:rsidR="00A1324C">
        <w:t xml:space="preserve"> и </w:t>
      </w:r>
      <w:r w:rsidR="008F754F">
        <w:t>преподаватели школы</w:t>
      </w:r>
      <w:r>
        <w:t>. Неавторизованный пользователь после загрузки сайта сразу попадает</w:t>
      </w:r>
      <w:r w:rsidR="000A6ABD">
        <w:t xml:space="preserve"> на </w:t>
      </w:r>
      <w:r>
        <w:t>главную страницу,</w:t>
      </w:r>
      <w:r w:rsidR="000A6ABD">
        <w:t xml:space="preserve"> на </w:t>
      </w:r>
      <w:r>
        <w:t xml:space="preserve">которой может детально ознакомиться со </w:t>
      </w:r>
      <w:r w:rsidR="008F754F">
        <w:t>школой</w:t>
      </w:r>
      <w:r w:rsidR="008F754F" w:rsidRPr="008F754F">
        <w:t xml:space="preserve"> </w:t>
      </w:r>
      <w:r w:rsidR="008F754F">
        <w:t>визажа</w:t>
      </w:r>
      <w:r>
        <w:t>, прочитать ее особенности</w:t>
      </w:r>
      <w:r w:rsidR="00A1324C">
        <w:t xml:space="preserve"> и </w:t>
      </w:r>
      <w:r>
        <w:t xml:space="preserve">преимущества над </w:t>
      </w:r>
      <w:r w:rsidR="008F754F">
        <w:t>конкурентами</w:t>
      </w:r>
      <w:r>
        <w:t>. Помимо информации</w:t>
      </w:r>
      <w:r w:rsidR="000A6ABD">
        <w:t xml:space="preserve"> о </w:t>
      </w:r>
      <w:r w:rsidR="007845A4">
        <w:t>школе</w:t>
      </w:r>
      <w:r w:rsidR="007845A4" w:rsidRPr="008F754F">
        <w:t xml:space="preserve"> </w:t>
      </w:r>
      <w:r w:rsidR="007845A4">
        <w:t xml:space="preserve">визажа </w:t>
      </w:r>
      <w:r>
        <w:t>«</w:t>
      </w:r>
      <w:proofErr w:type="spellStart"/>
      <w:r w:rsidR="007845A4">
        <w:rPr>
          <w:lang w:val="en-US"/>
        </w:rPr>
        <w:t>Flowress</w:t>
      </w:r>
      <w:proofErr w:type="spellEnd"/>
      <w:r>
        <w:t>» пользователю предлагается оставить заявку</w:t>
      </w:r>
      <w:r w:rsidR="000A6ABD">
        <w:t xml:space="preserve"> на </w:t>
      </w:r>
      <w:r w:rsidR="007845A4">
        <w:t>консультацию</w:t>
      </w:r>
      <w:r w:rsidR="000A6ABD">
        <w:t xml:space="preserve"> от </w:t>
      </w:r>
      <w:r w:rsidR="007845A4">
        <w:t>специалистов</w:t>
      </w:r>
      <w:r>
        <w:t>. Пользователю также доступны</w:t>
      </w:r>
      <w:r w:rsidR="000A6ABD">
        <w:t xml:space="preserve"> к </w:t>
      </w:r>
      <w:r>
        <w:t xml:space="preserve">просмотру </w:t>
      </w:r>
      <w:r w:rsidR="002543B5">
        <w:t xml:space="preserve">основных </w:t>
      </w:r>
      <w:r>
        <w:t>страниц</w:t>
      </w:r>
      <w:r w:rsidR="002543B5">
        <w:t xml:space="preserve"> сайта</w:t>
      </w:r>
      <w:r>
        <w:t>, ссылки</w:t>
      </w:r>
      <w:r w:rsidR="000A6ABD">
        <w:t xml:space="preserve"> на </w:t>
      </w:r>
      <w:r>
        <w:t>которые размещены</w:t>
      </w:r>
      <w:r w:rsidR="000A6ABD">
        <w:t xml:space="preserve"> в </w:t>
      </w:r>
      <w:r>
        <w:t>меню или футере сайта</w:t>
      </w:r>
      <w:r w:rsidR="00497A0C">
        <w:t>. На </w:t>
      </w:r>
      <w:r w:rsidR="00036352">
        <w:t xml:space="preserve">странице «Расписание курсов» предоставляется возможность </w:t>
      </w:r>
      <w:r w:rsidR="00036352">
        <w:rPr>
          <w:rFonts w:eastAsia="Times New Roman"/>
          <w:color w:val="000000"/>
          <w:szCs w:val="28"/>
        </w:rPr>
        <w:t>выполнить фильтрацию курсов по заданным фильтрам</w:t>
      </w:r>
      <w:r w:rsidR="00497A0C">
        <w:t>. На </w:t>
      </w:r>
      <w:r w:rsidR="00036352">
        <w:t>карточках курсов указано, что запись</w:t>
      </w:r>
      <w:r w:rsidR="000A6ABD">
        <w:t xml:space="preserve"> на </w:t>
      </w:r>
      <w:r w:rsidR="00036352">
        <w:t xml:space="preserve">курс возможна только </w:t>
      </w:r>
      <w:r w:rsidR="009217E3">
        <w:t>после авторизации либо регистрации.</w:t>
      </w:r>
      <w:r w:rsidR="007A2299" w:rsidRPr="007A2299">
        <w:rPr>
          <w:noProof/>
        </w:rPr>
        <w:t xml:space="preserve"> </w:t>
      </w:r>
      <w:r w:rsidR="007A2299">
        <w:t xml:space="preserve"> </w:t>
      </w:r>
      <w:r w:rsidR="00036352">
        <w:br w:type="page"/>
      </w:r>
    </w:p>
    <w:p w14:paraId="15314686" w14:textId="77777777" w:rsidR="00BE1CBB" w:rsidRDefault="00BE1CBB" w:rsidP="001A79CC">
      <w:pPr>
        <w:pBdr>
          <w:top w:val="nil"/>
          <w:left w:val="nil"/>
          <w:bottom w:val="nil"/>
          <w:right w:val="nil"/>
          <w:between w:val="nil"/>
        </w:pBdr>
        <w:rPr>
          <w:rFonts w:eastAsia="Times New Roman"/>
          <w:color w:val="000000"/>
          <w:szCs w:val="28"/>
        </w:rPr>
        <w:sectPr w:rsidR="00BE1CBB" w:rsidSect="005222EA">
          <w:headerReference w:type="default" r:id="rId68"/>
          <w:pgSz w:w="11906" w:h="16838" w:code="9"/>
          <w:pgMar w:top="1134" w:right="567" w:bottom="851" w:left="1304" w:header="709" w:footer="709" w:gutter="0"/>
          <w:cols w:space="708"/>
          <w:docGrid w:linePitch="381"/>
        </w:sectPr>
      </w:pPr>
    </w:p>
    <w:p w14:paraId="244AF26E" w14:textId="0370B08A" w:rsidR="001A79CC" w:rsidRPr="001A79CC" w:rsidRDefault="00D940E6" w:rsidP="001A79CC">
      <w:pPr>
        <w:pBdr>
          <w:top w:val="nil"/>
          <w:left w:val="nil"/>
          <w:bottom w:val="nil"/>
          <w:right w:val="nil"/>
          <w:between w:val="nil"/>
        </w:pBdr>
      </w:pPr>
      <w:r>
        <w:rPr>
          <w:rFonts w:eastAsia="Times New Roman"/>
          <w:color w:val="000000"/>
          <w:szCs w:val="28"/>
        </w:rPr>
        <w:lastRenderedPageBreak/>
        <w:t>Выполнить регистрацию или вход можно</w:t>
      </w:r>
      <w:r w:rsidR="000A6ABD">
        <w:rPr>
          <w:rFonts w:eastAsia="Times New Roman"/>
          <w:color w:val="000000"/>
          <w:szCs w:val="28"/>
        </w:rPr>
        <w:t xml:space="preserve"> на </w:t>
      </w:r>
      <w:r>
        <w:rPr>
          <w:rFonts w:eastAsia="Times New Roman"/>
          <w:color w:val="000000"/>
          <w:szCs w:val="28"/>
        </w:rPr>
        <w:t>соответствующих страницах веб-</w:t>
      </w:r>
      <w:r w:rsidR="00CB3C9D">
        <w:rPr>
          <w:rFonts w:eastAsia="Times New Roman"/>
          <w:color w:val="000000"/>
          <w:szCs w:val="28"/>
        </w:rPr>
        <w:t>сайта</w:t>
      </w:r>
      <w:r>
        <w:rPr>
          <w:rFonts w:eastAsia="Times New Roman"/>
          <w:color w:val="000000"/>
          <w:szCs w:val="28"/>
        </w:rPr>
        <w:t xml:space="preserve">, </w:t>
      </w:r>
      <w:r w:rsidR="00CB3C9D">
        <w:rPr>
          <w:rFonts w:eastAsia="Times New Roman"/>
          <w:color w:val="000000"/>
          <w:szCs w:val="28"/>
        </w:rPr>
        <w:t xml:space="preserve">ссылки </w:t>
      </w:r>
      <w:r w:rsidR="00A56DEE">
        <w:rPr>
          <w:rFonts w:eastAsia="Times New Roman"/>
          <w:color w:val="000000"/>
          <w:szCs w:val="28"/>
        </w:rPr>
        <w:t>которых расположены</w:t>
      </w:r>
      <w:r w:rsidR="000A6ABD">
        <w:rPr>
          <w:rFonts w:eastAsia="Times New Roman"/>
          <w:color w:val="000000"/>
          <w:szCs w:val="28"/>
        </w:rPr>
        <w:t xml:space="preserve"> на </w:t>
      </w:r>
      <w:r>
        <w:rPr>
          <w:rFonts w:eastAsia="Times New Roman"/>
          <w:color w:val="000000"/>
          <w:szCs w:val="28"/>
        </w:rPr>
        <w:t>главной навигационной панели.</w:t>
      </w:r>
    </w:p>
    <w:p w14:paraId="35C28A3E" w14:textId="2E02271E" w:rsidR="007C643A" w:rsidRPr="00557651" w:rsidRDefault="001A79CC" w:rsidP="00DA0FA6">
      <w:r w:rsidRPr="00557651">
        <w:t>При успешной авторизации пользователя ссылки</w:t>
      </w:r>
      <w:r w:rsidR="000A6ABD" w:rsidRPr="00557651">
        <w:t xml:space="preserve"> на </w:t>
      </w:r>
      <w:r w:rsidRPr="00557651">
        <w:t>страницы «Авторизация»</w:t>
      </w:r>
      <w:r w:rsidR="00A1324C" w:rsidRPr="00557651">
        <w:t xml:space="preserve"> и </w:t>
      </w:r>
      <w:r w:rsidRPr="00557651">
        <w:t>«Вход» меняются</w:t>
      </w:r>
      <w:r w:rsidR="000A6ABD" w:rsidRPr="00557651">
        <w:t xml:space="preserve"> на </w:t>
      </w:r>
      <w:r w:rsidRPr="00557651">
        <w:t>страницы «Личный кабинет»</w:t>
      </w:r>
      <w:r w:rsidR="00A1324C" w:rsidRPr="00557651">
        <w:t xml:space="preserve"> и </w:t>
      </w:r>
      <w:r w:rsidRPr="00557651">
        <w:t>«Выход».</w:t>
      </w:r>
      <w:r w:rsidR="006428BA" w:rsidRPr="00557651">
        <w:t xml:space="preserve"> Основная функциональная часть</w:t>
      </w:r>
      <w:r w:rsidR="00164C01" w:rsidRPr="00557651">
        <w:t>, такая как</w:t>
      </w:r>
      <w:r w:rsidR="006428BA" w:rsidRPr="00557651">
        <w:t xml:space="preserve"> </w:t>
      </w:r>
      <w:r w:rsidR="00164C01" w:rsidRPr="00557651">
        <w:t>запись</w:t>
      </w:r>
      <w:r w:rsidR="000A6ABD" w:rsidRPr="00557651">
        <w:t xml:space="preserve"> на </w:t>
      </w:r>
      <w:r w:rsidR="00164C01" w:rsidRPr="00557651">
        <w:t>курс, составление индивидуального курса, личный кабинет, получение материалов</w:t>
      </w:r>
      <w:r w:rsidR="000A6ABD" w:rsidRPr="00557651">
        <w:t xml:space="preserve"> к </w:t>
      </w:r>
      <w:r w:rsidR="00164C01" w:rsidRPr="00557651">
        <w:t>урокам, отправка отзыва</w:t>
      </w:r>
      <w:r w:rsidR="000A6ABD" w:rsidRPr="00557651">
        <w:t xml:space="preserve"> на </w:t>
      </w:r>
      <w:r w:rsidR="00164C01" w:rsidRPr="00557651">
        <w:t xml:space="preserve">курс </w:t>
      </w:r>
      <w:r w:rsidR="006428BA" w:rsidRPr="00557651">
        <w:t xml:space="preserve">доступна </w:t>
      </w:r>
      <w:r w:rsidR="00164C01" w:rsidRPr="00557651">
        <w:t>только</w:t>
      </w:r>
      <w:r w:rsidR="006428BA" w:rsidRPr="00557651">
        <w:t xml:space="preserve"> авторизированным пользователям</w:t>
      </w:r>
      <w:r w:rsidR="00497A0C" w:rsidRPr="00557651">
        <w:t>. На </w:t>
      </w:r>
      <w:r w:rsidRPr="00557651">
        <w:t>странице «Личный кабинет» отображается информация</w:t>
      </w:r>
      <w:r w:rsidR="000A6ABD" w:rsidRPr="00557651">
        <w:t xml:space="preserve"> о </w:t>
      </w:r>
      <w:r w:rsidRPr="00557651">
        <w:t>пользователе</w:t>
      </w:r>
      <w:r w:rsidR="00A1324C" w:rsidRPr="00557651">
        <w:t xml:space="preserve"> и </w:t>
      </w:r>
      <w:r w:rsidRPr="00557651">
        <w:t>его взаимодействии</w:t>
      </w:r>
      <w:r w:rsidR="000A6ABD" w:rsidRPr="00557651">
        <w:t xml:space="preserve"> с </w:t>
      </w:r>
      <w:r w:rsidRPr="00557651">
        <w:t xml:space="preserve">сайтом. Пользователь может </w:t>
      </w:r>
      <w:r w:rsidR="00322CAC" w:rsidRPr="00557651">
        <w:t>изменить информацию учётной записи: пароль, номер телефона, имя, почту</w:t>
      </w:r>
      <w:r w:rsidR="00A1324C" w:rsidRPr="00557651">
        <w:t xml:space="preserve"> и </w:t>
      </w:r>
      <w:r w:rsidR="00322CAC" w:rsidRPr="00557651">
        <w:t xml:space="preserve">аватар. </w:t>
      </w:r>
      <w:r w:rsidR="00996B13" w:rsidRPr="00557651">
        <w:t xml:space="preserve">Переходя по вкладкам бокового меню, пользователь может посещать вкладки «Мой профиль», «Мои заявки», «Активные курсы», «Обучение», «Архив курсов», «Пользовательские курсы». </w:t>
      </w:r>
      <w:r w:rsidR="006536F7" w:rsidRPr="00557651">
        <w:t>Если пользователь не подал заявку, не проходит/не проходил или не составлял курс, выводится соответствующее сообщение</w:t>
      </w:r>
      <w:r w:rsidR="00A1324C" w:rsidRPr="00557651">
        <w:t xml:space="preserve"> и </w:t>
      </w:r>
      <w:r w:rsidR="006536F7" w:rsidRPr="00557651">
        <w:t>призыв</w:t>
      </w:r>
      <w:r w:rsidR="000A6ABD" w:rsidRPr="00557651">
        <w:t xml:space="preserve"> к </w:t>
      </w:r>
      <w:r w:rsidR="006536F7" w:rsidRPr="00557651">
        <w:t>целевому действию</w:t>
      </w:r>
      <w:r w:rsidR="000A6ABD" w:rsidRPr="00557651">
        <w:t xml:space="preserve"> с </w:t>
      </w:r>
      <w:r w:rsidR="006536F7" w:rsidRPr="00557651">
        <w:t>ссылкой</w:t>
      </w:r>
      <w:r w:rsidR="000A6ABD" w:rsidRPr="00557651">
        <w:t xml:space="preserve"> на </w:t>
      </w:r>
      <w:r w:rsidR="006536F7" w:rsidRPr="00557651">
        <w:t>нужную страницу</w:t>
      </w:r>
      <w:r w:rsidR="000A6ABD" w:rsidRPr="00557651">
        <w:t xml:space="preserve"> для </w:t>
      </w:r>
      <w:r w:rsidR="006536F7" w:rsidRPr="00557651">
        <w:t>его осущес</w:t>
      </w:r>
      <w:r w:rsidR="00EE6A6E" w:rsidRPr="00557651">
        <w:t>т</w:t>
      </w:r>
      <w:r w:rsidR="006536F7" w:rsidRPr="00557651">
        <w:t>вления</w:t>
      </w:r>
      <w:r w:rsidR="00497A0C" w:rsidRPr="00557651">
        <w:t>. Для </w:t>
      </w:r>
      <w:r w:rsidR="00FF0F11" w:rsidRPr="00557651">
        <w:t>просмотра заявок</w:t>
      </w:r>
      <w:r w:rsidR="000A6ABD" w:rsidRPr="00557651">
        <w:t xml:space="preserve"> на </w:t>
      </w:r>
      <w:r w:rsidR="00FF0F11" w:rsidRPr="00557651">
        <w:t xml:space="preserve">курсы ему необходимо перейти во вкладку </w:t>
      </w:r>
      <w:r w:rsidR="007C643A" w:rsidRPr="00557651">
        <w:t>«Мои заявки».</w:t>
      </w:r>
      <w:r w:rsidR="005E5830" w:rsidRPr="00557651">
        <w:t xml:space="preserve"> Тут </w:t>
      </w:r>
      <w:r w:rsidR="00445F67" w:rsidRPr="00557651">
        <w:t xml:space="preserve">же </w:t>
      </w:r>
      <w:r w:rsidR="005E5830" w:rsidRPr="00557651">
        <w:t>пользователь может отменить свою заявку</w:t>
      </w:r>
      <w:r w:rsidR="00445F67" w:rsidRPr="00557651">
        <w:t>, нажав</w:t>
      </w:r>
      <w:r w:rsidR="000A6ABD" w:rsidRPr="00557651">
        <w:t xml:space="preserve"> на </w:t>
      </w:r>
      <w:r w:rsidR="00445F67" w:rsidRPr="00557651">
        <w:t>кнопку «Отменить зая</w:t>
      </w:r>
      <w:r w:rsidR="00BE7750" w:rsidRPr="00557651">
        <w:t>в</w:t>
      </w:r>
      <w:r w:rsidR="00445F67" w:rsidRPr="00557651">
        <w:t>ку»</w:t>
      </w:r>
      <w:r w:rsidR="00A1324C" w:rsidRPr="00557651">
        <w:t xml:space="preserve"> и </w:t>
      </w:r>
      <w:r w:rsidR="00CC209A" w:rsidRPr="00557651">
        <w:t>подтвердив своё действие</w:t>
      </w:r>
      <w:r w:rsidR="00497A0C" w:rsidRPr="00557651">
        <w:t>. На </w:t>
      </w:r>
      <w:r w:rsidR="007C643A" w:rsidRPr="00557651">
        <w:t xml:space="preserve">вкладке «Активные курсы» </w:t>
      </w:r>
      <w:r w:rsidR="00D2264F" w:rsidRPr="00557651">
        <w:t>отображаются курсы, которые пользователь оплатил либо уже проходит</w:t>
      </w:r>
      <w:r w:rsidR="000A6ABD" w:rsidRPr="00557651">
        <w:t xml:space="preserve"> в </w:t>
      </w:r>
      <w:r w:rsidR="00D2264F" w:rsidRPr="00557651">
        <w:t>данный момент.</w:t>
      </w:r>
      <w:r w:rsidR="00DA0FA6" w:rsidRPr="00557651">
        <w:t xml:space="preserve"> </w:t>
      </w:r>
      <w:r w:rsidR="009919EA" w:rsidRPr="00557651">
        <w:t>Вкладка «Обучение» предоставляет уроки, материалы</w:t>
      </w:r>
      <w:r w:rsidR="00A1324C" w:rsidRPr="00557651">
        <w:t xml:space="preserve"> и </w:t>
      </w:r>
      <w:r w:rsidR="009919EA" w:rsidRPr="00557651">
        <w:t>домашние задания</w:t>
      </w:r>
      <w:r w:rsidR="000A6ABD" w:rsidRPr="00557651">
        <w:t xml:space="preserve"> к </w:t>
      </w:r>
      <w:r w:rsidR="009919EA" w:rsidRPr="00557651">
        <w:t>ним, если данный урок был отмечен как пройденный преподавателем курса.</w:t>
      </w:r>
      <w:r w:rsidR="005E5830" w:rsidRPr="00557651">
        <w:t xml:space="preserve"> </w:t>
      </w:r>
      <w:r w:rsidR="00446B49" w:rsidRPr="00557651">
        <w:t>Кликнув прикреплённый файл, документ открывается</w:t>
      </w:r>
      <w:r w:rsidR="000A6ABD" w:rsidRPr="00557651">
        <w:t xml:space="preserve"> в </w:t>
      </w:r>
      <w:r w:rsidR="00446B49" w:rsidRPr="00557651">
        <w:t>новой вкладке. Его можно просмотреть или скачать</w:t>
      </w:r>
      <w:r w:rsidR="00497A0C" w:rsidRPr="00557651">
        <w:t>. На </w:t>
      </w:r>
      <w:r w:rsidR="005E5830" w:rsidRPr="00557651">
        <w:t>вкладке «Архив курсов» расположены пройденные пользователем курсы. Перейдя</w:t>
      </w:r>
      <w:r w:rsidR="000A6ABD" w:rsidRPr="00557651">
        <w:t xml:space="preserve"> на </w:t>
      </w:r>
      <w:r w:rsidR="005E5830" w:rsidRPr="00557651">
        <w:t>вкладку «Персональные курсы»</w:t>
      </w:r>
      <w:r w:rsidR="00092181" w:rsidRPr="00557651">
        <w:t>,</w:t>
      </w:r>
      <w:r w:rsidR="005E5830" w:rsidRPr="00557651">
        <w:t xml:space="preserve"> пользователь может просмотреть все созданные им индивидуальные курсы</w:t>
      </w:r>
      <w:r w:rsidR="00497A0C" w:rsidRPr="00557651">
        <w:t xml:space="preserve"> из </w:t>
      </w:r>
      <w:r w:rsidR="005E5830" w:rsidRPr="00557651">
        <w:t xml:space="preserve">понравившихся ему уроков. </w:t>
      </w:r>
      <w:r w:rsidR="00E41797" w:rsidRPr="00557651">
        <w:t>Он также может повторно записаться</w:t>
      </w:r>
      <w:r w:rsidR="000A6ABD" w:rsidRPr="00557651">
        <w:t xml:space="preserve"> на </w:t>
      </w:r>
      <w:r w:rsidR="00E41797" w:rsidRPr="00557651">
        <w:t>составленный им курс.</w:t>
      </w:r>
    </w:p>
    <w:p w14:paraId="0533494C" w14:textId="7A207875" w:rsidR="00BA21BA" w:rsidRDefault="00BA21BA" w:rsidP="00DA0FA6">
      <w:r>
        <w:t xml:space="preserve">На странице «Каталог курсов» </w:t>
      </w:r>
      <w:r w:rsidR="00C878AC">
        <w:t>пользователь может ознакомиться</w:t>
      </w:r>
      <w:r w:rsidR="000A6ABD">
        <w:t xml:space="preserve"> с </w:t>
      </w:r>
      <w:r w:rsidR="00C878AC">
        <w:t>общей информацией</w:t>
      </w:r>
      <w:r w:rsidR="000A6ABD">
        <w:t xml:space="preserve"> о </w:t>
      </w:r>
      <w:r w:rsidR="00C878AC">
        <w:t>курсе</w:t>
      </w:r>
      <w:r w:rsidR="00A1324C">
        <w:t xml:space="preserve"> и </w:t>
      </w:r>
      <w:r w:rsidR="00C878AC">
        <w:t>его рейтингом. Если какой-либо курс его заинтересовал, он может перейти</w:t>
      </w:r>
      <w:r w:rsidR="000A6ABD">
        <w:t xml:space="preserve"> на </w:t>
      </w:r>
      <w:r w:rsidR="00C878AC">
        <w:t>страницу курса. П</w:t>
      </w:r>
      <w:r>
        <w:t>осле карточек предоставляемых курсов школы</w:t>
      </w:r>
      <w:r w:rsidR="000A6ABD">
        <w:t xml:space="preserve"> в </w:t>
      </w:r>
      <w:r w:rsidR="004A3BC9">
        <w:t>каталоге</w:t>
      </w:r>
      <w:r>
        <w:t xml:space="preserve"> размещается форма составления индивидуального курса, которая состоит</w:t>
      </w:r>
      <w:r w:rsidR="00497A0C">
        <w:t xml:space="preserve"> из </w:t>
      </w:r>
      <w:r w:rsidR="00836B90">
        <w:t>выбора желаемой даты начала курса, преподавателя</w:t>
      </w:r>
      <w:r w:rsidR="00497A0C">
        <w:t xml:space="preserve"> из </w:t>
      </w:r>
      <w:r w:rsidR="00836B90">
        <w:t>списка преподавателей школы, списка уроков школы</w:t>
      </w:r>
      <w:r w:rsidR="00A1324C">
        <w:t xml:space="preserve"> и </w:t>
      </w:r>
      <w:r w:rsidR="00836B90">
        <w:t>поля пожеланий</w:t>
      </w:r>
      <w:r w:rsidR="000A6ABD">
        <w:t xml:space="preserve"> к </w:t>
      </w:r>
      <w:r w:rsidR="00836B90">
        <w:t>курсу.</w:t>
      </w:r>
      <w:r w:rsidR="00E16D3D">
        <w:t xml:space="preserve"> При изменении количества уроков меняется стоимость курса</w:t>
      </w:r>
      <w:r w:rsidR="00A1324C">
        <w:t xml:space="preserve"> и </w:t>
      </w:r>
      <w:r w:rsidR="00E16D3D">
        <w:t>скидка. При наведении</w:t>
      </w:r>
      <w:r w:rsidR="000A6ABD">
        <w:t xml:space="preserve"> на </w:t>
      </w:r>
      <w:r w:rsidR="00E16D3D">
        <w:t>стоимость курса всплывает подсказка, что скидка возрастает</w:t>
      </w:r>
      <w:r w:rsidR="000A6ABD">
        <w:t xml:space="preserve"> с </w:t>
      </w:r>
      <w:r w:rsidR="00E16D3D">
        <w:t>количеством выбранных уроков</w:t>
      </w:r>
      <w:r w:rsidR="007A5BCB">
        <w:t>, а</w:t>
      </w:r>
      <w:r w:rsidR="002B4281">
        <w:t> </w:t>
      </w:r>
      <w:r w:rsidR="007A5BCB">
        <w:t>при</w:t>
      </w:r>
      <w:r w:rsidR="002B4281">
        <w:t> </w:t>
      </w:r>
      <w:r w:rsidR="007A5BCB">
        <w:t>наведении на урок всплывает программа урока.</w:t>
      </w:r>
    </w:p>
    <w:p w14:paraId="4B5D102E" w14:textId="029AF385" w:rsidR="00351628" w:rsidRPr="00557651" w:rsidRDefault="00351628" w:rsidP="00DA0FA6">
      <w:r w:rsidRPr="00557651">
        <w:t>Страница</w:t>
      </w:r>
      <w:r w:rsidR="00104E96" w:rsidRPr="00557651">
        <w:t xml:space="preserve"> </w:t>
      </w:r>
      <w:r w:rsidRPr="00557651">
        <w:t xml:space="preserve">«Преподаватели» </w:t>
      </w:r>
      <w:r w:rsidR="00533495" w:rsidRPr="00557651">
        <w:t>содержит карточки преподавателей</w:t>
      </w:r>
      <w:r w:rsidR="00497A0C" w:rsidRPr="00557651">
        <w:t>. Для </w:t>
      </w:r>
      <w:r w:rsidR="00533495" w:rsidRPr="00557651">
        <w:t>ознакомления</w:t>
      </w:r>
      <w:r w:rsidR="000A6ABD" w:rsidRPr="00557651">
        <w:t xml:space="preserve"> с </w:t>
      </w:r>
      <w:r w:rsidR="0093456C" w:rsidRPr="00557651">
        <w:t>информацией</w:t>
      </w:r>
      <w:r w:rsidR="000A6ABD" w:rsidRPr="00557651">
        <w:t xml:space="preserve"> о </w:t>
      </w:r>
      <w:r w:rsidR="0093456C" w:rsidRPr="00557651">
        <w:t>преподавателе необходимо нажать</w:t>
      </w:r>
      <w:r w:rsidR="000A6ABD" w:rsidRPr="00557651">
        <w:t xml:space="preserve"> на </w:t>
      </w:r>
      <w:r w:rsidR="0093456C" w:rsidRPr="00557651">
        <w:t>ссылку «Подробнее</w:t>
      </w:r>
      <w:r w:rsidR="000A6ABD" w:rsidRPr="00557651">
        <w:t xml:space="preserve"> о </w:t>
      </w:r>
      <w:r w:rsidR="0093456C" w:rsidRPr="00557651">
        <w:t>преподавателе», после чего открывается форма</w:t>
      </w:r>
      <w:r w:rsidR="000A6ABD" w:rsidRPr="00557651">
        <w:t xml:space="preserve"> с </w:t>
      </w:r>
      <w:r w:rsidR="0093456C" w:rsidRPr="00557651">
        <w:t>описанием.</w:t>
      </w:r>
    </w:p>
    <w:p w14:paraId="785802DC" w14:textId="0B6BCBE4" w:rsidR="00036352" w:rsidRPr="00557651" w:rsidRDefault="009028C9" w:rsidP="00DA0FA6">
      <w:r w:rsidRPr="00557651">
        <w:t>На странице «Расписание курсов» осуществляется запись</w:t>
      </w:r>
      <w:r w:rsidR="000A6ABD" w:rsidRPr="00557651">
        <w:t xml:space="preserve"> на </w:t>
      </w:r>
      <w:r w:rsidRPr="00557651">
        <w:t>курс. Карточки курсов содержат информацию</w:t>
      </w:r>
      <w:r w:rsidR="000A6ABD" w:rsidRPr="00557651">
        <w:t xml:space="preserve"> о </w:t>
      </w:r>
      <w:r w:rsidRPr="00557651">
        <w:t>проводимом курсе: начало курса, количество занятий, график,</w:t>
      </w:r>
      <w:r w:rsidR="00104E96" w:rsidRPr="00557651">
        <w:t xml:space="preserve"> </w:t>
      </w:r>
      <w:r w:rsidRPr="00557651">
        <w:t>тип группы, преподаватель, стоимость курса, количество свободных мест</w:t>
      </w:r>
      <w:r w:rsidR="000A6ABD" w:rsidRPr="00557651">
        <w:t xml:space="preserve"> на </w:t>
      </w:r>
      <w:r w:rsidRPr="00557651">
        <w:t>курс.</w:t>
      </w:r>
      <w:r w:rsidR="00B03818" w:rsidRPr="00557651">
        <w:t xml:space="preserve"> Место считается забронированным после оплаты курса.</w:t>
      </w:r>
    </w:p>
    <w:p w14:paraId="18FFC8D1" w14:textId="40BFF049" w:rsidR="00F63339" w:rsidRPr="00557651" w:rsidRDefault="004E12D6" w:rsidP="00DA0FA6">
      <w:r w:rsidRPr="00557651">
        <w:t>У</w:t>
      </w:r>
      <w:r w:rsidR="00104E96" w:rsidRPr="00557651">
        <w:t> </w:t>
      </w:r>
      <w:r w:rsidR="00DA6410" w:rsidRPr="00557651">
        <w:t>администратор</w:t>
      </w:r>
      <w:r w:rsidRPr="00557651">
        <w:t>ов</w:t>
      </w:r>
      <w:r w:rsidR="00A1324C" w:rsidRPr="00557651">
        <w:t xml:space="preserve"> и </w:t>
      </w:r>
      <w:r w:rsidR="00C57D2F" w:rsidRPr="00557651">
        <w:t>преподавател</w:t>
      </w:r>
      <w:r w:rsidRPr="00557651">
        <w:t>ей школы</w:t>
      </w:r>
      <w:r w:rsidR="00DA6410" w:rsidRPr="00557651">
        <w:t xml:space="preserve"> имеют</w:t>
      </w:r>
      <w:r w:rsidR="002F729A" w:rsidRPr="00557651">
        <w:t>ся</w:t>
      </w:r>
      <w:r w:rsidR="00DA6410" w:rsidRPr="00557651">
        <w:t xml:space="preserve"> </w:t>
      </w:r>
      <w:r w:rsidRPr="00557651">
        <w:t>различные</w:t>
      </w:r>
      <w:r w:rsidR="00DA6410" w:rsidRPr="00557651">
        <w:t xml:space="preserve"> </w:t>
      </w:r>
      <w:r w:rsidR="00C57D2F" w:rsidRPr="00557651">
        <w:t xml:space="preserve">панели </w:t>
      </w:r>
      <w:r w:rsidR="0000153B" w:rsidRPr="00557651">
        <w:t>управления</w:t>
      </w:r>
      <w:r w:rsidR="001A2CAA" w:rsidRPr="00557651">
        <w:t>, предоставляющие функционал</w:t>
      </w:r>
      <w:r w:rsidR="000A6ABD" w:rsidRPr="00557651">
        <w:t xml:space="preserve"> для </w:t>
      </w:r>
      <w:r w:rsidR="00266F9E" w:rsidRPr="00557651">
        <w:t>работы</w:t>
      </w:r>
      <w:r w:rsidR="000A6ABD" w:rsidRPr="00557651">
        <w:t xml:space="preserve"> с </w:t>
      </w:r>
      <w:r w:rsidR="00266F9E" w:rsidRPr="00557651">
        <w:t>сайтом.</w:t>
      </w:r>
      <w:r w:rsidR="00446B49" w:rsidRPr="00557651">
        <w:t xml:space="preserve"> </w:t>
      </w:r>
    </w:p>
    <w:p w14:paraId="3379D2EF" w14:textId="2F0AAC94" w:rsidR="0057690C" w:rsidRPr="003D0EB2" w:rsidRDefault="00052C5D" w:rsidP="00DA0FA6">
      <w:r w:rsidRPr="003D0EB2">
        <w:t xml:space="preserve">Администратору сайта доступен просмотр </w:t>
      </w:r>
      <w:r w:rsidR="008D2B3E" w:rsidRPr="003D0EB2">
        <w:t xml:space="preserve">отправленных </w:t>
      </w:r>
      <w:r w:rsidR="00040C23" w:rsidRPr="003D0EB2">
        <w:t>заяв</w:t>
      </w:r>
      <w:r w:rsidR="00BB30C4" w:rsidRPr="003D0EB2">
        <w:t>ок</w:t>
      </w:r>
      <w:r w:rsidR="000A6ABD" w:rsidRPr="003D0EB2">
        <w:t xml:space="preserve"> на </w:t>
      </w:r>
      <w:r w:rsidRPr="003D0EB2">
        <w:t>курс,</w:t>
      </w:r>
      <w:r w:rsidR="000A6ABD" w:rsidRPr="003D0EB2">
        <w:t xml:space="preserve"> а </w:t>
      </w:r>
      <w:r w:rsidRPr="003D0EB2">
        <w:t>также изменение статус</w:t>
      </w:r>
      <w:r w:rsidR="006D3267" w:rsidRPr="003D0EB2">
        <w:t>ов</w:t>
      </w:r>
      <w:r w:rsidR="00A1324C" w:rsidRPr="003D0EB2">
        <w:t xml:space="preserve"> и </w:t>
      </w:r>
      <w:r w:rsidRPr="003D0EB2">
        <w:t>удаление</w:t>
      </w:r>
      <w:r w:rsidR="006D3267" w:rsidRPr="003D0EB2">
        <w:t xml:space="preserve"> заявок</w:t>
      </w:r>
      <w:r w:rsidRPr="003D0EB2">
        <w:t xml:space="preserve"> во вкладке «Заявки». Когда статус заявки изменяется</w:t>
      </w:r>
      <w:r w:rsidR="000A6ABD" w:rsidRPr="003D0EB2">
        <w:t xml:space="preserve"> на </w:t>
      </w:r>
      <w:r w:rsidRPr="003D0EB2">
        <w:t>«</w:t>
      </w:r>
      <w:r w:rsidR="00F7670C" w:rsidRPr="003D0EB2">
        <w:t>оплачено</w:t>
      </w:r>
      <w:r w:rsidRPr="003D0EB2">
        <w:t>»</w:t>
      </w:r>
      <w:r w:rsidR="00F7670C" w:rsidRPr="003D0EB2">
        <w:t xml:space="preserve">, </w:t>
      </w:r>
      <w:r w:rsidR="00210DED" w:rsidRPr="003D0EB2">
        <w:t>пользователь распределяется</w:t>
      </w:r>
      <w:r w:rsidR="000A6ABD" w:rsidRPr="003D0EB2">
        <w:t xml:space="preserve"> в </w:t>
      </w:r>
      <w:r w:rsidR="00210DED" w:rsidRPr="003D0EB2">
        <w:t>группу курса</w:t>
      </w:r>
      <w:r w:rsidR="00A1324C" w:rsidRPr="003D0EB2">
        <w:t xml:space="preserve"> </w:t>
      </w:r>
      <w:r w:rsidR="00A1324C" w:rsidRPr="003D0EB2">
        <w:lastRenderedPageBreak/>
        <w:t>и </w:t>
      </w:r>
      <w:r w:rsidR="008D2B3E" w:rsidRPr="003D0EB2">
        <w:t>бронирует</w:t>
      </w:r>
      <w:r w:rsidR="000A6ABD" w:rsidRPr="003D0EB2">
        <w:t xml:space="preserve"> за </w:t>
      </w:r>
      <w:r w:rsidR="008D2B3E" w:rsidRPr="003D0EB2">
        <w:t>собой место</w:t>
      </w:r>
      <w:r w:rsidR="000A6ABD" w:rsidRPr="003D0EB2">
        <w:t xml:space="preserve"> на </w:t>
      </w:r>
      <w:r w:rsidR="008D2B3E" w:rsidRPr="003D0EB2">
        <w:t>данный курс</w:t>
      </w:r>
      <w:r w:rsidR="00636425" w:rsidRPr="003D0EB2">
        <w:t>, а также на электронную почту</w:t>
      </w:r>
      <w:r w:rsidR="009267DC" w:rsidRPr="003D0EB2">
        <w:t xml:space="preserve"> пользователя</w:t>
      </w:r>
      <w:r w:rsidR="00636425" w:rsidRPr="003D0EB2">
        <w:t xml:space="preserve"> присылается письмо с статусом заявки и информации о курсе.</w:t>
      </w:r>
      <w:r w:rsidR="00F7670C" w:rsidRPr="003D0EB2">
        <w:t xml:space="preserve"> </w:t>
      </w:r>
      <w:r w:rsidR="00497A0C" w:rsidRPr="003D0EB2">
        <w:t>В </w:t>
      </w:r>
      <w:r w:rsidR="0057690C" w:rsidRPr="003D0EB2">
        <w:t>столбце «Управление» изменяется статус прохождения курса: оплачено, курс активен, курс пройден</w:t>
      </w:r>
      <w:r w:rsidR="009267DC" w:rsidRPr="003D0EB2">
        <w:t xml:space="preserve"> либо курс прерван</w:t>
      </w:r>
      <w:r w:rsidR="0057690C" w:rsidRPr="003D0EB2">
        <w:t xml:space="preserve">. </w:t>
      </w:r>
    </w:p>
    <w:p w14:paraId="3B9D4FC3" w14:textId="52148A8F" w:rsidR="0057690C" w:rsidRDefault="0057690C" w:rsidP="00DA0FA6">
      <w:pPr>
        <w:rPr>
          <w:color w:val="000000"/>
          <w:szCs w:val="28"/>
        </w:rPr>
      </w:pPr>
      <w:r>
        <w:t xml:space="preserve">Во вкладках </w:t>
      </w:r>
      <w:r w:rsidR="00FA5128">
        <w:t>«П</w:t>
      </w:r>
      <w:r>
        <w:t>реподаватели</w:t>
      </w:r>
      <w:r w:rsidR="00FA5128">
        <w:t>»</w:t>
      </w:r>
      <w:r>
        <w:t xml:space="preserve">, </w:t>
      </w:r>
      <w:r w:rsidR="00FA5128">
        <w:t>«К</w:t>
      </w:r>
      <w:r>
        <w:t>аталог курсов</w:t>
      </w:r>
      <w:r w:rsidR="00FA5128">
        <w:t>»</w:t>
      </w:r>
      <w:r>
        <w:t xml:space="preserve">, </w:t>
      </w:r>
      <w:r w:rsidR="00FA5128">
        <w:t>«К</w:t>
      </w:r>
      <w:r>
        <w:t>аталог уроков</w:t>
      </w:r>
      <w:r w:rsidR="00FA5128">
        <w:t>»</w:t>
      </w:r>
      <w:r>
        <w:t xml:space="preserve"> администратор может просматривать актуальную информацию школы</w:t>
      </w:r>
      <w:r w:rsidR="00B01447">
        <w:t xml:space="preserve"> и управлять активностью курсов и уроков школы</w:t>
      </w:r>
      <w:r w:rsidR="0011663F">
        <w:t xml:space="preserve"> визажа</w:t>
      </w:r>
      <w:r w:rsidR="00B01447">
        <w:t>.</w:t>
      </w:r>
      <w:r>
        <w:t xml:space="preserve"> </w:t>
      </w:r>
      <w:r w:rsidR="00FA5128">
        <w:t>В</w:t>
      </w:r>
      <w:r>
        <w:t xml:space="preserve">кладка </w:t>
      </w:r>
      <w:r w:rsidR="00FA5128">
        <w:t>«</w:t>
      </w:r>
      <w:r w:rsidR="0028435C">
        <w:t>К</w:t>
      </w:r>
      <w:r>
        <w:t>онсультация</w:t>
      </w:r>
      <w:r w:rsidR="00FA5128">
        <w:t>»</w:t>
      </w:r>
      <w:r>
        <w:t xml:space="preserve"> содержит</w:t>
      </w:r>
      <w:r w:rsidR="000A6ABD">
        <w:t xml:space="preserve"> в </w:t>
      </w:r>
      <w:r>
        <w:t>себе таблицу заявок</w:t>
      </w:r>
      <w:r w:rsidR="000A6ABD">
        <w:t xml:space="preserve"> на </w:t>
      </w:r>
      <w:r>
        <w:t>звонок,</w:t>
      </w:r>
      <w:r w:rsidR="000A6ABD">
        <w:t xml:space="preserve"> на </w:t>
      </w:r>
      <w:r>
        <w:t>которых имеется возможность менять статус</w:t>
      </w:r>
      <w:r w:rsidR="0028435C">
        <w:t xml:space="preserve"> проведения </w:t>
      </w:r>
      <w:r>
        <w:t>консультации:</w:t>
      </w:r>
      <w:r w:rsidR="00A5266D" w:rsidRPr="00A5266D">
        <w:t xml:space="preserve"> </w:t>
      </w:r>
      <w:r w:rsidR="0028435C">
        <w:t>за</w:t>
      </w:r>
      <w:r w:rsidR="0028435C">
        <w:rPr>
          <w:color w:val="000000"/>
          <w:szCs w:val="28"/>
        </w:rPr>
        <w:t>явка</w:t>
      </w:r>
      <w:r w:rsidR="000A6ABD">
        <w:rPr>
          <w:color w:val="000000"/>
          <w:szCs w:val="28"/>
        </w:rPr>
        <w:t xml:space="preserve"> на </w:t>
      </w:r>
      <w:r w:rsidR="0028435C">
        <w:rPr>
          <w:color w:val="000000"/>
          <w:szCs w:val="28"/>
        </w:rPr>
        <w:t>консультацию подана, повторная консультация, консультация совершена</w:t>
      </w:r>
      <w:r w:rsidR="00C95B17">
        <w:rPr>
          <w:color w:val="000000"/>
          <w:szCs w:val="28"/>
        </w:rPr>
        <w:t>.</w:t>
      </w:r>
    </w:p>
    <w:p w14:paraId="32460EEE" w14:textId="415043B4" w:rsidR="000610CC" w:rsidRPr="00A5266D" w:rsidRDefault="000610CC" w:rsidP="000610CC">
      <w:pPr>
        <w:rPr>
          <w:spacing w:val="2"/>
        </w:rPr>
      </w:pPr>
      <w:r w:rsidRPr="00A5266D">
        <w:rPr>
          <w:spacing w:val="2"/>
        </w:rPr>
        <w:t>Преподаватель</w:t>
      </w:r>
      <w:r w:rsidR="00A5266D" w:rsidRPr="00A5266D">
        <w:rPr>
          <w:spacing w:val="2"/>
        </w:rPr>
        <w:t xml:space="preserve"> </w:t>
      </w:r>
      <w:r w:rsidRPr="00A5266D">
        <w:rPr>
          <w:spacing w:val="2"/>
        </w:rPr>
        <w:t xml:space="preserve">имеет следующие </w:t>
      </w:r>
      <w:r w:rsidR="00CF5B6B" w:rsidRPr="00A5266D">
        <w:rPr>
          <w:spacing w:val="2"/>
        </w:rPr>
        <w:t xml:space="preserve">функциональные </w:t>
      </w:r>
      <w:r w:rsidRPr="00A5266D">
        <w:rPr>
          <w:spacing w:val="2"/>
        </w:rPr>
        <w:t>возможности: редактирование личного кабинета, в том числе информаци</w:t>
      </w:r>
      <w:r w:rsidR="00D9335C" w:rsidRPr="00A5266D">
        <w:rPr>
          <w:spacing w:val="2"/>
        </w:rPr>
        <w:t>и</w:t>
      </w:r>
      <w:r w:rsidRPr="00A5266D">
        <w:rPr>
          <w:spacing w:val="2"/>
        </w:rPr>
        <w:t xml:space="preserve"> о себе, как о преподавателе, во</w:t>
      </w:r>
      <w:r w:rsidR="00EE4B6C">
        <w:rPr>
          <w:spacing w:val="2"/>
        </w:rPr>
        <w:t> </w:t>
      </w:r>
      <w:r w:rsidRPr="00A5266D">
        <w:rPr>
          <w:spacing w:val="2"/>
        </w:rPr>
        <w:t>вкладке «Мой профиль», добавлять курсы в расписание, добавлять расписание сформированным курсам, просматривать свои текущие курсы и пользователей, записанных на курс в группу (которые оплатили курс), отмечать пройденные уроки во вкладке «Мои курсы». Помимо этого, преподаватель может завершить курс и</w:t>
      </w:r>
      <w:r w:rsidR="00EE4B6C">
        <w:rPr>
          <w:spacing w:val="2"/>
          <w:lang w:val="en-US"/>
        </w:rPr>
        <w:t> </w:t>
      </w:r>
      <w:r w:rsidRPr="00A5266D">
        <w:rPr>
          <w:spacing w:val="2"/>
        </w:rPr>
        <w:t>тогда все уроки автоматически станут пройденными. Редактировать и удалять карточки курса преподаватель может только в том случае, если нет заявок пользователей на данный курс. Помимо того, преподаватель имеет возможность просматривать, добавлять материалы и задания к урокам школы во вкладке «Обучение», составлять новые курсы и уроки, редактировать и архивировать существующие курсы и уроки школы.</w:t>
      </w:r>
    </w:p>
    <w:p w14:paraId="049B3D3F" w14:textId="6AF002C0" w:rsidR="00C95B17" w:rsidRDefault="00C95B17" w:rsidP="0057690C">
      <w:pPr>
        <w:pBdr>
          <w:top w:val="nil"/>
          <w:left w:val="nil"/>
          <w:bottom w:val="nil"/>
          <w:right w:val="nil"/>
          <w:between w:val="nil"/>
        </w:pBdr>
      </w:pPr>
      <w:r w:rsidRPr="00C95B17">
        <w:t>Для того, чтобы стать</w:t>
      </w:r>
      <w:r w:rsidR="00A5266D" w:rsidRPr="00A5266D">
        <w:t xml:space="preserve"> </w:t>
      </w:r>
      <w:r w:rsidRPr="00C95B17">
        <w:t xml:space="preserve">преподавателем школы, необходимо </w:t>
      </w:r>
      <w:r>
        <w:t>з</w:t>
      </w:r>
      <w:r w:rsidRPr="00C95B17">
        <w:t>аполнить форму,</w:t>
      </w:r>
      <w:r w:rsidR="000A6ABD">
        <w:t xml:space="preserve"> на </w:t>
      </w:r>
      <w:r w:rsidRPr="00C95B17">
        <w:t xml:space="preserve">который указывается </w:t>
      </w:r>
      <w:r w:rsidR="006E7281">
        <w:t>номер телефона и</w:t>
      </w:r>
      <w:r w:rsidRPr="00C95B17">
        <w:t xml:space="preserve"> прикрепляется портфолио. </w:t>
      </w:r>
      <w:r>
        <w:t>З</w:t>
      </w:r>
      <w:r w:rsidRPr="00C95B17">
        <w:t>аявки</w:t>
      </w:r>
      <w:r w:rsidR="000A6ABD">
        <w:t xml:space="preserve"> на </w:t>
      </w:r>
      <w:r w:rsidRPr="00C95B17">
        <w:t>сотрудничество приходят</w:t>
      </w:r>
      <w:r w:rsidR="000A6ABD">
        <w:t xml:space="preserve"> в </w:t>
      </w:r>
      <w:r>
        <w:t>п</w:t>
      </w:r>
      <w:r w:rsidRPr="00C95B17">
        <w:t>анель администрирования, где администратор может просмотреть</w:t>
      </w:r>
      <w:r w:rsidR="006E7281">
        <w:t xml:space="preserve"> и</w:t>
      </w:r>
      <w:r w:rsidR="00F91F11">
        <w:t xml:space="preserve"> обработать заявку</w:t>
      </w:r>
      <w:r w:rsidR="006E7281">
        <w:t>, а также</w:t>
      </w:r>
      <w:r w:rsidR="00A1324C">
        <w:t> </w:t>
      </w:r>
      <w:r w:rsidRPr="00C95B17">
        <w:t>назначить пользователя преподавателем</w:t>
      </w:r>
      <w:r w:rsidR="006E7281">
        <w:t>, после чего пользователю приходит уведомление на почту.</w:t>
      </w:r>
    </w:p>
    <w:p w14:paraId="15CCAC86" w14:textId="6592D8F4" w:rsidR="00F94E87" w:rsidRDefault="00F94E87" w:rsidP="00F94E87">
      <w:pPr>
        <w:pStyle w:val="af7"/>
        <w:outlineLvl w:val="1"/>
      </w:pPr>
      <w:bookmarkStart w:id="53" w:name="_Toc168516763"/>
      <w:r>
        <w:t>5.</w:t>
      </w:r>
      <w:r w:rsidR="00660371">
        <w:t>2</w:t>
      </w:r>
      <w:r>
        <w:t> Функциональное тестирование</w:t>
      </w:r>
      <w:bookmarkEnd w:id="53"/>
    </w:p>
    <w:p w14:paraId="6219292A" w14:textId="4F032AC3" w:rsidR="00A31351" w:rsidRPr="00557651" w:rsidRDefault="00A31351" w:rsidP="00A31351">
      <w:pPr>
        <w:rPr>
          <w:spacing w:val="-4"/>
        </w:rPr>
      </w:pPr>
      <w:r w:rsidRPr="00557651">
        <w:rPr>
          <w:spacing w:val="-4"/>
        </w:rPr>
        <w:t>Функциональное</w:t>
      </w:r>
      <w:r w:rsidR="003541F8" w:rsidRPr="00557651">
        <w:rPr>
          <w:spacing w:val="-4"/>
        </w:rPr>
        <w:t xml:space="preserve"> тестировани</w:t>
      </w:r>
      <w:r w:rsidRPr="00557651">
        <w:rPr>
          <w:spacing w:val="-4"/>
        </w:rPr>
        <w:t>е</w:t>
      </w:r>
      <w:r w:rsidR="0010433D" w:rsidRPr="00557651">
        <w:rPr>
          <w:spacing w:val="-4"/>
        </w:rPr>
        <w:t xml:space="preserve"> – </w:t>
      </w:r>
      <w:r w:rsidR="00CA7CE2" w:rsidRPr="00557651">
        <w:rPr>
          <w:spacing w:val="-4"/>
        </w:rPr>
        <w:t>один</w:t>
      </w:r>
      <w:r w:rsidR="00497A0C" w:rsidRPr="00557651">
        <w:rPr>
          <w:spacing w:val="-4"/>
        </w:rPr>
        <w:t xml:space="preserve"> из </w:t>
      </w:r>
      <w:r w:rsidR="00CA7CE2" w:rsidRPr="00557651">
        <w:rPr>
          <w:spacing w:val="-4"/>
        </w:rPr>
        <w:t xml:space="preserve">важных видов тестирования. Оно </w:t>
      </w:r>
      <w:r w:rsidR="003541F8" w:rsidRPr="00557651">
        <w:rPr>
          <w:spacing w:val="-4"/>
        </w:rPr>
        <w:t>направлен</w:t>
      </w:r>
      <w:r w:rsidRPr="00557651">
        <w:rPr>
          <w:spacing w:val="-4"/>
        </w:rPr>
        <w:t>о</w:t>
      </w:r>
      <w:r w:rsidR="000A6ABD" w:rsidRPr="00557651">
        <w:rPr>
          <w:spacing w:val="-4"/>
        </w:rPr>
        <w:t xml:space="preserve"> на </w:t>
      </w:r>
      <w:r w:rsidR="003541F8" w:rsidRPr="00557651">
        <w:rPr>
          <w:spacing w:val="-4"/>
        </w:rPr>
        <w:t>проверку того, все ли функции сайта работают так, как было изначально задумано</w:t>
      </w:r>
      <w:r w:rsidR="00A5266D" w:rsidRPr="00A5266D">
        <w:rPr>
          <w:spacing w:val="-4"/>
        </w:rPr>
        <w:t xml:space="preserve"> </w:t>
      </w:r>
      <w:r w:rsidR="00A1324C" w:rsidRPr="00557651">
        <w:rPr>
          <w:spacing w:val="-4"/>
        </w:rPr>
        <w:t>и </w:t>
      </w:r>
      <w:r w:rsidRPr="00557651">
        <w:rPr>
          <w:spacing w:val="-4"/>
        </w:rPr>
        <w:t>подразумевает</w:t>
      </w:r>
      <w:r w:rsidR="00565116" w:rsidRPr="00565116">
        <w:rPr>
          <w:spacing w:val="-4"/>
        </w:rPr>
        <w:t xml:space="preserve"> </w:t>
      </w:r>
      <w:r w:rsidRPr="00557651">
        <w:rPr>
          <w:spacing w:val="-4"/>
        </w:rPr>
        <w:t>проверку всех ссылок</w:t>
      </w:r>
      <w:r w:rsidR="000A6ABD" w:rsidRPr="00557651">
        <w:rPr>
          <w:spacing w:val="-4"/>
        </w:rPr>
        <w:t xml:space="preserve"> на </w:t>
      </w:r>
      <w:r w:rsidRPr="00557651">
        <w:rPr>
          <w:spacing w:val="-4"/>
        </w:rPr>
        <w:t>страницах, анкет</w:t>
      </w:r>
      <w:r w:rsidR="00A1324C" w:rsidRPr="00557651">
        <w:rPr>
          <w:spacing w:val="-4"/>
        </w:rPr>
        <w:t xml:space="preserve"> и </w:t>
      </w:r>
      <w:r w:rsidR="003E06E4" w:rsidRPr="00557651">
        <w:rPr>
          <w:spacing w:val="-4"/>
        </w:rPr>
        <w:t xml:space="preserve">пользовательских </w:t>
      </w:r>
      <w:r w:rsidRPr="00557651">
        <w:rPr>
          <w:spacing w:val="-4"/>
        </w:rPr>
        <w:t xml:space="preserve">форм, валидацию полей, </w:t>
      </w:r>
      <w:proofErr w:type="spellStart"/>
      <w:r w:rsidRPr="00557651">
        <w:rPr>
          <w:spacing w:val="-4"/>
        </w:rPr>
        <w:t>кликабельность</w:t>
      </w:r>
      <w:proofErr w:type="spellEnd"/>
      <w:r w:rsidRPr="00557651">
        <w:rPr>
          <w:spacing w:val="-4"/>
        </w:rPr>
        <w:t xml:space="preserve"> элементов</w:t>
      </w:r>
      <w:r w:rsidR="00E84110" w:rsidRPr="00557651">
        <w:rPr>
          <w:spacing w:val="-4"/>
        </w:rPr>
        <w:t xml:space="preserve">, вёрстки </w:t>
      </w:r>
      <w:r w:rsidR="000731A9" w:rsidRPr="00557651">
        <w:rPr>
          <w:spacing w:val="-4"/>
        </w:rPr>
        <w:t>отдельных элементов</w:t>
      </w:r>
      <w:r w:rsidR="00A1324C" w:rsidRPr="00557651">
        <w:rPr>
          <w:spacing w:val="-4"/>
        </w:rPr>
        <w:t xml:space="preserve"> и </w:t>
      </w:r>
      <w:r w:rsidR="00E84110" w:rsidRPr="00557651">
        <w:rPr>
          <w:spacing w:val="-4"/>
        </w:rPr>
        <w:t>сайта</w:t>
      </w:r>
      <w:r w:rsidR="000731A9" w:rsidRPr="00557651">
        <w:rPr>
          <w:spacing w:val="-4"/>
        </w:rPr>
        <w:t xml:space="preserve"> </w:t>
      </w:r>
      <w:r w:rsidR="000A6ABD" w:rsidRPr="00557651">
        <w:rPr>
          <w:spacing w:val="-4"/>
        </w:rPr>
        <w:t>в </w:t>
      </w:r>
      <w:r w:rsidR="00E84110" w:rsidRPr="00557651">
        <w:rPr>
          <w:spacing w:val="-4"/>
        </w:rPr>
        <w:t>целом</w:t>
      </w:r>
      <w:r w:rsidR="00A1324C" w:rsidRPr="00557651">
        <w:rPr>
          <w:spacing w:val="-4"/>
        </w:rPr>
        <w:t xml:space="preserve"> и </w:t>
      </w:r>
      <w:r w:rsidR="009B184A" w:rsidRPr="00557651">
        <w:rPr>
          <w:spacing w:val="-4"/>
        </w:rPr>
        <w:t xml:space="preserve">работу основного </w:t>
      </w:r>
      <w:r w:rsidR="00A60DB5" w:rsidRPr="00557651">
        <w:rPr>
          <w:spacing w:val="-4"/>
        </w:rPr>
        <w:t xml:space="preserve">задуманного </w:t>
      </w:r>
      <w:r w:rsidR="009B184A" w:rsidRPr="00557651">
        <w:rPr>
          <w:spacing w:val="-4"/>
        </w:rPr>
        <w:t>функционала</w:t>
      </w:r>
      <w:r w:rsidR="00A60DB5" w:rsidRPr="00557651">
        <w:rPr>
          <w:spacing w:val="-4"/>
        </w:rPr>
        <w:t xml:space="preserve"> сайта</w:t>
      </w:r>
      <w:r w:rsidRPr="00557651">
        <w:rPr>
          <w:spacing w:val="-4"/>
        </w:rPr>
        <w:t>.</w:t>
      </w:r>
    </w:p>
    <w:p w14:paraId="02E00464" w14:textId="3FE80F02" w:rsidR="00870210" w:rsidRPr="000E5D85" w:rsidRDefault="00870210" w:rsidP="00870210">
      <w:r w:rsidRPr="000E5D85">
        <w:t xml:space="preserve">В результате проверки соответствия макетов свёрстанным страницам никаких недочётов выявлено не было. Все </w:t>
      </w:r>
      <w:proofErr w:type="spellStart"/>
      <w:r w:rsidRPr="000E5D85">
        <w:t>кликабельные</w:t>
      </w:r>
      <w:proofErr w:type="spellEnd"/>
      <w:r w:rsidRPr="000E5D85">
        <w:t xml:space="preserve"> элементы, такие как внутренние ссылки</w:t>
      </w:r>
      <w:r>
        <w:t xml:space="preserve"> и </w:t>
      </w:r>
      <w:r w:rsidRPr="000E5D85">
        <w:t>кнопки элементов, а также логотип, являются рабочими. Также при</w:t>
      </w:r>
      <w:r w:rsidR="003756E8">
        <w:t> </w:t>
      </w:r>
      <w:r w:rsidRPr="000E5D85">
        <w:t>наведении на </w:t>
      </w:r>
      <w:proofErr w:type="spellStart"/>
      <w:r w:rsidRPr="000E5D85">
        <w:t>кликабельные</w:t>
      </w:r>
      <w:proofErr w:type="spellEnd"/>
      <w:r w:rsidR="00565116" w:rsidRPr="00565116">
        <w:t xml:space="preserve"> </w:t>
      </w:r>
      <w:r w:rsidRPr="000E5D85">
        <w:t>элементы происходит изменение вида курсора</w:t>
      </w:r>
      <w:r>
        <w:t xml:space="preserve"> и </w:t>
      </w:r>
      <w:r w:rsidRPr="000E5D85">
        <w:t>запускается плавная анимация.</w:t>
      </w:r>
    </w:p>
    <w:p w14:paraId="59850686" w14:textId="6F2BD6C6" w:rsidR="00F83636" w:rsidRPr="000E5D85" w:rsidRDefault="00854660" w:rsidP="0049116B">
      <w:r w:rsidRPr="000E5D85">
        <w:t xml:space="preserve">На сайте была осуществлена проверка </w:t>
      </w:r>
      <w:r w:rsidR="00101415" w:rsidRPr="000E5D85">
        <w:t xml:space="preserve">всех </w:t>
      </w:r>
      <w:r w:rsidRPr="000E5D85">
        <w:t>форм</w:t>
      </w:r>
      <w:r w:rsidR="000A6ABD" w:rsidRPr="000E5D85">
        <w:t xml:space="preserve"> на </w:t>
      </w:r>
      <w:r w:rsidRPr="000E5D85">
        <w:t>корректность введенных данных</w:t>
      </w:r>
      <w:r w:rsidR="00497A0C">
        <w:t>. На </w:t>
      </w:r>
      <w:r w:rsidR="0049116B" w:rsidRPr="000E5D85">
        <w:t>примере формы авторизации видно, что</w:t>
      </w:r>
      <w:r w:rsidR="000A6ABD" w:rsidRPr="000E5D85">
        <w:t xml:space="preserve"> в </w:t>
      </w:r>
      <w:r w:rsidR="0049116B" w:rsidRPr="000E5D85">
        <w:t>случае ошибки</w:t>
      </w:r>
      <w:r w:rsidR="000A6ABD" w:rsidRPr="000E5D85">
        <w:t xml:space="preserve"> в </w:t>
      </w:r>
      <w:r w:rsidR="0049116B" w:rsidRPr="000E5D85">
        <w:t>введенных данных система выдает текст ошибки</w:t>
      </w:r>
      <w:r w:rsidR="00A1324C">
        <w:t xml:space="preserve"> и </w:t>
      </w:r>
      <w:r w:rsidR="0049116B" w:rsidRPr="000E5D85">
        <w:t>выделяет красной рамкой некорректное поле, как показано</w:t>
      </w:r>
      <w:r w:rsidR="000A6ABD" w:rsidRPr="000E5D85">
        <w:t xml:space="preserve"> на рисунке </w:t>
      </w:r>
      <w:r w:rsidR="0049116B" w:rsidRPr="000E5D85">
        <w:t>5.1.</w:t>
      </w:r>
      <w:r w:rsidR="00A5266D" w:rsidRPr="00A5266D">
        <w:t xml:space="preserve"> </w:t>
      </w:r>
      <w:r w:rsidR="000731A9" w:rsidRPr="000E5D85">
        <w:t>Форма проверяет поля на пустоту</w:t>
      </w:r>
      <w:r w:rsidR="00565116">
        <w:t>,</w:t>
      </w:r>
      <w:r w:rsidR="00A1324C">
        <w:t> </w:t>
      </w:r>
      <w:r w:rsidR="00565116">
        <w:t>на существование</w:t>
      </w:r>
      <w:r w:rsidR="000731A9" w:rsidRPr="000E5D85">
        <w:t xml:space="preserve"> пользовател</w:t>
      </w:r>
      <w:r w:rsidR="00565116">
        <w:t>я</w:t>
      </w:r>
      <w:r w:rsidR="000731A9" w:rsidRPr="000E5D85">
        <w:t xml:space="preserve"> с таким логином соответств</w:t>
      </w:r>
      <w:r w:rsidR="00565116">
        <w:t>ие</w:t>
      </w:r>
      <w:r w:rsidR="000731A9" w:rsidRPr="000E5D85">
        <w:t xml:space="preserve"> парол</w:t>
      </w:r>
      <w:r w:rsidR="00565116">
        <w:t>я</w:t>
      </w:r>
      <w:r w:rsidR="000731A9" w:rsidRPr="000E5D85">
        <w:t>, введенн</w:t>
      </w:r>
      <w:r w:rsidR="00565116">
        <w:t>ого</w:t>
      </w:r>
      <w:r w:rsidR="000731A9" w:rsidRPr="000E5D85">
        <w:t xml:space="preserve"> во второе поле, хранящийся в </w:t>
      </w:r>
      <w:proofErr w:type="spellStart"/>
      <w:r w:rsidR="000731A9" w:rsidRPr="000E5D85">
        <w:t>захешированном</w:t>
      </w:r>
      <w:proofErr w:type="spellEnd"/>
      <w:r w:rsidR="000731A9" w:rsidRPr="000E5D85">
        <w:t xml:space="preserve"> виде в базе данных.</w:t>
      </w:r>
    </w:p>
    <w:p w14:paraId="1BD15A00" w14:textId="377D689A" w:rsidR="00F83636" w:rsidRDefault="00F83636" w:rsidP="00384958">
      <w:pPr>
        <w:pStyle w:val="a7"/>
      </w:pPr>
      <w:r w:rsidRPr="00F83636">
        <w:rPr>
          <w:noProof/>
        </w:rPr>
        <w:lastRenderedPageBreak/>
        <w:drawing>
          <wp:inline distT="0" distB="0" distL="0" distR="0" wp14:anchorId="423A1FC8" wp14:editId="0F7FF9D7">
            <wp:extent cx="5103257" cy="3314700"/>
            <wp:effectExtent l="0" t="0" r="2540" b="0"/>
            <wp:docPr id="1073742377" name="Рисунок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4720" cy="3335136"/>
                    </a:xfrm>
                    <a:prstGeom prst="rect">
                      <a:avLst/>
                    </a:prstGeom>
                  </pic:spPr>
                </pic:pic>
              </a:graphicData>
            </a:graphic>
          </wp:inline>
        </w:drawing>
      </w:r>
    </w:p>
    <w:p w14:paraId="6122BBED" w14:textId="55B0505D" w:rsidR="00384958" w:rsidRPr="0028473E" w:rsidRDefault="00BF1B1A" w:rsidP="0044221F">
      <w:pPr>
        <w:pStyle w:val="aff9"/>
      </w:pPr>
      <w:r>
        <w:t>Рисунок 5.1</w:t>
      </w:r>
      <w:r w:rsidR="0010433D">
        <w:t xml:space="preserve"> – </w:t>
      </w:r>
      <w:r>
        <w:t>Предупреждение об ошибке</w:t>
      </w:r>
      <w:r w:rsidR="000A6ABD">
        <w:t xml:space="preserve"> в </w:t>
      </w:r>
      <w:r>
        <w:t>форме авторизации</w:t>
      </w:r>
    </w:p>
    <w:p w14:paraId="272D8B62" w14:textId="41BD6DC7" w:rsidR="006C5613" w:rsidRDefault="006C5613" w:rsidP="006C5613">
      <w:r>
        <w:t>Аналогичным образом происходит обработка ситуаций с формой входа</w:t>
      </w:r>
      <w:r w:rsidR="00151742">
        <w:t xml:space="preserve"> и другими формами</w:t>
      </w:r>
      <w:r>
        <w:t xml:space="preserve"> на сайте, когда в поля были введены некорректные данные</w:t>
      </w:r>
      <w:r w:rsidR="00497A0C">
        <w:t>. Для </w:t>
      </w:r>
      <w:r>
        <w:t>уменьшения числа ошибок ввода в формах на сайте часть полей представлены в виде выпадающих списков</w:t>
      </w:r>
      <w:r w:rsidR="00A1324C">
        <w:t xml:space="preserve"> и </w:t>
      </w:r>
      <w:r>
        <w:t>календарей.</w:t>
      </w:r>
      <w:r w:rsidRPr="003E06E4">
        <w:t xml:space="preserve"> </w:t>
      </w:r>
      <w:r>
        <w:t>Поэтому можно сделать вывод, что все формы на сайте являются валидными.</w:t>
      </w:r>
    </w:p>
    <w:p w14:paraId="142996D9" w14:textId="4D5E796A" w:rsidR="007569C8" w:rsidRDefault="00611A7A" w:rsidP="00611A7A">
      <w:pPr>
        <w:spacing w:line="235" w:lineRule="auto"/>
      </w:pPr>
      <w:r>
        <w:t>У администратора сайта при удалении</w:t>
      </w:r>
      <w:r w:rsidR="00CD5D70">
        <w:t xml:space="preserve"> запрашивается подтверждение </w:t>
      </w:r>
      <w:r>
        <w:t>его</w:t>
      </w:r>
      <w:r w:rsidR="00CD5D70">
        <w:t xml:space="preserve"> действия, как показано на рисунке 5.</w:t>
      </w:r>
      <w:r>
        <w:t>2</w:t>
      </w:r>
      <w:r w:rsidR="00CD5D70">
        <w:t>.</w:t>
      </w:r>
    </w:p>
    <w:p w14:paraId="7692EBF6" w14:textId="37FE2D57" w:rsidR="007569C8" w:rsidRDefault="007569C8" w:rsidP="00CD5D70">
      <w:pPr>
        <w:pStyle w:val="a7"/>
      </w:pPr>
      <w:r w:rsidRPr="007569C8">
        <w:rPr>
          <w:noProof/>
        </w:rPr>
        <w:drawing>
          <wp:inline distT="0" distB="0" distL="0" distR="0" wp14:anchorId="3E031D72" wp14:editId="3FFBC476">
            <wp:extent cx="4174067" cy="1369152"/>
            <wp:effectExtent l="0" t="0" r="0" b="254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7512" cy="1409644"/>
                    </a:xfrm>
                    <a:prstGeom prst="rect">
                      <a:avLst/>
                    </a:prstGeom>
                  </pic:spPr>
                </pic:pic>
              </a:graphicData>
            </a:graphic>
          </wp:inline>
        </w:drawing>
      </w:r>
    </w:p>
    <w:p w14:paraId="2D1E2BA9" w14:textId="115413DE" w:rsidR="00CD5D70" w:rsidRPr="0044221F" w:rsidRDefault="00CD5D70" w:rsidP="0044221F">
      <w:pPr>
        <w:pStyle w:val="aff9"/>
      </w:pPr>
      <w:r w:rsidRPr="0044221F">
        <w:t>Рисунок 5.</w:t>
      </w:r>
      <w:r w:rsidR="00611A7A" w:rsidRPr="0044221F">
        <w:t>2</w:t>
      </w:r>
      <w:r w:rsidR="0010433D" w:rsidRPr="0044221F">
        <w:t xml:space="preserve"> – </w:t>
      </w:r>
      <w:r w:rsidR="00181B85" w:rsidRPr="0044221F">
        <w:t>Запрос на подтверждение удаления записи</w:t>
      </w:r>
    </w:p>
    <w:p w14:paraId="10998345" w14:textId="3EFE820A" w:rsidR="00CD5D70" w:rsidRPr="00CD5D70" w:rsidRDefault="00611A7A" w:rsidP="00611A7A">
      <w:pPr>
        <w:spacing w:before="240" w:after="240" w:line="235" w:lineRule="auto"/>
      </w:pPr>
      <w:r>
        <w:t>Подобный механизм позволит избежать случайных нажатий при работе.</w:t>
      </w:r>
    </w:p>
    <w:p w14:paraId="38097E49" w14:textId="5E4A50B7" w:rsidR="00192658" w:rsidRPr="00F94E87" w:rsidRDefault="00192658" w:rsidP="00192658">
      <w:pPr>
        <w:pStyle w:val="af7"/>
        <w:outlineLvl w:val="1"/>
      </w:pPr>
      <w:bookmarkStart w:id="54" w:name="_Toc168516764"/>
      <w:r w:rsidRPr="00F94E87">
        <w:t>5.</w:t>
      </w:r>
      <w:r w:rsidR="00660371">
        <w:t>3 </w:t>
      </w:r>
      <w:r>
        <w:t>Т</w:t>
      </w:r>
      <w:r w:rsidRPr="00F94E87">
        <w:t>естирование</w:t>
      </w:r>
      <w:r>
        <w:t xml:space="preserve"> адаптивности</w:t>
      </w:r>
      <w:bookmarkEnd w:id="54"/>
    </w:p>
    <w:p w14:paraId="1EE45123" w14:textId="595BE78A" w:rsidR="00192658" w:rsidRDefault="00541147" w:rsidP="00F94E87">
      <w:pPr>
        <w:rPr>
          <w:rFonts w:eastAsia="Times New Roman"/>
          <w:color w:val="000000"/>
          <w:szCs w:val="28"/>
        </w:rPr>
      </w:pPr>
      <w:r w:rsidRPr="00541147">
        <w:rPr>
          <w:rFonts w:eastAsia="Times New Roman"/>
          <w:color w:val="000000"/>
          <w:szCs w:val="28"/>
        </w:rPr>
        <w:t>Тестирование адаптивности</w:t>
      </w:r>
      <w:r w:rsidR="00A5266D" w:rsidRPr="00A5266D">
        <w:rPr>
          <w:rFonts w:eastAsia="Times New Roman"/>
          <w:color w:val="000000"/>
          <w:szCs w:val="28"/>
        </w:rPr>
        <w:t xml:space="preserve"> </w:t>
      </w:r>
      <w:r w:rsidRPr="00541147">
        <w:rPr>
          <w:rFonts w:eastAsia="Times New Roman"/>
          <w:color w:val="000000"/>
          <w:szCs w:val="28"/>
        </w:rPr>
        <w:t>проверяет, правильно ли отображается</w:t>
      </w:r>
      <w:r w:rsidR="00A1324C">
        <w:rPr>
          <w:rFonts w:eastAsia="Times New Roman"/>
          <w:color w:val="000000"/>
          <w:szCs w:val="28"/>
        </w:rPr>
        <w:t xml:space="preserve"> и </w:t>
      </w:r>
      <w:r w:rsidRPr="00541147">
        <w:rPr>
          <w:rFonts w:eastAsia="Times New Roman"/>
          <w:color w:val="000000"/>
          <w:szCs w:val="28"/>
        </w:rPr>
        <w:t>функционирует сайт</w:t>
      </w:r>
      <w:r w:rsidR="000A6ABD">
        <w:rPr>
          <w:rFonts w:eastAsia="Times New Roman"/>
          <w:color w:val="000000"/>
          <w:szCs w:val="28"/>
        </w:rPr>
        <w:t xml:space="preserve"> на </w:t>
      </w:r>
      <w:r w:rsidRPr="00541147">
        <w:rPr>
          <w:rFonts w:eastAsia="Times New Roman"/>
          <w:color w:val="000000"/>
          <w:szCs w:val="28"/>
        </w:rPr>
        <w:t>различных устройствах</w:t>
      </w:r>
      <w:r w:rsidR="000A6ABD">
        <w:rPr>
          <w:rFonts w:eastAsia="Times New Roman"/>
          <w:color w:val="000000"/>
          <w:szCs w:val="28"/>
        </w:rPr>
        <w:t xml:space="preserve"> с </w:t>
      </w:r>
      <w:r w:rsidRPr="00541147">
        <w:rPr>
          <w:rFonts w:eastAsia="Times New Roman"/>
          <w:color w:val="000000"/>
          <w:szCs w:val="28"/>
        </w:rPr>
        <w:t>разными размерами экрана</w:t>
      </w:r>
      <w:r w:rsidR="00A1324C">
        <w:rPr>
          <w:rFonts w:eastAsia="Times New Roman"/>
          <w:color w:val="000000"/>
          <w:szCs w:val="28"/>
        </w:rPr>
        <w:t xml:space="preserve"> и </w:t>
      </w:r>
      <w:r w:rsidRPr="00541147">
        <w:rPr>
          <w:rFonts w:eastAsia="Times New Roman"/>
          <w:color w:val="000000"/>
          <w:szCs w:val="28"/>
        </w:rPr>
        <w:t>разрешениями. Это необходимо, потому что все больше пользователей просматривают веб-сайты</w:t>
      </w:r>
      <w:r w:rsidR="000A6ABD">
        <w:rPr>
          <w:rFonts w:eastAsia="Times New Roman"/>
          <w:color w:val="000000"/>
          <w:szCs w:val="28"/>
        </w:rPr>
        <w:t xml:space="preserve"> на </w:t>
      </w:r>
      <w:r w:rsidRPr="00541147">
        <w:rPr>
          <w:rFonts w:eastAsia="Times New Roman"/>
          <w:color w:val="000000"/>
          <w:szCs w:val="28"/>
        </w:rPr>
        <w:t>своих смартфонах, планшетах</w:t>
      </w:r>
      <w:r w:rsidR="00A1324C">
        <w:rPr>
          <w:rFonts w:eastAsia="Times New Roman"/>
          <w:color w:val="000000"/>
          <w:szCs w:val="28"/>
        </w:rPr>
        <w:t xml:space="preserve"> и </w:t>
      </w:r>
      <w:r w:rsidRPr="00541147">
        <w:rPr>
          <w:rFonts w:eastAsia="Times New Roman"/>
          <w:color w:val="000000"/>
          <w:szCs w:val="28"/>
        </w:rPr>
        <w:t>других мобильных устройствах. Тестирование адаптивности помогает обеспечить оптимальный пользовательский опыт</w:t>
      </w:r>
      <w:r w:rsidR="000A6ABD">
        <w:rPr>
          <w:rFonts w:eastAsia="Times New Roman"/>
          <w:color w:val="000000"/>
          <w:szCs w:val="28"/>
        </w:rPr>
        <w:t xml:space="preserve"> на </w:t>
      </w:r>
      <w:r w:rsidRPr="00541147">
        <w:rPr>
          <w:rFonts w:eastAsia="Times New Roman"/>
          <w:color w:val="000000"/>
          <w:szCs w:val="28"/>
        </w:rPr>
        <w:t>всех устройствах.</w:t>
      </w:r>
    </w:p>
    <w:p w14:paraId="1A567164" w14:textId="5443B178" w:rsidR="0084085C" w:rsidRDefault="00CD5D70" w:rsidP="0084085C">
      <w:pPr>
        <w:rPr>
          <w:spacing w:val="-4"/>
        </w:rPr>
      </w:pPr>
      <w:r w:rsidRPr="006D5B86">
        <w:rPr>
          <w:spacing w:val="-4"/>
        </w:rPr>
        <w:lastRenderedPageBreak/>
        <w:t xml:space="preserve">Веб-сайт </w:t>
      </w:r>
      <w:r>
        <w:rPr>
          <w:spacing w:val="-4"/>
        </w:rPr>
        <w:t>школы визажа</w:t>
      </w:r>
      <w:r w:rsidRPr="006D5B86">
        <w:rPr>
          <w:spacing w:val="-4"/>
        </w:rPr>
        <w:t xml:space="preserve"> «</w:t>
      </w:r>
      <w:proofErr w:type="spellStart"/>
      <w:r>
        <w:rPr>
          <w:spacing w:val="-4"/>
          <w:lang w:val="en-US"/>
        </w:rPr>
        <w:t>Flowress</w:t>
      </w:r>
      <w:proofErr w:type="spellEnd"/>
      <w:r w:rsidRPr="006D5B86">
        <w:rPr>
          <w:spacing w:val="-4"/>
        </w:rPr>
        <w:t>» является полностью адаптивным</w:t>
      </w:r>
      <w:r>
        <w:rPr>
          <w:spacing w:val="-4"/>
        </w:rPr>
        <w:t xml:space="preserve"> для </w:t>
      </w:r>
      <w:r w:rsidRPr="006D5B86">
        <w:rPr>
          <w:spacing w:val="-4"/>
        </w:rPr>
        <w:t>любых устройств: компьютеров, планшетов</w:t>
      </w:r>
      <w:r w:rsidR="00A1324C">
        <w:rPr>
          <w:spacing w:val="-4"/>
        </w:rPr>
        <w:t xml:space="preserve"> и </w:t>
      </w:r>
      <w:r w:rsidRPr="006D5B86">
        <w:rPr>
          <w:spacing w:val="-4"/>
        </w:rPr>
        <w:t>мобильных телефонов</w:t>
      </w:r>
      <w:r w:rsidR="00497A0C">
        <w:rPr>
          <w:spacing w:val="-4"/>
        </w:rPr>
        <w:t>. На </w:t>
      </w:r>
      <w:r w:rsidR="0084085C" w:rsidRPr="006D5B86">
        <w:rPr>
          <w:spacing w:val="-4"/>
        </w:rPr>
        <w:t>рисунках</w:t>
      </w:r>
      <w:r w:rsidR="00C677DA">
        <w:rPr>
          <w:spacing w:val="-4"/>
        </w:rPr>
        <w:t> </w:t>
      </w:r>
      <w:r w:rsidR="0084085C" w:rsidRPr="006D5B86">
        <w:rPr>
          <w:spacing w:val="-4"/>
        </w:rPr>
        <w:t>5.</w:t>
      </w:r>
      <w:r w:rsidR="002579F0">
        <w:rPr>
          <w:spacing w:val="-4"/>
        </w:rPr>
        <w:t>3</w:t>
      </w:r>
      <w:r w:rsidR="0010433D">
        <w:rPr>
          <w:spacing w:val="-4"/>
        </w:rPr>
        <w:t>–</w:t>
      </w:r>
      <w:r w:rsidR="0084085C" w:rsidRPr="006D5B86">
        <w:rPr>
          <w:spacing w:val="-4"/>
        </w:rPr>
        <w:t>5.</w:t>
      </w:r>
      <w:r w:rsidR="002579F0">
        <w:rPr>
          <w:spacing w:val="-4"/>
        </w:rPr>
        <w:t>5</w:t>
      </w:r>
      <w:r w:rsidR="0084085C" w:rsidRPr="006D5B86">
        <w:rPr>
          <w:spacing w:val="-4"/>
        </w:rPr>
        <w:t xml:space="preserve"> показан вид </w:t>
      </w:r>
      <w:r w:rsidR="008F49FE">
        <w:rPr>
          <w:spacing w:val="-4"/>
        </w:rPr>
        <w:t xml:space="preserve">главной </w:t>
      </w:r>
      <w:r w:rsidR="0084085C" w:rsidRPr="006D5B86">
        <w:rPr>
          <w:spacing w:val="-4"/>
        </w:rPr>
        <w:t>страницы</w:t>
      </w:r>
      <w:r w:rsidR="000A6ABD">
        <w:rPr>
          <w:spacing w:val="-4"/>
        </w:rPr>
        <w:t xml:space="preserve"> на </w:t>
      </w:r>
      <w:r w:rsidR="0084085C" w:rsidRPr="006D5B86">
        <w:rPr>
          <w:spacing w:val="-4"/>
        </w:rPr>
        <w:t>разных устройствах.</w:t>
      </w:r>
    </w:p>
    <w:p w14:paraId="0F184013" w14:textId="01A27642" w:rsidR="0084085C" w:rsidRDefault="003E3444" w:rsidP="00714222">
      <w:pPr>
        <w:pStyle w:val="a7"/>
        <w:rPr>
          <w:highlight w:val="white"/>
        </w:rPr>
      </w:pPr>
      <w:r w:rsidRPr="003E3444">
        <w:rPr>
          <w:noProof/>
        </w:rPr>
        <w:drawing>
          <wp:inline distT="0" distB="0" distL="0" distR="0" wp14:anchorId="509F82A4" wp14:editId="0FD40EB0">
            <wp:extent cx="6138334" cy="2967320"/>
            <wp:effectExtent l="0" t="0" r="0" b="508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48336" cy="2972155"/>
                    </a:xfrm>
                    <a:prstGeom prst="rect">
                      <a:avLst/>
                    </a:prstGeom>
                  </pic:spPr>
                </pic:pic>
              </a:graphicData>
            </a:graphic>
          </wp:inline>
        </w:drawing>
      </w:r>
    </w:p>
    <w:p w14:paraId="25D0719D" w14:textId="432410C6" w:rsidR="00714222" w:rsidRPr="00714222" w:rsidRDefault="00714222" w:rsidP="00014206">
      <w:pPr>
        <w:pStyle w:val="aff9"/>
        <w:rPr>
          <w:highlight w:val="white"/>
        </w:rPr>
      </w:pPr>
      <w:r>
        <w:t>Рисунок 5.</w:t>
      </w:r>
      <w:r w:rsidR="002579F0">
        <w:t>3</w:t>
      </w:r>
      <w:r w:rsidR="0010433D">
        <w:t xml:space="preserve"> – </w:t>
      </w:r>
      <w:r>
        <w:t>Вид страницы</w:t>
      </w:r>
      <w:r w:rsidR="00F93A34" w:rsidRPr="00F93A34">
        <w:t xml:space="preserve"> </w:t>
      </w:r>
      <w:r w:rsidR="00F93A34">
        <w:t>каталога</w:t>
      </w:r>
      <w:r w:rsidR="000A6ABD">
        <w:t xml:space="preserve"> на </w:t>
      </w:r>
      <w:r>
        <w:rPr>
          <w:color w:val="000000"/>
          <w:highlight w:val="white"/>
        </w:rPr>
        <w:t>экране ноутбука</w:t>
      </w:r>
    </w:p>
    <w:p w14:paraId="250BCA08" w14:textId="4B67B0B4" w:rsidR="00C677DA" w:rsidRDefault="003E3444" w:rsidP="00714222">
      <w:pPr>
        <w:pStyle w:val="a7"/>
        <w:rPr>
          <w:highlight w:val="white"/>
        </w:rPr>
      </w:pPr>
      <w:r w:rsidRPr="003E3444">
        <w:rPr>
          <w:noProof/>
        </w:rPr>
        <w:drawing>
          <wp:inline distT="0" distB="0" distL="0" distR="0" wp14:anchorId="63F2BF2F" wp14:editId="552C3688">
            <wp:extent cx="2167467" cy="4665284"/>
            <wp:effectExtent l="0" t="0" r="4445" b="254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7904" cy="4946039"/>
                    </a:xfrm>
                    <a:prstGeom prst="rect">
                      <a:avLst/>
                    </a:prstGeom>
                  </pic:spPr>
                </pic:pic>
              </a:graphicData>
            </a:graphic>
          </wp:inline>
        </w:drawing>
      </w:r>
    </w:p>
    <w:p w14:paraId="139C42CC" w14:textId="10DCF3D8" w:rsidR="00714222" w:rsidRPr="00714222" w:rsidRDefault="00714222" w:rsidP="004C6E1C">
      <w:pPr>
        <w:pStyle w:val="aff9"/>
        <w:spacing w:after="0"/>
        <w:rPr>
          <w:highlight w:val="white"/>
        </w:rPr>
      </w:pPr>
      <w:r>
        <w:t>Рисунок 5.</w:t>
      </w:r>
      <w:r w:rsidR="002579F0">
        <w:t>4</w:t>
      </w:r>
      <w:r w:rsidR="0010433D">
        <w:t xml:space="preserve"> – </w:t>
      </w:r>
      <w:r>
        <w:t>Вид страницы</w:t>
      </w:r>
      <w:r w:rsidR="00F93A34" w:rsidRPr="00F93A34">
        <w:t xml:space="preserve"> </w:t>
      </w:r>
      <w:r w:rsidR="00F93A34">
        <w:t>каталога</w:t>
      </w:r>
      <w:r w:rsidR="000A6ABD">
        <w:t xml:space="preserve"> на </w:t>
      </w:r>
      <w:r>
        <w:rPr>
          <w:color w:val="000000"/>
          <w:highlight w:val="white"/>
        </w:rPr>
        <w:t>экране мобильного телефона</w:t>
      </w:r>
    </w:p>
    <w:p w14:paraId="6F2366EB" w14:textId="3806C7E0" w:rsidR="00C677DA" w:rsidRDefault="003E3444" w:rsidP="00714222">
      <w:pPr>
        <w:pStyle w:val="a7"/>
        <w:rPr>
          <w:highlight w:val="white"/>
        </w:rPr>
      </w:pPr>
      <w:r w:rsidRPr="003E3444">
        <w:rPr>
          <w:noProof/>
        </w:rPr>
        <w:lastRenderedPageBreak/>
        <w:drawing>
          <wp:inline distT="0" distB="0" distL="0" distR="0" wp14:anchorId="772EA919" wp14:editId="3F02CDD4">
            <wp:extent cx="3635599" cy="5348177"/>
            <wp:effectExtent l="0" t="0" r="3175" b="508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2742" cy="5417527"/>
                    </a:xfrm>
                    <a:prstGeom prst="rect">
                      <a:avLst/>
                    </a:prstGeom>
                  </pic:spPr>
                </pic:pic>
              </a:graphicData>
            </a:graphic>
          </wp:inline>
        </w:drawing>
      </w:r>
    </w:p>
    <w:p w14:paraId="1B5B9C5B" w14:textId="56E67757" w:rsidR="00714222" w:rsidRPr="00714222" w:rsidRDefault="00714222" w:rsidP="00014206">
      <w:pPr>
        <w:pStyle w:val="aff9"/>
        <w:rPr>
          <w:highlight w:val="white"/>
        </w:rPr>
      </w:pPr>
      <w:r>
        <w:t>Рисунок 5.</w:t>
      </w:r>
      <w:r w:rsidR="002579F0">
        <w:t>5</w:t>
      </w:r>
      <w:r w:rsidR="0010433D">
        <w:t xml:space="preserve"> – </w:t>
      </w:r>
      <w:r>
        <w:t xml:space="preserve">Вид страницы </w:t>
      </w:r>
      <w:r w:rsidR="00F93A34">
        <w:t>каталога</w:t>
      </w:r>
      <w:r w:rsidR="000A6ABD">
        <w:t xml:space="preserve"> на </w:t>
      </w:r>
      <w:r>
        <w:rPr>
          <w:color w:val="000000"/>
          <w:highlight w:val="white"/>
        </w:rPr>
        <w:t>экране планшета</w:t>
      </w:r>
    </w:p>
    <w:p w14:paraId="4A40143E" w14:textId="77777777" w:rsidR="00255B61" w:rsidRDefault="00004304" w:rsidP="00026B4B">
      <w:pPr>
        <w:rPr>
          <w:spacing w:val="-6"/>
        </w:rPr>
      </w:pPr>
      <w:r w:rsidRPr="00026B4B">
        <w:rPr>
          <w:spacing w:val="-6"/>
        </w:rPr>
        <w:t xml:space="preserve">Другие страницы сайта адаптированы схожим образом. </w:t>
      </w:r>
    </w:p>
    <w:p w14:paraId="0B53EC21" w14:textId="63DA56C8" w:rsidR="00CD5D70" w:rsidRPr="00026B4B" w:rsidRDefault="00004304" w:rsidP="00026B4B">
      <w:pPr>
        <w:rPr>
          <w:spacing w:val="-6"/>
        </w:rPr>
      </w:pPr>
      <w:r w:rsidRPr="00026B4B">
        <w:rPr>
          <w:spacing w:val="-6"/>
        </w:rPr>
        <w:t>Тестирование веб-приложени</w:t>
      </w:r>
      <w:r w:rsidR="00C96AB2" w:rsidRPr="00026B4B">
        <w:rPr>
          <w:spacing w:val="-6"/>
        </w:rPr>
        <w:t>я</w:t>
      </w:r>
      <w:r w:rsidR="000A6ABD" w:rsidRPr="00026B4B">
        <w:rPr>
          <w:spacing w:val="-6"/>
        </w:rPr>
        <w:t xml:space="preserve"> на </w:t>
      </w:r>
      <w:r w:rsidRPr="00026B4B">
        <w:rPr>
          <w:spacing w:val="-6"/>
        </w:rPr>
        <w:t>адаптивность показало, что сайт является адаптивным,</w:t>
      </w:r>
      <w:r w:rsidR="000A6ABD" w:rsidRPr="00026B4B">
        <w:rPr>
          <w:spacing w:val="-6"/>
        </w:rPr>
        <w:t xml:space="preserve"> о </w:t>
      </w:r>
      <w:r w:rsidRPr="00026B4B">
        <w:rPr>
          <w:spacing w:val="-6"/>
        </w:rPr>
        <w:t>чем свидетельствует корректное отображение всех страниц</w:t>
      </w:r>
      <w:r w:rsidR="000A6ABD" w:rsidRPr="00026B4B">
        <w:rPr>
          <w:spacing w:val="-6"/>
        </w:rPr>
        <w:t xml:space="preserve"> на </w:t>
      </w:r>
      <w:r w:rsidRPr="00026B4B">
        <w:rPr>
          <w:spacing w:val="-6"/>
        </w:rPr>
        <w:t>различных устройствах.</w:t>
      </w:r>
      <w:r w:rsidR="00026B4B" w:rsidRPr="00026B4B">
        <w:rPr>
          <w:spacing w:val="-6"/>
        </w:rPr>
        <w:t xml:space="preserve"> </w:t>
      </w:r>
      <w:r w:rsidR="00CD5D70" w:rsidRPr="00026B4B">
        <w:rPr>
          <w:spacing w:val="-6"/>
        </w:rPr>
        <w:t>Адаптивность достигалось зачёт медиа-выражений</w:t>
      </w:r>
      <w:r w:rsidR="00A1324C">
        <w:rPr>
          <w:spacing w:val="-6"/>
        </w:rPr>
        <w:t xml:space="preserve"> и </w:t>
      </w:r>
      <w:r w:rsidR="00CD5D70" w:rsidRPr="00026B4B">
        <w:rPr>
          <w:spacing w:val="-6"/>
          <w:lang w:val="en-US"/>
        </w:rPr>
        <w:t>flexbox</w:t>
      </w:r>
      <w:r w:rsidR="00CD5D70" w:rsidRPr="00026B4B">
        <w:rPr>
          <w:spacing w:val="-6"/>
        </w:rPr>
        <w:t>. За счёт перестроения элементов их оформление не изменятся,</w:t>
      </w:r>
      <w:r w:rsidR="00A1324C">
        <w:rPr>
          <w:spacing w:val="-6"/>
        </w:rPr>
        <w:t xml:space="preserve"> и </w:t>
      </w:r>
      <w:r w:rsidR="00CD5D70" w:rsidRPr="00026B4B">
        <w:rPr>
          <w:spacing w:val="-6"/>
        </w:rPr>
        <w:t>общая стилистика сайта не нарушается</w:t>
      </w:r>
      <w:r w:rsidR="00497A0C">
        <w:rPr>
          <w:spacing w:val="-6"/>
        </w:rPr>
        <w:t>. В </w:t>
      </w:r>
      <w:r w:rsidR="00CD5D70" w:rsidRPr="00026B4B">
        <w:rPr>
          <w:spacing w:val="-6"/>
        </w:rPr>
        <w:t>планшетной</w:t>
      </w:r>
      <w:r w:rsidR="00A1324C">
        <w:rPr>
          <w:spacing w:val="-6"/>
        </w:rPr>
        <w:t xml:space="preserve"> и </w:t>
      </w:r>
      <w:r w:rsidR="00CD5D70" w:rsidRPr="00026B4B">
        <w:rPr>
          <w:spacing w:val="-6"/>
        </w:rPr>
        <w:t>мобильной версиях горизонтальная навигация сайта сворачивается в бургер-меню.</w:t>
      </w:r>
    </w:p>
    <w:p w14:paraId="23264559" w14:textId="0884F322" w:rsidR="00F94E87" w:rsidRPr="00F94E87" w:rsidRDefault="00F94E87" w:rsidP="00F94E87">
      <w:pPr>
        <w:pStyle w:val="af7"/>
        <w:outlineLvl w:val="1"/>
      </w:pPr>
      <w:bookmarkStart w:id="55" w:name="_Toc168516765"/>
      <w:r w:rsidRPr="00F94E87">
        <w:t>5.</w:t>
      </w:r>
      <w:r w:rsidR="00660371">
        <w:t>4 </w:t>
      </w:r>
      <w:proofErr w:type="spellStart"/>
      <w:r w:rsidRPr="00F94E87">
        <w:t>Кроссбраузерное</w:t>
      </w:r>
      <w:proofErr w:type="spellEnd"/>
      <w:r w:rsidRPr="00F94E87">
        <w:t xml:space="preserve"> тестирование</w:t>
      </w:r>
      <w:bookmarkEnd w:id="55"/>
    </w:p>
    <w:p w14:paraId="411D0432" w14:textId="635D8AB2" w:rsidR="00C841A1" w:rsidRDefault="00541147" w:rsidP="00C841A1">
      <w:proofErr w:type="spellStart"/>
      <w:r w:rsidRPr="00541147">
        <w:t>Кроссбраузерное</w:t>
      </w:r>
      <w:proofErr w:type="spellEnd"/>
      <w:r w:rsidRPr="00541147">
        <w:t xml:space="preserve"> тестирование проверяет, корректно </w:t>
      </w:r>
      <w:r w:rsidR="00A32BFF">
        <w:t xml:space="preserve">ли </w:t>
      </w:r>
      <w:r w:rsidRPr="00541147">
        <w:t>отображается</w:t>
      </w:r>
      <w:r w:rsidR="00A1324C">
        <w:t xml:space="preserve"> и </w:t>
      </w:r>
      <w:r w:rsidRPr="00541147">
        <w:t xml:space="preserve">работает </w:t>
      </w:r>
      <w:r w:rsidR="00A32BFF" w:rsidRPr="00541147">
        <w:t>сайт</w:t>
      </w:r>
      <w:r w:rsidR="000A6ABD">
        <w:t xml:space="preserve"> в </w:t>
      </w:r>
      <w:r w:rsidRPr="00541147">
        <w:t>разных веб-браузерах. Это важно, потому что разные браузеры могут по-разному интерпретировать код сайта, что может привести</w:t>
      </w:r>
      <w:r w:rsidR="000A6ABD">
        <w:t xml:space="preserve"> к </w:t>
      </w:r>
      <w:r w:rsidRPr="00541147">
        <w:t xml:space="preserve">ошибкам или некорректному отображению. </w:t>
      </w:r>
      <w:proofErr w:type="spellStart"/>
      <w:r w:rsidRPr="00541147">
        <w:t>Кроссбраузерное</w:t>
      </w:r>
      <w:proofErr w:type="spellEnd"/>
      <w:r w:rsidRPr="00541147">
        <w:t xml:space="preserve"> тестирование помогает гарантировать, что сайт будет работать должным образом во всех основных браузерах</w:t>
      </w:r>
      <w:r w:rsidR="00C841A1">
        <w:t xml:space="preserve">: </w:t>
      </w:r>
      <w:r w:rsidR="00C841A1">
        <w:rPr>
          <w:lang w:val="en-US"/>
        </w:rPr>
        <w:t>Opera</w:t>
      </w:r>
      <w:r w:rsidR="00C841A1" w:rsidRPr="00DB0B1E">
        <w:t xml:space="preserve">, </w:t>
      </w:r>
      <w:r w:rsidR="00C841A1">
        <w:rPr>
          <w:lang w:val="en-US"/>
        </w:rPr>
        <w:t>Yandex</w:t>
      </w:r>
      <w:r w:rsidR="00C841A1" w:rsidRPr="00DB0B1E">
        <w:t xml:space="preserve">, </w:t>
      </w:r>
      <w:r w:rsidR="00C841A1">
        <w:rPr>
          <w:lang w:val="en-US"/>
        </w:rPr>
        <w:t>Google</w:t>
      </w:r>
      <w:r w:rsidR="00C841A1">
        <w:t xml:space="preserve"> </w:t>
      </w:r>
      <w:r w:rsidR="00C841A1">
        <w:rPr>
          <w:lang w:val="en-US"/>
        </w:rPr>
        <w:t>Chrome</w:t>
      </w:r>
      <w:r w:rsidR="00C841A1" w:rsidRPr="00DB0B1E">
        <w:t xml:space="preserve">, </w:t>
      </w:r>
      <w:proofErr w:type="spellStart"/>
      <w:r w:rsidR="00C841A1">
        <w:rPr>
          <w:lang w:val="en-US"/>
        </w:rPr>
        <w:t>FireFox</w:t>
      </w:r>
      <w:proofErr w:type="spellEnd"/>
      <w:r w:rsidR="00C841A1" w:rsidRPr="00DB0B1E">
        <w:t xml:space="preserve">, </w:t>
      </w:r>
      <w:r w:rsidR="00C841A1">
        <w:rPr>
          <w:lang w:val="en-US"/>
        </w:rPr>
        <w:t>Safari</w:t>
      </w:r>
      <w:r w:rsidR="00C841A1" w:rsidRPr="00DB0B1E">
        <w:t xml:space="preserve">, </w:t>
      </w:r>
      <w:r w:rsidR="00C841A1">
        <w:rPr>
          <w:lang w:val="en-US"/>
        </w:rPr>
        <w:t>Edge</w:t>
      </w:r>
      <w:r w:rsidR="00C841A1" w:rsidRPr="00DB0B1E">
        <w:t xml:space="preserve">, </w:t>
      </w:r>
      <w:r w:rsidR="00C841A1">
        <w:rPr>
          <w:lang w:val="en-US"/>
        </w:rPr>
        <w:t>Internet</w:t>
      </w:r>
      <w:r w:rsidR="00C841A1">
        <w:t xml:space="preserve"> </w:t>
      </w:r>
      <w:r w:rsidR="00C841A1">
        <w:rPr>
          <w:lang w:val="en-US"/>
        </w:rPr>
        <w:t>Explorer</w:t>
      </w:r>
      <w:r w:rsidR="00A1324C">
        <w:t xml:space="preserve"> и </w:t>
      </w:r>
      <w:r w:rsidR="00C841A1">
        <w:t>других. Вид веб-ресурса</w:t>
      </w:r>
      <w:r w:rsidR="000A6ABD">
        <w:t xml:space="preserve"> на </w:t>
      </w:r>
      <w:r w:rsidR="00C841A1">
        <w:t>некоторых</w:t>
      </w:r>
      <w:r w:rsidR="00497A0C">
        <w:t xml:space="preserve"> из </w:t>
      </w:r>
      <w:r w:rsidR="00C841A1">
        <w:t>них представлен</w:t>
      </w:r>
      <w:r w:rsidR="000A6ABD">
        <w:t xml:space="preserve"> на </w:t>
      </w:r>
      <w:r w:rsidR="00C841A1">
        <w:t>рисунках 5.</w:t>
      </w:r>
      <w:r w:rsidR="002579F0">
        <w:t>6</w:t>
      </w:r>
      <w:r w:rsidR="0010433D">
        <w:t>–</w:t>
      </w:r>
      <w:r w:rsidR="00C841A1">
        <w:t>5.</w:t>
      </w:r>
      <w:r w:rsidR="002579F0">
        <w:t>7</w:t>
      </w:r>
      <w:r w:rsidR="00C841A1">
        <w:t>.</w:t>
      </w:r>
    </w:p>
    <w:p w14:paraId="6EFE0E5E" w14:textId="41E9BE61" w:rsidR="00541147" w:rsidRDefault="00D855F5" w:rsidP="00F93A34">
      <w:pPr>
        <w:pStyle w:val="a7"/>
      </w:pPr>
      <w:r w:rsidRPr="00D855F5">
        <w:rPr>
          <w:noProof/>
        </w:rPr>
        <w:lastRenderedPageBreak/>
        <w:drawing>
          <wp:inline distT="0" distB="0" distL="0" distR="0" wp14:anchorId="3F39584B" wp14:editId="235DA8EF">
            <wp:extent cx="5616000" cy="3013108"/>
            <wp:effectExtent l="0" t="0" r="381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6000" cy="3013108"/>
                    </a:xfrm>
                    <a:prstGeom prst="rect">
                      <a:avLst/>
                    </a:prstGeom>
                  </pic:spPr>
                </pic:pic>
              </a:graphicData>
            </a:graphic>
          </wp:inline>
        </w:drawing>
      </w:r>
    </w:p>
    <w:p w14:paraId="7D0617D0" w14:textId="5277F907" w:rsidR="0077132A" w:rsidRPr="000A0DED" w:rsidRDefault="0077132A" w:rsidP="00913435">
      <w:pPr>
        <w:pStyle w:val="aff9"/>
      </w:pPr>
      <w:r>
        <w:t>Рисунок 5.</w:t>
      </w:r>
      <w:r w:rsidR="002579F0">
        <w:t>6</w:t>
      </w:r>
      <w:r w:rsidR="0010433D">
        <w:t xml:space="preserve"> – </w:t>
      </w:r>
      <w:r>
        <w:t>Отображение главной страницы</w:t>
      </w:r>
      <w:r w:rsidR="000A6ABD">
        <w:t xml:space="preserve"> в </w:t>
      </w:r>
      <w:r>
        <w:t xml:space="preserve">браузере </w:t>
      </w:r>
      <w:proofErr w:type="spellStart"/>
      <w:r>
        <w:rPr>
          <w:lang w:val="en-US"/>
        </w:rPr>
        <w:t>GoogleChrome</w:t>
      </w:r>
      <w:proofErr w:type="spellEnd"/>
    </w:p>
    <w:p w14:paraId="5281B932" w14:textId="71D54FBC" w:rsidR="0077132A" w:rsidRDefault="00D855F5" w:rsidP="00F93A34">
      <w:pPr>
        <w:pStyle w:val="a7"/>
      </w:pPr>
      <w:r w:rsidRPr="00D855F5">
        <w:rPr>
          <w:noProof/>
        </w:rPr>
        <w:drawing>
          <wp:inline distT="0" distB="0" distL="0" distR="0" wp14:anchorId="1F60C7AD" wp14:editId="364E67EA">
            <wp:extent cx="5616000" cy="3011429"/>
            <wp:effectExtent l="0" t="0" r="381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6000" cy="3011429"/>
                    </a:xfrm>
                    <a:prstGeom prst="rect">
                      <a:avLst/>
                    </a:prstGeom>
                  </pic:spPr>
                </pic:pic>
              </a:graphicData>
            </a:graphic>
          </wp:inline>
        </w:drawing>
      </w:r>
    </w:p>
    <w:p w14:paraId="5BB4630A" w14:textId="17F7BFED" w:rsidR="0077132A" w:rsidRPr="0077132A" w:rsidRDefault="0077132A" w:rsidP="00913435">
      <w:pPr>
        <w:pStyle w:val="aff9"/>
      </w:pPr>
      <w:r>
        <w:t>Рисунок 5.</w:t>
      </w:r>
      <w:r w:rsidR="002579F0">
        <w:t>7</w:t>
      </w:r>
      <w:r w:rsidR="0010433D">
        <w:t xml:space="preserve"> – </w:t>
      </w:r>
      <w:r>
        <w:t>Отображение главной страницы</w:t>
      </w:r>
      <w:r w:rsidR="000A6ABD">
        <w:t xml:space="preserve"> в </w:t>
      </w:r>
      <w:r>
        <w:t xml:space="preserve">браузере </w:t>
      </w:r>
      <w:r>
        <w:rPr>
          <w:lang w:val="en-US"/>
        </w:rPr>
        <w:t>Yandex</w:t>
      </w:r>
    </w:p>
    <w:p w14:paraId="45538831" w14:textId="5DE685BD" w:rsidR="0077132A" w:rsidRDefault="00B92C9B" w:rsidP="00B92C9B">
      <w:r>
        <w:t xml:space="preserve">В результате тестирования </w:t>
      </w:r>
      <w:proofErr w:type="spellStart"/>
      <w:r>
        <w:t>кроссбраузерности</w:t>
      </w:r>
      <w:proofErr w:type="spellEnd"/>
      <w:r>
        <w:t xml:space="preserve"> можно сделать вывод, что веб-сайт школы визажа корректно отображается</w:t>
      </w:r>
      <w:r w:rsidR="000A6ABD">
        <w:t xml:space="preserve"> в </w:t>
      </w:r>
      <w:r>
        <w:t xml:space="preserve">популярных интернет-браузерах. </w:t>
      </w:r>
    </w:p>
    <w:p w14:paraId="52D7A87A" w14:textId="4B897700" w:rsidR="00660371" w:rsidRPr="00F94E87" w:rsidRDefault="00660371" w:rsidP="00660371">
      <w:pPr>
        <w:pStyle w:val="af7"/>
        <w:outlineLvl w:val="1"/>
      </w:pPr>
      <w:bookmarkStart w:id="56" w:name="_Toc168516766"/>
      <w:r w:rsidRPr="00F94E87">
        <w:t>5.</w:t>
      </w:r>
      <w:r>
        <w:t>5 </w:t>
      </w:r>
      <w:r>
        <w:rPr>
          <w:lang w:val="en-US"/>
        </w:rPr>
        <w:t>UI</w:t>
      </w:r>
      <w:r w:rsidRPr="00EB7D27">
        <w:t>/</w:t>
      </w:r>
      <w:r>
        <w:rPr>
          <w:lang w:val="en-US"/>
        </w:rPr>
        <w:t>UX</w:t>
      </w:r>
      <w:r w:rsidRPr="00EB7D27">
        <w:t xml:space="preserve"> </w:t>
      </w:r>
      <w:r>
        <w:t>т</w:t>
      </w:r>
      <w:r w:rsidRPr="00F94E87">
        <w:t>естирование</w:t>
      </w:r>
      <w:bookmarkEnd w:id="56"/>
    </w:p>
    <w:p w14:paraId="4338B0E0" w14:textId="56E17D96" w:rsidR="00BD1F7F" w:rsidRPr="0081628D" w:rsidRDefault="00541147" w:rsidP="00F326B5">
      <w:pPr>
        <w:rPr>
          <w:spacing w:val="-6"/>
        </w:rPr>
      </w:pPr>
      <w:r w:rsidRPr="0081628D">
        <w:rPr>
          <w:spacing w:val="-6"/>
        </w:rPr>
        <w:t>UI/UX тестирование оценивает удобство использования, юзабилити</w:t>
      </w:r>
      <w:r w:rsidR="00A1324C" w:rsidRPr="0081628D">
        <w:rPr>
          <w:spacing w:val="-6"/>
        </w:rPr>
        <w:t xml:space="preserve"> и </w:t>
      </w:r>
      <w:r w:rsidRPr="0081628D">
        <w:rPr>
          <w:spacing w:val="-6"/>
        </w:rPr>
        <w:t>внешний вид веб-сайта. Оно</w:t>
      </w:r>
      <w:r w:rsidR="00D62D58" w:rsidRPr="0081628D">
        <w:rPr>
          <w:spacing w:val="-6"/>
        </w:rPr>
        <w:t xml:space="preserve"> </w:t>
      </w:r>
      <w:r w:rsidRPr="0081628D">
        <w:rPr>
          <w:spacing w:val="-6"/>
        </w:rPr>
        <w:t>проверяет, насколько легко пользователям ориентироваться по</w:t>
      </w:r>
      <w:r w:rsidR="002B4281" w:rsidRPr="0081628D">
        <w:rPr>
          <w:spacing w:val="-6"/>
        </w:rPr>
        <w:t> </w:t>
      </w:r>
      <w:r w:rsidRPr="0081628D">
        <w:rPr>
          <w:spacing w:val="-6"/>
        </w:rPr>
        <w:t>сайту, находить необходимую информацию</w:t>
      </w:r>
      <w:r w:rsidR="0081628D" w:rsidRPr="0081628D">
        <w:rPr>
          <w:spacing w:val="-6"/>
        </w:rPr>
        <w:t xml:space="preserve"> </w:t>
      </w:r>
      <w:r w:rsidR="00A1324C" w:rsidRPr="0081628D">
        <w:rPr>
          <w:spacing w:val="-6"/>
        </w:rPr>
        <w:t>и </w:t>
      </w:r>
      <w:r w:rsidRPr="0081628D">
        <w:rPr>
          <w:spacing w:val="-6"/>
        </w:rPr>
        <w:t>выполнять желаемые действия</w:t>
      </w:r>
      <w:r w:rsidR="00C85B12" w:rsidRPr="0081628D">
        <w:rPr>
          <w:spacing w:val="-6"/>
        </w:rPr>
        <w:t>,</w:t>
      </w:r>
      <w:r w:rsidR="000A6ABD" w:rsidRPr="0081628D">
        <w:rPr>
          <w:spacing w:val="-6"/>
        </w:rPr>
        <w:t xml:space="preserve"> а </w:t>
      </w:r>
      <w:r w:rsidR="00C85B12" w:rsidRPr="0081628D">
        <w:rPr>
          <w:spacing w:val="-6"/>
        </w:rPr>
        <w:t>также оценивает, насколько посетителю удобны</w:t>
      </w:r>
      <w:r w:rsidR="00A1324C" w:rsidRPr="0081628D">
        <w:rPr>
          <w:spacing w:val="-6"/>
        </w:rPr>
        <w:t xml:space="preserve"> и </w:t>
      </w:r>
      <w:r w:rsidR="00C85B12" w:rsidRPr="0081628D">
        <w:rPr>
          <w:spacing w:val="-6"/>
        </w:rPr>
        <w:t>интуитивно понятны макет, дизайн</w:t>
      </w:r>
      <w:r w:rsidR="00A1324C" w:rsidRPr="0081628D">
        <w:rPr>
          <w:spacing w:val="-6"/>
        </w:rPr>
        <w:t xml:space="preserve"> и </w:t>
      </w:r>
      <w:r w:rsidR="00C85B12" w:rsidRPr="0081628D">
        <w:rPr>
          <w:spacing w:val="-6"/>
        </w:rPr>
        <w:t>общая навигация сайта.</w:t>
      </w:r>
      <w:r w:rsidRPr="0081628D">
        <w:rPr>
          <w:spacing w:val="-6"/>
        </w:rPr>
        <w:t xml:space="preserve"> UI/UX тестирование помогает улучшить пользовательский интерфейс</w:t>
      </w:r>
      <w:r w:rsidR="00A1324C" w:rsidRPr="0081628D">
        <w:rPr>
          <w:spacing w:val="-6"/>
        </w:rPr>
        <w:t xml:space="preserve"> и </w:t>
      </w:r>
      <w:r w:rsidRPr="0081628D">
        <w:rPr>
          <w:spacing w:val="-6"/>
        </w:rPr>
        <w:t>сделать сайт более удобным</w:t>
      </w:r>
      <w:r w:rsidR="00A1324C" w:rsidRPr="0081628D">
        <w:rPr>
          <w:spacing w:val="-6"/>
        </w:rPr>
        <w:t xml:space="preserve"> и </w:t>
      </w:r>
      <w:r w:rsidRPr="0081628D">
        <w:rPr>
          <w:spacing w:val="-6"/>
        </w:rPr>
        <w:t>приятным</w:t>
      </w:r>
      <w:r w:rsidR="000A6ABD" w:rsidRPr="0081628D">
        <w:rPr>
          <w:spacing w:val="-6"/>
        </w:rPr>
        <w:t xml:space="preserve"> в </w:t>
      </w:r>
      <w:r w:rsidRPr="0081628D">
        <w:rPr>
          <w:spacing w:val="-6"/>
        </w:rPr>
        <w:t>использовании.</w:t>
      </w:r>
    </w:p>
    <w:p w14:paraId="7C0E66F7" w14:textId="2F27DC58" w:rsidR="00BD1F7F" w:rsidRDefault="00F326B5" w:rsidP="00BD1F7F">
      <w:r w:rsidRPr="00F326B5">
        <w:lastRenderedPageBreak/>
        <w:t>Юзабилити-тестированием является любой эксперимент, направленный</w:t>
      </w:r>
      <w:r w:rsidR="000A6ABD">
        <w:t xml:space="preserve"> на </w:t>
      </w:r>
      <w:r w:rsidRPr="00F326B5">
        <w:t>измерение качества интерфейса или же поиск конкретных проблем</w:t>
      </w:r>
      <w:r w:rsidR="000A6ABD">
        <w:t xml:space="preserve"> в </w:t>
      </w:r>
      <w:r w:rsidRPr="00F326B5">
        <w:t xml:space="preserve">нем. </w:t>
      </w:r>
      <w:r w:rsidR="00BD1F7F">
        <w:t>Юзабилити-тесты могут проводить как тестировщики, так</w:t>
      </w:r>
      <w:r w:rsidR="00A1324C">
        <w:t xml:space="preserve"> и </w:t>
      </w:r>
      <w:r w:rsidR="00BD1F7F">
        <w:t>небольшая фокус-группа, схожая</w:t>
      </w:r>
      <w:r w:rsidR="000A6ABD">
        <w:t xml:space="preserve"> с </w:t>
      </w:r>
      <w:r w:rsidR="00BD1F7F">
        <w:t>целевой аудиторией</w:t>
      </w:r>
      <w:r w:rsidR="00497A0C">
        <w:t xml:space="preserve">. </w:t>
      </w:r>
      <w:r w:rsidR="00A021B0">
        <w:t>К</w:t>
      </w:r>
      <w:r w:rsidR="00A021B0" w:rsidRPr="00A021B0">
        <w:t>аждый респондент привносит свою уникальную перспективу и опыт</w:t>
      </w:r>
      <w:r w:rsidR="00A021B0">
        <w:t xml:space="preserve">. </w:t>
      </w:r>
      <w:r w:rsidR="00497A0C">
        <w:t>Для </w:t>
      </w:r>
      <w:r w:rsidR="00D74D39" w:rsidRPr="00646C7F">
        <w:rPr>
          <w:color w:val="000000"/>
          <w:szCs w:val="28"/>
        </w:rPr>
        <w:t>теста достаточно пяти респондентов</w:t>
      </w:r>
      <w:r w:rsidR="00D74D39">
        <w:rPr>
          <w:color w:val="000000"/>
          <w:szCs w:val="28"/>
        </w:rPr>
        <w:t>,</w:t>
      </w:r>
      <w:r w:rsidR="002C75E6" w:rsidRPr="002C75E6">
        <w:rPr>
          <w:rFonts w:eastAsia="Times New Roman"/>
          <w:color w:val="000000"/>
          <w:szCs w:val="28"/>
        </w:rPr>
        <w:t xml:space="preserve"> </w:t>
      </w:r>
      <w:r w:rsidR="002C75E6">
        <w:rPr>
          <w:rFonts w:eastAsia="Times New Roman"/>
          <w:color w:val="000000"/>
          <w:szCs w:val="28"/>
        </w:rPr>
        <w:t>чтобы выявить</w:t>
      </w:r>
      <w:r w:rsidR="00A1324C">
        <w:rPr>
          <w:rFonts w:eastAsia="Times New Roman"/>
          <w:color w:val="000000"/>
          <w:szCs w:val="28"/>
        </w:rPr>
        <w:t xml:space="preserve"> и </w:t>
      </w:r>
      <w:r w:rsidR="002C75E6">
        <w:rPr>
          <w:rFonts w:eastAsia="Times New Roman"/>
          <w:color w:val="000000"/>
          <w:szCs w:val="28"/>
        </w:rPr>
        <w:t xml:space="preserve">устранить проблемы </w:t>
      </w:r>
      <w:r w:rsidR="002C75E6">
        <w:t>взаимодействия интерфейса</w:t>
      </w:r>
      <w:r w:rsidR="00A1324C">
        <w:t xml:space="preserve"> и </w:t>
      </w:r>
      <w:r w:rsidR="002C75E6">
        <w:t>пользователя</w:t>
      </w:r>
      <w:r w:rsidR="002C75E6">
        <w:rPr>
          <w:rFonts w:eastAsia="Times New Roman"/>
          <w:color w:val="000000"/>
          <w:szCs w:val="28"/>
        </w:rPr>
        <w:t>.</w:t>
      </w:r>
    </w:p>
    <w:p w14:paraId="375AE71F" w14:textId="0875E3BC" w:rsidR="00980DAB" w:rsidRDefault="00980DAB" w:rsidP="00980DAB">
      <w:r>
        <w:t>При анализе опрашиваемых учитывались следующие критерии:</w:t>
      </w:r>
    </w:p>
    <w:p w14:paraId="3561520D" w14:textId="77777777"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уровень компьютерной грамотности;</w:t>
      </w:r>
    </w:p>
    <w:p w14:paraId="719582A1" w14:textId="600BE3D8"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 xml:space="preserve">возраст (три четверти </w:t>
      </w:r>
      <w:r w:rsidR="00880F76" w:rsidRPr="00646C7F">
        <w:rPr>
          <w:color w:val="000000"/>
          <w:szCs w:val="28"/>
        </w:rPr>
        <w:t>респондентов имеет возраст целевой аудитории</w:t>
      </w:r>
      <w:r>
        <w:rPr>
          <w:rFonts w:eastAsia="Times New Roman"/>
          <w:color w:val="000000"/>
          <w:szCs w:val="28"/>
        </w:rPr>
        <w:t xml:space="preserve">, </w:t>
      </w:r>
      <w:r w:rsidR="00172C96" w:rsidRPr="00646C7F">
        <w:rPr>
          <w:color w:val="000000"/>
          <w:szCs w:val="28"/>
        </w:rPr>
        <w:t xml:space="preserve">оставшаяся </w:t>
      </w:r>
      <w:r>
        <w:rPr>
          <w:rFonts w:eastAsia="Times New Roman"/>
          <w:color w:val="000000"/>
          <w:szCs w:val="28"/>
        </w:rPr>
        <w:t>четверть старше);</w:t>
      </w:r>
    </w:p>
    <w:p w14:paraId="0FC14663" w14:textId="77777777"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пол;</w:t>
      </w:r>
    </w:p>
    <w:p w14:paraId="04B60D06" w14:textId="5370326B"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уровень эмоциональной открытости</w:t>
      </w:r>
      <w:r w:rsidR="00D74D39">
        <w:rPr>
          <w:rFonts w:eastAsia="Times New Roman"/>
          <w:color w:val="000000"/>
          <w:szCs w:val="28"/>
        </w:rPr>
        <w:t xml:space="preserve"> респондентов</w:t>
      </w:r>
      <w:r>
        <w:rPr>
          <w:rFonts w:eastAsia="Times New Roman"/>
          <w:color w:val="000000"/>
          <w:szCs w:val="28"/>
        </w:rPr>
        <w:t>.</w:t>
      </w:r>
    </w:p>
    <w:p w14:paraId="571E567A" w14:textId="523EC7CD" w:rsidR="00980DAB" w:rsidRDefault="00980DAB" w:rsidP="00980DAB">
      <w:r>
        <w:t>Описание выбранных респондентов представлено</w:t>
      </w:r>
      <w:r w:rsidR="000A6ABD">
        <w:t xml:space="preserve"> в </w:t>
      </w:r>
      <w:r>
        <w:t>таблице 5.1.</w:t>
      </w:r>
    </w:p>
    <w:p w14:paraId="33B63EB5" w14:textId="5E44ABFA" w:rsidR="00CC11FC" w:rsidRDefault="00CC11FC" w:rsidP="006F544E">
      <w:pPr>
        <w:pBdr>
          <w:top w:val="nil"/>
          <w:left w:val="nil"/>
          <w:bottom w:val="nil"/>
          <w:right w:val="nil"/>
          <w:between w:val="nil"/>
        </w:pBdr>
        <w:spacing w:before="280" w:after="280"/>
        <w:ind w:firstLine="0"/>
        <w:rPr>
          <w:rFonts w:eastAsia="Times New Roman"/>
          <w:color w:val="000000"/>
        </w:rPr>
      </w:pPr>
      <w:r>
        <w:rPr>
          <w:rFonts w:eastAsia="Times New Roman"/>
          <w:color w:val="000000"/>
          <w:szCs w:val="28"/>
        </w:rPr>
        <w:t>Таблица 5.1</w:t>
      </w:r>
      <w:r w:rsidR="0010433D">
        <w:rPr>
          <w:rFonts w:eastAsia="Times New Roman"/>
          <w:color w:val="000000"/>
          <w:szCs w:val="28"/>
        </w:rPr>
        <w:t xml:space="preserve"> – </w:t>
      </w:r>
      <w:r>
        <w:rPr>
          <w:rFonts w:eastAsia="Times New Roman"/>
          <w:color w:val="000000"/>
          <w:szCs w:val="28"/>
        </w:rPr>
        <w:t>Описание респондентов</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2623"/>
        <w:gridCol w:w="2119"/>
        <w:gridCol w:w="2347"/>
      </w:tblGrid>
      <w:tr w:rsidR="00CC11FC" w14:paraId="45E34009"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vAlign w:val="center"/>
          </w:tcPr>
          <w:p w14:paraId="71907686"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Респондент</w:t>
            </w:r>
          </w:p>
        </w:tc>
        <w:tc>
          <w:tcPr>
            <w:tcW w:w="2623" w:type="dxa"/>
            <w:tcBorders>
              <w:top w:val="single" w:sz="4" w:space="0" w:color="000000"/>
              <w:left w:val="single" w:sz="4" w:space="0" w:color="000000"/>
              <w:bottom w:val="single" w:sz="4" w:space="0" w:color="000000"/>
              <w:right w:val="single" w:sz="4" w:space="0" w:color="000000"/>
            </w:tcBorders>
          </w:tcPr>
          <w:p w14:paraId="4E1FEB8A"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Уровень компьютерной грамотности</w:t>
            </w:r>
          </w:p>
        </w:tc>
        <w:tc>
          <w:tcPr>
            <w:tcW w:w="2119" w:type="dxa"/>
            <w:tcBorders>
              <w:top w:val="single" w:sz="4" w:space="0" w:color="000000"/>
              <w:left w:val="single" w:sz="4" w:space="0" w:color="000000"/>
              <w:bottom w:val="single" w:sz="4" w:space="0" w:color="000000"/>
              <w:right w:val="single" w:sz="4" w:space="0" w:color="000000"/>
            </w:tcBorders>
          </w:tcPr>
          <w:p w14:paraId="399BE686"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Возраст</w:t>
            </w:r>
          </w:p>
        </w:tc>
        <w:tc>
          <w:tcPr>
            <w:tcW w:w="2347" w:type="dxa"/>
            <w:tcBorders>
              <w:top w:val="single" w:sz="4" w:space="0" w:color="000000"/>
              <w:left w:val="single" w:sz="4" w:space="0" w:color="000000"/>
              <w:bottom w:val="single" w:sz="4" w:space="0" w:color="000000"/>
              <w:right w:val="single" w:sz="4" w:space="0" w:color="000000"/>
            </w:tcBorders>
          </w:tcPr>
          <w:p w14:paraId="2CE770E8"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Уровень эмоциональной открытости</w:t>
            </w:r>
          </w:p>
        </w:tc>
      </w:tr>
      <w:tr w:rsidR="00CC11FC" w14:paraId="4B22E94B"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3A1C653F" w14:textId="13974BA5" w:rsidR="00CC11FC" w:rsidRDefault="00342162" w:rsidP="00301344">
            <w:pPr>
              <w:pBdr>
                <w:top w:val="nil"/>
                <w:left w:val="nil"/>
                <w:bottom w:val="nil"/>
                <w:right w:val="nil"/>
                <w:between w:val="nil"/>
              </w:pBdr>
              <w:ind w:firstLine="0"/>
              <w:rPr>
                <w:rFonts w:eastAsia="Times New Roman"/>
                <w:color w:val="000000"/>
              </w:rPr>
            </w:pPr>
            <w:proofErr w:type="spellStart"/>
            <w:r>
              <w:rPr>
                <w:rFonts w:eastAsia="Times New Roman"/>
                <w:color w:val="000000"/>
                <w:szCs w:val="28"/>
              </w:rPr>
              <w:t>Рачковская</w:t>
            </w:r>
            <w:proofErr w:type="spellEnd"/>
            <w:r>
              <w:rPr>
                <w:rFonts w:eastAsia="Times New Roman"/>
                <w:color w:val="000000"/>
                <w:szCs w:val="28"/>
              </w:rPr>
              <w:t xml:space="preserve"> Анна</w:t>
            </w:r>
            <w:r w:rsidR="00CC11FC">
              <w:rPr>
                <w:rFonts w:eastAsia="Times New Roman"/>
                <w:color w:val="000000"/>
                <w:szCs w:val="28"/>
              </w:rPr>
              <w:t xml:space="preserve"> </w:t>
            </w:r>
          </w:p>
        </w:tc>
        <w:tc>
          <w:tcPr>
            <w:tcW w:w="2623" w:type="dxa"/>
            <w:tcBorders>
              <w:top w:val="single" w:sz="4" w:space="0" w:color="000000"/>
              <w:left w:val="single" w:sz="4" w:space="0" w:color="000000"/>
              <w:bottom w:val="single" w:sz="4" w:space="0" w:color="000000"/>
              <w:right w:val="single" w:sz="4" w:space="0" w:color="000000"/>
            </w:tcBorders>
          </w:tcPr>
          <w:p w14:paraId="6E6502C4" w14:textId="5DC0859C" w:rsidR="00CC11FC" w:rsidRDefault="005C595E" w:rsidP="00301344">
            <w:pPr>
              <w:pBdr>
                <w:top w:val="nil"/>
                <w:left w:val="nil"/>
                <w:bottom w:val="nil"/>
                <w:right w:val="nil"/>
                <w:between w:val="nil"/>
              </w:pBdr>
              <w:ind w:firstLine="0"/>
              <w:jc w:val="center"/>
              <w:rPr>
                <w:rFonts w:eastAsia="Times New Roman"/>
                <w:color w:val="000000"/>
              </w:rPr>
            </w:pPr>
            <w:r>
              <w:rPr>
                <w:rFonts w:eastAsia="Times New Roman"/>
                <w:color w:val="000000"/>
              </w:rPr>
              <w:t>4</w:t>
            </w:r>
          </w:p>
        </w:tc>
        <w:tc>
          <w:tcPr>
            <w:tcW w:w="2119" w:type="dxa"/>
            <w:tcBorders>
              <w:top w:val="single" w:sz="4" w:space="0" w:color="000000"/>
              <w:left w:val="single" w:sz="4" w:space="0" w:color="000000"/>
              <w:bottom w:val="single" w:sz="4" w:space="0" w:color="000000"/>
              <w:right w:val="single" w:sz="4" w:space="0" w:color="000000"/>
            </w:tcBorders>
          </w:tcPr>
          <w:p w14:paraId="34281416" w14:textId="5752C025" w:rsidR="00CC11FC" w:rsidRDefault="00642A90"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18</w:t>
            </w:r>
          </w:p>
        </w:tc>
        <w:tc>
          <w:tcPr>
            <w:tcW w:w="2347" w:type="dxa"/>
            <w:tcBorders>
              <w:top w:val="single" w:sz="4" w:space="0" w:color="000000"/>
              <w:left w:val="single" w:sz="4" w:space="0" w:color="000000"/>
              <w:bottom w:val="single" w:sz="4" w:space="0" w:color="000000"/>
              <w:right w:val="single" w:sz="4" w:space="0" w:color="000000"/>
            </w:tcBorders>
          </w:tcPr>
          <w:p w14:paraId="009765A4"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5</w:t>
            </w:r>
          </w:p>
        </w:tc>
      </w:tr>
      <w:tr w:rsidR="00CC11FC" w14:paraId="0454546D"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155CBC3D" w14:textId="7B98A1B6" w:rsidR="00CC11FC" w:rsidRDefault="00342162" w:rsidP="00301344">
            <w:pPr>
              <w:pBdr>
                <w:top w:val="nil"/>
                <w:left w:val="nil"/>
                <w:bottom w:val="nil"/>
                <w:right w:val="nil"/>
                <w:between w:val="nil"/>
              </w:pBdr>
              <w:ind w:firstLine="0"/>
              <w:rPr>
                <w:rFonts w:eastAsia="Times New Roman"/>
                <w:color w:val="000000"/>
              </w:rPr>
            </w:pPr>
            <w:r>
              <w:rPr>
                <w:rFonts w:eastAsia="Times New Roman"/>
                <w:color w:val="000000"/>
                <w:szCs w:val="28"/>
              </w:rPr>
              <w:t>Марина Громова</w:t>
            </w:r>
          </w:p>
        </w:tc>
        <w:tc>
          <w:tcPr>
            <w:tcW w:w="2623" w:type="dxa"/>
            <w:tcBorders>
              <w:top w:val="single" w:sz="4" w:space="0" w:color="000000"/>
              <w:left w:val="single" w:sz="4" w:space="0" w:color="000000"/>
              <w:bottom w:val="single" w:sz="4" w:space="0" w:color="000000"/>
              <w:right w:val="single" w:sz="4" w:space="0" w:color="000000"/>
            </w:tcBorders>
          </w:tcPr>
          <w:p w14:paraId="21AE34DF" w14:textId="48DCFAB2" w:rsidR="00CC11FC" w:rsidRDefault="007A393B"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4</w:t>
            </w:r>
          </w:p>
        </w:tc>
        <w:tc>
          <w:tcPr>
            <w:tcW w:w="2119" w:type="dxa"/>
            <w:tcBorders>
              <w:top w:val="single" w:sz="4" w:space="0" w:color="000000"/>
              <w:left w:val="single" w:sz="4" w:space="0" w:color="000000"/>
              <w:bottom w:val="single" w:sz="4" w:space="0" w:color="000000"/>
              <w:right w:val="single" w:sz="4" w:space="0" w:color="000000"/>
            </w:tcBorders>
          </w:tcPr>
          <w:p w14:paraId="332F1825" w14:textId="17D85AA7" w:rsidR="00CC11FC" w:rsidRDefault="00642A90"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3</w:t>
            </w:r>
            <w:r w:rsidR="00CC11FC">
              <w:rPr>
                <w:rFonts w:eastAsia="Times New Roman"/>
                <w:color w:val="000000"/>
                <w:szCs w:val="28"/>
              </w:rPr>
              <w:t>0</w:t>
            </w:r>
          </w:p>
        </w:tc>
        <w:tc>
          <w:tcPr>
            <w:tcW w:w="2347" w:type="dxa"/>
            <w:tcBorders>
              <w:top w:val="single" w:sz="4" w:space="0" w:color="000000"/>
              <w:left w:val="single" w:sz="4" w:space="0" w:color="000000"/>
              <w:bottom w:val="single" w:sz="4" w:space="0" w:color="000000"/>
              <w:right w:val="single" w:sz="4" w:space="0" w:color="000000"/>
            </w:tcBorders>
          </w:tcPr>
          <w:p w14:paraId="30BE01B5" w14:textId="155EBDCE" w:rsidR="00CC11FC" w:rsidRDefault="00E65C9D" w:rsidP="00301344">
            <w:pPr>
              <w:pBdr>
                <w:top w:val="nil"/>
                <w:left w:val="nil"/>
                <w:bottom w:val="nil"/>
                <w:right w:val="nil"/>
                <w:between w:val="nil"/>
              </w:pBdr>
              <w:ind w:firstLine="0"/>
              <w:jc w:val="center"/>
              <w:rPr>
                <w:rFonts w:eastAsia="Times New Roman"/>
                <w:color w:val="000000"/>
              </w:rPr>
            </w:pPr>
            <w:r>
              <w:rPr>
                <w:rFonts w:eastAsia="Times New Roman"/>
                <w:color w:val="000000"/>
              </w:rPr>
              <w:t>3</w:t>
            </w:r>
          </w:p>
        </w:tc>
      </w:tr>
      <w:tr w:rsidR="00CC11FC" w14:paraId="0EC22B97"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32377AA4" w14:textId="7797824E" w:rsidR="00CC11FC" w:rsidRDefault="00342162" w:rsidP="00301344">
            <w:pPr>
              <w:pBdr>
                <w:top w:val="nil"/>
                <w:left w:val="nil"/>
                <w:bottom w:val="nil"/>
                <w:right w:val="nil"/>
                <w:between w:val="nil"/>
              </w:pBdr>
              <w:ind w:firstLine="0"/>
              <w:rPr>
                <w:rFonts w:eastAsia="Times New Roman"/>
                <w:color w:val="000000"/>
              </w:rPr>
            </w:pPr>
            <w:r>
              <w:rPr>
                <w:rFonts w:eastAsia="Times New Roman"/>
                <w:color w:val="000000"/>
                <w:szCs w:val="28"/>
              </w:rPr>
              <w:t>Надежда Нестерович</w:t>
            </w:r>
          </w:p>
        </w:tc>
        <w:tc>
          <w:tcPr>
            <w:tcW w:w="2623" w:type="dxa"/>
            <w:tcBorders>
              <w:top w:val="single" w:sz="4" w:space="0" w:color="000000"/>
              <w:left w:val="single" w:sz="4" w:space="0" w:color="000000"/>
              <w:bottom w:val="single" w:sz="4" w:space="0" w:color="000000"/>
              <w:right w:val="single" w:sz="4" w:space="0" w:color="000000"/>
            </w:tcBorders>
          </w:tcPr>
          <w:p w14:paraId="1568C364" w14:textId="57C19DE0" w:rsidR="00CC11FC" w:rsidRDefault="005C595E"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5</w:t>
            </w:r>
          </w:p>
        </w:tc>
        <w:tc>
          <w:tcPr>
            <w:tcW w:w="2119" w:type="dxa"/>
            <w:tcBorders>
              <w:top w:val="single" w:sz="4" w:space="0" w:color="000000"/>
              <w:left w:val="single" w:sz="4" w:space="0" w:color="000000"/>
              <w:bottom w:val="single" w:sz="4" w:space="0" w:color="000000"/>
              <w:right w:val="single" w:sz="4" w:space="0" w:color="000000"/>
            </w:tcBorders>
          </w:tcPr>
          <w:p w14:paraId="6F1C96B0" w14:textId="7FCE6834" w:rsidR="00CC11FC" w:rsidRDefault="00642A90"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26</w:t>
            </w:r>
          </w:p>
        </w:tc>
        <w:tc>
          <w:tcPr>
            <w:tcW w:w="2347" w:type="dxa"/>
            <w:tcBorders>
              <w:top w:val="single" w:sz="4" w:space="0" w:color="000000"/>
              <w:left w:val="single" w:sz="4" w:space="0" w:color="000000"/>
              <w:bottom w:val="single" w:sz="4" w:space="0" w:color="000000"/>
              <w:right w:val="single" w:sz="4" w:space="0" w:color="000000"/>
            </w:tcBorders>
          </w:tcPr>
          <w:p w14:paraId="36CDC317"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4</w:t>
            </w:r>
          </w:p>
        </w:tc>
      </w:tr>
      <w:tr w:rsidR="00342162" w14:paraId="63A887D0" w14:textId="77777777" w:rsidTr="00FC39CB">
        <w:trPr>
          <w:trHeight w:val="363"/>
        </w:trPr>
        <w:tc>
          <w:tcPr>
            <w:tcW w:w="2829" w:type="dxa"/>
            <w:tcBorders>
              <w:top w:val="single" w:sz="4" w:space="0" w:color="000000"/>
              <w:left w:val="single" w:sz="4" w:space="0" w:color="000000"/>
              <w:bottom w:val="nil"/>
              <w:right w:val="single" w:sz="4" w:space="0" w:color="000000"/>
            </w:tcBorders>
          </w:tcPr>
          <w:p w14:paraId="4A0EF85A" w14:textId="4787323B" w:rsidR="00342162" w:rsidRDefault="00342162" w:rsidP="00342162">
            <w:pPr>
              <w:pBdr>
                <w:top w:val="nil"/>
                <w:left w:val="nil"/>
                <w:bottom w:val="nil"/>
                <w:right w:val="nil"/>
                <w:between w:val="nil"/>
              </w:pBdr>
              <w:ind w:firstLine="0"/>
              <w:rPr>
                <w:rFonts w:eastAsia="Times New Roman"/>
                <w:color w:val="000000"/>
              </w:rPr>
            </w:pPr>
            <w:r>
              <w:rPr>
                <w:rFonts w:eastAsia="Times New Roman"/>
                <w:color w:val="000000"/>
                <w:szCs w:val="28"/>
              </w:rPr>
              <w:t xml:space="preserve">Евгения </w:t>
            </w:r>
            <w:proofErr w:type="spellStart"/>
            <w:r>
              <w:rPr>
                <w:rFonts w:eastAsia="Times New Roman"/>
                <w:color w:val="000000"/>
                <w:szCs w:val="28"/>
              </w:rPr>
              <w:t>Друк</w:t>
            </w:r>
            <w:proofErr w:type="spellEnd"/>
          </w:p>
        </w:tc>
        <w:tc>
          <w:tcPr>
            <w:tcW w:w="2623" w:type="dxa"/>
            <w:tcBorders>
              <w:top w:val="single" w:sz="4" w:space="0" w:color="000000"/>
              <w:left w:val="single" w:sz="4" w:space="0" w:color="000000"/>
              <w:bottom w:val="nil"/>
              <w:right w:val="single" w:sz="4" w:space="0" w:color="000000"/>
            </w:tcBorders>
          </w:tcPr>
          <w:p w14:paraId="3B5A6CE3" w14:textId="6121E296" w:rsidR="00342162" w:rsidRDefault="007F4CFD"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2</w:t>
            </w:r>
          </w:p>
        </w:tc>
        <w:tc>
          <w:tcPr>
            <w:tcW w:w="2119" w:type="dxa"/>
            <w:tcBorders>
              <w:top w:val="single" w:sz="4" w:space="0" w:color="000000"/>
              <w:left w:val="single" w:sz="4" w:space="0" w:color="000000"/>
              <w:bottom w:val="nil"/>
              <w:right w:val="single" w:sz="4" w:space="0" w:color="000000"/>
            </w:tcBorders>
          </w:tcPr>
          <w:p w14:paraId="1710124A" w14:textId="59D5F837" w:rsidR="00342162" w:rsidRDefault="00642A90"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47</w:t>
            </w:r>
          </w:p>
        </w:tc>
        <w:tc>
          <w:tcPr>
            <w:tcW w:w="2347" w:type="dxa"/>
            <w:tcBorders>
              <w:top w:val="single" w:sz="4" w:space="0" w:color="000000"/>
              <w:left w:val="single" w:sz="4" w:space="0" w:color="000000"/>
              <w:bottom w:val="nil"/>
              <w:right w:val="single" w:sz="4" w:space="0" w:color="000000"/>
            </w:tcBorders>
          </w:tcPr>
          <w:p w14:paraId="5E9A61D8" w14:textId="77777777" w:rsidR="00342162" w:rsidRDefault="00342162"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4</w:t>
            </w:r>
          </w:p>
        </w:tc>
      </w:tr>
      <w:tr w:rsidR="00342162" w14:paraId="7BD3212E"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536F296D" w14:textId="731229CB" w:rsidR="00342162" w:rsidRDefault="00342162" w:rsidP="00342162">
            <w:pPr>
              <w:pBdr>
                <w:top w:val="nil"/>
                <w:left w:val="nil"/>
                <w:bottom w:val="nil"/>
                <w:right w:val="nil"/>
                <w:between w:val="nil"/>
              </w:pBdr>
              <w:ind w:firstLine="0"/>
              <w:rPr>
                <w:rFonts w:eastAsia="Times New Roman"/>
                <w:color w:val="000000"/>
              </w:rPr>
            </w:pPr>
            <w:r>
              <w:rPr>
                <w:rFonts w:eastAsia="Times New Roman"/>
                <w:color w:val="000000"/>
                <w:szCs w:val="28"/>
              </w:rPr>
              <w:t>Надежда Таран</w:t>
            </w:r>
          </w:p>
        </w:tc>
        <w:tc>
          <w:tcPr>
            <w:tcW w:w="2623" w:type="dxa"/>
            <w:tcBorders>
              <w:top w:val="single" w:sz="4" w:space="0" w:color="000000"/>
              <w:left w:val="single" w:sz="4" w:space="0" w:color="000000"/>
              <w:bottom w:val="single" w:sz="4" w:space="0" w:color="000000"/>
              <w:right w:val="single" w:sz="4" w:space="0" w:color="000000"/>
            </w:tcBorders>
          </w:tcPr>
          <w:p w14:paraId="6A9525E5" w14:textId="1C00B75D" w:rsidR="00342162" w:rsidRDefault="007F4CFD"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3</w:t>
            </w:r>
          </w:p>
        </w:tc>
        <w:tc>
          <w:tcPr>
            <w:tcW w:w="2119" w:type="dxa"/>
            <w:tcBorders>
              <w:top w:val="single" w:sz="4" w:space="0" w:color="000000"/>
              <w:left w:val="single" w:sz="4" w:space="0" w:color="000000"/>
              <w:bottom w:val="single" w:sz="4" w:space="0" w:color="000000"/>
              <w:right w:val="single" w:sz="4" w:space="0" w:color="000000"/>
            </w:tcBorders>
          </w:tcPr>
          <w:p w14:paraId="76DBA039" w14:textId="653A4DDB" w:rsidR="00342162" w:rsidRDefault="00642A90"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35</w:t>
            </w:r>
          </w:p>
        </w:tc>
        <w:tc>
          <w:tcPr>
            <w:tcW w:w="2347" w:type="dxa"/>
            <w:tcBorders>
              <w:top w:val="single" w:sz="4" w:space="0" w:color="000000"/>
              <w:left w:val="single" w:sz="4" w:space="0" w:color="000000"/>
              <w:bottom w:val="single" w:sz="4" w:space="0" w:color="000000"/>
              <w:right w:val="single" w:sz="4" w:space="0" w:color="000000"/>
            </w:tcBorders>
          </w:tcPr>
          <w:p w14:paraId="629EA956" w14:textId="77777777" w:rsidR="00342162" w:rsidRDefault="00342162"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5</w:t>
            </w:r>
          </w:p>
        </w:tc>
      </w:tr>
    </w:tbl>
    <w:p w14:paraId="5EF7EB85" w14:textId="64E4BEDA" w:rsidR="00BD1F7F" w:rsidRPr="00D62D58" w:rsidRDefault="00FC39CB" w:rsidP="00A021B0">
      <w:pPr>
        <w:pStyle w:val="af3"/>
        <w:spacing w:line="245" w:lineRule="auto"/>
        <w:rPr>
          <w:color w:val="000000"/>
          <w:spacing w:val="-4"/>
        </w:rPr>
      </w:pPr>
      <w:r w:rsidRPr="00D62D58">
        <w:rPr>
          <w:spacing w:val="-4"/>
        </w:rPr>
        <w:t>Респондентам предоставляется шкала</w:t>
      </w:r>
      <w:r w:rsidR="000A6ABD" w:rsidRPr="00D62D58">
        <w:rPr>
          <w:spacing w:val="-4"/>
        </w:rPr>
        <w:t xml:space="preserve"> с </w:t>
      </w:r>
      <w:r w:rsidRPr="00D62D58">
        <w:rPr>
          <w:spacing w:val="-4"/>
        </w:rPr>
        <w:t>прилагательными, характеризующими общее впечатление</w:t>
      </w:r>
      <w:r w:rsidR="000A6ABD" w:rsidRPr="00D62D58">
        <w:rPr>
          <w:spacing w:val="-4"/>
        </w:rPr>
        <w:t xml:space="preserve"> о </w:t>
      </w:r>
      <w:r w:rsidR="00B91366" w:rsidRPr="00D62D58">
        <w:rPr>
          <w:spacing w:val="-4"/>
        </w:rPr>
        <w:t xml:space="preserve">сайте. </w:t>
      </w:r>
      <w:r w:rsidR="00761E79" w:rsidRPr="00D62D58">
        <w:rPr>
          <w:spacing w:val="-4"/>
        </w:rPr>
        <w:t>Они должны выбрать наиболее подходящие</w:t>
      </w:r>
      <w:r w:rsidR="000A6ABD" w:rsidRPr="00D62D58">
        <w:rPr>
          <w:spacing w:val="-4"/>
        </w:rPr>
        <w:t xml:space="preserve"> для </w:t>
      </w:r>
      <w:r w:rsidR="00761E79" w:rsidRPr="00D62D58">
        <w:rPr>
          <w:spacing w:val="-4"/>
        </w:rPr>
        <w:t>сайта школы визажа</w:t>
      </w:r>
      <w:r w:rsidR="00D613F9" w:rsidRPr="00D62D58">
        <w:rPr>
          <w:spacing w:val="-4"/>
        </w:rPr>
        <w:t xml:space="preserve"> </w:t>
      </w:r>
      <w:r w:rsidR="000A6ABD" w:rsidRPr="00D62D58">
        <w:rPr>
          <w:spacing w:val="-4"/>
        </w:rPr>
        <w:t>на </w:t>
      </w:r>
      <w:r w:rsidR="00761E79" w:rsidRPr="00D62D58">
        <w:rPr>
          <w:spacing w:val="-4"/>
        </w:rPr>
        <w:t>их взгляд.</w:t>
      </w:r>
      <w:r w:rsidR="00761E79" w:rsidRPr="00D62D58">
        <w:rPr>
          <w:rFonts w:eastAsia="Times New Roman"/>
          <w:color w:val="000000"/>
          <w:spacing w:val="-4"/>
          <w:szCs w:val="28"/>
        </w:rPr>
        <w:t xml:space="preserve"> После заполнения анкеты подсчитывается разница между количеством отрицательных</w:t>
      </w:r>
      <w:r w:rsidR="00A1324C" w:rsidRPr="00D62D58">
        <w:rPr>
          <w:rFonts w:eastAsia="Times New Roman"/>
          <w:color w:val="000000"/>
          <w:spacing w:val="-4"/>
          <w:szCs w:val="28"/>
        </w:rPr>
        <w:t xml:space="preserve"> и </w:t>
      </w:r>
      <w:r w:rsidR="00761E79" w:rsidRPr="00D62D58">
        <w:rPr>
          <w:rFonts w:eastAsia="Times New Roman"/>
          <w:color w:val="000000"/>
          <w:spacing w:val="-4"/>
          <w:szCs w:val="28"/>
        </w:rPr>
        <w:t>положительных прилагательных,</w:t>
      </w:r>
      <w:r w:rsidR="000A6ABD" w:rsidRPr="00D62D58">
        <w:rPr>
          <w:rFonts w:eastAsia="Times New Roman"/>
          <w:color w:val="000000"/>
          <w:spacing w:val="-4"/>
          <w:szCs w:val="28"/>
        </w:rPr>
        <w:t xml:space="preserve"> на </w:t>
      </w:r>
      <w:r w:rsidR="00761E79" w:rsidRPr="00D62D58">
        <w:rPr>
          <w:rFonts w:eastAsia="Times New Roman"/>
          <w:color w:val="000000"/>
          <w:spacing w:val="-4"/>
          <w:szCs w:val="28"/>
        </w:rPr>
        <w:t>основании чего делаются выводы об удобстве использования приложения.</w:t>
      </w:r>
    </w:p>
    <w:p w14:paraId="24082B9C" w14:textId="6235FDF1" w:rsidR="00FC39CB" w:rsidRDefault="00FC39CB" w:rsidP="00A021B0">
      <w:pPr>
        <w:pBdr>
          <w:top w:val="nil"/>
          <w:left w:val="nil"/>
          <w:bottom w:val="nil"/>
          <w:right w:val="nil"/>
          <w:between w:val="nil"/>
        </w:pBdr>
        <w:spacing w:line="245" w:lineRule="auto"/>
        <w:rPr>
          <w:rFonts w:eastAsia="Times New Roman"/>
          <w:color w:val="000000"/>
        </w:rPr>
      </w:pPr>
      <w:r>
        <w:rPr>
          <w:rFonts w:eastAsia="Times New Roman"/>
          <w:color w:val="000000"/>
          <w:szCs w:val="28"/>
        </w:rPr>
        <w:t>Устаревший</w:t>
      </w:r>
      <w:r w:rsidR="0010433D">
        <w:rPr>
          <w:rFonts w:eastAsia="Times New Roman"/>
          <w:color w:val="000000"/>
          <w:szCs w:val="28"/>
        </w:rPr>
        <w:t xml:space="preserve"> – </w:t>
      </w:r>
      <w:r>
        <w:rPr>
          <w:rFonts w:eastAsia="Times New Roman"/>
          <w:color w:val="000000"/>
          <w:szCs w:val="28"/>
        </w:rPr>
        <w:t>Эффективный</w:t>
      </w:r>
      <w:r w:rsidR="0010433D">
        <w:rPr>
          <w:rFonts w:eastAsia="Times New Roman"/>
          <w:color w:val="000000"/>
          <w:szCs w:val="28"/>
        </w:rPr>
        <w:t xml:space="preserve"> – </w:t>
      </w:r>
      <w:r>
        <w:rPr>
          <w:rFonts w:eastAsia="Times New Roman"/>
          <w:color w:val="000000"/>
          <w:szCs w:val="28"/>
        </w:rPr>
        <w:t>Нечеткий</w:t>
      </w:r>
      <w:r w:rsidR="0010433D">
        <w:rPr>
          <w:rFonts w:eastAsia="Times New Roman"/>
          <w:color w:val="000000"/>
          <w:szCs w:val="28"/>
        </w:rPr>
        <w:t xml:space="preserve"> – </w:t>
      </w:r>
      <w:r>
        <w:rPr>
          <w:rFonts w:eastAsia="Times New Roman"/>
          <w:color w:val="000000"/>
          <w:szCs w:val="28"/>
        </w:rPr>
        <w:t>Неудобный</w:t>
      </w:r>
      <w:r w:rsidR="0010433D">
        <w:rPr>
          <w:rFonts w:eastAsia="Times New Roman"/>
          <w:color w:val="000000"/>
          <w:szCs w:val="28"/>
        </w:rPr>
        <w:t xml:space="preserve"> – </w:t>
      </w:r>
      <w:r>
        <w:rPr>
          <w:rFonts w:eastAsia="Times New Roman"/>
          <w:color w:val="000000"/>
          <w:szCs w:val="28"/>
        </w:rPr>
        <w:t>Замусоренный</w:t>
      </w:r>
      <w:r w:rsidR="0010433D">
        <w:rPr>
          <w:rFonts w:eastAsia="Times New Roman"/>
          <w:color w:val="000000"/>
          <w:szCs w:val="28"/>
        </w:rPr>
        <w:t xml:space="preserve"> – </w:t>
      </w:r>
      <w:r>
        <w:rPr>
          <w:rFonts w:eastAsia="Times New Roman"/>
          <w:color w:val="000000"/>
          <w:szCs w:val="28"/>
        </w:rPr>
        <w:t>Тусклый</w:t>
      </w:r>
      <w:r w:rsidR="0010433D">
        <w:rPr>
          <w:rFonts w:eastAsia="Times New Roman"/>
          <w:color w:val="000000"/>
          <w:szCs w:val="28"/>
        </w:rPr>
        <w:t xml:space="preserve"> – </w:t>
      </w:r>
      <w:r>
        <w:rPr>
          <w:rFonts w:eastAsia="Times New Roman"/>
          <w:color w:val="000000"/>
          <w:szCs w:val="28"/>
        </w:rPr>
        <w:t>Яркий</w:t>
      </w:r>
      <w:r w:rsidR="0010433D">
        <w:rPr>
          <w:rFonts w:eastAsia="Times New Roman"/>
          <w:color w:val="000000"/>
          <w:szCs w:val="28"/>
        </w:rPr>
        <w:t xml:space="preserve"> – </w:t>
      </w:r>
      <w:r>
        <w:rPr>
          <w:rFonts w:eastAsia="Times New Roman"/>
          <w:color w:val="000000"/>
          <w:szCs w:val="28"/>
        </w:rPr>
        <w:t>Чистый</w:t>
      </w:r>
      <w:r w:rsidR="0010433D">
        <w:rPr>
          <w:rFonts w:eastAsia="Times New Roman"/>
          <w:color w:val="000000"/>
          <w:szCs w:val="28"/>
        </w:rPr>
        <w:t xml:space="preserve"> – </w:t>
      </w:r>
      <w:r>
        <w:rPr>
          <w:rFonts w:eastAsia="Times New Roman"/>
          <w:color w:val="000000"/>
          <w:szCs w:val="28"/>
        </w:rPr>
        <w:t>Прямой</w:t>
      </w:r>
      <w:r w:rsidR="0010433D">
        <w:rPr>
          <w:rFonts w:eastAsia="Times New Roman"/>
          <w:color w:val="000000"/>
          <w:szCs w:val="28"/>
        </w:rPr>
        <w:t xml:space="preserve"> – </w:t>
      </w:r>
      <w:r>
        <w:rPr>
          <w:rFonts w:eastAsia="Times New Roman"/>
          <w:color w:val="000000"/>
          <w:szCs w:val="28"/>
        </w:rPr>
        <w:t>Ясный</w:t>
      </w:r>
      <w:r w:rsidR="0010433D">
        <w:rPr>
          <w:rFonts w:eastAsia="Times New Roman"/>
          <w:color w:val="000000"/>
          <w:szCs w:val="28"/>
        </w:rPr>
        <w:t xml:space="preserve"> – </w:t>
      </w:r>
      <w:r>
        <w:rPr>
          <w:rFonts w:eastAsia="Times New Roman"/>
          <w:color w:val="000000"/>
          <w:szCs w:val="28"/>
        </w:rPr>
        <w:t>Непоследовательный</w:t>
      </w:r>
      <w:r w:rsidR="0010433D">
        <w:rPr>
          <w:rFonts w:eastAsia="Times New Roman"/>
          <w:color w:val="000000"/>
          <w:szCs w:val="28"/>
        </w:rPr>
        <w:t xml:space="preserve"> – </w:t>
      </w:r>
      <w:r>
        <w:rPr>
          <w:rFonts w:eastAsia="Times New Roman"/>
          <w:color w:val="000000"/>
          <w:szCs w:val="28"/>
        </w:rPr>
        <w:t>Неуправляемый</w:t>
      </w:r>
      <w:r w:rsidR="0010433D">
        <w:rPr>
          <w:rFonts w:eastAsia="Times New Roman"/>
          <w:color w:val="000000"/>
          <w:szCs w:val="28"/>
        </w:rPr>
        <w:t xml:space="preserve"> – </w:t>
      </w:r>
      <w:r>
        <w:rPr>
          <w:rFonts w:eastAsia="Times New Roman"/>
          <w:color w:val="000000"/>
          <w:szCs w:val="28"/>
        </w:rPr>
        <w:t>Привлекательный</w:t>
      </w:r>
      <w:r w:rsidR="0010433D">
        <w:rPr>
          <w:rFonts w:eastAsia="Times New Roman"/>
          <w:color w:val="000000"/>
          <w:szCs w:val="28"/>
        </w:rPr>
        <w:t xml:space="preserve"> – </w:t>
      </w:r>
      <w:r>
        <w:rPr>
          <w:rFonts w:eastAsia="Times New Roman"/>
          <w:color w:val="000000"/>
          <w:szCs w:val="28"/>
        </w:rPr>
        <w:t>Стандартный</w:t>
      </w:r>
      <w:r w:rsidR="0010433D">
        <w:rPr>
          <w:rFonts w:eastAsia="Times New Roman"/>
          <w:color w:val="000000"/>
          <w:szCs w:val="28"/>
        </w:rPr>
        <w:t xml:space="preserve"> – </w:t>
      </w:r>
      <w:r>
        <w:rPr>
          <w:rFonts w:eastAsia="Times New Roman"/>
          <w:color w:val="000000"/>
          <w:szCs w:val="28"/>
        </w:rPr>
        <w:t>Управляемый</w:t>
      </w:r>
      <w:r w:rsidR="0010433D">
        <w:rPr>
          <w:rFonts w:eastAsia="Times New Roman"/>
          <w:color w:val="000000"/>
          <w:szCs w:val="28"/>
        </w:rPr>
        <w:t xml:space="preserve"> – </w:t>
      </w:r>
      <w:r>
        <w:rPr>
          <w:rFonts w:eastAsia="Times New Roman"/>
          <w:color w:val="000000"/>
          <w:szCs w:val="28"/>
        </w:rPr>
        <w:t>Хороший</w:t>
      </w:r>
      <w:r w:rsidR="0010433D">
        <w:rPr>
          <w:rFonts w:eastAsia="Times New Roman"/>
          <w:color w:val="000000"/>
          <w:szCs w:val="28"/>
        </w:rPr>
        <w:t xml:space="preserve"> – </w:t>
      </w:r>
      <w:r>
        <w:rPr>
          <w:rFonts w:eastAsia="Times New Roman"/>
          <w:color w:val="000000"/>
          <w:szCs w:val="28"/>
        </w:rPr>
        <w:t>Интуитивный</w:t>
      </w:r>
      <w:r w:rsidR="0010433D">
        <w:rPr>
          <w:rFonts w:eastAsia="Times New Roman"/>
          <w:color w:val="000000"/>
          <w:szCs w:val="28"/>
        </w:rPr>
        <w:t xml:space="preserve"> – </w:t>
      </w:r>
      <w:r>
        <w:rPr>
          <w:rFonts w:eastAsia="Times New Roman"/>
          <w:color w:val="000000"/>
          <w:szCs w:val="28"/>
        </w:rPr>
        <w:t>Веселый</w:t>
      </w:r>
      <w:r w:rsidR="0010433D">
        <w:rPr>
          <w:rFonts w:eastAsia="Times New Roman"/>
          <w:color w:val="000000"/>
          <w:szCs w:val="28"/>
        </w:rPr>
        <w:t xml:space="preserve"> – </w:t>
      </w:r>
      <w:r>
        <w:rPr>
          <w:rFonts w:eastAsia="Times New Roman"/>
          <w:color w:val="000000"/>
          <w:szCs w:val="28"/>
        </w:rPr>
        <w:t>Любительский</w:t>
      </w:r>
      <w:r w:rsidR="0010433D">
        <w:rPr>
          <w:rFonts w:eastAsia="Times New Roman"/>
          <w:color w:val="000000"/>
          <w:szCs w:val="28"/>
        </w:rPr>
        <w:t xml:space="preserve"> – </w:t>
      </w:r>
      <w:r>
        <w:rPr>
          <w:rFonts w:eastAsia="Times New Roman"/>
          <w:color w:val="000000"/>
          <w:szCs w:val="28"/>
        </w:rPr>
        <w:t>Неэффективный</w:t>
      </w:r>
      <w:r w:rsidR="0010433D">
        <w:rPr>
          <w:rFonts w:eastAsia="Times New Roman"/>
          <w:color w:val="000000"/>
          <w:szCs w:val="28"/>
        </w:rPr>
        <w:t xml:space="preserve"> – </w:t>
      </w:r>
      <w:r>
        <w:rPr>
          <w:rFonts w:eastAsia="Times New Roman"/>
          <w:color w:val="000000"/>
          <w:szCs w:val="28"/>
        </w:rPr>
        <w:t>Опасный</w:t>
      </w:r>
      <w:r w:rsidR="0010433D">
        <w:rPr>
          <w:rFonts w:eastAsia="Times New Roman"/>
          <w:color w:val="000000"/>
          <w:szCs w:val="28"/>
        </w:rPr>
        <w:t xml:space="preserve"> – </w:t>
      </w:r>
      <w:r>
        <w:rPr>
          <w:rFonts w:eastAsia="Times New Roman"/>
          <w:color w:val="000000"/>
          <w:szCs w:val="28"/>
        </w:rPr>
        <w:t>Скучный</w:t>
      </w:r>
      <w:r w:rsidR="0010433D">
        <w:rPr>
          <w:rFonts w:eastAsia="Times New Roman"/>
          <w:color w:val="000000"/>
          <w:szCs w:val="28"/>
        </w:rPr>
        <w:t xml:space="preserve"> – </w:t>
      </w:r>
      <w:r>
        <w:rPr>
          <w:rFonts w:eastAsia="Times New Roman"/>
          <w:color w:val="000000"/>
          <w:szCs w:val="28"/>
        </w:rPr>
        <w:t>Радостный</w:t>
      </w:r>
      <w:r w:rsidR="0010433D">
        <w:rPr>
          <w:rFonts w:eastAsia="Times New Roman"/>
          <w:color w:val="000000"/>
          <w:szCs w:val="28"/>
        </w:rPr>
        <w:t xml:space="preserve"> – </w:t>
      </w:r>
      <w:r>
        <w:rPr>
          <w:rFonts w:eastAsia="Times New Roman"/>
          <w:color w:val="000000"/>
          <w:szCs w:val="28"/>
        </w:rPr>
        <w:t>Безопасный</w:t>
      </w:r>
      <w:r w:rsidR="0010433D">
        <w:rPr>
          <w:rFonts w:eastAsia="Times New Roman"/>
          <w:color w:val="000000"/>
          <w:szCs w:val="28"/>
        </w:rPr>
        <w:t xml:space="preserve"> – </w:t>
      </w:r>
      <w:r>
        <w:rPr>
          <w:rFonts w:eastAsia="Times New Roman"/>
          <w:color w:val="000000"/>
          <w:szCs w:val="28"/>
        </w:rPr>
        <w:t>Жесткий</w:t>
      </w:r>
      <w:r w:rsidR="0010433D">
        <w:rPr>
          <w:rFonts w:eastAsia="Times New Roman"/>
          <w:color w:val="000000"/>
          <w:szCs w:val="28"/>
        </w:rPr>
        <w:t xml:space="preserve"> – </w:t>
      </w:r>
      <w:r>
        <w:rPr>
          <w:rFonts w:eastAsia="Times New Roman"/>
          <w:color w:val="000000"/>
          <w:szCs w:val="28"/>
        </w:rPr>
        <w:t>Раздражающий</w:t>
      </w:r>
      <w:r w:rsidR="0010433D">
        <w:rPr>
          <w:rFonts w:eastAsia="Times New Roman"/>
          <w:color w:val="000000"/>
          <w:szCs w:val="28"/>
        </w:rPr>
        <w:t xml:space="preserve"> – </w:t>
      </w:r>
      <w:r>
        <w:rPr>
          <w:rFonts w:eastAsia="Times New Roman"/>
          <w:color w:val="000000"/>
          <w:szCs w:val="28"/>
        </w:rPr>
        <w:t>Треугольный</w:t>
      </w:r>
      <w:r w:rsidR="0010433D">
        <w:rPr>
          <w:rFonts w:eastAsia="Times New Roman"/>
          <w:color w:val="000000"/>
          <w:szCs w:val="28"/>
        </w:rPr>
        <w:t xml:space="preserve"> – </w:t>
      </w:r>
      <w:r>
        <w:rPr>
          <w:rFonts w:eastAsia="Times New Roman"/>
          <w:color w:val="000000"/>
          <w:szCs w:val="28"/>
        </w:rPr>
        <w:t>Неприятный</w:t>
      </w:r>
      <w:r w:rsidR="0010433D">
        <w:rPr>
          <w:rFonts w:eastAsia="Times New Roman"/>
          <w:color w:val="000000"/>
          <w:szCs w:val="28"/>
        </w:rPr>
        <w:t xml:space="preserve"> – </w:t>
      </w:r>
      <w:r>
        <w:rPr>
          <w:rFonts w:eastAsia="Times New Roman"/>
          <w:color w:val="000000"/>
          <w:szCs w:val="28"/>
        </w:rPr>
        <w:t>Комфортабельный</w:t>
      </w:r>
      <w:r w:rsidR="0010433D">
        <w:rPr>
          <w:rFonts w:eastAsia="Times New Roman"/>
          <w:color w:val="000000"/>
          <w:szCs w:val="28"/>
        </w:rPr>
        <w:t xml:space="preserve"> – </w:t>
      </w:r>
      <w:r>
        <w:rPr>
          <w:rFonts w:eastAsia="Times New Roman"/>
          <w:color w:val="000000"/>
          <w:szCs w:val="28"/>
        </w:rPr>
        <w:t>Холодный</w:t>
      </w:r>
      <w:r w:rsidR="0010433D">
        <w:rPr>
          <w:rFonts w:eastAsia="Times New Roman"/>
          <w:color w:val="000000"/>
          <w:szCs w:val="28"/>
        </w:rPr>
        <w:t xml:space="preserve"> – </w:t>
      </w:r>
      <w:r>
        <w:rPr>
          <w:rFonts w:eastAsia="Times New Roman"/>
          <w:color w:val="000000"/>
          <w:szCs w:val="28"/>
        </w:rPr>
        <w:t>Умный</w:t>
      </w:r>
      <w:r w:rsidR="0010433D">
        <w:rPr>
          <w:rFonts w:eastAsia="Times New Roman"/>
          <w:color w:val="000000"/>
          <w:szCs w:val="28"/>
        </w:rPr>
        <w:t xml:space="preserve"> – </w:t>
      </w:r>
      <w:r>
        <w:rPr>
          <w:rFonts w:eastAsia="Times New Roman"/>
          <w:color w:val="000000"/>
          <w:szCs w:val="28"/>
        </w:rPr>
        <w:t>Бесполезный</w:t>
      </w:r>
      <w:r w:rsidR="0010433D">
        <w:rPr>
          <w:rFonts w:eastAsia="Times New Roman"/>
          <w:color w:val="000000"/>
          <w:szCs w:val="28"/>
        </w:rPr>
        <w:t xml:space="preserve"> – </w:t>
      </w:r>
      <w:r>
        <w:rPr>
          <w:rFonts w:eastAsia="Times New Roman"/>
          <w:color w:val="000000"/>
          <w:szCs w:val="28"/>
        </w:rPr>
        <w:t>Халтурный</w:t>
      </w:r>
      <w:r w:rsidR="0010433D">
        <w:rPr>
          <w:rFonts w:eastAsia="Times New Roman"/>
          <w:color w:val="000000"/>
          <w:szCs w:val="28"/>
        </w:rPr>
        <w:t xml:space="preserve"> – </w:t>
      </w:r>
      <w:r>
        <w:rPr>
          <w:rFonts w:eastAsia="Times New Roman"/>
          <w:color w:val="000000"/>
          <w:szCs w:val="28"/>
        </w:rPr>
        <w:t>Теплый</w:t>
      </w:r>
      <w:r w:rsidR="0010433D">
        <w:rPr>
          <w:rFonts w:eastAsia="Times New Roman"/>
          <w:color w:val="000000"/>
          <w:szCs w:val="28"/>
        </w:rPr>
        <w:t xml:space="preserve"> – </w:t>
      </w:r>
      <w:r>
        <w:rPr>
          <w:rFonts w:eastAsia="Times New Roman"/>
          <w:color w:val="000000"/>
          <w:szCs w:val="28"/>
        </w:rPr>
        <w:t>Светлый</w:t>
      </w:r>
      <w:r w:rsidR="0010433D">
        <w:rPr>
          <w:rFonts w:eastAsia="Times New Roman"/>
          <w:color w:val="000000"/>
          <w:szCs w:val="28"/>
        </w:rPr>
        <w:t xml:space="preserve"> – </w:t>
      </w:r>
      <w:r>
        <w:rPr>
          <w:rFonts w:eastAsia="Times New Roman"/>
          <w:color w:val="000000"/>
          <w:szCs w:val="28"/>
        </w:rPr>
        <w:t>Последовательный</w:t>
      </w:r>
      <w:r w:rsidR="0010433D">
        <w:rPr>
          <w:rFonts w:eastAsia="Times New Roman"/>
          <w:color w:val="000000"/>
          <w:szCs w:val="28"/>
        </w:rPr>
        <w:t xml:space="preserve"> – </w:t>
      </w:r>
      <w:r>
        <w:rPr>
          <w:rFonts w:eastAsia="Times New Roman"/>
          <w:color w:val="000000"/>
          <w:szCs w:val="28"/>
        </w:rPr>
        <w:t>Качественный</w:t>
      </w:r>
      <w:r w:rsidR="0010433D">
        <w:rPr>
          <w:rFonts w:eastAsia="Times New Roman"/>
          <w:color w:val="000000"/>
          <w:szCs w:val="28"/>
        </w:rPr>
        <w:t xml:space="preserve"> – </w:t>
      </w:r>
      <w:r>
        <w:rPr>
          <w:rFonts w:eastAsia="Times New Roman"/>
          <w:color w:val="000000"/>
          <w:szCs w:val="28"/>
        </w:rPr>
        <w:t>Интересный</w:t>
      </w:r>
      <w:r w:rsidR="0010433D">
        <w:rPr>
          <w:rFonts w:eastAsia="Times New Roman"/>
          <w:color w:val="000000"/>
          <w:szCs w:val="28"/>
        </w:rPr>
        <w:t xml:space="preserve"> – </w:t>
      </w:r>
      <w:r>
        <w:rPr>
          <w:rFonts w:eastAsia="Times New Roman"/>
          <w:color w:val="000000"/>
          <w:szCs w:val="28"/>
        </w:rPr>
        <w:t>Ненадежный</w:t>
      </w:r>
      <w:r w:rsidR="0010433D">
        <w:rPr>
          <w:rFonts w:eastAsia="Times New Roman"/>
          <w:color w:val="000000"/>
          <w:szCs w:val="28"/>
        </w:rPr>
        <w:t xml:space="preserve"> – </w:t>
      </w:r>
      <w:r>
        <w:rPr>
          <w:rFonts w:eastAsia="Times New Roman"/>
          <w:color w:val="000000"/>
          <w:szCs w:val="28"/>
        </w:rPr>
        <w:t>Гибкий</w:t>
      </w:r>
      <w:r w:rsidR="0010433D">
        <w:rPr>
          <w:rFonts w:eastAsia="Times New Roman"/>
          <w:color w:val="000000"/>
          <w:szCs w:val="28"/>
        </w:rPr>
        <w:t xml:space="preserve"> – </w:t>
      </w:r>
      <w:r>
        <w:rPr>
          <w:rFonts w:eastAsia="Times New Roman"/>
          <w:color w:val="000000"/>
          <w:szCs w:val="28"/>
        </w:rPr>
        <w:t>Красивый</w:t>
      </w:r>
      <w:r w:rsidR="0010433D">
        <w:rPr>
          <w:rFonts w:eastAsia="Times New Roman"/>
          <w:color w:val="000000"/>
          <w:szCs w:val="28"/>
        </w:rPr>
        <w:t xml:space="preserve"> – </w:t>
      </w:r>
      <w:r>
        <w:rPr>
          <w:rFonts w:eastAsia="Times New Roman"/>
          <w:color w:val="000000"/>
          <w:szCs w:val="28"/>
        </w:rPr>
        <w:t>Некрасивый</w:t>
      </w:r>
      <w:r w:rsidR="0010433D">
        <w:rPr>
          <w:rFonts w:eastAsia="Times New Roman"/>
          <w:color w:val="000000"/>
          <w:szCs w:val="28"/>
        </w:rPr>
        <w:t xml:space="preserve"> – </w:t>
      </w:r>
      <w:r>
        <w:rPr>
          <w:rFonts w:eastAsia="Times New Roman"/>
          <w:color w:val="000000"/>
          <w:szCs w:val="28"/>
        </w:rPr>
        <w:t>Непривлекательный</w:t>
      </w:r>
      <w:r w:rsidR="0010433D">
        <w:rPr>
          <w:rFonts w:eastAsia="Times New Roman"/>
          <w:color w:val="000000"/>
          <w:szCs w:val="28"/>
        </w:rPr>
        <w:t xml:space="preserve"> – </w:t>
      </w:r>
      <w:r>
        <w:rPr>
          <w:rFonts w:eastAsia="Times New Roman"/>
          <w:color w:val="000000"/>
          <w:szCs w:val="28"/>
        </w:rPr>
        <w:t>Полезный</w:t>
      </w:r>
      <w:r w:rsidR="0010433D">
        <w:rPr>
          <w:rFonts w:eastAsia="Times New Roman"/>
          <w:color w:val="000000"/>
          <w:szCs w:val="28"/>
        </w:rPr>
        <w:t xml:space="preserve"> – </w:t>
      </w:r>
      <w:r>
        <w:rPr>
          <w:rFonts w:eastAsia="Times New Roman"/>
          <w:color w:val="000000"/>
          <w:szCs w:val="28"/>
        </w:rPr>
        <w:t>Глупый</w:t>
      </w:r>
      <w:r w:rsidR="0010433D">
        <w:rPr>
          <w:rFonts w:eastAsia="Times New Roman"/>
          <w:color w:val="000000"/>
          <w:szCs w:val="28"/>
        </w:rPr>
        <w:t xml:space="preserve"> – </w:t>
      </w:r>
      <w:r>
        <w:rPr>
          <w:rFonts w:eastAsia="Times New Roman"/>
          <w:color w:val="000000"/>
          <w:szCs w:val="28"/>
        </w:rPr>
        <w:t>Запутанный</w:t>
      </w:r>
      <w:r w:rsidR="0010433D">
        <w:rPr>
          <w:rFonts w:eastAsia="Times New Roman"/>
          <w:color w:val="000000"/>
          <w:szCs w:val="28"/>
        </w:rPr>
        <w:t xml:space="preserve"> – </w:t>
      </w:r>
      <w:r>
        <w:rPr>
          <w:rFonts w:eastAsia="Times New Roman"/>
          <w:color w:val="000000"/>
          <w:szCs w:val="28"/>
        </w:rPr>
        <w:t>Удобный</w:t>
      </w:r>
      <w:r w:rsidR="0010433D">
        <w:rPr>
          <w:rFonts w:eastAsia="Times New Roman"/>
          <w:color w:val="000000"/>
          <w:szCs w:val="28"/>
        </w:rPr>
        <w:t xml:space="preserve"> – </w:t>
      </w:r>
      <w:r>
        <w:rPr>
          <w:rFonts w:eastAsia="Times New Roman"/>
          <w:color w:val="000000"/>
          <w:szCs w:val="28"/>
        </w:rPr>
        <w:t>Понятный</w:t>
      </w:r>
      <w:r w:rsidR="0010433D">
        <w:rPr>
          <w:rFonts w:eastAsia="Times New Roman"/>
          <w:color w:val="000000"/>
          <w:szCs w:val="28"/>
        </w:rPr>
        <w:t xml:space="preserve"> – </w:t>
      </w:r>
      <w:r>
        <w:rPr>
          <w:rFonts w:eastAsia="Times New Roman"/>
          <w:color w:val="000000"/>
          <w:szCs w:val="28"/>
        </w:rPr>
        <w:t>Непредсказуемый</w:t>
      </w:r>
      <w:r w:rsidR="0010433D">
        <w:rPr>
          <w:rFonts w:eastAsia="Times New Roman"/>
          <w:color w:val="000000"/>
          <w:szCs w:val="28"/>
        </w:rPr>
        <w:t xml:space="preserve"> – </w:t>
      </w:r>
      <w:r>
        <w:rPr>
          <w:rFonts w:eastAsia="Times New Roman"/>
          <w:color w:val="000000"/>
          <w:szCs w:val="28"/>
        </w:rPr>
        <w:t>Четкий</w:t>
      </w:r>
      <w:r w:rsidR="0010433D">
        <w:rPr>
          <w:rFonts w:eastAsia="Times New Roman"/>
          <w:color w:val="000000"/>
          <w:szCs w:val="28"/>
        </w:rPr>
        <w:t xml:space="preserve"> – </w:t>
      </w:r>
      <w:r>
        <w:rPr>
          <w:rFonts w:eastAsia="Times New Roman"/>
          <w:color w:val="000000"/>
          <w:szCs w:val="28"/>
        </w:rPr>
        <w:t>Тяжелый</w:t>
      </w:r>
      <w:r w:rsidR="0010433D">
        <w:rPr>
          <w:rFonts w:eastAsia="Times New Roman"/>
          <w:color w:val="000000"/>
          <w:szCs w:val="28"/>
        </w:rPr>
        <w:t xml:space="preserve"> – </w:t>
      </w:r>
      <w:r>
        <w:rPr>
          <w:rFonts w:eastAsia="Times New Roman"/>
          <w:color w:val="000000"/>
          <w:szCs w:val="28"/>
        </w:rPr>
        <w:t>Современный</w:t>
      </w:r>
      <w:r w:rsidR="0010433D">
        <w:rPr>
          <w:rFonts w:eastAsia="Times New Roman"/>
          <w:color w:val="000000"/>
          <w:szCs w:val="28"/>
        </w:rPr>
        <w:t xml:space="preserve"> – </w:t>
      </w:r>
      <w:r>
        <w:rPr>
          <w:rFonts w:eastAsia="Times New Roman"/>
          <w:color w:val="000000"/>
          <w:szCs w:val="28"/>
        </w:rPr>
        <w:t>Легкий</w:t>
      </w:r>
      <w:r w:rsidR="0010433D">
        <w:rPr>
          <w:rFonts w:eastAsia="Times New Roman"/>
          <w:color w:val="000000"/>
          <w:szCs w:val="28"/>
        </w:rPr>
        <w:t xml:space="preserve"> – </w:t>
      </w:r>
      <w:r>
        <w:rPr>
          <w:rFonts w:eastAsia="Times New Roman"/>
          <w:color w:val="000000"/>
          <w:szCs w:val="28"/>
        </w:rPr>
        <w:t>Дружественный</w:t>
      </w:r>
      <w:r w:rsidR="0010433D">
        <w:rPr>
          <w:rFonts w:eastAsia="Times New Roman"/>
          <w:color w:val="000000"/>
          <w:szCs w:val="28"/>
        </w:rPr>
        <w:t xml:space="preserve"> – </w:t>
      </w:r>
      <w:r>
        <w:rPr>
          <w:rFonts w:eastAsia="Times New Roman"/>
          <w:color w:val="000000"/>
          <w:szCs w:val="28"/>
        </w:rPr>
        <w:t>Нестандартный</w:t>
      </w:r>
      <w:r w:rsidR="0010433D">
        <w:rPr>
          <w:rFonts w:eastAsia="Times New Roman"/>
          <w:color w:val="000000"/>
          <w:szCs w:val="28"/>
        </w:rPr>
        <w:t xml:space="preserve"> – </w:t>
      </w:r>
      <w:r>
        <w:rPr>
          <w:rFonts w:eastAsia="Times New Roman"/>
          <w:color w:val="000000"/>
          <w:szCs w:val="28"/>
        </w:rPr>
        <w:t>Плохой</w:t>
      </w:r>
      <w:r w:rsidR="0010433D">
        <w:rPr>
          <w:rFonts w:eastAsia="Times New Roman"/>
          <w:color w:val="000000"/>
          <w:szCs w:val="28"/>
        </w:rPr>
        <w:t xml:space="preserve"> – </w:t>
      </w:r>
      <w:r>
        <w:rPr>
          <w:rFonts w:eastAsia="Times New Roman"/>
          <w:color w:val="000000"/>
          <w:szCs w:val="28"/>
        </w:rPr>
        <w:t>Надежный</w:t>
      </w:r>
      <w:r w:rsidR="0010433D">
        <w:rPr>
          <w:rFonts w:eastAsia="Times New Roman"/>
          <w:color w:val="000000"/>
          <w:szCs w:val="28"/>
        </w:rPr>
        <w:t xml:space="preserve"> – </w:t>
      </w:r>
      <w:r>
        <w:rPr>
          <w:rFonts w:eastAsia="Times New Roman"/>
          <w:color w:val="000000"/>
          <w:szCs w:val="28"/>
        </w:rPr>
        <w:t>Сложный</w:t>
      </w:r>
      <w:r w:rsidR="0010433D">
        <w:rPr>
          <w:rFonts w:eastAsia="Times New Roman"/>
          <w:color w:val="000000"/>
          <w:szCs w:val="28"/>
        </w:rPr>
        <w:t xml:space="preserve"> – </w:t>
      </w:r>
      <w:r>
        <w:rPr>
          <w:rFonts w:eastAsia="Times New Roman"/>
          <w:color w:val="000000"/>
          <w:szCs w:val="28"/>
        </w:rPr>
        <w:t>Простой</w:t>
      </w:r>
      <w:r w:rsidR="0010433D">
        <w:rPr>
          <w:rFonts w:eastAsia="Times New Roman"/>
          <w:color w:val="000000"/>
          <w:szCs w:val="28"/>
        </w:rPr>
        <w:t xml:space="preserve"> – </w:t>
      </w:r>
      <w:r>
        <w:rPr>
          <w:rFonts w:eastAsia="Times New Roman"/>
          <w:color w:val="000000"/>
          <w:szCs w:val="28"/>
        </w:rPr>
        <w:t>Темный</w:t>
      </w:r>
      <w:r w:rsidR="0010433D">
        <w:rPr>
          <w:rFonts w:eastAsia="Times New Roman"/>
          <w:color w:val="000000"/>
          <w:szCs w:val="28"/>
        </w:rPr>
        <w:t xml:space="preserve"> – </w:t>
      </w:r>
      <w:r>
        <w:rPr>
          <w:rFonts w:eastAsia="Times New Roman"/>
          <w:color w:val="000000"/>
          <w:szCs w:val="28"/>
        </w:rPr>
        <w:t>Пестрый</w:t>
      </w:r>
      <w:r w:rsidR="0010433D">
        <w:rPr>
          <w:rFonts w:eastAsia="Times New Roman"/>
          <w:color w:val="000000"/>
          <w:szCs w:val="28"/>
        </w:rPr>
        <w:t xml:space="preserve"> – </w:t>
      </w:r>
      <w:r>
        <w:rPr>
          <w:rFonts w:eastAsia="Times New Roman"/>
          <w:color w:val="000000"/>
          <w:szCs w:val="28"/>
        </w:rPr>
        <w:t>Профессиональный</w:t>
      </w:r>
      <w:r w:rsidR="0010433D">
        <w:rPr>
          <w:rFonts w:eastAsia="Times New Roman"/>
          <w:color w:val="000000"/>
          <w:szCs w:val="28"/>
        </w:rPr>
        <w:t xml:space="preserve"> – </w:t>
      </w:r>
      <w:r>
        <w:rPr>
          <w:rFonts w:eastAsia="Times New Roman"/>
          <w:color w:val="000000"/>
          <w:szCs w:val="28"/>
        </w:rPr>
        <w:t>Медленный</w:t>
      </w:r>
      <w:r w:rsidR="0010433D">
        <w:rPr>
          <w:rFonts w:eastAsia="Times New Roman"/>
          <w:color w:val="000000"/>
          <w:szCs w:val="28"/>
        </w:rPr>
        <w:t xml:space="preserve"> – </w:t>
      </w:r>
      <w:r>
        <w:rPr>
          <w:rFonts w:eastAsia="Times New Roman"/>
          <w:color w:val="000000"/>
          <w:szCs w:val="28"/>
        </w:rPr>
        <w:t>Круглый</w:t>
      </w:r>
      <w:r w:rsidR="0010433D">
        <w:rPr>
          <w:rFonts w:eastAsia="Times New Roman"/>
          <w:color w:val="000000"/>
          <w:szCs w:val="28"/>
        </w:rPr>
        <w:t xml:space="preserve"> – </w:t>
      </w:r>
      <w:r>
        <w:rPr>
          <w:rFonts w:eastAsia="Times New Roman"/>
          <w:color w:val="000000"/>
          <w:szCs w:val="28"/>
        </w:rPr>
        <w:t>Печальный</w:t>
      </w:r>
      <w:r w:rsidR="0010433D">
        <w:rPr>
          <w:rFonts w:eastAsia="Times New Roman"/>
          <w:color w:val="000000"/>
          <w:szCs w:val="28"/>
        </w:rPr>
        <w:t xml:space="preserve"> – </w:t>
      </w:r>
      <w:r>
        <w:rPr>
          <w:rFonts w:eastAsia="Times New Roman"/>
          <w:color w:val="000000"/>
          <w:szCs w:val="28"/>
        </w:rPr>
        <w:t>Недружественный</w:t>
      </w:r>
      <w:r w:rsidR="0010433D">
        <w:rPr>
          <w:rFonts w:eastAsia="Times New Roman"/>
          <w:color w:val="000000"/>
          <w:szCs w:val="28"/>
        </w:rPr>
        <w:t xml:space="preserve"> – </w:t>
      </w:r>
      <w:r>
        <w:rPr>
          <w:rFonts w:eastAsia="Times New Roman"/>
          <w:color w:val="000000"/>
          <w:szCs w:val="28"/>
        </w:rPr>
        <w:t>Предсказуемый</w:t>
      </w:r>
      <w:r w:rsidR="0010433D">
        <w:rPr>
          <w:rFonts w:eastAsia="Times New Roman"/>
          <w:color w:val="000000"/>
          <w:szCs w:val="28"/>
        </w:rPr>
        <w:t xml:space="preserve"> – </w:t>
      </w:r>
      <w:r>
        <w:rPr>
          <w:rFonts w:eastAsia="Times New Roman"/>
          <w:color w:val="000000"/>
          <w:szCs w:val="28"/>
        </w:rPr>
        <w:t>Непонятный</w:t>
      </w:r>
      <w:r w:rsidR="0010433D">
        <w:rPr>
          <w:rFonts w:eastAsia="Times New Roman"/>
          <w:color w:val="000000"/>
          <w:szCs w:val="28"/>
        </w:rPr>
        <w:t xml:space="preserve"> – </w:t>
      </w:r>
      <w:r>
        <w:rPr>
          <w:rFonts w:eastAsia="Times New Roman"/>
          <w:color w:val="000000"/>
          <w:szCs w:val="28"/>
        </w:rPr>
        <w:t>Быстрый</w:t>
      </w:r>
      <w:r w:rsidR="0010433D">
        <w:rPr>
          <w:rFonts w:eastAsia="Times New Roman"/>
          <w:color w:val="000000"/>
          <w:szCs w:val="28"/>
        </w:rPr>
        <w:t xml:space="preserve"> – </w:t>
      </w:r>
      <w:r>
        <w:rPr>
          <w:rFonts w:eastAsia="Times New Roman"/>
          <w:color w:val="000000"/>
          <w:szCs w:val="28"/>
        </w:rPr>
        <w:t>Головоломный</w:t>
      </w:r>
      <w:r w:rsidR="0010433D">
        <w:rPr>
          <w:rFonts w:eastAsia="Times New Roman"/>
          <w:color w:val="000000"/>
          <w:szCs w:val="28"/>
        </w:rPr>
        <w:t xml:space="preserve"> – </w:t>
      </w:r>
      <w:r>
        <w:rPr>
          <w:rFonts w:eastAsia="Times New Roman"/>
          <w:color w:val="000000"/>
          <w:szCs w:val="28"/>
        </w:rPr>
        <w:t>Грустный</w:t>
      </w:r>
      <w:r w:rsidR="0010433D">
        <w:rPr>
          <w:rFonts w:eastAsia="Times New Roman"/>
          <w:color w:val="000000"/>
          <w:szCs w:val="28"/>
        </w:rPr>
        <w:t xml:space="preserve"> – </w:t>
      </w:r>
      <w:r>
        <w:rPr>
          <w:rFonts w:eastAsia="Times New Roman"/>
          <w:color w:val="000000"/>
          <w:szCs w:val="28"/>
        </w:rPr>
        <w:t>Строгий</w:t>
      </w:r>
      <w:r w:rsidR="0010433D">
        <w:rPr>
          <w:rFonts w:eastAsia="Times New Roman"/>
          <w:color w:val="000000"/>
          <w:szCs w:val="28"/>
        </w:rPr>
        <w:t xml:space="preserve"> – </w:t>
      </w:r>
      <w:r>
        <w:rPr>
          <w:rFonts w:eastAsia="Times New Roman"/>
          <w:color w:val="000000"/>
          <w:szCs w:val="28"/>
        </w:rPr>
        <w:t>Милый</w:t>
      </w:r>
      <w:r w:rsidR="0010433D">
        <w:rPr>
          <w:rFonts w:eastAsia="Times New Roman"/>
          <w:color w:val="000000"/>
          <w:szCs w:val="28"/>
        </w:rPr>
        <w:t xml:space="preserve"> – </w:t>
      </w:r>
      <w:r>
        <w:rPr>
          <w:rFonts w:eastAsia="Times New Roman"/>
          <w:color w:val="000000"/>
          <w:szCs w:val="28"/>
        </w:rPr>
        <w:t>Нагромождённый</w:t>
      </w:r>
      <w:r w:rsidR="0010433D">
        <w:rPr>
          <w:rFonts w:eastAsia="Times New Roman"/>
          <w:color w:val="000000"/>
          <w:szCs w:val="28"/>
        </w:rPr>
        <w:t xml:space="preserve"> – </w:t>
      </w:r>
      <w:r>
        <w:rPr>
          <w:rFonts w:eastAsia="Times New Roman"/>
          <w:color w:val="000000"/>
          <w:szCs w:val="28"/>
        </w:rPr>
        <w:t>Эстетичный</w:t>
      </w:r>
      <w:r w:rsidR="0010433D">
        <w:rPr>
          <w:rFonts w:eastAsia="Times New Roman"/>
          <w:color w:val="000000"/>
          <w:szCs w:val="28"/>
        </w:rPr>
        <w:t xml:space="preserve"> – </w:t>
      </w:r>
      <w:r>
        <w:rPr>
          <w:rFonts w:eastAsia="Times New Roman"/>
          <w:color w:val="000000"/>
          <w:szCs w:val="28"/>
        </w:rPr>
        <w:t>Неровный.</w:t>
      </w:r>
    </w:p>
    <w:p w14:paraId="796D9997" w14:textId="599137EB" w:rsidR="00FC39CB" w:rsidRDefault="00FC39CB" w:rsidP="00A021B0">
      <w:pPr>
        <w:spacing w:line="245" w:lineRule="auto"/>
      </w:pPr>
      <w:r>
        <w:t>Результаты анкетирования представлены</w:t>
      </w:r>
      <w:r w:rsidR="000A6ABD">
        <w:t xml:space="preserve"> в </w:t>
      </w:r>
      <w:r>
        <w:t>таблице 5.2.</w:t>
      </w:r>
    </w:p>
    <w:p w14:paraId="34BAC2AD" w14:textId="1812B8BC" w:rsidR="00FC39CB" w:rsidRDefault="00FC39CB" w:rsidP="006F544E">
      <w:pPr>
        <w:pBdr>
          <w:top w:val="nil"/>
          <w:left w:val="nil"/>
          <w:bottom w:val="nil"/>
          <w:right w:val="nil"/>
          <w:between w:val="nil"/>
        </w:pBdr>
        <w:spacing w:before="280" w:after="280"/>
        <w:ind w:firstLine="0"/>
        <w:rPr>
          <w:rFonts w:eastAsia="Times New Roman"/>
          <w:color w:val="000000"/>
        </w:rPr>
      </w:pPr>
      <w:r>
        <w:rPr>
          <w:rFonts w:eastAsia="Times New Roman"/>
          <w:color w:val="000000"/>
          <w:szCs w:val="28"/>
        </w:rPr>
        <w:lastRenderedPageBreak/>
        <w:t>Таблица 5.2</w:t>
      </w:r>
      <w:r w:rsidR="0010433D">
        <w:rPr>
          <w:rFonts w:eastAsia="Times New Roman"/>
          <w:color w:val="000000"/>
          <w:szCs w:val="28"/>
        </w:rPr>
        <w:t xml:space="preserve"> – </w:t>
      </w:r>
      <w:r>
        <w:rPr>
          <w:rFonts w:eastAsia="Times New Roman"/>
          <w:color w:val="000000"/>
          <w:szCs w:val="28"/>
        </w:rPr>
        <w:t xml:space="preserve">Результат </w:t>
      </w:r>
      <w:r>
        <w:t>анкетирования</w:t>
      </w:r>
    </w:p>
    <w:tbl>
      <w:tblPr>
        <w:tblW w:w="9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6947"/>
      </w:tblGrid>
      <w:tr w:rsidR="00FC39CB" w14:paraId="2B727495"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vAlign w:val="center"/>
          </w:tcPr>
          <w:p w14:paraId="7BCB2DE0" w14:textId="77777777" w:rsidR="00FC39CB" w:rsidRDefault="00FC39CB"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Респондент</w:t>
            </w:r>
          </w:p>
        </w:tc>
        <w:tc>
          <w:tcPr>
            <w:tcW w:w="6947" w:type="dxa"/>
            <w:tcBorders>
              <w:top w:val="single" w:sz="4" w:space="0" w:color="000000"/>
              <w:left w:val="single" w:sz="4" w:space="0" w:color="000000"/>
              <w:bottom w:val="single" w:sz="4" w:space="0" w:color="000000"/>
              <w:right w:val="single" w:sz="4" w:space="0" w:color="000000"/>
            </w:tcBorders>
          </w:tcPr>
          <w:p w14:paraId="3CABF212" w14:textId="77777777" w:rsidR="00FC39CB" w:rsidRDefault="00FC39CB"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Прилагательные</w:t>
            </w:r>
          </w:p>
        </w:tc>
      </w:tr>
      <w:tr w:rsidR="005F0D60" w14:paraId="6AB0CEA0"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60EF3C03" w14:textId="57802B9B" w:rsidR="005F0D60" w:rsidRDefault="005F0D60" w:rsidP="005F0D60">
            <w:pPr>
              <w:pBdr>
                <w:top w:val="nil"/>
                <w:left w:val="nil"/>
                <w:bottom w:val="nil"/>
                <w:right w:val="nil"/>
                <w:between w:val="nil"/>
              </w:pBdr>
              <w:ind w:firstLine="0"/>
              <w:rPr>
                <w:rFonts w:eastAsia="Times New Roman"/>
                <w:color w:val="000000"/>
                <w:highlight w:val="yellow"/>
              </w:rPr>
            </w:pPr>
            <w:proofErr w:type="spellStart"/>
            <w:r>
              <w:rPr>
                <w:rFonts w:eastAsia="Times New Roman"/>
                <w:color w:val="000000"/>
                <w:szCs w:val="28"/>
              </w:rPr>
              <w:t>Рачковская</w:t>
            </w:r>
            <w:proofErr w:type="spellEnd"/>
            <w:r>
              <w:rPr>
                <w:rFonts w:eastAsia="Times New Roman"/>
                <w:color w:val="000000"/>
                <w:szCs w:val="28"/>
              </w:rPr>
              <w:t xml:space="preserve"> Анна </w:t>
            </w:r>
          </w:p>
        </w:tc>
        <w:tc>
          <w:tcPr>
            <w:tcW w:w="6947" w:type="dxa"/>
            <w:tcBorders>
              <w:top w:val="single" w:sz="4" w:space="0" w:color="000000"/>
              <w:left w:val="single" w:sz="4" w:space="0" w:color="000000"/>
              <w:bottom w:val="single" w:sz="4" w:space="0" w:color="000000"/>
              <w:right w:val="single" w:sz="4" w:space="0" w:color="000000"/>
            </w:tcBorders>
          </w:tcPr>
          <w:p w14:paraId="54DE2EA8" w14:textId="01101823"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Привлекательный, современный, приятный, комфортабельный</w:t>
            </w:r>
            <w:r w:rsidR="00924766">
              <w:rPr>
                <w:rFonts w:eastAsia="Times New Roman"/>
                <w:color w:val="000000"/>
                <w:szCs w:val="28"/>
              </w:rPr>
              <w:t>, лёгкий</w:t>
            </w:r>
          </w:p>
        </w:tc>
      </w:tr>
      <w:tr w:rsidR="005F0D60" w14:paraId="2CA26403"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1BF3CA09" w14:textId="3DA88665"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Марина Громова</w:t>
            </w:r>
          </w:p>
        </w:tc>
        <w:tc>
          <w:tcPr>
            <w:tcW w:w="6947" w:type="dxa"/>
            <w:tcBorders>
              <w:top w:val="single" w:sz="4" w:space="0" w:color="000000"/>
              <w:left w:val="single" w:sz="4" w:space="0" w:color="000000"/>
              <w:bottom w:val="single" w:sz="4" w:space="0" w:color="000000"/>
              <w:right w:val="single" w:sz="4" w:space="0" w:color="000000"/>
            </w:tcBorders>
          </w:tcPr>
          <w:p w14:paraId="729A830C" w14:textId="0AB0AFD0"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Светлый, приятный, красивый,</w:t>
            </w:r>
            <w:r w:rsidR="00924766">
              <w:rPr>
                <w:rFonts w:eastAsia="Times New Roman"/>
                <w:color w:val="000000"/>
                <w:szCs w:val="28"/>
              </w:rPr>
              <w:t xml:space="preserve"> нестандартный,</w:t>
            </w:r>
            <w:r>
              <w:rPr>
                <w:rFonts w:eastAsia="Times New Roman"/>
                <w:color w:val="000000"/>
                <w:szCs w:val="28"/>
              </w:rPr>
              <w:t xml:space="preserve"> </w:t>
            </w:r>
            <w:r w:rsidR="002F26D9">
              <w:rPr>
                <w:rFonts w:eastAsia="Times New Roman"/>
                <w:color w:val="000000"/>
                <w:szCs w:val="28"/>
              </w:rPr>
              <w:t>непонятный </w:t>
            </w:r>
          </w:p>
        </w:tc>
      </w:tr>
      <w:tr w:rsidR="005F0D60" w14:paraId="64E1F885"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6CE39C48" w14:textId="6A0FB3C8"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Надежда Нестерович</w:t>
            </w:r>
          </w:p>
        </w:tc>
        <w:tc>
          <w:tcPr>
            <w:tcW w:w="6947" w:type="dxa"/>
            <w:tcBorders>
              <w:top w:val="single" w:sz="4" w:space="0" w:color="000000"/>
              <w:left w:val="single" w:sz="4" w:space="0" w:color="000000"/>
              <w:bottom w:val="single" w:sz="4" w:space="0" w:color="000000"/>
              <w:right w:val="single" w:sz="4" w:space="0" w:color="000000"/>
            </w:tcBorders>
          </w:tcPr>
          <w:p w14:paraId="72EF6426" w14:textId="6197BCDD"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Эстетичный, простой, милый, удобный</w:t>
            </w:r>
            <w:r w:rsidR="00924766">
              <w:rPr>
                <w:rFonts w:eastAsia="Times New Roman"/>
                <w:color w:val="000000"/>
                <w:szCs w:val="28"/>
              </w:rPr>
              <w:t>, светлый</w:t>
            </w:r>
            <w:r>
              <w:rPr>
                <w:rFonts w:eastAsia="Times New Roman"/>
                <w:color w:val="000000"/>
                <w:szCs w:val="28"/>
              </w:rPr>
              <w:t>  </w:t>
            </w:r>
          </w:p>
        </w:tc>
      </w:tr>
      <w:tr w:rsidR="005F0D60" w14:paraId="0B8CEF09" w14:textId="77777777" w:rsidTr="00301344">
        <w:trPr>
          <w:trHeight w:val="363"/>
        </w:trPr>
        <w:tc>
          <w:tcPr>
            <w:tcW w:w="2972" w:type="dxa"/>
            <w:tcBorders>
              <w:top w:val="single" w:sz="4" w:space="0" w:color="000000"/>
              <w:left w:val="single" w:sz="4" w:space="0" w:color="000000"/>
              <w:bottom w:val="nil"/>
              <w:right w:val="single" w:sz="4" w:space="0" w:color="000000"/>
            </w:tcBorders>
          </w:tcPr>
          <w:p w14:paraId="4C07E3C0" w14:textId="4495F249"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 xml:space="preserve">Евгения </w:t>
            </w:r>
            <w:proofErr w:type="spellStart"/>
            <w:r>
              <w:rPr>
                <w:rFonts w:eastAsia="Times New Roman"/>
                <w:color w:val="000000"/>
                <w:szCs w:val="28"/>
              </w:rPr>
              <w:t>Друк</w:t>
            </w:r>
            <w:proofErr w:type="spellEnd"/>
          </w:p>
        </w:tc>
        <w:tc>
          <w:tcPr>
            <w:tcW w:w="6947" w:type="dxa"/>
            <w:tcBorders>
              <w:top w:val="single" w:sz="4" w:space="0" w:color="000000"/>
              <w:left w:val="single" w:sz="4" w:space="0" w:color="000000"/>
              <w:bottom w:val="nil"/>
              <w:right w:val="single" w:sz="4" w:space="0" w:color="000000"/>
            </w:tcBorders>
          </w:tcPr>
          <w:p w14:paraId="65B929FE" w14:textId="63CBBA70"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 xml:space="preserve">Красивый, интересный, </w:t>
            </w:r>
            <w:r w:rsidR="004E3C6F">
              <w:rPr>
                <w:rFonts w:eastAsia="Times New Roman"/>
                <w:color w:val="000000"/>
                <w:szCs w:val="28"/>
              </w:rPr>
              <w:t>сложный</w:t>
            </w:r>
            <w:r w:rsidR="009A5C9F">
              <w:rPr>
                <w:rFonts w:eastAsia="Times New Roman"/>
                <w:color w:val="000000"/>
                <w:szCs w:val="28"/>
              </w:rPr>
              <w:t xml:space="preserve">, </w:t>
            </w:r>
            <w:r w:rsidR="004E3C6F">
              <w:rPr>
                <w:rFonts w:eastAsia="Times New Roman"/>
                <w:color w:val="000000"/>
                <w:szCs w:val="28"/>
              </w:rPr>
              <w:t>нестандартный</w:t>
            </w:r>
            <w:r w:rsidR="00924766">
              <w:rPr>
                <w:rFonts w:eastAsia="Times New Roman"/>
                <w:color w:val="000000"/>
                <w:szCs w:val="28"/>
              </w:rPr>
              <w:t>, тусклый</w:t>
            </w:r>
          </w:p>
        </w:tc>
      </w:tr>
      <w:tr w:rsidR="005F0D60" w14:paraId="1FA0658C"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38BAE61D" w14:textId="148211B8"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Надежда Таран</w:t>
            </w:r>
          </w:p>
        </w:tc>
        <w:tc>
          <w:tcPr>
            <w:tcW w:w="6947" w:type="dxa"/>
            <w:tcBorders>
              <w:top w:val="single" w:sz="4" w:space="0" w:color="000000"/>
              <w:left w:val="single" w:sz="4" w:space="0" w:color="000000"/>
              <w:bottom w:val="single" w:sz="4" w:space="0" w:color="000000"/>
              <w:right w:val="single" w:sz="4" w:space="0" w:color="000000"/>
            </w:tcBorders>
          </w:tcPr>
          <w:p w14:paraId="751AC910" w14:textId="02C0C45A" w:rsidR="005F0D60" w:rsidRDefault="005B303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Интересный</w:t>
            </w:r>
            <w:r w:rsidR="005F0D60">
              <w:rPr>
                <w:rFonts w:eastAsia="Times New Roman"/>
                <w:color w:val="000000"/>
                <w:szCs w:val="28"/>
              </w:rPr>
              <w:t>, понятный, удобный</w:t>
            </w:r>
            <w:r w:rsidR="009A5C9F">
              <w:rPr>
                <w:rFonts w:eastAsia="Times New Roman"/>
                <w:color w:val="000000"/>
                <w:szCs w:val="28"/>
              </w:rPr>
              <w:t>,</w:t>
            </w:r>
            <w:r w:rsidR="002F26D9">
              <w:rPr>
                <w:rFonts w:eastAsia="Times New Roman"/>
                <w:color w:val="000000"/>
                <w:szCs w:val="28"/>
              </w:rPr>
              <w:t xml:space="preserve"> эстетичный</w:t>
            </w:r>
            <w:r w:rsidR="00924766">
              <w:rPr>
                <w:rFonts w:eastAsia="Times New Roman"/>
                <w:color w:val="000000"/>
                <w:szCs w:val="28"/>
              </w:rPr>
              <w:t>, быстрый</w:t>
            </w:r>
            <w:r w:rsidR="009A5C9F">
              <w:rPr>
                <w:rFonts w:eastAsia="Times New Roman"/>
                <w:color w:val="000000"/>
                <w:szCs w:val="28"/>
              </w:rPr>
              <w:t xml:space="preserve"> </w:t>
            </w:r>
          </w:p>
        </w:tc>
      </w:tr>
    </w:tbl>
    <w:p w14:paraId="04239A1D" w14:textId="3DC8CD7A" w:rsidR="001350E3" w:rsidRPr="00C952B2" w:rsidRDefault="005F0D60" w:rsidP="00A700EE">
      <w:pPr>
        <w:pStyle w:val="af3"/>
        <w:spacing w:line="245" w:lineRule="auto"/>
        <w:rPr>
          <w:spacing w:val="-4"/>
        </w:rPr>
      </w:pPr>
      <w:r w:rsidRPr="00C952B2">
        <w:rPr>
          <w:spacing w:val="-4"/>
        </w:rPr>
        <w:t xml:space="preserve">По итогам проведенного анкетирования веб-приложение было охарактеризовано </w:t>
      </w:r>
      <w:r w:rsidR="00924766" w:rsidRPr="00C952B2">
        <w:rPr>
          <w:spacing w:val="-4"/>
        </w:rPr>
        <w:t>двадцатью одним</w:t>
      </w:r>
      <w:r w:rsidRPr="00C952B2">
        <w:rPr>
          <w:spacing w:val="-4"/>
        </w:rPr>
        <w:t xml:space="preserve"> положительными, </w:t>
      </w:r>
      <w:r w:rsidR="00924766" w:rsidRPr="00C952B2">
        <w:rPr>
          <w:spacing w:val="-4"/>
        </w:rPr>
        <w:t>тремя</w:t>
      </w:r>
      <w:r w:rsidRPr="00C952B2">
        <w:rPr>
          <w:spacing w:val="-4"/>
        </w:rPr>
        <w:t xml:space="preserve"> отрицательными</w:t>
      </w:r>
      <w:r w:rsidR="00A1324C" w:rsidRPr="00C952B2">
        <w:rPr>
          <w:spacing w:val="-4"/>
        </w:rPr>
        <w:t xml:space="preserve"> и </w:t>
      </w:r>
      <w:r w:rsidRPr="00C952B2">
        <w:rPr>
          <w:spacing w:val="-4"/>
        </w:rPr>
        <w:t>одним нейтральным прилагательными, предоставленных респондентам</w:t>
      </w:r>
      <w:r w:rsidR="00497A0C" w:rsidRPr="00C952B2">
        <w:rPr>
          <w:spacing w:val="-4"/>
        </w:rPr>
        <w:t>. На </w:t>
      </w:r>
      <w:r w:rsidR="001350E3" w:rsidRPr="00C952B2">
        <w:rPr>
          <w:spacing w:val="-4"/>
        </w:rPr>
        <w:t>основе полученных данных был рассчитан процент удовлетворенности</w:t>
      </w:r>
      <w:r w:rsidR="000A6ABD" w:rsidRPr="00C952B2">
        <w:rPr>
          <w:spacing w:val="-4"/>
        </w:rPr>
        <w:t xml:space="preserve"> от </w:t>
      </w:r>
      <w:r w:rsidR="001350E3" w:rsidRPr="00C952B2">
        <w:rPr>
          <w:spacing w:val="-4"/>
        </w:rPr>
        <w:t>продукта</w:t>
      </w:r>
      <w:r w:rsidR="00497A0C" w:rsidRPr="00C952B2">
        <w:rPr>
          <w:spacing w:val="-4"/>
        </w:rPr>
        <w:t>. Для </w:t>
      </w:r>
      <w:r w:rsidR="001350E3" w:rsidRPr="00C952B2">
        <w:rPr>
          <w:spacing w:val="-4"/>
        </w:rPr>
        <w:t>этого количество положительных прилагательных делилось</w:t>
      </w:r>
      <w:r w:rsidR="000A6ABD" w:rsidRPr="00C952B2">
        <w:rPr>
          <w:spacing w:val="-4"/>
        </w:rPr>
        <w:t xml:space="preserve"> на </w:t>
      </w:r>
      <w:r w:rsidR="001350E3" w:rsidRPr="00C952B2">
        <w:rPr>
          <w:spacing w:val="-4"/>
        </w:rPr>
        <w:t>общее количество выбранных слов</w:t>
      </w:r>
      <w:r w:rsidR="00A1324C" w:rsidRPr="00C952B2">
        <w:rPr>
          <w:spacing w:val="-4"/>
        </w:rPr>
        <w:t xml:space="preserve"> и </w:t>
      </w:r>
      <w:r w:rsidR="001350E3" w:rsidRPr="00C952B2">
        <w:rPr>
          <w:spacing w:val="-4"/>
        </w:rPr>
        <w:t>умножалось</w:t>
      </w:r>
      <w:r w:rsidR="000A6ABD" w:rsidRPr="00C952B2">
        <w:rPr>
          <w:spacing w:val="-4"/>
        </w:rPr>
        <w:t xml:space="preserve"> на </w:t>
      </w:r>
      <w:r w:rsidR="001D5009" w:rsidRPr="00C952B2">
        <w:rPr>
          <w:spacing w:val="-4"/>
        </w:rPr>
        <w:t>100</w:t>
      </w:r>
      <w:r w:rsidR="00924766" w:rsidRPr="00C952B2">
        <w:rPr>
          <w:spacing w:val="-4"/>
        </w:rPr>
        <w:t> </w:t>
      </w:r>
      <w:r w:rsidR="001D5009" w:rsidRPr="00C952B2">
        <w:rPr>
          <w:spacing w:val="-4"/>
        </w:rPr>
        <w:t>%</w:t>
      </w:r>
      <w:r w:rsidR="001350E3" w:rsidRPr="00C952B2">
        <w:rPr>
          <w:spacing w:val="-4"/>
        </w:rPr>
        <w:t>. По итогу процент удовлетворённости</w:t>
      </w:r>
      <w:r w:rsidR="000A6ABD" w:rsidRPr="00C952B2">
        <w:rPr>
          <w:spacing w:val="-4"/>
        </w:rPr>
        <w:t xml:space="preserve"> от </w:t>
      </w:r>
      <w:r w:rsidR="001350E3" w:rsidRPr="00C952B2">
        <w:rPr>
          <w:spacing w:val="-4"/>
        </w:rPr>
        <w:t>продукта состав</w:t>
      </w:r>
      <w:r w:rsidR="00A021B0" w:rsidRPr="00C952B2">
        <w:rPr>
          <w:spacing w:val="-4"/>
        </w:rPr>
        <w:t>ил</w:t>
      </w:r>
      <w:r w:rsidR="001350E3" w:rsidRPr="00C952B2">
        <w:rPr>
          <w:spacing w:val="-4"/>
        </w:rPr>
        <w:t xml:space="preserve"> 8</w:t>
      </w:r>
      <w:r w:rsidR="00BD7AEB" w:rsidRPr="00C952B2">
        <w:rPr>
          <w:spacing w:val="-4"/>
        </w:rPr>
        <w:t>8</w:t>
      </w:r>
      <w:r w:rsidR="00924766" w:rsidRPr="00C952B2">
        <w:rPr>
          <w:spacing w:val="-4"/>
        </w:rPr>
        <w:t> </w:t>
      </w:r>
      <w:r w:rsidR="001350E3" w:rsidRPr="00C952B2">
        <w:rPr>
          <w:spacing w:val="-4"/>
        </w:rPr>
        <w:t>%. По данной оценке, можно сделать вывод, что сайт создает хорошие впечатления</w:t>
      </w:r>
      <w:r w:rsidR="000A6ABD" w:rsidRPr="00C952B2">
        <w:rPr>
          <w:spacing w:val="-4"/>
        </w:rPr>
        <w:t> у </w:t>
      </w:r>
      <w:r w:rsidR="001350E3" w:rsidRPr="00C952B2">
        <w:rPr>
          <w:spacing w:val="-4"/>
        </w:rPr>
        <w:t>пользователей</w:t>
      </w:r>
      <w:r w:rsidR="00A1324C" w:rsidRPr="00C952B2">
        <w:rPr>
          <w:spacing w:val="-4"/>
        </w:rPr>
        <w:t xml:space="preserve"> и </w:t>
      </w:r>
      <w:r w:rsidR="001350E3" w:rsidRPr="00C952B2">
        <w:rPr>
          <w:spacing w:val="-4"/>
        </w:rPr>
        <w:t>не отталкивает их.</w:t>
      </w:r>
      <w:r w:rsidR="00D23DDB" w:rsidRPr="00C952B2">
        <w:rPr>
          <w:spacing w:val="-4"/>
        </w:rPr>
        <w:t xml:space="preserve"> Негативные отзывы, хотя и присутствуют, составляют незначительную часть респондентов.</w:t>
      </w:r>
    </w:p>
    <w:p w14:paraId="42DB03D8" w14:textId="57AB202A" w:rsidR="0048566C" w:rsidRDefault="0048566C" w:rsidP="00A700EE">
      <w:pPr>
        <w:spacing w:line="245" w:lineRule="auto"/>
      </w:pPr>
      <w:r w:rsidRPr="0048566C">
        <w:t>Для проверки качества</w:t>
      </w:r>
      <w:r w:rsidR="00A1324C">
        <w:t xml:space="preserve"> и </w:t>
      </w:r>
      <w:r w:rsidRPr="0048566C">
        <w:t>удобства логики</w:t>
      </w:r>
      <w:r w:rsidR="00A1324C">
        <w:t xml:space="preserve"> и </w:t>
      </w:r>
      <w:r w:rsidRPr="0048566C">
        <w:t xml:space="preserve">структуры сайта перед тремя респондентами были поставлены индивидуальные </w:t>
      </w:r>
      <w:r w:rsidR="00DB400F">
        <w:t>тестовые задания</w:t>
      </w:r>
      <w:r w:rsidRPr="0048566C">
        <w:t>. Они были однозначными, краткими</w:t>
      </w:r>
      <w:r w:rsidR="00A1324C">
        <w:t xml:space="preserve"> и </w:t>
      </w:r>
      <w:r w:rsidRPr="0048566C">
        <w:t>без подсказок</w:t>
      </w:r>
      <w:r w:rsidR="00497A0C">
        <w:t>. На </w:t>
      </w:r>
      <w:r w:rsidRPr="0048566C">
        <w:t>основании действий, выполняемых респондентами</w:t>
      </w:r>
      <w:r w:rsidR="000A6ABD">
        <w:t xml:space="preserve"> для </w:t>
      </w:r>
      <w:r w:rsidRPr="0048566C">
        <w:t>решения задачи, составлялись сценарии</w:t>
      </w:r>
      <w:r w:rsidR="00497A0C">
        <w:t>. Для </w:t>
      </w:r>
      <w:r w:rsidR="00671C91">
        <w:rPr>
          <w:color w:val="000000"/>
        </w:rPr>
        <w:t>данного тестирования было выбрано три респондента.</w:t>
      </w:r>
    </w:p>
    <w:p w14:paraId="77F725A6" w14:textId="56482D31" w:rsidR="00DB400F" w:rsidRPr="002D24E2" w:rsidRDefault="00DB400F" w:rsidP="00A700EE">
      <w:pPr>
        <w:spacing w:line="245" w:lineRule="auto"/>
      </w:pPr>
      <w:r>
        <w:rPr>
          <w:bCs/>
          <w:szCs w:val="28"/>
        </w:rPr>
        <w:t>Задачи</w:t>
      </w:r>
      <w:r w:rsidR="00A1324C">
        <w:rPr>
          <w:bCs/>
          <w:szCs w:val="28"/>
        </w:rPr>
        <w:t xml:space="preserve"> и </w:t>
      </w:r>
      <w:r>
        <w:rPr>
          <w:bCs/>
          <w:szCs w:val="28"/>
        </w:rPr>
        <w:t>сценарии их выполнения:</w:t>
      </w:r>
    </w:p>
    <w:p w14:paraId="024314DD" w14:textId="0B1E6D55" w:rsidR="00DB400F" w:rsidRPr="00436B33" w:rsidRDefault="00DB400F" w:rsidP="00A700EE">
      <w:pPr>
        <w:spacing w:line="245" w:lineRule="auto"/>
        <w:rPr>
          <w:color w:val="000000"/>
        </w:rPr>
      </w:pPr>
      <w:r w:rsidRPr="00436B33">
        <w:rPr>
          <w:color w:val="000000"/>
        </w:rPr>
        <w:t>Пользовательская задача</w:t>
      </w:r>
      <w:r w:rsidR="000A6ABD" w:rsidRPr="00436B33">
        <w:rPr>
          <w:color w:val="000000"/>
        </w:rPr>
        <w:t xml:space="preserve"> для </w:t>
      </w:r>
      <w:r w:rsidRPr="00436B33">
        <w:rPr>
          <w:color w:val="000000"/>
        </w:rPr>
        <w:t>сценария 1: Проверка работы форм регистрации</w:t>
      </w:r>
      <w:r w:rsidR="00A1324C" w:rsidRPr="00436B33">
        <w:rPr>
          <w:color w:val="000000"/>
        </w:rPr>
        <w:t xml:space="preserve"> и </w:t>
      </w:r>
      <w:r w:rsidRPr="00436B33">
        <w:rPr>
          <w:color w:val="000000"/>
        </w:rPr>
        <w:t>её валидации. Тестовое задание: необходимо зарегистрироваться</w:t>
      </w:r>
      <w:r w:rsidR="000A6ABD" w:rsidRPr="00436B33">
        <w:rPr>
          <w:color w:val="000000"/>
        </w:rPr>
        <w:t xml:space="preserve"> на </w:t>
      </w:r>
      <w:r w:rsidRPr="00436B33">
        <w:rPr>
          <w:color w:val="000000"/>
        </w:rPr>
        <w:t xml:space="preserve">сайте. </w:t>
      </w:r>
    </w:p>
    <w:p w14:paraId="22338399" w14:textId="6A658079" w:rsidR="00DB400F" w:rsidRPr="00436B33" w:rsidRDefault="00DB400F" w:rsidP="00A700EE">
      <w:pPr>
        <w:spacing w:line="245" w:lineRule="auto"/>
        <w:rPr>
          <w:color w:val="000000"/>
        </w:rPr>
      </w:pPr>
      <w:r w:rsidRPr="00436B33">
        <w:rPr>
          <w:bCs/>
          <w:szCs w:val="28"/>
        </w:rPr>
        <w:t>Сценарий</w:t>
      </w:r>
      <w:r w:rsidR="000A6ABD" w:rsidRPr="00436B33">
        <w:rPr>
          <w:bCs/>
          <w:szCs w:val="28"/>
        </w:rPr>
        <w:t xml:space="preserve"> для </w:t>
      </w:r>
      <w:r w:rsidRPr="00436B33">
        <w:rPr>
          <w:bCs/>
          <w:szCs w:val="28"/>
        </w:rPr>
        <w:t>выполнения задачи 1. Анна</w:t>
      </w:r>
      <w:r w:rsidRPr="00436B33">
        <w:rPr>
          <w:color w:val="000000"/>
        </w:rPr>
        <w:t xml:space="preserve"> находится</w:t>
      </w:r>
      <w:r w:rsidR="000A6ABD" w:rsidRPr="00436B33">
        <w:rPr>
          <w:color w:val="000000"/>
        </w:rPr>
        <w:t xml:space="preserve"> на </w:t>
      </w:r>
      <w:r w:rsidRPr="00436B33">
        <w:rPr>
          <w:color w:val="000000"/>
        </w:rPr>
        <w:t>главной странице сайта. Ознакомившись</w:t>
      </w:r>
      <w:r w:rsidR="000A6ABD" w:rsidRPr="00436B33">
        <w:rPr>
          <w:color w:val="000000"/>
        </w:rPr>
        <w:t xml:space="preserve"> с </w:t>
      </w:r>
      <w:r w:rsidRPr="00436B33">
        <w:rPr>
          <w:color w:val="000000"/>
        </w:rPr>
        <w:t>навигационным меню, она находит ссылку «Зарегистрироваться»</w:t>
      </w:r>
      <w:r w:rsidR="00A1324C" w:rsidRPr="00436B33">
        <w:rPr>
          <w:color w:val="000000"/>
        </w:rPr>
        <w:t xml:space="preserve"> и </w:t>
      </w:r>
      <w:r w:rsidRPr="00436B33">
        <w:rPr>
          <w:color w:val="000000"/>
        </w:rPr>
        <w:t>переходит</w:t>
      </w:r>
      <w:r w:rsidR="000A6ABD" w:rsidRPr="00436B33">
        <w:rPr>
          <w:color w:val="000000"/>
        </w:rPr>
        <w:t xml:space="preserve"> на </w:t>
      </w:r>
      <w:r w:rsidRPr="00436B33">
        <w:rPr>
          <w:color w:val="000000"/>
        </w:rPr>
        <w:t>страницу регистрации</w:t>
      </w:r>
      <w:r w:rsidR="000A6ABD" w:rsidRPr="00436B33">
        <w:rPr>
          <w:color w:val="000000"/>
        </w:rPr>
        <w:t xml:space="preserve"> с </w:t>
      </w:r>
      <w:r w:rsidRPr="00436B33">
        <w:rPr>
          <w:color w:val="000000"/>
        </w:rPr>
        <w:t>формой. Анна заполняет все поля</w:t>
      </w:r>
      <w:r w:rsidR="00A1324C" w:rsidRPr="00436B33">
        <w:rPr>
          <w:color w:val="000000"/>
        </w:rPr>
        <w:t xml:space="preserve"> и </w:t>
      </w:r>
      <w:r w:rsidRPr="00436B33">
        <w:rPr>
          <w:color w:val="000000"/>
        </w:rPr>
        <w:t>нажимает</w:t>
      </w:r>
      <w:r w:rsidR="000A6ABD" w:rsidRPr="00436B33">
        <w:rPr>
          <w:color w:val="000000"/>
        </w:rPr>
        <w:t xml:space="preserve"> на </w:t>
      </w:r>
      <w:r w:rsidRPr="00436B33">
        <w:rPr>
          <w:color w:val="000000"/>
        </w:rPr>
        <w:t>кнопку «Зарегистрироваться». Вывелось предупреждение</w:t>
      </w:r>
      <w:r w:rsidR="000A6ABD" w:rsidRPr="00436B33">
        <w:rPr>
          <w:color w:val="000000"/>
        </w:rPr>
        <w:t xml:space="preserve"> о </w:t>
      </w:r>
      <w:r w:rsidRPr="00436B33">
        <w:rPr>
          <w:color w:val="000000"/>
        </w:rPr>
        <w:t>том, что адрес электронной почты введён некорректно. Анна исправляет ошибку, опять нажимает</w:t>
      </w:r>
      <w:r w:rsidR="000A6ABD" w:rsidRPr="00436B33">
        <w:rPr>
          <w:color w:val="000000"/>
        </w:rPr>
        <w:t xml:space="preserve"> на </w:t>
      </w:r>
      <w:r w:rsidRPr="00436B33">
        <w:rPr>
          <w:color w:val="000000"/>
        </w:rPr>
        <w:t>кнопку «Зарегистрироваться»</w:t>
      </w:r>
      <w:r w:rsidR="005A7CDC" w:rsidRPr="00436B33">
        <w:rPr>
          <w:color w:val="000000"/>
        </w:rPr>
        <w:t>, после чего система открывает главную страницу</w:t>
      </w:r>
      <w:r w:rsidR="000A6ABD" w:rsidRPr="00436B33">
        <w:rPr>
          <w:color w:val="000000"/>
        </w:rPr>
        <w:t xml:space="preserve"> с </w:t>
      </w:r>
      <w:r w:rsidR="005A7CDC" w:rsidRPr="00436B33">
        <w:rPr>
          <w:color w:val="000000"/>
        </w:rPr>
        <w:t>изменённым</w:t>
      </w:r>
      <w:r w:rsidR="000A6ABD" w:rsidRPr="00436B33">
        <w:rPr>
          <w:color w:val="000000"/>
        </w:rPr>
        <w:t xml:space="preserve"> для </w:t>
      </w:r>
      <w:r w:rsidR="005A7CDC" w:rsidRPr="00436B33">
        <w:rPr>
          <w:color w:val="000000"/>
        </w:rPr>
        <w:t>авторизированного пользователя меню</w:t>
      </w:r>
      <w:r w:rsidR="000A6ABD" w:rsidRPr="00436B33">
        <w:rPr>
          <w:color w:val="000000"/>
        </w:rPr>
        <w:t xml:space="preserve"> с </w:t>
      </w:r>
      <w:r w:rsidR="005A7CDC" w:rsidRPr="00436B33">
        <w:rPr>
          <w:color w:val="000000"/>
        </w:rPr>
        <w:t>ссылками «Личный кабинет»</w:t>
      </w:r>
      <w:r w:rsidR="00A1324C" w:rsidRPr="00436B33">
        <w:rPr>
          <w:color w:val="000000"/>
        </w:rPr>
        <w:t xml:space="preserve"> и </w:t>
      </w:r>
      <w:r w:rsidR="005A7CDC" w:rsidRPr="00436B33">
        <w:rPr>
          <w:color w:val="000000"/>
        </w:rPr>
        <w:t>«Выйти».</w:t>
      </w:r>
    </w:p>
    <w:p w14:paraId="5540120F" w14:textId="2F36B3BB" w:rsidR="00DB400F" w:rsidRPr="00436B33" w:rsidRDefault="00DB400F" w:rsidP="00A700EE">
      <w:pPr>
        <w:spacing w:line="245" w:lineRule="auto"/>
        <w:rPr>
          <w:bCs/>
          <w:szCs w:val="28"/>
        </w:rPr>
      </w:pPr>
      <w:r w:rsidRPr="00436B33">
        <w:rPr>
          <w:bCs/>
          <w:szCs w:val="28"/>
        </w:rPr>
        <w:t xml:space="preserve">Пользовательская задача 2. </w:t>
      </w:r>
      <w:r w:rsidR="00C8102A" w:rsidRPr="00436B33">
        <w:rPr>
          <w:bCs/>
          <w:szCs w:val="28"/>
        </w:rPr>
        <w:t>Подать</w:t>
      </w:r>
      <w:r w:rsidR="008B4F9C" w:rsidRPr="00436B33">
        <w:rPr>
          <w:bCs/>
          <w:szCs w:val="28"/>
        </w:rPr>
        <w:t xml:space="preserve"> заявку</w:t>
      </w:r>
      <w:r w:rsidR="000A6ABD" w:rsidRPr="00436B33">
        <w:rPr>
          <w:bCs/>
          <w:szCs w:val="28"/>
        </w:rPr>
        <w:t xml:space="preserve"> на </w:t>
      </w:r>
      <w:r w:rsidR="00A9500F" w:rsidRPr="00436B33">
        <w:rPr>
          <w:bCs/>
          <w:szCs w:val="28"/>
        </w:rPr>
        <w:t>консультаци</w:t>
      </w:r>
      <w:r w:rsidR="008B4F9C" w:rsidRPr="00436B33">
        <w:rPr>
          <w:bCs/>
          <w:szCs w:val="28"/>
        </w:rPr>
        <w:t>ю</w:t>
      </w:r>
      <w:r w:rsidRPr="00436B33">
        <w:rPr>
          <w:bCs/>
          <w:szCs w:val="28"/>
        </w:rPr>
        <w:t xml:space="preserve">. </w:t>
      </w:r>
    </w:p>
    <w:p w14:paraId="1601B653" w14:textId="248D616D" w:rsidR="00DB400F" w:rsidRPr="00436B33" w:rsidRDefault="00DB400F" w:rsidP="00A700EE">
      <w:pPr>
        <w:spacing w:line="245" w:lineRule="auto"/>
        <w:rPr>
          <w:bCs/>
          <w:szCs w:val="28"/>
        </w:rPr>
      </w:pPr>
      <w:r w:rsidRPr="00436B33">
        <w:rPr>
          <w:bCs/>
          <w:szCs w:val="28"/>
        </w:rPr>
        <w:t>Сценарий</w:t>
      </w:r>
      <w:r w:rsidR="000A6ABD" w:rsidRPr="00436B33">
        <w:rPr>
          <w:bCs/>
          <w:szCs w:val="28"/>
        </w:rPr>
        <w:t xml:space="preserve"> для </w:t>
      </w:r>
      <w:r w:rsidRPr="00436B33">
        <w:rPr>
          <w:bCs/>
          <w:szCs w:val="28"/>
        </w:rPr>
        <w:t xml:space="preserve">выполнения задачи 2. </w:t>
      </w:r>
      <w:r w:rsidR="00A9500F" w:rsidRPr="00436B33">
        <w:rPr>
          <w:bCs/>
          <w:szCs w:val="28"/>
        </w:rPr>
        <w:t>Евгения</w:t>
      </w:r>
      <w:r w:rsidRPr="00436B33">
        <w:rPr>
          <w:bCs/>
          <w:szCs w:val="28"/>
        </w:rPr>
        <w:t xml:space="preserve"> при попадании</w:t>
      </w:r>
      <w:r w:rsidR="000A6ABD" w:rsidRPr="00436B33">
        <w:rPr>
          <w:bCs/>
          <w:szCs w:val="28"/>
        </w:rPr>
        <w:t xml:space="preserve"> на </w:t>
      </w:r>
      <w:r w:rsidRPr="00436B33">
        <w:rPr>
          <w:bCs/>
          <w:szCs w:val="28"/>
        </w:rPr>
        <w:t xml:space="preserve">сайт </w:t>
      </w:r>
      <w:r w:rsidR="00A9500F" w:rsidRPr="00436B33">
        <w:rPr>
          <w:bCs/>
          <w:szCs w:val="28"/>
        </w:rPr>
        <w:t>школы визажа «</w:t>
      </w:r>
      <w:proofErr w:type="spellStart"/>
      <w:r w:rsidR="00A9500F" w:rsidRPr="00436B33">
        <w:rPr>
          <w:bCs/>
          <w:szCs w:val="28"/>
          <w:lang w:val="en-US"/>
        </w:rPr>
        <w:t>Flowress</w:t>
      </w:r>
      <w:proofErr w:type="spellEnd"/>
      <w:r w:rsidR="00A9500F" w:rsidRPr="00436B33">
        <w:rPr>
          <w:bCs/>
          <w:szCs w:val="28"/>
        </w:rPr>
        <w:t>»</w:t>
      </w:r>
      <w:r w:rsidRPr="00436B33">
        <w:rPr>
          <w:bCs/>
          <w:szCs w:val="28"/>
        </w:rPr>
        <w:t xml:space="preserve"> </w:t>
      </w:r>
      <w:r w:rsidR="00DB2859" w:rsidRPr="00436B33">
        <w:rPr>
          <w:bCs/>
          <w:szCs w:val="28"/>
        </w:rPr>
        <w:t>Она знакомится</w:t>
      </w:r>
      <w:r w:rsidR="000A6ABD" w:rsidRPr="00436B33">
        <w:rPr>
          <w:bCs/>
          <w:szCs w:val="28"/>
        </w:rPr>
        <w:t xml:space="preserve"> с </w:t>
      </w:r>
      <w:r w:rsidR="00DB2859" w:rsidRPr="00436B33">
        <w:rPr>
          <w:bCs/>
          <w:szCs w:val="28"/>
        </w:rPr>
        <w:t>информацией, предоставляемой</w:t>
      </w:r>
      <w:r w:rsidR="000A6ABD" w:rsidRPr="00436B33">
        <w:rPr>
          <w:bCs/>
          <w:szCs w:val="28"/>
        </w:rPr>
        <w:t xml:space="preserve"> на </w:t>
      </w:r>
      <w:r w:rsidR="00DB2859" w:rsidRPr="00436B33">
        <w:rPr>
          <w:bCs/>
          <w:szCs w:val="28"/>
        </w:rPr>
        <w:t xml:space="preserve">сайте. Пролистывая до конца главной страницы, Евгения находит форму консультации. </w:t>
      </w:r>
      <w:r w:rsidRPr="00436B33">
        <w:rPr>
          <w:bCs/>
          <w:szCs w:val="28"/>
        </w:rPr>
        <w:t>Пользователь заполняет необходимые поля</w:t>
      </w:r>
      <w:r w:rsidR="00A1324C" w:rsidRPr="00436B33">
        <w:rPr>
          <w:bCs/>
          <w:szCs w:val="28"/>
        </w:rPr>
        <w:t xml:space="preserve"> и </w:t>
      </w:r>
      <w:r w:rsidRPr="00436B33">
        <w:rPr>
          <w:bCs/>
          <w:szCs w:val="28"/>
        </w:rPr>
        <w:t xml:space="preserve">нажимает кнопку «Отправить», после чего получает </w:t>
      </w:r>
      <w:r w:rsidR="00503E4D" w:rsidRPr="00436B33">
        <w:rPr>
          <w:bCs/>
          <w:szCs w:val="28"/>
        </w:rPr>
        <w:t>сообщение</w:t>
      </w:r>
      <w:r w:rsidR="000A6ABD" w:rsidRPr="00436B33">
        <w:rPr>
          <w:bCs/>
          <w:szCs w:val="28"/>
        </w:rPr>
        <w:t xml:space="preserve"> о </w:t>
      </w:r>
      <w:r w:rsidR="00503E4D" w:rsidRPr="00436B33">
        <w:rPr>
          <w:bCs/>
          <w:szCs w:val="28"/>
        </w:rPr>
        <w:t>том, что заявка принята</w:t>
      </w:r>
      <w:r w:rsidR="00A1324C" w:rsidRPr="00436B33">
        <w:rPr>
          <w:bCs/>
          <w:szCs w:val="28"/>
        </w:rPr>
        <w:t xml:space="preserve"> и </w:t>
      </w:r>
      <w:r w:rsidR="000A6ABD" w:rsidRPr="00436B33">
        <w:rPr>
          <w:bCs/>
          <w:szCs w:val="28"/>
        </w:rPr>
        <w:t>с </w:t>
      </w:r>
      <w:r w:rsidR="008B4F9C" w:rsidRPr="00436B33">
        <w:rPr>
          <w:bCs/>
          <w:szCs w:val="28"/>
        </w:rPr>
        <w:t>Евгенией</w:t>
      </w:r>
      <w:r w:rsidR="00503E4D" w:rsidRPr="00436B33">
        <w:rPr>
          <w:bCs/>
          <w:szCs w:val="28"/>
        </w:rPr>
        <w:t xml:space="preserve"> свяж</w:t>
      </w:r>
      <w:r w:rsidR="008B4F9C" w:rsidRPr="00436B33">
        <w:rPr>
          <w:bCs/>
          <w:szCs w:val="28"/>
        </w:rPr>
        <w:t>ется администратор</w:t>
      </w:r>
      <w:r w:rsidR="000A6ABD" w:rsidRPr="00436B33">
        <w:rPr>
          <w:bCs/>
          <w:szCs w:val="28"/>
        </w:rPr>
        <w:t xml:space="preserve"> в </w:t>
      </w:r>
      <w:r w:rsidR="008B4F9C" w:rsidRPr="00436B33">
        <w:rPr>
          <w:bCs/>
          <w:szCs w:val="28"/>
        </w:rPr>
        <w:t>ближайшее время</w:t>
      </w:r>
      <w:r w:rsidR="00503E4D" w:rsidRPr="00436B33">
        <w:rPr>
          <w:bCs/>
          <w:szCs w:val="28"/>
        </w:rPr>
        <w:t>.</w:t>
      </w:r>
    </w:p>
    <w:p w14:paraId="5ABC3EB4" w14:textId="459AE30D" w:rsidR="00DB400F" w:rsidRPr="00D23DDB" w:rsidRDefault="00DB400F" w:rsidP="00A700EE">
      <w:pPr>
        <w:spacing w:line="245" w:lineRule="auto"/>
        <w:rPr>
          <w:bCs/>
          <w:szCs w:val="28"/>
        </w:rPr>
      </w:pPr>
      <w:r w:rsidRPr="00D23DDB">
        <w:rPr>
          <w:bCs/>
          <w:szCs w:val="28"/>
        </w:rPr>
        <w:t xml:space="preserve">Пользовательская задача 3. </w:t>
      </w:r>
      <w:r w:rsidR="00A63E70" w:rsidRPr="00D23DDB">
        <w:rPr>
          <w:bCs/>
          <w:szCs w:val="28"/>
        </w:rPr>
        <w:t>Проверка добавления курса</w:t>
      </w:r>
      <w:r w:rsidR="000A6ABD" w:rsidRPr="00D23DDB">
        <w:rPr>
          <w:bCs/>
          <w:szCs w:val="28"/>
        </w:rPr>
        <w:t xml:space="preserve"> в </w:t>
      </w:r>
      <w:r w:rsidR="00A63E70" w:rsidRPr="00D23DDB">
        <w:rPr>
          <w:bCs/>
          <w:szCs w:val="28"/>
        </w:rPr>
        <w:t>расписание</w:t>
      </w:r>
      <w:r w:rsidRPr="00D23DDB">
        <w:rPr>
          <w:bCs/>
          <w:szCs w:val="28"/>
        </w:rPr>
        <w:t>.</w:t>
      </w:r>
    </w:p>
    <w:p w14:paraId="4B06FED5" w14:textId="178FBDC6" w:rsidR="00A63E70" w:rsidRPr="008975A3" w:rsidRDefault="00DB400F" w:rsidP="00095569">
      <w:pPr>
        <w:rPr>
          <w:spacing w:val="4"/>
        </w:rPr>
      </w:pPr>
      <w:r w:rsidRPr="008975A3">
        <w:rPr>
          <w:spacing w:val="4"/>
        </w:rPr>
        <w:lastRenderedPageBreak/>
        <w:t>Сценарий</w:t>
      </w:r>
      <w:r w:rsidR="000A6ABD" w:rsidRPr="008975A3">
        <w:rPr>
          <w:spacing w:val="4"/>
        </w:rPr>
        <w:t xml:space="preserve"> для </w:t>
      </w:r>
      <w:r w:rsidRPr="008975A3">
        <w:rPr>
          <w:spacing w:val="4"/>
        </w:rPr>
        <w:t xml:space="preserve">выполнения задачи 3. </w:t>
      </w:r>
      <w:r w:rsidR="00A63E70" w:rsidRPr="008975A3">
        <w:rPr>
          <w:spacing w:val="4"/>
        </w:rPr>
        <w:t>Надежда имеет профиль преподавателя</w:t>
      </w:r>
      <w:r w:rsidR="000A6ABD" w:rsidRPr="008975A3">
        <w:rPr>
          <w:spacing w:val="4"/>
        </w:rPr>
        <w:t xml:space="preserve"> на </w:t>
      </w:r>
      <w:r w:rsidR="00A63E70" w:rsidRPr="008975A3">
        <w:rPr>
          <w:spacing w:val="4"/>
        </w:rPr>
        <w:t>сайте</w:t>
      </w:r>
      <w:r w:rsidR="00A1324C" w:rsidRPr="008975A3">
        <w:rPr>
          <w:spacing w:val="4"/>
        </w:rPr>
        <w:t xml:space="preserve"> и </w:t>
      </w:r>
      <w:r w:rsidR="00A63E70" w:rsidRPr="008975A3">
        <w:rPr>
          <w:spacing w:val="4"/>
        </w:rPr>
        <w:t>имеет свой</w:t>
      </w:r>
      <w:r w:rsidR="0055362F" w:rsidRPr="008975A3">
        <w:rPr>
          <w:spacing w:val="4"/>
        </w:rPr>
        <w:t xml:space="preserve"> </w:t>
      </w:r>
      <w:r w:rsidR="00A63E70" w:rsidRPr="008975A3">
        <w:rPr>
          <w:spacing w:val="4"/>
        </w:rPr>
        <w:t>личный кабинет. После авторизации, Надежда переходит</w:t>
      </w:r>
      <w:r w:rsidR="000A6ABD" w:rsidRPr="008975A3">
        <w:rPr>
          <w:spacing w:val="4"/>
        </w:rPr>
        <w:t xml:space="preserve"> на </w:t>
      </w:r>
      <w:r w:rsidR="00A63E70" w:rsidRPr="008975A3">
        <w:rPr>
          <w:spacing w:val="4"/>
        </w:rPr>
        <w:t xml:space="preserve">панель управления, </w:t>
      </w:r>
      <w:r w:rsidR="00365D68" w:rsidRPr="008975A3">
        <w:rPr>
          <w:spacing w:val="4"/>
        </w:rPr>
        <w:t>где выбирает вкладку «</w:t>
      </w:r>
      <w:r w:rsidR="00A15A90" w:rsidRPr="008975A3">
        <w:rPr>
          <w:spacing w:val="4"/>
        </w:rPr>
        <w:t>Мои курсы</w:t>
      </w:r>
      <w:r w:rsidR="00365D68" w:rsidRPr="008975A3">
        <w:rPr>
          <w:spacing w:val="4"/>
        </w:rPr>
        <w:t>»</w:t>
      </w:r>
      <w:r w:rsidR="000A6ABD" w:rsidRPr="008975A3">
        <w:rPr>
          <w:spacing w:val="4"/>
        </w:rPr>
        <w:t xml:space="preserve"> на </w:t>
      </w:r>
      <w:r w:rsidR="00365D68" w:rsidRPr="008975A3">
        <w:rPr>
          <w:spacing w:val="4"/>
        </w:rPr>
        <w:t>панели управления. Она находит кнопку «Добавить курс</w:t>
      </w:r>
      <w:r w:rsidR="000A6ABD" w:rsidRPr="008975A3">
        <w:rPr>
          <w:spacing w:val="4"/>
        </w:rPr>
        <w:t xml:space="preserve"> в </w:t>
      </w:r>
      <w:r w:rsidR="00365D68" w:rsidRPr="008975A3">
        <w:rPr>
          <w:spacing w:val="4"/>
        </w:rPr>
        <w:t>расписание», после чего переходит</w:t>
      </w:r>
      <w:r w:rsidR="000A6ABD" w:rsidRPr="008975A3">
        <w:rPr>
          <w:spacing w:val="4"/>
        </w:rPr>
        <w:t xml:space="preserve"> на </w:t>
      </w:r>
      <w:r w:rsidR="00365D68" w:rsidRPr="008975A3">
        <w:rPr>
          <w:spacing w:val="4"/>
        </w:rPr>
        <w:t>страницу добавления курса. Она выбирает</w:t>
      </w:r>
      <w:r w:rsidR="00497A0C" w:rsidRPr="008975A3">
        <w:rPr>
          <w:spacing w:val="4"/>
        </w:rPr>
        <w:t xml:space="preserve"> из </w:t>
      </w:r>
      <w:r w:rsidR="00365D68" w:rsidRPr="008975A3">
        <w:rPr>
          <w:spacing w:val="4"/>
        </w:rPr>
        <w:t>списка нужный курс</w:t>
      </w:r>
      <w:r w:rsidR="00A1324C" w:rsidRPr="008975A3">
        <w:rPr>
          <w:spacing w:val="4"/>
        </w:rPr>
        <w:t xml:space="preserve"> и </w:t>
      </w:r>
      <w:r w:rsidR="00365D68" w:rsidRPr="008975A3">
        <w:rPr>
          <w:spacing w:val="4"/>
        </w:rPr>
        <w:t>тип группы</w:t>
      </w:r>
      <w:r w:rsidR="00A1324C" w:rsidRPr="008975A3">
        <w:rPr>
          <w:spacing w:val="4"/>
        </w:rPr>
        <w:t xml:space="preserve"> и </w:t>
      </w:r>
      <w:r w:rsidR="00365D68" w:rsidRPr="008975A3">
        <w:rPr>
          <w:spacing w:val="4"/>
        </w:rPr>
        <w:t>жмёт</w:t>
      </w:r>
      <w:r w:rsidR="000A6ABD" w:rsidRPr="008975A3">
        <w:rPr>
          <w:spacing w:val="4"/>
        </w:rPr>
        <w:t xml:space="preserve"> на </w:t>
      </w:r>
      <w:r w:rsidR="00365D68" w:rsidRPr="008975A3">
        <w:rPr>
          <w:spacing w:val="4"/>
        </w:rPr>
        <w:t>кнопку «Добавить». Система уведомляет Надежду об ошибке добавления курса: не добавлена дата начала курса. Пользователь выбирает дату</w:t>
      </w:r>
      <w:r w:rsidR="00A1324C" w:rsidRPr="008975A3">
        <w:rPr>
          <w:spacing w:val="4"/>
        </w:rPr>
        <w:t xml:space="preserve"> и </w:t>
      </w:r>
      <w:r w:rsidR="00365D68" w:rsidRPr="008975A3">
        <w:rPr>
          <w:spacing w:val="4"/>
        </w:rPr>
        <w:t>снова нажимает</w:t>
      </w:r>
      <w:r w:rsidR="000A6ABD" w:rsidRPr="008975A3">
        <w:rPr>
          <w:spacing w:val="4"/>
        </w:rPr>
        <w:t xml:space="preserve"> на </w:t>
      </w:r>
      <w:r w:rsidR="00365D68" w:rsidRPr="008975A3">
        <w:rPr>
          <w:spacing w:val="4"/>
        </w:rPr>
        <w:t>кнопку «Добавить». Евгении приходит сообщение, что курс успешно добавлен</w:t>
      </w:r>
      <w:r w:rsidR="000A6ABD" w:rsidRPr="008975A3">
        <w:rPr>
          <w:spacing w:val="4"/>
        </w:rPr>
        <w:t xml:space="preserve"> в </w:t>
      </w:r>
      <w:r w:rsidR="00365D68" w:rsidRPr="008975A3">
        <w:rPr>
          <w:spacing w:val="4"/>
        </w:rPr>
        <w:t>расписание. Во вкладке «Мои курсы»</w:t>
      </w:r>
      <w:r w:rsidR="00A15A90" w:rsidRPr="008975A3">
        <w:rPr>
          <w:spacing w:val="4"/>
        </w:rPr>
        <w:t xml:space="preserve"> Евгения находит только что добавленный ей курс.</w:t>
      </w:r>
    </w:p>
    <w:p w14:paraId="10FC5B99" w14:textId="018433AD" w:rsidR="0048566C" w:rsidRPr="00482B25" w:rsidRDefault="0024261C" w:rsidP="00095569">
      <w:pPr>
        <w:rPr>
          <w:spacing w:val="-4"/>
        </w:rPr>
      </w:pPr>
      <w:r w:rsidRPr="00166532">
        <w:rPr>
          <w:spacing w:val="-4"/>
        </w:rPr>
        <w:t xml:space="preserve">Все респонденты выполнили все задания без </w:t>
      </w:r>
      <w:r w:rsidR="00436B33">
        <w:rPr>
          <w:spacing w:val="-4"/>
        </w:rPr>
        <w:t xml:space="preserve">особых </w:t>
      </w:r>
      <w:r w:rsidRPr="00166532">
        <w:rPr>
          <w:spacing w:val="-4"/>
        </w:rPr>
        <w:t>затруднений</w:t>
      </w:r>
      <w:r w:rsidR="005D07B0">
        <w:rPr>
          <w:spacing w:val="-4"/>
        </w:rPr>
        <w:t xml:space="preserve"> и посторонней помощи</w:t>
      </w:r>
      <w:r w:rsidRPr="00166532">
        <w:rPr>
          <w:spacing w:val="-4"/>
        </w:rPr>
        <w:t>. Примерное время выполнения первого</w:t>
      </w:r>
      <w:r w:rsidR="00A1324C">
        <w:rPr>
          <w:spacing w:val="-4"/>
        </w:rPr>
        <w:t xml:space="preserve"> и </w:t>
      </w:r>
      <w:r w:rsidRPr="00166532">
        <w:rPr>
          <w:spacing w:val="-4"/>
        </w:rPr>
        <w:t>второго задания</w:t>
      </w:r>
      <w:r w:rsidR="0010433D">
        <w:rPr>
          <w:spacing w:val="-4"/>
        </w:rPr>
        <w:t xml:space="preserve"> – </w:t>
      </w:r>
      <w:r>
        <w:rPr>
          <w:spacing w:val="-4"/>
        </w:rPr>
        <w:t>9</w:t>
      </w:r>
      <w:r w:rsidRPr="00166532">
        <w:rPr>
          <w:spacing w:val="-4"/>
        </w:rPr>
        <w:t>0 секунд</w:t>
      </w:r>
      <w:r w:rsidR="002D2D22">
        <w:rPr>
          <w:spacing w:val="-4"/>
        </w:rPr>
        <w:t>, а т</w:t>
      </w:r>
      <w:r w:rsidRPr="00166532">
        <w:rPr>
          <w:spacing w:val="-4"/>
        </w:rPr>
        <w:t>ретьего</w:t>
      </w:r>
      <w:r w:rsidR="0010433D">
        <w:rPr>
          <w:spacing w:val="-4"/>
        </w:rPr>
        <w:t xml:space="preserve"> – </w:t>
      </w:r>
      <w:r w:rsidR="00091002">
        <w:rPr>
          <w:spacing w:val="-4"/>
        </w:rPr>
        <w:t>8</w:t>
      </w:r>
      <w:r w:rsidRPr="00166532">
        <w:rPr>
          <w:spacing w:val="-4"/>
        </w:rPr>
        <w:t>0 секунд</w:t>
      </w:r>
      <w:r w:rsidR="00352D04">
        <w:rPr>
          <w:spacing w:val="-4"/>
        </w:rPr>
        <w:t xml:space="preserve">, что является приемлемым результатом. </w:t>
      </w:r>
      <w:r w:rsidRPr="00166532">
        <w:t>Пользователи оценили сайт положительно, отметив, что дизайн запоминающийся</w:t>
      </w:r>
      <w:r w:rsidR="00A1324C">
        <w:t xml:space="preserve"> и </w:t>
      </w:r>
      <w:r w:rsidRPr="00166532">
        <w:t>не вызывает дискомфорта, оригинальный</w:t>
      </w:r>
      <w:r w:rsidR="00A1324C">
        <w:t xml:space="preserve"> и </w:t>
      </w:r>
      <w:r w:rsidRPr="00166532">
        <w:t>нестандартный</w:t>
      </w:r>
      <w:r w:rsidR="00482B25">
        <w:t>.</w:t>
      </w:r>
      <w:r w:rsidRPr="00166532">
        <w:t xml:space="preserve"> </w:t>
      </w:r>
    </w:p>
    <w:p w14:paraId="0C465750" w14:textId="44F88A76" w:rsidR="000154D0" w:rsidRDefault="0048566C" w:rsidP="00095569">
      <w:pPr>
        <w:rPr>
          <w:rFonts w:eastAsia="Times New Roman"/>
          <w:color w:val="000000"/>
        </w:rPr>
      </w:pPr>
      <w:r>
        <w:t>Последний</w:t>
      </w:r>
      <w:r w:rsidR="0055362F">
        <w:t xml:space="preserve"> </w:t>
      </w:r>
      <w:r w:rsidR="00D906DD">
        <w:t>этап юзабилити-тестирования</w:t>
      </w:r>
      <w:r w:rsidR="0010433D">
        <w:rPr>
          <w:rFonts w:eastAsia="Times New Roman"/>
          <w:color w:val="000000"/>
        </w:rPr>
        <w:t xml:space="preserve"> – </w:t>
      </w:r>
      <w:r w:rsidR="006D26D0">
        <w:rPr>
          <w:color w:val="000000"/>
        </w:rPr>
        <w:t>тестирование</w:t>
      </w:r>
      <w:r w:rsidR="000A6ABD">
        <w:rPr>
          <w:color w:val="000000"/>
        </w:rPr>
        <w:t xml:space="preserve"> с </w:t>
      </w:r>
      <w:r w:rsidR="006D26D0">
        <w:rPr>
          <w:color w:val="000000"/>
        </w:rPr>
        <w:t>помощью формальной анкеты. Анкета представляет собой несколько вопросов,</w:t>
      </w:r>
      <w:r w:rsidR="000A6ABD">
        <w:rPr>
          <w:color w:val="000000"/>
        </w:rPr>
        <w:t xml:space="preserve"> для </w:t>
      </w:r>
      <w:r w:rsidR="006D26D0">
        <w:rPr>
          <w:color w:val="000000"/>
        </w:rPr>
        <w:t>каждого</w:t>
      </w:r>
      <w:r w:rsidR="00497A0C">
        <w:rPr>
          <w:color w:val="000000"/>
        </w:rPr>
        <w:t xml:space="preserve"> из </w:t>
      </w:r>
      <w:r w:rsidR="006D26D0">
        <w:rPr>
          <w:color w:val="000000"/>
        </w:rPr>
        <w:t>которых респондент может выбрать один</w:t>
      </w:r>
      <w:r w:rsidR="00497A0C">
        <w:rPr>
          <w:color w:val="000000"/>
        </w:rPr>
        <w:t xml:space="preserve"> из </w:t>
      </w:r>
      <w:r w:rsidR="006D26D0">
        <w:rPr>
          <w:color w:val="000000"/>
        </w:rPr>
        <w:t>пяти вариантов ответа. Каждый ответ имеет свое количество баллов со знаком минуса или плюса. После проведения анкетирования необходимо посчитать количество полученных баллов, сравнить его</w:t>
      </w:r>
      <w:r w:rsidR="000A6ABD">
        <w:rPr>
          <w:color w:val="000000"/>
        </w:rPr>
        <w:t xml:space="preserve"> с </w:t>
      </w:r>
      <w:r w:rsidR="006D26D0">
        <w:rPr>
          <w:color w:val="000000"/>
        </w:rPr>
        <w:t>максимально возможным</w:t>
      </w:r>
      <w:r w:rsidR="00497A0C">
        <w:rPr>
          <w:color w:val="000000"/>
        </w:rPr>
        <w:t>. Для </w:t>
      </w:r>
      <w:r w:rsidR="006D26D0">
        <w:rPr>
          <w:color w:val="000000"/>
        </w:rPr>
        <w:t xml:space="preserve">этого задания были выбраны три респондента: </w:t>
      </w:r>
      <w:proofErr w:type="spellStart"/>
      <w:r w:rsidR="006D26D0">
        <w:rPr>
          <w:rFonts w:eastAsia="Times New Roman"/>
          <w:color w:val="000000"/>
        </w:rPr>
        <w:t>Рачковская</w:t>
      </w:r>
      <w:proofErr w:type="spellEnd"/>
      <w:r w:rsidR="006D26D0">
        <w:rPr>
          <w:rFonts w:eastAsia="Times New Roman"/>
          <w:color w:val="000000"/>
        </w:rPr>
        <w:t xml:space="preserve"> Анна, Евгения </w:t>
      </w:r>
      <w:proofErr w:type="spellStart"/>
      <w:r w:rsidR="006D26D0">
        <w:rPr>
          <w:rFonts w:eastAsia="Times New Roman"/>
          <w:color w:val="000000"/>
        </w:rPr>
        <w:t>Друк</w:t>
      </w:r>
      <w:proofErr w:type="spellEnd"/>
      <w:r w:rsidR="006D26D0">
        <w:rPr>
          <w:rFonts w:eastAsia="Times New Roman"/>
          <w:color w:val="000000"/>
        </w:rPr>
        <w:t xml:space="preserve">, Надежда Таран. </w:t>
      </w:r>
    </w:p>
    <w:p w14:paraId="039F8597" w14:textId="3FD34B22" w:rsidR="000154D0" w:rsidRDefault="000154D0" w:rsidP="000154D0">
      <w:pPr>
        <w:rPr>
          <w:color w:val="000000"/>
        </w:rPr>
      </w:pPr>
      <w:r>
        <w:rPr>
          <w:color w:val="000000"/>
        </w:rPr>
        <w:t xml:space="preserve">Результаты формальной анкеты первого респондента </w:t>
      </w:r>
      <w:proofErr w:type="spellStart"/>
      <w:r>
        <w:rPr>
          <w:rFonts w:eastAsia="Times New Roman"/>
          <w:color w:val="000000"/>
          <w:szCs w:val="28"/>
        </w:rPr>
        <w:t>Рачковская</w:t>
      </w:r>
      <w:proofErr w:type="spellEnd"/>
      <w:r>
        <w:rPr>
          <w:rFonts w:eastAsia="Times New Roman"/>
          <w:color w:val="000000"/>
          <w:szCs w:val="28"/>
        </w:rPr>
        <w:t xml:space="preserve"> Анна</w:t>
      </w:r>
      <w:r>
        <w:rPr>
          <w:color w:val="000000"/>
        </w:rPr>
        <w:t xml:space="preserve"> представлены</w:t>
      </w:r>
      <w:r w:rsidR="000A6ABD">
        <w:rPr>
          <w:color w:val="000000"/>
        </w:rPr>
        <w:t xml:space="preserve"> в </w:t>
      </w:r>
      <w:r>
        <w:rPr>
          <w:color w:val="000000"/>
        </w:rPr>
        <w:t>таблице 5.3.</w:t>
      </w:r>
    </w:p>
    <w:p w14:paraId="53501320" w14:textId="0DD14658" w:rsidR="000154D0" w:rsidRDefault="000154D0" w:rsidP="000154D0">
      <w:pPr>
        <w:pBdr>
          <w:top w:val="nil"/>
          <w:left w:val="nil"/>
          <w:bottom w:val="nil"/>
          <w:right w:val="nil"/>
          <w:between w:val="nil"/>
        </w:pBdr>
        <w:spacing w:before="280" w:after="280"/>
        <w:ind w:firstLine="0"/>
        <w:rPr>
          <w:color w:val="000000"/>
        </w:rPr>
      </w:pPr>
      <w:r>
        <w:rPr>
          <w:rFonts w:eastAsia="Times New Roman"/>
          <w:color w:val="000000"/>
          <w:szCs w:val="28"/>
        </w:rPr>
        <w:t>Таблица 5.</w:t>
      </w:r>
      <w:r w:rsidR="009E35C3">
        <w:rPr>
          <w:rFonts w:eastAsia="Times New Roman"/>
          <w:color w:val="000000"/>
          <w:szCs w:val="28"/>
        </w:rPr>
        <w:t>3</w:t>
      </w:r>
      <w:r w:rsidR="0010433D">
        <w:rPr>
          <w:rFonts w:eastAsia="Times New Roman"/>
          <w:color w:val="000000"/>
          <w:szCs w:val="28"/>
        </w:rPr>
        <w:t xml:space="preserve"> – </w:t>
      </w:r>
      <w:r>
        <w:rPr>
          <w:rFonts w:eastAsia="Times New Roman"/>
          <w:color w:val="000000"/>
          <w:szCs w:val="28"/>
        </w:rPr>
        <w:t xml:space="preserve">Результат анкеты Анны </w:t>
      </w:r>
      <w:proofErr w:type="spellStart"/>
      <w:r>
        <w:rPr>
          <w:rFonts w:eastAsia="Times New Roman"/>
          <w:color w:val="000000"/>
          <w:szCs w:val="28"/>
        </w:rPr>
        <w:t>Рачковской</w:t>
      </w:r>
      <w:proofErr w:type="spellEnd"/>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0154D0" w14:paraId="0F4D929B"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41CB460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Вопрос</w:t>
            </w:r>
          </w:p>
        </w:tc>
        <w:tc>
          <w:tcPr>
            <w:tcW w:w="706" w:type="dxa"/>
            <w:tcBorders>
              <w:top w:val="single" w:sz="4" w:space="0" w:color="000000"/>
              <w:left w:val="single" w:sz="4" w:space="0" w:color="000000"/>
              <w:bottom w:val="single" w:sz="4" w:space="0" w:color="000000"/>
              <w:right w:val="single" w:sz="4" w:space="0" w:color="000000"/>
            </w:tcBorders>
          </w:tcPr>
          <w:p w14:paraId="2E4B335F"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15FE8467"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602A226E"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-1</w:t>
            </w:r>
          </w:p>
        </w:tc>
        <w:tc>
          <w:tcPr>
            <w:tcW w:w="377" w:type="dxa"/>
            <w:tcBorders>
              <w:top w:val="single" w:sz="4" w:space="0" w:color="000000"/>
              <w:left w:val="single" w:sz="4" w:space="0" w:color="000000"/>
              <w:bottom w:val="single" w:sz="4" w:space="0" w:color="000000"/>
              <w:right w:val="single" w:sz="4" w:space="0" w:color="000000"/>
            </w:tcBorders>
          </w:tcPr>
          <w:p w14:paraId="4B77CCF2"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0</w:t>
            </w:r>
          </w:p>
        </w:tc>
        <w:tc>
          <w:tcPr>
            <w:tcW w:w="545" w:type="dxa"/>
            <w:tcBorders>
              <w:top w:val="single" w:sz="4" w:space="0" w:color="000000"/>
              <w:left w:val="single" w:sz="4" w:space="0" w:color="000000"/>
              <w:bottom w:val="single" w:sz="4" w:space="0" w:color="000000"/>
              <w:right w:val="single" w:sz="4" w:space="0" w:color="000000"/>
            </w:tcBorders>
          </w:tcPr>
          <w:p w14:paraId="4DFE4AD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+1</w:t>
            </w:r>
          </w:p>
        </w:tc>
        <w:tc>
          <w:tcPr>
            <w:tcW w:w="545" w:type="dxa"/>
            <w:tcBorders>
              <w:top w:val="single" w:sz="4" w:space="0" w:color="000000"/>
              <w:left w:val="single" w:sz="4" w:space="0" w:color="000000"/>
              <w:bottom w:val="single" w:sz="4" w:space="0" w:color="000000"/>
              <w:right w:val="single" w:sz="4" w:space="0" w:color="000000"/>
            </w:tcBorders>
          </w:tcPr>
          <w:p w14:paraId="2F89D54D"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+2</w:t>
            </w:r>
          </w:p>
        </w:tc>
        <w:tc>
          <w:tcPr>
            <w:tcW w:w="547" w:type="dxa"/>
            <w:tcBorders>
              <w:top w:val="single" w:sz="4" w:space="0" w:color="000000"/>
              <w:left w:val="single" w:sz="4" w:space="0" w:color="000000"/>
              <w:bottom w:val="single" w:sz="4" w:space="0" w:color="000000"/>
              <w:right w:val="single" w:sz="4" w:space="0" w:color="000000"/>
            </w:tcBorders>
          </w:tcPr>
          <w:p w14:paraId="55C8B17B"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1EB437C4" w14:textId="77777777" w:rsidTr="00301344">
        <w:trPr>
          <w:trHeight w:val="229"/>
        </w:trPr>
        <w:tc>
          <w:tcPr>
            <w:tcW w:w="6351" w:type="dxa"/>
            <w:tcBorders>
              <w:top w:val="single" w:sz="4" w:space="0" w:color="000000"/>
              <w:left w:val="single" w:sz="4" w:space="0" w:color="000000"/>
              <w:bottom w:val="single" w:sz="4" w:space="0" w:color="000000"/>
              <w:right w:val="single" w:sz="4" w:space="0" w:color="000000"/>
            </w:tcBorders>
          </w:tcPr>
          <w:p w14:paraId="2DFDEC6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Навигация по сайте удобная?</w:t>
            </w:r>
          </w:p>
        </w:tc>
        <w:tc>
          <w:tcPr>
            <w:tcW w:w="706" w:type="dxa"/>
            <w:tcBorders>
              <w:top w:val="single" w:sz="4" w:space="0" w:color="000000"/>
              <w:left w:val="single" w:sz="4" w:space="0" w:color="000000"/>
              <w:bottom w:val="single" w:sz="4" w:space="0" w:color="000000"/>
              <w:right w:val="single" w:sz="4" w:space="0" w:color="000000"/>
            </w:tcBorders>
          </w:tcPr>
          <w:p w14:paraId="0162BF5A"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44539F4F"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57137BB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17DA42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C10088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E23BCAB"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C09CAC1"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7644234D" w14:textId="77777777" w:rsidTr="00301344">
        <w:trPr>
          <w:trHeight w:val="178"/>
        </w:trPr>
        <w:tc>
          <w:tcPr>
            <w:tcW w:w="6351" w:type="dxa"/>
            <w:tcBorders>
              <w:top w:val="single" w:sz="4" w:space="0" w:color="000000"/>
              <w:left w:val="single" w:sz="4" w:space="0" w:color="000000"/>
              <w:bottom w:val="single" w:sz="4" w:space="0" w:color="000000"/>
              <w:right w:val="single" w:sz="4" w:space="0" w:color="000000"/>
            </w:tcBorders>
          </w:tcPr>
          <w:p w14:paraId="02CC122E"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Сайт работает достаточно быстро?</w:t>
            </w:r>
          </w:p>
        </w:tc>
        <w:tc>
          <w:tcPr>
            <w:tcW w:w="706" w:type="dxa"/>
            <w:tcBorders>
              <w:top w:val="single" w:sz="4" w:space="0" w:color="000000"/>
              <w:left w:val="single" w:sz="4" w:space="0" w:color="000000"/>
              <w:bottom w:val="single" w:sz="4" w:space="0" w:color="000000"/>
              <w:right w:val="single" w:sz="4" w:space="0" w:color="000000"/>
            </w:tcBorders>
          </w:tcPr>
          <w:p w14:paraId="69E2161F"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17791EF"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326532C"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0516E3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EFD11E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4DA50CC2"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FE744B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57D97EFD"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F0B46B9"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Вы чувствовали себя уверенно, используя сайт?</w:t>
            </w:r>
          </w:p>
        </w:tc>
        <w:tc>
          <w:tcPr>
            <w:tcW w:w="706" w:type="dxa"/>
            <w:tcBorders>
              <w:top w:val="single" w:sz="4" w:space="0" w:color="000000"/>
              <w:left w:val="single" w:sz="4" w:space="0" w:color="000000"/>
              <w:bottom w:val="single" w:sz="4" w:space="0" w:color="000000"/>
              <w:right w:val="single" w:sz="4" w:space="0" w:color="000000"/>
            </w:tcBorders>
          </w:tcPr>
          <w:p w14:paraId="5EA4E38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6B96DFC"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42BD426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1A83104"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C6D65FB"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BEE2E04"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B683582"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687FB08C" w14:textId="77777777" w:rsidTr="00301344">
        <w:trPr>
          <w:trHeight w:val="363"/>
        </w:trPr>
        <w:tc>
          <w:tcPr>
            <w:tcW w:w="6351" w:type="dxa"/>
            <w:tcBorders>
              <w:top w:val="single" w:sz="4" w:space="0" w:color="000000"/>
              <w:left w:val="single" w:sz="4" w:space="0" w:color="000000"/>
              <w:bottom w:val="nil"/>
              <w:right w:val="single" w:sz="4" w:space="0" w:color="000000"/>
            </w:tcBorders>
          </w:tcPr>
          <w:p w14:paraId="4DE983AE"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Смогли ли вы без проблем исправить неверно введённые данные?</w:t>
            </w:r>
          </w:p>
        </w:tc>
        <w:tc>
          <w:tcPr>
            <w:tcW w:w="706" w:type="dxa"/>
            <w:tcBorders>
              <w:top w:val="single" w:sz="4" w:space="0" w:color="000000"/>
              <w:left w:val="single" w:sz="4" w:space="0" w:color="000000"/>
              <w:bottom w:val="nil"/>
              <w:right w:val="single" w:sz="4" w:space="0" w:color="000000"/>
            </w:tcBorders>
          </w:tcPr>
          <w:p w14:paraId="126D86E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0EDCF37C"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4D758BE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3185DF8F"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77DE5054"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26BCAF7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2FA50363"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7BE67E10" w14:textId="77777777" w:rsidTr="00301344">
        <w:trPr>
          <w:trHeight w:val="297"/>
        </w:trPr>
        <w:tc>
          <w:tcPr>
            <w:tcW w:w="6351" w:type="dxa"/>
            <w:tcBorders>
              <w:top w:val="single" w:sz="4" w:space="0" w:color="000000"/>
              <w:left w:val="single" w:sz="4" w:space="0" w:color="000000"/>
              <w:bottom w:val="single" w:sz="4" w:space="0" w:color="000000"/>
              <w:right w:val="single" w:sz="4" w:space="0" w:color="000000"/>
            </w:tcBorders>
          </w:tcPr>
          <w:p w14:paraId="05A4E4EC"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Дизайн сайта привлек ваше внимание?</w:t>
            </w:r>
          </w:p>
        </w:tc>
        <w:tc>
          <w:tcPr>
            <w:tcW w:w="706" w:type="dxa"/>
            <w:tcBorders>
              <w:top w:val="single" w:sz="4" w:space="0" w:color="000000"/>
              <w:left w:val="single" w:sz="4" w:space="0" w:color="000000"/>
              <w:bottom w:val="single" w:sz="4" w:space="0" w:color="000000"/>
              <w:right w:val="single" w:sz="4" w:space="0" w:color="000000"/>
            </w:tcBorders>
          </w:tcPr>
          <w:p w14:paraId="21EEE117"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43E0166"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39C8A24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106AA8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7C7E47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A95702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1FC020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756F02C9"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47F1C81" w14:textId="235BCCE9" w:rsidR="000154D0" w:rsidRPr="00095569" w:rsidRDefault="000154D0" w:rsidP="00301344">
            <w:pPr>
              <w:pBdr>
                <w:top w:val="nil"/>
                <w:left w:val="nil"/>
                <w:bottom w:val="nil"/>
                <w:right w:val="nil"/>
                <w:between w:val="nil"/>
              </w:pBdr>
              <w:ind w:firstLine="0"/>
              <w:rPr>
                <w:color w:val="000000"/>
              </w:rPr>
            </w:pPr>
            <w:r w:rsidRPr="00095569">
              <w:rPr>
                <w:rFonts w:eastAsia="Times New Roman"/>
                <w:color w:val="000000"/>
                <w:szCs w:val="28"/>
              </w:rPr>
              <w:t>Вы без проблем</w:t>
            </w:r>
            <w:r w:rsidR="00EC5FA6" w:rsidRPr="00095569">
              <w:rPr>
                <w:rFonts w:eastAsia="Times New Roman"/>
                <w:color w:val="000000"/>
                <w:szCs w:val="28"/>
              </w:rPr>
              <w:t xml:space="preserve"> </w:t>
            </w:r>
            <w:r w:rsidRPr="00095569">
              <w:rPr>
                <w:rFonts w:eastAsia="Times New Roman"/>
                <w:color w:val="000000"/>
                <w:szCs w:val="28"/>
              </w:rPr>
              <w:t>нашли необходимую информацию?</w:t>
            </w:r>
          </w:p>
        </w:tc>
        <w:tc>
          <w:tcPr>
            <w:tcW w:w="706" w:type="dxa"/>
            <w:tcBorders>
              <w:top w:val="single" w:sz="4" w:space="0" w:color="000000"/>
              <w:left w:val="single" w:sz="4" w:space="0" w:color="000000"/>
              <w:bottom w:val="single" w:sz="4" w:space="0" w:color="000000"/>
              <w:right w:val="single" w:sz="4" w:space="0" w:color="000000"/>
            </w:tcBorders>
          </w:tcPr>
          <w:p w14:paraId="2B7561E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513970A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23A35DB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4D4EB49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F728B13" w14:textId="725D65E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484E34AA" w14:textId="43A14D0D"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B4732A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184FCDDA" w14:textId="77777777" w:rsidTr="00301344">
        <w:trPr>
          <w:trHeight w:val="238"/>
        </w:trPr>
        <w:tc>
          <w:tcPr>
            <w:tcW w:w="6351" w:type="dxa"/>
            <w:tcBorders>
              <w:top w:val="single" w:sz="4" w:space="0" w:color="000000"/>
              <w:left w:val="single" w:sz="4" w:space="0" w:color="000000"/>
              <w:bottom w:val="nil"/>
              <w:right w:val="single" w:sz="4" w:space="0" w:color="000000"/>
            </w:tcBorders>
          </w:tcPr>
          <w:p w14:paraId="3ECADC3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Вам понравился интерфейс сайта?</w:t>
            </w:r>
          </w:p>
        </w:tc>
        <w:tc>
          <w:tcPr>
            <w:tcW w:w="706" w:type="dxa"/>
            <w:tcBorders>
              <w:top w:val="single" w:sz="4" w:space="0" w:color="000000"/>
              <w:left w:val="single" w:sz="4" w:space="0" w:color="000000"/>
              <w:bottom w:val="nil"/>
              <w:right w:val="single" w:sz="4" w:space="0" w:color="000000"/>
            </w:tcBorders>
          </w:tcPr>
          <w:p w14:paraId="076F2C49"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4F029B2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3205F3B7"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29638C33"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6B063666"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6861D7E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0CA45B50"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443459DD"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4898EA1A"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Легко ли было понять, каким должен быть следующий шаг при регистрации?</w:t>
            </w:r>
          </w:p>
        </w:tc>
        <w:tc>
          <w:tcPr>
            <w:tcW w:w="706" w:type="dxa"/>
            <w:tcBorders>
              <w:top w:val="single" w:sz="4" w:space="0" w:color="000000"/>
              <w:left w:val="single" w:sz="4" w:space="0" w:color="000000"/>
              <w:bottom w:val="single" w:sz="4" w:space="0" w:color="000000"/>
              <w:right w:val="single" w:sz="4" w:space="0" w:color="000000"/>
            </w:tcBorders>
          </w:tcPr>
          <w:p w14:paraId="2D59D35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A0DA006"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27C0E3D8"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DF18AE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66A3A3A"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4487E0A"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C181D9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28DAF1D9" w14:textId="77777777" w:rsidTr="00301344">
        <w:trPr>
          <w:trHeight w:val="338"/>
        </w:trPr>
        <w:tc>
          <w:tcPr>
            <w:tcW w:w="6351" w:type="dxa"/>
            <w:tcBorders>
              <w:top w:val="single" w:sz="4" w:space="0" w:color="000000"/>
              <w:left w:val="single" w:sz="4" w:space="0" w:color="000000"/>
              <w:bottom w:val="single" w:sz="4" w:space="0" w:color="000000"/>
              <w:right w:val="single" w:sz="4" w:space="0" w:color="000000"/>
            </w:tcBorders>
          </w:tcPr>
          <w:p w14:paraId="276840B0" w14:textId="2793DB76" w:rsidR="000154D0" w:rsidRDefault="000154D0" w:rsidP="00301344">
            <w:pPr>
              <w:pBdr>
                <w:top w:val="nil"/>
                <w:left w:val="nil"/>
                <w:bottom w:val="nil"/>
                <w:right w:val="nil"/>
                <w:between w:val="nil"/>
              </w:pBdr>
              <w:ind w:firstLine="0"/>
              <w:rPr>
                <w:color w:val="000000"/>
              </w:rPr>
            </w:pPr>
            <w:r>
              <w:rPr>
                <w:rFonts w:eastAsia="Times New Roman"/>
                <w:color w:val="000000"/>
                <w:szCs w:val="28"/>
              </w:rPr>
              <w:t>Будете ли вы пользоваться сайтом</w:t>
            </w:r>
            <w:r w:rsidR="000A6ABD">
              <w:rPr>
                <w:rFonts w:eastAsia="Times New Roman"/>
                <w:color w:val="000000"/>
                <w:szCs w:val="28"/>
              </w:rPr>
              <w:t xml:space="preserve"> в </w:t>
            </w:r>
            <w:r>
              <w:rPr>
                <w:rFonts w:eastAsia="Times New Roman"/>
                <w:color w:val="000000"/>
                <w:szCs w:val="28"/>
              </w:rPr>
              <w:t>дальнейшем?</w:t>
            </w:r>
          </w:p>
        </w:tc>
        <w:tc>
          <w:tcPr>
            <w:tcW w:w="706" w:type="dxa"/>
            <w:tcBorders>
              <w:top w:val="single" w:sz="4" w:space="0" w:color="000000"/>
              <w:left w:val="single" w:sz="4" w:space="0" w:color="000000"/>
              <w:bottom w:val="single" w:sz="4" w:space="0" w:color="000000"/>
              <w:right w:val="single" w:sz="4" w:space="0" w:color="000000"/>
            </w:tcBorders>
          </w:tcPr>
          <w:p w14:paraId="65866BC3"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0E1112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55BBB92"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B377EB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B0538E8"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264CA83"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FB9E033"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3DE20435" w14:textId="77777777" w:rsidTr="00301344">
        <w:trPr>
          <w:trHeight w:val="613"/>
        </w:trPr>
        <w:tc>
          <w:tcPr>
            <w:tcW w:w="6351" w:type="dxa"/>
            <w:tcBorders>
              <w:top w:val="single" w:sz="4" w:space="0" w:color="000000"/>
              <w:left w:val="single" w:sz="4" w:space="0" w:color="000000"/>
              <w:bottom w:val="single" w:sz="4" w:space="0" w:color="000000"/>
              <w:right w:val="single" w:sz="4" w:space="0" w:color="000000"/>
            </w:tcBorders>
          </w:tcPr>
          <w:p w14:paraId="727CEC31"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Вам не понадобилась помощь, чтобы начать пользоваться сайтом?</w:t>
            </w:r>
          </w:p>
        </w:tc>
        <w:tc>
          <w:tcPr>
            <w:tcW w:w="706" w:type="dxa"/>
            <w:tcBorders>
              <w:top w:val="single" w:sz="4" w:space="0" w:color="000000"/>
              <w:left w:val="single" w:sz="4" w:space="0" w:color="000000"/>
              <w:bottom w:val="single" w:sz="4" w:space="0" w:color="000000"/>
              <w:right w:val="single" w:sz="4" w:space="0" w:color="000000"/>
            </w:tcBorders>
          </w:tcPr>
          <w:p w14:paraId="3D7E1640"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928783B"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0994741"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34F3797"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11497C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E0FE47E"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02BD93F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3B7AB7" w14:paraId="515BC2FB"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2C835CE"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Посоветуете ли вы сайт своим друзьям?</w:t>
            </w:r>
          </w:p>
        </w:tc>
        <w:tc>
          <w:tcPr>
            <w:tcW w:w="706" w:type="dxa"/>
            <w:tcBorders>
              <w:top w:val="single" w:sz="4" w:space="0" w:color="000000"/>
              <w:left w:val="single" w:sz="4" w:space="0" w:color="000000"/>
              <w:bottom w:val="single" w:sz="4" w:space="0" w:color="000000"/>
              <w:right w:val="single" w:sz="4" w:space="0" w:color="000000"/>
            </w:tcBorders>
          </w:tcPr>
          <w:p w14:paraId="75C4F46D"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1FE1FC93"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3BA35A5C"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4CE55CA"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ABDDC1A"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0B1DAB6"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2206F55"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Да</w:t>
            </w:r>
          </w:p>
        </w:tc>
      </w:tr>
      <w:tr w:rsidR="003B7AB7" w14:paraId="601511EF"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4853EC60"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Итого:</w:t>
            </w:r>
          </w:p>
        </w:tc>
        <w:tc>
          <w:tcPr>
            <w:tcW w:w="706" w:type="dxa"/>
            <w:tcBorders>
              <w:top w:val="single" w:sz="4" w:space="0" w:color="000000"/>
              <w:left w:val="single" w:sz="4" w:space="0" w:color="000000"/>
              <w:bottom w:val="single" w:sz="4" w:space="0" w:color="000000"/>
              <w:right w:val="single" w:sz="4" w:space="0" w:color="000000"/>
            </w:tcBorders>
          </w:tcPr>
          <w:p w14:paraId="56A00CDE" w14:textId="77777777" w:rsidR="003B7AB7" w:rsidRDefault="003B7AB7" w:rsidP="003B7AB7">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551A935D" w14:textId="77777777" w:rsidR="003B7AB7" w:rsidRDefault="003B7AB7" w:rsidP="003B7AB7">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77943425" w14:textId="77777777" w:rsidR="003B7AB7" w:rsidRDefault="003B7AB7" w:rsidP="003B7AB7">
            <w:pPr>
              <w:pBdr>
                <w:top w:val="nil"/>
                <w:left w:val="nil"/>
                <w:bottom w:val="nil"/>
                <w:right w:val="nil"/>
                <w:between w:val="nil"/>
              </w:pBdr>
              <w:ind w:firstLine="0"/>
              <w:jc w:val="center"/>
              <w:rPr>
                <w:color w:val="000000"/>
              </w:rPr>
            </w:pPr>
          </w:p>
        </w:tc>
        <w:tc>
          <w:tcPr>
            <w:tcW w:w="377" w:type="dxa"/>
            <w:tcBorders>
              <w:top w:val="single" w:sz="4" w:space="0" w:color="000000"/>
              <w:left w:val="single" w:sz="4" w:space="0" w:color="000000"/>
              <w:bottom w:val="single" w:sz="4" w:space="0" w:color="000000"/>
              <w:right w:val="single" w:sz="4" w:space="0" w:color="000000"/>
            </w:tcBorders>
          </w:tcPr>
          <w:p w14:paraId="0BA155B9" w14:textId="77777777" w:rsidR="003B7AB7" w:rsidRDefault="003B7AB7" w:rsidP="003B7AB7">
            <w:pPr>
              <w:pBdr>
                <w:top w:val="nil"/>
                <w:left w:val="nil"/>
                <w:bottom w:val="nil"/>
                <w:right w:val="nil"/>
                <w:between w:val="nil"/>
              </w:pBdr>
              <w:ind w:firstLine="0"/>
              <w:jc w:val="center"/>
              <w:rPr>
                <w:color w:val="000000"/>
              </w:rPr>
            </w:pPr>
          </w:p>
        </w:tc>
        <w:tc>
          <w:tcPr>
            <w:tcW w:w="545" w:type="dxa"/>
            <w:tcBorders>
              <w:top w:val="single" w:sz="4" w:space="0" w:color="000000"/>
              <w:left w:val="single" w:sz="4" w:space="0" w:color="000000"/>
              <w:bottom w:val="single" w:sz="4" w:space="0" w:color="000000"/>
              <w:right w:val="single" w:sz="4" w:space="0" w:color="000000"/>
            </w:tcBorders>
          </w:tcPr>
          <w:p w14:paraId="47624B6F" w14:textId="4C9143F7" w:rsidR="003B7AB7" w:rsidRDefault="003B7AB7" w:rsidP="003B7AB7">
            <w:pPr>
              <w:pBdr>
                <w:top w:val="nil"/>
                <w:left w:val="nil"/>
                <w:bottom w:val="nil"/>
                <w:right w:val="nil"/>
                <w:between w:val="nil"/>
              </w:pBdr>
              <w:ind w:firstLine="0"/>
              <w:jc w:val="center"/>
              <w:rPr>
                <w:color w:val="000000"/>
              </w:rPr>
            </w:pPr>
            <w:r>
              <w:rPr>
                <w:color w:val="000000"/>
              </w:rPr>
              <w:t>3</w:t>
            </w:r>
          </w:p>
        </w:tc>
        <w:tc>
          <w:tcPr>
            <w:tcW w:w="545" w:type="dxa"/>
            <w:tcBorders>
              <w:top w:val="single" w:sz="4" w:space="0" w:color="000000"/>
              <w:left w:val="single" w:sz="4" w:space="0" w:color="000000"/>
              <w:bottom w:val="single" w:sz="4" w:space="0" w:color="000000"/>
              <w:right w:val="single" w:sz="4" w:space="0" w:color="000000"/>
            </w:tcBorders>
          </w:tcPr>
          <w:p w14:paraId="20F4C821" w14:textId="3DB209C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16</w:t>
            </w:r>
          </w:p>
        </w:tc>
        <w:tc>
          <w:tcPr>
            <w:tcW w:w="547" w:type="dxa"/>
            <w:tcBorders>
              <w:top w:val="single" w:sz="4" w:space="0" w:color="000000"/>
              <w:left w:val="single" w:sz="4" w:space="0" w:color="000000"/>
              <w:bottom w:val="single" w:sz="4" w:space="0" w:color="000000"/>
              <w:right w:val="single" w:sz="4" w:space="0" w:color="000000"/>
            </w:tcBorders>
          </w:tcPr>
          <w:p w14:paraId="69AE558E" w14:textId="77777777" w:rsidR="003B7AB7" w:rsidRDefault="003B7AB7" w:rsidP="003B7AB7">
            <w:pPr>
              <w:pBdr>
                <w:top w:val="nil"/>
                <w:left w:val="nil"/>
                <w:bottom w:val="nil"/>
                <w:right w:val="nil"/>
                <w:between w:val="nil"/>
              </w:pBdr>
              <w:ind w:firstLine="0"/>
              <w:jc w:val="center"/>
              <w:rPr>
                <w:color w:val="000000"/>
              </w:rPr>
            </w:pPr>
          </w:p>
        </w:tc>
      </w:tr>
      <w:tr w:rsidR="003B7AB7" w14:paraId="670749B3" w14:textId="77777777" w:rsidTr="00301344">
        <w:trPr>
          <w:trHeight w:val="345"/>
        </w:trPr>
        <w:tc>
          <w:tcPr>
            <w:tcW w:w="6351" w:type="dxa"/>
            <w:tcBorders>
              <w:top w:val="single" w:sz="4" w:space="0" w:color="000000"/>
              <w:left w:val="single" w:sz="4" w:space="0" w:color="000000"/>
              <w:bottom w:val="single" w:sz="4" w:space="0" w:color="000000"/>
              <w:right w:val="single" w:sz="4" w:space="0" w:color="000000"/>
            </w:tcBorders>
          </w:tcPr>
          <w:p w14:paraId="235DE680"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Всего:</w:t>
            </w:r>
          </w:p>
        </w:tc>
        <w:tc>
          <w:tcPr>
            <w:tcW w:w="3674" w:type="dxa"/>
            <w:gridSpan w:val="7"/>
            <w:tcBorders>
              <w:top w:val="single" w:sz="4" w:space="0" w:color="000000"/>
              <w:left w:val="single" w:sz="4" w:space="0" w:color="000000"/>
              <w:bottom w:val="single" w:sz="4" w:space="0" w:color="000000"/>
              <w:right w:val="single" w:sz="4" w:space="0" w:color="000000"/>
            </w:tcBorders>
          </w:tcPr>
          <w:p w14:paraId="64608CD2" w14:textId="68F86678"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19</w:t>
            </w:r>
          </w:p>
        </w:tc>
      </w:tr>
    </w:tbl>
    <w:p w14:paraId="655AEB5B" w14:textId="2C01F660" w:rsidR="0036709A" w:rsidRPr="00AD0A99" w:rsidRDefault="00AD0A99" w:rsidP="00AD0A99">
      <w:pPr>
        <w:pBdr>
          <w:top w:val="nil"/>
          <w:left w:val="nil"/>
          <w:bottom w:val="nil"/>
          <w:right w:val="nil"/>
          <w:between w:val="nil"/>
        </w:pBdr>
        <w:spacing w:before="280"/>
        <w:rPr>
          <w:rFonts w:eastAsia="Times New Roman"/>
          <w:color w:val="000000"/>
        </w:rPr>
      </w:pPr>
      <w:r>
        <w:rPr>
          <w:rFonts w:eastAsia="Times New Roman"/>
          <w:color w:val="000000"/>
          <w:szCs w:val="28"/>
        </w:rPr>
        <w:lastRenderedPageBreak/>
        <w:t>В результате тестирования</w:t>
      </w:r>
      <w:r w:rsidR="000A6ABD">
        <w:rPr>
          <w:rFonts w:eastAsia="Times New Roman"/>
          <w:color w:val="000000"/>
          <w:szCs w:val="28"/>
        </w:rPr>
        <w:t xml:space="preserve"> с </w:t>
      </w:r>
      <w:r>
        <w:rPr>
          <w:rFonts w:eastAsia="Times New Roman"/>
          <w:color w:val="000000"/>
          <w:szCs w:val="28"/>
        </w:rPr>
        <w:t>помощью формальной анкеты респондент набрал 19 баллов</w:t>
      </w:r>
      <w:r w:rsidR="00497A0C">
        <w:rPr>
          <w:rFonts w:eastAsia="Times New Roman"/>
          <w:color w:val="000000"/>
          <w:szCs w:val="28"/>
        </w:rPr>
        <w:t xml:space="preserve"> из </w:t>
      </w:r>
      <w:r>
        <w:rPr>
          <w:rFonts w:eastAsia="Times New Roman"/>
          <w:color w:val="000000"/>
          <w:szCs w:val="28"/>
        </w:rPr>
        <w:t>20. Это высокий показатель</w:t>
      </w:r>
      <w:r w:rsidR="000A6ABD">
        <w:rPr>
          <w:rFonts w:eastAsia="Times New Roman"/>
          <w:color w:val="000000"/>
          <w:szCs w:val="28"/>
        </w:rPr>
        <w:t xml:space="preserve"> для </w:t>
      </w:r>
      <w:r>
        <w:rPr>
          <w:rFonts w:eastAsia="Times New Roman"/>
          <w:color w:val="000000"/>
          <w:szCs w:val="28"/>
        </w:rPr>
        <w:t>сайта. Отдельно был отмечен дизайн</w:t>
      </w:r>
      <w:r w:rsidR="00A1324C">
        <w:rPr>
          <w:rFonts w:eastAsia="Times New Roman"/>
          <w:color w:val="000000"/>
          <w:szCs w:val="28"/>
        </w:rPr>
        <w:t xml:space="preserve"> и </w:t>
      </w:r>
      <w:r>
        <w:rPr>
          <w:rFonts w:eastAsia="Times New Roman"/>
          <w:color w:val="000000"/>
          <w:szCs w:val="28"/>
        </w:rPr>
        <w:t xml:space="preserve">привлекательность сайта. </w:t>
      </w:r>
    </w:p>
    <w:p w14:paraId="47C8C54F" w14:textId="1C8BDF92" w:rsidR="00B07B8C" w:rsidRDefault="00B07B8C" w:rsidP="00290C27">
      <w:r>
        <w:t xml:space="preserve">Результаты формальной анкеты первого респондента </w:t>
      </w:r>
      <w:r>
        <w:rPr>
          <w:rFonts w:eastAsia="Times New Roman"/>
          <w:color w:val="000000"/>
          <w:szCs w:val="28"/>
        </w:rPr>
        <w:t xml:space="preserve">Евгения </w:t>
      </w:r>
      <w:proofErr w:type="spellStart"/>
      <w:r>
        <w:rPr>
          <w:rFonts w:eastAsia="Times New Roman"/>
          <w:color w:val="000000"/>
          <w:szCs w:val="28"/>
        </w:rPr>
        <w:t>Друк</w:t>
      </w:r>
      <w:proofErr w:type="spellEnd"/>
      <w:r>
        <w:t xml:space="preserve"> представлены</w:t>
      </w:r>
      <w:r w:rsidR="000A6ABD">
        <w:t xml:space="preserve"> в </w:t>
      </w:r>
      <w:r>
        <w:t>таблице 5.</w:t>
      </w:r>
      <w:r w:rsidR="009E35C3">
        <w:t>4</w:t>
      </w:r>
      <w:r>
        <w:t>.</w:t>
      </w:r>
    </w:p>
    <w:p w14:paraId="7C46321A" w14:textId="614BFC08" w:rsidR="00B07B8C" w:rsidRDefault="00B07B8C" w:rsidP="00B07B8C">
      <w:pPr>
        <w:pBdr>
          <w:top w:val="nil"/>
          <w:left w:val="nil"/>
          <w:bottom w:val="nil"/>
          <w:right w:val="nil"/>
          <w:between w:val="nil"/>
        </w:pBdr>
        <w:spacing w:before="280" w:after="280"/>
        <w:ind w:firstLine="0"/>
        <w:rPr>
          <w:color w:val="000000"/>
        </w:rPr>
      </w:pPr>
      <w:r>
        <w:rPr>
          <w:rFonts w:eastAsia="Times New Roman"/>
          <w:color w:val="000000"/>
          <w:szCs w:val="28"/>
        </w:rPr>
        <w:t>Таблица 5.</w:t>
      </w:r>
      <w:r w:rsidR="009E35C3">
        <w:rPr>
          <w:rFonts w:eastAsia="Times New Roman"/>
          <w:color w:val="000000"/>
          <w:szCs w:val="28"/>
        </w:rPr>
        <w:t>4</w:t>
      </w:r>
      <w:r w:rsidR="0010433D">
        <w:rPr>
          <w:rFonts w:eastAsia="Times New Roman"/>
          <w:color w:val="000000"/>
          <w:szCs w:val="28"/>
        </w:rPr>
        <w:t xml:space="preserve"> – </w:t>
      </w:r>
      <w:r>
        <w:rPr>
          <w:rFonts w:eastAsia="Times New Roman"/>
          <w:color w:val="000000"/>
          <w:szCs w:val="28"/>
        </w:rPr>
        <w:t xml:space="preserve">Результат анкеты Евгении </w:t>
      </w:r>
      <w:proofErr w:type="spellStart"/>
      <w:r>
        <w:rPr>
          <w:rFonts w:eastAsia="Times New Roman"/>
          <w:color w:val="000000"/>
          <w:szCs w:val="28"/>
        </w:rPr>
        <w:t>Друк</w:t>
      </w:r>
      <w:proofErr w:type="spellEnd"/>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B07B8C" w14:paraId="74D2E2B1"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BFCF773"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Вопрос</w:t>
            </w:r>
          </w:p>
        </w:tc>
        <w:tc>
          <w:tcPr>
            <w:tcW w:w="706" w:type="dxa"/>
            <w:tcBorders>
              <w:top w:val="single" w:sz="4" w:space="0" w:color="000000"/>
              <w:left w:val="single" w:sz="4" w:space="0" w:color="000000"/>
              <w:bottom w:val="single" w:sz="4" w:space="0" w:color="000000"/>
              <w:right w:val="single" w:sz="4" w:space="0" w:color="000000"/>
            </w:tcBorders>
          </w:tcPr>
          <w:p w14:paraId="22ADAEC0"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C15C98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6AE1085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-1</w:t>
            </w:r>
          </w:p>
        </w:tc>
        <w:tc>
          <w:tcPr>
            <w:tcW w:w="377" w:type="dxa"/>
            <w:tcBorders>
              <w:top w:val="single" w:sz="4" w:space="0" w:color="000000"/>
              <w:left w:val="single" w:sz="4" w:space="0" w:color="000000"/>
              <w:bottom w:val="single" w:sz="4" w:space="0" w:color="000000"/>
              <w:right w:val="single" w:sz="4" w:space="0" w:color="000000"/>
            </w:tcBorders>
          </w:tcPr>
          <w:p w14:paraId="560A231C"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0</w:t>
            </w:r>
          </w:p>
        </w:tc>
        <w:tc>
          <w:tcPr>
            <w:tcW w:w="545" w:type="dxa"/>
            <w:tcBorders>
              <w:top w:val="single" w:sz="4" w:space="0" w:color="000000"/>
              <w:left w:val="single" w:sz="4" w:space="0" w:color="000000"/>
              <w:bottom w:val="single" w:sz="4" w:space="0" w:color="000000"/>
              <w:right w:val="single" w:sz="4" w:space="0" w:color="000000"/>
            </w:tcBorders>
          </w:tcPr>
          <w:p w14:paraId="5DF1CED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+1</w:t>
            </w:r>
          </w:p>
        </w:tc>
        <w:tc>
          <w:tcPr>
            <w:tcW w:w="545" w:type="dxa"/>
            <w:tcBorders>
              <w:top w:val="single" w:sz="4" w:space="0" w:color="000000"/>
              <w:left w:val="single" w:sz="4" w:space="0" w:color="000000"/>
              <w:bottom w:val="single" w:sz="4" w:space="0" w:color="000000"/>
              <w:right w:val="single" w:sz="4" w:space="0" w:color="000000"/>
            </w:tcBorders>
          </w:tcPr>
          <w:p w14:paraId="2099475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+2</w:t>
            </w:r>
          </w:p>
        </w:tc>
        <w:tc>
          <w:tcPr>
            <w:tcW w:w="547" w:type="dxa"/>
            <w:tcBorders>
              <w:top w:val="single" w:sz="4" w:space="0" w:color="000000"/>
              <w:left w:val="single" w:sz="4" w:space="0" w:color="000000"/>
              <w:bottom w:val="single" w:sz="4" w:space="0" w:color="000000"/>
              <w:right w:val="single" w:sz="4" w:space="0" w:color="000000"/>
            </w:tcBorders>
          </w:tcPr>
          <w:p w14:paraId="33523BF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4E085080" w14:textId="77777777" w:rsidTr="00301344">
        <w:trPr>
          <w:trHeight w:val="229"/>
        </w:trPr>
        <w:tc>
          <w:tcPr>
            <w:tcW w:w="6351" w:type="dxa"/>
            <w:tcBorders>
              <w:top w:val="single" w:sz="4" w:space="0" w:color="000000"/>
              <w:left w:val="single" w:sz="4" w:space="0" w:color="000000"/>
              <w:bottom w:val="single" w:sz="4" w:space="0" w:color="000000"/>
              <w:right w:val="single" w:sz="4" w:space="0" w:color="000000"/>
            </w:tcBorders>
          </w:tcPr>
          <w:p w14:paraId="594FA572"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Навигация по сайте удобная?</w:t>
            </w:r>
          </w:p>
        </w:tc>
        <w:tc>
          <w:tcPr>
            <w:tcW w:w="706" w:type="dxa"/>
            <w:tcBorders>
              <w:top w:val="single" w:sz="4" w:space="0" w:color="000000"/>
              <w:left w:val="single" w:sz="4" w:space="0" w:color="000000"/>
              <w:bottom w:val="single" w:sz="4" w:space="0" w:color="000000"/>
              <w:right w:val="single" w:sz="4" w:space="0" w:color="000000"/>
            </w:tcBorders>
          </w:tcPr>
          <w:p w14:paraId="5F8AFE1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241FBD0"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8663D6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354E15A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FA13F80" w14:textId="28D8FA4C"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80DBBD6" w14:textId="67516C8E"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01EBCC4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1A1CA860" w14:textId="77777777" w:rsidTr="00301344">
        <w:trPr>
          <w:trHeight w:val="178"/>
        </w:trPr>
        <w:tc>
          <w:tcPr>
            <w:tcW w:w="6351" w:type="dxa"/>
            <w:tcBorders>
              <w:top w:val="single" w:sz="4" w:space="0" w:color="000000"/>
              <w:left w:val="single" w:sz="4" w:space="0" w:color="000000"/>
              <w:bottom w:val="single" w:sz="4" w:space="0" w:color="000000"/>
              <w:right w:val="single" w:sz="4" w:space="0" w:color="000000"/>
            </w:tcBorders>
          </w:tcPr>
          <w:p w14:paraId="30052BC0"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Сайт работает достаточно быстро?</w:t>
            </w:r>
          </w:p>
        </w:tc>
        <w:tc>
          <w:tcPr>
            <w:tcW w:w="706" w:type="dxa"/>
            <w:tcBorders>
              <w:top w:val="single" w:sz="4" w:space="0" w:color="000000"/>
              <w:left w:val="single" w:sz="4" w:space="0" w:color="000000"/>
              <w:bottom w:val="single" w:sz="4" w:space="0" w:color="000000"/>
              <w:right w:val="single" w:sz="4" w:space="0" w:color="000000"/>
            </w:tcBorders>
          </w:tcPr>
          <w:p w14:paraId="516C28C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3D657E29"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9A5CE3F"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8E6418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46D58A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1EF9CE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062D1E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3B8C3EF2"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87429BD"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Вы чувствовали себя уверенно, используя сайт?</w:t>
            </w:r>
          </w:p>
        </w:tc>
        <w:tc>
          <w:tcPr>
            <w:tcW w:w="706" w:type="dxa"/>
            <w:tcBorders>
              <w:top w:val="single" w:sz="4" w:space="0" w:color="000000"/>
              <w:left w:val="single" w:sz="4" w:space="0" w:color="000000"/>
              <w:bottom w:val="single" w:sz="4" w:space="0" w:color="000000"/>
              <w:right w:val="single" w:sz="4" w:space="0" w:color="000000"/>
            </w:tcBorders>
          </w:tcPr>
          <w:p w14:paraId="7B7220B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45DB2E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9A5C240"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71A0C21"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D5049FE"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C3386B7"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1FC3F49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3069BAA5" w14:textId="77777777" w:rsidTr="00301344">
        <w:trPr>
          <w:trHeight w:val="363"/>
        </w:trPr>
        <w:tc>
          <w:tcPr>
            <w:tcW w:w="6351" w:type="dxa"/>
            <w:tcBorders>
              <w:top w:val="single" w:sz="4" w:space="0" w:color="000000"/>
              <w:left w:val="single" w:sz="4" w:space="0" w:color="000000"/>
              <w:bottom w:val="nil"/>
              <w:right w:val="single" w:sz="4" w:space="0" w:color="000000"/>
            </w:tcBorders>
          </w:tcPr>
          <w:p w14:paraId="0E5792D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Смогли ли вы без проблем исправить неверно введённые данные?</w:t>
            </w:r>
          </w:p>
        </w:tc>
        <w:tc>
          <w:tcPr>
            <w:tcW w:w="706" w:type="dxa"/>
            <w:tcBorders>
              <w:top w:val="single" w:sz="4" w:space="0" w:color="000000"/>
              <w:left w:val="single" w:sz="4" w:space="0" w:color="000000"/>
              <w:bottom w:val="nil"/>
              <w:right w:val="single" w:sz="4" w:space="0" w:color="000000"/>
            </w:tcBorders>
          </w:tcPr>
          <w:p w14:paraId="50A8520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645F211E"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3086688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2F6584DF"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64A739D3" w14:textId="5B3E7A41"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7E62332F" w14:textId="19D4DB36"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1852829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194E9DA1" w14:textId="77777777" w:rsidTr="00301344">
        <w:trPr>
          <w:trHeight w:val="297"/>
        </w:trPr>
        <w:tc>
          <w:tcPr>
            <w:tcW w:w="6351" w:type="dxa"/>
            <w:tcBorders>
              <w:top w:val="single" w:sz="4" w:space="0" w:color="000000"/>
              <w:left w:val="single" w:sz="4" w:space="0" w:color="000000"/>
              <w:bottom w:val="single" w:sz="4" w:space="0" w:color="000000"/>
              <w:right w:val="single" w:sz="4" w:space="0" w:color="000000"/>
            </w:tcBorders>
          </w:tcPr>
          <w:p w14:paraId="632A1E3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Дизайн сайта привлек ваше внимание?</w:t>
            </w:r>
          </w:p>
        </w:tc>
        <w:tc>
          <w:tcPr>
            <w:tcW w:w="706" w:type="dxa"/>
            <w:tcBorders>
              <w:top w:val="single" w:sz="4" w:space="0" w:color="000000"/>
              <w:left w:val="single" w:sz="4" w:space="0" w:color="000000"/>
              <w:bottom w:val="single" w:sz="4" w:space="0" w:color="000000"/>
              <w:right w:val="single" w:sz="4" w:space="0" w:color="000000"/>
            </w:tcBorders>
          </w:tcPr>
          <w:p w14:paraId="61D5E86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64117F2"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A40940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4A7BA6B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4B7699D"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B5B692E" w14:textId="63A1A8FF"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CDEC594"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64F0A731"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7801DB50"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Вы без проблем нашли необходимую информацию?</w:t>
            </w:r>
          </w:p>
        </w:tc>
        <w:tc>
          <w:tcPr>
            <w:tcW w:w="706" w:type="dxa"/>
            <w:tcBorders>
              <w:top w:val="single" w:sz="4" w:space="0" w:color="000000"/>
              <w:left w:val="single" w:sz="4" w:space="0" w:color="000000"/>
              <w:bottom w:val="single" w:sz="4" w:space="0" w:color="000000"/>
              <w:right w:val="single" w:sz="4" w:space="0" w:color="000000"/>
            </w:tcBorders>
          </w:tcPr>
          <w:p w14:paraId="7A47843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4A94C37"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DDDA00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A51731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1B9939E" w14:textId="13B7F253"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761192B" w14:textId="1D97405B"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630F81BA"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1AFCCB3E" w14:textId="77777777" w:rsidTr="00301344">
        <w:trPr>
          <w:trHeight w:val="238"/>
        </w:trPr>
        <w:tc>
          <w:tcPr>
            <w:tcW w:w="6351" w:type="dxa"/>
            <w:tcBorders>
              <w:top w:val="single" w:sz="4" w:space="0" w:color="000000"/>
              <w:left w:val="single" w:sz="4" w:space="0" w:color="000000"/>
              <w:bottom w:val="nil"/>
              <w:right w:val="single" w:sz="4" w:space="0" w:color="000000"/>
            </w:tcBorders>
          </w:tcPr>
          <w:p w14:paraId="7F4AEED8"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Вам понравился интерфейс сайта?</w:t>
            </w:r>
          </w:p>
        </w:tc>
        <w:tc>
          <w:tcPr>
            <w:tcW w:w="706" w:type="dxa"/>
            <w:tcBorders>
              <w:top w:val="single" w:sz="4" w:space="0" w:color="000000"/>
              <w:left w:val="single" w:sz="4" w:space="0" w:color="000000"/>
              <w:bottom w:val="nil"/>
              <w:right w:val="single" w:sz="4" w:space="0" w:color="000000"/>
            </w:tcBorders>
          </w:tcPr>
          <w:p w14:paraId="78B9D1D2"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0BB3612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7BA2AC0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2AAE250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75CEE530"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1D3B615E"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0A13219A"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4BFA06D1"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6F0DC92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Легко ли было понять, каким должен быть следующий шаг при регистрации?</w:t>
            </w:r>
          </w:p>
        </w:tc>
        <w:tc>
          <w:tcPr>
            <w:tcW w:w="706" w:type="dxa"/>
            <w:tcBorders>
              <w:top w:val="single" w:sz="4" w:space="0" w:color="000000"/>
              <w:left w:val="single" w:sz="4" w:space="0" w:color="000000"/>
              <w:bottom w:val="single" w:sz="4" w:space="0" w:color="000000"/>
              <w:right w:val="single" w:sz="4" w:space="0" w:color="000000"/>
            </w:tcBorders>
          </w:tcPr>
          <w:p w14:paraId="7EEA25B8"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7B5F428"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A64AD87"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361C56C" w14:textId="5ED89F32"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8DF8E9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36ED05D" w14:textId="358B8EE8"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3D3C439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557EB5A8" w14:textId="77777777" w:rsidTr="00301344">
        <w:trPr>
          <w:trHeight w:val="338"/>
        </w:trPr>
        <w:tc>
          <w:tcPr>
            <w:tcW w:w="6351" w:type="dxa"/>
            <w:tcBorders>
              <w:top w:val="single" w:sz="4" w:space="0" w:color="000000"/>
              <w:left w:val="single" w:sz="4" w:space="0" w:color="000000"/>
              <w:bottom w:val="single" w:sz="4" w:space="0" w:color="000000"/>
              <w:right w:val="single" w:sz="4" w:space="0" w:color="000000"/>
            </w:tcBorders>
          </w:tcPr>
          <w:p w14:paraId="51E46FA5" w14:textId="267C7BDE" w:rsidR="00B07B8C" w:rsidRDefault="00B07B8C" w:rsidP="00301344">
            <w:pPr>
              <w:pBdr>
                <w:top w:val="nil"/>
                <w:left w:val="nil"/>
                <w:bottom w:val="nil"/>
                <w:right w:val="nil"/>
                <w:between w:val="nil"/>
              </w:pBdr>
              <w:ind w:firstLine="0"/>
              <w:rPr>
                <w:color w:val="000000"/>
              </w:rPr>
            </w:pPr>
            <w:r>
              <w:rPr>
                <w:rFonts w:eastAsia="Times New Roman"/>
                <w:color w:val="000000"/>
                <w:szCs w:val="28"/>
              </w:rPr>
              <w:t>Будете ли вы пользоваться сайтом</w:t>
            </w:r>
            <w:r w:rsidR="000A6ABD">
              <w:rPr>
                <w:rFonts w:eastAsia="Times New Roman"/>
                <w:color w:val="000000"/>
                <w:szCs w:val="28"/>
              </w:rPr>
              <w:t xml:space="preserve"> в </w:t>
            </w:r>
            <w:r>
              <w:rPr>
                <w:rFonts w:eastAsia="Times New Roman"/>
                <w:color w:val="000000"/>
                <w:szCs w:val="28"/>
              </w:rPr>
              <w:t>дальнейшем?</w:t>
            </w:r>
          </w:p>
        </w:tc>
        <w:tc>
          <w:tcPr>
            <w:tcW w:w="706" w:type="dxa"/>
            <w:tcBorders>
              <w:top w:val="single" w:sz="4" w:space="0" w:color="000000"/>
              <w:left w:val="single" w:sz="4" w:space="0" w:color="000000"/>
              <w:bottom w:val="single" w:sz="4" w:space="0" w:color="000000"/>
              <w:right w:val="single" w:sz="4" w:space="0" w:color="000000"/>
            </w:tcBorders>
          </w:tcPr>
          <w:p w14:paraId="439BE01D"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4DF183D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455B97A3"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5D51B7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B8B502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A8E397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6D404407"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64A9678A" w14:textId="77777777" w:rsidTr="00301344">
        <w:trPr>
          <w:trHeight w:val="613"/>
        </w:trPr>
        <w:tc>
          <w:tcPr>
            <w:tcW w:w="6351" w:type="dxa"/>
            <w:tcBorders>
              <w:top w:val="single" w:sz="4" w:space="0" w:color="000000"/>
              <w:left w:val="single" w:sz="4" w:space="0" w:color="000000"/>
              <w:bottom w:val="single" w:sz="4" w:space="0" w:color="000000"/>
              <w:right w:val="single" w:sz="4" w:space="0" w:color="000000"/>
            </w:tcBorders>
          </w:tcPr>
          <w:p w14:paraId="790BC44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Вам не понадобилась помощь, чтобы начать пользоваться сайтом?</w:t>
            </w:r>
          </w:p>
        </w:tc>
        <w:tc>
          <w:tcPr>
            <w:tcW w:w="706" w:type="dxa"/>
            <w:tcBorders>
              <w:top w:val="single" w:sz="4" w:space="0" w:color="000000"/>
              <w:left w:val="single" w:sz="4" w:space="0" w:color="000000"/>
              <w:bottom w:val="single" w:sz="4" w:space="0" w:color="000000"/>
              <w:right w:val="single" w:sz="4" w:space="0" w:color="000000"/>
            </w:tcBorders>
          </w:tcPr>
          <w:p w14:paraId="53758DE4"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5FD1435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A1210F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221A6D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009D76E" w14:textId="1AF4EED9"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149A4438" w14:textId="0545D172"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D37E717"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4830C632"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1F60F72"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Посоветуете ли вы сайт своим друзьям?</w:t>
            </w:r>
          </w:p>
        </w:tc>
        <w:tc>
          <w:tcPr>
            <w:tcW w:w="706" w:type="dxa"/>
            <w:tcBorders>
              <w:top w:val="single" w:sz="4" w:space="0" w:color="000000"/>
              <w:left w:val="single" w:sz="4" w:space="0" w:color="000000"/>
              <w:bottom w:val="single" w:sz="4" w:space="0" w:color="000000"/>
              <w:right w:val="single" w:sz="4" w:space="0" w:color="000000"/>
            </w:tcBorders>
          </w:tcPr>
          <w:p w14:paraId="67BB5AFC"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199E55D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A4F8F83"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9418B3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28611F9"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C6C4D41"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1DCA19C"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7F0744D2"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123054EB"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Итого:</w:t>
            </w:r>
          </w:p>
        </w:tc>
        <w:tc>
          <w:tcPr>
            <w:tcW w:w="706" w:type="dxa"/>
            <w:tcBorders>
              <w:top w:val="single" w:sz="4" w:space="0" w:color="000000"/>
              <w:left w:val="single" w:sz="4" w:space="0" w:color="000000"/>
              <w:bottom w:val="single" w:sz="4" w:space="0" w:color="000000"/>
              <w:right w:val="single" w:sz="4" w:space="0" w:color="000000"/>
            </w:tcBorders>
          </w:tcPr>
          <w:p w14:paraId="63366C4C" w14:textId="77777777" w:rsidR="00B07B8C" w:rsidRDefault="00B07B8C" w:rsidP="00301344">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39E590E7" w14:textId="77777777" w:rsidR="00B07B8C" w:rsidRDefault="00B07B8C" w:rsidP="00301344">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36F4B9F9" w14:textId="77777777" w:rsidR="00B07B8C" w:rsidRDefault="00B07B8C" w:rsidP="00301344">
            <w:pPr>
              <w:pBdr>
                <w:top w:val="nil"/>
                <w:left w:val="nil"/>
                <w:bottom w:val="nil"/>
                <w:right w:val="nil"/>
                <w:between w:val="nil"/>
              </w:pBdr>
              <w:ind w:firstLine="0"/>
              <w:jc w:val="center"/>
              <w:rPr>
                <w:color w:val="000000"/>
              </w:rPr>
            </w:pPr>
          </w:p>
        </w:tc>
        <w:tc>
          <w:tcPr>
            <w:tcW w:w="377" w:type="dxa"/>
            <w:tcBorders>
              <w:top w:val="single" w:sz="4" w:space="0" w:color="000000"/>
              <w:left w:val="single" w:sz="4" w:space="0" w:color="000000"/>
              <w:bottom w:val="single" w:sz="4" w:space="0" w:color="000000"/>
              <w:right w:val="single" w:sz="4" w:space="0" w:color="000000"/>
            </w:tcBorders>
          </w:tcPr>
          <w:p w14:paraId="658F46F1" w14:textId="39291428" w:rsidR="00B07B8C" w:rsidRDefault="00776458" w:rsidP="00301344">
            <w:pPr>
              <w:pBdr>
                <w:top w:val="nil"/>
                <w:left w:val="nil"/>
                <w:bottom w:val="nil"/>
                <w:right w:val="nil"/>
                <w:between w:val="nil"/>
              </w:pBdr>
              <w:ind w:firstLine="0"/>
              <w:jc w:val="center"/>
              <w:rPr>
                <w:color w:val="000000"/>
              </w:rPr>
            </w:pPr>
            <w:r>
              <w:rPr>
                <w:color w:val="000000"/>
              </w:rPr>
              <w:t>0</w:t>
            </w:r>
          </w:p>
        </w:tc>
        <w:tc>
          <w:tcPr>
            <w:tcW w:w="545" w:type="dxa"/>
            <w:tcBorders>
              <w:top w:val="single" w:sz="4" w:space="0" w:color="000000"/>
              <w:left w:val="single" w:sz="4" w:space="0" w:color="000000"/>
              <w:bottom w:val="single" w:sz="4" w:space="0" w:color="000000"/>
              <w:right w:val="single" w:sz="4" w:space="0" w:color="000000"/>
            </w:tcBorders>
          </w:tcPr>
          <w:p w14:paraId="44A18250" w14:textId="40B2CF75" w:rsidR="00B07B8C" w:rsidRDefault="00776458" w:rsidP="00301344">
            <w:pPr>
              <w:pBdr>
                <w:top w:val="nil"/>
                <w:left w:val="nil"/>
                <w:bottom w:val="nil"/>
                <w:right w:val="nil"/>
                <w:between w:val="nil"/>
              </w:pBdr>
              <w:ind w:firstLine="0"/>
              <w:jc w:val="center"/>
              <w:rPr>
                <w:color w:val="000000"/>
              </w:rPr>
            </w:pPr>
            <w:r>
              <w:rPr>
                <w:color w:val="000000"/>
              </w:rPr>
              <w:t>7</w:t>
            </w:r>
          </w:p>
        </w:tc>
        <w:tc>
          <w:tcPr>
            <w:tcW w:w="545" w:type="dxa"/>
            <w:tcBorders>
              <w:top w:val="single" w:sz="4" w:space="0" w:color="000000"/>
              <w:left w:val="single" w:sz="4" w:space="0" w:color="000000"/>
              <w:bottom w:val="single" w:sz="4" w:space="0" w:color="000000"/>
              <w:right w:val="single" w:sz="4" w:space="0" w:color="000000"/>
            </w:tcBorders>
          </w:tcPr>
          <w:p w14:paraId="03110D16" w14:textId="26CD9DBD"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6</w:t>
            </w:r>
          </w:p>
        </w:tc>
        <w:tc>
          <w:tcPr>
            <w:tcW w:w="547" w:type="dxa"/>
            <w:tcBorders>
              <w:top w:val="single" w:sz="4" w:space="0" w:color="000000"/>
              <w:left w:val="single" w:sz="4" w:space="0" w:color="000000"/>
              <w:bottom w:val="single" w:sz="4" w:space="0" w:color="000000"/>
              <w:right w:val="single" w:sz="4" w:space="0" w:color="000000"/>
            </w:tcBorders>
          </w:tcPr>
          <w:p w14:paraId="402FA630" w14:textId="77777777" w:rsidR="00B07B8C" w:rsidRDefault="00B07B8C" w:rsidP="00301344">
            <w:pPr>
              <w:pBdr>
                <w:top w:val="nil"/>
                <w:left w:val="nil"/>
                <w:bottom w:val="nil"/>
                <w:right w:val="nil"/>
                <w:between w:val="nil"/>
              </w:pBdr>
              <w:ind w:firstLine="0"/>
              <w:jc w:val="center"/>
              <w:rPr>
                <w:color w:val="000000"/>
              </w:rPr>
            </w:pPr>
          </w:p>
        </w:tc>
      </w:tr>
      <w:tr w:rsidR="00B07B8C" w14:paraId="32A5E711" w14:textId="77777777" w:rsidTr="00301344">
        <w:trPr>
          <w:trHeight w:val="345"/>
        </w:trPr>
        <w:tc>
          <w:tcPr>
            <w:tcW w:w="6351" w:type="dxa"/>
            <w:tcBorders>
              <w:top w:val="single" w:sz="4" w:space="0" w:color="000000"/>
              <w:left w:val="single" w:sz="4" w:space="0" w:color="000000"/>
              <w:bottom w:val="single" w:sz="4" w:space="0" w:color="000000"/>
              <w:right w:val="single" w:sz="4" w:space="0" w:color="000000"/>
            </w:tcBorders>
          </w:tcPr>
          <w:p w14:paraId="54E824C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Всего:</w:t>
            </w:r>
          </w:p>
        </w:tc>
        <w:tc>
          <w:tcPr>
            <w:tcW w:w="3674" w:type="dxa"/>
            <w:gridSpan w:val="7"/>
            <w:tcBorders>
              <w:top w:val="single" w:sz="4" w:space="0" w:color="000000"/>
              <w:left w:val="single" w:sz="4" w:space="0" w:color="000000"/>
              <w:bottom w:val="single" w:sz="4" w:space="0" w:color="000000"/>
              <w:right w:val="single" w:sz="4" w:space="0" w:color="000000"/>
            </w:tcBorders>
          </w:tcPr>
          <w:p w14:paraId="68D79CC4" w14:textId="5DC8FD0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1</w:t>
            </w:r>
            <w:r w:rsidR="00776458">
              <w:rPr>
                <w:rFonts w:eastAsia="Times New Roman"/>
                <w:color w:val="000000"/>
                <w:szCs w:val="28"/>
              </w:rPr>
              <w:t>3</w:t>
            </w:r>
          </w:p>
        </w:tc>
      </w:tr>
    </w:tbl>
    <w:p w14:paraId="0C937FC6" w14:textId="05181E74" w:rsidR="0036709A" w:rsidRDefault="0036709A" w:rsidP="001E6FB0">
      <w:pPr>
        <w:pStyle w:val="af3"/>
      </w:pPr>
      <w:r>
        <w:rPr>
          <w:rFonts w:eastAsia="Times New Roman"/>
          <w:color w:val="000000"/>
          <w:szCs w:val="28"/>
        </w:rPr>
        <w:t>В результате тестирования</w:t>
      </w:r>
      <w:r w:rsidR="000A6ABD">
        <w:rPr>
          <w:rFonts w:eastAsia="Times New Roman"/>
          <w:color w:val="000000"/>
          <w:szCs w:val="28"/>
        </w:rPr>
        <w:t xml:space="preserve"> с </w:t>
      </w:r>
      <w:r>
        <w:rPr>
          <w:rFonts w:eastAsia="Times New Roman"/>
          <w:color w:val="000000"/>
          <w:szCs w:val="28"/>
        </w:rPr>
        <w:t>помощью формальной анкеты респондент набрал 13 баллов</w:t>
      </w:r>
      <w:r w:rsidR="00497A0C">
        <w:rPr>
          <w:rFonts w:eastAsia="Times New Roman"/>
          <w:color w:val="000000"/>
          <w:szCs w:val="28"/>
        </w:rPr>
        <w:t xml:space="preserve"> из </w:t>
      </w:r>
      <w:r>
        <w:rPr>
          <w:rFonts w:eastAsia="Times New Roman"/>
          <w:color w:val="000000"/>
          <w:szCs w:val="28"/>
        </w:rPr>
        <w:t>22. Это средний показатель</w:t>
      </w:r>
      <w:r w:rsidR="000A6ABD">
        <w:rPr>
          <w:rFonts w:eastAsia="Times New Roman"/>
          <w:color w:val="000000"/>
          <w:szCs w:val="28"/>
        </w:rPr>
        <w:t xml:space="preserve"> для </w:t>
      </w:r>
      <w:r w:rsidR="00C07979">
        <w:rPr>
          <w:rFonts w:eastAsia="Times New Roman"/>
          <w:color w:val="000000"/>
          <w:szCs w:val="28"/>
        </w:rPr>
        <w:t>сайта</w:t>
      </w:r>
      <w:r>
        <w:rPr>
          <w:rFonts w:eastAsia="Times New Roman"/>
          <w:color w:val="000000"/>
          <w:szCs w:val="28"/>
        </w:rPr>
        <w:t>. Респондент набрал меньше баллов, так как не является постоянным</w:t>
      </w:r>
      <w:r w:rsidR="00A1324C">
        <w:rPr>
          <w:rFonts w:eastAsia="Times New Roman"/>
          <w:color w:val="000000"/>
          <w:szCs w:val="28"/>
        </w:rPr>
        <w:t xml:space="preserve"> и </w:t>
      </w:r>
      <w:r>
        <w:rPr>
          <w:rFonts w:eastAsia="Times New Roman"/>
          <w:color w:val="000000"/>
          <w:szCs w:val="28"/>
        </w:rPr>
        <w:t>активным пользователем сети Интернет, следовательно, результат является приемлемым</w:t>
      </w:r>
      <w:r w:rsidR="000A6ABD">
        <w:rPr>
          <w:rFonts w:eastAsia="Times New Roman"/>
          <w:color w:val="000000"/>
          <w:szCs w:val="28"/>
        </w:rPr>
        <w:t xml:space="preserve"> в </w:t>
      </w:r>
      <w:r>
        <w:rPr>
          <w:rFonts w:eastAsia="Times New Roman"/>
          <w:color w:val="000000"/>
          <w:szCs w:val="28"/>
        </w:rPr>
        <w:t>данном случае.</w:t>
      </w:r>
      <w:r w:rsidR="009D2B49">
        <w:rPr>
          <w:rFonts w:eastAsia="Times New Roman"/>
          <w:color w:val="000000"/>
          <w:szCs w:val="28"/>
        </w:rPr>
        <w:t xml:space="preserve"> Несмотря на трудности, Евгения оценила дизайн сайта.</w:t>
      </w:r>
    </w:p>
    <w:p w14:paraId="3F0D579C" w14:textId="4AA28772" w:rsidR="001E6FB0" w:rsidRDefault="001E6FB0" w:rsidP="0036709A">
      <w:r>
        <w:t xml:space="preserve">Результаты формальной анкеты первого респондента </w:t>
      </w:r>
      <w:r w:rsidR="009E35C3">
        <w:rPr>
          <w:rFonts w:eastAsia="Times New Roman"/>
          <w:color w:val="000000"/>
          <w:szCs w:val="28"/>
        </w:rPr>
        <w:t>Надежда Таран</w:t>
      </w:r>
      <w:r w:rsidR="009E35C3">
        <w:t xml:space="preserve"> </w:t>
      </w:r>
      <w:r>
        <w:t>представлены</w:t>
      </w:r>
      <w:r w:rsidR="000A6ABD">
        <w:t xml:space="preserve"> в </w:t>
      </w:r>
      <w:r>
        <w:t>таблице 5.</w:t>
      </w:r>
      <w:r w:rsidR="009E35C3">
        <w:t>5</w:t>
      </w:r>
      <w:r>
        <w:t>.</w:t>
      </w:r>
    </w:p>
    <w:p w14:paraId="7DE6DCB3" w14:textId="06CC288C" w:rsidR="001E6FB0" w:rsidRDefault="001E6FB0" w:rsidP="001E6FB0">
      <w:pPr>
        <w:pBdr>
          <w:top w:val="nil"/>
          <w:left w:val="nil"/>
          <w:bottom w:val="nil"/>
          <w:right w:val="nil"/>
          <w:between w:val="nil"/>
        </w:pBdr>
        <w:spacing w:before="280" w:after="280"/>
        <w:ind w:firstLine="0"/>
        <w:rPr>
          <w:color w:val="000000"/>
        </w:rPr>
      </w:pPr>
      <w:r>
        <w:rPr>
          <w:rFonts w:eastAsia="Times New Roman"/>
          <w:color w:val="000000"/>
          <w:szCs w:val="28"/>
        </w:rPr>
        <w:t>Таблица 5.</w:t>
      </w:r>
      <w:r w:rsidR="009E35C3">
        <w:rPr>
          <w:rFonts w:eastAsia="Times New Roman"/>
          <w:color w:val="000000"/>
          <w:szCs w:val="28"/>
        </w:rPr>
        <w:t>5</w:t>
      </w:r>
      <w:r w:rsidR="0010433D">
        <w:rPr>
          <w:rFonts w:eastAsia="Times New Roman"/>
          <w:color w:val="000000"/>
          <w:szCs w:val="28"/>
        </w:rPr>
        <w:t xml:space="preserve"> – </w:t>
      </w:r>
      <w:r>
        <w:rPr>
          <w:rFonts w:eastAsia="Times New Roman"/>
          <w:color w:val="000000"/>
          <w:szCs w:val="28"/>
        </w:rPr>
        <w:t xml:space="preserve">Результат анкеты </w:t>
      </w:r>
      <w:r w:rsidR="009E35C3">
        <w:rPr>
          <w:rFonts w:eastAsia="Times New Roman"/>
          <w:color w:val="000000"/>
          <w:szCs w:val="28"/>
        </w:rPr>
        <w:t>Надежды Таран</w:t>
      </w:r>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1E6FB0" w14:paraId="3FA83C7F"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1CADC7D9"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Вопрос</w:t>
            </w:r>
          </w:p>
        </w:tc>
        <w:tc>
          <w:tcPr>
            <w:tcW w:w="706" w:type="dxa"/>
            <w:tcBorders>
              <w:top w:val="single" w:sz="4" w:space="0" w:color="000000"/>
              <w:left w:val="single" w:sz="4" w:space="0" w:color="000000"/>
              <w:bottom w:val="single" w:sz="4" w:space="0" w:color="000000"/>
              <w:right w:val="single" w:sz="4" w:space="0" w:color="000000"/>
            </w:tcBorders>
          </w:tcPr>
          <w:p w14:paraId="51D89D62"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E1A925D"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5C6DEADA"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-1</w:t>
            </w:r>
          </w:p>
        </w:tc>
        <w:tc>
          <w:tcPr>
            <w:tcW w:w="377" w:type="dxa"/>
            <w:tcBorders>
              <w:top w:val="single" w:sz="4" w:space="0" w:color="000000"/>
              <w:left w:val="single" w:sz="4" w:space="0" w:color="000000"/>
              <w:bottom w:val="single" w:sz="4" w:space="0" w:color="000000"/>
              <w:right w:val="single" w:sz="4" w:space="0" w:color="000000"/>
            </w:tcBorders>
          </w:tcPr>
          <w:p w14:paraId="7FD78AC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0</w:t>
            </w:r>
          </w:p>
        </w:tc>
        <w:tc>
          <w:tcPr>
            <w:tcW w:w="545" w:type="dxa"/>
            <w:tcBorders>
              <w:top w:val="single" w:sz="4" w:space="0" w:color="000000"/>
              <w:left w:val="single" w:sz="4" w:space="0" w:color="000000"/>
              <w:bottom w:val="single" w:sz="4" w:space="0" w:color="000000"/>
              <w:right w:val="single" w:sz="4" w:space="0" w:color="000000"/>
            </w:tcBorders>
          </w:tcPr>
          <w:p w14:paraId="0AF3EF7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+1</w:t>
            </w:r>
          </w:p>
        </w:tc>
        <w:tc>
          <w:tcPr>
            <w:tcW w:w="545" w:type="dxa"/>
            <w:tcBorders>
              <w:top w:val="single" w:sz="4" w:space="0" w:color="000000"/>
              <w:left w:val="single" w:sz="4" w:space="0" w:color="000000"/>
              <w:bottom w:val="single" w:sz="4" w:space="0" w:color="000000"/>
              <w:right w:val="single" w:sz="4" w:space="0" w:color="000000"/>
            </w:tcBorders>
          </w:tcPr>
          <w:p w14:paraId="4B36E67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+2</w:t>
            </w:r>
          </w:p>
        </w:tc>
        <w:tc>
          <w:tcPr>
            <w:tcW w:w="547" w:type="dxa"/>
            <w:tcBorders>
              <w:top w:val="single" w:sz="4" w:space="0" w:color="000000"/>
              <w:left w:val="single" w:sz="4" w:space="0" w:color="000000"/>
              <w:bottom w:val="single" w:sz="4" w:space="0" w:color="000000"/>
              <w:right w:val="single" w:sz="4" w:space="0" w:color="000000"/>
            </w:tcBorders>
          </w:tcPr>
          <w:p w14:paraId="143490E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9D2B49" w14:paraId="559484C4"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7AA1E2DA" w14:textId="3DB62E52"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1</w:t>
            </w:r>
          </w:p>
        </w:tc>
        <w:tc>
          <w:tcPr>
            <w:tcW w:w="706" w:type="dxa"/>
            <w:tcBorders>
              <w:top w:val="single" w:sz="4" w:space="0" w:color="000000"/>
              <w:left w:val="single" w:sz="4" w:space="0" w:color="000000"/>
              <w:bottom w:val="single" w:sz="4" w:space="0" w:color="000000"/>
              <w:right w:val="single" w:sz="4" w:space="0" w:color="000000"/>
            </w:tcBorders>
          </w:tcPr>
          <w:p w14:paraId="2F88AD59" w14:textId="111BC57A"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296EF564" w14:textId="717389F2"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3</w:t>
            </w:r>
          </w:p>
        </w:tc>
        <w:tc>
          <w:tcPr>
            <w:tcW w:w="477" w:type="dxa"/>
            <w:tcBorders>
              <w:top w:val="single" w:sz="4" w:space="0" w:color="000000"/>
              <w:left w:val="single" w:sz="4" w:space="0" w:color="000000"/>
              <w:bottom w:val="single" w:sz="4" w:space="0" w:color="000000"/>
              <w:right w:val="single" w:sz="4" w:space="0" w:color="000000"/>
            </w:tcBorders>
          </w:tcPr>
          <w:p w14:paraId="20C8D0CD" w14:textId="788004B1"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4</w:t>
            </w:r>
          </w:p>
        </w:tc>
        <w:tc>
          <w:tcPr>
            <w:tcW w:w="377" w:type="dxa"/>
            <w:tcBorders>
              <w:top w:val="single" w:sz="4" w:space="0" w:color="000000"/>
              <w:left w:val="single" w:sz="4" w:space="0" w:color="000000"/>
              <w:bottom w:val="single" w:sz="4" w:space="0" w:color="000000"/>
              <w:right w:val="single" w:sz="4" w:space="0" w:color="000000"/>
            </w:tcBorders>
          </w:tcPr>
          <w:p w14:paraId="52FF0949" w14:textId="6240FD33"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5</w:t>
            </w:r>
          </w:p>
        </w:tc>
        <w:tc>
          <w:tcPr>
            <w:tcW w:w="545" w:type="dxa"/>
            <w:tcBorders>
              <w:top w:val="single" w:sz="4" w:space="0" w:color="000000"/>
              <w:left w:val="single" w:sz="4" w:space="0" w:color="000000"/>
              <w:bottom w:val="single" w:sz="4" w:space="0" w:color="000000"/>
              <w:right w:val="single" w:sz="4" w:space="0" w:color="000000"/>
            </w:tcBorders>
          </w:tcPr>
          <w:p w14:paraId="1D1413EE" w14:textId="723E73F4"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6</w:t>
            </w:r>
          </w:p>
        </w:tc>
        <w:tc>
          <w:tcPr>
            <w:tcW w:w="545" w:type="dxa"/>
            <w:tcBorders>
              <w:top w:val="single" w:sz="4" w:space="0" w:color="000000"/>
              <w:left w:val="single" w:sz="4" w:space="0" w:color="000000"/>
              <w:bottom w:val="single" w:sz="4" w:space="0" w:color="000000"/>
              <w:right w:val="single" w:sz="4" w:space="0" w:color="000000"/>
            </w:tcBorders>
          </w:tcPr>
          <w:p w14:paraId="264D6635" w14:textId="60F33D18"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7</w:t>
            </w:r>
          </w:p>
        </w:tc>
        <w:tc>
          <w:tcPr>
            <w:tcW w:w="547" w:type="dxa"/>
            <w:tcBorders>
              <w:top w:val="single" w:sz="4" w:space="0" w:color="000000"/>
              <w:left w:val="single" w:sz="4" w:space="0" w:color="000000"/>
              <w:bottom w:val="single" w:sz="4" w:space="0" w:color="000000"/>
              <w:right w:val="single" w:sz="4" w:space="0" w:color="000000"/>
            </w:tcBorders>
          </w:tcPr>
          <w:p w14:paraId="0256C371" w14:textId="6E7B9975"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8</w:t>
            </w:r>
          </w:p>
        </w:tc>
      </w:tr>
      <w:tr w:rsidR="001E6FB0" w14:paraId="4017A2AA" w14:textId="77777777" w:rsidTr="00301344">
        <w:trPr>
          <w:trHeight w:val="229"/>
        </w:trPr>
        <w:tc>
          <w:tcPr>
            <w:tcW w:w="6351" w:type="dxa"/>
            <w:tcBorders>
              <w:top w:val="single" w:sz="4" w:space="0" w:color="000000"/>
              <w:left w:val="single" w:sz="4" w:space="0" w:color="000000"/>
              <w:bottom w:val="single" w:sz="4" w:space="0" w:color="000000"/>
              <w:right w:val="single" w:sz="4" w:space="0" w:color="000000"/>
            </w:tcBorders>
          </w:tcPr>
          <w:p w14:paraId="3425A5A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Навигация по сайте удобная?</w:t>
            </w:r>
          </w:p>
        </w:tc>
        <w:tc>
          <w:tcPr>
            <w:tcW w:w="706" w:type="dxa"/>
            <w:tcBorders>
              <w:top w:val="single" w:sz="4" w:space="0" w:color="000000"/>
              <w:left w:val="single" w:sz="4" w:space="0" w:color="000000"/>
              <w:bottom w:val="single" w:sz="4" w:space="0" w:color="000000"/>
              <w:right w:val="single" w:sz="4" w:space="0" w:color="000000"/>
            </w:tcBorders>
          </w:tcPr>
          <w:p w14:paraId="23510FD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7D9CE4C"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9CC2AF9"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8998BEB"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5997AC8" w14:textId="128B923D"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C081E48" w14:textId="7CCF534C"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E7E588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338D7986" w14:textId="77777777" w:rsidTr="00301344">
        <w:trPr>
          <w:trHeight w:val="178"/>
        </w:trPr>
        <w:tc>
          <w:tcPr>
            <w:tcW w:w="6351" w:type="dxa"/>
            <w:tcBorders>
              <w:top w:val="single" w:sz="4" w:space="0" w:color="000000"/>
              <w:left w:val="single" w:sz="4" w:space="0" w:color="000000"/>
              <w:bottom w:val="single" w:sz="4" w:space="0" w:color="000000"/>
              <w:right w:val="single" w:sz="4" w:space="0" w:color="000000"/>
            </w:tcBorders>
          </w:tcPr>
          <w:p w14:paraId="65C82940"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Сайт работает достаточно быстро?</w:t>
            </w:r>
          </w:p>
        </w:tc>
        <w:tc>
          <w:tcPr>
            <w:tcW w:w="706" w:type="dxa"/>
            <w:tcBorders>
              <w:top w:val="single" w:sz="4" w:space="0" w:color="000000"/>
              <w:left w:val="single" w:sz="4" w:space="0" w:color="000000"/>
              <w:bottom w:val="single" w:sz="4" w:space="0" w:color="000000"/>
              <w:right w:val="single" w:sz="4" w:space="0" w:color="000000"/>
            </w:tcBorders>
          </w:tcPr>
          <w:p w14:paraId="4AE35FC1"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0FDD5159"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38867BD4"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1A494C35"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8FD5F14"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B35433A"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560F46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136A97E0"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57BDC8D"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Вы чувствовали себя уверенно, используя сайт?</w:t>
            </w:r>
          </w:p>
        </w:tc>
        <w:tc>
          <w:tcPr>
            <w:tcW w:w="706" w:type="dxa"/>
            <w:tcBorders>
              <w:top w:val="single" w:sz="4" w:space="0" w:color="000000"/>
              <w:left w:val="single" w:sz="4" w:space="0" w:color="000000"/>
              <w:bottom w:val="single" w:sz="4" w:space="0" w:color="000000"/>
              <w:right w:val="single" w:sz="4" w:space="0" w:color="000000"/>
            </w:tcBorders>
          </w:tcPr>
          <w:p w14:paraId="0BC8E305"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34B9E978"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5B3E7257"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5B553F8"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1862F4D6" w14:textId="4D2F58F7"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75781DF" w14:textId="3DC31F89"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631E107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6EA732FC" w14:textId="77777777" w:rsidTr="00660F82">
        <w:trPr>
          <w:trHeight w:val="363"/>
        </w:trPr>
        <w:tc>
          <w:tcPr>
            <w:tcW w:w="6351" w:type="dxa"/>
            <w:tcBorders>
              <w:top w:val="single" w:sz="4" w:space="0" w:color="000000"/>
              <w:left w:val="single" w:sz="4" w:space="0" w:color="000000"/>
              <w:bottom w:val="single" w:sz="4" w:space="0" w:color="000000"/>
              <w:right w:val="single" w:sz="4" w:space="0" w:color="000000"/>
            </w:tcBorders>
          </w:tcPr>
          <w:p w14:paraId="7B511C6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Смогли ли вы без проблем исправить неверно введённые данные?</w:t>
            </w:r>
          </w:p>
        </w:tc>
        <w:tc>
          <w:tcPr>
            <w:tcW w:w="706" w:type="dxa"/>
            <w:tcBorders>
              <w:top w:val="single" w:sz="4" w:space="0" w:color="000000"/>
              <w:left w:val="single" w:sz="4" w:space="0" w:color="000000"/>
              <w:bottom w:val="single" w:sz="4" w:space="0" w:color="000000"/>
              <w:right w:val="single" w:sz="4" w:space="0" w:color="000000"/>
            </w:tcBorders>
          </w:tcPr>
          <w:p w14:paraId="71BB85D0"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42097A11"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09CC19C"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18BC3293"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6ECEE06" w14:textId="1DC10BD0"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4A741922" w14:textId="4D69EB17"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62F5115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3371BCA4" w14:textId="77777777" w:rsidTr="00660F82">
        <w:trPr>
          <w:trHeight w:val="297"/>
        </w:trPr>
        <w:tc>
          <w:tcPr>
            <w:tcW w:w="6351" w:type="dxa"/>
            <w:tcBorders>
              <w:top w:val="single" w:sz="4" w:space="0" w:color="000000"/>
              <w:left w:val="single" w:sz="4" w:space="0" w:color="000000"/>
              <w:bottom w:val="nil"/>
              <w:right w:val="single" w:sz="4" w:space="0" w:color="000000"/>
            </w:tcBorders>
          </w:tcPr>
          <w:p w14:paraId="1F5BDB78"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Дизайн сайта привлек ваше внимание?</w:t>
            </w:r>
          </w:p>
        </w:tc>
        <w:tc>
          <w:tcPr>
            <w:tcW w:w="706" w:type="dxa"/>
            <w:tcBorders>
              <w:top w:val="single" w:sz="4" w:space="0" w:color="000000"/>
              <w:left w:val="single" w:sz="4" w:space="0" w:color="000000"/>
              <w:bottom w:val="nil"/>
              <w:right w:val="single" w:sz="4" w:space="0" w:color="000000"/>
            </w:tcBorders>
          </w:tcPr>
          <w:p w14:paraId="21FF500E"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5AAEEB2C"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0380D8C5"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0108B29F"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45B921F4"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6A585D37"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5AFCE88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bl>
    <w:p w14:paraId="342F4D27" w14:textId="0A3C639C" w:rsidR="009D2B49" w:rsidRDefault="009D2B49" w:rsidP="009D2B49">
      <w:pPr>
        <w:spacing w:after="280"/>
        <w:ind w:firstLine="0"/>
      </w:pPr>
      <w:r w:rsidRPr="00446417">
        <w:lastRenderedPageBreak/>
        <w:t xml:space="preserve">Продолжение таблицы </w:t>
      </w:r>
      <w:r>
        <w:t>5</w:t>
      </w:r>
      <w:r w:rsidRPr="00446417">
        <w:t>.</w:t>
      </w:r>
      <w:r>
        <w:t>5</w:t>
      </w:r>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9D2B49" w14:paraId="1C72DC94"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1EC5A25B" w14:textId="38848C7C"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1</w:t>
            </w:r>
          </w:p>
        </w:tc>
        <w:tc>
          <w:tcPr>
            <w:tcW w:w="706" w:type="dxa"/>
            <w:tcBorders>
              <w:top w:val="single" w:sz="4" w:space="0" w:color="000000"/>
              <w:left w:val="single" w:sz="4" w:space="0" w:color="000000"/>
              <w:bottom w:val="single" w:sz="4" w:space="0" w:color="000000"/>
              <w:right w:val="single" w:sz="4" w:space="0" w:color="000000"/>
            </w:tcBorders>
          </w:tcPr>
          <w:p w14:paraId="1EF247FD" w14:textId="500E4D6F"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4FC080F6" w14:textId="4FBD73BD"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3</w:t>
            </w:r>
          </w:p>
        </w:tc>
        <w:tc>
          <w:tcPr>
            <w:tcW w:w="477" w:type="dxa"/>
            <w:tcBorders>
              <w:top w:val="single" w:sz="4" w:space="0" w:color="000000"/>
              <w:left w:val="single" w:sz="4" w:space="0" w:color="000000"/>
              <w:bottom w:val="single" w:sz="4" w:space="0" w:color="000000"/>
              <w:right w:val="single" w:sz="4" w:space="0" w:color="000000"/>
            </w:tcBorders>
          </w:tcPr>
          <w:p w14:paraId="27204538" w14:textId="320E0063"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4</w:t>
            </w:r>
          </w:p>
        </w:tc>
        <w:tc>
          <w:tcPr>
            <w:tcW w:w="377" w:type="dxa"/>
            <w:tcBorders>
              <w:top w:val="single" w:sz="4" w:space="0" w:color="000000"/>
              <w:left w:val="single" w:sz="4" w:space="0" w:color="000000"/>
              <w:bottom w:val="single" w:sz="4" w:space="0" w:color="000000"/>
              <w:right w:val="single" w:sz="4" w:space="0" w:color="000000"/>
            </w:tcBorders>
          </w:tcPr>
          <w:p w14:paraId="1C0C45BF" w14:textId="5E31B0ED"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5</w:t>
            </w:r>
          </w:p>
        </w:tc>
        <w:tc>
          <w:tcPr>
            <w:tcW w:w="545" w:type="dxa"/>
            <w:tcBorders>
              <w:top w:val="single" w:sz="4" w:space="0" w:color="000000"/>
              <w:left w:val="single" w:sz="4" w:space="0" w:color="000000"/>
              <w:bottom w:val="single" w:sz="4" w:space="0" w:color="000000"/>
              <w:right w:val="single" w:sz="4" w:space="0" w:color="000000"/>
            </w:tcBorders>
          </w:tcPr>
          <w:p w14:paraId="1DDC600B" w14:textId="335D6192"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6</w:t>
            </w:r>
          </w:p>
        </w:tc>
        <w:tc>
          <w:tcPr>
            <w:tcW w:w="545" w:type="dxa"/>
            <w:tcBorders>
              <w:top w:val="single" w:sz="4" w:space="0" w:color="000000"/>
              <w:left w:val="single" w:sz="4" w:space="0" w:color="000000"/>
              <w:bottom w:val="single" w:sz="4" w:space="0" w:color="000000"/>
              <w:right w:val="single" w:sz="4" w:space="0" w:color="000000"/>
            </w:tcBorders>
          </w:tcPr>
          <w:p w14:paraId="2A5D4D8E" w14:textId="2074DFFA"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7</w:t>
            </w:r>
          </w:p>
        </w:tc>
        <w:tc>
          <w:tcPr>
            <w:tcW w:w="547" w:type="dxa"/>
            <w:tcBorders>
              <w:top w:val="single" w:sz="4" w:space="0" w:color="000000"/>
              <w:left w:val="single" w:sz="4" w:space="0" w:color="000000"/>
              <w:bottom w:val="single" w:sz="4" w:space="0" w:color="000000"/>
              <w:right w:val="single" w:sz="4" w:space="0" w:color="000000"/>
            </w:tcBorders>
          </w:tcPr>
          <w:p w14:paraId="587505F8" w14:textId="3EC14DAA"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8</w:t>
            </w:r>
          </w:p>
        </w:tc>
      </w:tr>
      <w:tr w:rsidR="009D2B49" w14:paraId="181BA69B"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D5EB67F"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Вы без проблем нашли необходимую информацию?</w:t>
            </w:r>
          </w:p>
        </w:tc>
        <w:tc>
          <w:tcPr>
            <w:tcW w:w="706" w:type="dxa"/>
            <w:tcBorders>
              <w:top w:val="single" w:sz="4" w:space="0" w:color="000000"/>
              <w:left w:val="single" w:sz="4" w:space="0" w:color="000000"/>
              <w:bottom w:val="single" w:sz="4" w:space="0" w:color="000000"/>
              <w:right w:val="single" w:sz="4" w:space="0" w:color="000000"/>
            </w:tcBorders>
          </w:tcPr>
          <w:p w14:paraId="258BF497"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0532FF27"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0733AC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FA2ECAA"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185DFFB7"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927CDAB"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370A102F"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7430CF58" w14:textId="77777777" w:rsidTr="00301344">
        <w:trPr>
          <w:trHeight w:val="238"/>
        </w:trPr>
        <w:tc>
          <w:tcPr>
            <w:tcW w:w="6351" w:type="dxa"/>
            <w:tcBorders>
              <w:top w:val="single" w:sz="4" w:space="0" w:color="000000"/>
              <w:left w:val="single" w:sz="4" w:space="0" w:color="000000"/>
              <w:bottom w:val="nil"/>
              <w:right w:val="single" w:sz="4" w:space="0" w:color="000000"/>
            </w:tcBorders>
          </w:tcPr>
          <w:p w14:paraId="77D33F61"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Вам понравился интерфейс сайта?</w:t>
            </w:r>
          </w:p>
        </w:tc>
        <w:tc>
          <w:tcPr>
            <w:tcW w:w="706" w:type="dxa"/>
            <w:tcBorders>
              <w:top w:val="single" w:sz="4" w:space="0" w:color="000000"/>
              <w:left w:val="single" w:sz="4" w:space="0" w:color="000000"/>
              <w:bottom w:val="nil"/>
              <w:right w:val="single" w:sz="4" w:space="0" w:color="000000"/>
            </w:tcBorders>
          </w:tcPr>
          <w:p w14:paraId="7E33597B"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12FCBD98"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05023814"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412E122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1F7B7FE5" w14:textId="56DDA69E"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5FE6353A" w14:textId="6A09875B"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1D94E563"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38D2FB6A"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0F8F4EA5"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Легко ли было понять, каким должен быть следующий шаг при регистрации?</w:t>
            </w:r>
          </w:p>
        </w:tc>
        <w:tc>
          <w:tcPr>
            <w:tcW w:w="706" w:type="dxa"/>
            <w:tcBorders>
              <w:top w:val="single" w:sz="4" w:space="0" w:color="000000"/>
              <w:left w:val="single" w:sz="4" w:space="0" w:color="000000"/>
              <w:bottom w:val="single" w:sz="4" w:space="0" w:color="000000"/>
              <w:right w:val="single" w:sz="4" w:space="0" w:color="000000"/>
            </w:tcBorders>
          </w:tcPr>
          <w:p w14:paraId="07C8C42C"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3C1A7040"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5D511DCA"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BF0C6B9" w14:textId="67087A4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F044FBF" w14:textId="2A6E12F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3741020"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69B8F3E"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3F8E07C2" w14:textId="77777777" w:rsidTr="00301344">
        <w:trPr>
          <w:trHeight w:val="338"/>
        </w:trPr>
        <w:tc>
          <w:tcPr>
            <w:tcW w:w="6351" w:type="dxa"/>
            <w:tcBorders>
              <w:top w:val="single" w:sz="4" w:space="0" w:color="000000"/>
              <w:left w:val="single" w:sz="4" w:space="0" w:color="000000"/>
              <w:bottom w:val="single" w:sz="4" w:space="0" w:color="000000"/>
              <w:right w:val="single" w:sz="4" w:space="0" w:color="000000"/>
            </w:tcBorders>
          </w:tcPr>
          <w:p w14:paraId="1103ECB3" w14:textId="394C838A" w:rsidR="009D2B49" w:rsidRDefault="009D2B49" w:rsidP="009D2B49">
            <w:pPr>
              <w:pBdr>
                <w:top w:val="nil"/>
                <w:left w:val="nil"/>
                <w:bottom w:val="nil"/>
                <w:right w:val="nil"/>
                <w:between w:val="nil"/>
              </w:pBdr>
              <w:ind w:firstLine="0"/>
              <w:rPr>
                <w:color w:val="000000"/>
              </w:rPr>
            </w:pPr>
            <w:r>
              <w:rPr>
                <w:rFonts w:eastAsia="Times New Roman"/>
                <w:color w:val="000000"/>
                <w:szCs w:val="28"/>
              </w:rPr>
              <w:t>Будете ли вы пользоваться сайтом в дальнейшем?</w:t>
            </w:r>
          </w:p>
        </w:tc>
        <w:tc>
          <w:tcPr>
            <w:tcW w:w="706" w:type="dxa"/>
            <w:tcBorders>
              <w:top w:val="single" w:sz="4" w:space="0" w:color="000000"/>
              <w:left w:val="single" w:sz="4" w:space="0" w:color="000000"/>
              <w:bottom w:val="single" w:sz="4" w:space="0" w:color="000000"/>
              <w:right w:val="single" w:sz="4" w:space="0" w:color="000000"/>
            </w:tcBorders>
          </w:tcPr>
          <w:p w14:paraId="5E9C44AD"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C037CC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CD6FFFE"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F2765FF"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580E6B8"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D1FD6B7"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97D1B53"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2B8E0D3F" w14:textId="77777777" w:rsidTr="00301344">
        <w:trPr>
          <w:trHeight w:val="613"/>
        </w:trPr>
        <w:tc>
          <w:tcPr>
            <w:tcW w:w="6351" w:type="dxa"/>
            <w:tcBorders>
              <w:top w:val="single" w:sz="4" w:space="0" w:color="000000"/>
              <w:left w:val="single" w:sz="4" w:space="0" w:color="000000"/>
              <w:bottom w:val="single" w:sz="4" w:space="0" w:color="000000"/>
              <w:right w:val="single" w:sz="4" w:space="0" w:color="000000"/>
            </w:tcBorders>
          </w:tcPr>
          <w:p w14:paraId="46CC77B1"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Вам не понадобилась помощь, чтобы начать пользоваться сайтом?</w:t>
            </w:r>
          </w:p>
        </w:tc>
        <w:tc>
          <w:tcPr>
            <w:tcW w:w="706" w:type="dxa"/>
            <w:tcBorders>
              <w:top w:val="single" w:sz="4" w:space="0" w:color="000000"/>
              <w:left w:val="single" w:sz="4" w:space="0" w:color="000000"/>
              <w:bottom w:val="single" w:sz="4" w:space="0" w:color="000000"/>
              <w:right w:val="single" w:sz="4" w:space="0" w:color="000000"/>
            </w:tcBorders>
          </w:tcPr>
          <w:p w14:paraId="2D188F74"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24419ED"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29A36933"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D0783AB"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4533587" w14:textId="5F818284"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7394001" w14:textId="653C787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5A593689"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33D0F9BE"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039EFDCF"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Посоветуете ли вы сайт своим друзьям?</w:t>
            </w:r>
          </w:p>
        </w:tc>
        <w:tc>
          <w:tcPr>
            <w:tcW w:w="706" w:type="dxa"/>
            <w:tcBorders>
              <w:top w:val="single" w:sz="4" w:space="0" w:color="000000"/>
              <w:left w:val="single" w:sz="4" w:space="0" w:color="000000"/>
              <w:bottom w:val="single" w:sz="4" w:space="0" w:color="000000"/>
              <w:right w:val="single" w:sz="4" w:space="0" w:color="000000"/>
            </w:tcBorders>
          </w:tcPr>
          <w:p w14:paraId="057BB276"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57A1E8C"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8F2DE36"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4843B97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92F3A76" w14:textId="6217EB83"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3E2A319" w14:textId="0916204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3897D4F1"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1635F268"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7309BFD8"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Итого:</w:t>
            </w:r>
          </w:p>
        </w:tc>
        <w:tc>
          <w:tcPr>
            <w:tcW w:w="706" w:type="dxa"/>
            <w:tcBorders>
              <w:top w:val="single" w:sz="4" w:space="0" w:color="000000"/>
              <w:left w:val="single" w:sz="4" w:space="0" w:color="000000"/>
              <w:bottom w:val="single" w:sz="4" w:space="0" w:color="000000"/>
              <w:right w:val="single" w:sz="4" w:space="0" w:color="000000"/>
            </w:tcBorders>
          </w:tcPr>
          <w:p w14:paraId="5811A8CB" w14:textId="77777777" w:rsidR="009D2B49" w:rsidRDefault="009D2B49" w:rsidP="009D2B49">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3885602B" w14:textId="77777777" w:rsidR="009D2B49" w:rsidRDefault="009D2B49" w:rsidP="009D2B49">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6FC72517" w14:textId="77777777" w:rsidR="009D2B49" w:rsidRDefault="009D2B49" w:rsidP="009D2B49">
            <w:pPr>
              <w:pBdr>
                <w:top w:val="nil"/>
                <w:left w:val="nil"/>
                <w:bottom w:val="nil"/>
                <w:right w:val="nil"/>
                <w:between w:val="nil"/>
              </w:pBdr>
              <w:ind w:firstLine="0"/>
              <w:jc w:val="center"/>
              <w:rPr>
                <w:color w:val="000000"/>
              </w:rPr>
            </w:pPr>
          </w:p>
        </w:tc>
        <w:tc>
          <w:tcPr>
            <w:tcW w:w="377" w:type="dxa"/>
            <w:tcBorders>
              <w:top w:val="single" w:sz="4" w:space="0" w:color="000000"/>
              <w:left w:val="single" w:sz="4" w:space="0" w:color="000000"/>
              <w:bottom w:val="single" w:sz="4" w:space="0" w:color="000000"/>
              <w:right w:val="single" w:sz="4" w:space="0" w:color="000000"/>
            </w:tcBorders>
          </w:tcPr>
          <w:p w14:paraId="45E6CA88" w14:textId="7A0BAC95" w:rsidR="009D2B49" w:rsidRDefault="009D2B49" w:rsidP="009D2B49">
            <w:pPr>
              <w:pBdr>
                <w:top w:val="nil"/>
                <w:left w:val="nil"/>
                <w:bottom w:val="nil"/>
                <w:right w:val="nil"/>
                <w:between w:val="nil"/>
              </w:pBdr>
              <w:ind w:firstLine="0"/>
              <w:jc w:val="center"/>
              <w:rPr>
                <w:color w:val="000000"/>
              </w:rPr>
            </w:pPr>
          </w:p>
        </w:tc>
        <w:tc>
          <w:tcPr>
            <w:tcW w:w="545" w:type="dxa"/>
            <w:tcBorders>
              <w:top w:val="single" w:sz="4" w:space="0" w:color="000000"/>
              <w:left w:val="single" w:sz="4" w:space="0" w:color="000000"/>
              <w:bottom w:val="single" w:sz="4" w:space="0" w:color="000000"/>
              <w:right w:val="single" w:sz="4" w:space="0" w:color="000000"/>
            </w:tcBorders>
          </w:tcPr>
          <w:p w14:paraId="41F4A1E4" w14:textId="16594729" w:rsidR="009D2B49" w:rsidRDefault="009D2B49" w:rsidP="009D2B49">
            <w:pPr>
              <w:pBdr>
                <w:top w:val="nil"/>
                <w:left w:val="nil"/>
                <w:bottom w:val="nil"/>
                <w:right w:val="nil"/>
                <w:between w:val="nil"/>
              </w:pBdr>
              <w:ind w:firstLine="0"/>
              <w:jc w:val="center"/>
              <w:rPr>
                <w:color w:val="000000"/>
              </w:rPr>
            </w:pPr>
            <w:r>
              <w:rPr>
                <w:color w:val="000000"/>
              </w:rPr>
              <w:t>4</w:t>
            </w:r>
          </w:p>
        </w:tc>
        <w:tc>
          <w:tcPr>
            <w:tcW w:w="545" w:type="dxa"/>
            <w:tcBorders>
              <w:top w:val="single" w:sz="4" w:space="0" w:color="000000"/>
              <w:left w:val="single" w:sz="4" w:space="0" w:color="000000"/>
              <w:bottom w:val="single" w:sz="4" w:space="0" w:color="000000"/>
              <w:right w:val="single" w:sz="4" w:space="0" w:color="000000"/>
            </w:tcBorders>
          </w:tcPr>
          <w:p w14:paraId="60F3838A" w14:textId="5C1C6DA6"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14</w:t>
            </w:r>
          </w:p>
        </w:tc>
        <w:tc>
          <w:tcPr>
            <w:tcW w:w="547" w:type="dxa"/>
            <w:tcBorders>
              <w:top w:val="single" w:sz="4" w:space="0" w:color="000000"/>
              <w:left w:val="single" w:sz="4" w:space="0" w:color="000000"/>
              <w:bottom w:val="single" w:sz="4" w:space="0" w:color="000000"/>
              <w:right w:val="single" w:sz="4" w:space="0" w:color="000000"/>
            </w:tcBorders>
          </w:tcPr>
          <w:p w14:paraId="790A2B8E" w14:textId="77777777" w:rsidR="009D2B49" w:rsidRDefault="009D2B49" w:rsidP="009D2B49">
            <w:pPr>
              <w:pBdr>
                <w:top w:val="nil"/>
                <w:left w:val="nil"/>
                <w:bottom w:val="nil"/>
                <w:right w:val="nil"/>
                <w:between w:val="nil"/>
              </w:pBdr>
              <w:ind w:firstLine="0"/>
              <w:jc w:val="center"/>
              <w:rPr>
                <w:color w:val="000000"/>
              </w:rPr>
            </w:pPr>
          </w:p>
        </w:tc>
      </w:tr>
      <w:tr w:rsidR="009D2B49" w14:paraId="6DC7F0C1" w14:textId="77777777" w:rsidTr="00301344">
        <w:trPr>
          <w:trHeight w:val="345"/>
        </w:trPr>
        <w:tc>
          <w:tcPr>
            <w:tcW w:w="6351" w:type="dxa"/>
            <w:tcBorders>
              <w:top w:val="single" w:sz="4" w:space="0" w:color="000000"/>
              <w:left w:val="single" w:sz="4" w:space="0" w:color="000000"/>
              <w:bottom w:val="single" w:sz="4" w:space="0" w:color="000000"/>
              <w:right w:val="single" w:sz="4" w:space="0" w:color="000000"/>
            </w:tcBorders>
          </w:tcPr>
          <w:p w14:paraId="2EA13129"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Всего:</w:t>
            </w:r>
          </w:p>
        </w:tc>
        <w:tc>
          <w:tcPr>
            <w:tcW w:w="3674" w:type="dxa"/>
            <w:gridSpan w:val="7"/>
            <w:tcBorders>
              <w:top w:val="single" w:sz="4" w:space="0" w:color="000000"/>
              <w:left w:val="single" w:sz="4" w:space="0" w:color="000000"/>
              <w:bottom w:val="single" w:sz="4" w:space="0" w:color="000000"/>
              <w:right w:val="single" w:sz="4" w:space="0" w:color="000000"/>
            </w:tcBorders>
          </w:tcPr>
          <w:p w14:paraId="78E7C044" w14:textId="357679D5"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18</w:t>
            </w:r>
          </w:p>
        </w:tc>
      </w:tr>
    </w:tbl>
    <w:p w14:paraId="3C072DE9" w14:textId="191B43BF" w:rsidR="00CD3E66" w:rsidRDefault="00CD3E66" w:rsidP="006E6AE2">
      <w:pPr>
        <w:pBdr>
          <w:top w:val="nil"/>
          <w:left w:val="nil"/>
          <w:bottom w:val="nil"/>
          <w:right w:val="nil"/>
          <w:between w:val="nil"/>
        </w:pBdr>
        <w:spacing w:before="280" w:line="235" w:lineRule="auto"/>
        <w:rPr>
          <w:color w:val="000000"/>
        </w:rPr>
      </w:pPr>
      <w:r>
        <w:rPr>
          <w:rFonts w:eastAsia="Times New Roman"/>
          <w:color w:val="000000"/>
          <w:szCs w:val="28"/>
        </w:rPr>
        <w:t>В результате тестирования</w:t>
      </w:r>
      <w:r w:rsidR="000A6ABD">
        <w:rPr>
          <w:rFonts w:eastAsia="Times New Roman"/>
          <w:color w:val="000000"/>
          <w:szCs w:val="28"/>
        </w:rPr>
        <w:t xml:space="preserve"> с </w:t>
      </w:r>
      <w:r>
        <w:rPr>
          <w:rFonts w:eastAsia="Times New Roman"/>
          <w:color w:val="000000"/>
          <w:szCs w:val="28"/>
        </w:rPr>
        <w:t>помощью формальной анкеты респондент набрал 18 баллов</w:t>
      </w:r>
      <w:r w:rsidR="00497A0C">
        <w:rPr>
          <w:rFonts w:eastAsia="Times New Roman"/>
          <w:color w:val="000000"/>
          <w:szCs w:val="28"/>
        </w:rPr>
        <w:t xml:space="preserve"> из </w:t>
      </w:r>
      <w:r>
        <w:rPr>
          <w:rFonts w:eastAsia="Times New Roman"/>
          <w:color w:val="000000"/>
          <w:szCs w:val="28"/>
        </w:rPr>
        <w:t>22. Это хороший показатель</w:t>
      </w:r>
      <w:r w:rsidR="000A6ABD">
        <w:rPr>
          <w:rFonts w:eastAsia="Times New Roman"/>
          <w:color w:val="000000"/>
          <w:szCs w:val="28"/>
        </w:rPr>
        <w:t xml:space="preserve"> для </w:t>
      </w:r>
      <w:r w:rsidR="007A7992">
        <w:rPr>
          <w:rFonts w:eastAsia="Times New Roman"/>
          <w:color w:val="000000"/>
          <w:szCs w:val="28"/>
        </w:rPr>
        <w:t>сайта.</w:t>
      </w:r>
      <w:r>
        <w:rPr>
          <w:rFonts w:eastAsia="Times New Roman"/>
          <w:color w:val="000000"/>
          <w:szCs w:val="28"/>
        </w:rPr>
        <w:t xml:space="preserve"> </w:t>
      </w:r>
      <w:r w:rsidR="007A7992">
        <w:rPr>
          <w:rFonts w:eastAsia="Times New Roman"/>
          <w:color w:val="000000"/>
          <w:szCs w:val="28"/>
        </w:rPr>
        <w:t>Р</w:t>
      </w:r>
      <w:r>
        <w:rPr>
          <w:rFonts w:eastAsia="Times New Roman"/>
          <w:color w:val="000000"/>
          <w:szCs w:val="28"/>
        </w:rPr>
        <w:t>еспонденту было легко ориентироваться</w:t>
      </w:r>
      <w:r w:rsidR="000A6ABD">
        <w:rPr>
          <w:rFonts w:eastAsia="Times New Roman"/>
          <w:color w:val="000000"/>
          <w:szCs w:val="28"/>
        </w:rPr>
        <w:t xml:space="preserve"> в </w:t>
      </w:r>
      <w:r>
        <w:rPr>
          <w:rFonts w:eastAsia="Times New Roman"/>
          <w:color w:val="000000"/>
          <w:szCs w:val="28"/>
        </w:rPr>
        <w:t>нем, не было трудностей</w:t>
      </w:r>
      <w:r w:rsidR="000A6ABD">
        <w:rPr>
          <w:rFonts w:eastAsia="Times New Roman"/>
          <w:color w:val="000000"/>
          <w:szCs w:val="28"/>
        </w:rPr>
        <w:t xml:space="preserve"> в </w:t>
      </w:r>
      <w:r>
        <w:rPr>
          <w:rFonts w:eastAsia="Times New Roman"/>
          <w:color w:val="000000"/>
          <w:szCs w:val="28"/>
        </w:rPr>
        <w:t>понимании структуры.</w:t>
      </w:r>
    </w:p>
    <w:p w14:paraId="63D7FD6F" w14:textId="249B03EB" w:rsidR="002F26D9" w:rsidRPr="002F26D9" w:rsidRDefault="0048566C" w:rsidP="006E6AE2">
      <w:pPr>
        <w:pBdr>
          <w:top w:val="nil"/>
          <w:left w:val="nil"/>
          <w:bottom w:val="nil"/>
          <w:right w:val="nil"/>
          <w:between w:val="nil"/>
        </w:pBdr>
        <w:spacing w:line="235" w:lineRule="auto"/>
      </w:pPr>
      <w:r>
        <w:rPr>
          <w:rFonts w:eastAsia="Times New Roman"/>
          <w:color w:val="000000"/>
          <w:szCs w:val="28"/>
        </w:rPr>
        <w:t>Все выполненные тестирования показали, что сайт является достаточно удобным</w:t>
      </w:r>
      <w:r w:rsidR="00A1324C">
        <w:rPr>
          <w:rFonts w:eastAsia="Times New Roman"/>
          <w:color w:val="000000"/>
          <w:szCs w:val="28"/>
        </w:rPr>
        <w:t xml:space="preserve"> и </w:t>
      </w:r>
      <w:r>
        <w:rPr>
          <w:rFonts w:eastAsia="Times New Roman"/>
          <w:color w:val="000000"/>
          <w:szCs w:val="28"/>
        </w:rPr>
        <w:t>понятным</w:t>
      </w:r>
      <w:r w:rsidR="000A6ABD">
        <w:rPr>
          <w:rFonts w:eastAsia="Times New Roman"/>
          <w:color w:val="000000"/>
          <w:szCs w:val="28"/>
        </w:rPr>
        <w:t xml:space="preserve"> для </w:t>
      </w:r>
      <w:r>
        <w:rPr>
          <w:rFonts w:eastAsia="Times New Roman"/>
          <w:color w:val="000000"/>
          <w:szCs w:val="28"/>
        </w:rPr>
        <w:t>пользователей. Кнопки находятся</w:t>
      </w:r>
      <w:r w:rsidR="000A6ABD">
        <w:rPr>
          <w:rFonts w:eastAsia="Times New Roman"/>
          <w:color w:val="000000"/>
          <w:szCs w:val="28"/>
        </w:rPr>
        <w:t xml:space="preserve"> в </w:t>
      </w:r>
      <w:r>
        <w:rPr>
          <w:rFonts w:eastAsia="Times New Roman"/>
          <w:color w:val="000000"/>
          <w:szCs w:val="28"/>
        </w:rPr>
        <w:t>привычном</w:t>
      </w:r>
      <w:r w:rsidR="000A6ABD">
        <w:rPr>
          <w:rFonts w:eastAsia="Times New Roman"/>
          <w:color w:val="000000"/>
          <w:szCs w:val="28"/>
        </w:rPr>
        <w:t xml:space="preserve"> для </w:t>
      </w:r>
      <w:r>
        <w:rPr>
          <w:rFonts w:eastAsia="Times New Roman"/>
          <w:color w:val="000000"/>
          <w:szCs w:val="28"/>
        </w:rPr>
        <w:t>пользователей месте. Цепочки ссылок интуитивно понятны, что влияет</w:t>
      </w:r>
      <w:r w:rsidR="000A6ABD">
        <w:rPr>
          <w:rFonts w:eastAsia="Times New Roman"/>
          <w:color w:val="000000"/>
          <w:szCs w:val="28"/>
        </w:rPr>
        <w:t xml:space="preserve"> на </w:t>
      </w:r>
      <w:r>
        <w:rPr>
          <w:rFonts w:eastAsia="Times New Roman"/>
          <w:color w:val="000000"/>
          <w:szCs w:val="28"/>
        </w:rPr>
        <w:t>посещаемость</w:t>
      </w:r>
      <w:r w:rsidR="00A1324C">
        <w:rPr>
          <w:rFonts w:eastAsia="Times New Roman"/>
          <w:color w:val="000000"/>
          <w:szCs w:val="28"/>
        </w:rPr>
        <w:t xml:space="preserve"> и </w:t>
      </w:r>
      <w:r>
        <w:rPr>
          <w:rFonts w:eastAsia="Times New Roman"/>
          <w:color w:val="000000"/>
          <w:szCs w:val="28"/>
        </w:rPr>
        <w:t>актуальность сайта.</w:t>
      </w:r>
    </w:p>
    <w:p w14:paraId="085C8BD9" w14:textId="31FE5E6E" w:rsidR="00C66564" w:rsidRDefault="00C66564" w:rsidP="006E6AE2">
      <w:pPr>
        <w:spacing w:line="235" w:lineRule="auto"/>
        <w:rPr>
          <w:bCs/>
          <w:szCs w:val="28"/>
        </w:rPr>
      </w:pPr>
      <w:r w:rsidRPr="00082091">
        <w:rPr>
          <w:bCs/>
          <w:szCs w:val="28"/>
        </w:rPr>
        <w:t>Таким образом,</w:t>
      </w:r>
      <w:r w:rsidR="00AB123B" w:rsidRPr="00AB123B">
        <w:rPr>
          <w:bCs/>
          <w:szCs w:val="28"/>
        </w:rPr>
        <w:t xml:space="preserve"> </w:t>
      </w:r>
      <w:r w:rsidRPr="00082091">
        <w:rPr>
          <w:bCs/>
          <w:szCs w:val="28"/>
        </w:rPr>
        <w:t>можно сказать, что разработанный веб-сайт успешно прошел тестирование. Страницы ресурса корректно отображается при разном масштабе,</w:t>
      </w:r>
      <w:r w:rsidR="000A6ABD">
        <w:rPr>
          <w:bCs/>
          <w:szCs w:val="28"/>
        </w:rPr>
        <w:t xml:space="preserve"> на </w:t>
      </w:r>
      <w:r w:rsidRPr="00082091">
        <w:rPr>
          <w:bCs/>
          <w:szCs w:val="28"/>
        </w:rPr>
        <w:t>мобильных устройствах</w:t>
      </w:r>
      <w:r w:rsidR="00A1324C">
        <w:rPr>
          <w:bCs/>
          <w:szCs w:val="28"/>
        </w:rPr>
        <w:t xml:space="preserve"> и </w:t>
      </w:r>
      <w:r w:rsidR="000A6ABD">
        <w:rPr>
          <w:bCs/>
          <w:szCs w:val="28"/>
        </w:rPr>
        <w:t>в </w:t>
      </w:r>
      <w:r w:rsidRPr="00082091">
        <w:rPr>
          <w:bCs/>
          <w:szCs w:val="28"/>
        </w:rPr>
        <w:t>различных браузерах. Можно сделать вывод, что</w:t>
      </w:r>
      <w:r w:rsidR="000A6ABD">
        <w:rPr>
          <w:bCs/>
          <w:szCs w:val="28"/>
        </w:rPr>
        <w:t xml:space="preserve"> в </w:t>
      </w:r>
      <w:r w:rsidRPr="00082091">
        <w:rPr>
          <w:bCs/>
          <w:szCs w:val="28"/>
        </w:rPr>
        <w:t>структуре, логике</w:t>
      </w:r>
      <w:r w:rsidR="00A1324C">
        <w:rPr>
          <w:bCs/>
          <w:szCs w:val="28"/>
        </w:rPr>
        <w:t xml:space="preserve"> и </w:t>
      </w:r>
      <w:r w:rsidRPr="00082091">
        <w:rPr>
          <w:bCs/>
          <w:szCs w:val="28"/>
        </w:rPr>
        <w:t>функциональной составляющей веб-ресурса не было найдено явных ошибок</w:t>
      </w:r>
      <w:r w:rsidR="00AB123B" w:rsidRPr="00AB123B">
        <w:rPr>
          <w:bCs/>
          <w:szCs w:val="28"/>
        </w:rPr>
        <w:t xml:space="preserve"> </w:t>
      </w:r>
      <w:r w:rsidR="00A1324C">
        <w:rPr>
          <w:bCs/>
          <w:szCs w:val="28"/>
        </w:rPr>
        <w:t>и </w:t>
      </w:r>
      <w:r w:rsidRPr="00082091">
        <w:rPr>
          <w:bCs/>
          <w:szCs w:val="28"/>
        </w:rPr>
        <w:t>нарушений. Большинство пользователей оценили сайт положительно или нейтрально, что говорит</w:t>
      </w:r>
      <w:r w:rsidR="000A6ABD">
        <w:rPr>
          <w:bCs/>
          <w:szCs w:val="28"/>
        </w:rPr>
        <w:t xml:space="preserve"> о </w:t>
      </w:r>
      <w:r w:rsidRPr="00082091">
        <w:rPr>
          <w:bCs/>
          <w:szCs w:val="28"/>
        </w:rPr>
        <w:t>его удобности</w:t>
      </w:r>
      <w:r w:rsidR="00A1324C">
        <w:rPr>
          <w:bCs/>
          <w:szCs w:val="28"/>
        </w:rPr>
        <w:t xml:space="preserve"> и </w:t>
      </w:r>
      <w:r w:rsidRPr="00082091">
        <w:rPr>
          <w:bCs/>
          <w:szCs w:val="28"/>
        </w:rPr>
        <w:t>современности.</w:t>
      </w:r>
    </w:p>
    <w:p w14:paraId="22AE32EC" w14:textId="59A0723C" w:rsidR="00192658" w:rsidRDefault="00CC0245" w:rsidP="00CC0245">
      <w:pPr>
        <w:pStyle w:val="af7"/>
        <w:outlineLvl w:val="1"/>
      </w:pPr>
      <w:bookmarkStart w:id="57" w:name="_Toc168516767"/>
      <w:r w:rsidRPr="00F94E87">
        <w:t>5.</w:t>
      </w:r>
      <w:r>
        <w:t>6 Особенности продвижения проекта</w:t>
      </w:r>
      <w:bookmarkEnd w:id="57"/>
    </w:p>
    <w:p w14:paraId="7B4B58A3" w14:textId="40CEF1A4" w:rsidR="00CC0245" w:rsidRPr="00095569" w:rsidRDefault="00921FDE" w:rsidP="006E6AE2">
      <w:pPr>
        <w:spacing w:line="235" w:lineRule="auto"/>
        <w:rPr>
          <w:spacing w:val="2"/>
        </w:rPr>
      </w:pPr>
      <w:r w:rsidRPr="00095569">
        <w:rPr>
          <w:spacing w:val="2"/>
        </w:rPr>
        <w:t>В современном цифровом мире наличие веб-сайта недостаточно</w:t>
      </w:r>
      <w:r w:rsidR="000A6ABD" w:rsidRPr="00095569">
        <w:rPr>
          <w:spacing w:val="2"/>
        </w:rPr>
        <w:t xml:space="preserve"> для </w:t>
      </w:r>
      <w:r w:rsidRPr="00095569">
        <w:rPr>
          <w:spacing w:val="2"/>
        </w:rPr>
        <w:t xml:space="preserve">успеха онлайн-бизнеса. </w:t>
      </w:r>
      <w:r w:rsidR="00C26A18" w:rsidRPr="00095569">
        <w:rPr>
          <w:spacing w:val="2"/>
        </w:rPr>
        <w:t>Продвижение</w:t>
      </w:r>
      <w:r w:rsidR="00095569" w:rsidRPr="00095569">
        <w:rPr>
          <w:spacing w:val="2"/>
        </w:rPr>
        <w:t xml:space="preserve"> </w:t>
      </w:r>
      <w:r w:rsidR="00C26A18" w:rsidRPr="00095569">
        <w:rPr>
          <w:spacing w:val="2"/>
        </w:rPr>
        <w:t>веб-сайта</w:t>
      </w:r>
      <w:r w:rsidR="0010433D" w:rsidRPr="00095569">
        <w:rPr>
          <w:spacing w:val="2"/>
        </w:rPr>
        <w:t xml:space="preserve"> – </w:t>
      </w:r>
      <w:r w:rsidR="00C26A18" w:rsidRPr="00095569">
        <w:rPr>
          <w:spacing w:val="2"/>
        </w:rPr>
        <w:t>это комплекс мер, направленных</w:t>
      </w:r>
      <w:r w:rsidR="000A6ABD" w:rsidRPr="00095569">
        <w:rPr>
          <w:spacing w:val="2"/>
        </w:rPr>
        <w:t xml:space="preserve"> на </w:t>
      </w:r>
      <w:r w:rsidR="00C26A18" w:rsidRPr="00095569">
        <w:rPr>
          <w:spacing w:val="2"/>
        </w:rPr>
        <w:t>повышение видимости</w:t>
      </w:r>
      <w:r w:rsidR="00A1324C" w:rsidRPr="00095569">
        <w:rPr>
          <w:spacing w:val="2"/>
        </w:rPr>
        <w:t xml:space="preserve"> и </w:t>
      </w:r>
      <w:r w:rsidR="00C26A18" w:rsidRPr="00095569">
        <w:rPr>
          <w:spacing w:val="2"/>
        </w:rPr>
        <w:t>посещаемости сайта</w:t>
      </w:r>
      <w:r w:rsidR="000A6ABD" w:rsidRPr="00095569">
        <w:rPr>
          <w:spacing w:val="2"/>
        </w:rPr>
        <w:t xml:space="preserve"> в </w:t>
      </w:r>
      <w:r w:rsidR="00C26A18" w:rsidRPr="00095569">
        <w:rPr>
          <w:spacing w:val="2"/>
        </w:rPr>
        <w:t>поисковых системах</w:t>
      </w:r>
      <w:r w:rsidR="00A1324C" w:rsidRPr="00095569">
        <w:rPr>
          <w:spacing w:val="2"/>
        </w:rPr>
        <w:t xml:space="preserve"> и </w:t>
      </w:r>
      <w:r w:rsidR="00C26A18" w:rsidRPr="00095569">
        <w:rPr>
          <w:spacing w:val="2"/>
        </w:rPr>
        <w:t>других источниках трафика. Цель продвижения</w:t>
      </w:r>
      <w:r w:rsidR="0010433D" w:rsidRPr="00095569">
        <w:rPr>
          <w:spacing w:val="2"/>
        </w:rPr>
        <w:t xml:space="preserve"> – </w:t>
      </w:r>
      <w:r w:rsidR="00C26A18" w:rsidRPr="00095569">
        <w:rPr>
          <w:spacing w:val="2"/>
        </w:rPr>
        <w:t>привлечь больше</w:t>
      </w:r>
      <w:r w:rsidR="00095569">
        <w:rPr>
          <w:spacing w:val="2"/>
        </w:rPr>
        <w:t xml:space="preserve"> основной</w:t>
      </w:r>
      <w:r w:rsidR="00C26A18" w:rsidRPr="00095569">
        <w:rPr>
          <w:spacing w:val="2"/>
        </w:rPr>
        <w:t xml:space="preserve"> целевой аудитории</w:t>
      </w:r>
      <w:r w:rsidR="000A6ABD" w:rsidRPr="00095569">
        <w:rPr>
          <w:spacing w:val="2"/>
        </w:rPr>
        <w:t xml:space="preserve"> на </w:t>
      </w:r>
      <w:r w:rsidR="00C26A18" w:rsidRPr="00095569">
        <w:rPr>
          <w:spacing w:val="2"/>
        </w:rPr>
        <w:t>сайт, повысить конверсию</w:t>
      </w:r>
      <w:r w:rsidR="00A1324C" w:rsidRPr="00095569">
        <w:rPr>
          <w:spacing w:val="2"/>
        </w:rPr>
        <w:t xml:space="preserve"> и </w:t>
      </w:r>
      <w:r w:rsidR="00C26A18" w:rsidRPr="00095569">
        <w:rPr>
          <w:spacing w:val="2"/>
        </w:rPr>
        <w:t>достичь бизнес-цел</w:t>
      </w:r>
      <w:r w:rsidR="00095569">
        <w:rPr>
          <w:spacing w:val="2"/>
        </w:rPr>
        <w:t>и</w:t>
      </w:r>
      <w:r w:rsidR="00C26A18" w:rsidRPr="00095569">
        <w:rPr>
          <w:spacing w:val="2"/>
        </w:rPr>
        <w:t>.</w:t>
      </w:r>
      <w:r w:rsidRPr="00095569">
        <w:rPr>
          <w:spacing w:val="2"/>
        </w:rPr>
        <w:t xml:space="preserve"> Без эффективного продвижения сайт может остаться незамеченным пользователями</w:t>
      </w:r>
      <w:r w:rsidR="00A1324C" w:rsidRPr="00095569">
        <w:rPr>
          <w:spacing w:val="2"/>
        </w:rPr>
        <w:t xml:space="preserve"> и </w:t>
      </w:r>
      <w:r w:rsidRPr="00095569">
        <w:rPr>
          <w:spacing w:val="2"/>
        </w:rPr>
        <w:t>не принести желаемых результатов</w:t>
      </w:r>
      <w:r w:rsidR="00A1324C" w:rsidRPr="00095569">
        <w:rPr>
          <w:spacing w:val="2"/>
        </w:rPr>
        <w:t xml:space="preserve"> и </w:t>
      </w:r>
      <w:r w:rsidR="00EB5BEF" w:rsidRPr="00095569">
        <w:rPr>
          <w:spacing w:val="2"/>
        </w:rPr>
        <w:t>прибыли</w:t>
      </w:r>
      <w:r w:rsidR="00891067" w:rsidRPr="00095569">
        <w:rPr>
          <w:spacing w:val="2"/>
        </w:rPr>
        <w:t>.</w:t>
      </w:r>
    </w:p>
    <w:p w14:paraId="31E9AE93" w14:textId="3E11D3C9" w:rsidR="00821C83" w:rsidRPr="00F217A0" w:rsidRDefault="00275ACA" w:rsidP="006E6AE2">
      <w:pPr>
        <w:spacing w:line="235" w:lineRule="auto"/>
        <w:rPr>
          <w:spacing w:val="2"/>
        </w:rPr>
      </w:pPr>
      <w:r w:rsidRPr="00F217A0">
        <w:rPr>
          <w:spacing w:val="2"/>
          <w:lang w:val="en-US"/>
        </w:rPr>
        <w:t>SEO</w:t>
      </w:r>
      <w:r w:rsidRPr="00F217A0">
        <w:rPr>
          <w:spacing w:val="2"/>
        </w:rPr>
        <w:t>-продвижение сайта</w:t>
      </w:r>
      <w:r w:rsidR="000A6ABD" w:rsidRPr="00F217A0">
        <w:rPr>
          <w:spacing w:val="2"/>
        </w:rPr>
        <w:t xml:space="preserve"> в </w:t>
      </w:r>
      <w:r w:rsidRPr="00F217A0">
        <w:rPr>
          <w:spacing w:val="2"/>
        </w:rPr>
        <w:t>поисковых системах включает три основных направления: внешняя оптимизация (внешние ссылки), внутренняя оптимизация (семантическое ядро, мета-теги, оптимизация текста страниц сайта)</w:t>
      </w:r>
      <w:r w:rsidR="00A1324C" w:rsidRPr="00F217A0">
        <w:rPr>
          <w:spacing w:val="2"/>
        </w:rPr>
        <w:t xml:space="preserve"> и </w:t>
      </w:r>
      <w:r w:rsidRPr="00F217A0">
        <w:rPr>
          <w:spacing w:val="2"/>
        </w:rPr>
        <w:t xml:space="preserve">техническая оптимизация (индексация, увеличение скорости загрузки, создание страницы 404, </w:t>
      </w:r>
      <w:proofErr w:type="spellStart"/>
      <w:r w:rsidRPr="00F217A0">
        <w:rPr>
          <w:spacing w:val="2"/>
        </w:rPr>
        <w:t>микроразметка</w:t>
      </w:r>
      <w:proofErr w:type="spellEnd"/>
      <w:r w:rsidRPr="00F217A0">
        <w:rPr>
          <w:spacing w:val="2"/>
        </w:rPr>
        <w:t>, оптимизация под мобильные устройства).</w:t>
      </w:r>
    </w:p>
    <w:p w14:paraId="74950795" w14:textId="05EC4F8D" w:rsidR="002D4C4E" w:rsidRDefault="00464D0A" w:rsidP="006E6AE2">
      <w:pPr>
        <w:spacing w:line="235" w:lineRule="auto"/>
      </w:pPr>
      <w:r>
        <w:t xml:space="preserve">На первом этапе оптимизации </w:t>
      </w:r>
      <w:r w:rsidR="002D4C4E">
        <w:t>сайта школы визажа «</w:t>
      </w:r>
      <w:proofErr w:type="spellStart"/>
      <w:r w:rsidR="002D4C4E">
        <w:rPr>
          <w:lang w:val="en-US"/>
        </w:rPr>
        <w:t>Flowress</w:t>
      </w:r>
      <w:proofErr w:type="spellEnd"/>
      <w:r w:rsidR="002D4C4E">
        <w:t>» было составлено</w:t>
      </w:r>
      <w:r w:rsidR="00095569">
        <w:t xml:space="preserve"> </w:t>
      </w:r>
      <w:proofErr w:type="spellStart"/>
      <w:r w:rsidR="002D4C4E">
        <w:t>семантичнское</w:t>
      </w:r>
      <w:proofErr w:type="spellEnd"/>
      <w:r w:rsidR="002D4C4E">
        <w:t xml:space="preserve"> ядро</w:t>
      </w:r>
      <w:r w:rsidR="000A6ABD">
        <w:t xml:space="preserve"> на </w:t>
      </w:r>
      <w:r w:rsidR="00F5274E">
        <w:t>основании анализа встречаемости ключевых слов</w:t>
      </w:r>
      <w:r w:rsidR="00497A0C">
        <w:t>. Для </w:t>
      </w:r>
      <w:r w:rsidR="00A50985">
        <w:t xml:space="preserve">грамотного подбора ключевых слов, соответствующих запросам по тематике </w:t>
      </w:r>
      <w:r w:rsidR="00A50985">
        <w:lastRenderedPageBreak/>
        <w:t>сайта, удобно использовать инструмент подбора слов</w:t>
      </w:r>
      <w:r w:rsidR="000A6ABD">
        <w:t xml:space="preserve"> от </w:t>
      </w:r>
      <w:r w:rsidR="00A50985">
        <w:t>Яндекс</w:t>
      </w:r>
      <w:r w:rsidR="00D5459C">
        <w:t> </w:t>
      </w:r>
      <w:r w:rsidR="00A50985">
        <w:t>[</w:t>
      </w:r>
      <w:r w:rsidR="00D5459C">
        <w:t>2</w:t>
      </w:r>
      <w:r w:rsidR="009503BC" w:rsidRPr="009503BC">
        <w:t>2</w:t>
      </w:r>
      <w:r w:rsidR="00A50985">
        <w:t>]</w:t>
      </w:r>
      <w:r w:rsidR="00497A0C">
        <w:t>. На </w:t>
      </w:r>
      <w:r w:rsidR="000A6ABD">
        <w:t>рисунке </w:t>
      </w:r>
      <w:r w:rsidR="00A50985">
        <w:t>5.</w:t>
      </w:r>
      <w:r w:rsidR="00C35FAA">
        <w:t>8</w:t>
      </w:r>
      <w:r w:rsidR="00A50985">
        <w:t xml:space="preserve"> представлен этап подбора ключевых слов.</w:t>
      </w:r>
      <w:r w:rsidR="00DF2263" w:rsidRPr="00DF2263">
        <w:t xml:space="preserve"> </w:t>
      </w:r>
      <w:r w:rsidR="00DF2263">
        <w:t>Число запросов указано за промежуток в</w:t>
      </w:r>
      <w:r w:rsidR="003756E8">
        <w:t> </w:t>
      </w:r>
      <w:r w:rsidR="00DF2263">
        <w:t>один день.</w:t>
      </w:r>
    </w:p>
    <w:p w14:paraId="03F4DCB7" w14:textId="5408D9DF" w:rsidR="00A50985" w:rsidRDefault="005C41B8" w:rsidP="00DF2263">
      <w:pPr>
        <w:pStyle w:val="a7"/>
      </w:pPr>
      <w:r>
        <w:rPr>
          <w:noProof/>
        </w:rPr>
        <w:drawing>
          <wp:inline distT="0" distB="0" distL="0" distR="0" wp14:anchorId="448E605B" wp14:editId="37F05A04">
            <wp:extent cx="5112000" cy="3740292"/>
            <wp:effectExtent l="19050" t="19050" r="12700" b="1270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b="32155"/>
                    <a:stretch/>
                  </pic:blipFill>
                  <pic:spPr bwMode="auto">
                    <a:xfrm>
                      <a:off x="0" y="0"/>
                      <a:ext cx="5112000" cy="374029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722524A3" w14:textId="2F71A11B" w:rsidR="0055745F" w:rsidRPr="00DF2263" w:rsidRDefault="00DF2263" w:rsidP="00DF2263">
      <w:pPr>
        <w:pStyle w:val="affc"/>
        <w:rPr>
          <w:bCs/>
          <w:szCs w:val="28"/>
        </w:rPr>
      </w:pPr>
      <w:r>
        <w:rPr>
          <w:bCs/>
          <w:szCs w:val="28"/>
        </w:rPr>
        <w:t>Рисунок 5.</w:t>
      </w:r>
      <w:r w:rsidR="00C35FAA">
        <w:rPr>
          <w:bCs/>
          <w:szCs w:val="28"/>
        </w:rPr>
        <w:t>8</w:t>
      </w:r>
      <w:r w:rsidR="0010433D">
        <w:rPr>
          <w:bCs/>
          <w:szCs w:val="28"/>
        </w:rPr>
        <w:t xml:space="preserve"> – </w:t>
      </w:r>
      <w:r>
        <w:rPr>
          <w:bCs/>
          <w:szCs w:val="28"/>
        </w:rPr>
        <w:t>Подбор ключевых слов</w:t>
      </w:r>
    </w:p>
    <w:p w14:paraId="27D2360D" w14:textId="2CD5674B" w:rsidR="008116DE" w:rsidRDefault="008116DE" w:rsidP="008116DE">
      <w:r w:rsidRPr="008116DE">
        <w:t>Из данных</w:t>
      </w:r>
      <w:r w:rsidR="000A6ABD">
        <w:t xml:space="preserve"> на рисунке </w:t>
      </w:r>
      <w:r w:rsidRPr="008116DE">
        <w:t>видно, что наибольшей популярностью пользуются запросы «</w:t>
      </w:r>
      <w:r>
        <w:t>курсы макияжа</w:t>
      </w:r>
      <w:r w:rsidRPr="008116DE">
        <w:t>», «</w:t>
      </w:r>
      <w:r>
        <w:t>курсы визажиста</w:t>
      </w:r>
      <w:r w:rsidRPr="008116DE">
        <w:t>»</w:t>
      </w:r>
      <w:r w:rsidR="00A1324C">
        <w:t xml:space="preserve"> и </w:t>
      </w:r>
      <w:r w:rsidRPr="008116DE">
        <w:t>«</w:t>
      </w:r>
      <w:r>
        <w:t>визажист обучение</w:t>
      </w:r>
      <w:r w:rsidRPr="008116DE">
        <w:t>», поэтому эти слова были добавлены</w:t>
      </w:r>
      <w:r w:rsidR="000A6ABD">
        <w:t xml:space="preserve"> в </w:t>
      </w:r>
      <w:r w:rsidRPr="008116DE">
        <w:t>семантическое ядро разрабатываемого сайта.</w:t>
      </w:r>
    </w:p>
    <w:p w14:paraId="3F3DC81F" w14:textId="47AB9E02" w:rsidR="00DF2263" w:rsidRDefault="00DF2263" w:rsidP="00D21920">
      <w:r>
        <w:t xml:space="preserve">Для каждой страницы веб-сайта были оптимизированы </w:t>
      </w:r>
      <w:proofErr w:type="spellStart"/>
      <w:r>
        <w:t>метатеги</w:t>
      </w:r>
      <w:proofErr w:type="spellEnd"/>
      <w:r>
        <w:t xml:space="preserve"> </w:t>
      </w:r>
      <w:proofErr w:type="spellStart"/>
      <w:r>
        <w:t>title</w:t>
      </w:r>
      <w:proofErr w:type="spellEnd"/>
      <w:r>
        <w:t xml:space="preserve">, </w:t>
      </w:r>
      <w:proofErr w:type="spellStart"/>
      <w:r>
        <w:t>description</w:t>
      </w:r>
      <w:proofErr w:type="spellEnd"/>
      <w:r w:rsidR="00A1324C">
        <w:t xml:space="preserve"> и </w:t>
      </w:r>
      <w:proofErr w:type="spellStart"/>
      <w:r>
        <w:t>keywords</w:t>
      </w:r>
      <w:proofErr w:type="spellEnd"/>
      <w:r>
        <w:t xml:space="preserve">. </w:t>
      </w:r>
      <w:proofErr w:type="spellStart"/>
      <w:r>
        <w:t>Title</w:t>
      </w:r>
      <w:proofErr w:type="spellEnd"/>
      <w:r w:rsidR="0010433D">
        <w:rPr>
          <w:spacing w:val="6"/>
        </w:rPr>
        <w:t xml:space="preserve"> – </w:t>
      </w:r>
      <w:r>
        <w:rPr>
          <w:spacing w:val="6"/>
        </w:rPr>
        <w:t>у</w:t>
      </w:r>
      <w:r>
        <w:t>никальный заголовок для каждой страницы, состоящий</w:t>
      </w:r>
      <w:r w:rsidR="00497A0C">
        <w:t xml:space="preserve"> из </w:t>
      </w:r>
      <w:r>
        <w:t>релевантных ключевых слов, образующих короткую, читабельную</w:t>
      </w:r>
      <w:r w:rsidR="00A1324C">
        <w:t xml:space="preserve"> и </w:t>
      </w:r>
      <w:r>
        <w:t xml:space="preserve">информативную фразу. </w:t>
      </w:r>
      <w:proofErr w:type="spellStart"/>
      <w:r>
        <w:t>Description</w:t>
      </w:r>
      <w:proofErr w:type="spellEnd"/>
      <w:r w:rsidR="0010433D">
        <w:rPr>
          <w:spacing w:val="6"/>
        </w:rPr>
        <w:t xml:space="preserve"> – </w:t>
      </w:r>
      <w:r>
        <w:rPr>
          <w:spacing w:val="6"/>
        </w:rPr>
        <w:t>к</w:t>
      </w:r>
      <w:r>
        <w:t xml:space="preserve">раткое описание страницы, которое поисковые системы могут использовать для создания </w:t>
      </w:r>
      <w:proofErr w:type="spellStart"/>
      <w:r>
        <w:t>сниппета</w:t>
      </w:r>
      <w:proofErr w:type="spellEnd"/>
      <w:r>
        <w:t xml:space="preserve">. </w:t>
      </w:r>
      <w:proofErr w:type="spellStart"/>
      <w:r>
        <w:t>Keywords</w:t>
      </w:r>
      <w:proofErr w:type="spellEnd"/>
      <w:r w:rsidR="0010433D">
        <w:rPr>
          <w:spacing w:val="6"/>
        </w:rPr>
        <w:t xml:space="preserve"> – </w:t>
      </w:r>
      <w:r>
        <w:t>ключевые слова, относящиеся ко всей странице, на которой находится статья.</w:t>
      </w:r>
      <w:r w:rsidR="003064A7">
        <w:t xml:space="preserve"> </w:t>
      </w:r>
      <w:r w:rsidR="00660F82">
        <w:t>Н</w:t>
      </w:r>
      <w:r>
        <w:t>а всем сайте была проверена корректность тегов, их вложенность</w:t>
      </w:r>
      <w:r w:rsidR="00A1324C">
        <w:t xml:space="preserve"> и </w:t>
      </w:r>
      <w:r>
        <w:t xml:space="preserve">заполнение атрибутов </w:t>
      </w:r>
      <w:proofErr w:type="spellStart"/>
      <w:r>
        <w:t>title</w:t>
      </w:r>
      <w:proofErr w:type="spellEnd"/>
      <w:r w:rsidR="00A1324C">
        <w:t xml:space="preserve"> и </w:t>
      </w:r>
      <w:proofErr w:type="spellStart"/>
      <w:r>
        <w:t>alt</w:t>
      </w:r>
      <w:proofErr w:type="spellEnd"/>
      <w:r>
        <w:t xml:space="preserve"> у изображений.</w:t>
      </w:r>
      <w:r w:rsidR="00660F82">
        <w:t xml:space="preserve"> Пример </w:t>
      </w:r>
      <w:proofErr w:type="spellStart"/>
      <w:r w:rsidR="00660F82">
        <w:t>метатегов</w:t>
      </w:r>
      <w:proofErr w:type="spellEnd"/>
      <w:r w:rsidR="00660F82">
        <w:t xml:space="preserve"> </w:t>
      </w:r>
      <w:proofErr w:type="spellStart"/>
      <w:r w:rsidR="00660F82">
        <w:t>keywords</w:t>
      </w:r>
      <w:proofErr w:type="spellEnd"/>
      <w:r w:rsidR="00660F82">
        <w:t xml:space="preserve"> и </w:t>
      </w:r>
      <w:proofErr w:type="spellStart"/>
      <w:r w:rsidR="00660F82">
        <w:t>description</w:t>
      </w:r>
      <w:proofErr w:type="spellEnd"/>
      <w:r w:rsidR="00660F82">
        <w:t xml:space="preserve"> представлен листинге 5.1. </w:t>
      </w:r>
    </w:p>
    <w:p w14:paraId="6205C55E" w14:textId="4AD4EF4F" w:rsidR="00C4325D" w:rsidRPr="002D6E90" w:rsidRDefault="00C4325D" w:rsidP="00F407A2">
      <w:pPr>
        <w:spacing w:before="280"/>
        <w:ind w:firstLine="0"/>
        <w:jc w:val="left"/>
        <w:rPr>
          <w:rFonts w:ascii="Courier New" w:hAnsi="Courier New" w:cs="Courier New"/>
          <w:sz w:val="24"/>
          <w:szCs w:val="24"/>
        </w:rPr>
      </w:pPr>
      <w:r w:rsidRPr="002D6E90">
        <w:rPr>
          <w:rFonts w:ascii="Courier New" w:hAnsi="Courier New" w:cs="Courier New"/>
          <w:sz w:val="24"/>
          <w:szCs w:val="24"/>
        </w:rPr>
        <w:t>&lt;</w:t>
      </w:r>
      <w:r w:rsidRPr="00C4325D">
        <w:rPr>
          <w:rFonts w:ascii="Courier New" w:hAnsi="Courier New" w:cs="Courier New"/>
          <w:sz w:val="24"/>
          <w:szCs w:val="24"/>
          <w:lang w:val="en-US"/>
        </w:rPr>
        <w:t>meta</w:t>
      </w:r>
      <w:r w:rsidRPr="002D6E90">
        <w:rPr>
          <w:rFonts w:ascii="Courier New" w:hAnsi="Courier New" w:cs="Courier New"/>
          <w:sz w:val="24"/>
          <w:szCs w:val="24"/>
        </w:rPr>
        <w:t xml:space="preserve"> </w:t>
      </w:r>
      <w:r w:rsidRPr="00C4325D">
        <w:rPr>
          <w:rFonts w:ascii="Courier New" w:hAnsi="Courier New" w:cs="Courier New"/>
          <w:sz w:val="24"/>
          <w:szCs w:val="24"/>
          <w:lang w:val="en-US"/>
        </w:rPr>
        <w:t>name</w:t>
      </w:r>
      <w:r w:rsidRPr="002D6E90">
        <w:rPr>
          <w:rFonts w:ascii="Courier New" w:hAnsi="Courier New" w:cs="Courier New"/>
          <w:sz w:val="24"/>
          <w:szCs w:val="24"/>
        </w:rPr>
        <w:t>="</w:t>
      </w:r>
      <w:r w:rsidRPr="00C4325D">
        <w:rPr>
          <w:rFonts w:ascii="Courier New" w:hAnsi="Courier New" w:cs="Courier New"/>
          <w:sz w:val="24"/>
          <w:szCs w:val="24"/>
          <w:lang w:val="en-US"/>
        </w:rPr>
        <w:t>keywords</w:t>
      </w:r>
      <w:r w:rsidRPr="002D6E90">
        <w:rPr>
          <w:rFonts w:ascii="Courier New" w:hAnsi="Courier New" w:cs="Courier New"/>
          <w:sz w:val="24"/>
          <w:szCs w:val="24"/>
        </w:rPr>
        <w:t xml:space="preserve">" </w:t>
      </w:r>
      <w:r w:rsidRPr="00C4325D">
        <w:rPr>
          <w:rFonts w:ascii="Courier New" w:hAnsi="Courier New" w:cs="Courier New"/>
          <w:sz w:val="24"/>
          <w:szCs w:val="24"/>
          <w:lang w:val="en-US"/>
        </w:rPr>
        <w:t>content</w:t>
      </w:r>
      <w:r w:rsidRPr="002D6E90">
        <w:rPr>
          <w:rFonts w:ascii="Courier New" w:hAnsi="Courier New" w:cs="Courier New"/>
          <w:sz w:val="24"/>
          <w:szCs w:val="24"/>
        </w:rPr>
        <w:t>="</w:t>
      </w:r>
      <w:r w:rsidR="003064A7">
        <w:rPr>
          <w:rFonts w:ascii="Courier New" w:hAnsi="Courier New" w:cs="Courier New"/>
          <w:sz w:val="24"/>
          <w:szCs w:val="24"/>
        </w:rPr>
        <w:t>курсы макияжа</w:t>
      </w:r>
      <w:r w:rsidRPr="002D6E90">
        <w:rPr>
          <w:rFonts w:ascii="Courier New" w:hAnsi="Courier New" w:cs="Courier New"/>
          <w:sz w:val="24"/>
          <w:szCs w:val="24"/>
        </w:rPr>
        <w:t xml:space="preserve">, </w:t>
      </w:r>
      <w:r w:rsidR="003064A7">
        <w:rPr>
          <w:rFonts w:ascii="Courier New" w:hAnsi="Courier New" w:cs="Courier New"/>
          <w:sz w:val="24"/>
          <w:szCs w:val="24"/>
        </w:rPr>
        <w:t>визажист обучение</w:t>
      </w:r>
      <w:r w:rsidRPr="002D6E90">
        <w:rPr>
          <w:rFonts w:ascii="Courier New" w:hAnsi="Courier New" w:cs="Courier New"/>
          <w:sz w:val="24"/>
          <w:szCs w:val="24"/>
        </w:rPr>
        <w:t xml:space="preserve">, </w:t>
      </w:r>
      <w:r w:rsidR="003064A7">
        <w:rPr>
          <w:rFonts w:ascii="Courier New" w:hAnsi="Courier New" w:cs="Courier New"/>
          <w:sz w:val="24"/>
          <w:szCs w:val="24"/>
        </w:rPr>
        <w:t>уроки</w:t>
      </w:r>
      <w:r w:rsidR="001F0CD4">
        <w:rPr>
          <w:rFonts w:ascii="Courier New" w:hAnsi="Courier New" w:cs="Courier New"/>
          <w:sz w:val="24"/>
          <w:szCs w:val="24"/>
        </w:rPr>
        <w:t xml:space="preserve"> макияжа</w:t>
      </w:r>
      <w:r w:rsidRPr="002D6E90">
        <w:rPr>
          <w:rFonts w:ascii="Courier New" w:hAnsi="Courier New" w:cs="Courier New"/>
          <w:sz w:val="24"/>
          <w:szCs w:val="24"/>
        </w:rPr>
        <w:t>"&gt;</w:t>
      </w:r>
    </w:p>
    <w:p w14:paraId="4E53F8DB" w14:textId="1E3B5FA2" w:rsidR="00A67117" w:rsidRPr="00626FAC" w:rsidRDefault="00C4325D" w:rsidP="00C4325D">
      <w:pPr>
        <w:ind w:firstLine="0"/>
        <w:jc w:val="left"/>
        <w:rPr>
          <w:rFonts w:ascii="Courier New" w:hAnsi="Courier New" w:cs="Courier New"/>
          <w:sz w:val="24"/>
          <w:szCs w:val="24"/>
        </w:rPr>
      </w:pPr>
      <w:r w:rsidRPr="00626FAC">
        <w:rPr>
          <w:rFonts w:ascii="Courier New" w:hAnsi="Courier New" w:cs="Courier New"/>
          <w:sz w:val="24"/>
          <w:szCs w:val="24"/>
        </w:rPr>
        <w:t>&lt;</w:t>
      </w:r>
      <w:r w:rsidRPr="00C4325D">
        <w:rPr>
          <w:rFonts w:ascii="Courier New" w:hAnsi="Courier New" w:cs="Courier New"/>
          <w:sz w:val="24"/>
          <w:szCs w:val="24"/>
          <w:lang w:val="en-US"/>
        </w:rPr>
        <w:t>meta</w:t>
      </w:r>
      <w:r w:rsidRPr="00626FAC">
        <w:rPr>
          <w:rFonts w:ascii="Courier New" w:hAnsi="Courier New" w:cs="Courier New"/>
          <w:sz w:val="24"/>
          <w:szCs w:val="24"/>
        </w:rPr>
        <w:t xml:space="preserve"> </w:t>
      </w:r>
      <w:r w:rsidRPr="00C4325D">
        <w:rPr>
          <w:rFonts w:ascii="Courier New" w:hAnsi="Courier New" w:cs="Courier New"/>
          <w:sz w:val="24"/>
          <w:szCs w:val="24"/>
          <w:lang w:val="en-US"/>
        </w:rPr>
        <w:t>name</w:t>
      </w:r>
      <w:r w:rsidRPr="00626FAC">
        <w:rPr>
          <w:rFonts w:ascii="Courier New" w:hAnsi="Courier New" w:cs="Courier New"/>
          <w:sz w:val="24"/>
          <w:szCs w:val="24"/>
        </w:rPr>
        <w:t>="</w:t>
      </w:r>
      <w:r w:rsidRPr="00C4325D">
        <w:rPr>
          <w:rFonts w:ascii="Courier New" w:hAnsi="Courier New" w:cs="Courier New"/>
          <w:sz w:val="24"/>
          <w:szCs w:val="24"/>
          <w:lang w:val="en-US"/>
        </w:rPr>
        <w:t>description</w:t>
      </w:r>
      <w:r w:rsidRPr="00626FAC">
        <w:rPr>
          <w:rFonts w:ascii="Courier New" w:hAnsi="Courier New" w:cs="Courier New"/>
          <w:sz w:val="24"/>
          <w:szCs w:val="24"/>
        </w:rPr>
        <w:t xml:space="preserve">" </w:t>
      </w:r>
      <w:r w:rsidRPr="00C4325D">
        <w:rPr>
          <w:rFonts w:ascii="Courier New" w:hAnsi="Courier New" w:cs="Courier New"/>
          <w:sz w:val="24"/>
          <w:szCs w:val="24"/>
          <w:lang w:val="en-US"/>
        </w:rPr>
        <w:t>content</w:t>
      </w:r>
      <w:r w:rsidRPr="00626FAC">
        <w:rPr>
          <w:rFonts w:ascii="Courier New" w:hAnsi="Courier New" w:cs="Courier New"/>
          <w:sz w:val="24"/>
          <w:szCs w:val="24"/>
        </w:rPr>
        <w:t>="</w:t>
      </w:r>
      <w:r w:rsidR="00626FAC">
        <w:rPr>
          <w:rFonts w:ascii="Courier New" w:hAnsi="Courier New" w:cs="Courier New"/>
          <w:sz w:val="24"/>
          <w:szCs w:val="24"/>
        </w:rPr>
        <w:t>Курсы</w:t>
      </w:r>
      <w:r w:rsidR="00626FAC" w:rsidRPr="00626FAC">
        <w:rPr>
          <w:rFonts w:ascii="Courier New" w:hAnsi="Courier New" w:cs="Courier New"/>
          <w:sz w:val="24"/>
          <w:szCs w:val="24"/>
        </w:rPr>
        <w:t xml:space="preserve"> </w:t>
      </w:r>
      <w:r w:rsidR="00626FAC">
        <w:rPr>
          <w:rFonts w:ascii="Courier New" w:hAnsi="Courier New" w:cs="Courier New"/>
          <w:sz w:val="24"/>
          <w:szCs w:val="24"/>
        </w:rPr>
        <w:t>макияжа</w:t>
      </w:r>
      <w:r w:rsidRPr="00626FAC">
        <w:rPr>
          <w:rFonts w:ascii="Courier New" w:hAnsi="Courier New" w:cs="Courier New"/>
          <w:sz w:val="24"/>
          <w:szCs w:val="24"/>
        </w:rPr>
        <w:t xml:space="preserve"> — </w:t>
      </w:r>
      <w:r w:rsidR="00626FAC">
        <w:rPr>
          <w:rFonts w:ascii="Courier New" w:hAnsi="Courier New" w:cs="Courier New"/>
          <w:sz w:val="24"/>
          <w:szCs w:val="24"/>
        </w:rPr>
        <w:t>обучение</w:t>
      </w:r>
      <w:r w:rsidR="00626FAC" w:rsidRPr="00626FAC">
        <w:rPr>
          <w:rFonts w:ascii="Courier New" w:hAnsi="Courier New" w:cs="Courier New"/>
          <w:sz w:val="24"/>
          <w:szCs w:val="24"/>
        </w:rPr>
        <w:t xml:space="preserve"> </w:t>
      </w:r>
      <w:r w:rsidR="00626FAC">
        <w:rPr>
          <w:rFonts w:ascii="Courier New" w:hAnsi="Courier New" w:cs="Courier New"/>
          <w:sz w:val="24"/>
          <w:szCs w:val="24"/>
        </w:rPr>
        <w:t>на</w:t>
      </w:r>
      <w:r w:rsidR="00626FAC" w:rsidRPr="00626FAC">
        <w:rPr>
          <w:rFonts w:ascii="Courier New" w:hAnsi="Courier New" w:cs="Courier New"/>
          <w:sz w:val="24"/>
          <w:szCs w:val="24"/>
        </w:rPr>
        <w:t xml:space="preserve"> </w:t>
      </w:r>
      <w:r w:rsidR="00626FAC">
        <w:rPr>
          <w:rFonts w:ascii="Courier New" w:hAnsi="Courier New" w:cs="Courier New"/>
          <w:sz w:val="24"/>
          <w:szCs w:val="24"/>
        </w:rPr>
        <w:t>визажиста</w:t>
      </w:r>
      <w:r w:rsidR="006C2B6E">
        <w:rPr>
          <w:rFonts w:ascii="Courier New" w:hAnsi="Courier New" w:cs="Courier New"/>
          <w:sz w:val="24"/>
          <w:szCs w:val="24"/>
        </w:rPr>
        <w:t xml:space="preserve"> в школе визажа</w:t>
      </w:r>
      <w:r w:rsidRPr="00626FAC">
        <w:rPr>
          <w:rFonts w:ascii="Courier New" w:hAnsi="Courier New" w:cs="Courier New"/>
          <w:sz w:val="24"/>
          <w:szCs w:val="24"/>
        </w:rPr>
        <w:t>"&gt;</w:t>
      </w:r>
    </w:p>
    <w:p w14:paraId="2FD3FF6F" w14:textId="65EA35D8" w:rsidR="00B33317" w:rsidRPr="00660F82" w:rsidRDefault="00B33317" w:rsidP="00524ABC">
      <w:pPr>
        <w:spacing w:before="280" w:after="280"/>
        <w:ind w:firstLine="0"/>
        <w:jc w:val="center"/>
        <w:rPr>
          <w:bCs/>
          <w:szCs w:val="28"/>
        </w:rPr>
      </w:pPr>
      <w:r>
        <w:rPr>
          <w:bCs/>
          <w:szCs w:val="28"/>
        </w:rPr>
        <w:t>Листинг</w:t>
      </w:r>
      <w:r w:rsidRPr="00385CCC">
        <w:rPr>
          <w:bCs/>
          <w:szCs w:val="28"/>
        </w:rPr>
        <w:t xml:space="preserve"> </w:t>
      </w:r>
      <w:r w:rsidR="00660F82">
        <w:rPr>
          <w:bCs/>
          <w:szCs w:val="28"/>
        </w:rPr>
        <w:t>5</w:t>
      </w:r>
      <w:r w:rsidRPr="00385CCC">
        <w:rPr>
          <w:bCs/>
          <w:szCs w:val="28"/>
        </w:rPr>
        <w:t>.</w:t>
      </w:r>
      <w:r w:rsidR="00660F82">
        <w:rPr>
          <w:bCs/>
          <w:szCs w:val="28"/>
        </w:rPr>
        <w:t>1</w:t>
      </w:r>
      <w:r>
        <w:rPr>
          <w:bCs/>
          <w:szCs w:val="28"/>
        </w:rPr>
        <w:t xml:space="preserve"> – </w:t>
      </w:r>
      <w:proofErr w:type="spellStart"/>
      <w:r w:rsidR="00660F82">
        <w:rPr>
          <w:bCs/>
          <w:szCs w:val="28"/>
        </w:rPr>
        <w:t>Метатеги</w:t>
      </w:r>
      <w:proofErr w:type="spellEnd"/>
      <w:r w:rsidR="00660F82">
        <w:rPr>
          <w:bCs/>
          <w:szCs w:val="28"/>
        </w:rPr>
        <w:t xml:space="preserve"> </w:t>
      </w:r>
      <w:r w:rsidR="00660F82">
        <w:rPr>
          <w:bCs/>
          <w:szCs w:val="28"/>
          <w:lang w:val="en-US"/>
        </w:rPr>
        <w:t>keywords</w:t>
      </w:r>
      <w:r w:rsidR="00660F82" w:rsidRPr="00660F82">
        <w:rPr>
          <w:bCs/>
          <w:szCs w:val="28"/>
        </w:rPr>
        <w:t xml:space="preserve"> </w:t>
      </w:r>
      <w:r w:rsidR="00660F82">
        <w:rPr>
          <w:bCs/>
          <w:szCs w:val="28"/>
        </w:rPr>
        <w:t xml:space="preserve">и </w:t>
      </w:r>
      <w:r w:rsidR="00660F82">
        <w:rPr>
          <w:bCs/>
          <w:szCs w:val="28"/>
          <w:lang w:val="en-US"/>
        </w:rPr>
        <w:t>description</w:t>
      </w:r>
    </w:p>
    <w:p w14:paraId="3E60909B" w14:textId="4F210B60" w:rsidR="00DF2263" w:rsidRDefault="00DF2263" w:rsidP="00DF2263">
      <w:r>
        <w:t xml:space="preserve">Оптимизация этих </w:t>
      </w:r>
      <w:proofErr w:type="spellStart"/>
      <w:r>
        <w:t>метатегов</w:t>
      </w:r>
      <w:proofErr w:type="spellEnd"/>
      <w:r w:rsidR="00A1324C">
        <w:t xml:space="preserve"> и </w:t>
      </w:r>
      <w:r>
        <w:t>атрибутов изображений улучшает видимость сайта в поисковых системах, повышает релевантность результатов поиска</w:t>
      </w:r>
      <w:r w:rsidR="00A1324C">
        <w:t xml:space="preserve"> и </w:t>
      </w:r>
      <w:r>
        <w:t>обеспечивает доступность контента для более широкой аудитории.</w:t>
      </w:r>
    </w:p>
    <w:p w14:paraId="79B327F3" w14:textId="1606DD72" w:rsidR="00CC0245" w:rsidRDefault="00CC0245" w:rsidP="00CC0245">
      <w:pPr>
        <w:pStyle w:val="af7"/>
        <w:outlineLvl w:val="1"/>
      </w:pPr>
      <w:bookmarkStart w:id="58" w:name="_Toc168516768"/>
      <w:r w:rsidRPr="00F94E87">
        <w:lastRenderedPageBreak/>
        <w:t>5.</w:t>
      </w:r>
      <w:r>
        <w:t>7 Выводы по разделу</w:t>
      </w:r>
      <w:bookmarkEnd w:id="58"/>
    </w:p>
    <w:p w14:paraId="69107F13" w14:textId="38CF3B1F" w:rsidR="00CC0245" w:rsidRDefault="005C5517" w:rsidP="00D2151C">
      <w:r>
        <w:t>В рамках данного раздела было составлено руководство пользователя</w:t>
      </w:r>
      <w:r w:rsidR="000A6ABD">
        <w:t xml:space="preserve"> для </w:t>
      </w:r>
      <w:r>
        <w:t>веб-сайта школы визажа «</w:t>
      </w:r>
      <w:proofErr w:type="spellStart"/>
      <w:r>
        <w:rPr>
          <w:lang w:val="en-US"/>
        </w:rPr>
        <w:t>Flowress</w:t>
      </w:r>
      <w:proofErr w:type="spellEnd"/>
      <w:r>
        <w:t>»</w:t>
      </w:r>
      <w:r w:rsidR="000A6ABD">
        <w:t xml:space="preserve"> с </w:t>
      </w:r>
      <w:r>
        <w:t>описанием функциональных возможностей</w:t>
      </w:r>
      <w:r w:rsidR="000A6ABD">
        <w:t xml:space="preserve"> для </w:t>
      </w:r>
      <w:r>
        <w:t>пользователя, преподавателя</w:t>
      </w:r>
      <w:r w:rsidR="00A1324C">
        <w:t xml:space="preserve"> и </w:t>
      </w:r>
      <w:r>
        <w:t>администратора школы.</w:t>
      </w:r>
    </w:p>
    <w:p w14:paraId="0974BD56" w14:textId="252E8847" w:rsidR="002F26D9" w:rsidRPr="00DC6B7B" w:rsidRDefault="002F26D9" w:rsidP="00D2151C">
      <w:pPr>
        <w:rPr>
          <w:spacing w:val="-2"/>
          <w:szCs w:val="28"/>
        </w:rPr>
      </w:pPr>
      <w:r w:rsidRPr="00DC6B7B">
        <w:rPr>
          <w:spacing w:val="-2"/>
          <w:szCs w:val="28"/>
          <w:shd w:val="clear" w:color="auto" w:fill="FFFFFF"/>
        </w:rPr>
        <w:t>В процессе функционального тестирования были проверены функциональные элементы</w:t>
      </w:r>
      <w:r w:rsidR="00A1324C">
        <w:rPr>
          <w:spacing w:val="-2"/>
          <w:szCs w:val="28"/>
        </w:rPr>
        <w:t xml:space="preserve"> и </w:t>
      </w:r>
      <w:r w:rsidRPr="00DC6B7B">
        <w:rPr>
          <w:spacing w:val="-2"/>
          <w:szCs w:val="28"/>
        </w:rPr>
        <w:t>был сделан вывод, что критических ошибок</w:t>
      </w:r>
      <w:r w:rsidR="000A6ABD" w:rsidRPr="00DC6B7B">
        <w:rPr>
          <w:spacing w:val="-2"/>
          <w:szCs w:val="28"/>
        </w:rPr>
        <w:t xml:space="preserve"> на </w:t>
      </w:r>
      <w:r w:rsidRPr="00DC6B7B">
        <w:rPr>
          <w:spacing w:val="-2"/>
          <w:szCs w:val="28"/>
        </w:rPr>
        <w:t xml:space="preserve">сайте не наблюдалось. </w:t>
      </w:r>
      <w:r w:rsidR="00D2151C" w:rsidRPr="00DC6B7B">
        <w:rPr>
          <w:spacing w:val="-2"/>
        </w:rPr>
        <w:t>Особое внимание было уделено формам, поскольку работа</w:t>
      </w:r>
      <w:r w:rsidR="000A6ABD" w:rsidRPr="00DC6B7B">
        <w:rPr>
          <w:spacing w:val="-2"/>
        </w:rPr>
        <w:t xml:space="preserve"> с </w:t>
      </w:r>
      <w:r w:rsidR="00D2151C" w:rsidRPr="00DC6B7B">
        <w:rPr>
          <w:spacing w:val="-2"/>
        </w:rPr>
        <w:t xml:space="preserve">ними составляют большую часть функционала сайта. Все функциональные элементы работают корректно, без ошибок. </w:t>
      </w:r>
      <w:r w:rsidRPr="00DC6B7B">
        <w:rPr>
          <w:spacing w:val="-2"/>
          <w:szCs w:val="28"/>
        </w:rPr>
        <w:t>Навигация</w:t>
      </w:r>
      <w:r w:rsidR="000A6ABD" w:rsidRPr="00DC6B7B">
        <w:rPr>
          <w:spacing w:val="-2"/>
          <w:szCs w:val="28"/>
        </w:rPr>
        <w:t xml:space="preserve"> на </w:t>
      </w:r>
      <w:r w:rsidRPr="00DC6B7B">
        <w:rPr>
          <w:spacing w:val="-2"/>
          <w:szCs w:val="28"/>
        </w:rPr>
        <w:t>сайте является удобной, доступна</w:t>
      </w:r>
      <w:r w:rsidR="000A6ABD" w:rsidRPr="00DC6B7B">
        <w:rPr>
          <w:spacing w:val="-2"/>
          <w:szCs w:val="28"/>
        </w:rPr>
        <w:t xml:space="preserve"> на </w:t>
      </w:r>
      <w:r w:rsidRPr="00DC6B7B">
        <w:rPr>
          <w:spacing w:val="-2"/>
          <w:szCs w:val="28"/>
        </w:rPr>
        <w:t>всех страницах, также доступ</w:t>
      </w:r>
      <w:r w:rsidR="000A6ABD" w:rsidRPr="00DC6B7B">
        <w:rPr>
          <w:spacing w:val="-2"/>
          <w:szCs w:val="28"/>
        </w:rPr>
        <w:t xml:space="preserve"> к </w:t>
      </w:r>
      <w:r w:rsidRPr="00DC6B7B">
        <w:rPr>
          <w:spacing w:val="-2"/>
          <w:szCs w:val="28"/>
        </w:rPr>
        <w:t>главной странице предусмотрен</w:t>
      </w:r>
      <w:r w:rsidR="000A6ABD" w:rsidRPr="00DC6B7B">
        <w:rPr>
          <w:spacing w:val="-2"/>
          <w:szCs w:val="28"/>
        </w:rPr>
        <w:t xml:space="preserve"> в </w:t>
      </w:r>
      <w:r w:rsidRPr="00DC6B7B">
        <w:rPr>
          <w:spacing w:val="-2"/>
          <w:szCs w:val="28"/>
        </w:rPr>
        <w:t>любом месте веб-</w:t>
      </w:r>
      <w:r w:rsidR="00FB10F8" w:rsidRPr="00DC6B7B">
        <w:rPr>
          <w:spacing w:val="-2"/>
          <w:szCs w:val="28"/>
        </w:rPr>
        <w:t>сайта</w:t>
      </w:r>
      <w:r w:rsidRPr="00DC6B7B">
        <w:rPr>
          <w:spacing w:val="-2"/>
          <w:szCs w:val="28"/>
        </w:rPr>
        <w:t>.</w:t>
      </w:r>
    </w:p>
    <w:p w14:paraId="4B6121CE" w14:textId="52B3A3AA" w:rsidR="008A5C28" w:rsidRDefault="008A5C28" w:rsidP="008A5C28">
      <w:pPr>
        <w:rPr>
          <w:color w:val="000000"/>
        </w:rPr>
      </w:pPr>
      <w:r>
        <w:rPr>
          <w:color w:val="000000"/>
        </w:rPr>
        <w:t>На следующем этапе тестирования сайт был проанализирован</w:t>
      </w:r>
      <w:r w:rsidR="000A6ABD">
        <w:rPr>
          <w:color w:val="000000"/>
        </w:rPr>
        <w:t xml:space="preserve"> с </w:t>
      </w:r>
      <w:r>
        <w:rPr>
          <w:color w:val="000000"/>
        </w:rPr>
        <w:t xml:space="preserve">точки зрения адаптивности, </w:t>
      </w:r>
      <w:proofErr w:type="spellStart"/>
      <w:r>
        <w:rPr>
          <w:color w:val="000000"/>
        </w:rPr>
        <w:t>кроссбраузерности</w:t>
      </w:r>
      <w:proofErr w:type="spellEnd"/>
      <w:r w:rsidR="00A1324C">
        <w:rPr>
          <w:color w:val="000000"/>
        </w:rPr>
        <w:t xml:space="preserve"> и </w:t>
      </w:r>
      <w:r>
        <w:rPr>
          <w:color w:val="000000"/>
        </w:rPr>
        <w:t>удобства</w:t>
      </w:r>
      <w:r w:rsidR="000A6ABD">
        <w:rPr>
          <w:color w:val="000000"/>
        </w:rPr>
        <w:t xml:space="preserve"> для </w:t>
      </w:r>
      <w:r>
        <w:rPr>
          <w:color w:val="000000"/>
        </w:rPr>
        <w:t>посетителей. При тестировании различных вариантов отображения веб-ресурса использовались смартфон</w:t>
      </w:r>
      <w:r w:rsidR="00AF4CCE">
        <w:rPr>
          <w:color w:val="000000"/>
        </w:rPr>
        <w:t xml:space="preserve">, </w:t>
      </w:r>
      <w:r>
        <w:rPr>
          <w:color w:val="000000"/>
        </w:rPr>
        <w:t>планшет</w:t>
      </w:r>
      <w:r w:rsidR="00A1324C">
        <w:rPr>
          <w:color w:val="000000"/>
        </w:rPr>
        <w:t xml:space="preserve"> и </w:t>
      </w:r>
      <w:r>
        <w:rPr>
          <w:color w:val="000000"/>
        </w:rPr>
        <w:t>ноутбук</w:t>
      </w:r>
      <w:r w:rsidR="00497A0C">
        <w:rPr>
          <w:color w:val="000000"/>
        </w:rPr>
        <w:t>. Для </w:t>
      </w:r>
      <w:r>
        <w:rPr>
          <w:color w:val="000000"/>
        </w:rPr>
        <w:t xml:space="preserve">оценки </w:t>
      </w:r>
      <w:proofErr w:type="spellStart"/>
      <w:r>
        <w:rPr>
          <w:color w:val="000000"/>
        </w:rPr>
        <w:t>кроссбраузерности</w:t>
      </w:r>
      <w:proofErr w:type="spellEnd"/>
      <w:r>
        <w:rPr>
          <w:color w:val="000000"/>
        </w:rPr>
        <w:t xml:space="preserve"> были задействованы популярные интернет-браузеры</w:t>
      </w:r>
      <w:r>
        <w:rPr>
          <w:color w:val="FF0000"/>
        </w:rPr>
        <w:t xml:space="preserve"> </w:t>
      </w:r>
      <w:r>
        <w:t xml:space="preserve">Google </w:t>
      </w:r>
      <w:proofErr w:type="spellStart"/>
      <w:r>
        <w:t>Chrome</w:t>
      </w:r>
      <w:proofErr w:type="spellEnd"/>
      <w:r w:rsidR="00A1324C">
        <w:t xml:space="preserve"> и </w:t>
      </w:r>
      <w:proofErr w:type="spellStart"/>
      <w:r>
        <w:t>Yandex</w:t>
      </w:r>
      <w:proofErr w:type="spellEnd"/>
      <w:r w:rsidR="00E30546">
        <w:rPr>
          <w:color w:val="000000"/>
        </w:rPr>
        <w:t>.</w:t>
      </w:r>
    </w:p>
    <w:p w14:paraId="7C48AD56" w14:textId="140E8309" w:rsidR="00A0142D" w:rsidRDefault="00A0142D" w:rsidP="00A0142D">
      <w:pPr>
        <w:rPr>
          <w:color w:val="000000"/>
        </w:rPr>
      </w:pPr>
      <w:r w:rsidRPr="00A0142D">
        <w:rPr>
          <w:color w:val="000000"/>
        </w:rPr>
        <w:t>В ходе тестирования пользовательского интерфейса (UI)</w:t>
      </w:r>
      <w:r w:rsidR="00A1324C">
        <w:rPr>
          <w:color w:val="000000"/>
        </w:rPr>
        <w:t xml:space="preserve"> и </w:t>
      </w:r>
      <w:r w:rsidRPr="00A0142D">
        <w:rPr>
          <w:color w:val="000000"/>
        </w:rPr>
        <w:t>взаимодействия</w:t>
      </w:r>
      <w:r w:rsidR="000A6ABD">
        <w:rPr>
          <w:color w:val="000000"/>
        </w:rPr>
        <w:t xml:space="preserve"> с </w:t>
      </w:r>
      <w:r w:rsidRPr="00A0142D">
        <w:rPr>
          <w:color w:val="000000"/>
        </w:rPr>
        <w:t>пользователем</w:t>
      </w:r>
      <w:r w:rsidR="00D51E19">
        <w:rPr>
          <w:color w:val="000000"/>
        </w:rPr>
        <w:t xml:space="preserve"> </w:t>
      </w:r>
      <w:r w:rsidRPr="00A0142D">
        <w:rPr>
          <w:color w:val="000000"/>
        </w:rPr>
        <w:t>(UX) оценивались дизайн, структура, навигация</w:t>
      </w:r>
      <w:r w:rsidR="00A1324C">
        <w:rPr>
          <w:color w:val="000000"/>
        </w:rPr>
        <w:t xml:space="preserve"> и </w:t>
      </w:r>
      <w:r w:rsidRPr="00A0142D">
        <w:rPr>
          <w:color w:val="000000"/>
        </w:rPr>
        <w:t>функциональность разрабатываемого веб-сайта</w:t>
      </w:r>
      <w:r w:rsidR="00497A0C">
        <w:rPr>
          <w:color w:val="000000"/>
        </w:rPr>
        <w:t>. Для </w:t>
      </w:r>
      <w:r w:rsidRPr="00A0142D">
        <w:rPr>
          <w:color w:val="000000"/>
        </w:rPr>
        <w:t>проверки функциональности были выполнены тестовые задания, которые прошли успешно.</w:t>
      </w:r>
      <w:r>
        <w:rPr>
          <w:color w:val="000000"/>
        </w:rPr>
        <w:t xml:space="preserve"> </w:t>
      </w:r>
      <w:r w:rsidRPr="00A0142D">
        <w:rPr>
          <w:color w:val="000000"/>
        </w:rPr>
        <w:t>По результатам тестирования можно сделать вывод, что разрабатываемая система привлекательна</w:t>
      </w:r>
      <w:r w:rsidR="00A1324C">
        <w:rPr>
          <w:color w:val="000000"/>
        </w:rPr>
        <w:t xml:space="preserve"> и </w:t>
      </w:r>
      <w:r w:rsidRPr="00A0142D">
        <w:rPr>
          <w:color w:val="000000"/>
        </w:rPr>
        <w:t>удобна</w:t>
      </w:r>
      <w:r w:rsidR="000A6ABD">
        <w:rPr>
          <w:color w:val="000000"/>
        </w:rPr>
        <w:t xml:space="preserve"> в </w:t>
      </w:r>
      <w:r w:rsidRPr="00A0142D">
        <w:rPr>
          <w:color w:val="000000"/>
        </w:rPr>
        <w:t>использовании. Пользователи легко распознают</w:t>
      </w:r>
      <w:r w:rsidR="00A1324C">
        <w:rPr>
          <w:color w:val="000000"/>
        </w:rPr>
        <w:t xml:space="preserve"> и </w:t>
      </w:r>
      <w:r w:rsidRPr="00A0142D">
        <w:rPr>
          <w:color w:val="000000"/>
        </w:rPr>
        <w:t>взаимодействуют</w:t>
      </w:r>
      <w:r w:rsidR="000A6ABD">
        <w:rPr>
          <w:color w:val="000000"/>
        </w:rPr>
        <w:t xml:space="preserve"> с </w:t>
      </w:r>
      <w:r w:rsidRPr="00A0142D">
        <w:rPr>
          <w:color w:val="000000"/>
        </w:rPr>
        <w:t>кнопками</w:t>
      </w:r>
      <w:r w:rsidR="00A1324C">
        <w:rPr>
          <w:color w:val="000000"/>
        </w:rPr>
        <w:t xml:space="preserve"> и </w:t>
      </w:r>
      <w:r w:rsidRPr="00A0142D">
        <w:rPr>
          <w:color w:val="000000"/>
        </w:rPr>
        <w:t>ссылками. Переходы между страницами сайта осуществляются быстро.</w:t>
      </w:r>
    </w:p>
    <w:p w14:paraId="4391078F" w14:textId="06E3F9BE" w:rsidR="00972558" w:rsidRDefault="00972558" w:rsidP="00972558">
      <w:pPr>
        <w:rPr>
          <w:color w:val="000000"/>
        </w:rPr>
      </w:pPr>
      <w:r w:rsidRPr="00972558">
        <w:rPr>
          <w:color w:val="000000"/>
        </w:rPr>
        <w:t>Для продвижения веб-сайта были проведены следующие мероприятия:</w:t>
      </w:r>
      <w:r>
        <w:rPr>
          <w:color w:val="000000"/>
        </w:rPr>
        <w:t xml:space="preserve"> о</w:t>
      </w:r>
      <w:r w:rsidRPr="00972558">
        <w:rPr>
          <w:color w:val="000000"/>
        </w:rPr>
        <w:t>птимизация страниц сайта</w:t>
      </w:r>
      <w:r>
        <w:rPr>
          <w:color w:val="000000"/>
        </w:rPr>
        <w:t>, с</w:t>
      </w:r>
      <w:r w:rsidRPr="00972558">
        <w:rPr>
          <w:color w:val="000000"/>
        </w:rPr>
        <w:t>оставление</w:t>
      </w:r>
      <w:r w:rsidR="00A1324C">
        <w:rPr>
          <w:color w:val="000000"/>
        </w:rPr>
        <w:t xml:space="preserve"> и </w:t>
      </w:r>
      <w:r w:rsidRPr="00972558">
        <w:rPr>
          <w:color w:val="000000"/>
        </w:rPr>
        <w:t>кластеризация семантического ядра</w:t>
      </w:r>
      <w:r>
        <w:rPr>
          <w:color w:val="000000"/>
        </w:rPr>
        <w:t>, з</w:t>
      </w:r>
      <w:r w:rsidRPr="00972558">
        <w:rPr>
          <w:color w:val="000000"/>
        </w:rPr>
        <w:t>аполнение информационных атрибутов</w:t>
      </w:r>
      <w:r w:rsidR="00A1324C">
        <w:rPr>
          <w:color w:val="000000"/>
        </w:rPr>
        <w:t xml:space="preserve"> и </w:t>
      </w:r>
      <w:r w:rsidRPr="00972558">
        <w:rPr>
          <w:color w:val="000000"/>
        </w:rPr>
        <w:t xml:space="preserve">добавление </w:t>
      </w:r>
      <w:proofErr w:type="spellStart"/>
      <w:r w:rsidRPr="00972558">
        <w:rPr>
          <w:color w:val="000000"/>
        </w:rPr>
        <w:t>метатегов</w:t>
      </w:r>
      <w:proofErr w:type="spellEnd"/>
      <w:r w:rsidR="000A6ABD">
        <w:rPr>
          <w:color w:val="000000"/>
        </w:rPr>
        <w:t xml:space="preserve"> в </w:t>
      </w:r>
      <w:r w:rsidRPr="00972558">
        <w:rPr>
          <w:color w:val="000000"/>
        </w:rPr>
        <w:t>теги</w:t>
      </w:r>
      <w:r>
        <w:rPr>
          <w:color w:val="000000"/>
        </w:rPr>
        <w:t>, н</w:t>
      </w:r>
      <w:r w:rsidRPr="00972558">
        <w:rPr>
          <w:color w:val="000000"/>
        </w:rPr>
        <w:t>аписание текста сайта</w:t>
      </w:r>
      <w:r w:rsidR="000A6ABD">
        <w:rPr>
          <w:color w:val="000000"/>
        </w:rPr>
        <w:t xml:space="preserve"> с </w:t>
      </w:r>
      <w:r w:rsidRPr="00972558">
        <w:rPr>
          <w:color w:val="000000"/>
        </w:rPr>
        <w:t>учетом требований SEO-оптимизации</w:t>
      </w:r>
      <w:r>
        <w:rPr>
          <w:color w:val="000000"/>
        </w:rPr>
        <w:t>,</w:t>
      </w:r>
      <w:r w:rsidRPr="00972558">
        <w:rPr>
          <w:color w:val="000000"/>
        </w:rPr>
        <w:t xml:space="preserve"> </w:t>
      </w:r>
      <w:r>
        <w:rPr>
          <w:color w:val="000000"/>
        </w:rPr>
        <w:t>р</w:t>
      </w:r>
      <w:r w:rsidRPr="00972558">
        <w:rPr>
          <w:color w:val="000000"/>
        </w:rPr>
        <w:t>азработка страницы ошибки 404</w:t>
      </w:r>
      <w:r>
        <w:rPr>
          <w:color w:val="000000"/>
        </w:rPr>
        <w:t xml:space="preserve">. </w:t>
      </w:r>
      <w:r w:rsidRPr="00972558">
        <w:rPr>
          <w:color w:val="000000"/>
        </w:rPr>
        <w:t>Приведенные меры позволят повысить видимость сайта</w:t>
      </w:r>
      <w:r w:rsidR="000A6ABD">
        <w:rPr>
          <w:color w:val="000000"/>
        </w:rPr>
        <w:t xml:space="preserve"> в </w:t>
      </w:r>
      <w:r w:rsidRPr="00972558">
        <w:rPr>
          <w:color w:val="000000"/>
        </w:rPr>
        <w:t>поисковых системах</w:t>
      </w:r>
      <w:r w:rsidR="00A1324C">
        <w:rPr>
          <w:color w:val="000000"/>
        </w:rPr>
        <w:t xml:space="preserve"> и </w:t>
      </w:r>
      <w:r w:rsidRPr="00972558">
        <w:rPr>
          <w:color w:val="000000"/>
        </w:rPr>
        <w:t>привлечь больше целевого трафика.</w:t>
      </w:r>
    </w:p>
    <w:p w14:paraId="11C48E22" w14:textId="5CF8F596" w:rsidR="00E42F56" w:rsidRDefault="00E42F56">
      <w:pPr>
        <w:spacing w:after="160" w:line="259" w:lineRule="auto"/>
        <w:ind w:firstLine="0"/>
        <w:jc w:val="left"/>
      </w:pPr>
      <w:r>
        <w:br w:type="page"/>
      </w:r>
    </w:p>
    <w:p w14:paraId="6C63570E" w14:textId="77777777" w:rsidR="00BE1CBB" w:rsidRDefault="00BE1CBB" w:rsidP="000C3C75">
      <w:pPr>
        <w:pStyle w:val="af5"/>
        <w:outlineLvl w:val="0"/>
        <w:sectPr w:rsidR="00BE1CBB" w:rsidSect="005222EA">
          <w:headerReference w:type="default" r:id="rId77"/>
          <w:pgSz w:w="11906" w:h="16838" w:code="9"/>
          <w:pgMar w:top="1134" w:right="567" w:bottom="851" w:left="1304" w:header="709" w:footer="709" w:gutter="0"/>
          <w:cols w:space="708"/>
          <w:docGrid w:linePitch="381"/>
        </w:sectPr>
      </w:pPr>
    </w:p>
    <w:p w14:paraId="1EF88F67" w14:textId="1BC110AA" w:rsidR="00E42F56" w:rsidRPr="00BC0ECB" w:rsidRDefault="002B4F78" w:rsidP="000C3C75">
      <w:pPr>
        <w:pStyle w:val="af5"/>
        <w:outlineLvl w:val="0"/>
      </w:pPr>
      <w:bookmarkStart w:id="59" w:name="_Toc168516769"/>
      <w:r>
        <w:rPr>
          <w:noProof/>
          <w:lang w:eastAsia="ru-RU"/>
        </w:rPr>
        <w:lastRenderedPageBreak/>
        <mc:AlternateContent>
          <mc:Choice Requires="wpg">
            <w:drawing>
              <wp:anchor distT="0" distB="0" distL="114300" distR="114300" simplePos="0" relativeHeight="251675648" behindDoc="1" locked="0" layoutInCell="1" allowOverlap="1" wp14:anchorId="14316E13" wp14:editId="0AF3065E">
                <wp:simplePos x="0" y="0"/>
                <wp:positionH relativeFrom="margin">
                  <wp:posOffset>-138430</wp:posOffset>
                </wp:positionH>
                <wp:positionV relativeFrom="margin">
                  <wp:posOffset>-512750</wp:posOffset>
                </wp:positionV>
                <wp:extent cx="6670040" cy="10279380"/>
                <wp:effectExtent l="0" t="0" r="16510" b="26670"/>
                <wp:wrapNone/>
                <wp:docPr id="1073742391" name="Группа 1073742391"/>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073742392" name="Прямая соединительная линия 1073742392"/>
                        <wps:cNvCnPr>
                          <a:cxnSpLocks noChangeShapeType="1"/>
                        </wps:cNvCnPr>
                        <wps:spPr bwMode="auto">
                          <a:xfrm>
                            <a:off x="0" y="8894618"/>
                            <a:ext cx="6656400" cy="0"/>
                          </a:xfrm>
                          <a:prstGeom prst="line">
                            <a:avLst/>
                          </a:prstGeom>
                          <a:noFill/>
                          <a:ln w="25400">
                            <a:solidFill>
                              <a:srgbClr val="000000"/>
                            </a:solidFill>
                            <a:round/>
                          </a:ln>
                        </wps:spPr>
                        <wps:bodyPr/>
                      </wps:wsp>
                      <wps:wsp>
                        <wps:cNvPr id="1073742393" name="Прямая соединительная линия 1073742393"/>
                        <wps:cNvCnPr>
                          <a:cxnSpLocks noChangeShapeType="1"/>
                        </wps:cNvCnPr>
                        <wps:spPr bwMode="auto">
                          <a:xfrm>
                            <a:off x="0" y="9072748"/>
                            <a:ext cx="2340000" cy="0"/>
                          </a:xfrm>
                          <a:prstGeom prst="line">
                            <a:avLst/>
                          </a:prstGeom>
                          <a:noFill/>
                          <a:ln w="9525">
                            <a:solidFill>
                              <a:srgbClr val="000000"/>
                            </a:solidFill>
                            <a:round/>
                          </a:ln>
                        </wps:spPr>
                        <wps:bodyPr/>
                      </wps:wsp>
                      <wps:wsp>
                        <wps:cNvPr id="1073742394" name="Прямая соединительная линия 1073742394"/>
                        <wps:cNvCnPr>
                          <a:cxnSpLocks noChangeShapeType="1"/>
                        </wps:cNvCnPr>
                        <wps:spPr bwMode="auto">
                          <a:xfrm>
                            <a:off x="0" y="9256815"/>
                            <a:ext cx="2340000" cy="0"/>
                          </a:xfrm>
                          <a:prstGeom prst="line">
                            <a:avLst/>
                          </a:prstGeom>
                          <a:noFill/>
                          <a:ln w="25400">
                            <a:solidFill>
                              <a:srgbClr val="000000"/>
                            </a:solidFill>
                            <a:round/>
                          </a:ln>
                        </wps:spPr>
                        <wps:bodyPr/>
                      </wps:wsp>
                      <wps:wsp>
                        <wps:cNvPr id="1073742395" name="Прямая соединительная линия 1073742395"/>
                        <wps:cNvCnPr>
                          <a:cxnSpLocks noChangeShapeType="1"/>
                        </wps:cNvCnPr>
                        <wps:spPr bwMode="auto">
                          <a:xfrm>
                            <a:off x="0" y="9613075"/>
                            <a:ext cx="2340000" cy="0"/>
                          </a:xfrm>
                          <a:prstGeom prst="line">
                            <a:avLst/>
                          </a:prstGeom>
                          <a:noFill/>
                          <a:ln w="9525">
                            <a:solidFill>
                              <a:srgbClr val="000000"/>
                            </a:solidFill>
                            <a:round/>
                          </a:ln>
                        </wps:spPr>
                        <wps:bodyPr/>
                      </wps:wsp>
                      <wps:wsp>
                        <wps:cNvPr id="1073742396" name="Прямая соединительная линия 1073742396"/>
                        <wps:cNvCnPr>
                          <a:cxnSpLocks noChangeShapeType="1"/>
                        </wps:cNvCnPr>
                        <wps:spPr bwMode="auto">
                          <a:xfrm>
                            <a:off x="0" y="9797143"/>
                            <a:ext cx="2340000" cy="0"/>
                          </a:xfrm>
                          <a:prstGeom prst="line">
                            <a:avLst/>
                          </a:prstGeom>
                          <a:noFill/>
                          <a:ln w="9525">
                            <a:solidFill>
                              <a:srgbClr val="000000"/>
                            </a:solidFill>
                            <a:round/>
                          </a:ln>
                        </wps:spPr>
                        <wps:bodyPr/>
                      </wps:wsp>
                      <wps:wsp>
                        <wps:cNvPr id="1073742397" name="Прямая соединительная линия 1073742397"/>
                        <wps:cNvCnPr>
                          <a:cxnSpLocks noChangeShapeType="1"/>
                        </wps:cNvCnPr>
                        <wps:spPr bwMode="auto">
                          <a:xfrm>
                            <a:off x="0" y="9975273"/>
                            <a:ext cx="2340000" cy="0"/>
                          </a:xfrm>
                          <a:prstGeom prst="line">
                            <a:avLst/>
                          </a:prstGeom>
                          <a:noFill/>
                          <a:ln w="9525">
                            <a:solidFill>
                              <a:srgbClr val="000000"/>
                            </a:solidFill>
                            <a:round/>
                          </a:ln>
                        </wps:spPr>
                        <wps:bodyPr/>
                      </wps:wsp>
                      <wps:wsp>
                        <wps:cNvPr id="1073742398" name="Прямая соединительная линия 1073742398"/>
                        <wps:cNvCnPr>
                          <a:cxnSpLocks noChangeShapeType="1"/>
                        </wps:cNvCnPr>
                        <wps:spPr bwMode="auto">
                          <a:xfrm>
                            <a:off x="0" y="10153402"/>
                            <a:ext cx="2340000" cy="0"/>
                          </a:xfrm>
                          <a:prstGeom prst="line">
                            <a:avLst/>
                          </a:prstGeom>
                          <a:noFill/>
                          <a:ln w="9525">
                            <a:solidFill>
                              <a:srgbClr val="000000"/>
                            </a:solidFill>
                            <a:round/>
                          </a:ln>
                        </wps:spPr>
                        <wps:bodyPr/>
                      </wps:wsp>
                      <wps:wsp>
                        <wps:cNvPr id="1073742399" name="Прямая соединительная линия 1073742399"/>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400" name="Прямая соединительная линия 1073742400"/>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401" name="Прямая соединительная линия 1073742401"/>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402" name="Прямая соединительная линия 1073742402"/>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403" name="Прямая соединительная линия 1073742403"/>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404" name="Прямая соединительная линия 1073742404"/>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405" name="Прямая соединительная линия 1073742405"/>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406" name="Прямая соединительная линия 1073742406"/>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407" name="Прямая соединительная линия 1073742407"/>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408" name="Прямая соединительная линия 1073742408"/>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409" name="Прямая соединительная линия 1073742409"/>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410" name="Прямая соединительная линия 1073742410"/>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411" name="Прямая соединительная линия 1073742411"/>
                        <wps:cNvCnPr>
                          <a:cxnSpLocks noChangeShapeType="1"/>
                        </wps:cNvCnPr>
                        <wps:spPr bwMode="auto">
                          <a:xfrm>
                            <a:off x="0" y="9434945"/>
                            <a:ext cx="6656400" cy="0"/>
                          </a:xfrm>
                          <a:prstGeom prst="line">
                            <a:avLst/>
                          </a:prstGeom>
                          <a:noFill/>
                          <a:ln w="25400">
                            <a:solidFill>
                              <a:srgbClr val="000000"/>
                            </a:solidFill>
                            <a:round/>
                          </a:ln>
                        </wps:spPr>
                        <wps:bodyPr/>
                      </wps:wsp>
                      <wps:wsp>
                        <wps:cNvPr id="1073742412" name="Прямоугольник 1073742412"/>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413" name="Надпись 1073742413"/>
                        <wps:cNvSpPr txBox="1">
                          <a:spLocks noChangeArrowheads="1"/>
                        </wps:cNvSpPr>
                        <wps:spPr bwMode="auto">
                          <a:xfrm>
                            <a:off x="6014852" y="9429008"/>
                            <a:ext cx="647065" cy="179070"/>
                          </a:xfrm>
                          <a:prstGeom prst="rect">
                            <a:avLst/>
                          </a:prstGeom>
                          <a:noFill/>
                          <a:ln>
                            <a:noFill/>
                          </a:ln>
                        </wps:spPr>
                        <wps:txbx>
                          <w:txbxContent>
                            <w:p w14:paraId="4452A08F" w14:textId="77777777" w:rsidR="00E42F56" w:rsidRPr="00BE534A" w:rsidRDefault="00E42F56" w:rsidP="00E42F56">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414" name="Надпись 1073742414"/>
                        <wps:cNvSpPr txBox="1">
                          <a:spLocks noChangeArrowheads="1"/>
                        </wps:cNvSpPr>
                        <wps:spPr bwMode="auto">
                          <a:xfrm>
                            <a:off x="0" y="9250878"/>
                            <a:ext cx="251460" cy="179070"/>
                          </a:xfrm>
                          <a:prstGeom prst="rect">
                            <a:avLst/>
                          </a:prstGeom>
                          <a:noFill/>
                          <a:ln>
                            <a:noFill/>
                          </a:ln>
                        </wps:spPr>
                        <wps:txbx>
                          <w:txbxContent>
                            <w:p w14:paraId="131CD711" w14:textId="77777777" w:rsidR="00E42F56" w:rsidRPr="00BE534A" w:rsidRDefault="00E42F56" w:rsidP="00E42F56">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415" name="Надпись 1073742415"/>
                        <wps:cNvSpPr txBox="1">
                          <a:spLocks noChangeArrowheads="1"/>
                        </wps:cNvSpPr>
                        <wps:spPr bwMode="auto">
                          <a:xfrm>
                            <a:off x="237507" y="9250878"/>
                            <a:ext cx="359410" cy="179070"/>
                          </a:xfrm>
                          <a:prstGeom prst="rect">
                            <a:avLst/>
                          </a:prstGeom>
                          <a:noFill/>
                          <a:ln>
                            <a:noFill/>
                          </a:ln>
                          <a:effectLst/>
                        </wps:spPr>
                        <wps:txbx>
                          <w:txbxContent>
                            <w:p w14:paraId="6797B3C7" w14:textId="77777777" w:rsidR="00E42F56" w:rsidRPr="00BE534A" w:rsidRDefault="00E42F56" w:rsidP="00E42F5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416" name="Надпись 1073742416"/>
                        <wps:cNvSpPr txBox="1">
                          <a:spLocks noChangeArrowheads="1"/>
                        </wps:cNvSpPr>
                        <wps:spPr bwMode="auto">
                          <a:xfrm>
                            <a:off x="593766" y="9250878"/>
                            <a:ext cx="827405" cy="179070"/>
                          </a:xfrm>
                          <a:prstGeom prst="rect">
                            <a:avLst/>
                          </a:prstGeom>
                          <a:noFill/>
                          <a:ln>
                            <a:noFill/>
                          </a:ln>
                        </wps:spPr>
                        <wps:txbx>
                          <w:txbxContent>
                            <w:p w14:paraId="36229A10" w14:textId="3C250700" w:rsidR="00E42F56" w:rsidRPr="00BE534A" w:rsidRDefault="00E42F56" w:rsidP="00E42F56">
                              <w:pPr>
                                <w:ind w:firstLine="0"/>
                                <w:jc w:val="center"/>
                                <w:rPr>
                                  <w:sz w:val="18"/>
                                  <w:szCs w:val="18"/>
                                </w:rPr>
                              </w:pPr>
                              <w:r w:rsidRPr="00BE534A">
                                <w:rPr>
                                  <w:sz w:val="18"/>
                                  <w:szCs w:val="18"/>
                                </w:rPr>
                                <w:t>№ докум</w:t>
                              </w:r>
                              <w:r w:rsidR="000C7960">
                                <w:rPr>
                                  <w:sz w:val="18"/>
                                  <w:szCs w:val="18"/>
                                </w:rPr>
                                <w:t>ента</w:t>
                              </w:r>
                            </w:p>
                          </w:txbxContent>
                        </wps:txbx>
                        <wps:bodyPr rot="0" vert="horz" wrap="square" lIns="18000" tIns="18000" rIns="18000" bIns="0" anchor="ctr" anchorCtr="0" upright="1">
                          <a:noAutofit/>
                        </wps:bodyPr>
                      </wps:wsp>
                      <wps:wsp>
                        <wps:cNvPr id="1073742417" name="Надпись 1073742417"/>
                        <wps:cNvSpPr txBox="1">
                          <a:spLocks noChangeArrowheads="1"/>
                        </wps:cNvSpPr>
                        <wps:spPr bwMode="auto">
                          <a:xfrm>
                            <a:off x="617517" y="9446821"/>
                            <a:ext cx="827405" cy="179070"/>
                          </a:xfrm>
                          <a:prstGeom prst="rect">
                            <a:avLst/>
                          </a:prstGeom>
                          <a:noFill/>
                          <a:ln>
                            <a:noFill/>
                          </a:ln>
                        </wps:spPr>
                        <wps:txbx>
                          <w:txbxContent>
                            <w:p w14:paraId="22127171" w14:textId="77777777" w:rsidR="00E42F56" w:rsidRPr="003B3077" w:rsidRDefault="00E42F56" w:rsidP="00E42F56">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418" name="Надпись 1073742418"/>
                        <wps:cNvSpPr txBox="1">
                          <a:spLocks noChangeArrowheads="1"/>
                        </wps:cNvSpPr>
                        <wps:spPr bwMode="auto">
                          <a:xfrm>
                            <a:off x="617517" y="9607138"/>
                            <a:ext cx="827405" cy="179070"/>
                          </a:xfrm>
                          <a:prstGeom prst="rect">
                            <a:avLst/>
                          </a:prstGeom>
                          <a:noFill/>
                          <a:ln>
                            <a:noFill/>
                          </a:ln>
                        </wps:spPr>
                        <wps:txbx>
                          <w:txbxContent>
                            <w:p w14:paraId="0B67D6B9" w14:textId="77777777" w:rsidR="00E42F56" w:rsidRPr="00BE534A" w:rsidRDefault="00E42F56" w:rsidP="00E42F56">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419" name="Надпись 1073742419"/>
                        <wps:cNvSpPr txBox="1">
                          <a:spLocks noChangeArrowheads="1"/>
                        </wps:cNvSpPr>
                        <wps:spPr bwMode="auto">
                          <a:xfrm>
                            <a:off x="617517" y="10153402"/>
                            <a:ext cx="827405" cy="179070"/>
                          </a:xfrm>
                          <a:prstGeom prst="rect">
                            <a:avLst/>
                          </a:prstGeom>
                          <a:noFill/>
                          <a:ln>
                            <a:noFill/>
                          </a:ln>
                        </wps:spPr>
                        <wps:txbx>
                          <w:txbxContent>
                            <w:p w14:paraId="40047184" w14:textId="77777777" w:rsidR="00E42F56" w:rsidRPr="00BE534A" w:rsidRDefault="00E42F56" w:rsidP="00E42F56">
                              <w:pPr>
                                <w:ind w:firstLine="0"/>
                                <w:rPr>
                                  <w:sz w:val="20"/>
                                  <w:szCs w:val="20"/>
                                </w:rPr>
                              </w:pPr>
                              <w:r w:rsidRPr="00BE534A">
                                <w:rPr>
                                  <w:sz w:val="20"/>
                                  <w:szCs w:val="20"/>
                                </w:rPr>
                                <w:t>Романенко</w:t>
                              </w:r>
                            </w:p>
                            <w:p w14:paraId="05839CE3" w14:textId="77777777" w:rsidR="00E42F56" w:rsidRDefault="00E42F56" w:rsidP="00E42F56">
                              <w:pPr>
                                <w:rPr>
                                  <w:rFonts w:ascii="Arial" w:hAnsi="Arial" w:cs="Arial"/>
                                  <w:sz w:val="20"/>
                                  <w:szCs w:val="20"/>
                                </w:rPr>
                              </w:pPr>
                            </w:p>
                          </w:txbxContent>
                        </wps:txbx>
                        <wps:bodyPr rot="0" vert="horz" wrap="square" lIns="18000" tIns="0" rIns="18000" bIns="0" anchor="ctr" anchorCtr="0" upright="1">
                          <a:noAutofit/>
                        </wps:bodyPr>
                      </wps:wsp>
                      <wps:wsp>
                        <wps:cNvPr id="1073742420" name="Надпись 1073742420"/>
                        <wps:cNvSpPr txBox="1">
                          <a:spLocks noChangeArrowheads="1"/>
                        </wps:cNvSpPr>
                        <wps:spPr bwMode="auto">
                          <a:xfrm>
                            <a:off x="1425039" y="9250878"/>
                            <a:ext cx="539115" cy="179070"/>
                          </a:xfrm>
                          <a:prstGeom prst="rect">
                            <a:avLst/>
                          </a:prstGeom>
                          <a:noFill/>
                          <a:ln>
                            <a:noFill/>
                          </a:ln>
                        </wps:spPr>
                        <wps:txbx>
                          <w:txbxContent>
                            <w:p w14:paraId="4EFCCD64" w14:textId="77777777" w:rsidR="00E42F56" w:rsidRPr="00BE534A" w:rsidRDefault="00E42F56" w:rsidP="00E42F56">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421" name="Надпись 1073742421"/>
                        <wps:cNvSpPr txBox="1">
                          <a:spLocks noChangeArrowheads="1"/>
                        </wps:cNvSpPr>
                        <wps:spPr bwMode="auto">
                          <a:xfrm>
                            <a:off x="1971304" y="9250878"/>
                            <a:ext cx="359410" cy="179070"/>
                          </a:xfrm>
                          <a:prstGeom prst="rect">
                            <a:avLst/>
                          </a:prstGeom>
                          <a:noFill/>
                          <a:ln>
                            <a:noFill/>
                          </a:ln>
                        </wps:spPr>
                        <wps:txbx>
                          <w:txbxContent>
                            <w:p w14:paraId="32E09E3D" w14:textId="77777777" w:rsidR="00E42F56" w:rsidRPr="00BE534A" w:rsidRDefault="00E42F56" w:rsidP="00E42F56">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422" name="Надпись 1073742422"/>
                        <wps:cNvSpPr txBox="1">
                          <a:spLocks noChangeArrowheads="1"/>
                        </wps:cNvSpPr>
                        <wps:spPr bwMode="auto">
                          <a:xfrm>
                            <a:off x="11875" y="9446821"/>
                            <a:ext cx="611505" cy="179070"/>
                          </a:xfrm>
                          <a:prstGeom prst="rect">
                            <a:avLst/>
                          </a:prstGeom>
                          <a:noFill/>
                          <a:ln>
                            <a:noFill/>
                          </a:ln>
                        </wps:spPr>
                        <wps:txbx>
                          <w:txbxContent>
                            <w:p w14:paraId="5ECBA527" w14:textId="77777777" w:rsidR="00E42F56" w:rsidRPr="00BE534A" w:rsidRDefault="00E42F56" w:rsidP="00E42F56">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423" name="Надпись 1073742423"/>
                        <wps:cNvSpPr txBox="1">
                          <a:spLocks noChangeArrowheads="1"/>
                        </wps:cNvSpPr>
                        <wps:spPr bwMode="auto">
                          <a:xfrm>
                            <a:off x="5938" y="9607138"/>
                            <a:ext cx="611505" cy="179070"/>
                          </a:xfrm>
                          <a:prstGeom prst="rect">
                            <a:avLst/>
                          </a:prstGeom>
                          <a:noFill/>
                          <a:ln>
                            <a:noFill/>
                          </a:ln>
                        </wps:spPr>
                        <wps:txbx>
                          <w:txbxContent>
                            <w:p w14:paraId="1C353028" w14:textId="77777777" w:rsidR="00E42F56" w:rsidRPr="00BE534A" w:rsidRDefault="00E42F56" w:rsidP="00E42F56">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424" name="Надпись 1073742424"/>
                        <wps:cNvSpPr txBox="1">
                          <a:spLocks noChangeArrowheads="1"/>
                        </wps:cNvSpPr>
                        <wps:spPr bwMode="auto">
                          <a:xfrm>
                            <a:off x="5938" y="10153402"/>
                            <a:ext cx="611505" cy="179070"/>
                          </a:xfrm>
                          <a:prstGeom prst="rect">
                            <a:avLst/>
                          </a:prstGeom>
                          <a:noFill/>
                          <a:ln>
                            <a:noFill/>
                          </a:ln>
                        </wps:spPr>
                        <wps:txbx>
                          <w:txbxContent>
                            <w:p w14:paraId="71C13509" w14:textId="77777777" w:rsidR="00E42F56" w:rsidRPr="00BE534A" w:rsidRDefault="00E42F56" w:rsidP="00E42F56">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425" name="Надпись 1073742425"/>
                        <wps:cNvSpPr txBox="1">
                          <a:spLocks noChangeArrowheads="1"/>
                        </wps:cNvSpPr>
                        <wps:spPr bwMode="auto">
                          <a:xfrm>
                            <a:off x="4862946" y="9429008"/>
                            <a:ext cx="539115" cy="179070"/>
                          </a:xfrm>
                          <a:prstGeom prst="rect">
                            <a:avLst/>
                          </a:prstGeom>
                          <a:noFill/>
                          <a:ln>
                            <a:noFill/>
                          </a:ln>
                        </wps:spPr>
                        <wps:txbx>
                          <w:txbxContent>
                            <w:p w14:paraId="0BBE9AFD" w14:textId="77777777" w:rsidR="00E42F56" w:rsidRPr="00A52B8A" w:rsidRDefault="00E42F56" w:rsidP="00E42F56">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426" name="Надпись 1073742426"/>
                        <wps:cNvSpPr txBox="1">
                          <a:spLocks noChangeArrowheads="1"/>
                        </wps:cNvSpPr>
                        <wps:spPr bwMode="auto">
                          <a:xfrm>
                            <a:off x="5403273" y="9429008"/>
                            <a:ext cx="611505" cy="179070"/>
                          </a:xfrm>
                          <a:prstGeom prst="rect">
                            <a:avLst/>
                          </a:prstGeom>
                          <a:noFill/>
                          <a:ln>
                            <a:noFill/>
                          </a:ln>
                        </wps:spPr>
                        <wps:txbx>
                          <w:txbxContent>
                            <w:p w14:paraId="589B1E50" w14:textId="77777777" w:rsidR="00E42F56" w:rsidRPr="00BE534A" w:rsidRDefault="00E42F56" w:rsidP="00E42F5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427" name="Надпись 1073742427"/>
                        <wps:cNvSpPr txBox="1">
                          <a:spLocks noChangeArrowheads="1"/>
                        </wps:cNvSpPr>
                        <wps:spPr bwMode="auto">
                          <a:xfrm>
                            <a:off x="2354685" y="8886713"/>
                            <a:ext cx="4318635" cy="548233"/>
                          </a:xfrm>
                          <a:prstGeom prst="rect">
                            <a:avLst/>
                          </a:prstGeom>
                          <a:noFill/>
                          <a:ln>
                            <a:noFill/>
                          </a:ln>
                        </wps:spPr>
                        <wps:txbx>
                          <w:txbxContent>
                            <w:p w14:paraId="1E92FCF1" w14:textId="11332C05" w:rsidR="00E42F56" w:rsidRPr="000C7960" w:rsidRDefault="000012DE" w:rsidP="00E42F56">
                              <w:pPr>
                                <w:ind w:firstLine="0"/>
                                <w:jc w:val="center"/>
                                <w:rPr>
                                  <w:sz w:val="36"/>
                                  <w:szCs w:val="36"/>
                                </w:rPr>
                              </w:pPr>
                              <w:r w:rsidRPr="000C7960">
                                <w:rPr>
                                  <w:sz w:val="36"/>
                                  <w:szCs w:val="36"/>
                                </w:rPr>
                                <w:t>БГТУ</w:t>
                              </w:r>
                              <w:r w:rsidR="00E42F56" w:rsidRPr="000C7960">
                                <w:rPr>
                                  <w:sz w:val="36"/>
                                  <w:szCs w:val="36"/>
                                </w:rPr>
                                <w:t xml:space="preserve"> 0</w:t>
                              </w:r>
                              <w:r w:rsidR="00B8580C" w:rsidRPr="000C7960">
                                <w:rPr>
                                  <w:sz w:val="36"/>
                                  <w:szCs w:val="36"/>
                                </w:rPr>
                                <w:t>6</w:t>
                              </w:r>
                              <w:r w:rsidR="00E42F56" w:rsidRPr="000C7960">
                                <w:rPr>
                                  <w:sz w:val="36"/>
                                  <w:szCs w:val="36"/>
                                </w:rPr>
                                <w:t>.</w:t>
                              </w:r>
                              <w:proofErr w:type="gramStart"/>
                              <w:r w:rsidR="00E42F56" w:rsidRPr="000C7960">
                                <w:rPr>
                                  <w:sz w:val="36"/>
                                  <w:szCs w:val="36"/>
                                </w:rPr>
                                <w:t>00</w:t>
                              </w:r>
                              <w:r w:rsidRPr="000C7960">
                                <w:rPr>
                                  <w:sz w:val="36"/>
                                  <w:szCs w:val="36"/>
                                </w:rPr>
                                <w:t>.</w:t>
                              </w:r>
                              <w:r w:rsidR="00E42F56" w:rsidRPr="000C7960">
                                <w:rPr>
                                  <w:sz w:val="36"/>
                                  <w:szCs w:val="36"/>
                                </w:rPr>
                                <w:t>ПЗ</w:t>
                              </w:r>
                              <w:proofErr w:type="gramEnd"/>
                            </w:p>
                          </w:txbxContent>
                        </wps:txbx>
                        <wps:bodyPr rot="0" vert="horz" wrap="square" lIns="18000" tIns="0" rIns="18000" bIns="0" anchor="ctr" anchorCtr="0" upright="1">
                          <a:noAutofit/>
                        </wps:bodyPr>
                      </wps:wsp>
                      <wps:wsp>
                        <wps:cNvPr id="1073742428" name="Надпись 1073742428"/>
                        <wps:cNvSpPr txBox="1">
                          <a:spLocks noChangeArrowheads="1"/>
                        </wps:cNvSpPr>
                        <wps:spPr bwMode="auto">
                          <a:xfrm>
                            <a:off x="4857008" y="9797143"/>
                            <a:ext cx="1799590" cy="527050"/>
                          </a:xfrm>
                          <a:prstGeom prst="rect">
                            <a:avLst/>
                          </a:prstGeom>
                          <a:noFill/>
                          <a:ln>
                            <a:noFill/>
                          </a:ln>
                        </wps:spPr>
                        <wps:txbx>
                          <w:txbxContent>
                            <w:p w14:paraId="474EA42B" w14:textId="277CED3A" w:rsidR="00E42F56" w:rsidRPr="000C7960" w:rsidRDefault="00E80AF8" w:rsidP="00E80AF8">
                              <w:pPr>
                                <w:ind w:firstLine="0"/>
                                <w:jc w:val="center"/>
                                <w:rPr>
                                  <w:sz w:val="36"/>
                                  <w:szCs w:val="36"/>
                                </w:rPr>
                              </w:pPr>
                              <w:r w:rsidRPr="000C7960">
                                <w:rPr>
                                  <w:sz w:val="36"/>
                                  <w:szCs w:val="36"/>
                                </w:rPr>
                                <w:t>74319010, 2024</w:t>
                              </w:r>
                            </w:p>
                          </w:txbxContent>
                        </wps:txbx>
                        <wps:bodyPr rot="0" vert="horz" wrap="square" lIns="18000" tIns="0" rIns="18000" bIns="0" anchor="ctr" anchorCtr="0" upright="1">
                          <a:noAutofit/>
                        </wps:bodyPr>
                      </wps:wsp>
                      <wps:wsp>
                        <wps:cNvPr id="1073742429" name="Надпись 1073742429"/>
                        <wps:cNvSpPr txBox="1">
                          <a:spLocks noChangeArrowheads="1"/>
                        </wps:cNvSpPr>
                        <wps:spPr bwMode="auto">
                          <a:xfrm>
                            <a:off x="2345377" y="9607138"/>
                            <a:ext cx="2519045" cy="539115"/>
                          </a:xfrm>
                          <a:prstGeom prst="rect">
                            <a:avLst/>
                          </a:prstGeom>
                          <a:noFill/>
                          <a:ln>
                            <a:noFill/>
                          </a:ln>
                        </wps:spPr>
                        <wps:txbx>
                          <w:txbxContent>
                            <w:p w14:paraId="35606BB0" w14:textId="23542439" w:rsidR="00E42F56" w:rsidRPr="004610F0" w:rsidRDefault="00774CCD" w:rsidP="00AB5D9C">
                              <w:pPr>
                                <w:spacing w:before="120"/>
                                <w:ind w:firstLine="0"/>
                                <w:jc w:val="center"/>
                                <w:rPr>
                                  <w:szCs w:val="28"/>
                                </w:rPr>
                              </w:pPr>
                              <w:r>
                                <w:rPr>
                                  <w:szCs w:val="28"/>
                                </w:rPr>
                                <w:t xml:space="preserve">Технико-экономическое </w:t>
                              </w:r>
                              <w:r>
                                <w:rPr>
                                  <w:szCs w:val="28"/>
                                </w:rPr>
                                <w:br/>
                                <w:t>обоснование проекта</w:t>
                              </w:r>
                            </w:p>
                          </w:txbxContent>
                        </wps:txbx>
                        <wps:bodyPr rot="0" vert="horz" wrap="square" lIns="18000" tIns="0" rIns="18000" bIns="0" anchor="t" anchorCtr="0" upright="1">
                          <a:noAutofit/>
                        </wps:bodyPr>
                      </wps:wsp>
                      <wps:wsp>
                        <wps:cNvPr id="1073742430" name="Надпись 1073742430"/>
                        <wps:cNvSpPr txBox="1">
                          <a:spLocks noChangeArrowheads="1"/>
                        </wps:cNvSpPr>
                        <wps:spPr bwMode="auto">
                          <a:xfrm>
                            <a:off x="5938" y="9969335"/>
                            <a:ext cx="611505" cy="179070"/>
                          </a:xfrm>
                          <a:prstGeom prst="rect">
                            <a:avLst/>
                          </a:prstGeom>
                          <a:noFill/>
                          <a:ln>
                            <a:noFill/>
                          </a:ln>
                        </wps:spPr>
                        <wps:txbx>
                          <w:txbxContent>
                            <w:p w14:paraId="362C0C22" w14:textId="77777777" w:rsidR="00E42F56" w:rsidRPr="00BE534A" w:rsidRDefault="00E42F56" w:rsidP="00E42F56">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431" name="Надпись 1073742431"/>
                        <wps:cNvSpPr txBox="1">
                          <a:spLocks noChangeArrowheads="1"/>
                        </wps:cNvSpPr>
                        <wps:spPr bwMode="auto">
                          <a:xfrm>
                            <a:off x="617517" y="9969335"/>
                            <a:ext cx="827405" cy="179070"/>
                          </a:xfrm>
                          <a:prstGeom prst="rect">
                            <a:avLst/>
                          </a:prstGeom>
                          <a:noFill/>
                          <a:ln>
                            <a:noFill/>
                          </a:ln>
                        </wps:spPr>
                        <wps:txbx>
                          <w:txbxContent>
                            <w:p w14:paraId="189B0625" w14:textId="6F1D7071" w:rsidR="00E42F56" w:rsidRPr="00077D3C" w:rsidRDefault="00077D3C" w:rsidP="00E42F56">
                              <w:pPr>
                                <w:ind w:firstLine="0"/>
                                <w:rPr>
                                  <w:spacing w:val="-6"/>
                                  <w:sz w:val="20"/>
                                  <w:szCs w:val="20"/>
                                </w:rPr>
                              </w:pPr>
                              <w:r>
                                <w:rPr>
                                  <w:spacing w:val="-6"/>
                                  <w:sz w:val="20"/>
                                  <w:szCs w:val="20"/>
                                </w:rPr>
                                <w:t>Савчук</w:t>
                              </w:r>
                            </w:p>
                            <w:p w14:paraId="0E47710B" w14:textId="77777777" w:rsidR="00E42F56" w:rsidRDefault="00E42F56" w:rsidP="00E42F56">
                              <w:pPr>
                                <w:rPr>
                                  <w:rFonts w:ascii="Arial" w:hAnsi="Arial" w:cs="Arial"/>
                                  <w:sz w:val="20"/>
                                  <w:szCs w:val="20"/>
                                </w:rPr>
                              </w:pPr>
                            </w:p>
                            <w:p w14:paraId="65C85DEE" w14:textId="77777777" w:rsidR="00E42F56" w:rsidRDefault="00E42F56" w:rsidP="00E42F56">
                              <w:pPr>
                                <w:rPr>
                                  <w:rFonts w:ascii="Arial" w:hAnsi="Arial" w:cs="Arial"/>
                                  <w:sz w:val="20"/>
                                  <w:szCs w:val="20"/>
                                </w:rPr>
                              </w:pPr>
                            </w:p>
                          </w:txbxContent>
                        </wps:txbx>
                        <wps:bodyPr rot="0" vert="horz" wrap="square" lIns="18000" tIns="0" rIns="18000" bIns="0" anchor="ctr" anchorCtr="0" upright="1">
                          <a:noAutofit/>
                        </wps:bodyPr>
                      </wps:wsp>
                      <wps:wsp>
                        <wps:cNvPr id="1073742432" name="Надпись 1073742432"/>
                        <wps:cNvSpPr txBox="1">
                          <a:spLocks noChangeArrowheads="1"/>
                        </wps:cNvSpPr>
                        <wps:spPr bwMode="auto">
                          <a:xfrm>
                            <a:off x="5041075" y="9607138"/>
                            <a:ext cx="178892" cy="179070"/>
                          </a:xfrm>
                          <a:prstGeom prst="rect">
                            <a:avLst/>
                          </a:prstGeom>
                          <a:noFill/>
                          <a:ln>
                            <a:noFill/>
                          </a:ln>
                        </wps:spPr>
                        <wps:txbx>
                          <w:txbxContent>
                            <w:p w14:paraId="69C02F57" w14:textId="77777777" w:rsidR="00E42F56" w:rsidRPr="00BE534A" w:rsidRDefault="00E42F56" w:rsidP="00E42F56">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433" name="Надпись 1073742433"/>
                        <wps:cNvSpPr txBox="1">
                          <a:spLocks noChangeArrowheads="1"/>
                        </wps:cNvSpPr>
                        <wps:spPr bwMode="auto">
                          <a:xfrm>
                            <a:off x="5403273" y="9607138"/>
                            <a:ext cx="611986" cy="179694"/>
                          </a:xfrm>
                          <a:prstGeom prst="rect">
                            <a:avLst/>
                          </a:prstGeom>
                          <a:noFill/>
                          <a:ln>
                            <a:noFill/>
                          </a:ln>
                        </wps:spPr>
                        <wps:txbx>
                          <w:txbxContent>
                            <w:p w14:paraId="4A2ABE6B" w14:textId="77777777" w:rsidR="00E42F56" w:rsidRPr="00BE534A" w:rsidRDefault="00E42F56" w:rsidP="00E42F56">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434" name="Надпись 1073742434"/>
                        <wps:cNvSpPr txBox="1">
                          <a:spLocks noChangeArrowheads="1"/>
                        </wps:cNvSpPr>
                        <wps:spPr bwMode="auto">
                          <a:xfrm>
                            <a:off x="6014852" y="9607138"/>
                            <a:ext cx="647537" cy="179694"/>
                          </a:xfrm>
                          <a:prstGeom prst="rect">
                            <a:avLst/>
                          </a:prstGeom>
                          <a:noFill/>
                          <a:ln>
                            <a:noFill/>
                          </a:ln>
                        </wps:spPr>
                        <wps:txbx>
                          <w:txbxContent>
                            <w:p w14:paraId="4946C874" w14:textId="0E87E52D" w:rsidR="00E42F56" w:rsidRPr="00BE534A" w:rsidRDefault="00C3548C" w:rsidP="00E42F56">
                              <w:pPr>
                                <w:ind w:firstLine="0"/>
                                <w:jc w:val="center"/>
                                <w:rPr>
                                  <w:sz w:val="18"/>
                                  <w:szCs w:val="18"/>
                                </w:rPr>
                              </w:pPr>
                              <w:r>
                                <w:rPr>
                                  <w:sz w:val="18"/>
                                  <w:szCs w:val="18"/>
                                </w:rPr>
                                <w:t>9</w:t>
                              </w:r>
                            </w:p>
                          </w:txbxContent>
                        </wps:txbx>
                        <wps:bodyPr rot="0" vert="horz" wrap="square" lIns="18000" tIns="18000" rIns="18000" bIns="0" anchor="ctr" anchorCtr="0" upright="1">
                          <a:noAutofit/>
                        </wps:bodyPr>
                      </wps:wsp>
                      <wps:wsp>
                        <wps:cNvPr id="1073742435" name="Надпись 1073742435"/>
                        <wps:cNvSpPr txBox="1">
                          <a:spLocks noChangeArrowheads="1"/>
                        </wps:cNvSpPr>
                        <wps:spPr bwMode="auto">
                          <a:xfrm>
                            <a:off x="5938" y="9785267"/>
                            <a:ext cx="611505" cy="179070"/>
                          </a:xfrm>
                          <a:prstGeom prst="rect">
                            <a:avLst/>
                          </a:prstGeom>
                          <a:noFill/>
                          <a:ln>
                            <a:noFill/>
                          </a:ln>
                        </wps:spPr>
                        <wps:txbx>
                          <w:txbxContent>
                            <w:p w14:paraId="753BF991" w14:textId="77777777" w:rsidR="00E42F56" w:rsidRPr="00BE534A" w:rsidRDefault="00E42F56" w:rsidP="00E42F5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436" name="Надпись 1073742436"/>
                        <wps:cNvSpPr txBox="1">
                          <a:spLocks noChangeArrowheads="1"/>
                        </wps:cNvSpPr>
                        <wps:spPr bwMode="auto">
                          <a:xfrm>
                            <a:off x="617517" y="9785267"/>
                            <a:ext cx="827405" cy="179070"/>
                          </a:xfrm>
                          <a:prstGeom prst="rect">
                            <a:avLst/>
                          </a:prstGeom>
                          <a:noFill/>
                          <a:ln>
                            <a:noFill/>
                          </a:ln>
                        </wps:spPr>
                        <wps:txbx>
                          <w:txbxContent>
                            <w:p w14:paraId="37148AC4" w14:textId="46993895" w:rsidR="00E42F56" w:rsidRPr="00774CCD" w:rsidRDefault="00774CCD" w:rsidP="00E42F56">
                              <w:pPr>
                                <w:ind w:firstLine="0"/>
                                <w:rPr>
                                  <w:sz w:val="20"/>
                                  <w:szCs w:val="20"/>
                                </w:rPr>
                              </w:pPr>
                              <w:proofErr w:type="spellStart"/>
                              <w:r w:rsidRPr="00774CCD">
                                <w:rPr>
                                  <w:sz w:val="20"/>
                                  <w:szCs w:val="20"/>
                                </w:rPr>
                                <w:t>Евлаш</w:t>
                              </w:r>
                              <w:proofErr w:type="spellEnd"/>
                            </w:p>
                            <w:p w14:paraId="2A1C57AC" w14:textId="77777777" w:rsidR="00E42F56" w:rsidRDefault="00E42F56" w:rsidP="00E42F56">
                              <w:pPr>
                                <w:rPr>
                                  <w:rFonts w:ascii="Arial" w:hAnsi="Arial" w:cs="Arial"/>
                                  <w:sz w:val="20"/>
                                  <w:szCs w:val="20"/>
                                </w:rPr>
                              </w:pPr>
                            </w:p>
                            <w:p w14:paraId="1C5C2C7D" w14:textId="77777777" w:rsidR="00E42F56" w:rsidRDefault="00E42F56" w:rsidP="00E42F56">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14316E13" id="Группа 1073742391" o:spid="_x0000_s1440" style="position:absolute;left:0;text-align:left;margin-left:-10.9pt;margin-top:-40.35pt;width:525.2pt;height:809.4pt;z-index:-251640832;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">
                <v:line id="Прямая соединительная линия 1073742392" o:spid="_x0000_s1441"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" strokeweight="2pt"/>
                <v:line id="Прямая соединительная линия 1073742393" o:spid="_x0000_s1442"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"/>
                <v:line id="Прямая соединительная линия 1073742394" o:spid="_x0000_s1443"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" strokeweight="2pt"/>
                <v:line id="Прямая соединительная линия 1073742395" o:spid="_x0000_s1444"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"/>
                <v:line id="Прямая соединительная линия 1073742396" o:spid="_x0000_s1445"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"/>
                <v:line id="Прямая соединительная линия 1073742397" o:spid="_x0000_s1446"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"/>
                <v:line id="Прямая соединительная линия 1073742398" o:spid="_x0000_s1447"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"/>
                <v:line id="Прямая соединительная линия 1073742399" o:spid="_x0000_s1448"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" strokeweight="2pt"/>
                <v:line id="Прямая соединительная линия 1073742400" o:spid="_x0000_s1449"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" strokeweight="2pt"/>
                <v:line id="Прямая соединительная линия 1073742401" o:spid="_x0000_s1450"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" strokeweight="2pt"/>
                <v:line id="Прямая соединительная линия 1073742402" o:spid="_x0000_s1451"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" strokeweight="2pt"/>
                <v:line id="Прямая соединительная линия 1073742403" o:spid="_x0000_s1452"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" strokeweight="2pt"/>
                <v:line id="Прямая соединительная линия 1073742404" o:spid="_x0000_s1453"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" strokeweight="2pt"/>
                <v:line id="Прямая соединительная линия 1073742405" o:spid="_x0000_s1454"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" strokeweight="2pt"/>
                <v:line id="Прямая соединительная линия 1073742406" o:spid="_x0000_s1455"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" strokeweight="2pt"/>
                <v:line id="Прямая соединительная линия 1073742407" o:spid="_x0000_s1456"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"/>
                <v:line id="Прямая соединительная линия 1073742408" o:spid="_x0000_s1457"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"/>
                <v:line id="Прямая соединительная линия 1073742409" o:spid="_x0000_s1458"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" strokeweight="2pt"/>
                <v:line id="Прямая соединительная линия 1073742410" o:spid="_x0000_s1459"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" strokeweight="2pt"/>
                <v:line id="Прямая соединительная линия 1073742411" o:spid="_x0000_s1460"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" strokeweight="2pt"/>
                <v:rect id="Прямоугольник 1073742412" o:spid="_x0000_s1461"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" filled="f" strokeweight="2pt"/>
                <v:shape id="Надпись 1073742413" o:spid="_x0000_s1462"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" filled="f" stroked="f">
                  <v:textbox inset=".5mm,.5mm,.5mm,0">
                    <w:txbxContent>
                      <w:p w14:paraId="4452A08F" w14:textId="77777777" w:rsidR="00E42F56" w:rsidRPr="00BE534A" w:rsidRDefault="00E42F56" w:rsidP="00E42F56">
                        <w:pPr>
                          <w:ind w:firstLine="0"/>
                          <w:jc w:val="center"/>
                          <w:rPr>
                            <w:sz w:val="18"/>
                            <w:szCs w:val="18"/>
                          </w:rPr>
                        </w:pPr>
                        <w:r w:rsidRPr="00BE534A">
                          <w:rPr>
                            <w:sz w:val="18"/>
                            <w:szCs w:val="18"/>
                          </w:rPr>
                          <w:t>Листов</w:t>
                        </w:r>
                      </w:p>
                    </w:txbxContent>
                  </v:textbox>
                </v:shape>
                <v:shape id="Надпись 1073742414" o:spid="_x0000_s1463"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" filled="f" stroked="f">
                  <v:textbox inset=".5mm,.5mm,.5mm,0">
                    <w:txbxContent>
                      <w:p w14:paraId="131CD711" w14:textId="77777777" w:rsidR="00E42F56" w:rsidRPr="00BE534A" w:rsidRDefault="00E42F56" w:rsidP="00E42F56">
                        <w:pPr>
                          <w:ind w:firstLine="0"/>
                          <w:jc w:val="center"/>
                          <w:rPr>
                            <w:sz w:val="18"/>
                            <w:szCs w:val="18"/>
                          </w:rPr>
                        </w:pPr>
                        <w:proofErr w:type="spellStart"/>
                        <w:r w:rsidRPr="00BE534A">
                          <w:rPr>
                            <w:sz w:val="18"/>
                            <w:szCs w:val="18"/>
                          </w:rPr>
                          <w:t>Изм</w:t>
                        </w:r>
                        <w:proofErr w:type="spellEnd"/>
                      </w:p>
                    </w:txbxContent>
                  </v:textbox>
                </v:shape>
                <v:shape id="Надпись 1073742415" o:spid="_x0000_s1464"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" filled="f" stroked="f">
                  <v:textbox inset=".5mm,.5mm,.5mm,0">
                    <w:txbxContent>
                      <w:p w14:paraId="6797B3C7" w14:textId="77777777" w:rsidR="00E42F56" w:rsidRPr="00BE534A" w:rsidRDefault="00E42F56" w:rsidP="00E42F56">
                        <w:pPr>
                          <w:ind w:firstLine="0"/>
                          <w:jc w:val="center"/>
                          <w:rPr>
                            <w:sz w:val="18"/>
                            <w:szCs w:val="18"/>
                          </w:rPr>
                        </w:pPr>
                        <w:r w:rsidRPr="00BE534A">
                          <w:rPr>
                            <w:sz w:val="18"/>
                            <w:szCs w:val="18"/>
                          </w:rPr>
                          <w:t>Лист</w:t>
                        </w:r>
                      </w:p>
                    </w:txbxContent>
                  </v:textbox>
                </v:shape>
                <v:shape id="Надпись 1073742416" o:spid="_x0000_s1465"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" filled="f" stroked="f">
                  <v:textbox inset=".5mm,.5mm,.5mm,0">
                    <w:txbxContent>
                      <w:p w14:paraId="36229A10" w14:textId="3C250700" w:rsidR="00E42F56" w:rsidRPr="00BE534A" w:rsidRDefault="00E42F56" w:rsidP="00E42F56">
                        <w:pPr>
                          <w:ind w:firstLine="0"/>
                          <w:jc w:val="center"/>
                          <w:rPr>
                            <w:sz w:val="18"/>
                            <w:szCs w:val="18"/>
                          </w:rPr>
                        </w:pPr>
                        <w:r w:rsidRPr="00BE534A">
                          <w:rPr>
                            <w:sz w:val="18"/>
                            <w:szCs w:val="18"/>
                          </w:rPr>
                          <w:t>№ докум</w:t>
                        </w:r>
                        <w:r w:rsidR="000C7960">
                          <w:rPr>
                            <w:sz w:val="18"/>
                            <w:szCs w:val="18"/>
                          </w:rPr>
                          <w:t>ента</w:t>
                        </w:r>
                      </w:p>
                    </w:txbxContent>
                  </v:textbox>
                </v:shape>
                <v:shape id="Надпись 1073742417" o:spid="_x0000_s1466"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" filled="f" stroked="f">
                  <v:textbox inset=".5mm,0,.5mm,0">
                    <w:txbxContent>
                      <w:p w14:paraId="22127171" w14:textId="77777777" w:rsidR="00E42F56" w:rsidRPr="003B3077" w:rsidRDefault="00E42F56" w:rsidP="00E42F56">
                        <w:pPr>
                          <w:ind w:firstLine="0"/>
                          <w:rPr>
                            <w:sz w:val="20"/>
                            <w:szCs w:val="20"/>
                          </w:rPr>
                        </w:pPr>
                        <w:r>
                          <w:rPr>
                            <w:sz w:val="20"/>
                            <w:szCs w:val="20"/>
                          </w:rPr>
                          <w:t>Войцехович</w:t>
                        </w:r>
                      </w:p>
                    </w:txbxContent>
                  </v:textbox>
                </v:shape>
                <v:shape id="Надпись 1073742418" o:spid="_x0000_s1467"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" filled="f" stroked="f">
                  <v:textbox inset=".5mm,0,.5mm,0">
                    <w:txbxContent>
                      <w:p w14:paraId="0B67D6B9" w14:textId="77777777" w:rsidR="00E42F56" w:rsidRPr="00BE534A" w:rsidRDefault="00E42F56" w:rsidP="00E42F56">
                        <w:pPr>
                          <w:ind w:firstLine="0"/>
                          <w:rPr>
                            <w:sz w:val="20"/>
                            <w:szCs w:val="20"/>
                          </w:rPr>
                        </w:pPr>
                        <w:proofErr w:type="spellStart"/>
                        <w:r>
                          <w:rPr>
                            <w:sz w:val="20"/>
                            <w:szCs w:val="20"/>
                          </w:rPr>
                          <w:t>Игнаткова</w:t>
                        </w:r>
                        <w:proofErr w:type="spellEnd"/>
                      </w:p>
                    </w:txbxContent>
                  </v:textbox>
                </v:shape>
                <v:shape id="Надпись 1073742419" o:spid="_x0000_s1468"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" filled="f" stroked="f">
                  <v:textbox inset=".5mm,0,.5mm,0">
                    <w:txbxContent>
                      <w:p w14:paraId="40047184" w14:textId="77777777" w:rsidR="00E42F56" w:rsidRPr="00BE534A" w:rsidRDefault="00E42F56" w:rsidP="00E42F56">
                        <w:pPr>
                          <w:ind w:firstLine="0"/>
                          <w:rPr>
                            <w:sz w:val="20"/>
                            <w:szCs w:val="20"/>
                          </w:rPr>
                        </w:pPr>
                        <w:r w:rsidRPr="00BE534A">
                          <w:rPr>
                            <w:sz w:val="20"/>
                            <w:szCs w:val="20"/>
                          </w:rPr>
                          <w:t>Романенко</w:t>
                        </w:r>
                      </w:p>
                      <w:p w14:paraId="05839CE3" w14:textId="77777777" w:rsidR="00E42F56" w:rsidRDefault="00E42F56" w:rsidP="00E42F56">
                        <w:pPr>
                          <w:rPr>
                            <w:rFonts w:ascii="Arial" w:hAnsi="Arial" w:cs="Arial"/>
                            <w:sz w:val="20"/>
                            <w:szCs w:val="20"/>
                          </w:rPr>
                        </w:pPr>
                      </w:p>
                    </w:txbxContent>
                  </v:textbox>
                </v:shape>
                <v:shape id="Надпись 1073742420" o:spid="_x0000_s1469"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" filled="f" stroked="f">
                  <v:textbox inset=".5mm,.5mm,.5mm,0">
                    <w:txbxContent>
                      <w:p w14:paraId="4EFCCD64" w14:textId="77777777" w:rsidR="00E42F56" w:rsidRPr="00BE534A" w:rsidRDefault="00E42F56" w:rsidP="00E42F56">
                        <w:pPr>
                          <w:ind w:firstLine="0"/>
                          <w:jc w:val="center"/>
                          <w:rPr>
                            <w:sz w:val="18"/>
                            <w:szCs w:val="18"/>
                          </w:rPr>
                        </w:pPr>
                        <w:r w:rsidRPr="00BE534A">
                          <w:rPr>
                            <w:sz w:val="18"/>
                            <w:szCs w:val="18"/>
                          </w:rPr>
                          <w:t>Подпись</w:t>
                        </w:r>
                      </w:p>
                    </w:txbxContent>
                  </v:textbox>
                </v:shape>
                <v:shape id="Надпись 1073742421" o:spid="_x0000_s1470"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" filled="f" stroked="f">
                  <v:textbox inset=".5mm,.5mm,.5mm,0">
                    <w:txbxContent>
                      <w:p w14:paraId="32E09E3D" w14:textId="77777777" w:rsidR="00E42F56" w:rsidRPr="00BE534A" w:rsidRDefault="00E42F56" w:rsidP="00E42F56">
                        <w:pPr>
                          <w:ind w:firstLine="0"/>
                          <w:jc w:val="center"/>
                          <w:rPr>
                            <w:sz w:val="18"/>
                            <w:szCs w:val="18"/>
                          </w:rPr>
                        </w:pPr>
                        <w:r w:rsidRPr="00BE534A">
                          <w:rPr>
                            <w:sz w:val="18"/>
                            <w:szCs w:val="18"/>
                          </w:rPr>
                          <w:t>Дата</w:t>
                        </w:r>
                      </w:p>
                    </w:txbxContent>
                  </v:textbox>
                </v:shape>
                <v:shape id="Надпись 1073742422" o:spid="_x0000_s1471"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" filled="f" stroked="f">
                  <v:textbox inset=".5mm,0,.5mm,0">
                    <w:txbxContent>
                      <w:p w14:paraId="5ECBA527" w14:textId="77777777" w:rsidR="00E42F56" w:rsidRPr="00BE534A" w:rsidRDefault="00E42F56" w:rsidP="00E42F56">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423" o:spid="_x0000_s1472"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" filled="f" stroked="f">
                  <v:textbox inset=".5mm,0,.5mm,0">
                    <w:txbxContent>
                      <w:p w14:paraId="1C353028" w14:textId="77777777" w:rsidR="00E42F56" w:rsidRPr="00BE534A" w:rsidRDefault="00E42F56" w:rsidP="00E42F56">
                        <w:pPr>
                          <w:ind w:firstLine="0"/>
                          <w:rPr>
                            <w:i/>
                            <w:iCs/>
                            <w:sz w:val="20"/>
                            <w:szCs w:val="20"/>
                          </w:rPr>
                        </w:pPr>
                        <w:r w:rsidRPr="00BE534A">
                          <w:rPr>
                            <w:sz w:val="20"/>
                            <w:szCs w:val="20"/>
                          </w:rPr>
                          <w:t>Пров</w:t>
                        </w:r>
                        <w:r w:rsidRPr="00BE534A">
                          <w:rPr>
                            <w:i/>
                            <w:iCs/>
                            <w:sz w:val="20"/>
                            <w:szCs w:val="20"/>
                          </w:rPr>
                          <w:t>.</w:t>
                        </w:r>
                      </w:p>
                    </w:txbxContent>
                  </v:textbox>
                </v:shape>
                <v:shape id="Надпись 1073742424" o:spid="_x0000_s1473"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" filled="f" stroked="f">
                  <v:textbox inset=".5mm,0,.5mm,0">
                    <w:txbxContent>
                      <w:p w14:paraId="71C13509" w14:textId="77777777" w:rsidR="00E42F56" w:rsidRPr="00BE534A" w:rsidRDefault="00E42F56" w:rsidP="00E42F56">
                        <w:pPr>
                          <w:ind w:firstLine="0"/>
                          <w:rPr>
                            <w:sz w:val="20"/>
                            <w:szCs w:val="20"/>
                          </w:rPr>
                        </w:pPr>
                        <w:r w:rsidRPr="00BE534A">
                          <w:rPr>
                            <w:sz w:val="20"/>
                            <w:szCs w:val="20"/>
                          </w:rPr>
                          <w:t>Утв.</w:t>
                        </w:r>
                      </w:p>
                    </w:txbxContent>
                  </v:textbox>
                </v:shape>
                <v:shape id="Надпись 1073742425" o:spid="_x0000_s1474"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" filled="f" stroked="f">
                  <v:textbox inset=".5mm,.5mm,.5mm,0">
                    <w:txbxContent>
                      <w:p w14:paraId="0BBE9AFD" w14:textId="77777777" w:rsidR="00E42F56" w:rsidRPr="00A52B8A" w:rsidRDefault="00E42F56" w:rsidP="00E42F56">
                        <w:pPr>
                          <w:ind w:firstLine="0"/>
                          <w:jc w:val="center"/>
                          <w:rPr>
                            <w:sz w:val="16"/>
                            <w:szCs w:val="16"/>
                          </w:rPr>
                        </w:pPr>
                        <w:r w:rsidRPr="00BE534A">
                          <w:rPr>
                            <w:sz w:val="18"/>
                            <w:szCs w:val="18"/>
                          </w:rPr>
                          <w:t>Лит</w:t>
                        </w:r>
                        <w:r w:rsidRPr="00A52B8A">
                          <w:rPr>
                            <w:sz w:val="16"/>
                            <w:szCs w:val="16"/>
                          </w:rPr>
                          <w:t>.</w:t>
                        </w:r>
                      </w:p>
                    </w:txbxContent>
                  </v:textbox>
                </v:shape>
                <v:shape id="Надпись 1073742426" o:spid="_x0000_s1475"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" filled="f" stroked="f">
                  <v:textbox inset=".5mm,.5mm,.5mm,0">
                    <w:txbxContent>
                      <w:p w14:paraId="589B1E50" w14:textId="77777777" w:rsidR="00E42F56" w:rsidRPr="00BE534A" w:rsidRDefault="00E42F56" w:rsidP="00E42F56">
                        <w:pPr>
                          <w:ind w:firstLine="0"/>
                          <w:jc w:val="center"/>
                          <w:rPr>
                            <w:sz w:val="18"/>
                            <w:szCs w:val="18"/>
                          </w:rPr>
                        </w:pPr>
                        <w:r w:rsidRPr="00BE534A">
                          <w:rPr>
                            <w:sz w:val="18"/>
                            <w:szCs w:val="18"/>
                          </w:rPr>
                          <w:t>Лист</w:t>
                        </w:r>
                      </w:p>
                    </w:txbxContent>
                  </v:textbox>
                </v:shape>
                <v:shape id="Надпись 1073742427" o:spid="_x0000_s1476"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" filled="f" stroked="f">
                  <v:textbox inset=".5mm,0,.5mm,0">
                    <w:txbxContent>
                      <w:p w14:paraId="1E92FCF1" w14:textId="11332C05" w:rsidR="00E42F56" w:rsidRPr="000C7960" w:rsidRDefault="000012DE" w:rsidP="00E42F56">
                        <w:pPr>
                          <w:ind w:firstLine="0"/>
                          <w:jc w:val="center"/>
                          <w:rPr>
                            <w:sz w:val="36"/>
                            <w:szCs w:val="36"/>
                          </w:rPr>
                        </w:pPr>
                        <w:r w:rsidRPr="000C7960">
                          <w:rPr>
                            <w:sz w:val="36"/>
                            <w:szCs w:val="36"/>
                          </w:rPr>
                          <w:t>БГТУ</w:t>
                        </w:r>
                        <w:r w:rsidR="00E42F56" w:rsidRPr="000C7960">
                          <w:rPr>
                            <w:sz w:val="36"/>
                            <w:szCs w:val="36"/>
                          </w:rPr>
                          <w:t xml:space="preserve"> 0</w:t>
                        </w:r>
                        <w:r w:rsidR="00B8580C" w:rsidRPr="000C7960">
                          <w:rPr>
                            <w:sz w:val="36"/>
                            <w:szCs w:val="36"/>
                          </w:rPr>
                          <w:t>6</w:t>
                        </w:r>
                        <w:r w:rsidR="00E42F56" w:rsidRPr="000C7960">
                          <w:rPr>
                            <w:sz w:val="36"/>
                            <w:szCs w:val="36"/>
                          </w:rPr>
                          <w:t>.</w:t>
                        </w:r>
                        <w:proofErr w:type="gramStart"/>
                        <w:r w:rsidR="00E42F56" w:rsidRPr="000C7960">
                          <w:rPr>
                            <w:sz w:val="36"/>
                            <w:szCs w:val="36"/>
                          </w:rPr>
                          <w:t>00</w:t>
                        </w:r>
                        <w:r w:rsidRPr="000C7960">
                          <w:rPr>
                            <w:sz w:val="36"/>
                            <w:szCs w:val="36"/>
                          </w:rPr>
                          <w:t>.</w:t>
                        </w:r>
                        <w:r w:rsidR="00E42F56" w:rsidRPr="000C7960">
                          <w:rPr>
                            <w:sz w:val="36"/>
                            <w:szCs w:val="36"/>
                          </w:rPr>
                          <w:t>ПЗ</w:t>
                        </w:r>
                        <w:proofErr w:type="gramEnd"/>
                      </w:p>
                    </w:txbxContent>
                  </v:textbox>
                </v:shape>
                <v:shape id="Надпись 1073742428" o:spid="_x0000_s1477"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" filled="f" stroked="f">
                  <v:textbox inset=".5mm,0,.5mm,0">
                    <w:txbxContent>
                      <w:p w14:paraId="474EA42B" w14:textId="277CED3A" w:rsidR="00E42F56" w:rsidRPr="000C7960" w:rsidRDefault="00E80AF8" w:rsidP="00E80AF8">
                        <w:pPr>
                          <w:ind w:firstLine="0"/>
                          <w:jc w:val="center"/>
                          <w:rPr>
                            <w:sz w:val="36"/>
                            <w:szCs w:val="36"/>
                          </w:rPr>
                        </w:pPr>
                        <w:r w:rsidRPr="000C7960">
                          <w:rPr>
                            <w:sz w:val="36"/>
                            <w:szCs w:val="36"/>
                          </w:rPr>
                          <w:t>74319010, 2024</w:t>
                        </w:r>
                      </w:p>
                    </w:txbxContent>
                  </v:textbox>
                </v:shape>
                <v:shape id="Надпись 1073742429" o:spid="_x0000_s1478"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" filled="f" stroked="f">
                  <v:textbox inset=".5mm,0,.5mm,0">
                    <w:txbxContent>
                      <w:p w14:paraId="35606BB0" w14:textId="23542439" w:rsidR="00E42F56" w:rsidRPr="004610F0" w:rsidRDefault="00774CCD" w:rsidP="00AB5D9C">
                        <w:pPr>
                          <w:spacing w:before="120"/>
                          <w:ind w:firstLine="0"/>
                          <w:jc w:val="center"/>
                          <w:rPr>
                            <w:szCs w:val="28"/>
                          </w:rPr>
                        </w:pPr>
                        <w:r>
                          <w:rPr>
                            <w:szCs w:val="28"/>
                          </w:rPr>
                          <w:t xml:space="preserve">Технико-экономическое </w:t>
                        </w:r>
                        <w:r>
                          <w:rPr>
                            <w:szCs w:val="28"/>
                          </w:rPr>
                          <w:br/>
                          <w:t>обоснование проекта</w:t>
                        </w:r>
                      </w:p>
                    </w:txbxContent>
                  </v:textbox>
                </v:shape>
                <v:shape id="Надпись 1073742430" o:spid="_x0000_s1479"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" filled="f" stroked="f">
                  <v:textbox inset=".5mm,0,.5mm,0">
                    <w:txbxContent>
                      <w:p w14:paraId="362C0C22" w14:textId="77777777" w:rsidR="00E42F56" w:rsidRPr="00BE534A" w:rsidRDefault="00E42F56" w:rsidP="00E42F56">
                        <w:pPr>
                          <w:ind w:firstLine="0"/>
                          <w:rPr>
                            <w:sz w:val="20"/>
                            <w:szCs w:val="20"/>
                          </w:rPr>
                        </w:pPr>
                        <w:r w:rsidRPr="00BE534A">
                          <w:rPr>
                            <w:sz w:val="20"/>
                            <w:szCs w:val="20"/>
                          </w:rPr>
                          <w:t>Н. контр.</w:t>
                        </w:r>
                      </w:p>
                    </w:txbxContent>
                  </v:textbox>
                </v:shape>
                <v:shape id="Надпись 1073742431" o:spid="_x0000_s1480"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" filled="f" stroked="f">
                  <v:textbox inset=".5mm,0,.5mm,0">
                    <w:txbxContent>
                      <w:p w14:paraId="189B0625" w14:textId="6F1D7071" w:rsidR="00E42F56" w:rsidRPr="00077D3C" w:rsidRDefault="00077D3C" w:rsidP="00E42F56">
                        <w:pPr>
                          <w:ind w:firstLine="0"/>
                          <w:rPr>
                            <w:spacing w:val="-6"/>
                            <w:sz w:val="20"/>
                            <w:szCs w:val="20"/>
                          </w:rPr>
                        </w:pPr>
                        <w:r>
                          <w:rPr>
                            <w:spacing w:val="-6"/>
                            <w:sz w:val="20"/>
                            <w:szCs w:val="20"/>
                          </w:rPr>
                          <w:t>Савчук</w:t>
                        </w:r>
                      </w:p>
                      <w:p w14:paraId="0E47710B" w14:textId="77777777" w:rsidR="00E42F56" w:rsidRDefault="00E42F56" w:rsidP="00E42F56">
                        <w:pPr>
                          <w:rPr>
                            <w:rFonts w:ascii="Arial" w:hAnsi="Arial" w:cs="Arial"/>
                            <w:sz w:val="20"/>
                            <w:szCs w:val="20"/>
                          </w:rPr>
                        </w:pPr>
                      </w:p>
                      <w:p w14:paraId="65C85DEE" w14:textId="77777777" w:rsidR="00E42F56" w:rsidRDefault="00E42F56" w:rsidP="00E42F56">
                        <w:pPr>
                          <w:rPr>
                            <w:rFonts w:ascii="Arial" w:hAnsi="Arial" w:cs="Arial"/>
                            <w:sz w:val="20"/>
                            <w:szCs w:val="20"/>
                          </w:rPr>
                        </w:pPr>
                      </w:p>
                    </w:txbxContent>
                  </v:textbox>
                </v:shape>
                <v:shape id="Надпись 1073742432" o:spid="_x0000_s1481"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" filled="f" stroked="f">
                  <v:textbox inset=".5mm,.5mm,.5mm,0">
                    <w:txbxContent>
                      <w:p w14:paraId="69C02F57" w14:textId="77777777" w:rsidR="00E42F56" w:rsidRPr="00BE534A" w:rsidRDefault="00E42F56" w:rsidP="00E42F56">
                        <w:pPr>
                          <w:ind w:firstLine="0"/>
                          <w:jc w:val="center"/>
                          <w:rPr>
                            <w:sz w:val="18"/>
                            <w:szCs w:val="18"/>
                          </w:rPr>
                        </w:pPr>
                        <w:r w:rsidRPr="00BE534A">
                          <w:rPr>
                            <w:sz w:val="18"/>
                            <w:szCs w:val="18"/>
                          </w:rPr>
                          <w:t>у</w:t>
                        </w:r>
                      </w:p>
                    </w:txbxContent>
                  </v:textbox>
                </v:shape>
                <v:shape id="Надпись 1073742433" o:spid="_x0000_s1482"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" filled="f" stroked="f">
                  <v:textbox inset=".5mm,.5mm,.5mm,0">
                    <w:txbxContent>
                      <w:p w14:paraId="4A2ABE6B" w14:textId="77777777" w:rsidR="00E42F56" w:rsidRPr="00BE534A" w:rsidRDefault="00E42F56" w:rsidP="00E42F56">
                        <w:pPr>
                          <w:ind w:firstLine="0"/>
                          <w:jc w:val="center"/>
                          <w:rPr>
                            <w:sz w:val="18"/>
                            <w:szCs w:val="18"/>
                          </w:rPr>
                        </w:pPr>
                        <w:r w:rsidRPr="00BE534A">
                          <w:rPr>
                            <w:sz w:val="18"/>
                            <w:szCs w:val="18"/>
                          </w:rPr>
                          <w:t>1</w:t>
                        </w:r>
                      </w:p>
                    </w:txbxContent>
                  </v:textbox>
                </v:shape>
                <v:shape id="Надпись 1073742434" o:spid="_x0000_s1483"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" filled="f" stroked="f">
                  <v:textbox inset=".5mm,.5mm,.5mm,0">
                    <w:txbxContent>
                      <w:p w14:paraId="4946C874" w14:textId="0E87E52D" w:rsidR="00E42F56" w:rsidRPr="00BE534A" w:rsidRDefault="00C3548C" w:rsidP="00E42F56">
                        <w:pPr>
                          <w:ind w:firstLine="0"/>
                          <w:jc w:val="center"/>
                          <w:rPr>
                            <w:sz w:val="18"/>
                            <w:szCs w:val="18"/>
                          </w:rPr>
                        </w:pPr>
                        <w:r>
                          <w:rPr>
                            <w:sz w:val="18"/>
                            <w:szCs w:val="18"/>
                          </w:rPr>
                          <w:t>9</w:t>
                        </w:r>
                      </w:p>
                    </w:txbxContent>
                  </v:textbox>
                </v:shape>
                <v:shape id="Надпись 1073742435" o:spid="_x0000_s1484"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" filled="f" stroked="f">
                  <v:textbox inset=".5mm,0,.5mm,0">
                    <w:txbxContent>
                      <w:p w14:paraId="753BF991" w14:textId="77777777" w:rsidR="00E42F56" w:rsidRPr="00BE534A" w:rsidRDefault="00E42F56" w:rsidP="00E42F5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436" o:spid="_x0000_s1485"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" filled="f" stroked="f">
                  <v:textbox inset=".5mm,0,.5mm,0">
                    <w:txbxContent>
                      <w:p w14:paraId="37148AC4" w14:textId="46993895" w:rsidR="00E42F56" w:rsidRPr="00774CCD" w:rsidRDefault="00774CCD" w:rsidP="00E42F56">
                        <w:pPr>
                          <w:ind w:firstLine="0"/>
                          <w:rPr>
                            <w:sz w:val="20"/>
                            <w:szCs w:val="20"/>
                          </w:rPr>
                        </w:pPr>
                        <w:proofErr w:type="spellStart"/>
                        <w:r w:rsidRPr="00774CCD">
                          <w:rPr>
                            <w:sz w:val="20"/>
                            <w:szCs w:val="20"/>
                          </w:rPr>
                          <w:t>Евлаш</w:t>
                        </w:r>
                        <w:proofErr w:type="spellEnd"/>
                      </w:p>
                      <w:p w14:paraId="2A1C57AC" w14:textId="77777777" w:rsidR="00E42F56" w:rsidRDefault="00E42F56" w:rsidP="00E42F56">
                        <w:pPr>
                          <w:rPr>
                            <w:rFonts w:ascii="Arial" w:hAnsi="Arial" w:cs="Arial"/>
                            <w:sz w:val="20"/>
                            <w:szCs w:val="20"/>
                          </w:rPr>
                        </w:pPr>
                      </w:p>
                      <w:p w14:paraId="1C5C2C7D" w14:textId="77777777" w:rsidR="00E42F56" w:rsidRDefault="00E42F56" w:rsidP="00E42F56">
                        <w:pPr>
                          <w:rPr>
                            <w:rFonts w:ascii="Arial" w:hAnsi="Arial" w:cs="Arial"/>
                            <w:sz w:val="20"/>
                            <w:szCs w:val="20"/>
                          </w:rPr>
                        </w:pPr>
                      </w:p>
                    </w:txbxContent>
                  </v:textbox>
                </v:shape>
                <w10:wrap anchorx="margin" anchory="margin"/>
              </v:group>
            </w:pict>
          </mc:Fallback>
        </mc:AlternateContent>
      </w:r>
      <w:r w:rsidR="00E42F56">
        <w:rPr>
          <w:noProof/>
          <w:lang w:eastAsia="ru-RU"/>
        </w:rPr>
        <mc:AlternateContent>
          <mc:Choice Requires="wps">
            <w:drawing>
              <wp:anchor distT="0" distB="0" distL="114300" distR="114300" simplePos="0" relativeHeight="251674624" behindDoc="1" locked="0" layoutInCell="1" allowOverlap="1" wp14:anchorId="2BD8FA87" wp14:editId="58A91D3A">
                <wp:simplePos x="0" y="0"/>
                <wp:positionH relativeFrom="page">
                  <wp:posOffset>648335</wp:posOffset>
                </wp:positionH>
                <wp:positionV relativeFrom="page">
                  <wp:posOffset>9613265</wp:posOffset>
                </wp:positionV>
                <wp:extent cx="6659880" cy="0"/>
                <wp:effectExtent l="635" t="2540" r="0" b="0"/>
                <wp:wrapNone/>
                <wp:docPr id="1073742437" name="Прямая соединительная линия 1073742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5C0C6E" id="Прямая соединительная линия 1073742437" o:spid="_x0000_s1026" style="position:absolute;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" stroked="f">
                <w10:wrap anchorx="page" anchory="page"/>
              </v:line>
            </w:pict>
          </mc:Fallback>
        </mc:AlternateContent>
      </w:r>
      <w:r w:rsidR="00E42F56">
        <w:t>6 Те</w:t>
      </w:r>
      <w:r w:rsidR="00261DEA">
        <w:t>хнико-экономическое обоснование проекта</w:t>
      </w:r>
      <w:bookmarkEnd w:id="59"/>
    </w:p>
    <w:p w14:paraId="40A2155F" w14:textId="1616F421" w:rsidR="00E42F56" w:rsidRDefault="00E42F56" w:rsidP="00E42F56">
      <w:pPr>
        <w:pStyle w:val="af7"/>
        <w:outlineLvl w:val="1"/>
      </w:pPr>
      <w:bookmarkStart w:id="60" w:name="_Toc168516770"/>
      <w:r>
        <w:t>6.1 </w:t>
      </w:r>
      <w:r w:rsidR="000C3C75" w:rsidRPr="00D55253">
        <w:rPr>
          <w:szCs w:val="28"/>
        </w:rPr>
        <w:t>Общая характеристика разрабатываемого программного средства</w:t>
      </w:r>
      <w:bookmarkEnd w:id="60"/>
    </w:p>
    <w:p w14:paraId="7262B2A9" w14:textId="22C1C88D" w:rsidR="006D0BD1" w:rsidRPr="008B04D4" w:rsidRDefault="00361331" w:rsidP="008B04D4">
      <w:r>
        <w:t>При выполнении данного дипломного проекта был разработан веб-сайт школы визажа «</w:t>
      </w:r>
      <w:proofErr w:type="spellStart"/>
      <w:r>
        <w:rPr>
          <w:lang w:val="en-US"/>
        </w:rPr>
        <w:t>Flowress</w:t>
      </w:r>
      <w:proofErr w:type="spellEnd"/>
      <w:r>
        <w:t>»</w:t>
      </w:r>
      <w:r w:rsidR="004A6A12" w:rsidRPr="004A6A12">
        <w:t xml:space="preserve">, </w:t>
      </w:r>
      <w:r w:rsidR="004A6A12">
        <w:t>которое предполагает дальнейш</w:t>
      </w:r>
      <w:r w:rsidR="00D85A4E">
        <w:t>ую</w:t>
      </w:r>
      <w:r w:rsidR="004A6A12">
        <w:t xml:space="preserve"> продаж</w:t>
      </w:r>
      <w:r w:rsidR="00D85A4E">
        <w:t>у заказчику</w:t>
      </w:r>
      <w:r w:rsidR="004A6A12">
        <w:t>.</w:t>
      </w:r>
      <w:r w:rsidR="00CD02C6" w:rsidRPr="00CD02C6">
        <w:t xml:space="preserve"> </w:t>
      </w:r>
      <w:r>
        <w:t>Сайт</w:t>
      </w:r>
      <w:r w:rsidR="000A6ABD">
        <w:t xml:space="preserve"> для </w:t>
      </w:r>
      <w:r>
        <w:t>школы визажа играет ключевую роль</w:t>
      </w:r>
      <w:r w:rsidR="000A6ABD">
        <w:t xml:space="preserve"> в </w:t>
      </w:r>
      <w:r>
        <w:t>успешном развитии</w:t>
      </w:r>
      <w:r w:rsidR="00A1324C">
        <w:t xml:space="preserve"> и </w:t>
      </w:r>
      <w:r>
        <w:t>продвижении учебного заведения</w:t>
      </w:r>
      <w:r w:rsidR="000A6ABD">
        <w:t xml:space="preserve"> в </w:t>
      </w:r>
      <w:proofErr w:type="spellStart"/>
      <w:r>
        <w:t>бьюти</w:t>
      </w:r>
      <w:proofErr w:type="spellEnd"/>
      <w:r>
        <w:t xml:space="preserve">-сфере. </w:t>
      </w:r>
      <w:r w:rsidR="006D0BD1">
        <w:t>Он позволит не только пред</w:t>
      </w:r>
      <w:r w:rsidR="00654A62">
        <w:t>о</w:t>
      </w:r>
      <w:r w:rsidR="006D0BD1">
        <w:t>ставить информацию клиентам</w:t>
      </w:r>
      <w:r w:rsidR="000A6ABD">
        <w:t xml:space="preserve"> о </w:t>
      </w:r>
      <w:r w:rsidR="006D0BD1">
        <w:t xml:space="preserve">своих образовательных программах, повысить доступность предоставляемых услуг школы, автоматизировать процессы записи, </w:t>
      </w:r>
      <w:r w:rsidR="0037366F">
        <w:t>наладить коммуникацию</w:t>
      </w:r>
      <w:r w:rsidR="000A6ABD">
        <w:t xml:space="preserve"> с </w:t>
      </w:r>
      <w:r w:rsidR="0037366F">
        <w:t>учениками, привлечь</w:t>
      </w:r>
      <w:r w:rsidR="00A1324C">
        <w:t xml:space="preserve"> и </w:t>
      </w:r>
      <w:r w:rsidR="0037366F">
        <w:t xml:space="preserve">завоевать доверие новых студентов, </w:t>
      </w:r>
      <w:r w:rsidR="00654A62">
        <w:t>повысить узнаваемость</w:t>
      </w:r>
      <w:r w:rsidR="00A1324C">
        <w:t xml:space="preserve"> и </w:t>
      </w:r>
      <w:r w:rsidR="00654A62">
        <w:t xml:space="preserve">продаваемость курсов, </w:t>
      </w:r>
      <w:r w:rsidR="006D0BD1">
        <w:t>но</w:t>
      </w:r>
      <w:r w:rsidR="00A1324C">
        <w:t xml:space="preserve"> и </w:t>
      </w:r>
      <w:r w:rsidR="006D0BD1" w:rsidRPr="00903E06">
        <w:t>подчеркнуть</w:t>
      </w:r>
      <w:r w:rsidR="006D0BD1">
        <w:t xml:space="preserve"> уникальность, конкурентоспособность</w:t>
      </w:r>
      <w:r w:rsidR="00A1324C">
        <w:t xml:space="preserve"> и </w:t>
      </w:r>
      <w:r w:rsidR="006D0BD1">
        <w:t>профессионализм учебного заведения.</w:t>
      </w:r>
      <w:r w:rsidR="008B04D4">
        <w:t xml:space="preserve"> </w:t>
      </w:r>
      <w:r w:rsidR="006D41AE">
        <w:rPr>
          <w:szCs w:val="20"/>
          <w:lang w:eastAsia="ru-RU"/>
        </w:rPr>
        <w:t>Целью веб-сайта было</w:t>
      </w:r>
      <w:r w:rsidR="006D0BD1">
        <w:rPr>
          <w:szCs w:val="20"/>
          <w:lang w:eastAsia="ru-RU"/>
        </w:rPr>
        <w:t xml:space="preserve"> реш</w:t>
      </w:r>
      <w:r w:rsidR="006D41AE">
        <w:rPr>
          <w:szCs w:val="20"/>
          <w:lang w:eastAsia="ru-RU"/>
        </w:rPr>
        <w:t>и</w:t>
      </w:r>
      <w:r w:rsidR="006D0BD1">
        <w:rPr>
          <w:szCs w:val="20"/>
          <w:lang w:eastAsia="ru-RU"/>
        </w:rPr>
        <w:t xml:space="preserve">ть </w:t>
      </w:r>
      <w:r w:rsidR="006D0BD1" w:rsidRPr="00AC08DE">
        <w:rPr>
          <w:szCs w:val="20"/>
          <w:lang w:eastAsia="ru-RU"/>
        </w:rPr>
        <w:t>в</w:t>
      </w:r>
      <w:r w:rsidR="006D0BD1">
        <w:rPr>
          <w:szCs w:val="20"/>
          <w:lang w:eastAsia="ru-RU"/>
        </w:rPr>
        <w:t>есь</w:t>
      </w:r>
      <w:r w:rsidR="006D0BD1" w:rsidRPr="00AC08DE">
        <w:rPr>
          <w:szCs w:val="20"/>
          <w:lang w:eastAsia="ru-RU"/>
        </w:rPr>
        <w:t xml:space="preserve"> спектр задач, связанн</w:t>
      </w:r>
      <w:r w:rsidR="006D0BD1">
        <w:rPr>
          <w:szCs w:val="20"/>
          <w:lang w:eastAsia="ru-RU"/>
        </w:rPr>
        <w:t>ых</w:t>
      </w:r>
      <w:r w:rsidR="000A6ABD">
        <w:rPr>
          <w:szCs w:val="20"/>
          <w:lang w:eastAsia="ru-RU"/>
        </w:rPr>
        <w:t xml:space="preserve"> с </w:t>
      </w:r>
      <w:r w:rsidR="006D0BD1" w:rsidRPr="00903E06">
        <w:t>предоставлением</w:t>
      </w:r>
      <w:r w:rsidR="006D0BD1">
        <w:rPr>
          <w:szCs w:val="20"/>
          <w:lang w:eastAsia="ru-RU"/>
        </w:rPr>
        <w:t xml:space="preserve"> необходимой информации</w:t>
      </w:r>
      <w:r w:rsidR="000A6ABD">
        <w:rPr>
          <w:szCs w:val="20"/>
          <w:lang w:eastAsia="ru-RU"/>
        </w:rPr>
        <w:t xml:space="preserve"> о </w:t>
      </w:r>
      <w:r w:rsidR="006D0BD1">
        <w:rPr>
          <w:szCs w:val="20"/>
          <w:lang w:eastAsia="ru-RU"/>
        </w:rPr>
        <w:t>школе</w:t>
      </w:r>
      <w:r w:rsidR="00A1324C">
        <w:rPr>
          <w:szCs w:val="20"/>
          <w:lang w:eastAsia="ru-RU"/>
        </w:rPr>
        <w:t xml:space="preserve"> и </w:t>
      </w:r>
      <w:r w:rsidR="006D0BD1">
        <w:rPr>
          <w:szCs w:val="20"/>
          <w:lang w:eastAsia="ru-RU"/>
        </w:rPr>
        <w:t xml:space="preserve">её услугах, </w:t>
      </w:r>
      <w:r w:rsidR="006D0BD1" w:rsidRPr="00AC08DE">
        <w:rPr>
          <w:szCs w:val="20"/>
          <w:lang w:eastAsia="ru-RU"/>
        </w:rPr>
        <w:t xml:space="preserve">оформлением </w:t>
      </w:r>
      <w:r w:rsidR="006D0BD1">
        <w:rPr>
          <w:szCs w:val="20"/>
          <w:lang w:eastAsia="ru-RU"/>
        </w:rPr>
        <w:t>онлайн-бронирования</w:t>
      </w:r>
      <w:r w:rsidR="001418F1">
        <w:rPr>
          <w:szCs w:val="20"/>
          <w:lang w:eastAsia="ru-RU"/>
        </w:rPr>
        <w:t>, получением консультации</w:t>
      </w:r>
      <w:r w:rsidR="000A6ABD">
        <w:rPr>
          <w:szCs w:val="20"/>
          <w:lang w:eastAsia="ru-RU"/>
        </w:rPr>
        <w:t xml:space="preserve"> от </w:t>
      </w:r>
      <w:r w:rsidR="001418F1">
        <w:rPr>
          <w:szCs w:val="20"/>
          <w:lang w:eastAsia="ru-RU"/>
        </w:rPr>
        <w:t>специалистов</w:t>
      </w:r>
      <w:r w:rsidR="00A1324C">
        <w:rPr>
          <w:szCs w:val="20"/>
          <w:lang w:eastAsia="ru-RU"/>
        </w:rPr>
        <w:t xml:space="preserve"> и </w:t>
      </w:r>
      <w:r w:rsidR="006D0BD1">
        <w:rPr>
          <w:szCs w:val="20"/>
          <w:lang w:eastAsia="ru-RU"/>
        </w:rPr>
        <w:t>записи</w:t>
      </w:r>
      <w:r w:rsidR="000A6ABD">
        <w:rPr>
          <w:szCs w:val="20"/>
          <w:lang w:eastAsia="ru-RU"/>
        </w:rPr>
        <w:t xml:space="preserve"> на </w:t>
      </w:r>
      <w:r w:rsidR="006D0BD1">
        <w:rPr>
          <w:szCs w:val="20"/>
          <w:lang w:eastAsia="ru-RU"/>
        </w:rPr>
        <w:t xml:space="preserve">курс. </w:t>
      </w:r>
      <w:r w:rsidR="001418F1">
        <w:rPr>
          <w:szCs w:val="20"/>
          <w:lang w:eastAsia="ru-RU"/>
        </w:rPr>
        <w:t>Также пользовател</w:t>
      </w:r>
      <w:r w:rsidR="006D41AE">
        <w:rPr>
          <w:szCs w:val="20"/>
          <w:lang w:eastAsia="ru-RU"/>
        </w:rPr>
        <w:t>ям</w:t>
      </w:r>
      <w:r w:rsidR="001418F1">
        <w:rPr>
          <w:szCs w:val="20"/>
          <w:lang w:eastAsia="ru-RU"/>
        </w:rPr>
        <w:t xml:space="preserve"> </w:t>
      </w:r>
      <w:r w:rsidR="006D41AE">
        <w:rPr>
          <w:szCs w:val="20"/>
          <w:lang w:eastAsia="ru-RU"/>
        </w:rPr>
        <w:t>предлагается</w:t>
      </w:r>
      <w:r w:rsidR="001418F1">
        <w:rPr>
          <w:szCs w:val="20"/>
          <w:lang w:eastAsia="ru-RU"/>
        </w:rPr>
        <w:t xml:space="preserve"> составить программу индивидуального обучения.</w:t>
      </w:r>
    </w:p>
    <w:p w14:paraId="5195C985" w14:textId="6D2C3410" w:rsidR="00505A26" w:rsidRDefault="00505A26" w:rsidP="006D0BD1">
      <w:pPr>
        <w:rPr>
          <w:szCs w:val="20"/>
          <w:lang w:eastAsia="ru-RU"/>
        </w:rPr>
      </w:pPr>
      <w:r>
        <w:rPr>
          <w:szCs w:val="20"/>
          <w:lang w:eastAsia="ru-RU"/>
        </w:rPr>
        <w:t xml:space="preserve">Во время разработки дипломного проекта использовались </w:t>
      </w:r>
      <w:r w:rsidR="00E22801">
        <w:rPr>
          <w:szCs w:val="20"/>
          <w:lang w:eastAsia="ru-RU"/>
        </w:rPr>
        <w:t xml:space="preserve">следующие </w:t>
      </w:r>
      <w:r>
        <w:rPr>
          <w:szCs w:val="20"/>
          <w:lang w:eastAsia="ru-RU"/>
        </w:rPr>
        <w:t>технологии</w:t>
      </w:r>
      <w:r w:rsidR="00E22801">
        <w:rPr>
          <w:szCs w:val="20"/>
          <w:lang w:eastAsia="ru-RU"/>
        </w:rPr>
        <w:t xml:space="preserve">: компьютерные языки разметки </w:t>
      </w:r>
      <w:r w:rsidR="00E22801">
        <w:rPr>
          <w:szCs w:val="20"/>
          <w:lang w:val="en-US" w:eastAsia="ru-RU"/>
        </w:rPr>
        <w:t>HTML</w:t>
      </w:r>
      <w:r w:rsidR="00A1324C">
        <w:rPr>
          <w:szCs w:val="20"/>
          <w:lang w:eastAsia="ru-RU"/>
        </w:rPr>
        <w:t xml:space="preserve"> и </w:t>
      </w:r>
      <w:r w:rsidR="00E22801">
        <w:rPr>
          <w:szCs w:val="20"/>
          <w:lang w:val="en-US" w:eastAsia="ru-RU"/>
        </w:rPr>
        <w:t>CSS</w:t>
      </w:r>
      <w:r w:rsidR="00E22801">
        <w:rPr>
          <w:szCs w:val="20"/>
          <w:lang w:eastAsia="ru-RU"/>
        </w:rPr>
        <w:t xml:space="preserve">, языки программирования </w:t>
      </w:r>
      <w:r w:rsidR="00E22801">
        <w:rPr>
          <w:szCs w:val="20"/>
          <w:lang w:val="en-US" w:eastAsia="ru-RU"/>
        </w:rPr>
        <w:t>PHP</w:t>
      </w:r>
      <w:r w:rsidR="00E22801" w:rsidRPr="00E22801">
        <w:rPr>
          <w:szCs w:val="20"/>
          <w:lang w:eastAsia="ru-RU"/>
        </w:rPr>
        <w:t xml:space="preserve">, </w:t>
      </w:r>
      <w:r w:rsidR="00E22801">
        <w:rPr>
          <w:szCs w:val="20"/>
          <w:lang w:val="en-US" w:eastAsia="ru-RU"/>
        </w:rPr>
        <w:t>JavaScript</w:t>
      </w:r>
      <w:r w:rsidR="00E22801" w:rsidRPr="00E22801">
        <w:rPr>
          <w:szCs w:val="20"/>
          <w:lang w:eastAsia="ru-RU"/>
        </w:rPr>
        <w:t xml:space="preserve">, </w:t>
      </w:r>
      <w:r w:rsidR="00E22801">
        <w:rPr>
          <w:szCs w:val="20"/>
          <w:lang w:eastAsia="ru-RU"/>
        </w:rPr>
        <w:t xml:space="preserve">библиотека </w:t>
      </w:r>
      <w:r w:rsidR="00E22801">
        <w:rPr>
          <w:szCs w:val="20"/>
          <w:lang w:val="en-US" w:eastAsia="ru-RU"/>
        </w:rPr>
        <w:t>jQuery</w:t>
      </w:r>
      <w:r w:rsidR="00E22801" w:rsidRPr="00E22801">
        <w:rPr>
          <w:szCs w:val="20"/>
          <w:lang w:eastAsia="ru-RU"/>
        </w:rPr>
        <w:t xml:space="preserve">, </w:t>
      </w:r>
      <w:r w:rsidR="00E22801">
        <w:rPr>
          <w:szCs w:val="20"/>
          <w:lang w:eastAsia="ru-RU"/>
        </w:rPr>
        <w:t xml:space="preserve">технология </w:t>
      </w:r>
      <w:r w:rsidR="00E22801">
        <w:rPr>
          <w:szCs w:val="20"/>
          <w:lang w:val="en-US" w:eastAsia="ru-RU"/>
        </w:rPr>
        <w:t>Ajax</w:t>
      </w:r>
      <w:r w:rsidR="00E22801" w:rsidRPr="00E22801">
        <w:rPr>
          <w:szCs w:val="20"/>
          <w:lang w:eastAsia="ru-RU"/>
        </w:rPr>
        <w:t xml:space="preserve">, </w:t>
      </w:r>
      <w:r w:rsidR="00E22801">
        <w:rPr>
          <w:szCs w:val="20"/>
          <w:lang w:eastAsia="ru-RU"/>
        </w:rPr>
        <w:t xml:space="preserve">СУБД </w:t>
      </w:r>
      <w:r w:rsidR="00E22801">
        <w:rPr>
          <w:szCs w:val="20"/>
          <w:lang w:val="en-US" w:eastAsia="ru-RU"/>
        </w:rPr>
        <w:t>MySQL</w:t>
      </w:r>
      <w:r w:rsidR="00E22801" w:rsidRPr="00E22801">
        <w:rPr>
          <w:szCs w:val="20"/>
          <w:lang w:eastAsia="ru-RU"/>
        </w:rPr>
        <w:t>.</w:t>
      </w:r>
    </w:p>
    <w:p w14:paraId="6A4B5C34" w14:textId="3A6CAB45" w:rsidR="008A061D" w:rsidRPr="008A061D" w:rsidRDefault="008A061D" w:rsidP="008A061D">
      <w:r w:rsidRPr="008A061D">
        <w:t>Разработанное программное решение имеет следующие преимущества перед рассмотренными</w:t>
      </w:r>
      <w:r w:rsidR="000A6ABD">
        <w:t xml:space="preserve"> в </w:t>
      </w:r>
      <w:r w:rsidRPr="008A061D">
        <w:t xml:space="preserve">главе 1 аналогичными </w:t>
      </w:r>
      <w:r w:rsidR="005A413E">
        <w:t>сайтами</w:t>
      </w:r>
      <w:r w:rsidRPr="008A061D">
        <w:t>:</w:t>
      </w:r>
    </w:p>
    <w:p w14:paraId="4CCCD56F" w14:textId="6BBD07C4" w:rsidR="005A413E" w:rsidRPr="005A413E" w:rsidRDefault="005A413E" w:rsidP="005A413E">
      <w:pPr>
        <w:rPr>
          <w:szCs w:val="20"/>
          <w:lang w:eastAsia="ru-RU"/>
        </w:rPr>
      </w:pPr>
      <w:r w:rsidRPr="005A413E">
        <w:rPr>
          <w:szCs w:val="20"/>
          <w:lang w:eastAsia="ru-RU"/>
        </w:rPr>
        <w:sym w:font="Symbol" w:char="F02D"/>
      </w:r>
      <w:r w:rsidRPr="005A413E">
        <w:rPr>
          <w:szCs w:val="20"/>
          <w:lang w:eastAsia="ru-RU"/>
        </w:rPr>
        <w:t xml:space="preserve"> </w:t>
      </w:r>
      <w:r>
        <w:rPr>
          <w:szCs w:val="20"/>
          <w:lang w:eastAsia="ru-RU"/>
        </w:rPr>
        <w:t>возможность записи</w:t>
      </w:r>
      <w:r w:rsidR="000A6ABD">
        <w:rPr>
          <w:szCs w:val="20"/>
          <w:lang w:eastAsia="ru-RU"/>
        </w:rPr>
        <w:t xml:space="preserve"> на </w:t>
      </w:r>
      <w:r>
        <w:rPr>
          <w:szCs w:val="20"/>
          <w:lang w:eastAsia="ru-RU"/>
        </w:rPr>
        <w:t>курс онлайн</w:t>
      </w:r>
      <w:r w:rsidRPr="005A413E">
        <w:rPr>
          <w:szCs w:val="20"/>
          <w:lang w:eastAsia="ru-RU"/>
        </w:rPr>
        <w:t>;</w:t>
      </w:r>
    </w:p>
    <w:p w14:paraId="6924D020" w14:textId="1865147F" w:rsidR="005A413E" w:rsidRDefault="005A413E" w:rsidP="005A413E">
      <w:pPr>
        <w:rPr>
          <w:szCs w:val="20"/>
          <w:lang w:eastAsia="ru-RU"/>
        </w:rPr>
      </w:pPr>
      <w:r w:rsidRPr="005A413E">
        <w:rPr>
          <w:szCs w:val="20"/>
          <w:lang w:eastAsia="ru-RU"/>
        </w:rPr>
        <w:sym w:font="Symbol" w:char="F02D"/>
      </w:r>
      <w:r>
        <w:rPr>
          <w:szCs w:val="20"/>
          <w:lang w:eastAsia="ru-RU"/>
        </w:rPr>
        <w:t xml:space="preserve"> получение консультации</w:t>
      </w:r>
      <w:r w:rsidR="000A6ABD">
        <w:rPr>
          <w:szCs w:val="20"/>
          <w:lang w:eastAsia="ru-RU"/>
        </w:rPr>
        <w:t xml:space="preserve"> от </w:t>
      </w:r>
      <w:r>
        <w:rPr>
          <w:szCs w:val="20"/>
          <w:lang w:eastAsia="ru-RU"/>
        </w:rPr>
        <w:t>сотрудников</w:t>
      </w:r>
      <w:r w:rsidRPr="005A413E">
        <w:rPr>
          <w:szCs w:val="20"/>
          <w:lang w:eastAsia="ru-RU"/>
        </w:rPr>
        <w:t>;</w:t>
      </w:r>
    </w:p>
    <w:p w14:paraId="6A733392" w14:textId="537CB59A" w:rsidR="005A413E" w:rsidRDefault="005A413E" w:rsidP="005A413E">
      <w:pPr>
        <w:rPr>
          <w:szCs w:val="20"/>
          <w:lang w:eastAsia="ru-RU"/>
        </w:rPr>
      </w:pPr>
      <w:r w:rsidRPr="005A413E">
        <w:rPr>
          <w:szCs w:val="20"/>
          <w:lang w:eastAsia="ru-RU"/>
        </w:rPr>
        <w:sym w:font="Symbol" w:char="F02D"/>
      </w:r>
      <w:r>
        <w:rPr>
          <w:szCs w:val="20"/>
          <w:lang w:eastAsia="ru-RU"/>
        </w:rPr>
        <w:t xml:space="preserve"> возможность составления индивидуальной программы курса</w:t>
      </w:r>
      <w:r w:rsidRPr="005A413E">
        <w:rPr>
          <w:szCs w:val="20"/>
          <w:lang w:eastAsia="ru-RU"/>
        </w:rPr>
        <w:t>;</w:t>
      </w:r>
    </w:p>
    <w:p w14:paraId="724FB167" w14:textId="24FCA15B" w:rsidR="002B4093" w:rsidRDefault="002B4093" w:rsidP="002B4093">
      <w:pPr>
        <w:rPr>
          <w:szCs w:val="20"/>
          <w:lang w:eastAsia="ru-RU"/>
        </w:rPr>
      </w:pPr>
      <w:r w:rsidRPr="005A413E">
        <w:rPr>
          <w:szCs w:val="20"/>
          <w:lang w:eastAsia="ru-RU"/>
        </w:rPr>
        <w:sym w:font="Symbol" w:char="F02D"/>
      </w:r>
      <w:r>
        <w:rPr>
          <w:szCs w:val="20"/>
          <w:lang w:eastAsia="ru-RU"/>
        </w:rPr>
        <w:t xml:space="preserve"> возможность выбора сайта по рейтингу, выставленным пользователями</w:t>
      </w:r>
      <w:r w:rsidRPr="005A413E">
        <w:rPr>
          <w:szCs w:val="20"/>
          <w:lang w:eastAsia="ru-RU"/>
        </w:rPr>
        <w:t>;</w:t>
      </w:r>
    </w:p>
    <w:p w14:paraId="4C1EFB1D" w14:textId="0C492CCC" w:rsidR="005A413E" w:rsidRDefault="005A413E" w:rsidP="005A413E">
      <w:pPr>
        <w:rPr>
          <w:szCs w:val="20"/>
          <w:lang w:eastAsia="ru-RU"/>
        </w:rPr>
      </w:pPr>
      <w:r w:rsidRPr="005A413E">
        <w:rPr>
          <w:szCs w:val="20"/>
          <w:lang w:eastAsia="ru-RU"/>
        </w:rPr>
        <w:sym w:font="Symbol" w:char="F02D"/>
      </w:r>
      <w:r>
        <w:rPr>
          <w:szCs w:val="20"/>
          <w:lang w:eastAsia="ru-RU"/>
        </w:rPr>
        <w:t xml:space="preserve"> получение обучающих материалов</w:t>
      </w:r>
      <w:r w:rsidR="00A1324C">
        <w:rPr>
          <w:szCs w:val="20"/>
          <w:lang w:eastAsia="ru-RU"/>
        </w:rPr>
        <w:t xml:space="preserve"> и </w:t>
      </w:r>
      <w:r>
        <w:rPr>
          <w:szCs w:val="20"/>
          <w:lang w:eastAsia="ru-RU"/>
        </w:rPr>
        <w:t>заданий</w:t>
      </w:r>
      <w:r w:rsidR="000A6ABD">
        <w:rPr>
          <w:szCs w:val="20"/>
          <w:lang w:eastAsia="ru-RU"/>
        </w:rPr>
        <w:t xml:space="preserve"> к </w:t>
      </w:r>
      <w:r>
        <w:rPr>
          <w:szCs w:val="20"/>
          <w:lang w:eastAsia="ru-RU"/>
        </w:rPr>
        <w:t>урокам</w:t>
      </w:r>
      <w:r w:rsidRPr="005A413E">
        <w:rPr>
          <w:szCs w:val="20"/>
          <w:lang w:eastAsia="ru-RU"/>
        </w:rPr>
        <w:t>;</w:t>
      </w:r>
    </w:p>
    <w:p w14:paraId="7A20710D" w14:textId="6439F279" w:rsidR="0085280E" w:rsidRDefault="0085280E" w:rsidP="0085280E">
      <w:pPr>
        <w:rPr>
          <w:szCs w:val="20"/>
          <w:lang w:eastAsia="ru-RU"/>
        </w:rPr>
      </w:pPr>
      <w:r w:rsidRPr="005A413E">
        <w:rPr>
          <w:szCs w:val="20"/>
          <w:lang w:eastAsia="ru-RU"/>
        </w:rPr>
        <w:sym w:font="Symbol" w:char="F02D"/>
      </w:r>
      <w:r w:rsidRPr="005A413E">
        <w:rPr>
          <w:szCs w:val="20"/>
          <w:lang w:eastAsia="ru-RU"/>
        </w:rPr>
        <w:t xml:space="preserve"> </w:t>
      </w:r>
      <w:r>
        <w:rPr>
          <w:szCs w:val="20"/>
          <w:lang w:eastAsia="ru-RU"/>
        </w:rPr>
        <w:t>привлекательный, современный</w:t>
      </w:r>
      <w:r w:rsidR="00A1324C">
        <w:rPr>
          <w:szCs w:val="20"/>
          <w:lang w:eastAsia="ru-RU"/>
        </w:rPr>
        <w:t xml:space="preserve"> и </w:t>
      </w:r>
      <w:r>
        <w:rPr>
          <w:szCs w:val="20"/>
          <w:lang w:eastAsia="ru-RU"/>
        </w:rPr>
        <w:t>необычный дизайн</w:t>
      </w:r>
      <w:r w:rsidRPr="005A413E">
        <w:rPr>
          <w:szCs w:val="20"/>
          <w:lang w:eastAsia="ru-RU"/>
        </w:rPr>
        <w:t>;</w:t>
      </w:r>
    </w:p>
    <w:p w14:paraId="27D5779D" w14:textId="1D3D67D2" w:rsidR="00A33D95" w:rsidRDefault="00A33D95" w:rsidP="00A33D95">
      <w:pPr>
        <w:rPr>
          <w:szCs w:val="20"/>
          <w:lang w:eastAsia="ru-RU"/>
        </w:rPr>
      </w:pPr>
      <w:r w:rsidRPr="005A413E">
        <w:rPr>
          <w:szCs w:val="20"/>
          <w:lang w:eastAsia="ru-RU"/>
        </w:rPr>
        <w:sym w:font="Symbol" w:char="F02D"/>
      </w:r>
      <w:r w:rsidRPr="005A413E">
        <w:rPr>
          <w:szCs w:val="20"/>
          <w:lang w:eastAsia="ru-RU"/>
        </w:rPr>
        <w:t xml:space="preserve"> </w:t>
      </w:r>
      <w:r w:rsidR="00D8373C">
        <w:rPr>
          <w:szCs w:val="20"/>
          <w:lang w:eastAsia="ru-RU"/>
        </w:rPr>
        <w:t>наличие разных учётных</w:t>
      </w:r>
      <w:r w:rsidR="007A2299">
        <w:rPr>
          <w:szCs w:val="20"/>
          <w:lang w:eastAsia="ru-RU"/>
        </w:rPr>
        <w:t xml:space="preserve"> </w:t>
      </w:r>
      <w:r w:rsidR="00D8373C">
        <w:rPr>
          <w:szCs w:val="20"/>
          <w:lang w:eastAsia="ru-RU"/>
        </w:rPr>
        <w:t>записей</w:t>
      </w:r>
      <w:r w:rsidR="000A6ABD">
        <w:rPr>
          <w:szCs w:val="20"/>
          <w:lang w:eastAsia="ru-RU"/>
        </w:rPr>
        <w:t xml:space="preserve"> для </w:t>
      </w:r>
      <w:r w:rsidR="00D8373C">
        <w:rPr>
          <w:szCs w:val="20"/>
          <w:lang w:eastAsia="ru-RU"/>
        </w:rPr>
        <w:t>клиентов, преподавателей</w:t>
      </w:r>
      <w:r w:rsidR="00A1324C">
        <w:rPr>
          <w:szCs w:val="20"/>
          <w:lang w:eastAsia="ru-RU"/>
        </w:rPr>
        <w:t xml:space="preserve"> и </w:t>
      </w:r>
      <w:r w:rsidR="00D8373C">
        <w:rPr>
          <w:szCs w:val="20"/>
          <w:lang w:eastAsia="ru-RU"/>
        </w:rPr>
        <w:t>администратора</w:t>
      </w:r>
      <w:r w:rsidR="00357031">
        <w:rPr>
          <w:szCs w:val="20"/>
          <w:lang w:eastAsia="ru-RU"/>
        </w:rPr>
        <w:t xml:space="preserve"> школы</w:t>
      </w:r>
      <w:r w:rsidRPr="005A413E">
        <w:rPr>
          <w:szCs w:val="20"/>
          <w:lang w:eastAsia="ru-RU"/>
        </w:rPr>
        <w:t>;</w:t>
      </w:r>
    </w:p>
    <w:p w14:paraId="2EBF043F" w14:textId="2E3FD333" w:rsidR="00077D3C" w:rsidRPr="005A413E" w:rsidRDefault="00574046" w:rsidP="00A20998">
      <w:pPr>
        <w:rPr>
          <w:szCs w:val="20"/>
          <w:lang w:eastAsia="ru-RU"/>
        </w:rPr>
      </w:pPr>
      <w:r w:rsidRPr="005A413E">
        <w:rPr>
          <w:szCs w:val="20"/>
          <w:lang w:eastAsia="ru-RU"/>
        </w:rPr>
        <w:sym w:font="Symbol" w:char="F02D"/>
      </w:r>
      <w:r w:rsidRPr="005A413E">
        <w:rPr>
          <w:szCs w:val="20"/>
          <w:lang w:eastAsia="ru-RU"/>
        </w:rPr>
        <w:t xml:space="preserve"> </w:t>
      </w:r>
      <w:r>
        <w:rPr>
          <w:szCs w:val="20"/>
          <w:lang w:eastAsia="ru-RU"/>
        </w:rPr>
        <w:t>управление сайтом</w:t>
      </w:r>
      <w:r w:rsidR="007A2299">
        <w:rPr>
          <w:szCs w:val="20"/>
          <w:lang w:eastAsia="ru-RU"/>
        </w:rPr>
        <w:t xml:space="preserve"> </w:t>
      </w:r>
      <w:r w:rsidR="000A6ABD">
        <w:rPr>
          <w:szCs w:val="20"/>
          <w:lang w:eastAsia="ru-RU"/>
        </w:rPr>
        <w:t>с </w:t>
      </w:r>
      <w:r>
        <w:rPr>
          <w:szCs w:val="20"/>
          <w:lang w:eastAsia="ru-RU"/>
        </w:rPr>
        <w:t>помощью панели администрирования</w:t>
      </w:r>
      <w:r w:rsidR="00A1324C">
        <w:rPr>
          <w:szCs w:val="20"/>
          <w:lang w:eastAsia="ru-RU"/>
        </w:rPr>
        <w:t xml:space="preserve"> и </w:t>
      </w:r>
      <w:r>
        <w:rPr>
          <w:szCs w:val="20"/>
          <w:lang w:eastAsia="ru-RU"/>
        </w:rPr>
        <w:t>панели управления преподавателя</w:t>
      </w:r>
      <w:r w:rsidRPr="005A413E">
        <w:rPr>
          <w:szCs w:val="20"/>
          <w:lang w:eastAsia="ru-RU"/>
        </w:rPr>
        <w:t>;</w:t>
      </w:r>
    </w:p>
    <w:p w14:paraId="77941136" w14:textId="06757430" w:rsidR="00361331" w:rsidRPr="002B4093" w:rsidRDefault="002B4093" w:rsidP="002B4093">
      <w:pPr>
        <w:rPr>
          <w:szCs w:val="20"/>
          <w:lang w:eastAsia="ru-RU"/>
        </w:rPr>
      </w:pPr>
      <w:r>
        <w:rPr>
          <w:szCs w:val="20"/>
          <w:lang w:eastAsia="ru-RU"/>
        </w:rPr>
        <w:t>Стратегия монетизации</w:t>
      </w:r>
      <w:r w:rsidR="000A6ABD">
        <w:rPr>
          <w:szCs w:val="20"/>
          <w:lang w:eastAsia="ru-RU"/>
        </w:rPr>
        <w:t xml:space="preserve"> для </w:t>
      </w:r>
      <w:r>
        <w:rPr>
          <w:szCs w:val="20"/>
          <w:lang w:eastAsia="ru-RU"/>
        </w:rPr>
        <w:t>данного сайта отсутствует.</w:t>
      </w:r>
    </w:p>
    <w:p w14:paraId="4FFDE0CE" w14:textId="777EBC0F" w:rsidR="00DE626E" w:rsidRDefault="00DE626E" w:rsidP="00DE626E">
      <w:pPr>
        <w:pStyle w:val="af7"/>
        <w:outlineLvl w:val="1"/>
      </w:pPr>
      <w:bookmarkStart w:id="61" w:name="_Toc168516771"/>
      <w:r>
        <w:t>6.2 </w:t>
      </w:r>
      <w:r>
        <w:rPr>
          <w:szCs w:val="28"/>
        </w:rPr>
        <w:t>Исходные данные</w:t>
      </w:r>
      <w:r w:rsidR="000A6ABD">
        <w:rPr>
          <w:szCs w:val="28"/>
        </w:rPr>
        <w:t xml:space="preserve"> для </w:t>
      </w:r>
      <w:r>
        <w:rPr>
          <w:szCs w:val="28"/>
        </w:rPr>
        <w:t>проведения расчётов</w:t>
      </w:r>
      <w:r w:rsidR="00A1324C">
        <w:rPr>
          <w:szCs w:val="28"/>
        </w:rPr>
        <w:t xml:space="preserve"> и </w:t>
      </w:r>
      <w:r>
        <w:rPr>
          <w:szCs w:val="28"/>
        </w:rPr>
        <w:t>маркетинговый анализ</w:t>
      </w:r>
      <w:bookmarkEnd w:id="61"/>
    </w:p>
    <w:p w14:paraId="6B1B5FA7" w14:textId="2802729B" w:rsidR="00E42F56" w:rsidRPr="00910ABE" w:rsidRDefault="002B4093" w:rsidP="00A20998">
      <w:pPr>
        <w:rPr>
          <w:rFonts w:eastAsia="Times New Roman" w:cs="Calibri"/>
          <w:spacing w:val="6"/>
        </w:rPr>
      </w:pPr>
      <w:r w:rsidRPr="00910ABE">
        <w:rPr>
          <w:rFonts w:eastAsia="Times New Roman" w:cs="Calibri"/>
          <w:spacing w:val="6"/>
        </w:rPr>
        <w:t>Источниками исходных данных</w:t>
      </w:r>
      <w:r w:rsidR="000A6ABD" w:rsidRPr="00910ABE">
        <w:rPr>
          <w:rFonts w:eastAsia="Times New Roman" w:cs="Calibri"/>
          <w:spacing w:val="6"/>
        </w:rPr>
        <w:t xml:space="preserve"> для </w:t>
      </w:r>
      <w:r w:rsidRPr="00910ABE">
        <w:rPr>
          <w:rFonts w:eastAsia="Times New Roman" w:cs="Calibri"/>
          <w:spacing w:val="6"/>
        </w:rPr>
        <w:t>данных расчетов выступают действующие нормативные правовые акты. Исходные данные</w:t>
      </w:r>
      <w:r w:rsidR="000A6ABD" w:rsidRPr="00910ABE">
        <w:rPr>
          <w:rFonts w:eastAsia="Times New Roman" w:cs="Calibri"/>
          <w:spacing w:val="6"/>
        </w:rPr>
        <w:t xml:space="preserve"> для </w:t>
      </w:r>
      <w:r w:rsidR="00534F6F">
        <w:rPr>
          <w:rFonts w:eastAsia="Times New Roman" w:cs="Calibri"/>
          <w:spacing w:val="6"/>
        </w:rPr>
        <w:t xml:space="preserve">дальнейшего </w:t>
      </w:r>
      <w:r w:rsidRPr="00910ABE">
        <w:rPr>
          <w:rFonts w:eastAsia="Times New Roman" w:cs="Calibri"/>
          <w:spacing w:val="6"/>
        </w:rPr>
        <w:t>расчета приведены</w:t>
      </w:r>
      <w:r w:rsidR="000A6ABD" w:rsidRPr="00910ABE">
        <w:rPr>
          <w:rFonts w:eastAsia="Times New Roman" w:cs="Calibri"/>
          <w:spacing w:val="6"/>
        </w:rPr>
        <w:t xml:space="preserve"> в </w:t>
      </w:r>
      <w:r w:rsidRPr="00910ABE">
        <w:rPr>
          <w:rFonts w:eastAsia="Times New Roman" w:cs="Calibri"/>
          <w:spacing w:val="6"/>
        </w:rPr>
        <w:t>таблице 6.1.</w:t>
      </w:r>
      <w:r w:rsidR="002B4F78" w:rsidRPr="002B4F78">
        <w:rPr>
          <w:b/>
          <w:bCs/>
          <w:noProof/>
          <w:lang w:eastAsia="ru-RU"/>
        </w:rPr>
        <w:t xml:space="preserve"> </w:t>
      </w:r>
      <w:r w:rsidR="00E42F56" w:rsidRPr="00910ABE">
        <w:rPr>
          <w:spacing w:val="6"/>
        </w:rPr>
        <w:br w:type="page"/>
      </w:r>
    </w:p>
    <w:p w14:paraId="5DFCD162" w14:textId="77777777" w:rsidR="00BE1CBB" w:rsidRDefault="00BE1CBB" w:rsidP="00961A1B">
      <w:pPr>
        <w:pStyle w:val="af1"/>
        <w:sectPr w:rsidR="00BE1CBB" w:rsidSect="005222EA">
          <w:headerReference w:type="default" r:id="rId78"/>
          <w:pgSz w:w="11906" w:h="16838" w:code="9"/>
          <w:pgMar w:top="1134" w:right="567" w:bottom="851" w:left="1304" w:header="709" w:footer="709" w:gutter="0"/>
          <w:cols w:space="708"/>
          <w:docGrid w:linePitch="381"/>
        </w:sectPr>
      </w:pPr>
    </w:p>
    <w:p w14:paraId="5360BA0E" w14:textId="53F47306" w:rsidR="00961A1B" w:rsidRPr="00961A1B" w:rsidRDefault="00961A1B" w:rsidP="00961A1B">
      <w:pPr>
        <w:pStyle w:val="af1"/>
      </w:pPr>
      <w:r w:rsidRPr="00961A1B">
        <w:lastRenderedPageBreak/>
        <w:t>Таблица 6.1</w:t>
      </w:r>
      <w:r w:rsidR="0010433D">
        <w:t xml:space="preserve"> – </w:t>
      </w:r>
      <w:r w:rsidRPr="00961A1B">
        <w:t>Исходные данные</w:t>
      </w:r>
      <w:r w:rsidR="000A6ABD">
        <w:t xml:space="preserve"> для </w:t>
      </w:r>
      <w:r w:rsidRPr="00961A1B">
        <w:t>расчета</w:t>
      </w:r>
    </w:p>
    <w:tbl>
      <w:tblPr>
        <w:tblW w:w="99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3"/>
        <w:gridCol w:w="1812"/>
        <w:gridCol w:w="1837"/>
      </w:tblGrid>
      <w:tr w:rsidR="00961A1B" w:rsidRPr="008B43DE" w14:paraId="0EE8E3F0" w14:textId="77777777" w:rsidTr="00866CE7">
        <w:trPr>
          <w:trHeight w:val="139"/>
          <w:jc w:val="center"/>
        </w:trPr>
        <w:tc>
          <w:tcPr>
            <w:tcW w:w="6263" w:type="dxa"/>
            <w:vAlign w:val="center"/>
          </w:tcPr>
          <w:p w14:paraId="40CE98EE" w14:textId="77777777" w:rsidR="00961A1B" w:rsidRPr="0014110C" w:rsidRDefault="00961A1B" w:rsidP="00ED3843">
            <w:pPr>
              <w:ind w:firstLine="0"/>
              <w:jc w:val="center"/>
              <w:rPr>
                <w:rFonts w:eastAsia="Times New Roman" w:cs="Calibri"/>
              </w:rPr>
            </w:pPr>
            <w:r w:rsidRPr="0014110C">
              <w:rPr>
                <w:rFonts w:eastAsia="Times New Roman" w:cs="Calibri"/>
              </w:rPr>
              <w:t>Наименование показателя</w:t>
            </w:r>
          </w:p>
        </w:tc>
        <w:tc>
          <w:tcPr>
            <w:tcW w:w="1812" w:type="dxa"/>
            <w:vAlign w:val="center"/>
          </w:tcPr>
          <w:p w14:paraId="50CDC73D" w14:textId="77777777" w:rsidR="00961A1B" w:rsidRPr="0014110C" w:rsidRDefault="00961A1B" w:rsidP="00ED3843">
            <w:pPr>
              <w:ind w:firstLine="0"/>
              <w:jc w:val="center"/>
              <w:rPr>
                <w:rFonts w:eastAsia="Times New Roman" w:cs="Calibri"/>
              </w:rPr>
            </w:pPr>
            <w:r w:rsidRPr="0014110C">
              <w:rPr>
                <w:rFonts w:eastAsia="Times New Roman" w:cs="Calibri"/>
              </w:rPr>
              <w:t>Условные обозначения</w:t>
            </w:r>
          </w:p>
        </w:tc>
        <w:tc>
          <w:tcPr>
            <w:tcW w:w="1837" w:type="dxa"/>
            <w:vAlign w:val="center"/>
          </w:tcPr>
          <w:p w14:paraId="564ACEB5" w14:textId="45576CD6" w:rsidR="00961A1B" w:rsidRPr="0014110C" w:rsidRDefault="00961A1B" w:rsidP="00ED3843">
            <w:pPr>
              <w:ind w:firstLine="0"/>
              <w:jc w:val="center"/>
              <w:rPr>
                <w:rFonts w:eastAsia="Times New Roman" w:cs="Calibri"/>
              </w:rPr>
            </w:pPr>
            <w:r w:rsidRPr="0014110C">
              <w:rPr>
                <w:rFonts w:eastAsia="Times New Roman" w:cs="Calibri"/>
              </w:rPr>
              <w:t>Норматив</w:t>
            </w:r>
          </w:p>
        </w:tc>
      </w:tr>
      <w:tr w:rsidR="00961A1B" w:rsidRPr="008B43DE" w14:paraId="206C2582" w14:textId="77777777" w:rsidTr="00866CE7">
        <w:trPr>
          <w:trHeight w:val="197"/>
          <w:jc w:val="center"/>
        </w:trPr>
        <w:tc>
          <w:tcPr>
            <w:tcW w:w="6263" w:type="dxa"/>
            <w:vAlign w:val="center"/>
          </w:tcPr>
          <w:p w14:paraId="177D38D2" w14:textId="77777777" w:rsidR="00961A1B" w:rsidRPr="00961A1B" w:rsidRDefault="00961A1B" w:rsidP="00961A1B">
            <w:pPr>
              <w:ind w:firstLine="0"/>
              <w:rPr>
                <w:rFonts w:eastAsia="Times New Roman" w:cs="Calibri"/>
              </w:rPr>
            </w:pPr>
            <w:r w:rsidRPr="00961A1B">
              <w:rPr>
                <w:rFonts w:eastAsia="Times New Roman" w:cs="Calibri"/>
              </w:rPr>
              <w:t>Норматив дополнительной заработной платы, %</w:t>
            </w:r>
          </w:p>
        </w:tc>
        <w:tc>
          <w:tcPr>
            <w:tcW w:w="1812" w:type="dxa"/>
            <w:vAlign w:val="center"/>
          </w:tcPr>
          <w:p w14:paraId="39F98078" w14:textId="77777777" w:rsidR="00961A1B" w:rsidRPr="00961A1B" w:rsidRDefault="00961A1B" w:rsidP="00095AB4">
            <w:pPr>
              <w:ind w:firstLine="0"/>
              <w:jc w:val="center"/>
              <w:rPr>
                <w:rFonts w:eastAsia="Times New Roman" w:cs="Calibri"/>
              </w:rPr>
            </w:pPr>
            <w:proofErr w:type="spellStart"/>
            <w:r w:rsidRPr="00961A1B">
              <w:rPr>
                <w:rFonts w:cs="Calibri"/>
                <w:color w:val="000000"/>
              </w:rPr>
              <w:t>Н</w:t>
            </w:r>
            <w:r w:rsidRPr="00961A1B">
              <w:rPr>
                <w:rFonts w:cs="Calibri"/>
                <w:color w:val="000000"/>
                <w:vertAlign w:val="subscript"/>
              </w:rPr>
              <w:t>дз</w:t>
            </w:r>
            <w:proofErr w:type="spellEnd"/>
          </w:p>
        </w:tc>
        <w:tc>
          <w:tcPr>
            <w:tcW w:w="1837" w:type="dxa"/>
            <w:vAlign w:val="center"/>
          </w:tcPr>
          <w:p w14:paraId="40268293" w14:textId="5DFCF236" w:rsidR="00961A1B" w:rsidRPr="00961A1B" w:rsidRDefault="00961A1B" w:rsidP="00866CE7">
            <w:pPr>
              <w:ind w:left="470" w:firstLine="142"/>
              <w:jc w:val="left"/>
              <w:rPr>
                <w:rFonts w:eastAsia="Times New Roman" w:cs="Calibri"/>
              </w:rPr>
            </w:pPr>
            <w:r w:rsidRPr="00961A1B">
              <w:rPr>
                <w:rFonts w:eastAsia="Times New Roman" w:cs="Calibri"/>
              </w:rPr>
              <w:t>10</w:t>
            </w:r>
          </w:p>
        </w:tc>
      </w:tr>
      <w:tr w:rsidR="00961A1B" w:rsidRPr="008B43DE" w14:paraId="7A657F9B" w14:textId="77777777" w:rsidTr="00866CE7">
        <w:trPr>
          <w:trHeight w:val="197"/>
          <w:jc w:val="center"/>
        </w:trPr>
        <w:tc>
          <w:tcPr>
            <w:tcW w:w="6263" w:type="dxa"/>
            <w:tcBorders>
              <w:bottom w:val="single" w:sz="4" w:space="0" w:color="auto"/>
            </w:tcBorders>
            <w:vAlign w:val="center"/>
          </w:tcPr>
          <w:p w14:paraId="6FE7B97A" w14:textId="1235FC93" w:rsidR="00961A1B" w:rsidRPr="00961A1B" w:rsidRDefault="00961A1B" w:rsidP="00961A1B">
            <w:pPr>
              <w:ind w:firstLine="0"/>
              <w:rPr>
                <w:rFonts w:eastAsia="Times New Roman" w:cs="Calibri"/>
              </w:rPr>
            </w:pPr>
            <w:r w:rsidRPr="00961A1B">
              <w:rPr>
                <w:rFonts w:eastAsia="Times New Roman" w:cs="Calibri"/>
              </w:rPr>
              <w:t>Ставка отчислений</w:t>
            </w:r>
            <w:r w:rsidR="000A6ABD">
              <w:rPr>
                <w:rFonts w:eastAsia="Times New Roman" w:cs="Calibri"/>
              </w:rPr>
              <w:t xml:space="preserve"> в </w:t>
            </w:r>
            <w:r w:rsidRPr="00961A1B">
              <w:rPr>
                <w:rFonts w:eastAsia="Times New Roman" w:cs="Calibri"/>
              </w:rPr>
              <w:t>Фонд социальной защиты населения, %</w:t>
            </w:r>
          </w:p>
        </w:tc>
        <w:tc>
          <w:tcPr>
            <w:tcW w:w="1812" w:type="dxa"/>
            <w:tcBorders>
              <w:bottom w:val="single" w:sz="4" w:space="0" w:color="auto"/>
            </w:tcBorders>
            <w:vAlign w:val="center"/>
          </w:tcPr>
          <w:p w14:paraId="27C36194" w14:textId="77777777" w:rsidR="00961A1B" w:rsidRPr="00961A1B" w:rsidRDefault="00961A1B" w:rsidP="00095AB4">
            <w:pPr>
              <w:ind w:firstLine="0"/>
              <w:jc w:val="center"/>
              <w:rPr>
                <w:rFonts w:eastAsia="Times New Roman" w:cs="Calibri"/>
              </w:rPr>
            </w:pPr>
            <w:proofErr w:type="spellStart"/>
            <w:r w:rsidRPr="00961A1B">
              <w:rPr>
                <w:rFonts w:cs="Calibri"/>
                <w:color w:val="000000"/>
              </w:rPr>
              <w:t>Н</w:t>
            </w:r>
            <w:r w:rsidRPr="00961A1B">
              <w:rPr>
                <w:rFonts w:cs="Calibri"/>
                <w:color w:val="000000"/>
                <w:vertAlign w:val="subscript"/>
              </w:rPr>
              <w:t>фсзн</w:t>
            </w:r>
            <w:proofErr w:type="spellEnd"/>
          </w:p>
        </w:tc>
        <w:tc>
          <w:tcPr>
            <w:tcW w:w="1837" w:type="dxa"/>
            <w:tcBorders>
              <w:bottom w:val="single" w:sz="4" w:space="0" w:color="auto"/>
            </w:tcBorders>
            <w:vAlign w:val="center"/>
          </w:tcPr>
          <w:p w14:paraId="0D831FBE" w14:textId="77777777" w:rsidR="00961A1B" w:rsidRPr="00961A1B" w:rsidRDefault="00961A1B" w:rsidP="00866CE7">
            <w:pPr>
              <w:ind w:left="470" w:firstLine="142"/>
              <w:jc w:val="left"/>
              <w:rPr>
                <w:rFonts w:eastAsia="Times New Roman" w:cs="Calibri"/>
              </w:rPr>
            </w:pPr>
            <w:r w:rsidRPr="00961A1B">
              <w:rPr>
                <w:rFonts w:eastAsia="Times New Roman" w:cs="Calibri"/>
              </w:rPr>
              <w:t>34</w:t>
            </w:r>
          </w:p>
        </w:tc>
      </w:tr>
      <w:tr w:rsidR="00961A1B" w:rsidRPr="008B43DE" w14:paraId="4554AF98" w14:textId="77777777" w:rsidTr="00866CE7">
        <w:trPr>
          <w:trHeight w:val="197"/>
          <w:jc w:val="center"/>
        </w:trPr>
        <w:tc>
          <w:tcPr>
            <w:tcW w:w="6263" w:type="dxa"/>
            <w:tcBorders>
              <w:bottom w:val="single" w:sz="4" w:space="0" w:color="auto"/>
            </w:tcBorders>
            <w:vAlign w:val="center"/>
          </w:tcPr>
          <w:p w14:paraId="22DD575E" w14:textId="4855C8BD" w:rsidR="00961A1B" w:rsidRPr="00961A1B" w:rsidRDefault="00961A1B" w:rsidP="00961A1B">
            <w:pPr>
              <w:ind w:firstLine="0"/>
              <w:rPr>
                <w:rFonts w:eastAsia="Times New Roman" w:cs="Calibri"/>
              </w:rPr>
            </w:pPr>
            <w:r w:rsidRPr="00961A1B">
              <w:rPr>
                <w:rFonts w:eastAsia="Times New Roman" w:cs="Calibri"/>
              </w:rPr>
              <w:t>Ставка отчислений по обязательному страхованию</w:t>
            </w:r>
            <w:r w:rsidR="000A6ABD">
              <w:rPr>
                <w:rFonts w:eastAsia="Times New Roman" w:cs="Calibri"/>
              </w:rPr>
              <w:t xml:space="preserve"> в </w:t>
            </w:r>
            <w:r w:rsidRPr="00961A1B">
              <w:rPr>
                <w:rFonts w:eastAsia="Times New Roman"/>
                <w:color w:val="000000"/>
                <w:szCs w:val="28"/>
                <w:lang w:eastAsia="ru-RU"/>
              </w:rPr>
              <w:t>БРУСП «</w:t>
            </w:r>
            <w:proofErr w:type="spellStart"/>
            <w:r w:rsidRPr="00961A1B">
              <w:rPr>
                <w:rFonts w:eastAsia="Times New Roman"/>
                <w:color w:val="000000"/>
                <w:szCs w:val="28"/>
                <w:lang w:eastAsia="ru-RU"/>
              </w:rPr>
              <w:t>Белгосстрах</w:t>
            </w:r>
            <w:proofErr w:type="spellEnd"/>
            <w:r w:rsidRPr="00961A1B">
              <w:rPr>
                <w:rFonts w:eastAsia="Times New Roman"/>
                <w:color w:val="000000"/>
                <w:szCs w:val="28"/>
                <w:lang w:eastAsia="ru-RU"/>
              </w:rPr>
              <w:t>», %</w:t>
            </w:r>
          </w:p>
        </w:tc>
        <w:tc>
          <w:tcPr>
            <w:tcW w:w="1812" w:type="dxa"/>
            <w:tcBorders>
              <w:bottom w:val="single" w:sz="4" w:space="0" w:color="auto"/>
            </w:tcBorders>
            <w:vAlign w:val="center"/>
          </w:tcPr>
          <w:p w14:paraId="206D86F2" w14:textId="77777777" w:rsidR="00961A1B" w:rsidRPr="00961A1B" w:rsidRDefault="00961A1B" w:rsidP="00095AB4">
            <w:pPr>
              <w:ind w:firstLine="0"/>
              <w:jc w:val="center"/>
              <w:rPr>
                <w:rFonts w:cs="Calibri"/>
                <w:color w:val="000000"/>
              </w:rPr>
            </w:pPr>
            <w:proofErr w:type="spellStart"/>
            <w:r w:rsidRPr="00961A1B">
              <w:rPr>
                <w:rFonts w:cs="Calibri"/>
                <w:color w:val="000000"/>
              </w:rPr>
              <w:t>Н</w:t>
            </w:r>
            <w:r w:rsidRPr="00961A1B">
              <w:rPr>
                <w:rFonts w:cs="Calibri"/>
                <w:color w:val="000000"/>
                <w:vertAlign w:val="subscript"/>
              </w:rPr>
              <w:t>бгс</w:t>
            </w:r>
            <w:proofErr w:type="spellEnd"/>
          </w:p>
        </w:tc>
        <w:tc>
          <w:tcPr>
            <w:tcW w:w="1837" w:type="dxa"/>
            <w:tcBorders>
              <w:bottom w:val="single" w:sz="4" w:space="0" w:color="auto"/>
            </w:tcBorders>
            <w:vAlign w:val="center"/>
          </w:tcPr>
          <w:p w14:paraId="0C5C206D" w14:textId="13E5BB6D" w:rsidR="00961A1B" w:rsidRPr="00961A1B" w:rsidRDefault="00961A1B" w:rsidP="00866CE7">
            <w:pPr>
              <w:ind w:left="470" w:firstLine="142"/>
              <w:jc w:val="left"/>
              <w:rPr>
                <w:rFonts w:eastAsia="Times New Roman" w:cs="Calibri"/>
              </w:rPr>
            </w:pPr>
            <w:r w:rsidRPr="002D67E4">
              <w:rPr>
                <w:rFonts w:eastAsia="Times New Roman" w:cs="Calibri"/>
                <w:color w:val="FFFFFF" w:themeColor="background1"/>
              </w:rPr>
              <w:t>0</w:t>
            </w:r>
            <w:r w:rsidR="002D67E4">
              <w:rPr>
                <w:rFonts w:eastAsia="Times New Roman" w:cs="Calibri"/>
              </w:rPr>
              <w:t>0</w:t>
            </w:r>
            <w:r w:rsidRPr="00961A1B">
              <w:rPr>
                <w:rFonts w:eastAsia="Times New Roman" w:cs="Calibri"/>
              </w:rPr>
              <w:t>,6</w:t>
            </w:r>
          </w:p>
        </w:tc>
      </w:tr>
      <w:tr w:rsidR="00961A1B" w:rsidRPr="008B43DE" w14:paraId="0963489E" w14:textId="77777777" w:rsidTr="00866CE7">
        <w:trPr>
          <w:trHeight w:val="197"/>
          <w:jc w:val="center"/>
        </w:trPr>
        <w:tc>
          <w:tcPr>
            <w:tcW w:w="6263" w:type="dxa"/>
            <w:tcBorders>
              <w:bottom w:val="nil"/>
            </w:tcBorders>
            <w:vAlign w:val="center"/>
          </w:tcPr>
          <w:p w14:paraId="443B5048" w14:textId="18445274" w:rsidR="00961A1B" w:rsidRPr="00961A1B" w:rsidRDefault="00961A1B" w:rsidP="00961A1B">
            <w:pPr>
              <w:ind w:firstLine="0"/>
              <w:rPr>
                <w:rFonts w:eastAsia="Times New Roman" w:cs="Calibri"/>
              </w:rPr>
            </w:pPr>
            <w:r w:rsidRPr="00961A1B">
              <w:rPr>
                <w:rFonts w:eastAsia="Times New Roman" w:cs="Calibri"/>
              </w:rPr>
              <w:t>Норматив прочих прямых затрат, %</w:t>
            </w:r>
          </w:p>
        </w:tc>
        <w:tc>
          <w:tcPr>
            <w:tcW w:w="1812" w:type="dxa"/>
            <w:tcBorders>
              <w:bottom w:val="nil"/>
            </w:tcBorders>
            <w:vAlign w:val="center"/>
          </w:tcPr>
          <w:p w14:paraId="3283A29D" w14:textId="77777777" w:rsidR="00961A1B" w:rsidRPr="00961A1B" w:rsidRDefault="00961A1B" w:rsidP="00095AB4">
            <w:pPr>
              <w:ind w:firstLine="0"/>
              <w:jc w:val="center"/>
              <w:rPr>
                <w:rFonts w:eastAsia="Times New Roman" w:cs="Calibri"/>
              </w:rPr>
            </w:pPr>
            <w:proofErr w:type="spellStart"/>
            <w:r w:rsidRPr="00961A1B">
              <w:rPr>
                <w:rFonts w:cs="Calibri"/>
                <w:color w:val="000000"/>
              </w:rPr>
              <w:t>Н</w:t>
            </w:r>
            <w:r w:rsidRPr="00961A1B">
              <w:rPr>
                <w:rFonts w:cs="Calibri"/>
                <w:color w:val="000000"/>
                <w:vertAlign w:val="subscript"/>
              </w:rPr>
              <w:t>пз</w:t>
            </w:r>
            <w:proofErr w:type="spellEnd"/>
          </w:p>
        </w:tc>
        <w:tc>
          <w:tcPr>
            <w:tcW w:w="1837" w:type="dxa"/>
            <w:tcBorders>
              <w:bottom w:val="nil"/>
            </w:tcBorders>
            <w:vAlign w:val="center"/>
          </w:tcPr>
          <w:p w14:paraId="11912C75" w14:textId="72790C3E" w:rsidR="00961A1B" w:rsidRPr="00961A1B" w:rsidRDefault="00961A1B" w:rsidP="00866CE7">
            <w:pPr>
              <w:ind w:left="470" w:firstLine="142"/>
              <w:jc w:val="left"/>
              <w:rPr>
                <w:rFonts w:eastAsia="Times New Roman" w:cs="Calibri"/>
              </w:rPr>
            </w:pPr>
            <w:r w:rsidRPr="00961A1B">
              <w:rPr>
                <w:rFonts w:eastAsia="Times New Roman" w:cs="Calibri"/>
              </w:rPr>
              <w:t>2</w:t>
            </w:r>
            <w:r w:rsidR="00095AB4">
              <w:rPr>
                <w:rFonts w:eastAsia="Times New Roman" w:cs="Calibri"/>
              </w:rPr>
              <w:t>0</w:t>
            </w:r>
          </w:p>
        </w:tc>
      </w:tr>
      <w:tr w:rsidR="00961A1B" w:rsidRPr="008B43DE" w14:paraId="7B9B219A" w14:textId="77777777" w:rsidTr="00866CE7">
        <w:trPr>
          <w:trHeight w:val="197"/>
          <w:jc w:val="center"/>
        </w:trPr>
        <w:tc>
          <w:tcPr>
            <w:tcW w:w="6263" w:type="dxa"/>
            <w:tcBorders>
              <w:bottom w:val="nil"/>
            </w:tcBorders>
            <w:vAlign w:val="center"/>
          </w:tcPr>
          <w:p w14:paraId="40E58D25" w14:textId="77777777" w:rsidR="00961A1B" w:rsidRPr="00961A1B" w:rsidRDefault="00961A1B" w:rsidP="00961A1B">
            <w:pPr>
              <w:ind w:firstLine="0"/>
              <w:rPr>
                <w:rFonts w:eastAsia="Times New Roman" w:cs="Calibri"/>
              </w:rPr>
            </w:pPr>
            <w:r w:rsidRPr="00961A1B">
              <w:rPr>
                <w:rFonts w:eastAsia="Times New Roman" w:cs="Calibri"/>
              </w:rPr>
              <w:t>Норматив накладных расходов, %</w:t>
            </w:r>
          </w:p>
        </w:tc>
        <w:tc>
          <w:tcPr>
            <w:tcW w:w="1812" w:type="dxa"/>
            <w:tcBorders>
              <w:bottom w:val="nil"/>
            </w:tcBorders>
            <w:vAlign w:val="center"/>
          </w:tcPr>
          <w:p w14:paraId="4164A3AD" w14:textId="77777777" w:rsidR="00961A1B" w:rsidRPr="00961A1B" w:rsidRDefault="00961A1B" w:rsidP="00095AB4">
            <w:pPr>
              <w:ind w:firstLine="0"/>
              <w:jc w:val="center"/>
              <w:rPr>
                <w:rFonts w:eastAsia="Times New Roman" w:cs="Calibri"/>
              </w:rPr>
            </w:pPr>
            <w:proofErr w:type="spellStart"/>
            <w:r w:rsidRPr="00961A1B">
              <w:rPr>
                <w:rFonts w:cs="Calibri"/>
                <w:color w:val="000000"/>
              </w:rPr>
              <w:t>Н</w:t>
            </w:r>
            <w:r w:rsidRPr="00961A1B">
              <w:rPr>
                <w:rFonts w:cs="Calibri"/>
                <w:color w:val="000000"/>
                <w:vertAlign w:val="subscript"/>
              </w:rPr>
              <w:t>обп</w:t>
            </w:r>
            <w:proofErr w:type="spellEnd"/>
            <w:r w:rsidRPr="00961A1B">
              <w:rPr>
                <w:rFonts w:cs="Calibri"/>
                <w:color w:val="000000"/>
                <w:vertAlign w:val="subscript"/>
              </w:rPr>
              <w:t xml:space="preserve">, </w:t>
            </w:r>
            <w:proofErr w:type="spellStart"/>
            <w:r w:rsidRPr="00961A1B">
              <w:rPr>
                <w:rFonts w:cs="Calibri"/>
                <w:color w:val="000000"/>
                <w:vertAlign w:val="subscript"/>
              </w:rPr>
              <w:t>обх</w:t>
            </w:r>
            <w:proofErr w:type="spellEnd"/>
          </w:p>
        </w:tc>
        <w:tc>
          <w:tcPr>
            <w:tcW w:w="1837" w:type="dxa"/>
            <w:tcBorders>
              <w:bottom w:val="nil"/>
            </w:tcBorders>
            <w:vAlign w:val="center"/>
          </w:tcPr>
          <w:p w14:paraId="7A35C388" w14:textId="7454DD0A" w:rsidR="00961A1B" w:rsidRPr="00961A1B" w:rsidRDefault="00095AB4" w:rsidP="00866CE7">
            <w:pPr>
              <w:ind w:left="470" w:firstLine="142"/>
              <w:jc w:val="left"/>
              <w:rPr>
                <w:rFonts w:eastAsia="Times New Roman" w:cs="Calibri"/>
              </w:rPr>
            </w:pPr>
            <w:r>
              <w:rPr>
                <w:rFonts w:eastAsia="Times New Roman" w:cs="Calibri"/>
              </w:rPr>
              <w:t>3</w:t>
            </w:r>
            <w:r w:rsidR="00961A1B" w:rsidRPr="00961A1B">
              <w:rPr>
                <w:rFonts w:eastAsia="Times New Roman" w:cs="Calibri"/>
              </w:rPr>
              <w:t>0</w:t>
            </w:r>
          </w:p>
        </w:tc>
      </w:tr>
      <w:tr w:rsidR="00961A1B" w:rsidRPr="008B43DE" w14:paraId="72BDD9B7" w14:textId="77777777" w:rsidTr="00866CE7">
        <w:trPr>
          <w:trHeight w:val="197"/>
          <w:jc w:val="center"/>
        </w:trPr>
        <w:tc>
          <w:tcPr>
            <w:tcW w:w="6263" w:type="dxa"/>
            <w:tcBorders>
              <w:bottom w:val="nil"/>
            </w:tcBorders>
            <w:vAlign w:val="center"/>
          </w:tcPr>
          <w:p w14:paraId="0965120D" w14:textId="1FDD643A" w:rsidR="00961A1B" w:rsidRPr="00961A1B" w:rsidRDefault="00961A1B" w:rsidP="00961A1B">
            <w:pPr>
              <w:ind w:firstLine="0"/>
              <w:rPr>
                <w:rFonts w:eastAsia="Times New Roman" w:cs="Calibri"/>
              </w:rPr>
            </w:pPr>
            <w:r w:rsidRPr="00961A1B">
              <w:rPr>
                <w:rFonts w:eastAsia="Times New Roman" w:cs="Calibri"/>
              </w:rPr>
              <w:t>Норматив расходов</w:t>
            </w:r>
            <w:r w:rsidR="000A6ABD">
              <w:rPr>
                <w:rFonts w:eastAsia="Times New Roman" w:cs="Calibri"/>
              </w:rPr>
              <w:t xml:space="preserve"> на </w:t>
            </w:r>
            <w:r w:rsidRPr="00961A1B">
              <w:rPr>
                <w:rFonts w:eastAsia="Times New Roman" w:cs="Calibri"/>
              </w:rPr>
              <w:t xml:space="preserve">реализацию, % </w:t>
            </w:r>
          </w:p>
          <w:p w14:paraId="05722F01" w14:textId="77777777" w:rsidR="00961A1B" w:rsidRPr="00961A1B" w:rsidRDefault="00961A1B" w:rsidP="00961A1B">
            <w:pPr>
              <w:ind w:firstLine="0"/>
              <w:rPr>
                <w:rFonts w:eastAsia="Times New Roman" w:cs="Calibri"/>
              </w:rPr>
            </w:pPr>
            <w:r w:rsidRPr="00961A1B">
              <w:rPr>
                <w:rFonts w:eastAsia="Times New Roman" w:cs="Calibri"/>
                <w:szCs w:val="18"/>
              </w:rPr>
              <w:t>(если надо)</w:t>
            </w:r>
          </w:p>
        </w:tc>
        <w:tc>
          <w:tcPr>
            <w:tcW w:w="1812" w:type="dxa"/>
            <w:tcBorders>
              <w:bottom w:val="nil"/>
            </w:tcBorders>
            <w:vAlign w:val="center"/>
          </w:tcPr>
          <w:p w14:paraId="0881E846" w14:textId="398A06E5" w:rsidR="00961A1B" w:rsidRPr="00961A1B" w:rsidRDefault="00961A1B" w:rsidP="00095AB4">
            <w:pPr>
              <w:ind w:firstLine="0"/>
              <w:jc w:val="center"/>
              <w:rPr>
                <w:rFonts w:eastAsia="Times New Roman" w:cs="Calibri"/>
              </w:rPr>
            </w:pPr>
            <w:proofErr w:type="spellStart"/>
            <w:r w:rsidRPr="00961A1B">
              <w:rPr>
                <w:rFonts w:cs="Calibri"/>
                <w:color w:val="000000"/>
              </w:rPr>
              <w:t>Н</w:t>
            </w:r>
            <w:r w:rsidRPr="00961A1B">
              <w:rPr>
                <w:rFonts w:cs="Calibri"/>
                <w:color w:val="000000"/>
                <w:vertAlign w:val="subscript"/>
              </w:rPr>
              <w:t>рр</w:t>
            </w:r>
            <w:proofErr w:type="spellEnd"/>
          </w:p>
        </w:tc>
        <w:tc>
          <w:tcPr>
            <w:tcW w:w="1837" w:type="dxa"/>
            <w:tcBorders>
              <w:bottom w:val="nil"/>
            </w:tcBorders>
            <w:vAlign w:val="center"/>
          </w:tcPr>
          <w:p w14:paraId="01C4B76F" w14:textId="0F631F63" w:rsidR="00961A1B" w:rsidRPr="00095AB4" w:rsidRDefault="002D67E4" w:rsidP="00866CE7">
            <w:pPr>
              <w:ind w:left="470" w:firstLine="142"/>
              <w:jc w:val="left"/>
              <w:rPr>
                <w:rFonts w:eastAsia="Times New Roman" w:cs="Calibri"/>
              </w:rPr>
            </w:pPr>
            <w:r w:rsidRPr="002D67E4">
              <w:rPr>
                <w:rFonts w:eastAsia="Times New Roman" w:cs="Calibri"/>
                <w:color w:val="FFFFFF" w:themeColor="background1"/>
              </w:rPr>
              <w:t>0</w:t>
            </w:r>
            <w:r w:rsidR="00095AB4">
              <w:rPr>
                <w:rFonts w:eastAsia="Times New Roman" w:cs="Calibri"/>
              </w:rPr>
              <w:t>3</w:t>
            </w:r>
          </w:p>
        </w:tc>
      </w:tr>
      <w:tr w:rsidR="00961A1B" w:rsidRPr="00D55253" w14:paraId="37A63A47" w14:textId="77777777" w:rsidTr="00866CE7">
        <w:trPr>
          <w:trHeight w:val="197"/>
          <w:jc w:val="center"/>
        </w:trPr>
        <w:tc>
          <w:tcPr>
            <w:tcW w:w="6263" w:type="dxa"/>
            <w:vAlign w:val="center"/>
          </w:tcPr>
          <w:p w14:paraId="78562AC1" w14:textId="77777777" w:rsidR="00961A1B" w:rsidRPr="00961A1B" w:rsidRDefault="00961A1B" w:rsidP="00961A1B">
            <w:pPr>
              <w:ind w:firstLine="0"/>
              <w:rPr>
                <w:rFonts w:eastAsia="Times New Roman" w:cs="Calibri"/>
              </w:rPr>
            </w:pPr>
            <w:r w:rsidRPr="00961A1B">
              <w:rPr>
                <w:rFonts w:eastAsia="Times New Roman" w:cs="Calibri"/>
              </w:rPr>
              <w:t>Ставка НДС, %</w:t>
            </w:r>
          </w:p>
        </w:tc>
        <w:tc>
          <w:tcPr>
            <w:tcW w:w="1812" w:type="dxa"/>
            <w:vAlign w:val="center"/>
          </w:tcPr>
          <w:p w14:paraId="1CB326D3" w14:textId="77777777" w:rsidR="00961A1B" w:rsidRPr="00961A1B" w:rsidRDefault="00961A1B" w:rsidP="00095AB4">
            <w:pPr>
              <w:ind w:firstLine="0"/>
              <w:jc w:val="center"/>
              <w:rPr>
                <w:rFonts w:eastAsia="Times New Roman" w:cs="Calibri"/>
              </w:rPr>
            </w:pPr>
            <w:r w:rsidRPr="00961A1B">
              <w:rPr>
                <w:rFonts w:cs="Calibri"/>
                <w:color w:val="000000"/>
              </w:rPr>
              <w:t>Н</w:t>
            </w:r>
            <w:r w:rsidRPr="00961A1B">
              <w:rPr>
                <w:rFonts w:cs="Calibri"/>
                <w:color w:val="000000"/>
                <w:vertAlign w:val="subscript"/>
              </w:rPr>
              <w:t>НДС</w:t>
            </w:r>
          </w:p>
        </w:tc>
        <w:tc>
          <w:tcPr>
            <w:tcW w:w="1837" w:type="dxa"/>
            <w:vAlign w:val="center"/>
          </w:tcPr>
          <w:p w14:paraId="1FE5381B" w14:textId="5041CF92" w:rsidR="00961A1B" w:rsidRPr="00961A1B" w:rsidRDefault="00961A1B" w:rsidP="00866CE7">
            <w:pPr>
              <w:ind w:left="470" w:firstLine="142"/>
              <w:jc w:val="left"/>
              <w:rPr>
                <w:rFonts w:eastAsia="Times New Roman" w:cs="Calibri"/>
              </w:rPr>
            </w:pPr>
            <w:r w:rsidRPr="00961A1B">
              <w:rPr>
                <w:rFonts w:eastAsia="Times New Roman" w:cs="Calibri"/>
              </w:rPr>
              <w:t>20</w:t>
            </w:r>
          </w:p>
        </w:tc>
      </w:tr>
      <w:tr w:rsidR="00961A1B" w:rsidRPr="00D55253" w14:paraId="5F54919D" w14:textId="77777777" w:rsidTr="00866CE7">
        <w:trPr>
          <w:trHeight w:val="197"/>
          <w:jc w:val="center"/>
        </w:trPr>
        <w:tc>
          <w:tcPr>
            <w:tcW w:w="6263" w:type="dxa"/>
            <w:tcBorders>
              <w:bottom w:val="single" w:sz="4" w:space="0" w:color="auto"/>
            </w:tcBorders>
            <w:vAlign w:val="center"/>
          </w:tcPr>
          <w:p w14:paraId="7F1680CB" w14:textId="33B135A9" w:rsidR="00961A1B" w:rsidRPr="00961A1B" w:rsidRDefault="00961A1B" w:rsidP="00961A1B">
            <w:pPr>
              <w:ind w:firstLine="0"/>
              <w:rPr>
                <w:rFonts w:eastAsia="Times New Roman" w:cs="Calibri"/>
              </w:rPr>
            </w:pPr>
            <w:r w:rsidRPr="00961A1B">
              <w:rPr>
                <w:rFonts w:eastAsia="Times New Roman" w:cs="Calibri"/>
              </w:rPr>
              <w:t>Налог</w:t>
            </w:r>
            <w:r w:rsidR="000A6ABD">
              <w:rPr>
                <w:rFonts w:eastAsia="Times New Roman" w:cs="Calibri"/>
              </w:rPr>
              <w:t xml:space="preserve"> на </w:t>
            </w:r>
            <w:r w:rsidRPr="00961A1B">
              <w:rPr>
                <w:rFonts w:eastAsia="Times New Roman" w:cs="Calibri"/>
              </w:rPr>
              <w:t xml:space="preserve">прибыль, % </w:t>
            </w:r>
          </w:p>
        </w:tc>
        <w:tc>
          <w:tcPr>
            <w:tcW w:w="1812" w:type="dxa"/>
            <w:tcBorders>
              <w:bottom w:val="single" w:sz="4" w:space="0" w:color="auto"/>
            </w:tcBorders>
            <w:vAlign w:val="center"/>
          </w:tcPr>
          <w:p w14:paraId="1D57E522" w14:textId="77777777" w:rsidR="00961A1B" w:rsidRPr="00961A1B" w:rsidRDefault="00961A1B" w:rsidP="00095AB4">
            <w:pPr>
              <w:ind w:firstLine="0"/>
              <w:jc w:val="center"/>
              <w:rPr>
                <w:rFonts w:cs="Calibri"/>
                <w:color w:val="000000"/>
              </w:rPr>
            </w:pPr>
            <w:r w:rsidRPr="00961A1B">
              <w:rPr>
                <w:rFonts w:cs="Calibri"/>
                <w:color w:val="000000"/>
              </w:rPr>
              <w:t>Н</w:t>
            </w:r>
            <w:r w:rsidRPr="00961A1B">
              <w:rPr>
                <w:rFonts w:cs="Calibri"/>
                <w:color w:val="000000"/>
                <w:vertAlign w:val="subscript"/>
              </w:rPr>
              <w:t>п</w:t>
            </w:r>
          </w:p>
        </w:tc>
        <w:tc>
          <w:tcPr>
            <w:tcW w:w="1837" w:type="dxa"/>
            <w:tcBorders>
              <w:bottom w:val="single" w:sz="4" w:space="0" w:color="auto"/>
            </w:tcBorders>
            <w:vAlign w:val="center"/>
          </w:tcPr>
          <w:p w14:paraId="4FFE06B8" w14:textId="77777777" w:rsidR="00961A1B" w:rsidRPr="00961A1B" w:rsidRDefault="00961A1B" w:rsidP="00866CE7">
            <w:pPr>
              <w:ind w:left="470" w:firstLine="142"/>
              <w:jc w:val="left"/>
              <w:rPr>
                <w:rFonts w:eastAsia="Times New Roman" w:cs="Calibri"/>
                <w:sz w:val="16"/>
                <w:szCs w:val="12"/>
              </w:rPr>
            </w:pPr>
            <w:r w:rsidRPr="00961A1B">
              <w:rPr>
                <w:rFonts w:eastAsia="Times New Roman" w:cs="Calibri"/>
              </w:rPr>
              <w:t>20</w:t>
            </w:r>
          </w:p>
        </w:tc>
      </w:tr>
    </w:tbl>
    <w:p w14:paraId="54B56F3A" w14:textId="6C11FF64" w:rsidR="00F94E87" w:rsidRDefault="00BB2478" w:rsidP="00297F4C">
      <w:pPr>
        <w:pStyle w:val="af3"/>
      </w:pPr>
      <w:r>
        <w:t>В таблице 6.2.</w:t>
      </w:r>
      <w:r w:rsidR="00297F4C">
        <w:t xml:space="preserve"> будет приведена информация</w:t>
      </w:r>
      <w:r w:rsidR="000A6ABD">
        <w:t xml:space="preserve"> о </w:t>
      </w:r>
      <w:r w:rsidR="00297F4C">
        <w:t xml:space="preserve">стоимости разработки </w:t>
      </w:r>
      <w:r w:rsidR="00A41A1A">
        <w:t>подобных веб-сайтов с ссылками на источники информации</w:t>
      </w:r>
      <w:r w:rsidR="00297F4C">
        <w:t>.</w:t>
      </w:r>
    </w:p>
    <w:p w14:paraId="0A4413C2" w14:textId="3078FF13" w:rsidR="00BB2478" w:rsidRPr="00BB2478" w:rsidRDefault="00BB2478" w:rsidP="00BB2478">
      <w:pPr>
        <w:pStyle w:val="af1"/>
      </w:pPr>
      <w:r w:rsidRPr="00961A1B">
        <w:t>Таблица 6.</w:t>
      </w:r>
      <w:r w:rsidR="005F2618">
        <w:t>2</w:t>
      </w:r>
      <w:r w:rsidR="0010433D">
        <w:t xml:space="preserve"> – </w:t>
      </w:r>
      <w:r>
        <w:t xml:space="preserve">Стоимость разработки </w:t>
      </w:r>
      <w:r w:rsidR="005F2618">
        <w:t>подобных веб-сайтов</w:t>
      </w:r>
    </w:p>
    <w:tbl>
      <w:tblPr>
        <w:tblStyle w:val="ac"/>
        <w:tblW w:w="0" w:type="auto"/>
        <w:tblLook w:val="04A0" w:firstRow="1" w:lastRow="0" w:firstColumn="1" w:lastColumn="0" w:noHBand="0" w:noVBand="1"/>
      </w:tblPr>
      <w:tblGrid>
        <w:gridCol w:w="2137"/>
        <w:gridCol w:w="2678"/>
        <w:gridCol w:w="1559"/>
        <w:gridCol w:w="3651"/>
      </w:tblGrid>
      <w:tr w:rsidR="004E229E" w:rsidRPr="00945DCB" w14:paraId="10C5850F" w14:textId="77777777" w:rsidTr="005E2314">
        <w:tc>
          <w:tcPr>
            <w:tcW w:w="2137" w:type="dxa"/>
            <w:vAlign w:val="center"/>
          </w:tcPr>
          <w:p w14:paraId="02D8D08C" w14:textId="77777777" w:rsidR="00BB2478" w:rsidRPr="00BB2478" w:rsidRDefault="00BB2478" w:rsidP="00BB2478">
            <w:pPr>
              <w:ind w:firstLine="0"/>
              <w:jc w:val="center"/>
              <w:rPr>
                <w:rFonts w:cs="Calibri"/>
              </w:rPr>
            </w:pPr>
            <w:r w:rsidRPr="00BB2478">
              <w:rPr>
                <w:rFonts w:cs="Calibri"/>
              </w:rPr>
              <w:t>Продукт-аналог</w:t>
            </w:r>
          </w:p>
        </w:tc>
        <w:tc>
          <w:tcPr>
            <w:tcW w:w="2678" w:type="dxa"/>
            <w:vAlign w:val="center"/>
          </w:tcPr>
          <w:p w14:paraId="52C541C8" w14:textId="77777777" w:rsidR="00BB2478" w:rsidRPr="00BB2478" w:rsidRDefault="00BB2478" w:rsidP="00BB2478">
            <w:pPr>
              <w:ind w:firstLine="0"/>
              <w:jc w:val="center"/>
              <w:rPr>
                <w:rFonts w:cs="Calibri"/>
              </w:rPr>
            </w:pPr>
            <w:r w:rsidRPr="00BB2478">
              <w:rPr>
                <w:rFonts w:cs="Calibri"/>
              </w:rPr>
              <w:t>Источник</w:t>
            </w:r>
          </w:p>
        </w:tc>
        <w:tc>
          <w:tcPr>
            <w:tcW w:w="1559" w:type="dxa"/>
            <w:vAlign w:val="center"/>
          </w:tcPr>
          <w:p w14:paraId="747974F7" w14:textId="6B2A12FF" w:rsidR="00BB2478" w:rsidRPr="00BB2478" w:rsidRDefault="00BB2478" w:rsidP="00BB2478">
            <w:pPr>
              <w:ind w:firstLine="0"/>
              <w:jc w:val="center"/>
              <w:rPr>
                <w:rFonts w:cs="Calibri"/>
              </w:rPr>
            </w:pPr>
            <w:r w:rsidRPr="00BB2478">
              <w:rPr>
                <w:rFonts w:cs="Calibri"/>
              </w:rPr>
              <w:t>Стоимость</w:t>
            </w:r>
            <w:r w:rsidR="004E229E">
              <w:rPr>
                <w:rFonts w:cs="Calibri"/>
              </w:rPr>
              <w:t xml:space="preserve"> </w:t>
            </w:r>
          </w:p>
        </w:tc>
        <w:tc>
          <w:tcPr>
            <w:tcW w:w="3651" w:type="dxa"/>
            <w:vAlign w:val="center"/>
          </w:tcPr>
          <w:p w14:paraId="72891A5E" w14:textId="77777777" w:rsidR="00BB2478" w:rsidRPr="00BB2478" w:rsidRDefault="00BB2478" w:rsidP="00BB2478">
            <w:pPr>
              <w:ind w:firstLine="0"/>
              <w:jc w:val="center"/>
              <w:rPr>
                <w:rFonts w:cs="Calibri"/>
              </w:rPr>
            </w:pPr>
            <w:r w:rsidRPr="00BB2478">
              <w:rPr>
                <w:rFonts w:cs="Calibri"/>
              </w:rPr>
              <w:t>Примечание</w:t>
            </w:r>
          </w:p>
        </w:tc>
      </w:tr>
      <w:tr w:rsidR="00622078" w:rsidRPr="00945DCB" w14:paraId="3A6477B8" w14:textId="77777777" w:rsidTr="005E2314">
        <w:tc>
          <w:tcPr>
            <w:tcW w:w="2137" w:type="dxa"/>
            <w:vAlign w:val="center"/>
          </w:tcPr>
          <w:p w14:paraId="312EE904" w14:textId="3B51A656" w:rsidR="00622078" w:rsidRPr="00BB2478" w:rsidRDefault="00622078" w:rsidP="00BB2478">
            <w:pPr>
              <w:ind w:firstLine="0"/>
              <w:jc w:val="center"/>
              <w:rPr>
                <w:rFonts w:cs="Calibri"/>
              </w:rPr>
            </w:pPr>
            <w:r>
              <w:rPr>
                <w:rFonts w:cs="Calibri"/>
              </w:rPr>
              <w:t>1</w:t>
            </w:r>
          </w:p>
        </w:tc>
        <w:tc>
          <w:tcPr>
            <w:tcW w:w="2678" w:type="dxa"/>
            <w:vAlign w:val="center"/>
          </w:tcPr>
          <w:p w14:paraId="6FAE107F" w14:textId="4666F893" w:rsidR="00622078" w:rsidRPr="00BB2478" w:rsidRDefault="00622078" w:rsidP="00BB2478">
            <w:pPr>
              <w:ind w:firstLine="0"/>
              <w:jc w:val="center"/>
              <w:rPr>
                <w:rFonts w:cs="Calibri"/>
              </w:rPr>
            </w:pPr>
            <w:r>
              <w:rPr>
                <w:rFonts w:cs="Calibri"/>
              </w:rPr>
              <w:t>2</w:t>
            </w:r>
          </w:p>
        </w:tc>
        <w:tc>
          <w:tcPr>
            <w:tcW w:w="1559" w:type="dxa"/>
            <w:vAlign w:val="center"/>
          </w:tcPr>
          <w:p w14:paraId="03BBD45F" w14:textId="775AF63E" w:rsidR="00622078" w:rsidRPr="00BB2478" w:rsidRDefault="00622078" w:rsidP="00BB2478">
            <w:pPr>
              <w:ind w:firstLine="0"/>
              <w:jc w:val="center"/>
              <w:rPr>
                <w:rFonts w:cs="Calibri"/>
              </w:rPr>
            </w:pPr>
            <w:r>
              <w:rPr>
                <w:rFonts w:cs="Calibri"/>
              </w:rPr>
              <w:t>3</w:t>
            </w:r>
          </w:p>
        </w:tc>
        <w:tc>
          <w:tcPr>
            <w:tcW w:w="3651" w:type="dxa"/>
            <w:vAlign w:val="center"/>
          </w:tcPr>
          <w:p w14:paraId="57CEFA48" w14:textId="77A5965E" w:rsidR="00622078" w:rsidRPr="00BB2478" w:rsidRDefault="00622078" w:rsidP="00BB2478">
            <w:pPr>
              <w:ind w:firstLine="0"/>
              <w:jc w:val="center"/>
              <w:rPr>
                <w:rFonts w:cs="Calibri"/>
              </w:rPr>
            </w:pPr>
            <w:r>
              <w:rPr>
                <w:rFonts w:cs="Calibri"/>
              </w:rPr>
              <w:t>4</w:t>
            </w:r>
          </w:p>
        </w:tc>
      </w:tr>
      <w:tr w:rsidR="004E229E" w:rsidRPr="00945DCB" w14:paraId="10969FD0" w14:textId="77777777" w:rsidTr="00A4173B">
        <w:trPr>
          <w:trHeight w:val="4212"/>
        </w:trPr>
        <w:tc>
          <w:tcPr>
            <w:tcW w:w="2137" w:type="dxa"/>
            <w:tcBorders>
              <w:bottom w:val="single" w:sz="4" w:space="0" w:color="auto"/>
            </w:tcBorders>
          </w:tcPr>
          <w:p w14:paraId="048E3C23" w14:textId="480E7E20" w:rsidR="00BB2478" w:rsidRPr="00BB2478" w:rsidRDefault="00DC1C9E" w:rsidP="00656119">
            <w:pPr>
              <w:ind w:firstLine="0"/>
              <w:jc w:val="left"/>
              <w:rPr>
                <w:rFonts w:cs="Calibri"/>
              </w:rPr>
            </w:pPr>
            <w:r>
              <w:rPr>
                <w:rFonts w:cs="Calibri"/>
              </w:rPr>
              <w:t>Ш</w:t>
            </w:r>
            <w:r w:rsidRPr="00DC1C9E">
              <w:rPr>
                <w:rFonts w:cs="Calibri"/>
              </w:rPr>
              <w:t>кола</w:t>
            </w:r>
            <w:r w:rsidR="00A1324C">
              <w:rPr>
                <w:rFonts w:cs="Calibri"/>
              </w:rPr>
              <w:t xml:space="preserve"> и </w:t>
            </w:r>
            <w:r w:rsidRPr="00DC1C9E">
              <w:rPr>
                <w:rFonts w:cs="Calibri"/>
              </w:rPr>
              <w:t xml:space="preserve">студия красоты </w:t>
            </w:r>
            <w:r>
              <w:rPr>
                <w:rFonts w:cs="Calibri"/>
              </w:rPr>
              <w:t>«</w:t>
            </w:r>
            <w:r>
              <w:rPr>
                <w:rFonts w:cs="Calibri"/>
                <w:lang w:val="en-US"/>
              </w:rPr>
              <w:t>K</w:t>
            </w:r>
            <w:proofErr w:type="spellStart"/>
            <w:r w:rsidRPr="00DC1C9E">
              <w:rPr>
                <w:rFonts w:cs="Calibri"/>
              </w:rPr>
              <w:t>oza</w:t>
            </w:r>
            <w:proofErr w:type="spellEnd"/>
            <w:r>
              <w:rPr>
                <w:rFonts w:cs="Calibri"/>
              </w:rPr>
              <w:t>»</w:t>
            </w:r>
          </w:p>
        </w:tc>
        <w:tc>
          <w:tcPr>
            <w:tcW w:w="2678" w:type="dxa"/>
            <w:tcBorders>
              <w:bottom w:val="single" w:sz="4" w:space="0" w:color="auto"/>
            </w:tcBorders>
          </w:tcPr>
          <w:p w14:paraId="5FA5BA38" w14:textId="2DAD77CB" w:rsidR="00BB2478" w:rsidRPr="00FB1517" w:rsidRDefault="007B4251" w:rsidP="00656119">
            <w:pPr>
              <w:ind w:firstLine="0"/>
              <w:jc w:val="left"/>
              <w:rPr>
                <w:rFonts w:cs="Calibri"/>
              </w:rPr>
            </w:pPr>
            <w:hyperlink r:id="rId79" w:history="1">
              <w:r w:rsidR="00FB1517" w:rsidRPr="00FB1517">
                <w:rPr>
                  <w:rStyle w:val="aff2"/>
                  <w:rFonts w:cs="Calibri"/>
                  <w:color w:val="auto"/>
                  <w:u w:val="none"/>
                </w:rPr>
                <w:t>https://koza.studio/</w:t>
              </w:r>
            </w:hyperlink>
            <w:r w:rsidR="00FB1517" w:rsidRPr="00FB1517">
              <w:rPr>
                <w:rFonts w:cs="Calibri"/>
              </w:rPr>
              <w:t xml:space="preserve"> </w:t>
            </w:r>
          </w:p>
        </w:tc>
        <w:tc>
          <w:tcPr>
            <w:tcW w:w="1559" w:type="dxa"/>
            <w:tcBorders>
              <w:bottom w:val="single" w:sz="4" w:space="0" w:color="auto"/>
            </w:tcBorders>
          </w:tcPr>
          <w:p w14:paraId="73E5D653" w14:textId="6F5BBACE" w:rsidR="00BB2478" w:rsidRPr="00BB2478" w:rsidRDefault="00322CD6" w:rsidP="00656119">
            <w:pPr>
              <w:ind w:firstLine="0"/>
              <w:jc w:val="left"/>
              <w:rPr>
                <w:rFonts w:cs="Calibri"/>
              </w:rPr>
            </w:pPr>
            <w:r>
              <w:rPr>
                <w:rFonts w:cs="Calibri"/>
              </w:rPr>
              <w:t>1</w:t>
            </w:r>
            <w:r w:rsidR="003B748D">
              <w:rPr>
                <w:rFonts w:cs="Calibri"/>
              </w:rPr>
              <w:t>7</w:t>
            </w:r>
            <w:r w:rsidR="00BA1F02">
              <w:rPr>
                <w:rFonts w:cs="Calibri"/>
              </w:rPr>
              <w:t> </w:t>
            </w:r>
            <w:r w:rsidR="005E2314">
              <w:rPr>
                <w:rFonts w:cs="Calibri"/>
              </w:rPr>
              <w:t>5</w:t>
            </w:r>
            <w:r>
              <w:rPr>
                <w:rFonts w:cs="Calibri"/>
              </w:rPr>
              <w:t>00</w:t>
            </w:r>
            <w:r w:rsidR="006E5680" w:rsidRPr="006E5680">
              <w:rPr>
                <w:rFonts w:cs="Calibri"/>
              </w:rPr>
              <w:t xml:space="preserve"> руб.</w:t>
            </w:r>
          </w:p>
        </w:tc>
        <w:tc>
          <w:tcPr>
            <w:tcW w:w="3651" w:type="dxa"/>
            <w:tcBorders>
              <w:bottom w:val="single" w:sz="4" w:space="0" w:color="auto"/>
            </w:tcBorders>
          </w:tcPr>
          <w:p w14:paraId="535C2224" w14:textId="5C9F7717" w:rsidR="00BB2478" w:rsidRPr="00BB2478" w:rsidRDefault="00656119" w:rsidP="00B64909">
            <w:pPr>
              <w:ind w:firstLine="0"/>
              <w:rPr>
                <w:rFonts w:cs="Calibri"/>
              </w:rPr>
            </w:pPr>
            <w:r>
              <w:rPr>
                <w:rFonts w:cs="Calibri"/>
              </w:rPr>
              <w:t>Сайт предоставляет курсы по разным направлениям в</w:t>
            </w:r>
            <w:r w:rsidR="008E713C">
              <w:rPr>
                <w:rFonts w:cs="Calibri"/>
                <w:lang w:val="en-US"/>
              </w:rPr>
              <w:t> </w:t>
            </w:r>
            <w:r>
              <w:rPr>
                <w:rFonts w:cs="Calibri"/>
              </w:rPr>
              <w:t>формате онлайн</w:t>
            </w:r>
            <w:r w:rsidR="00A1324C">
              <w:rPr>
                <w:rFonts w:cs="Calibri"/>
              </w:rPr>
              <w:t xml:space="preserve"> и </w:t>
            </w:r>
            <w:r>
              <w:rPr>
                <w:rFonts w:cs="Calibri"/>
              </w:rPr>
              <w:t>очном, а</w:t>
            </w:r>
            <w:r w:rsidR="008E713C">
              <w:rPr>
                <w:rFonts w:cs="Calibri"/>
                <w:lang w:val="en-US"/>
              </w:rPr>
              <w:t> </w:t>
            </w:r>
            <w:r>
              <w:rPr>
                <w:rFonts w:cs="Calibri"/>
              </w:rPr>
              <w:t>также различные виды услуг</w:t>
            </w:r>
            <w:r w:rsidR="00EB234E">
              <w:rPr>
                <w:rFonts w:cs="Calibri"/>
              </w:rPr>
              <w:t>.</w:t>
            </w:r>
            <w:r w:rsidR="00F259A0" w:rsidRPr="00F259A0">
              <w:rPr>
                <w:rFonts w:cs="Calibri"/>
              </w:rPr>
              <w:t xml:space="preserve"> </w:t>
            </w:r>
            <w:r w:rsidR="0056441D">
              <w:rPr>
                <w:rFonts w:cs="Calibri"/>
              </w:rPr>
              <w:t>Присутствует</w:t>
            </w:r>
            <w:r w:rsidR="00AA1411">
              <w:rPr>
                <w:rFonts w:cs="Calibri"/>
              </w:rPr>
              <w:t xml:space="preserve"> </w:t>
            </w:r>
            <w:r w:rsidR="0056441D">
              <w:rPr>
                <w:rFonts w:cs="Calibri"/>
              </w:rPr>
              <w:t>страница блога</w:t>
            </w:r>
            <w:r w:rsidR="00A1324C">
              <w:rPr>
                <w:rFonts w:cs="Calibri"/>
              </w:rPr>
              <w:t xml:space="preserve"> и </w:t>
            </w:r>
            <w:r w:rsidR="0056441D">
              <w:rPr>
                <w:rFonts w:cs="Calibri"/>
              </w:rPr>
              <w:t xml:space="preserve">личный кабинет. </w:t>
            </w:r>
            <w:r w:rsidR="00EB234E">
              <w:rPr>
                <w:rFonts w:cs="Calibri"/>
              </w:rPr>
              <w:t>Есть возможность выбрать подходящий модуль курса</w:t>
            </w:r>
            <w:r w:rsidR="00A1324C">
              <w:rPr>
                <w:rFonts w:cs="Calibri"/>
              </w:rPr>
              <w:t xml:space="preserve"> и </w:t>
            </w:r>
            <w:r w:rsidR="00EB234E">
              <w:rPr>
                <w:rFonts w:cs="Calibri"/>
              </w:rPr>
              <w:t>внести на него предоплату</w:t>
            </w:r>
            <w:r w:rsidR="008054A4">
              <w:rPr>
                <w:rFonts w:cs="Calibri"/>
              </w:rPr>
              <w:t>. Сайт наполнен большим количеством информации о школе</w:t>
            </w:r>
            <w:r w:rsidR="00A1324C">
              <w:rPr>
                <w:rFonts w:cs="Calibri"/>
              </w:rPr>
              <w:t xml:space="preserve"> и </w:t>
            </w:r>
            <w:r w:rsidR="008054A4">
              <w:rPr>
                <w:rFonts w:cs="Calibri"/>
              </w:rPr>
              <w:t>всех услугах.</w:t>
            </w:r>
            <w:r w:rsidR="00B64909">
              <w:rPr>
                <w:rFonts w:cs="Calibri"/>
              </w:rPr>
              <w:t xml:space="preserve"> Сайт адаптивен.</w:t>
            </w:r>
            <w:r w:rsidR="00D67822">
              <w:rPr>
                <w:rFonts w:cs="Calibri"/>
              </w:rPr>
              <w:t xml:space="preserve"> </w:t>
            </w:r>
          </w:p>
        </w:tc>
      </w:tr>
      <w:tr w:rsidR="00A41A1A" w:rsidRPr="00945DCB" w14:paraId="655A10F3" w14:textId="77777777" w:rsidTr="00BA1F02">
        <w:tc>
          <w:tcPr>
            <w:tcW w:w="2137" w:type="dxa"/>
            <w:tcBorders>
              <w:bottom w:val="nil"/>
            </w:tcBorders>
          </w:tcPr>
          <w:p w14:paraId="315CDD4C" w14:textId="06DEA606" w:rsidR="00A41A1A" w:rsidRDefault="00732A82" w:rsidP="00656119">
            <w:pPr>
              <w:ind w:firstLine="0"/>
              <w:jc w:val="left"/>
              <w:rPr>
                <w:rFonts w:cs="Calibri"/>
              </w:rPr>
            </w:pPr>
            <w:r>
              <w:rPr>
                <w:rFonts w:cs="Calibri"/>
              </w:rPr>
              <w:t>Ш</w:t>
            </w:r>
            <w:r w:rsidRPr="00DC1C9E">
              <w:rPr>
                <w:rFonts w:cs="Calibri"/>
              </w:rPr>
              <w:t xml:space="preserve">кола красоты </w:t>
            </w:r>
            <w:r>
              <w:rPr>
                <w:rFonts w:cs="Calibri"/>
              </w:rPr>
              <w:t>«</w:t>
            </w:r>
            <w:r>
              <w:rPr>
                <w:rFonts w:cs="Calibri"/>
                <w:lang w:val="en-US"/>
              </w:rPr>
              <w:t>Madre</w:t>
            </w:r>
            <w:r>
              <w:rPr>
                <w:rFonts w:cs="Calibri"/>
              </w:rPr>
              <w:t>»</w:t>
            </w:r>
          </w:p>
        </w:tc>
        <w:tc>
          <w:tcPr>
            <w:tcW w:w="2678" w:type="dxa"/>
            <w:tcBorders>
              <w:bottom w:val="nil"/>
            </w:tcBorders>
          </w:tcPr>
          <w:p w14:paraId="52A273A4" w14:textId="68B6EFD6" w:rsidR="00A41A1A" w:rsidRPr="00FB1517" w:rsidRDefault="007B4251" w:rsidP="00656119">
            <w:pPr>
              <w:ind w:firstLine="0"/>
              <w:jc w:val="left"/>
              <w:rPr>
                <w:rFonts w:cs="Calibri"/>
              </w:rPr>
            </w:pPr>
            <w:hyperlink r:id="rId80" w:history="1">
              <w:r w:rsidR="00FB1517" w:rsidRPr="00FB1517">
                <w:rPr>
                  <w:rStyle w:val="aff2"/>
                  <w:color w:val="auto"/>
                  <w:u w:val="none"/>
                </w:rPr>
                <w:t>https://madre.by/</w:t>
              </w:r>
            </w:hyperlink>
            <w:r w:rsidR="00FB1517" w:rsidRPr="00FB1517">
              <w:rPr>
                <w:rStyle w:val="aff2"/>
                <w:color w:val="auto"/>
                <w:u w:val="none"/>
              </w:rPr>
              <w:t xml:space="preserve"> </w:t>
            </w:r>
          </w:p>
        </w:tc>
        <w:tc>
          <w:tcPr>
            <w:tcW w:w="1559" w:type="dxa"/>
            <w:tcBorders>
              <w:bottom w:val="nil"/>
            </w:tcBorders>
          </w:tcPr>
          <w:p w14:paraId="3D3B3BE9" w14:textId="6F74CFFB" w:rsidR="00A41A1A" w:rsidRPr="006E5680" w:rsidRDefault="00322CD6" w:rsidP="00656119">
            <w:pPr>
              <w:ind w:firstLine="0"/>
              <w:jc w:val="left"/>
              <w:rPr>
                <w:rFonts w:cs="Calibri"/>
              </w:rPr>
            </w:pPr>
            <w:r>
              <w:rPr>
                <w:rFonts w:cs="Calibri"/>
              </w:rPr>
              <w:t>1</w:t>
            </w:r>
            <w:r w:rsidR="005E2314">
              <w:rPr>
                <w:rFonts w:cs="Calibri"/>
              </w:rPr>
              <w:t>4</w:t>
            </w:r>
            <w:r w:rsidR="00BA1F02">
              <w:rPr>
                <w:rFonts w:cs="Calibri"/>
              </w:rPr>
              <w:t> </w:t>
            </w:r>
            <w:r w:rsidR="005E2314">
              <w:rPr>
                <w:rFonts w:cs="Calibri"/>
              </w:rPr>
              <w:t>5</w:t>
            </w:r>
            <w:r>
              <w:rPr>
                <w:rFonts w:cs="Calibri"/>
              </w:rPr>
              <w:t>00</w:t>
            </w:r>
            <w:r w:rsidRPr="006E5680">
              <w:rPr>
                <w:rFonts w:cs="Calibri"/>
              </w:rPr>
              <w:t xml:space="preserve"> руб.</w:t>
            </w:r>
          </w:p>
        </w:tc>
        <w:tc>
          <w:tcPr>
            <w:tcW w:w="3651" w:type="dxa"/>
            <w:tcBorders>
              <w:bottom w:val="nil"/>
            </w:tcBorders>
          </w:tcPr>
          <w:p w14:paraId="2476319D" w14:textId="1B065BEE" w:rsidR="00A41A1A" w:rsidRPr="00120303" w:rsidRDefault="0056441D" w:rsidP="00B64909">
            <w:pPr>
              <w:ind w:firstLine="0"/>
              <w:rPr>
                <w:rFonts w:cs="Calibri"/>
              </w:rPr>
            </w:pPr>
            <w:r>
              <w:rPr>
                <w:rFonts w:cs="Calibri"/>
              </w:rPr>
              <w:t>Сайт предоставляет всю необходимую информацию о</w:t>
            </w:r>
            <w:r w:rsidR="00D303CE">
              <w:rPr>
                <w:rFonts w:cs="Calibri"/>
                <w:lang w:val="en-US"/>
              </w:rPr>
              <w:t> </w:t>
            </w:r>
            <w:r>
              <w:rPr>
                <w:rFonts w:cs="Calibri"/>
              </w:rPr>
              <w:t>различных курсах.</w:t>
            </w:r>
            <w:r w:rsidR="00F43F70">
              <w:rPr>
                <w:rFonts w:cs="Calibri"/>
              </w:rPr>
              <w:t xml:space="preserve"> </w:t>
            </w:r>
            <w:r>
              <w:rPr>
                <w:rFonts w:cs="Calibri"/>
              </w:rPr>
              <w:t>Из</w:t>
            </w:r>
            <w:r w:rsidR="00D303CE">
              <w:rPr>
                <w:rFonts w:cs="Calibri"/>
                <w:lang w:val="en-US"/>
              </w:rPr>
              <w:t> </w:t>
            </w:r>
            <w:r>
              <w:rPr>
                <w:rFonts w:cs="Calibri"/>
              </w:rPr>
              <w:t>функциональных элементов</w:t>
            </w:r>
            <w:r w:rsidR="00F259A0" w:rsidRPr="00F259A0">
              <w:rPr>
                <w:rFonts w:cs="Calibri"/>
              </w:rPr>
              <w:t xml:space="preserve"> </w:t>
            </w:r>
            <w:r>
              <w:rPr>
                <w:rFonts w:cs="Calibri"/>
              </w:rPr>
              <w:t>на</w:t>
            </w:r>
            <w:r w:rsidR="00D303CE">
              <w:rPr>
                <w:rFonts w:cs="Calibri"/>
                <w:lang w:val="en-US"/>
              </w:rPr>
              <w:t> </w:t>
            </w:r>
            <w:r>
              <w:rPr>
                <w:rFonts w:cs="Calibri"/>
              </w:rPr>
              <w:t>сайте предоставляется форма для</w:t>
            </w:r>
            <w:r w:rsidR="00D303CE">
              <w:rPr>
                <w:rFonts w:cs="Calibri"/>
                <w:lang w:val="en-US"/>
              </w:rPr>
              <w:t> </w:t>
            </w:r>
            <w:r>
              <w:rPr>
                <w:rFonts w:cs="Calibri"/>
              </w:rPr>
              <w:t>отправки заявки на интересующий курс</w:t>
            </w:r>
            <w:r w:rsidR="00A1324C">
              <w:rPr>
                <w:rFonts w:cs="Calibri"/>
              </w:rPr>
              <w:t xml:space="preserve"> и </w:t>
            </w:r>
            <w:r>
              <w:rPr>
                <w:rFonts w:cs="Calibri"/>
              </w:rPr>
              <w:t xml:space="preserve">получения консультации. </w:t>
            </w:r>
            <w:r w:rsidR="00F43F70">
              <w:rPr>
                <w:rFonts w:cs="Calibri"/>
              </w:rPr>
              <w:t>Сайт</w:t>
            </w:r>
            <w:r w:rsidR="00F43F70" w:rsidRPr="00F259A0">
              <w:rPr>
                <w:rFonts w:cs="Calibri"/>
              </w:rPr>
              <w:t xml:space="preserve"> </w:t>
            </w:r>
            <w:r w:rsidR="00F43F70">
              <w:rPr>
                <w:rFonts w:cs="Calibri"/>
              </w:rPr>
              <w:t>адаптивен на</w:t>
            </w:r>
            <w:r w:rsidR="00B64909">
              <w:rPr>
                <w:rFonts w:cs="Calibri"/>
              </w:rPr>
              <w:t> </w:t>
            </w:r>
            <w:r w:rsidR="00F43F70">
              <w:rPr>
                <w:rFonts w:cs="Calibri"/>
              </w:rPr>
              <w:t>все виды устройств.</w:t>
            </w:r>
          </w:p>
        </w:tc>
      </w:tr>
    </w:tbl>
    <w:p w14:paraId="4576A571" w14:textId="4B11B6EB" w:rsidR="005F2618" w:rsidRDefault="005F2618" w:rsidP="005F2618">
      <w:pPr>
        <w:pStyle w:val="af1"/>
      </w:pPr>
      <w:r w:rsidRPr="00446417">
        <w:lastRenderedPageBreak/>
        <w:t xml:space="preserve">Продолжение таблицы </w:t>
      </w:r>
      <w:r>
        <w:t>6</w:t>
      </w:r>
      <w:r w:rsidRPr="00446417">
        <w:t>.</w:t>
      </w:r>
      <w:r>
        <w:t>2 </w:t>
      </w:r>
    </w:p>
    <w:tbl>
      <w:tblPr>
        <w:tblStyle w:val="ac"/>
        <w:tblW w:w="0" w:type="auto"/>
        <w:tblLayout w:type="fixed"/>
        <w:tblLook w:val="04A0" w:firstRow="1" w:lastRow="0" w:firstColumn="1" w:lastColumn="0" w:noHBand="0" w:noVBand="1"/>
      </w:tblPr>
      <w:tblGrid>
        <w:gridCol w:w="1918"/>
        <w:gridCol w:w="2897"/>
        <w:gridCol w:w="1559"/>
        <w:gridCol w:w="3651"/>
      </w:tblGrid>
      <w:tr w:rsidR="00622078" w:rsidRPr="00945DCB" w14:paraId="5EBC6910" w14:textId="77777777" w:rsidTr="00BA1F02">
        <w:tc>
          <w:tcPr>
            <w:tcW w:w="1918" w:type="dxa"/>
          </w:tcPr>
          <w:p w14:paraId="293B3246" w14:textId="7DD6D70E" w:rsidR="00622078" w:rsidRPr="00732A82" w:rsidRDefault="00622078" w:rsidP="00622078">
            <w:pPr>
              <w:ind w:firstLine="0"/>
              <w:jc w:val="center"/>
              <w:rPr>
                <w:rFonts w:cs="Calibri"/>
              </w:rPr>
            </w:pPr>
            <w:r>
              <w:rPr>
                <w:rFonts w:cs="Calibri"/>
              </w:rPr>
              <w:t>1</w:t>
            </w:r>
          </w:p>
        </w:tc>
        <w:tc>
          <w:tcPr>
            <w:tcW w:w="2897" w:type="dxa"/>
          </w:tcPr>
          <w:p w14:paraId="5F04694A" w14:textId="36053962" w:rsidR="00622078" w:rsidRPr="00FB1517" w:rsidRDefault="00622078" w:rsidP="00622078">
            <w:pPr>
              <w:ind w:firstLine="0"/>
              <w:jc w:val="center"/>
              <w:rPr>
                <w:rFonts w:cs="Calibri"/>
              </w:rPr>
            </w:pPr>
            <w:r>
              <w:t>2</w:t>
            </w:r>
          </w:p>
        </w:tc>
        <w:tc>
          <w:tcPr>
            <w:tcW w:w="1559" w:type="dxa"/>
          </w:tcPr>
          <w:p w14:paraId="47482F1F" w14:textId="017743D7" w:rsidR="00622078" w:rsidRPr="006E5680" w:rsidRDefault="00622078" w:rsidP="00622078">
            <w:pPr>
              <w:ind w:firstLine="0"/>
              <w:jc w:val="center"/>
              <w:rPr>
                <w:rFonts w:cs="Calibri"/>
              </w:rPr>
            </w:pPr>
            <w:r>
              <w:rPr>
                <w:rFonts w:cs="Calibri"/>
              </w:rPr>
              <w:t>3</w:t>
            </w:r>
          </w:p>
        </w:tc>
        <w:tc>
          <w:tcPr>
            <w:tcW w:w="3651" w:type="dxa"/>
          </w:tcPr>
          <w:p w14:paraId="3744A00A" w14:textId="57723D69" w:rsidR="00622078" w:rsidRDefault="00622078" w:rsidP="00622078">
            <w:pPr>
              <w:ind w:firstLine="0"/>
              <w:jc w:val="center"/>
              <w:rPr>
                <w:rFonts w:cs="Calibri"/>
              </w:rPr>
            </w:pPr>
            <w:r>
              <w:rPr>
                <w:rFonts w:cs="Calibri"/>
              </w:rPr>
              <w:t>4</w:t>
            </w:r>
          </w:p>
        </w:tc>
      </w:tr>
      <w:tr w:rsidR="00622078" w:rsidRPr="00945DCB" w14:paraId="4463596E" w14:textId="77777777" w:rsidTr="00A4173B">
        <w:trPr>
          <w:trHeight w:val="3969"/>
        </w:trPr>
        <w:tc>
          <w:tcPr>
            <w:tcW w:w="1918" w:type="dxa"/>
          </w:tcPr>
          <w:p w14:paraId="78BDB80F" w14:textId="3557B44A" w:rsidR="00622078" w:rsidRDefault="00622078" w:rsidP="00622078">
            <w:pPr>
              <w:ind w:firstLine="0"/>
              <w:jc w:val="left"/>
              <w:rPr>
                <w:rFonts w:cs="Calibri"/>
              </w:rPr>
            </w:pPr>
            <w:r>
              <w:rPr>
                <w:rFonts w:cs="Calibri"/>
              </w:rPr>
              <w:t>Школа стилистов «Персона»</w:t>
            </w:r>
          </w:p>
        </w:tc>
        <w:tc>
          <w:tcPr>
            <w:tcW w:w="2897" w:type="dxa"/>
          </w:tcPr>
          <w:p w14:paraId="214B19C0" w14:textId="6C07A839" w:rsidR="00622078" w:rsidRDefault="007B4251" w:rsidP="00622078">
            <w:pPr>
              <w:ind w:firstLine="0"/>
              <w:jc w:val="left"/>
            </w:pPr>
            <w:hyperlink r:id="rId81" w:history="1">
              <w:r w:rsidR="00622078" w:rsidRPr="00FB1517">
                <w:rPr>
                  <w:rStyle w:val="aff2"/>
                  <w:rFonts w:eastAsiaTheme="minorHAnsi"/>
                  <w:color w:val="auto"/>
                  <w:szCs w:val="28"/>
                  <w:u w:val="none"/>
                </w:rPr>
                <w:t>https://</w:t>
              </w:r>
              <w:proofErr w:type="spellStart"/>
              <w:r w:rsidR="00622078" w:rsidRPr="00FB1517">
                <w:rPr>
                  <w:rStyle w:val="aff2"/>
                  <w:rFonts w:eastAsiaTheme="minorHAnsi"/>
                  <w:color w:val="auto"/>
                  <w:szCs w:val="28"/>
                  <w:u w:val="none"/>
                  <w:lang w:val="en-US"/>
                </w:rPr>
                <w:t>personauniver</w:t>
              </w:r>
              <w:proofErr w:type="spellEnd"/>
              <w:r w:rsidR="00622078" w:rsidRPr="00FB1517">
                <w:rPr>
                  <w:rStyle w:val="aff2"/>
                  <w:rFonts w:eastAsiaTheme="minorHAnsi"/>
                  <w:color w:val="auto"/>
                  <w:szCs w:val="28"/>
                  <w:u w:val="none"/>
                </w:rPr>
                <w:t>.</w:t>
              </w:r>
              <w:proofErr w:type="spellStart"/>
              <w:r w:rsidR="00622078" w:rsidRPr="00FB1517">
                <w:rPr>
                  <w:rStyle w:val="aff2"/>
                  <w:rFonts w:eastAsiaTheme="minorHAnsi"/>
                  <w:color w:val="auto"/>
                  <w:szCs w:val="28"/>
                  <w:u w:val="none"/>
                  <w:lang w:val="en-US"/>
                </w:rPr>
                <w:t>ru</w:t>
              </w:r>
              <w:proofErr w:type="spellEnd"/>
              <w:r w:rsidR="00622078" w:rsidRPr="00FB1517">
                <w:rPr>
                  <w:rStyle w:val="aff2"/>
                  <w:rFonts w:eastAsiaTheme="minorHAnsi"/>
                  <w:color w:val="auto"/>
                  <w:szCs w:val="28"/>
                  <w:u w:val="none"/>
                </w:rPr>
                <w:t>/</w:t>
              </w:r>
            </w:hyperlink>
          </w:p>
        </w:tc>
        <w:tc>
          <w:tcPr>
            <w:tcW w:w="1559" w:type="dxa"/>
          </w:tcPr>
          <w:p w14:paraId="5927AFCB" w14:textId="7FDA2971" w:rsidR="00622078" w:rsidRDefault="00622078" w:rsidP="00622078">
            <w:pPr>
              <w:ind w:firstLine="0"/>
              <w:jc w:val="left"/>
              <w:rPr>
                <w:rFonts w:cs="Calibri"/>
              </w:rPr>
            </w:pPr>
            <w:r>
              <w:rPr>
                <w:rFonts w:cs="Calibri"/>
              </w:rPr>
              <w:t>11</w:t>
            </w:r>
            <w:r w:rsidR="00BA1F02">
              <w:rPr>
                <w:rFonts w:cs="Calibri"/>
              </w:rPr>
              <w:t> </w:t>
            </w:r>
            <w:r>
              <w:rPr>
                <w:rFonts w:cs="Calibri"/>
              </w:rPr>
              <w:t>500</w:t>
            </w:r>
            <w:r w:rsidRPr="006E5680">
              <w:rPr>
                <w:rFonts w:cs="Calibri"/>
              </w:rPr>
              <w:t xml:space="preserve"> руб.</w:t>
            </w:r>
          </w:p>
        </w:tc>
        <w:tc>
          <w:tcPr>
            <w:tcW w:w="3651" w:type="dxa"/>
          </w:tcPr>
          <w:p w14:paraId="628FDECD" w14:textId="696A9D35" w:rsidR="00622078" w:rsidRDefault="00622078" w:rsidP="00B64909">
            <w:pPr>
              <w:ind w:firstLine="0"/>
              <w:rPr>
                <w:rFonts w:cs="Calibri"/>
              </w:rPr>
            </w:pPr>
            <w:r>
              <w:rPr>
                <w:rFonts w:cs="Calibri"/>
              </w:rPr>
              <w:t>Сайт предоставляет курсы стилистов. Присутствует страница «Блог», формы для записи на «бесплатную экскурсию», подбора курса, покупки курса через номер телефона. Сайт креативен</w:t>
            </w:r>
            <w:r w:rsidR="00A1324C">
              <w:rPr>
                <w:rFonts w:cs="Calibri"/>
              </w:rPr>
              <w:t xml:space="preserve"> и </w:t>
            </w:r>
            <w:r>
              <w:rPr>
                <w:rFonts w:cs="Calibri"/>
              </w:rPr>
              <w:t>дизайн</w:t>
            </w:r>
            <w:r w:rsidR="00F259A0" w:rsidRPr="00F259A0">
              <w:rPr>
                <w:rFonts w:cs="Calibri"/>
              </w:rPr>
              <w:t xml:space="preserve"> </w:t>
            </w:r>
            <w:r>
              <w:rPr>
                <w:rFonts w:cs="Calibri"/>
              </w:rPr>
              <w:t>привлекает внимание,</w:t>
            </w:r>
            <w:r w:rsidR="001D6CDA" w:rsidRPr="001D6CDA">
              <w:rPr>
                <w:rFonts w:cs="Calibri"/>
              </w:rPr>
              <w:t xml:space="preserve"> </w:t>
            </w:r>
            <w:r>
              <w:rPr>
                <w:rFonts w:cs="Calibri"/>
              </w:rPr>
              <w:t>но</w:t>
            </w:r>
            <w:r w:rsidR="00D303CE">
              <w:rPr>
                <w:rFonts w:cs="Calibri"/>
              </w:rPr>
              <w:t> </w:t>
            </w:r>
            <w:r>
              <w:rPr>
                <w:rFonts w:cs="Calibri"/>
              </w:rPr>
              <w:t>функциональных элементов кроме форм не</w:t>
            </w:r>
            <w:r w:rsidR="00D303CE">
              <w:rPr>
                <w:rFonts w:cs="Calibri"/>
                <w:lang w:val="en-US"/>
              </w:rPr>
              <w:t> </w:t>
            </w:r>
            <w:r>
              <w:rPr>
                <w:rFonts w:cs="Calibri"/>
              </w:rPr>
              <w:t>содержит. Сайт</w:t>
            </w:r>
            <w:r w:rsidR="001D6CDA" w:rsidRPr="00F259A0">
              <w:rPr>
                <w:rFonts w:cs="Calibri"/>
              </w:rPr>
              <w:t xml:space="preserve"> </w:t>
            </w:r>
            <w:r>
              <w:rPr>
                <w:rFonts w:cs="Calibri"/>
              </w:rPr>
              <w:t>адаптивен на все виды устройств.</w:t>
            </w:r>
          </w:p>
        </w:tc>
      </w:tr>
    </w:tbl>
    <w:p w14:paraId="615E5475" w14:textId="74960FA0" w:rsidR="004D5EBC" w:rsidRPr="001D6CDA" w:rsidRDefault="00D55BF6" w:rsidP="00DE17ED">
      <w:pPr>
        <w:pStyle w:val="af3"/>
        <w:spacing w:line="245" w:lineRule="auto"/>
        <w:rPr>
          <w:spacing w:val="-4"/>
        </w:rPr>
      </w:pPr>
      <w:r w:rsidRPr="001D6CDA">
        <w:rPr>
          <w:spacing w:val="-4"/>
        </w:rPr>
        <w:t xml:space="preserve">В ходе проведения маркетингового анализа, была определена стоимость разработки аналогичного </w:t>
      </w:r>
      <w:r w:rsidR="00322CD6" w:rsidRPr="001D6CDA">
        <w:rPr>
          <w:spacing w:val="-4"/>
        </w:rPr>
        <w:t>веб-сайтов</w:t>
      </w:r>
      <w:r w:rsidRPr="001D6CDA">
        <w:rPr>
          <w:spacing w:val="-4"/>
        </w:rPr>
        <w:t xml:space="preserve"> </w:t>
      </w:r>
      <w:r w:rsidR="00322CD6" w:rsidRPr="001D6CDA">
        <w:rPr>
          <w:spacing w:val="-4"/>
        </w:rPr>
        <w:t>в</w:t>
      </w:r>
      <w:r w:rsidR="00582AE5" w:rsidRPr="001D6CDA">
        <w:rPr>
          <w:spacing w:val="-4"/>
        </w:rPr>
        <w:t> </w:t>
      </w:r>
      <w:r w:rsidR="002304C3" w:rsidRPr="001D6CDA">
        <w:rPr>
          <w:spacing w:val="-4"/>
        </w:rPr>
        <w:t>сфере</w:t>
      </w:r>
      <w:r w:rsidR="00322CD6" w:rsidRPr="001D6CDA">
        <w:rPr>
          <w:spacing w:val="-4"/>
        </w:rPr>
        <w:t xml:space="preserve"> красоты</w:t>
      </w:r>
      <w:r w:rsidR="00A1324C" w:rsidRPr="001D6CDA">
        <w:rPr>
          <w:spacing w:val="-4"/>
        </w:rPr>
        <w:t xml:space="preserve"> и </w:t>
      </w:r>
      <w:r w:rsidR="00322CD6" w:rsidRPr="001D6CDA">
        <w:rPr>
          <w:spacing w:val="-4"/>
        </w:rPr>
        <w:t>стиля</w:t>
      </w:r>
      <w:r w:rsidRPr="001D6CDA">
        <w:rPr>
          <w:spacing w:val="-4"/>
        </w:rPr>
        <w:t xml:space="preserve">. Средняя цена разработки аналогичного продукта составляет </w:t>
      </w:r>
      <w:r w:rsidR="003B748D" w:rsidRPr="001D6CDA">
        <w:rPr>
          <w:spacing w:val="-4"/>
        </w:rPr>
        <w:t xml:space="preserve">от </w:t>
      </w:r>
      <w:r w:rsidR="003F65B3" w:rsidRPr="001D6CDA">
        <w:rPr>
          <w:spacing w:val="-4"/>
        </w:rPr>
        <w:t>1</w:t>
      </w:r>
      <w:r w:rsidR="001631E2" w:rsidRPr="001D6CDA">
        <w:rPr>
          <w:spacing w:val="-4"/>
        </w:rPr>
        <w:t>1</w:t>
      </w:r>
      <w:r w:rsidR="00BA1F02" w:rsidRPr="001D6CDA">
        <w:rPr>
          <w:spacing w:val="-4"/>
        </w:rPr>
        <w:t> </w:t>
      </w:r>
      <w:r w:rsidR="001631E2" w:rsidRPr="001D6CDA">
        <w:rPr>
          <w:spacing w:val="-4"/>
        </w:rPr>
        <w:t>5</w:t>
      </w:r>
      <w:r w:rsidR="003F65B3" w:rsidRPr="001D6CDA">
        <w:rPr>
          <w:spacing w:val="-4"/>
        </w:rPr>
        <w:t>00</w:t>
      </w:r>
      <w:r w:rsidRPr="001D6CDA">
        <w:rPr>
          <w:spacing w:val="-4"/>
        </w:rPr>
        <w:t xml:space="preserve"> </w:t>
      </w:r>
      <w:r w:rsidR="003B748D" w:rsidRPr="001D6CDA">
        <w:rPr>
          <w:spacing w:val="-4"/>
        </w:rPr>
        <w:t>до 17</w:t>
      </w:r>
      <w:r w:rsidR="00BA1F02" w:rsidRPr="001D6CDA">
        <w:rPr>
          <w:spacing w:val="-4"/>
        </w:rPr>
        <w:t> </w:t>
      </w:r>
      <w:r w:rsidR="001631E2" w:rsidRPr="001D6CDA">
        <w:rPr>
          <w:spacing w:val="-4"/>
        </w:rPr>
        <w:t>5</w:t>
      </w:r>
      <w:r w:rsidR="003B748D" w:rsidRPr="001D6CDA">
        <w:rPr>
          <w:spacing w:val="-4"/>
        </w:rPr>
        <w:t xml:space="preserve">00 </w:t>
      </w:r>
      <w:r w:rsidR="00E84653" w:rsidRPr="001D6CDA">
        <w:rPr>
          <w:spacing w:val="-4"/>
        </w:rPr>
        <w:t>руб</w:t>
      </w:r>
      <w:r w:rsidRPr="001D6CDA">
        <w:rPr>
          <w:spacing w:val="-4"/>
        </w:rPr>
        <w:t xml:space="preserve">. </w:t>
      </w:r>
      <w:r w:rsidR="00D42D89" w:rsidRPr="001D6CDA">
        <w:rPr>
          <w:spacing w:val="-4"/>
        </w:rPr>
        <w:t>Стоимость сайта формируется на</w:t>
      </w:r>
      <w:r w:rsidR="00582AE5" w:rsidRPr="001D6CDA">
        <w:rPr>
          <w:spacing w:val="-4"/>
        </w:rPr>
        <w:t> </w:t>
      </w:r>
      <w:r w:rsidR="00D42D89" w:rsidRPr="001D6CDA">
        <w:rPr>
          <w:spacing w:val="-4"/>
        </w:rPr>
        <w:t>основе</w:t>
      </w:r>
      <w:r w:rsidR="00CB090F" w:rsidRPr="001D6CDA">
        <w:rPr>
          <w:spacing w:val="-4"/>
        </w:rPr>
        <w:t xml:space="preserve"> дизайна</w:t>
      </w:r>
      <w:r w:rsidR="00A1324C" w:rsidRPr="001D6CDA">
        <w:rPr>
          <w:spacing w:val="-4"/>
        </w:rPr>
        <w:t xml:space="preserve"> и </w:t>
      </w:r>
      <w:r w:rsidR="002304C3" w:rsidRPr="001D6CDA">
        <w:rPr>
          <w:spacing w:val="-4"/>
        </w:rPr>
        <w:t>наличи</w:t>
      </w:r>
      <w:r w:rsidR="00D42D89" w:rsidRPr="001D6CDA">
        <w:rPr>
          <w:spacing w:val="-4"/>
        </w:rPr>
        <w:t>я</w:t>
      </w:r>
      <w:r w:rsidR="00CB090F" w:rsidRPr="001D6CDA">
        <w:rPr>
          <w:spacing w:val="-4"/>
        </w:rPr>
        <w:t xml:space="preserve"> функциональных элементов, таких как</w:t>
      </w:r>
      <w:r w:rsidR="002304C3" w:rsidRPr="001D6CDA">
        <w:rPr>
          <w:spacing w:val="-4"/>
        </w:rPr>
        <w:t xml:space="preserve"> личн</w:t>
      </w:r>
      <w:r w:rsidR="00CB090F" w:rsidRPr="001D6CDA">
        <w:rPr>
          <w:spacing w:val="-4"/>
        </w:rPr>
        <w:t>ый</w:t>
      </w:r>
      <w:r w:rsidR="002304C3" w:rsidRPr="001D6CDA">
        <w:rPr>
          <w:spacing w:val="-4"/>
        </w:rPr>
        <w:t xml:space="preserve"> кабинет</w:t>
      </w:r>
      <w:r w:rsidRPr="001D6CDA">
        <w:rPr>
          <w:spacing w:val="-4"/>
        </w:rPr>
        <w:t>,</w:t>
      </w:r>
      <w:r w:rsidR="00CB090F" w:rsidRPr="001D6CDA">
        <w:rPr>
          <w:spacing w:val="-4"/>
        </w:rPr>
        <w:t xml:space="preserve"> </w:t>
      </w:r>
      <w:r w:rsidR="000761F2" w:rsidRPr="001D6CDA">
        <w:rPr>
          <w:spacing w:val="-4"/>
        </w:rPr>
        <w:t xml:space="preserve">панель администрирования, </w:t>
      </w:r>
      <w:r w:rsidR="00CB090F" w:rsidRPr="001D6CDA">
        <w:rPr>
          <w:spacing w:val="-4"/>
        </w:rPr>
        <w:t>формы записи на курс</w:t>
      </w:r>
      <w:r w:rsidR="00A1324C" w:rsidRPr="001D6CDA">
        <w:rPr>
          <w:spacing w:val="-4"/>
        </w:rPr>
        <w:t xml:space="preserve"> и</w:t>
      </w:r>
      <w:r w:rsidR="00582AE5" w:rsidRPr="001D6CDA">
        <w:rPr>
          <w:spacing w:val="-4"/>
        </w:rPr>
        <w:t> </w:t>
      </w:r>
      <w:r w:rsidR="00CB090F" w:rsidRPr="001D6CDA">
        <w:rPr>
          <w:spacing w:val="-4"/>
        </w:rPr>
        <w:t>консультации</w:t>
      </w:r>
      <w:r w:rsidR="003B6DC2" w:rsidRPr="001D6CDA">
        <w:rPr>
          <w:spacing w:val="-4"/>
        </w:rPr>
        <w:t xml:space="preserve"> </w:t>
      </w:r>
      <w:r w:rsidR="00DE17ED" w:rsidRPr="001D6CDA">
        <w:rPr>
          <w:spacing w:val="-4"/>
        </w:rPr>
        <w:t>внесение оплаты через сайт, страницы отзывов, рейтинга курсов и других, разработка которых может увеличить стоимость продукта</w:t>
      </w:r>
      <w:r w:rsidRPr="001D6CDA">
        <w:rPr>
          <w:spacing w:val="-4"/>
        </w:rPr>
        <w:t>. Таким образом, общая стоимость разработки данного программного средства, выбранного</w:t>
      </w:r>
      <w:r w:rsidR="000A6ABD" w:rsidRPr="001D6CDA">
        <w:rPr>
          <w:spacing w:val="-4"/>
        </w:rPr>
        <w:t xml:space="preserve"> в </w:t>
      </w:r>
      <w:r w:rsidRPr="001D6CDA">
        <w:rPr>
          <w:spacing w:val="-4"/>
        </w:rPr>
        <w:t>качестве базы сравнения</w:t>
      </w:r>
      <w:r w:rsidR="00E300EB" w:rsidRPr="001D6CDA">
        <w:rPr>
          <w:spacing w:val="-4"/>
        </w:rPr>
        <w:t>,</w:t>
      </w:r>
      <w:r w:rsidRPr="001D6CDA">
        <w:rPr>
          <w:spacing w:val="-4"/>
        </w:rPr>
        <w:t xml:space="preserve"> </w:t>
      </w:r>
      <w:r w:rsidR="000761F2" w:rsidRPr="001D6CDA">
        <w:rPr>
          <w:spacing w:val="-4"/>
        </w:rPr>
        <w:t>составляет около 1</w:t>
      </w:r>
      <w:r w:rsidR="001631E2" w:rsidRPr="001D6CDA">
        <w:rPr>
          <w:spacing w:val="-4"/>
        </w:rPr>
        <w:t>4</w:t>
      </w:r>
      <w:r w:rsidR="00BA1F02" w:rsidRPr="001D6CDA">
        <w:rPr>
          <w:spacing w:val="-4"/>
        </w:rPr>
        <w:t> </w:t>
      </w:r>
      <w:r w:rsidR="004C5A13" w:rsidRPr="001D6CDA">
        <w:rPr>
          <w:spacing w:val="-4"/>
        </w:rPr>
        <w:t>5</w:t>
      </w:r>
      <w:r w:rsidRPr="001D6CDA">
        <w:rPr>
          <w:spacing w:val="-4"/>
        </w:rPr>
        <w:t xml:space="preserve">00 </w:t>
      </w:r>
      <w:r w:rsidR="00E84653" w:rsidRPr="001D6CDA">
        <w:rPr>
          <w:spacing w:val="-4"/>
        </w:rPr>
        <w:t>руб</w:t>
      </w:r>
      <w:r w:rsidR="00E300EB" w:rsidRPr="001D6CDA">
        <w:rPr>
          <w:spacing w:val="-4"/>
        </w:rPr>
        <w:t>. с</w:t>
      </w:r>
      <w:r w:rsidR="00582AE5" w:rsidRPr="001D6CDA">
        <w:rPr>
          <w:spacing w:val="-4"/>
        </w:rPr>
        <w:t> </w:t>
      </w:r>
      <w:r w:rsidR="00E300EB" w:rsidRPr="001D6CDA">
        <w:rPr>
          <w:spacing w:val="-4"/>
        </w:rPr>
        <w:t>учётом его функциональности</w:t>
      </w:r>
      <w:r w:rsidR="000761F2" w:rsidRPr="001D6CDA">
        <w:rPr>
          <w:spacing w:val="-4"/>
        </w:rPr>
        <w:t>.</w:t>
      </w:r>
    </w:p>
    <w:p w14:paraId="060AE07A" w14:textId="2720F1B2" w:rsidR="00096741" w:rsidRDefault="00096741" w:rsidP="00096741">
      <w:pPr>
        <w:pStyle w:val="af7"/>
        <w:outlineLvl w:val="1"/>
        <w:rPr>
          <w:szCs w:val="28"/>
        </w:rPr>
      </w:pPr>
      <w:bookmarkStart w:id="62" w:name="_Toc168516772"/>
      <w:r w:rsidRPr="003F65B3">
        <w:t>6.3 </w:t>
      </w:r>
      <w:r w:rsidRPr="003F65B3">
        <w:rPr>
          <w:szCs w:val="28"/>
        </w:rPr>
        <w:t>Обоснование цены программного средства</w:t>
      </w:r>
      <w:bookmarkEnd w:id="62"/>
    </w:p>
    <w:p w14:paraId="6D7336C4" w14:textId="15CC3DA8" w:rsidR="00AC4B73" w:rsidRPr="002743CA" w:rsidRDefault="00AC4B73" w:rsidP="00AC4B73">
      <w:pPr>
        <w:spacing w:before="360" w:after="240"/>
        <w:outlineLvl w:val="1"/>
        <w:rPr>
          <w:b/>
          <w:spacing w:val="-6"/>
          <w:szCs w:val="28"/>
        </w:rPr>
      </w:pPr>
      <w:bookmarkStart w:id="63" w:name="_Toc168516773"/>
      <w:r>
        <w:rPr>
          <w:b/>
          <w:szCs w:val="28"/>
        </w:rPr>
        <w:t xml:space="preserve">6.3.1 </w:t>
      </w:r>
      <w:r w:rsidRPr="002743CA">
        <w:rPr>
          <w:b/>
          <w:spacing w:val="-6"/>
          <w:szCs w:val="28"/>
        </w:rPr>
        <w:t>Расчёт затрат рабочего времени</w:t>
      </w:r>
      <w:r w:rsidR="000A6ABD" w:rsidRPr="002743CA">
        <w:rPr>
          <w:b/>
          <w:spacing w:val="-6"/>
          <w:szCs w:val="28"/>
        </w:rPr>
        <w:t xml:space="preserve"> на </w:t>
      </w:r>
      <w:r w:rsidRPr="002743CA">
        <w:rPr>
          <w:b/>
          <w:spacing w:val="-6"/>
          <w:szCs w:val="28"/>
        </w:rPr>
        <w:t>разработку программного средства</w:t>
      </w:r>
      <w:bookmarkEnd w:id="63"/>
    </w:p>
    <w:p w14:paraId="4D34BAF5" w14:textId="798EAFE8" w:rsidR="00160AE8" w:rsidRPr="001D6CDA" w:rsidRDefault="002505F8" w:rsidP="002505F8">
      <w:pPr>
        <w:rPr>
          <w:rFonts w:eastAsia="Times New Roman"/>
          <w:spacing w:val="-6"/>
          <w:sz w:val="24"/>
          <w:szCs w:val="24"/>
          <w:lang w:eastAsia="ru-RU"/>
        </w:rPr>
      </w:pPr>
      <w:r w:rsidRPr="001D6CDA">
        <w:rPr>
          <w:rFonts w:eastAsia="Times New Roman"/>
          <w:color w:val="000000"/>
          <w:spacing w:val="-6"/>
          <w:szCs w:val="28"/>
          <w:lang w:eastAsia="ru-RU"/>
        </w:rPr>
        <w:t>Для общего анализа трудоемкости проекта</w:t>
      </w:r>
      <w:r w:rsidR="00F259A0" w:rsidRPr="00F259A0">
        <w:rPr>
          <w:rFonts w:eastAsia="Times New Roman"/>
          <w:color w:val="000000"/>
          <w:spacing w:val="-6"/>
          <w:szCs w:val="28"/>
          <w:lang w:eastAsia="ru-RU"/>
        </w:rPr>
        <w:t xml:space="preserve"> </w:t>
      </w:r>
      <w:r w:rsidR="003B6DC2" w:rsidRPr="001D6CDA">
        <w:rPr>
          <w:rFonts w:eastAsia="Times New Roman"/>
          <w:color w:val="000000"/>
          <w:spacing w:val="-6"/>
          <w:szCs w:val="28"/>
          <w:lang w:eastAsia="ru-RU"/>
        </w:rPr>
        <w:t>была</w:t>
      </w:r>
      <w:r w:rsidRPr="001D6CDA">
        <w:rPr>
          <w:rFonts w:eastAsia="Times New Roman"/>
          <w:color w:val="000000"/>
          <w:spacing w:val="-6"/>
          <w:szCs w:val="28"/>
          <w:lang w:eastAsia="ru-RU"/>
        </w:rPr>
        <w:t xml:space="preserve"> состав</w:t>
      </w:r>
      <w:r w:rsidR="003B6DC2" w:rsidRPr="001D6CDA">
        <w:rPr>
          <w:rFonts w:eastAsia="Times New Roman"/>
          <w:color w:val="000000"/>
          <w:spacing w:val="-6"/>
          <w:szCs w:val="28"/>
          <w:lang w:eastAsia="ru-RU"/>
        </w:rPr>
        <w:t>лена</w:t>
      </w:r>
      <w:r w:rsidRPr="001D6CDA">
        <w:rPr>
          <w:rFonts w:eastAsia="Times New Roman"/>
          <w:color w:val="000000"/>
          <w:spacing w:val="-6"/>
          <w:szCs w:val="28"/>
          <w:lang w:eastAsia="ru-RU"/>
        </w:rPr>
        <w:t xml:space="preserve"> таблиц</w:t>
      </w:r>
      <w:r w:rsidR="003B6DC2" w:rsidRPr="001D6CDA">
        <w:rPr>
          <w:rFonts w:eastAsia="Times New Roman"/>
          <w:color w:val="000000"/>
          <w:spacing w:val="-6"/>
          <w:szCs w:val="28"/>
          <w:lang w:eastAsia="ru-RU"/>
        </w:rPr>
        <w:t>а</w:t>
      </w:r>
      <w:r w:rsidR="000A6ABD" w:rsidRPr="001D6CDA">
        <w:rPr>
          <w:rFonts w:eastAsia="Times New Roman"/>
          <w:color w:val="000000"/>
          <w:spacing w:val="-6"/>
          <w:szCs w:val="28"/>
          <w:lang w:eastAsia="ru-RU"/>
        </w:rPr>
        <w:t xml:space="preserve"> с</w:t>
      </w:r>
      <w:r w:rsidR="000A6ABD" w:rsidRPr="001D6CDA">
        <w:rPr>
          <w:rFonts w:eastAsia="Times New Roman"/>
          <w:color w:val="000000"/>
          <w:spacing w:val="-6"/>
          <w:szCs w:val="28"/>
          <w:lang w:val="en-US" w:eastAsia="ru-RU"/>
        </w:rPr>
        <w:t> </w:t>
      </w:r>
      <w:r w:rsidRPr="001D6CDA">
        <w:rPr>
          <w:rFonts w:eastAsia="Times New Roman"/>
          <w:color w:val="000000"/>
          <w:spacing w:val="-6"/>
          <w:szCs w:val="28"/>
          <w:lang w:eastAsia="ru-RU"/>
        </w:rPr>
        <w:t>временными</w:t>
      </w:r>
      <w:r w:rsidR="00AA1411">
        <w:rPr>
          <w:rFonts w:eastAsia="Times New Roman"/>
          <w:color w:val="000000"/>
          <w:spacing w:val="-6"/>
          <w:szCs w:val="28"/>
          <w:lang w:eastAsia="ru-RU"/>
        </w:rPr>
        <w:t xml:space="preserve"> </w:t>
      </w:r>
      <w:r w:rsidRPr="001D6CDA">
        <w:rPr>
          <w:rFonts w:eastAsia="Times New Roman"/>
          <w:color w:val="000000"/>
          <w:spacing w:val="-6"/>
          <w:szCs w:val="28"/>
          <w:lang w:eastAsia="ru-RU"/>
        </w:rPr>
        <w:t>затратами</w:t>
      </w:r>
      <w:r w:rsidR="008503B7" w:rsidRPr="001D6CDA">
        <w:rPr>
          <w:rFonts w:eastAsia="Times New Roman"/>
          <w:color w:val="000000"/>
          <w:spacing w:val="-6"/>
          <w:szCs w:val="28"/>
          <w:lang w:eastAsia="ru-RU"/>
        </w:rPr>
        <w:t xml:space="preserve"> </w:t>
      </w:r>
      <w:r w:rsidR="000A6ABD" w:rsidRPr="001D6CDA">
        <w:rPr>
          <w:rFonts w:eastAsia="Times New Roman"/>
          <w:color w:val="000000"/>
          <w:spacing w:val="-6"/>
          <w:szCs w:val="28"/>
          <w:lang w:eastAsia="ru-RU"/>
        </w:rPr>
        <w:t>на </w:t>
      </w:r>
      <w:r w:rsidRPr="001D6CDA">
        <w:rPr>
          <w:rFonts w:eastAsia="Times New Roman"/>
          <w:color w:val="000000"/>
          <w:spacing w:val="-6"/>
          <w:szCs w:val="28"/>
          <w:lang w:eastAsia="ru-RU"/>
        </w:rPr>
        <w:t>каждый этап работ. Исходные данные приведены</w:t>
      </w:r>
      <w:r w:rsidR="000A6ABD" w:rsidRPr="001D6CDA">
        <w:rPr>
          <w:rFonts w:eastAsia="Times New Roman"/>
          <w:color w:val="000000"/>
          <w:spacing w:val="-6"/>
          <w:szCs w:val="28"/>
          <w:lang w:eastAsia="ru-RU"/>
        </w:rPr>
        <w:t xml:space="preserve"> в </w:t>
      </w:r>
      <w:r w:rsidRPr="001D6CDA">
        <w:rPr>
          <w:rFonts w:eastAsia="Times New Roman"/>
          <w:color w:val="000000"/>
          <w:spacing w:val="-6"/>
          <w:szCs w:val="28"/>
          <w:lang w:eastAsia="ru-RU"/>
        </w:rPr>
        <w:t>таблице</w:t>
      </w:r>
      <w:r w:rsidR="003B6DC2" w:rsidRPr="001D6CDA">
        <w:rPr>
          <w:rFonts w:eastAsia="Times New Roman"/>
          <w:color w:val="000000"/>
          <w:spacing w:val="-6"/>
          <w:szCs w:val="28"/>
          <w:lang w:eastAsia="ru-RU"/>
        </w:rPr>
        <w:t> </w:t>
      </w:r>
      <w:r w:rsidRPr="001D6CDA">
        <w:rPr>
          <w:rFonts w:eastAsia="Times New Roman"/>
          <w:color w:val="000000"/>
          <w:spacing w:val="-6"/>
          <w:szCs w:val="28"/>
          <w:lang w:eastAsia="ru-RU"/>
        </w:rPr>
        <w:t>6.3.</w:t>
      </w:r>
    </w:p>
    <w:p w14:paraId="7DA70C0A" w14:textId="583C4526" w:rsidR="00715DBC" w:rsidRPr="00D55253" w:rsidRDefault="00715DBC" w:rsidP="00715DBC">
      <w:pPr>
        <w:pStyle w:val="af1"/>
        <w:rPr>
          <w:lang w:eastAsia="ru-RU"/>
        </w:rPr>
      </w:pPr>
      <w:r w:rsidRPr="00D55253">
        <w:rPr>
          <w:lang w:eastAsia="ru-RU"/>
        </w:rPr>
        <w:t xml:space="preserve">Таблица </w:t>
      </w:r>
      <w:r>
        <w:rPr>
          <w:lang w:eastAsia="ru-RU"/>
        </w:rPr>
        <w:t>6</w:t>
      </w:r>
      <w:r w:rsidRPr="00D55253">
        <w:rPr>
          <w:lang w:eastAsia="ru-RU"/>
        </w:rPr>
        <w:t>.</w:t>
      </w:r>
      <w:r w:rsidR="002505F8">
        <w:rPr>
          <w:lang w:eastAsia="ru-RU"/>
        </w:rPr>
        <w:t>3</w:t>
      </w:r>
      <w:r w:rsidR="0010433D">
        <w:rPr>
          <w:lang w:eastAsia="ru-RU"/>
        </w:rPr>
        <w:t xml:space="preserve"> – </w:t>
      </w:r>
      <w:r w:rsidRPr="00D55253">
        <w:rPr>
          <w:lang w:eastAsia="ru-RU"/>
        </w:rPr>
        <w:t>Затраты рабочего времени</w:t>
      </w:r>
      <w:r w:rsidR="000A6ABD">
        <w:rPr>
          <w:lang w:eastAsia="ru-RU"/>
        </w:rPr>
        <w:t xml:space="preserve"> на </w:t>
      </w:r>
      <w:r w:rsidRPr="00D55253">
        <w:rPr>
          <w:lang w:eastAsia="ru-RU"/>
        </w:rPr>
        <w:t>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8"/>
        <w:gridCol w:w="2410"/>
        <w:gridCol w:w="2403"/>
      </w:tblGrid>
      <w:tr w:rsidR="00715DBC" w:rsidRPr="00D55253" w14:paraId="49998044" w14:textId="77777777" w:rsidTr="008F0792">
        <w:trPr>
          <w:jc w:val="right"/>
        </w:trPr>
        <w:tc>
          <w:tcPr>
            <w:tcW w:w="5098" w:type="dxa"/>
            <w:vAlign w:val="center"/>
          </w:tcPr>
          <w:p w14:paraId="0C85DBB0" w14:textId="299B1B6D" w:rsidR="00715DBC" w:rsidRPr="00D55253" w:rsidRDefault="00715DBC"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Содержание работ</w:t>
            </w:r>
          </w:p>
        </w:tc>
        <w:tc>
          <w:tcPr>
            <w:tcW w:w="2410" w:type="dxa"/>
            <w:vAlign w:val="center"/>
          </w:tcPr>
          <w:p w14:paraId="0649B2C0" w14:textId="77777777" w:rsidR="00715DBC" w:rsidRPr="00D55253" w:rsidRDefault="00715DBC"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2403" w:type="dxa"/>
            <w:vAlign w:val="center"/>
          </w:tcPr>
          <w:p w14:paraId="545B31FC" w14:textId="3E77DBAC" w:rsidR="00715DBC" w:rsidRPr="00D55253" w:rsidRDefault="00715DBC"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 xml:space="preserve">Затраты рабочего времени, </w:t>
            </w:r>
            <w:r>
              <w:rPr>
                <w:rFonts w:eastAsia="Times New Roman"/>
                <w:szCs w:val="24"/>
                <w:lang w:eastAsia="ru-RU"/>
              </w:rPr>
              <w:t>часов</w:t>
            </w:r>
          </w:p>
        </w:tc>
      </w:tr>
      <w:tr w:rsidR="00D7793E" w:rsidRPr="00D55253" w14:paraId="1D183BED" w14:textId="77777777" w:rsidTr="00DE17ED">
        <w:trPr>
          <w:trHeight w:val="380"/>
          <w:jc w:val="right"/>
        </w:trPr>
        <w:tc>
          <w:tcPr>
            <w:tcW w:w="5098" w:type="dxa"/>
            <w:vAlign w:val="center"/>
          </w:tcPr>
          <w:p w14:paraId="1466B873" w14:textId="45BFACB8" w:rsidR="00D7793E" w:rsidRPr="00D55253" w:rsidRDefault="00D7793E"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w:t>
            </w:r>
          </w:p>
        </w:tc>
        <w:tc>
          <w:tcPr>
            <w:tcW w:w="2410" w:type="dxa"/>
            <w:vAlign w:val="center"/>
          </w:tcPr>
          <w:p w14:paraId="43BEC322" w14:textId="6551DC78" w:rsidR="00D7793E" w:rsidRDefault="00D7793E"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2</w:t>
            </w:r>
          </w:p>
        </w:tc>
        <w:tc>
          <w:tcPr>
            <w:tcW w:w="2403" w:type="dxa"/>
            <w:vAlign w:val="center"/>
          </w:tcPr>
          <w:p w14:paraId="0850C167" w14:textId="1083C854" w:rsidR="00D7793E" w:rsidRPr="00D55253" w:rsidRDefault="00D7793E"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w:t>
            </w:r>
          </w:p>
        </w:tc>
      </w:tr>
      <w:tr w:rsidR="00715DBC" w:rsidRPr="00D55253" w14:paraId="45B7A645" w14:textId="77777777" w:rsidTr="00A4173B">
        <w:trPr>
          <w:trHeight w:val="369"/>
          <w:jc w:val="right"/>
        </w:trPr>
        <w:tc>
          <w:tcPr>
            <w:tcW w:w="5098" w:type="dxa"/>
          </w:tcPr>
          <w:p w14:paraId="20DA83E0" w14:textId="4AAD4CF1" w:rsidR="00715DBC" w:rsidRPr="00D55253" w:rsidRDefault="00CE0B54" w:rsidP="00EB6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t>Постановка целей</w:t>
            </w:r>
            <w:r w:rsidR="00A1324C">
              <w:t xml:space="preserve"> и </w:t>
            </w:r>
            <w:r>
              <w:t>задач сайта</w:t>
            </w:r>
          </w:p>
        </w:tc>
        <w:tc>
          <w:tcPr>
            <w:tcW w:w="2410" w:type="dxa"/>
          </w:tcPr>
          <w:p w14:paraId="7A01F3AD" w14:textId="5C3BEFF7" w:rsidR="00715DBC" w:rsidRPr="001537EC" w:rsidRDefault="007521CA" w:rsidP="00EB6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color w:val="000000"/>
                <w:szCs w:val="28"/>
                <w:lang w:eastAsia="ru-RU"/>
              </w:rPr>
              <w:t>Бизнес-аналитик</w:t>
            </w:r>
          </w:p>
        </w:tc>
        <w:tc>
          <w:tcPr>
            <w:tcW w:w="2403" w:type="dxa"/>
            <w:vAlign w:val="center"/>
          </w:tcPr>
          <w:p w14:paraId="37EE22BE" w14:textId="325F3410" w:rsidR="00715DBC" w:rsidRPr="001537EC" w:rsidRDefault="00277FCB" w:rsidP="00E37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right="1026" w:firstLine="0"/>
              <w:jc w:val="right"/>
              <w:rPr>
                <w:rFonts w:eastAsia="Times New Roman"/>
                <w:szCs w:val="24"/>
                <w:lang w:eastAsia="ru-RU"/>
              </w:rPr>
            </w:pPr>
            <w:r>
              <w:rPr>
                <w:rFonts w:eastAsia="Times New Roman"/>
                <w:szCs w:val="24"/>
                <w:lang w:eastAsia="ru-RU"/>
              </w:rPr>
              <w:t>8</w:t>
            </w:r>
          </w:p>
        </w:tc>
      </w:tr>
      <w:tr w:rsidR="007521CA" w:rsidRPr="00D55253" w14:paraId="4122919C" w14:textId="77777777" w:rsidTr="00A4173B">
        <w:trPr>
          <w:trHeight w:val="680"/>
          <w:jc w:val="right"/>
        </w:trPr>
        <w:tc>
          <w:tcPr>
            <w:tcW w:w="5098" w:type="dxa"/>
          </w:tcPr>
          <w:p w14:paraId="34A48730" w14:textId="06B3C0E7" w:rsidR="007521CA" w:rsidRDefault="00277FCB" w:rsidP="00EB6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pPr>
            <w:r w:rsidRPr="00277FCB">
              <w:rPr>
                <w:rFonts w:eastAsia="Times New Roman"/>
                <w:szCs w:val="24"/>
                <w:lang w:eastAsia="ru-RU"/>
              </w:rPr>
              <w:t>Проведение исследования рынка</w:t>
            </w:r>
            <w:r w:rsidR="00A1324C">
              <w:rPr>
                <w:rFonts w:eastAsia="Times New Roman"/>
                <w:szCs w:val="24"/>
                <w:lang w:eastAsia="ru-RU"/>
              </w:rPr>
              <w:t xml:space="preserve"> и </w:t>
            </w:r>
            <w:r w:rsidRPr="00277FCB">
              <w:rPr>
                <w:rFonts w:eastAsia="Times New Roman"/>
                <w:szCs w:val="24"/>
                <w:lang w:eastAsia="ru-RU"/>
              </w:rPr>
              <w:t>конкурентов</w:t>
            </w:r>
          </w:p>
        </w:tc>
        <w:tc>
          <w:tcPr>
            <w:tcW w:w="2410" w:type="dxa"/>
          </w:tcPr>
          <w:p w14:paraId="26E30319" w14:textId="34B62B45" w:rsidR="007521CA" w:rsidRDefault="007521CA" w:rsidP="00EB6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000000"/>
                <w:szCs w:val="28"/>
                <w:lang w:eastAsia="ru-RU"/>
              </w:rPr>
            </w:pPr>
            <w:r>
              <w:rPr>
                <w:rFonts w:eastAsia="Times New Roman"/>
                <w:szCs w:val="24"/>
                <w:lang w:eastAsia="ru-RU"/>
              </w:rPr>
              <w:t>Бизнес-аналитик</w:t>
            </w:r>
          </w:p>
        </w:tc>
        <w:tc>
          <w:tcPr>
            <w:tcW w:w="2403" w:type="dxa"/>
          </w:tcPr>
          <w:p w14:paraId="6DFA9492" w14:textId="1FD95BAA" w:rsidR="007521CA" w:rsidRDefault="00277FCB" w:rsidP="00E37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right="1026" w:firstLine="0"/>
              <w:jc w:val="right"/>
              <w:rPr>
                <w:rFonts w:eastAsia="Times New Roman"/>
                <w:szCs w:val="24"/>
                <w:lang w:eastAsia="ru-RU"/>
              </w:rPr>
            </w:pPr>
            <w:r>
              <w:rPr>
                <w:rFonts w:eastAsia="Times New Roman"/>
                <w:szCs w:val="24"/>
                <w:lang w:eastAsia="ru-RU"/>
              </w:rPr>
              <w:t>8</w:t>
            </w:r>
          </w:p>
        </w:tc>
      </w:tr>
      <w:tr w:rsidR="00277FCB" w:rsidRPr="00D55253" w14:paraId="53049FD1" w14:textId="77777777" w:rsidTr="00A4173B">
        <w:trPr>
          <w:trHeight w:val="680"/>
          <w:jc w:val="right"/>
        </w:trPr>
        <w:tc>
          <w:tcPr>
            <w:tcW w:w="5098" w:type="dxa"/>
            <w:tcBorders>
              <w:bottom w:val="single" w:sz="4" w:space="0" w:color="auto"/>
            </w:tcBorders>
          </w:tcPr>
          <w:p w14:paraId="7D7E89EF" w14:textId="387C29A4" w:rsidR="00277FCB" w:rsidRPr="00277FCB" w:rsidRDefault="00277FCB" w:rsidP="00EB6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277FCB">
              <w:rPr>
                <w:rFonts w:eastAsia="Times New Roman"/>
                <w:szCs w:val="24"/>
                <w:lang w:eastAsia="ru-RU"/>
              </w:rPr>
              <w:t>Определение основных функций</w:t>
            </w:r>
            <w:r w:rsidR="00A1324C">
              <w:rPr>
                <w:rFonts w:eastAsia="Times New Roman"/>
                <w:szCs w:val="24"/>
                <w:lang w:eastAsia="ru-RU"/>
              </w:rPr>
              <w:t xml:space="preserve"> и </w:t>
            </w:r>
            <w:r w:rsidRPr="00277FCB">
              <w:rPr>
                <w:rFonts w:eastAsia="Times New Roman"/>
                <w:szCs w:val="24"/>
                <w:lang w:eastAsia="ru-RU"/>
              </w:rPr>
              <w:t>возможностей продукта</w:t>
            </w:r>
          </w:p>
        </w:tc>
        <w:tc>
          <w:tcPr>
            <w:tcW w:w="2410" w:type="dxa"/>
            <w:tcBorders>
              <w:bottom w:val="single" w:sz="4" w:space="0" w:color="auto"/>
            </w:tcBorders>
          </w:tcPr>
          <w:p w14:paraId="7A7E986C" w14:textId="32CDD32C" w:rsidR="00277FCB" w:rsidRDefault="00850F98" w:rsidP="00EB6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szCs w:val="24"/>
                <w:lang w:eastAsia="ru-RU"/>
              </w:rPr>
              <w:t>Бизнес-аналитик</w:t>
            </w:r>
          </w:p>
        </w:tc>
        <w:tc>
          <w:tcPr>
            <w:tcW w:w="2403" w:type="dxa"/>
            <w:tcBorders>
              <w:bottom w:val="single" w:sz="4" w:space="0" w:color="auto"/>
            </w:tcBorders>
          </w:tcPr>
          <w:p w14:paraId="65AA5826" w14:textId="63650BB3" w:rsidR="00277FCB" w:rsidRDefault="00850F98" w:rsidP="00E37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right="1026" w:firstLine="0"/>
              <w:jc w:val="right"/>
              <w:rPr>
                <w:rFonts w:eastAsia="Times New Roman"/>
                <w:szCs w:val="24"/>
                <w:lang w:eastAsia="ru-RU"/>
              </w:rPr>
            </w:pPr>
            <w:r>
              <w:rPr>
                <w:rFonts w:eastAsia="Times New Roman"/>
                <w:szCs w:val="24"/>
                <w:lang w:eastAsia="ru-RU"/>
              </w:rPr>
              <w:t>8</w:t>
            </w:r>
          </w:p>
        </w:tc>
      </w:tr>
      <w:tr w:rsidR="00715DBC" w:rsidRPr="00D55253" w14:paraId="6CAB51A6" w14:textId="77777777" w:rsidTr="00BA1F02">
        <w:trPr>
          <w:jc w:val="right"/>
        </w:trPr>
        <w:tc>
          <w:tcPr>
            <w:tcW w:w="5098" w:type="dxa"/>
            <w:tcBorders>
              <w:bottom w:val="nil"/>
            </w:tcBorders>
          </w:tcPr>
          <w:p w14:paraId="31727757" w14:textId="377637EC" w:rsidR="00715DBC" w:rsidRPr="00D55253" w:rsidRDefault="00CE0B54" w:rsidP="00EB6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Создание, проработка технического задания</w:t>
            </w:r>
            <w:r w:rsidR="000A6ABD">
              <w:rPr>
                <w:rFonts w:eastAsia="Times New Roman"/>
                <w:color w:val="000000"/>
                <w:szCs w:val="28"/>
                <w:lang w:eastAsia="ru-RU"/>
              </w:rPr>
              <w:t xml:space="preserve"> на </w:t>
            </w:r>
            <w:r w:rsidRPr="009236A8">
              <w:rPr>
                <w:rFonts w:eastAsia="Times New Roman"/>
                <w:color w:val="000000"/>
                <w:szCs w:val="28"/>
                <w:lang w:eastAsia="ru-RU"/>
              </w:rPr>
              <w:t>разработку веб-сайта</w:t>
            </w:r>
          </w:p>
        </w:tc>
        <w:tc>
          <w:tcPr>
            <w:tcW w:w="2410" w:type="dxa"/>
            <w:tcBorders>
              <w:bottom w:val="nil"/>
            </w:tcBorders>
          </w:tcPr>
          <w:p w14:paraId="0F590905" w14:textId="7A3AD95C" w:rsidR="00715DBC" w:rsidRPr="001537EC" w:rsidRDefault="007521CA" w:rsidP="00EB6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color w:val="000000"/>
                <w:szCs w:val="28"/>
                <w:lang w:eastAsia="ru-RU"/>
              </w:rPr>
              <w:t>Бизнес-аналитик</w:t>
            </w:r>
          </w:p>
        </w:tc>
        <w:tc>
          <w:tcPr>
            <w:tcW w:w="2403" w:type="dxa"/>
            <w:tcBorders>
              <w:bottom w:val="nil"/>
            </w:tcBorders>
          </w:tcPr>
          <w:p w14:paraId="65BBB212" w14:textId="11A12DA7" w:rsidR="00715DBC" w:rsidRPr="001537EC" w:rsidRDefault="004C01FE" w:rsidP="00E37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right="1026" w:firstLine="0"/>
              <w:jc w:val="right"/>
              <w:rPr>
                <w:rFonts w:eastAsia="Times New Roman"/>
                <w:szCs w:val="24"/>
                <w:lang w:eastAsia="ru-RU"/>
              </w:rPr>
            </w:pPr>
            <w:r>
              <w:rPr>
                <w:rFonts w:eastAsia="Times New Roman"/>
                <w:szCs w:val="24"/>
                <w:lang w:eastAsia="ru-RU"/>
              </w:rPr>
              <w:t>16</w:t>
            </w:r>
          </w:p>
        </w:tc>
      </w:tr>
    </w:tbl>
    <w:p w14:paraId="0ADDA5D8" w14:textId="01A32D6A" w:rsidR="004D5EBC" w:rsidRDefault="004D5EBC" w:rsidP="00784DCD">
      <w:pPr>
        <w:pStyle w:val="af1"/>
        <w:spacing w:line="238" w:lineRule="auto"/>
      </w:pPr>
      <w:r w:rsidRPr="00446417">
        <w:lastRenderedPageBreak/>
        <w:t xml:space="preserve">Продолжение таблицы </w:t>
      </w:r>
      <w:r>
        <w:t>6</w:t>
      </w:r>
      <w:r w:rsidRPr="00446417">
        <w:t>.</w:t>
      </w:r>
      <w:r>
        <w:t>3</w:t>
      </w:r>
    </w:p>
    <w:tbl>
      <w:tblPr>
        <w:tblW w:w="991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8"/>
        <w:gridCol w:w="2410"/>
        <w:gridCol w:w="2403"/>
      </w:tblGrid>
      <w:tr w:rsidR="00D7793E" w:rsidRPr="00D55253" w14:paraId="18DBC8FD" w14:textId="77777777" w:rsidTr="00DE5731">
        <w:trPr>
          <w:jc w:val="right"/>
        </w:trPr>
        <w:tc>
          <w:tcPr>
            <w:tcW w:w="5098" w:type="dxa"/>
            <w:vAlign w:val="center"/>
          </w:tcPr>
          <w:p w14:paraId="036849D7" w14:textId="3B8B8089" w:rsidR="00D7793E" w:rsidRPr="008F0792"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center"/>
              <w:rPr>
                <w:rFonts w:eastAsia="Times New Roman"/>
                <w:spacing w:val="-6"/>
                <w:szCs w:val="24"/>
                <w:lang w:eastAsia="ru-RU"/>
              </w:rPr>
            </w:pPr>
            <w:r>
              <w:rPr>
                <w:rFonts w:eastAsia="Times New Roman"/>
                <w:szCs w:val="24"/>
                <w:lang w:eastAsia="ru-RU"/>
              </w:rPr>
              <w:t>1</w:t>
            </w:r>
          </w:p>
        </w:tc>
        <w:tc>
          <w:tcPr>
            <w:tcW w:w="2410" w:type="dxa"/>
            <w:vAlign w:val="center"/>
          </w:tcPr>
          <w:p w14:paraId="52E56C62" w14:textId="71CEE773" w:rsidR="00D7793E" w:rsidRPr="001537EC"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center"/>
              <w:rPr>
                <w:rFonts w:eastAsia="Times New Roman"/>
                <w:szCs w:val="24"/>
                <w:lang w:eastAsia="ru-RU"/>
              </w:rPr>
            </w:pPr>
            <w:r>
              <w:rPr>
                <w:rFonts w:eastAsia="Times New Roman"/>
                <w:szCs w:val="24"/>
                <w:lang w:eastAsia="ru-RU"/>
              </w:rPr>
              <w:t>2</w:t>
            </w:r>
          </w:p>
        </w:tc>
        <w:tc>
          <w:tcPr>
            <w:tcW w:w="2403" w:type="dxa"/>
            <w:vAlign w:val="center"/>
          </w:tcPr>
          <w:p w14:paraId="467BDD0B" w14:textId="29922542" w:rsidR="00D7793E" w:rsidRPr="001537EC"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center"/>
              <w:rPr>
                <w:rFonts w:eastAsia="Times New Roman"/>
                <w:szCs w:val="24"/>
                <w:lang w:eastAsia="ru-RU"/>
              </w:rPr>
            </w:pPr>
            <w:r>
              <w:rPr>
                <w:rFonts w:eastAsia="Times New Roman"/>
                <w:szCs w:val="24"/>
                <w:lang w:eastAsia="ru-RU"/>
              </w:rPr>
              <w:t>3</w:t>
            </w:r>
          </w:p>
        </w:tc>
      </w:tr>
      <w:tr w:rsidR="00D7793E" w:rsidRPr="00D55253" w14:paraId="2C0D28A1" w14:textId="77777777" w:rsidTr="00211A74">
        <w:trPr>
          <w:jc w:val="right"/>
        </w:trPr>
        <w:tc>
          <w:tcPr>
            <w:tcW w:w="5098" w:type="dxa"/>
          </w:tcPr>
          <w:p w14:paraId="6AA309B8" w14:textId="1FDB6D99" w:rsidR="00D7793E" w:rsidRPr="008F0792"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pacing w:val="-6"/>
                <w:szCs w:val="24"/>
                <w:lang w:eastAsia="ru-RU"/>
              </w:rPr>
            </w:pPr>
            <w:r w:rsidRPr="00277FCB">
              <w:rPr>
                <w:rFonts w:eastAsia="Times New Roman"/>
                <w:color w:val="000000"/>
                <w:szCs w:val="28"/>
                <w:lang w:eastAsia="ru-RU"/>
              </w:rPr>
              <w:t>Проектирование архитектуры</w:t>
            </w:r>
            <w:r w:rsidR="00A1324C">
              <w:rPr>
                <w:rFonts w:eastAsia="Times New Roman"/>
                <w:color w:val="000000"/>
                <w:szCs w:val="28"/>
                <w:lang w:eastAsia="ru-RU"/>
              </w:rPr>
              <w:t xml:space="preserve"> и </w:t>
            </w:r>
            <w:r w:rsidRPr="00277FCB">
              <w:rPr>
                <w:rFonts w:eastAsia="Times New Roman"/>
                <w:color w:val="000000"/>
                <w:szCs w:val="28"/>
                <w:lang w:eastAsia="ru-RU"/>
              </w:rPr>
              <w:t>структуры продукта</w:t>
            </w:r>
          </w:p>
        </w:tc>
        <w:tc>
          <w:tcPr>
            <w:tcW w:w="2410" w:type="dxa"/>
          </w:tcPr>
          <w:p w14:paraId="0BB8C086" w14:textId="744DF376" w:rsidR="00D7793E" w:rsidRPr="001537EC"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r>
              <w:rPr>
                <w:rFonts w:eastAsia="Times New Roman"/>
                <w:color w:val="000000"/>
                <w:szCs w:val="28"/>
                <w:lang w:eastAsia="ru-RU"/>
              </w:rPr>
              <w:t>Бизнес-аналитик</w:t>
            </w:r>
          </w:p>
        </w:tc>
        <w:tc>
          <w:tcPr>
            <w:tcW w:w="2403" w:type="dxa"/>
          </w:tcPr>
          <w:p w14:paraId="49BE7EA4" w14:textId="6794AC75" w:rsidR="00D7793E" w:rsidRPr="001537EC" w:rsidRDefault="00A8718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eastAsia="ru-RU"/>
              </w:rPr>
            </w:pPr>
            <w:r>
              <w:rPr>
                <w:rFonts w:eastAsia="Times New Roman"/>
                <w:szCs w:val="24"/>
                <w:lang w:eastAsia="ru-RU"/>
              </w:rPr>
              <w:t>8</w:t>
            </w:r>
          </w:p>
        </w:tc>
      </w:tr>
      <w:tr w:rsidR="00D7793E" w:rsidRPr="00D55253" w14:paraId="614CDA2C" w14:textId="77777777" w:rsidTr="00211A74">
        <w:trPr>
          <w:jc w:val="right"/>
        </w:trPr>
        <w:tc>
          <w:tcPr>
            <w:tcW w:w="5098" w:type="dxa"/>
          </w:tcPr>
          <w:p w14:paraId="643AE219" w14:textId="38D2197A" w:rsidR="00D7793E" w:rsidRPr="008F0792"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color w:val="000000"/>
                <w:spacing w:val="-6"/>
                <w:szCs w:val="28"/>
                <w:lang w:eastAsia="ru-RU"/>
              </w:rPr>
            </w:pPr>
            <w:r w:rsidRPr="008F0792">
              <w:rPr>
                <w:rFonts w:eastAsia="Times New Roman"/>
                <w:color w:val="000000"/>
                <w:spacing w:val="-6"/>
                <w:szCs w:val="28"/>
                <w:lang w:eastAsia="ru-RU"/>
              </w:rPr>
              <w:t>Создание прототипа интерфейса продукта</w:t>
            </w:r>
          </w:p>
        </w:tc>
        <w:tc>
          <w:tcPr>
            <w:tcW w:w="2410" w:type="dxa"/>
          </w:tcPr>
          <w:p w14:paraId="4200D3D1" w14:textId="6F281D88" w:rsidR="00D7793E" w:rsidRPr="00915BAF"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color w:val="000000"/>
                <w:szCs w:val="28"/>
                <w:lang w:eastAsia="ru-RU"/>
              </w:rPr>
            </w:pPr>
            <w:r w:rsidRPr="00915BAF">
              <w:rPr>
                <w:rFonts w:eastAsia="Times New Roman"/>
                <w:color w:val="000000"/>
                <w:szCs w:val="28"/>
                <w:lang w:eastAsia="ru-RU"/>
              </w:rPr>
              <w:t>Веб-дизайнер</w:t>
            </w:r>
          </w:p>
        </w:tc>
        <w:tc>
          <w:tcPr>
            <w:tcW w:w="2403" w:type="dxa"/>
          </w:tcPr>
          <w:p w14:paraId="34CAC0A2" w14:textId="7101DDCB" w:rsidR="00D7793E"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eastAsia="ru-RU"/>
              </w:rPr>
            </w:pPr>
            <w:r>
              <w:rPr>
                <w:rFonts w:eastAsia="Times New Roman"/>
                <w:szCs w:val="24"/>
                <w:lang w:eastAsia="ru-RU"/>
              </w:rPr>
              <w:t>30</w:t>
            </w:r>
          </w:p>
        </w:tc>
      </w:tr>
      <w:tr w:rsidR="00D7793E" w:rsidRPr="00D55253" w14:paraId="41368A91" w14:textId="77777777" w:rsidTr="00211A74">
        <w:trPr>
          <w:jc w:val="right"/>
        </w:trPr>
        <w:tc>
          <w:tcPr>
            <w:tcW w:w="5098" w:type="dxa"/>
          </w:tcPr>
          <w:p w14:paraId="5B5F21AE" w14:textId="295E0824" w:rsidR="00D7793E" w:rsidRPr="00081B52"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color w:val="000000"/>
                <w:szCs w:val="28"/>
                <w:lang w:eastAsia="ru-RU"/>
              </w:rPr>
            </w:pPr>
            <w:r w:rsidRPr="00081B52">
              <w:rPr>
                <w:rFonts w:eastAsia="Times New Roman"/>
                <w:color w:val="000000"/>
                <w:szCs w:val="28"/>
                <w:lang w:eastAsia="ru-RU"/>
              </w:rPr>
              <w:t>Поиск материалов</w:t>
            </w:r>
            <w:r>
              <w:rPr>
                <w:rFonts w:ascii="Calibri" w:hAnsi="Calibri"/>
                <w:color w:val="000000"/>
              </w:rPr>
              <w:t xml:space="preserve"> </w:t>
            </w:r>
          </w:p>
        </w:tc>
        <w:tc>
          <w:tcPr>
            <w:tcW w:w="2410" w:type="dxa"/>
          </w:tcPr>
          <w:p w14:paraId="6B9C07DE" w14:textId="176B0D25" w:rsidR="00D7793E" w:rsidRPr="00915BAF"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color w:val="000000"/>
                <w:szCs w:val="28"/>
                <w:lang w:eastAsia="ru-RU"/>
              </w:rPr>
            </w:pPr>
            <w:r w:rsidRPr="00915BAF">
              <w:rPr>
                <w:rFonts w:eastAsia="Times New Roman"/>
                <w:color w:val="000000"/>
                <w:szCs w:val="28"/>
                <w:lang w:eastAsia="ru-RU"/>
              </w:rPr>
              <w:t>Веб-дизайнер</w:t>
            </w:r>
          </w:p>
        </w:tc>
        <w:tc>
          <w:tcPr>
            <w:tcW w:w="2403" w:type="dxa"/>
          </w:tcPr>
          <w:p w14:paraId="5BE6D2EC" w14:textId="00E40389" w:rsidR="00D7793E"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eastAsia="ru-RU"/>
              </w:rPr>
            </w:pPr>
            <w:r>
              <w:rPr>
                <w:rFonts w:eastAsia="Times New Roman"/>
                <w:szCs w:val="24"/>
                <w:lang w:eastAsia="ru-RU"/>
              </w:rPr>
              <w:t>8</w:t>
            </w:r>
          </w:p>
        </w:tc>
      </w:tr>
      <w:tr w:rsidR="00D7793E" w:rsidRPr="00D55253" w14:paraId="2C6021AE" w14:textId="77777777" w:rsidTr="00211A74">
        <w:trPr>
          <w:jc w:val="right"/>
        </w:trPr>
        <w:tc>
          <w:tcPr>
            <w:tcW w:w="5098" w:type="dxa"/>
          </w:tcPr>
          <w:p w14:paraId="461CEDC8" w14:textId="23F6CE2C" w:rsidR="00D7793E" w:rsidRPr="00081B52"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ascii="Calibri" w:hAnsi="Calibri"/>
                <w:color w:val="000000"/>
                <w:sz w:val="24"/>
              </w:rPr>
            </w:pPr>
            <w:r w:rsidRPr="009236A8">
              <w:rPr>
                <w:rFonts w:eastAsia="Times New Roman"/>
                <w:color w:val="000000"/>
                <w:szCs w:val="28"/>
                <w:lang w:eastAsia="ru-RU"/>
              </w:rPr>
              <w:t xml:space="preserve">Создание макетов дизайна </w:t>
            </w:r>
            <w:r>
              <w:rPr>
                <w:rFonts w:eastAsia="Times New Roman"/>
                <w:color w:val="000000"/>
                <w:szCs w:val="28"/>
                <w:lang w:eastAsia="ru-RU"/>
              </w:rPr>
              <w:t>продукта</w:t>
            </w:r>
          </w:p>
        </w:tc>
        <w:tc>
          <w:tcPr>
            <w:tcW w:w="2410" w:type="dxa"/>
          </w:tcPr>
          <w:p w14:paraId="5EDAE127" w14:textId="75B87FA9" w:rsidR="00D7793E" w:rsidRPr="00915BAF"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color w:val="000000"/>
                <w:szCs w:val="28"/>
                <w:lang w:eastAsia="ru-RU"/>
              </w:rPr>
            </w:pPr>
            <w:r w:rsidRPr="00915BAF">
              <w:rPr>
                <w:rFonts w:eastAsia="Times New Roman"/>
                <w:color w:val="000000"/>
                <w:szCs w:val="28"/>
                <w:lang w:eastAsia="ru-RU"/>
              </w:rPr>
              <w:t>Веб-дизайнер</w:t>
            </w:r>
          </w:p>
        </w:tc>
        <w:tc>
          <w:tcPr>
            <w:tcW w:w="2403" w:type="dxa"/>
          </w:tcPr>
          <w:p w14:paraId="0DFC8AA9" w14:textId="476F671B" w:rsidR="00D7793E"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eastAsia="ru-RU"/>
              </w:rPr>
            </w:pPr>
            <w:r>
              <w:rPr>
                <w:rFonts w:eastAsia="Times New Roman"/>
                <w:szCs w:val="24"/>
                <w:lang w:eastAsia="ru-RU"/>
              </w:rPr>
              <w:t>4</w:t>
            </w:r>
            <w:r w:rsidR="007945B1">
              <w:rPr>
                <w:rFonts w:eastAsia="Times New Roman"/>
                <w:szCs w:val="24"/>
                <w:lang w:eastAsia="ru-RU"/>
              </w:rPr>
              <w:t>0</w:t>
            </w:r>
          </w:p>
        </w:tc>
      </w:tr>
      <w:tr w:rsidR="00D7793E" w:rsidRPr="00D55253" w14:paraId="7C930E4B" w14:textId="77777777" w:rsidTr="00211A74">
        <w:trPr>
          <w:jc w:val="right"/>
        </w:trPr>
        <w:tc>
          <w:tcPr>
            <w:tcW w:w="5098" w:type="dxa"/>
          </w:tcPr>
          <w:p w14:paraId="42BA4B28" w14:textId="3E97F6A3" w:rsidR="00D7793E" w:rsidRPr="001537EC"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r w:rsidRPr="00081B52">
              <w:rPr>
                <w:rFonts w:eastAsia="Times New Roman"/>
                <w:color w:val="000000"/>
                <w:szCs w:val="28"/>
                <w:lang w:eastAsia="ru-RU"/>
              </w:rPr>
              <w:t>Заполнение контентом страниц</w:t>
            </w:r>
          </w:p>
        </w:tc>
        <w:tc>
          <w:tcPr>
            <w:tcW w:w="2410" w:type="dxa"/>
          </w:tcPr>
          <w:p w14:paraId="7FE20EAD" w14:textId="5CFB5F52" w:rsidR="00D7793E" w:rsidRPr="00D55253"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2403" w:type="dxa"/>
          </w:tcPr>
          <w:p w14:paraId="1E59F830" w14:textId="29043D1D" w:rsidR="00D7793E" w:rsidRPr="00D55253"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eastAsia="ru-RU"/>
              </w:rPr>
            </w:pPr>
            <w:r>
              <w:rPr>
                <w:rFonts w:eastAsia="Times New Roman"/>
                <w:szCs w:val="24"/>
                <w:lang w:eastAsia="ru-RU"/>
              </w:rPr>
              <w:t>8</w:t>
            </w:r>
          </w:p>
        </w:tc>
      </w:tr>
      <w:tr w:rsidR="00D7793E" w:rsidRPr="00D55253" w14:paraId="03713D7D" w14:textId="77777777" w:rsidTr="00211A74">
        <w:trPr>
          <w:jc w:val="right"/>
        </w:trPr>
        <w:tc>
          <w:tcPr>
            <w:tcW w:w="5098" w:type="dxa"/>
          </w:tcPr>
          <w:p w14:paraId="22E66365" w14:textId="556E2BB2" w:rsidR="00D7793E" w:rsidRPr="009236A8"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color w:val="000000"/>
                <w:szCs w:val="28"/>
                <w:lang w:eastAsia="ru-RU"/>
              </w:rPr>
            </w:pPr>
            <w:r>
              <w:rPr>
                <w:rFonts w:eastAsia="Times New Roman"/>
                <w:color w:val="000000"/>
                <w:szCs w:val="28"/>
                <w:lang w:eastAsia="ru-RU"/>
              </w:rPr>
              <w:t>Адаптивная в</w:t>
            </w:r>
            <w:r w:rsidRPr="009236A8">
              <w:rPr>
                <w:rFonts w:eastAsia="Times New Roman"/>
                <w:color w:val="000000"/>
                <w:szCs w:val="28"/>
                <w:lang w:eastAsia="ru-RU"/>
              </w:rPr>
              <w:t>ерстка макетов дизайна сайта</w:t>
            </w:r>
          </w:p>
        </w:tc>
        <w:tc>
          <w:tcPr>
            <w:tcW w:w="2410" w:type="dxa"/>
          </w:tcPr>
          <w:p w14:paraId="7B7FE13F" w14:textId="533747B3" w:rsidR="00D7793E" w:rsidRPr="00915BAF"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color w:val="000000"/>
                <w:szCs w:val="28"/>
                <w:lang w:eastAsia="ru-RU"/>
              </w:rPr>
            </w:pPr>
            <w:r>
              <w:rPr>
                <w:rFonts w:eastAsia="Times New Roman"/>
                <w:color w:val="000000"/>
                <w:szCs w:val="28"/>
                <w:lang w:val="en-US" w:eastAsia="ru-RU"/>
              </w:rPr>
              <w:t>Frontend</w:t>
            </w:r>
            <w:r w:rsidRPr="00915BAF">
              <w:rPr>
                <w:rFonts w:eastAsia="Times New Roman"/>
                <w:color w:val="000000"/>
                <w:szCs w:val="28"/>
                <w:lang w:eastAsia="ru-RU"/>
              </w:rPr>
              <w:t>-разработчик</w:t>
            </w:r>
          </w:p>
        </w:tc>
        <w:tc>
          <w:tcPr>
            <w:tcW w:w="2403" w:type="dxa"/>
          </w:tcPr>
          <w:p w14:paraId="73F119A1" w14:textId="4A61265D" w:rsidR="00D7793E" w:rsidRDefault="007945B1"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eastAsia="ru-RU"/>
              </w:rPr>
            </w:pPr>
            <w:r>
              <w:rPr>
                <w:rFonts w:eastAsia="Times New Roman"/>
                <w:szCs w:val="24"/>
                <w:lang w:eastAsia="ru-RU"/>
              </w:rPr>
              <w:t>94</w:t>
            </w:r>
          </w:p>
        </w:tc>
      </w:tr>
      <w:tr w:rsidR="00D7793E" w:rsidRPr="00D55253" w14:paraId="58A6F120" w14:textId="77777777" w:rsidTr="00211A74">
        <w:trPr>
          <w:jc w:val="right"/>
        </w:trPr>
        <w:tc>
          <w:tcPr>
            <w:tcW w:w="5098" w:type="dxa"/>
          </w:tcPr>
          <w:p w14:paraId="309850AD" w14:textId="19938180" w:rsidR="00D7793E" w:rsidRPr="00D55253"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r w:rsidRPr="009236A8">
              <w:rPr>
                <w:rFonts w:eastAsia="Times New Roman"/>
                <w:color w:val="000000"/>
                <w:szCs w:val="28"/>
                <w:lang w:eastAsia="ru-RU"/>
              </w:rPr>
              <w:t>Проектирование</w:t>
            </w:r>
            <w:r w:rsidR="00A1324C">
              <w:rPr>
                <w:rFonts w:eastAsia="Times New Roman"/>
                <w:color w:val="000000"/>
                <w:szCs w:val="28"/>
                <w:lang w:eastAsia="ru-RU"/>
              </w:rPr>
              <w:t xml:space="preserve"> и </w:t>
            </w:r>
            <w:r>
              <w:rPr>
                <w:rFonts w:eastAsia="Times New Roman"/>
                <w:color w:val="000000"/>
                <w:szCs w:val="28"/>
                <w:lang w:eastAsia="ru-RU"/>
              </w:rPr>
              <w:t xml:space="preserve">настройка </w:t>
            </w:r>
            <w:r w:rsidRPr="009236A8">
              <w:rPr>
                <w:rFonts w:eastAsia="Times New Roman"/>
                <w:color w:val="000000"/>
                <w:szCs w:val="28"/>
                <w:lang w:eastAsia="ru-RU"/>
              </w:rPr>
              <w:t>базы данных</w:t>
            </w:r>
            <w:r>
              <w:rPr>
                <w:rFonts w:eastAsia="Times New Roman"/>
                <w:color w:val="000000"/>
                <w:szCs w:val="28"/>
                <w:lang w:eastAsia="ru-RU"/>
              </w:rPr>
              <w:t xml:space="preserve"> </w:t>
            </w:r>
          </w:p>
        </w:tc>
        <w:tc>
          <w:tcPr>
            <w:tcW w:w="2410" w:type="dxa"/>
          </w:tcPr>
          <w:p w14:paraId="5E5BD962" w14:textId="61C64D65" w:rsidR="00D7793E" w:rsidRPr="00D55253"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r>
              <w:rPr>
                <w:rFonts w:eastAsia="Times New Roman"/>
                <w:color w:val="000000"/>
                <w:szCs w:val="28"/>
                <w:lang w:val="en-US" w:eastAsia="ru-RU"/>
              </w:rPr>
              <w:t>Backend</w:t>
            </w:r>
            <w:r w:rsidRPr="00915BAF">
              <w:rPr>
                <w:rFonts w:eastAsia="Times New Roman"/>
                <w:color w:val="000000"/>
                <w:szCs w:val="28"/>
                <w:lang w:eastAsia="ru-RU"/>
              </w:rPr>
              <w:t>-разработчик</w:t>
            </w:r>
          </w:p>
        </w:tc>
        <w:tc>
          <w:tcPr>
            <w:tcW w:w="2403" w:type="dxa"/>
          </w:tcPr>
          <w:p w14:paraId="04AF6AF5" w14:textId="3DF0E988" w:rsidR="00D7793E" w:rsidRPr="00D55253"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eastAsia="ru-RU"/>
              </w:rPr>
            </w:pPr>
            <w:r>
              <w:rPr>
                <w:rFonts w:eastAsia="Times New Roman"/>
                <w:szCs w:val="24"/>
                <w:lang w:eastAsia="ru-RU"/>
              </w:rPr>
              <w:t>12</w:t>
            </w:r>
          </w:p>
        </w:tc>
      </w:tr>
      <w:tr w:rsidR="00D7793E" w:rsidRPr="00D55253" w14:paraId="199504FF" w14:textId="77777777" w:rsidTr="00211A74">
        <w:trPr>
          <w:jc w:val="right"/>
        </w:trPr>
        <w:tc>
          <w:tcPr>
            <w:tcW w:w="5098" w:type="dxa"/>
          </w:tcPr>
          <w:p w14:paraId="177D3457" w14:textId="380E59F8" w:rsidR="00D7793E" w:rsidRPr="00D55253"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r w:rsidRPr="009236A8">
              <w:rPr>
                <w:rFonts w:eastAsia="Times New Roman"/>
                <w:color w:val="000000"/>
                <w:szCs w:val="28"/>
                <w:lang w:eastAsia="ru-RU"/>
              </w:rPr>
              <w:t>Разработка функциональной части платформы</w:t>
            </w:r>
          </w:p>
        </w:tc>
        <w:tc>
          <w:tcPr>
            <w:tcW w:w="2410" w:type="dxa"/>
          </w:tcPr>
          <w:p w14:paraId="394DADAB" w14:textId="67822021" w:rsidR="00D7793E" w:rsidRPr="001537EC"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r>
              <w:rPr>
                <w:rFonts w:eastAsia="Times New Roman"/>
                <w:color w:val="000000"/>
                <w:szCs w:val="28"/>
                <w:lang w:val="en-US" w:eastAsia="ru-RU"/>
              </w:rPr>
              <w:t>Backend</w:t>
            </w:r>
            <w:r w:rsidRPr="00915BAF">
              <w:rPr>
                <w:rFonts w:eastAsia="Times New Roman"/>
                <w:color w:val="000000"/>
                <w:szCs w:val="28"/>
                <w:lang w:eastAsia="ru-RU"/>
              </w:rPr>
              <w:t>-разработчик</w:t>
            </w:r>
          </w:p>
        </w:tc>
        <w:tc>
          <w:tcPr>
            <w:tcW w:w="2403" w:type="dxa"/>
          </w:tcPr>
          <w:p w14:paraId="740C5E92" w14:textId="4CFD8543" w:rsidR="00D7793E" w:rsidRPr="001537EC"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eastAsia="ru-RU"/>
              </w:rPr>
            </w:pPr>
            <w:r>
              <w:rPr>
                <w:rFonts w:eastAsia="Times New Roman"/>
                <w:szCs w:val="24"/>
                <w:lang w:eastAsia="ru-RU"/>
              </w:rPr>
              <w:t>12</w:t>
            </w:r>
            <w:r>
              <w:rPr>
                <w:rFonts w:eastAsia="Times New Roman"/>
                <w:szCs w:val="24"/>
                <w:lang w:val="en-US" w:eastAsia="ru-RU"/>
              </w:rPr>
              <w:t>0</w:t>
            </w:r>
          </w:p>
        </w:tc>
      </w:tr>
      <w:tr w:rsidR="00D7793E" w:rsidRPr="00D55253" w14:paraId="0C1C3D74" w14:textId="77777777" w:rsidTr="00211A74">
        <w:trPr>
          <w:jc w:val="right"/>
        </w:trPr>
        <w:tc>
          <w:tcPr>
            <w:tcW w:w="5098" w:type="dxa"/>
          </w:tcPr>
          <w:p w14:paraId="04ED6B27" w14:textId="3377C07E" w:rsidR="00D7793E" w:rsidRPr="00D55253"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r w:rsidRPr="00081B52">
              <w:rPr>
                <w:rFonts w:eastAsia="Times New Roman"/>
                <w:color w:val="000000"/>
                <w:szCs w:val="28"/>
                <w:lang w:eastAsia="ru-RU"/>
              </w:rPr>
              <w:t>Продвижение продукта на рынке (</w:t>
            </w:r>
            <w:r w:rsidRPr="00081B52">
              <w:rPr>
                <w:rFonts w:eastAsia="Times New Roman"/>
                <w:color w:val="000000"/>
                <w:szCs w:val="28"/>
                <w:lang w:val="en-US" w:eastAsia="ru-RU"/>
              </w:rPr>
              <w:t>SEO</w:t>
            </w:r>
            <w:r w:rsidRPr="00081B52">
              <w:rPr>
                <w:rFonts w:eastAsia="Times New Roman"/>
                <w:color w:val="000000"/>
                <w:szCs w:val="28"/>
                <w:lang w:eastAsia="ru-RU"/>
              </w:rPr>
              <w:t xml:space="preserve"> оптимизация продукта)</w:t>
            </w:r>
          </w:p>
        </w:tc>
        <w:tc>
          <w:tcPr>
            <w:tcW w:w="2410" w:type="dxa"/>
          </w:tcPr>
          <w:p w14:paraId="233479B5" w14:textId="3D0DA964" w:rsidR="00D7793E" w:rsidRPr="001537EC"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2403" w:type="dxa"/>
          </w:tcPr>
          <w:p w14:paraId="2F2DD39F" w14:textId="2EE93B08" w:rsidR="00D7793E" w:rsidRPr="006E4331"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val="en-US" w:eastAsia="ru-RU"/>
              </w:rPr>
            </w:pPr>
            <w:r>
              <w:rPr>
                <w:rFonts w:eastAsia="Times New Roman"/>
                <w:szCs w:val="24"/>
                <w:lang w:val="en-US" w:eastAsia="ru-RU"/>
              </w:rPr>
              <w:t>24</w:t>
            </w:r>
          </w:p>
        </w:tc>
      </w:tr>
      <w:tr w:rsidR="00D7793E" w:rsidRPr="00D55253" w14:paraId="3BF32D02" w14:textId="77777777" w:rsidTr="00211A74">
        <w:trPr>
          <w:jc w:val="right"/>
        </w:trPr>
        <w:tc>
          <w:tcPr>
            <w:tcW w:w="5098" w:type="dxa"/>
          </w:tcPr>
          <w:p w14:paraId="4AB2D17D" w14:textId="6B908A9C" w:rsidR="00D7793E" w:rsidRPr="00081B52"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color w:val="000000"/>
                <w:szCs w:val="28"/>
                <w:lang w:eastAsia="ru-RU"/>
              </w:rPr>
            </w:pPr>
            <w:r w:rsidRPr="00081B52">
              <w:rPr>
                <w:rFonts w:eastAsia="Times New Roman"/>
                <w:color w:val="000000"/>
                <w:szCs w:val="28"/>
                <w:lang w:eastAsia="ru-RU"/>
              </w:rPr>
              <w:t>Тестирование продукта на различных устройствах</w:t>
            </w:r>
            <w:r w:rsidR="00A1324C">
              <w:rPr>
                <w:rFonts w:eastAsia="Times New Roman"/>
                <w:color w:val="000000"/>
                <w:szCs w:val="28"/>
                <w:lang w:eastAsia="ru-RU"/>
              </w:rPr>
              <w:t xml:space="preserve"> и </w:t>
            </w:r>
            <w:r w:rsidRPr="00081B52">
              <w:rPr>
                <w:rFonts w:eastAsia="Times New Roman"/>
                <w:color w:val="000000"/>
                <w:szCs w:val="28"/>
                <w:lang w:eastAsia="ru-RU"/>
              </w:rPr>
              <w:t>в различных средах</w:t>
            </w:r>
          </w:p>
        </w:tc>
        <w:tc>
          <w:tcPr>
            <w:tcW w:w="2410" w:type="dxa"/>
          </w:tcPr>
          <w:p w14:paraId="491B9009" w14:textId="2A73FC49" w:rsidR="00D7793E" w:rsidRPr="004C01FE"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color w:val="000000"/>
                <w:szCs w:val="28"/>
                <w:lang w:eastAsia="ru-RU"/>
              </w:rPr>
            </w:pPr>
            <w:r w:rsidRPr="00915BAF">
              <w:rPr>
                <w:rFonts w:eastAsia="Times New Roman"/>
                <w:color w:val="000000"/>
                <w:szCs w:val="28"/>
                <w:lang w:eastAsia="ru-RU"/>
              </w:rPr>
              <w:t>Тестировщик</w:t>
            </w:r>
          </w:p>
        </w:tc>
        <w:tc>
          <w:tcPr>
            <w:tcW w:w="2403" w:type="dxa"/>
          </w:tcPr>
          <w:p w14:paraId="41718B20" w14:textId="73B58627" w:rsidR="00D7793E" w:rsidRPr="007B2122"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val="en-US" w:eastAsia="ru-RU"/>
              </w:rPr>
            </w:pPr>
            <w:r>
              <w:rPr>
                <w:rFonts w:eastAsia="Times New Roman"/>
                <w:szCs w:val="24"/>
                <w:lang w:eastAsia="ru-RU"/>
              </w:rPr>
              <w:t>36</w:t>
            </w:r>
          </w:p>
        </w:tc>
      </w:tr>
      <w:tr w:rsidR="00D7793E" w:rsidRPr="00D55253" w14:paraId="399B6168" w14:textId="77777777" w:rsidTr="00211A74">
        <w:trPr>
          <w:jc w:val="right"/>
        </w:trPr>
        <w:tc>
          <w:tcPr>
            <w:tcW w:w="5098" w:type="dxa"/>
          </w:tcPr>
          <w:p w14:paraId="326E3194" w14:textId="7CAAACA3" w:rsidR="00D7793E" w:rsidRPr="00D55253"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r w:rsidRPr="00081B52">
              <w:rPr>
                <w:rFonts w:eastAsia="Times New Roman"/>
                <w:szCs w:val="24"/>
                <w:lang w:eastAsia="ru-RU"/>
              </w:rPr>
              <w:t>Оптимизация производительности</w:t>
            </w:r>
            <w:r w:rsidR="00A1324C">
              <w:rPr>
                <w:rFonts w:eastAsia="Times New Roman"/>
                <w:szCs w:val="24"/>
                <w:lang w:eastAsia="ru-RU"/>
              </w:rPr>
              <w:t xml:space="preserve"> и </w:t>
            </w:r>
            <w:r w:rsidRPr="00081B52">
              <w:rPr>
                <w:rFonts w:eastAsia="Times New Roman"/>
                <w:szCs w:val="24"/>
                <w:lang w:eastAsia="ru-RU"/>
              </w:rPr>
              <w:t>исправление ошибок</w:t>
            </w:r>
          </w:p>
        </w:tc>
        <w:tc>
          <w:tcPr>
            <w:tcW w:w="2410" w:type="dxa"/>
          </w:tcPr>
          <w:p w14:paraId="4870DB93" w14:textId="0F4112A1" w:rsidR="00D7793E"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r>
              <w:rPr>
                <w:rFonts w:eastAsia="Times New Roman"/>
                <w:szCs w:val="24"/>
                <w:lang w:val="en-US" w:eastAsia="ru-RU"/>
              </w:rPr>
              <w:t>Backend-</w:t>
            </w:r>
            <w:r>
              <w:rPr>
                <w:rFonts w:eastAsia="Times New Roman"/>
                <w:szCs w:val="24"/>
                <w:lang w:eastAsia="ru-RU"/>
              </w:rPr>
              <w:t>разработчик</w:t>
            </w:r>
          </w:p>
        </w:tc>
        <w:tc>
          <w:tcPr>
            <w:tcW w:w="2403" w:type="dxa"/>
          </w:tcPr>
          <w:p w14:paraId="2CA463F4" w14:textId="62B86DB8" w:rsidR="00D7793E" w:rsidRPr="003909E5"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eastAsia="ru-RU"/>
              </w:rPr>
            </w:pPr>
            <w:r>
              <w:rPr>
                <w:rFonts w:eastAsia="Times New Roman"/>
                <w:szCs w:val="24"/>
                <w:lang w:eastAsia="ru-RU"/>
              </w:rPr>
              <w:t>40</w:t>
            </w:r>
          </w:p>
        </w:tc>
      </w:tr>
      <w:tr w:rsidR="00D7793E" w:rsidRPr="00D55253" w14:paraId="68D3FA6B" w14:textId="77777777" w:rsidTr="00211A74">
        <w:trPr>
          <w:jc w:val="right"/>
        </w:trPr>
        <w:tc>
          <w:tcPr>
            <w:tcW w:w="5098" w:type="dxa"/>
          </w:tcPr>
          <w:p w14:paraId="23018D65" w14:textId="77E57394" w:rsidR="00D7793E" w:rsidRPr="009236A8"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color w:val="000000"/>
                <w:szCs w:val="28"/>
                <w:lang w:eastAsia="ru-RU"/>
              </w:rPr>
            </w:pPr>
            <w:r w:rsidRPr="00081B52">
              <w:rPr>
                <w:rFonts w:eastAsia="Times New Roman"/>
                <w:szCs w:val="24"/>
                <w:lang w:eastAsia="ru-RU"/>
              </w:rPr>
              <w:t>Публикация программного продукта</w:t>
            </w:r>
          </w:p>
        </w:tc>
        <w:tc>
          <w:tcPr>
            <w:tcW w:w="2410" w:type="dxa"/>
          </w:tcPr>
          <w:p w14:paraId="0D9A18E9" w14:textId="04820D9B" w:rsidR="00D7793E" w:rsidRPr="00915BAF"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color w:val="000000"/>
                <w:szCs w:val="28"/>
                <w:lang w:eastAsia="ru-RU"/>
              </w:rPr>
            </w:pPr>
            <w:r>
              <w:rPr>
                <w:rFonts w:eastAsia="Times New Roman"/>
                <w:szCs w:val="24"/>
                <w:lang w:val="en-US" w:eastAsia="ru-RU"/>
              </w:rPr>
              <w:t>Backend-</w:t>
            </w:r>
            <w:r>
              <w:rPr>
                <w:rFonts w:eastAsia="Times New Roman"/>
                <w:szCs w:val="24"/>
                <w:lang w:eastAsia="ru-RU"/>
              </w:rPr>
              <w:t>разработчик</w:t>
            </w:r>
          </w:p>
        </w:tc>
        <w:tc>
          <w:tcPr>
            <w:tcW w:w="2403" w:type="dxa"/>
          </w:tcPr>
          <w:p w14:paraId="6BBA657A" w14:textId="0FE13EC0" w:rsidR="00D7793E" w:rsidRPr="00081B52"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eastAsia="ru-RU"/>
              </w:rPr>
            </w:pPr>
            <w:r>
              <w:rPr>
                <w:rFonts w:eastAsia="Times New Roman"/>
                <w:szCs w:val="24"/>
                <w:lang w:eastAsia="ru-RU"/>
              </w:rPr>
              <w:t>8</w:t>
            </w:r>
          </w:p>
        </w:tc>
      </w:tr>
      <w:tr w:rsidR="00D7793E" w:rsidRPr="00D55253" w14:paraId="45C482E1" w14:textId="77777777" w:rsidTr="00211A74">
        <w:trPr>
          <w:jc w:val="right"/>
        </w:trPr>
        <w:tc>
          <w:tcPr>
            <w:tcW w:w="5098" w:type="dxa"/>
          </w:tcPr>
          <w:p w14:paraId="0831677C" w14:textId="2859E79C" w:rsidR="00D7793E" w:rsidRPr="00081B52"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eastAsia="ru-RU"/>
              </w:rPr>
            </w:pPr>
            <w:r>
              <w:rPr>
                <w:rFonts w:eastAsia="Times New Roman"/>
                <w:szCs w:val="24"/>
                <w:lang w:eastAsia="ru-RU"/>
              </w:rPr>
              <w:t>Всего</w:t>
            </w:r>
          </w:p>
        </w:tc>
        <w:tc>
          <w:tcPr>
            <w:tcW w:w="2410" w:type="dxa"/>
          </w:tcPr>
          <w:p w14:paraId="6A5BAF8D" w14:textId="1C1723F1" w:rsidR="00D7793E"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jc w:val="left"/>
              <w:rPr>
                <w:rFonts w:eastAsia="Times New Roman"/>
                <w:szCs w:val="24"/>
                <w:lang w:val="en-US" w:eastAsia="ru-RU"/>
              </w:rPr>
            </w:pPr>
          </w:p>
        </w:tc>
        <w:tc>
          <w:tcPr>
            <w:tcW w:w="2403" w:type="dxa"/>
          </w:tcPr>
          <w:p w14:paraId="5A6A9434" w14:textId="261857F1" w:rsidR="00D7793E" w:rsidRDefault="00D7793E"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right="884" w:firstLine="0"/>
              <w:jc w:val="right"/>
              <w:rPr>
                <w:rFonts w:eastAsia="Times New Roman"/>
                <w:szCs w:val="24"/>
                <w:lang w:eastAsia="ru-RU"/>
              </w:rPr>
            </w:pPr>
            <w:r>
              <w:rPr>
                <w:rFonts w:eastAsia="Times New Roman"/>
                <w:szCs w:val="24"/>
                <w:lang w:eastAsia="ru-RU"/>
              </w:rPr>
              <w:t>4</w:t>
            </w:r>
            <w:r w:rsidR="00A8718E">
              <w:rPr>
                <w:rFonts w:eastAsia="Times New Roman"/>
                <w:szCs w:val="24"/>
                <w:lang w:eastAsia="ru-RU"/>
              </w:rPr>
              <w:t>62</w:t>
            </w:r>
          </w:p>
        </w:tc>
      </w:tr>
    </w:tbl>
    <w:p w14:paraId="424A6AC8" w14:textId="619D7C8A" w:rsidR="008909EC" w:rsidRPr="00784DCD" w:rsidRDefault="008909EC" w:rsidP="00784DCD">
      <w:pPr>
        <w:pStyle w:val="af3"/>
        <w:spacing w:line="238" w:lineRule="auto"/>
        <w:rPr>
          <w:spacing w:val="4"/>
        </w:rPr>
      </w:pPr>
      <w:r w:rsidRPr="00784DCD">
        <w:rPr>
          <w:spacing w:val="4"/>
        </w:rPr>
        <w:t xml:space="preserve">Таким образом, занятость на проекте бизнес-аналитика составит </w:t>
      </w:r>
      <w:r w:rsidR="00EC2AAF" w:rsidRPr="00784DCD">
        <w:rPr>
          <w:spacing w:val="4"/>
        </w:rPr>
        <w:t>48</w:t>
      </w:r>
      <w:r w:rsidRPr="00784DCD">
        <w:rPr>
          <w:spacing w:val="4"/>
        </w:rPr>
        <w:t xml:space="preserve"> часов, </w:t>
      </w:r>
      <w:r w:rsidR="00EC2AAF" w:rsidRPr="00784DCD">
        <w:rPr>
          <w:spacing w:val="4"/>
        </w:rPr>
        <w:t>веб-</w:t>
      </w:r>
      <w:r w:rsidRPr="00784DCD">
        <w:rPr>
          <w:spacing w:val="4"/>
        </w:rPr>
        <w:t xml:space="preserve">дизайнера – </w:t>
      </w:r>
      <w:r w:rsidR="00EC2AAF" w:rsidRPr="00784DCD">
        <w:rPr>
          <w:spacing w:val="4"/>
        </w:rPr>
        <w:t>80</w:t>
      </w:r>
      <w:r w:rsidRPr="00784DCD">
        <w:rPr>
          <w:spacing w:val="4"/>
        </w:rPr>
        <w:t xml:space="preserve"> часов, </w:t>
      </w:r>
      <w:proofErr w:type="spellStart"/>
      <w:r w:rsidRPr="00784DCD">
        <w:rPr>
          <w:spacing w:val="4"/>
        </w:rPr>
        <w:t>frontend</w:t>
      </w:r>
      <w:proofErr w:type="spellEnd"/>
      <w:r w:rsidRPr="00784DCD">
        <w:rPr>
          <w:spacing w:val="4"/>
        </w:rPr>
        <w:t xml:space="preserve">-разработчика – </w:t>
      </w:r>
      <w:r w:rsidR="00EC2AAF" w:rsidRPr="00784DCD">
        <w:rPr>
          <w:spacing w:val="4"/>
        </w:rPr>
        <w:t>94</w:t>
      </w:r>
      <w:r w:rsidRPr="00784DCD">
        <w:rPr>
          <w:spacing w:val="4"/>
        </w:rPr>
        <w:t xml:space="preserve"> часов, </w:t>
      </w:r>
      <w:r w:rsidR="00EC2AAF" w:rsidRPr="00784DCD">
        <w:rPr>
          <w:spacing w:val="4"/>
          <w:lang w:val="en-US"/>
        </w:rPr>
        <w:t>backend</w:t>
      </w:r>
      <w:r w:rsidRPr="00784DCD">
        <w:rPr>
          <w:spacing w:val="4"/>
        </w:rPr>
        <w:t>-</w:t>
      </w:r>
      <w:r w:rsidR="00EC2AAF" w:rsidRPr="00784DCD">
        <w:rPr>
          <w:spacing w:val="4"/>
        </w:rPr>
        <w:t>разработчика</w:t>
      </w:r>
      <w:r w:rsidR="002171B0" w:rsidRPr="00784DCD">
        <w:rPr>
          <w:spacing w:val="4"/>
        </w:rPr>
        <w:t> </w:t>
      </w:r>
      <w:r w:rsidRPr="00784DCD">
        <w:rPr>
          <w:spacing w:val="4"/>
        </w:rPr>
        <w:t>–</w:t>
      </w:r>
      <w:r w:rsidR="002171B0" w:rsidRPr="00784DCD">
        <w:rPr>
          <w:spacing w:val="4"/>
        </w:rPr>
        <w:t> </w:t>
      </w:r>
      <w:r w:rsidR="00EC2AAF" w:rsidRPr="00784DCD">
        <w:rPr>
          <w:spacing w:val="4"/>
        </w:rPr>
        <w:t>180</w:t>
      </w:r>
      <w:r w:rsidR="002171B0" w:rsidRPr="00784DCD">
        <w:rPr>
          <w:spacing w:val="4"/>
        </w:rPr>
        <w:t> </w:t>
      </w:r>
      <w:r w:rsidRPr="00784DCD">
        <w:rPr>
          <w:spacing w:val="4"/>
        </w:rPr>
        <w:t>час</w:t>
      </w:r>
      <w:r w:rsidR="00EC2AAF" w:rsidRPr="00784DCD">
        <w:rPr>
          <w:spacing w:val="4"/>
        </w:rPr>
        <w:t>ов</w:t>
      </w:r>
      <w:r w:rsidRPr="00784DCD">
        <w:rPr>
          <w:spacing w:val="4"/>
        </w:rPr>
        <w:t xml:space="preserve">, </w:t>
      </w:r>
      <w:proofErr w:type="spellStart"/>
      <w:r w:rsidR="00F53061" w:rsidRPr="00784DCD">
        <w:rPr>
          <w:rFonts w:eastAsia="Times New Roman"/>
          <w:color w:val="000000"/>
          <w:spacing w:val="4"/>
          <w:szCs w:val="28"/>
          <w:lang w:val="en-US" w:eastAsia="ru-RU"/>
        </w:rPr>
        <w:t>seo</w:t>
      </w:r>
      <w:proofErr w:type="spellEnd"/>
      <w:r w:rsidR="00F53061" w:rsidRPr="00784DCD">
        <w:rPr>
          <w:rFonts w:eastAsia="Times New Roman"/>
          <w:color w:val="000000"/>
          <w:spacing w:val="4"/>
          <w:szCs w:val="28"/>
          <w:lang w:eastAsia="ru-RU"/>
        </w:rPr>
        <w:t xml:space="preserve">-специалиста </w:t>
      </w:r>
      <w:r w:rsidR="00F53061" w:rsidRPr="00784DCD">
        <w:rPr>
          <w:spacing w:val="4"/>
        </w:rPr>
        <w:t xml:space="preserve">– </w:t>
      </w:r>
      <w:r w:rsidR="007B2122" w:rsidRPr="00784DCD">
        <w:rPr>
          <w:spacing w:val="4"/>
        </w:rPr>
        <w:t>24</w:t>
      </w:r>
      <w:r w:rsidR="00F53061" w:rsidRPr="00784DCD">
        <w:rPr>
          <w:spacing w:val="4"/>
        </w:rPr>
        <w:t xml:space="preserve"> час</w:t>
      </w:r>
      <w:r w:rsidR="007B2122" w:rsidRPr="00784DCD">
        <w:rPr>
          <w:spacing w:val="4"/>
        </w:rPr>
        <w:t>ов</w:t>
      </w:r>
      <w:r w:rsidR="00F53061" w:rsidRPr="00784DCD">
        <w:rPr>
          <w:rFonts w:eastAsia="Times New Roman"/>
          <w:color w:val="000000"/>
          <w:spacing w:val="4"/>
          <w:szCs w:val="28"/>
          <w:lang w:eastAsia="ru-RU"/>
        </w:rPr>
        <w:t>,</w:t>
      </w:r>
      <w:r w:rsidR="00F53061" w:rsidRPr="00784DCD">
        <w:rPr>
          <w:spacing w:val="4"/>
        </w:rPr>
        <w:t xml:space="preserve"> </w:t>
      </w:r>
      <w:r w:rsidRPr="00784DCD">
        <w:rPr>
          <w:spacing w:val="4"/>
        </w:rPr>
        <w:t xml:space="preserve">а тестировщика – </w:t>
      </w:r>
      <w:r w:rsidR="007945B1" w:rsidRPr="00784DCD">
        <w:rPr>
          <w:spacing w:val="4"/>
        </w:rPr>
        <w:t>36</w:t>
      </w:r>
      <w:r w:rsidRPr="00784DCD">
        <w:rPr>
          <w:spacing w:val="4"/>
        </w:rPr>
        <w:t xml:space="preserve"> часов. </w:t>
      </w:r>
      <w:r w:rsidR="007649ED" w:rsidRPr="00784DCD">
        <w:rPr>
          <w:spacing w:val="4"/>
        </w:rPr>
        <w:t>Общее время</w:t>
      </w:r>
      <w:r w:rsidRPr="00784DCD">
        <w:rPr>
          <w:spacing w:val="4"/>
        </w:rPr>
        <w:t xml:space="preserve"> реализации проекта по разработке веб-сайта </w:t>
      </w:r>
      <w:r w:rsidR="00C058D3" w:rsidRPr="00784DCD">
        <w:rPr>
          <w:spacing w:val="4"/>
        </w:rPr>
        <w:t>школы визажа «</w:t>
      </w:r>
      <w:proofErr w:type="spellStart"/>
      <w:r w:rsidR="00C058D3" w:rsidRPr="00784DCD">
        <w:rPr>
          <w:spacing w:val="4"/>
          <w:lang w:val="en-US"/>
        </w:rPr>
        <w:t>Flowress</w:t>
      </w:r>
      <w:proofErr w:type="spellEnd"/>
      <w:r w:rsidR="00C058D3" w:rsidRPr="00784DCD">
        <w:rPr>
          <w:spacing w:val="4"/>
        </w:rPr>
        <w:t>»</w:t>
      </w:r>
      <w:r w:rsidRPr="00784DCD">
        <w:rPr>
          <w:spacing w:val="4"/>
        </w:rPr>
        <w:t xml:space="preserve"> </w:t>
      </w:r>
      <w:r w:rsidR="007649ED" w:rsidRPr="00784DCD">
        <w:rPr>
          <w:spacing w:val="4"/>
        </w:rPr>
        <w:t xml:space="preserve">составит </w:t>
      </w:r>
      <w:r w:rsidR="00EC2AAF" w:rsidRPr="00784DCD">
        <w:rPr>
          <w:spacing w:val="4"/>
        </w:rPr>
        <w:t>4</w:t>
      </w:r>
      <w:r w:rsidR="0093553B" w:rsidRPr="00784DCD">
        <w:rPr>
          <w:spacing w:val="4"/>
        </w:rPr>
        <w:t>62</w:t>
      </w:r>
      <w:r w:rsidRPr="00784DCD">
        <w:rPr>
          <w:spacing w:val="4"/>
        </w:rPr>
        <w:t xml:space="preserve"> часа.</w:t>
      </w:r>
    </w:p>
    <w:p w14:paraId="14F3857B" w14:textId="490E3D17" w:rsidR="00B0016F" w:rsidRDefault="00B0016F" w:rsidP="00784DCD">
      <w:pPr>
        <w:spacing w:before="360" w:after="240" w:line="238" w:lineRule="auto"/>
        <w:outlineLvl w:val="1"/>
        <w:rPr>
          <w:b/>
          <w:szCs w:val="28"/>
        </w:rPr>
      </w:pPr>
      <w:bookmarkStart w:id="64" w:name="_Toc168516774"/>
      <w:r>
        <w:rPr>
          <w:b/>
          <w:szCs w:val="28"/>
        </w:rPr>
        <w:t>6.3.2 Расчёт основной заработной платы</w:t>
      </w:r>
      <w:bookmarkEnd w:id="64"/>
    </w:p>
    <w:p w14:paraId="7FEA8F4E" w14:textId="2F7FA5FD" w:rsidR="007A357F" w:rsidRPr="007922E3" w:rsidRDefault="007A357F" w:rsidP="00784DCD">
      <w:pPr>
        <w:spacing w:line="238" w:lineRule="auto"/>
        <w:rPr>
          <w:spacing w:val="-4"/>
        </w:rPr>
      </w:pPr>
      <w:r w:rsidRPr="007922E3">
        <w:rPr>
          <w:rFonts w:eastAsia="Times New Roman"/>
          <w:spacing w:val="-4"/>
          <w:szCs w:val="28"/>
          <w:lang w:eastAsia="ru-RU"/>
        </w:rPr>
        <w:t xml:space="preserve">Для определения величины основной заработной платы, было проведено исследование величин заработных плат разработчиков на </w:t>
      </w:r>
      <w:r w:rsidRPr="007922E3">
        <w:rPr>
          <w:rFonts w:eastAsia="Times New Roman"/>
          <w:spacing w:val="-4"/>
          <w:szCs w:val="28"/>
          <w:lang w:val="en-US" w:eastAsia="ru-RU"/>
        </w:rPr>
        <w:t>JavaScript</w:t>
      </w:r>
      <w:r w:rsidR="00A1324C" w:rsidRPr="007922E3">
        <w:rPr>
          <w:rFonts w:eastAsia="Times New Roman"/>
          <w:spacing w:val="-4"/>
          <w:szCs w:val="28"/>
          <w:lang w:eastAsia="ru-RU"/>
        </w:rPr>
        <w:t xml:space="preserve"> и </w:t>
      </w:r>
      <w:r w:rsidRPr="007922E3">
        <w:rPr>
          <w:rFonts w:eastAsia="Times New Roman"/>
          <w:spacing w:val="-4"/>
          <w:szCs w:val="28"/>
          <w:lang w:val="en-US" w:eastAsia="ru-RU"/>
        </w:rPr>
        <w:t>PHP</w:t>
      </w:r>
      <w:r w:rsidRPr="007922E3">
        <w:rPr>
          <w:rFonts w:eastAsia="Times New Roman"/>
          <w:spacing w:val="-4"/>
          <w:szCs w:val="28"/>
          <w:lang w:eastAsia="ru-RU"/>
        </w:rPr>
        <w:t>, а</w:t>
      </w:r>
      <w:r w:rsidR="00CA0AFA" w:rsidRPr="007922E3">
        <w:rPr>
          <w:rFonts w:eastAsia="Times New Roman"/>
          <w:spacing w:val="-4"/>
          <w:szCs w:val="28"/>
          <w:lang w:eastAsia="ru-RU"/>
        </w:rPr>
        <w:t> </w:t>
      </w:r>
      <w:r w:rsidRPr="007922E3">
        <w:rPr>
          <w:rFonts w:eastAsia="Times New Roman"/>
          <w:spacing w:val="-4"/>
          <w:szCs w:val="28"/>
          <w:lang w:eastAsia="ru-RU"/>
        </w:rPr>
        <w:t>также бизнес-аналитика</w:t>
      </w:r>
      <w:r w:rsidR="00A1324C" w:rsidRPr="007922E3">
        <w:rPr>
          <w:rFonts w:eastAsia="Times New Roman"/>
          <w:spacing w:val="-4"/>
          <w:szCs w:val="28"/>
          <w:lang w:eastAsia="ru-RU"/>
        </w:rPr>
        <w:t xml:space="preserve"> и </w:t>
      </w:r>
      <w:r w:rsidR="00085271" w:rsidRPr="007922E3">
        <w:rPr>
          <w:rFonts w:eastAsia="Times New Roman"/>
          <w:spacing w:val="-4"/>
          <w:szCs w:val="28"/>
          <w:lang w:eastAsia="ru-RU"/>
        </w:rPr>
        <w:t>веб-дизайнеров</w:t>
      </w:r>
      <w:r w:rsidRPr="007922E3">
        <w:rPr>
          <w:rFonts w:eastAsia="Times New Roman"/>
          <w:spacing w:val="-4"/>
          <w:szCs w:val="28"/>
          <w:lang w:eastAsia="ru-RU"/>
        </w:rPr>
        <w:t>. Размеры часовых ставок исполнителей представлены в</w:t>
      </w:r>
      <w:r w:rsidR="002B4281">
        <w:rPr>
          <w:rFonts w:eastAsia="Times New Roman"/>
          <w:spacing w:val="-4"/>
          <w:szCs w:val="28"/>
          <w:lang w:eastAsia="ru-RU"/>
        </w:rPr>
        <w:t> </w:t>
      </w:r>
      <w:r w:rsidRPr="007922E3">
        <w:rPr>
          <w:rFonts w:eastAsia="Times New Roman"/>
          <w:spacing w:val="-4"/>
          <w:szCs w:val="28"/>
          <w:lang w:eastAsia="ru-RU"/>
        </w:rPr>
        <w:t>таблице 6.4</w:t>
      </w:r>
      <w:r w:rsidR="00497A0C" w:rsidRPr="007922E3">
        <w:rPr>
          <w:rFonts w:eastAsia="Times New Roman"/>
          <w:spacing w:val="-4"/>
          <w:szCs w:val="28"/>
          <w:lang w:eastAsia="ru-RU"/>
        </w:rPr>
        <w:t>. Для </w:t>
      </w:r>
      <w:r w:rsidRPr="007922E3">
        <w:rPr>
          <w:spacing w:val="-4"/>
        </w:rPr>
        <w:t>удобства общие данные</w:t>
      </w:r>
      <w:r w:rsidR="00A1324C" w:rsidRPr="007922E3">
        <w:rPr>
          <w:spacing w:val="-4"/>
        </w:rPr>
        <w:t xml:space="preserve"> и </w:t>
      </w:r>
      <w:r w:rsidRPr="007922E3">
        <w:rPr>
          <w:spacing w:val="-4"/>
        </w:rPr>
        <w:t>результат расчёта основной заработной платы представлены в таблице 6.4. для каждого сотрудника отдельно.</w:t>
      </w:r>
    </w:p>
    <w:p w14:paraId="45326A4F" w14:textId="3ACBC91C" w:rsidR="00362BF7" w:rsidRPr="00E636AA" w:rsidRDefault="00362BF7"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contextualSpacing/>
        <w:rPr>
          <w:rFonts w:eastAsia="Times New Roman"/>
          <w:color w:val="000000"/>
          <w:szCs w:val="28"/>
          <w:lang w:eastAsia="ru-RU"/>
        </w:rPr>
      </w:pPr>
      <w:r>
        <w:t>Для расчёта основной заработной платы необходимо знать два параметра: трудозатраты</w:t>
      </w:r>
      <w:r w:rsidR="00A1324C">
        <w:t xml:space="preserve"> и </w:t>
      </w:r>
      <w:r>
        <w:t xml:space="preserve">заработную плату отдельных специалистов. </w:t>
      </w:r>
      <w:r w:rsidRPr="00E636AA">
        <w:rPr>
          <w:rFonts w:eastAsia="Times New Roman"/>
          <w:color w:val="000000"/>
          <w:szCs w:val="28"/>
          <w:lang w:eastAsia="ru-RU"/>
        </w:rPr>
        <w:t>Основная заработная плата</w:t>
      </w:r>
      <w:r w:rsidR="00A04526">
        <w:rPr>
          <w:rFonts w:eastAsia="Times New Roman"/>
          <w:color w:val="000000"/>
          <w:szCs w:val="28"/>
          <w:lang w:eastAsia="ru-RU"/>
        </w:rPr>
        <w:t xml:space="preserve">, </w:t>
      </w:r>
      <w:r w:rsidR="00A04526" w:rsidRPr="00D55253">
        <w:rPr>
          <w:rFonts w:eastAsia="Times New Roman"/>
          <w:szCs w:val="28"/>
          <w:lang w:val="be-BY" w:eastAsia="ru-RU"/>
        </w:rPr>
        <w:t>С</w:t>
      </w:r>
      <w:r w:rsidR="00A04526" w:rsidRPr="00D55253">
        <w:rPr>
          <w:rFonts w:eastAsia="Times New Roman"/>
          <w:szCs w:val="28"/>
          <w:vertAlign w:val="subscript"/>
          <w:lang w:val="be-BY" w:eastAsia="ru-RU"/>
        </w:rPr>
        <w:t>оз</w:t>
      </w:r>
      <w:r w:rsidR="00A04526">
        <w:rPr>
          <w:rFonts w:eastAsia="Times New Roman"/>
          <w:color w:val="000000"/>
          <w:szCs w:val="28"/>
          <w:lang w:eastAsia="ru-RU"/>
        </w:rPr>
        <w:t xml:space="preserve">, руб., </w:t>
      </w:r>
      <w:r>
        <w:rPr>
          <w:rFonts w:eastAsia="Times New Roman"/>
          <w:color w:val="000000"/>
          <w:szCs w:val="28"/>
          <w:lang w:eastAsia="ru-RU"/>
        </w:rPr>
        <w:t xml:space="preserve">отдельного специалиста </w:t>
      </w:r>
      <w:r w:rsidRPr="00E636AA">
        <w:rPr>
          <w:rFonts w:eastAsia="Times New Roman"/>
          <w:color w:val="000000"/>
          <w:szCs w:val="28"/>
          <w:lang w:eastAsia="ru-RU"/>
        </w:rPr>
        <w:t>будет рассчитываться по формуле</w:t>
      </w:r>
      <w:r w:rsidR="00203C12">
        <w:rPr>
          <w:rFonts w:eastAsia="Times New Roman"/>
          <w:color w:val="000000"/>
          <w:szCs w:val="28"/>
          <w:lang w:eastAsia="ru-RU"/>
        </w:rPr>
        <w:t>:</w:t>
      </w:r>
    </w:p>
    <w:tbl>
      <w:tblPr>
        <w:tblpPr w:leftFromText="180" w:rightFromText="180" w:vertAnchor="text" w:tblpY="1"/>
        <w:tblOverlap w:val="never"/>
        <w:tblW w:w="10065" w:type="dxa"/>
        <w:tblLook w:val="04A0" w:firstRow="1" w:lastRow="0" w:firstColumn="1" w:lastColumn="0" w:noHBand="0" w:noVBand="1"/>
      </w:tblPr>
      <w:tblGrid>
        <w:gridCol w:w="1701"/>
        <w:gridCol w:w="6521"/>
        <w:gridCol w:w="1843"/>
      </w:tblGrid>
      <w:tr w:rsidR="00362BF7" w:rsidRPr="00D55253" w14:paraId="103F664F" w14:textId="77777777" w:rsidTr="00301344">
        <w:tc>
          <w:tcPr>
            <w:tcW w:w="1701" w:type="dxa"/>
            <w:hideMark/>
          </w:tcPr>
          <w:p w14:paraId="3A253DA1" w14:textId="77777777" w:rsidR="00362BF7" w:rsidRPr="00D55253" w:rsidRDefault="00362BF7"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rPr>
                <w:rFonts w:eastAsia="Times New Roman"/>
                <w:color w:val="000000"/>
                <w:szCs w:val="28"/>
                <w:lang w:eastAsia="ru-RU"/>
              </w:rPr>
            </w:pPr>
          </w:p>
        </w:tc>
        <w:tc>
          <w:tcPr>
            <w:tcW w:w="6521" w:type="dxa"/>
            <w:hideMark/>
          </w:tcPr>
          <w:p w14:paraId="41BA16AA" w14:textId="575AF3CB" w:rsidR="0003384D" w:rsidRPr="00121688" w:rsidRDefault="00AF26FC" w:rsidP="00784DC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120" w:after="120" w:line="238" w:lineRule="auto"/>
              <w:jc w:val="center"/>
              <w:rPr>
                <w:rFonts w:eastAsia="Times New Roman"/>
                <w:color w:val="171717"/>
                <w:szCs w:val="28"/>
                <w:lang w:eastAsia="ru-RU"/>
              </w:rPr>
            </w:pPr>
            <w:r w:rsidRPr="0003384D">
              <w:rPr>
                <w:rFonts w:eastAsia="Times New Roman"/>
                <w:color w:val="171717"/>
                <w:position w:val="-16"/>
                <w:szCs w:val="28"/>
                <w:lang w:eastAsia="ru-RU"/>
              </w:rPr>
              <w:object w:dxaOrig="1620" w:dyaOrig="420" w14:anchorId="614F14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6pt;height:21.6pt" o:ole="">
                  <v:imagedata r:id="rId82" o:title=""/>
                </v:shape>
                <o:OLEObject Type="Embed" ProgID="Equation.DSMT4" ShapeID="_x0000_i1025" DrawAspect="Content" ObjectID="_1779523972" r:id="rId83"/>
              </w:object>
            </w:r>
            <w:r w:rsidR="00362BF7" w:rsidRPr="00121688">
              <w:rPr>
                <w:rFonts w:eastAsia="Times New Roman"/>
                <w:color w:val="171717"/>
                <w:szCs w:val="28"/>
                <w:lang w:eastAsia="ru-RU"/>
              </w:rPr>
              <w:t>,</w:t>
            </w:r>
          </w:p>
        </w:tc>
        <w:tc>
          <w:tcPr>
            <w:tcW w:w="1843" w:type="dxa"/>
            <w:vAlign w:val="center"/>
            <w:hideMark/>
          </w:tcPr>
          <w:p w14:paraId="1B04550C" w14:textId="3DE3E878" w:rsidR="00362BF7" w:rsidRPr="00D55253" w:rsidRDefault="00362BF7"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line="238" w:lineRule="auto"/>
              <w:ind w:hanging="1155"/>
              <w:jc w:val="right"/>
              <w:rPr>
                <w:rFonts w:eastAsia="Times New Roman"/>
                <w:szCs w:val="28"/>
                <w:lang w:eastAsia="ru-RU"/>
              </w:rPr>
            </w:pPr>
            <w:r w:rsidRPr="00D55253">
              <w:rPr>
                <w:rFonts w:eastAsia="Times New Roman"/>
                <w:szCs w:val="28"/>
                <w:lang w:eastAsia="ru-RU"/>
              </w:rPr>
              <w:t>(</w:t>
            </w:r>
            <w:r>
              <w:rPr>
                <w:rFonts w:eastAsia="Times New Roman"/>
                <w:szCs w:val="28"/>
                <w:lang w:eastAsia="ru-RU"/>
              </w:rPr>
              <w:t>6</w:t>
            </w:r>
            <w:r w:rsidRPr="00D55253">
              <w:rPr>
                <w:rFonts w:eastAsia="Times New Roman"/>
                <w:szCs w:val="28"/>
                <w:lang w:eastAsia="ru-RU"/>
              </w:rPr>
              <w:t>.</w:t>
            </w:r>
            <w:r>
              <w:rPr>
                <w:rFonts w:eastAsia="Times New Roman"/>
                <w:szCs w:val="28"/>
                <w:lang w:eastAsia="ru-RU"/>
              </w:rPr>
              <w:t>1</w:t>
            </w:r>
            <w:r w:rsidRPr="00D55253">
              <w:rPr>
                <w:rFonts w:eastAsia="Times New Roman"/>
                <w:szCs w:val="28"/>
                <w:lang w:eastAsia="ru-RU"/>
              </w:rPr>
              <w:t>)</w:t>
            </w:r>
          </w:p>
        </w:tc>
      </w:tr>
    </w:tbl>
    <w:p w14:paraId="41D3C4EA" w14:textId="3703B7C2" w:rsidR="00362BF7" w:rsidRPr="00D55253" w:rsidRDefault="00362BF7"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0"/>
        <w:rPr>
          <w:rFonts w:eastAsia="Times New Roman"/>
          <w:szCs w:val="28"/>
          <w:lang w:val="be-BY" w:eastAsia="ru-RU"/>
        </w:rPr>
      </w:pPr>
      <w:r w:rsidRPr="00D55253">
        <w:rPr>
          <w:rFonts w:eastAsia="Times New Roman"/>
          <w:szCs w:val="28"/>
          <w:lang w:val="be-BY" w:eastAsia="ru-RU"/>
        </w:rPr>
        <w:t>где Т</w:t>
      </w:r>
      <w:r w:rsidRPr="00D55253">
        <w:rPr>
          <w:rFonts w:eastAsia="Times New Roman"/>
          <w:szCs w:val="28"/>
          <w:vertAlign w:val="subscript"/>
          <w:lang w:val="be-BY" w:eastAsia="ru-RU"/>
        </w:rPr>
        <w:t>раз</w:t>
      </w:r>
      <w:r w:rsidR="0010433D">
        <w:rPr>
          <w:rFonts w:eastAsia="Times New Roman"/>
          <w:szCs w:val="28"/>
          <w:lang w:val="be-BY" w:eastAsia="ru-RU"/>
        </w:rPr>
        <w:t xml:space="preserve"> – </w:t>
      </w:r>
      <w:r>
        <w:rPr>
          <w:rFonts w:eastAsia="Times New Roman"/>
          <w:szCs w:val="28"/>
          <w:lang w:val="be-BY" w:eastAsia="ru-RU"/>
        </w:rPr>
        <w:t>трудоемкость (чел./час.)</w:t>
      </w:r>
      <w:r w:rsidRPr="00D55253">
        <w:rPr>
          <w:rFonts w:eastAsia="Times New Roman"/>
          <w:szCs w:val="28"/>
          <w:lang w:val="be-BY" w:eastAsia="ru-RU"/>
        </w:rPr>
        <w:t xml:space="preserve">; </w:t>
      </w:r>
    </w:p>
    <w:p w14:paraId="7C3B5E9D" w14:textId="644280BC" w:rsidR="00622078" w:rsidRDefault="00362BF7" w:rsidP="00784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8" w:lineRule="auto"/>
        <w:ind w:firstLine="426"/>
        <w:rPr>
          <w:rFonts w:eastAsia="Times New Roman"/>
          <w:szCs w:val="28"/>
          <w:lang w:eastAsia="ru-RU"/>
        </w:rPr>
      </w:pPr>
      <w:r w:rsidRPr="00D55253">
        <w:rPr>
          <w:rFonts w:eastAsia="Times New Roman"/>
          <w:szCs w:val="28"/>
          <w:lang w:val="be-BY" w:eastAsia="ru-RU"/>
        </w:rPr>
        <w:t>С</w:t>
      </w:r>
      <w:r w:rsidRPr="00D55253">
        <w:rPr>
          <w:rFonts w:eastAsia="Times New Roman"/>
          <w:szCs w:val="28"/>
          <w:vertAlign w:val="subscript"/>
          <w:lang w:val="be-BY" w:eastAsia="ru-RU"/>
        </w:rPr>
        <w:t xml:space="preserve">зп </w:t>
      </w:r>
      <w:r w:rsidR="00BC42AA">
        <w:rPr>
          <w:rFonts w:eastAsia="Times New Roman"/>
          <w:szCs w:val="28"/>
          <w:lang w:val="be-BY" w:eastAsia="ru-RU"/>
        </w:rPr>
        <w:t xml:space="preserve"> – </w:t>
      </w:r>
      <w:r w:rsidRPr="00D55253">
        <w:rPr>
          <w:rFonts w:eastAsia="Times New Roman"/>
          <w:szCs w:val="28"/>
          <w:lang w:eastAsia="ru-RU"/>
        </w:rPr>
        <w:t xml:space="preserve">средняя </w:t>
      </w:r>
      <w:r>
        <w:rPr>
          <w:rFonts w:eastAsia="Times New Roman"/>
          <w:szCs w:val="28"/>
          <w:lang w:eastAsia="ru-RU"/>
        </w:rPr>
        <w:t>часовая ставка руб./час.</w:t>
      </w:r>
    </w:p>
    <w:p w14:paraId="66519CFD" w14:textId="06E1FB05" w:rsidR="00002D84" w:rsidRDefault="00FB522E" w:rsidP="00622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szCs w:val="28"/>
          <w:lang w:eastAsia="ru-RU"/>
        </w:rPr>
      </w:pPr>
      <w:r>
        <w:rPr>
          <w:rFonts w:eastAsia="Times New Roman"/>
          <w:szCs w:val="28"/>
          <w:lang w:eastAsia="ru-RU"/>
        </w:rPr>
        <w:t>Результаты расчётов основной заработной платы сведены в таблицу 6.4.</w:t>
      </w:r>
    </w:p>
    <w:p w14:paraId="52DA6330" w14:textId="03F229D4" w:rsidR="00685BB5" w:rsidRPr="00D55253" w:rsidRDefault="00685BB5" w:rsidP="007F559C">
      <w:pPr>
        <w:pStyle w:val="af1"/>
        <w:rPr>
          <w:lang w:eastAsia="ru-RU"/>
        </w:rPr>
      </w:pPr>
      <w:r w:rsidRPr="00D55253">
        <w:rPr>
          <w:lang w:eastAsia="ru-RU"/>
        </w:rPr>
        <w:lastRenderedPageBreak/>
        <w:t xml:space="preserve">Таблица </w:t>
      </w:r>
      <w:r>
        <w:rPr>
          <w:lang w:eastAsia="ru-RU"/>
        </w:rPr>
        <w:t>6</w:t>
      </w:r>
      <w:r w:rsidRPr="00D55253">
        <w:rPr>
          <w:lang w:eastAsia="ru-RU"/>
        </w:rPr>
        <w:t>.</w:t>
      </w:r>
      <w:r>
        <w:rPr>
          <w:lang w:eastAsia="ru-RU"/>
        </w:rPr>
        <w:t>4</w:t>
      </w:r>
      <w:r w:rsidR="0010433D">
        <w:rPr>
          <w:lang w:eastAsia="ru-RU"/>
        </w:rPr>
        <w:t xml:space="preserve"> – </w:t>
      </w:r>
      <w:r w:rsidR="009E5FF5">
        <w:rPr>
          <w:lang w:eastAsia="ru-RU"/>
        </w:rPr>
        <w:t>Расчёт основной заработной платы</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373"/>
        <w:gridCol w:w="2358"/>
        <w:gridCol w:w="2789"/>
      </w:tblGrid>
      <w:tr w:rsidR="00685BB5" w:rsidRPr="00D55253" w14:paraId="64334C00" w14:textId="77777777" w:rsidTr="00685BB5">
        <w:trPr>
          <w:jc w:val="right"/>
        </w:trPr>
        <w:tc>
          <w:tcPr>
            <w:tcW w:w="2505" w:type="dxa"/>
            <w:vAlign w:val="center"/>
          </w:tcPr>
          <w:p w14:paraId="1F1C12EA" w14:textId="22D8AFAD"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2373" w:type="dxa"/>
            <w:vAlign w:val="center"/>
          </w:tcPr>
          <w:p w14:paraId="130E52C2" w14:textId="653AA48A"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 xml:space="preserve">Затраты рабочего времени, </w:t>
            </w:r>
            <w:r>
              <w:rPr>
                <w:rFonts w:eastAsia="Times New Roman"/>
                <w:szCs w:val="24"/>
                <w:lang w:eastAsia="ru-RU"/>
              </w:rPr>
              <w:t>часов</w:t>
            </w:r>
          </w:p>
        </w:tc>
        <w:tc>
          <w:tcPr>
            <w:tcW w:w="2358" w:type="dxa"/>
          </w:tcPr>
          <w:p w14:paraId="6200AC4D" w14:textId="0850AAF8" w:rsidR="00685BB5" w:rsidRPr="00685BB5"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Средняя часовая ставка, руб.</w:t>
            </w:r>
            <w:r w:rsidRPr="00685BB5">
              <w:rPr>
                <w:rFonts w:eastAsia="Times New Roman"/>
                <w:szCs w:val="24"/>
                <w:lang w:eastAsia="ru-RU"/>
              </w:rPr>
              <w:t>/</w:t>
            </w:r>
            <w:r>
              <w:rPr>
                <w:rFonts w:eastAsia="Times New Roman"/>
                <w:szCs w:val="24"/>
                <w:lang w:eastAsia="ru-RU"/>
              </w:rPr>
              <w:t>час</w:t>
            </w:r>
          </w:p>
        </w:tc>
        <w:tc>
          <w:tcPr>
            <w:tcW w:w="2789" w:type="dxa"/>
            <w:vAlign w:val="center"/>
          </w:tcPr>
          <w:p w14:paraId="27899559" w14:textId="787EA47F" w:rsidR="00685BB5" w:rsidRPr="00D55253" w:rsidRDefault="009E5FF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 xml:space="preserve">Основная заработная плата, </w:t>
            </w:r>
            <w:proofErr w:type="spellStart"/>
            <w:r>
              <w:rPr>
                <w:rFonts w:eastAsia="Times New Roman"/>
                <w:szCs w:val="24"/>
                <w:lang w:eastAsia="ru-RU"/>
              </w:rPr>
              <w:t>руб</w:t>
            </w:r>
            <w:proofErr w:type="spellEnd"/>
          </w:p>
        </w:tc>
      </w:tr>
      <w:tr w:rsidR="00FD2F9F" w:rsidRPr="00D55253" w14:paraId="26083B29" w14:textId="77777777" w:rsidTr="002F0B41">
        <w:trPr>
          <w:jc w:val="right"/>
        </w:trPr>
        <w:tc>
          <w:tcPr>
            <w:tcW w:w="2505" w:type="dxa"/>
            <w:vAlign w:val="center"/>
          </w:tcPr>
          <w:p w14:paraId="1EF77F95" w14:textId="1E93F685" w:rsidR="00FD2F9F" w:rsidRPr="00D55253"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2373" w:type="dxa"/>
            <w:vAlign w:val="center"/>
          </w:tcPr>
          <w:p w14:paraId="17E639F8" w14:textId="38C7C09F" w:rsidR="00FD2F9F" w:rsidRPr="001537EC"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48</w:t>
            </w:r>
          </w:p>
        </w:tc>
        <w:tc>
          <w:tcPr>
            <w:tcW w:w="2358" w:type="dxa"/>
            <w:vAlign w:val="center"/>
          </w:tcPr>
          <w:p w14:paraId="59C982E0" w14:textId="35C4CC30" w:rsidR="00FD2F9F"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9,5</w:t>
            </w:r>
          </w:p>
        </w:tc>
        <w:tc>
          <w:tcPr>
            <w:tcW w:w="2789" w:type="dxa"/>
            <w:vAlign w:val="center"/>
          </w:tcPr>
          <w:p w14:paraId="764A9377" w14:textId="0BB135E8" w:rsidR="00FD2F9F" w:rsidRPr="001537EC" w:rsidRDefault="0073236E"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73236E">
              <w:rPr>
                <w:color w:val="FFFFFF" w:themeColor="background1"/>
                <w:szCs w:val="28"/>
              </w:rPr>
              <w:t>0</w:t>
            </w:r>
            <w:r w:rsidR="00FD2F9F">
              <w:rPr>
                <w:color w:val="000000"/>
                <w:szCs w:val="28"/>
              </w:rPr>
              <w:t>456</w:t>
            </w:r>
            <w:r>
              <w:rPr>
                <w:color w:val="000000"/>
                <w:szCs w:val="28"/>
              </w:rPr>
              <w:t>,0</w:t>
            </w:r>
          </w:p>
        </w:tc>
      </w:tr>
      <w:tr w:rsidR="00FD2F9F" w:rsidRPr="00D55253" w14:paraId="40A8A174" w14:textId="77777777" w:rsidTr="002F0B41">
        <w:trPr>
          <w:jc w:val="right"/>
        </w:trPr>
        <w:tc>
          <w:tcPr>
            <w:tcW w:w="2505" w:type="dxa"/>
            <w:vAlign w:val="center"/>
          </w:tcPr>
          <w:p w14:paraId="24D26259" w14:textId="758A4FA2" w:rsidR="00FD2F9F" w:rsidRPr="00D55253"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2373" w:type="dxa"/>
            <w:vAlign w:val="center"/>
          </w:tcPr>
          <w:p w14:paraId="3613AAA1" w14:textId="33F19EB1" w:rsidR="00FD2F9F" w:rsidRPr="001537EC"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80</w:t>
            </w:r>
          </w:p>
        </w:tc>
        <w:tc>
          <w:tcPr>
            <w:tcW w:w="2358" w:type="dxa"/>
            <w:vAlign w:val="center"/>
          </w:tcPr>
          <w:p w14:paraId="247D38B1" w14:textId="2024ABD9" w:rsidR="00FD2F9F"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10</w:t>
            </w:r>
          </w:p>
        </w:tc>
        <w:tc>
          <w:tcPr>
            <w:tcW w:w="2789" w:type="dxa"/>
            <w:vAlign w:val="center"/>
          </w:tcPr>
          <w:p w14:paraId="2B85A21B" w14:textId="51F0DF60" w:rsidR="00FD2F9F" w:rsidRPr="001537EC" w:rsidRDefault="0073236E"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73236E">
              <w:rPr>
                <w:color w:val="FFFFFF" w:themeColor="background1"/>
                <w:szCs w:val="28"/>
              </w:rPr>
              <w:t>0</w:t>
            </w:r>
            <w:r w:rsidR="00FD2F9F">
              <w:rPr>
                <w:color w:val="000000"/>
                <w:szCs w:val="28"/>
              </w:rPr>
              <w:t>800</w:t>
            </w:r>
            <w:r>
              <w:rPr>
                <w:color w:val="000000"/>
                <w:szCs w:val="28"/>
              </w:rPr>
              <w:t>,0</w:t>
            </w:r>
          </w:p>
        </w:tc>
      </w:tr>
      <w:tr w:rsidR="00FD2F9F" w:rsidRPr="00D55253" w14:paraId="37C18584" w14:textId="77777777" w:rsidTr="002F0B41">
        <w:trPr>
          <w:jc w:val="right"/>
        </w:trPr>
        <w:tc>
          <w:tcPr>
            <w:tcW w:w="2505" w:type="dxa"/>
            <w:vAlign w:val="center"/>
          </w:tcPr>
          <w:p w14:paraId="2046A919" w14:textId="3F397F6D" w:rsidR="00FD2F9F" w:rsidRPr="00D55253"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sidRPr="00915BAF">
              <w:rPr>
                <w:rFonts w:eastAsia="Times New Roman"/>
                <w:color w:val="000000"/>
                <w:szCs w:val="28"/>
                <w:lang w:eastAsia="ru-RU"/>
              </w:rPr>
              <w:t>Фронтенд</w:t>
            </w:r>
            <w:proofErr w:type="spellEnd"/>
            <w:r w:rsidRPr="00915BAF">
              <w:rPr>
                <w:rFonts w:eastAsia="Times New Roman"/>
                <w:color w:val="000000"/>
                <w:szCs w:val="28"/>
                <w:lang w:eastAsia="ru-RU"/>
              </w:rPr>
              <w:t>-разработчик</w:t>
            </w:r>
          </w:p>
        </w:tc>
        <w:tc>
          <w:tcPr>
            <w:tcW w:w="2373" w:type="dxa"/>
            <w:vAlign w:val="center"/>
          </w:tcPr>
          <w:p w14:paraId="51D1E246" w14:textId="5AD8FD52" w:rsidR="00FD2F9F" w:rsidRPr="001537EC"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94</w:t>
            </w:r>
          </w:p>
        </w:tc>
        <w:tc>
          <w:tcPr>
            <w:tcW w:w="2358" w:type="dxa"/>
            <w:vAlign w:val="center"/>
          </w:tcPr>
          <w:p w14:paraId="301B3C55" w14:textId="1768E625" w:rsidR="00FD2F9F"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10,5</w:t>
            </w:r>
          </w:p>
        </w:tc>
        <w:tc>
          <w:tcPr>
            <w:tcW w:w="2789" w:type="dxa"/>
            <w:vAlign w:val="center"/>
          </w:tcPr>
          <w:p w14:paraId="7BE26820" w14:textId="348CB845" w:rsidR="00FD2F9F" w:rsidRPr="001537EC" w:rsidRDefault="0073236E"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73236E">
              <w:rPr>
                <w:color w:val="FFFFFF" w:themeColor="background1"/>
                <w:szCs w:val="28"/>
              </w:rPr>
              <w:t>0</w:t>
            </w:r>
            <w:r w:rsidR="00FD2F9F">
              <w:rPr>
                <w:color w:val="000000"/>
                <w:szCs w:val="28"/>
              </w:rPr>
              <w:t>987</w:t>
            </w:r>
            <w:r>
              <w:rPr>
                <w:color w:val="000000"/>
                <w:szCs w:val="28"/>
              </w:rPr>
              <w:t>,0</w:t>
            </w:r>
          </w:p>
        </w:tc>
      </w:tr>
      <w:tr w:rsidR="00FD2F9F" w:rsidRPr="00D55253" w14:paraId="5A579B4C" w14:textId="77777777" w:rsidTr="002F0B41">
        <w:trPr>
          <w:jc w:val="right"/>
        </w:trPr>
        <w:tc>
          <w:tcPr>
            <w:tcW w:w="2505" w:type="dxa"/>
            <w:vAlign w:val="center"/>
          </w:tcPr>
          <w:p w14:paraId="162BF664" w14:textId="3A46C71F" w:rsidR="00FD2F9F" w:rsidRPr="001537EC"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Бэкенд-разработчик</w:t>
            </w:r>
          </w:p>
        </w:tc>
        <w:tc>
          <w:tcPr>
            <w:tcW w:w="2373" w:type="dxa"/>
            <w:vAlign w:val="center"/>
          </w:tcPr>
          <w:p w14:paraId="2F982136" w14:textId="7AEAB3C6" w:rsidR="00FD2F9F" w:rsidRPr="00D55253"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180</w:t>
            </w:r>
          </w:p>
        </w:tc>
        <w:tc>
          <w:tcPr>
            <w:tcW w:w="2358" w:type="dxa"/>
            <w:vAlign w:val="center"/>
          </w:tcPr>
          <w:p w14:paraId="6032EEE2" w14:textId="174575F9" w:rsidR="00FD2F9F"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12</w:t>
            </w:r>
          </w:p>
        </w:tc>
        <w:tc>
          <w:tcPr>
            <w:tcW w:w="2789" w:type="dxa"/>
            <w:vAlign w:val="center"/>
          </w:tcPr>
          <w:p w14:paraId="7A3EE802" w14:textId="3223B1C7" w:rsidR="00FD2F9F" w:rsidRPr="00D55253"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2160</w:t>
            </w:r>
            <w:r w:rsidR="0073236E">
              <w:rPr>
                <w:color w:val="000000"/>
                <w:szCs w:val="28"/>
              </w:rPr>
              <w:t>,0</w:t>
            </w:r>
          </w:p>
        </w:tc>
      </w:tr>
      <w:tr w:rsidR="00FD2F9F" w:rsidRPr="00D55253" w14:paraId="36EDE91C" w14:textId="77777777" w:rsidTr="002F0B41">
        <w:trPr>
          <w:jc w:val="right"/>
        </w:trPr>
        <w:tc>
          <w:tcPr>
            <w:tcW w:w="2505" w:type="dxa"/>
            <w:vAlign w:val="center"/>
          </w:tcPr>
          <w:p w14:paraId="6DED9523" w14:textId="0CC0BB5D" w:rsidR="00FD2F9F" w:rsidRPr="00D55253"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2373" w:type="dxa"/>
            <w:vAlign w:val="center"/>
          </w:tcPr>
          <w:p w14:paraId="4E7F5A72" w14:textId="24F52C30" w:rsidR="00FD2F9F" w:rsidRPr="00685BB5"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24</w:t>
            </w:r>
          </w:p>
        </w:tc>
        <w:tc>
          <w:tcPr>
            <w:tcW w:w="2358" w:type="dxa"/>
            <w:vAlign w:val="center"/>
          </w:tcPr>
          <w:p w14:paraId="1EF7BD5D" w14:textId="4010DDFF" w:rsidR="00FD2F9F"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9,3</w:t>
            </w:r>
          </w:p>
        </w:tc>
        <w:tc>
          <w:tcPr>
            <w:tcW w:w="2789" w:type="dxa"/>
            <w:vAlign w:val="center"/>
          </w:tcPr>
          <w:p w14:paraId="06BDB5A3" w14:textId="304F313F" w:rsidR="00FD2F9F" w:rsidRPr="00D55253" w:rsidRDefault="0073236E"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73236E">
              <w:rPr>
                <w:color w:val="FFFFFF" w:themeColor="background1"/>
                <w:szCs w:val="28"/>
              </w:rPr>
              <w:t>0</w:t>
            </w:r>
            <w:r w:rsidR="00FD2F9F">
              <w:rPr>
                <w:color w:val="000000"/>
                <w:szCs w:val="28"/>
              </w:rPr>
              <w:t>223,2</w:t>
            </w:r>
          </w:p>
        </w:tc>
      </w:tr>
      <w:tr w:rsidR="00FD2F9F" w:rsidRPr="00D55253" w14:paraId="652B10BB" w14:textId="77777777" w:rsidTr="002F0B41">
        <w:trPr>
          <w:jc w:val="right"/>
        </w:trPr>
        <w:tc>
          <w:tcPr>
            <w:tcW w:w="2505" w:type="dxa"/>
            <w:vAlign w:val="center"/>
          </w:tcPr>
          <w:p w14:paraId="6014A82B" w14:textId="4FD8CD4F" w:rsidR="00FD2F9F" w:rsidRPr="00D55253"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Тестировщик</w:t>
            </w:r>
          </w:p>
        </w:tc>
        <w:tc>
          <w:tcPr>
            <w:tcW w:w="2373" w:type="dxa"/>
            <w:vAlign w:val="center"/>
          </w:tcPr>
          <w:p w14:paraId="13846106" w14:textId="3FBE9CDC" w:rsidR="00FD2F9F" w:rsidRPr="001537EC"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36</w:t>
            </w:r>
          </w:p>
        </w:tc>
        <w:tc>
          <w:tcPr>
            <w:tcW w:w="2358" w:type="dxa"/>
            <w:vAlign w:val="center"/>
          </w:tcPr>
          <w:p w14:paraId="21CEBA57" w14:textId="35B46082" w:rsidR="00FD2F9F"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9,5</w:t>
            </w:r>
          </w:p>
        </w:tc>
        <w:tc>
          <w:tcPr>
            <w:tcW w:w="2789" w:type="dxa"/>
            <w:vAlign w:val="center"/>
          </w:tcPr>
          <w:p w14:paraId="588AF021" w14:textId="7FEDA5AB" w:rsidR="00FD2F9F" w:rsidRPr="001537EC" w:rsidRDefault="0073236E"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730AA5">
              <w:rPr>
                <w:color w:val="FFFFFF" w:themeColor="background1"/>
                <w:szCs w:val="28"/>
              </w:rPr>
              <w:t>0</w:t>
            </w:r>
            <w:r w:rsidR="00FD2F9F">
              <w:rPr>
                <w:color w:val="000000"/>
                <w:szCs w:val="28"/>
              </w:rPr>
              <w:t>342</w:t>
            </w:r>
            <w:r>
              <w:rPr>
                <w:color w:val="000000"/>
                <w:szCs w:val="28"/>
              </w:rPr>
              <w:t>,0</w:t>
            </w:r>
          </w:p>
        </w:tc>
      </w:tr>
      <w:tr w:rsidR="00FD2F9F" w:rsidRPr="00D55253" w14:paraId="0188EABB" w14:textId="77777777" w:rsidTr="002F0B41">
        <w:trPr>
          <w:jc w:val="right"/>
        </w:trPr>
        <w:tc>
          <w:tcPr>
            <w:tcW w:w="2505" w:type="dxa"/>
            <w:vAlign w:val="center"/>
          </w:tcPr>
          <w:p w14:paraId="402DC19B" w14:textId="3BF4E44F" w:rsidR="00FD2F9F" w:rsidRPr="00D55253"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color w:val="000000"/>
                <w:szCs w:val="28"/>
                <w:lang w:eastAsia="ru-RU"/>
              </w:rPr>
              <w:t>Всего</w:t>
            </w:r>
          </w:p>
        </w:tc>
        <w:tc>
          <w:tcPr>
            <w:tcW w:w="2373" w:type="dxa"/>
            <w:vAlign w:val="center"/>
          </w:tcPr>
          <w:p w14:paraId="366931D3" w14:textId="728F692A" w:rsidR="00FD2F9F" w:rsidRPr="001537EC"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462</w:t>
            </w:r>
          </w:p>
        </w:tc>
        <w:tc>
          <w:tcPr>
            <w:tcW w:w="2358" w:type="dxa"/>
            <w:vAlign w:val="center"/>
          </w:tcPr>
          <w:p w14:paraId="3B666D42" w14:textId="77777777" w:rsidR="00FD2F9F" w:rsidRDefault="00FD2F9F" w:rsidP="00FD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p>
        </w:tc>
        <w:tc>
          <w:tcPr>
            <w:tcW w:w="2789" w:type="dxa"/>
            <w:vAlign w:val="center"/>
          </w:tcPr>
          <w:p w14:paraId="7CA92F4F" w14:textId="7DFE11EE" w:rsidR="00FD2F9F" w:rsidRPr="00FD2F9F" w:rsidRDefault="00FD2F9F" w:rsidP="00FD2F9F">
            <w:pPr>
              <w:ind w:firstLine="0"/>
              <w:jc w:val="center"/>
              <w:rPr>
                <w:color w:val="000000"/>
                <w:szCs w:val="28"/>
              </w:rPr>
            </w:pPr>
            <w:r>
              <w:rPr>
                <w:color w:val="000000"/>
                <w:szCs w:val="28"/>
              </w:rPr>
              <w:t>4968,2</w:t>
            </w:r>
          </w:p>
        </w:tc>
      </w:tr>
    </w:tbl>
    <w:p w14:paraId="670119CB" w14:textId="61357C3B" w:rsidR="00B0016F" w:rsidRPr="00AC4B73" w:rsidRDefault="00B248A3" w:rsidP="00BD49B6">
      <w:pPr>
        <w:pStyle w:val="af3"/>
        <w:spacing w:line="235" w:lineRule="auto"/>
      </w:pPr>
      <w:r w:rsidRPr="00B248A3">
        <w:t xml:space="preserve">Таким образом, при разработке программного средства основная заработная плата бизнес-аналитика составит </w:t>
      </w:r>
      <w:r>
        <w:t>456</w:t>
      </w:r>
      <w:r w:rsidRPr="00B248A3">
        <w:t xml:space="preserve"> руб., </w:t>
      </w:r>
      <w:r>
        <w:t>веб-</w:t>
      </w:r>
      <w:r w:rsidRPr="00B248A3">
        <w:t xml:space="preserve">дизайнера – </w:t>
      </w:r>
      <w:r>
        <w:t>800</w:t>
      </w:r>
      <w:r w:rsidRPr="00B248A3">
        <w:t xml:space="preserve"> руб., </w:t>
      </w:r>
      <w:proofErr w:type="spellStart"/>
      <w:r w:rsidRPr="00B248A3">
        <w:t>frontend</w:t>
      </w:r>
      <w:proofErr w:type="spellEnd"/>
      <w:r w:rsidRPr="00B248A3">
        <w:t xml:space="preserve">-разработчика – </w:t>
      </w:r>
      <w:r>
        <w:t>987</w:t>
      </w:r>
      <w:r w:rsidRPr="00B248A3">
        <w:t xml:space="preserve"> руб., </w:t>
      </w:r>
      <w:r>
        <w:rPr>
          <w:lang w:val="en-US"/>
        </w:rPr>
        <w:t>backend</w:t>
      </w:r>
      <w:r w:rsidRPr="00B248A3">
        <w:t xml:space="preserve">- разработчика – 2160 руб., а тестировщика – </w:t>
      </w:r>
      <w:r w:rsidRPr="00463809">
        <w:t>342</w:t>
      </w:r>
      <w:r w:rsidRPr="00B248A3">
        <w:t xml:space="preserve"> руб. Суммарная основная заработная плата всех специалистов проекта по разработке веб-сайта </w:t>
      </w:r>
      <w:r w:rsidR="00463809">
        <w:t>школы визажа «</w:t>
      </w:r>
      <w:proofErr w:type="spellStart"/>
      <w:r w:rsidR="00463809">
        <w:rPr>
          <w:lang w:val="en-US"/>
        </w:rPr>
        <w:t>Flowress</w:t>
      </w:r>
      <w:proofErr w:type="spellEnd"/>
      <w:r w:rsidR="00463809">
        <w:t>»</w:t>
      </w:r>
      <w:r w:rsidR="00463809" w:rsidRPr="00277FCB">
        <w:t xml:space="preserve"> </w:t>
      </w:r>
      <w:r w:rsidRPr="00B248A3">
        <w:t>составит 4</w:t>
      </w:r>
      <w:r w:rsidR="00467707" w:rsidRPr="00467707">
        <w:t>968</w:t>
      </w:r>
      <w:r w:rsidRPr="00B248A3">
        <w:t>,2 руб.</w:t>
      </w:r>
    </w:p>
    <w:p w14:paraId="340AA603" w14:textId="12BA717C" w:rsidR="0015581B" w:rsidRDefault="0015581B" w:rsidP="0015581B">
      <w:pPr>
        <w:spacing w:before="360" w:after="240"/>
        <w:outlineLvl w:val="1"/>
        <w:rPr>
          <w:b/>
          <w:szCs w:val="28"/>
        </w:rPr>
      </w:pPr>
      <w:bookmarkStart w:id="65" w:name="_Toc168516775"/>
      <w:r>
        <w:rPr>
          <w:b/>
          <w:szCs w:val="28"/>
        </w:rPr>
        <w:t>6.3.3 Расчёт дополнительной заработной платы</w:t>
      </w:r>
      <w:bookmarkEnd w:id="65"/>
    </w:p>
    <w:p w14:paraId="54B70C15" w14:textId="03205937" w:rsidR="00C15D25" w:rsidRPr="00F07A79" w:rsidRDefault="00C15D25" w:rsidP="00BD4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contextualSpacing/>
        <w:rPr>
          <w:rFonts w:eastAsia="Times New Roman"/>
          <w:color w:val="000000"/>
          <w:spacing w:val="-4"/>
          <w:szCs w:val="28"/>
          <w:lang w:eastAsia="ru-RU"/>
        </w:rPr>
      </w:pPr>
      <w:r w:rsidRPr="00F07A79">
        <w:rPr>
          <w:rFonts w:eastAsia="Times New Roman"/>
          <w:color w:val="000000"/>
          <w:spacing w:val="-4"/>
          <w:szCs w:val="28"/>
          <w:lang w:eastAsia="ru-RU"/>
        </w:rPr>
        <w:t>Дополнительная заработная плата</w:t>
      </w:r>
      <w:r w:rsidR="0081098F" w:rsidRPr="00F07A79">
        <w:rPr>
          <w:rFonts w:eastAsia="Times New Roman"/>
          <w:color w:val="000000"/>
          <w:spacing w:val="-4"/>
          <w:szCs w:val="28"/>
          <w:lang w:eastAsia="ru-RU"/>
        </w:rPr>
        <w:t xml:space="preserve">, </w:t>
      </w:r>
      <w:proofErr w:type="spellStart"/>
      <w:r w:rsidR="0081098F" w:rsidRPr="00F07A79">
        <w:rPr>
          <w:rFonts w:eastAsia="Times New Roman"/>
          <w:color w:val="000000"/>
          <w:spacing w:val="-4"/>
          <w:szCs w:val="28"/>
          <w:lang w:eastAsia="ru-RU"/>
        </w:rPr>
        <w:t>С</w:t>
      </w:r>
      <w:r w:rsidR="0081098F" w:rsidRPr="00F07A79">
        <w:rPr>
          <w:rFonts w:eastAsia="Times New Roman"/>
          <w:color w:val="000000"/>
          <w:spacing w:val="-4"/>
          <w:szCs w:val="28"/>
          <w:vertAlign w:val="subscript"/>
          <w:lang w:eastAsia="ru-RU"/>
        </w:rPr>
        <w:t>дз</w:t>
      </w:r>
      <w:proofErr w:type="spellEnd"/>
      <w:r w:rsidR="0081098F" w:rsidRPr="00F07A79">
        <w:rPr>
          <w:rFonts w:eastAsia="Times New Roman"/>
          <w:color w:val="000000"/>
          <w:spacing w:val="-4"/>
          <w:szCs w:val="28"/>
          <w:lang w:eastAsia="ru-RU"/>
        </w:rPr>
        <w:t>, руб.,</w:t>
      </w:r>
      <w:r w:rsidRPr="00F07A79">
        <w:rPr>
          <w:rFonts w:eastAsia="Times New Roman"/>
          <w:color w:val="000000"/>
          <w:spacing w:val="-4"/>
          <w:szCs w:val="28"/>
          <w:lang w:eastAsia="ru-RU"/>
        </w:rPr>
        <w:t xml:space="preserve"> </w:t>
      </w:r>
      <w:r w:rsidR="00BB1C30" w:rsidRPr="00F07A79">
        <w:rPr>
          <w:spacing w:val="-4"/>
        </w:rPr>
        <w:t xml:space="preserve">– это </w:t>
      </w:r>
      <w:r w:rsidR="00BB1C30" w:rsidRPr="00F07A79">
        <w:rPr>
          <w:rFonts w:eastAsia="Times New Roman"/>
          <w:color w:val="000000"/>
          <w:spacing w:val="-4"/>
          <w:szCs w:val="28"/>
          <w:lang w:eastAsia="ru-RU"/>
        </w:rPr>
        <w:t>временные и разовые выплаты сотрудникам компании (</w:t>
      </w:r>
      <w:r w:rsidR="00F07A79" w:rsidRPr="00F07A79">
        <w:rPr>
          <w:rFonts w:eastAsia="Times New Roman"/>
          <w:color w:val="000000"/>
          <w:spacing w:val="-4"/>
          <w:szCs w:val="28"/>
          <w:lang w:eastAsia="ru-RU"/>
        </w:rPr>
        <w:t xml:space="preserve">компенсации, льготы, оплаты отпуска, выходных пособия, доплаты за переработку, выплаты при сокращении, по выходу в декрет и </w:t>
      </w:r>
      <w:r w:rsidR="00BB1C30" w:rsidRPr="00F07A79">
        <w:rPr>
          <w:rFonts w:eastAsia="Times New Roman"/>
          <w:color w:val="000000"/>
          <w:spacing w:val="-4"/>
          <w:szCs w:val="28"/>
          <w:lang w:eastAsia="ru-RU"/>
        </w:rPr>
        <w:t xml:space="preserve">др.). Она </w:t>
      </w:r>
      <w:r w:rsidRPr="00F07A79">
        <w:rPr>
          <w:rFonts w:eastAsia="Times New Roman"/>
          <w:color w:val="000000"/>
          <w:spacing w:val="-4"/>
          <w:szCs w:val="28"/>
          <w:lang w:eastAsia="ru-RU"/>
        </w:rPr>
        <w:t>определяется по нормативу</w:t>
      </w:r>
      <w:r w:rsidR="000A6ABD" w:rsidRPr="00F07A79">
        <w:rPr>
          <w:rFonts w:eastAsia="Times New Roman"/>
          <w:color w:val="000000"/>
          <w:spacing w:val="-4"/>
          <w:szCs w:val="28"/>
          <w:lang w:eastAsia="ru-RU"/>
        </w:rPr>
        <w:t xml:space="preserve"> в </w:t>
      </w:r>
      <w:r w:rsidRPr="00F07A79">
        <w:rPr>
          <w:rFonts w:eastAsia="Times New Roman"/>
          <w:color w:val="000000"/>
          <w:spacing w:val="-4"/>
          <w:szCs w:val="28"/>
          <w:lang w:eastAsia="ru-RU"/>
        </w:rPr>
        <w:t>процентах</w:t>
      </w:r>
      <w:r w:rsidR="000A6ABD" w:rsidRPr="00F07A79">
        <w:rPr>
          <w:rFonts w:eastAsia="Times New Roman"/>
          <w:color w:val="000000"/>
          <w:spacing w:val="-4"/>
          <w:szCs w:val="28"/>
          <w:lang w:eastAsia="ru-RU"/>
        </w:rPr>
        <w:t xml:space="preserve"> к </w:t>
      </w:r>
      <w:r w:rsidRPr="00F07A79">
        <w:rPr>
          <w:rFonts w:eastAsia="Times New Roman"/>
          <w:color w:val="000000"/>
          <w:spacing w:val="-4"/>
          <w:szCs w:val="28"/>
          <w:lang w:eastAsia="ru-RU"/>
        </w:rPr>
        <w:t>основной заработной плате по формуле</w:t>
      </w:r>
      <w:r w:rsidR="00702755" w:rsidRPr="00F07A79">
        <w:rPr>
          <w:rFonts w:eastAsia="Times New Roman"/>
          <w:color w:val="000000"/>
          <w:spacing w:val="-4"/>
          <w:szCs w:val="28"/>
          <w:lang w:eastAsia="ru-RU"/>
        </w:rPr>
        <w:t>:</w:t>
      </w:r>
    </w:p>
    <w:tbl>
      <w:tblPr>
        <w:tblW w:w="11625" w:type="dxa"/>
        <w:tblLook w:val="04A0" w:firstRow="1" w:lastRow="0" w:firstColumn="1" w:lastColumn="0" w:noHBand="0" w:noVBand="1"/>
      </w:tblPr>
      <w:tblGrid>
        <w:gridCol w:w="1701"/>
        <w:gridCol w:w="6804"/>
        <w:gridCol w:w="1560"/>
        <w:gridCol w:w="1560"/>
      </w:tblGrid>
      <w:tr w:rsidR="00C15D25" w:rsidRPr="00D55253" w14:paraId="14B02E59" w14:textId="77777777" w:rsidTr="00301344">
        <w:tc>
          <w:tcPr>
            <w:tcW w:w="1701" w:type="dxa"/>
            <w:hideMark/>
          </w:tcPr>
          <w:p w14:paraId="0D57667C" w14:textId="77777777" w:rsidR="00C15D25" w:rsidRPr="00D55253"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p>
        </w:tc>
        <w:tc>
          <w:tcPr>
            <w:tcW w:w="6804" w:type="dxa"/>
            <w:hideMark/>
          </w:tcPr>
          <w:p w14:paraId="6D036941" w14:textId="5B239458" w:rsidR="00303D07" w:rsidRPr="00BA208F" w:rsidRDefault="00303D07" w:rsidP="00CA0AF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120" w:after="120"/>
              <w:jc w:val="center"/>
              <w:rPr>
                <w:rFonts w:eastAsia="Times New Roman"/>
                <w:color w:val="171717"/>
                <w:szCs w:val="28"/>
                <w:lang w:eastAsia="ru-RU"/>
              </w:rPr>
            </w:pPr>
            <w:r w:rsidRPr="00303D07">
              <w:rPr>
                <w:rFonts w:eastAsia="Times New Roman"/>
                <w:color w:val="171717"/>
                <w:position w:val="-28"/>
                <w:szCs w:val="28"/>
                <w:lang w:eastAsia="ru-RU"/>
              </w:rPr>
              <w:object w:dxaOrig="1660" w:dyaOrig="740" w14:anchorId="0719B692">
                <v:shape id="_x0000_i1026" type="#_x0000_t75" style="width:82.8pt;height:36.6pt" o:ole="">
                  <v:imagedata r:id="rId84" o:title=""/>
                </v:shape>
                <o:OLEObject Type="Embed" ProgID="Equation.DSMT4" ShapeID="_x0000_i1026" DrawAspect="Content" ObjectID="_1779523973" r:id="rId85"/>
              </w:object>
            </w:r>
            <w:r w:rsidR="00C15D25" w:rsidRPr="00BA208F">
              <w:rPr>
                <w:rFonts w:eastAsia="Times New Roman"/>
                <w:color w:val="171717"/>
                <w:szCs w:val="28"/>
                <w:lang w:eastAsia="ru-RU"/>
              </w:rPr>
              <w:t>,</w:t>
            </w:r>
          </w:p>
        </w:tc>
        <w:tc>
          <w:tcPr>
            <w:tcW w:w="1560" w:type="dxa"/>
          </w:tcPr>
          <w:p w14:paraId="36E9C405" w14:textId="77777777" w:rsidR="00C15D25"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szCs w:val="28"/>
                <w:lang w:eastAsia="ru-RU"/>
              </w:rPr>
            </w:pPr>
          </w:p>
          <w:p w14:paraId="4111D2C0" w14:textId="34E24C4B" w:rsidR="00C15D25" w:rsidRPr="00D55253"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szCs w:val="28"/>
                <w:lang w:eastAsia="ru-RU"/>
              </w:rPr>
            </w:pPr>
            <w:r w:rsidRPr="00D55253">
              <w:rPr>
                <w:rFonts w:eastAsia="Times New Roman"/>
                <w:szCs w:val="28"/>
                <w:lang w:eastAsia="ru-RU"/>
              </w:rPr>
              <w:t>(</w:t>
            </w:r>
            <w:r>
              <w:rPr>
                <w:rFonts w:eastAsia="Times New Roman"/>
                <w:szCs w:val="28"/>
                <w:lang w:eastAsia="ru-RU"/>
              </w:rPr>
              <w:t>6</w:t>
            </w:r>
            <w:r w:rsidRPr="00D55253">
              <w:rPr>
                <w:rFonts w:eastAsia="Times New Roman"/>
                <w:szCs w:val="28"/>
                <w:lang w:eastAsia="ru-RU"/>
              </w:rPr>
              <w:t>.</w:t>
            </w:r>
            <w:r>
              <w:rPr>
                <w:rFonts w:eastAsia="Times New Roman"/>
                <w:szCs w:val="28"/>
                <w:lang w:eastAsia="ru-RU"/>
              </w:rPr>
              <w:t>2</w:t>
            </w:r>
            <w:r w:rsidRPr="00D55253">
              <w:rPr>
                <w:rFonts w:eastAsia="Times New Roman"/>
                <w:szCs w:val="28"/>
                <w:lang w:eastAsia="ru-RU"/>
              </w:rPr>
              <w:t>)</w:t>
            </w:r>
          </w:p>
        </w:tc>
        <w:tc>
          <w:tcPr>
            <w:tcW w:w="1560" w:type="dxa"/>
            <w:vAlign w:val="center"/>
            <w:hideMark/>
          </w:tcPr>
          <w:p w14:paraId="63CEEEE8" w14:textId="77777777" w:rsidR="00C15D25" w:rsidRPr="00D55253"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szCs w:val="28"/>
                <w:lang w:eastAsia="ru-RU"/>
              </w:rPr>
            </w:pPr>
            <w:r w:rsidRPr="00D55253">
              <w:rPr>
                <w:rFonts w:eastAsia="Times New Roman"/>
                <w:szCs w:val="28"/>
                <w:lang w:eastAsia="ru-RU"/>
              </w:rPr>
              <w:t>(</w:t>
            </w:r>
            <w:r>
              <w:rPr>
                <w:rFonts w:eastAsia="Times New Roman"/>
                <w:szCs w:val="28"/>
                <w:lang w:eastAsia="ru-RU"/>
              </w:rPr>
              <w:t>6</w:t>
            </w:r>
            <w:r w:rsidRPr="00D55253">
              <w:rPr>
                <w:rFonts w:eastAsia="Times New Roman"/>
                <w:szCs w:val="28"/>
                <w:lang w:eastAsia="ru-RU"/>
              </w:rPr>
              <w:t>.4)</w:t>
            </w:r>
          </w:p>
        </w:tc>
      </w:tr>
    </w:tbl>
    <w:p w14:paraId="7F67B038" w14:textId="7CC8D8E0" w:rsidR="00C15D25" w:rsidRDefault="00C15D25" w:rsidP="00F07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120"/>
        <w:ind w:firstLine="0"/>
        <w:rPr>
          <w:rFonts w:eastAsia="Times New Roman"/>
          <w:szCs w:val="28"/>
          <w:lang w:val="be-BY" w:eastAsia="ru-RU"/>
        </w:rPr>
      </w:pPr>
      <w:r w:rsidRPr="00D55253">
        <w:rPr>
          <w:rFonts w:eastAsia="Times New Roman"/>
          <w:szCs w:val="28"/>
          <w:lang w:val="be-BY" w:eastAsia="ru-RU"/>
        </w:rPr>
        <w:t>где Н</w:t>
      </w:r>
      <w:r w:rsidRPr="00D55253">
        <w:rPr>
          <w:rFonts w:eastAsia="Times New Roman"/>
          <w:szCs w:val="28"/>
          <w:vertAlign w:val="subscript"/>
          <w:lang w:val="be-BY" w:eastAsia="ru-RU"/>
        </w:rPr>
        <w:t>дз</w:t>
      </w:r>
      <w:r w:rsidR="0010433D">
        <w:rPr>
          <w:rFonts w:eastAsia="Times New Roman"/>
          <w:szCs w:val="28"/>
          <w:lang w:val="be-BY" w:eastAsia="ru-RU"/>
        </w:rPr>
        <w:t xml:space="preserve"> – </w:t>
      </w:r>
      <w:r w:rsidRPr="00D55253">
        <w:rPr>
          <w:rFonts w:eastAsia="Times New Roman"/>
          <w:szCs w:val="28"/>
          <w:lang w:val="be-BY" w:eastAsia="ru-RU"/>
        </w:rPr>
        <w:t>норматив дополнительной заработной платы, %.</w:t>
      </w:r>
    </w:p>
    <w:p w14:paraId="31572417" w14:textId="6587794B" w:rsidR="0073236E" w:rsidRDefault="00261DD1" w:rsidP="00F07A79">
      <w:pPr>
        <w:rPr>
          <w:lang w:val="be-BY" w:eastAsia="ru-RU"/>
        </w:rPr>
      </w:pPr>
      <w:r w:rsidRPr="00D55253">
        <w:rPr>
          <w:lang w:val="be-BY" w:eastAsia="ru-RU"/>
        </w:rPr>
        <w:t>С</w:t>
      </w:r>
      <w:r w:rsidRPr="00D55253">
        <w:rPr>
          <w:vertAlign w:val="subscript"/>
          <w:lang w:val="be-BY" w:eastAsia="ru-RU"/>
        </w:rPr>
        <w:t>оз</w:t>
      </w:r>
      <w:r>
        <w:rPr>
          <w:lang w:val="be-BY" w:eastAsia="ru-RU"/>
        </w:rPr>
        <w:t xml:space="preserve"> =</w:t>
      </w:r>
      <w:r w:rsidRPr="00974C72">
        <w:rPr>
          <w:lang w:eastAsia="ru-RU"/>
        </w:rPr>
        <w:t xml:space="preserve"> </w:t>
      </w:r>
      <w:r>
        <w:rPr>
          <w:lang w:eastAsia="ru-RU"/>
        </w:rPr>
        <w:t xml:space="preserve">4968,2 </w:t>
      </w:r>
      <w:r w:rsidRPr="0073236E">
        <w:rPr>
          <w:lang w:eastAsia="ru-RU"/>
        </w:rPr>
        <w:t>(</w:t>
      </w:r>
      <w:r>
        <w:rPr>
          <w:lang w:eastAsia="ru-RU"/>
        </w:rPr>
        <w:t>таблица 6.4</w:t>
      </w:r>
      <w:r w:rsidRPr="0073236E">
        <w:rPr>
          <w:lang w:eastAsia="ru-RU"/>
        </w:rPr>
        <w:t>)</w:t>
      </w:r>
      <w:r w:rsidRPr="00D55253">
        <w:rPr>
          <w:lang w:val="be-BY" w:eastAsia="ru-RU"/>
        </w:rPr>
        <w:t>; Н</w:t>
      </w:r>
      <w:r w:rsidRPr="00D55253">
        <w:rPr>
          <w:vertAlign w:val="subscript"/>
          <w:lang w:val="be-BY" w:eastAsia="ru-RU"/>
        </w:rPr>
        <w:t>дз</w:t>
      </w:r>
      <w:r>
        <w:rPr>
          <w:lang w:val="be-BY" w:eastAsia="ru-RU"/>
        </w:rPr>
        <w:t> = 10</w:t>
      </w:r>
      <w:r w:rsidRPr="00D55253">
        <w:rPr>
          <w:lang w:val="be-BY" w:eastAsia="ru-RU"/>
        </w:rPr>
        <w:t>%</w:t>
      </w:r>
      <w:r>
        <w:rPr>
          <w:lang w:val="be-BY" w:eastAsia="ru-RU"/>
        </w:rPr>
        <w:t xml:space="preserve"> (</w:t>
      </w:r>
      <w:r w:rsidR="008F0394">
        <w:rPr>
          <w:lang w:eastAsia="ru-RU"/>
        </w:rPr>
        <w:t>т</w:t>
      </w:r>
      <w:r>
        <w:rPr>
          <w:lang w:val="be-BY" w:eastAsia="ru-RU"/>
        </w:rPr>
        <w:t>аблица</w:t>
      </w:r>
      <w:r>
        <w:rPr>
          <w:lang w:val="en-US"/>
        </w:rPr>
        <w:t> </w:t>
      </w:r>
      <w:r w:rsidRPr="00974C72">
        <w:t>6.1</w:t>
      </w:r>
      <w:r>
        <w:rPr>
          <w:lang w:val="be-BY" w:eastAsia="ru-RU"/>
        </w:rPr>
        <w:t>)</w:t>
      </w:r>
      <w:r w:rsidRPr="00D55253">
        <w:rPr>
          <w:lang w:val="be-BY" w:eastAsia="ru-RU"/>
        </w:rPr>
        <w:t>.</w:t>
      </w:r>
    </w:p>
    <w:p w14:paraId="6A83517E" w14:textId="33058E41" w:rsidR="00E85C94" w:rsidRDefault="00E85C94" w:rsidP="00E85C94">
      <w:pPr>
        <w:rPr>
          <w:rFonts w:eastAsia="Times New Roman"/>
          <w:color w:val="000000"/>
          <w:szCs w:val="28"/>
          <w:lang w:eastAsia="ru-RU"/>
        </w:rPr>
      </w:pPr>
      <w:r>
        <w:rPr>
          <w:rFonts w:eastAsia="Times New Roman"/>
          <w:color w:val="000000"/>
          <w:szCs w:val="28"/>
          <w:lang w:eastAsia="ru-RU"/>
        </w:rPr>
        <w:t>Подставив исходные данные в формулу (6.2), получим:</w:t>
      </w:r>
    </w:p>
    <w:p w14:paraId="772F189F" w14:textId="406E60E1" w:rsidR="002B4261" w:rsidRPr="00E85C94" w:rsidRDefault="002B4261" w:rsidP="005834FE">
      <w:pPr>
        <w:pStyle w:val="afb"/>
        <w:rPr>
          <w:lang w:val="be-BY"/>
        </w:rPr>
      </w:pPr>
      <w:r>
        <w:rPr>
          <w:lang w:val="be-BY"/>
        </w:rPr>
        <w:tab/>
      </w:r>
      <w:r w:rsidR="00366F72" w:rsidRPr="002B4261">
        <w:rPr>
          <w:position w:val="-28"/>
          <w:lang w:val="be-BY"/>
        </w:rPr>
        <w:object w:dxaOrig="3000" w:dyaOrig="720" w14:anchorId="5E424394">
          <v:shape id="_x0000_i1027" type="#_x0000_t75" style="width:150.6pt;height:36.6pt" o:ole="">
            <v:imagedata r:id="rId86" o:title=""/>
          </v:shape>
          <o:OLEObject Type="Embed" ProgID="Equation.DSMT4" ShapeID="_x0000_i1027" DrawAspect="Content" ObjectID="_1779523974" r:id="rId87"/>
        </w:object>
      </w:r>
      <w:r>
        <w:rPr>
          <w:lang w:val="be-BY"/>
        </w:rPr>
        <w:t>руб.</w:t>
      </w:r>
    </w:p>
    <w:p w14:paraId="5400DDA4" w14:textId="0F56A043" w:rsidR="00467707" w:rsidRPr="00B11A27" w:rsidRDefault="00B11A27" w:rsidP="00B11A27">
      <w:pPr>
        <w:rPr>
          <w:lang w:eastAsia="ru-RU"/>
        </w:rPr>
      </w:pPr>
      <w:r>
        <w:rPr>
          <w:lang w:eastAsia="ru-RU"/>
        </w:rPr>
        <w:t>Таким образом, д</w:t>
      </w:r>
      <w:r w:rsidRPr="00B11A27">
        <w:rPr>
          <w:lang w:eastAsia="ru-RU"/>
        </w:rPr>
        <w:t xml:space="preserve">ополнительная заработная плата </w:t>
      </w:r>
      <w:r>
        <w:rPr>
          <w:lang w:eastAsia="ru-RU"/>
        </w:rPr>
        <w:t>состав</w:t>
      </w:r>
      <w:r w:rsidR="00B72254">
        <w:rPr>
          <w:lang w:eastAsia="ru-RU"/>
        </w:rPr>
        <w:t>ляет</w:t>
      </w:r>
      <w:r>
        <w:rPr>
          <w:lang w:eastAsia="ru-RU"/>
        </w:rPr>
        <w:t xml:space="preserve"> 496,82 руб.</w:t>
      </w:r>
    </w:p>
    <w:p w14:paraId="5949BD8A" w14:textId="4111926B" w:rsidR="00A376AC" w:rsidRDefault="00A376AC" w:rsidP="00A376AC">
      <w:pPr>
        <w:spacing w:before="360" w:after="240"/>
        <w:outlineLvl w:val="1"/>
        <w:rPr>
          <w:b/>
          <w:szCs w:val="28"/>
        </w:rPr>
      </w:pPr>
      <w:bookmarkStart w:id="66" w:name="_Toc168516776"/>
      <w:r>
        <w:rPr>
          <w:b/>
          <w:szCs w:val="28"/>
        </w:rPr>
        <w:t xml:space="preserve">6.3.4 Расчёт </w:t>
      </w:r>
      <w:r w:rsidRPr="00A376AC">
        <w:rPr>
          <w:b/>
          <w:szCs w:val="28"/>
        </w:rPr>
        <w:t>отчислений</w:t>
      </w:r>
      <w:r w:rsidR="000A6ABD">
        <w:rPr>
          <w:b/>
          <w:szCs w:val="28"/>
        </w:rPr>
        <w:t xml:space="preserve"> в </w:t>
      </w:r>
      <w:r w:rsidRPr="00A376AC">
        <w:rPr>
          <w:b/>
          <w:szCs w:val="28"/>
        </w:rPr>
        <w:t>Фонд социальной защиты населения</w:t>
      </w:r>
      <w:r w:rsidR="00A1324C">
        <w:rPr>
          <w:b/>
          <w:szCs w:val="28"/>
        </w:rPr>
        <w:t xml:space="preserve"> </w:t>
      </w:r>
      <w:r w:rsidR="000F4E18">
        <w:rPr>
          <w:b/>
          <w:szCs w:val="28"/>
        </w:rPr>
        <w:br/>
      </w:r>
      <w:r w:rsidR="00A1324C">
        <w:rPr>
          <w:b/>
          <w:szCs w:val="28"/>
        </w:rPr>
        <w:t>и </w:t>
      </w:r>
      <w:r w:rsidRPr="00A376AC">
        <w:rPr>
          <w:b/>
          <w:szCs w:val="28"/>
        </w:rPr>
        <w:t>по</w:t>
      </w:r>
      <w:r w:rsidR="000F4E18">
        <w:rPr>
          <w:b/>
          <w:szCs w:val="28"/>
        </w:rPr>
        <w:t> </w:t>
      </w:r>
      <w:r w:rsidRPr="00A376AC">
        <w:rPr>
          <w:b/>
          <w:szCs w:val="28"/>
        </w:rPr>
        <w:t>обязательному страхованию</w:t>
      </w:r>
      <w:bookmarkEnd w:id="66"/>
    </w:p>
    <w:p w14:paraId="7696B53C" w14:textId="796664E5" w:rsidR="005465CE" w:rsidRPr="00BD49B6" w:rsidRDefault="005465CE" w:rsidP="00BD4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pacing w:val="-2"/>
          <w:szCs w:val="28"/>
          <w:lang w:eastAsia="ru-RU"/>
        </w:rPr>
      </w:pPr>
      <w:r w:rsidRPr="00B438F2">
        <w:rPr>
          <w:rFonts w:eastAsia="Times New Roman"/>
          <w:color w:val="000000"/>
          <w:spacing w:val="-2"/>
          <w:szCs w:val="28"/>
          <w:lang w:eastAsia="ru-RU"/>
        </w:rPr>
        <w:t>Отчисления</w:t>
      </w:r>
      <w:r w:rsidR="000A6ABD" w:rsidRPr="00B438F2">
        <w:rPr>
          <w:rFonts w:eastAsia="Times New Roman"/>
          <w:color w:val="000000"/>
          <w:spacing w:val="-2"/>
          <w:szCs w:val="28"/>
          <w:lang w:eastAsia="ru-RU"/>
        </w:rPr>
        <w:t xml:space="preserve"> в </w:t>
      </w:r>
      <w:r w:rsidRPr="00B438F2">
        <w:rPr>
          <w:rFonts w:eastAsia="Times New Roman"/>
          <w:color w:val="000000"/>
          <w:spacing w:val="-2"/>
          <w:szCs w:val="28"/>
          <w:lang w:eastAsia="ru-RU"/>
        </w:rPr>
        <w:t>Фонд социальной защиты населения (ФСЗН)</w:t>
      </w:r>
      <w:r w:rsidR="00A1324C">
        <w:rPr>
          <w:rFonts w:eastAsia="Times New Roman"/>
          <w:color w:val="000000"/>
          <w:spacing w:val="-2"/>
          <w:szCs w:val="28"/>
          <w:lang w:eastAsia="ru-RU"/>
        </w:rPr>
        <w:t xml:space="preserve"> и </w:t>
      </w:r>
      <w:r w:rsidRPr="00B438F2">
        <w:rPr>
          <w:rFonts w:eastAsia="Times New Roman"/>
          <w:color w:val="000000"/>
          <w:spacing w:val="-2"/>
          <w:szCs w:val="28"/>
          <w:lang w:eastAsia="ru-RU"/>
        </w:rPr>
        <w:t>по</w:t>
      </w:r>
      <w:r w:rsidR="00612CE5" w:rsidRPr="00B438F2">
        <w:rPr>
          <w:rFonts w:eastAsia="Times New Roman"/>
          <w:color w:val="000000"/>
          <w:spacing w:val="-2"/>
          <w:szCs w:val="28"/>
          <w:lang w:eastAsia="ru-RU"/>
        </w:rPr>
        <w:t> </w:t>
      </w:r>
      <w:r w:rsidRPr="00B438F2">
        <w:rPr>
          <w:rFonts w:eastAsia="Times New Roman"/>
          <w:color w:val="000000"/>
          <w:spacing w:val="-2"/>
          <w:szCs w:val="28"/>
          <w:lang w:eastAsia="ru-RU"/>
        </w:rPr>
        <w:t>обязательному страхованию</w:t>
      </w:r>
      <w:r w:rsidR="000A6ABD" w:rsidRPr="00B438F2">
        <w:rPr>
          <w:rFonts w:eastAsia="Times New Roman"/>
          <w:color w:val="000000"/>
          <w:spacing w:val="-2"/>
          <w:szCs w:val="28"/>
          <w:lang w:eastAsia="ru-RU"/>
        </w:rPr>
        <w:t xml:space="preserve"> от </w:t>
      </w:r>
      <w:r w:rsidRPr="00B438F2">
        <w:rPr>
          <w:rFonts w:eastAsia="Times New Roman"/>
          <w:color w:val="000000"/>
          <w:spacing w:val="-2"/>
          <w:szCs w:val="28"/>
          <w:lang w:eastAsia="ru-RU"/>
        </w:rPr>
        <w:t>несчастных случаев</w:t>
      </w:r>
      <w:r w:rsidR="000A6ABD" w:rsidRPr="00B438F2">
        <w:rPr>
          <w:rFonts w:eastAsia="Times New Roman"/>
          <w:color w:val="000000"/>
          <w:spacing w:val="-2"/>
          <w:szCs w:val="28"/>
          <w:lang w:eastAsia="ru-RU"/>
        </w:rPr>
        <w:t xml:space="preserve"> на </w:t>
      </w:r>
      <w:r w:rsidRPr="00B438F2">
        <w:rPr>
          <w:rFonts w:eastAsia="Times New Roman"/>
          <w:color w:val="000000"/>
          <w:spacing w:val="-2"/>
          <w:szCs w:val="28"/>
          <w:lang w:eastAsia="ru-RU"/>
        </w:rPr>
        <w:t>производстве</w:t>
      </w:r>
      <w:r w:rsidR="00A1324C">
        <w:rPr>
          <w:rFonts w:eastAsia="Times New Roman"/>
          <w:color w:val="000000"/>
          <w:spacing w:val="-2"/>
          <w:szCs w:val="28"/>
          <w:lang w:eastAsia="ru-RU"/>
        </w:rPr>
        <w:t xml:space="preserve"> и </w:t>
      </w:r>
      <w:r w:rsidRPr="00B438F2">
        <w:rPr>
          <w:rFonts w:eastAsia="Times New Roman"/>
          <w:color w:val="000000"/>
          <w:spacing w:val="-2"/>
          <w:szCs w:val="28"/>
          <w:lang w:eastAsia="ru-RU"/>
        </w:rPr>
        <w:t>профессиональных заболеваний</w:t>
      </w:r>
      <w:r w:rsidR="000A6ABD" w:rsidRPr="00B438F2">
        <w:rPr>
          <w:rFonts w:eastAsia="Times New Roman"/>
          <w:color w:val="000000"/>
          <w:spacing w:val="-2"/>
          <w:szCs w:val="28"/>
          <w:lang w:eastAsia="ru-RU"/>
        </w:rPr>
        <w:t xml:space="preserve"> в </w:t>
      </w:r>
      <w:r w:rsidRPr="00B438F2">
        <w:rPr>
          <w:rFonts w:eastAsia="Times New Roman"/>
          <w:color w:val="000000"/>
          <w:spacing w:val="-2"/>
          <w:szCs w:val="28"/>
          <w:lang w:eastAsia="ru-RU"/>
        </w:rPr>
        <w:t>БРУСП «</w:t>
      </w:r>
      <w:proofErr w:type="spellStart"/>
      <w:r w:rsidRPr="00B438F2">
        <w:rPr>
          <w:rFonts w:eastAsia="Times New Roman"/>
          <w:color w:val="000000"/>
          <w:spacing w:val="-2"/>
          <w:szCs w:val="28"/>
          <w:lang w:eastAsia="ru-RU"/>
        </w:rPr>
        <w:t>Белгосстрах</w:t>
      </w:r>
      <w:proofErr w:type="spellEnd"/>
      <w:r w:rsidRPr="00B438F2">
        <w:rPr>
          <w:rFonts w:eastAsia="Times New Roman"/>
          <w:color w:val="000000"/>
          <w:spacing w:val="-2"/>
          <w:szCs w:val="28"/>
          <w:lang w:eastAsia="ru-RU"/>
        </w:rPr>
        <w:t>» определяются</w:t>
      </w:r>
      <w:r w:rsidR="000A6ABD" w:rsidRPr="00B438F2">
        <w:rPr>
          <w:rFonts w:eastAsia="Times New Roman"/>
          <w:color w:val="000000"/>
          <w:spacing w:val="-2"/>
          <w:szCs w:val="28"/>
          <w:lang w:eastAsia="ru-RU"/>
        </w:rPr>
        <w:t xml:space="preserve"> в </w:t>
      </w:r>
      <w:r w:rsidRPr="00B438F2">
        <w:rPr>
          <w:rFonts w:eastAsia="Times New Roman"/>
          <w:color w:val="000000"/>
          <w:spacing w:val="-2"/>
          <w:szCs w:val="28"/>
          <w:lang w:eastAsia="ru-RU"/>
        </w:rPr>
        <w:t>соответствии</w:t>
      </w:r>
      <w:r w:rsidR="000A6ABD" w:rsidRPr="00B438F2">
        <w:rPr>
          <w:rFonts w:eastAsia="Times New Roman"/>
          <w:color w:val="000000"/>
          <w:spacing w:val="-2"/>
          <w:szCs w:val="28"/>
          <w:lang w:eastAsia="ru-RU"/>
        </w:rPr>
        <w:t xml:space="preserve"> с </w:t>
      </w:r>
      <w:r w:rsidRPr="00B438F2">
        <w:rPr>
          <w:rFonts w:eastAsia="Times New Roman"/>
          <w:color w:val="000000"/>
          <w:spacing w:val="-2"/>
          <w:szCs w:val="28"/>
          <w:lang w:eastAsia="ru-RU"/>
        </w:rPr>
        <w:t>действующими законодательными актами по нормативу</w:t>
      </w:r>
      <w:r w:rsidR="000A6ABD" w:rsidRPr="00B438F2">
        <w:rPr>
          <w:rFonts w:eastAsia="Times New Roman"/>
          <w:color w:val="000000"/>
          <w:spacing w:val="-2"/>
          <w:szCs w:val="28"/>
          <w:lang w:eastAsia="ru-RU"/>
        </w:rPr>
        <w:t xml:space="preserve"> в </w:t>
      </w:r>
      <w:r w:rsidRPr="00B438F2">
        <w:rPr>
          <w:rFonts w:eastAsia="Times New Roman"/>
          <w:color w:val="000000"/>
          <w:spacing w:val="-2"/>
          <w:szCs w:val="28"/>
          <w:lang w:eastAsia="ru-RU"/>
        </w:rPr>
        <w:t>процентном отношении</w:t>
      </w:r>
      <w:r w:rsidR="000A6ABD" w:rsidRPr="00B438F2">
        <w:rPr>
          <w:rFonts w:eastAsia="Times New Roman"/>
          <w:color w:val="000000"/>
          <w:spacing w:val="-2"/>
          <w:szCs w:val="28"/>
          <w:lang w:eastAsia="ru-RU"/>
        </w:rPr>
        <w:t xml:space="preserve"> к </w:t>
      </w:r>
      <w:r w:rsidRPr="00B438F2">
        <w:rPr>
          <w:rFonts w:eastAsia="Times New Roman"/>
          <w:color w:val="000000"/>
          <w:spacing w:val="-2"/>
          <w:szCs w:val="28"/>
          <w:lang w:eastAsia="ru-RU"/>
        </w:rPr>
        <w:t>фонду основной</w:t>
      </w:r>
      <w:r w:rsidR="00A1324C">
        <w:rPr>
          <w:rFonts w:eastAsia="Times New Roman"/>
          <w:color w:val="000000"/>
          <w:spacing w:val="-2"/>
          <w:szCs w:val="28"/>
          <w:lang w:eastAsia="ru-RU"/>
        </w:rPr>
        <w:t xml:space="preserve"> и </w:t>
      </w:r>
      <w:r w:rsidRPr="00B438F2">
        <w:rPr>
          <w:rFonts w:eastAsia="Times New Roman"/>
          <w:color w:val="000000"/>
          <w:spacing w:val="-2"/>
          <w:szCs w:val="28"/>
          <w:lang w:eastAsia="ru-RU"/>
        </w:rPr>
        <w:t>дополнительной зарплаты исполнителей.</w:t>
      </w:r>
      <w:r w:rsidR="00BD49B6">
        <w:rPr>
          <w:rFonts w:eastAsia="Times New Roman"/>
          <w:color w:val="000000"/>
          <w:spacing w:val="-2"/>
          <w:szCs w:val="28"/>
          <w:lang w:eastAsia="ru-RU"/>
        </w:rPr>
        <w:t xml:space="preserve"> </w:t>
      </w: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Фонд социальной защиты населения</w:t>
      </w:r>
      <w:r w:rsidR="00F94706">
        <w:rPr>
          <w:rFonts w:eastAsia="Times New Roman"/>
          <w:color w:val="000000"/>
          <w:szCs w:val="28"/>
          <w:lang w:eastAsia="ru-RU"/>
        </w:rPr>
        <w:t xml:space="preserve">, </w:t>
      </w:r>
      <w:proofErr w:type="spellStart"/>
      <w:r w:rsidR="00F94706">
        <w:rPr>
          <w:rFonts w:eastAsia="Times New Roman"/>
          <w:color w:val="000000"/>
          <w:szCs w:val="28"/>
          <w:lang w:eastAsia="ru-RU"/>
        </w:rPr>
        <w:t>С</w:t>
      </w:r>
      <w:r w:rsidR="00F94706" w:rsidRPr="00F94706">
        <w:rPr>
          <w:rFonts w:eastAsia="Times New Roman"/>
          <w:color w:val="000000"/>
          <w:szCs w:val="28"/>
          <w:vertAlign w:val="subscript"/>
          <w:lang w:eastAsia="ru-RU"/>
        </w:rPr>
        <w:t>фсзн</w:t>
      </w:r>
      <w:proofErr w:type="spellEnd"/>
      <w:r w:rsidR="00F94706" w:rsidRPr="009A45A5">
        <w:rPr>
          <w:rFonts w:eastAsia="Times New Roman"/>
          <w:color w:val="000000"/>
          <w:szCs w:val="28"/>
          <w:lang w:eastAsia="ru-RU"/>
        </w:rPr>
        <w:t xml:space="preserve">, </w:t>
      </w:r>
      <w:r w:rsidR="00F94706">
        <w:rPr>
          <w:rFonts w:eastAsia="Times New Roman"/>
          <w:color w:val="000000"/>
          <w:szCs w:val="28"/>
          <w:lang w:eastAsia="ru-RU"/>
        </w:rPr>
        <w:t>руб.,</w:t>
      </w:r>
      <w:r w:rsidRPr="00D55253">
        <w:rPr>
          <w:rFonts w:eastAsia="Times New Roman"/>
          <w:color w:val="000000"/>
          <w:szCs w:val="28"/>
          <w:lang w:eastAsia="ru-RU"/>
        </w:rPr>
        <w:t xml:space="preserve"> вычисляются по формуле</w:t>
      </w:r>
      <w:r w:rsidR="008D086A" w:rsidRPr="008D086A">
        <w:rPr>
          <w:rFonts w:eastAsia="Times New Roman"/>
          <w:color w:val="000000"/>
          <w:szCs w:val="28"/>
          <w:lang w:eastAsia="ru-RU"/>
        </w:rPr>
        <w:t>:</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5465CE" w:rsidRPr="00D55253" w14:paraId="22205BAA" w14:textId="77777777" w:rsidTr="00301344">
        <w:trPr>
          <w:jc w:val="center"/>
        </w:trPr>
        <w:tc>
          <w:tcPr>
            <w:tcW w:w="1077" w:type="dxa"/>
          </w:tcPr>
          <w:p w14:paraId="0EB3C90B" w14:textId="77777777"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olor w:val="000000"/>
                <w:szCs w:val="28"/>
                <w:lang w:eastAsia="ru-RU"/>
              </w:rPr>
            </w:pPr>
          </w:p>
        </w:tc>
        <w:tc>
          <w:tcPr>
            <w:tcW w:w="7849" w:type="dxa"/>
            <w:hideMark/>
          </w:tcPr>
          <w:p w14:paraId="2234636B" w14:textId="423429F0" w:rsidR="005465CE" w:rsidRPr="00303D07" w:rsidRDefault="00303D07" w:rsidP="00377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120"/>
              <w:ind w:firstLine="0"/>
              <w:jc w:val="center"/>
              <w:rPr>
                <w:rFonts w:eastAsia="Times New Roman"/>
                <w:iCs/>
                <w:color w:val="000000"/>
                <w:szCs w:val="28"/>
                <w:lang w:eastAsia="ru-RU"/>
              </w:rPr>
            </w:pPr>
            <w:r w:rsidRPr="00303D07">
              <w:rPr>
                <w:rFonts w:eastAsia="Times New Roman"/>
                <w:i/>
                <w:color w:val="000000"/>
                <w:position w:val="-28"/>
                <w:szCs w:val="28"/>
                <w:lang w:eastAsia="ru-RU"/>
              </w:rPr>
              <w:object w:dxaOrig="2820" w:dyaOrig="760" w14:anchorId="139FF9E6">
                <v:shape id="_x0000_i1028" type="#_x0000_t75" style="width:141pt;height:37.8pt" o:ole="">
                  <v:imagedata r:id="rId88" o:title=""/>
                </v:shape>
                <o:OLEObject Type="Embed" ProgID="Equation.DSMT4" ShapeID="_x0000_i1028" DrawAspect="Content" ObjectID="_1779523975" r:id="rId89"/>
              </w:object>
            </w:r>
          </w:p>
        </w:tc>
        <w:tc>
          <w:tcPr>
            <w:tcW w:w="1093" w:type="dxa"/>
            <w:vAlign w:val="center"/>
            <w:hideMark/>
          </w:tcPr>
          <w:p w14:paraId="4ED6D118" w14:textId="7EEDBE33"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3</w:t>
            </w:r>
            <w:r w:rsidRPr="00D55253">
              <w:rPr>
                <w:rFonts w:eastAsia="Times New Roman"/>
                <w:color w:val="000000"/>
                <w:szCs w:val="28"/>
                <w:lang w:eastAsia="ru-RU"/>
              </w:rPr>
              <w:t>)</w:t>
            </w:r>
          </w:p>
        </w:tc>
      </w:tr>
    </w:tbl>
    <w:p w14:paraId="16D386DA" w14:textId="4845DCBB" w:rsidR="005465CE" w:rsidRDefault="005465CE" w:rsidP="00F07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120"/>
        <w:ind w:firstLine="0"/>
        <w:rPr>
          <w:rFonts w:eastAsia="Times New Roman"/>
          <w:color w:val="000000"/>
          <w:szCs w:val="28"/>
          <w:lang w:eastAsia="ru-RU"/>
        </w:rPr>
      </w:pPr>
      <w:r w:rsidRPr="00D55253">
        <w:rPr>
          <w:rFonts w:eastAsia="Times New Roman"/>
          <w:color w:val="000000"/>
          <w:szCs w:val="28"/>
          <w:lang w:eastAsia="ru-RU"/>
        </w:rPr>
        <w:t>где</w:t>
      </w:r>
      <w:r w:rsidR="009A45A5">
        <w:rPr>
          <w:rFonts w:eastAsia="Times New Roman"/>
          <w:color w:val="000000"/>
          <w:szCs w:val="28"/>
          <w:lang w:eastAsia="ru-RU"/>
        </w:rPr>
        <w:t xml:space="preserve"> </w:t>
      </w:r>
      <w:proofErr w:type="spellStart"/>
      <w:r w:rsidR="009A45A5">
        <w:rPr>
          <w:rFonts w:eastAsia="Times New Roman"/>
          <w:color w:val="000000"/>
          <w:szCs w:val="28"/>
          <w:lang w:eastAsia="ru-RU"/>
        </w:rPr>
        <w:t>Н</w:t>
      </w:r>
      <w:r w:rsidR="009A45A5" w:rsidRPr="00F94706">
        <w:rPr>
          <w:rFonts w:eastAsia="Times New Roman"/>
          <w:color w:val="000000"/>
          <w:szCs w:val="28"/>
          <w:vertAlign w:val="subscript"/>
          <w:lang w:eastAsia="ru-RU"/>
        </w:rPr>
        <w:t>фсзн</w:t>
      </w:r>
      <w:proofErr w:type="spellEnd"/>
      <w:r w:rsidR="009A45A5">
        <w:rPr>
          <w:rFonts w:eastAsia="Times New Roman"/>
          <w:iCs/>
          <w:color w:val="000000"/>
          <w:szCs w:val="28"/>
          <w:lang w:eastAsia="ru-RU"/>
        </w:rPr>
        <w:t xml:space="preserve">, </w:t>
      </w:r>
      <w:r w:rsidR="0010433D" w:rsidRPr="009A45A5">
        <w:rPr>
          <w:rFonts w:eastAsia="Times New Roman"/>
          <w:iCs/>
          <w:color w:val="000000"/>
          <w:szCs w:val="28"/>
          <w:lang w:eastAsia="ru-RU"/>
        </w:rPr>
        <w:t>–</w:t>
      </w:r>
      <w:r w:rsidR="0010433D">
        <w:rPr>
          <w:rFonts w:eastAsia="Times New Roman"/>
          <w:color w:val="000000"/>
          <w:szCs w:val="28"/>
          <w:lang w:eastAsia="ru-RU"/>
        </w:rPr>
        <w:t xml:space="preserve"> </w:t>
      </w:r>
      <w:r w:rsidRPr="00D55253">
        <w:rPr>
          <w:rFonts w:eastAsia="Times New Roman"/>
          <w:color w:val="000000"/>
          <w:szCs w:val="28"/>
          <w:lang w:eastAsia="ru-RU"/>
        </w:rPr>
        <w:t>норматив отчислений</w:t>
      </w:r>
      <w:r w:rsidR="000A6ABD">
        <w:rPr>
          <w:rFonts w:eastAsia="Times New Roman"/>
          <w:color w:val="000000"/>
          <w:szCs w:val="28"/>
          <w:lang w:eastAsia="ru-RU"/>
        </w:rPr>
        <w:t xml:space="preserve"> в </w:t>
      </w:r>
      <w:r w:rsidRPr="00D55253">
        <w:rPr>
          <w:rFonts w:eastAsia="Times New Roman"/>
          <w:color w:val="000000"/>
          <w:szCs w:val="28"/>
          <w:lang w:eastAsia="ru-RU"/>
        </w:rPr>
        <w:t>Фонд социальной защиты населения, %.</w:t>
      </w:r>
    </w:p>
    <w:p w14:paraId="5B25FBE7" w14:textId="19451F1F" w:rsidR="00612CE5" w:rsidRDefault="00612F29" w:rsidP="00D54821">
      <w:pPr>
        <w:rPr>
          <w:lang w:val="be-BY" w:eastAsia="ru-RU"/>
        </w:rPr>
      </w:pPr>
      <w:proofErr w:type="spellStart"/>
      <w:r>
        <w:rPr>
          <w:rFonts w:eastAsia="Times New Roman"/>
          <w:color w:val="000000"/>
          <w:szCs w:val="28"/>
          <w:lang w:eastAsia="ru-RU"/>
        </w:rPr>
        <w:t>Н</w:t>
      </w:r>
      <w:r w:rsidRPr="00F94706">
        <w:rPr>
          <w:rFonts w:eastAsia="Times New Roman"/>
          <w:color w:val="000000"/>
          <w:szCs w:val="28"/>
          <w:vertAlign w:val="subscript"/>
          <w:lang w:eastAsia="ru-RU"/>
        </w:rPr>
        <w:t>фсзн</w:t>
      </w:r>
      <w:proofErr w:type="spellEnd"/>
      <w:r>
        <w:rPr>
          <w:lang w:eastAsia="ru-RU"/>
        </w:rPr>
        <w:t xml:space="preserve"> = 34% (</w:t>
      </w:r>
      <w:r w:rsidR="00EE7D02">
        <w:rPr>
          <w:lang w:eastAsia="ru-RU"/>
        </w:rPr>
        <w:t>т</w:t>
      </w:r>
      <w:r>
        <w:rPr>
          <w:lang w:eastAsia="ru-RU"/>
        </w:rPr>
        <w:t>аблица 6.1)</w:t>
      </w:r>
      <w:r w:rsidRPr="00612F29">
        <w:rPr>
          <w:lang w:eastAsia="ru-RU"/>
        </w:rPr>
        <w:t>;</w:t>
      </w:r>
      <w:r w:rsidRPr="00612F29">
        <w:rPr>
          <w:lang w:val="be-BY" w:eastAsia="ru-RU"/>
        </w:rPr>
        <w:t xml:space="preserve"> </w:t>
      </w:r>
      <w:r w:rsidRPr="00D55253">
        <w:rPr>
          <w:lang w:val="be-BY" w:eastAsia="ru-RU"/>
        </w:rPr>
        <w:t>С</w:t>
      </w:r>
      <w:r w:rsidRPr="00D55253">
        <w:rPr>
          <w:vertAlign w:val="subscript"/>
          <w:lang w:val="be-BY" w:eastAsia="ru-RU"/>
        </w:rPr>
        <w:t>оз</w:t>
      </w:r>
      <w:r>
        <w:rPr>
          <w:lang w:val="be-BY" w:eastAsia="ru-RU"/>
        </w:rPr>
        <w:t xml:space="preserve"> =</w:t>
      </w:r>
      <w:r w:rsidRPr="00974C72">
        <w:rPr>
          <w:lang w:eastAsia="ru-RU"/>
        </w:rPr>
        <w:t xml:space="preserve"> </w:t>
      </w:r>
      <w:r>
        <w:rPr>
          <w:lang w:eastAsia="ru-RU"/>
        </w:rPr>
        <w:t xml:space="preserve">4968,2 </w:t>
      </w:r>
      <w:r w:rsidRPr="0073236E">
        <w:rPr>
          <w:lang w:eastAsia="ru-RU"/>
        </w:rPr>
        <w:t>(</w:t>
      </w:r>
      <w:r w:rsidR="00EE7D02">
        <w:rPr>
          <w:lang w:eastAsia="ru-RU"/>
        </w:rPr>
        <w:t>т</w:t>
      </w:r>
      <w:r>
        <w:rPr>
          <w:lang w:eastAsia="ru-RU"/>
        </w:rPr>
        <w:t>аблица 6.4</w:t>
      </w:r>
      <w:r w:rsidRPr="0073236E">
        <w:rPr>
          <w:lang w:eastAsia="ru-RU"/>
        </w:rPr>
        <w:t>)</w:t>
      </w:r>
      <w:r w:rsidRPr="00D55253">
        <w:rPr>
          <w:lang w:val="be-BY" w:eastAsia="ru-RU"/>
        </w:rPr>
        <w:t xml:space="preserve">; </w:t>
      </w:r>
      <w:r w:rsidR="00486043" w:rsidRPr="00D55253">
        <w:rPr>
          <w:lang w:val="be-BY" w:eastAsia="ru-RU"/>
        </w:rPr>
        <w:t>С</w:t>
      </w:r>
      <w:r w:rsidR="00486043">
        <w:rPr>
          <w:vertAlign w:val="subscript"/>
          <w:lang w:val="be-BY" w:eastAsia="ru-RU"/>
        </w:rPr>
        <w:t>д</w:t>
      </w:r>
      <w:r w:rsidR="00486043" w:rsidRPr="00D55253">
        <w:rPr>
          <w:vertAlign w:val="subscript"/>
          <w:lang w:val="be-BY" w:eastAsia="ru-RU"/>
        </w:rPr>
        <w:t>з</w:t>
      </w:r>
      <w:r w:rsidR="00486043">
        <w:rPr>
          <w:lang w:val="be-BY" w:eastAsia="ru-RU"/>
        </w:rPr>
        <w:t xml:space="preserve"> =</w:t>
      </w:r>
      <w:r w:rsidR="00486043" w:rsidRPr="00974C72">
        <w:rPr>
          <w:lang w:eastAsia="ru-RU"/>
        </w:rPr>
        <w:t xml:space="preserve"> </w:t>
      </w:r>
      <w:r w:rsidR="00486043">
        <w:rPr>
          <w:lang w:eastAsia="ru-RU"/>
        </w:rPr>
        <w:t xml:space="preserve">496,82 </w:t>
      </w:r>
      <w:r w:rsidR="00486043" w:rsidRPr="0073236E">
        <w:rPr>
          <w:lang w:eastAsia="ru-RU"/>
        </w:rPr>
        <w:t>(</w:t>
      </w:r>
      <w:r w:rsidR="00EE7D02">
        <w:rPr>
          <w:lang w:eastAsia="ru-RU"/>
        </w:rPr>
        <w:t>р</w:t>
      </w:r>
      <w:r w:rsidR="00486043">
        <w:rPr>
          <w:lang w:eastAsia="ru-RU"/>
        </w:rPr>
        <w:t>аздел</w:t>
      </w:r>
      <w:r w:rsidR="00EE7D02">
        <w:rPr>
          <w:lang w:eastAsia="ru-RU"/>
        </w:rPr>
        <w:t> </w:t>
      </w:r>
      <w:r w:rsidR="00486043">
        <w:rPr>
          <w:lang w:eastAsia="ru-RU"/>
        </w:rPr>
        <w:t>6.3.3</w:t>
      </w:r>
      <w:r w:rsidR="00486043" w:rsidRPr="0073236E">
        <w:rPr>
          <w:lang w:eastAsia="ru-RU"/>
        </w:rPr>
        <w:t>)</w:t>
      </w:r>
      <w:r w:rsidR="00486043" w:rsidRPr="00D55253">
        <w:rPr>
          <w:lang w:val="be-BY" w:eastAsia="ru-RU"/>
        </w:rPr>
        <w:t xml:space="preserve">; </w:t>
      </w:r>
      <w:r w:rsidRPr="00D55253">
        <w:rPr>
          <w:lang w:val="be-BY" w:eastAsia="ru-RU"/>
        </w:rPr>
        <w:t>Н</w:t>
      </w:r>
      <w:r w:rsidRPr="00D55253">
        <w:rPr>
          <w:vertAlign w:val="subscript"/>
          <w:lang w:val="be-BY" w:eastAsia="ru-RU"/>
        </w:rPr>
        <w:t>дз</w:t>
      </w:r>
      <w:r>
        <w:rPr>
          <w:lang w:val="be-BY" w:eastAsia="ru-RU"/>
        </w:rPr>
        <w:t> = 10</w:t>
      </w:r>
      <w:r w:rsidRPr="00D55253">
        <w:rPr>
          <w:lang w:val="be-BY" w:eastAsia="ru-RU"/>
        </w:rPr>
        <w:t>%</w:t>
      </w:r>
      <w:r>
        <w:rPr>
          <w:lang w:val="be-BY" w:eastAsia="ru-RU"/>
        </w:rPr>
        <w:t xml:space="preserve"> (</w:t>
      </w:r>
      <w:r w:rsidR="00EE7D02">
        <w:rPr>
          <w:lang w:val="be-BY" w:eastAsia="ru-RU"/>
        </w:rPr>
        <w:t>т</w:t>
      </w:r>
      <w:r>
        <w:rPr>
          <w:lang w:val="be-BY" w:eastAsia="ru-RU"/>
        </w:rPr>
        <w:t>аблица</w:t>
      </w:r>
      <w:r>
        <w:rPr>
          <w:lang w:val="en-US"/>
        </w:rPr>
        <w:t> </w:t>
      </w:r>
      <w:r w:rsidRPr="00974C72">
        <w:t>6.1</w:t>
      </w:r>
      <w:r>
        <w:rPr>
          <w:lang w:val="be-BY" w:eastAsia="ru-RU"/>
        </w:rPr>
        <w:t>)</w:t>
      </w:r>
      <w:r w:rsidRPr="00D55253">
        <w:rPr>
          <w:lang w:val="be-BY" w:eastAsia="ru-RU"/>
        </w:rPr>
        <w:t>.</w:t>
      </w:r>
    </w:p>
    <w:p w14:paraId="3040D19E" w14:textId="14CEF979" w:rsidR="00442801" w:rsidRDefault="00846AF6" w:rsidP="00D54821">
      <w:pPr>
        <w:rPr>
          <w:rFonts w:eastAsia="Times New Roman"/>
          <w:color w:val="000000"/>
          <w:szCs w:val="28"/>
          <w:lang w:eastAsia="ru-RU"/>
        </w:rPr>
      </w:pPr>
      <w:r>
        <w:rPr>
          <w:rFonts w:eastAsia="Times New Roman"/>
          <w:color w:val="000000"/>
          <w:szCs w:val="28"/>
          <w:lang w:eastAsia="ru-RU"/>
        </w:rPr>
        <w:t>Подставив исходные данные в формулу (6.3), получим:</w:t>
      </w:r>
    </w:p>
    <w:p w14:paraId="63455BE4" w14:textId="1992C69B" w:rsidR="00DC46CB" w:rsidRDefault="00366F72" w:rsidP="00F07A79">
      <w:pPr>
        <w:pStyle w:val="afb"/>
        <w:jc w:val="center"/>
      </w:pPr>
      <w:r w:rsidRPr="00DC46CB">
        <w:rPr>
          <w:position w:val="-28"/>
        </w:rPr>
        <w:object w:dxaOrig="4480" w:dyaOrig="720" w14:anchorId="2A81F97C">
          <v:shape id="_x0000_i1029" type="#_x0000_t75" style="width:223.8pt;height:36.6pt" o:ole="">
            <v:imagedata r:id="rId90" o:title=""/>
          </v:shape>
          <o:OLEObject Type="Embed" ProgID="Equation.DSMT4" ShapeID="_x0000_i1029" DrawAspect="Content" ObjectID="_1779523976" r:id="rId91"/>
        </w:object>
      </w:r>
      <w:r w:rsidR="00DC46CB">
        <w:t>руб.</w:t>
      </w:r>
    </w:p>
    <w:p w14:paraId="2819447F" w14:textId="4BAF842E" w:rsidR="00D54821" w:rsidRPr="00495AF8" w:rsidRDefault="005465CE" w:rsidP="0018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БРУСП «</w:t>
      </w:r>
      <w:proofErr w:type="spellStart"/>
      <w:r w:rsidRPr="00D55253">
        <w:rPr>
          <w:rFonts w:eastAsia="Times New Roman"/>
          <w:color w:val="000000"/>
          <w:szCs w:val="28"/>
          <w:lang w:eastAsia="ru-RU"/>
        </w:rPr>
        <w:t>Белгосстрах</w:t>
      </w:r>
      <w:proofErr w:type="spellEnd"/>
      <w:r w:rsidRPr="00D55253">
        <w:rPr>
          <w:rFonts w:eastAsia="Times New Roman"/>
          <w:color w:val="000000"/>
          <w:szCs w:val="28"/>
          <w:lang w:eastAsia="ru-RU"/>
        </w:rPr>
        <w:t>»</w:t>
      </w:r>
      <w:r w:rsidR="00612CE5">
        <w:rPr>
          <w:rFonts w:eastAsia="Times New Roman"/>
          <w:color w:val="000000"/>
          <w:szCs w:val="28"/>
          <w:lang w:eastAsia="ru-RU"/>
        </w:rPr>
        <w:t xml:space="preserve">, </w:t>
      </w:r>
      <w:proofErr w:type="spellStart"/>
      <w:r w:rsidR="00612CE5">
        <w:rPr>
          <w:rFonts w:eastAsia="Times New Roman"/>
          <w:color w:val="000000"/>
          <w:szCs w:val="28"/>
          <w:lang w:eastAsia="ru-RU"/>
        </w:rPr>
        <w:t>С</w:t>
      </w:r>
      <w:r w:rsidR="00612CE5" w:rsidRPr="00612CE5">
        <w:rPr>
          <w:rFonts w:eastAsia="Times New Roman"/>
          <w:color w:val="000000"/>
          <w:szCs w:val="28"/>
          <w:vertAlign w:val="subscript"/>
          <w:lang w:eastAsia="ru-RU"/>
        </w:rPr>
        <w:t>бгс</w:t>
      </w:r>
      <w:proofErr w:type="spellEnd"/>
      <w:r w:rsidR="00612CE5">
        <w:rPr>
          <w:rFonts w:eastAsia="Times New Roman"/>
          <w:color w:val="000000"/>
          <w:szCs w:val="28"/>
          <w:lang w:eastAsia="ru-RU"/>
        </w:rPr>
        <w:t>, руб.,</w:t>
      </w:r>
      <w:r w:rsidRPr="00D55253">
        <w:rPr>
          <w:rFonts w:eastAsia="Times New Roman"/>
          <w:color w:val="000000"/>
          <w:szCs w:val="28"/>
          <w:lang w:eastAsia="ru-RU"/>
        </w:rPr>
        <w:t xml:space="preserve"> вычисляются по формуле</w:t>
      </w:r>
      <w:r w:rsidR="008D086A" w:rsidRPr="00495AF8">
        <w:rPr>
          <w:rFonts w:eastAsia="Times New Roman"/>
          <w:color w:val="000000"/>
          <w:szCs w:val="28"/>
          <w:lang w:eastAsia="ru-RU"/>
        </w:rPr>
        <w:t>:</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5465CE" w:rsidRPr="00D55253" w14:paraId="4BDFD7DF" w14:textId="77777777" w:rsidTr="00183CD0">
        <w:trPr>
          <w:jc w:val="center"/>
        </w:trPr>
        <w:tc>
          <w:tcPr>
            <w:tcW w:w="1050" w:type="dxa"/>
          </w:tcPr>
          <w:p w14:paraId="48EDD942" w14:textId="77777777"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723" w:type="dxa"/>
            <w:hideMark/>
          </w:tcPr>
          <w:p w14:paraId="67B4852D" w14:textId="0E3F8012" w:rsidR="00B2004D" w:rsidRPr="00B2004D" w:rsidRDefault="00B2004D" w:rsidP="00F07A79">
            <w:pPr>
              <w:tabs>
                <w:tab w:val="center" w:pos="3860"/>
                <w:tab w:val="right" w:pos="7720"/>
              </w:tabs>
              <w:suppressAutoHyphens/>
              <w:spacing w:before="120" w:after="120"/>
              <w:ind w:firstLine="0"/>
              <w:jc w:val="center"/>
              <w:rPr>
                <w:rFonts w:eastAsia="Times New Roman"/>
                <w:iCs/>
                <w:color w:val="000000"/>
                <w:szCs w:val="28"/>
                <w:lang w:eastAsia="ru-RU"/>
              </w:rPr>
            </w:pPr>
            <w:r w:rsidRPr="00B2004D">
              <w:rPr>
                <w:rFonts w:eastAsia="Times New Roman"/>
                <w:iCs/>
                <w:color w:val="000000"/>
                <w:position w:val="-28"/>
                <w:szCs w:val="28"/>
                <w:lang w:eastAsia="ru-RU"/>
              </w:rPr>
              <w:object w:dxaOrig="2620" w:dyaOrig="740" w14:anchorId="5BB10A1A">
                <v:shape id="_x0000_i1030" type="#_x0000_t75" style="width:131.4pt;height:36.6pt" o:ole="">
                  <v:imagedata r:id="rId92" o:title=""/>
                </v:shape>
                <o:OLEObject Type="Embed" ProgID="Equation.DSMT4" ShapeID="_x0000_i1030" DrawAspect="Content" ObjectID="_1779523977" r:id="rId93"/>
              </w:object>
            </w:r>
          </w:p>
        </w:tc>
        <w:tc>
          <w:tcPr>
            <w:tcW w:w="1246" w:type="dxa"/>
            <w:vAlign w:val="center"/>
            <w:hideMark/>
          </w:tcPr>
          <w:p w14:paraId="13660523" w14:textId="70192EE3"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4</w:t>
            </w:r>
            <w:r w:rsidRPr="00D55253">
              <w:rPr>
                <w:rFonts w:eastAsia="Times New Roman"/>
                <w:color w:val="000000"/>
                <w:szCs w:val="28"/>
                <w:lang w:eastAsia="ru-RU"/>
              </w:rPr>
              <w:t>)</w:t>
            </w:r>
          </w:p>
        </w:tc>
      </w:tr>
    </w:tbl>
    <w:p w14:paraId="56A08FE9" w14:textId="3D639851" w:rsidR="00183CD0" w:rsidRDefault="00183CD0" w:rsidP="00183CD0">
      <w:pPr>
        <w:rPr>
          <w:lang w:eastAsia="ru-RU"/>
        </w:rPr>
      </w:pPr>
      <w:proofErr w:type="spellStart"/>
      <w:r>
        <w:rPr>
          <w:rFonts w:eastAsia="Times New Roman"/>
          <w:color w:val="000000"/>
          <w:szCs w:val="28"/>
          <w:lang w:eastAsia="ru-RU"/>
        </w:rPr>
        <w:t>Н</w:t>
      </w:r>
      <w:r>
        <w:rPr>
          <w:rFonts w:eastAsia="Times New Roman"/>
          <w:color w:val="000000"/>
          <w:szCs w:val="28"/>
          <w:vertAlign w:val="subscript"/>
          <w:lang w:eastAsia="ru-RU"/>
        </w:rPr>
        <w:t>бгс</w:t>
      </w:r>
      <w:proofErr w:type="spellEnd"/>
      <w:r>
        <w:rPr>
          <w:lang w:eastAsia="ru-RU"/>
        </w:rPr>
        <w:t xml:space="preserve"> = 0,6% (</w:t>
      </w:r>
      <w:r w:rsidR="00501D44">
        <w:rPr>
          <w:lang w:eastAsia="ru-RU"/>
        </w:rPr>
        <w:t>т</w:t>
      </w:r>
      <w:r>
        <w:rPr>
          <w:lang w:eastAsia="ru-RU"/>
        </w:rPr>
        <w:t>аблица 6.1).</w:t>
      </w:r>
    </w:p>
    <w:p w14:paraId="4FE1FABF" w14:textId="1B23E993" w:rsidR="003B749D" w:rsidRDefault="003B749D" w:rsidP="003B749D">
      <w:pPr>
        <w:rPr>
          <w:rFonts w:eastAsia="Times New Roman"/>
          <w:color w:val="000000"/>
          <w:szCs w:val="28"/>
          <w:lang w:eastAsia="ru-RU"/>
        </w:rPr>
      </w:pPr>
      <w:r>
        <w:rPr>
          <w:rFonts w:eastAsia="Times New Roman"/>
          <w:color w:val="000000"/>
          <w:szCs w:val="28"/>
          <w:lang w:eastAsia="ru-RU"/>
        </w:rPr>
        <w:t>Подставив исходные данные в формулу (6.4), получим:</w:t>
      </w:r>
    </w:p>
    <w:p w14:paraId="4BC470BD" w14:textId="17899493" w:rsidR="00D053B9" w:rsidRPr="003B749D" w:rsidRDefault="00366F72" w:rsidP="00F07A79">
      <w:pPr>
        <w:pStyle w:val="afb"/>
        <w:jc w:val="center"/>
        <w:rPr>
          <w:lang w:val="be-BY"/>
        </w:rPr>
      </w:pPr>
      <w:r w:rsidRPr="00DC46CB">
        <w:rPr>
          <w:position w:val="-28"/>
        </w:rPr>
        <w:object w:dxaOrig="4280" w:dyaOrig="720" w14:anchorId="468427B3">
          <v:shape id="_x0000_i1031" type="#_x0000_t75" style="width:214.8pt;height:36.6pt" o:ole="">
            <v:imagedata r:id="rId94" o:title=""/>
          </v:shape>
          <o:OLEObject Type="Embed" ProgID="Equation.DSMT4" ShapeID="_x0000_i1031" DrawAspect="Content" ObjectID="_1779523978" r:id="rId95"/>
        </w:object>
      </w:r>
      <w:r w:rsidR="00D053B9">
        <w:rPr>
          <w:lang w:val="be-BY"/>
        </w:rPr>
        <w:t>руб.</w:t>
      </w:r>
    </w:p>
    <w:p w14:paraId="6D3F705D" w14:textId="1415816E" w:rsidR="009370C8" w:rsidRPr="009D0C7B" w:rsidRDefault="00015179" w:rsidP="009D0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iCs/>
          <w:color w:val="000000"/>
          <w:szCs w:val="28"/>
          <w:lang w:eastAsia="ru-RU"/>
        </w:rPr>
      </w:pPr>
      <w:r w:rsidRPr="004245AF">
        <w:rPr>
          <w:rFonts w:eastAsia="Times New Roman"/>
          <w:iCs/>
          <w:color w:val="000000"/>
          <w:szCs w:val="28"/>
          <w:lang w:eastAsia="ru-RU"/>
        </w:rPr>
        <w:t>Таким образом, отчисления в БРУСП «</w:t>
      </w:r>
      <w:proofErr w:type="spellStart"/>
      <w:r w:rsidRPr="004245AF">
        <w:rPr>
          <w:rFonts w:eastAsia="Times New Roman"/>
          <w:iCs/>
          <w:color w:val="000000"/>
          <w:szCs w:val="28"/>
          <w:lang w:eastAsia="ru-RU"/>
        </w:rPr>
        <w:t>Белгосстрах</w:t>
      </w:r>
      <w:proofErr w:type="spellEnd"/>
      <w:r w:rsidRPr="004245AF">
        <w:rPr>
          <w:rFonts w:eastAsia="Times New Roman"/>
          <w:iCs/>
          <w:color w:val="000000"/>
          <w:szCs w:val="28"/>
          <w:lang w:eastAsia="ru-RU"/>
        </w:rPr>
        <w:t xml:space="preserve">» составили </w:t>
      </w:r>
      <w:r>
        <w:rPr>
          <w:rFonts w:eastAsia="Times New Roman"/>
          <w:iCs/>
          <w:color w:val="000000"/>
          <w:szCs w:val="28"/>
          <w:lang w:eastAsia="ru-RU"/>
        </w:rPr>
        <w:t>32</w:t>
      </w:r>
      <w:r w:rsidR="009D0C7B">
        <w:rPr>
          <w:rFonts w:eastAsia="Times New Roman"/>
          <w:iCs/>
          <w:color w:val="000000"/>
          <w:szCs w:val="28"/>
          <w:lang w:eastAsia="ru-RU"/>
        </w:rPr>
        <w:t>,79 </w:t>
      </w:r>
      <w:r w:rsidRPr="004245AF">
        <w:rPr>
          <w:rFonts w:eastAsia="Times New Roman"/>
          <w:iCs/>
          <w:color w:val="000000"/>
          <w:szCs w:val="28"/>
          <w:lang w:eastAsia="ru-RU"/>
        </w:rPr>
        <w:t>руб., а</w:t>
      </w:r>
      <w:r w:rsidR="002B4281">
        <w:rPr>
          <w:rFonts w:eastAsia="Times New Roman"/>
          <w:iCs/>
          <w:color w:val="000000"/>
          <w:szCs w:val="28"/>
          <w:lang w:eastAsia="ru-RU"/>
        </w:rPr>
        <w:t> </w:t>
      </w:r>
      <w:r w:rsidRPr="004245AF">
        <w:rPr>
          <w:rFonts w:eastAsia="Times New Roman"/>
          <w:iCs/>
          <w:color w:val="000000"/>
          <w:szCs w:val="28"/>
          <w:lang w:eastAsia="ru-RU"/>
        </w:rPr>
        <w:t>в</w:t>
      </w:r>
      <w:r w:rsidR="002B4281">
        <w:rPr>
          <w:rFonts w:eastAsia="Times New Roman"/>
          <w:iCs/>
          <w:color w:val="000000"/>
          <w:szCs w:val="28"/>
          <w:lang w:eastAsia="ru-RU"/>
        </w:rPr>
        <w:t> </w:t>
      </w:r>
      <w:r w:rsidRPr="004245AF">
        <w:rPr>
          <w:rFonts w:eastAsia="Times New Roman"/>
          <w:iCs/>
          <w:color w:val="000000"/>
          <w:szCs w:val="28"/>
          <w:lang w:eastAsia="ru-RU"/>
        </w:rPr>
        <w:t xml:space="preserve">фонд социальной защиты населения – </w:t>
      </w:r>
      <w:r>
        <w:rPr>
          <w:rFonts w:eastAsia="Times New Roman"/>
          <w:iCs/>
          <w:color w:val="000000"/>
          <w:szCs w:val="28"/>
          <w:lang w:eastAsia="ru-RU"/>
        </w:rPr>
        <w:t>1813,54</w:t>
      </w:r>
      <w:r w:rsidRPr="004245AF">
        <w:rPr>
          <w:rFonts w:eastAsia="Times New Roman"/>
          <w:iCs/>
          <w:color w:val="000000"/>
          <w:szCs w:val="28"/>
          <w:lang w:eastAsia="ru-RU"/>
        </w:rPr>
        <w:t xml:space="preserve"> руб.</w:t>
      </w:r>
    </w:p>
    <w:p w14:paraId="394CA0E0" w14:textId="725A26FC" w:rsidR="00DE0706" w:rsidRDefault="00DE0706" w:rsidP="00DE0706">
      <w:pPr>
        <w:spacing w:before="360" w:after="240"/>
        <w:outlineLvl w:val="1"/>
        <w:rPr>
          <w:b/>
          <w:szCs w:val="28"/>
        </w:rPr>
      </w:pPr>
      <w:bookmarkStart w:id="67" w:name="_Toc168516777"/>
      <w:r>
        <w:rPr>
          <w:b/>
          <w:szCs w:val="28"/>
        </w:rPr>
        <w:t xml:space="preserve">6.3.5 </w:t>
      </w:r>
      <w:r w:rsidR="006E2BB3" w:rsidRPr="006E2BB3">
        <w:rPr>
          <w:b/>
          <w:szCs w:val="28"/>
        </w:rPr>
        <w:t>Расчет суммы прочих прямых затрат</w:t>
      </w:r>
      <w:bookmarkEnd w:id="67"/>
    </w:p>
    <w:p w14:paraId="5B8C9BF1" w14:textId="322760F4" w:rsidR="006E2BB3" w:rsidRPr="00B1379E" w:rsidRDefault="006E2BB3" w:rsidP="006E2BB3">
      <w:pPr>
        <w:rPr>
          <w:spacing w:val="-4"/>
          <w:lang w:eastAsia="ru-RU"/>
        </w:rPr>
      </w:pPr>
      <w:r w:rsidRPr="00B1379E">
        <w:rPr>
          <w:spacing w:val="-4"/>
          <w:lang w:eastAsia="ru-RU"/>
        </w:rPr>
        <w:t>Сумма прочих затрат</w:t>
      </w:r>
      <w:r w:rsidR="001E0B55" w:rsidRPr="00B1379E">
        <w:rPr>
          <w:spacing w:val="-4"/>
          <w:lang w:eastAsia="ru-RU"/>
        </w:rPr>
        <w:t>,</w:t>
      </w:r>
      <w:r w:rsidRPr="00B1379E">
        <w:rPr>
          <w:spacing w:val="-4"/>
          <w:lang w:eastAsia="ru-RU"/>
        </w:rPr>
        <w:t xml:space="preserve"> </w:t>
      </w:r>
      <w:proofErr w:type="spellStart"/>
      <w:r w:rsidRPr="00B1379E">
        <w:rPr>
          <w:spacing w:val="-4"/>
          <w:lang w:eastAsia="ru-RU"/>
        </w:rPr>
        <w:t>С</w:t>
      </w:r>
      <w:r w:rsidRPr="00B1379E">
        <w:rPr>
          <w:spacing w:val="-4"/>
          <w:vertAlign w:val="subscript"/>
          <w:lang w:eastAsia="ru-RU"/>
        </w:rPr>
        <w:t>пз</w:t>
      </w:r>
      <w:proofErr w:type="spellEnd"/>
      <w:r w:rsidR="00AF6583" w:rsidRPr="00B1379E">
        <w:rPr>
          <w:spacing w:val="-4"/>
          <w:lang w:eastAsia="ru-RU"/>
        </w:rPr>
        <w:t xml:space="preserve">, руб., </w:t>
      </w:r>
      <w:r w:rsidRPr="00B1379E">
        <w:rPr>
          <w:spacing w:val="-4"/>
          <w:lang w:eastAsia="ru-RU"/>
        </w:rPr>
        <w:t>определяется как произведение основной заработной платы исполнителей</w:t>
      </w:r>
      <w:r w:rsidR="000A6ABD" w:rsidRPr="00B1379E">
        <w:rPr>
          <w:spacing w:val="-4"/>
          <w:lang w:eastAsia="ru-RU"/>
        </w:rPr>
        <w:t xml:space="preserve"> на </w:t>
      </w:r>
      <w:r w:rsidRPr="00B1379E">
        <w:rPr>
          <w:spacing w:val="-4"/>
          <w:lang w:eastAsia="ru-RU"/>
        </w:rPr>
        <w:t xml:space="preserve">конкретное программное средство </w:t>
      </w:r>
      <w:proofErr w:type="spellStart"/>
      <w:r w:rsidRPr="00B1379E">
        <w:rPr>
          <w:spacing w:val="-4"/>
          <w:lang w:eastAsia="ru-RU"/>
        </w:rPr>
        <w:t>С</w:t>
      </w:r>
      <w:r w:rsidRPr="00B1379E">
        <w:rPr>
          <w:spacing w:val="-4"/>
          <w:vertAlign w:val="subscript"/>
          <w:lang w:eastAsia="ru-RU"/>
        </w:rPr>
        <w:t>оз</w:t>
      </w:r>
      <w:proofErr w:type="spellEnd"/>
      <w:r w:rsidR="000A6ABD" w:rsidRPr="00B1379E">
        <w:rPr>
          <w:spacing w:val="-4"/>
          <w:lang w:eastAsia="ru-RU"/>
        </w:rPr>
        <w:t xml:space="preserve"> на </w:t>
      </w:r>
      <w:r w:rsidRPr="00B1379E">
        <w:rPr>
          <w:spacing w:val="-4"/>
          <w:lang w:eastAsia="ru-RU"/>
        </w:rPr>
        <w:t>норматив прочих затрат</w:t>
      </w:r>
      <w:r w:rsidR="000A6ABD" w:rsidRPr="00B1379E">
        <w:rPr>
          <w:spacing w:val="-4"/>
          <w:lang w:eastAsia="ru-RU"/>
        </w:rPr>
        <w:t xml:space="preserve"> в </w:t>
      </w:r>
      <w:r w:rsidRPr="00B1379E">
        <w:rPr>
          <w:spacing w:val="-4"/>
          <w:lang w:eastAsia="ru-RU"/>
        </w:rPr>
        <w:t xml:space="preserve">целом по организации </w:t>
      </w:r>
      <w:proofErr w:type="spellStart"/>
      <w:r w:rsidRPr="00B1379E">
        <w:rPr>
          <w:spacing w:val="-4"/>
          <w:lang w:eastAsia="ru-RU"/>
        </w:rPr>
        <w:t>Н</w:t>
      </w:r>
      <w:r w:rsidRPr="00B1379E">
        <w:rPr>
          <w:spacing w:val="-4"/>
          <w:vertAlign w:val="subscript"/>
          <w:lang w:eastAsia="ru-RU"/>
        </w:rPr>
        <w:t>пз</w:t>
      </w:r>
      <w:proofErr w:type="spellEnd"/>
      <w:r w:rsidR="00C90418" w:rsidRPr="00B1379E">
        <w:rPr>
          <w:spacing w:val="-4"/>
          <w:lang w:eastAsia="ru-RU"/>
        </w:rPr>
        <w:t>, руб.</w:t>
      </w:r>
      <w:r w:rsidRPr="00B1379E">
        <w:rPr>
          <w:spacing w:val="-4"/>
          <w:lang w:eastAsia="ru-RU"/>
        </w:rPr>
        <w:t>,</w:t>
      </w:r>
      <w:r w:rsidR="00A1324C" w:rsidRPr="00B1379E">
        <w:rPr>
          <w:spacing w:val="-4"/>
          <w:lang w:eastAsia="ru-RU"/>
        </w:rPr>
        <w:t xml:space="preserve"> и </w:t>
      </w:r>
      <w:r w:rsidRPr="00B1379E">
        <w:rPr>
          <w:spacing w:val="-4"/>
          <w:lang w:eastAsia="ru-RU"/>
        </w:rPr>
        <w:t>находится по формуле</w:t>
      </w:r>
      <w:r w:rsidR="00495AF8" w:rsidRPr="00B1379E">
        <w:rPr>
          <w:spacing w:val="-4"/>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6E2BB3" w:rsidRPr="00BA208F" w14:paraId="464A601B" w14:textId="77777777" w:rsidTr="00301344">
        <w:trPr>
          <w:jc w:val="center"/>
        </w:trPr>
        <w:tc>
          <w:tcPr>
            <w:tcW w:w="1077" w:type="dxa"/>
          </w:tcPr>
          <w:p w14:paraId="3C4765A3" w14:textId="77777777" w:rsidR="006E2BB3" w:rsidRPr="00014AE1" w:rsidRDefault="006E2BB3"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i/>
                <w:iCs/>
                <w:color w:val="000000"/>
                <w:szCs w:val="28"/>
                <w:lang w:eastAsia="ru-RU"/>
              </w:rPr>
            </w:pPr>
          </w:p>
        </w:tc>
        <w:tc>
          <w:tcPr>
            <w:tcW w:w="7849" w:type="dxa"/>
            <w:hideMark/>
          </w:tcPr>
          <w:p w14:paraId="1A12E613" w14:textId="4F53F2EA" w:rsidR="00A056F6" w:rsidRPr="00A056F6" w:rsidRDefault="00A056F6" w:rsidP="00AA0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jc w:val="center"/>
              <w:rPr>
                <w:rFonts w:ascii="Cambria Math" w:eastAsia="Times New Roman" w:hAnsi="Cambria Math"/>
                <w:iCs/>
                <w:color w:val="000000"/>
                <w:szCs w:val="28"/>
                <w:lang w:eastAsia="ru-RU"/>
              </w:rPr>
            </w:pPr>
            <w:r w:rsidRPr="00865907">
              <w:rPr>
                <w:rFonts w:eastAsia="Times New Roman"/>
                <w:color w:val="000000"/>
                <w:position w:val="-28"/>
                <w:szCs w:val="28"/>
                <w:lang w:eastAsia="ru-RU"/>
              </w:rPr>
              <w:object w:dxaOrig="1660" w:dyaOrig="720" w14:anchorId="5BAE4636">
                <v:shape id="_x0000_i1032" type="#_x0000_t75" style="width:82.8pt;height:36.6pt" o:ole="">
                  <v:imagedata r:id="rId96" o:title=""/>
                </v:shape>
                <o:OLEObject Type="Embed" ProgID="Equation.DSMT4" ShapeID="_x0000_i1032" DrawAspect="Content" ObjectID="_1779523979" r:id="rId97"/>
              </w:object>
            </w:r>
            <w:r>
              <w:rPr>
                <w:rFonts w:eastAsia="Times New Roman"/>
                <w:color w:val="000000"/>
                <w:szCs w:val="28"/>
                <w:lang w:val="en-US" w:eastAsia="ru-RU"/>
              </w:rPr>
              <w:t>,</w:t>
            </w:r>
          </w:p>
        </w:tc>
        <w:tc>
          <w:tcPr>
            <w:tcW w:w="1093" w:type="dxa"/>
            <w:vAlign w:val="center"/>
            <w:hideMark/>
          </w:tcPr>
          <w:p w14:paraId="621121CB" w14:textId="4C05CAB4" w:rsidR="006E2BB3" w:rsidRPr="00BA208F" w:rsidRDefault="006E2BB3"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36"/>
              <w:jc w:val="center"/>
              <w:rPr>
                <w:rFonts w:eastAsia="Times New Roman"/>
                <w:color w:val="000000"/>
                <w:szCs w:val="28"/>
                <w:lang w:eastAsia="ru-RU"/>
              </w:rPr>
            </w:pPr>
            <w:r w:rsidRPr="00BA208F">
              <w:rPr>
                <w:rFonts w:eastAsia="Times New Roman"/>
                <w:color w:val="000000"/>
                <w:szCs w:val="28"/>
                <w:lang w:eastAsia="ru-RU"/>
              </w:rPr>
              <w:t>(6.5)</w:t>
            </w:r>
          </w:p>
        </w:tc>
      </w:tr>
    </w:tbl>
    <w:p w14:paraId="435B85EB" w14:textId="7DCAE8A6" w:rsidR="00C90418" w:rsidRPr="00AB3FAA" w:rsidRDefault="00AB3FAA" w:rsidP="00543BF3">
      <w:pPr>
        <w:rPr>
          <w:lang w:eastAsia="ru-RU"/>
        </w:rPr>
      </w:pPr>
      <w:proofErr w:type="spellStart"/>
      <w:r w:rsidRPr="00014AE1">
        <w:rPr>
          <w:lang w:eastAsia="ru-RU"/>
        </w:rPr>
        <w:t>Н</w:t>
      </w:r>
      <w:r w:rsidRPr="00014AE1">
        <w:rPr>
          <w:vertAlign w:val="subscript"/>
          <w:lang w:eastAsia="ru-RU"/>
        </w:rPr>
        <w:t>пз</w:t>
      </w:r>
      <w:proofErr w:type="spellEnd"/>
      <w:r>
        <w:rPr>
          <w:lang w:eastAsia="ru-RU"/>
        </w:rPr>
        <w:t xml:space="preserve"> = 20% (</w:t>
      </w:r>
      <w:r w:rsidR="00F07A79">
        <w:rPr>
          <w:lang w:eastAsia="ru-RU"/>
        </w:rPr>
        <w:t>т</w:t>
      </w:r>
      <w:r>
        <w:rPr>
          <w:lang w:eastAsia="ru-RU"/>
        </w:rPr>
        <w:t>аблица 6.1).</w:t>
      </w:r>
    </w:p>
    <w:p w14:paraId="6D7C6267" w14:textId="2D66F98B" w:rsidR="00796C1D" w:rsidRDefault="00C90418" w:rsidP="00796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Pr>
          <w:rFonts w:eastAsia="Times New Roman"/>
          <w:color w:val="000000"/>
          <w:szCs w:val="28"/>
          <w:lang w:eastAsia="ru-RU"/>
        </w:rPr>
        <w:t>Подставив исходные данные в формулу</w:t>
      </w:r>
      <w:r w:rsidR="00442801">
        <w:rPr>
          <w:rFonts w:eastAsia="Times New Roman"/>
          <w:color w:val="000000"/>
          <w:szCs w:val="28"/>
          <w:lang w:eastAsia="ru-RU"/>
        </w:rPr>
        <w:t xml:space="preserve"> (6.5)</w:t>
      </w:r>
      <w:r>
        <w:rPr>
          <w:rFonts w:eastAsia="Times New Roman"/>
          <w:color w:val="000000"/>
          <w:szCs w:val="28"/>
          <w:lang w:eastAsia="ru-RU"/>
        </w:rPr>
        <w:t>, с</w:t>
      </w:r>
      <w:r w:rsidR="00796C1D" w:rsidRPr="004245AF">
        <w:rPr>
          <w:rFonts w:eastAsia="Times New Roman"/>
          <w:color w:val="000000"/>
          <w:szCs w:val="28"/>
          <w:lang w:eastAsia="ru-RU"/>
        </w:rPr>
        <w:t>умма прочих затрат составит:</w:t>
      </w:r>
    </w:p>
    <w:p w14:paraId="54AE892D" w14:textId="3F1229A8" w:rsidR="00F81ACA" w:rsidRDefault="006B38CF" w:rsidP="00730AA5">
      <w:pPr>
        <w:pStyle w:val="MTDisplayEquation"/>
        <w:spacing w:before="120" w:after="120"/>
        <w:rPr>
          <w:lang w:val="be-BY"/>
        </w:rPr>
      </w:pPr>
      <w:r>
        <w:tab/>
      </w:r>
      <w:r w:rsidR="00EB005C" w:rsidRPr="00993A9A">
        <w:rPr>
          <w:position w:val="-28"/>
          <w:lang w:val="be-BY"/>
        </w:rPr>
        <w:object w:dxaOrig="3060" w:dyaOrig="720" w14:anchorId="1528AE2C">
          <v:shape id="_x0000_i1033" type="#_x0000_t75" style="width:153.6pt;height:36.6pt" o:ole="">
            <v:imagedata r:id="rId98" o:title=""/>
          </v:shape>
          <o:OLEObject Type="Embed" ProgID="Equation.DSMT4" ShapeID="_x0000_i1033" DrawAspect="Content" ObjectID="_1779523980" r:id="rId99"/>
        </w:object>
      </w:r>
      <w:r w:rsidR="00F81ACA">
        <w:rPr>
          <w:lang w:val="be-BY"/>
        </w:rPr>
        <w:t>руб.</w:t>
      </w:r>
    </w:p>
    <w:p w14:paraId="36D4E26E" w14:textId="7E8B2F28" w:rsidR="00DA7FB9" w:rsidRPr="00DA7FB9" w:rsidRDefault="005758BE" w:rsidP="00DA7FB9">
      <w:pPr>
        <w:rPr>
          <w:lang w:val="be-BY" w:eastAsia="zh-CN"/>
        </w:rPr>
      </w:pPr>
      <w:r>
        <w:rPr>
          <w:lang w:val="be-BY" w:eastAsia="zh-CN"/>
        </w:rPr>
        <w:t xml:space="preserve">Таким образом, сумма </w:t>
      </w:r>
      <w:r w:rsidRPr="00014AE1">
        <w:rPr>
          <w:lang w:eastAsia="ru-RU"/>
        </w:rPr>
        <w:t>прочих затрат</w:t>
      </w:r>
      <w:r>
        <w:rPr>
          <w:lang w:eastAsia="ru-RU"/>
        </w:rPr>
        <w:t xml:space="preserve"> составит 993,64 руб.</w:t>
      </w:r>
    </w:p>
    <w:p w14:paraId="67DBB40E" w14:textId="2FF17FF6" w:rsidR="005C1E07" w:rsidRDefault="005C1E07" w:rsidP="005C1E07">
      <w:pPr>
        <w:spacing w:before="360" w:after="240"/>
        <w:outlineLvl w:val="1"/>
        <w:rPr>
          <w:b/>
          <w:szCs w:val="28"/>
        </w:rPr>
      </w:pPr>
      <w:bookmarkStart w:id="68" w:name="_Toc168516778"/>
      <w:r>
        <w:rPr>
          <w:b/>
          <w:szCs w:val="28"/>
        </w:rPr>
        <w:t xml:space="preserve">6.3.6 </w:t>
      </w:r>
      <w:r w:rsidRPr="006E2BB3">
        <w:rPr>
          <w:b/>
          <w:szCs w:val="28"/>
        </w:rPr>
        <w:t xml:space="preserve">Расчет суммы </w:t>
      </w:r>
      <w:r>
        <w:rPr>
          <w:b/>
          <w:szCs w:val="28"/>
        </w:rPr>
        <w:t>накладных расходов</w:t>
      </w:r>
      <w:bookmarkEnd w:id="68"/>
    </w:p>
    <w:p w14:paraId="65945356" w14:textId="4E80A34A" w:rsidR="008E7095" w:rsidRPr="00014AE1" w:rsidRDefault="008E7095" w:rsidP="008E7095">
      <w:pPr>
        <w:rPr>
          <w:lang w:eastAsia="ru-RU"/>
        </w:rPr>
      </w:pPr>
      <w:r w:rsidRPr="00014AE1">
        <w:rPr>
          <w:lang w:eastAsia="ru-RU"/>
        </w:rPr>
        <w:t xml:space="preserve">Сумма накладных расходов </w:t>
      </w:r>
      <w:proofErr w:type="spellStart"/>
      <w:r w:rsidRPr="00014AE1">
        <w:rPr>
          <w:lang w:eastAsia="ru-RU"/>
        </w:rPr>
        <w:t>С</w:t>
      </w:r>
      <w:r>
        <w:rPr>
          <w:vertAlign w:val="subscript"/>
          <w:lang w:eastAsia="ru-RU"/>
        </w:rPr>
        <w:t>н.р</w:t>
      </w:r>
      <w:proofErr w:type="spellEnd"/>
      <w:r>
        <w:rPr>
          <w:vertAlign w:val="subscript"/>
          <w:lang w:eastAsia="ru-RU"/>
        </w:rPr>
        <w:t>.</w:t>
      </w:r>
      <w:r w:rsidR="00695AF7">
        <w:rPr>
          <w:lang w:eastAsia="ru-RU"/>
        </w:rPr>
        <w:t>, руб.,</w:t>
      </w:r>
      <w:r w:rsidR="0010433D">
        <w:rPr>
          <w:lang w:eastAsia="ru-RU"/>
        </w:rPr>
        <w:t xml:space="preserve"> – </w:t>
      </w:r>
      <w:r w:rsidRPr="00014AE1">
        <w:rPr>
          <w:lang w:eastAsia="ru-RU"/>
        </w:rPr>
        <w:t>произведение основной заработной платы исполнителей</w:t>
      </w:r>
      <w:r w:rsidR="000A6ABD">
        <w:rPr>
          <w:lang w:eastAsia="ru-RU"/>
        </w:rPr>
        <w:t xml:space="preserve"> на </w:t>
      </w:r>
      <w:r w:rsidRPr="00014AE1">
        <w:rPr>
          <w:lang w:eastAsia="ru-RU"/>
        </w:rPr>
        <w:t xml:space="preserve">конкретное программное средство </w:t>
      </w:r>
      <w:proofErr w:type="spellStart"/>
      <w:r w:rsidRPr="00014AE1">
        <w:rPr>
          <w:lang w:eastAsia="ru-RU"/>
        </w:rPr>
        <w:t>С</w:t>
      </w:r>
      <w:r w:rsidRPr="00014AE1">
        <w:rPr>
          <w:vertAlign w:val="subscript"/>
          <w:lang w:eastAsia="ru-RU"/>
        </w:rPr>
        <w:t>оз</w:t>
      </w:r>
      <w:proofErr w:type="spellEnd"/>
      <w:r w:rsidR="000A6ABD">
        <w:rPr>
          <w:lang w:eastAsia="ru-RU"/>
        </w:rPr>
        <w:t xml:space="preserve"> на </w:t>
      </w:r>
      <w:r w:rsidRPr="00014AE1">
        <w:rPr>
          <w:lang w:eastAsia="ru-RU"/>
        </w:rPr>
        <w:t>норматив накладных расходов</w:t>
      </w:r>
      <w:r w:rsidR="000A6ABD">
        <w:rPr>
          <w:lang w:eastAsia="ru-RU"/>
        </w:rPr>
        <w:t xml:space="preserve"> в </w:t>
      </w:r>
      <w:r w:rsidRPr="00014AE1">
        <w:rPr>
          <w:lang w:eastAsia="ru-RU"/>
        </w:rPr>
        <w:t xml:space="preserve">целом по организации </w:t>
      </w:r>
      <w:proofErr w:type="spellStart"/>
      <w:r w:rsidRPr="00014AE1">
        <w:rPr>
          <w:lang w:eastAsia="ru-RU"/>
        </w:rPr>
        <w:t>Н</w:t>
      </w:r>
      <w:r w:rsidRPr="00B9014F">
        <w:rPr>
          <w:vertAlign w:val="subscript"/>
          <w:lang w:eastAsia="ru-RU"/>
        </w:rPr>
        <w:t>н.р</w:t>
      </w:r>
      <w:proofErr w:type="spellEnd"/>
      <w:r w:rsidR="001A12ED">
        <w:rPr>
          <w:lang w:eastAsia="ru-RU"/>
        </w:rPr>
        <w:t xml:space="preserve">., и вычисляется </w:t>
      </w:r>
      <w:r w:rsidRPr="00014AE1">
        <w:rPr>
          <w:lang w:eastAsia="ru-RU"/>
        </w:rPr>
        <w:t>по формуле</w:t>
      </w:r>
      <w:r w:rsidR="00321D8D">
        <w:rPr>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E7095" w:rsidRPr="00BA208F" w14:paraId="476FFE48" w14:textId="77777777" w:rsidTr="00301344">
        <w:trPr>
          <w:jc w:val="center"/>
        </w:trPr>
        <w:tc>
          <w:tcPr>
            <w:tcW w:w="1077" w:type="dxa"/>
          </w:tcPr>
          <w:p w14:paraId="064E09D9" w14:textId="77777777" w:rsidR="008E7095" w:rsidRPr="00014AE1" w:rsidRDefault="008E709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i/>
                <w:iCs/>
                <w:color w:val="000000"/>
                <w:szCs w:val="28"/>
                <w:lang w:eastAsia="ru-RU"/>
              </w:rPr>
            </w:pPr>
          </w:p>
        </w:tc>
        <w:tc>
          <w:tcPr>
            <w:tcW w:w="7849" w:type="dxa"/>
            <w:hideMark/>
          </w:tcPr>
          <w:p w14:paraId="7ADC8A1E" w14:textId="550769AD" w:rsidR="00865907" w:rsidRPr="00A056F6" w:rsidRDefault="00865907" w:rsidP="00C34B4B">
            <w:pPr>
              <w:tabs>
                <w:tab w:val="center" w:pos="3920"/>
                <w:tab w:val="right" w:pos="7840"/>
              </w:tabs>
              <w:suppressAutoHyphens/>
              <w:spacing w:before="120" w:after="120"/>
              <w:jc w:val="center"/>
              <w:rPr>
                <w:rFonts w:eastAsia="Times New Roman"/>
                <w:color w:val="000000"/>
                <w:szCs w:val="28"/>
                <w:lang w:val="en-US" w:eastAsia="ru-RU"/>
              </w:rPr>
            </w:pPr>
            <w:r w:rsidRPr="00865907">
              <w:rPr>
                <w:rFonts w:eastAsia="Times New Roman"/>
                <w:color w:val="000000"/>
                <w:position w:val="-28"/>
                <w:szCs w:val="28"/>
                <w:lang w:eastAsia="ru-RU"/>
              </w:rPr>
              <w:object w:dxaOrig="1860" w:dyaOrig="760" w14:anchorId="30733097">
                <v:shape id="_x0000_i1034" type="#_x0000_t75" style="width:92.4pt;height:37.8pt" o:ole="">
                  <v:imagedata r:id="rId100" o:title=""/>
                </v:shape>
                <o:OLEObject Type="Embed" ProgID="Equation.DSMT4" ShapeID="_x0000_i1034" DrawAspect="Content" ObjectID="_1779523981" r:id="rId101"/>
              </w:object>
            </w:r>
            <w:r w:rsidR="00A056F6">
              <w:rPr>
                <w:rFonts w:eastAsia="Times New Roman"/>
                <w:color w:val="000000"/>
                <w:szCs w:val="28"/>
                <w:lang w:val="en-US" w:eastAsia="ru-RU"/>
              </w:rPr>
              <w:t>,</w:t>
            </w:r>
          </w:p>
        </w:tc>
        <w:tc>
          <w:tcPr>
            <w:tcW w:w="1093" w:type="dxa"/>
            <w:vAlign w:val="center"/>
            <w:hideMark/>
          </w:tcPr>
          <w:p w14:paraId="79AB9B41" w14:textId="2D0AC08A" w:rsidR="008E7095" w:rsidRPr="00BA208F" w:rsidRDefault="008E7095" w:rsidP="00994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olor w:val="000000"/>
                <w:szCs w:val="28"/>
                <w:lang w:eastAsia="ru-RU"/>
              </w:rPr>
            </w:pPr>
            <w:r w:rsidRPr="00BA208F">
              <w:rPr>
                <w:rFonts w:eastAsia="Times New Roman"/>
                <w:color w:val="000000"/>
                <w:szCs w:val="28"/>
                <w:lang w:eastAsia="ru-RU"/>
              </w:rPr>
              <w:t>(6.6)</w:t>
            </w:r>
          </w:p>
        </w:tc>
      </w:tr>
    </w:tbl>
    <w:p w14:paraId="604D3417" w14:textId="568AA4AD" w:rsidR="00E608E0" w:rsidRDefault="006A118F" w:rsidP="006A118F">
      <w:pPr>
        <w:rPr>
          <w:rFonts w:eastAsia="Arial"/>
          <w:color w:val="000000"/>
          <w:szCs w:val="28"/>
          <w:lang w:eastAsia="ru-RU"/>
        </w:rPr>
      </w:pPr>
      <w:r>
        <w:rPr>
          <w:rFonts w:eastAsia="Times New Roman"/>
          <w:color w:val="000000"/>
          <w:szCs w:val="28"/>
          <w:lang w:eastAsia="ru-RU"/>
        </w:rPr>
        <w:t>Подставив исходные данные в формулу (6.6), получим</w:t>
      </w:r>
      <w:r w:rsidR="00E608E0" w:rsidRPr="002C6357">
        <w:rPr>
          <w:rFonts w:eastAsia="Arial"/>
          <w:color w:val="000000"/>
          <w:szCs w:val="28"/>
          <w:lang w:eastAsia="ru-RU"/>
        </w:rPr>
        <w:t xml:space="preserve">: </w:t>
      </w:r>
    </w:p>
    <w:p w14:paraId="1FDC6375" w14:textId="679BC7E7" w:rsidR="00993A9A" w:rsidRDefault="00993A9A" w:rsidP="008503B7">
      <w:pPr>
        <w:pStyle w:val="MTDisplayEquation"/>
        <w:spacing w:after="120"/>
        <w:rPr>
          <w:lang w:val="be-BY"/>
        </w:rPr>
      </w:pPr>
      <w:r>
        <w:rPr>
          <w:lang w:val="be-BY"/>
        </w:rPr>
        <w:lastRenderedPageBreak/>
        <w:tab/>
      </w:r>
      <w:r w:rsidR="00DF62D4" w:rsidRPr="00993A9A">
        <w:rPr>
          <w:position w:val="-28"/>
          <w:lang w:val="be-BY"/>
        </w:rPr>
        <w:object w:dxaOrig="3240" w:dyaOrig="720" w14:anchorId="0ABCF0B5">
          <v:shape id="_x0000_i1035" type="#_x0000_t75" style="width:161.4pt;height:36.6pt" o:ole="">
            <v:imagedata r:id="rId102" o:title=""/>
          </v:shape>
          <o:OLEObject Type="Embed" ProgID="Equation.DSMT4" ShapeID="_x0000_i1035" DrawAspect="Content" ObjectID="_1779523982" r:id="rId103"/>
        </w:object>
      </w:r>
      <w:r w:rsidR="00DA656E">
        <w:rPr>
          <w:lang w:val="be-BY"/>
        </w:rPr>
        <w:t>руб.</w:t>
      </w:r>
    </w:p>
    <w:p w14:paraId="24DE43BE" w14:textId="33761D5A" w:rsidR="00DA7FB9" w:rsidRPr="00DA7FB9" w:rsidRDefault="008B067C" w:rsidP="008B067C">
      <w:pPr>
        <w:rPr>
          <w:lang w:val="be-BY" w:eastAsia="zh-CN"/>
        </w:rPr>
      </w:pPr>
      <w:r>
        <w:rPr>
          <w:lang w:val="be-BY" w:eastAsia="zh-CN"/>
        </w:rPr>
        <w:t xml:space="preserve">Таким образом, сумма </w:t>
      </w:r>
      <w:r>
        <w:rPr>
          <w:lang w:eastAsia="ru-RU"/>
        </w:rPr>
        <w:t xml:space="preserve">накладных расходов составит </w:t>
      </w:r>
      <w:r w:rsidRPr="0056724F">
        <w:t>1490</w:t>
      </w:r>
      <w:r>
        <w:rPr>
          <w:lang w:eastAsia="ru-RU"/>
        </w:rPr>
        <w:t>,46 руб.</w:t>
      </w:r>
    </w:p>
    <w:p w14:paraId="3A152612" w14:textId="0ABB2EB4" w:rsidR="00832ACB" w:rsidRDefault="00832ACB" w:rsidP="00832ACB">
      <w:pPr>
        <w:spacing w:before="360" w:after="240"/>
        <w:outlineLvl w:val="1"/>
        <w:rPr>
          <w:b/>
          <w:szCs w:val="28"/>
        </w:rPr>
      </w:pPr>
      <w:bookmarkStart w:id="69" w:name="_Toc168516779"/>
      <w:r>
        <w:rPr>
          <w:b/>
          <w:szCs w:val="28"/>
        </w:rPr>
        <w:t>6.3.7 С</w:t>
      </w:r>
      <w:r w:rsidRPr="006E2BB3">
        <w:rPr>
          <w:b/>
          <w:szCs w:val="28"/>
        </w:rPr>
        <w:t>умм</w:t>
      </w:r>
      <w:r>
        <w:rPr>
          <w:b/>
          <w:szCs w:val="28"/>
        </w:rPr>
        <w:t>а расходов</w:t>
      </w:r>
      <w:r w:rsidR="000A6ABD">
        <w:rPr>
          <w:b/>
          <w:szCs w:val="28"/>
        </w:rPr>
        <w:t xml:space="preserve"> на </w:t>
      </w:r>
      <w:r>
        <w:rPr>
          <w:b/>
          <w:szCs w:val="28"/>
        </w:rPr>
        <w:t>разработку программного средства</w:t>
      </w:r>
      <w:bookmarkEnd w:id="69"/>
    </w:p>
    <w:p w14:paraId="5E032F06" w14:textId="59B7E933" w:rsidR="00256662" w:rsidRPr="00D55253" w:rsidRDefault="00256662" w:rsidP="006D0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5" w:lineRule="auto"/>
        <w:rPr>
          <w:rFonts w:eastAsia="Arial"/>
          <w:color w:val="000000"/>
          <w:szCs w:val="28"/>
          <w:lang w:eastAsia="ru-RU"/>
        </w:rPr>
      </w:pPr>
      <w:r w:rsidRPr="00D55253">
        <w:rPr>
          <w:rFonts w:eastAsia="Arial"/>
          <w:color w:val="000000"/>
          <w:szCs w:val="28"/>
          <w:lang w:eastAsia="ru-RU"/>
        </w:rPr>
        <w:t>Сумма расходов</w:t>
      </w:r>
      <w:r w:rsidR="000A6ABD">
        <w:rPr>
          <w:rFonts w:eastAsia="Arial"/>
          <w:color w:val="000000"/>
          <w:szCs w:val="28"/>
          <w:lang w:eastAsia="ru-RU"/>
        </w:rPr>
        <w:t xml:space="preserve"> на </w:t>
      </w:r>
      <w:r w:rsidRPr="00D55253">
        <w:rPr>
          <w:rFonts w:eastAsia="Arial"/>
          <w:color w:val="000000"/>
          <w:szCs w:val="28"/>
          <w:lang w:eastAsia="ru-RU"/>
        </w:rPr>
        <w:t>разработку программного средства С</w:t>
      </w:r>
      <w:r w:rsidRPr="00D55253">
        <w:rPr>
          <w:rFonts w:eastAsia="Arial"/>
          <w:color w:val="000000"/>
          <w:szCs w:val="28"/>
          <w:vertAlign w:val="subscript"/>
          <w:lang w:eastAsia="ru-RU"/>
        </w:rPr>
        <w:t>р</w:t>
      </w:r>
      <w:r w:rsidR="00F3346A">
        <w:rPr>
          <w:rFonts w:eastAsia="Arial"/>
          <w:color w:val="000000"/>
          <w:szCs w:val="28"/>
          <w:lang w:eastAsia="ru-RU"/>
        </w:rPr>
        <w:t xml:space="preserve">, руб., </w:t>
      </w:r>
      <w:r w:rsidRPr="00D55253">
        <w:rPr>
          <w:rFonts w:eastAsia="Arial"/>
          <w:color w:val="000000"/>
          <w:szCs w:val="28"/>
          <w:lang w:eastAsia="ru-RU"/>
        </w:rPr>
        <w:t>определяется как сумма основной</w:t>
      </w:r>
      <w:r w:rsidR="00A1324C">
        <w:rPr>
          <w:rFonts w:eastAsia="Arial"/>
          <w:color w:val="000000"/>
          <w:szCs w:val="28"/>
          <w:lang w:eastAsia="ru-RU"/>
        </w:rPr>
        <w:t xml:space="preserve"> и </w:t>
      </w:r>
      <w:r w:rsidRPr="00D55253">
        <w:rPr>
          <w:rFonts w:eastAsia="Arial"/>
          <w:color w:val="000000"/>
          <w:szCs w:val="28"/>
          <w:lang w:eastAsia="ru-RU"/>
        </w:rPr>
        <w:t>дополнительной заработных плат исполнителей</w:t>
      </w:r>
      <w:r w:rsidR="000A6ABD">
        <w:rPr>
          <w:rFonts w:eastAsia="Arial"/>
          <w:color w:val="000000"/>
          <w:szCs w:val="28"/>
          <w:lang w:eastAsia="ru-RU"/>
        </w:rPr>
        <w:t xml:space="preserve"> на </w:t>
      </w:r>
      <w:r w:rsidRPr="00D55253">
        <w:rPr>
          <w:rFonts w:eastAsia="Arial"/>
          <w:color w:val="000000"/>
          <w:szCs w:val="28"/>
          <w:lang w:eastAsia="ru-RU"/>
        </w:rPr>
        <w:t>конкретное программное средство, отчислений</w:t>
      </w:r>
      <w:r w:rsidR="000A6ABD">
        <w:rPr>
          <w:rFonts w:eastAsia="Arial"/>
          <w:color w:val="000000"/>
          <w:szCs w:val="28"/>
          <w:lang w:eastAsia="ru-RU"/>
        </w:rPr>
        <w:t xml:space="preserve"> на </w:t>
      </w:r>
      <w:r w:rsidRPr="00D55253">
        <w:rPr>
          <w:rFonts w:eastAsia="Arial"/>
          <w:color w:val="000000"/>
          <w:szCs w:val="28"/>
          <w:lang w:eastAsia="ru-RU"/>
        </w:rPr>
        <w:t>социальные нужды, суммы прочих затрат</w:t>
      </w:r>
      <w:r w:rsidR="00A1324C">
        <w:rPr>
          <w:rFonts w:eastAsia="Arial"/>
          <w:color w:val="000000"/>
          <w:szCs w:val="28"/>
          <w:lang w:eastAsia="ru-RU"/>
        </w:rPr>
        <w:t xml:space="preserve"> и </w:t>
      </w:r>
      <w:r w:rsidRPr="00D55253">
        <w:rPr>
          <w:rFonts w:eastAsia="Arial"/>
          <w:color w:val="000000"/>
          <w:szCs w:val="28"/>
          <w:lang w:eastAsia="ru-RU"/>
        </w:rPr>
        <w:t>суммы накладных расходов, по формуле</w:t>
      </w:r>
      <w:r>
        <w:rPr>
          <w:rFonts w:eastAsia="Arial"/>
          <w:color w:val="000000"/>
          <w:szCs w:val="28"/>
          <w:lang w:eastAsia="ru-RU"/>
        </w:rPr>
        <w:t xml:space="preserve">. </w:t>
      </w:r>
    </w:p>
    <w:tbl>
      <w:tblPr>
        <w:tblW w:w="10635" w:type="dxa"/>
        <w:jc w:val="center"/>
        <w:tblLayout w:type="fixed"/>
        <w:tblLook w:val="04A0" w:firstRow="1" w:lastRow="0" w:firstColumn="1" w:lastColumn="0" w:noHBand="0" w:noVBand="1"/>
      </w:tblPr>
      <w:tblGrid>
        <w:gridCol w:w="1371"/>
        <w:gridCol w:w="7782"/>
        <w:gridCol w:w="1482"/>
      </w:tblGrid>
      <w:tr w:rsidR="00256662" w:rsidRPr="00D55253" w14:paraId="736E7905" w14:textId="77777777" w:rsidTr="00ED3843">
        <w:trPr>
          <w:trHeight w:val="248"/>
          <w:jc w:val="center"/>
        </w:trPr>
        <w:tc>
          <w:tcPr>
            <w:tcW w:w="1371" w:type="dxa"/>
          </w:tcPr>
          <w:p w14:paraId="3B2FE12E" w14:textId="77777777" w:rsidR="00256662" w:rsidRPr="00D55253" w:rsidRDefault="00256662"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782" w:type="dxa"/>
            <w:vAlign w:val="center"/>
            <w:hideMark/>
          </w:tcPr>
          <w:p w14:paraId="36DE800C" w14:textId="77777777" w:rsidR="00256662" w:rsidRPr="00D55253" w:rsidRDefault="00256662" w:rsidP="00214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jc w:val="center"/>
              <w:rPr>
                <w:rFonts w:eastAsia="Times New Roman"/>
                <w:color w:val="000000"/>
                <w:position w:val="-14"/>
                <w:szCs w:val="28"/>
                <w:lang w:eastAsia="ru-RU"/>
              </w:rPr>
            </w:pPr>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р</w:t>
            </w:r>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оз</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дз</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фсзн</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бгс</w:t>
            </w:r>
            <w:proofErr w:type="spellEnd"/>
            <w:r w:rsidRPr="00D55253">
              <w:rPr>
                <w:rFonts w:eastAsia="Times New Roman"/>
                <w:color w:val="000000"/>
                <w:position w:val="-14"/>
                <w:szCs w:val="28"/>
                <w:vertAlign w:val="subscript"/>
                <w:lang w:eastAsia="ru-RU"/>
              </w:rPr>
              <w:t xml:space="preserve"> </w:t>
            </w:r>
            <w:r w:rsidRPr="00D55253">
              <w:rPr>
                <w:rFonts w:eastAsia="Times New Roman"/>
                <w:color w:val="000000"/>
                <w:position w:val="-14"/>
                <w:szCs w:val="28"/>
                <w:lang w:eastAsia="ru-RU"/>
              </w:rPr>
              <w:t xml:space="preserve">+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пз</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Pr>
                <w:rFonts w:eastAsia="Times New Roman"/>
                <w:color w:val="000000"/>
                <w:position w:val="-14"/>
                <w:szCs w:val="28"/>
                <w:vertAlign w:val="subscript"/>
                <w:lang w:eastAsia="ru-RU"/>
              </w:rPr>
              <w:t>н.р</w:t>
            </w:r>
            <w:proofErr w:type="spellEnd"/>
            <w:r>
              <w:rPr>
                <w:rFonts w:eastAsia="Times New Roman"/>
                <w:color w:val="000000"/>
                <w:position w:val="-14"/>
                <w:szCs w:val="28"/>
                <w:vertAlign w:val="subscript"/>
                <w:lang w:eastAsia="ru-RU"/>
              </w:rPr>
              <w:t>.</w:t>
            </w:r>
            <w:r w:rsidRPr="00D55253">
              <w:rPr>
                <w:rFonts w:eastAsia="Times New Roman"/>
                <w:color w:val="000000"/>
                <w:position w:val="-14"/>
                <w:szCs w:val="28"/>
                <w:lang w:eastAsia="ru-RU"/>
              </w:rPr>
              <w:t>.</w:t>
            </w:r>
          </w:p>
        </w:tc>
        <w:tc>
          <w:tcPr>
            <w:tcW w:w="1482" w:type="dxa"/>
            <w:vAlign w:val="center"/>
            <w:hideMark/>
          </w:tcPr>
          <w:p w14:paraId="10E31A23" w14:textId="268867D4" w:rsidR="00256662" w:rsidRPr="00D55253" w:rsidRDefault="00256662" w:rsidP="00301344">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09"/>
              <w:jc w:val="center"/>
              <w:rPr>
                <w:rFonts w:eastAsia="Times New Roman"/>
                <w:color w:val="000000"/>
                <w:szCs w:val="28"/>
                <w:lang w:val="en-US" w:eastAsia="ru-RU"/>
              </w:rPr>
            </w:pPr>
            <w:r w:rsidRPr="00D55253">
              <w:rPr>
                <w:rFonts w:eastAsia="Times New Roman"/>
                <w:color w:val="000000"/>
                <w:szCs w:val="28"/>
                <w:lang w:val="en-US" w:eastAsia="ru-RU"/>
              </w:rPr>
              <w:t>(</w:t>
            </w:r>
            <w:r>
              <w:rPr>
                <w:rFonts w:eastAsia="Times New Roman"/>
                <w:color w:val="000000"/>
                <w:szCs w:val="28"/>
                <w:lang w:eastAsia="ru-RU"/>
              </w:rPr>
              <w:t>6</w:t>
            </w:r>
            <w:r w:rsidRPr="00D55253">
              <w:rPr>
                <w:rFonts w:eastAsia="Times New Roman"/>
                <w:color w:val="000000"/>
                <w:szCs w:val="28"/>
                <w:lang w:val="en-US" w:eastAsia="ru-RU"/>
              </w:rPr>
              <w:t>.</w:t>
            </w:r>
            <w:r>
              <w:rPr>
                <w:rFonts w:eastAsia="Times New Roman"/>
                <w:color w:val="000000"/>
                <w:szCs w:val="28"/>
                <w:lang w:eastAsia="ru-RU"/>
              </w:rPr>
              <w:t>7</w:t>
            </w:r>
            <w:r w:rsidRPr="00D55253">
              <w:rPr>
                <w:rFonts w:eastAsia="Times New Roman"/>
                <w:color w:val="000000"/>
                <w:szCs w:val="28"/>
                <w:lang w:val="en-US" w:eastAsia="ru-RU"/>
              </w:rPr>
              <w:t>)</w:t>
            </w:r>
          </w:p>
        </w:tc>
      </w:tr>
    </w:tbl>
    <w:p w14:paraId="3268794D" w14:textId="7C671113" w:rsidR="0026170A" w:rsidRDefault="0026170A" w:rsidP="00150108">
      <w:pPr>
        <w:spacing w:line="245" w:lineRule="auto"/>
        <w:rPr>
          <w:lang w:eastAsia="ru-RU"/>
        </w:rPr>
      </w:pPr>
      <w:r w:rsidRPr="00D55253">
        <w:rPr>
          <w:lang w:eastAsia="ru-RU"/>
        </w:rPr>
        <w:t>Сумма расходов</w:t>
      </w:r>
      <w:r>
        <w:rPr>
          <w:lang w:eastAsia="ru-RU"/>
        </w:rPr>
        <w:t xml:space="preserve"> на </w:t>
      </w:r>
      <w:r w:rsidRPr="00D55253">
        <w:rPr>
          <w:lang w:eastAsia="ru-RU"/>
        </w:rPr>
        <w:t>разработку программного средства вычисл</w:t>
      </w:r>
      <w:r w:rsidR="00CF069E">
        <w:rPr>
          <w:lang w:eastAsia="ru-RU"/>
        </w:rPr>
        <w:t>яется</w:t>
      </w:r>
      <w:r>
        <w:rPr>
          <w:lang w:eastAsia="ru-RU"/>
        </w:rPr>
        <w:t xml:space="preserve"> на </w:t>
      </w:r>
      <w:r w:rsidRPr="00D55253">
        <w:rPr>
          <w:lang w:eastAsia="ru-RU"/>
        </w:rPr>
        <w:t>основе данных, рассчитанных ранее</w:t>
      </w:r>
      <w:r>
        <w:rPr>
          <w:lang w:eastAsia="ru-RU"/>
        </w:rPr>
        <w:t xml:space="preserve"> в </w:t>
      </w:r>
      <w:r w:rsidRPr="00D55253">
        <w:rPr>
          <w:lang w:eastAsia="ru-RU"/>
        </w:rPr>
        <w:t>данном разделе</w:t>
      </w:r>
      <w:r w:rsidR="00CF069E">
        <w:rPr>
          <w:lang w:eastAsia="ru-RU"/>
        </w:rPr>
        <w:t>.</w:t>
      </w:r>
    </w:p>
    <w:p w14:paraId="1906FA58" w14:textId="5D200AB4" w:rsidR="00A048C5" w:rsidRPr="00AB27E2" w:rsidRDefault="00AB27E2" w:rsidP="00150108">
      <w:pPr>
        <w:spacing w:line="245" w:lineRule="auto"/>
        <w:rPr>
          <w:lang w:val="be-BY" w:eastAsia="ru-RU"/>
        </w:rPr>
      </w:pPr>
      <w:r>
        <w:rPr>
          <w:rFonts w:eastAsia="Times New Roman"/>
          <w:color w:val="000000"/>
          <w:szCs w:val="28"/>
          <w:lang w:eastAsia="ru-RU"/>
        </w:rPr>
        <w:t>Подставив исходные данные</w:t>
      </w:r>
      <w:r w:rsidR="001F30D7">
        <w:rPr>
          <w:rFonts w:eastAsia="Times New Roman"/>
          <w:color w:val="000000"/>
          <w:szCs w:val="28"/>
          <w:lang w:eastAsia="ru-RU"/>
        </w:rPr>
        <w:t>, вычисленные в предыдущих разделах,</w:t>
      </w:r>
      <w:r>
        <w:rPr>
          <w:rFonts w:eastAsia="Times New Roman"/>
          <w:color w:val="000000"/>
          <w:szCs w:val="28"/>
          <w:lang w:eastAsia="ru-RU"/>
        </w:rPr>
        <w:t xml:space="preserve"> в формулу (6.7), получим</w:t>
      </w:r>
      <w:r w:rsidRPr="002C6357">
        <w:rPr>
          <w:rFonts w:eastAsia="Arial"/>
          <w:color w:val="000000"/>
          <w:szCs w:val="28"/>
          <w:lang w:eastAsia="ru-RU"/>
        </w:rPr>
        <w:t xml:space="preserve">: </w:t>
      </w:r>
    </w:p>
    <w:p w14:paraId="76DC3C02" w14:textId="699BC939" w:rsidR="00CF069E" w:rsidRDefault="00CF069E" w:rsidP="00150108">
      <w:pPr>
        <w:pStyle w:val="afb"/>
        <w:spacing w:line="245" w:lineRule="auto"/>
        <w:jc w:val="center"/>
        <w:rPr>
          <w:lang w:eastAsia="ru-RU"/>
        </w:rPr>
      </w:pPr>
      <w:r w:rsidRPr="00D55253">
        <w:rPr>
          <w:lang w:eastAsia="ru-RU"/>
        </w:rPr>
        <w:t>С</w:t>
      </w:r>
      <w:r w:rsidRPr="00D55253">
        <w:rPr>
          <w:vertAlign w:val="subscript"/>
          <w:lang w:eastAsia="ru-RU"/>
        </w:rPr>
        <w:t>р</w:t>
      </w:r>
      <w:r w:rsidRPr="00D55253">
        <w:rPr>
          <w:lang w:eastAsia="ru-RU"/>
        </w:rPr>
        <w:t xml:space="preserve"> = </w:t>
      </w:r>
      <w:r>
        <w:rPr>
          <w:lang w:eastAsia="ru-RU"/>
        </w:rPr>
        <w:t>4968,2</w:t>
      </w:r>
      <w:r w:rsidRPr="00D55253">
        <w:rPr>
          <w:lang w:eastAsia="ru-RU"/>
        </w:rPr>
        <w:t xml:space="preserve"> + </w:t>
      </w:r>
      <w:r>
        <w:rPr>
          <w:lang w:eastAsia="ru-RU"/>
        </w:rPr>
        <w:t>496,82</w:t>
      </w:r>
      <w:r w:rsidRPr="00D55253">
        <w:rPr>
          <w:lang w:eastAsia="ru-RU"/>
        </w:rPr>
        <w:t xml:space="preserve"> +</w:t>
      </w:r>
      <w:r>
        <w:rPr>
          <w:lang w:eastAsia="ru-RU"/>
        </w:rPr>
        <w:t xml:space="preserve"> 1858,1</w:t>
      </w:r>
      <w:r w:rsidR="00E80114">
        <w:rPr>
          <w:lang w:eastAsia="ru-RU"/>
        </w:rPr>
        <w:t>1</w:t>
      </w:r>
      <w:r>
        <w:rPr>
          <w:lang w:eastAsia="ru-RU"/>
        </w:rPr>
        <w:t xml:space="preserve"> + 32,79 </w:t>
      </w:r>
      <w:r w:rsidRPr="00D55253">
        <w:rPr>
          <w:lang w:eastAsia="ru-RU"/>
        </w:rPr>
        <w:t xml:space="preserve">+ </w:t>
      </w:r>
      <w:r>
        <w:rPr>
          <w:lang w:eastAsia="ru-RU"/>
        </w:rPr>
        <w:t xml:space="preserve">993,64 </w:t>
      </w:r>
      <w:r w:rsidRPr="00D55253">
        <w:rPr>
          <w:lang w:eastAsia="ru-RU"/>
        </w:rPr>
        <w:t xml:space="preserve">+ </w:t>
      </w:r>
      <w:r w:rsidR="00E80114">
        <w:rPr>
          <w:lang w:eastAsia="ru-RU"/>
        </w:rPr>
        <w:t>1490</w:t>
      </w:r>
      <w:r>
        <w:rPr>
          <w:lang w:eastAsia="ru-RU"/>
        </w:rPr>
        <w:t>,4</w:t>
      </w:r>
      <w:r w:rsidR="00E80114">
        <w:rPr>
          <w:lang w:eastAsia="ru-RU"/>
        </w:rPr>
        <w:t>6</w:t>
      </w:r>
      <w:r w:rsidRPr="00D55253">
        <w:rPr>
          <w:lang w:eastAsia="ru-RU"/>
        </w:rPr>
        <w:t xml:space="preserve"> = </w:t>
      </w:r>
      <w:r w:rsidR="00E80114">
        <w:rPr>
          <w:lang w:eastAsia="ru-RU"/>
        </w:rPr>
        <w:t>9840</w:t>
      </w:r>
      <w:r>
        <w:rPr>
          <w:lang w:eastAsia="ru-RU"/>
        </w:rPr>
        <w:t>,0</w:t>
      </w:r>
      <w:r w:rsidR="00E80114">
        <w:rPr>
          <w:lang w:eastAsia="ru-RU"/>
        </w:rPr>
        <w:t>2</w:t>
      </w:r>
      <w:r>
        <w:rPr>
          <w:lang w:eastAsia="ru-RU"/>
        </w:rPr>
        <w:t xml:space="preserve"> </w:t>
      </w:r>
      <w:r w:rsidRPr="00D55253">
        <w:rPr>
          <w:lang w:eastAsia="ru-RU"/>
        </w:rPr>
        <w:t>руб.</w:t>
      </w:r>
    </w:p>
    <w:p w14:paraId="1946BE56" w14:textId="18837204" w:rsidR="00DD2AAF" w:rsidRPr="0016681B" w:rsidRDefault="007950DE" w:rsidP="00150108">
      <w:pPr>
        <w:spacing w:line="245" w:lineRule="auto"/>
      </w:pPr>
      <w:r>
        <w:rPr>
          <w:lang w:eastAsia="ru-RU"/>
        </w:rPr>
        <w:t>Таким образом, с</w:t>
      </w:r>
      <w:r w:rsidR="00256662" w:rsidRPr="00D55253">
        <w:rPr>
          <w:lang w:eastAsia="ru-RU"/>
        </w:rPr>
        <w:t>умма расходов</w:t>
      </w:r>
      <w:r w:rsidR="000A6ABD">
        <w:rPr>
          <w:lang w:eastAsia="ru-RU"/>
        </w:rPr>
        <w:t xml:space="preserve"> на </w:t>
      </w:r>
      <w:r w:rsidR="00256662" w:rsidRPr="00D55253">
        <w:rPr>
          <w:lang w:eastAsia="ru-RU"/>
        </w:rPr>
        <w:t xml:space="preserve">разработку программного средства составила </w:t>
      </w:r>
      <w:r w:rsidR="00E80114">
        <w:t>9840</w:t>
      </w:r>
      <w:r w:rsidR="00DD2AAF" w:rsidRPr="00DD2AAF">
        <w:t>,</w:t>
      </w:r>
      <w:r w:rsidR="00E80114">
        <w:t>02</w:t>
      </w:r>
      <w:r w:rsidR="0016681B">
        <w:t xml:space="preserve"> рублей.</w:t>
      </w:r>
    </w:p>
    <w:p w14:paraId="3B5D13A4" w14:textId="6258C2FC" w:rsidR="00BE03EF" w:rsidRDefault="00BE03EF" w:rsidP="00BE03EF">
      <w:pPr>
        <w:spacing w:before="360" w:after="240"/>
        <w:outlineLvl w:val="1"/>
        <w:rPr>
          <w:b/>
          <w:szCs w:val="28"/>
        </w:rPr>
      </w:pPr>
      <w:bookmarkStart w:id="70" w:name="_Toc168516780"/>
      <w:r>
        <w:rPr>
          <w:b/>
          <w:szCs w:val="28"/>
        </w:rPr>
        <w:t>6.3.8 Расходы</w:t>
      </w:r>
      <w:r w:rsidR="000A6ABD">
        <w:rPr>
          <w:b/>
          <w:szCs w:val="28"/>
        </w:rPr>
        <w:t xml:space="preserve"> на </w:t>
      </w:r>
      <w:r>
        <w:rPr>
          <w:b/>
          <w:szCs w:val="28"/>
        </w:rPr>
        <w:t>реализацию</w:t>
      </w:r>
      <w:bookmarkEnd w:id="70"/>
    </w:p>
    <w:p w14:paraId="3E4834E2" w14:textId="0D9A0894" w:rsidR="00BE03EF" w:rsidRPr="00D55253" w:rsidRDefault="00BE03EF" w:rsidP="00150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5" w:lineRule="auto"/>
        <w:rPr>
          <w:rFonts w:eastAsia="Arial"/>
          <w:color w:val="000000"/>
          <w:szCs w:val="28"/>
          <w:lang w:eastAsia="ru-RU"/>
        </w:rPr>
      </w:pPr>
      <w:r>
        <w:rPr>
          <w:rFonts w:eastAsia="Arial"/>
          <w:color w:val="000000"/>
          <w:szCs w:val="28"/>
          <w:lang w:eastAsia="ru-RU"/>
        </w:rPr>
        <w:t>С</w:t>
      </w:r>
      <w:r w:rsidRPr="00D55253">
        <w:rPr>
          <w:rFonts w:eastAsia="Arial"/>
          <w:color w:val="000000"/>
          <w:szCs w:val="28"/>
          <w:lang w:eastAsia="ru-RU"/>
        </w:rPr>
        <w:t>умма расходов</w:t>
      </w:r>
      <w:r w:rsidR="000A6ABD">
        <w:rPr>
          <w:rFonts w:eastAsia="Arial"/>
          <w:color w:val="000000"/>
          <w:szCs w:val="28"/>
          <w:lang w:eastAsia="ru-RU"/>
        </w:rPr>
        <w:t xml:space="preserve"> на </w:t>
      </w:r>
      <w:r>
        <w:rPr>
          <w:rFonts w:eastAsia="Arial"/>
          <w:color w:val="000000"/>
          <w:szCs w:val="28"/>
          <w:lang w:eastAsia="ru-RU"/>
        </w:rPr>
        <w:t xml:space="preserve">реализацию </w:t>
      </w:r>
      <w:r w:rsidRPr="00D55253">
        <w:rPr>
          <w:rFonts w:eastAsia="Arial"/>
          <w:color w:val="000000"/>
          <w:szCs w:val="28"/>
          <w:lang w:eastAsia="ru-RU"/>
        </w:rPr>
        <w:t xml:space="preserve">программного средства </w:t>
      </w:r>
      <w:proofErr w:type="spellStart"/>
      <w:r w:rsidRPr="00D55253">
        <w:rPr>
          <w:rFonts w:eastAsia="Arial"/>
          <w:color w:val="000000"/>
          <w:szCs w:val="28"/>
          <w:lang w:eastAsia="ru-RU"/>
        </w:rPr>
        <w:t>С</w:t>
      </w:r>
      <w:r w:rsidRPr="00D55253">
        <w:rPr>
          <w:rFonts w:eastAsia="Arial"/>
          <w:color w:val="000000"/>
          <w:szCs w:val="28"/>
          <w:vertAlign w:val="subscript"/>
          <w:lang w:eastAsia="ru-RU"/>
        </w:rPr>
        <w:t>р</w:t>
      </w:r>
      <w:r>
        <w:rPr>
          <w:rFonts w:eastAsia="Arial"/>
          <w:color w:val="000000"/>
          <w:szCs w:val="28"/>
          <w:vertAlign w:val="subscript"/>
          <w:lang w:eastAsia="ru-RU"/>
        </w:rPr>
        <w:t>р</w:t>
      </w:r>
      <w:proofErr w:type="spellEnd"/>
      <w:r w:rsidR="0020416D">
        <w:rPr>
          <w:rFonts w:eastAsia="Arial"/>
          <w:color w:val="000000"/>
          <w:szCs w:val="28"/>
          <w:lang w:eastAsia="ru-RU"/>
        </w:rPr>
        <w:t xml:space="preserve">, руб., </w:t>
      </w:r>
      <w:r w:rsidRPr="00D55253">
        <w:rPr>
          <w:rFonts w:eastAsia="Arial"/>
          <w:color w:val="000000"/>
          <w:szCs w:val="28"/>
          <w:lang w:eastAsia="ru-RU"/>
        </w:rPr>
        <w:t>определяется как произведение суммы расходов</w:t>
      </w:r>
      <w:r w:rsidR="000A6ABD">
        <w:rPr>
          <w:rFonts w:eastAsia="Arial"/>
          <w:color w:val="000000"/>
          <w:szCs w:val="28"/>
          <w:lang w:eastAsia="ru-RU"/>
        </w:rPr>
        <w:t xml:space="preserve"> на </w:t>
      </w:r>
      <w:r w:rsidRPr="00D55253">
        <w:rPr>
          <w:rFonts w:eastAsia="Arial"/>
          <w:color w:val="000000"/>
          <w:szCs w:val="28"/>
          <w:lang w:eastAsia="ru-RU"/>
        </w:rPr>
        <w:t>разработк</w:t>
      </w:r>
      <w:r>
        <w:rPr>
          <w:rFonts w:eastAsia="Arial"/>
          <w:color w:val="000000"/>
          <w:szCs w:val="28"/>
          <w:lang w:eastAsia="ru-RU"/>
        </w:rPr>
        <w:t>у</w:t>
      </w:r>
      <w:r w:rsidR="000A6ABD">
        <w:rPr>
          <w:rFonts w:eastAsia="Arial"/>
          <w:color w:val="000000"/>
          <w:szCs w:val="28"/>
          <w:lang w:eastAsia="ru-RU"/>
        </w:rPr>
        <w:t xml:space="preserve"> на </w:t>
      </w:r>
      <w:r w:rsidRPr="00D55253">
        <w:rPr>
          <w:rFonts w:eastAsia="Arial"/>
          <w:color w:val="000000"/>
          <w:szCs w:val="28"/>
          <w:lang w:eastAsia="ru-RU"/>
        </w:rPr>
        <w:t>норматив расходов</w:t>
      </w:r>
      <w:r w:rsidR="000A6ABD">
        <w:rPr>
          <w:rFonts w:eastAsia="Arial"/>
          <w:color w:val="000000"/>
          <w:szCs w:val="28"/>
          <w:lang w:eastAsia="ru-RU"/>
        </w:rPr>
        <w:t xml:space="preserve"> на </w:t>
      </w:r>
      <w:r>
        <w:rPr>
          <w:rFonts w:eastAsia="Arial"/>
          <w:color w:val="000000"/>
          <w:szCs w:val="28"/>
          <w:lang w:eastAsia="ru-RU"/>
        </w:rPr>
        <w:t>реализацию</w:t>
      </w:r>
      <w:r w:rsidRPr="00D55253">
        <w:rPr>
          <w:rFonts w:eastAsia="Arial"/>
          <w:color w:val="000000"/>
          <w:szCs w:val="28"/>
          <w:lang w:eastAsia="ru-RU"/>
        </w:rPr>
        <w:t xml:space="preserve"> </w:t>
      </w:r>
      <w:proofErr w:type="spellStart"/>
      <w:r w:rsidRPr="00D55253">
        <w:rPr>
          <w:rFonts w:eastAsia="Arial"/>
          <w:color w:val="000000"/>
          <w:szCs w:val="28"/>
          <w:lang w:eastAsia="ru-RU"/>
        </w:rPr>
        <w:t>Н</w:t>
      </w:r>
      <w:r w:rsidRPr="00D55253">
        <w:rPr>
          <w:rFonts w:eastAsia="Arial"/>
          <w:color w:val="000000"/>
          <w:szCs w:val="28"/>
          <w:vertAlign w:val="subscript"/>
          <w:lang w:eastAsia="ru-RU"/>
        </w:rPr>
        <w:t>р</w:t>
      </w:r>
      <w:r>
        <w:rPr>
          <w:rFonts w:eastAsia="Arial"/>
          <w:color w:val="000000"/>
          <w:szCs w:val="28"/>
          <w:vertAlign w:val="subscript"/>
          <w:lang w:eastAsia="ru-RU"/>
        </w:rPr>
        <w:t>р</w:t>
      </w:r>
      <w:proofErr w:type="spellEnd"/>
      <w:r w:rsidRPr="00D55253">
        <w:rPr>
          <w:rFonts w:eastAsia="Arial"/>
          <w:color w:val="000000"/>
          <w:szCs w:val="28"/>
          <w:lang w:eastAsia="ru-RU"/>
        </w:rPr>
        <w:t>,</w:t>
      </w:r>
      <w:r w:rsidR="00926457">
        <w:rPr>
          <w:rFonts w:eastAsia="Arial"/>
          <w:color w:val="000000"/>
          <w:szCs w:val="28"/>
          <w:lang w:val="en-US" w:eastAsia="ru-RU"/>
        </w:rPr>
        <w:t xml:space="preserve"> </w:t>
      </w:r>
      <w:r w:rsidR="00926457">
        <w:rPr>
          <w:rFonts w:eastAsia="Arial"/>
          <w:color w:val="000000"/>
          <w:szCs w:val="28"/>
          <w:lang w:eastAsia="ru-RU"/>
        </w:rPr>
        <w:t>%,</w:t>
      </w:r>
      <w:r w:rsidR="00A1324C">
        <w:rPr>
          <w:rFonts w:eastAsia="Arial"/>
          <w:color w:val="000000"/>
          <w:szCs w:val="28"/>
          <w:lang w:eastAsia="ru-RU"/>
        </w:rPr>
        <w:t xml:space="preserve"> и </w:t>
      </w:r>
      <w:r w:rsidRPr="00D55253">
        <w:rPr>
          <w:rFonts w:eastAsia="Arial"/>
          <w:color w:val="000000"/>
          <w:szCs w:val="28"/>
          <w:lang w:eastAsia="ru-RU"/>
        </w:rPr>
        <w:t>находится по формуле.</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BE03EF" w:rsidRPr="00D55253" w14:paraId="4290D943" w14:textId="77777777" w:rsidTr="00301344">
        <w:trPr>
          <w:jc w:val="center"/>
        </w:trPr>
        <w:tc>
          <w:tcPr>
            <w:tcW w:w="1077" w:type="dxa"/>
          </w:tcPr>
          <w:p w14:paraId="73218DED" w14:textId="77777777" w:rsidR="00BE03EF" w:rsidRPr="00D55253" w:rsidRDefault="00BE03EF"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849" w:type="dxa"/>
            <w:hideMark/>
          </w:tcPr>
          <w:p w14:paraId="694EB668" w14:textId="4923C759" w:rsidR="00865907" w:rsidRPr="00865907" w:rsidRDefault="00865907" w:rsidP="00414D76">
            <w:pPr>
              <w:tabs>
                <w:tab w:val="center" w:pos="3920"/>
                <w:tab w:val="right" w:pos="7840"/>
              </w:tabs>
              <w:suppressAutoHyphens/>
              <w:spacing w:before="120" w:after="120"/>
              <w:ind w:firstLine="0"/>
              <w:jc w:val="center"/>
              <w:rPr>
                <w:rFonts w:eastAsia="Times New Roman"/>
                <w:iCs/>
                <w:color w:val="000000"/>
                <w:szCs w:val="28"/>
                <w:lang w:val="en-US" w:eastAsia="ru-RU"/>
              </w:rPr>
            </w:pPr>
            <w:r w:rsidRPr="00865907">
              <w:rPr>
                <w:rFonts w:eastAsia="Times New Roman"/>
                <w:iCs/>
                <w:color w:val="000000"/>
                <w:position w:val="-28"/>
                <w:szCs w:val="28"/>
                <w:lang w:eastAsia="ru-RU"/>
              </w:rPr>
              <w:object w:dxaOrig="1620" w:dyaOrig="760" w14:anchorId="7BFE19A4">
                <v:shape id="_x0000_i1036" type="#_x0000_t75" style="width:81.6pt;height:37.8pt" o:ole="">
                  <v:imagedata r:id="rId104" o:title=""/>
                </v:shape>
                <o:OLEObject Type="Embed" ProgID="Equation.DSMT4" ShapeID="_x0000_i1036" DrawAspect="Content" ObjectID="_1779523983" r:id="rId105"/>
              </w:object>
            </w:r>
            <w:r>
              <w:rPr>
                <w:rFonts w:eastAsia="Times New Roman"/>
                <w:iCs/>
                <w:color w:val="000000"/>
                <w:szCs w:val="28"/>
                <w:lang w:val="en-US" w:eastAsia="ru-RU"/>
              </w:rPr>
              <w:t>,</w:t>
            </w:r>
          </w:p>
        </w:tc>
        <w:tc>
          <w:tcPr>
            <w:tcW w:w="1093" w:type="dxa"/>
            <w:vAlign w:val="center"/>
            <w:hideMark/>
          </w:tcPr>
          <w:p w14:paraId="0BB8909F" w14:textId="2B119D2E" w:rsidR="00BE03EF" w:rsidRPr="00D55253" w:rsidRDefault="00BE03EF"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6.8</w:t>
            </w:r>
            <w:r w:rsidRPr="00D55253">
              <w:rPr>
                <w:rFonts w:eastAsia="Times New Roman"/>
                <w:color w:val="000000"/>
                <w:szCs w:val="28"/>
                <w:lang w:eastAsia="ru-RU"/>
              </w:rPr>
              <w:t>)</w:t>
            </w:r>
          </w:p>
        </w:tc>
      </w:tr>
    </w:tbl>
    <w:p w14:paraId="318CA6D8" w14:textId="05B9C2EC" w:rsidR="000B3A32" w:rsidRPr="00556A5D" w:rsidRDefault="000B3A32" w:rsidP="00CB7A5C">
      <w:pPr>
        <w:rPr>
          <w:rFonts w:eastAsia="Times New Roman"/>
          <w:color w:val="000000"/>
          <w:szCs w:val="28"/>
          <w:lang w:eastAsia="ru-RU"/>
        </w:rPr>
      </w:pPr>
      <w:r w:rsidRPr="00D55253">
        <w:rPr>
          <w:rFonts w:eastAsia="Arial"/>
          <w:color w:val="000000"/>
          <w:szCs w:val="28"/>
          <w:lang w:eastAsia="ru-RU"/>
        </w:rPr>
        <w:t>С</w:t>
      </w:r>
      <w:r w:rsidRPr="00D55253">
        <w:rPr>
          <w:rFonts w:eastAsia="Arial"/>
          <w:color w:val="000000"/>
          <w:szCs w:val="28"/>
          <w:vertAlign w:val="subscript"/>
          <w:lang w:eastAsia="ru-RU"/>
        </w:rPr>
        <w:t>р</w:t>
      </w:r>
      <w:r>
        <w:rPr>
          <w:rFonts w:eastAsia="Times New Roman"/>
          <w:color w:val="000000"/>
          <w:szCs w:val="28"/>
          <w:lang w:eastAsia="ru-RU"/>
        </w:rPr>
        <w:t xml:space="preserve"> = </w:t>
      </w:r>
      <w:r w:rsidR="00BE700F">
        <w:t>9840</w:t>
      </w:r>
      <w:r w:rsidR="00BE700F" w:rsidRPr="00DD2AAF">
        <w:t>,</w:t>
      </w:r>
      <w:r w:rsidR="00BE700F">
        <w:t>02 (</w:t>
      </w:r>
      <w:r w:rsidR="00F07A79">
        <w:t>р</w:t>
      </w:r>
      <w:r w:rsidR="00BE700F">
        <w:t>аздел 6.3.7)</w:t>
      </w:r>
      <w:r w:rsidR="00926457">
        <w:rPr>
          <w:rFonts w:eastAsia="Times New Roman"/>
          <w:color w:val="000000"/>
          <w:szCs w:val="28"/>
          <w:lang w:val="en-US" w:eastAsia="ru-RU"/>
        </w:rPr>
        <w:t xml:space="preserve">; </w:t>
      </w:r>
      <w:proofErr w:type="spellStart"/>
      <w:r w:rsidR="00556A5D" w:rsidRPr="00D55253">
        <w:rPr>
          <w:rFonts w:eastAsia="Arial"/>
          <w:color w:val="000000"/>
          <w:szCs w:val="28"/>
          <w:lang w:eastAsia="ru-RU"/>
        </w:rPr>
        <w:t>Н</w:t>
      </w:r>
      <w:r w:rsidR="00556A5D" w:rsidRPr="00D55253">
        <w:rPr>
          <w:rFonts w:eastAsia="Arial"/>
          <w:color w:val="000000"/>
          <w:szCs w:val="28"/>
          <w:vertAlign w:val="subscript"/>
          <w:lang w:eastAsia="ru-RU"/>
        </w:rPr>
        <w:t>р</w:t>
      </w:r>
      <w:r w:rsidR="00556A5D">
        <w:rPr>
          <w:rFonts w:eastAsia="Arial"/>
          <w:color w:val="000000"/>
          <w:szCs w:val="28"/>
          <w:vertAlign w:val="subscript"/>
          <w:lang w:eastAsia="ru-RU"/>
        </w:rPr>
        <w:t>р</w:t>
      </w:r>
      <w:proofErr w:type="spellEnd"/>
      <w:r w:rsidR="00556A5D">
        <w:rPr>
          <w:rFonts w:eastAsia="Times New Roman"/>
          <w:color w:val="000000"/>
          <w:szCs w:val="28"/>
          <w:lang w:eastAsia="ru-RU"/>
        </w:rPr>
        <w:t xml:space="preserve"> = 3%</w:t>
      </w:r>
      <w:r w:rsidR="00BE700F">
        <w:rPr>
          <w:rFonts w:eastAsia="Times New Roman"/>
          <w:color w:val="000000"/>
          <w:szCs w:val="28"/>
          <w:lang w:eastAsia="ru-RU"/>
        </w:rPr>
        <w:t xml:space="preserve"> (</w:t>
      </w:r>
      <w:r w:rsidR="00F07A79">
        <w:rPr>
          <w:rFonts w:eastAsia="Times New Roman"/>
          <w:color w:val="000000"/>
          <w:szCs w:val="28"/>
          <w:lang w:eastAsia="ru-RU"/>
        </w:rPr>
        <w:t>т</w:t>
      </w:r>
      <w:r w:rsidR="00BE700F">
        <w:rPr>
          <w:rFonts w:eastAsia="Times New Roman"/>
          <w:color w:val="000000"/>
          <w:szCs w:val="28"/>
          <w:lang w:eastAsia="ru-RU"/>
        </w:rPr>
        <w:t>аблица 6.1)</w:t>
      </w:r>
      <w:r w:rsidR="00556A5D">
        <w:rPr>
          <w:rFonts w:eastAsia="Times New Roman"/>
          <w:color w:val="000000"/>
          <w:szCs w:val="28"/>
          <w:lang w:eastAsia="ru-RU"/>
        </w:rPr>
        <w:t>.</w:t>
      </w:r>
    </w:p>
    <w:p w14:paraId="7E3FE938" w14:textId="3947080B" w:rsidR="00AE07F7" w:rsidRPr="00E632A5" w:rsidRDefault="00CB7A5C" w:rsidP="00E632A5">
      <w:pPr>
        <w:rPr>
          <w:rFonts w:eastAsia="Arial"/>
          <w:color w:val="000000"/>
          <w:szCs w:val="28"/>
          <w:lang w:eastAsia="ru-RU"/>
        </w:rPr>
      </w:pPr>
      <w:r>
        <w:rPr>
          <w:rFonts w:eastAsia="Times New Roman"/>
          <w:color w:val="000000"/>
          <w:szCs w:val="28"/>
          <w:lang w:eastAsia="ru-RU"/>
        </w:rPr>
        <w:t>Подставив исходные данные в формулу (6.8), получим</w:t>
      </w:r>
      <w:r w:rsidRPr="002C6357">
        <w:rPr>
          <w:rFonts w:eastAsia="Arial"/>
          <w:color w:val="000000"/>
          <w:szCs w:val="28"/>
          <w:lang w:eastAsia="ru-RU"/>
        </w:rPr>
        <w:t xml:space="preserve">: </w:t>
      </w:r>
    </w:p>
    <w:p w14:paraId="1A0799A1" w14:textId="104EE860" w:rsidR="00AC169D" w:rsidRPr="00CB7A5C" w:rsidRDefault="00E632A5" w:rsidP="00E632A5">
      <w:pPr>
        <w:pStyle w:val="afb"/>
        <w:rPr>
          <w:lang w:val="be-BY"/>
        </w:rPr>
      </w:pPr>
      <w:r>
        <w:rPr>
          <w:lang w:val="be-BY"/>
        </w:rPr>
        <w:tab/>
      </w:r>
      <w:r w:rsidR="00DF62D4" w:rsidRPr="00E632A5">
        <w:rPr>
          <w:position w:val="-28"/>
          <w:lang w:val="be-BY"/>
        </w:rPr>
        <w:object w:dxaOrig="2880" w:dyaOrig="720" w14:anchorId="6C18B7E3">
          <v:shape id="_x0000_i1037" type="#_x0000_t75" style="width:2in;height:36.6pt" o:ole="">
            <v:imagedata r:id="rId106" o:title=""/>
          </v:shape>
          <o:OLEObject Type="Embed" ProgID="Equation.DSMT4" ShapeID="_x0000_i1037" DrawAspect="Content" ObjectID="_1779523984" r:id="rId107"/>
        </w:object>
      </w:r>
      <w:r>
        <w:rPr>
          <w:lang w:val="be-BY"/>
        </w:rPr>
        <w:t>руб.</w:t>
      </w:r>
    </w:p>
    <w:p w14:paraId="3BCA76FD" w14:textId="04F6FF0F" w:rsidR="00392440" w:rsidRDefault="00577386" w:rsidP="00150108">
      <w:pPr>
        <w:spacing w:line="245" w:lineRule="auto"/>
      </w:pPr>
      <w:r w:rsidRPr="00D55253">
        <w:rPr>
          <w:lang w:eastAsia="ru-RU"/>
        </w:rPr>
        <w:t>Сумма расходов</w:t>
      </w:r>
      <w:r w:rsidR="000A6ABD">
        <w:rPr>
          <w:lang w:eastAsia="ru-RU"/>
        </w:rPr>
        <w:t xml:space="preserve"> на </w:t>
      </w:r>
      <w:r>
        <w:rPr>
          <w:lang w:eastAsia="ru-RU"/>
        </w:rPr>
        <w:t>реализацию</w:t>
      </w:r>
      <w:r w:rsidRPr="00D55253">
        <w:rPr>
          <w:lang w:eastAsia="ru-RU"/>
        </w:rPr>
        <w:t xml:space="preserve"> была вычислена</w:t>
      </w:r>
      <w:r w:rsidR="000A6ABD">
        <w:rPr>
          <w:lang w:eastAsia="ru-RU"/>
        </w:rPr>
        <w:t xml:space="preserve"> на </w:t>
      </w:r>
      <w:r w:rsidRPr="00D55253">
        <w:rPr>
          <w:lang w:eastAsia="ru-RU"/>
        </w:rPr>
        <w:t>основе данных, рассчитанных ранее</w:t>
      </w:r>
      <w:r w:rsidR="000A6ABD">
        <w:rPr>
          <w:lang w:eastAsia="ru-RU"/>
        </w:rPr>
        <w:t xml:space="preserve"> в </w:t>
      </w:r>
      <w:r w:rsidRPr="00D55253">
        <w:rPr>
          <w:lang w:eastAsia="ru-RU"/>
        </w:rPr>
        <w:t>данном разделе,</w:t>
      </w:r>
      <w:r w:rsidR="00A1324C">
        <w:rPr>
          <w:lang w:eastAsia="ru-RU"/>
        </w:rPr>
        <w:t xml:space="preserve"> и </w:t>
      </w:r>
      <w:r w:rsidRPr="00D55253">
        <w:rPr>
          <w:lang w:eastAsia="ru-RU"/>
        </w:rPr>
        <w:t xml:space="preserve">составила </w:t>
      </w:r>
      <w:r w:rsidR="004B6184">
        <w:t>295</w:t>
      </w:r>
      <w:r>
        <w:t>,</w:t>
      </w:r>
      <w:r w:rsidR="004B6184">
        <w:t>2</w:t>
      </w:r>
      <w:r>
        <w:t xml:space="preserve"> рублей.</w:t>
      </w:r>
    </w:p>
    <w:p w14:paraId="546C74C3" w14:textId="4A1894B3" w:rsidR="00AF750E" w:rsidRPr="00D55253" w:rsidRDefault="00AF750E" w:rsidP="00150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5" w:lineRule="auto"/>
        <w:rPr>
          <w:rFonts w:eastAsia="Times New Roman"/>
          <w:color w:val="000000"/>
          <w:szCs w:val="28"/>
          <w:lang w:eastAsia="ru-RU"/>
        </w:rPr>
      </w:pPr>
      <w:r w:rsidRPr="00D55253">
        <w:rPr>
          <w:rFonts w:eastAsia="Times New Roman"/>
          <w:color w:val="000000"/>
          <w:szCs w:val="28"/>
          <w:lang w:eastAsia="ru-RU"/>
        </w:rPr>
        <w:t>Все проведенные выше расчеты необходимы</w:t>
      </w:r>
      <w:r w:rsidR="000A6ABD">
        <w:rPr>
          <w:rFonts w:eastAsia="Times New Roman"/>
          <w:color w:val="000000"/>
          <w:szCs w:val="28"/>
          <w:lang w:eastAsia="ru-RU"/>
        </w:rPr>
        <w:t xml:space="preserve"> для </w:t>
      </w:r>
      <w:r w:rsidRPr="00D55253">
        <w:rPr>
          <w:rFonts w:eastAsia="Times New Roman"/>
          <w:color w:val="000000"/>
          <w:szCs w:val="28"/>
          <w:lang w:eastAsia="ru-RU"/>
        </w:rPr>
        <w:t>вычисления полной себестоимости проекта.</w:t>
      </w:r>
    </w:p>
    <w:p w14:paraId="2A850A88" w14:textId="02AC7ADD" w:rsidR="00445E90" w:rsidRDefault="00445E90" w:rsidP="00445E90">
      <w:pPr>
        <w:spacing w:before="360" w:after="240"/>
        <w:outlineLvl w:val="1"/>
        <w:rPr>
          <w:b/>
          <w:szCs w:val="28"/>
        </w:rPr>
      </w:pPr>
      <w:bookmarkStart w:id="71" w:name="_Toc168516781"/>
      <w:r>
        <w:rPr>
          <w:b/>
          <w:szCs w:val="28"/>
        </w:rPr>
        <w:t>6.3.9 Расчёт полной себестоимости</w:t>
      </w:r>
      <w:bookmarkEnd w:id="71"/>
    </w:p>
    <w:p w14:paraId="587F5863" w14:textId="630B3F1E" w:rsidR="00FF51D9" w:rsidRPr="00284CFE" w:rsidRDefault="00FF51D9" w:rsidP="00150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5" w:lineRule="auto"/>
        <w:rPr>
          <w:rFonts w:eastAsia="Times New Roman"/>
          <w:color w:val="000000"/>
          <w:spacing w:val="-5"/>
          <w:szCs w:val="28"/>
          <w:lang w:eastAsia="ru-RU"/>
        </w:rPr>
      </w:pPr>
      <w:r w:rsidRPr="00284CFE">
        <w:rPr>
          <w:rFonts w:eastAsia="Times New Roman"/>
          <w:color w:val="000000"/>
          <w:spacing w:val="-5"/>
          <w:szCs w:val="28"/>
          <w:lang w:eastAsia="ru-RU"/>
        </w:rPr>
        <w:t xml:space="preserve">Полная себестоимость </w:t>
      </w:r>
      <w:proofErr w:type="spellStart"/>
      <w:r w:rsidRPr="00284CFE">
        <w:rPr>
          <w:rFonts w:eastAsia="Times New Roman"/>
          <w:color w:val="000000"/>
          <w:spacing w:val="-5"/>
          <w:szCs w:val="28"/>
          <w:lang w:eastAsia="ru-RU"/>
        </w:rPr>
        <w:t>С</w:t>
      </w:r>
      <w:r w:rsidRPr="00284CFE">
        <w:rPr>
          <w:rFonts w:eastAsia="Times New Roman"/>
          <w:color w:val="000000"/>
          <w:spacing w:val="-5"/>
          <w:szCs w:val="28"/>
          <w:vertAlign w:val="subscript"/>
          <w:lang w:eastAsia="ru-RU"/>
        </w:rPr>
        <w:t>п</w:t>
      </w:r>
      <w:proofErr w:type="spellEnd"/>
      <w:r w:rsidR="003A1FD5" w:rsidRPr="00284CFE">
        <w:rPr>
          <w:rFonts w:eastAsia="Times New Roman"/>
          <w:color w:val="000000"/>
          <w:spacing w:val="-5"/>
          <w:szCs w:val="28"/>
          <w:lang w:eastAsia="ru-RU"/>
        </w:rPr>
        <w:t>, руб.,</w:t>
      </w:r>
      <w:r w:rsidR="00284CFE" w:rsidRPr="00284CFE">
        <w:rPr>
          <w:rFonts w:eastAsia="Times New Roman"/>
          <w:color w:val="000000"/>
          <w:spacing w:val="-5"/>
          <w:szCs w:val="28"/>
          <w:lang w:eastAsia="ru-RU"/>
        </w:rPr>
        <w:t xml:space="preserve"> </w:t>
      </w:r>
      <w:r w:rsidRPr="00284CFE">
        <w:rPr>
          <w:rFonts w:eastAsia="Times New Roman"/>
          <w:color w:val="000000"/>
          <w:spacing w:val="-5"/>
          <w:szCs w:val="28"/>
          <w:lang w:eastAsia="ru-RU"/>
        </w:rPr>
        <w:t>определяется как сумма двух элементов: суммы расходов</w:t>
      </w:r>
      <w:r w:rsidR="000A6ABD" w:rsidRPr="00284CFE">
        <w:rPr>
          <w:rFonts w:eastAsia="Times New Roman"/>
          <w:color w:val="000000"/>
          <w:spacing w:val="-5"/>
          <w:szCs w:val="28"/>
          <w:lang w:eastAsia="ru-RU"/>
        </w:rPr>
        <w:t xml:space="preserve"> на </w:t>
      </w:r>
      <w:r w:rsidRPr="00284CFE">
        <w:rPr>
          <w:rFonts w:eastAsia="Times New Roman"/>
          <w:color w:val="000000"/>
          <w:spacing w:val="-5"/>
          <w:szCs w:val="28"/>
          <w:lang w:eastAsia="ru-RU"/>
        </w:rPr>
        <w:t>разработку С</w:t>
      </w:r>
      <w:r w:rsidRPr="00284CFE">
        <w:rPr>
          <w:rFonts w:eastAsia="Times New Roman"/>
          <w:color w:val="000000"/>
          <w:spacing w:val="-5"/>
          <w:szCs w:val="28"/>
          <w:vertAlign w:val="subscript"/>
          <w:lang w:eastAsia="ru-RU"/>
        </w:rPr>
        <w:t>р</w:t>
      </w:r>
      <w:r w:rsidR="003A1FD5" w:rsidRPr="00284CFE">
        <w:rPr>
          <w:rFonts w:eastAsia="Times New Roman"/>
          <w:color w:val="000000"/>
          <w:spacing w:val="-5"/>
          <w:szCs w:val="28"/>
          <w:lang w:eastAsia="ru-RU"/>
        </w:rPr>
        <w:t>, руб.,</w:t>
      </w:r>
      <w:r w:rsidR="00A1324C" w:rsidRPr="00284CFE">
        <w:rPr>
          <w:rFonts w:eastAsia="Times New Roman"/>
          <w:color w:val="000000"/>
          <w:spacing w:val="-5"/>
          <w:szCs w:val="28"/>
          <w:lang w:eastAsia="ru-RU"/>
        </w:rPr>
        <w:t xml:space="preserve"> и </w:t>
      </w:r>
      <w:r w:rsidRPr="00284CFE">
        <w:rPr>
          <w:rFonts w:eastAsia="Times New Roman"/>
          <w:color w:val="000000"/>
          <w:spacing w:val="-5"/>
          <w:szCs w:val="28"/>
          <w:lang w:eastAsia="ru-RU"/>
        </w:rPr>
        <w:t>суммы расходов</w:t>
      </w:r>
      <w:r w:rsidR="000A6ABD" w:rsidRPr="00284CFE">
        <w:rPr>
          <w:rFonts w:eastAsia="Times New Roman"/>
          <w:color w:val="000000"/>
          <w:spacing w:val="-5"/>
          <w:szCs w:val="28"/>
          <w:lang w:eastAsia="ru-RU"/>
        </w:rPr>
        <w:t xml:space="preserve"> на </w:t>
      </w:r>
      <w:r w:rsidRPr="00284CFE">
        <w:rPr>
          <w:rFonts w:eastAsia="Times New Roman"/>
          <w:color w:val="000000"/>
          <w:spacing w:val="-5"/>
          <w:szCs w:val="28"/>
          <w:lang w:eastAsia="ru-RU"/>
        </w:rPr>
        <w:t xml:space="preserve">реализацию программного средства </w:t>
      </w:r>
      <w:proofErr w:type="spellStart"/>
      <w:r w:rsidRPr="00284CFE">
        <w:rPr>
          <w:rFonts w:eastAsia="Times New Roman"/>
          <w:color w:val="000000"/>
          <w:spacing w:val="-5"/>
          <w:szCs w:val="28"/>
          <w:lang w:eastAsia="ru-RU"/>
        </w:rPr>
        <w:t>С</w:t>
      </w:r>
      <w:r w:rsidRPr="00284CFE">
        <w:rPr>
          <w:rFonts w:eastAsia="Times New Roman"/>
          <w:color w:val="000000"/>
          <w:spacing w:val="-5"/>
          <w:szCs w:val="28"/>
          <w:vertAlign w:val="subscript"/>
          <w:lang w:eastAsia="ru-RU"/>
        </w:rPr>
        <w:t>рр</w:t>
      </w:r>
      <w:proofErr w:type="spellEnd"/>
      <w:r w:rsidR="003A1FD5" w:rsidRPr="00284CFE">
        <w:rPr>
          <w:rFonts w:eastAsia="Times New Roman"/>
          <w:color w:val="000000"/>
          <w:spacing w:val="-5"/>
          <w:szCs w:val="28"/>
          <w:lang w:eastAsia="ru-RU"/>
        </w:rPr>
        <w:t>, руб.</w:t>
      </w:r>
      <w:r w:rsidR="00600447" w:rsidRPr="00284CFE">
        <w:rPr>
          <w:rFonts w:eastAsia="Times New Roman"/>
          <w:color w:val="000000"/>
          <w:spacing w:val="-5"/>
          <w:szCs w:val="28"/>
          <w:lang w:eastAsia="ru-RU"/>
        </w:rPr>
        <w:t xml:space="preserve"> </w:t>
      </w:r>
      <w:r w:rsidRPr="00284CFE">
        <w:rPr>
          <w:rFonts w:eastAsia="Times New Roman"/>
          <w:color w:val="000000"/>
          <w:spacing w:val="-5"/>
          <w:szCs w:val="28"/>
          <w:lang w:eastAsia="ru-RU"/>
        </w:rPr>
        <w:t xml:space="preserve">Полная себестоимость </w:t>
      </w:r>
      <w:proofErr w:type="spellStart"/>
      <w:r w:rsidRPr="00284CFE">
        <w:rPr>
          <w:rFonts w:eastAsia="Times New Roman"/>
          <w:color w:val="000000"/>
          <w:spacing w:val="-5"/>
          <w:szCs w:val="28"/>
          <w:lang w:eastAsia="ru-RU"/>
        </w:rPr>
        <w:t>С</w:t>
      </w:r>
      <w:r w:rsidRPr="00284CFE">
        <w:rPr>
          <w:rFonts w:eastAsia="Times New Roman"/>
          <w:color w:val="000000"/>
          <w:spacing w:val="-5"/>
          <w:szCs w:val="28"/>
          <w:vertAlign w:val="subscript"/>
          <w:lang w:eastAsia="ru-RU"/>
        </w:rPr>
        <w:t>п</w:t>
      </w:r>
      <w:proofErr w:type="spellEnd"/>
      <w:r w:rsidRPr="00284CFE">
        <w:rPr>
          <w:rFonts w:eastAsia="Times New Roman"/>
          <w:color w:val="000000"/>
          <w:spacing w:val="-5"/>
          <w:szCs w:val="28"/>
          <w:lang w:eastAsia="ru-RU"/>
        </w:rPr>
        <w:t xml:space="preserve"> вычисляется по формуле</w:t>
      </w:r>
      <w:r w:rsidR="00284CFE">
        <w:rPr>
          <w:rFonts w:eastAsia="Times New Roman"/>
          <w:color w:val="000000"/>
          <w:spacing w:val="-5"/>
          <w:szCs w:val="28"/>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FF51D9" w:rsidRPr="00D55253" w14:paraId="33D91572" w14:textId="77777777" w:rsidTr="00301344">
        <w:trPr>
          <w:jc w:val="center"/>
        </w:trPr>
        <w:tc>
          <w:tcPr>
            <w:tcW w:w="1077" w:type="dxa"/>
          </w:tcPr>
          <w:p w14:paraId="286EA2EF" w14:textId="77777777" w:rsidR="00FF51D9" w:rsidRPr="00D55253" w:rsidRDefault="00FF51D9"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849" w:type="dxa"/>
            <w:hideMark/>
          </w:tcPr>
          <w:p w14:paraId="376D83EA" w14:textId="138C25B4" w:rsidR="00F7709A" w:rsidRPr="00F7709A" w:rsidRDefault="00F7709A" w:rsidP="00AF77A4">
            <w:pPr>
              <w:tabs>
                <w:tab w:val="center" w:pos="3920"/>
                <w:tab w:val="right" w:pos="7840"/>
              </w:tabs>
              <w:suppressAutoHyphens/>
              <w:spacing w:before="140"/>
              <w:ind w:firstLine="57"/>
              <w:jc w:val="center"/>
              <w:rPr>
                <w:rFonts w:eastAsia="Times New Roman"/>
                <w:iCs/>
                <w:color w:val="000000"/>
                <w:szCs w:val="28"/>
                <w:lang w:val="en-US" w:eastAsia="ru-RU"/>
              </w:rPr>
            </w:pPr>
            <w:r w:rsidRPr="00F7709A">
              <w:rPr>
                <w:rFonts w:eastAsia="Times New Roman"/>
                <w:iCs/>
                <w:color w:val="000000"/>
                <w:position w:val="-16"/>
                <w:szCs w:val="28"/>
                <w:lang w:eastAsia="ru-RU"/>
              </w:rPr>
              <w:object w:dxaOrig="1579" w:dyaOrig="420" w14:anchorId="49CADF35">
                <v:shape id="_x0000_i1038" type="#_x0000_t75" style="width:79.8pt;height:21.6pt" o:ole="">
                  <v:imagedata r:id="rId108" o:title=""/>
                </v:shape>
                <o:OLEObject Type="Embed" ProgID="Equation.DSMT4" ShapeID="_x0000_i1038" DrawAspect="Content" ObjectID="_1779523985" r:id="rId109"/>
              </w:object>
            </w:r>
            <w:r>
              <w:rPr>
                <w:rFonts w:eastAsia="Times New Roman"/>
                <w:iCs/>
                <w:color w:val="000000"/>
                <w:szCs w:val="28"/>
                <w:lang w:val="en-US" w:eastAsia="ru-RU"/>
              </w:rPr>
              <w:t>,</w:t>
            </w:r>
          </w:p>
        </w:tc>
        <w:tc>
          <w:tcPr>
            <w:tcW w:w="1093" w:type="dxa"/>
            <w:vAlign w:val="center"/>
            <w:hideMark/>
          </w:tcPr>
          <w:p w14:paraId="7F6A80B8" w14:textId="2CA60BC2" w:rsidR="00FF51D9" w:rsidRPr="00D55253" w:rsidRDefault="00FF51D9"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w:t>
            </w:r>
            <w:r w:rsidR="00B910DF">
              <w:rPr>
                <w:rFonts w:eastAsia="Times New Roman"/>
                <w:color w:val="000000"/>
                <w:szCs w:val="28"/>
                <w:lang w:eastAsia="ru-RU"/>
              </w:rPr>
              <w:t>9</w:t>
            </w:r>
            <w:r w:rsidRPr="00D55253">
              <w:rPr>
                <w:rFonts w:eastAsia="Times New Roman"/>
                <w:color w:val="000000"/>
                <w:szCs w:val="28"/>
                <w:lang w:eastAsia="ru-RU"/>
              </w:rPr>
              <w:t>)</w:t>
            </w:r>
          </w:p>
        </w:tc>
      </w:tr>
    </w:tbl>
    <w:p w14:paraId="3842BDD6" w14:textId="2225DB89" w:rsidR="00B90FF3" w:rsidRPr="00556A5D" w:rsidRDefault="00B90FF3" w:rsidP="00B90FF3">
      <w:pPr>
        <w:rPr>
          <w:rFonts w:eastAsia="Times New Roman"/>
          <w:color w:val="000000"/>
          <w:szCs w:val="28"/>
          <w:lang w:eastAsia="ru-RU"/>
        </w:rPr>
      </w:pPr>
      <w:proofErr w:type="spellStart"/>
      <w:r w:rsidRPr="00D55253">
        <w:rPr>
          <w:rFonts w:eastAsia="Arial"/>
          <w:color w:val="000000"/>
          <w:szCs w:val="28"/>
          <w:lang w:eastAsia="ru-RU"/>
        </w:rPr>
        <w:lastRenderedPageBreak/>
        <w:t>С</w:t>
      </w:r>
      <w:r w:rsidRPr="00D55253">
        <w:rPr>
          <w:rFonts w:eastAsia="Arial"/>
          <w:color w:val="000000"/>
          <w:szCs w:val="28"/>
          <w:vertAlign w:val="subscript"/>
          <w:lang w:eastAsia="ru-RU"/>
        </w:rPr>
        <w:t>р</w:t>
      </w:r>
      <w:r>
        <w:rPr>
          <w:rFonts w:eastAsia="Arial"/>
          <w:color w:val="000000"/>
          <w:szCs w:val="28"/>
          <w:vertAlign w:val="subscript"/>
          <w:lang w:eastAsia="ru-RU"/>
        </w:rPr>
        <w:t>р</w:t>
      </w:r>
      <w:proofErr w:type="spellEnd"/>
      <w:r>
        <w:rPr>
          <w:rFonts w:eastAsia="Times New Roman"/>
          <w:color w:val="000000"/>
          <w:szCs w:val="28"/>
          <w:lang w:eastAsia="ru-RU"/>
        </w:rPr>
        <w:t xml:space="preserve"> = </w:t>
      </w:r>
      <w:r>
        <w:t>295,2 (</w:t>
      </w:r>
      <w:r w:rsidR="00F07A79">
        <w:t>р</w:t>
      </w:r>
      <w:r>
        <w:t>аздел 6.3.8)</w:t>
      </w:r>
      <w:r>
        <w:rPr>
          <w:rFonts w:eastAsia="Times New Roman"/>
          <w:color w:val="000000"/>
          <w:szCs w:val="28"/>
          <w:lang w:eastAsia="ru-RU"/>
        </w:rPr>
        <w:t>.</w:t>
      </w:r>
    </w:p>
    <w:p w14:paraId="2AC9FFF7" w14:textId="328111EF" w:rsidR="00B90FF3" w:rsidRPr="004F66AC" w:rsidRDefault="00B90FF3" w:rsidP="004F66AC">
      <w:pPr>
        <w:rPr>
          <w:lang w:val="be-BY" w:eastAsia="ru-RU"/>
        </w:rPr>
      </w:pPr>
      <w:r>
        <w:rPr>
          <w:rFonts w:eastAsia="Times New Roman"/>
          <w:color w:val="000000"/>
          <w:szCs w:val="28"/>
          <w:lang w:eastAsia="ru-RU"/>
        </w:rPr>
        <w:t>Подставив исходные данные в формулу (6.</w:t>
      </w:r>
      <w:r w:rsidR="00A72281">
        <w:rPr>
          <w:rFonts w:eastAsia="Times New Roman"/>
          <w:color w:val="000000"/>
          <w:szCs w:val="28"/>
          <w:lang w:eastAsia="ru-RU"/>
        </w:rPr>
        <w:t>9</w:t>
      </w:r>
      <w:r>
        <w:rPr>
          <w:rFonts w:eastAsia="Times New Roman"/>
          <w:color w:val="000000"/>
          <w:szCs w:val="28"/>
          <w:lang w:eastAsia="ru-RU"/>
        </w:rPr>
        <w:t>), получим</w:t>
      </w:r>
      <w:r w:rsidRPr="002C6357">
        <w:rPr>
          <w:rFonts w:eastAsia="Arial"/>
          <w:color w:val="000000"/>
          <w:szCs w:val="28"/>
          <w:lang w:eastAsia="ru-RU"/>
        </w:rPr>
        <w:t xml:space="preserve">: </w:t>
      </w:r>
    </w:p>
    <w:p w14:paraId="032F2030" w14:textId="5EFD3FC1" w:rsidR="00E85239" w:rsidRDefault="00E85239" w:rsidP="004F66AC">
      <w:pPr>
        <w:pStyle w:val="afb"/>
        <w:jc w:val="center"/>
        <w:rPr>
          <w:lang w:eastAsia="ru-RU"/>
        </w:rPr>
      </w:pPr>
      <w:proofErr w:type="spellStart"/>
      <w:r w:rsidRPr="00D55253">
        <w:rPr>
          <w:lang w:eastAsia="ru-RU"/>
        </w:rPr>
        <w:t>С</w:t>
      </w:r>
      <w:r w:rsidRPr="00D55253">
        <w:rPr>
          <w:vertAlign w:val="subscript"/>
          <w:lang w:eastAsia="ru-RU"/>
        </w:rPr>
        <w:t>п</w:t>
      </w:r>
      <w:proofErr w:type="spellEnd"/>
      <w:r w:rsidRPr="00D55253">
        <w:rPr>
          <w:lang w:eastAsia="ru-RU"/>
        </w:rPr>
        <w:t xml:space="preserve"> = </w:t>
      </w:r>
      <w:r w:rsidR="00A72281">
        <w:t>9840</w:t>
      </w:r>
      <w:r w:rsidR="00A72281" w:rsidRPr="00DD2AAF">
        <w:t>,</w:t>
      </w:r>
      <w:r w:rsidR="00A72281">
        <w:t>02</w:t>
      </w:r>
      <w:r>
        <w:rPr>
          <w:lang w:eastAsia="ru-RU"/>
        </w:rPr>
        <w:t xml:space="preserve"> + </w:t>
      </w:r>
      <w:r w:rsidR="00A72281">
        <w:rPr>
          <w:lang w:eastAsia="ru-RU"/>
        </w:rPr>
        <w:t>295</w:t>
      </w:r>
      <w:r>
        <w:rPr>
          <w:lang w:eastAsia="ru-RU"/>
        </w:rPr>
        <w:t>,</w:t>
      </w:r>
      <w:r w:rsidR="00A72281">
        <w:rPr>
          <w:lang w:eastAsia="ru-RU"/>
        </w:rPr>
        <w:t>2</w:t>
      </w:r>
      <w:r w:rsidRPr="00D55253">
        <w:rPr>
          <w:lang w:eastAsia="ru-RU"/>
        </w:rPr>
        <w:t xml:space="preserve"> = </w:t>
      </w:r>
      <w:r w:rsidR="00A72281">
        <w:rPr>
          <w:lang w:eastAsia="ru-RU"/>
        </w:rPr>
        <w:t>10</w:t>
      </w:r>
      <w:r w:rsidR="004501D5">
        <w:rPr>
          <w:lang w:val="en-US" w:eastAsia="ru-RU"/>
        </w:rPr>
        <w:t> </w:t>
      </w:r>
      <w:r w:rsidR="00A72281">
        <w:rPr>
          <w:lang w:eastAsia="ru-RU"/>
        </w:rPr>
        <w:t>135</w:t>
      </w:r>
      <w:r w:rsidRPr="00D55253">
        <w:rPr>
          <w:lang w:eastAsia="ru-RU"/>
        </w:rPr>
        <w:t>,</w:t>
      </w:r>
      <w:r w:rsidR="00A72281">
        <w:rPr>
          <w:lang w:eastAsia="ru-RU"/>
        </w:rPr>
        <w:t>22</w:t>
      </w:r>
      <w:r w:rsidRPr="00D55253">
        <w:rPr>
          <w:lang w:eastAsia="ru-RU"/>
        </w:rPr>
        <w:t xml:space="preserve"> руб.</w:t>
      </w:r>
    </w:p>
    <w:p w14:paraId="213048FA" w14:textId="52DB3B6B" w:rsidR="00AF750E" w:rsidRDefault="00A81526" w:rsidP="00401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Полная себестоимость программного средства была вычислена</w:t>
      </w:r>
      <w:r w:rsidR="000A6ABD">
        <w:rPr>
          <w:rFonts w:eastAsia="Times New Roman"/>
          <w:color w:val="000000"/>
          <w:szCs w:val="28"/>
          <w:lang w:eastAsia="ru-RU"/>
        </w:rPr>
        <w:t xml:space="preserve"> на </w:t>
      </w:r>
      <w:r w:rsidRPr="00D55253">
        <w:rPr>
          <w:rFonts w:eastAsia="Times New Roman"/>
          <w:color w:val="000000"/>
          <w:szCs w:val="28"/>
          <w:lang w:eastAsia="ru-RU"/>
        </w:rPr>
        <w:t>основе данных, рассчитанных ранее</w:t>
      </w:r>
      <w:r w:rsidR="000A6ABD">
        <w:rPr>
          <w:rFonts w:eastAsia="Times New Roman"/>
          <w:color w:val="000000"/>
          <w:szCs w:val="28"/>
          <w:lang w:eastAsia="ru-RU"/>
        </w:rPr>
        <w:t xml:space="preserve"> в </w:t>
      </w:r>
      <w:r w:rsidRPr="00D55253">
        <w:rPr>
          <w:rFonts w:eastAsia="Times New Roman"/>
          <w:color w:val="000000"/>
          <w:szCs w:val="28"/>
          <w:lang w:eastAsia="ru-RU"/>
        </w:rPr>
        <w:t>данном разделе</w:t>
      </w:r>
      <w:r>
        <w:rPr>
          <w:rFonts w:eastAsia="Times New Roman"/>
          <w:color w:val="000000"/>
          <w:szCs w:val="28"/>
          <w:lang w:eastAsia="ru-RU"/>
        </w:rPr>
        <w:t>,</w:t>
      </w:r>
      <w:r w:rsidR="00A1324C">
        <w:rPr>
          <w:rFonts w:eastAsia="Times New Roman"/>
          <w:color w:val="000000"/>
          <w:szCs w:val="28"/>
          <w:lang w:eastAsia="ru-RU"/>
        </w:rPr>
        <w:t xml:space="preserve"> и </w:t>
      </w:r>
      <w:r>
        <w:rPr>
          <w:rFonts w:eastAsia="Times New Roman"/>
          <w:color w:val="000000"/>
          <w:szCs w:val="28"/>
          <w:lang w:eastAsia="ru-RU"/>
        </w:rPr>
        <w:t>составила</w:t>
      </w:r>
      <w:r w:rsidR="00401326" w:rsidRPr="00401326">
        <w:t xml:space="preserve"> </w:t>
      </w:r>
      <w:r w:rsidR="00134547" w:rsidRPr="00D55253">
        <w:rPr>
          <w:rFonts w:eastAsia="Times New Roman"/>
          <w:color w:val="000000"/>
          <w:szCs w:val="28"/>
          <w:lang w:eastAsia="ru-RU"/>
        </w:rPr>
        <w:t>1</w:t>
      </w:r>
      <w:r w:rsidR="00A72281">
        <w:rPr>
          <w:rFonts w:eastAsia="Times New Roman"/>
          <w:color w:val="000000"/>
          <w:szCs w:val="28"/>
          <w:lang w:eastAsia="ru-RU"/>
        </w:rPr>
        <w:t>0</w:t>
      </w:r>
      <w:r w:rsidR="004501D5">
        <w:rPr>
          <w:rFonts w:eastAsia="Times New Roman"/>
          <w:color w:val="000000"/>
          <w:szCs w:val="28"/>
          <w:lang w:val="en-US" w:eastAsia="ru-RU"/>
        </w:rPr>
        <w:t> </w:t>
      </w:r>
      <w:r w:rsidR="00A72281">
        <w:rPr>
          <w:rFonts w:eastAsia="Times New Roman"/>
          <w:color w:val="000000"/>
          <w:szCs w:val="28"/>
          <w:lang w:eastAsia="ru-RU"/>
        </w:rPr>
        <w:t>135</w:t>
      </w:r>
      <w:r w:rsidR="00134547" w:rsidRPr="00D55253">
        <w:rPr>
          <w:rFonts w:eastAsia="Times New Roman"/>
          <w:color w:val="000000"/>
          <w:szCs w:val="28"/>
          <w:lang w:eastAsia="ru-RU"/>
        </w:rPr>
        <w:t>,</w:t>
      </w:r>
      <w:r w:rsidR="00A72281">
        <w:rPr>
          <w:rFonts w:eastAsia="Times New Roman"/>
          <w:color w:val="000000"/>
          <w:szCs w:val="28"/>
          <w:lang w:eastAsia="ru-RU"/>
        </w:rPr>
        <w:t>22</w:t>
      </w:r>
      <w:r w:rsidR="00134547">
        <w:rPr>
          <w:rFonts w:eastAsia="Times New Roman"/>
          <w:color w:val="000000"/>
          <w:szCs w:val="28"/>
          <w:lang w:eastAsia="ru-RU"/>
        </w:rPr>
        <w:t xml:space="preserve"> </w:t>
      </w:r>
      <w:r>
        <w:rPr>
          <w:rFonts w:eastAsia="Times New Roman"/>
          <w:color w:val="000000"/>
          <w:szCs w:val="28"/>
          <w:lang w:eastAsia="ru-RU"/>
        </w:rPr>
        <w:t>руб.</w:t>
      </w:r>
    </w:p>
    <w:p w14:paraId="49C43D09" w14:textId="3020041B" w:rsidR="00681807" w:rsidRPr="00C74046" w:rsidRDefault="002B52F2" w:rsidP="00C74046">
      <w:pPr>
        <w:spacing w:before="360" w:after="240"/>
        <w:outlineLvl w:val="1"/>
        <w:rPr>
          <w:b/>
          <w:szCs w:val="28"/>
        </w:rPr>
      </w:pPr>
      <w:bookmarkStart w:id="72" w:name="_Toc168516782"/>
      <w:r>
        <w:rPr>
          <w:b/>
          <w:szCs w:val="28"/>
        </w:rPr>
        <w:t xml:space="preserve">6.3.10 </w:t>
      </w:r>
      <w:r w:rsidR="00937994">
        <w:rPr>
          <w:b/>
          <w:szCs w:val="28"/>
        </w:rPr>
        <w:t>Определение цены, о</w:t>
      </w:r>
      <w:r w:rsidR="00842F24">
        <w:rPr>
          <w:b/>
          <w:szCs w:val="28"/>
        </w:rPr>
        <w:t>ценка эффективности</w:t>
      </w:r>
      <w:bookmarkEnd w:id="72"/>
    </w:p>
    <w:p w14:paraId="692A7E86" w14:textId="22F4DF0E" w:rsidR="00C74046" w:rsidRPr="00526FB0" w:rsidRDefault="00937994" w:rsidP="00C74046">
      <w:pPr>
        <w:rPr>
          <w:rFonts w:eastAsia="Times New Roman"/>
          <w:szCs w:val="28"/>
          <w:lang w:eastAsia="zh-CN"/>
        </w:rPr>
      </w:pPr>
      <w:r>
        <w:rPr>
          <w:rFonts w:eastAsia="Times New Roman"/>
          <w:szCs w:val="28"/>
          <w:lang w:eastAsia="zh-CN"/>
        </w:rPr>
        <w:t>Поскольку продукт разрабатывается на заказ</w:t>
      </w:r>
      <w:r w:rsidR="00A1324C">
        <w:rPr>
          <w:rFonts w:eastAsia="Times New Roman"/>
          <w:szCs w:val="28"/>
          <w:lang w:eastAsia="zh-CN"/>
        </w:rPr>
        <w:t xml:space="preserve"> и </w:t>
      </w:r>
      <w:r>
        <w:rPr>
          <w:rFonts w:eastAsia="Times New Roman"/>
          <w:szCs w:val="28"/>
          <w:lang w:eastAsia="zh-CN"/>
        </w:rPr>
        <w:t>передается заказчику, эффективность определяется по чистой прибыли, полученной организацией-разработчиком при реализации продукта. Подсчет производится на основе средней</w:t>
      </w:r>
      <w:r w:rsidRPr="00CB1793">
        <w:rPr>
          <w:rFonts w:eastAsia="Times New Roman"/>
          <w:szCs w:val="28"/>
          <w:lang w:eastAsia="zh-CN"/>
        </w:rPr>
        <w:t xml:space="preserve"> рыночной цены, предполагаемой при проведении маркетингового анализа</w:t>
      </w:r>
      <w:r w:rsidR="00526FB0">
        <w:rPr>
          <w:rFonts w:eastAsia="Times New Roman"/>
          <w:szCs w:val="28"/>
          <w:lang w:eastAsia="zh-CN"/>
        </w:rPr>
        <w:t xml:space="preserve">, </w:t>
      </w:r>
      <w:proofErr w:type="spellStart"/>
      <w:r w:rsidR="00526FB0">
        <w:rPr>
          <w:rFonts w:eastAsia="Times New Roman"/>
          <w:szCs w:val="28"/>
          <w:lang w:eastAsia="zh-CN"/>
        </w:rPr>
        <w:t>Ц</w:t>
      </w:r>
      <w:r w:rsidR="00526FB0" w:rsidRPr="00526FB0">
        <w:rPr>
          <w:rFonts w:eastAsia="Times New Roman"/>
          <w:szCs w:val="28"/>
          <w:vertAlign w:val="subscript"/>
          <w:lang w:eastAsia="zh-CN"/>
        </w:rPr>
        <w:t>р</w:t>
      </w:r>
      <w:proofErr w:type="spellEnd"/>
      <w:r w:rsidR="00526FB0">
        <w:rPr>
          <w:rFonts w:eastAsia="Times New Roman"/>
          <w:szCs w:val="28"/>
          <w:lang w:eastAsia="zh-CN"/>
        </w:rPr>
        <w:t>, руб</w:t>
      </w:r>
      <w:r w:rsidRPr="00CB1793">
        <w:rPr>
          <w:rFonts w:eastAsia="Times New Roman"/>
          <w:szCs w:val="28"/>
          <w:lang w:eastAsia="zh-CN"/>
        </w:rPr>
        <w:t>.</w:t>
      </w:r>
      <w:r w:rsidR="00C74046">
        <w:rPr>
          <w:rFonts w:eastAsia="Times New Roman"/>
          <w:szCs w:val="28"/>
          <w:lang w:eastAsia="zh-CN"/>
        </w:rPr>
        <w:t xml:space="preserve"> Ц</w:t>
      </w:r>
      <w:r w:rsidR="00C74046" w:rsidRPr="00B70449">
        <w:rPr>
          <w:rFonts w:eastAsia="Times New Roman"/>
          <w:szCs w:val="28"/>
          <w:lang w:eastAsia="zh-CN"/>
        </w:rPr>
        <w:t>ена без</w:t>
      </w:r>
      <w:r w:rsidR="00B64909">
        <w:rPr>
          <w:rFonts w:eastAsia="Times New Roman"/>
          <w:szCs w:val="28"/>
          <w:lang w:eastAsia="zh-CN"/>
        </w:rPr>
        <w:t> </w:t>
      </w:r>
      <w:r w:rsidR="00C74046" w:rsidRPr="00B70449">
        <w:rPr>
          <w:rFonts w:eastAsia="Times New Roman"/>
          <w:szCs w:val="28"/>
          <w:lang w:eastAsia="zh-CN"/>
        </w:rPr>
        <w:t>НДС</w:t>
      </w:r>
      <w:r w:rsidR="0066729F">
        <w:rPr>
          <w:rFonts w:eastAsia="Times New Roman"/>
          <w:szCs w:val="28"/>
          <w:lang w:val="en-US" w:eastAsia="zh-CN"/>
        </w:rPr>
        <w:t xml:space="preserve">, </w:t>
      </w:r>
      <w:proofErr w:type="spellStart"/>
      <w:r w:rsidR="0066729F">
        <w:rPr>
          <w:rFonts w:eastAsia="Times New Roman"/>
          <w:szCs w:val="28"/>
          <w:lang w:eastAsia="zh-CN"/>
        </w:rPr>
        <w:t>Ц</w:t>
      </w:r>
      <w:r w:rsidR="0066729F" w:rsidRPr="0066729F">
        <w:rPr>
          <w:rFonts w:eastAsia="Times New Roman"/>
          <w:szCs w:val="28"/>
          <w:vertAlign w:val="subscript"/>
          <w:lang w:eastAsia="zh-CN"/>
        </w:rPr>
        <w:t>безНДС</w:t>
      </w:r>
      <w:proofErr w:type="spellEnd"/>
      <w:r w:rsidR="0066729F">
        <w:rPr>
          <w:rFonts w:eastAsia="Times New Roman"/>
          <w:szCs w:val="28"/>
          <w:lang w:eastAsia="zh-CN"/>
        </w:rPr>
        <w:t>, руб.,</w:t>
      </w:r>
      <w:r w:rsidR="00C74046" w:rsidRPr="00B70449">
        <w:rPr>
          <w:rFonts w:eastAsia="Times New Roman"/>
          <w:szCs w:val="28"/>
          <w:lang w:eastAsia="zh-CN"/>
        </w:rPr>
        <w:t xml:space="preserve"> рассчитывается по формуле</w:t>
      </w:r>
      <w:r w:rsidR="007B63B6" w:rsidRPr="00526FB0">
        <w:rPr>
          <w:rFonts w:eastAsia="Times New Roman"/>
          <w:szCs w:val="28"/>
          <w:lang w:eastAsia="zh-CN"/>
        </w:rPr>
        <w:t>.</w:t>
      </w:r>
    </w:p>
    <w:tbl>
      <w:tblPr>
        <w:tblStyle w:val="TableGrid1"/>
        <w:tblW w:w="11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3"/>
        <w:gridCol w:w="6526"/>
        <w:gridCol w:w="1276"/>
        <w:gridCol w:w="1276"/>
      </w:tblGrid>
      <w:tr w:rsidR="007B63B6" w:rsidRPr="00ED22B6" w14:paraId="1DC9587D" w14:textId="6E578BF3" w:rsidTr="007B63B6">
        <w:tc>
          <w:tcPr>
            <w:tcW w:w="2263" w:type="dxa"/>
          </w:tcPr>
          <w:p w14:paraId="1E44D75D" w14:textId="77777777" w:rsidR="007B63B6" w:rsidRPr="00221157" w:rsidRDefault="007B63B6" w:rsidP="00960EE4">
            <w:pPr>
              <w:suppressAutoHyphens/>
              <w:rPr>
                <w:rFonts w:ascii="Calibri" w:hAnsi="Calibri"/>
                <w:lang w:val="ru-RU"/>
              </w:rPr>
            </w:pPr>
          </w:p>
        </w:tc>
        <w:tc>
          <w:tcPr>
            <w:tcW w:w="6526" w:type="dxa"/>
            <w:hideMark/>
          </w:tcPr>
          <w:p w14:paraId="5206C7DA" w14:textId="0C5857F1" w:rsidR="007A698C" w:rsidRPr="007A698C" w:rsidRDefault="007A698C" w:rsidP="00AC169D">
            <w:pPr>
              <w:tabs>
                <w:tab w:val="center" w:pos="3150"/>
                <w:tab w:val="right" w:pos="6300"/>
              </w:tabs>
              <w:suppressAutoHyphens/>
              <w:spacing w:before="240" w:after="240"/>
              <w:ind w:left="-534" w:hanging="556"/>
              <w:jc w:val="center"/>
              <w:rPr>
                <w:noProof/>
              </w:rPr>
            </w:pPr>
            <w:r w:rsidRPr="007A698C">
              <w:rPr>
                <w:rFonts w:eastAsia="Calibri"/>
                <w:noProof/>
                <w:position w:val="-36"/>
                <w:lang w:val="ru-RU"/>
              </w:rPr>
              <w:object w:dxaOrig="2600" w:dyaOrig="840" w14:anchorId="5C4A2875">
                <v:shape id="_x0000_i1039" type="#_x0000_t75" style="width:130.8pt;height:42pt" o:ole="">
                  <v:imagedata r:id="rId110" o:title=""/>
                </v:shape>
                <o:OLEObject Type="Embed" ProgID="Equation.DSMT4" ShapeID="_x0000_i1039" DrawAspect="Content" ObjectID="_1779523986" r:id="rId111"/>
              </w:object>
            </w:r>
            <w:r>
              <w:rPr>
                <w:noProof/>
              </w:rPr>
              <w:t>,</w:t>
            </w:r>
          </w:p>
        </w:tc>
        <w:tc>
          <w:tcPr>
            <w:tcW w:w="1276" w:type="dxa"/>
            <w:vAlign w:val="center"/>
            <w:hideMark/>
          </w:tcPr>
          <w:p w14:paraId="692DD175" w14:textId="46430136" w:rsidR="007B63B6" w:rsidRPr="00ED22B6" w:rsidRDefault="007B63B6" w:rsidP="007A19D7">
            <w:pPr>
              <w:suppressAutoHyphens/>
              <w:ind w:right="-105" w:firstLine="39"/>
              <w:jc w:val="right"/>
              <w:rPr>
                <w:lang w:val="ru-RU"/>
              </w:rPr>
            </w:pPr>
            <w:r w:rsidRPr="00ED22B6">
              <w:rPr>
                <w:lang w:val="ru-RU"/>
              </w:rPr>
              <w:t>(6.1</w:t>
            </w:r>
            <w:r>
              <w:rPr>
                <w:lang w:val="ru-RU"/>
              </w:rPr>
              <w:t>0</w:t>
            </w:r>
            <w:r w:rsidRPr="00ED22B6">
              <w:rPr>
                <w:lang w:val="ru-RU"/>
              </w:rPr>
              <w:t>)</w:t>
            </w:r>
          </w:p>
        </w:tc>
        <w:tc>
          <w:tcPr>
            <w:tcW w:w="1276" w:type="dxa"/>
          </w:tcPr>
          <w:p w14:paraId="2FA0DE2B" w14:textId="77777777" w:rsidR="007B63B6" w:rsidRPr="00ED22B6" w:rsidRDefault="007B63B6" w:rsidP="007A19D7">
            <w:pPr>
              <w:suppressAutoHyphens/>
              <w:ind w:right="-105" w:firstLine="39"/>
              <w:jc w:val="right"/>
            </w:pPr>
          </w:p>
        </w:tc>
      </w:tr>
    </w:tbl>
    <w:p w14:paraId="7F53E011" w14:textId="0BCA04F9" w:rsidR="00937994" w:rsidRDefault="00C74046" w:rsidP="00F07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120"/>
        <w:ind w:firstLine="0"/>
      </w:pPr>
      <w:r w:rsidRPr="00ED22B6">
        <w:t xml:space="preserve">где </w:t>
      </w:r>
      <w:r>
        <w:t>Н</w:t>
      </w:r>
      <w:r>
        <w:rPr>
          <w:vertAlign w:val="subscript"/>
        </w:rPr>
        <w:t>НДС</w:t>
      </w:r>
      <w:r w:rsidRPr="00ED22B6">
        <w:t xml:space="preserve"> – </w:t>
      </w:r>
      <w:r>
        <w:t>ставка НДС</w:t>
      </w:r>
      <w:r w:rsidRPr="00ED22B6">
        <w:t xml:space="preserve">, </w:t>
      </w:r>
      <w:r>
        <w:t>%</w:t>
      </w:r>
      <w:r w:rsidRPr="00ED22B6">
        <w:t>.</w:t>
      </w:r>
    </w:p>
    <w:p w14:paraId="602D8844" w14:textId="3483C2F4" w:rsidR="003B67F7" w:rsidRDefault="0066729F" w:rsidP="003B67F7">
      <w:proofErr w:type="spellStart"/>
      <w:r>
        <w:rPr>
          <w:rFonts w:eastAsia="Times New Roman"/>
          <w:szCs w:val="28"/>
          <w:lang w:eastAsia="zh-CN"/>
        </w:rPr>
        <w:t>Ц</w:t>
      </w:r>
      <w:r w:rsidRPr="00526FB0">
        <w:rPr>
          <w:rFonts w:eastAsia="Times New Roman"/>
          <w:szCs w:val="28"/>
          <w:vertAlign w:val="subscript"/>
          <w:lang w:eastAsia="zh-CN"/>
        </w:rPr>
        <w:t>р</w:t>
      </w:r>
      <w:proofErr w:type="spellEnd"/>
      <w:r>
        <w:t xml:space="preserve"> = 14</w:t>
      </w:r>
      <w:r w:rsidR="00DF62D4">
        <w:t> </w:t>
      </w:r>
      <w:r>
        <w:t xml:space="preserve">500 </w:t>
      </w:r>
      <w:proofErr w:type="spellStart"/>
      <w:r>
        <w:t>руб</w:t>
      </w:r>
      <w:proofErr w:type="spellEnd"/>
      <w:r w:rsidRPr="0066729F">
        <w:t xml:space="preserve">; </w:t>
      </w:r>
      <w:r>
        <w:t>Н</w:t>
      </w:r>
      <w:r>
        <w:rPr>
          <w:vertAlign w:val="subscript"/>
        </w:rPr>
        <w:t>НДС</w:t>
      </w:r>
      <w:r w:rsidRPr="0066729F">
        <w:t xml:space="preserve"> =</w:t>
      </w:r>
      <w:r w:rsidRPr="00FC0F0A">
        <w:t xml:space="preserve"> 20%</w:t>
      </w:r>
      <w:r w:rsidR="00FC0F0A">
        <w:t xml:space="preserve"> (</w:t>
      </w:r>
      <w:r w:rsidR="00F07A79">
        <w:t>т</w:t>
      </w:r>
      <w:r w:rsidR="00FC0F0A">
        <w:t>аблица 6.1).</w:t>
      </w:r>
    </w:p>
    <w:p w14:paraId="255A037A" w14:textId="4F6EB3D6" w:rsidR="00BF6B2B" w:rsidRDefault="00BF6B2B" w:rsidP="00BF6B2B">
      <w:pPr>
        <w:rPr>
          <w:rFonts w:eastAsia="Arial"/>
          <w:color w:val="000000"/>
          <w:szCs w:val="28"/>
          <w:lang w:eastAsia="ru-RU"/>
        </w:rPr>
      </w:pPr>
      <w:r>
        <w:rPr>
          <w:rFonts w:eastAsia="Times New Roman"/>
          <w:color w:val="000000"/>
          <w:szCs w:val="28"/>
          <w:lang w:eastAsia="ru-RU"/>
        </w:rPr>
        <w:t>Подставив исходные данные в формулу (6.10), получим</w:t>
      </w:r>
      <w:r w:rsidRPr="002C6357">
        <w:rPr>
          <w:rFonts w:eastAsia="Arial"/>
          <w:color w:val="000000"/>
          <w:szCs w:val="28"/>
          <w:lang w:eastAsia="ru-RU"/>
        </w:rPr>
        <w:t xml:space="preserve">: </w:t>
      </w:r>
    </w:p>
    <w:p w14:paraId="6BCCF23C" w14:textId="61AA1E5F" w:rsidR="00EA525E" w:rsidRPr="00EA525E" w:rsidRDefault="00EA525E" w:rsidP="00EA525E">
      <w:pPr>
        <w:pStyle w:val="afb"/>
        <w:rPr>
          <w:lang w:eastAsia="zh-CN"/>
        </w:rPr>
      </w:pPr>
      <w:r>
        <w:tab/>
      </w:r>
      <w:r w:rsidR="004501D5" w:rsidRPr="00EA525E">
        <w:rPr>
          <w:position w:val="-28"/>
        </w:rPr>
        <w:object w:dxaOrig="3780" w:dyaOrig="720" w14:anchorId="32C9EB05">
          <v:shape id="_x0000_i1040" type="#_x0000_t75" style="width:189pt;height:36.6pt" o:ole="">
            <v:imagedata r:id="rId112" o:title=""/>
          </v:shape>
          <o:OLEObject Type="Embed" ProgID="Equation.DSMT4" ShapeID="_x0000_i1040" DrawAspect="Content" ObjectID="_1779523987" r:id="rId113"/>
        </w:object>
      </w:r>
      <w:r>
        <w:t>руб.</w:t>
      </w:r>
    </w:p>
    <w:p w14:paraId="36880723" w14:textId="7329AAC0" w:rsidR="00BD2C1B" w:rsidRPr="00CB1793" w:rsidRDefault="00BD2C1B" w:rsidP="00BF6B2B">
      <w:r>
        <w:t>Таким образом, цена без НДС равна 1</w:t>
      </w:r>
      <w:r w:rsidR="00477607">
        <w:t>2</w:t>
      </w:r>
      <w:r w:rsidR="007819DA">
        <w:t> </w:t>
      </w:r>
      <w:r w:rsidR="00477607">
        <w:t>083,33</w:t>
      </w:r>
      <w:r w:rsidRPr="00CD1287">
        <w:t xml:space="preserve"> р</w:t>
      </w:r>
      <w:r>
        <w:t>уб.</w:t>
      </w:r>
    </w:p>
    <w:p w14:paraId="1C1A6CA2" w14:textId="5CF78163" w:rsidR="00B910DF" w:rsidRDefault="00B910DF" w:rsidP="00B910DF">
      <w:pPr>
        <w:suppressAutoHyphens/>
        <w:rPr>
          <w:rFonts w:eastAsia="Times New Roman"/>
          <w:szCs w:val="28"/>
          <w:lang w:eastAsia="zh-CN"/>
        </w:rPr>
      </w:pPr>
      <w:r>
        <w:rPr>
          <w:rFonts w:eastAsia="Times New Roman"/>
          <w:szCs w:val="28"/>
          <w:lang w:eastAsia="zh-CN"/>
        </w:rPr>
        <w:t>Прибыль от реализации программного средства</w:t>
      </w:r>
      <w:r w:rsidR="007A698C" w:rsidRPr="007A698C">
        <w:rPr>
          <w:rFonts w:eastAsia="Times New Roman"/>
          <w:szCs w:val="28"/>
          <w:lang w:eastAsia="zh-CN"/>
        </w:rPr>
        <w:t>,</w:t>
      </w:r>
      <w:r w:rsidR="001D7965">
        <w:rPr>
          <w:rFonts w:eastAsia="Times New Roman"/>
          <w:szCs w:val="28"/>
          <w:lang w:eastAsia="zh-CN"/>
        </w:rPr>
        <w:t xml:space="preserve"> П</w:t>
      </w:r>
      <w:r w:rsidR="001D7965" w:rsidRPr="001D7965">
        <w:rPr>
          <w:rFonts w:eastAsia="Times New Roman"/>
          <w:szCs w:val="28"/>
          <w:vertAlign w:val="subscript"/>
          <w:lang w:eastAsia="zh-CN"/>
        </w:rPr>
        <w:t>ПС</w:t>
      </w:r>
      <w:r w:rsidR="001D7965">
        <w:rPr>
          <w:rFonts w:eastAsia="Times New Roman"/>
          <w:szCs w:val="28"/>
          <w:lang w:eastAsia="zh-CN"/>
        </w:rPr>
        <w:t>, руб.,</w:t>
      </w:r>
      <w:r>
        <w:rPr>
          <w:rFonts w:eastAsia="Times New Roman"/>
          <w:szCs w:val="28"/>
          <w:lang w:eastAsia="zh-CN"/>
        </w:rPr>
        <w:t xml:space="preserve"> рассчитывается по</w:t>
      </w:r>
      <w:r w:rsidR="003203A9">
        <w:rPr>
          <w:rFonts w:eastAsia="Times New Roman"/>
          <w:szCs w:val="28"/>
          <w:lang w:val="en-US" w:eastAsia="zh-CN"/>
        </w:rPr>
        <w:t> </w:t>
      </w:r>
      <w:r>
        <w:rPr>
          <w:rFonts w:eastAsia="Times New Roman"/>
          <w:szCs w:val="28"/>
          <w:lang w:eastAsia="zh-CN"/>
        </w:rPr>
        <w:t>формуле</w:t>
      </w:r>
      <w:r w:rsidR="007D5D2D">
        <w:rPr>
          <w:rFonts w:eastAsia="Times New Roman"/>
          <w:szCs w:val="28"/>
          <w:lang w:eastAsia="zh-CN"/>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6A1242" w:rsidRPr="00D55253" w14:paraId="2D8A65AC" w14:textId="77777777" w:rsidTr="007A19D7">
        <w:trPr>
          <w:jc w:val="center"/>
        </w:trPr>
        <w:tc>
          <w:tcPr>
            <w:tcW w:w="1077" w:type="dxa"/>
          </w:tcPr>
          <w:p w14:paraId="31889881" w14:textId="77777777" w:rsidR="006A1242" w:rsidRPr="00D55253" w:rsidRDefault="006A1242" w:rsidP="007A1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849" w:type="dxa"/>
            <w:hideMark/>
          </w:tcPr>
          <w:p w14:paraId="604F62F4" w14:textId="484285C8" w:rsidR="006A1242" w:rsidRPr="007C1F0A" w:rsidRDefault="007C1F0A" w:rsidP="00E93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ind w:firstLine="0"/>
              <w:jc w:val="center"/>
              <w:rPr>
                <w:noProof/>
              </w:rPr>
            </w:pPr>
            <w:r>
              <w:rPr>
                <w:noProof/>
              </w:rPr>
              <w:t>П</w:t>
            </w:r>
            <w:r w:rsidRPr="007C1F0A">
              <w:rPr>
                <w:noProof/>
                <w:vertAlign w:val="subscript"/>
              </w:rPr>
              <w:t>пс</w:t>
            </w:r>
            <w:r>
              <w:rPr>
                <w:noProof/>
              </w:rPr>
              <w:t xml:space="preserve"> = Ц</w:t>
            </w:r>
            <w:r w:rsidRPr="007C1F0A">
              <w:rPr>
                <w:noProof/>
                <w:vertAlign w:val="subscript"/>
              </w:rPr>
              <w:t>р</w:t>
            </w:r>
            <w:r>
              <w:rPr>
                <w:noProof/>
              </w:rPr>
              <w:t xml:space="preserve"> − С</w:t>
            </w:r>
            <w:r w:rsidRPr="007C1F0A">
              <w:rPr>
                <w:noProof/>
                <w:vertAlign w:val="subscript"/>
              </w:rPr>
              <w:t>п</w:t>
            </w:r>
          </w:p>
        </w:tc>
        <w:tc>
          <w:tcPr>
            <w:tcW w:w="1093" w:type="dxa"/>
            <w:vAlign w:val="center"/>
            <w:hideMark/>
          </w:tcPr>
          <w:p w14:paraId="60941F87" w14:textId="5EC8E67A" w:rsidR="006A1242" w:rsidRPr="00D55253" w:rsidRDefault="006A1242" w:rsidP="007A1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w:t>
            </w:r>
            <w:r w:rsidR="0012657A">
              <w:rPr>
                <w:rFonts w:eastAsia="Times New Roman"/>
                <w:color w:val="000000"/>
                <w:szCs w:val="28"/>
                <w:lang w:eastAsia="ru-RU"/>
              </w:rPr>
              <w:t>11</w:t>
            </w:r>
            <w:r w:rsidRPr="00D55253">
              <w:rPr>
                <w:rFonts w:eastAsia="Times New Roman"/>
                <w:color w:val="000000"/>
                <w:szCs w:val="28"/>
                <w:lang w:eastAsia="ru-RU"/>
              </w:rPr>
              <w:t>)</w:t>
            </w:r>
          </w:p>
        </w:tc>
      </w:tr>
    </w:tbl>
    <w:p w14:paraId="4BFA61D0" w14:textId="3A0BCCDD" w:rsidR="00596A8D" w:rsidRPr="00596A8D" w:rsidRDefault="00596A8D" w:rsidP="00596A8D">
      <w:pPr>
        <w:rPr>
          <w:lang w:val="be-BY" w:eastAsia="ru-RU"/>
        </w:rPr>
      </w:pPr>
      <w:r>
        <w:rPr>
          <w:rFonts w:eastAsia="Times New Roman"/>
          <w:color w:val="000000"/>
          <w:szCs w:val="28"/>
          <w:lang w:eastAsia="ru-RU"/>
        </w:rPr>
        <w:t>Подставив исходные данные в формулу (6.1</w:t>
      </w:r>
      <w:r w:rsidR="003B2FF4">
        <w:rPr>
          <w:rFonts w:eastAsia="Times New Roman"/>
          <w:color w:val="000000"/>
          <w:szCs w:val="28"/>
          <w:lang w:eastAsia="ru-RU"/>
        </w:rPr>
        <w:t>1</w:t>
      </w:r>
      <w:r>
        <w:rPr>
          <w:rFonts w:eastAsia="Times New Roman"/>
          <w:color w:val="000000"/>
          <w:szCs w:val="28"/>
          <w:lang w:eastAsia="ru-RU"/>
        </w:rPr>
        <w:t>), получим</w:t>
      </w:r>
      <w:r w:rsidRPr="002C6357">
        <w:rPr>
          <w:rFonts w:eastAsia="Arial"/>
          <w:color w:val="000000"/>
          <w:szCs w:val="28"/>
          <w:lang w:eastAsia="ru-RU"/>
        </w:rPr>
        <w:t xml:space="preserve">: </w:t>
      </w:r>
    </w:p>
    <w:p w14:paraId="4D43CBFE" w14:textId="3DDADD70" w:rsidR="00681F4F" w:rsidRPr="00681F4F" w:rsidRDefault="00681F4F" w:rsidP="00596A8D">
      <w:pPr>
        <w:pStyle w:val="afb"/>
        <w:jc w:val="center"/>
      </w:pPr>
      <w:proofErr w:type="spellStart"/>
      <w:r w:rsidRPr="00681F4F">
        <w:rPr>
          <w:rFonts w:eastAsia="Times New Roman"/>
          <w:color w:val="000000"/>
          <w:szCs w:val="28"/>
          <w:lang w:eastAsia="ru-RU"/>
        </w:rPr>
        <w:t>П</w:t>
      </w:r>
      <w:r w:rsidRPr="00681F4F">
        <w:rPr>
          <w:rFonts w:eastAsia="Times New Roman"/>
          <w:color w:val="000000"/>
          <w:szCs w:val="28"/>
          <w:vertAlign w:val="subscript"/>
          <w:lang w:eastAsia="ru-RU"/>
        </w:rPr>
        <w:t>пс</w:t>
      </w:r>
      <w:proofErr w:type="spellEnd"/>
      <w:r w:rsidRPr="00681F4F">
        <w:rPr>
          <w:rFonts w:eastAsia="Times New Roman"/>
          <w:color w:val="000000"/>
          <w:szCs w:val="28"/>
          <w:lang w:eastAsia="ru-RU"/>
        </w:rPr>
        <w:t xml:space="preserve"> = 1</w:t>
      </w:r>
      <w:r w:rsidR="007819DA">
        <w:rPr>
          <w:rFonts w:eastAsia="Times New Roman"/>
          <w:color w:val="000000"/>
          <w:szCs w:val="28"/>
          <w:lang w:eastAsia="ru-RU"/>
        </w:rPr>
        <w:t>2</w:t>
      </w:r>
      <w:r w:rsidR="004501D5">
        <w:rPr>
          <w:rFonts w:eastAsia="Times New Roman"/>
          <w:color w:val="000000"/>
          <w:szCs w:val="28"/>
          <w:lang w:val="en-US" w:eastAsia="ru-RU"/>
        </w:rPr>
        <w:t> </w:t>
      </w:r>
      <w:r w:rsidR="007819DA">
        <w:rPr>
          <w:rFonts w:eastAsia="Times New Roman"/>
          <w:color w:val="000000"/>
          <w:szCs w:val="28"/>
          <w:lang w:eastAsia="ru-RU"/>
        </w:rPr>
        <w:t>083,33</w:t>
      </w:r>
      <w:r w:rsidRPr="00681F4F">
        <w:rPr>
          <w:lang w:val="en-US"/>
        </w:rPr>
        <w:t> </w:t>
      </w:r>
      <w:r w:rsidR="007819DA">
        <w:t>–</w:t>
      </w:r>
      <w:r w:rsidRPr="00681F4F">
        <w:rPr>
          <w:lang w:val="en-US"/>
        </w:rPr>
        <w:t> </w:t>
      </w:r>
      <w:r w:rsidR="007819DA" w:rsidRPr="00D55253">
        <w:rPr>
          <w:rFonts w:eastAsia="Times New Roman"/>
          <w:color w:val="000000"/>
          <w:szCs w:val="28"/>
          <w:lang w:eastAsia="ru-RU"/>
        </w:rPr>
        <w:t>1</w:t>
      </w:r>
      <w:r w:rsidR="007819DA">
        <w:rPr>
          <w:rFonts w:eastAsia="Times New Roman"/>
          <w:color w:val="000000"/>
          <w:szCs w:val="28"/>
          <w:lang w:eastAsia="ru-RU"/>
        </w:rPr>
        <w:t>0</w:t>
      </w:r>
      <w:r w:rsidR="004501D5">
        <w:rPr>
          <w:rFonts w:eastAsia="Times New Roman"/>
          <w:color w:val="000000"/>
          <w:szCs w:val="28"/>
          <w:lang w:val="en-US" w:eastAsia="ru-RU"/>
        </w:rPr>
        <w:t> </w:t>
      </w:r>
      <w:r w:rsidR="007819DA">
        <w:rPr>
          <w:rFonts w:eastAsia="Times New Roman"/>
          <w:color w:val="000000"/>
          <w:szCs w:val="28"/>
          <w:lang w:eastAsia="ru-RU"/>
        </w:rPr>
        <w:t>135</w:t>
      </w:r>
      <w:r w:rsidR="007819DA" w:rsidRPr="00D55253">
        <w:rPr>
          <w:rFonts w:eastAsia="Times New Roman"/>
          <w:color w:val="000000"/>
          <w:szCs w:val="28"/>
          <w:lang w:eastAsia="ru-RU"/>
        </w:rPr>
        <w:t>,</w:t>
      </w:r>
      <w:r w:rsidR="007819DA">
        <w:rPr>
          <w:rFonts w:eastAsia="Times New Roman"/>
          <w:color w:val="000000"/>
          <w:szCs w:val="28"/>
          <w:lang w:eastAsia="ru-RU"/>
        </w:rPr>
        <w:t>22</w:t>
      </w:r>
      <w:r w:rsidRPr="00681F4F">
        <w:rPr>
          <w:lang w:val="en-US"/>
        </w:rPr>
        <w:t> </w:t>
      </w:r>
      <w:r w:rsidRPr="00681F4F">
        <w:t>=</w:t>
      </w:r>
      <w:r w:rsidRPr="00681F4F">
        <w:rPr>
          <w:lang w:val="en-US"/>
        </w:rPr>
        <w:t> </w:t>
      </w:r>
      <w:r w:rsidR="00056804">
        <w:t>1948</w:t>
      </w:r>
      <w:r w:rsidRPr="00681F4F">
        <w:t>,</w:t>
      </w:r>
      <w:r w:rsidR="00056804">
        <w:t>1</w:t>
      </w:r>
      <w:r w:rsidR="006A7514">
        <w:t>2</w:t>
      </w:r>
      <w:r w:rsidRPr="007C1F0A">
        <w:t xml:space="preserve"> </w:t>
      </w:r>
      <w:r w:rsidRPr="00681F4F">
        <w:t>руб.</w:t>
      </w:r>
    </w:p>
    <w:p w14:paraId="13E2D30E" w14:textId="106DE084" w:rsidR="00041449" w:rsidRPr="00041449" w:rsidRDefault="00041449" w:rsidP="00596A8D">
      <w:pPr>
        <w:rPr>
          <w:lang w:eastAsia="zh-CN"/>
        </w:rPr>
      </w:pPr>
      <w:r>
        <w:rPr>
          <w:lang w:eastAsia="zh-CN"/>
        </w:rPr>
        <w:t>Таким образом, прибыль от реализации программного средства</w:t>
      </w:r>
      <w:r w:rsidR="004501D5" w:rsidRPr="004501D5">
        <w:rPr>
          <w:lang w:eastAsia="zh-CN"/>
        </w:rPr>
        <w:t xml:space="preserve"> </w:t>
      </w:r>
      <w:r w:rsidR="004501D5">
        <w:rPr>
          <w:lang w:eastAsia="zh-CN"/>
        </w:rPr>
        <w:t>для школы визажа</w:t>
      </w:r>
      <w:r>
        <w:rPr>
          <w:lang w:eastAsia="zh-CN"/>
        </w:rPr>
        <w:t xml:space="preserve"> составляет </w:t>
      </w:r>
      <w:r w:rsidR="007C1F0A">
        <w:t>1948</w:t>
      </w:r>
      <w:r w:rsidR="007C1F0A" w:rsidRPr="00681F4F">
        <w:t>,</w:t>
      </w:r>
      <w:r w:rsidR="007C1F0A">
        <w:t>1</w:t>
      </w:r>
      <w:r w:rsidR="006A7514">
        <w:t>2</w:t>
      </w:r>
      <w:r>
        <w:rPr>
          <w:lang w:eastAsia="zh-CN"/>
        </w:rPr>
        <w:t> руб.</w:t>
      </w:r>
    </w:p>
    <w:p w14:paraId="7C8B020D" w14:textId="2762B9BE" w:rsidR="00BE18E1" w:rsidRDefault="00BE18E1" w:rsidP="00B4654C">
      <w:pPr>
        <w:suppressAutoHyphens/>
        <w:rPr>
          <w:rFonts w:eastAsia="Times New Roman"/>
          <w:szCs w:val="28"/>
          <w:lang w:eastAsia="zh-CN"/>
        </w:rPr>
      </w:pPr>
      <w:r>
        <w:rPr>
          <w:rFonts w:eastAsia="Times New Roman"/>
          <w:szCs w:val="28"/>
          <w:lang w:eastAsia="zh-CN"/>
        </w:rPr>
        <w:t>Так как организация не является резидентом ПВТ, чист</w:t>
      </w:r>
      <w:r w:rsidR="00B21F0B">
        <w:rPr>
          <w:rFonts w:eastAsia="Times New Roman"/>
          <w:szCs w:val="28"/>
          <w:lang w:eastAsia="zh-CN"/>
        </w:rPr>
        <w:t>ая</w:t>
      </w:r>
      <w:r>
        <w:rPr>
          <w:rFonts w:eastAsia="Times New Roman"/>
          <w:szCs w:val="28"/>
          <w:lang w:eastAsia="zh-CN"/>
        </w:rPr>
        <w:t xml:space="preserve"> прибыль</w:t>
      </w:r>
      <w:r w:rsidR="00B21F0B">
        <w:rPr>
          <w:rFonts w:eastAsia="Times New Roman"/>
          <w:szCs w:val="28"/>
          <w:lang w:eastAsia="zh-CN"/>
        </w:rPr>
        <w:t xml:space="preserve"> рассчитывается</w:t>
      </w:r>
      <w:r>
        <w:rPr>
          <w:rFonts w:eastAsia="Times New Roman"/>
          <w:szCs w:val="28"/>
          <w:lang w:eastAsia="zh-CN"/>
        </w:rPr>
        <w:t xml:space="preserve"> по формуле</w:t>
      </w:r>
      <w:r w:rsidR="00A1188B">
        <w:rPr>
          <w:rFonts w:eastAsia="Times New Roman"/>
          <w:szCs w:val="28"/>
          <w:lang w:eastAsia="zh-CN"/>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B4654C" w:rsidRPr="00D55253" w14:paraId="4A647CB8" w14:textId="77777777" w:rsidTr="007A19D7">
        <w:trPr>
          <w:jc w:val="center"/>
        </w:trPr>
        <w:tc>
          <w:tcPr>
            <w:tcW w:w="1077" w:type="dxa"/>
          </w:tcPr>
          <w:p w14:paraId="3021E9CD" w14:textId="77777777" w:rsidR="00B4654C" w:rsidRPr="00D55253" w:rsidRDefault="00B4654C" w:rsidP="007A1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849" w:type="dxa"/>
            <w:hideMark/>
          </w:tcPr>
          <w:p w14:paraId="201338AA" w14:textId="07A684A2" w:rsidR="007A698C" w:rsidRPr="008430F3" w:rsidRDefault="007A698C" w:rsidP="00E932FF">
            <w:pPr>
              <w:tabs>
                <w:tab w:val="center" w:pos="3920"/>
                <w:tab w:val="right" w:pos="7840"/>
              </w:tabs>
              <w:suppressAutoHyphens/>
              <w:spacing w:before="120" w:after="120"/>
              <w:ind w:firstLine="0"/>
              <w:jc w:val="center"/>
              <w:rPr>
                <w:rFonts w:eastAsia="Times New Roman"/>
                <w:iCs/>
                <w:color w:val="000000"/>
                <w:szCs w:val="28"/>
                <w:lang w:val="en-US" w:eastAsia="ru-RU"/>
              </w:rPr>
            </w:pPr>
            <w:r w:rsidRPr="007A698C">
              <w:rPr>
                <w:rFonts w:eastAsia="Times New Roman"/>
                <w:iCs/>
                <w:color w:val="000000"/>
                <w:position w:val="-28"/>
                <w:szCs w:val="28"/>
                <w:lang w:eastAsia="ru-RU"/>
              </w:rPr>
              <w:object w:dxaOrig="2200" w:dyaOrig="720" w14:anchorId="108FA3B8">
                <v:shape id="_x0000_i1041" type="#_x0000_t75" style="width:109.8pt;height:36.6pt" o:ole="">
                  <v:imagedata r:id="rId114" o:title=""/>
                </v:shape>
                <o:OLEObject Type="Embed" ProgID="Equation.DSMT4" ShapeID="_x0000_i1041" DrawAspect="Content" ObjectID="_1779523988" r:id="rId115"/>
              </w:object>
            </w:r>
            <w:r w:rsidR="008430F3">
              <w:rPr>
                <w:rFonts w:eastAsia="Times New Roman"/>
                <w:iCs/>
                <w:color w:val="000000"/>
                <w:szCs w:val="28"/>
                <w:lang w:val="en-US" w:eastAsia="ru-RU"/>
              </w:rPr>
              <w:t>,</w:t>
            </w:r>
          </w:p>
        </w:tc>
        <w:tc>
          <w:tcPr>
            <w:tcW w:w="1093" w:type="dxa"/>
            <w:vAlign w:val="center"/>
            <w:hideMark/>
          </w:tcPr>
          <w:p w14:paraId="1C718769" w14:textId="51F401BD" w:rsidR="00B4654C" w:rsidRPr="00D55253" w:rsidRDefault="00B4654C" w:rsidP="007A1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w:t>
            </w:r>
            <w:r w:rsidR="00616911">
              <w:rPr>
                <w:rFonts w:eastAsia="Times New Roman"/>
                <w:color w:val="000000"/>
                <w:szCs w:val="28"/>
                <w:lang w:eastAsia="ru-RU"/>
              </w:rPr>
              <w:t>12</w:t>
            </w:r>
            <w:r w:rsidRPr="00D55253">
              <w:rPr>
                <w:rFonts w:eastAsia="Times New Roman"/>
                <w:color w:val="000000"/>
                <w:szCs w:val="28"/>
                <w:lang w:eastAsia="ru-RU"/>
              </w:rPr>
              <w:t>)</w:t>
            </w:r>
          </w:p>
        </w:tc>
      </w:tr>
    </w:tbl>
    <w:p w14:paraId="446BC6F3" w14:textId="5EC0EEB5" w:rsidR="00D0089F" w:rsidRDefault="00D0089F" w:rsidP="00F07A79">
      <w:pPr>
        <w:spacing w:after="120"/>
        <w:ind w:firstLine="0"/>
      </w:pPr>
      <w:r>
        <w:t>г</w:t>
      </w:r>
      <w:r w:rsidRPr="00ED22B6">
        <w:t>де</w:t>
      </w:r>
      <w:r>
        <w:t xml:space="preserve"> Н</w:t>
      </w:r>
      <w:r>
        <w:rPr>
          <w:vertAlign w:val="subscript"/>
        </w:rPr>
        <w:t>П</w:t>
      </w:r>
      <w:r w:rsidRPr="00ED22B6">
        <w:t xml:space="preserve"> – </w:t>
      </w:r>
      <w:r>
        <w:t>ставка налога на прибыль,</w:t>
      </w:r>
      <w:r w:rsidRPr="00ED22B6">
        <w:t xml:space="preserve"> </w:t>
      </w:r>
      <w:r>
        <w:t>%</w:t>
      </w:r>
      <w:r w:rsidRPr="00ED22B6">
        <w:t>.</w:t>
      </w:r>
    </w:p>
    <w:p w14:paraId="2A926E9F" w14:textId="4A548EF1" w:rsidR="000A2BC4" w:rsidRDefault="000A2BC4" w:rsidP="003775CB">
      <w:r>
        <w:t>Н</w:t>
      </w:r>
      <w:r w:rsidRPr="000A2BC4">
        <w:rPr>
          <w:vertAlign w:val="subscript"/>
        </w:rPr>
        <w:t>п</w:t>
      </w:r>
      <w:r>
        <w:t xml:space="preserve"> = 20% (</w:t>
      </w:r>
      <w:r w:rsidR="0084704C">
        <w:t>т</w:t>
      </w:r>
      <w:r>
        <w:t>аблица 6.1).</w:t>
      </w:r>
    </w:p>
    <w:p w14:paraId="36A2420B" w14:textId="6165BE4A" w:rsidR="004C5546" w:rsidRDefault="004C5546" w:rsidP="002836F7">
      <w:pPr>
        <w:rPr>
          <w:rFonts w:eastAsia="Arial"/>
          <w:lang w:eastAsia="ru-RU"/>
        </w:rPr>
      </w:pPr>
      <w:r>
        <w:rPr>
          <w:lang w:eastAsia="ru-RU"/>
        </w:rPr>
        <w:t>Подставив исходные данные в формулу (6.1</w:t>
      </w:r>
      <w:r w:rsidR="003B2FF4">
        <w:rPr>
          <w:lang w:eastAsia="ru-RU"/>
        </w:rPr>
        <w:t>2</w:t>
      </w:r>
      <w:r>
        <w:rPr>
          <w:lang w:eastAsia="ru-RU"/>
        </w:rPr>
        <w:t>), получим</w:t>
      </w:r>
      <w:r w:rsidRPr="002C6357">
        <w:rPr>
          <w:rFonts w:eastAsia="Arial"/>
          <w:lang w:eastAsia="ru-RU"/>
        </w:rPr>
        <w:t>:</w:t>
      </w:r>
    </w:p>
    <w:p w14:paraId="1742136C" w14:textId="1622999D" w:rsidR="002836F7" w:rsidRDefault="002836F7" w:rsidP="007D1AB4">
      <w:pPr>
        <w:pStyle w:val="afb"/>
      </w:pPr>
      <w:r>
        <w:tab/>
      </w:r>
      <w:r w:rsidR="00DF62D4" w:rsidRPr="002836F7">
        <w:rPr>
          <w:position w:val="-28"/>
        </w:rPr>
        <w:object w:dxaOrig="3800" w:dyaOrig="720" w14:anchorId="61A20138">
          <v:shape id="_x0000_i1042" type="#_x0000_t75" style="width:189pt;height:36.6pt" o:ole="">
            <v:imagedata r:id="rId116" o:title=""/>
          </v:shape>
          <o:OLEObject Type="Embed" ProgID="Equation.DSMT4" ShapeID="_x0000_i1042" DrawAspect="Content" ObjectID="_1779523989" r:id="rId117"/>
        </w:object>
      </w:r>
      <w:r>
        <w:t>руб.</w:t>
      </w:r>
    </w:p>
    <w:p w14:paraId="6AFB4E28" w14:textId="486BCB9D" w:rsidR="00846D9B" w:rsidRDefault="00181D2F" w:rsidP="002836F7">
      <w:pPr>
        <w:rPr>
          <w:lang w:eastAsia="ru-RU"/>
        </w:rPr>
      </w:pPr>
      <w:r>
        <w:t xml:space="preserve">Таким образом, чистая прибыль равна </w:t>
      </w:r>
      <w:r w:rsidR="003E7472">
        <w:t>1558</w:t>
      </w:r>
      <w:r>
        <w:t>,</w:t>
      </w:r>
      <w:r w:rsidR="003E7472">
        <w:t>4</w:t>
      </w:r>
      <w:r>
        <w:t>9 руб.</w:t>
      </w:r>
    </w:p>
    <w:p w14:paraId="1BDC0C3B" w14:textId="429300BA" w:rsidR="00B648E7" w:rsidRDefault="00B648E7"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pPr>
      <w:r>
        <w:lastRenderedPageBreak/>
        <w:t>Рентабельность проекта</w:t>
      </w:r>
      <w:r w:rsidR="00BA2538">
        <w:t xml:space="preserve"> Р, %,</w:t>
      </w:r>
      <w:r>
        <w:t xml:space="preserve"> рассчитывается как отношение прибыли от</w:t>
      </w:r>
      <w:r w:rsidR="00B64909">
        <w:t> </w:t>
      </w:r>
      <w:r>
        <w:t>реализации</w:t>
      </w:r>
      <w:r w:rsidR="00455838">
        <w:t>,</w:t>
      </w:r>
      <w:r w:rsidR="001075D2">
        <w:t xml:space="preserve"> </w:t>
      </w:r>
      <w:proofErr w:type="spellStart"/>
      <w:r w:rsidR="001075D2">
        <w:t>П</w:t>
      </w:r>
      <w:r w:rsidR="001075D2" w:rsidRPr="001075D2">
        <w:rPr>
          <w:vertAlign w:val="subscript"/>
        </w:rPr>
        <w:t>пс</w:t>
      </w:r>
      <w:proofErr w:type="spellEnd"/>
      <w:r w:rsidR="001075D2">
        <w:t xml:space="preserve">, руб., </w:t>
      </w:r>
      <w:r>
        <w:t>к полной себестоимости</w:t>
      </w:r>
      <w:r w:rsidR="00624A47">
        <w:t xml:space="preserve"> </w:t>
      </w:r>
      <w:proofErr w:type="spellStart"/>
      <w:r w:rsidR="00BA2538">
        <w:t>С</w:t>
      </w:r>
      <w:r w:rsidR="00BA2538" w:rsidRPr="00BA2538">
        <w:rPr>
          <w:vertAlign w:val="subscript"/>
        </w:rPr>
        <w:t>п</w:t>
      </w:r>
      <w:proofErr w:type="spellEnd"/>
      <w:r w:rsidR="00BA2538">
        <w:t>, руб</w:t>
      </w:r>
      <w:r w:rsidR="001075D2">
        <w:t>.</w:t>
      </w:r>
      <w:r w:rsidR="00BA2538">
        <w:t xml:space="preserve">, </w:t>
      </w:r>
      <w:r w:rsidR="00624A47">
        <w:t>по формуле</w:t>
      </w:r>
      <w: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255ABC" w:rsidRPr="00D55253" w14:paraId="11641470" w14:textId="77777777" w:rsidTr="007A19D7">
        <w:trPr>
          <w:jc w:val="center"/>
        </w:trPr>
        <w:tc>
          <w:tcPr>
            <w:tcW w:w="1077" w:type="dxa"/>
          </w:tcPr>
          <w:p w14:paraId="6BD574D9" w14:textId="77777777" w:rsidR="00255ABC" w:rsidRPr="00D55253" w:rsidRDefault="00255ABC"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jc w:val="center"/>
              <w:rPr>
                <w:rFonts w:eastAsia="Times New Roman"/>
                <w:color w:val="000000"/>
                <w:szCs w:val="28"/>
                <w:lang w:eastAsia="ru-RU"/>
              </w:rPr>
            </w:pPr>
          </w:p>
        </w:tc>
        <w:tc>
          <w:tcPr>
            <w:tcW w:w="7849" w:type="dxa"/>
            <w:hideMark/>
          </w:tcPr>
          <w:p w14:paraId="76F0915B" w14:textId="48BBD08B" w:rsidR="008430F3" w:rsidRPr="008430F3" w:rsidRDefault="008430F3" w:rsidP="00845A4E">
            <w:pPr>
              <w:tabs>
                <w:tab w:val="center" w:pos="3920"/>
                <w:tab w:val="right" w:pos="7840"/>
              </w:tabs>
              <w:suppressAutoHyphens/>
              <w:spacing w:before="240" w:after="240" w:line="235" w:lineRule="auto"/>
              <w:ind w:firstLine="0"/>
              <w:jc w:val="center"/>
              <w:rPr>
                <w:rFonts w:eastAsia="Times New Roman"/>
                <w:iCs/>
                <w:color w:val="000000"/>
                <w:szCs w:val="28"/>
                <w:lang w:val="en-US" w:eastAsia="ru-RU"/>
              </w:rPr>
            </w:pPr>
            <w:r w:rsidRPr="008430F3">
              <w:rPr>
                <w:rFonts w:eastAsia="Times New Roman"/>
                <w:i/>
                <w:color w:val="000000"/>
                <w:position w:val="-34"/>
                <w:szCs w:val="28"/>
                <w:lang w:val="en-US" w:eastAsia="ru-RU"/>
              </w:rPr>
              <w:object w:dxaOrig="1719" w:dyaOrig="780" w14:anchorId="219E09C8">
                <v:shape id="_x0000_i1043" type="#_x0000_t75" style="width:85.8pt;height:39.6pt" o:ole="">
                  <v:imagedata r:id="rId118" o:title=""/>
                </v:shape>
                <o:OLEObject Type="Embed" ProgID="Equation.DSMT4" ShapeID="_x0000_i1043" DrawAspect="Content" ObjectID="_1779523990" r:id="rId119"/>
              </w:object>
            </w:r>
            <w:r>
              <w:rPr>
                <w:rFonts w:eastAsia="Times New Roman"/>
                <w:i/>
                <w:color w:val="000000"/>
                <w:szCs w:val="28"/>
                <w:lang w:val="en-US" w:eastAsia="ru-RU"/>
              </w:rPr>
              <w:t>,</w:t>
            </w:r>
          </w:p>
        </w:tc>
        <w:tc>
          <w:tcPr>
            <w:tcW w:w="1093" w:type="dxa"/>
            <w:vAlign w:val="center"/>
            <w:hideMark/>
          </w:tcPr>
          <w:p w14:paraId="060538E3" w14:textId="52FCF904" w:rsidR="00255ABC" w:rsidRPr="00D55253" w:rsidRDefault="00255ABC"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394"/>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6.1</w:t>
            </w:r>
            <w:r w:rsidR="00616911">
              <w:rPr>
                <w:rFonts w:eastAsia="Times New Roman"/>
                <w:color w:val="000000"/>
                <w:szCs w:val="28"/>
                <w:lang w:eastAsia="ru-RU"/>
              </w:rPr>
              <w:t>3</w:t>
            </w:r>
            <w:r w:rsidRPr="00D55253">
              <w:rPr>
                <w:rFonts w:eastAsia="Times New Roman"/>
                <w:color w:val="000000"/>
                <w:szCs w:val="28"/>
                <w:lang w:eastAsia="ru-RU"/>
              </w:rPr>
              <w:t>)</w:t>
            </w:r>
          </w:p>
        </w:tc>
      </w:tr>
    </w:tbl>
    <w:p w14:paraId="22F9ED54" w14:textId="405C6D3A" w:rsidR="003B2FF4" w:rsidRDefault="00AA4D8F" w:rsidP="00845A4E">
      <w:pPr>
        <w:spacing w:line="235" w:lineRule="auto"/>
        <w:rPr>
          <w:rFonts w:eastAsia="Arial"/>
          <w:lang w:eastAsia="ru-RU"/>
        </w:rPr>
      </w:pPr>
      <w:r>
        <w:rPr>
          <w:lang w:eastAsia="ru-RU"/>
        </w:rPr>
        <w:t>Подставив исходные данные в формулу (6.11), получим</w:t>
      </w:r>
      <w:r w:rsidRPr="002C6357">
        <w:rPr>
          <w:rFonts w:eastAsia="Arial"/>
          <w:lang w:eastAsia="ru-RU"/>
        </w:rPr>
        <w:t>:</w:t>
      </w:r>
    </w:p>
    <w:p w14:paraId="34D70E42" w14:textId="0F82EA9E" w:rsidR="00E950E9" w:rsidRPr="00AA4D8F" w:rsidRDefault="00E950E9" w:rsidP="00845A4E">
      <w:pPr>
        <w:pStyle w:val="afb"/>
        <w:spacing w:line="235" w:lineRule="auto"/>
      </w:pPr>
      <w:r>
        <w:tab/>
      </w:r>
      <w:r w:rsidR="004A4E0C" w:rsidRPr="00711BA2">
        <w:rPr>
          <w:position w:val="-34"/>
        </w:rPr>
        <w:object w:dxaOrig="3320" w:dyaOrig="780" w14:anchorId="32F9F1E8">
          <v:shape id="_x0000_i1044" type="#_x0000_t75" style="width:165.6pt;height:38.4pt" o:ole="">
            <v:imagedata r:id="rId120" o:title=""/>
          </v:shape>
          <o:OLEObject Type="Embed" ProgID="Equation.DSMT4" ShapeID="_x0000_i1044" DrawAspect="Content" ObjectID="_1779523991" r:id="rId121"/>
        </w:object>
      </w:r>
    </w:p>
    <w:p w14:paraId="04CC8FB4" w14:textId="17312446" w:rsidR="00937994" w:rsidRDefault="00175C28" w:rsidP="00845A4E">
      <w:pPr>
        <w:spacing w:line="235" w:lineRule="auto"/>
        <w:rPr>
          <w:lang w:eastAsia="ru-RU"/>
        </w:rPr>
      </w:pPr>
      <w:r>
        <w:rPr>
          <w:lang w:eastAsia="ru-RU"/>
        </w:rPr>
        <w:t xml:space="preserve">Таким образом, рентабельность проекта составила </w:t>
      </w:r>
      <w:r w:rsidR="001075D2">
        <w:t>19</w:t>
      </w:r>
      <w:r w:rsidRPr="00175C28">
        <w:t>,</w:t>
      </w:r>
      <w:r w:rsidR="001075D2">
        <w:t>22</w:t>
      </w:r>
      <w:r w:rsidRPr="00175C28">
        <w:t>%</w:t>
      </w:r>
      <w:r>
        <w:t>, что является</w:t>
      </w:r>
      <w:r>
        <w:rPr>
          <w:lang w:eastAsia="ru-RU"/>
        </w:rPr>
        <w:t xml:space="preserve"> приемлемым показателем.</w:t>
      </w:r>
    </w:p>
    <w:p w14:paraId="6602D777" w14:textId="59205992" w:rsidR="004A50B1" w:rsidRPr="00D55253" w:rsidRDefault="004A50B1" w:rsidP="00845A4E">
      <w:pPr>
        <w:spacing w:before="360" w:after="240" w:line="235" w:lineRule="auto"/>
        <w:outlineLvl w:val="1"/>
        <w:rPr>
          <w:b/>
          <w:szCs w:val="28"/>
        </w:rPr>
      </w:pPr>
      <w:bookmarkStart w:id="73" w:name="_Toc168516783"/>
      <w:r>
        <w:rPr>
          <w:b/>
          <w:szCs w:val="28"/>
        </w:rPr>
        <w:t xml:space="preserve">6.4 </w:t>
      </w:r>
      <w:r w:rsidRPr="00D55253">
        <w:rPr>
          <w:b/>
          <w:szCs w:val="28"/>
        </w:rPr>
        <w:t>Вывод по разделу</w:t>
      </w:r>
      <w:bookmarkEnd w:id="73"/>
    </w:p>
    <w:p w14:paraId="2B3BDB30" w14:textId="64A81342" w:rsidR="004A50B1"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line="235" w:lineRule="auto"/>
        <w:rPr>
          <w:rFonts w:eastAsia="Times New Roman"/>
          <w:szCs w:val="28"/>
          <w:lang w:eastAsia="ru-RU"/>
        </w:rPr>
      </w:pPr>
      <w:r w:rsidRPr="00D55253">
        <w:rPr>
          <w:rFonts w:eastAsia="Times New Roman"/>
          <w:szCs w:val="28"/>
          <w:lang w:eastAsia="ru-RU"/>
        </w:rPr>
        <w:t xml:space="preserve">В таблице </w:t>
      </w:r>
      <w:r>
        <w:rPr>
          <w:rFonts w:eastAsia="Times New Roman"/>
          <w:szCs w:val="28"/>
          <w:lang w:eastAsia="ru-RU"/>
        </w:rPr>
        <w:t>6</w:t>
      </w:r>
      <w:r w:rsidRPr="00D55253">
        <w:rPr>
          <w:rFonts w:eastAsia="Times New Roman"/>
          <w:szCs w:val="28"/>
          <w:lang w:eastAsia="ru-RU"/>
        </w:rPr>
        <w:t>.</w:t>
      </w:r>
      <w:r w:rsidR="00B41E40">
        <w:rPr>
          <w:rFonts w:eastAsia="Times New Roman"/>
          <w:szCs w:val="28"/>
          <w:lang w:eastAsia="ru-RU"/>
        </w:rPr>
        <w:t>5</w:t>
      </w:r>
      <w:r w:rsidRPr="00D55253">
        <w:rPr>
          <w:rFonts w:eastAsia="Times New Roman"/>
          <w:szCs w:val="28"/>
          <w:lang w:eastAsia="ru-RU"/>
        </w:rPr>
        <w:t xml:space="preserve"> представлены результаты расчётов</w:t>
      </w:r>
      <w:r w:rsidR="000A6ABD">
        <w:rPr>
          <w:rFonts w:eastAsia="Times New Roman"/>
          <w:szCs w:val="28"/>
          <w:lang w:eastAsia="ru-RU"/>
        </w:rPr>
        <w:t xml:space="preserve"> для </w:t>
      </w:r>
      <w:r w:rsidRPr="00D55253">
        <w:rPr>
          <w:rFonts w:eastAsia="Times New Roman"/>
          <w:szCs w:val="28"/>
          <w:lang w:eastAsia="ru-RU"/>
        </w:rPr>
        <w:t>основных показателей данной главы</w:t>
      </w:r>
      <w:r w:rsidR="000A6ABD">
        <w:rPr>
          <w:rFonts w:eastAsia="Times New Roman"/>
          <w:szCs w:val="28"/>
          <w:lang w:eastAsia="ru-RU"/>
        </w:rPr>
        <w:t xml:space="preserve"> в </w:t>
      </w:r>
      <w:r w:rsidRPr="00D55253">
        <w:rPr>
          <w:rFonts w:eastAsia="Times New Roman"/>
          <w:szCs w:val="28"/>
          <w:lang w:eastAsia="ru-RU"/>
        </w:rPr>
        <w:t>краткой форме.</w:t>
      </w:r>
    </w:p>
    <w:p w14:paraId="78E208B1" w14:textId="203DD7C9" w:rsidR="004A50B1" w:rsidRPr="00D55253" w:rsidRDefault="004A50B1" w:rsidP="00845A4E">
      <w:pPr>
        <w:pStyle w:val="af1"/>
        <w:spacing w:line="235" w:lineRule="auto"/>
        <w:rPr>
          <w:lang w:eastAsia="ru-RU"/>
        </w:rPr>
      </w:pPr>
      <w:r w:rsidRPr="00D55253">
        <w:rPr>
          <w:lang w:eastAsia="ru-RU"/>
        </w:rPr>
        <w:t xml:space="preserve">Таблица </w:t>
      </w:r>
      <w:r>
        <w:rPr>
          <w:lang w:eastAsia="ru-RU"/>
        </w:rPr>
        <w:t>6</w:t>
      </w:r>
      <w:r w:rsidRPr="00D55253">
        <w:rPr>
          <w:lang w:eastAsia="ru-RU"/>
        </w:rPr>
        <w:t>.</w:t>
      </w:r>
      <w:r w:rsidR="00B41E40">
        <w:rPr>
          <w:lang w:eastAsia="ru-RU"/>
        </w:rPr>
        <w:t>5</w:t>
      </w:r>
      <w:r w:rsidR="0010433D">
        <w:rPr>
          <w:lang w:eastAsia="ru-RU"/>
        </w:rPr>
        <w:t xml:space="preserve"> – </w:t>
      </w:r>
      <w:r w:rsidRPr="00D55253">
        <w:rPr>
          <w:lang w:eastAsia="ru-RU"/>
        </w:rPr>
        <w:t>Результаты расчетов</w:t>
      </w:r>
    </w:p>
    <w:tbl>
      <w:tblPr>
        <w:tblStyle w:val="210"/>
        <w:tblW w:w="10065" w:type="dxa"/>
        <w:tblInd w:w="-5" w:type="dxa"/>
        <w:tblBorders>
          <w:bottom w:val="none" w:sz="0" w:space="0" w:color="auto"/>
        </w:tblBorders>
        <w:tblLook w:val="04A0" w:firstRow="1" w:lastRow="0" w:firstColumn="1" w:lastColumn="0" w:noHBand="0" w:noVBand="1"/>
      </w:tblPr>
      <w:tblGrid>
        <w:gridCol w:w="6946"/>
        <w:gridCol w:w="3119"/>
      </w:tblGrid>
      <w:tr w:rsidR="004A50B1" w:rsidRPr="00D55253" w14:paraId="7F3F383B" w14:textId="77777777" w:rsidTr="00BF30F9">
        <w:trPr>
          <w:trHeight w:val="335"/>
        </w:trPr>
        <w:tc>
          <w:tcPr>
            <w:tcW w:w="6946" w:type="dxa"/>
            <w:hideMark/>
          </w:tcPr>
          <w:p w14:paraId="1274684A" w14:textId="77777777" w:rsidR="004A50B1" w:rsidRPr="00D55253"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jc w:val="center"/>
              <w:rPr>
                <w:rFonts w:eastAsia="Times New Roman"/>
                <w:szCs w:val="24"/>
                <w:lang w:eastAsia="ru-RU"/>
              </w:rPr>
            </w:pPr>
            <w:r w:rsidRPr="00D55253">
              <w:rPr>
                <w:rFonts w:eastAsia="Times New Roman"/>
                <w:szCs w:val="24"/>
                <w:lang w:eastAsia="ru-RU"/>
              </w:rPr>
              <w:t>Наименование показателя</w:t>
            </w:r>
          </w:p>
        </w:tc>
        <w:tc>
          <w:tcPr>
            <w:tcW w:w="3119" w:type="dxa"/>
            <w:hideMark/>
          </w:tcPr>
          <w:p w14:paraId="16D18746" w14:textId="77777777" w:rsidR="004A50B1" w:rsidRPr="00D55253"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jc w:val="center"/>
              <w:rPr>
                <w:rFonts w:eastAsia="Times New Roman"/>
                <w:szCs w:val="24"/>
                <w:lang w:eastAsia="ru-RU"/>
              </w:rPr>
            </w:pPr>
            <w:r w:rsidRPr="00D55253">
              <w:rPr>
                <w:rFonts w:eastAsia="Times New Roman"/>
                <w:szCs w:val="24"/>
                <w:lang w:eastAsia="ru-RU"/>
              </w:rPr>
              <w:t>Значение</w:t>
            </w:r>
          </w:p>
        </w:tc>
      </w:tr>
      <w:tr w:rsidR="004A50B1" w:rsidRPr="00D55253" w14:paraId="57D62D11" w14:textId="77777777" w:rsidTr="00BF30F9">
        <w:trPr>
          <w:trHeight w:val="335"/>
        </w:trPr>
        <w:tc>
          <w:tcPr>
            <w:tcW w:w="6946" w:type="dxa"/>
            <w:hideMark/>
          </w:tcPr>
          <w:p w14:paraId="375D2B4A" w14:textId="77777777" w:rsidR="004A50B1" w:rsidRPr="00BF30F9"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Время разработки, ч.</w:t>
            </w:r>
          </w:p>
        </w:tc>
        <w:tc>
          <w:tcPr>
            <w:tcW w:w="3119" w:type="dxa"/>
            <w:vAlign w:val="center"/>
            <w:hideMark/>
          </w:tcPr>
          <w:p w14:paraId="0C529977" w14:textId="07AD750A" w:rsidR="004A50B1" w:rsidRPr="00850585" w:rsidRDefault="00974AEB" w:rsidP="00845A4E">
            <w:pPr>
              <w:spacing w:line="235" w:lineRule="auto"/>
              <w:ind w:right="888" w:firstLine="0"/>
              <w:jc w:val="right"/>
              <w:rPr>
                <w:color w:val="000000"/>
              </w:rPr>
            </w:pPr>
            <w:r>
              <w:rPr>
                <w:color w:val="000000"/>
              </w:rPr>
              <w:t>454</w:t>
            </w:r>
            <w:r w:rsidR="006A7514">
              <w:rPr>
                <w:color w:val="000000"/>
              </w:rPr>
              <w:t>,0</w:t>
            </w:r>
            <w:r w:rsidR="00E432F4" w:rsidRPr="00E432F4">
              <w:rPr>
                <w:color w:val="FFFFFF" w:themeColor="background1"/>
              </w:rPr>
              <w:t>0</w:t>
            </w:r>
          </w:p>
        </w:tc>
      </w:tr>
      <w:tr w:rsidR="004A50B1" w:rsidRPr="00D55253" w14:paraId="70DC71B3" w14:textId="77777777" w:rsidTr="00BF30F9">
        <w:trPr>
          <w:trHeight w:val="335"/>
        </w:trPr>
        <w:tc>
          <w:tcPr>
            <w:tcW w:w="6946" w:type="dxa"/>
            <w:hideMark/>
          </w:tcPr>
          <w:p w14:paraId="4E8BBFEA" w14:textId="77777777" w:rsidR="004A50B1" w:rsidRPr="00BF30F9"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Основная заработная плата, руб.</w:t>
            </w:r>
          </w:p>
        </w:tc>
        <w:tc>
          <w:tcPr>
            <w:tcW w:w="3119" w:type="dxa"/>
            <w:vAlign w:val="center"/>
          </w:tcPr>
          <w:p w14:paraId="624E4C92" w14:textId="468D4FEE" w:rsidR="004A50B1" w:rsidRPr="00D55253" w:rsidRDefault="00974AEB" w:rsidP="00845A4E">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right="888" w:firstLine="0"/>
              <w:jc w:val="right"/>
              <w:rPr>
                <w:rFonts w:eastAsia="Times New Roman"/>
                <w:szCs w:val="24"/>
                <w:lang w:eastAsia="ru-RU"/>
              </w:rPr>
            </w:pPr>
            <w:r>
              <w:rPr>
                <w:rFonts w:eastAsia="Times New Roman"/>
                <w:szCs w:val="24"/>
                <w:lang w:eastAsia="ru-RU"/>
              </w:rPr>
              <w:t>4968,</w:t>
            </w:r>
            <w:r w:rsidRPr="00E432F4">
              <w:rPr>
                <w:rFonts w:eastAsia="Times New Roman"/>
                <w:szCs w:val="24"/>
                <w:lang w:eastAsia="ru-RU"/>
              </w:rPr>
              <w:t>2</w:t>
            </w:r>
            <w:r w:rsidR="00E37283" w:rsidRPr="00E37283">
              <w:rPr>
                <w:rFonts w:eastAsia="Times New Roman"/>
                <w:szCs w:val="24"/>
                <w:lang w:eastAsia="ru-RU"/>
              </w:rPr>
              <w:t>0</w:t>
            </w:r>
          </w:p>
        </w:tc>
      </w:tr>
      <w:tr w:rsidR="004A50B1" w:rsidRPr="00D55253" w14:paraId="7285DE95" w14:textId="77777777" w:rsidTr="00BF30F9">
        <w:trPr>
          <w:trHeight w:val="335"/>
        </w:trPr>
        <w:tc>
          <w:tcPr>
            <w:tcW w:w="6946" w:type="dxa"/>
            <w:hideMark/>
          </w:tcPr>
          <w:p w14:paraId="5402D91C" w14:textId="77777777" w:rsidR="004A50B1" w:rsidRPr="00BF30F9"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Дополнительная заработная плата, руб.</w:t>
            </w:r>
          </w:p>
        </w:tc>
        <w:tc>
          <w:tcPr>
            <w:tcW w:w="3119" w:type="dxa"/>
            <w:vAlign w:val="center"/>
          </w:tcPr>
          <w:p w14:paraId="0C4FF565" w14:textId="5607B0B2" w:rsidR="004A50B1" w:rsidRPr="00D55253" w:rsidRDefault="00974AEB" w:rsidP="00845A4E">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right="888" w:firstLine="0"/>
              <w:jc w:val="right"/>
              <w:rPr>
                <w:rFonts w:eastAsia="Times New Roman"/>
                <w:szCs w:val="24"/>
                <w:lang w:eastAsia="ru-RU"/>
              </w:rPr>
            </w:pPr>
            <w:r>
              <w:rPr>
                <w:rFonts w:eastAsia="Times New Roman"/>
                <w:szCs w:val="24"/>
                <w:lang w:eastAsia="ru-RU"/>
              </w:rPr>
              <w:t>496</w:t>
            </w:r>
            <w:r w:rsidR="00850585">
              <w:rPr>
                <w:rFonts w:eastAsia="Times New Roman"/>
                <w:szCs w:val="24"/>
                <w:lang w:eastAsia="ru-RU"/>
              </w:rPr>
              <w:t>,</w:t>
            </w:r>
            <w:r>
              <w:rPr>
                <w:rFonts w:eastAsia="Times New Roman"/>
                <w:szCs w:val="24"/>
                <w:lang w:eastAsia="ru-RU"/>
              </w:rPr>
              <w:t>82</w:t>
            </w:r>
          </w:p>
        </w:tc>
      </w:tr>
      <w:tr w:rsidR="004A50B1" w:rsidRPr="00D55253" w14:paraId="45DAEB62" w14:textId="77777777" w:rsidTr="00BF30F9">
        <w:trPr>
          <w:trHeight w:val="335"/>
        </w:trPr>
        <w:tc>
          <w:tcPr>
            <w:tcW w:w="6946" w:type="dxa"/>
            <w:hideMark/>
          </w:tcPr>
          <w:p w14:paraId="14B8F17E" w14:textId="127D4576" w:rsidR="004A50B1" w:rsidRPr="00BF30F9"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Отчисления</w:t>
            </w:r>
            <w:r w:rsidR="000A6ABD" w:rsidRPr="00BF30F9">
              <w:rPr>
                <w:rFonts w:eastAsia="Times New Roman"/>
                <w:szCs w:val="24"/>
                <w:lang w:eastAsia="ru-RU"/>
              </w:rPr>
              <w:t xml:space="preserve"> в </w:t>
            </w:r>
            <w:r w:rsidRPr="00BF30F9">
              <w:rPr>
                <w:rFonts w:eastAsia="Times New Roman"/>
                <w:szCs w:val="24"/>
                <w:lang w:eastAsia="ru-RU"/>
              </w:rPr>
              <w:t>Фонд социальной защиты населения</w:t>
            </w:r>
            <w:r w:rsidR="00A1324C">
              <w:rPr>
                <w:rFonts w:eastAsia="Times New Roman"/>
                <w:szCs w:val="24"/>
                <w:lang w:eastAsia="ru-RU"/>
              </w:rPr>
              <w:t xml:space="preserve"> и </w:t>
            </w:r>
            <w:r w:rsidRPr="00BF30F9">
              <w:rPr>
                <w:rFonts w:eastAsia="Times New Roman"/>
                <w:color w:val="000000"/>
                <w:lang w:eastAsia="ru-RU"/>
              </w:rPr>
              <w:t>БРУСП «</w:t>
            </w:r>
            <w:proofErr w:type="spellStart"/>
            <w:r w:rsidRPr="00BF30F9">
              <w:rPr>
                <w:rFonts w:eastAsia="Times New Roman"/>
                <w:color w:val="000000"/>
                <w:lang w:eastAsia="ru-RU"/>
              </w:rPr>
              <w:t>Белгосстрах</w:t>
            </w:r>
            <w:proofErr w:type="spellEnd"/>
            <w:r w:rsidRPr="00BF30F9">
              <w:rPr>
                <w:rFonts w:eastAsia="Times New Roman"/>
                <w:color w:val="000000"/>
                <w:lang w:eastAsia="ru-RU"/>
              </w:rPr>
              <w:t>»,</w:t>
            </w:r>
            <w:r w:rsidR="009B05A3" w:rsidRPr="00BF30F9">
              <w:rPr>
                <w:rFonts w:eastAsia="Times New Roman"/>
                <w:color w:val="000000"/>
                <w:lang w:eastAsia="ru-RU"/>
              </w:rPr>
              <w:t xml:space="preserve"> </w:t>
            </w:r>
            <w:r w:rsidRPr="00BF30F9">
              <w:rPr>
                <w:rFonts w:eastAsia="Times New Roman"/>
                <w:szCs w:val="24"/>
                <w:lang w:eastAsia="ru-RU"/>
              </w:rPr>
              <w:t>руб.</w:t>
            </w:r>
          </w:p>
        </w:tc>
        <w:tc>
          <w:tcPr>
            <w:tcW w:w="3119" w:type="dxa"/>
            <w:vAlign w:val="center"/>
            <w:hideMark/>
          </w:tcPr>
          <w:p w14:paraId="16152FE4" w14:textId="2C6F57F0" w:rsidR="004A50B1" w:rsidRPr="00850585" w:rsidRDefault="00850585" w:rsidP="00845A4E">
            <w:pPr>
              <w:spacing w:line="235" w:lineRule="auto"/>
              <w:ind w:right="888" w:firstLine="0"/>
              <w:jc w:val="right"/>
              <w:rPr>
                <w:color w:val="000000"/>
              </w:rPr>
            </w:pPr>
            <w:r>
              <w:rPr>
                <w:color w:val="000000"/>
              </w:rPr>
              <w:t>1</w:t>
            </w:r>
            <w:r w:rsidR="00974AEB">
              <w:rPr>
                <w:color w:val="000000"/>
              </w:rPr>
              <w:t>8</w:t>
            </w:r>
            <w:r w:rsidR="00B8118A">
              <w:rPr>
                <w:color w:val="000000"/>
              </w:rPr>
              <w:t>90</w:t>
            </w:r>
            <w:r>
              <w:rPr>
                <w:color w:val="000000"/>
              </w:rPr>
              <w:t>,</w:t>
            </w:r>
            <w:r w:rsidR="00B8118A">
              <w:rPr>
                <w:color w:val="000000"/>
              </w:rPr>
              <w:t>9</w:t>
            </w:r>
            <w:r w:rsidR="00E432F4">
              <w:rPr>
                <w:color w:val="000000"/>
              </w:rPr>
              <w:t>0</w:t>
            </w:r>
          </w:p>
        </w:tc>
      </w:tr>
      <w:tr w:rsidR="004A50B1" w:rsidRPr="00D55253" w14:paraId="46B62241" w14:textId="77777777" w:rsidTr="00BF30F9">
        <w:trPr>
          <w:trHeight w:val="335"/>
        </w:trPr>
        <w:tc>
          <w:tcPr>
            <w:tcW w:w="6946" w:type="dxa"/>
          </w:tcPr>
          <w:p w14:paraId="7A84F939" w14:textId="77777777" w:rsidR="004A50B1" w:rsidRPr="00BF30F9"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 xml:space="preserve">Прочие прямые затраты, </w:t>
            </w:r>
            <w:proofErr w:type="spellStart"/>
            <w:r w:rsidRPr="00BF30F9">
              <w:rPr>
                <w:rFonts w:eastAsia="Times New Roman"/>
                <w:szCs w:val="24"/>
                <w:lang w:eastAsia="ru-RU"/>
              </w:rPr>
              <w:t>руб</w:t>
            </w:r>
            <w:proofErr w:type="spellEnd"/>
          </w:p>
        </w:tc>
        <w:tc>
          <w:tcPr>
            <w:tcW w:w="3119" w:type="dxa"/>
            <w:vAlign w:val="center"/>
          </w:tcPr>
          <w:p w14:paraId="5A59EBC1" w14:textId="5E844E1B" w:rsidR="004A50B1" w:rsidRPr="00974AEB" w:rsidRDefault="00974AEB" w:rsidP="00845A4E">
            <w:pPr>
              <w:spacing w:line="235" w:lineRule="auto"/>
              <w:ind w:right="888" w:firstLine="0"/>
              <w:jc w:val="right"/>
              <w:rPr>
                <w:color w:val="000000"/>
              </w:rPr>
            </w:pPr>
            <w:r w:rsidRPr="00974AEB">
              <w:rPr>
                <w:color w:val="000000"/>
              </w:rPr>
              <w:t>993,64</w:t>
            </w:r>
          </w:p>
        </w:tc>
      </w:tr>
      <w:tr w:rsidR="004A50B1" w:rsidRPr="00D55253" w14:paraId="72FB4D10" w14:textId="77777777" w:rsidTr="00BF30F9">
        <w:trPr>
          <w:trHeight w:val="335"/>
        </w:trPr>
        <w:tc>
          <w:tcPr>
            <w:tcW w:w="6946" w:type="dxa"/>
            <w:hideMark/>
          </w:tcPr>
          <w:p w14:paraId="544CFAF8" w14:textId="77777777" w:rsidR="004A50B1" w:rsidRPr="00BF30F9"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 xml:space="preserve">Накладные расходы, </w:t>
            </w:r>
            <w:proofErr w:type="spellStart"/>
            <w:r w:rsidRPr="00BF30F9">
              <w:rPr>
                <w:rFonts w:eastAsia="Times New Roman"/>
                <w:szCs w:val="24"/>
                <w:lang w:eastAsia="ru-RU"/>
              </w:rPr>
              <w:t>руб</w:t>
            </w:r>
            <w:proofErr w:type="spellEnd"/>
          </w:p>
        </w:tc>
        <w:tc>
          <w:tcPr>
            <w:tcW w:w="3119" w:type="dxa"/>
            <w:vAlign w:val="center"/>
          </w:tcPr>
          <w:p w14:paraId="2844D064" w14:textId="36402AB7" w:rsidR="004A50B1" w:rsidRPr="00974AEB" w:rsidRDefault="006A7514" w:rsidP="00845A4E">
            <w:pPr>
              <w:spacing w:line="235" w:lineRule="auto"/>
              <w:ind w:right="888" w:firstLine="0"/>
              <w:jc w:val="right"/>
              <w:rPr>
                <w:color w:val="000000"/>
              </w:rPr>
            </w:pPr>
            <w:r>
              <w:rPr>
                <w:color w:val="000000"/>
              </w:rPr>
              <w:t>1490</w:t>
            </w:r>
            <w:r w:rsidR="00974AEB" w:rsidRPr="00974AEB">
              <w:rPr>
                <w:color w:val="000000"/>
              </w:rPr>
              <w:t>,4</w:t>
            </w:r>
            <w:r>
              <w:rPr>
                <w:color w:val="000000"/>
              </w:rPr>
              <w:t>6</w:t>
            </w:r>
          </w:p>
        </w:tc>
      </w:tr>
      <w:tr w:rsidR="004A50B1" w:rsidRPr="00D55253" w14:paraId="657EBE62" w14:textId="77777777" w:rsidTr="00BF30F9">
        <w:tblPrEx>
          <w:tblBorders>
            <w:bottom w:val="single" w:sz="4" w:space="0" w:color="auto"/>
          </w:tblBorders>
        </w:tblPrEx>
        <w:trPr>
          <w:trHeight w:val="335"/>
        </w:trPr>
        <w:tc>
          <w:tcPr>
            <w:tcW w:w="6946" w:type="dxa"/>
            <w:tcBorders>
              <w:top w:val="single" w:sz="4" w:space="0" w:color="auto"/>
              <w:left w:val="single" w:sz="4" w:space="0" w:color="auto"/>
              <w:bottom w:val="single" w:sz="4" w:space="0" w:color="auto"/>
              <w:right w:val="single" w:sz="4" w:space="0" w:color="auto"/>
            </w:tcBorders>
          </w:tcPr>
          <w:p w14:paraId="2DC85C9E" w14:textId="77777777" w:rsidR="004A50B1" w:rsidRPr="00BF30F9"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Себестоимость разработки программного средства, руб.</w:t>
            </w:r>
          </w:p>
        </w:tc>
        <w:tc>
          <w:tcPr>
            <w:tcW w:w="3119" w:type="dxa"/>
            <w:tcBorders>
              <w:top w:val="single" w:sz="4" w:space="0" w:color="auto"/>
              <w:left w:val="single" w:sz="4" w:space="0" w:color="auto"/>
              <w:bottom w:val="single" w:sz="4" w:space="0" w:color="auto"/>
              <w:right w:val="single" w:sz="4" w:space="0" w:color="auto"/>
            </w:tcBorders>
            <w:vAlign w:val="center"/>
          </w:tcPr>
          <w:p w14:paraId="7A95F256" w14:textId="56B36C5F" w:rsidR="004A50B1" w:rsidRPr="00974AEB" w:rsidRDefault="006A7514" w:rsidP="00845A4E">
            <w:pPr>
              <w:spacing w:line="235" w:lineRule="auto"/>
              <w:ind w:right="888" w:firstLine="0"/>
              <w:jc w:val="right"/>
              <w:rPr>
                <w:color w:val="000000"/>
              </w:rPr>
            </w:pPr>
            <w:r>
              <w:rPr>
                <w:color w:val="000000"/>
              </w:rPr>
              <w:t>9840</w:t>
            </w:r>
            <w:r w:rsidR="00974AEB" w:rsidRPr="00974AEB">
              <w:rPr>
                <w:color w:val="000000"/>
              </w:rPr>
              <w:t>,0</w:t>
            </w:r>
            <w:r>
              <w:rPr>
                <w:color w:val="000000"/>
              </w:rPr>
              <w:t>2</w:t>
            </w:r>
            <w:r w:rsidR="00974AEB" w:rsidRPr="00974AEB">
              <w:rPr>
                <w:color w:val="000000"/>
              </w:rPr>
              <w:t xml:space="preserve"> </w:t>
            </w:r>
          </w:p>
        </w:tc>
      </w:tr>
      <w:tr w:rsidR="004A50B1" w:rsidRPr="00D55253" w14:paraId="54C029DA" w14:textId="77777777" w:rsidTr="00BF30F9">
        <w:tblPrEx>
          <w:tblBorders>
            <w:bottom w:val="single" w:sz="4" w:space="0" w:color="auto"/>
          </w:tblBorders>
        </w:tblPrEx>
        <w:trPr>
          <w:trHeight w:val="335"/>
        </w:trPr>
        <w:tc>
          <w:tcPr>
            <w:tcW w:w="6946" w:type="dxa"/>
            <w:tcBorders>
              <w:top w:val="single" w:sz="4" w:space="0" w:color="auto"/>
              <w:left w:val="single" w:sz="4" w:space="0" w:color="auto"/>
              <w:bottom w:val="single" w:sz="4" w:space="0" w:color="auto"/>
              <w:right w:val="single" w:sz="4" w:space="0" w:color="auto"/>
            </w:tcBorders>
          </w:tcPr>
          <w:p w14:paraId="4A5A9A3B" w14:textId="5392BA40" w:rsidR="004A50B1" w:rsidRPr="00BF30F9"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Расходы</w:t>
            </w:r>
            <w:r w:rsidR="000A6ABD" w:rsidRPr="00BF30F9">
              <w:rPr>
                <w:rFonts w:eastAsia="Times New Roman"/>
                <w:szCs w:val="24"/>
                <w:lang w:eastAsia="ru-RU"/>
              </w:rPr>
              <w:t xml:space="preserve"> на </w:t>
            </w:r>
            <w:r w:rsidRPr="00BF30F9">
              <w:rPr>
                <w:rFonts w:eastAsia="Times New Roman"/>
                <w:szCs w:val="24"/>
                <w:lang w:eastAsia="ru-RU"/>
              </w:rPr>
              <w:t>реализацию, руб.</w:t>
            </w:r>
          </w:p>
        </w:tc>
        <w:tc>
          <w:tcPr>
            <w:tcW w:w="3119" w:type="dxa"/>
            <w:tcBorders>
              <w:top w:val="single" w:sz="4" w:space="0" w:color="auto"/>
              <w:left w:val="single" w:sz="4" w:space="0" w:color="auto"/>
              <w:bottom w:val="single" w:sz="4" w:space="0" w:color="auto"/>
              <w:right w:val="single" w:sz="4" w:space="0" w:color="auto"/>
            </w:tcBorders>
            <w:vAlign w:val="center"/>
          </w:tcPr>
          <w:p w14:paraId="10DBA11A" w14:textId="069A6E2C" w:rsidR="004A50B1" w:rsidRPr="0021288B" w:rsidRDefault="006A7514" w:rsidP="00845A4E">
            <w:pPr>
              <w:spacing w:line="235" w:lineRule="auto"/>
              <w:ind w:right="888" w:firstLine="0"/>
              <w:jc w:val="right"/>
              <w:rPr>
                <w:color w:val="000000"/>
              </w:rPr>
            </w:pPr>
            <w:r>
              <w:rPr>
                <w:color w:val="000000"/>
              </w:rPr>
              <w:t>295</w:t>
            </w:r>
            <w:r w:rsidR="00974AEB" w:rsidRPr="00974AEB">
              <w:rPr>
                <w:color w:val="000000"/>
              </w:rPr>
              <w:t>,</w:t>
            </w:r>
            <w:r>
              <w:rPr>
                <w:color w:val="000000"/>
              </w:rPr>
              <w:t>2</w:t>
            </w:r>
            <w:r w:rsidR="00E432F4">
              <w:rPr>
                <w:color w:val="000000"/>
              </w:rPr>
              <w:t>0</w:t>
            </w:r>
          </w:p>
        </w:tc>
      </w:tr>
      <w:tr w:rsidR="004A50B1" w:rsidRPr="00D55253" w14:paraId="1DDD5F39" w14:textId="77777777" w:rsidTr="00BF30F9">
        <w:tblPrEx>
          <w:tblBorders>
            <w:bottom w:val="single" w:sz="4" w:space="0" w:color="auto"/>
          </w:tblBorders>
        </w:tblPrEx>
        <w:trPr>
          <w:trHeight w:val="335"/>
        </w:trPr>
        <w:tc>
          <w:tcPr>
            <w:tcW w:w="6946" w:type="dxa"/>
            <w:tcBorders>
              <w:top w:val="single" w:sz="4" w:space="0" w:color="auto"/>
              <w:left w:val="single" w:sz="4" w:space="0" w:color="auto"/>
              <w:bottom w:val="single" w:sz="4" w:space="0" w:color="auto"/>
              <w:right w:val="single" w:sz="4" w:space="0" w:color="auto"/>
            </w:tcBorders>
          </w:tcPr>
          <w:p w14:paraId="6B126E01" w14:textId="18694D6D" w:rsidR="004A50B1" w:rsidRPr="00BF30F9" w:rsidRDefault="004A50B1"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Полная себестоимость</w:t>
            </w:r>
            <w:r w:rsidR="00250E03" w:rsidRPr="00BF30F9">
              <w:rPr>
                <w:rFonts w:eastAsia="Times New Roman"/>
                <w:szCs w:val="24"/>
                <w:lang w:eastAsia="ru-RU"/>
              </w:rPr>
              <w:t xml:space="preserve"> программного средства</w:t>
            </w:r>
            <w:r w:rsidRPr="00BF30F9">
              <w:rPr>
                <w:rFonts w:eastAsia="Times New Roman"/>
                <w:szCs w:val="24"/>
                <w:lang w:eastAsia="ru-RU"/>
              </w:rPr>
              <w:t>, руб.</w:t>
            </w:r>
          </w:p>
        </w:tc>
        <w:tc>
          <w:tcPr>
            <w:tcW w:w="3119" w:type="dxa"/>
            <w:tcBorders>
              <w:top w:val="single" w:sz="4" w:space="0" w:color="auto"/>
              <w:left w:val="single" w:sz="4" w:space="0" w:color="auto"/>
              <w:bottom w:val="single" w:sz="4" w:space="0" w:color="auto"/>
              <w:right w:val="single" w:sz="4" w:space="0" w:color="auto"/>
            </w:tcBorders>
            <w:vAlign w:val="center"/>
          </w:tcPr>
          <w:p w14:paraId="3D130616" w14:textId="4312955B" w:rsidR="004A50B1" w:rsidRPr="00974AEB" w:rsidRDefault="00974AEB" w:rsidP="00845A4E">
            <w:pPr>
              <w:spacing w:line="235" w:lineRule="auto"/>
              <w:ind w:right="888" w:firstLine="0"/>
              <w:jc w:val="right"/>
              <w:rPr>
                <w:color w:val="000000"/>
              </w:rPr>
            </w:pPr>
            <w:r w:rsidRPr="00974AEB">
              <w:rPr>
                <w:color w:val="000000"/>
              </w:rPr>
              <w:t>10</w:t>
            </w:r>
            <w:r w:rsidR="0034522A">
              <w:rPr>
                <w:color w:val="000000"/>
              </w:rPr>
              <w:t> </w:t>
            </w:r>
            <w:r w:rsidR="00246F85">
              <w:rPr>
                <w:color w:val="000000"/>
              </w:rPr>
              <w:t>135</w:t>
            </w:r>
            <w:r w:rsidRPr="00974AEB">
              <w:rPr>
                <w:color w:val="000000"/>
              </w:rPr>
              <w:t>,</w:t>
            </w:r>
            <w:r w:rsidR="00246F85">
              <w:rPr>
                <w:color w:val="000000"/>
              </w:rPr>
              <w:t>21</w:t>
            </w:r>
          </w:p>
        </w:tc>
      </w:tr>
      <w:tr w:rsidR="00684478" w:rsidRPr="00D55253" w14:paraId="665BECE3" w14:textId="77777777" w:rsidTr="00BF30F9">
        <w:tblPrEx>
          <w:tblBorders>
            <w:bottom w:val="single" w:sz="4" w:space="0" w:color="auto"/>
          </w:tblBorders>
        </w:tblPrEx>
        <w:trPr>
          <w:trHeight w:val="335"/>
        </w:trPr>
        <w:tc>
          <w:tcPr>
            <w:tcW w:w="6946" w:type="dxa"/>
            <w:tcBorders>
              <w:top w:val="single" w:sz="4" w:space="0" w:color="auto"/>
              <w:left w:val="single" w:sz="4" w:space="0" w:color="auto"/>
              <w:bottom w:val="single" w:sz="4" w:space="0" w:color="auto"/>
              <w:right w:val="single" w:sz="4" w:space="0" w:color="auto"/>
            </w:tcBorders>
          </w:tcPr>
          <w:p w14:paraId="21A1AFBC" w14:textId="7B07A1C2" w:rsidR="00684478" w:rsidRPr="00BF30F9" w:rsidRDefault="00684478"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Цена реализации, сформированная на основе проведённого маркетингового анализа рынка, руб.</w:t>
            </w:r>
          </w:p>
        </w:tc>
        <w:tc>
          <w:tcPr>
            <w:tcW w:w="3119" w:type="dxa"/>
            <w:tcBorders>
              <w:top w:val="single" w:sz="4" w:space="0" w:color="auto"/>
              <w:left w:val="single" w:sz="4" w:space="0" w:color="auto"/>
              <w:bottom w:val="single" w:sz="4" w:space="0" w:color="auto"/>
              <w:right w:val="single" w:sz="4" w:space="0" w:color="auto"/>
            </w:tcBorders>
            <w:vAlign w:val="center"/>
          </w:tcPr>
          <w:p w14:paraId="52DF94CA" w14:textId="3AF899B4" w:rsidR="00684478" w:rsidRDefault="00707316"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right="888" w:firstLine="0"/>
              <w:jc w:val="right"/>
              <w:rPr>
                <w:rFonts w:eastAsia="Times New Roman"/>
                <w:color w:val="000000"/>
                <w:szCs w:val="24"/>
                <w:lang w:eastAsia="ru-RU"/>
              </w:rPr>
            </w:pPr>
            <w:r>
              <w:rPr>
                <w:rFonts w:eastAsia="Times New Roman"/>
                <w:color w:val="000000"/>
                <w:szCs w:val="24"/>
                <w:lang w:eastAsia="ru-RU"/>
              </w:rPr>
              <w:t>1</w:t>
            </w:r>
            <w:r w:rsidR="00684478">
              <w:rPr>
                <w:rFonts w:eastAsia="Times New Roman"/>
                <w:color w:val="000000"/>
                <w:szCs w:val="24"/>
                <w:lang w:eastAsia="ru-RU"/>
              </w:rPr>
              <w:t>4</w:t>
            </w:r>
            <w:r w:rsidR="0034522A">
              <w:rPr>
                <w:rFonts w:eastAsia="Times New Roman"/>
                <w:color w:val="000000"/>
                <w:szCs w:val="24"/>
                <w:lang w:eastAsia="ru-RU"/>
              </w:rPr>
              <w:t> </w:t>
            </w:r>
            <w:r w:rsidR="00684478">
              <w:rPr>
                <w:rFonts w:eastAsia="Times New Roman"/>
                <w:color w:val="000000"/>
                <w:szCs w:val="24"/>
                <w:lang w:eastAsia="ru-RU"/>
              </w:rPr>
              <w:t>500,0</w:t>
            </w:r>
            <w:r w:rsidR="00684478" w:rsidRPr="00E432F4">
              <w:rPr>
                <w:rFonts w:eastAsia="Times New Roman"/>
                <w:color w:val="FFFFFF" w:themeColor="background1"/>
                <w:szCs w:val="24"/>
                <w:lang w:eastAsia="ru-RU"/>
              </w:rPr>
              <w:t>0</w:t>
            </w:r>
          </w:p>
        </w:tc>
      </w:tr>
      <w:tr w:rsidR="00684478" w:rsidRPr="00D55253" w14:paraId="7A3D0BDB" w14:textId="77777777" w:rsidTr="00BF30F9">
        <w:tblPrEx>
          <w:tblBorders>
            <w:bottom w:val="single" w:sz="4" w:space="0" w:color="auto"/>
          </w:tblBorders>
        </w:tblPrEx>
        <w:trPr>
          <w:trHeight w:val="335"/>
        </w:trPr>
        <w:tc>
          <w:tcPr>
            <w:tcW w:w="6946" w:type="dxa"/>
            <w:tcBorders>
              <w:top w:val="single" w:sz="4" w:space="0" w:color="auto"/>
              <w:left w:val="single" w:sz="4" w:space="0" w:color="auto"/>
              <w:bottom w:val="single" w:sz="4" w:space="0" w:color="auto"/>
              <w:right w:val="single" w:sz="4" w:space="0" w:color="auto"/>
            </w:tcBorders>
          </w:tcPr>
          <w:p w14:paraId="1F363DE3" w14:textId="143CD42C" w:rsidR="00684478" w:rsidRPr="00BF30F9" w:rsidRDefault="00684478"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Прибыль от реализации</w:t>
            </w:r>
          </w:p>
        </w:tc>
        <w:tc>
          <w:tcPr>
            <w:tcW w:w="3119" w:type="dxa"/>
            <w:tcBorders>
              <w:top w:val="single" w:sz="4" w:space="0" w:color="auto"/>
              <w:left w:val="single" w:sz="4" w:space="0" w:color="auto"/>
              <w:bottom w:val="single" w:sz="4" w:space="0" w:color="auto"/>
              <w:right w:val="single" w:sz="4" w:space="0" w:color="auto"/>
            </w:tcBorders>
            <w:vAlign w:val="center"/>
          </w:tcPr>
          <w:p w14:paraId="7EF0E2E3" w14:textId="3C5153B3" w:rsidR="00684478" w:rsidRDefault="00684478"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right="888" w:firstLine="0"/>
              <w:jc w:val="right"/>
              <w:rPr>
                <w:rFonts w:eastAsia="Times New Roman"/>
                <w:color w:val="000000"/>
                <w:szCs w:val="24"/>
                <w:lang w:eastAsia="ru-RU"/>
              </w:rPr>
            </w:pPr>
            <w:r>
              <w:rPr>
                <w:rFonts w:eastAsia="Times New Roman"/>
                <w:color w:val="000000"/>
                <w:szCs w:val="24"/>
                <w:lang w:eastAsia="ru-RU"/>
              </w:rPr>
              <w:t>1948,12</w:t>
            </w:r>
          </w:p>
        </w:tc>
      </w:tr>
      <w:tr w:rsidR="00684478" w:rsidRPr="00D55253" w14:paraId="4D711341" w14:textId="77777777" w:rsidTr="00BF30F9">
        <w:tblPrEx>
          <w:tblBorders>
            <w:bottom w:val="single" w:sz="4" w:space="0" w:color="auto"/>
          </w:tblBorders>
        </w:tblPrEx>
        <w:trPr>
          <w:trHeight w:val="335"/>
        </w:trPr>
        <w:tc>
          <w:tcPr>
            <w:tcW w:w="6946" w:type="dxa"/>
            <w:tcBorders>
              <w:top w:val="single" w:sz="4" w:space="0" w:color="auto"/>
              <w:left w:val="single" w:sz="4" w:space="0" w:color="auto"/>
              <w:bottom w:val="single" w:sz="4" w:space="0" w:color="auto"/>
              <w:right w:val="single" w:sz="4" w:space="0" w:color="auto"/>
            </w:tcBorders>
          </w:tcPr>
          <w:p w14:paraId="32C47A9D" w14:textId="66AFC9C0" w:rsidR="00684478" w:rsidRPr="00BF30F9" w:rsidRDefault="00684478"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Рентабельность разработки программного средства, %</w:t>
            </w:r>
          </w:p>
        </w:tc>
        <w:tc>
          <w:tcPr>
            <w:tcW w:w="3119" w:type="dxa"/>
            <w:tcBorders>
              <w:top w:val="single" w:sz="4" w:space="0" w:color="auto"/>
              <w:left w:val="single" w:sz="4" w:space="0" w:color="auto"/>
              <w:bottom w:val="single" w:sz="4" w:space="0" w:color="auto"/>
              <w:right w:val="single" w:sz="4" w:space="0" w:color="auto"/>
            </w:tcBorders>
            <w:vAlign w:val="center"/>
          </w:tcPr>
          <w:p w14:paraId="36A0AF47" w14:textId="7B56D5D5" w:rsidR="00684478" w:rsidRDefault="00684478"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right="888" w:firstLine="0"/>
              <w:jc w:val="right"/>
              <w:rPr>
                <w:rFonts w:eastAsia="Times New Roman"/>
                <w:color w:val="000000"/>
                <w:szCs w:val="24"/>
                <w:lang w:eastAsia="ru-RU"/>
              </w:rPr>
            </w:pPr>
            <w:r>
              <w:t>19</w:t>
            </w:r>
            <w:r w:rsidRPr="00175C28">
              <w:t>,</w:t>
            </w:r>
            <w:r>
              <w:t>22</w:t>
            </w:r>
          </w:p>
        </w:tc>
      </w:tr>
      <w:tr w:rsidR="00684478" w:rsidRPr="00D55253" w14:paraId="5C53FB64" w14:textId="77777777" w:rsidTr="00BF30F9">
        <w:tblPrEx>
          <w:tblBorders>
            <w:bottom w:val="single" w:sz="4" w:space="0" w:color="auto"/>
          </w:tblBorders>
        </w:tblPrEx>
        <w:trPr>
          <w:trHeight w:val="335"/>
        </w:trPr>
        <w:tc>
          <w:tcPr>
            <w:tcW w:w="6946" w:type="dxa"/>
            <w:tcBorders>
              <w:top w:val="single" w:sz="4" w:space="0" w:color="auto"/>
              <w:left w:val="single" w:sz="4" w:space="0" w:color="auto"/>
              <w:bottom w:val="single" w:sz="4" w:space="0" w:color="auto"/>
              <w:right w:val="single" w:sz="4" w:space="0" w:color="auto"/>
            </w:tcBorders>
          </w:tcPr>
          <w:p w14:paraId="39CAEEBE" w14:textId="1CE0155B" w:rsidR="00684478" w:rsidRPr="00BF30F9" w:rsidRDefault="00684478"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firstLine="0"/>
              <w:rPr>
                <w:rFonts w:eastAsia="Times New Roman"/>
                <w:szCs w:val="24"/>
                <w:lang w:eastAsia="ru-RU"/>
              </w:rPr>
            </w:pPr>
            <w:r w:rsidRPr="00BF30F9">
              <w:rPr>
                <w:rFonts w:eastAsia="Times New Roman"/>
                <w:szCs w:val="24"/>
                <w:lang w:eastAsia="ru-RU"/>
              </w:rPr>
              <w:t xml:space="preserve">Чистая прибыль, </w:t>
            </w:r>
            <w:proofErr w:type="spellStart"/>
            <w:r w:rsidRPr="00BF30F9">
              <w:rPr>
                <w:rFonts w:eastAsia="Times New Roman"/>
                <w:szCs w:val="24"/>
                <w:lang w:eastAsia="ru-RU"/>
              </w:rPr>
              <w:t>руб</w:t>
            </w:r>
            <w:proofErr w:type="spellEnd"/>
          </w:p>
        </w:tc>
        <w:tc>
          <w:tcPr>
            <w:tcW w:w="3119" w:type="dxa"/>
            <w:tcBorders>
              <w:top w:val="single" w:sz="4" w:space="0" w:color="auto"/>
              <w:left w:val="single" w:sz="4" w:space="0" w:color="auto"/>
              <w:bottom w:val="single" w:sz="4" w:space="0" w:color="auto"/>
              <w:right w:val="single" w:sz="4" w:space="0" w:color="auto"/>
            </w:tcBorders>
            <w:vAlign w:val="center"/>
          </w:tcPr>
          <w:p w14:paraId="3935B455" w14:textId="1704D60B" w:rsidR="00684478" w:rsidRPr="00175C28" w:rsidRDefault="00684478" w:rsidP="0084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35" w:lineRule="auto"/>
              <w:ind w:right="888" w:firstLine="0"/>
              <w:jc w:val="right"/>
            </w:pPr>
            <w:r>
              <w:t>1558</w:t>
            </w:r>
            <w:r w:rsidRPr="00255ABC">
              <w:t>,</w:t>
            </w:r>
            <w:r>
              <w:t>49</w:t>
            </w:r>
          </w:p>
        </w:tc>
      </w:tr>
    </w:tbl>
    <w:p w14:paraId="36A8DFCD" w14:textId="6DB8F9A3" w:rsidR="005D404A" w:rsidRPr="00B83CEC" w:rsidRDefault="006B50C8" w:rsidP="00845A4E">
      <w:pPr>
        <w:pStyle w:val="af3"/>
        <w:spacing w:line="235" w:lineRule="auto"/>
        <w:rPr>
          <w:spacing w:val="-6"/>
        </w:rPr>
      </w:pPr>
      <w:r w:rsidRPr="00B83CEC">
        <w:rPr>
          <w:spacing w:val="-6"/>
          <w:lang w:val="be-BY"/>
        </w:rPr>
        <w:t>Таким образом,</w:t>
      </w:r>
      <w:r w:rsidR="000A6ABD" w:rsidRPr="00B83CEC">
        <w:rPr>
          <w:spacing w:val="-6"/>
          <w:lang w:val="be-BY"/>
        </w:rPr>
        <w:t xml:space="preserve"> за </w:t>
      </w:r>
      <w:r w:rsidR="00EC228E" w:rsidRPr="00B83CEC">
        <w:rPr>
          <w:spacing w:val="-6"/>
          <w:lang w:val="be-BY"/>
        </w:rPr>
        <w:t xml:space="preserve">общее время разработки </w:t>
      </w:r>
      <w:r w:rsidR="0045044E" w:rsidRPr="00B83CEC">
        <w:rPr>
          <w:spacing w:val="-6"/>
          <w:lang w:val="be-BY"/>
        </w:rPr>
        <w:t>454</w:t>
      </w:r>
      <w:r w:rsidR="00EC228E" w:rsidRPr="00B83CEC">
        <w:rPr>
          <w:spacing w:val="-6"/>
          <w:lang w:val="be-BY"/>
        </w:rPr>
        <w:t xml:space="preserve"> часов </w:t>
      </w:r>
      <w:r w:rsidR="009B06FA" w:rsidRPr="00B83CEC">
        <w:rPr>
          <w:spacing w:val="-6"/>
          <w:lang w:val="be-BY"/>
        </w:rPr>
        <w:t xml:space="preserve">был разработан проект, полная себестоимость которого состаляет </w:t>
      </w:r>
      <w:r w:rsidR="00707316" w:rsidRPr="00B83CEC">
        <w:rPr>
          <w:rFonts w:eastAsia="Times New Roman"/>
          <w:spacing w:val="-6"/>
          <w:szCs w:val="24"/>
          <w:lang w:eastAsia="ru-RU"/>
        </w:rPr>
        <w:t>10</w:t>
      </w:r>
      <w:r w:rsidR="007D56E4" w:rsidRPr="00B83CEC">
        <w:rPr>
          <w:rFonts w:eastAsia="Times New Roman"/>
          <w:spacing w:val="-6"/>
          <w:szCs w:val="24"/>
          <w:lang w:eastAsia="ru-RU"/>
        </w:rPr>
        <w:t> </w:t>
      </w:r>
      <w:r w:rsidR="00707316" w:rsidRPr="00B83CEC">
        <w:rPr>
          <w:rFonts w:eastAsia="Times New Roman"/>
          <w:spacing w:val="-6"/>
          <w:szCs w:val="24"/>
          <w:lang w:eastAsia="ru-RU"/>
        </w:rPr>
        <w:t>135</w:t>
      </w:r>
      <w:r w:rsidR="009B06FA" w:rsidRPr="00B83CEC">
        <w:rPr>
          <w:rFonts w:eastAsia="Times New Roman"/>
          <w:spacing w:val="-6"/>
          <w:szCs w:val="24"/>
          <w:lang w:eastAsia="ru-RU"/>
        </w:rPr>
        <w:t>,</w:t>
      </w:r>
      <w:r w:rsidR="00246F85" w:rsidRPr="00B83CEC">
        <w:rPr>
          <w:rFonts w:eastAsia="Times New Roman"/>
          <w:spacing w:val="-6"/>
          <w:szCs w:val="24"/>
          <w:lang w:eastAsia="ru-RU"/>
        </w:rPr>
        <w:t>2</w:t>
      </w:r>
      <w:r w:rsidR="00707316" w:rsidRPr="00B83CEC">
        <w:rPr>
          <w:rFonts w:eastAsia="Times New Roman"/>
          <w:spacing w:val="-6"/>
          <w:szCs w:val="24"/>
          <w:lang w:eastAsia="ru-RU"/>
        </w:rPr>
        <w:t>1</w:t>
      </w:r>
      <w:r w:rsidR="00AA43F5" w:rsidRPr="00B83CEC">
        <w:rPr>
          <w:rFonts w:eastAsia="Times New Roman"/>
          <w:spacing w:val="-6"/>
          <w:szCs w:val="24"/>
          <w:lang w:eastAsia="ru-RU"/>
        </w:rPr>
        <w:t xml:space="preserve"> </w:t>
      </w:r>
      <w:r w:rsidR="009B06FA" w:rsidRPr="00B83CEC">
        <w:rPr>
          <w:rFonts w:eastAsia="Times New Roman"/>
          <w:spacing w:val="-6"/>
          <w:szCs w:val="24"/>
          <w:lang w:eastAsia="ru-RU"/>
        </w:rPr>
        <w:t xml:space="preserve">рублей. </w:t>
      </w:r>
      <w:r w:rsidR="00E6171B" w:rsidRPr="00B83CEC">
        <w:rPr>
          <w:rFonts w:eastAsia="Times New Roman"/>
          <w:spacing w:val="-6"/>
          <w:szCs w:val="24"/>
          <w:lang w:eastAsia="ru-RU"/>
        </w:rPr>
        <w:t>Чистая прибыль</w:t>
      </w:r>
      <w:r w:rsidR="000A6ABD" w:rsidRPr="00B83CEC">
        <w:rPr>
          <w:rFonts w:eastAsia="Times New Roman"/>
          <w:spacing w:val="-6"/>
          <w:szCs w:val="24"/>
          <w:lang w:eastAsia="ru-RU"/>
        </w:rPr>
        <w:t xml:space="preserve"> </w:t>
      </w:r>
      <w:r w:rsidR="00B83CEC" w:rsidRPr="00B83CEC">
        <w:rPr>
          <w:rFonts w:eastAsia="Times New Roman"/>
          <w:spacing w:val="-6"/>
          <w:szCs w:val="24"/>
          <w:lang w:eastAsia="ru-RU"/>
        </w:rPr>
        <w:t>от</w:t>
      </w:r>
      <w:r w:rsidR="000A6ABD" w:rsidRPr="00B83CEC">
        <w:rPr>
          <w:rFonts w:eastAsia="Times New Roman"/>
          <w:spacing w:val="-6"/>
          <w:szCs w:val="24"/>
          <w:lang w:eastAsia="ru-RU"/>
        </w:rPr>
        <w:t> </w:t>
      </w:r>
      <w:r w:rsidR="00F33866" w:rsidRPr="00B83CEC">
        <w:rPr>
          <w:rFonts w:eastAsia="Times New Roman"/>
          <w:spacing w:val="-6"/>
          <w:szCs w:val="24"/>
          <w:lang w:eastAsia="ru-RU"/>
        </w:rPr>
        <w:t xml:space="preserve">реализации </w:t>
      </w:r>
      <w:r w:rsidR="00E6171B" w:rsidRPr="00B83CEC">
        <w:rPr>
          <w:rFonts w:eastAsia="Times New Roman"/>
          <w:spacing w:val="-6"/>
          <w:szCs w:val="24"/>
          <w:lang w:eastAsia="ru-RU"/>
        </w:rPr>
        <w:t xml:space="preserve">проекта составит </w:t>
      </w:r>
      <w:r w:rsidR="00246F85" w:rsidRPr="00B83CEC">
        <w:rPr>
          <w:spacing w:val="-6"/>
        </w:rPr>
        <w:t xml:space="preserve">1558,49 </w:t>
      </w:r>
      <w:r w:rsidR="00E6171B" w:rsidRPr="00B83CEC">
        <w:rPr>
          <w:rFonts w:eastAsia="Times New Roman"/>
          <w:color w:val="000000"/>
          <w:spacing w:val="-6"/>
          <w:szCs w:val="24"/>
          <w:lang w:eastAsia="ru-RU"/>
        </w:rPr>
        <w:t>рублей</w:t>
      </w:r>
      <w:r w:rsidR="00DC4ED5" w:rsidRPr="00B83CEC">
        <w:rPr>
          <w:rFonts w:eastAsia="Times New Roman"/>
          <w:color w:val="000000"/>
          <w:spacing w:val="-6"/>
          <w:szCs w:val="24"/>
          <w:lang w:eastAsia="ru-RU"/>
        </w:rPr>
        <w:t>,</w:t>
      </w:r>
      <w:r w:rsidR="00B55047" w:rsidRPr="00B83CEC">
        <w:rPr>
          <w:rFonts w:eastAsia="Times New Roman"/>
          <w:color w:val="000000"/>
          <w:spacing w:val="-6"/>
          <w:szCs w:val="28"/>
        </w:rPr>
        <w:t xml:space="preserve"> </w:t>
      </w:r>
      <w:r w:rsidR="00DC4ED5" w:rsidRPr="00B83CEC">
        <w:rPr>
          <w:spacing w:val="-6"/>
          <w:lang w:eastAsia="ru-RU"/>
        </w:rPr>
        <w:t>р</w:t>
      </w:r>
      <w:r w:rsidR="009B05A3" w:rsidRPr="00B83CEC">
        <w:rPr>
          <w:spacing w:val="-6"/>
          <w:lang w:eastAsia="ru-RU"/>
        </w:rPr>
        <w:t>ентабельность</w:t>
      </w:r>
      <w:r w:rsidR="009B05A3" w:rsidRPr="00B83CEC">
        <w:rPr>
          <w:spacing w:val="-6"/>
        </w:rPr>
        <w:t>–</w:t>
      </w:r>
      <w:r w:rsidR="0056380C" w:rsidRPr="00B83CEC">
        <w:rPr>
          <w:spacing w:val="-6"/>
        </w:rPr>
        <w:t> </w:t>
      </w:r>
      <w:r w:rsidR="00246F85" w:rsidRPr="00B83CEC">
        <w:rPr>
          <w:spacing w:val="-6"/>
        </w:rPr>
        <w:t>19,22</w:t>
      </w:r>
      <w:r w:rsidR="009B05A3" w:rsidRPr="00B83CEC">
        <w:rPr>
          <w:spacing w:val="-6"/>
        </w:rPr>
        <w:t>%</w:t>
      </w:r>
      <w:r w:rsidR="0087569D" w:rsidRPr="00B83CEC">
        <w:rPr>
          <w:spacing w:val="-6"/>
        </w:rPr>
        <w:t>.</w:t>
      </w:r>
      <w:r w:rsidR="00211275" w:rsidRPr="00B83CEC">
        <w:rPr>
          <w:spacing w:val="-6"/>
        </w:rPr>
        <w:t xml:space="preserve"> Рентабельность</w:t>
      </w:r>
      <w:r w:rsidR="00A1324C" w:rsidRPr="00B83CEC">
        <w:rPr>
          <w:spacing w:val="-6"/>
        </w:rPr>
        <w:t xml:space="preserve"> и </w:t>
      </w:r>
      <w:r w:rsidR="00211275" w:rsidRPr="00B83CEC">
        <w:rPr>
          <w:spacing w:val="-6"/>
        </w:rPr>
        <w:t>прибыль вычислялись на основе средней рыночной стоимости аналогичных продуктов.</w:t>
      </w:r>
      <w:r w:rsidR="00E449F8" w:rsidRPr="00B83CEC">
        <w:rPr>
          <w:spacing w:val="-6"/>
        </w:rPr>
        <w:t xml:space="preserve"> </w:t>
      </w:r>
      <w:r w:rsidR="005D404A" w:rsidRPr="00B83CEC">
        <w:rPr>
          <w:rFonts w:eastAsia="Times New Roman"/>
          <w:color w:val="000000"/>
          <w:spacing w:val="-6"/>
          <w:szCs w:val="28"/>
        </w:rPr>
        <w:t>Проект можно считать экономически целесообразным.</w:t>
      </w:r>
    </w:p>
    <w:p w14:paraId="799E600F" w14:textId="07350F2B" w:rsidR="00392440" w:rsidRPr="00871A65" w:rsidRDefault="005A6E5B" w:rsidP="00845A4E">
      <w:pPr>
        <w:spacing w:line="235" w:lineRule="auto"/>
        <w:rPr>
          <w:rFonts w:eastAsia="Times New Roman"/>
          <w:color w:val="000000"/>
          <w:spacing w:val="-6"/>
          <w:szCs w:val="28"/>
          <w:lang w:eastAsia="ru-RU"/>
        </w:rPr>
      </w:pPr>
      <w:r>
        <w:rPr>
          <w:rFonts w:eastAsia="Times New Roman"/>
          <w:color w:val="000000"/>
          <w:spacing w:val="-6"/>
          <w:szCs w:val="28"/>
          <w:lang w:eastAsia="ru-RU"/>
        </w:rPr>
        <w:t>Полученный</w:t>
      </w:r>
      <w:r w:rsidR="0033263D" w:rsidRPr="00B83CEC">
        <w:rPr>
          <w:rFonts w:eastAsia="Times New Roman"/>
          <w:color w:val="000000"/>
          <w:spacing w:val="-6"/>
          <w:szCs w:val="28"/>
          <w:lang w:eastAsia="ru-RU"/>
        </w:rPr>
        <w:t xml:space="preserve"> программ</w:t>
      </w:r>
      <w:r>
        <w:rPr>
          <w:rFonts w:eastAsia="Times New Roman"/>
          <w:color w:val="000000"/>
          <w:spacing w:val="-6"/>
          <w:szCs w:val="28"/>
          <w:lang w:eastAsia="ru-RU"/>
        </w:rPr>
        <w:t>ный</w:t>
      </w:r>
      <w:r w:rsidR="0033263D" w:rsidRPr="00B83CEC">
        <w:rPr>
          <w:rFonts w:eastAsia="Times New Roman"/>
          <w:color w:val="000000"/>
          <w:spacing w:val="-6"/>
          <w:szCs w:val="28"/>
          <w:lang w:eastAsia="ru-RU"/>
        </w:rPr>
        <w:t xml:space="preserve"> </w:t>
      </w:r>
      <w:r>
        <w:rPr>
          <w:rFonts w:eastAsia="Times New Roman"/>
          <w:color w:val="000000"/>
          <w:spacing w:val="-6"/>
          <w:szCs w:val="28"/>
          <w:lang w:eastAsia="ru-RU"/>
        </w:rPr>
        <w:t>ресурс для</w:t>
      </w:r>
      <w:r w:rsidR="0033263D" w:rsidRPr="00B83CEC">
        <w:rPr>
          <w:rFonts w:eastAsia="Times New Roman"/>
          <w:color w:val="000000"/>
          <w:spacing w:val="-6"/>
          <w:szCs w:val="28"/>
          <w:lang w:eastAsia="ru-RU"/>
        </w:rPr>
        <w:t xml:space="preserve"> школы</w:t>
      </w:r>
      <w:r>
        <w:rPr>
          <w:rFonts w:eastAsia="Times New Roman"/>
          <w:color w:val="000000"/>
          <w:spacing w:val="-6"/>
          <w:szCs w:val="28"/>
          <w:lang w:eastAsia="ru-RU"/>
        </w:rPr>
        <w:t xml:space="preserve"> визажа</w:t>
      </w:r>
      <w:r w:rsidR="0033263D" w:rsidRPr="00B83CEC">
        <w:rPr>
          <w:rFonts w:eastAsia="Times New Roman"/>
          <w:color w:val="000000"/>
          <w:spacing w:val="-6"/>
          <w:szCs w:val="28"/>
          <w:lang w:eastAsia="ru-RU"/>
        </w:rPr>
        <w:t xml:space="preserve"> «</w:t>
      </w:r>
      <w:proofErr w:type="spellStart"/>
      <w:r w:rsidR="0033263D" w:rsidRPr="00B83CEC">
        <w:rPr>
          <w:rFonts w:eastAsia="Times New Roman"/>
          <w:color w:val="000000"/>
          <w:spacing w:val="-6"/>
          <w:szCs w:val="28"/>
          <w:lang w:val="en-US" w:eastAsia="ru-RU"/>
        </w:rPr>
        <w:t>Flowress</w:t>
      </w:r>
      <w:proofErr w:type="spellEnd"/>
      <w:r w:rsidR="0033263D" w:rsidRPr="00B83CEC">
        <w:rPr>
          <w:rFonts w:eastAsia="Times New Roman"/>
          <w:color w:val="000000"/>
          <w:spacing w:val="-6"/>
          <w:szCs w:val="28"/>
          <w:lang w:eastAsia="ru-RU"/>
        </w:rPr>
        <w:t xml:space="preserve">» </w:t>
      </w:r>
      <w:r>
        <w:rPr>
          <w:rFonts w:eastAsia="Times New Roman"/>
          <w:color w:val="000000"/>
          <w:spacing w:val="-6"/>
          <w:szCs w:val="28"/>
          <w:lang w:eastAsia="ru-RU"/>
        </w:rPr>
        <w:t>представляет собой не просто информационный сайт, но и</w:t>
      </w:r>
      <w:r w:rsidR="0033263D" w:rsidRPr="00B83CEC">
        <w:rPr>
          <w:rFonts w:eastAsia="Times New Roman"/>
          <w:color w:val="000000"/>
          <w:spacing w:val="-6"/>
          <w:szCs w:val="28"/>
          <w:lang w:eastAsia="ru-RU"/>
        </w:rPr>
        <w:t xml:space="preserve"> автоматизированн</w:t>
      </w:r>
      <w:r>
        <w:rPr>
          <w:rFonts w:eastAsia="Times New Roman"/>
          <w:color w:val="000000"/>
          <w:spacing w:val="-6"/>
          <w:szCs w:val="28"/>
          <w:lang w:eastAsia="ru-RU"/>
        </w:rPr>
        <w:t>ую</w:t>
      </w:r>
      <w:r w:rsidR="0033263D" w:rsidRPr="00B83CEC">
        <w:rPr>
          <w:rFonts w:eastAsia="Times New Roman"/>
          <w:color w:val="000000"/>
          <w:spacing w:val="-6"/>
          <w:szCs w:val="28"/>
          <w:lang w:eastAsia="ru-RU"/>
        </w:rPr>
        <w:t xml:space="preserve"> </w:t>
      </w:r>
      <w:r>
        <w:rPr>
          <w:rFonts w:eastAsia="Times New Roman"/>
          <w:color w:val="000000"/>
          <w:spacing w:val="-6"/>
          <w:szCs w:val="28"/>
          <w:lang w:eastAsia="ru-RU"/>
        </w:rPr>
        <w:t xml:space="preserve">площадку для обучения пользователей, которая содержит весь </w:t>
      </w:r>
      <w:r w:rsidR="0033263D" w:rsidRPr="00B83CEC">
        <w:rPr>
          <w:rFonts w:eastAsia="Times New Roman"/>
          <w:color w:val="000000"/>
          <w:spacing w:val="-6"/>
          <w:szCs w:val="28"/>
          <w:lang w:eastAsia="ru-RU"/>
        </w:rPr>
        <w:t>необходим</w:t>
      </w:r>
      <w:r>
        <w:rPr>
          <w:rFonts w:eastAsia="Times New Roman"/>
          <w:color w:val="000000"/>
          <w:spacing w:val="-6"/>
          <w:szCs w:val="28"/>
          <w:lang w:eastAsia="ru-RU"/>
        </w:rPr>
        <w:t>ый</w:t>
      </w:r>
      <w:r w:rsidR="0033263D" w:rsidRPr="00B83CEC">
        <w:rPr>
          <w:rFonts w:eastAsia="Times New Roman"/>
          <w:color w:val="000000"/>
          <w:spacing w:val="-6"/>
          <w:szCs w:val="28"/>
          <w:lang w:eastAsia="ru-RU"/>
        </w:rPr>
        <w:t xml:space="preserve"> функционал для онлайн-записи</w:t>
      </w:r>
      <w:r>
        <w:rPr>
          <w:rFonts w:eastAsia="Times New Roman"/>
          <w:color w:val="000000"/>
          <w:spacing w:val="-6"/>
          <w:szCs w:val="28"/>
          <w:lang w:eastAsia="ru-RU"/>
        </w:rPr>
        <w:t xml:space="preserve">, получения и загрузки обучающих материалов, взаимодействия </w:t>
      </w:r>
      <w:r w:rsidR="00D51E19">
        <w:rPr>
          <w:rFonts w:eastAsia="Times New Roman"/>
          <w:color w:val="000000"/>
          <w:spacing w:val="-6"/>
          <w:szCs w:val="28"/>
          <w:lang w:eastAsia="ru-RU"/>
        </w:rPr>
        <w:t>со школой</w:t>
      </w:r>
      <w:r w:rsidR="0033263D" w:rsidRPr="00B83CEC">
        <w:rPr>
          <w:rFonts w:eastAsia="Times New Roman"/>
          <w:color w:val="000000"/>
          <w:spacing w:val="-6"/>
          <w:szCs w:val="28"/>
          <w:lang w:eastAsia="ru-RU"/>
        </w:rPr>
        <w:t>.</w:t>
      </w:r>
      <w:r w:rsidR="00392440">
        <w:rPr>
          <w:lang w:val="be-BY"/>
        </w:rPr>
        <w:br w:type="page"/>
      </w:r>
    </w:p>
    <w:p w14:paraId="44135C04" w14:textId="77777777" w:rsidR="0039241A" w:rsidRDefault="0039241A" w:rsidP="00A72020">
      <w:pPr>
        <w:pStyle w:val="af5"/>
        <w:ind w:firstLine="0"/>
        <w:jc w:val="center"/>
        <w:outlineLvl w:val="0"/>
        <w:sectPr w:rsidR="0039241A" w:rsidSect="005222EA">
          <w:headerReference w:type="default" r:id="rId122"/>
          <w:pgSz w:w="11906" w:h="16838" w:code="9"/>
          <w:pgMar w:top="1134" w:right="567" w:bottom="851" w:left="1304" w:header="709" w:footer="709" w:gutter="0"/>
          <w:cols w:space="708"/>
          <w:docGrid w:linePitch="381"/>
        </w:sectPr>
      </w:pPr>
    </w:p>
    <w:p w14:paraId="4F300651" w14:textId="06D4071A" w:rsidR="00A72020" w:rsidRPr="00EA1D62" w:rsidRDefault="001E2EF4" w:rsidP="00A72020">
      <w:pPr>
        <w:pStyle w:val="af5"/>
        <w:ind w:firstLine="0"/>
        <w:jc w:val="center"/>
        <w:outlineLvl w:val="0"/>
      </w:pPr>
      <w:bookmarkStart w:id="74" w:name="_Toc168516784"/>
      <w:r>
        <w:rPr>
          <w:noProof/>
          <w:lang w:eastAsia="ru-RU"/>
        </w:rPr>
        <w:lastRenderedPageBreak/>
        <mc:AlternateContent>
          <mc:Choice Requires="wpg">
            <w:drawing>
              <wp:anchor distT="0" distB="0" distL="114300" distR="114300" simplePos="0" relativeHeight="251684864" behindDoc="1" locked="0" layoutInCell="1" allowOverlap="1" wp14:anchorId="3179A8B9" wp14:editId="5909521A">
                <wp:simplePos x="0" y="0"/>
                <wp:positionH relativeFrom="margin">
                  <wp:posOffset>-139700</wp:posOffset>
                </wp:positionH>
                <wp:positionV relativeFrom="margin">
                  <wp:posOffset>-516255</wp:posOffset>
                </wp:positionV>
                <wp:extent cx="6670040" cy="10279380"/>
                <wp:effectExtent l="0" t="0" r="16510" b="26670"/>
                <wp:wrapNone/>
                <wp:docPr id="1073742575" name="Группа 1073742575"/>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073742576" name="Прямая соединительная линия 1073742576"/>
                        <wps:cNvCnPr>
                          <a:cxnSpLocks noChangeShapeType="1"/>
                        </wps:cNvCnPr>
                        <wps:spPr bwMode="auto">
                          <a:xfrm>
                            <a:off x="0" y="8894618"/>
                            <a:ext cx="6656400" cy="0"/>
                          </a:xfrm>
                          <a:prstGeom prst="line">
                            <a:avLst/>
                          </a:prstGeom>
                          <a:noFill/>
                          <a:ln w="25400">
                            <a:solidFill>
                              <a:srgbClr val="000000"/>
                            </a:solidFill>
                            <a:round/>
                          </a:ln>
                        </wps:spPr>
                        <wps:bodyPr/>
                      </wps:wsp>
                      <wps:wsp>
                        <wps:cNvPr id="1073742577" name="Прямая соединительная линия 1073742577"/>
                        <wps:cNvCnPr>
                          <a:cxnSpLocks noChangeShapeType="1"/>
                        </wps:cNvCnPr>
                        <wps:spPr bwMode="auto">
                          <a:xfrm>
                            <a:off x="0" y="9072748"/>
                            <a:ext cx="2340000" cy="0"/>
                          </a:xfrm>
                          <a:prstGeom prst="line">
                            <a:avLst/>
                          </a:prstGeom>
                          <a:noFill/>
                          <a:ln w="9525">
                            <a:solidFill>
                              <a:srgbClr val="000000"/>
                            </a:solidFill>
                            <a:round/>
                          </a:ln>
                        </wps:spPr>
                        <wps:bodyPr/>
                      </wps:wsp>
                      <wps:wsp>
                        <wps:cNvPr id="1073742578" name="Прямая соединительная линия 1073742578"/>
                        <wps:cNvCnPr>
                          <a:cxnSpLocks noChangeShapeType="1"/>
                        </wps:cNvCnPr>
                        <wps:spPr bwMode="auto">
                          <a:xfrm>
                            <a:off x="0" y="9256815"/>
                            <a:ext cx="2340000" cy="0"/>
                          </a:xfrm>
                          <a:prstGeom prst="line">
                            <a:avLst/>
                          </a:prstGeom>
                          <a:noFill/>
                          <a:ln w="25400">
                            <a:solidFill>
                              <a:srgbClr val="000000"/>
                            </a:solidFill>
                            <a:round/>
                          </a:ln>
                        </wps:spPr>
                        <wps:bodyPr/>
                      </wps:wsp>
                      <wps:wsp>
                        <wps:cNvPr id="1073742579" name="Прямая соединительная линия 1073742579"/>
                        <wps:cNvCnPr>
                          <a:cxnSpLocks noChangeShapeType="1"/>
                        </wps:cNvCnPr>
                        <wps:spPr bwMode="auto">
                          <a:xfrm>
                            <a:off x="0" y="9613075"/>
                            <a:ext cx="2340000" cy="0"/>
                          </a:xfrm>
                          <a:prstGeom prst="line">
                            <a:avLst/>
                          </a:prstGeom>
                          <a:noFill/>
                          <a:ln w="9525">
                            <a:solidFill>
                              <a:srgbClr val="000000"/>
                            </a:solidFill>
                            <a:round/>
                          </a:ln>
                        </wps:spPr>
                        <wps:bodyPr/>
                      </wps:wsp>
                      <wps:wsp>
                        <wps:cNvPr id="1073742580" name="Прямая соединительная линия 1073742580"/>
                        <wps:cNvCnPr>
                          <a:cxnSpLocks noChangeShapeType="1"/>
                        </wps:cNvCnPr>
                        <wps:spPr bwMode="auto">
                          <a:xfrm>
                            <a:off x="0" y="9797143"/>
                            <a:ext cx="2340000" cy="0"/>
                          </a:xfrm>
                          <a:prstGeom prst="line">
                            <a:avLst/>
                          </a:prstGeom>
                          <a:noFill/>
                          <a:ln w="9525">
                            <a:solidFill>
                              <a:srgbClr val="000000"/>
                            </a:solidFill>
                            <a:round/>
                          </a:ln>
                        </wps:spPr>
                        <wps:bodyPr/>
                      </wps:wsp>
                      <wps:wsp>
                        <wps:cNvPr id="1073742581" name="Прямая соединительная линия 1073742581"/>
                        <wps:cNvCnPr>
                          <a:cxnSpLocks noChangeShapeType="1"/>
                        </wps:cNvCnPr>
                        <wps:spPr bwMode="auto">
                          <a:xfrm>
                            <a:off x="0" y="9975273"/>
                            <a:ext cx="2340000" cy="0"/>
                          </a:xfrm>
                          <a:prstGeom prst="line">
                            <a:avLst/>
                          </a:prstGeom>
                          <a:noFill/>
                          <a:ln w="9525">
                            <a:solidFill>
                              <a:srgbClr val="000000"/>
                            </a:solidFill>
                            <a:round/>
                          </a:ln>
                        </wps:spPr>
                        <wps:bodyPr/>
                      </wps:wsp>
                      <wps:wsp>
                        <wps:cNvPr id="1073742582" name="Прямая соединительная линия 1073742582"/>
                        <wps:cNvCnPr>
                          <a:cxnSpLocks noChangeShapeType="1"/>
                        </wps:cNvCnPr>
                        <wps:spPr bwMode="auto">
                          <a:xfrm>
                            <a:off x="0" y="10153402"/>
                            <a:ext cx="2340000" cy="0"/>
                          </a:xfrm>
                          <a:prstGeom prst="line">
                            <a:avLst/>
                          </a:prstGeom>
                          <a:noFill/>
                          <a:ln w="9525">
                            <a:solidFill>
                              <a:srgbClr val="000000"/>
                            </a:solidFill>
                            <a:round/>
                          </a:ln>
                        </wps:spPr>
                        <wps:bodyPr/>
                      </wps:wsp>
                      <wps:wsp>
                        <wps:cNvPr id="1073742583" name="Прямая соединительная линия 1073742583"/>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584" name="Прямая соединительная линия 1073742584"/>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585" name="Прямая соединительная линия 1073742585"/>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586" name="Прямая соединительная линия 1073742586"/>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587" name="Прямая соединительная линия 1073742587"/>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588" name="Прямая соединительная линия 1073742588"/>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589" name="Прямая соединительная линия 1073742589"/>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590" name="Прямая соединительная линия 1073742590"/>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591" name="Прямая соединительная линия 1073742591"/>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592" name="Прямая соединительная линия 1073742592"/>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593" name="Прямая соединительная линия 1073742593"/>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594" name="Прямая соединительная линия 1073742594"/>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595" name="Прямая соединительная линия 1073742595"/>
                        <wps:cNvCnPr>
                          <a:cxnSpLocks noChangeShapeType="1"/>
                        </wps:cNvCnPr>
                        <wps:spPr bwMode="auto">
                          <a:xfrm>
                            <a:off x="0" y="9434945"/>
                            <a:ext cx="6656400" cy="0"/>
                          </a:xfrm>
                          <a:prstGeom prst="line">
                            <a:avLst/>
                          </a:prstGeom>
                          <a:noFill/>
                          <a:ln w="25400">
                            <a:solidFill>
                              <a:srgbClr val="000000"/>
                            </a:solidFill>
                            <a:round/>
                          </a:ln>
                        </wps:spPr>
                        <wps:bodyPr/>
                      </wps:wsp>
                      <wps:wsp>
                        <wps:cNvPr id="1073742596" name="Прямоугольник 1073742596"/>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597" name="Надпись 1073742597"/>
                        <wps:cNvSpPr txBox="1">
                          <a:spLocks noChangeArrowheads="1"/>
                        </wps:cNvSpPr>
                        <wps:spPr bwMode="auto">
                          <a:xfrm>
                            <a:off x="6014852" y="9429008"/>
                            <a:ext cx="647065" cy="179070"/>
                          </a:xfrm>
                          <a:prstGeom prst="rect">
                            <a:avLst/>
                          </a:prstGeom>
                          <a:noFill/>
                          <a:ln>
                            <a:noFill/>
                          </a:ln>
                        </wps:spPr>
                        <wps:txbx>
                          <w:txbxContent>
                            <w:p w14:paraId="5271FE7D" w14:textId="77777777" w:rsidR="00A72020" w:rsidRPr="00BE534A" w:rsidRDefault="00A72020" w:rsidP="00A72020">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598" name="Надпись 1073742598"/>
                        <wps:cNvSpPr txBox="1">
                          <a:spLocks noChangeArrowheads="1"/>
                        </wps:cNvSpPr>
                        <wps:spPr bwMode="auto">
                          <a:xfrm>
                            <a:off x="0" y="9250878"/>
                            <a:ext cx="251460" cy="179070"/>
                          </a:xfrm>
                          <a:prstGeom prst="rect">
                            <a:avLst/>
                          </a:prstGeom>
                          <a:noFill/>
                          <a:ln>
                            <a:noFill/>
                          </a:ln>
                        </wps:spPr>
                        <wps:txbx>
                          <w:txbxContent>
                            <w:p w14:paraId="0B271E43" w14:textId="77777777" w:rsidR="00A72020" w:rsidRPr="00BE534A" w:rsidRDefault="00A72020" w:rsidP="00A72020">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599" name="Надпись 1073742599"/>
                        <wps:cNvSpPr txBox="1">
                          <a:spLocks noChangeArrowheads="1"/>
                        </wps:cNvSpPr>
                        <wps:spPr bwMode="auto">
                          <a:xfrm>
                            <a:off x="237507" y="9250878"/>
                            <a:ext cx="359410" cy="179070"/>
                          </a:xfrm>
                          <a:prstGeom prst="rect">
                            <a:avLst/>
                          </a:prstGeom>
                          <a:noFill/>
                          <a:ln>
                            <a:noFill/>
                          </a:ln>
                          <a:effectLst/>
                        </wps:spPr>
                        <wps:txbx>
                          <w:txbxContent>
                            <w:p w14:paraId="58CF09C9" w14:textId="77777777" w:rsidR="00A72020" w:rsidRPr="00BE534A" w:rsidRDefault="00A72020" w:rsidP="00A72020">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600" name="Надпись 1073742600"/>
                        <wps:cNvSpPr txBox="1">
                          <a:spLocks noChangeArrowheads="1"/>
                        </wps:cNvSpPr>
                        <wps:spPr bwMode="auto">
                          <a:xfrm>
                            <a:off x="593766" y="9250878"/>
                            <a:ext cx="827405" cy="179070"/>
                          </a:xfrm>
                          <a:prstGeom prst="rect">
                            <a:avLst/>
                          </a:prstGeom>
                          <a:noFill/>
                          <a:ln>
                            <a:noFill/>
                          </a:ln>
                        </wps:spPr>
                        <wps:txbx>
                          <w:txbxContent>
                            <w:p w14:paraId="25EF710B" w14:textId="56E7656D" w:rsidR="00A72020" w:rsidRPr="00BE534A" w:rsidRDefault="00A72020" w:rsidP="00A72020">
                              <w:pPr>
                                <w:ind w:firstLine="0"/>
                                <w:jc w:val="center"/>
                                <w:rPr>
                                  <w:sz w:val="18"/>
                                  <w:szCs w:val="18"/>
                                </w:rPr>
                              </w:pPr>
                              <w:r w:rsidRPr="00BE534A">
                                <w:rPr>
                                  <w:sz w:val="18"/>
                                  <w:szCs w:val="18"/>
                                </w:rPr>
                                <w:t>№ докум</w:t>
                              </w:r>
                              <w:r w:rsidR="000C7960">
                                <w:rPr>
                                  <w:sz w:val="18"/>
                                  <w:szCs w:val="18"/>
                                </w:rPr>
                                <w:t>ента</w:t>
                              </w:r>
                            </w:p>
                          </w:txbxContent>
                        </wps:txbx>
                        <wps:bodyPr rot="0" vert="horz" wrap="square" lIns="18000" tIns="18000" rIns="18000" bIns="0" anchor="ctr" anchorCtr="0" upright="1">
                          <a:noAutofit/>
                        </wps:bodyPr>
                      </wps:wsp>
                      <wps:wsp>
                        <wps:cNvPr id="1073742601" name="Надпись 1073742601"/>
                        <wps:cNvSpPr txBox="1">
                          <a:spLocks noChangeArrowheads="1"/>
                        </wps:cNvSpPr>
                        <wps:spPr bwMode="auto">
                          <a:xfrm>
                            <a:off x="617517" y="9446821"/>
                            <a:ext cx="827405" cy="179070"/>
                          </a:xfrm>
                          <a:prstGeom prst="rect">
                            <a:avLst/>
                          </a:prstGeom>
                          <a:noFill/>
                          <a:ln>
                            <a:noFill/>
                          </a:ln>
                        </wps:spPr>
                        <wps:txbx>
                          <w:txbxContent>
                            <w:p w14:paraId="72FD1354" w14:textId="77777777" w:rsidR="00A72020" w:rsidRPr="003B3077" w:rsidRDefault="00A72020" w:rsidP="00A72020">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602" name="Надпись 1073742602"/>
                        <wps:cNvSpPr txBox="1">
                          <a:spLocks noChangeArrowheads="1"/>
                        </wps:cNvSpPr>
                        <wps:spPr bwMode="auto">
                          <a:xfrm>
                            <a:off x="617517" y="9607138"/>
                            <a:ext cx="827405" cy="179070"/>
                          </a:xfrm>
                          <a:prstGeom prst="rect">
                            <a:avLst/>
                          </a:prstGeom>
                          <a:noFill/>
                          <a:ln>
                            <a:noFill/>
                          </a:ln>
                        </wps:spPr>
                        <wps:txbx>
                          <w:txbxContent>
                            <w:p w14:paraId="09C0ECA2" w14:textId="77777777" w:rsidR="00A72020" w:rsidRPr="00BE534A" w:rsidRDefault="00A72020" w:rsidP="00A72020">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603" name="Надпись 1073742603"/>
                        <wps:cNvSpPr txBox="1">
                          <a:spLocks noChangeArrowheads="1"/>
                        </wps:cNvSpPr>
                        <wps:spPr bwMode="auto">
                          <a:xfrm>
                            <a:off x="617517" y="10153402"/>
                            <a:ext cx="827405" cy="179070"/>
                          </a:xfrm>
                          <a:prstGeom prst="rect">
                            <a:avLst/>
                          </a:prstGeom>
                          <a:noFill/>
                          <a:ln>
                            <a:noFill/>
                          </a:ln>
                        </wps:spPr>
                        <wps:txbx>
                          <w:txbxContent>
                            <w:p w14:paraId="1F14894B" w14:textId="77777777" w:rsidR="00A72020" w:rsidRPr="00BE534A" w:rsidRDefault="00A72020" w:rsidP="00A72020">
                              <w:pPr>
                                <w:ind w:firstLine="0"/>
                                <w:rPr>
                                  <w:sz w:val="20"/>
                                  <w:szCs w:val="20"/>
                                </w:rPr>
                              </w:pPr>
                              <w:r w:rsidRPr="00BE534A">
                                <w:rPr>
                                  <w:sz w:val="20"/>
                                  <w:szCs w:val="20"/>
                                </w:rPr>
                                <w:t>Романенко</w:t>
                              </w:r>
                            </w:p>
                            <w:p w14:paraId="71E3CB73" w14:textId="77777777" w:rsidR="00A72020" w:rsidRDefault="00A72020" w:rsidP="00A72020">
                              <w:pPr>
                                <w:rPr>
                                  <w:rFonts w:ascii="Arial" w:hAnsi="Arial" w:cs="Arial"/>
                                  <w:sz w:val="20"/>
                                  <w:szCs w:val="20"/>
                                </w:rPr>
                              </w:pPr>
                            </w:p>
                          </w:txbxContent>
                        </wps:txbx>
                        <wps:bodyPr rot="0" vert="horz" wrap="square" lIns="18000" tIns="0" rIns="18000" bIns="0" anchor="ctr" anchorCtr="0" upright="1">
                          <a:noAutofit/>
                        </wps:bodyPr>
                      </wps:wsp>
                      <wps:wsp>
                        <wps:cNvPr id="1073742604" name="Надпись 1073742604"/>
                        <wps:cNvSpPr txBox="1">
                          <a:spLocks noChangeArrowheads="1"/>
                        </wps:cNvSpPr>
                        <wps:spPr bwMode="auto">
                          <a:xfrm>
                            <a:off x="1425039" y="9250878"/>
                            <a:ext cx="539115" cy="179070"/>
                          </a:xfrm>
                          <a:prstGeom prst="rect">
                            <a:avLst/>
                          </a:prstGeom>
                          <a:noFill/>
                          <a:ln>
                            <a:noFill/>
                          </a:ln>
                        </wps:spPr>
                        <wps:txbx>
                          <w:txbxContent>
                            <w:p w14:paraId="7C92C46B" w14:textId="77777777" w:rsidR="00A72020" w:rsidRPr="00BE534A" w:rsidRDefault="00A72020" w:rsidP="00A72020">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605" name="Надпись 1073742605"/>
                        <wps:cNvSpPr txBox="1">
                          <a:spLocks noChangeArrowheads="1"/>
                        </wps:cNvSpPr>
                        <wps:spPr bwMode="auto">
                          <a:xfrm>
                            <a:off x="1971304" y="9250878"/>
                            <a:ext cx="359410" cy="179070"/>
                          </a:xfrm>
                          <a:prstGeom prst="rect">
                            <a:avLst/>
                          </a:prstGeom>
                          <a:noFill/>
                          <a:ln>
                            <a:noFill/>
                          </a:ln>
                        </wps:spPr>
                        <wps:txbx>
                          <w:txbxContent>
                            <w:p w14:paraId="272D12E5" w14:textId="77777777" w:rsidR="00A72020" w:rsidRPr="00BE534A" w:rsidRDefault="00A72020" w:rsidP="00A72020">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606" name="Надпись 1073742606"/>
                        <wps:cNvSpPr txBox="1">
                          <a:spLocks noChangeArrowheads="1"/>
                        </wps:cNvSpPr>
                        <wps:spPr bwMode="auto">
                          <a:xfrm>
                            <a:off x="11875" y="9446821"/>
                            <a:ext cx="611505" cy="179070"/>
                          </a:xfrm>
                          <a:prstGeom prst="rect">
                            <a:avLst/>
                          </a:prstGeom>
                          <a:noFill/>
                          <a:ln>
                            <a:noFill/>
                          </a:ln>
                        </wps:spPr>
                        <wps:txbx>
                          <w:txbxContent>
                            <w:p w14:paraId="6DE197E2" w14:textId="77777777" w:rsidR="00A72020" w:rsidRPr="00BE534A" w:rsidRDefault="00A72020" w:rsidP="00A72020">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607" name="Надпись 1073742607"/>
                        <wps:cNvSpPr txBox="1">
                          <a:spLocks noChangeArrowheads="1"/>
                        </wps:cNvSpPr>
                        <wps:spPr bwMode="auto">
                          <a:xfrm>
                            <a:off x="5938" y="9607138"/>
                            <a:ext cx="611505" cy="179070"/>
                          </a:xfrm>
                          <a:prstGeom prst="rect">
                            <a:avLst/>
                          </a:prstGeom>
                          <a:noFill/>
                          <a:ln>
                            <a:noFill/>
                          </a:ln>
                        </wps:spPr>
                        <wps:txbx>
                          <w:txbxContent>
                            <w:p w14:paraId="6A6325E1" w14:textId="77777777" w:rsidR="00A72020" w:rsidRPr="00BE534A" w:rsidRDefault="00A72020" w:rsidP="00A72020">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608" name="Надпись 1073742608"/>
                        <wps:cNvSpPr txBox="1">
                          <a:spLocks noChangeArrowheads="1"/>
                        </wps:cNvSpPr>
                        <wps:spPr bwMode="auto">
                          <a:xfrm>
                            <a:off x="5938" y="10153402"/>
                            <a:ext cx="611505" cy="179070"/>
                          </a:xfrm>
                          <a:prstGeom prst="rect">
                            <a:avLst/>
                          </a:prstGeom>
                          <a:noFill/>
                          <a:ln>
                            <a:noFill/>
                          </a:ln>
                        </wps:spPr>
                        <wps:txbx>
                          <w:txbxContent>
                            <w:p w14:paraId="3BB3D9CF" w14:textId="77777777" w:rsidR="00A72020" w:rsidRPr="00BE534A" w:rsidRDefault="00A72020" w:rsidP="00A72020">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609" name="Надпись 1073742609"/>
                        <wps:cNvSpPr txBox="1">
                          <a:spLocks noChangeArrowheads="1"/>
                        </wps:cNvSpPr>
                        <wps:spPr bwMode="auto">
                          <a:xfrm>
                            <a:off x="4862946" y="9429008"/>
                            <a:ext cx="539115" cy="179070"/>
                          </a:xfrm>
                          <a:prstGeom prst="rect">
                            <a:avLst/>
                          </a:prstGeom>
                          <a:noFill/>
                          <a:ln>
                            <a:noFill/>
                          </a:ln>
                        </wps:spPr>
                        <wps:txbx>
                          <w:txbxContent>
                            <w:p w14:paraId="0B3DB869" w14:textId="77777777" w:rsidR="00A72020" w:rsidRPr="00A52B8A" w:rsidRDefault="00A72020" w:rsidP="00A72020">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610" name="Надпись 1073742610"/>
                        <wps:cNvSpPr txBox="1">
                          <a:spLocks noChangeArrowheads="1"/>
                        </wps:cNvSpPr>
                        <wps:spPr bwMode="auto">
                          <a:xfrm>
                            <a:off x="5403273" y="9429008"/>
                            <a:ext cx="611505" cy="179070"/>
                          </a:xfrm>
                          <a:prstGeom prst="rect">
                            <a:avLst/>
                          </a:prstGeom>
                          <a:noFill/>
                          <a:ln>
                            <a:noFill/>
                          </a:ln>
                        </wps:spPr>
                        <wps:txbx>
                          <w:txbxContent>
                            <w:p w14:paraId="5C87CAAB" w14:textId="77777777" w:rsidR="00A72020" w:rsidRPr="00BE534A" w:rsidRDefault="00A72020" w:rsidP="00A72020">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611" name="Надпись 1073742611"/>
                        <wps:cNvSpPr txBox="1">
                          <a:spLocks noChangeArrowheads="1"/>
                        </wps:cNvSpPr>
                        <wps:spPr bwMode="auto">
                          <a:xfrm>
                            <a:off x="2354685" y="8886713"/>
                            <a:ext cx="4318635" cy="548233"/>
                          </a:xfrm>
                          <a:prstGeom prst="rect">
                            <a:avLst/>
                          </a:prstGeom>
                          <a:noFill/>
                          <a:ln>
                            <a:noFill/>
                          </a:ln>
                        </wps:spPr>
                        <wps:txbx>
                          <w:txbxContent>
                            <w:p w14:paraId="4E7354EA" w14:textId="333A47A2" w:rsidR="00A72020" w:rsidRPr="000C7960" w:rsidRDefault="005406C4" w:rsidP="00A72020">
                              <w:pPr>
                                <w:ind w:firstLine="0"/>
                                <w:jc w:val="center"/>
                                <w:rPr>
                                  <w:sz w:val="36"/>
                                  <w:szCs w:val="36"/>
                                </w:rPr>
                              </w:pPr>
                              <w:r w:rsidRPr="000C7960">
                                <w:rPr>
                                  <w:sz w:val="36"/>
                                  <w:szCs w:val="36"/>
                                </w:rPr>
                                <w:t>БГТУ</w:t>
                              </w:r>
                              <w:r w:rsidR="00A72020" w:rsidRPr="000C7960">
                                <w:rPr>
                                  <w:sz w:val="36"/>
                                  <w:szCs w:val="36"/>
                                </w:rPr>
                                <w:t xml:space="preserve"> 00.</w:t>
                              </w:r>
                              <w:proofErr w:type="gramStart"/>
                              <w:r w:rsidR="00A72020" w:rsidRPr="000C7960">
                                <w:rPr>
                                  <w:sz w:val="36"/>
                                  <w:szCs w:val="36"/>
                                </w:rPr>
                                <w:t>00</w:t>
                              </w:r>
                              <w:r w:rsidRPr="000C7960">
                                <w:rPr>
                                  <w:sz w:val="36"/>
                                  <w:szCs w:val="36"/>
                                </w:rPr>
                                <w:t>.</w:t>
                              </w:r>
                              <w:r w:rsidR="00A72020" w:rsidRPr="000C7960">
                                <w:rPr>
                                  <w:sz w:val="36"/>
                                  <w:szCs w:val="36"/>
                                </w:rPr>
                                <w:t>ПЗ</w:t>
                              </w:r>
                              <w:proofErr w:type="gramEnd"/>
                            </w:p>
                          </w:txbxContent>
                        </wps:txbx>
                        <wps:bodyPr rot="0" vert="horz" wrap="square" lIns="18000" tIns="0" rIns="18000" bIns="0" anchor="ctr" anchorCtr="0" upright="1">
                          <a:noAutofit/>
                        </wps:bodyPr>
                      </wps:wsp>
                      <wps:wsp>
                        <wps:cNvPr id="1073742612" name="Надпись 1073742612"/>
                        <wps:cNvSpPr txBox="1">
                          <a:spLocks noChangeArrowheads="1"/>
                        </wps:cNvSpPr>
                        <wps:spPr bwMode="auto">
                          <a:xfrm>
                            <a:off x="4857008" y="9797143"/>
                            <a:ext cx="1799590" cy="527050"/>
                          </a:xfrm>
                          <a:prstGeom prst="rect">
                            <a:avLst/>
                          </a:prstGeom>
                          <a:noFill/>
                          <a:ln>
                            <a:noFill/>
                          </a:ln>
                        </wps:spPr>
                        <wps:txbx>
                          <w:txbxContent>
                            <w:p w14:paraId="796963DF" w14:textId="7379A978" w:rsidR="00A72020" w:rsidRPr="000C7960" w:rsidRDefault="007510EC" w:rsidP="007510EC">
                              <w:pPr>
                                <w:ind w:firstLine="0"/>
                                <w:jc w:val="center"/>
                                <w:rPr>
                                  <w:sz w:val="36"/>
                                  <w:szCs w:val="36"/>
                                </w:rPr>
                              </w:pPr>
                              <w:r w:rsidRPr="000C7960">
                                <w:rPr>
                                  <w:sz w:val="36"/>
                                  <w:szCs w:val="36"/>
                                </w:rPr>
                                <w:t>74319010, 2024</w:t>
                              </w:r>
                            </w:p>
                          </w:txbxContent>
                        </wps:txbx>
                        <wps:bodyPr rot="0" vert="horz" wrap="square" lIns="18000" tIns="0" rIns="18000" bIns="0" anchor="ctr" anchorCtr="0" upright="1">
                          <a:noAutofit/>
                        </wps:bodyPr>
                      </wps:wsp>
                      <wps:wsp>
                        <wps:cNvPr id="1073742613" name="Надпись 1073742613"/>
                        <wps:cNvSpPr txBox="1">
                          <a:spLocks noChangeArrowheads="1"/>
                        </wps:cNvSpPr>
                        <wps:spPr bwMode="auto">
                          <a:xfrm>
                            <a:off x="2345377" y="9607138"/>
                            <a:ext cx="2519045" cy="539115"/>
                          </a:xfrm>
                          <a:prstGeom prst="rect">
                            <a:avLst/>
                          </a:prstGeom>
                          <a:noFill/>
                          <a:ln>
                            <a:noFill/>
                          </a:ln>
                        </wps:spPr>
                        <wps:txbx>
                          <w:txbxContent>
                            <w:p w14:paraId="5CBB1FED" w14:textId="3F1B3A68" w:rsidR="00A72020" w:rsidRPr="004610F0" w:rsidRDefault="00A72020" w:rsidP="00A72020">
                              <w:pPr>
                                <w:spacing w:before="240"/>
                                <w:ind w:firstLine="0"/>
                                <w:jc w:val="center"/>
                                <w:rPr>
                                  <w:szCs w:val="28"/>
                                </w:rPr>
                              </w:pPr>
                              <w:r>
                                <w:rPr>
                                  <w:szCs w:val="28"/>
                                </w:rPr>
                                <w:t>Заключение</w:t>
                              </w:r>
                            </w:p>
                          </w:txbxContent>
                        </wps:txbx>
                        <wps:bodyPr rot="0" vert="horz" wrap="square" lIns="18000" tIns="0" rIns="18000" bIns="0" anchor="t" anchorCtr="0" upright="1">
                          <a:noAutofit/>
                        </wps:bodyPr>
                      </wps:wsp>
                      <wps:wsp>
                        <wps:cNvPr id="1073742614" name="Надпись 1073742614"/>
                        <wps:cNvSpPr txBox="1">
                          <a:spLocks noChangeArrowheads="1"/>
                        </wps:cNvSpPr>
                        <wps:spPr bwMode="auto">
                          <a:xfrm>
                            <a:off x="5938" y="9969335"/>
                            <a:ext cx="611505" cy="179070"/>
                          </a:xfrm>
                          <a:prstGeom prst="rect">
                            <a:avLst/>
                          </a:prstGeom>
                          <a:noFill/>
                          <a:ln>
                            <a:noFill/>
                          </a:ln>
                        </wps:spPr>
                        <wps:txbx>
                          <w:txbxContent>
                            <w:p w14:paraId="3EA9D102" w14:textId="77777777" w:rsidR="00A72020" w:rsidRPr="00BE534A" w:rsidRDefault="00A72020" w:rsidP="00A72020">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615" name="Надпись 1073742615"/>
                        <wps:cNvSpPr txBox="1">
                          <a:spLocks noChangeArrowheads="1"/>
                        </wps:cNvSpPr>
                        <wps:spPr bwMode="auto">
                          <a:xfrm>
                            <a:off x="617517" y="9969335"/>
                            <a:ext cx="827405" cy="179070"/>
                          </a:xfrm>
                          <a:prstGeom prst="rect">
                            <a:avLst/>
                          </a:prstGeom>
                          <a:noFill/>
                          <a:ln>
                            <a:noFill/>
                          </a:ln>
                        </wps:spPr>
                        <wps:txbx>
                          <w:txbxContent>
                            <w:p w14:paraId="62C82383" w14:textId="77777777" w:rsidR="00A72020" w:rsidRPr="00BE534A" w:rsidRDefault="00A72020" w:rsidP="00A72020">
                              <w:pPr>
                                <w:ind w:firstLine="0"/>
                                <w:rPr>
                                  <w:spacing w:val="-6"/>
                                  <w:sz w:val="20"/>
                                  <w:szCs w:val="20"/>
                                </w:rPr>
                              </w:pPr>
                              <w:r>
                                <w:rPr>
                                  <w:spacing w:val="-6"/>
                                  <w:sz w:val="20"/>
                                  <w:szCs w:val="20"/>
                                </w:rPr>
                                <w:t>Савчук</w:t>
                              </w:r>
                            </w:p>
                            <w:p w14:paraId="33074264" w14:textId="77777777" w:rsidR="00A72020" w:rsidRDefault="00A72020" w:rsidP="00A72020">
                              <w:pPr>
                                <w:rPr>
                                  <w:rFonts w:ascii="Arial" w:hAnsi="Arial" w:cs="Arial"/>
                                  <w:sz w:val="20"/>
                                  <w:szCs w:val="20"/>
                                </w:rPr>
                              </w:pPr>
                            </w:p>
                            <w:p w14:paraId="388ABC16" w14:textId="77777777" w:rsidR="00A72020" w:rsidRDefault="00A72020" w:rsidP="00A72020">
                              <w:pPr>
                                <w:rPr>
                                  <w:rFonts w:ascii="Arial" w:hAnsi="Arial" w:cs="Arial"/>
                                  <w:sz w:val="20"/>
                                  <w:szCs w:val="20"/>
                                </w:rPr>
                              </w:pPr>
                            </w:p>
                          </w:txbxContent>
                        </wps:txbx>
                        <wps:bodyPr rot="0" vert="horz" wrap="square" lIns="18000" tIns="0" rIns="18000" bIns="0" anchor="ctr" anchorCtr="0" upright="1">
                          <a:noAutofit/>
                        </wps:bodyPr>
                      </wps:wsp>
                      <wps:wsp>
                        <wps:cNvPr id="1073742616" name="Надпись 1073742616"/>
                        <wps:cNvSpPr txBox="1">
                          <a:spLocks noChangeArrowheads="1"/>
                        </wps:cNvSpPr>
                        <wps:spPr bwMode="auto">
                          <a:xfrm>
                            <a:off x="5041075" y="9607138"/>
                            <a:ext cx="178892" cy="179070"/>
                          </a:xfrm>
                          <a:prstGeom prst="rect">
                            <a:avLst/>
                          </a:prstGeom>
                          <a:noFill/>
                          <a:ln>
                            <a:noFill/>
                          </a:ln>
                        </wps:spPr>
                        <wps:txbx>
                          <w:txbxContent>
                            <w:p w14:paraId="6BDFE2EF" w14:textId="77777777" w:rsidR="00A72020" w:rsidRPr="00BE534A" w:rsidRDefault="00A72020" w:rsidP="00A72020">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617" name="Надпись 1073742617"/>
                        <wps:cNvSpPr txBox="1">
                          <a:spLocks noChangeArrowheads="1"/>
                        </wps:cNvSpPr>
                        <wps:spPr bwMode="auto">
                          <a:xfrm>
                            <a:off x="5403273" y="9607138"/>
                            <a:ext cx="611986" cy="179694"/>
                          </a:xfrm>
                          <a:prstGeom prst="rect">
                            <a:avLst/>
                          </a:prstGeom>
                          <a:noFill/>
                          <a:ln>
                            <a:noFill/>
                          </a:ln>
                        </wps:spPr>
                        <wps:txbx>
                          <w:txbxContent>
                            <w:p w14:paraId="55E817E9" w14:textId="062ADF9E" w:rsidR="00A72020" w:rsidRPr="00BE534A" w:rsidRDefault="000C7960" w:rsidP="00A72020">
                              <w:pPr>
                                <w:ind w:firstLine="0"/>
                                <w:jc w:val="center"/>
                                <w:rPr>
                                  <w:sz w:val="18"/>
                                  <w:szCs w:val="18"/>
                                </w:rPr>
                              </w:pPr>
                              <w:r>
                                <w:rPr>
                                  <w:sz w:val="18"/>
                                  <w:szCs w:val="18"/>
                                </w:rPr>
                                <w:t>1</w:t>
                              </w:r>
                            </w:p>
                          </w:txbxContent>
                        </wps:txbx>
                        <wps:bodyPr rot="0" vert="horz" wrap="square" lIns="18000" tIns="18000" rIns="18000" bIns="0" anchor="ctr" anchorCtr="0" upright="1">
                          <a:noAutofit/>
                        </wps:bodyPr>
                      </wps:wsp>
                      <wps:wsp>
                        <wps:cNvPr id="1073742618" name="Надпись 1073742618"/>
                        <wps:cNvSpPr txBox="1">
                          <a:spLocks noChangeArrowheads="1"/>
                        </wps:cNvSpPr>
                        <wps:spPr bwMode="auto">
                          <a:xfrm>
                            <a:off x="6014852" y="9607138"/>
                            <a:ext cx="647537" cy="179694"/>
                          </a:xfrm>
                          <a:prstGeom prst="rect">
                            <a:avLst/>
                          </a:prstGeom>
                          <a:noFill/>
                          <a:ln>
                            <a:noFill/>
                          </a:ln>
                        </wps:spPr>
                        <wps:txbx>
                          <w:txbxContent>
                            <w:p w14:paraId="0B22230E" w14:textId="6A226970" w:rsidR="00A72020" w:rsidRPr="00BE534A" w:rsidRDefault="007510EC" w:rsidP="00A72020">
                              <w:pPr>
                                <w:ind w:firstLine="0"/>
                                <w:jc w:val="center"/>
                                <w:rPr>
                                  <w:sz w:val="18"/>
                                  <w:szCs w:val="18"/>
                                </w:rPr>
                              </w:pPr>
                              <w:r>
                                <w:rPr>
                                  <w:sz w:val="18"/>
                                  <w:szCs w:val="18"/>
                                </w:rPr>
                                <w:t>1</w:t>
                              </w:r>
                            </w:p>
                          </w:txbxContent>
                        </wps:txbx>
                        <wps:bodyPr rot="0" vert="horz" wrap="square" lIns="18000" tIns="18000" rIns="18000" bIns="0" anchor="ctr" anchorCtr="0" upright="1">
                          <a:noAutofit/>
                        </wps:bodyPr>
                      </wps:wsp>
                      <wps:wsp>
                        <wps:cNvPr id="1073742619" name="Надпись 1073742619"/>
                        <wps:cNvSpPr txBox="1">
                          <a:spLocks noChangeArrowheads="1"/>
                        </wps:cNvSpPr>
                        <wps:spPr bwMode="auto">
                          <a:xfrm>
                            <a:off x="5938" y="9785267"/>
                            <a:ext cx="611505" cy="179070"/>
                          </a:xfrm>
                          <a:prstGeom prst="rect">
                            <a:avLst/>
                          </a:prstGeom>
                          <a:noFill/>
                          <a:ln>
                            <a:noFill/>
                          </a:ln>
                        </wps:spPr>
                        <wps:txbx>
                          <w:txbxContent>
                            <w:p w14:paraId="2FAE65A7" w14:textId="77777777" w:rsidR="00A72020" w:rsidRPr="00BE534A" w:rsidRDefault="00A72020" w:rsidP="00A72020">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620" name="Надпись 1073742620"/>
                        <wps:cNvSpPr txBox="1">
                          <a:spLocks noChangeArrowheads="1"/>
                        </wps:cNvSpPr>
                        <wps:spPr bwMode="auto">
                          <a:xfrm>
                            <a:off x="617517" y="9785267"/>
                            <a:ext cx="827405" cy="179070"/>
                          </a:xfrm>
                          <a:prstGeom prst="rect">
                            <a:avLst/>
                          </a:prstGeom>
                          <a:noFill/>
                          <a:ln>
                            <a:noFill/>
                          </a:ln>
                        </wps:spPr>
                        <wps:txbx>
                          <w:txbxContent>
                            <w:p w14:paraId="1DF24FD4" w14:textId="77777777" w:rsidR="00A72020" w:rsidRDefault="00A72020" w:rsidP="00A72020">
                              <w:pPr>
                                <w:ind w:firstLine="0"/>
                                <w:rPr>
                                  <w:rFonts w:ascii="Arial" w:hAnsi="Arial" w:cs="Arial"/>
                                  <w:spacing w:val="-6"/>
                                  <w:sz w:val="20"/>
                                  <w:szCs w:val="20"/>
                                </w:rPr>
                              </w:pPr>
                            </w:p>
                            <w:p w14:paraId="73ED4989" w14:textId="77777777" w:rsidR="00A72020" w:rsidRDefault="00A72020" w:rsidP="00A72020">
                              <w:pPr>
                                <w:rPr>
                                  <w:rFonts w:ascii="Arial" w:hAnsi="Arial" w:cs="Arial"/>
                                  <w:sz w:val="20"/>
                                  <w:szCs w:val="20"/>
                                </w:rPr>
                              </w:pPr>
                            </w:p>
                            <w:p w14:paraId="712AFE95" w14:textId="77777777" w:rsidR="00A72020" w:rsidRDefault="00A72020" w:rsidP="00A72020">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3179A8B9" id="Группа 1073742575" o:spid="_x0000_s1486" style="position:absolute;left:0;text-align:left;margin-left:-11pt;margin-top:-40.65pt;width:525.2pt;height:809.4pt;z-index:-251631616;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">
                <v:line id="Прямая соединительная линия 1073742576" o:spid="_x0000_s148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" strokeweight="2pt"/>
                <v:line id="Прямая соединительная линия 1073742577" o:spid="_x0000_s148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"/>
                <v:line id="Прямая соединительная линия 1073742578" o:spid="_x0000_s148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" strokeweight="2pt"/>
                <v:line id="Прямая соединительная линия 1073742579" o:spid="_x0000_s149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"/>
                <v:line id="Прямая соединительная линия 1073742580" o:spid="_x0000_s149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"/>
                <v:line id="Прямая соединительная линия 1073742581" o:spid="_x0000_s149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"/>
                <v:line id="Прямая соединительная линия 1073742582" o:spid="_x0000_s149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"/>
                <v:line id="Прямая соединительная линия 1073742583" o:spid="_x0000_s149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" strokeweight="2pt"/>
                <v:line id="Прямая соединительная линия 1073742584" o:spid="_x0000_s149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" strokeweight="2pt"/>
                <v:line id="Прямая соединительная линия 1073742585" o:spid="_x0000_s149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" strokeweight="2pt"/>
                <v:line id="Прямая соединительная линия 1073742586" o:spid="_x0000_s149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" strokeweight="2pt"/>
                <v:line id="Прямая соединительная линия 1073742587" o:spid="_x0000_s149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" strokeweight="2pt"/>
                <v:line id="Прямая соединительная линия 1073742588" o:spid="_x0000_s149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" strokeweight="2pt"/>
                <v:line id="Прямая соединительная линия 1073742589" o:spid="_x0000_s150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" strokeweight="2pt"/>
                <v:line id="Прямая соединительная линия 1073742590" o:spid="_x0000_s150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" strokeweight="2pt"/>
                <v:line id="Прямая соединительная линия 1073742591" o:spid="_x0000_s150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"/>
                <v:line id="Прямая соединительная линия 1073742592" o:spid="_x0000_s150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"/>
                <v:line id="Прямая соединительная линия 1073742593" o:spid="_x0000_s150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" strokeweight="2pt"/>
                <v:line id="Прямая соединительная линия 1073742594" o:spid="_x0000_s150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" strokeweight="2pt"/>
                <v:line id="Прямая соединительная линия 1073742595" o:spid="_x0000_s150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" strokeweight="2pt"/>
                <v:rect id="Прямоугольник 1073742596" o:spid="_x0000_s1507"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" filled="f" strokeweight="2pt"/>
                <v:shape id="Надпись 1073742597" o:spid="_x0000_s1508"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" filled="f" stroked="f">
                  <v:textbox inset=".5mm,.5mm,.5mm,0">
                    <w:txbxContent>
                      <w:p w14:paraId="5271FE7D" w14:textId="77777777" w:rsidR="00A72020" w:rsidRPr="00BE534A" w:rsidRDefault="00A72020" w:rsidP="00A72020">
                        <w:pPr>
                          <w:ind w:firstLine="0"/>
                          <w:jc w:val="center"/>
                          <w:rPr>
                            <w:sz w:val="18"/>
                            <w:szCs w:val="18"/>
                          </w:rPr>
                        </w:pPr>
                        <w:r w:rsidRPr="00BE534A">
                          <w:rPr>
                            <w:sz w:val="18"/>
                            <w:szCs w:val="18"/>
                          </w:rPr>
                          <w:t>Листов</w:t>
                        </w:r>
                      </w:p>
                    </w:txbxContent>
                  </v:textbox>
                </v:shape>
                <v:shape id="Надпись 1073742598" o:spid="_x0000_s1509"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" filled="f" stroked="f">
                  <v:textbox inset=".5mm,.5mm,.5mm,0">
                    <w:txbxContent>
                      <w:p w14:paraId="0B271E43" w14:textId="77777777" w:rsidR="00A72020" w:rsidRPr="00BE534A" w:rsidRDefault="00A72020" w:rsidP="00A72020">
                        <w:pPr>
                          <w:ind w:firstLine="0"/>
                          <w:jc w:val="center"/>
                          <w:rPr>
                            <w:sz w:val="18"/>
                            <w:szCs w:val="18"/>
                          </w:rPr>
                        </w:pPr>
                        <w:proofErr w:type="spellStart"/>
                        <w:r w:rsidRPr="00BE534A">
                          <w:rPr>
                            <w:sz w:val="18"/>
                            <w:szCs w:val="18"/>
                          </w:rPr>
                          <w:t>Изм</w:t>
                        </w:r>
                        <w:proofErr w:type="spellEnd"/>
                      </w:p>
                    </w:txbxContent>
                  </v:textbox>
                </v:shape>
                <v:shape id="Надпись 1073742599" o:spid="_x0000_s1510"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" filled="f" stroked="f">
                  <v:textbox inset=".5mm,.5mm,.5mm,0">
                    <w:txbxContent>
                      <w:p w14:paraId="58CF09C9" w14:textId="77777777" w:rsidR="00A72020" w:rsidRPr="00BE534A" w:rsidRDefault="00A72020" w:rsidP="00A72020">
                        <w:pPr>
                          <w:ind w:firstLine="0"/>
                          <w:jc w:val="center"/>
                          <w:rPr>
                            <w:sz w:val="18"/>
                            <w:szCs w:val="18"/>
                          </w:rPr>
                        </w:pPr>
                        <w:r w:rsidRPr="00BE534A">
                          <w:rPr>
                            <w:sz w:val="18"/>
                            <w:szCs w:val="18"/>
                          </w:rPr>
                          <w:t>Лист</w:t>
                        </w:r>
                      </w:p>
                    </w:txbxContent>
                  </v:textbox>
                </v:shape>
                <v:shape id="Надпись 1073742600" o:spid="_x0000_s1511"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" filled="f" stroked="f">
                  <v:textbox inset=".5mm,.5mm,.5mm,0">
                    <w:txbxContent>
                      <w:p w14:paraId="25EF710B" w14:textId="56E7656D" w:rsidR="00A72020" w:rsidRPr="00BE534A" w:rsidRDefault="00A72020" w:rsidP="00A72020">
                        <w:pPr>
                          <w:ind w:firstLine="0"/>
                          <w:jc w:val="center"/>
                          <w:rPr>
                            <w:sz w:val="18"/>
                            <w:szCs w:val="18"/>
                          </w:rPr>
                        </w:pPr>
                        <w:r w:rsidRPr="00BE534A">
                          <w:rPr>
                            <w:sz w:val="18"/>
                            <w:szCs w:val="18"/>
                          </w:rPr>
                          <w:t>№ докум</w:t>
                        </w:r>
                        <w:r w:rsidR="000C7960">
                          <w:rPr>
                            <w:sz w:val="18"/>
                            <w:szCs w:val="18"/>
                          </w:rPr>
                          <w:t>ента</w:t>
                        </w:r>
                      </w:p>
                    </w:txbxContent>
                  </v:textbox>
                </v:shape>
                <v:shape id="Надпись 1073742601" o:spid="_x0000_s1512"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" filled="f" stroked="f">
                  <v:textbox inset=".5mm,0,.5mm,0">
                    <w:txbxContent>
                      <w:p w14:paraId="72FD1354" w14:textId="77777777" w:rsidR="00A72020" w:rsidRPr="003B3077" w:rsidRDefault="00A72020" w:rsidP="00A72020">
                        <w:pPr>
                          <w:ind w:firstLine="0"/>
                          <w:rPr>
                            <w:sz w:val="20"/>
                            <w:szCs w:val="20"/>
                          </w:rPr>
                        </w:pPr>
                        <w:r>
                          <w:rPr>
                            <w:sz w:val="20"/>
                            <w:szCs w:val="20"/>
                          </w:rPr>
                          <w:t>Войцехович</w:t>
                        </w:r>
                      </w:p>
                    </w:txbxContent>
                  </v:textbox>
                </v:shape>
                <v:shape id="Надпись 1073742602" o:spid="_x0000_s1513"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" filled="f" stroked="f">
                  <v:textbox inset=".5mm,0,.5mm,0">
                    <w:txbxContent>
                      <w:p w14:paraId="09C0ECA2" w14:textId="77777777" w:rsidR="00A72020" w:rsidRPr="00BE534A" w:rsidRDefault="00A72020" w:rsidP="00A72020">
                        <w:pPr>
                          <w:ind w:firstLine="0"/>
                          <w:rPr>
                            <w:sz w:val="20"/>
                            <w:szCs w:val="20"/>
                          </w:rPr>
                        </w:pPr>
                        <w:proofErr w:type="spellStart"/>
                        <w:r>
                          <w:rPr>
                            <w:sz w:val="20"/>
                            <w:szCs w:val="20"/>
                          </w:rPr>
                          <w:t>Игнаткова</w:t>
                        </w:r>
                        <w:proofErr w:type="spellEnd"/>
                      </w:p>
                    </w:txbxContent>
                  </v:textbox>
                </v:shape>
                <v:shape id="Надпись 1073742603" o:spid="_x0000_s1514"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" filled="f" stroked="f">
                  <v:textbox inset=".5mm,0,.5mm,0">
                    <w:txbxContent>
                      <w:p w14:paraId="1F14894B" w14:textId="77777777" w:rsidR="00A72020" w:rsidRPr="00BE534A" w:rsidRDefault="00A72020" w:rsidP="00A72020">
                        <w:pPr>
                          <w:ind w:firstLine="0"/>
                          <w:rPr>
                            <w:sz w:val="20"/>
                            <w:szCs w:val="20"/>
                          </w:rPr>
                        </w:pPr>
                        <w:r w:rsidRPr="00BE534A">
                          <w:rPr>
                            <w:sz w:val="20"/>
                            <w:szCs w:val="20"/>
                          </w:rPr>
                          <w:t>Романенко</w:t>
                        </w:r>
                      </w:p>
                      <w:p w14:paraId="71E3CB73" w14:textId="77777777" w:rsidR="00A72020" w:rsidRDefault="00A72020" w:rsidP="00A72020">
                        <w:pPr>
                          <w:rPr>
                            <w:rFonts w:ascii="Arial" w:hAnsi="Arial" w:cs="Arial"/>
                            <w:sz w:val="20"/>
                            <w:szCs w:val="20"/>
                          </w:rPr>
                        </w:pPr>
                      </w:p>
                    </w:txbxContent>
                  </v:textbox>
                </v:shape>
                <v:shape id="Надпись 1073742604" o:spid="_x0000_s1515"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" filled="f" stroked="f">
                  <v:textbox inset=".5mm,.5mm,.5mm,0">
                    <w:txbxContent>
                      <w:p w14:paraId="7C92C46B" w14:textId="77777777" w:rsidR="00A72020" w:rsidRPr="00BE534A" w:rsidRDefault="00A72020" w:rsidP="00A72020">
                        <w:pPr>
                          <w:ind w:firstLine="0"/>
                          <w:jc w:val="center"/>
                          <w:rPr>
                            <w:sz w:val="18"/>
                            <w:szCs w:val="18"/>
                          </w:rPr>
                        </w:pPr>
                        <w:r w:rsidRPr="00BE534A">
                          <w:rPr>
                            <w:sz w:val="18"/>
                            <w:szCs w:val="18"/>
                          </w:rPr>
                          <w:t>Подпись</w:t>
                        </w:r>
                      </w:p>
                    </w:txbxContent>
                  </v:textbox>
                </v:shape>
                <v:shape id="Надпись 1073742605" o:spid="_x0000_s1516"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" filled="f" stroked="f">
                  <v:textbox inset=".5mm,.5mm,.5mm,0">
                    <w:txbxContent>
                      <w:p w14:paraId="272D12E5" w14:textId="77777777" w:rsidR="00A72020" w:rsidRPr="00BE534A" w:rsidRDefault="00A72020" w:rsidP="00A72020">
                        <w:pPr>
                          <w:ind w:firstLine="0"/>
                          <w:jc w:val="center"/>
                          <w:rPr>
                            <w:sz w:val="18"/>
                            <w:szCs w:val="18"/>
                          </w:rPr>
                        </w:pPr>
                        <w:r w:rsidRPr="00BE534A">
                          <w:rPr>
                            <w:sz w:val="18"/>
                            <w:szCs w:val="18"/>
                          </w:rPr>
                          <w:t>Дата</w:t>
                        </w:r>
                      </w:p>
                    </w:txbxContent>
                  </v:textbox>
                </v:shape>
                <v:shape id="Надпись 1073742606" o:spid="_x0000_s1517"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" filled="f" stroked="f">
                  <v:textbox inset=".5mm,0,.5mm,0">
                    <w:txbxContent>
                      <w:p w14:paraId="6DE197E2" w14:textId="77777777" w:rsidR="00A72020" w:rsidRPr="00BE534A" w:rsidRDefault="00A72020" w:rsidP="00A72020">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607" o:spid="_x0000_s1518"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" filled="f" stroked="f">
                  <v:textbox inset=".5mm,0,.5mm,0">
                    <w:txbxContent>
                      <w:p w14:paraId="6A6325E1" w14:textId="77777777" w:rsidR="00A72020" w:rsidRPr="00BE534A" w:rsidRDefault="00A72020" w:rsidP="00A72020">
                        <w:pPr>
                          <w:ind w:firstLine="0"/>
                          <w:rPr>
                            <w:i/>
                            <w:iCs/>
                            <w:sz w:val="20"/>
                            <w:szCs w:val="20"/>
                          </w:rPr>
                        </w:pPr>
                        <w:r w:rsidRPr="00BE534A">
                          <w:rPr>
                            <w:sz w:val="20"/>
                            <w:szCs w:val="20"/>
                          </w:rPr>
                          <w:t>Пров</w:t>
                        </w:r>
                        <w:r w:rsidRPr="00BE534A">
                          <w:rPr>
                            <w:i/>
                            <w:iCs/>
                            <w:sz w:val="20"/>
                            <w:szCs w:val="20"/>
                          </w:rPr>
                          <w:t>.</w:t>
                        </w:r>
                      </w:p>
                    </w:txbxContent>
                  </v:textbox>
                </v:shape>
                <v:shape id="Надпись 1073742608" o:spid="_x0000_s1519"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" filled="f" stroked="f">
                  <v:textbox inset=".5mm,0,.5mm,0">
                    <w:txbxContent>
                      <w:p w14:paraId="3BB3D9CF" w14:textId="77777777" w:rsidR="00A72020" w:rsidRPr="00BE534A" w:rsidRDefault="00A72020" w:rsidP="00A72020">
                        <w:pPr>
                          <w:ind w:firstLine="0"/>
                          <w:rPr>
                            <w:sz w:val="20"/>
                            <w:szCs w:val="20"/>
                          </w:rPr>
                        </w:pPr>
                        <w:r w:rsidRPr="00BE534A">
                          <w:rPr>
                            <w:sz w:val="20"/>
                            <w:szCs w:val="20"/>
                          </w:rPr>
                          <w:t>Утв.</w:t>
                        </w:r>
                      </w:p>
                    </w:txbxContent>
                  </v:textbox>
                </v:shape>
                <v:shape id="Надпись 1073742609" o:spid="_x0000_s1520"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" filled="f" stroked="f">
                  <v:textbox inset=".5mm,.5mm,.5mm,0">
                    <w:txbxContent>
                      <w:p w14:paraId="0B3DB869" w14:textId="77777777" w:rsidR="00A72020" w:rsidRPr="00A52B8A" w:rsidRDefault="00A72020" w:rsidP="00A72020">
                        <w:pPr>
                          <w:ind w:firstLine="0"/>
                          <w:jc w:val="center"/>
                          <w:rPr>
                            <w:sz w:val="16"/>
                            <w:szCs w:val="16"/>
                          </w:rPr>
                        </w:pPr>
                        <w:r w:rsidRPr="00BE534A">
                          <w:rPr>
                            <w:sz w:val="18"/>
                            <w:szCs w:val="18"/>
                          </w:rPr>
                          <w:t>Лит</w:t>
                        </w:r>
                        <w:r w:rsidRPr="00A52B8A">
                          <w:rPr>
                            <w:sz w:val="16"/>
                            <w:szCs w:val="16"/>
                          </w:rPr>
                          <w:t>.</w:t>
                        </w:r>
                      </w:p>
                    </w:txbxContent>
                  </v:textbox>
                </v:shape>
                <v:shape id="Надпись 1073742610" o:spid="_x0000_s1521"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" filled="f" stroked="f">
                  <v:textbox inset=".5mm,.5mm,.5mm,0">
                    <w:txbxContent>
                      <w:p w14:paraId="5C87CAAB" w14:textId="77777777" w:rsidR="00A72020" w:rsidRPr="00BE534A" w:rsidRDefault="00A72020" w:rsidP="00A72020">
                        <w:pPr>
                          <w:ind w:firstLine="0"/>
                          <w:jc w:val="center"/>
                          <w:rPr>
                            <w:sz w:val="18"/>
                            <w:szCs w:val="18"/>
                          </w:rPr>
                        </w:pPr>
                        <w:r w:rsidRPr="00BE534A">
                          <w:rPr>
                            <w:sz w:val="18"/>
                            <w:szCs w:val="18"/>
                          </w:rPr>
                          <w:t>Лист</w:t>
                        </w:r>
                      </w:p>
                    </w:txbxContent>
                  </v:textbox>
                </v:shape>
                <v:shape id="Надпись 1073742611" o:spid="_x0000_s1522"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" filled="f" stroked="f">
                  <v:textbox inset=".5mm,0,.5mm,0">
                    <w:txbxContent>
                      <w:p w14:paraId="4E7354EA" w14:textId="333A47A2" w:rsidR="00A72020" w:rsidRPr="000C7960" w:rsidRDefault="005406C4" w:rsidP="00A72020">
                        <w:pPr>
                          <w:ind w:firstLine="0"/>
                          <w:jc w:val="center"/>
                          <w:rPr>
                            <w:sz w:val="36"/>
                            <w:szCs w:val="36"/>
                          </w:rPr>
                        </w:pPr>
                        <w:r w:rsidRPr="000C7960">
                          <w:rPr>
                            <w:sz w:val="36"/>
                            <w:szCs w:val="36"/>
                          </w:rPr>
                          <w:t>БГТУ</w:t>
                        </w:r>
                        <w:r w:rsidR="00A72020" w:rsidRPr="000C7960">
                          <w:rPr>
                            <w:sz w:val="36"/>
                            <w:szCs w:val="36"/>
                          </w:rPr>
                          <w:t xml:space="preserve"> 00.</w:t>
                        </w:r>
                        <w:proofErr w:type="gramStart"/>
                        <w:r w:rsidR="00A72020" w:rsidRPr="000C7960">
                          <w:rPr>
                            <w:sz w:val="36"/>
                            <w:szCs w:val="36"/>
                          </w:rPr>
                          <w:t>00</w:t>
                        </w:r>
                        <w:r w:rsidRPr="000C7960">
                          <w:rPr>
                            <w:sz w:val="36"/>
                            <w:szCs w:val="36"/>
                          </w:rPr>
                          <w:t>.</w:t>
                        </w:r>
                        <w:r w:rsidR="00A72020" w:rsidRPr="000C7960">
                          <w:rPr>
                            <w:sz w:val="36"/>
                            <w:szCs w:val="36"/>
                          </w:rPr>
                          <w:t>ПЗ</w:t>
                        </w:r>
                        <w:proofErr w:type="gramEnd"/>
                      </w:p>
                    </w:txbxContent>
                  </v:textbox>
                </v:shape>
                <v:shape id="Надпись 1073742612" o:spid="_x0000_s1523"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" filled="f" stroked="f">
                  <v:textbox inset=".5mm,0,.5mm,0">
                    <w:txbxContent>
                      <w:p w14:paraId="796963DF" w14:textId="7379A978" w:rsidR="00A72020" w:rsidRPr="000C7960" w:rsidRDefault="007510EC" w:rsidP="007510EC">
                        <w:pPr>
                          <w:ind w:firstLine="0"/>
                          <w:jc w:val="center"/>
                          <w:rPr>
                            <w:sz w:val="36"/>
                            <w:szCs w:val="36"/>
                          </w:rPr>
                        </w:pPr>
                        <w:r w:rsidRPr="000C7960">
                          <w:rPr>
                            <w:sz w:val="36"/>
                            <w:szCs w:val="36"/>
                          </w:rPr>
                          <w:t>74319010, 2024</w:t>
                        </w:r>
                      </w:p>
                    </w:txbxContent>
                  </v:textbox>
                </v:shape>
                <v:shape id="Надпись 1073742613" o:spid="_x0000_s152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" filled="f" stroked="f">
                  <v:textbox inset=".5mm,0,.5mm,0">
                    <w:txbxContent>
                      <w:p w14:paraId="5CBB1FED" w14:textId="3F1B3A68" w:rsidR="00A72020" w:rsidRPr="004610F0" w:rsidRDefault="00A72020" w:rsidP="00A72020">
                        <w:pPr>
                          <w:spacing w:before="240"/>
                          <w:ind w:firstLine="0"/>
                          <w:jc w:val="center"/>
                          <w:rPr>
                            <w:szCs w:val="28"/>
                          </w:rPr>
                        </w:pPr>
                        <w:r>
                          <w:rPr>
                            <w:szCs w:val="28"/>
                          </w:rPr>
                          <w:t>Заключение</w:t>
                        </w:r>
                      </w:p>
                    </w:txbxContent>
                  </v:textbox>
                </v:shape>
                <v:shape id="Надпись 1073742614" o:spid="_x0000_s1525"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" filled="f" stroked="f">
                  <v:textbox inset=".5mm,0,.5mm,0">
                    <w:txbxContent>
                      <w:p w14:paraId="3EA9D102" w14:textId="77777777" w:rsidR="00A72020" w:rsidRPr="00BE534A" w:rsidRDefault="00A72020" w:rsidP="00A72020">
                        <w:pPr>
                          <w:ind w:firstLine="0"/>
                          <w:rPr>
                            <w:sz w:val="20"/>
                            <w:szCs w:val="20"/>
                          </w:rPr>
                        </w:pPr>
                        <w:r w:rsidRPr="00BE534A">
                          <w:rPr>
                            <w:sz w:val="20"/>
                            <w:szCs w:val="20"/>
                          </w:rPr>
                          <w:t>Н. контр.</w:t>
                        </w:r>
                      </w:p>
                    </w:txbxContent>
                  </v:textbox>
                </v:shape>
                <v:shape id="Надпись 1073742615" o:spid="_x0000_s1526"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" filled="f" stroked="f">
                  <v:textbox inset=".5mm,0,.5mm,0">
                    <w:txbxContent>
                      <w:p w14:paraId="62C82383" w14:textId="77777777" w:rsidR="00A72020" w:rsidRPr="00BE534A" w:rsidRDefault="00A72020" w:rsidP="00A72020">
                        <w:pPr>
                          <w:ind w:firstLine="0"/>
                          <w:rPr>
                            <w:spacing w:val="-6"/>
                            <w:sz w:val="20"/>
                            <w:szCs w:val="20"/>
                          </w:rPr>
                        </w:pPr>
                        <w:r>
                          <w:rPr>
                            <w:spacing w:val="-6"/>
                            <w:sz w:val="20"/>
                            <w:szCs w:val="20"/>
                          </w:rPr>
                          <w:t>Савчук</w:t>
                        </w:r>
                      </w:p>
                      <w:p w14:paraId="33074264" w14:textId="77777777" w:rsidR="00A72020" w:rsidRDefault="00A72020" w:rsidP="00A72020">
                        <w:pPr>
                          <w:rPr>
                            <w:rFonts w:ascii="Arial" w:hAnsi="Arial" w:cs="Arial"/>
                            <w:sz w:val="20"/>
                            <w:szCs w:val="20"/>
                          </w:rPr>
                        </w:pPr>
                      </w:p>
                      <w:p w14:paraId="388ABC16" w14:textId="77777777" w:rsidR="00A72020" w:rsidRDefault="00A72020" w:rsidP="00A72020">
                        <w:pPr>
                          <w:rPr>
                            <w:rFonts w:ascii="Arial" w:hAnsi="Arial" w:cs="Arial"/>
                            <w:sz w:val="20"/>
                            <w:szCs w:val="20"/>
                          </w:rPr>
                        </w:pPr>
                      </w:p>
                    </w:txbxContent>
                  </v:textbox>
                </v:shape>
                <v:shape id="Надпись 1073742616" o:spid="_x0000_s152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" filled="f" stroked="f">
                  <v:textbox inset=".5mm,.5mm,.5mm,0">
                    <w:txbxContent>
                      <w:p w14:paraId="6BDFE2EF" w14:textId="77777777" w:rsidR="00A72020" w:rsidRPr="00BE534A" w:rsidRDefault="00A72020" w:rsidP="00A72020">
                        <w:pPr>
                          <w:ind w:firstLine="0"/>
                          <w:jc w:val="center"/>
                          <w:rPr>
                            <w:sz w:val="18"/>
                            <w:szCs w:val="18"/>
                          </w:rPr>
                        </w:pPr>
                        <w:r w:rsidRPr="00BE534A">
                          <w:rPr>
                            <w:sz w:val="18"/>
                            <w:szCs w:val="18"/>
                          </w:rPr>
                          <w:t>у</w:t>
                        </w:r>
                      </w:p>
                    </w:txbxContent>
                  </v:textbox>
                </v:shape>
                <v:shape id="Надпись 1073742617" o:spid="_x0000_s1528"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" filled="f" stroked="f">
                  <v:textbox inset=".5mm,.5mm,.5mm,0">
                    <w:txbxContent>
                      <w:p w14:paraId="55E817E9" w14:textId="062ADF9E" w:rsidR="00A72020" w:rsidRPr="00BE534A" w:rsidRDefault="000C7960" w:rsidP="00A72020">
                        <w:pPr>
                          <w:ind w:firstLine="0"/>
                          <w:jc w:val="center"/>
                          <w:rPr>
                            <w:sz w:val="18"/>
                            <w:szCs w:val="18"/>
                          </w:rPr>
                        </w:pPr>
                        <w:r>
                          <w:rPr>
                            <w:sz w:val="18"/>
                            <w:szCs w:val="18"/>
                          </w:rPr>
                          <w:t>1</w:t>
                        </w:r>
                      </w:p>
                    </w:txbxContent>
                  </v:textbox>
                </v:shape>
                <v:shape id="Надпись 1073742618" o:spid="_x0000_s1529"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" filled="f" stroked="f">
                  <v:textbox inset=".5mm,.5mm,.5mm,0">
                    <w:txbxContent>
                      <w:p w14:paraId="0B22230E" w14:textId="6A226970" w:rsidR="00A72020" w:rsidRPr="00BE534A" w:rsidRDefault="007510EC" w:rsidP="00A72020">
                        <w:pPr>
                          <w:ind w:firstLine="0"/>
                          <w:jc w:val="center"/>
                          <w:rPr>
                            <w:sz w:val="18"/>
                            <w:szCs w:val="18"/>
                          </w:rPr>
                        </w:pPr>
                        <w:r>
                          <w:rPr>
                            <w:sz w:val="18"/>
                            <w:szCs w:val="18"/>
                          </w:rPr>
                          <w:t>1</w:t>
                        </w:r>
                      </w:p>
                    </w:txbxContent>
                  </v:textbox>
                </v:shape>
                <v:shape id="Надпись 1073742619" o:spid="_x0000_s1530"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" filled="f" stroked="f">
                  <v:textbox inset=".5mm,0,.5mm,0">
                    <w:txbxContent>
                      <w:p w14:paraId="2FAE65A7" w14:textId="77777777" w:rsidR="00A72020" w:rsidRPr="00BE534A" w:rsidRDefault="00A72020" w:rsidP="00A72020">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620" o:spid="_x0000_s1531"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" filled="f" stroked="f">
                  <v:textbox inset=".5mm,0,.5mm,0">
                    <w:txbxContent>
                      <w:p w14:paraId="1DF24FD4" w14:textId="77777777" w:rsidR="00A72020" w:rsidRDefault="00A72020" w:rsidP="00A72020">
                        <w:pPr>
                          <w:ind w:firstLine="0"/>
                          <w:rPr>
                            <w:rFonts w:ascii="Arial" w:hAnsi="Arial" w:cs="Arial"/>
                            <w:spacing w:val="-6"/>
                            <w:sz w:val="20"/>
                            <w:szCs w:val="20"/>
                          </w:rPr>
                        </w:pPr>
                      </w:p>
                      <w:p w14:paraId="73ED4989" w14:textId="77777777" w:rsidR="00A72020" w:rsidRDefault="00A72020" w:rsidP="00A72020">
                        <w:pPr>
                          <w:rPr>
                            <w:rFonts w:ascii="Arial" w:hAnsi="Arial" w:cs="Arial"/>
                            <w:sz w:val="20"/>
                            <w:szCs w:val="20"/>
                          </w:rPr>
                        </w:pPr>
                      </w:p>
                      <w:p w14:paraId="712AFE95" w14:textId="77777777" w:rsidR="00A72020" w:rsidRDefault="00A72020" w:rsidP="00A72020">
                        <w:pPr>
                          <w:rPr>
                            <w:rFonts w:ascii="Arial" w:hAnsi="Arial" w:cs="Arial"/>
                            <w:sz w:val="20"/>
                            <w:szCs w:val="20"/>
                          </w:rPr>
                        </w:pPr>
                      </w:p>
                    </w:txbxContent>
                  </v:textbox>
                </v:shape>
                <w10:wrap anchorx="margin" anchory="margin"/>
              </v:group>
            </w:pict>
          </mc:Fallback>
        </mc:AlternateContent>
      </w:r>
      <w:r w:rsidR="00A72020">
        <w:rPr>
          <w:noProof/>
          <w:lang w:eastAsia="ru-RU"/>
        </w:rPr>
        <mc:AlternateContent>
          <mc:Choice Requires="wps">
            <w:drawing>
              <wp:anchor distT="0" distB="0" distL="114300" distR="114300" simplePos="0" relativeHeight="251683840" behindDoc="1" locked="0" layoutInCell="1" allowOverlap="1" wp14:anchorId="00FFA377" wp14:editId="0F211B3C">
                <wp:simplePos x="0" y="0"/>
                <wp:positionH relativeFrom="page">
                  <wp:posOffset>648335</wp:posOffset>
                </wp:positionH>
                <wp:positionV relativeFrom="page">
                  <wp:posOffset>9613265</wp:posOffset>
                </wp:positionV>
                <wp:extent cx="6659880" cy="0"/>
                <wp:effectExtent l="635" t="2540" r="0" b="0"/>
                <wp:wrapNone/>
                <wp:docPr id="1073742621" name="Прямая соединительная линия 1073742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ABC0F90" id="Прямая соединительная линия 1073742621"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" stroked="f">
                <w10:wrap anchorx="page" anchory="page"/>
              </v:line>
            </w:pict>
          </mc:Fallback>
        </mc:AlternateContent>
      </w:r>
      <w:r w:rsidR="00A72020">
        <w:t>Заключение</w:t>
      </w:r>
      <w:bookmarkEnd w:id="74"/>
    </w:p>
    <w:p w14:paraId="68EDAB23" w14:textId="0300FE57" w:rsidR="007A3A91" w:rsidRPr="008503A4" w:rsidRDefault="007A3A91" w:rsidP="007A3A91">
      <w:pPr>
        <w:rPr>
          <w:color w:val="000000"/>
          <w:spacing w:val="2"/>
          <w:szCs w:val="27"/>
        </w:rPr>
      </w:pPr>
      <w:r w:rsidRPr="008503A4">
        <w:rPr>
          <w:color w:val="000000"/>
          <w:spacing w:val="2"/>
          <w:szCs w:val="27"/>
        </w:rPr>
        <w:t>В</w:t>
      </w:r>
      <w:r w:rsidR="00FC7D59">
        <w:rPr>
          <w:color w:val="000000"/>
          <w:spacing w:val="2"/>
          <w:szCs w:val="27"/>
          <w:lang w:val="en-US"/>
        </w:rPr>
        <w:t> </w:t>
      </w:r>
      <w:r w:rsidRPr="008503A4">
        <w:rPr>
          <w:color w:val="000000"/>
          <w:spacing w:val="2"/>
          <w:szCs w:val="27"/>
        </w:rPr>
        <w:t>ходе выполнения дипломного проекта был разработан сайт школы визажа «</w:t>
      </w:r>
      <w:proofErr w:type="spellStart"/>
      <w:r w:rsidRPr="008503A4">
        <w:rPr>
          <w:color w:val="000000"/>
          <w:spacing w:val="2"/>
          <w:szCs w:val="27"/>
          <w:lang w:val="en-US"/>
        </w:rPr>
        <w:t>Flowress</w:t>
      </w:r>
      <w:proofErr w:type="spellEnd"/>
      <w:r w:rsidRPr="008503A4">
        <w:rPr>
          <w:color w:val="000000"/>
          <w:spacing w:val="2"/>
          <w:szCs w:val="27"/>
        </w:rPr>
        <w:t>»</w:t>
      </w:r>
      <w:r w:rsidR="00497A0C">
        <w:rPr>
          <w:color w:val="000000"/>
          <w:spacing w:val="2"/>
          <w:szCs w:val="27"/>
        </w:rPr>
        <w:t>. На </w:t>
      </w:r>
      <w:r w:rsidR="00885DB6">
        <w:rPr>
          <w:color w:val="000000"/>
          <w:spacing w:val="2"/>
          <w:szCs w:val="27"/>
        </w:rPr>
        <w:t>первом этапе</w:t>
      </w:r>
      <w:r w:rsidRPr="008503A4">
        <w:rPr>
          <w:color w:val="000000"/>
          <w:spacing w:val="2"/>
          <w:szCs w:val="27"/>
        </w:rPr>
        <w:t xml:space="preserve"> был проведен анализ аналогичных сайтов</w:t>
      </w:r>
      <w:r w:rsidR="00A1324C">
        <w:rPr>
          <w:color w:val="000000"/>
          <w:spacing w:val="2"/>
          <w:szCs w:val="27"/>
        </w:rPr>
        <w:t xml:space="preserve"> и </w:t>
      </w:r>
      <w:r w:rsidRPr="008503A4">
        <w:rPr>
          <w:color w:val="000000"/>
          <w:spacing w:val="2"/>
          <w:szCs w:val="27"/>
        </w:rPr>
        <w:t>изучена предметная область. Это позволило определить необходимые функциональные</w:t>
      </w:r>
      <w:r w:rsidR="00A1324C">
        <w:rPr>
          <w:color w:val="000000"/>
          <w:spacing w:val="2"/>
          <w:szCs w:val="27"/>
        </w:rPr>
        <w:t xml:space="preserve"> и </w:t>
      </w:r>
      <w:r w:rsidR="00A32365">
        <w:rPr>
          <w:color w:val="000000"/>
          <w:spacing w:val="2"/>
          <w:szCs w:val="27"/>
        </w:rPr>
        <w:t>графические</w:t>
      </w:r>
      <w:r w:rsidRPr="008503A4">
        <w:rPr>
          <w:color w:val="000000"/>
          <w:spacing w:val="2"/>
          <w:szCs w:val="27"/>
        </w:rPr>
        <w:t xml:space="preserve"> возможности для веб-сайта. Исследование аналогов также выявило их сильные</w:t>
      </w:r>
      <w:r w:rsidR="00A1324C">
        <w:rPr>
          <w:color w:val="000000"/>
          <w:spacing w:val="2"/>
          <w:szCs w:val="27"/>
        </w:rPr>
        <w:t xml:space="preserve"> и </w:t>
      </w:r>
      <w:r w:rsidRPr="008503A4">
        <w:rPr>
          <w:color w:val="000000"/>
          <w:spacing w:val="2"/>
          <w:szCs w:val="27"/>
        </w:rPr>
        <w:t>слабые стороны.</w:t>
      </w:r>
    </w:p>
    <w:p w14:paraId="14073BBF" w14:textId="16A975DB" w:rsidR="007A3A91" w:rsidRPr="008503A4" w:rsidRDefault="00A32365" w:rsidP="007A3A91">
      <w:pPr>
        <w:rPr>
          <w:color w:val="000000"/>
          <w:spacing w:val="2"/>
          <w:szCs w:val="27"/>
        </w:rPr>
      </w:pPr>
      <w:r>
        <w:t>На следующем этапе работы была определена целевая аудитория, созданы профили пользователей</w:t>
      </w:r>
      <w:r w:rsidR="00A1324C">
        <w:t xml:space="preserve"> и </w:t>
      </w:r>
      <w:r>
        <w:t>прописаны сценарии их поведения</w:t>
      </w:r>
      <w:r w:rsidR="00497A0C">
        <w:t>. На </w:t>
      </w:r>
      <w:r>
        <w:t>основе сценариев была разработана структурная схема сайта, созданы прототипы</w:t>
      </w:r>
      <w:r w:rsidR="00A1324C">
        <w:t xml:space="preserve"> и </w:t>
      </w:r>
      <w:r>
        <w:t xml:space="preserve">дизайн-макеты. </w:t>
      </w:r>
    </w:p>
    <w:p w14:paraId="6B930E25" w14:textId="3E4CAD0D" w:rsidR="008A1D3F" w:rsidRPr="008A1D3F" w:rsidRDefault="007A3A91" w:rsidP="008A1D3F">
      <w:r w:rsidRPr="00A32365">
        <w:rPr>
          <w:color w:val="000000"/>
          <w:szCs w:val="27"/>
        </w:rPr>
        <w:t>Дизайн сайта</w:t>
      </w:r>
      <w:r w:rsidR="00D51E19">
        <w:rPr>
          <w:color w:val="000000"/>
          <w:szCs w:val="27"/>
        </w:rPr>
        <w:t xml:space="preserve"> </w:t>
      </w:r>
      <w:r w:rsidR="00A32365" w:rsidRPr="00A32365">
        <w:rPr>
          <w:color w:val="000000"/>
          <w:szCs w:val="27"/>
        </w:rPr>
        <w:t>выполнен</w:t>
      </w:r>
      <w:r w:rsidRPr="00A32365">
        <w:rPr>
          <w:color w:val="000000"/>
          <w:szCs w:val="27"/>
        </w:rPr>
        <w:t xml:space="preserve"> в неоклассическом стиле с элементами органики. Единая стилистика соблюдена на всех страницах, что придает сайту целостность. Также были созданы логотип</w:t>
      </w:r>
      <w:r w:rsidR="00A1324C">
        <w:rPr>
          <w:color w:val="000000"/>
          <w:szCs w:val="27"/>
        </w:rPr>
        <w:t xml:space="preserve"> и </w:t>
      </w:r>
      <w:r w:rsidRPr="00A32365">
        <w:rPr>
          <w:color w:val="000000"/>
          <w:szCs w:val="27"/>
        </w:rPr>
        <w:t>элементы фирменного стиля для создания уникального</w:t>
      </w:r>
      <w:r w:rsidR="00A1324C">
        <w:rPr>
          <w:color w:val="000000"/>
          <w:szCs w:val="27"/>
        </w:rPr>
        <w:t xml:space="preserve"> и </w:t>
      </w:r>
      <w:r w:rsidRPr="00A32365">
        <w:rPr>
          <w:color w:val="000000"/>
          <w:szCs w:val="27"/>
        </w:rPr>
        <w:t>узнаваемого образа компании.</w:t>
      </w:r>
      <w:r w:rsidR="008A1D3F">
        <w:rPr>
          <w:color w:val="000000"/>
          <w:szCs w:val="27"/>
        </w:rPr>
        <w:t xml:space="preserve"> </w:t>
      </w:r>
      <w:r w:rsidR="008A1D3F">
        <w:t xml:space="preserve">Был разработан анимационный видеоролик, рекламирующий услуги школы, с помощью программы </w:t>
      </w:r>
      <w:r w:rsidR="008A1D3F">
        <w:rPr>
          <w:lang w:val="en-US"/>
        </w:rPr>
        <w:t>Adobe</w:t>
      </w:r>
      <w:r w:rsidR="008A1D3F" w:rsidRPr="002A4270">
        <w:t xml:space="preserve"> </w:t>
      </w:r>
      <w:r w:rsidR="008A1D3F">
        <w:rPr>
          <w:lang w:val="en-US"/>
        </w:rPr>
        <w:t>Illustrator</w:t>
      </w:r>
      <w:r w:rsidR="008A1D3F">
        <w:t xml:space="preserve"> для создания графических элементов</w:t>
      </w:r>
      <w:r w:rsidR="00A1324C">
        <w:t xml:space="preserve"> и </w:t>
      </w:r>
      <w:r w:rsidR="008A1D3F">
        <w:rPr>
          <w:lang w:val="en-US"/>
        </w:rPr>
        <w:t>After</w:t>
      </w:r>
      <w:r w:rsidR="008A1D3F" w:rsidRPr="00A53EB1">
        <w:t xml:space="preserve"> </w:t>
      </w:r>
      <w:r w:rsidR="008A1D3F">
        <w:rPr>
          <w:lang w:val="en-US"/>
        </w:rPr>
        <w:t>Effects</w:t>
      </w:r>
      <w:r w:rsidR="008A1D3F">
        <w:t xml:space="preserve"> для </w:t>
      </w:r>
      <w:r w:rsidR="00585282">
        <w:t>осуществления</w:t>
      </w:r>
      <w:r w:rsidR="008A1D3F">
        <w:t xml:space="preserve"> их</w:t>
      </w:r>
      <w:r w:rsidR="00D51E19">
        <w:t> </w:t>
      </w:r>
      <w:r w:rsidR="008A1D3F">
        <w:t>анимации.</w:t>
      </w:r>
    </w:p>
    <w:p w14:paraId="1D1135C8" w14:textId="3ABCCA50" w:rsidR="007A3A91" w:rsidRPr="008503A4" w:rsidRDefault="007A3A91" w:rsidP="007A3A91">
      <w:pPr>
        <w:rPr>
          <w:color w:val="000000"/>
          <w:spacing w:val="2"/>
          <w:szCs w:val="27"/>
        </w:rPr>
      </w:pPr>
      <w:r w:rsidRPr="008503A4">
        <w:rPr>
          <w:color w:val="000000"/>
          <w:spacing w:val="2"/>
          <w:szCs w:val="27"/>
        </w:rPr>
        <w:t>Верстка сайта</w:t>
      </w:r>
      <w:r w:rsidR="00A1324C">
        <w:rPr>
          <w:color w:val="000000"/>
          <w:spacing w:val="2"/>
          <w:szCs w:val="27"/>
        </w:rPr>
        <w:t xml:space="preserve"> и </w:t>
      </w:r>
      <w:r w:rsidRPr="008503A4">
        <w:rPr>
          <w:color w:val="000000"/>
          <w:spacing w:val="2"/>
          <w:szCs w:val="27"/>
        </w:rPr>
        <w:t>реализованы его функциональные возможности с</w:t>
      </w:r>
      <w:r w:rsidR="00D51E19">
        <w:rPr>
          <w:color w:val="000000"/>
          <w:spacing w:val="2"/>
          <w:szCs w:val="27"/>
        </w:rPr>
        <w:t> </w:t>
      </w:r>
      <w:r w:rsidRPr="008503A4">
        <w:rPr>
          <w:color w:val="000000"/>
          <w:spacing w:val="2"/>
          <w:szCs w:val="27"/>
        </w:rPr>
        <w:t>использованием HTML5, CSS, PHP, JavaScript</w:t>
      </w:r>
      <w:r w:rsidR="00885DB6">
        <w:rPr>
          <w:color w:val="000000"/>
          <w:spacing w:val="2"/>
          <w:szCs w:val="27"/>
        </w:rPr>
        <w:t xml:space="preserve">, </w:t>
      </w:r>
      <w:r w:rsidR="00885DB6">
        <w:rPr>
          <w:color w:val="000000"/>
          <w:spacing w:val="2"/>
          <w:szCs w:val="27"/>
          <w:lang w:val="en-US"/>
        </w:rPr>
        <w:t>jQuery</w:t>
      </w:r>
      <w:r w:rsidR="00885DB6" w:rsidRPr="00885DB6">
        <w:rPr>
          <w:color w:val="000000"/>
          <w:spacing w:val="2"/>
          <w:szCs w:val="27"/>
        </w:rPr>
        <w:t xml:space="preserve">, </w:t>
      </w:r>
      <w:r w:rsidR="00885DB6">
        <w:rPr>
          <w:color w:val="000000"/>
          <w:spacing w:val="2"/>
          <w:szCs w:val="27"/>
          <w:lang w:val="en-US"/>
        </w:rPr>
        <w:t>Ajax</w:t>
      </w:r>
      <w:r w:rsidRPr="008503A4">
        <w:rPr>
          <w:color w:val="000000"/>
          <w:spacing w:val="2"/>
          <w:szCs w:val="27"/>
        </w:rPr>
        <w:t>. Адаптивность сайта достигалась с помощью</w:t>
      </w:r>
      <w:r w:rsidR="008503A4" w:rsidRPr="008503A4">
        <w:rPr>
          <w:color w:val="000000"/>
          <w:spacing w:val="2"/>
          <w:szCs w:val="27"/>
        </w:rPr>
        <w:t xml:space="preserve"> </w:t>
      </w:r>
      <w:r w:rsidR="008503A4">
        <w:rPr>
          <w:color w:val="000000"/>
          <w:spacing w:val="2"/>
          <w:szCs w:val="27"/>
        </w:rPr>
        <w:t>технологий</w:t>
      </w:r>
      <w:r w:rsidRPr="008503A4">
        <w:rPr>
          <w:color w:val="000000"/>
          <w:spacing w:val="2"/>
          <w:szCs w:val="27"/>
        </w:rPr>
        <w:t xml:space="preserve"> медиа-запросов</w:t>
      </w:r>
      <w:r w:rsidR="00A1324C">
        <w:rPr>
          <w:color w:val="000000"/>
          <w:spacing w:val="2"/>
          <w:szCs w:val="27"/>
        </w:rPr>
        <w:t xml:space="preserve"> и </w:t>
      </w:r>
      <w:r w:rsidRPr="008503A4">
        <w:rPr>
          <w:color w:val="000000"/>
          <w:spacing w:val="2"/>
          <w:szCs w:val="27"/>
          <w:lang w:val="en-US"/>
        </w:rPr>
        <w:t>flexbox</w:t>
      </w:r>
      <w:r w:rsidR="008503A4" w:rsidRPr="008503A4">
        <w:rPr>
          <w:color w:val="000000"/>
          <w:spacing w:val="2"/>
          <w:szCs w:val="27"/>
        </w:rPr>
        <w:t>.</w:t>
      </w:r>
    </w:p>
    <w:p w14:paraId="12D90AE4" w14:textId="6B84E013" w:rsidR="008503A4" w:rsidRDefault="008503A4" w:rsidP="007A3A91">
      <w:pPr>
        <w:rPr>
          <w:color w:val="000000"/>
          <w:spacing w:val="2"/>
          <w:szCs w:val="27"/>
        </w:rPr>
      </w:pPr>
      <w:r w:rsidRPr="008503A4">
        <w:rPr>
          <w:color w:val="000000"/>
          <w:spacing w:val="2"/>
          <w:szCs w:val="27"/>
        </w:rPr>
        <w:t>Навигация сайта позволяет пользователям легко перемещаться между страницами.</w:t>
      </w:r>
      <w:r w:rsidR="00A32365" w:rsidRPr="00A32365">
        <w:rPr>
          <w:color w:val="000000"/>
          <w:spacing w:val="2"/>
          <w:szCs w:val="27"/>
        </w:rPr>
        <w:t xml:space="preserve"> </w:t>
      </w:r>
      <w:r w:rsidR="00A32365" w:rsidRPr="008503A4">
        <w:rPr>
          <w:color w:val="000000"/>
          <w:spacing w:val="2"/>
          <w:szCs w:val="27"/>
        </w:rPr>
        <w:t>Ресурс адаптивен на</w:t>
      </w:r>
      <w:r w:rsidR="00FC7D59">
        <w:rPr>
          <w:color w:val="000000"/>
          <w:spacing w:val="2"/>
          <w:szCs w:val="27"/>
          <w:lang w:val="en-US"/>
        </w:rPr>
        <w:t> </w:t>
      </w:r>
      <w:r w:rsidR="00A32365" w:rsidRPr="008503A4">
        <w:rPr>
          <w:color w:val="000000"/>
          <w:spacing w:val="2"/>
          <w:szCs w:val="27"/>
        </w:rPr>
        <w:t>все</w:t>
      </w:r>
      <w:r w:rsidR="00A32365">
        <w:rPr>
          <w:color w:val="000000"/>
          <w:spacing w:val="2"/>
          <w:szCs w:val="27"/>
        </w:rPr>
        <w:t>х</w:t>
      </w:r>
      <w:r w:rsidR="00A32365" w:rsidRPr="008503A4">
        <w:rPr>
          <w:color w:val="000000"/>
          <w:spacing w:val="2"/>
          <w:szCs w:val="27"/>
        </w:rPr>
        <w:t xml:space="preserve"> вид</w:t>
      </w:r>
      <w:r w:rsidR="00A32365">
        <w:rPr>
          <w:color w:val="000000"/>
          <w:spacing w:val="2"/>
          <w:szCs w:val="27"/>
        </w:rPr>
        <w:t>ах</w:t>
      </w:r>
      <w:r w:rsidR="00A32365" w:rsidRPr="008503A4">
        <w:rPr>
          <w:color w:val="000000"/>
          <w:spacing w:val="2"/>
          <w:szCs w:val="27"/>
        </w:rPr>
        <w:t xml:space="preserve"> устройств</w:t>
      </w:r>
      <w:r w:rsidR="00A1324C">
        <w:rPr>
          <w:color w:val="000000"/>
          <w:spacing w:val="2"/>
          <w:szCs w:val="27"/>
        </w:rPr>
        <w:t xml:space="preserve"> и </w:t>
      </w:r>
      <w:r w:rsidR="00A32365" w:rsidRPr="008503A4">
        <w:rPr>
          <w:color w:val="000000"/>
          <w:spacing w:val="2"/>
          <w:szCs w:val="27"/>
        </w:rPr>
        <w:t>корректно отображается в</w:t>
      </w:r>
      <w:r w:rsidR="00FC7D59">
        <w:rPr>
          <w:color w:val="000000"/>
          <w:spacing w:val="2"/>
          <w:szCs w:val="27"/>
          <w:lang w:val="en-US"/>
        </w:rPr>
        <w:t> </w:t>
      </w:r>
      <w:r w:rsidR="00A32365" w:rsidRPr="008503A4">
        <w:rPr>
          <w:color w:val="000000"/>
          <w:spacing w:val="2"/>
          <w:szCs w:val="27"/>
        </w:rPr>
        <w:t>различных браузерах</w:t>
      </w:r>
      <w:r w:rsidR="00A32365">
        <w:rPr>
          <w:color w:val="000000"/>
          <w:spacing w:val="2"/>
          <w:szCs w:val="27"/>
        </w:rPr>
        <w:t>.</w:t>
      </w:r>
    </w:p>
    <w:p w14:paraId="6395265F" w14:textId="3A3BC8B2" w:rsidR="00227252" w:rsidRPr="00227252" w:rsidRDefault="00227252" w:rsidP="00227252">
      <w:pPr>
        <w:rPr>
          <w:spacing w:val="-4"/>
        </w:rPr>
      </w:pPr>
      <w:r w:rsidRPr="007D56E4">
        <w:rPr>
          <w:spacing w:val="-4"/>
        </w:rPr>
        <w:t>На сайте был разработан функционал для четырёх групп пользователей: неавторизированный пользователь, авторизированный пользователь, преподаватель и администратор школы. Для клиентов, помимо обучения в</w:t>
      </w:r>
      <w:r w:rsidRPr="007D56E4">
        <w:rPr>
          <w:spacing w:val="-4"/>
          <w:lang w:val="en-US"/>
        </w:rPr>
        <w:t> </w:t>
      </w:r>
      <w:r w:rsidRPr="007D56E4">
        <w:rPr>
          <w:spacing w:val="-4"/>
        </w:rPr>
        <w:t>группах и просмотра своего расписания, предусмотрена возможность составления индивидуального обучения и получения обучающих материалов и заданий. Разработка удобного интерфейса позволила разместить все функциональные элементы структурировано и последовательно. Для администратора и преподавателей были разработаны панели управления, отличающихся своим набором возможностей взаимодействия с</w:t>
      </w:r>
      <w:r w:rsidRPr="007D56E4">
        <w:rPr>
          <w:spacing w:val="-4"/>
          <w:lang w:val="en-US"/>
        </w:rPr>
        <w:t> </w:t>
      </w:r>
      <w:r w:rsidRPr="007D56E4">
        <w:rPr>
          <w:spacing w:val="-4"/>
        </w:rPr>
        <w:t>сайтом.</w:t>
      </w:r>
    </w:p>
    <w:p w14:paraId="777E5EC8" w14:textId="39082A4F" w:rsidR="008503A4" w:rsidRDefault="008503A4" w:rsidP="007A3A91">
      <w:pPr>
        <w:rPr>
          <w:color w:val="000000"/>
          <w:spacing w:val="2"/>
          <w:szCs w:val="27"/>
        </w:rPr>
      </w:pPr>
      <w:r w:rsidRPr="008503A4">
        <w:rPr>
          <w:color w:val="000000"/>
          <w:spacing w:val="2"/>
          <w:szCs w:val="27"/>
        </w:rPr>
        <w:t>Для оценки удобства использования сайта была проведена серия тестов с</w:t>
      </w:r>
      <w:r w:rsidR="00FC7D59">
        <w:rPr>
          <w:color w:val="000000"/>
          <w:spacing w:val="2"/>
          <w:szCs w:val="27"/>
          <w:lang w:val="en-US"/>
        </w:rPr>
        <w:t> </w:t>
      </w:r>
      <w:r w:rsidRPr="008503A4">
        <w:rPr>
          <w:color w:val="000000"/>
          <w:spacing w:val="2"/>
          <w:szCs w:val="27"/>
        </w:rPr>
        <w:t>участием респондентов. Результаты показали, что дизайн</w:t>
      </w:r>
      <w:r w:rsidR="00A1324C">
        <w:rPr>
          <w:color w:val="000000"/>
          <w:spacing w:val="2"/>
          <w:szCs w:val="27"/>
        </w:rPr>
        <w:t xml:space="preserve"> и </w:t>
      </w:r>
      <w:r w:rsidRPr="008503A4">
        <w:rPr>
          <w:color w:val="000000"/>
          <w:spacing w:val="2"/>
          <w:szCs w:val="27"/>
        </w:rPr>
        <w:t>интерфейс сайта были восприняты положительно, а пользователи не испытывали трудностей при</w:t>
      </w:r>
      <w:r w:rsidR="00FC7D59">
        <w:rPr>
          <w:color w:val="000000"/>
          <w:spacing w:val="2"/>
          <w:szCs w:val="27"/>
          <w:lang w:val="en-US"/>
        </w:rPr>
        <w:t> </w:t>
      </w:r>
      <w:r w:rsidRPr="008503A4">
        <w:rPr>
          <w:color w:val="000000"/>
          <w:spacing w:val="2"/>
          <w:szCs w:val="27"/>
        </w:rPr>
        <w:t>выполнении поставленных задач. Таким образом, дизайн был признан приемлемым</w:t>
      </w:r>
      <w:r w:rsidR="00A1324C">
        <w:rPr>
          <w:color w:val="000000"/>
          <w:spacing w:val="2"/>
          <w:szCs w:val="27"/>
        </w:rPr>
        <w:t xml:space="preserve"> и </w:t>
      </w:r>
      <w:r w:rsidRPr="008503A4">
        <w:rPr>
          <w:color w:val="000000"/>
          <w:spacing w:val="2"/>
          <w:szCs w:val="27"/>
        </w:rPr>
        <w:t>не требующим доработки.</w:t>
      </w:r>
    </w:p>
    <w:p w14:paraId="47BB6563" w14:textId="67BD988E" w:rsidR="008503A4" w:rsidRPr="008503A4" w:rsidRDefault="008503A4" w:rsidP="008503A4">
      <w:pPr>
        <w:rPr>
          <w:color w:val="000000"/>
          <w:szCs w:val="27"/>
        </w:rPr>
      </w:pPr>
      <w:r>
        <w:t xml:space="preserve">Результатом работы является полноценный </w:t>
      </w:r>
      <w:r w:rsidR="00F62E02">
        <w:t xml:space="preserve">функциональный </w:t>
      </w:r>
      <w:r>
        <w:t>веб-сайт школы визажа</w:t>
      </w:r>
      <w:r>
        <w:rPr>
          <w:color w:val="000000"/>
          <w:szCs w:val="27"/>
        </w:rPr>
        <w:t xml:space="preserve"> «</w:t>
      </w:r>
      <w:proofErr w:type="spellStart"/>
      <w:r>
        <w:rPr>
          <w:color w:val="000000"/>
          <w:szCs w:val="27"/>
          <w:lang w:val="en-US"/>
        </w:rPr>
        <w:t>Flowress</w:t>
      </w:r>
      <w:proofErr w:type="spellEnd"/>
      <w:r>
        <w:rPr>
          <w:color w:val="000000"/>
          <w:szCs w:val="27"/>
        </w:rPr>
        <w:t>»</w:t>
      </w:r>
      <w:r w:rsidR="00F62E02">
        <w:rPr>
          <w:color w:val="000000"/>
          <w:szCs w:val="27"/>
        </w:rPr>
        <w:t>, который позволил автоматизировать процесс записи на</w:t>
      </w:r>
      <w:r w:rsidR="00FC7D59">
        <w:rPr>
          <w:color w:val="000000"/>
          <w:szCs w:val="27"/>
          <w:lang w:val="en-US"/>
        </w:rPr>
        <w:t> </w:t>
      </w:r>
      <w:r w:rsidR="00F62E02">
        <w:rPr>
          <w:color w:val="000000"/>
          <w:szCs w:val="27"/>
        </w:rPr>
        <w:t>курсы</w:t>
      </w:r>
      <w:r w:rsidR="00A1324C">
        <w:rPr>
          <w:color w:val="000000"/>
          <w:szCs w:val="27"/>
        </w:rPr>
        <w:t xml:space="preserve"> и </w:t>
      </w:r>
      <w:r w:rsidR="00F62E02">
        <w:rPr>
          <w:color w:val="000000"/>
          <w:szCs w:val="27"/>
        </w:rPr>
        <w:t>предоставить всю необходимую информацию пользователям в</w:t>
      </w:r>
      <w:r w:rsidR="00C854E6">
        <w:rPr>
          <w:color w:val="000000"/>
          <w:szCs w:val="27"/>
          <w:lang w:val="en-US"/>
        </w:rPr>
        <w:t> </w:t>
      </w:r>
      <w:r w:rsidR="00F62E02">
        <w:rPr>
          <w:color w:val="000000"/>
          <w:szCs w:val="27"/>
        </w:rPr>
        <w:t>удобном</w:t>
      </w:r>
      <w:r w:rsidR="00A1324C">
        <w:rPr>
          <w:color w:val="000000"/>
          <w:szCs w:val="27"/>
        </w:rPr>
        <w:t xml:space="preserve"> и </w:t>
      </w:r>
      <w:r w:rsidR="00F62E02">
        <w:rPr>
          <w:color w:val="000000"/>
          <w:szCs w:val="27"/>
        </w:rPr>
        <w:t>привлекательном для них виде.</w:t>
      </w:r>
      <w:r w:rsidR="007A2299" w:rsidRPr="007A2299">
        <w:rPr>
          <w:noProof/>
        </w:rPr>
        <w:t xml:space="preserve"> </w:t>
      </w:r>
    </w:p>
    <w:p w14:paraId="3E949811" w14:textId="45A419F9" w:rsidR="00392440" w:rsidRPr="00C82061" w:rsidRDefault="00A72020" w:rsidP="00C82061">
      <w:r>
        <w:br w:type="page"/>
      </w:r>
    </w:p>
    <w:p w14:paraId="5A29B0FD" w14:textId="77777777" w:rsidR="00566410" w:rsidRDefault="00566410" w:rsidP="0051582B">
      <w:pPr>
        <w:pStyle w:val="2121"/>
        <w:spacing w:after="280"/>
        <w:sectPr w:rsidR="00566410" w:rsidSect="005222EA">
          <w:headerReference w:type="default" r:id="rId123"/>
          <w:pgSz w:w="11906" w:h="16838" w:code="9"/>
          <w:pgMar w:top="1134" w:right="567" w:bottom="851" w:left="1304" w:header="709" w:footer="709" w:gutter="0"/>
          <w:cols w:space="708"/>
          <w:docGrid w:linePitch="381"/>
        </w:sectPr>
      </w:pPr>
    </w:p>
    <w:p w14:paraId="35F098AD" w14:textId="204ABB60" w:rsidR="0051582B" w:rsidRPr="00DF4556" w:rsidRDefault="0019274D" w:rsidP="0051582B">
      <w:pPr>
        <w:pStyle w:val="2121"/>
        <w:spacing w:after="280"/>
      </w:pPr>
      <w:bookmarkStart w:id="75" w:name="_Toc168516785"/>
      <w:r>
        <w:rPr>
          <w:noProof/>
          <w:lang w:eastAsia="ru-RU"/>
        </w:rPr>
        <w:lastRenderedPageBreak/>
        <mc:AlternateContent>
          <mc:Choice Requires="wpg">
            <w:drawing>
              <wp:anchor distT="0" distB="0" distL="114300" distR="114300" simplePos="0" relativeHeight="251687936" behindDoc="1" locked="0" layoutInCell="1" allowOverlap="1" wp14:anchorId="1264AAAB" wp14:editId="732B5991">
                <wp:simplePos x="0" y="0"/>
                <wp:positionH relativeFrom="margin">
                  <wp:posOffset>-147320</wp:posOffset>
                </wp:positionH>
                <wp:positionV relativeFrom="margin">
                  <wp:posOffset>-515950</wp:posOffset>
                </wp:positionV>
                <wp:extent cx="6670040" cy="10279380"/>
                <wp:effectExtent l="0" t="0" r="16510" b="26670"/>
                <wp:wrapNone/>
                <wp:docPr id="1073742622" name="Группа 1073742622"/>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073742623" name="Прямая соединительная линия 1073742623"/>
                        <wps:cNvCnPr>
                          <a:cxnSpLocks noChangeShapeType="1"/>
                        </wps:cNvCnPr>
                        <wps:spPr bwMode="auto">
                          <a:xfrm>
                            <a:off x="0" y="8894618"/>
                            <a:ext cx="6656400" cy="0"/>
                          </a:xfrm>
                          <a:prstGeom prst="line">
                            <a:avLst/>
                          </a:prstGeom>
                          <a:noFill/>
                          <a:ln w="25400">
                            <a:solidFill>
                              <a:srgbClr val="000000"/>
                            </a:solidFill>
                            <a:round/>
                          </a:ln>
                        </wps:spPr>
                        <wps:bodyPr/>
                      </wps:wsp>
                      <wps:wsp>
                        <wps:cNvPr id="1073742624" name="Прямая соединительная линия 1073742624"/>
                        <wps:cNvCnPr>
                          <a:cxnSpLocks noChangeShapeType="1"/>
                        </wps:cNvCnPr>
                        <wps:spPr bwMode="auto">
                          <a:xfrm>
                            <a:off x="0" y="9072748"/>
                            <a:ext cx="2340000" cy="0"/>
                          </a:xfrm>
                          <a:prstGeom prst="line">
                            <a:avLst/>
                          </a:prstGeom>
                          <a:noFill/>
                          <a:ln w="9525">
                            <a:solidFill>
                              <a:srgbClr val="000000"/>
                            </a:solidFill>
                            <a:round/>
                          </a:ln>
                        </wps:spPr>
                        <wps:bodyPr/>
                      </wps:wsp>
                      <wps:wsp>
                        <wps:cNvPr id="1073742625" name="Прямая соединительная линия 1073742625"/>
                        <wps:cNvCnPr>
                          <a:cxnSpLocks noChangeShapeType="1"/>
                        </wps:cNvCnPr>
                        <wps:spPr bwMode="auto">
                          <a:xfrm>
                            <a:off x="0" y="9256815"/>
                            <a:ext cx="2340000" cy="0"/>
                          </a:xfrm>
                          <a:prstGeom prst="line">
                            <a:avLst/>
                          </a:prstGeom>
                          <a:noFill/>
                          <a:ln w="25400">
                            <a:solidFill>
                              <a:srgbClr val="000000"/>
                            </a:solidFill>
                            <a:round/>
                          </a:ln>
                        </wps:spPr>
                        <wps:bodyPr/>
                      </wps:wsp>
                      <wps:wsp>
                        <wps:cNvPr id="1073742626" name="Прямая соединительная линия 1073742626"/>
                        <wps:cNvCnPr>
                          <a:cxnSpLocks noChangeShapeType="1"/>
                        </wps:cNvCnPr>
                        <wps:spPr bwMode="auto">
                          <a:xfrm>
                            <a:off x="0" y="9613075"/>
                            <a:ext cx="2340000" cy="0"/>
                          </a:xfrm>
                          <a:prstGeom prst="line">
                            <a:avLst/>
                          </a:prstGeom>
                          <a:noFill/>
                          <a:ln w="9525">
                            <a:solidFill>
                              <a:srgbClr val="000000"/>
                            </a:solidFill>
                            <a:round/>
                          </a:ln>
                        </wps:spPr>
                        <wps:bodyPr/>
                      </wps:wsp>
                      <wps:wsp>
                        <wps:cNvPr id="1073742627" name="Прямая соединительная линия 1073742627"/>
                        <wps:cNvCnPr>
                          <a:cxnSpLocks noChangeShapeType="1"/>
                        </wps:cNvCnPr>
                        <wps:spPr bwMode="auto">
                          <a:xfrm>
                            <a:off x="0" y="9797143"/>
                            <a:ext cx="2340000" cy="0"/>
                          </a:xfrm>
                          <a:prstGeom prst="line">
                            <a:avLst/>
                          </a:prstGeom>
                          <a:noFill/>
                          <a:ln w="9525">
                            <a:solidFill>
                              <a:srgbClr val="000000"/>
                            </a:solidFill>
                            <a:round/>
                          </a:ln>
                        </wps:spPr>
                        <wps:bodyPr/>
                      </wps:wsp>
                      <wps:wsp>
                        <wps:cNvPr id="1073742628" name="Прямая соединительная линия 1073742628"/>
                        <wps:cNvCnPr>
                          <a:cxnSpLocks noChangeShapeType="1"/>
                        </wps:cNvCnPr>
                        <wps:spPr bwMode="auto">
                          <a:xfrm>
                            <a:off x="0" y="9975273"/>
                            <a:ext cx="2340000" cy="0"/>
                          </a:xfrm>
                          <a:prstGeom prst="line">
                            <a:avLst/>
                          </a:prstGeom>
                          <a:noFill/>
                          <a:ln w="9525">
                            <a:solidFill>
                              <a:srgbClr val="000000"/>
                            </a:solidFill>
                            <a:round/>
                          </a:ln>
                        </wps:spPr>
                        <wps:bodyPr/>
                      </wps:wsp>
                      <wps:wsp>
                        <wps:cNvPr id="1073742629" name="Прямая соединительная линия 1073742629"/>
                        <wps:cNvCnPr>
                          <a:cxnSpLocks noChangeShapeType="1"/>
                        </wps:cNvCnPr>
                        <wps:spPr bwMode="auto">
                          <a:xfrm>
                            <a:off x="0" y="10153402"/>
                            <a:ext cx="2340000" cy="0"/>
                          </a:xfrm>
                          <a:prstGeom prst="line">
                            <a:avLst/>
                          </a:prstGeom>
                          <a:noFill/>
                          <a:ln w="9525">
                            <a:solidFill>
                              <a:srgbClr val="000000"/>
                            </a:solidFill>
                            <a:round/>
                          </a:ln>
                        </wps:spPr>
                        <wps:bodyPr/>
                      </wps:wsp>
                      <wps:wsp>
                        <wps:cNvPr id="1073742630" name="Прямая соединительная линия 1073742630"/>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631" name="Прямая соединительная линия 1073742631"/>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632" name="Прямая соединительная линия 1073742632"/>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633" name="Прямая соединительная линия 1073742633"/>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634" name="Прямая соединительная линия 1073742634"/>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635" name="Прямая соединительная линия 1073742635"/>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636" name="Прямая соединительная линия 1073742636"/>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637" name="Прямая соединительная линия 1073742637"/>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638" name="Прямая соединительная линия 1073742638"/>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639" name="Прямая соединительная линия 1073742639"/>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640" name="Прямая соединительная линия 1073742640"/>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641" name="Прямая соединительная линия 1073742641"/>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642" name="Прямая соединительная линия 1073742642"/>
                        <wps:cNvCnPr>
                          <a:cxnSpLocks noChangeShapeType="1"/>
                        </wps:cNvCnPr>
                        <wps:spPr bwMode="auto">
                          <a:xfrm>
                            <a:off x="0" y="9434945"/>
                            <a:ext cx="6656400" cy="0"/>
                          </a:xfrm>
                          <a:prstGeom prst="line">
                            <a:avLst/>
                          </a:prstGeom>
                          <a:noFill/>
                          <a:ln w="25400">
                            <a:solidFill>
                              <a:srgbClr val="000000"/>
                            </a:solidFill>
                            <a:round/>
                          </a:ln>
                        </wps:spPr>
                        <wps:bodyPr/>
                      </wps:wsp>
                      <wps:wsp>
                        <wps:cNvPr id="1073742643" name="Прямоугольник 1073742643"/>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644" name="Надпись 1073742644"/>
                        <wps:cNvSpPr txBox="1">
                          <a:spLocks noChangeArrowheads="1"/>
                        </wps:cNvSpPr>
                        <wps:spPr bwMode="auto">
                          <a:xfrm>
                            <a:off x="6014852" y="9429008"/>
                            <a:ext cx="647065" cy="179070"/>
                          </a:xfrm>
                          <a:prstGeom prst="rect">
                            <a:avLst/>
                          </a:prstGeom>
                          <a:noFill/>
                          <a:ln>
                            <a:noFill/>
                          </a:ln>
                        </wps:spPr>
                        <wps:txbx>
                          <w:txbxContent>
                            <w:p w14:paraId="60F39C3A" w14:textId="77777777" w:rsidR="0051582B" w:rsidRPr="00BE534A" w:rsidRDefault="0051582B" w:rsidP="0051582B">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645" name="Надпись 1073742645"/>
                        <wps:cNvSpPr txBox="1">
                          <a:spLocks noChangeArrowheads="1"/>
                        </wps:cNvSpPr>
                        <wps:spPr bwMode="auto">
                          <a:xfrm>
                            <a:off x="0" y="9250878"/>
                            <a:ext cx="251460" cy="179070"/>
                          </a:xfrm>
                          <a:prstGeom prst="rect">
                            <a:avLst/>
                          </a:prstGeom>
                          <a:noFill/>
                          <a:ln>
                            <a:noFill/>
                          </a:ln>
                        </wps:spPr>
                        <wps:txbx>
                          <w:txbxContent>
                            <w:p w14:paraId="04B93A3F" w14:textId="77777777" w:rsidR="0051582B" w:rsidRPr="00BE534A" w:rsidRDefault="0051582B" w:rsidP="0051582B">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646" name="Надпись 1073742646"/>
                        <wps:cNvSpPr txBox="1">
                          <a:spLocks noChangeArrowheads="1"/>
                        </wps:cNvSpPr>
                        <wps:spPr bwMode="auto">
                          <a:xfrm>
                            <a:off x="237507" y="9250878"/>
                            <a:ext cx="359410" cy="179070"/>
                          </a:xfrm>
                          <a:prstGeom prst="rect">
                            <a:avLst/>
                          </a:prstGeom>
                          <a:noFill/>
                          <a:ln>
                            <a:noFill/>
                          </a:ln>
                          <a:effectLst/>
                        </wps:spPr>
                        <wps:txbx>
                          <w:txbxContent>
                            <w:p w14:paraId="78C3C82D" w14:textId="77777777" w:rsidR="0051582B" w:rsidRPr="00BE534A" w:rsidRDefault="0051582B" w:rsidP="0051582B">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647" name="Надпись 1073742647"/>
                        <wps:cNvSpPr txBox="1">
                          <a:spLocks noChangeArrowheads="1"/>
                        </wps:cNvSpPr>
                        <wps:spPr bwMode="auto">
                          <a:xfrm>
                            <a:off x="593766" y="9250878"/>
                            <a:ext cx="827405" cy="179070"/>
                          </a:xfrm>
                          <a:prstGeom prst="rect">
                            <a:avLst/>
                          </a:prstGeom>
                          <a:noFill/>
                          <a:ln>
                            <a:noFill/>
                          </a:ln>
                        </wps:spPr>
                        <wps:txbx>
                          <w:txbxContent>
                            <w:p w14:paraId="71E257FD" w14:textId="6F9B1CB8" w:rsidR="0051582B" w:rsidRPr="00BE534A" w:rsidRDefault="0051582B" w:rsidP="0051582B">
                              <w:pPr>
                                <w:ind w:firstLine="0"/>
                                <w:jc w:val="center"/>
                                <w:rPr>
                                  <w:sz w:val="18"/>
                                  <w:szCs w:val="18"/>
                                </w:rPr>
                              </w:pPr>
                              <w:r w:rsidRPr="00BE534A">
                                <w:rPr>
                                  <w:sz w:val="18"/>
                                  <w:szCs w:val="18"/>
                                </w:rPr>
                                <w:t>№ докум</w:t>
                              </w:r>
                              <w:r w:rsidR="000C7960">
                                <w:rPr>
                                  <w:sz w:val="18"/>
                                  <w:szCs w:val="18"/>
                                </w:rPr>
                                <w:t>ента</w:t>
                              </w:r>
                            </w:p>
                          </w:txbxContent>
                        </wps:txbx>
                        <wps:bodyPr rot="0" vert="horz" wrap="square" lIns="18000" tIns="18000" rIns="18000" bIns="0" anchor="ctr" anchorCtr="0" upright="1">
                          <a:noAutofit/>
                        </wps:bodyPr>
                      </wps:wsp>
                      <wps:wsp>
                        <wps:cNvPr id="1073742648" name="Надпись 1073742648"/>
                        <wps:cNvSpPr txBox="1">
                          <a:spLocks noChangeArrowheads="1"/>
                        </wps:cNvSpPr>
                        <wps:spPr bwMode="auto">
                          <a:xfrm>
                            <a:off x="617517" y="9446821"/>
                            <a:ext cx="827405" cy="179070"/>
                          </a:xfrm>
                          <a:prstGeom prst="rect">
                            <a:avLst/>
                          </a:prstGeom>
                          <a:noFill/>
                          <a:ln>
                            <a:noFill/>
                          </a:ln>
                        </wps:spPr>
                        <wps:txbx>
                          <w:txbxContent>
                            <w:p w14:paraId="752A0A26" w14:textId="77777777" w:rsidR="0051582B" w:rsidRPr="003B3077" w:rsidRDefault="0051582B" w:rsidP="0051582B">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649" name="Надпись 1073742649"/>
                        <wps:cNvSpPr txBox="1">
                          <a:spLocks noChangeArrowheads="1"/>
                        </wps:cNvSpPr>
                        <wps:spPr bwMode="auto">
                          <a:xfrm>
                            <a:off x="617517" y="9607138"/>
                            <a:ext cx="827405" cy="179070"/>
                          </a:xfrm>
                          <a:prstGeom prst="rect">
                            <a:avLst/>
                          </a:prstGeom>
                          <a:noFill/>
                          <a:ln>
                            <a:noFill/>
                          </a:ln>
                        </wps:spPr>
                        <wps:txbx>
                          <w:txbxContent>
                            <w:p w14:paraId="348DC3B7" w14:textId="77777777" w:rsidR="0051582B" w:rsidRPr="00BE534A" w:rsidRDefault="0051582B" w:rsidP="0051582B">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650" name="Надпись 1073742650"/>
                        <wps:cNvSpPr txBox="1">
                          <a:spLocks noChangeArrowheads="1"/>
                        </wps:cNvSpPr>
                        <wps:spPr bwMode="auto">
                          <a:xfrm>
                            <a:off x="617517" y="10153402"/>
                            <a:ext cx="827405" cy="179070"/>
                          </a:xfrm>
                          <a:prstGeom prst="rect">
                            <a:avLst/>
                          </a:prstGeom>
                          <a:noFill/>
                          <a:ln>
                            <a:noFill/>
                          </a:ln>
                        </wps:spPr>
                        <wps:txbx>
                          <w:txbxContent>
                            <w:p w14:paraId="58787198" w14:textId="77777777" w:rsidR="0051582B" w:rsidRPr="00BE534A" w:rsidRDefault="0051582B" w:rsidP="0051582B">
                              <w:pPr>
                                <w:ind w:firstLine="0"/>
                                <w:rPr>
                                  <w:sz w:val="20"/>
                                  <w:szCs w:val="20"/>
                                </w:rPr>
                              </w:pPr>
                              <w:r w:rsidRPr="00BE534A">
                                <w:rPr>
                                  <w:sz w:val="20"/>
                                  <w:szCs w:val="20"/>
                                </w:rPr>
                                <w:t>Романенко</w:t>
                              </w:r>
                            </w:p>
                            <w:p w14:paraId="1FAAC06B" w14:textId="77777777" w:rsidR="0051582B" w:rsidRDefault="0051582B" w:rsidP="0051582B">
                              <w:pPr>
                                <w:rPr>
                                  <w:rFonts w:ascii="Arial" w:hAnsi="Arial" w:cs="Arial"/>
                                  <w:sz w:val="20"/>
                                  <w:szCs w:val="20"/>
                                </w:rPr>
                              </w:pPr>
                            </w:p>
                          </w:txbxContent>
                        </wps:txbx>
                        <wps:bodyPr rot="0" vert="horz" wrap="square" lIns="18000" tIns="0" rIns="18000" bIns="0" anchor="ctr" anchorCtr="0" upright="1">
                          <a:noAutofit/>
                        </wps:bodyPr>
                      </wps:wsp>
                      <wps:wsp>
                        <wps:cNvPr id="1073742651" name="Надпись 1073742651"/>
                        <wps:cNvSpPr txBox="1">
                          <a:spLocks noChangeArrowheads="1"/>
                        </wps:cNvSpPr>
                        <wps:spPr bwMode="auto">
                          <a:xfrm>
                            <a:off x="1425039" y="9250878"/>
                            <a:ext cx="539115" cy="179070"/>
                          </a:xfrm>
                          <a:prstGeom prst="rect">
                            <a:avLst/>
                          </a:prstGeom>
                          <a:noFill/>
                          <a:ln>
                            <a:noFill/>
                          </a:ln>
                        </wps:spPr>
                        <wps:txbx>
                          <w:txbxContent>
                            <w:p w14:paraId="66ECA0DD" w14:textId="77777777" w:rsidR="0051582B" w:rsidRPr="00BE534A" w:rsidRDefault="0051582B" w:rsidP="0051582B">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652" name="Надпись 1073742652"/>
                        <wps:cNvSpPr txBox="1">
                          <a:spLocks noChangeArrowheads="1"/>
                        </wps:cNvSpPr>
                        <wps:spPr bwMode="auto">
                          <a:xfrm>
                            <a:off x="1971304" y="9250878"/>
                            <a:ext cx="359410" cy="179070"/>
                          </a:xfrm>
                          <a:prstGeom prst="rect">
                            <a:avLst/>
                          </a:prstGeom>
                          <a:noFill/>
                          <a:ln>
                            <a:noFill/>
                          </a:ln>
                        </wps:spPr>
                        <wps:txbx>
                          <w:txbxContent>
                            <w:p w14:paraId="30084F17" w14:textId="77777777" w:rsidR="0051582B" w:rsidRPr="00BE534A" w:rsidRDefault="0051582B" w:rsidP="0051582B">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653" name="Надпись 1073742653"/>
                        <wps:cNvSpPr txBox="1">
                          <a:spLocks noChangeArrowheads="1"/>
                        </wps:cNvSpPr>
                        <wps:spPr bwMode="auto">
                          <a:xfrm>
                            <a:off x="11875" y="9446821"/>
                            <a:ext cx="611505" cy="179070"/>
                          </a:xfrm>
                          <a:prstGeom prst="rect">
                            <a:avLst/>
                          </a:prstGeom>
                          <a:noFill/>
                          <a:ln>
                            <a:noFill/>
                          </a:ln>
                        </wps:spPr>
                        <wps:txbx>
                          <w:txbxContent>
                            <w:p w14:paraId="2429BDF6" w14:textId="77777777" w:rsidR="0051582B" w:rsidRPr="00BE534A" w:rsidRDefault="0051582B" w:rsidP="0051582B">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654" name="Надпись 1073742654"/>
                        <wps:cNvSpPr txBox="1">
                          <a:spLocks noChangeArrowheads="1"/>
                        </wps:cNvSpPr>
                        <wps:spPr bwMode="auto">
                          <a:xfrm>
                            <a:off x="5938" y="9607138"/>
                            <a:ext cx="611505" cy="179070"/>
                          </a:xfrm>
                          <a:prstGeom prst="rect">
                            <a:avLst/>
                          </a:prstGeom>
                          <a:noFill/>
                          <a:ln>
                            <a:noFill/>
                          </a:ln>
                        </wps:spPr>
                        <wps:txbx>
                          <w:txbxContent>
                            <w:p w14:paraId="112A5624" w14:textId="77777777" w:rsidR="0051582B" w:rsidRPr="00BE534A" w:rsidRDefault="0051582B" w:rsidP="0051582B">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655" name="Надпись 1073742655"/>
                        <wps:cNvSpPr txBox="1">
                          <a:spLocks noChangeArrowheads="1"/>
                        </wps:cNvSpPr>
                        <wps:spPr bwMode="auto">
                          <a:xfrm>
                            <a:off x="5938" y="10153402"/>
                            <a:ext cx="611505" cy="179070"/>
                          </a:xfrm>
                          <a:prstGeom prst="rect">
                            <a:avLst/>
                          </a:prstGeom>
                          <a:noFill/>
                          <a:ln>
                            <a:noFill/>
                          </a:ln>
                        </wps:spPr>
                        <wps:txbx>
                          <w:txbxContent>
                            <w:p w14:paraId="090E3416" w14:textId="77777777" w:rsidR="0051582B" w:rsidRPr="00BE534A" w:rsidRDefault="0051582B" w:rsidP="0051582B">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656" name="Надпись 1073742656"/>
                        <wps:cNvSpPr txBox="1">
                          <a:spLocks noChangeArrowheads="1"/>
                        </wps:cNvSpPr>
                        <wps:spPr bwMode="auto">
                          <a:xfrm>
                            <a:off x="4862946" y="9429008"/>
                            <a:ext cx="539115" cy="179070"/>
                          </a:xfrm>
                          <a:prstGeom prst="rect">
                            <a:avLst/>
                          </a:prstGeom>
                          <a:noFill/>
                          <a:ln>
                            <a:noFill/>
                          </a:ln>
                        </wps:spPr>
                        <wps:txbx>
                          <w:txbxContent>
                            <w:p w14:paraId="33001387" w14:textId="77777777" w:rsidR="0051582B" w:rsidRPr="00A52B8A" w:rsidRDefault="0051582B" w:rsidP="0051582B">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657" name="Надпись 1073742657"/>
                        <wps:cNvSpPr txBox="1">
                          <a:spLocks noChangeArrowheads="1"/>
                        </wps:cNvSpPr>
                        <wps:spPr bwMode="auto">
                          <a:xfrm>
                            <a:off x="5403273" y="9429008"/>
                            <a:ext cx="611505" cy="179070"/>
                          </a:xfrm>
                          <a:prstGeom prst="rect">
                            <a:avLst/>
                          </a:prstGeom>
                          <a:noFill/>
                          <a:ln>
                            <a:noFill/>
                          </a:ln>
                        </wps:spPr>
                        <wps:txbx>
                          <w:txbxContent>
                            <w:p w14:paraId="23528085" w14:textId="77777777" w:rsidR="0051582B" w:rsidRPr="00BE534A" w:rsidRDefault="0051582B" w:rsidP="0051582B">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658" name="Надпись 1073742658"/>
                        <wps:cNvSpPr txBox="1">
                          <a:spLocks noChangeArrowheads="1"/>
                        </wps:cNvSpPr>
                        <wps:spPr bwMode="auto">
                          <a:xfrm>
                            <a:off x="2354685" y="8886713"/>
                            <a:ext cx="4318635" cy="548233"/>
                          </a:xfrm>
                          <a:prstGeom prst="rect">
                            <a:avLst/>
                          </a:prstGeom>
                          <a:noFill/>
                          <a:ln>
                            <a:noFill/>
                          </a:ln>
                        </wps:spPr>
                        <wps:txbx>
                          <w:txbxContent>
                            <w:p w14:paraId="7710525A" w14:textId="6CC80684" w:rsidR="0051582B" w:rsidRPr="000C7960" w:rsidRDefault="005406C4" w:rsidP="0051582B">
                              <w:pPr>
                                <w:ind w:firstLine="0"/>
                                <w:jc w:val="center"/>
                                <w:rPr>
                                  <w:sz w:val="36"/>
                                  <w:szCs w:val="36"/>
                                </w:rPr>
                              </w:pPr>
                              <w:r w:rsidRPr="000C7960">
                                <w:rPr>
                                  <w:sz w:val="36"/>
                                  <w:szCs w:val="36"/>
                                </w:rPr>
                                <w:t>БГТУ</w:t>
                              </w:r>
                              <w:r w:rsidR="0051582B" w:rsidRPr="000C7960">
                                <w:rPr>
                                  <w:sz w:val="36"/>
                                  <w:szCs w:val="36"/>
                                </w:rPr>
                                <w:t xml:space="preserve"> 00.</w:t>
                              </w:r>
                              <w:proofErr w:type="gramStart"/>
                              <w:r w:rsidR="0051582B" w:rsidRPr="000C7960">
                                <w:rPr>
                                  <w:sz w:val="36"/>
                                  <w:szCs w:val="36"/>
                                </w:rPr>
                                <w:t>00</w:t>
                              </w:r>
                              <w:r w:rsidRPr="000C7960">
                                <w:rPr>
                                  <w:sz w:val="36"/>
                                  <w:szCs w:val="36"/>
                                </w:rPr>
                                <w:t>.</w:t>
                              </w:r>
                              <w:r w:rsidR="0051582B" w:rsidRPr="000C7960">
                                <w:rPr>
                                  <w:sz w:val="36"/>
                                  <w:szCs w:val="36"/>
                                </w:rPr>
                                <w:t>ПЗ</w:t>
                              </w:r>
                              <w:proofErr w:type="gramEnd"/>
                            </w:p>
                          </w:txbxContent>
                        </wps:txbx>
                        <wps:bodyPr rot="0" vert="horz" wrap="square" lIns="18000" tIns="0" rIns="18000" bIns="0" anchor="ctr" anchorCtr="0" upright="1">
                          <a:noAutofit/>
                        </wps:bodyPr>
                      </wps:wsp>
                      <wps:wsp>
                        <wps:cNvPr id="1073742659" name="Надпись 1073742659"/>
                        <wps:cNvSpPr txBox="1">
                          <a:spLocks noChangeArrowheads="1"/>
                        </wps:cNvSpPr>
                        <wps:spPr bwMode="auto">
                          <a:xfrm>
                            <a:off x="4857008" y="9797143"/>
                            <a:ext cx="1799590" cy="527050"/>
                          </a:xfrm>
                          <a:prstGeom prst="rect">
                            <a:avLst/>
                          </a:prstGeom>
                          <a:noFill/>
                          <a:ln>
                            <a:noFill/>
                          </a:ln>
                        </wps:spPr>
                        <wps:txbx>
                          <w:txbxContent>
                            <w:p w14:paraId="10B294B2" w14:textId="7284FA89" w:rsidR="0051582B" w:rsidRPr="000C7960" w:rsidRDefault="009F6A09" w:rsidP="0051582B">
                              <w:pPr>
                                <w:ind w:firstLine="0"/>
                                <w:jc w:val="center"/>
                                <w:rPr>
                                  <w:sz w:val="36"/>
                                  <w:szCs w:val="36"/>
                                </w:rPr>
                              </w:pPr>
                              <w:r w:rsidRPr="000C7960">
                                <w:rPr>
                                  <w:sz w:val="36"/>
                                  <w:szCs w:val="36"/>
                                </w:rPr>
                                <w:t>74319010, 2024</w:t>
                              </w:r>
                            </w:p>
                          </w:txbxContent>
                        </wps:txbx>
                        <wps:bodyPr rot="0" vert="horz" wrap="square" lIns="18000" tIns="0" rIns="18000" bIns="0" anchor="ctr" anchorCtr="0" upright="1">
                          <a:noAutofit/>
                        </wps:bodyPr>
                      </wps:wsp>
                      <wps:wsp>
                        <wps:cNvPr id="1073742660" name="Надпись 1073742660"/>
                        <wps:cNvSpPr txBox="1">
                          <a:spLocks noChangeArrowheads="1"/>
                        </wps:cNvSpPr>
                        <wps:spPr bwMode="auto">
                          <a:xfrm>
                            <a:off x="2345377" y="9607138"/>
                            <a:ext cx="2519045" cy="539115"/>
                          </a:xfrm>
                          <a:prstGeom prst="rect">
                            <a:avLst/>
                          </a:prstGeom>
                          <a:noFill/>
                          <a:ln>
                            <a:noFill/>
                          </a:ln>
                        </wps:spPr>
                        <wps:txbx>
                          <w:txbxContent>
                            <w:p w14:paraId="33C92055" w14:textId="1E280E9C" w:rsidR="0051582B" w:rsidRPr="004610F0" w:rsidRDefault="0051582B" w:rsidP="0051582B">
                              <w:pPr>
                                <w:spacing w:before="120"/>
                                <w:ind w:firstLine="0"/>
                                <w:jc w:val="center"/>
                                <w:rPr>
                                  <w:szCs w:val="28"/>
                                </w:rPr>
                              </w:pPr>
                              <w:r>
                                <w:rPr>
                                  <w:szCs w:val="28"/>
                                </w:rPr>
                                <w:t>Список использованных</w:t>
                              </w:r>
                              <w:r>
                                <w:rPr>
                                  <w:szCs w:val="28"/>
                                </w:rPr>
                                <w:br/>
                                <w:t>источников</w:t>
                              </w:r>
                            </w:p>
                          </w:txbxContent>
                        </wps:txbx>
                        <wps:bodyPr rot="0" vert="horz" wrap="square" lIns="18000" tIns="0" rIns="18000" bIns="0" anchor="t" anchorCtr="0" upright="1">
                          <a:noAutofit/>
                        </wps:bodyPr>
                      </wps:wsp>
                      <wps:wsp>
                        <wps:cNvPr id="1073742661" name="Надпись 1073742661"/>
                        <wps:cNvSpPr txBox="1">
                          <a:spLocks noChangeArrowheads="1"/>
                        </wps:cNvSpPr>
                        <wps:spPr bwMode="auto">
                          <a:xfrm>
                            <a:off x="5938" y="9969335"/>
                            <a:ext cx="611505" cy="179070"/>
                          </a:xfrm>
                          <a:prstGeom prst="rect">
                            <a:avLst/>
                          </a:prstGeom>
                          <a:noFill/>
                          <a:ln>
                            <a:noFill/>
                          </a:ln>
                        </wps:spPr>
                        <wps:txbx>
                          <w:txbxContent>
                            <w:p w14:paraId="43D7D2D0" w14:textId="77777777" w:rsidR="0051582B" w:rsidRPr="00BE534A" w:rsidRDefault="0051582B" w:rsidP="0051582B">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662" name="Надпись 1073742662"/>
                        <wps:cNvSpPr txBox="1">
                          <a:spLocks noChangeArrowheads="1"/>
                        </wps:cNvSpPr>
                        <wps:spPr bwMode="auto">
                          <a:xfrm>
                            <a:off x="617517" y="9969335"/>
                            <a:ext cx="827405" cy="179070"/>
                          </a:xfrm>
                          <a:prstGeom prst="rect">
                            <a:avLst/>
                          </a:prstGeom>
                          <a:noFill/>
                          <a:ln>
                            <a:noFill/>
                          </a:ln>
                        </wps:spPr>
                        <wps:txbx>
                          <w:txbxContent>
                            <w:p w14:paraId="489893A5" w14:textId="77777777" w:rsidR="0051582B" w:rsidRPr="00BE534A" w:rsidRDefault="0051582B" w:rsidP="0051582B">
                              <w:pPr>
                                <w:ind w:firstLine="0"/>
                                <w:rPr>
                                  <w:spacing w:val="-6"/>
                                  <w:sz w:val="20"/>
                                  <w:szCs w:val="20"/>
                                </w:rPr>
                              </w:pPr>
                              <w:r>
                                <w:rPr>
                                  <w:spacing w:val="-6"/>
                                  <w:sz w:val="20"/>
                                  <w:szCs w:val="20"/>
                                </w:rPr>
                                <w:t>Савчук</w:t>
                              </w:r>
                            </w:p>
                            <w:p w14:paraId="2065026D" w14:textId="77777777" w:rsidR="0051582B" w:rsidRDefault="0051582B" w:rsidP="0051582B">
                              <w:pPr>
                                <w:rPr>
                                  <w:rFonts w:ascii="Arial" w:hAnsi="Arial" w:cs="Arial"/>
                                  <w:sz w:val="20"/>
                                  <w:szCs w:val="20"/>
                                </w:rPr>
                              </w:pPr>
                            </w:p>
                            <w:p w14:paraId="5E1ACF23" w14:textId="77777777" w:rsidR="0051582B" w:rsidRDefault="0051582B" w:rsidP="0051582B">
                              <w:pPr>
                                <w:rPr>
                                  <w:rFonts w:ascii="Arial" w:hAnsi="Arial" w:cs="Arial"/>
                                  <w:sz w:val="20"/>
                                  <w:szCs w:val="20"/>
                                </w:rPr>
                              </w:pPr>
                            </w:p>
                          </w:txbxContent>
                        </wps:txbx>
                        <wps:bodyPr rot="0" vert="horz" wrap="square" lIns="18000" tIns="0" rIns="18000" bIns="0" anchor="ctr" anchorCtr="0" upright="1">
                          <a:noAutofit/>
                        </wps:bodyPr>
                      </wps:wsp>
                      <wps:wsp>
                        <wps:cNvPr id="1073742663" name="Надпись 1073742663"/>
                        <wps:cNvSpPr txBox="1">
                          <a:spLocks noChangeArrowheads="1"/>
                        </wps:cNvSpPr>
                        <wps:spPr bwMode="auto">
                          <a:xfrm>
                            <a:off x="5041075" y="9607138"/>
                            <a:ext cx="178892" cy="179070"/>
                          </a:xfrm>
                          <a:prstGeom prst="rect">
                            <a:avLst/>
                          </a:prstGeom>
                          <a:noFill/>
                          <a:ln>
                            <a:noFill/>
                          </a:ln>
                        </wps:spPr>
                        <wps:txbx>
                          <w:txbxContent>
                            <w:p w14:paraId="3F525630" w14:textId="77777777" w:rsidR="0051582B" w:rsidRPr="00BE534A" w:rsidRDefault="0051582B" w:rsidP="0051582B">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664" name="Надпись 1073742664"/>
                        <wps:cNvSpPr txBox="1">
                          <a:spLocks noChangeArrowheads="1"/>
                        </wps:cNvSpPr>
                        <wps:spPr bwMode="auto">
                          <a:xfrm>
                            <a:off x="5403273" y="9607138"/>
                            <a:ext cx="611986" cy="179694"/>
                          </a:xfrm>
                          <a:prstGeom prst="rect">
                            <a:avLst/>
                          </a:prstGeom>
                          <a:noFill/>
                          <a:ln>
                            <a:noFill/>
                          </a:ln>
                        </wps:spPr>
                        <wps:txbx>
                          <w:txbxContent>
                            <w:p w14:paraId="17B1A89F" w14:textId="77777777" w:rsidR="0051582B" w:rsidRPr="00BE534A" w:rsidRDefault="0051582B" w:rsidP="0051582B">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665" name="Надпись 1073742665"/>
                        <wps:cNvSpPr txBox="1">
                          <a:spLocks noChangeArrowheads="1"/>
                        </wps:cNvSpPr>
                        <wps:spPr bwMode="auto">
                          <a:xfrm>
                            <a:off x="6014852" y="9607138"/>
                            <a:ext cx="647537" cy="179694"/>
                          </a:xfrm>
                          <a:prstGeom prst="rect">
                            <a:avLst/>
                          </a:prstGeom>
                          <a:noFill/>
                          <a:ln>
                            <a:noFill/>
                          </a:ln>
                        </wps:spPr>
                        <wps:txbx>
                          <w:txbxContent>
                            <w:p w14:paraId="7FDB5DF7" w14:textId="5617B19A" w:rsidR="0051582B" w:rsidRPr="00BE534A" w:rsidRDefault="007510EC" w:rsidP="0051582B">
                              <w:pPr>
                                <w:ind w:firstLine="0"/>
                                <w:jc w:val="center"/>
                                <w:rPr>
                                  <w:sz w:val="18"/>
                                  <w:szCs w:val="18"/>
                                </w:rPr>
                              </w:pPr>
                              <w:r>
                                <w:rPr>
                                  <w:sz w:val="18"/>
                                  <w:szCs w:val="18"/>
                                </w:rPr>
                                <w:t>2</w:t>
                              </w:r>
                            </w:p>
                          </w:txbxContent>
                        </wps:txbx>
                        <wps:bodyPr rot="0" vert="horz" wrap="square" lIns="18000" tIns="18000" rIns="18000" bIns="0" anchor="ctr" anchorCtr="0" upright="1">
                          <a:noAutofit/>
                        </wps:bodyPr>
                      </wps:wsp>
                      <wps:wsp>
                        <wps:cNvPr id="1073742666" name="Надпись 1073742666"/>
                        <wps:cNvSpPr txBox="1">
                          <a:spLocks noChangeArrowheads="1"/>
                        </wps:cNvSpPr>
                        <wps:spPr bwMode="auto">
                          <a:xfrm>
                            <a:off x="5938" y="9785267"/>
                            <a:ext cx="611505" cy="179070"/>
                          </a:xfrm>
                          <a:prstGeom prst="rect">
                            <a:avLst/>
                          </a:prstGeom>
                          <a:noFill/>
                          <a:ln>
                            <a:noFill/>
                          </a:ln>
                        </wps:spPr>
                        <wps:txbx>
                          <w:txbxContent>
                            <w:p w14:paraId="227F00E7" w14:textId="77777777" w:rsidR="0051582B" w:rsidRPr="00BE534A" w:rsidRDefault="0051582B" w:rsidP="0051582B">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667" name="Надпись 1073742667"/>
                        <wps:cNvSpPr txBox="1">
                          <a:spLocks noChangeArrowheads="1"/>
                        </wps:cNvSpPr>
                        <wps:spPr bwMode="auto">
                          <a:xfrm>
                            <a:off x="617517" y="9785267"/>
                            <a:ext cx="827405" cy="179070"/>
                          </a:xfrm>
                          <a:prstGeom prst="rect">
                            <a:avLst/>
                          </a:prstGeom>
                          <a:noFill/>
                          <a:ln>
                            <a:noFill/>
                          </a:ln>
                        </wps:spPr>
                        <wps:txbx>
                          <w:txbxContent>
                            <w:p w14:paraId="5AA1BA82" w14:textId="77777777" w:rsidR="0051582B" w:rsidRDefault="0051582B" w:rsidP="0051582B">
                              <w:pPr>
                                <w:ind w:firstLine="0"/>
                                <w:rPr>
                                  <w:rFonts w:ascii="Arial" w:hAnsi="Arial" w:cs="Arial"/>
                                  <w:spacing w:val="-6"/>
                                  <w:sz w:val="20"/>
                                  <w:szCs w:val="20"/>
                                </w:rPr>
                              </w:pPr>
                            </w:p>
                            <w:p w14:paraId="097CF275" w14:textId="77777777" w:rsidR="0051582B" w:rsidRDefault="0051582B" w:rsidP="0051582B">
                              <w:pPr>
                                <w:rPr>
                                  <w:rFonts w:ascii="Arial" w:hAnsi="Arial" w:cs="Arial"/>
                                  <w:sz w:val="20"/>
                                  <w:szCs w:val="20"/>
                                </w:rPr>
                              </w:pPr>
                            </w:p>
                            <w:p w14:paraId="196E3531" w14:textId="77777777" w:rsidR="0051582B" w:rsidRDefault="0051582B" w:rsidP="0051582B">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1264AAAB" id="Группа 1073742622" o:spid="_x0000_s1532" style="position:absolute;left:0;text-align:left;margin-left:-11.6pt;margin-top:-40.65pt;width:525.2pt;height:809.4pt;z-index:-251628544;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">
                <v:line id="Прямая соединительная линия 1073742623" o:spid="_x0000_s153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" strokeweight="2pt"/>
                <v:line id="Прямая соединительная линия 1073742624" o:spid="_x0000_s153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"/>
                <v:line id="Прямая соединительная линия 1073742625" o:spid="_x0000_s153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" strokeweight="2pt"/>
                <v:line id="Прямая соединительная линия 1073742626" o:spid="_x0000_s153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"/>
                <v:line id="Прямая соединительная линия 1073742627" o:spid="_x0000_s153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"/>
                <v:line id="Прямая соединительная линия 1073742628" o:spid="_x0000_s153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"/>
                <v:line id="Прямая соединительная линия 1073742629" o:spid="_x0000_s153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"/>
                <v:line id="Прямая соединительная линия 1073742630" o:spid="_x0000_s154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" strokeweight="2pt"/>
                <v:line id="Прямая соединительная линия 1073742631" o:spid="_x0000_s154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" strokeweight="2pt"/>
                <v:line id="Прямая соединительная линия 1073742632" o:spid="_x0000_s154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" strokeweight="2pt"/>
                <v:line id="Прямая соединительная линия 1073742633" o:spid="_x0000_s154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" strokeweight="2pt"/>
                <v:line id="Прямая соединительная линия 1073742634" o:spid="_x0000_s154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" strokeweight="2pt"/>
                <v:line id="Прямая соединительная линия 1073742635" o:spid="_x0000_s154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" strokeweight="2pt"/>
                <v:line id="Прямая соединительная линия 1073742636" o:spid="_x0000_s154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" strokeweight="2pt"/>
                <v:line id="Прямая соединительная линия 1073742637" o:spid="_x0000_s154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" strokeweight="2pt"/>
                <v:line id="Прямая соединительная линия 1073742638" o:spid="_x0000_s154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"/>
                <v:line id="Прямая соединительная линия 1073742639" o:spid="_x0000_s154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"/>
                <v:line id="Прямая соединительная линия 1073742640" o:spid="_x0000_s155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" strokeweight="2pt"/>
                <v:line id="Прямая соединительная линия 1073742641" o:spid="_x0000_s155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" strokeweight="2pt"/>
                <v:line id="Прямая соединительная линия 1073742642" o:spid="_x0000_s155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" strokeweight="2pt"/>
                <v:rect id="Прямоугольник 1073742643" o:spid="_x0000_s1553"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" filled="f" strokeweight="2pt"/>
                <v:shape id="Надпись 1073742644" o:spid="_x0000_s1554"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" filled="f" stroked="f">
                  <v:textbox inset=".5mm,.5mm,.5mm,0">
                    <w:txbxContent>
                      <w:p w14:paraId="60F39C3A" w14:textId="77777777" w:rsidR="0051582B" w:rsidRPr="00BE534A" w:rsidRDefault="0051582B" w:rsidP="0051582B">
                        <w:pPr>
                          <w:ind w:firstLine="0"/>
                          <w:jc w:val="center"/>
                          <w:rPr>
                            <w:sz w:val="18"/>
                            <w:szCs w:val="18"/>
                          </w:rPr>
                        </w:pPr>
                        <w:r w:rsidRPr="00BE534A">
                          <w:rPr>
                            <w:sz w:val="18"/>
                            <w:szCs w:val="18"/>
                          </w:rPr>
                          <w:t>Листов</w:t>
                        </w:r>
                      </w:p>
                    </w:txbxContent>
                  </v:textbox>
                </v:shape>
                <v:shape id="Надпись 1073742645" o:spid="_x0000_s1555"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" filled="f" stroked="f">
                  <v:textbox inset=".5mm,.5mm,.5mm,0">
                    <w:txbxContent>
                      <w:p w14:paraId="04B93A3F" w14:textId="77777777" w:rsidR="0051582B" w:rsidRPr="00BE534A" w:rsidRDefault="0051582B" w:rsidP="0051582B">
                        <w:pPr>
                          <w:ind w:firstLine="0"/>
                          <w:jc w:val="center"/>
                          <w:rPr>
                            <w:sz w:val="18"/>
                            <w:szCs w:val="18"/>
                          </w:rPr>
                        </w:pPr>
                        <w:proofErr w:type="spellStart"/>
                        <w:r w:rsidRPr="00BE534A">
                          <w:rPr>
                            <w:sz w:val="18"/>
                            <w:szCs w:val="18"/>
                          </w:rPr>
                          <w:t>Изм</w:t>
                        </w:r>
                        <w:proofErr w:type="spellEnd"/>
                      </w:p>
                    </w:txbxContent>
                  </v:textbox>
                </v:shape>
                <v:shape id="Надпись 1073742646" o:spid="_x0000_s1556"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" filled="f" stroked="f">
                  <v:textbox inset=".5mm,.5mm,.5mm,0">
                    <w:txbxContent>
                      <w:p w14:paraId="78C3C82D" w14:textId="77777777" w:rsidR="0051582B" w:rsidRPr="00BE534A" w:rsidRDefault="0051582B" w:rsidP="0051582B">
                        <w:pPr>
                          <w:ind w:firstLine="0"/>
                          <w:jc w:val="center"/>
                          <w:rPr>
                            <w:sz w:val="18"/>
                            <w:szCs w:val="18"/>
                          </w:rPr>
                        </w:pPr>
                        <w:r w:rsidRPr="00BE534A">
                          <w:rPr>
                            <w:sz w:val="18"/>
                            <w:szCs w:val="18"/>
                          </w:rPr>
                          <w:t>Лист</w:t>
                        </w:r>
                      </w:p>
                    </w:txbxContent>
                  </v:textbox>
                </v:shape>
                <v:shape id="Надпись 1073742647" o:spid="_x0000_s1557"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" filled="f" stroked="f">
                  <v:textbox inset=".5mm,.5mm,.5mm,0">
                    <w:txbxContent>
                      <w:p w14:paraId="71E257FD" w14:textId="6F9B1CB8" w:rsidR="0051582B" w:rsidRPr="00BE534A" w:rsidRDefault="0051582B" w:rsidP="0051582B">
                        <w:pPr>
                          <w:ind w:firstLine="0"/>
                          <w:jc w:val="center"/>
                          <w:rPr>
                            <w:sz w:val="18"/>
                            <w:szCs w:val="18"/>
                          </w:rPr>
                        </w:pPr>
                        <w:r w:rsidRPr="00BE534A">
                          <w:rPr>
                            <w:sz w:val="18"/>
                            <w:szCs w:val="18"/>
                          </w:rPr>
                          <w:t>№ докум</w:t>
                        </w:r>
                        <w:r w:rsidR="000C7960">
                          <w:rPr>
                            <w:sz w:val="18"/>
                            <w:szCs w:val="18"/>
                          </w:rPr>
                          <w:t>ента</w:t>
                        </w:r>
                      </w:p>
                    </w:txbxContent>
                  </v:textbox>
                </v:shape>
                <v:shape id="Надпись 1073742648" o:spid="_x0000_s1558"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" filled="f" stroked="f">
                  <v:textbox inset=".5mm,0,.5mm,0">
                    <w:txbxContent>
                      <w:p w14:paraId="752A0A26" w14:textId="77777777" w:rsidR="0051582B" w:rsidRPr="003B3077" w:rsidRDefault="0051582B" w:rsidP="0051582B">
                        <w:pPr>
                          <w:ind w:firstLine="0"/>
                          <w:rPr>
                            <w:sz w:val="20"/>
                            <w:szCs w:val="20"/>
                          </w:rPr>
                        </w:pPr>
                        <w:r>
                          <w:rPr>
                            <w:sz w:val="20"/>
                            <w:szCs w:val="20"/>
                          </w:rPr>
                          <w:t>Войцехович</w:t>
                        </w:r>
                      </w:p>
                    </w:txbxContent>
                  </v:textbox>
                </v:shape>
                <v:shape id="Надпись 1073742649" o:spid="_x0000_s1559"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" filled="f" stroked="f">
                  <v:textbox inset=".5mm,0,.5mm,0">
                    <w:txbxContent>
                      <w:p w14:paraId="348DC3B7" w14:textId="77777777" w:rsidR="0051582B" w:rsidRPr="00BE534A" w:rsidRDefault="0051582B" w:rsidP="0051582B">
                        <w:pPr>
                          <w:ind w:firstLine="0"/>
                          <w:rPr>
                            <w:sz w:val="20"/>
                            <w:szCs w:val="20"/>
                          </w:rPr>
                        </w:pPr>
                        <w:proofErr w:type="spellStart"/>
                        <w:r>
                          <w:rPr>
                            <w:sz w:val="20"/>
                            <w:szCs w:val="20"/>
                          </w:rPr>
                          <w:t>Игнаткова</w:t>
                        </w:r>
                        <w:proofErr w:type="spellEnd"/>
                      </w:p>
                    </w:txbxContent>
                  </v:textbox>
                </v:shape>
                <v:shape id="Надпись 1073742650" o:spid="_x0000_s1560"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" filled="f" stroked="f">
                  <v:textbox inset=".5mm,0,.5mm,0">
                    <w:txbxContent>
                      <w:p w14:paraId="58787198" w14:textId="77777777" w:rsidR="0051582B" w:rsidRPr="00BE534A" w:rsidRDefault="0051582B" w:rsidP="0051582B">
                        <w:pPr>
                          <w:ind w:firstLine="0"/>
                          <w:rPr>
                            <w:sz w:val="20"/>
                            <w:szCs w:val="20"/>
                          </w:rPr>
                        </w:pPr>
                        <w:r w:rsidRPr="00BE534A">
                          <w:rPr>
                            <w:sz w:val="20"/>
                            <w:szCs w:val="20"/>
                          </w:rPr>
                          <w:t>Романенко</w:t>
                        </w:r>
                      </w:p>
                      <w:p w14:paraId="1FAAC06B" w14:textId="77777777" w:rsidR="0051582B" w:rsidRDefault="0051582B" w:rsidP="0051582B">
                        <w:pPr>
                          <w:rPr>
                            <w:rFonts w:ascii="Arial" w:hAnsi="Arial" w:cs="Arial"/>
                            <w:sz w:val="20"/>
                            <w:szCs w:val="20"/>
                          </w:rPr>
                        </w:pPr>
                      </w:p>
                    </w:txbxContent>
                  </v:textbox>
                </v:shape>
                <v:shape id="Надпись 1073742651" o:spid="_x0000_s1561"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" filled="f" stroked="f">
                  <v:textbox inset=".5mm,.5mm,.5mm,0">
                    <w:txbxContent>
                      <w:p w14:paraId="66ECA0DD" w14:textId="77777777" w:rsidR="0051582B" w:rsidRPr="00BE534A" w:rsidRDefault="0051582B" w:rsidP="0051582B">
                        <w:pPr>
                          <w:ind w:firstLine="0"/>
                          <w:jc w:val="center"/>
                          <w:rPr>
                            <w:sz w:val="18"/>
                            <w:szCs w:val="18"/>
                          </w:rPr>
                        </w:pPr>
                        <w:r w:rsidRPr="00BE534A">
                          <w:rPr>
                            <w:sz w:val="18"/>
                            <w:szCs w:val="18"/>
                          </w:rPr>
                          <w:t>Подпись</w:t>
                        </w:r>
                      </w:p>
                    </w:txbxContent>
                  </v:textbox>
                </v:shape>
                <v:shape id="Надпись 1073742652" o:spid="_x0000_s1562"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" filled="f" stroked="f">
                  <v:textbox inset=".5mm,.5mm,.5mm,0">
                    <w:txbxContent>
                      <w:p w14:paraId="30084F17" w14:textId="77777777" w:rsidR="0051582B" w:rsidRPr="00BE534A" w:rsidRDefault="0051582B" w:rsidP="0051582B">
                        <w:pPr>
                          <w:ind w:firstLine="0"/>
                          <w:jc w:val="center"/>
                          <w:rPr>
                            <w:sz w:val="18"/>
                            <w:szCs w:val="18"/>
                          </w:rPr>
                        </w:pPr>
                        <w:r w:rsidRPr="00BE534A">
                          <w:rPr>
                            <w:sz w:val="18"/>
                            <w:szCs w:val="18"/>
                          </w:rPr>
                          <w:t>Дата</w:t>
                        </w:r>
                      </w:p>
                    </w:txbxContent>
                  </v:textbox>
                </v:shape>
                <v:shape id="Надпись 1073742653" o:spid="_x0000_s1563"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" filled="f" stroked="f">
                  <v:textbox inset=".5mm,0,.5mm,0">
                    <w:txbxContent>
                      <w:p w14:paraId="2429BDF6" w14:textId="77777777" w:rsidR="0051582B" w:rsidRPr="00BE534A" w:rsidRDefault="0051582B" w:rsidP="0051582B">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654" o:spid="_x0000_s1564"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" filled="f" stroked="f">
                  <v:textbox inset=".5mm,0,.5mm,0">
                    <w:txbxContent>
                      <w:p w14:paraId="112A5624" w14:textId="77777777" w:rsidR="0051582B" w:rsidRPr="00BE534A" w:rsidRDefault="0051582B" w:rsidP="0051582B">
                        <w:pPr>
                          <w:ind w:firstLine="0"/>
                          <w:rPr>
                            <w:i/>
                            <w:iCs/>
                            <w:sz w:val="20"/>
                            <w:szCs w:val="20"/>
                          </w:rPr>
                        </w:pPr>
                        <w:r w:rsidRPr="00BE534A">
                          <w:rPr>
                            <w:sz w:val="20"/>
                            <w:szCs w:val="20"/>
                          </w:rPr>
                          <w:t>Пров</w:t>
                        </w:r>
                        <w:r w:rsidRPr="00BE534A">
                          <w:rPr>
                            <w:i/>
                            <w:iCs/>
                            <w:sz w:val="20"/>
                            <w:szCs w:val="20"/>
                          </w:rPr>
                          <w:t>.</w:t>
                        </w:r>
                      </w:p>
                    </w:txbxContent>
                  </v:textbox>
                </v:shape>
                <v:shape id="Надпись 1073742655" o:spid="_x0000_s1565"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" filled="f" stroked="f">
                  <v:textbox inset=".5mm,0,.5mm,0">
                    <w:txbxContent>
                      <w:p w14:paraId="090E3416" w14:textId="77777777" w:rsidR="0051582B" w:rsidRPr="00BE534A" w:rsidRDefault="0051582B" w:rsidP="0051582B">
                        <w:pPr>
                          <w:ind w:firstLine="0"/>
                          <w:rPr>
                            <w:sz w:val="20"/>
                            <w:szCs w:val="20"/>
                          </w:rPr>
                        </w:pPr>
                        <w:r w:rsidRPr="00BE534A">
                          <w:rPr>
                            <w:sz w:val="20"/>
                            <w:szCs w:val="20"/>
                          </w:rPr>
                          <w:t>Утв.</w:t>
                        </w:r>
                      </w:p>
                    </w:txbxContent>
                  </v:textbox>
                </v:shape>
                <v:shape id="Надпись 1073742656" o:spid="_x0000_s1566"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" filled="f" stroked="f">
                  <v:textbox inset=".5mm,.5mm,.5mm,0">
                    <w:txbxContent>
                      <w:p w14:paraId="33001387" w14:textId="77777777" w:rsidR="0051582B" w:rsidRPr="00A52B8A" w:rsidRDefault="0051582B" w:rsidP="0051582B">
                        <w:pPr>
                          <w:ind w:firstLine="0"/>
                          <w:jc w:val="center"/>
                          <w:rPr>
                            <w:sz w:val="16"/>
                            <w:szCs w:val="16"/>
                          </w:rPr>
                        </w:pPr>
                        <w:r w:rsidRPr="00BE534A">
                          <w:rPr>
                            <w:sz w:val="18"/>
                            <w:szCs w:val="18"/>
                          </w:rPr>
                          <w:t>Лит</w:t>
                        </w:r>
                        <w:r w:rsidRPr="00A52B8A">
                          <w:rPr>
                            <w:sz w:val="16"/>
                            <w:szCs w:val="16"/>
                          </w:rPr>
                          <w:t>.</w:t>
                        </w:r>
                      </w:p>
                    </w:txbxContent>
                  </v:textbox>
                </v:shape>
                <v:shape id="Надпись 1073742657" o:spid="_x0000_s1567"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" filled="f" stroked="f">
                  <v:textbox inset=".5mm,.5mm,.5mm,0">
                    <w:txbxContent>
                      <w:p w14:paraId="23528085" w14:textId="77777777" w:rsidR="0051582B" w:rsidRPr="00BE534A" w:rsidRDefault="0051582B" w:rsidP="0051582B">
                        <w:pPr>
                          <w:ind w:firstLine="0"/>
                          <w:jc w:val="center"/>
                          <w:rPr>
                            <w:sz w:val="18"/>
                            <w:szCs w:val="18"/>
                          </w:rPr>
                        </w:pPr>
                        <w:r w:rsidRPr="00BE534A">
                          <w:rPr>
                            <w:sz w:val="18"/>
                            <w:szCs w:val="18"/>
                          </w:rPr>
                          <w:t>Лист</w:t>
                        </w:r>
                      </w:p>
                    </w:txbxContent>
                  </v:textbox>
                </v:shape>
                <v:shape id="Надпись 1073742658" o:spid="_x0000_s1568"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" filled="f" stroked="f">
                  <v:textbox inset=".5mm,0,.5mm,0">
                    <w:txbxContent>
                      <w:p w14:paraId="7710525A" w14:textId="6CC80684" w:rsidR="0051582B" w:rsidRPr="000C7960" w:rsidRDefault="005406C4" w:rsidP="0051582B">
                        <w:pPr>
                          <w:ind w:firstLine="0"/>
                          <w:jc w:val="center"/>
                          <w:rPr>
                            <w:sz w:val="36"/>
                            <w:szCs w:val="36"/>
                          </w:rPr>
                        </w:pPr>
                        <w:r w:rsidRPr="000C7960">
                          <w:rPr>
                            <w:sz w:val="36"/>
                            <w:szCs w:val="36"/>
                          </w:rPr>
                          <w:t>БГТУ</w:t>
                        </w:r>
                        <w:r w:rsidR="0051582B" w:rsidRPr="000C7960">
                          <w:rPr>
                            <w:sz w:val="36"/>
                            <w:szCs w:val="36"/>
                          </w:rPr>
                          <w:t xml:space="preserve"> 00.</w:t>
                        </w:r>
                        <w:proofErr w:type="gramStart"/>
                        <w:r w:rsidR="0051582B" w:rsidRPr="000C7960">
                          <w:rPr>
                            <w:sz w:val="36"/>
                            <w:szCs w:val="36"/>
                          </w:rPr>
                          <w:t>00</w:t>
                        </w:r>
                        <w:r w:rsidRPr="000C7960">
                          <w:rPr>
                            <w:sz w:val="36"/>
                            <w:szCs w:val="36"/>
                          </w:rPr>
                          <w:t>.</w:t>
                        </w:r>
                        <w:r w:rsidR="0051582B" w:rsidRPr="000C7960">
                          <w:rPr>
                            <w:sz w:val="36"/>
                            <w:szCs w:val="36"/>
                          </w:rPr>
                          <w:t>ПЗ</w:t>
                        </w:r>
                        <w:proofErr w:type="gramEnd"/>
                      </w:p>
                    </w:txbxContent>
                  </v:textbox>
                </v:shape>
                <v:shape id="Надпись 1073742659" o:spid="_x0000_s1569"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" filled="f" stroked="f">
                  <v:textbox inset=".5mm,0,.5mm,0">
                    <w:txbxContent>
                      <w:p w14:paraId="10B294B2" w14:textId="7284FA89" w:rsidR="0051582B" w:rsidRPr="000C7960" w:rsidRDefault="009F6A09" w:rsidP="0051582B">
                        <w:pPr>
                          <w:ind w:firstLine="0"/>
                          <w:jc w:val="center"/>
                          <w:rPr>
                            <w:sz w:val="36"/>
                            <w:szCs w:val="36"/>
                          </w:rPr>
                        </w:pPr>
                        <w:r w:rsidRPr="000C7960">
                          <w:rPr>
                            <w:sz w:val="36"/>
                            <w:szCs w:val="36"/>
                          </w:rPr>
                          <w:t>74319010, 2024</w:t>
                        </w:r>
                      </w:p>
                    </w:txbxContent>
                  </v:textbox>
                </v:shape>
                <v:shape id="Надпись 1073742660" o:spid="_x0000_s157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" filled="f" stroked="f">
                  <v:textbox inset=".5mm,0,.5mm,0">
                    <w:txbxContent>
                      <w:p w14:paraId="33C92055" w14:textId="1E280E9C" w:rsidR="0051582B" w:rsidRPr="004610F0" w:rsidRDefault="0051582B" w:rsidP="0051582B">
                        <w:pPr>
                          <w:spacing w:before="120"/>
                          <w:ind w:firstLine="0"/>
                          <w:jc w:val="center"/>
                          <w:rPr>
                            <w:szCs w:val="28"/>
                          </w:rPr>
                        </w:pPr>
                        <w:r>
                          <w:rPr>
                            <w:szCs w:val="28"/>
                          </w:rPr>
                          <w:t>Список использованных</w:t>
                        </w:r>
                        <w:r>
                          <w:rPr>
                            <w:szCs w:val="28"/>
                          </w:rPr>
                          <w:br/>
                          <w:t>источников</w:t>
                        </w:r>
                      </w:p>
                    </w:txbxContent>
                  </v:textbox>
                </v:shape>
                <v:shape id="Надпись 1073742661" o:spid="_x0000_s1571"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" filled="f" stroked="f">
                  <v:textbox inset=".5mm,0,.5mm,0">
                    <w:txbxContent>
                      <w:p w14:paraId="43D7D2D0" w14:textId="77777777" w:rsidR="0051582B" w:rsidRPr="00BE534A" w:rsidRDefault="0051582B" w:rsidP="0051582B">
                        <w:pPr>
                          <w:ind w:firstLine="0"/>
                          <w:rPr>
                            <w:sz w:val="20"/>
                            <w:szCs w:val="20"/>
                          </w:rPr>
                        </w:pPr>
                        <w:r w:rsidRPr="00BE534A">
                          <w:rPr>
                            <w:sz w:val="20"/>
                            <w:szCs w:val="20"/>
                          </w:rPr>
                          <w:t>Н. контр.</w:t>
                        </w:r>
                      </w:p>
                    </w:txbxContent>
                  </v:textbox>
                </v:shape>
                <v:shape id="Надпись 1073742662" o:spid="_x0000_s1572"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" filled="f" stroked="f">
                  <v:textbox inset=".5mm,0,.5mm,0">
                    <w:txbxContent>
                      <w:p w14:paraId="489893A5" w14:textId="77777777" w:rsidR="0051582B" w:rsidRPr="00BE534A" w:rsidRDefault="0051582B" w:rsidP="0051582B">
                        <w:pPr>
                          <w:ind w:firstLine="0"/>
                          <w:rPr>
                            <w:spacing w:val="-6"/>
                            <w:sz w:val="20"/>
                            <w:szCs w:val="20"/>
                          </w:rPr>
                        </w:pPr>
                        <w:r>
                          <w:rPr>
                            <w:spacing w:val="-6"/>
                            <w:sz w:val="20"/>
                            <w:szCs w:val="20"/>
                          </w:rPr>
                          <w:t>Савчук</w:t>
                        </w:r>
                      </w:p>
                      <w:p w14:paraId="2065026D" w14:textId="77777777" w:rsidR="0051582B" w:rsidRDefault="0051582B" w:rsidP="0051582B">
                        <w:pPr>
                          <w:rPr>
                            <w:rFonts w:ascii="Arial" w:hAnsi="Arial" w:cs="Arial"/>
                            <w:sz w:val="20"/>
                            <w:szCs w:val="20"/>
                          </w:rPr>
                        </w:pPr>
                      </w:p>
                      <w:p w14:paraId="5E1ACF23" w14:textId="77777777" w:rsidR="0051582B" w:rsidRDefault="0051582B" w:rsidP="0051582B">
                        <w:pPr>
                          <w:rPr>
                            <w:rFonts w:ascii="Arial" w:hAnsi="Arial" w:cs="Arial"/>
                            <w:sz w:val="20"/>
                            <w:szCs w:val="20"/>
                          </w:rPr>
                        </w:pPr>
                      </w:p>
                    </w:txbxContent>
                  </v:textbox>
                </v:shape>
                <v:shape id="Надпись 1073742663" o:spid="_x0000_s157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" filled="f" stroked="f">
                  <v:textbox inset=".5mm,.5mm,.5mm,0">
                    <w:txbxContent>
                      <w:p w14:paraId="3F525630" w14:textId="77777777" w:rsidR="0051582B" w:rsidRPr="00BE534A" w:rsidRDefault="0051582B" w:rsidP="0051582B">
                        <w:pPr>
                          <w:ind w:firstLine="0"/>
                          <w:jc w:val="center"/>
                          <w:rPr>
                            <w:sz w:val="18"/>
                            <w:szCs w:val="18"/>
                          </w:rPr>
                        </w:pPr>
                        <w:r w:rsidRPr="00BE534A">
                          <w:rPr>
                            <w:sz w:val="18"/>
                            <w:szCs w:val="18"/>
                          </w:rPr>
                          <w:t>у</w:t>
                        </w:r>
                      </w:p>
                    </w:txbxContent>
                  </v:textbox>
                </v:shape>
                <v:shape id="Надпись 1073742664" o:spid="_x0000_s1574"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" filled="f" stroked="f">
                  <v:textbox inset=".5mm,.5mm,.5mm,0">
                    <w:txbxContent>
                      <w:p w14:paraId="17B1A89F" w14:textId="77777777" w:rsidR="0051582B" w:rsidRPr="00BE534A" w:rsidRDefault="0051582B" w:rsidP="0051582B">
                        <w:pPr>
                          <w:ind w:firstLine="0"/>
                          <w:jc w:val="center"/>
                          <w:rPr>
                            <w:sz w:val="18"/>
                            <w:szCs w:val="18"/>
                          </w:rPr>
                        </w:pPr>
                        <w:r w:rsidRPr="00BE534A">
                          <w:rPr>
                            <w:sz w:val="18"/>
                            <w:szCs w:val="18"/>
                          </w:rPr>
                          <w:t>1</w:t>
                        </w:r>
                      </w:p>
                    </w:txbxContent>
                  </v:textbox>
                </v:shape>
                <v:shape id="Надпись 1073742665" o:spid="_x0000_s1575"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" filled="f" stroked="f">
                  <v:textbox inset=".5mm,.5mm,.5mm,0">
                    <w:txbxContent>
                      <w:p w14:paraId="7FDB5DF7" w14:textId="5617B19A" w:rsidR="0051582B" w:rsidRPr="00BE534A" w:rsidRDefault="007510EC" w:rsidP="0051582B">
                        <w:pPr>
                          <w:ind w:firstLine="0"/>
                          <w:jc w:val="center"/>
                          <w:rPr>
                            <w:sz w:val="18"/>
                            <w:szCs w:val="18"/>
                          </w:rPr>
                        </w:pPr>
                        <w:r>
                          <w:rPr>
                            <w:sz w:val="18"/>
                            <w:szCs w:val="18"/>
                          </w:rPr>
                          <w:t>2</w:t>
                        </w:r>
                      </w:p>
                    </w:txbxContent>
                  </v:textbox>
                </v:shape>
                <v:shape id="Надпись 1073742666" o:spid="_x0000_s1576"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" filled="f" stroked="f">
                  <v:textbox inset=".5mm,0,.5mm,0">
                    <w:txbxContent>
                      <w:p w14:paraId="227F00E7" w14:textId="77777777" w:rsidR="0051582B" w:rsidRPr="00BE534A" w:rsidRDefault="0051582B" w:rsidP="0051582B">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667" o:spid="_x0000_s157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" filled="f" stroked="f">
                  <v:textbox inset=".5mm,0,.5mm,0">
                    <w:txbxContent>
                      <w:p w14:paraId="5AA1BA82" w14:textId="77777777" w:rsidR="0051582B" w:rsidRDefault="0051582B" w:rsidP="0051582B">
                        <w:pPr>
                          <w:ind w:firstLine="0"/>
                          <w:rPr>
                            <w:rFonts w:ascii="Arial" w:hAnsi="Arial" w:cs="Arial"/>
                            <w:spacing w:val="-6"/>
                            <w:sz w:val="20"/>
                            <w:szCs w:val="20"/>
                          </w:rPr>
                        </w:pPr>
                      </w:p>
                      <w:p w14:paraId="097CF275" w14:textId="77777777" w:rsidR="0051582B" w:rsidRDefault="0051582B" w:rsidP="0051582B">
                        <w:pPr>
                          <w:rPr>
                            <w:rFonts w:ascii="Arial" w:hAnsi="Arial" w:cs="Arial"/>
                            <w:sz w:val="20"/>
                            <w:szCs w:val="20"/>
                          </w:rPr>
                        </w:pPr>
                      </w:p>
                      <w:p w14:paraId="196E3531" w14:textId="77777777" w:rsidR="0051582B" w:rsidRDefault="0051582B" w:rsidP="0051582B">
                        <w:pPr>
                          <w:rPr>
                            <w:rFonts w:ascii="Arial" w:hAnsi="Arial" w:cs="Arial"/>
                            <w:sz w:val="20"/>
                            <w:szCs w:val="20"/>
                          </w:rPr>
                        </w:pPr>
                      </w:p>
                    </w:txbxContent>
                  </v:textbox>
                </v:shape>
                <w10:wrap anchorx="margin" anchory="margin"/>
              </v:group>
            </w:pict>
          </mc:Fallback>
        </mc:AlternateContent>
      </w:r>
      <w:r w:rsidR="0051582B">
        <w:rPr>
          <w:noProof/>
          <w:lang w:eastAsia="ru-RU"/>
        </w:rPr>
        <mc:AlternateContent>
          <mc:Choice Requires="wps">
            <w:drawing>
              <wp:anchor distT="0" distB="0" distL="114300" distR="114300" simplePos="0" relativeHeight="251686912" behindDoc="1" locked="0" layoutInCell="1" allowOverlap="1" wp14:anchorId="40EA8062" wp14:editId="6E031E60">
                <wp:simplePos x="0" y="0"/>
                <wp:positionH relativeFrom="page">
                  <wp:posOffset>648335</wp:posOffset>
                </wp:positionH>
                <wp:positionV relativeFrom="page">
                  <wp:posOffset>9613265</wp:posOffset>
                </wp:positionV>
                <wp:extent cx="6659880" cy="0"/>
                <wp:effectExtent l="635" t="2540" r="0" b="0"/>
                <wp:wrapNone/>
                <wp:docPr id="1073742668" name="Прямая соединительная линия 1073742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AF2DA1" id="Прямая соединительная линия 1073742668"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" stroked="f">
                <w10:wrap anchorx="page" anchory="page"/>
              </v:line>
            </w:pict>
          </mc:Fallback>
        </mc:AlternateContent>
      </w:r>
      <w:r w:rsidR="0051582B" w:rsidRPr="00DF4556">
        <w:t>Список использованных источнико</w:t>
      </w:r>
      <w:r w:rsidR="0051582B">
        <w:t>в</w:t>
      </w:r>
      <w:bookmarkEnd w:id="75"/>
    </w:p>
    <w:bookmarkEnd w:id="25"/>
    <w:bookmarkEnd w:id="26"/>
    <w:bookmarkEnd w:id="27"/>
    <w:bookmarkEnd w:id="28"/>
    <w:bookmarkEnd w:id="29"/>
    <w:bookmarkEnd w:id="30"/>
    <w:bookmarkEnd w:id="31"/>
    <w:p w14:paraId="458F5B64" w14:textId="33354698" w:rsidR="00955504" w:rsidRPr="000D5920" w:rsidRDefault="00955504" w:rsidP="00154E51">
      <w:pPr>
        <w:pStyle w:val="aa"/>
        <w:numPr>
          <w:ilvl w:val="0"/>
          <w:numId w:val="30"/>
        </w:numPr>
        <w:ind w:left="0" w:firstLine="709"/>
        <w:rPr>
          <w:rFonts w:eastAsiaTheme="minorHAnsi"/>
          <w:szCs w:val="28"/>
        </w:rPr>
      </w:pPr>
      <w:proofErr w:type="spellStart"/>
      <w:r w:rsidRPr="000D5920">
        <w:rPr>
          <w:rFonts w:eastAsiaTheme="minorHAnsi"/>
          <w:szCs w:val="28"/>
        </w:rPr>
        <w:t>Anna</w:t>
      </w:r>
      <w:proofErr w:type="spellEnd"/>
      <w:r w:rsidRPr="000D5920">
        <w:rPr>
          <w:rFonts w:eastAsiaTheme="minorHAnsi"/>
          <w:szCs w:val="28"/>
        </w:rPr>
        <w:t xml:space="preserve"> </w:t>
      </w:r>
      <w:proofErr w:type="spellStart"/>
      <w:r w:rsidRPr="000D5920">
        <w:rPr>
          <w:rFonts w:eastAsiaTheme="minorHAnsi"/>
          <w:szCs w:val="28"/>
        </w:rPr>
        <w:t>Stoma</w:t>
      </w:r>
      <w:proofErr w:type="spellEnd"/>
      <w:r w:rsidRPr="000D5920">
        <w:rPr>
          <w:rFonts w:eastAsiaTheme="minorHAnsi"/>
          <w:szCs w:val="28"/>
        </w:rPr>
        <w:t xml:space="preserve"> Beauty Studio</w:t>
      </w:r>
      <w:r w:rsidR="00154E51" w:rsidRPr="000D5920">
        <w:rPr>
          <w:rFonts w:eastAsiaTheme="minorHAnsi"/>
          <w:szCs w:val="28"/>
        </w:rPr>
        <w:t xml:space="preserve"> [Электронный ресурс</w:t>
      </w:r>
      <w:r w:rsidRPr="000D5920">
        <w:rPr>
          <w:rFonts w:eastAsiaTheme="minorHAnsi"/>
          <w:szCs w:val="28"/>
        </w:rPr>
        <w:t>]</w:t>
      </w:r>
      <w:r w:rsidR="0010433D">
        <w:rPr>
          <w:rFonts w:eastAsiaTheme="minorHAnsi"/>
          <w:szCs w:val="28"/>
        </w:rPr>
        <w:t xml:space="preserve"> – </w:t>
      </w:r>
      <w:r w:rsidRPr="000D5920">
        <w:rPr>
          <w:rFonts w:eastAsiaTheme="minorHAnsi"/>
          <w:szCs w:val="28"/>
        </w:rPr>
        <w:t xml:space="preserve">Режим доступа: </w:t>
      </w:r>
      <w:hyperlink r:id="rId124" w:history="1">
        <w:r w:rsidR="00C215B4" w:rsidRPr="000D5920">
          <w:rPr>
            <w:rStyle w:val="aff2"/>
            <w:rFonts w:eastAsiaTheme="minorHAnsi"/>
            <w:color w:val="auto"/>
            <w:szCs w:val="28"/>
            <w:u w:val="none"/>
          </w:rPr>
          <w:t>https://annastoma.by/</w:t>
        </w:r>
      </w:hyperlink>
      <w:r w:rsidR="0010433D">
        <w:rPr>
          <w:rFonts w:eastAsiaTheme="minorHAnsi"/>
          <w:szCs w:val="28"/>
          <w:lang w:val="en-US"/>
        </w:rPr>
        <w:t> </w:t>
      </w:r>
      <w:r w:rsidR="0010433D" w:rsidRPr="008F57DA">
        <w:rPr>
          <w:rFonts w:eastAsiaTheme="minorHAnsi"/>
          <w:szCs w:val="28"/>
        </w:rPr>
        <w:t xml:space="preserve">– </w:t>
      </w:r>
      <w:r w:rsidRPr="000D5920">
        <w:rPr>
          <w:rFonts w:eastAsiaTheme="minorHAnsi"/>
          <w:szCs w:val="28"/>
        </w:rPr>
        <w:t>Дата доступа: 28.03.2024.</w:t>
      </w:r>
    </w:p>
    <w:p w14:paraId="4B6FD6F7" w14:textId="539001EC" w:rsidR="00154E51" w:rsidRPr="000D5920" w:rsidRDefault="000235A4" w:rsidP="00154E51">
      <w:pPr>
        <w:pStyle w:val="aa"/>
        <w:numPr>
          <w:ilvl w:val="0"/>
          <w:numId w:val="30"/>
        </w:numPr>
        <w:ind w:left="0" w:firstLine="709"/>
        <w:rPr>
          <w:rFonts w:eastAsiaTheme="minorHAnsi"/>
          <w:szCs w:val="28"/>
        </w:rPr>
      </w:pPr>
      <w:r w:rsidRPr="000D5920">
        <w:rPr>
          <w:rFonts w:eastAsiaTheme="minorHAnsi"/>
          <w:szCs w:val="28"/>
        </w:rPr>
        <w:t>Школа</w:t>
      </w:r>
      <w:r w:rsidR="00A1324C">
        <w:rPr>
          <w:rFonts w:eastAsiaTheme="minorHAnsi"/>
          <w:szCs w:val="28"/>
        </w:rPr>
        <w:t xml:space="preserve"> и </w:t>
      </w:r>
      <w:r w:rsidRPr="000D5920">
        <w:rPr>
          <w:rFonts w:eastAsiaTheme="minorHAnsi"/>
          <w:szCs w:val="28"/>
        </w:rPr>
        <w:t xml:space="preserve">студия красоты </w:t>
      </w:r>
      <w:r w:rsidRPr="000D5920">
        <w:rPr>
          <w:rFonts w:eastAsiaTheme="minorHAnsi"/>
          <w:szCs w:val="28"/>
          <w:lang w:val="en-US"/>
        </w:rPr>
        <w:t>K</w:t>
      </w:r>
      <w:proofErr w:type="spellStart"/>
      <w:r w:rsidRPr="000D5920">
        <w:rPr>
          <w:rFonts w:eastAsiaTheme="minorHAnsi"/>
          <w:szCs w:val="28"/>
        </w:rPr>
        <w:t>oza</w:t>
      </w:r>
      <w:proofErr w:type="spellEnd"/>
      <w:r w:rsidRPr="000D5920">
        <w:rPr>
          <w:rFonts w:eastAsiaTheme="minorHAnsi"/>
          <w:szCs w:val="28"/>
        </w:rPr>
        <w:t xml:space="preserve"> [Электронный ресурс]</w:t>
      </w:r>
      <w:r w:rsidR="0010433D">
        <w:rPr>
          <w:rFonts w:eastAsiaTheme="minorHAnsi"/>
          <w:szCs w:val="28"/>
        </w:rPr>
        <w:t xml:space="preserve"> – </w:t>
      </w:r>
      <w:r w:rsidRPr="000D5920">
        <w:rPr>
          <w:rFonts w:eastAsiaTheme="minorHAnsi"/>
          <w:szCs w:val="28"/>
        </w:rPr>
        <w:t xml:space="preserve">Режим доступа: </w:t>
      </w:r>
      <w:hyperlink r:id="rId125" w:history="1">
        <w:r w:rsidRPr="000D5920">
          <w:rPr>
            <w:rStyle w:val="aff2"/>
            <w:color w:val="auto"/>
            <w:u w:val="none"/>
          </w:rPr>
          <w:t xml:space="preserve"> </w:t>
        </w:r>
        <w:r w:rsidR="0051681F" w:rsidRPr="0051681F">
          <w:rPr>
            <w:rStyle w:val="aff2"/>
            <w:rFonts w:eastAsiaTheme="minorHAnsi"/>
            <w:color w:val="auto"/>
            <w:szCs w:val="28"/>
            <w:u w:val="none"/>
          </w:rPr>
          <w:t xml:space="preserve">https://koza.studio/ </w:t>
        </w:r>
      </w:hyperlink>
      <w:r w:rsidR="0010433D">
        <w:rPr>
          <w:rFonts w:eastAsiaTheme="minorHAnsi"/>
          <w:szCs w:val="28"/>
          <w:lang w:val="en-US"/>
        </w:rPr>
        <w:t> </w:t>
      </w:r>
      <w:r w:rsidR="0010433D" w:rsidRPr="008F57DA">
        <w:rPr>
          <w:rFonts w:eastAsiaTheme="minorHAnsi"/>
          <w:szCs w:val="28"/>
        </w:rPr>
        <w:t xml:space="preserve">– </w:t>
      </w:r>
      <w:r w:rsidRPr="000D5920">
        <w:rPr>
          <w:rFonts w:eastAsiaTheme="minorHAnsi"/>
          <w:szCs w:val="28"/>
        </w:rPr>
        <w:t>Дата доступа: 28.03.2024.</w:t>
      </w:r>
    </w:p>
    <w:p w14:paraId="1D7ECFA4" w14:textId="7EA499D6" w:rsidR="00C215B4" w:rsidRPr="000D5920" w:rsidRDefault="00C215B4" w:rsidP="00C215B4">
      <w:pPr>
        <w:pStyle w:val="aa"/>
        <w:numPr>
          <w:ilvl w:val="0"/>
          <w:numId w:val="30"/>
        </w:numPr>
        <w:ind w:left="0" w:firstLine="709"/>
        <w:rPr>
          <w:rFonts w:eastAsiaTheme="minorHAnsi"/>
          <w:szCs w:val="28"/>
        </w:rPr>
      </w:pPr>
      <w:r w:rsidRPr="000D5920">
        <w:rPr>
          <w:rFonts w:eastAsiaTheme="minorHAnsi"/>
          <w:szCs w:val="28"/>
        </w:rPr>
        <w:t>Курсы визажистов онлайн [Электронный ресурс]</w:t>
      </w:r>
      <w:r w:rsidR="0010433D">
        <w:rPr>
          <w:rFonts w:eastAsiaTheme="minorHAnsi"/>
          <w:szCs w:val="28"/>
        </w:rPr>
        <w:t xml:space="preserve"> – </w:t>
      </w:r>
      <w:r w:rsidRPr="000D5920">
        <w:rPr>
          <w:rFonts w:eastAsiaTheme="minorHAnsi"/>
          <w:szCs w:val="28"/>
        </w:rPr>
        <w:t xml:space="preserve">Режим доступа: </w:t>
      </w:r>
      <w:hyperlink r:id="rId126" w:history="1">
        <w:r w:rsidRPr="000D5920">
          <w:rPr>
            <w:rStyle w:val="aff2"/>
            <w:color w:val="auto"/>
            <w:u w:val="none"/>
          </w:rPr>
          <w:t>https://</w:t>
        </w:r>
        <w:proofErr w:type="spellStart"/>
        <w:r w:rsidRPr="000D5920">
          <w:rPr>
            <w:rStyle w:val="aff2"/>
            <w:color w:val="auto"/>
            <w:u w:val="none"/>
            <w:lang w:val="en-US"/>
          </w:rPr>
          <w:t>kurs</w:t>
        </w:r>
        <w:proofErr w:type="spellEnd"/>
        <w:r w:rsidRPr="000D5920">
          <w:rPr>
            <w:rStyle w:val="aff2"/>
            <w:color w:val="auto"/>
            <w:u w:val="none"/>
          </w:rPr>
          <w:t>-</w:t>
        </w:r>
        <w:proofErr w:type="spellStart"/>
        <w:r w:rsidRPr="000D5920">
          <w:rPr>
            <w:rStyle w:val="aff2"/>
            <w:color w:val="auto"/>
            <w:u w:val="none"/>
            <w:lang w:val="en-US"/>
          </w:rPr>
          <w:t>visagist</w:t>
        </w:r>
        <w:proofErr w:type="spellEnd"/>
        <w:r w:rsidRPr="000D5920">
          <w:rPr>
            <w:rStyle w:val="aff2"/>
            <w:color w:val="auto"/>
            <w:u w:val="none"/>
          </w:rPr>
          <w:t>.</w:t>
        </w:r>
        <w:proofErr w:type="spellStart"/>
        <w:r w:rsidRPr="000D5920">
          <w:rPr>
            <w:rStyle w:val="aff2"/>
            <w:color w:val="auto"/>
            <w:u w:val="none"/>
            <w:lang w:val="en-US"/>
          </w:rPr>
          <w:t>ru</w:t>
        </w:r>
        <w:proofErr w:type="spellEnd"/>
        <w:r w:rsidRPr="000D5920">
          <w:rPr>
            <w:rStyle w:val="aff2"/>
            <w:color w:val="auto"/>
            <w:u w:val="none"/>
          </w:rPr>
          <w:t>/</w:t>
        </w:r>
      </w:hyperlink>
      <w:r w:rsidRPr="000D5920">
        <w:t xml:space="preserve"> </w:t>
      </w:r>
      <w:r w:rsidR="0010433D">
        <w:rPr>
          <w:rFonts w:eastAsiaTheme="minorHAnsi"/>
          <w:szCs w:val="28"/>
          <w:lang w:val="en-US"/>
        </w:rPr>
        <w:t> </w:t>
      </w:r>
      <w:r w:rsidR="0010433D" w:rsidRPr="008F57DA">
        <w:rPr>
          <w:rFonts w:eastAsiaTheme="minorHAnsi"/>
          <w:szCs w:val="28"/>
        </w:rPr>
        <w:t xml:space="preserve">– </w:t>
      </w:r>
      <w:r w:rsidRPr="000D5920">
        <w:rPr>
          <w:rFonts w:eastAsiaTheme="minorHAnsi"/>
          <w:szCs w:val="28"/>
        </w:rPr>
        <w:t>Дата доступа: 28.03.2024.</w:t>
      </w:r>
    </w:p>
    <w:p w14:paraId="457D321A" w14:textId="4D67006D" w:rsidR="00C215B4" w:rsidRPr="000D5920" w:rsidRDefault="00C215B4" w:rsidP="00C215B4">
      <w:pPr>
        <w:pStyle w:val="aa"/>
        <w:numPr>
          <w:ilvl w:val="0"/>
          <w:numId w:val="30"/>
        </w:numPr>
        <w:ind w:left="0" w:firstLine="709"/>
        <w:rPr>
          <w:rFonts w:eastAsiaTheme="minorHAnsi"/>
          <w:szCs w:val="28"/>
        </w:rPr>
      </w:pPr>
      <w:r w:rsidRPr="000D5920">
        <w:rPr>
          <w:rFonts w:eastAsiaTheme="minorHAnsi"/>
          <w:szCs w:val="28"/>
        </w:rPr>
        <w:t xml:space="preserve">Школа красоты </w:t>
      </w:r>
      <w:r w:rsidRPr="000D5920">
        <w:rPr>
          <w:rFonts w:eastAsiaTheme="minorHAnsi"/>
          <w:szCs w:val="28"/>
          <w:lang w:val="en-US"/>
        </w:rPr>
        <w:t>Madre</w:t>
      </w:r>
      <w:r w:rsidRPr="000D5920">
        <w:rPr>
          <w:rFonts w:eastAsiaTheme="minorHAnsi"/>
          <w:szCs w:val="28"/>
        </w:rPr>
        <w:t xml:space="preserve"> [Электронный ресурс]</w:t>
      </w:r>
      <w:r w:rsidR="0010433D">
        <w:rPr>
          <w:rFonts w:eastAsiaTheme="minorHAnsi"/>
          <w:szCs w:val="28"/>
        </w:rPr>
        <w:t xml:space="preserve"> – </w:t>
      </w:r>
      <w:r w:rsidRPr="000D5920">
        <w:rPr>
          <w:rFonts w:eastAsiaTheme="minorHAnsi"/>
          <w:szCs w:val="28"/>
        </w:rPr>
        <w:t xml:space="preserve">Режим доступа: </w:t>
      </w:r>
      <w:hyperlink r:id="rId127" w:history="1">
        <w:r w:rsidRPr="000D5920">
          <w:rPr>
            <w:rStyle w:val="aff2"/>
            <w:color w:val="auto"/>
            <w:u w:val="none"/>
          </w:rPr>
          <w:t>https://madre.by/</w:t>
        </w:r>
      </w:hyperlink>
      <w:r w:rsidRPr="000D5920">
        <w:t xml:space="preserve"> </w:t>
      </w:r>
      <w:r w:rsidR="0010433D">
        <w:rPr>
          <w:rFonts w:eastAsiaTheme="minorHAnsi"/>
          <w:szCs w:val="28"/>
          <w:lang w:val="en-US"/>
        </w:rPr>
        <w:t> </w:t>
      </w:r>
      <w:r w:rsidR="0010433D" w:rsidRPr="008F57DA">
        <w:rPr>
          <w:rFonts w:eastAsiaTheme="minorHAnsi"/>
          <w:szCs w:val="28"/>
        </w:rPr>
        <w:t xml:space="preserve">– </w:t>
      </w:r>
      <w:r w:rsidRPr="000D5920">
        <w:rPr>
          <w:rFonts w:eastAsiaTheme="minorHAnsi"/>
          <w:szCs w:val="28"/>
        </w:rPr>
        <w:t>Дата доступа: 28.03.2024.</w:t>
      </w:r>
    </w:p>
    <w:p w14:paraId="29D76A21" w14:textId="570E23EC" w:rsidR="00C215B4" w:rsidRPr="000D5920" w:rsidRDefault="00C215B4" w:rsidP="00C215B4">
      <w:pPr>
        <w:pStyle w:val="aa"/>
        <w:numPr>
          <w:ilvl w:val="0"/>
          <w:numId w:val="30"/>
        </w:numPr>
        <w:ind w:left="0" w:firstLine="709"/>
        <w:rPr>
          <w:rFonts w:eastAsiaTheme="minorHAnsi"/>
          <w:szCs w:val="28"/>
        </w:rPr>
      </w:pPr>
      <w:r w:rsidRPr="000D5920">
        <w:rPr>
          <w:rFonts w:eastAsiaTheme="minorHAnsi"/>
          <w:szCs w:val="28"/>
        </w:rPr>
        <w:t>Школа стилистов Персона [Электронный ресурс]</w:t>
      </w:r>
      <w:r w:rsidR="0010433D">
        <w:rPr>
          <w:rFonts w:eastAsiaTheme="minorHAnsi"/>
          <w:szCs w:val="28"/>
        </w:rPr>
        <w:t xml:space="preserve"> – </w:t>
      </w:r>
      <w:r w:rsidRPr="000D5920">
        <w:rPr>
          <w:rFonts w:eastAsiaTheme="minorHAnsi"/>
          <w:szCs w:val="28"/>
        </w:rPr>
        <w:t xml:space="preserve">Режим доступа: </w:t>
      </w:r>
      <w:hyperlink r:id="rId128" w:history="1">
        <w:r w:rsidR="00AF590E" w:rsidRPr="000D5920">
          <w:rPr>
            <w:rStyle w:val="aff2"/>
            <w:color w:val="auto"/>
            <w:u w:val="none"/>
          </w:rPr>
          <w:t xml:space="preserve"> </w:t>
        </w:r>
        <w:r w:rsidR="00AF590E" w:rsidRPr="000D5920">
          <w:rPr>
            <w:rStyle w:val="aff2"/>
            <w:rFonts w:eastAsiaTheme="minorHAnsi"/>
            <w:color w:val="auto"/>
            <w:szCs w:val="28"/>
            <w:u w:val="none"/>
          </w:rPr>
          <w:t>https://</w:t>
        </w:r>
        <w:proofErr w:type="spellStart"/>
        <w:r w:rsidR="00AF590E" w:rsidRPr="000D5920">
          <w:rPr>
            <w:rStyle w:val="aff2"/>
            <w:rFonts w:eastAsiaTheme="minorHAnsi"/>
            <w:color w:val="auto"/>
            <w:szCs w:val="28"/>
            <w:u w:val="none"/>
            <w:lang w:val="en-US"/>
          </w:rPr>
          <w:t>personauniver</w:t>
        </w:r>
        <w:proofErr w:type="spellEnd"/>
        <w:r w:rsidR="00AF590E" w:rsidRPr="000D5920">
          <w:rPr>
            <w:rStyle w:val="aff2"/>
            <w:rFonts w:eastAsiaTheme="minorHAnsi"/>
            <w:color w:val="auto"/>
            <w:szCs w:val="28"/>
            <w:u w:val="none"/>
          </w:rPr>
          <w:t>.</w:t>
        </w:r>
        <w:proofErr w:type="spellStart"/>
        <w:r w:rsidR="00AF590E" w:rsidRPr="000D5920">
          <w:rPr>
            <w:rStyle w:val="aff2"/>
            <w:rFonts w:eastAsiaTheme="minorHAnsi"/>
            <w:color w:val="auto"/>
            <w:szCs w:val="28"/>
            <w:u w:val="none"/>
            <w:lang w:val="en-US"/>
          </w:rPr>
          <w:t>ru</w:t>
        </w:r>
        <w:proofErr w:type="spellEnd"/>
        <w:r w:rsidR="00AF590E" w:rsidRPr="000D5920">
          <w:rPr>
            <w:rStyle w:val="aff2"/>
            <w:rFonts w:eastAsiaTheme="minorHAnsi"/>
            <w:color w:val="auto"/>
            <w:szCs w:val="28"/>
            <w:u w:val="none"/>
          </w:rPr>
          <w:t>/</w:t>
        </w:r>
      </w:hyperlink>
      <w:r w:rsidR="0010433D">
        <w:rPr>
          <w:rFonts w:eastAsiaTheme="minorHAnsi"/>
          <w:szCs w:val="28"/>
          <w:lang w:val="en-US"/>
        </w:rPr>
        <w:t> </w:t>
      </w:r>
      <w:r w:rsidR="0010433D" w:rsidRPr="008F57DA">
        <w:rPr>
          <w:rFonts w:eastAsiaTheme="minorHAnsi"/>
          <w:szCs w:val="28"/>
        </w:rPr>
        <w:t xml:space="preserve">– </w:t>
      </w:r>
      <w:r w:rsidRPr="000D5920">
        <w:rPr>
          <w:rFonts w:eastAsiaTheme="minorHAnsi"/>
          <w:szCs w:val="28"/>
        </w:rPr>
        <w:t>Дата доступа: 28.03.2024.</w:t>
      </w:r>
    </w:p>
    <w:p w14:paraId="09710C19" w14:textId="49476B70" w:rsidR="00AF590E" w:rsidRPr="000D5920" w:rsidRDefault="00AF590E" w:rsidP="00AF590E">
      <w:pPr>
        <w:pStyle w:val="aa"/>
        <w:numPr>
          <w:ilvl w:val="0"/>
          <w:numId w:val="30"/>
        </w:numPr>
        <w:ind w:left="0" w:firstLine="709"/>
        <w:rPr>
          <w:rFonts w:eastAsiaTheme="minorHAnsi"/>
          <w:szCs w:val="28"/>
        </w:rPr>
      </w:pPr>
      <w:r w:rsidRPr="000D5920">
        <w:rPr>
          <w:rFonts w:eastAsiaTheme="minorHAnsi"/>
          <w:szCs w:val="28"/>
        </w:rPr>
        <w:t xml:space="preserve">Гид по </w:t>
      </w:r>
      <w:proofErr w:type="spellStart"/>
      <w:r w:rsidRPr="000D5920">
        <w:rPr>
          <w:rFonts w:eastAsiaTheme="minorHAnsi"/>
          <w:szCs w:val="28"/>
        </w:rPr>
        <w:t>Фигме</w:t>
      </w:r>
      <w:proofErr w:type="spellEnd"/>
      <w:r w:rsidR="000A6ABD">
        <w:rPr>
          <w:rFonts w:eastAsiaTheme="minorHAnsi"/>
          <w:szCs w:val="28"/>
        </w:rPr>
        <w:t xml:space="preserve"> для </w:t>
      </w:r>
      <w:r w:rsidRPr="000D5920">
        <w:rPr>
          <w:rFonts w:eastAsiaTheme="minorHAnsi"/>
          <w:szCs w:val="28"/>
        </w:rPr>
        <w:t>начинающих веб-дизайнеров [Электронный ресурс]</w:t>
      </w:r>
      <w:r w:rsidR="0010433D">
        <w:rPr>
          <w:rFonts w:eastAsiaTheme="minorHAnsi"/>
          <w:szCs w:val="28"/>
        </w:rPr>
        <w:t xml:space="preserve"> – </w:t>
      </w:r>
      <w:r w:rsidRPr="000D5920">
        <w:rPr>
          <w:rFonts w:eastAsiaTheme="minorHAnsi"/>
          <w:szCs w:val="28"/>
        </w:rPr>
        <w:t xml:space="preserve">Режим доступа: </w:t>
      </w:r>
      <w:hyperlink r:id="rId129" w:history="1">
        <w:r w:rsidRPr="000D5920">
          <w:rPr>
            <w:rStyle w:val="aff2"/>
            <w:color w:val="auto"/>
            <w:u w:val="none"/>
          </w:rPr>
          <w:t>https://tilda.education/articles-figma</w:t>
        </w:r>
      </w:hyperlink>
      <w:r w:rsidR="0010433D">
        <w:rPr>
          <w:rFonts w:eastAsiaTheme="minorHAnsi"/>
          <w:szCs w:val="28"/>
          <w:lang w:val="en-US"/>
        </w:rPr>
        <w:t> </w:t>
      </w:r>
      <w:r w:rsidR="0010433D" w:rsidRPr="008F57DA">
        <w:rPr>
          <w:rFonts w:eastAsiaTheme="minorHAnsi"/>
          <w:szCs w:val="28"/>
        </w:rPr>
        <w:t xml:space="preserve">– </w:t>
      </w:r>
      <w:r w:rsidRPr="000D5920">
        <w:rPr>
          <w:rFonts w:eastAsiaTheme="minorHAnsi"/>
          <w:szCs w:val="28"/>
        </w:rPr>
        <w:t>Дата доступа: 30.03.2024.</w:t>
      </w:r>
    </w:p>
    <w:p w14:paraId="2DB3D749" w14:textId="260444B0" w:rsidR="00AF590E" w:rsidRDefault="00AF590E" w:rsidP="00AF590E">
      <w:pPr>
        <w:pStyle w:val="aa"/>
        <w:numPr>
          <w:ilvl w:val="0"/>
          <w:numId w:val="30"/>
        </w:numPr>
        <w:ind w:left="0" w:firstLine="709"/>
        <w:rPr>
          <w:rFonts w:eastAsiaTheme="minorHAnsi"/>
          <w:spacing w:val="-6"/>
          <w:szCs w:val="28"/>
        </w:rPr>
      </w:pPr>
      <w:r w:rsidRPr="0052588A">
        <w:rPr>
          <w:rFonts w:eastAsiaTheme="minorHAnsi"/>
          <w:spacing w:val="-6"/>
          <w:szCs w:val="28"/>
        </w:rPr>
        <w:t>225+ уроков Photoshop</w:t>
      </w:r>
      <w:r w:rsidR="000A6ABD" w:rsidRPr="0052588A">
        <w:rPr>
          <w:rFonts w:eastAsiaTheme="minorHAnsi"/>
          <w:spacing w:val="-6"/>
          <w:szCs w:val="28"/>
        </w:rPr>
        <w:t xml:space="preserve"> для </w:t>
      </w:r>
      <w:r w:rsidRPr="0052588A">
        <w:rPr>
          <w:rFonts w:eastAsiaTheme="minorHAnsi"/>
          <w:spacing w:val="-6"/>
          <w:szCs w:val="28"/>
        </w:rPr>
        <w:t>начинающих [Электронный ресурс]</w:t>
      </w:r>
      <w:r w:rsidR="0010433D">
        <w:rPr>
          <w:rFonts w:eastAsiaTheme="minorHAnsi"/>
          <w:spacing w:val="-6"/>
          <w:szCs w:val="28"/>
        </w:rPr>
        <w:t xml:space="preserve"> – </w:t>
      </w:r>
      <w:r w:rsidRPr="0052588A">
        <w:rPr>
          <w:rFonts w:eastAsiaTheme="minorHAnsi"/>
          <w:spacing w:val="-6"/>
          <w:szCs w:val="28"/>
        </w:rPr>
        <w:t xml:space="preserve">Режим доступа: </w:t>
      </w:r>
      <w:hyperlink r:id="rId130" w:history="1">
        <w:r w:rsidRPr="0052588A">
          <w:rPr>
            <w:rStyle w:val="aff2"/>
            <w:rFonts w:eastAsiaTheme="minorHAnsi"/>
            <w:color w:val="auto"/>
            <w:spacing w:val="-6"/>
            <w:szCs w:val="28"/>
            <w:u w:val="none"/>
          </w:rPr>
          <w:t>https://videoinfographica.com/photoshop-tutorials/</w:t>
        </w:r>
      </w:hyperlink>
      <w:r w:rsidR="0010433D">
        <w:rPr>
          <w:rFonts w:eastAsiaTheme="minorHAnsi"/>
          <w:spacing w:val="-6"/>
          <w:szCs w:val="28"/>
        </w:rPr>
        <w:t xml:space="preserve"> – </w:t>
      </w:r>
      <w:r w:rsidRPr="0052588A">
        <w:rPr>
          <w:rFonts w:eastAsiaTheme="minorHAnsi"/>
          <w:spacing w:val="-6"/>
          <w:szCs w:val="28"/>
        </w:rPr>
        <w:t xml:space="preserve">Дата доступа: </w:t>
      </w:r>
      <w:r w:rsidR="00A658B7" w:rsidRPr="0052588A">
        <w:rPr>
          <w:rFonts w:eastAsiaTheme="minorHAnsi"/>
          <w:spacing w:val="-6"/>
          <w:szCs w:val="28"/>
        </w:rPr>
        <w:t>26</w:t>
      </w:r>
      <w:r w:rsidRPr="0052588A">
        <w:rPr>
          <w:rFonts w:eastAsiaTheme="minorHAnsi"/>
          <w:spacing w:val="-6"/>
          <w:szCs w:val="28"/>
        </w:rPr>
        <w:t>.03.2024.</w:t>
      </w:r>
    </w:p>
    <w:p w14:paraId="7FCDA632" w14:textId="77777777" w:rsidR="009503BC" w:rsidRPr="0052588A" w:rsidRDefault="009503BC" w:rsidP="009503BC">
      <w:pPr>
        <w:pStyle w:val="afff7"/>
        <w:numPr>
          <w:ilvl w:val="0"/>
          <w:numId w:val="30"/>
        </w:numPr>
        <w:ind w:left="0" w:firstLine="709"/>
      </w:pPr>
      <w:r w:rsidRPr="0052588A">
        <w:t xml:space="preserve">Официальный сайт </w:t>
      </w:r>
      <w:r w:rsidRPr="0052588A">
        <w:rPr>
          <w:lang w:val="en-US"/>
        </w:rPr>
        <w:t>Adobe</w:t>
      </w:r>
      <w:r w:rsidRPr="0052588A">
        <w:t xml:space="preserve"> программа </w:t>
      </w:r>
      <w:r w:rsidRPr="0052588A">
        <w:rPr>
          <w:lang w:val="en-US"/>
        </w:rPr>
        <w:t>After</w:t>
      </w:r>
      <w:r w:rsidRPr="0052588A">
        <w:t xml:space="preserve"> </w:t>
      </w:r>
      <w:r w:rsidRPr="0052588A">
        <w:rPr>
          <w:lang w:val="en-US"/>
        </w:rPr>
        <w:t>Effects</w:t>
      </w:r>
      <w:r w:rsidRPr="0052588A">
        <w:t xml:space="preserve"> [Электронный ресурс]</w:t>
      </w:r>
      <w:r>
        <w:t xml:space="preserve"> – </w:t>
      </w:r>
      <w:r w:rsidRPr="0052588A">
        <w:t xml:space="preserve">Режим доступа: </w:t>
      </w:r>
      <w:hyperlink r:id="rId131" w:history="1">
        <w:r w:rsidRPr="0052588A">
          <w:rPr>
            <w:rStyle w:val="aff2"/>
            <w:color w:val="auto"/>
            <w:u w:val="none"/>
          </w:rPr>
          <w:t>https://www.adobe.com/products/aftereffects.html</w:t>
        </w:r>
      </w:hyperlink>
      <w:r>
        <w:t xml:space="preserve"> – </w:t>
      </w:r>
      <w:r w:rsidRPr="0052588A">
        <w:t>Дата доступа: 02.05.2024.</w:t>
      </w:r>
    </w:p>
    <w:p w14:paraId="0CCBD38E" w14:textId="310C3006" w:rsidR="009503BC" w:rsidRPr="009503BC" w:rsidRDefault="009503BC" w:rsidP="009503BC">
      <w:pPr>
        <w:pStyle w:val="afff7"/>
        <w:numPr>
          <w:ilvl w:val="0"/>
          <w:numId w:val="30"/>
        </w:numPr>
        <w:ind w:left="0" w:firstLine="709"/>
      </w:pPr>
      <w:r w:rsidRPr="0052588A">
        <w:t xml:space="preserve">О программе </w:t>
      </w:r>
      <w:r w:rsidRPr="0052588A">
        <w:rPr>
          <w:lang w:val="en-US"/>
        </w:rPr>
        <w:t>Sublime</w:t>
      </w:r>
      <w:r w:rsidRPr="0052588A">
        <w:t xml:space="preserve"> </w:t>
      </w:r>
      <w:r w:rsidRPr="0052588A">
        <w:rPr>
          <w:lang w:val="en-US"/>
        </w:rPr>
        <w:t>Text</w:t>
      </w:r>
      <w:r w:rsidRPr="0052588A">
        <w:t xml:space="preserve"> [Электронный ресурс]</w:t>
      </w:r>
      <w:r>
        <w:t xml:space="preserve"> – </w:t>
      </w:r>
      <w:r w:rsidRPr="0052588A">
        <w:t xml:space="preserve">Режим доступа: </w:t>
      </w:r>
      <w:hyperlink r:id="rId132" w:history="1">
        <w:r w:rsidRPr="0052588A">
          <w:rPr>
            <w:rStyle w:val="aff2"/>
            <w:color w:val="auto"/>
            <w:u w:val="none"/>
          </w:rPr>
          <w:t>https://blog.skillfactory.ru/glossary/sublime-text/</w:t>
        </w:r>
      </w:hyperlink>
      <w:r>
        <w:t xml:space="preserve"> – </w:t>
      </w:r>
      <w:r w:rsidRPr="0052588A">
        <w:t>Дата доступа: 02.05.2024.</w:t>
      </w:r>
    </w:p>
    <w:p w14:paraId="43776922" w14:textId="4B12A8B0" w:rsidR="009031C1" w:rsidRPr="000D5920" w:rsidRDefault="009031C1" w:rsidP="009031C1">
      <w:pPr>
        <w:pStyle w:val="aa"/>
        <w:numPr>
          <w:ilvl w:val="0"/>
          <w:numId w:val="30"/>
        </w:numPr>
        <w:ind w:left="0" w:firstLine="709"/>
        <w:rPr>
          <w:rFonts w:eastAsiaTheme="minorHAnsi"/>
          <w:szCs w:val="28"/>
        </w:rPr>
      </w:pPr>
      <w:r w:rsidRPr="000D5920">
        <w:rPr>
          <w:rFonts w:eastAsiaTheme="minorHAnsi"/>
          <w:szCs w:val="28"/>
        </w:rPr>
        <w:t xml:space="preserve">Справочник </w:t>
      </w:r>
      <w:r w:rsidRPr="000D5920">
        <w:rPr>
          <w:rFonts w:eastAsiaTheme="minorHAnsi"/>
          <w:szCs w:val="28"/>
          <w:lang w:val="en-US"/>
        </w:rPr>
        <w:t>HTML</w:t>
      </w:r>
      <w:r w:rsidR="00355150" w:rsidRPr="000D5920">
        <w:rPr>
          <w:rFonts w:eastAsiaTheme="minorHAnsi"/>
          <w:szCs w:val="28"/>
        </w:rPr>
        <w:t xml:space="preserve"> </w:t>
      </w:r>
      <w:r w:rsidRPr="000D5920">
        <w:rPr>
          <w:rFonts w:eastAsiaTheme="minorHAnsi"/>
          <w:szCs w:val="28"/>
        </w:rPr>
        <w:t>[Электронный ресурс]</w:t>
      </w:r>
      <w:r w:rsidR="0010433D">
        <w:rPr>
          <w:rFonts w:eastAsiaTheme="minorHAnsi"/>
          <w:szCs w:val="28"/>
        </w:rPr>
        <w:t xml:space="preserve"> – </w:t>
      </w:r>
      <w:r w:rsidRPr="000D5920">
        <w:rPr>
          <w:rFonts w:eastAsiaTheme="minorHAnsi"/>
          <w:szCs w:val="28"/>
        </w:rPr>
        <w:t xml:space="preserve">Режим доступа: </w:t>
      </w:r>
      <w:hyperlink r:id="rId133" w:history="1">
        <w:r w:rsidRPr="000D5920">
          <w:rPr>
            <w:rStyle w:val="aff2"/>
            <w:color w:val="auto"/>
            <w:u w:val="none"/>
          </w:rPr>
          <w:t>https://htmlbook.ru/html</w:t>
        </w:r>
      </w:hyperlink>
      <w:r w:rsidRPr="000D5920">
        <w:t xml:space="preserve"> </w:t>
      </w:r>
      <w:r w:rsidR="0010433D">
        <w:rPr>
          <w:rFonts w:eastAsiaTheme="minorHAnsi"/>
          <w:szCs w:val="28"/>
        </w:rPr>
        <w:t xml:space="preserve"> – </w:t>
      </w:r>
      <w:r w:rsidRPr="000D5920">
        <w:rPr>
          <w:rFonts w:eastAsiaTheme="minorHAnsi"/>
          <w:szCs w:val="28"/>
        </w:rPr>
        <w:t>Дата доступа: 01.04.2024.</w:t>
      </w:r>
    </w:p>
    <w:p w14:paraId="560A2C29" w14:textId="19B90226" w:rsidR="00B134D5" w:rsidRPr="000D5920" w:rsidRDefault="00355150" w:rsidP="00736782">
      <w:pPr>
        <w:pStyle w:val="aa"/>
        <w:numPr>
          <w:ilvl w:val="0"/>
          <w:numId w:val="30"/>
        </w:numPr>
        <w:ind w:left="0" w:firstLine="709"/>
        <w:rPr>
          <w:rFonts w:eastAsiaTheme="minorHAnsi"/>
          <w:szCs w:val="28"/>
        </w:rPr>
      </w:pPr>
      <w:r w:rsidRPr="000D5920">
        <w:rPr>
          <w:rFonts w:eastAsiaTheme="minorHAnsi"/>
          <w:szCs w:val="28"/>
        </w:rPr>
        <w:t xml:space="preserve">Справочник </w:t>
      </w:r>
      <w:r w:rsidRPr="000D5920">
        <w:rPr>
          <w:rFonts w:eastAsiaTheme="minorHAnsi"/>
          <w:szCs w:val="28"/>
          <w:lang w:val="en-US"/>
        </w:rPr>
        <w:t>CSS</w:t>
      </w:r>
      <w:r w:rsidRPr="000D5920">
        <w:rPr>
          <w:rFonts w:eastAsiaTheme="minorHAnsi"/>
          <w:szCs w:val="28"/>
        </w:rPr>
        <w:t xml:space="preserve"> [Электронный ресурс]</w:t>
      </w:r>
      <w:r w:rsidR="0010433D">
        <w:rPr>
          <w:rFonts w:eastAsiaTheme="minorHAnsi"/>
          <w:szCs w:val="28"/>
        </w:rPr>
        <w:t xml:space="preserve"> – </w:t>
      </w:r>
      <w:r w:rsidRPr="000D5920">
        <w:rPr>
          <w:rFonts w:eastAsiaTheme="minorHAnsi"/>
          <w:szCs w:val="28"/>
        </w:rPr>
        <w:t xml:space="preserve">Режим доступа: </w:t>
      </w:r>
      <w:hyperlink r:id="rId134" w:history="1">
        <w:r w:rsidR="00A05BFC" w:rsidRPr="000D5920">
          <w:rPr>
            <w:rStyle w:val="aff2"/>
            <w:color w:val="auto"/>
            <w:u w:val="none"/>
          </w:rPr>
          <w:t>https://htmlbook.ru/</w:t>
        </w:r>
        <w:proofErr w:type="spellStart"/>
        <w:r w:rsidR="00A05BFC" w:rsidRPr="000D5920">
          <w:rPr>
            <w:rStyle w:val="aff2"/>
            <w:color w:val="auto"/>
            <w:u w:val="none"/>
            <w:lang w:val="en-US"/>
          </w:rPr>
          <w:t>css</w:t>
        </w:r>
        <w:proofErr w:type="spellEnd"/>
      </w:hyperlink>
      <w:r w:rsidR="00A05BFC" w:rsidRPr="000D5920">
        <w:t xml:space="preserve"> </w:t>
      </w:r>
      <w:r w:rsidR="0010433D">
        <w:rPr>
          <w:rFonts w:eastAsiaTheme="minorHAnsi"/>
          <w:szCs w:val="28"/>
        </w:rPr>
        <w:t xml:space="preserve"> – </w:t>
      </w:r>
      <w:r w:rsidRPr="000D5920">
        <w:rPr>
          <w:rFonts w:eastAsiaTheme="minorHAnsi"/>
          <w:szCs w:val="28"/>
        </w:rPr>
        <w:t>Дата доступа: 01.04.2024.</w:t>
      </w:r>
    </w:p>
    <w:p w14:paraId="64C9E1D6" w14:textId="59D888CD" w:rsidR="00EA1AFF" w:rsidRPr="00EB193A" w:rsidRDefault="00EA1AFF" w:rsidP="00EA1AFF">
      <w:pPr>
        <w:pStyle w:val="aa"/>
        <w:numPr>
          <w:ilvl w:val="0"/>
          <w:numId w:val="30"/>
        </w:numPr>
        <w:ind w:left="0" w:firstLine="709"/>
        <w:rPr>
          <w:spacing w:val="-6"/>
          <w:szCs w:val="28"/>
        </w:rPr>
      </w:pPr>
      <w:bookmarkStart w:id="76" w:name="_Toc69605248"/>
      <w:r w:rsidRPr="00EB193A">
        <w:rPr>
          <w:spacing w:val="-6"/>
          <w:szCs w:val="28"/>
        </w:rPr>
        <w:t>Язык программирования Java</w:t>
      </w:r>
      <w:r w:rsidR="003F43C3" w:rsidRPr="00EB193A">
        <w:rPr>
          <w:spacing w:val="-6"/>
          <w:szCs w:val="28"/>
          <w:lang w:val="en-US"/>
        </w:rPr>
        <w:t>S</w:t>
      </w:r>
      <w:proofErr w:type="spellStart"/>
      <w:r w:rsidRPr="00EB193A">
        <w:rPr>
          <w:spacing w:val="-6"/>
          <w:szCs w:val="28"/>
        </w:rPr>
        <w:t>cript</w:t>
      </w:r>
      <w:proofErr w:type="spellEnd"/>
      <w:r w:rsidRPr="00EB193A">
        <w:rPr>
          <w:spacing w:val="-6"/>
          <w:szCs w:val="28"/>
        </w:rPr>
        <w:t xml:space="preserve"> [Электронный ресурс]</w:t>
      </w:r>
      <w:r w:rsidR="0010433D">
        <w:rPr>
          <w:spacing w:val="-6"/>
          <w:szCs w:val="28"/>
        </w:rPr>
        <w:t xml:space="preserve"> – </w:t>
      </w:r>
      <w:r w:rsidRPr="00EB193A">
        <w:rPr>
          <w:spacing w:val="-6"/>
          <w:szCs w:val="28"/>
        </w:rPr>
        <w:t>Режим доступа:</w:t>
      </w:r>
      <w:r w:rsidR="00EB193A" w:rsidRPr="00EB193A">
        <w:rPr>
          <w:spacing w:val="-6"/>
          <w:szCs w:val="28"/>
        </w:rPr>
        <w:t xml:space="preserve"> </w:t>
      </w:r>
      <w:hyperlink r:id="rId135" w:history="1">
        <w:r w:rsidR="002D2610" w:rsidRPr="008E1BA0">
          <w:rPr>
            <w:rStyle w:val="aff2"/>
            <w:color w:val="auto"/>
            <w:spacing w:val="-6"/>
            <w:szCs w:val="28"/>
            <w:u w:val="none"/>
          </w:rPr>
          <w:t>https://developer.mozilla.org/ru/docs/Learn/Getting_started_with_the_web/JavaScript_basic</w:t>
        </w:r>
      </w:hyperlink>
      <w:r w:rsidR="0010433D">
        <w:rPr>
          <w:spacing w:val="-6"/>
          <w:szCs w:val="28"/>
        </w:rPr>
        <w:t xml:space="preserve"> – </w:t>
      </w:r>
      <w:r w:rsidRPr="00EB193A">
        <w:rPr>
          <w:spacing w:val="-6"/>
          <w:szCs w:val="28"/>
        </w:rPr>
        <w:t xml:space="preserve">Дата доступа: </w:t>
      </w:r>
      <w:r w:rsidR="00B134D5" w:rsidRPr="00EB193A">
        <w:rPr>
          <w:spacing w:val="-6"/>
          <w:szCs w:val="28"/>
        </w:rPr>
        <w:t>02</w:t>
      </w:r>
      <w:r w:rsidRPr="00EB193A">
        <w:rPr>
          <w:spacing w:val="-6"/>
          <w:szCs w:val="28"/>
        </w:rPr>
        <w:t>.04.2024.</w:t>
      </w:r>
    </w:p>
    <w:p w14:paraId="7BCD0444" w14:textId="078173B0" w:rsidR="00736782" w:rsidRPr="000D5920" w:rsidRDefault="00736782" w:rsidP="00736782">
      <w:pPr>
        <w:pStyle w:val="aa"/>
        <w:numPr>
          <w:ilvl w:val="0"/>
          <w:numId w:val="30"/>
        </w:numPr>
        <w:ind w:left="0" w:firstLine="709"/>
        <w:rPr>
          <w:szCs w:val="28"/>
        </w:rPr>
      </w:pPr>
      <w:r w:rsidRPr="000D5920">
        <w:rPr>
          <w:szCs w:val="28"/>
        </w:rPr>
        <w:t xml:space="preserve">Технология </w:t>
      </w:r>
      <w:r w:rsidRPr="000D5920">
        <w:rPr>
          <w:szCs w:val="28"/>
          <w:lang w:val="en-US"/>
        </w:rPr>
        <w:t>AJAX</w:t>
      </w:r>
      <w:r w:rsidRPr="000D5920">
        <w:rPr>
          <w:szCs w:val="28"/>
        </w:rPr>
        <w:t xml:space="preserve"> [Электронный ресурс] / </w:t>
      </w:r>
      <w:proofErr w:type="spellStart"/>
      <w:r w:rsidRPr="000D5920">
        <w:rPr>
          <w:szCs w:val="28"/>
          <w:lang w:val="en-US"/>
        </w:rPr>
        <w:t>javascript</w:t>
      </w:r>
      <w:proofErr w:type="spellEnd"/>
      <w:r w:rsidRPr="000D5920">
        <w:rPr>
          <w:szCs w:val="28"/>
        </w:rPr>
        <w:t>.</w:t>
      </w:r>
      <w:proofErr w:type="spellStart"/>
      <w:r w:rsidRPr="000D5920">
        <w:rPr>
          <w:szCs w:val="28"/>
          <w:lang w:val="en-US"/>
        </w:rPr>
        <w:t>ru</w:t>
      </w:r>
      <w:proofErr w:type="spellEnd"/>
      <w:r w:rsidR="0010433D">
        <w:rPr>
          <w:szCs w:val="28"/>
        </w:rPr>
        <w:t xml:space="preserve"> – </w:t>
      </w:r>
      <w:r w:rsidRPr="000D5920">
        <w:rPr>
          <w:szCs w:val="28"/>
        </w:rPr>
        <w:t>2020.</w:t>
      </w:r>
      <w:r w:rsidR="0010433D">
        <w:rPr>
          <w:szCs w:val="28"/>
        </w:rPr>
        <w:t xml:space="preserve"> – </w:t>
      </w:r>
      <w:r w:rsidRPr="000D5920">
        <w:rPr>
          <w:szCs w:val="28"/>
        </w:rPr>
        <w:t>Режим доступа:</w:t>
      </w:r>
      <w:r w:rsidRPr="000D5920">
        <w:rPr>
          <w:szCs w:val="28"/>
          <w:lang w:val="en-US"/>
        </w:rPr>
        <w:t> https</w:t>
      </w:r>
      <w:r w:rsidRPr="000D5920">
        <w:rPr>
          <w:szCs w:val="28"/>
        </w:rPr>
        <w:t>://</w:t>
      </w:r>
      <w:r w:rsidRPr="000D5920">
        <w:rPr>
          <w:szCs w:val="28"/>
          <w:lang w:val="en-US"/>
        </w:rPr>
        <w:t>learn</w:t>
      </w:r>
      <w:r w:rsidRPr="000D5920">
        <w:rPr>
          <w:szCs w:val="28"/>
        </w:rPr>
        <w:t>.</w:t>
      </w:r>
      <w:proofErr w:type="spellStart"/>
      <w:r w:rsidRPr="000D5920">
        <w:rPr>
          <w:szCs w:val="28"/>
          <w:lang w:val="en-US"/>
        </w:rPr>
        <w:t>javascript</w:t>
      </w:r>
      <w:proofErr w:type="spellEnd"/>
      <w:r w:rsidRPr="000D5920">
        <w:rPr>
          <w:szCs w:val="28"/>
        </w:rPr>
        <w:t>.</w:t>
      </w:r>
      <w:proofErr w:type="spellStart"/>
      <w:r w:rsidRPr="000D5920">
        <w:rPr>
          <w:szCs w:val="28"/>
          <w:lang w:val="en-US"/>
        </w:rPr>
        <w:t>ru</w:t>
      </w:r>
      <w:proofErr w:type="spellEnd"/>
      <w:r w:rsidRPr="000D5920">
        <w:rPr>
          <w:szCs w:val="28"/>
        </w:rPr>
        <w:t>/</w:t>
      </w:r>
      <w:r w:rsidRPr="000D5920">
        <w:rPr>
          <w:szCs w:val="28"/>
          <w:lang w:val="en-US"/>
        </w:rPr>
        <w:t>ajax</w:t>
      </w:r>
      <w:r w:rsidRPr="000D5920">
        <w:rPr>
          <w:szCs w:val="28"/>
        </w:rPr>
        <w:t>-</w:t>
      </w:r>
      <w:r w:rsidRPr="000D5920">
        <w:rPr>
          <w:szCs w:val="28"/>
          <w:lang w:val="en-US"/>
        </w:rPr>
        <w:t>intro</w:t>
      </w:r>
      <w:r w:rsidR="0010433D">
        <w:rPr>
          <w:szCs w:val="28"/>
        </w:rPr>
        <w:t xml:space="preserve"> – </w:t>
      </w:r>
      <w:r w:rsidRPr="000D5920">
        <w:rPr>
          <w:szCs w:val="28"/>
        </w:rPr>
        <w:t xml:space="preserve">Дата доступа: </w:t>
      </w:r>
      <w:r w:rsidR="007F2BE5" w:rsidRPr="000D5920">
        <w:rPr>
          <w:szCs w:val="28"/>
        </w:rPr>
        <w:t>03</w:t>
      </w:r>
      <w:r w:rsidRPr="000D5920">
        <w:rPr>
          <w:szCs w:val="28"/>
        </w:rPr>
        <w:t>.04.2024.</w:t>
      </w:r>
    </w:p>
    <w:p w14:paraId="6B3F6F8F" w14:textId="0DD3F322" w:rsidR="00EA1AFF" w:rsidRPr="000D5920" w:rsidRDefault="00B134D5" w:rsidP="00736782">
      <w:pPr>
        <w:pStyle w:val="afff7"/>
        <w:numPr>
          <w:ilvl w:val="0"/>
          <w:numId w:val="30"/>
        </w:numPr>
        <w:ind w:left="0" w:firstLine="709"/>
      </w:pPr>
      <w:bookmarkStart w:id="77" w:name="_Toc69605247"/>
      <w:r w:rsidRPr="000D5920">
        <w:t xml:space="preserve">Язык программирования </w:t>
      </w:r>
      <w:r w:rsidRPr="000D5920">
        <w:rPr>
          <w:lang w:val="en-US"/>
        </w:rPr>
        <w:t>PHP</w:t>
      </w:r>
      <w:r w:rsidRPr="000D5920">
        <w:t xml:space="preserve"> [Электронный ресурс] / </w:t>
      </w:r>
      <w:r w:rsidRPr="000D5920">
        <w:rPr>
          <w:lang w:val="en-US"/>
        </w:rPr>
        <w:t>php</w:t>
      </w:r>
      <w:r w:rsidRPr="000D5920">
        <w:t>.</w:t>
      </w:r>
      <w:r w:rsidRPr="000D5920">
        <w:rPr>
          <w:lang w:val="en-US"/>
        </w:rPr>
        <w:t>net</w:t>
      </w:r>
      <w:r w:rsidR="0010433D">
        <w:t xml:space="preserve"> – </w:t>
      </w:r>
      <w:r w:rsidRPr="000D5920">
        <w:t>2024.</w:t>
      </w:r>
      <w:r w:rsidR="0010433D">
        <w:t xml:space="preserve"> – </w:t>
      </w:r>
      <w:r w:rsidRPr="000D5920">
        <w:t>Режим доступа: https://www.php.net/</w:t>
      </w:r>
      <w:r w:rsidR="0010433D">
        <w:t xml:space="preserve"> – </w:t>
      </w:r>
      <w:r w:rsidRPr="000D5920">
        <w:t xml:space="preserve">Дата доступа: </w:t>
      </w:r>
      <w:r w:rsidR="007F2BE5" w:rsidRPr="000D5920">
        <w:t>01</w:t>
      </w:r>
      <w:r w:rsidRPr="000D5920">
        <w:t>.04.2024.</w:t>
      </w:r>
      <w:bookmarkEnd w:id="76"/>
      <w:bookmarkEnd w:id="77"/>
    </w:p>
    <w:p w14:paraId="12AEE981" w14:textId="2E2EC25C" w:rsidR="007F2BE5" w:rsidRDefault="007F2BE5" w:rsidP="007F2BE5">
      <w:pPr>
        <w:pStyle w:val="afff7"/>
        <w:numPr>
          <w:ilvl w:val="0"/>
          <w:numId w:val="30"/>
        </w:numPr>
        <w:ind w:left="0" w:firstLine="709"/>
      </w:pPr>
      <w:r w:rsidRPr="000D5920">
        <w:t xml:space="preserve">Памятка/шпаргалка по </w:t>
      </w:r>
      <w:r w:rsidRPr="000D5920">
        <w:rPr>
          <w:lang w:val="en-US"/>
        </w:rPr>
        <w:t>SQL</w:t>
      </w:r>
      <w:r w:rsidRPr="000D5920">
        <w:t xml:space="preserve"> [Электронный ресурс] / </w:t>
      </w:r>
      <w:r w:rsidRPr="000D5920">
        <w:rPr>
          <w:lang w:val="en-US"/>
        </w:rPr>
        <w:t>php</w:t>
      </w:r>
      <w:r w:rsidRPr="000D5920">
        <w:t>.</w:t>
      </w:r>
      <w:r w:rsidRPr="000D5920">
        <w:rPr>
          <w:lang w:val="en-US"/>
        </w:rPr>
        <w:t>net</w:t>
      </w:r>
      <w:r w:rsidR="0010433D">
        <w:t xml:space="preserve"> – </w:t>
      </w:r>
      <w:r w:rsidRPr="000D5920">
        <w:t>2024.</w:t>
      </w:r>
      <w:r w:rsidR="0010433D">
        <w:t xml:space="preserve"> – </w:t>
      </w:r>
      <w:r w:rsidRPr="000D5920">
        <w:t xml:space="preserve">Режим доступа: </w:t>
      </w:r>
      <w:hyperlink r:id="rId136" w:history="1">
        <w:r w:rsidRPr="000D5920">
          <w:rPr>
            <w:rStyle w:val="aff2"/>
            <w:color w:val="auto"/>
            <w:u w:val="none"/>
          </w:rPr>
          <w:t>https://habr.com/ru/articles/564390/</w:t>
        </w:r>
      </w:hyperlink>
      <w:r w:rsidRPr="000D5920">
        <w:t xml:space="preserve"> </w:t>
      </w:r>
      <w:r w:rsidR="0010433D">
        <w:t xml:space="preserve"> – </w:t>
      </w:r>
      <w:r w:rsidRPr="000D5920">
        <w:t>Дата доступа: 08.04.2024.</w:t>
      </w:r>
    </w:p>
    <w:p w14:paraId="073BBCE1" w14:textId="36454582" w:rsidR="00E638F0" w:rsidRDefault="008E78C4" w:rsidP="007F2BE5">
      <w:pPr>
        <w:pStyle w:val="afff7"/>
        <w:numPr>
          <w:ilvl w:val="0"/>
          <w:numId w:val="30"/>
        </w:numPr>
        <w:ind w:left="0" w:firstLine="709"/>
      </w:pPr>
      <w:r>
        <w:t>Что такое фирменный стиль</w:t>
      </w:r>
      <w:r w:rsidRPr="000D5920">
        <w:t xml:space="preserve"> [Электронный ресурс]</w:t>
      </w:r>
      <w:r w:rsidR="0010433D">
        <w:t xml:space="preserve"> – </w:t>
      </w:r>
      <w:r w:rsidRPr="000D5920">
        <w:t>Режим доступа:</w:t>
      </w:r>
      <w:r>
        <w:t xml:space="preserve"> </w:t>
      </w:r>
      <w:hyperlink r:id="rId137" w:history="1">
        <w:r w:rsidRPr="008E78C4">
          <w:rPr>
            <w:rStyle w:val="aff2"/>
            <w:color w:val="auto"/>
            <w:u w:val="none"/>
          </w:rPr>
          <w:t>https://sendpulse.com/ru/support/glossary/corporate-identity</w:t>
        </w:r>
      </w:hyperlink>
      <w:r w:rsidR="0010433D">
        <w:t xml:space="preserve"> – </w:t>
      </w:r>
      <w:r w:rsidRPr="000D5920">
        <w:t>Дата доступа: 01.0</w:t>
      </w:r>
      <w:r>
        <w:t>5</w:t>
      </w:r>
      <w:r w:rsidRPr="000D5920">
        <w:t>.2024.</w:t>
      </w:r>
    </w:p>
    <w:p w14:paraId="70078695" w14:textId="033BA747" w:rsidR="002227F5" w:rsidRDefault="002227F5" w:rsidP="002227F5">
      <w:pPr>
        <w:pStyle w:val="afff7"/>
        <w:numPr>
          <w:ilvl w:val="0"/>
          <w:numId w:val="30"/>
        </w:numPr>
        <w:ind w:left="0" w:firstLine="709"/>
      </w:pPr>
      <w:r>
        <w:t xml:space="preserve">Сервис проверки текста на уникальность </w:t>
      </w:r>
      <w:r w:rsidRPr="0052588A">
        <w:t>[Электронный ресурс]</w:t>
      </w:r>
      <w:r>
        <w:t xml:space="preserve"> – </w:t>
      </w:r>
      <w:r w:rsidRPr="0052588A">
        <w:t>Режим доступа:</w:t>
      </w:r>
      <w:r w:rsidRPr="002227F5">
        <w:t xml:space="preserve"> </w:t>
      </w:r>
      <w:hyperlink r:id="rId138" w:history="1">
        <w:r w:rsidRPr="002227F5">
          <w:rPr>
            <w:rStyle w:val="aff2"/>
            <w:color w:val="auto"/>
            <w:u w:val="none"/>
            <w:lang w:val="en-US"/>
          </w:rPr>
          <w:t>https</w:t>
        </w:r>
        <w:r w:rsidRPr="002227F5">
          <w:rPr>
            <w:rStyle w:val="aff2"/>
            <w:color w:val="auto"/>
            <w:u w:val="none"/>
          </w:rPr>
          <w:t>://</w:t>
        </w:r>
        <w:r w:rsidRPr="002227F5">
          <w:rPr>
            <w:rStyle w:val="aff2"/>
            <w:color w:val="auto"/>
            <w:u w:val="none"/>
            <w:lang w:val="en-US"/>
          </w:rPr>
          <w:t>text</w:t>
        </w:r>
        <w:r w:rsidRPr="002227F5">
          <w:rPr>
            <w:rStyle w:val="aff2"/>
            <w:color w:val="auto"/>
            <w:u w:val="none"/>
          </w:rPr>
          <w:t>.</w:t>
        </w:r>
        <w:proofErr w:type="spellStart"/>
        <w:r w:rsidRPr="002227F5">
          <w:rPr>
            <w:rStyle w:val="aff2"/>
            <w:color w:val="auto"/>
            <w:u w:val="none"/>
            <w:lang w:val="en-US"/>
          </w:rPr>
          <w:t>ru</w:t>
        </w:r>
        <w:proofErr w:type="spellEnd"/>
        <w:r w:rsidRPr="002227F5">
          <w:rPr>
            <w:rStyle w:val="aff2"/>
            <w:color w:val="auto"/>
            <w:u w:val="none"/>
          </w:rPr>
          <w:t>/</w:t>
        </w:r>
      </w:hyperlink>
      <w:r w:rsidRPr="002227F5">
        <w:t xml:space="preserve"> </w:t>
      </w:r>
      <w:r>
        <w:t xml:space="preserve">– </w:t>
      </w:r>
      <w:r w:rsidRPr="0052588A">
        <w:t>Дата доступа: 0</w:t>
      </w:r>
      <w:r>
        <w:t>5</w:t>
      </w:r>
      <w:r w:rsidRPr="0052588A">
        <w:t>.05.2024.</w:t>
      </w:r>
      <w:r w:rsidR="007A2299" w:rsidRPr="007A2299">
        <w:rPr>
          <w:noProof/>
        </w:rPr>
        <w:t xml:space="preserve"> </w:t>
      </w:r>
    </w:p>
    <w:p w14:paraId="609F7D4E" w14:textId="6855948E" w:rsidR="00D5459C" w:rsidRPr="0052588A" w:rsidRDefault="007A2299" w:rsidP="0052588A">
      <w:pPr>
        <w:spacing w:after="160" w:line="259" w:lineRule="auto"/>
        <w:ind w:firstLine="0"/>
        <w:jc w:val="left"/>
        <w:rPr>
          <w:rFonts w:eastAsiaTheme="minorHAnsi"/>
          <w:szCs w:val="28"/>
        </w:rPr>
      </w:pPr>
      <w:r>
        <w:t xml:space="preserve"> </w:t>
      </w:r>
      <w:r w:rsidR="0052588A">
        <w:br w:type="page"/>
      </w:r>
    </w:p>
    <w:p w14:paraId="5F5E5692" w14:textId="77777777" w:rsidR="009523CD" w:rsidRDefault="009523CD" w:rsidP="0052588A">
      <w:pPr>
        <w:pStyle w:val="afff7"/>
        <w:numPr>
          <w:ilvl w:val="0"/>
          <w:numId w:val="30"/>
        </w:numPr>
        <w:ind w:left="0" w:firstLine="709"/>
        <w:sectPr w:rsidR="009523CD" w:rsidSect="005222EA">
          <w:headerReference w:type="default" r:id="rId139"/>
          <w:pgSz w:w="11906" w:h="16838" w:code="9"/>
          <w:pgMar w:top="1134" w:right="567" w:bottom="851" w:left="1304" w:header="709" w:footer="709" w:gutter="0"/>
          <w:cols w:space="708"/>
          <w:docGrid w:linePitch="381"/>
        </w:sectPr>
      </w:pPr>
    </w:p>
    <w:p w14:paraId="0824919A" w14:textId="14C0B97E" w:rsidR="002227F5" w:rsidRPr="002227F5" w:rsidRDefault="002227F5" w:rsidP="002227F5">
      <w:pPr>
        <w:pStyle w:val="afff7"/>
        <w:numPr>
          <w:ilvl w:val="0"/>
          <w:numId w:val="30"/>
        </w:numPr>
        <w:ind w:left="0" w:firstLine="709"/>
      </w:pPr>
      <w:r w:rsidRPr="002227F5">
        <w:lastRenderedPageBreak/>
        <w:t xml:space="preserve">Официальный сайт Adobe программа </w:t>
      </w:r>
      <w:proofErr w:type="spellStart"/>
      <w:r w:rsidRPr="002227F5">
        <w:t>Illustrator</w:t>
      </w:r>
      <w:proofErr w:type="spellEnd"/>
      <w:r w:rsidRPr="002227F5">
        <w:t xml:space="preserve"> [Электронный ресурс] – Режим доступа: https://www.adobe.com/ru/products/illustrator.html – Дата доступа: 02.05.2024. </w:t>
      </w:r>
    </w:p>
    <w:p w14:paraId="1D855451" w14:textId="05397405" w:rsidR="00122677" w:rsidRPr="005A6ED9" w:rsidRDefault="00151828" w:rsidP="0052588A">
      <w:pPr>
        <w:pStyle w:val="afff7"/>
        <w:numPr>
          <w:ilvl w:val="0"/>
          <w:numId w:val="30"/>
        </w:numPr>
        <w:ind w:left="0" w:firstLine="709"/>
      </w:pPr>
      <w:r w:rsidRPr="005A6ED9">
        <w:t xml:space="preserve">Официальный сайт </w:t>
      </w:r>
      <w:r w:rsidRPr="005A6ED9">
        <w:rPr>
          <w:lang w:val="en-US"/>
        </w:rPr>
        <w:t>Adobe</w:t>
      </w:r>
      <w:r w:rsidRPr="005A6ED9">
        <w:t xml:space="preserve"> программа </w:t>
      </w:r>
      <w:r w:rsidRPr="005A6ED9">
        <w:rPr>
          <w:lang w:val="en-US"/>
        </w:rPr>
        <w:t>Bridge</w:t>
      </w:r>
      <w:r w:rsidRPr="005A6ED9">
        <w:t xml:space="preserve"> [Электронный ресурс]</w:t>
      </w:r>
      <w:r w:rsidR="0010433D">
        <w:t xml:space="preserve"> – </w:t>
      </w:r>
      <w:r w:rsidRPr="005A6ED9">
        <w:t>Режим доступа: https://www.adobe.com/ru/products/bridge.html</w:t>
      </w:r>
      <w:r w:rsidR="0010433D">
        <w:t xml:space="preserve"> – </w:t>
      </w:r>
      <w:r w:rsidRPr="005A6ED9">
        <w:t>Дата доступа: 02.05.2024.</w:t>
      </w:r>
    </w:p>
    <w:p w14:paraId="4CE7F4C0" w14:textId="6BFF7964" w:rsidR="00DF527C" w:rsidRPr="005A6ED9" w:rsidRDefault="00DF527C" w:rsidP="00DF527C">
      <w:pPr>
        <w:pStyle w:val="afff7"/>
        <w:numPr>
          <w:ilvl w:val="0"/>
          <w:numId w:val="30"/>
        </w:numPr>
        <w:ind w:left="0" w:firstLine="709"/>
      </w:pPr>
      <w:r w:rsidRPr="005A6ED9">
        <w:t xml:space="preserve">Конструктор карт </w:t>
      </w:r>
      <w:r w:rsidR="00A03842" w:rsidRPr="005A6ED9">
        <w:t xml:space="preserve">Яндекса </w:t>
      </w:r>
      <w:r w:rsidRPr="005A6ED9">
        <w:t>[Электронный ресурс]</w:t>
      </w:r>
      <w:r w:rsidR="0010433D">
        <w:t xml:space="preserve"> – </w:t>
      </w:r>
      <w:r w:rsidRPr="005A6ED9">
        <w:t xml:space="preserve">Режим доступа: </w:t>
      </w:r>
      <w:hyperlink r:id="rId140" w:history="1">
        <w:r w:rsidRPr="005A6ED9">
          <w:rPr>
            <w:rStyle w:val="aff2"/>
            <w:color w:val="auto"/>
            <w:u w:val="none"/>
          </w:rPr>
          <w:t>https://webref.ru/css/background-attachment</w:t>
        </w:r>
      </w:hyperlink>
      <w:r w:rsidRPr="005A6ED9">
        <w:t xml:space="preserve"> </w:t>
      </w:r>
      <w:r w:rsidR="0010433D">
        <w:t xml:space="preserve"> – </w:t>
      </w:r>
      <w:r w:rsidRPr="005A6ED9">
        <w:t>Дата доступа: 01.04.2024.</w:t>
      </w:r>
    </w:p>
    <w:p w14:paraId="7D50E72A" w14:textId="66238A81" w:rsidR="0052588A" w:rsidRPr="005A6ED9" w:rsidRDefault="007B274D" w:rsidP="0052588A">
      <w:pPr>
        <w:pStyle w:val="afff7"/>
        <w:numPr>
          <w:ilvl w:val="0"/>
          <w:numId w:val="30"/>
        </w:numPr>
        <w:ind w:left="0" w:firstLine="709"/>
      </w:pPr>
      <w:r w:rsidRPr="005A6ED9">
        <w:t>Тестирование сайта с примерами</w:t>
      </w:r>
      <w:r w:rsidR="0052588A" w:rsidRPr="005A6ED9">
        <w:t xml:space="preserve"> [Электронный ресурс]</w:t>
      </w:r>
      <w:r w:rsidR="0010433D">
        <w:t xml:space="preserve"> – </w:t>
      </w:r>
      <w:r w:rsidR="0052588A" w:rsidRPr="005A6ED9">
        <w:t xml:space="preserve">Режим доступа: </w:t>
      </w:r>
      <w:hyperlink r:id="rId141" w:history="1">
        <w:r w:rsidR="0052588A" w:rsidRPr="005A6ED9">
          <w:rPr>
            <w:rStyle w:val="aff2"/>
            <w:color w:val="auto"/>
            <w:u w:val="none"/>
          </w:rPr>
          <w:t>https://tquality.ru/blog/Testirovanie-sajta-s-primerami/</w:t>
        </w:r>
      </w:hyperlink>
      <w:r w:rsidR="0052588A" w:rsidRPr="005A6ED9">
        <w:t xml:space="preserve"> </w:t>
      </w:r>
      <w:r w:rsidR="0010433D">
        <w:t xml:space="preserve"> – </w:t>
      </w:r>
      <w:r w:rsidR="0052588A" w:rsidRPr="005A6ED9">
        <w:t>Дата доступа: 01.0</w:t>
      </w:r>
      <w:r w:rsidRPr="005A6ED9">
        <w:t>5</w:t>
      </w:r>
      <w:r w:rsidR="0052588A" w:rsidRPr="005A6ED9">
        <w:t>.2024.</w:t>
      </w:r>
    </w:p>
    <w:p w14:paraId="12E7A8FB" w14:textId="733387B5" w:rsidR="002420A4" w:rsidRDefault="00466DBA" w:rsidP="0052588A">
      <w:pPr>
        <w:pStyle w:val="afff7"/>
        <w:numPr>
          <w:ilvl w:val="0"/>
          <w:numId w:val="30"/>
        </w:numPr>
        <w:ind w:left="0" w:firstLine="709"/>
        <w:rPr>
          <w:rStyle w:val="aff2"/>
          <w:color w:val="auto"/>
          <w:u w:val="none"/>
        </w:rPr>
      </w:pPr>
      <w:r w:rsidRPr="005A6ED9">
        <w:rPr>
          <w:rStyle w:val="aff2"/>
          <w:color w:val="auto"/>
          <w:u w:val="none"/>
        </w:rPr>
        <w:t xml:space="preserve">Яндекс </w:t>
      </w:r>
      <w:proofErr w:type="spellStart"/>
      <w:r w:rsidRPr="005A6ED9">
        <w:rPr>
          <w:rStyle w:val="aff2"/>
          <w:color w:val="auto"/>
          <w:u w:val="none"/>
        </w:rPr>
        <w:t>Вордстат</w:t>
      </w:r>
      <w:proofErr w:type="spellEnd"/>
      <w:r w:rsidR="0052588A" w:rsidRPr="005A6ED9">
        <w:rPr>
          <w:rStyle w:val="aff2"/>
          <w:color w:val="auto"/>
          <w:u w:val="none"/>
        </w:rPr>
        <w:t xml:space="preserve"> [Электронный ресурс]</w:t>
      </w:r>
      <w:r w:rsidR="0010433D">
        <w:rPr>
          <w:rStyle w:val="aff2"/>
          <w:color w:val="auto"/>
          <w:u w:val="none"/>
        </w:rPr>
        <w:t xml:space="preserve"> – </w:t>
      </w:r>
      <w:r w:rsidR="0052588A" w:rsidRPr="005A6ED9">
        <w:rPr>
          <w:rStyle w:val="aff2"/>
          <w:color w:val="auto"/>
          <w:u w:val="none"/>
        </w:rPr>
        <w:t xml:space="preserve">Режим доступа: </w:t>
      </w:r>
      <w:hyperlink r:id="rId142" w:history="1">
        <w:r w:rsidRPr="005A6ED9">
          <w:rPr>
            <w:rStyle w:val="aff2"/>
            <w:color w:val="auto"/>
            <w:u w:val="none"/>
          </w:rPr>
          <w:t>https://wordstat.yandex.ru/</w:t>
        </w:r>
      </w:hyperlink>
      <w:r w:rsidR="0010433D">
        <w:rPr>
          <w:rStyle w:val="aff2"/>
          <w:color w:val="auto"/>
          <w:u w:val="none"/>
        </w:rPr>
        <w:t xml:space="preserve"> – </w:t>
      </w:r>
      <w:r w:rsidR="0052588A" w:rsidRPr="005A6ED9">
        <w:rPr>
          <w:rStyle w:val="aff2"/>
          <w:color w:val="auto"/>
          <w:u w:val="none"/>
        </w:rPr>
        <w:t>Дата доступа: 19.04.2024.</w:t>
      </w:r>
    </w:p>
    <w:p w14:paraId="057E5E9A" w14:textId="1084BA3B" w:rsidR="0051582B" w:rsidRPr="005A6ED9" w:rsidRDefault="0051582B">
      <w:pPr>
        <w:spacing w:after="160" w:line="259" w:lineRule="auto"/>
        <w:ind w:firstLine="0"/>
        <w:jc w:val="left"/>
        <w:rPr>
          <w:rFonts w:eastAsiaTheme="minorHAnsi"/>
          <w:szCs w:val="28"/>
        </w:rPr>
      </w:pPr>
      <w:r w:rsidRPr="005A6ED9">
        <w:br w:type="page"/>
      </w:r>
    </w:p>
    <w:bookmarkStart w:id="78" w:name="_Toc168516786"/>
    <w:p w14:paraId="24423349" w14:textId="2F2A1345" w:rsidR="0051582B" w:rsidRPr="00DF4556" w:rsidRDefault="0051582B" w:rsidP="0051582B">
      <w:pPr>
        <w:pStyle w:val="2121"/>
        <w:spacing w:after="280"/>
      </w:pPr>
      <w:r>
        <w:rPr>
          <w:noProof/>
          <w:lang w:eastAsia="ru-RU"/>
        </w:rPr>
        <w:lastRenderedPageBreak/>
        <mc:AlternateContent>
          <mc:Choice Requires="wps">
            <w:drawing>
              <wp:anchor distT="0" distB="0" distL="114300" distR="114300" simplePos="0" relativeHeight="251689984" behindDoc="1" locked="0" layoutInCell="1" allowOverlap="1" wp14:anchorId="7D48BD22" wp14:editId="0727EB19">
                <wp:simplePos x="0" y="0"/>
                <wp:positionH relativeFrom="page">
                  <wp:posOffset>648335</wp:posOffset>
                </wp:positionH>
                <wp:positionV relativeFrom="page">
                  <wp:posOffset>9613265</wp:posOffset>
                </wp:positionV>
                <wp:extent cx="6659880" cy="0"/>
                <wp:effectExtent l="635" t="2540" r="0" b="0"/>
                <wp:wrapNone/>
                <wp:docPr id="1073742715" name="Прямая соединительная линия 1073742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7D1185" id="Прямая соединительная линия 1073742715"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" stroked="f">
                <w10:wrap anchorx="page" anchory="page"/>
              </v:line>
            </w:pict>
          </mc:Fallback>
        </mc:AlternateContent>
      </w:r>
      <w:r>
        <w:t>Перечень графического</w:t>
      </w:r>
      <w:r w:rsidR="00DE2DCC">
        <w:t xml:space="preserve"> и</w:t>
      </w:r>
      <w:r>
        <w:t xml:space="preserve"> иллюстративного материала</w:t>
      </w:r>
      <w:bookmarkEnd w:id="78"/>
    </w:p>
    <w:p w14:paraId="67398CFF" w14:textId="162F6F43" w:rsidR="00E9044E" w:rsidRDefault="00DE2DCC" w:rsidP="00E9044E">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БГТУ</w:t>
      </w:r>
      <w:r w:rsidR="00E9044E">
        <w:rPr>
          <w:rFonts w:eastAsia="Times New Roman"/>
          <w:color w:val="000000"/>
          <w:szCs w:val="28"/>
          <w:lang w:eastAsia="ru-RU"/>
        </w:rPr>
        <w:t xml:space="preserve"> 01</w:t>
      </w:r>
      <w:r w:rsidR="00E9044E" w:rsidRPr="002413A6">
        <w:rPr>
          <w:rFonts w:eastAsia="Times New Roman"/>
          <w:color w:val="000000"/>
          <w:szCs w:val="28"/>
          <w:lang w:eastAsia="ru-RU"/>
        </w:rPr>
        <w:t>.00</w:t>
      </w:r>
      <w:r w:rsidR="005A6E5B">
        <w:rPr>
          <w:rFonts w:eastAsia="Times New Roman"/>
          <w:color w:val="000000"/>
          <w:szCs w:val="28"/>
          <w:lang w:eastAsia="ru-RU"/>
        </w:rPr>
        <w:t xml:space="preserve"> </w:t>
      </w:r>
      <w:r w:rsidR="00E9044E" w:rsidRPr="002413A6">
        <w:rPr>
          <w:rFonts w:eastAsia="Times New Roman"/>
          <w:color w:val="000000"/>
          <w:szCs w:val="28"/>
          <w:lang w:eastAsia="ru-RU"/>
        </w:rPr>
        <w:t>С1</w:t>
      </w:r>
      <w:r w:rsidR="0010433D">
        <w:rPr>
          <w:rFonts w:eastAsia="Times New Roman"/>
          <w:color w:val="000000"/>
          <w:szCs w:val="28"/>
          <w:lang w:eastAsia="ru-RU"/>
        </w:rPr>
        <w:t xml:space="preserve"> – </w:t>
      </w:r>
      <w:r w:rsidR="00263136">
        <w:rPr>
          <w:rFonts w:eastAsia="Times New Roman"/>
          <w:color w:val="000000"/>
          <w:szCs w:val="28"/>
          <w:lang w:eastAsia="ru-RU"/>
        </w:rPr>
        <w:t>С</w:t>
      </w:r>
      <w:r w:rsidR="00E9044E" w:rsidRPr="002413A6">
        <w:rPr>
          <w:rFonts w:eastAsia="Times New Roman"/>
          <w:color w:val="000000"/>
          <w:szCs w:val="28"/>
          <w:lang w:eastAsia="ru-RU"/>
        </w:rPr>
        <w:t xml:space="preserve">труктурная схема </w:t>
      </w:r>
      <w:r w:rsidR="006F39B4">
        <w:rPr>
          <w:rFonts w:eastAsia="Times New Roman"/>
          <w:color w:val="000000"/>
          <w:szCs w:val="28"/>
          <w:lang w:eastAsia="ru-RU"/>
        </w:rPr>
        <w:t>веб-</w:t>
      </w:r>
      <w:r w:rsidR="00E9044E" w:rsidRPr="002413A6">
        <w:rPr>
          <w:rFonts w:eastAsia="Times New Roman"/>
          <w:color w:val="000000"/>
          <w:szCs w:val="28"/>
          <w:lang w:eastAsia="ru-RU"/>
        </w:rPr>
        <w:t>сайта;</w:t>
      </w:r>
    </w:p>
    <w:p w14:paraId="25E30760" w14:textId="7116FE83" w:rsidR="00E9044E" w:rsidRDefault="00DE2DCC" w:rsidP="00E9044E">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 xml:space="preserve">БГТУ </w:t>
      </w:r>
      <w:r w:rsidR="00E9044E" w:rsidRPr="002413A6">
        <w:rPr>
          <w:rFonts w:eastAsia="Times New Roman"/>
          <w:color w:val="000000"/>
          <w:szCs w:val="28"/>
          <w:lang w:eastAsia="ru-RU"/>
        </w:rPr>
        <w:t>0</w:t>
      </w:r>
      <w:r w:rsidR="00E9044E">
        <w:rPr>
          <w:rFonts w:eastAsia="Times New Roman"/>
          <w:color w:val="000000"/>
          <w:szCs w:val="28"/>
          <w:lang w:eastAsia="ru-RU"/>
        </w:rPr>
        <w:t>2</w:t>
      </w:r>
      <w:r w:rsidR="00E9044E" w:rsidRPr="002413A6">
        <w:rPr>
          <w:rFonts w:eastAsia="Times New Roman"/>
          <w:color w:val="000000"/>
          <w:szCs w:val="28"/>
          <w:lang w:eastAsia="ru-RU"/>
        </w:rPr>
        <w:t>.00</w:t>
      </w:r>
      <w:r w:rsidR="005A6E5B">
        <w:rPr>
          <w:rFonts w:eastAsia="Times New Roman"/>
          <w:color w:val="000000"/>
          <w:szCs w:val="28"/>
          <w:lang w:eastAsia="ru-RU"/>
        </w:rPr>
        <w:t xml:space="preserve"> </w:t>
      </w:r>
      <w:r w:rsidR="00E9044E" w:rsidRPr="002413A6">
        <w:rPr>
          <w:rFonts w:eastAsia="Times New Roman"/>
          <w:color w:val="000000"/>
          <w:szCs w:val="28"/>
          <w:lang w:eastAsia="ru-RU"/>
        </w:rPr>
        <w:t>С1</w:t>
      </w:r>
      <w:r w:rsidR="0010433D">
        <w:rPr>
          <w:rFonts w:eastAsia="Times New Roman"/>
          <w:color w:val="000000"/>
          <w:szCs w:val="28"/>
          <w:lang w:eastAsia="ru-RU"/>
        </w:rPr>
        <w:t xml:space="preserve"> – </w:t>
      </w:r>
      <w:r w:rsidR="00263136">
        <w:rPr>
          <w:rFonts w:eastAsia="Times New Roman"/>
          <w:color w:val="000000"/>
          <w:szCs w:val="28"/>
          <w:lang w:eastAsia="ru-RU"/>
        </w:rPr>
        <w:t>Л</w:t>
      </w:r>
      <w:r w:rsidR="00E9044E">
        <w:rPr>
          <w:rFonts w:eastAsia="Times New Roman"/>
          <w:color w:val="000000"/>
          <w:szCs w:val="28"/>
          <w:lang w:eastAsia="ru-RU"/>
        </w:rPr>
        <w:t>огическая схема</w:t>
      </w:r>
      <w:r w:rsidR="00E9044E" w:rsidRPr="002413A6">
        <w:rPr>
          <w:rFonts w:eastAsia="Times New Roman"/>
          <w:color w:val="000000"/>
          <w:szCs w:val="28"/>
          <w:lang w:eastAsia="ru-RU"/>
        </w:rPr>
        <w:t xml:space="preserve"> базы данных;</w:t>
      </w:r>
    </w:p>
    <w:p w14:paraId="119EC791" w14:textId="1484E83D" w:rsidR="00E9044E" w:rsidRPr="00217889" w:rsidRDefault="00DE2DCC" w:rsidP="00E9044E">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 xml:space="preserve">БГТУ </w:t>
      </w:r>
      <w:r w:rsidR="00E9044E">
        <w:rPr>
          <w:rFonts w:eastAsia="Times New Roman"/>
          <w:color w:val="000000"/>
          <w:szCs w:val="28"/>
          <w:lang w:eastAsia="ru-RU"/>
        </w:rPr>
        <w:t>03</w:t>
      </w:r>
      <w:r w:rsidR="00E9044E" w:rsidRPr="002413A6">
        <w:rPr>
          <w:rFonts w:eastAsia="Times New Roman"/>
          <w:color w:val="000000"/>
          <w:szCs w:val="28"/>
          <w:lang w:eastAsia="ru-RU"/>
        </w:rPr>
        <w:t>.00</w:t>
      </w:r>
      <w:r w:rsidR="005A6E5B">
        <w:rPr>
          <w:rFonts w:eastAsia="Times New Roman"/>
          <w:color w:val="000000"/>
          <w:szCs w:val="28"/>
          <w:lang w:eastAsia="ru-RU"/>
        </w:rPr>
        <w:t xml:space="preserve"> </w:t>
      </w:r>
      <w:r w:rsidR="00E9044E" w:rsidRPr="002413A6">
        <w:rPr>
          <w:rFonts w:eastAsia="Times New Roman"/>
          <w:color w:val="000000"/>
          <w:szCs w:val="28"/>
          <w:lang w:eastAsia="ru-RU"/>
        </w:rPr>
        <w:t>РР</w:t>
      </w:r>
      <w:r w:rsidR="0010433D">
        <w:rPr>
          <w:rFonts w:eastAsia="Times New Roman"/>
          <w:color w:val="000000"/>
          <w:szCs w:val="28"/>
          <w:lang w:eastAsia="ru-RU"/>
        </w:rPr>
        <w:t xml:space="preserve"> – </w:t>
      </w:r>
      <w:r w:rsidR="00263136">
        <w:rPr>
          <w:rFonts w:eastAsia="Times New Roman"/>
          <w:color w:val="000000"/>
          <w:szCs w:val="28"/>
          <w:lang w:eastAsia="ru-RU"/>
        </w:rPr>
        <w:t>Д</w:t>
      </w:r>
      <w:r w:rsidR="00E9044E" w:rsidRPr="002413A6">
        <w:rPr>
          <w:rFonts w:eastAsia="Times New Roman"/>
          <w:color w:val="000000"/>
          <w:szCs w:val="28"/>
          <w:lang w:eastAsia="ru-RU"/>
        </w:rPr>
        <w:t>иаграмма вариантов использования;</w:t>
      </w:r>
    </w:p>
    <w:p w14:paraId="135AC96A" w14:textId="035E64DD" w:rsidR="00E9044E" w:rsidRDefault="00DE2DCC" w:rsidP="00E9044E">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 xml:space="preserve">БГТУ </w:t>
      </w:r>
      <w:r w:rsidR="00E9044E" w:rsidRPr="002413A6">
        <w:rPr>
          <w:rFonts w:eastAsia="Times New Roman"/>
          <w:color w:val="000000"/>
          <w:szCs w:val="28"/>
          <w:lang w:eastAsia="ru-RU"/>
        </w:rPr>
        <w:t>04.00</w:t>
      </w:r>
      <w:r w:rsidR="005A6E5B">
        <w:rPr>
          <w:rFonts w:eastAsia="Times New Roman"/>
          <w:color w:val="000000"/>
          <w:szCs w:val="28"/>
          <w:lang w:eastAsia="ru-RU"/>
        </w:rPr>
        <w:t xml:space="preserve"> </w:t>
      </w:r>
      <w:r w:rsidR="00E9044E" w:rsidRPr="002413A6">
        <w:rPr>
          <w:rFonts w:eastAsia="Times New Roman"/>
          <w:color w:val="000000"/>
          <w:szCs w:val="28"/>
          <w:lang w:eastAsia="ru-RU"/>
        </w:rPr>
        <w:t>РР</w:t>
      </w:r>
      <w:r w:rsidR="0010433D">
        <w:rPr>
          <w:rFonts w:eastAsia="Times New Roman"/>
          <w:color w:val="000000"/>
          <w:szCs w:val="28"/>
          <w:lang w:eastAsia="ru-RU"/>
        </w:rPr>
        <w:t xml:space="preserve"> – </w:t>
      </w:r>
      <w:r w:rsidR="00263136">
        <w:rPr>
          <w:rFonts w:eastAsia="Times New Roman"/>
          <w:color w:val="000000"/>
          <w:szCs w:val="28"/>
          <w:lang w:eastAsia="ru-RU"/>
        </w:rPr>
        <w:t>П</w:t>
      </w:r>
      <w:r w:rsidR="00E9044E" w:rsidRPr="002413A6">
        <w:rPr>
          <w:rFonts w:eastAsia="Times New Roman"/>
          <w:color w:val="000000"/>
          <w:szCs w:val="28"/>
          <w:lang w:eastAsia="ru-RU"/>
        </w:rPr>
        <w:t>рототипы основных страниц веб-сайта;</w:t>
      </w:r>
    </w:p>
    <w:p w14:paraId="79D03DB2" w14:textId="7304F00E" w:rsidR="00FE7DF5" w:rsidRPr="002413A6" w:rsidRDefault="00FE7DF5" w:rsidP="00E9044E">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 xml:space="preserve">БГТУ </w:t>
      </w:r>
      <w:r w:rsidRPr="002413A6">
        <w:rPr>
          <w:rFonts w:eastAsia="Times New Roman"/>
          <w:color w:val="000000"/>
          <w:szCs w:val="28"/>
          <w:lang w:eastAsia="ru-RU"/>
        </w:rPr>
        <w:t>0</w:t>
      </w:r>
      <w:r>
        <w:rPr>
          <w:rFonts w:eastAsia="Times New Roman"/>
          <w:color w:val="000000"/>
          <w:szCs w:val="28"/>
          <w:lang w:eastAsia="ru-RU"/>
        </w:rPr>
        <w:t>5</w:t>
      </w:r>
      <w:r w:rsidRPr="002413A6">
        <w:rPr>
          <w:rFonts w:eastAsia="Times New Roman"/>
          <w:color w:val="000000"/>
          <w:szCs w:val="28"/>
          <w:lang w:eastAsia="ru-RU"/>
        </w:rPr>
        <w:t>.00</w:t>
      </w:r>
      <w:r w:rsidR="005A6E5B">
        <w:rPr>
          <w:rFonts w:eastAsia="Times New Roman"/>
          <w:color w:val="000000"/>
          <w:szCs w:val="28"/>
          <w:lang w:eastAsia="ru-RU"/>
        </w:rPr>
        <w:t xml:space="preserve"> </w:t>
      </w:r>
      <w:r w:rsidRPr="002413A6">
        <w:rPr>
          <w:rFonts w:eastAsia="Times New Roman"/>
          <w:color w:val="000000"/>
          <w:szCs w:val="28"/>
          <w:lang w:eastAsia="ru-RU"/>
        </w:rPr>
        <w:t>РР</w:t>
      </w:r>
      <w:r>
        <w:rPr>
          <w:rFonts w:eastAsia="Times New Roman"/>
          <w:color w:val="000000"/>
          <w:szCs w:val="28"/>
          <w:lang w:eastAsia="ru-RU"/>
        </w:rPr>
        <w:t xml:space="preserve"> – </w:t>
      </w:r>
      <w:r w:rsidR="00263136">
        <w:rPr>
          <w:rFonts w:eastAsia="Times New Roman"/>
          <w:color w:val="000000"/>
          <w:szCs w:val="28"/>
          <w:lang w:eastAsia="ru-RU"/>
        </w:rPr>
        <w:t>Э</w:t>
      </w:r>
      <w:r w:rsidRPr="002413A6">
        <w:rPr>
          <w:rFonts w:eastAsia="Times New Roman"/>
          <w:color w:val="000000"/>
          <w:szCs w:val="28"/>
          <w:lang w:eastAsia="ru-RU"/>
        </w:rPr>
        <w:t>лемент</w:t>
      </w:r>
      <w:r>
        <w:rPr>
          <w:rFonts w:eastAsia="Times New Roman"/>
          <w:color w:val="000000"/>
          <w:szCs w:val="28"/>
          <w:lang w:eastAsia="ru-RU"/>
        </w:rPr>
        <w:t>ы дизайна веб-сайта</w:t>
      </w:r>
      <w:r w:rsidR="006061ED" w:rsidRPr="006061ED">
        <w:rPr>
          <w:rFonts w:eastAsia="Times New Roman"/>
          <w:color w:val="000000"/>
          <w:szCs w:val="28"/>
          <w:lang w:eastAsia="ru-RU"/>
        </w:rPr>
        <w:t>;</w:t>
      </w:r>
    </w:p>
    <w:p w14:paraId="1CEDA2C7" w14:textId="31B389B2" w:rsidR="00E9044E" w:rsidRPr="002413A6" w:rsidRDefault="00DE2DCC" w:rsidP="00E9044E">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 xml:space="preserve">БГТУ </w:t>
      </w:r>
      <w:r w:rsidR="00E9044E" w:rsidRPr="002413A6">
        <w:rPr>
          <w:rFonts w:eastAsia="Times New Roman"/>
          <w:color w:val="000000"/>
          <w:szCs w:val="28"/>
          <w:lang w:eastAsia="ru-RU"/>
        </w:rPr>
        <w:t>0</w:t>
      </w:r>
      <w:r w:rsidR="00FE7DF5">
        <w:rPr>
          <w:rFonts w:eastAsia="Times New Roman"/>
          <w:color w:val="000000"/>
          <w:szCs w:val="28"/>
          <w:lang w:eastAsia="ru-RU"/>
        </w:rPr>
        <w:t>6</w:t>
      </w:r>
      <w:r w:rsidR="00E9044E" w:rsidRPr="002413A6">
        <w:rPr>
          <w:rFonts w:eastAsia="Times New Roman"/>
          <w:color w:val="000000"/>
          <w:szCs w:val="28"/>
          <w:lang w:eastAsia="ru-RU"/>
        </w:rPr>
        <w:t>.00</w:t>
      </w:r>
      <w:r w:rsidR="005A6E5B">
        <w:rPr>
          <w:rFonts w:eastAsia="Times New Roman"/>
          <w:color w:val="000000"/>
          <w:szCs w:val="28"/>
          <w:lang w:eastAsia="ru-RU"/>
        </w:rPr>
        <w:t xml:space="preserve"> </w:t>
      </w:r>
      <w:r w:rsidR="00E9044E" w:rsidRPr="002413A6">
        <w:rPr>
          <w:rFonts w:eastAsia="Times New Roman"/>
          <w:color w:val="000000"/>
          <w:szCs w:val="28"/>
          <w:lang w:eastAsia="ru-RU"/>
        </w:rPr>
        <w:t>РР</w:t>
      </w:r>
      <w:r w:rsidR="0010433D">
        <w:rPr>
          <w:rFonts w:eastAsia="Times New Roman"/>
          <w:color w:val="000000"/>
          <w:szCs w:val="28"/>
          <w:lang w:eastAsia="ru-RU"/>
        </w:rPr>
        <w:t xml:space="preserve"> – </w:t>
      </w:r>
      <w:r w:rsidR="00263136">
        <w:rPr>
          <w:rFonts w:eastAsia="Times New Roman"/>
          <w:color w:val="000000"/>
          <w:szCs w:val="28"/>
          <w:lang w:eastAsia="ru-RU"/>
        </w:rPr>
        <w:t>Д</w:t>
      </w:r>
      <w:r w:rsidR="00E9044E" w:rsidRPr="002413A6">
        <w:rPr>
          <w:rFonts w:eastAsia="Times New Roman"/>
          <w:color w:val="000000"/>
          <w:szCs w:val="28"/>
          <w:lang w:eastAsia="ru-RU"/>
        </w:rPr>
        <w:t>изайн основных страниц веб-сайта;</w:t>
      </w:r>
    </w:p>
    <w:p w14:paraId="4A53DF26" w14:textId="1F9B041D" w:rsidR="001D6CDA" w:rsidRPr="00FE7DF5" w:rsidRDefault="00DE2DCC" w:rsidP="00FE7DF5">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 xml:space="preserve">БГТУ </w:t>
      </w:r>
      <w:r w:rsidR="00E9044E" w:rsidRPr="002413A6">
        <w:rPr>
          <w:rFonts w:eastAsia="Times New Roman"/>
          <w:color w:val="000000"/>
          <w:szCs w:val="28"/>
          <w:lang w:eastAsia="ru-RU"/>
        </w:rPr>
        <w:t>0</w:t>
      </w:r>
      <w:r w:rsidR="00FE7DF5">
        <w:rPr>
          <w:rFonts w:eastAsia="Times New Roman"/>
          <w:color w:val="000000"/>
          <w:szCs w:val="28"/>
          <w:lang w:eastAsia="ru-RU"/>
        </w:rPr>
        <w:t>7</w:t>
      </w:r>
      <w:r w:rsidR="00E9044E" w:rsidRPr="002413A6">
        <w:rPr>
          <w:rFonts w:eastAsia="Times New Roman"/>
          <w:color w:val="000000"/>
          <w:szCs w:val="28"/>
          <w:lang w:eastAsia="ru-RU"/>
        </w:rPr>
        <w:t>.00</w:t>
      </w:r>
      <w:r w:rsidR="005A6E5B">
        <w:rPr>
          <w:rFonts w:eastAsia="Times New Roman"/>
          <w:color w:val="000000"/>
          <w:szCs w:val="28"/>
          <w:lang w:eastAsia="ru-RU"/>
        </w:rPr>
        <w:t xml:space="preserve"> </w:t>
      </w:r>
      <w:r w:rsidR="00E9044E" w:rsidRPr="002413A6">
        <w:rPr>
          <w:rFonts w:eastAsia="Times New Roman"/>
          <w:color w:val="000000"/>
          <w:szCs w:val="28"/>
          <w:lang w:eastAsia="ru-RU"/>
        </w:rPr>
        <w:t>РР</w:t>
      </w:r>
      <w:r w:rsidR="0010433D">
        <w:rPr>
          <w:rFonts w:eastAsia="Times New Roman"/>
          <w:color w:val="000000"/>
          <w:szCs w:val="28"/>
          <w:lang w:eastAsia="ru-RU"/>
        </w:rPr>
        <w:t xml:space="preserve"> – </w:t>
      </w:r>
      <w:r w:rsidR="00263136">
        <w:rPr>
          <w:rFonts w:eastAsia="Times New Roman"/>
          <w:color w:val="000000"/>
          <w:szCs w:val="28"/>
          <w:lang w:eastAsia="ru-RU"/>
        </w:rPr>
        <w:t>Д</w:t>
      </w:r>
      <w:r w:rsidR="00E9044E" w:rsidRPr="002413A6">
        <w:rPr>
          <w:rFonts w:eastAsia="Times New Roman"/>
          <w:color w:val="000000"/>
          <w:szCs w:val="28"/>
          <w:lang w:eastAsia="ru-RU"/>
        </w:rPr>
        <w:t>изайн элементов фирменного стиля</w:t>
      </w:r>
      <w:r w:rsidR="00CF4606" w:rsidRPr="00FE7DF5">
        <w:rPr>
          <w:rFonts w:eastAsia="Times New Roman"/>
          <w:color w:val="000000"/>
          <w:szCs w:val="28"/>
          <w:lang w:eastAsia="ru-RU"/>
        </w:rPr>
        <w:t>.</w:t>
      </w:r>
    </w:p>
    <w:p w14:paraId="7F268E02" w14:textId="2B285492" w:rsidR="00010D71" w:rsidRDefault="00010D71">
      <w:pPr>
        <w:spacing w:after="160" w:line="259" w:lineRule="auto"/>
        <w:ind w:firstLine="0"/>
        <w:jc w:val="left"/>
      </w:pPr>
      <w:r>
        <w:br w:type="page"/>
      </w:r>
    </w:p>
    <w:p w14:paraId="73160F68" w14:textId="17C8CB72" w:rsidR="00010D71" w:rsidRPr="0031515F" w:rsidRDefault="00010D71" w:rsidP="00C44A9A">
      <w:pPr>
        <w:pStyle w:val="2121"/>
        <w:spacing w:after="360" w:line="240" w:lineRule="auto"/>
        <w:jc w:val="right"/>
        <w:rPr>
          <w:b w:val="0"/>
          <w:bCs/>
        </w:rPr>
      </w:pPr>
      <w:bookmarkStart w:id="79" w:name="_Toc168516787"/>
      <w:r w:rsidRPr="00C44A9A">
        <w:rPr>
          <w:b w:val="0"/>
          <w:bCs/>
        </w:rPr>
        <w:lastRenderedPageBreak/>
        <w:t>ПРИЛОЖЕНИЕ</w:t>
      </w:r>
      <w:r w:rsidRPr="0031515F">
        <w:rPr>
          <w:b w:val="0"/>
          <w:bCs/>
        </w:rPr>
        <w:t xml:space="preserve"> </w:t>
      </w:r>
      <w:r w:rsidRPr="00C44A9A">
        <w:rPr>
          <w:b w:val="0"/>
          <w:bCs/>
        </w:rPr>
        <w:t>А</w:t>
      </w:r>
      <w:bookmarkEnd w:id="79"/>
    </w:p>
    <w:p w14:paraId="38183031" w14:textId="499F14F0" w:rsidR="00F8546B" w:rsidRDefault="00F8546B" w:rsidP="00541131">
      <w:pPr>
        <w:ind w:firstLine="0"/>
        <w:jc w:val="center"/>
        <w:rPr>
          <w:b/>
        </w:rPr>
      </w:pPr>
      <w:r w:rsidRPr="00F8546B">
        <w:rPr>
          <w:b/>
        </w:rPr>
        <w:t>Раскадровка анимационного рекламного ролика</w:t>
      </w:r>
    </w:p>
    <w:p w14:paraId="2122AF3D" w14:textId="59BE94FC" w:rsidR="00F8546B" w:rsidRPr="00D55253" w:rsidRDefault="00F8546B" w:rsidP="00F8546B">
      <w:pPr>
        <w:pStyle w:val="af1"/>
        <w:rPr>
          <w:lang w:eastAsia="ru-RU"/>
        </w:rPr>
      </w:pPr>
      <w:r w:rsidRPr="00D55253">
        <w:rPr>
          <w:lang w:eastAsia="ru-RU"/>
        </w:rPr>
        <w:t xml:space="preserve">Таблица </w:t>
      </w:r>
      <w:r w:rsidR="00CE4899">
        <w:rPr>
          <w:lang w:eastAsia="ru-RU"/>
        </w:rPr>
        <w:t>А</w:t>
      </w:r>
      <w:r w:rsidR="00525108" w:rsidRPr="00525108">
        <w:rPr>
          <w:lang w:eastAsia="ru-RU"/>
        </w:rPr>
        <w:t>.</w:t>
      </w:r>
      <w:r>
        <w:rPr>
          <w:lang w:eastAsia="ru-RU"/>
        </w:rPr>
        <w:t>1</w:t>
      </w:r>
      <w:r w:rsidR="0010433D">
        <w:rPr>
          <w:lang w:eastAsia="ru-RU"/>
        </w:rPr>
        <w:t xml:space="preserve"> – </w:t>
      </w:r>
      <w:r>
        <w:rPr>
          <w:rFonts w:eastAsia="Times New Roman"/>
          <w:color w:val="000000"/>
          <w:szCs w:val="28"/>
          <w:lang w:eastAsia="ru-RU"/>
        </w:rPr>
        <w:t>Раскадровка анимационного ролика</w:t>
      </w:r>
    </w:p>
    <w:tbl>
      <w:tblPr>
        <w:tblStyle w:val="af2"/>
        <w:tblW w:w="0" w:type="auto"/>
        <w:tblLook w:val="04A0" w:firstRow="1" w:lastRow="0" w:firstColumn="1" w:lastColumn="0" w:noHBand="0" w:noVBand="1"/>
      </w:tblPr>
      <w:tblGrid>
        <w:gridCol w:w="1129"/>
        <w:gridCol w:w="1418"/>
        <w:gridCol w:w="4394"/>
        <w:gridCol w:w="3084"/>
      </w:tblGrid>
      <w:tr w:rsidR="00187052" w14:paraId="3A3C682A" w14:textId="77777777" w:rsidTr="00187052">
        <w:trPr>
          <w:cnfStyle w:val="100000000000" w:firstRow="1" w:lastRow="0" w:firstColumn="0" w:lastColumn="0" w:oddVBand="0" w:evenVBand="0" w:oddHBand="0" w:evenHBand="0" w:firstRowFirstColumn="0" w:firstRowLastColumn="0" w:lastRowFirstColumn="0" w:lastRowLastColumn="0"/>
        </w:trPr>
        <w:tc>
          <w:tcPr>
            <w:tcW w:w="1129" w:type="dxa"/>
          </w:tcPr>
          <w:p w14:paraId="60233E16" w14:textId="77777777" w:rsidR="00F8546B" w:rsidRDefault="00F8546B" w:rsidP="009E19EE">
            <w:pPr>
              <w:spacing w:before="120" w:after="120"/>
              <w:ind w:firstLine="0"/>
              <w:jc w:val="center"/>
            </w:pPr>
            <w:r>
              <w:t>Номер кадра</w:t>
            </w:r>
          </w:p>
        </w:tc>
        <w:tc>
          <w:tcPr>
            <w:tcW w:w="1418" w:type="dxa"/>
          </w:tcPr>
          <w:p w14:paraId="4311C6F5" w14:textId="77777777" w:rsidR="00F8546B" w:rsidRDefault="00F8546B" w:rsidP="009E19EE">
            <w:pPr>
              <w:spacing w:before="120" w:after="120"/>
              <w:ind w:firstLine="0"/>
              <w:jc w:val="center"/>
            </w:pPr>
            <w:r>
              <w:t>Длительность</w:t>
            </w:r>
          </w:p>
        </w:tc>
        <w:tc>
          <w:tcPr>
            <w:tcW w:w="4394" w:type="dxa"/>
          </w:tcPr>
          <w:p w14:paraId="1C0A6D3D" w14:textId="77777777" w:rsidR="00F8546B" w:rsidRDefault="00F8546B" w:rsidP="009E19EE">
            <w:pPr>
              <w:spacing w:before="120" w:after="120"/>
              <w:ind w:firstLine="0"/>
              <w:jc w:val="center"/>
            </w:pPr>
            <w:r>
              <w:t>Макет</w:t>
            </w:r>
          </w:p>
        </w:tc>
        <w:tc>
          <w:tcPr>
            <w:tcW w:w="3084" w:type="dxa"/>
          </w:tcPr>
          <w:p w14:paraId="570D7488" w14:textId="77777777" w:rsidR="00F8546B" w:rsidRDefault="00F8546B" w:rsidP="009E19EE">
            <w:pPr>
              <w:spacing w:before="120" w:after="120"/>
              <w:ind w:firstLine="0"/>
              <w:jc w:val="center"/>
            </w:pPr>
            <w:r>
              <w:t>Описание анимации</w:t>
            </w:r>
          </w:p>
        </w:tc>
      </w:tr>
      <w:tr w:rsidR="00F8546B" w14:paraId="0773B17D" w14:textId="77777777" w:rsidTr="00187052">
        <w:tc>
          <w:tcPr>
            <w:tcW w:w="1129" w:type="dxa"/>
          </w:tcPr>
          <w:p w14:paraId="554B9516" w14:textId="7C6CB4B0" w:rsidR="00F8546B" w:rsidRDefault="00F8546B" w:rsidP="009E19EE">
            <w:pPr>
              <w:spacing w:before="120" w:after="120"/>
              <w:ind w:firstLine="0"/>
              <w:jc w:val="center"/>
            </w:pPr>
            <w:r>
              <w:t>1</w:t>
            </w:r>
          </w:p>
        </w:tc>
        <w:tc>
          <w:tcPr>
            <w:tcW w:w="1418" w:type="dxa"/>
          </w:tcPr>
          <w:p w14:paraId="4FA33F56" w14:textId="715CD18D" w:rsidR="00F8546B" w:rsidRDefault="00F8546B" w:rsidP="009E19EE">
            <w:pPr>
              <w:spacing w:before="120" w:after="120"/>
              <w:ind w:firstLine="0"/>
              <w:jc w:val="center"/>
            </w:pPr>
            <w:r>
              <w:t>2</w:t>
            </w:r>
          </w:p>
        </w:tc>
        <w:tc>
          <w:tcPr>
            <w:tcW w:w="4394" w:type="dxa"/>
          </w:tcPr>
          <w:p w14:paraId="44C1B7FC" w14:textId="10DFF3C1" w:rsidR="00F8546B" w:rsidRDefault="00F8546B" w:rsidP="009E19EE">
            <w:pPr>
              <w:spacing w:before="120" w:after="120"/>
              <w:ind w:firstLine="0"/>
              <w:jc w:val="center"/>
            </w:pPr>
            <w:r>
              <w:t>3</w:t>
            </w:r>
          </w:p>
        </w:tc>
        <w:tc>
          <w:tcPr>
            <w:tcW w:w="3084" w:type="dxa"/>
          </w:tcPr>
          <w:p w14:paraId="56BC0E0B" w14:textId="7A96EB62" w:rsidR="00F8546B" w:rsidRDefault="00F8546B" w:rsidP="009E19EE">
            <w:pPr>
              <w:spacing w:before="120" w:after="120"/>
              <w:ind w:firstLine="0"/>
              <w:jc w:val="center"/>
            </w:pPr>
            <w:r>
              <w:t>4</w:t>
            </w:r>
          </w:p>
        </w:tc>
      </w:tr>
      <w:tr w:rsidR="00187052" w14:paraId="008D8033" w14:textId="77777777" w:rsidTr="00187052">
        <w:tc>
          <w:tcPr>
            <w:tcW w:w="1129" w:type="dxa"/>
          </w:tcPr>
          <w:p w14:paraId="3A74D62B" w14:textId="77777777" w:rsidR="00F8546B" w:rsidRDefault="00F8546B" w:rsidP="009E19EE">
            <w:pPr>
              <w:spacing w:before="120" w:after="120"/>
              <w:ind w:firstLine="0"/>
              <w:jc w:val="center"/>
              <w:rPr>
                <w:noProof/>
                <w:lang w:eastAsia="ru-RU"/>
              </w:rPr>
            </w:pPr>
            <w:r>
              <w:rPr>
                <w:noProof/>
                <w:lang w:eastAsia="ru-RU"/>
              </w:rPr>
              <w:t>1</w:t>
            </w:r>
          </w:p>
        </w:tc>
        <w:tc>
          <w:tcPr>
            <w:tcW w:w="1418" w:type="dxa"/>
          </w:tcPr>
          <w:p w14:paraId="2F491154" w14:textId="77777777" w:rsidR="00F8546B" w:rsidRDefault="00F8546B" w:rsidP="009E19EE">
            <w:pPr>
              <w:spacing w:before="120" w:after="120"/>
              <w:ind w:firstLine="0"/>
              <w:jc w:val="center"/>
              <w:rPr>
                <w:noProof/>
                <w:lang w:eastAsia="ru-RU"/>
              </w:rPr>
            </w:pPr>
            <w:r>
              <w:rPr>
                <w:noProof/>
                <w:lang w:eastAsia="ru-RU"/>
              </w:rPr>
              <w:t>4 сек</w:t>
            </w:r>
          </w:p>
        </w:tc>
        <w:tc>
          <w:tcPr>
            <w:tcW w:w="4394" w:type="dxa"/>
            <w:vAlign w:val="top"/>
          </w:tcPr>
          <w:p w14:paraId="212A97F6" w14:textId="59A53366" w:rsidR="00F8546B" w:rsidRDefault="00F8546B" w:rsidP="009E19EE">
            <w:pPr>
              <w:spacing w:before="120" w:after="120"/>
              <w:ind w:firstLine="0"/>
              <w:jc w:val="center"/>
            </w:pPr>
            <w:r>
              <w:rPr>
                <w:noProof/>
              </w:rPr>
              <w:drawing>
                <wp:inline distT="0" distB="0" distL="0" distR="0" wp14:anchorId="31B1AEEA" wp14:editId="0FF49F52">
                  <wp:extent cx="2700000" cy="1519053"/>
                  <wp:effectExtent l="0" t="0" r="5715" b="5080"/>
                  <wp:docPr id="1073742675" name="Рисунок 10737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vAlign w:val="top"/>
          </w:tcPr>
          <w:p w14:paraId="7A14870A" w14:textId="77777777" w:rsidR="00F8546B" w:rsidRPr="00E54549" w:rsidRDefault="00F8546B" w:rsidP="009E19EE">
            <w:pPr>
              <w:spacing w:before="120" w:after="120"/>
              <w:ind w:firstLine="0"/>
              <w:jc w:val="left"/>
            </w:pPr>
            <w:r>
              <w:t>На сцене постепенно появляется текст «не получается подчеркнуть свою красоту?»</w:t>
            </w:r>
          </w:p>
        </w:tc>
      </w:tr>
      <w:tr w:rsidR="00187052" w14:paraId="4BCBA91F" w14:textId="77777777" w:rsidTr="00187052">
        <w:tc>
          <w:tcPr>
            <w:tcW w:w="1129" w:type="dxa"/>
            <w:tcBorders>
              <w:bottom w:val="single" w:sz="4" w:space="0" w:color="auto"/>
            </w:tcBorders>
          </w:tcPr>
          <w:p w14:paraId="4F7BD7DA" w14:textId="77777777" w:rsidR="00F8546B" w:rsidRDefault="00F8546B" w:rsidP="009E19EE">
            <w:pPr>
              <w:spacing w:before="120" w:after="120"/>
              <w:ind w:firstLine="0"/>
              <w:jc w:val="center"/>
            </w:pPr>
            <w:r>
              <w:t>2</w:t>
            </w:r>
          </w:p>
        </w:tc>
        <w:tc>
          <w:tcPr>
            <w:tcW w:w="1418" w:type="dxa"/>
            <w:tcBorders>
              <w:bottom w:val="single" w:sz="4" w:space="0" w:color="auto"/>
            </w:tcBorders>
          </w:tcPr>
          <w:p w14:paraId="5D14B04B" w14:textId="77777777" w:rsidR="00F8546B" w:rsidRDefault="00F8546B" w:rsidP="009E19EE">
            <w:pPr>
              <w:spacing w:before="120" w:after="120"/>
              <w:ind w:firstLine="0"/>
              <w:jc w:val="center"/>
            </w:pPr>
            <w:r>
              <w:rPr>
                <w:noProof/>
                <w:lang w:eastAsia="ru-RU"/>
              </w:rPr>
              <w:t>4 сек</w:t>
            </w:r>
          </w:p>
        </w:tc>
        <w:tc>
          <w:tcPr>
            <w:tcW w:w="4394" w:type="dxa"/>
            <w:tcBorders>
              <w:bottom w:val="single" w:sz="4" w:space="0" w:color="auto"/>
            </w:tcBorders>
            <w:vAlign w:val="top"/>
          </w:tcPr>
          <w:p w14:paraId="7DBC1A57" w14:textId="26926E66" w:rsidR="00F8546B" w:rsidRDefault="00F8546B" w:rsidP="009E19EE">
            <w:pPr>
              <w:spacing w:before="120" w:after="120"/>
              <w:ind w:firstLine="0"/>
              <w:jc w:val="center"/>
            </w:pPr>
            <w:r>
              <w:rPr>
                <w:noProof/>
              </w:rPr>
              <w:drawing>
                <wp:inline distT="0" distB="0" distL="0" distR="0" wp14:anchorId="5AA20616" wp14:editId="14D05B54">
                  <wp:extent cx="2700000" cy="1519053"/>
                  <wp:effectExtent l="0" t="0" r="5715" b="5080"/>
                  <wp:docPr id="1073742678" name="Рисунок 107374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tcBorders>
              <w:bottom w:val="single" w:sz="4" w:space="0" w:color="auto"/>
            </w:tcBorders>
            <w:vAlign w:val="top"/>
          </w:tcPr>
          <w:p w14:paraId="344B676E" w14:textId="77777777" w:rsidR="00F8546B" w:rsidRDefault="00F8546B" w:rsidP="009E19EE">
            <w:pPr>
              <w:spacing w:before="120" w:after="120"/>
              <w:ind w:firstLine="0"/>
              <w:jc w:val="left"/>
            </w:pPr>
            <w:r>
              <w:t>Переход на пустой слайд. Появляется текст «Хотите всегда быть в центре внимания?»</w:t>
            </w:r>
          </w:p>
        </w:tc>
      </w:tr>
      <w:tr w:rsidR="00187052" w14:paraId="64AF73F7" w14:textId="77777777" w:rsidTr="0035028A">
        <w:tc>
          <w:tcPr>
            <w:tcW w:w="1129" w:type="dxa"/>
            <w:tcBorders>
              <w:bottom w:val="single" w:sz="4" w:space="0" w:color="auto"/>
            </w:tcBorders>
          </w:tcPr>
          <w:p w14:paraId="5F23F303" w14:textId="77777777" w:rsidR="00F8546B" w:rsidRDefault="00F8546B" w:rsidP="009E19EE">
            <w:pPr>
              <w:spacing w:before="120" w:after="120"/>
              <w:ind w:firstLine="0"/>
              <w:jc w:val="center"/>
            </w:pPr>
            <w:r>
              <w:t>3</w:t>
            </w:r>
          </w:p>
        </w:tc>
        <w:tc>
          <w:tcPr>
            <w:tcW w:w="1418" w:type="dxa"/>
            <w:tcBorders>
              <w:bottom w:val="single" w:sz="4" w:space="0" w:color="auto"/>
            </w:tcBorders>
          </w:tcPr>
          <w:p w14:paraId="012E9163" w14:textId="77777777" w:rsidR="00F8546B" w:rsidRDefault="00F8546B" w:rsidP="009E19EE">
            <w:pPr>
              <w:spacing w:before="120" w:after="120"/>
              <w:ind w:firstLine="0"/>
              <w:jc w:val="center"/>
              <w:rPr>
                <w:noProof/>
                <w:lang w:eastAsia="ru-RU"/>
              </w:rPr>
            </w:pPr>
            <w:r>
              <w:rPr>
                <w:noProof/>
                <w:lang w:eastAsia="ru-RU"/>
              </w:rPr>
              <w:t>4 сек</w:t>
            </w:r>
          </w:p>
        </w:tc>
        <w:tc>
          <w:tcPr>
            <w:tcW w:w="4394" w:type="dxa"/>
            <w:tcBorders>
              <w:bottom w:val="single" w:sz="4" w:space="0" w:color="auto"/>
            </w:tcBorders>
            <w:vAlign w:val="top"/>
          </w:tcPr>
          <w:p w14:paraId="728C2787" w14:textId="6BE3DCD4" w:rsidR="00F8546B" w:rsidRDefault="00F8546B" w:rsidP="009E19EE">
            <w:pPr>
              <w:spacing w:before="120" w:after="120"/>
              <w:ind w:firstLine="0"/>
              <w:jc w:val="center"/>
            </w:pPr>
            <w:r>
              <w:rPr>
                <w:noProof/>
              </w:rPr>
              <w:drawing>
                <wp:inline distT="0" distB="0" distL="0" distR="0" wp14:anchorId="1F9B901A" wp14:editId="2DF3FC41">
                  <wp:extent cx="2700000" cy="1519053"/>
                  <wp:effectExtent l="0" t="0" r="5715" b="5080"/>
                  <wp:docPr id="1073742679" name="Рисунок 10737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tcBorders>
              <w:bottom w:val="single" w:sz="4" w:space="0" w:color="auto"/>
            </w:tcBorders>
            <w:vAlign w:val="top"/>
          </w:tcPr>
          <w:p w14:paraId="05D55877" w14:textId="77777777" w:rsidR="00F8546B" w:rsidRDefault="00F8546B" w:rsidP="009E19EE">
            <w:pPr>
              <w:spacing w:before="120" w:after="120"/>
              <w:ind w:firstLine="0"/>
              <w:jc w:val="left"/>
            </w:pPr>
            <w:r>
              <w:t>Переход на пустой слайд. Появляется текст «Мечтаете построить карьеру визажиста?»</w:t>
            </w:r>
          </w:p>
        </w:tc>
      </w:tr>
      <w:tr w:rsidR="00187052" w:rsidRPr="004F6A86" w14:paraId="77CB0FA9" w14:textId="77777777" w:rsidTr="0035028A">
        <w:tc>
          <w:tcPr>
            <w:tcW w:w="1129" w:type="dxa"/>
            <w:tcBorders>
              <w:bottom w:val="nil"/>
            </w:tcBorders>
          </w:tcPr>
          <w:p w14:paraId="4AEEEA93" w14:textId="77777777" w:rsidR="00F8546B" w:rsidRDefault="00F8546B" w:rsidP="009E19EE">
            <w:pPr>
              <w:spacing w:before="120" w:after="120"/>
              <w:ind w:firstLine="0"/>
              <w:jc w:val="center"/>
            </w:pPr>
            <w:r>
              <w:t>4</w:t>
            </w:r>
          </w:p>
        </w:tc>
        <w:tc>
          <w:tcPr>
            <w:tcW w:w="1418" w:type="dxa"/>
            <w:tcBorders>
              <w:bottom w:val="nil"/>
            </w:tcBorders>
          </w:tcPr>
          <w:p w14:paraId="4AA9E4AA" w14:textId="77777777" w:rsidR="00F8546B" w:rsidRDefault="00F8546B" w:rsidP="009E19EE">
            <w:pPr>
              <w:spacing w:before="120" w:after="120"/>
              <w:ind w:firstLine="0"/>
              <w:jc w:val="center"/>
            </w:pPr>
            <w:r>
              <w:rPr>
                <w:noProof/>
                <w:lang w:eastAsia="ru-RU"/>
              </w:rPr>
              <w:t>4 сек</w:t>
            </w:r>
          </w:p>
        </w:tc>
        <w:tc>
          <w:tcPr>
            <w:tcW w:w="4394" w:type="dxa"/>
            <w:tcBorders>
              <w:bottom w:val="nil"/>
            </w:tcBorders>
            <w:vAlign w:val="top"/>
          </w:tcPr>
          <w:p w14:paraId="72B630BC" w14:textId="5DC469C7" w:rsidR="00F8546B" w:rsidRDefault="00F8546B" w:rsidP="009E19EE">
            <w:pPr>
              <w:spacing w:before="120" w:after="120"/>
              <w:ind w:firstLine="0"/>
              <w:jc w:val="center"/>
            </w:pPr>
            <w:r>
              <w:rPr>
                <w:noProof/>
              </w:rPr>
              <w:drawing>
                <wp:inline distT="0" distB="0" distL="0" distR="0" wp14:anchorId="531AD960" wp14:editId="481208CC">
                  <wp:extent cx="2700000" cy="1519053"/>
                  <wp:effectExtent l="0" t="0" r="5715" b="5080"/>
                  <wp:docPr id="1073742680" name="Рисунок 107374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tcBorders>
              <w:bottom w:val="nil"/>
            </w:tcBorders>
            <w:vAlign w:val="top"/>
          </w:tcPr>
          <w:p w14:paraId="52789A7A" w14:textId="77777777" w:rsidR="00F8546B" w:rsidRDefault="00F8546B" w:rsidP="009E19EE">
            <w:pPr>
              <w:spacing w:before="120" w:after="120"/>
              <w:ind w:firstLine="0"/>
              <w:jc w:val="left"/>
            </w:pPr>
            <w:r>
              <w:t>Переход на пустой слайд. Появляется текст «Мы знаем, как вам помочь!»</w:t>
            </w:r>
          </w:p>
        </w:tc>
      </w:tr>
    </w:tbl>
    <w:p w14:paraId="157ED685" w14:textId="557ABDA6" w:rsidR="00187052" w:rsidRDefault="00187052"/>
    <w:p w14:paraId="60CA6025" w14:textId="4ED75949" w:rsidR="00187052" w:rsidRDefault="00187052"/>
    <w:p w14:paraId="36892A4D" w14:textId="2C6F8F2E" w:rsidR="00187052" w:rsidRDefault="00187052" w:rsidP="00187052">
      <w:pPr>
        <w:pStyle w:val="af1"/>
        <w:rPr>
          <w:lang w:eastAsia="ru-RU"/>
        </w:rPr>
      </w:pPr>
      <w:r>
        <w:rPr>
          <w:lang w:eastAsia="ru-RU"/>
        </w:rPr>
        <w:lastRenderedPageBreak/>
        <w:t>Продолжение т</w:t>
      </w:r>
      <w:r w:rsidRPr="00D55253">
        <w:rPr>
          <w:lang w:eastAsia="ru-RU"/>
        </w:rPr>
        <w:t>аблиц</w:t>
      </w:r>
      <w:r>
        <w:rPr>
          <w:lang w:eastAsia="ru-RU"/>
        </w:rPr>
        <w:t>ы</w:t>
      </w:r>
      <w:r w:rsidRPr="00D55253">
        <w:rPr>
          <w:lang w:eastAsia="ru-RU"/>
        </w:rPr>
        <w:t xml:space="preserve"> </w:t>
      </w:r>
      <w:r w:rsidR="00525108">
        <w:rPr>
          <w:lang w:eastAsia="ru-RU"/>
        </w:rPr>
        <w:t>А.</w:t>
      </w:r>
      <w:r>
        <w:rPr>
          <w:lang w:eastAsia="ru-RU"/>
        </w:rPr>
        <w:t>1</w:t>
      </w:r>
    </w:p>
    <w:tbl>
      <w:tblPr>
        <w:tblStyle w:val="af2"/>
        <w:tblW w:w="0" w:type="auto"/>
        <w:tblLook w:val="04A0" w:firstRow="1" w:lastRow="0" w:firstColumn="1" w:lastColumn="0" w:noHBand="0" w:noVBand="1"/>
      </w:tblPr>
      <w:tblGrid>
        <w:gridCol w:w="1129"/>
        <w:gridCol w:w="1418"/>
        <w:gridCol w:w="4394"/>
        <w:gridCol w:w="3084"/>
      </w:tblGrid>
      <w:tr w:rsidR="00187052" w:rsidRPr="004F6A86" w14:paraId="232B7F6F" w14:textId="77777777" w:rsidTr="00285E0E">
        <w:trPr>
          <w:cnfStyle w:val="100000000000" w:firstRow="1" w:lastRow="0" w:firstColumn="0" w:lastColumn="0" w:oddVBand="0" w:evenVBand="0" w:oddHBand="0" w:evenHBand="0" w:firstRowFirstColumn="0" w:firstRowLastColumn="0" w:lastRowFirstColumn="0" w:lastRowLastColumn="0"/>
        </w:trPr>
        <w:tc>
          <w:tcPr>
            <w:tcW w:w="1129" w:type="dxa"/>
          </w:tcPr>
          <w:p w14:paraId="748CD640" w14:textId="17838E72" w:rsidR="00187052" w:rsidRDefault="00187052" w:rsidP="00187052">
            <w:pPr>
              <w:spacing w:before="120" w:after="120"/>
              <w:ind w:firstLine="0"/>
              <w:jc w:val="center"/>
            </w:pPr>
            <w:r>
              <w:t>1</w:t>
            </w:r>
          </w:p>
        </w:tc>
        <w:tc>
          <w:tcPr>
            <w:tcW w:w="1418" w:type="dxa"/>
          </w:tcPr>
          <w:p w14:paraId="5A04432B" w14:textId="2CFC706D" w:rsidR="00187052" w:rsidRDefault="00187052" w:rsidP="00187052">
            <w:pPr>
              <w:spacing w:before="120" w:after="120"/>
              <w:ind w:firstLine="0"/>
              <w:jc w:val="center"/>
              <w:rPr>
                <w:noProof/>
                <w:lang w:eastAsia="ru-RU"/>
              </w:rPr>
            </w:pPr>
            <w:r>
              <w:t>2</w:t>
            </w:r>
          </w:p>
        </w:tc>
        <w:tc>
          <w:tcPr>
            <w:tcW w:w="4394" w:type="dxa"/>
          </w:tcPr>
          <w:p w14:paraId="7091B471" w14:textId="6B71C43C" w:rsidR="00187052" w:rsidRDefault="00187052" w:rsidP="00187052">
            <w:pPr>
              <w:spacing w:before="120" w:after="120"/>
              <w:ind w:firstLine="0"/>
              <w:jc w:val="center"/>
              <w:rPr>
                <w:noProof/>
              </w:rPr>
            </w:pPr>
            <w:r>
              <w:t>3</w:t>
            </w:r>
          </w:p>
        </w:tc>
        <w:tc>
          <w:tcPr>
            <w:tcW w:w="3084" w:type="dxa"/>
          </w:tcPr>
          <w:p w14:paraId="20C43B81" w14:textId="06822C4F" w:rsidR="00187052" w:rsidRDefault="00187052" w:rsidP="00187052">
            <w:pPr>
              <w:spacing w:before="120" w:after="120"/>
              <w:ind w:firstLine="0"/>
              <w:jc w:val="center"/>
            </w:pPr>
            <w:r>
              <w:t>4</w:t>
            </w:r>
          </w:p>
        </w:tc>
      </w:tr>
      <w:tr w:rsidR="00187052" w:rsidRPr="004F6A86" w14:paraId="12AAACFC" w14:textId="77777777" w:rsidTr="00187052">
        <w:tc>
          <w:tcPr>
            <w:tcW w:w="1129" w:type="dxa"/>
          </w:tcPr>
          <w:p w14:paraId="4424C253" w14:textId="77777777" w:rsidR="00187052" w:rsidRDefault="00187052" w:rsidP="00187052">
            <w:pPr>
              <w:spacing w:before="120" w:after="120"/>
              <w:ind w:firstLine="0"/>
              <w:jc w:val="center"/>
            </w:pPr>
            <w:r>
              <w:t>5</w:t>
            </w:r>
          </w:p>
        </w:tc>
        <w:tc>
          <w:tcPr>
            <w:tcW w:w="1418" w:type="dxa"/>
          </w:tcPr>
          <w:p w14:paraId="513FD4C6" w14:textId="77777777" w:rsidR="00187052" w:rsidRDefault="00187052" w:rsidP="00187052">
            <w:pPr>
              <w:spacing w:before="120" w:after="120"/>
              <w:ind w:firstLine="0"/>
              <w:jc w:val="center"/>
              <w:rPr>
                <w:noProof/>
                <w:lang w:eastAsia="ru-RU"/>
              </w:rPr>
            </w:pPr>
            <w:r>
              <w:rPr>
                <w:noProof/>
                <w:lang w:eastAsia="ru-RU"/>
              </w:rPr>
              <w:t>4 сек</w:t>
            </w:r>
          </w:p>
        </w:tc>
        <w:tc>
          <w:tcPr>
            <w:tcW w:w="4394" w:type="dxa"/>
            <w:vAlign w:val="top"/>
          </w:tcPr>
          <w:p w14:paraId="18D29BFB" w14:textId="553E8467" w:rsidR="00187052" w:rsidRDefault="00187052" w:rsidP="00187052">
            <w:pPr>
              <w:spacing w:before="120" w:after="120"/>
              <w:ind w:firstLine="0"/>
              <w:jc w:val="center"/>
              <w:rPr>
                <w:noProof/>
                <w:lang w:eastAsia="ru-RU"/>
              </w:rPr>
            </w:pPr>
            <w:r>
              <w:rPr>
                <w:noProof/>
              </w:rPr>
              <w:drawing>
                <wp:inline distT="0" distB="0" distL="0" distR="0" wp14:anchorId="5A6A3E74" wp14:editId="38EADC94">
                  <wp:extent cx="2700000" cy="1519053"/>
                  <wp:effectExtent l="0" t="0" r="5715" b="5080"/>
                  <wp:docPr id="1073742681" name="Рисунок 1073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vAlign w:val="top"/>
          </w:tcPr>
          <w:p w14:paraId="62B69CCF" w14:textId="77777777" w:rsidR="00187052" w:rsidRDefault="00187052" w:rsidP="00187052">
            <w:pPr>
              <w:spacing w:before="120" w:after="120"/>
              <w:ind w:firstLine="0"/>
              <w:jc w:val="left"/>
            </w:pPr>
            <w:r>
              <w:t>Переход на пустой слайд. Появляется текст «Откройте для себя новые возможности в мире красоты с нашими курсами».</w:t>
            </w:r>
          </w:p>
        </w:tc>
      </w:tr>
      <w:tr w:rsidR="00187052" w:rsidRPr="004F6A86" w14:paraId="0B1D49C1" w14:textId="77777777" w:rsidTr="00187052">
        <w:tc>
          <w:tcPr>
            <w:tcW w:w="1129" w:type="dxa"/>
          </w:tcPr>
          <w:p w14:paraId="38BAF5B9" w14:textId="77777777" w:rsidR="00187052" w:rsidRDefault="00187052" w:rsidP="00187052">
            <w:pPr>
              <w:spacing w:before="120" w:after="120"/>
              <w:ind w:firstLine="0"/>
              <w:jc w:val="center"/>
              <w:rPr>
                <w:noProof/>
                <w:lang w:eastAsia="ru-RU"/>
              </w:rPr>
            </w:pPr>
            <w:r>
              <w:rPr>
                <w:noProof/>
                <w:lang w:eastAsia="ru-RU"/>
              </w:rPr>
              <w:t>6</w:t>
            </w:r>
          </w:p>
        </w:tc>
        <w:tc>
          <w:tcPr>
            <w:tcW w:w="1418" w:type="dxa"/>
          </w:tcPr>
          <w:p w14:paraId="77717A31" w14:textId="77777777" w:rsidR="00187052" w:rsidRDefault="00187052" w:rsidP="00187052">
            <w:pPr>
              <w:spacing w:before="120" w:after="120"/>
              <w:ind w:firstLine="0"/>
              <w:jc w:val="center"/>
              <w:rPr>
                <w:noProof/>
                <w:lang w:eastAsia="ru-RU"/>
              </w:rPr>
            </w:pPr>
            <w:r>
              <w:rPr>
                <w:noProof/>
                <w:lang w:eastAsia="ru-RU"/>
              </w:rPr>
              <w:t>6 сек</w:t>
            </w:r>
          </w:p>
        </w:tc>
        <w:tc>
          <w:tcPr>
            <w:tcW w:w="4394" w:type="dxa"/>
            <w:vAlign w:val="top"/>
          </w:tcPr>
          <w:p w14:paraId="5769AEA6" w14:textId="145C6046" w:rsidR="00187052" w:rsidRPr="00B04438" w:rsidRDefault="00187052" w:rsidP="00187052">
            <w:pPr>
              <w:spacing w:before="120" w:after="120"/>
              <w:ind w:firstLine="0"/>
              <w:jc w:val="center"/>
            </w:pPr>
            <w:r>
              <w:rPr>
                <w:noProof/>
              </w:rPr>
              <w:drawing>
                <wp:inline distT="0" distB="0" distL="0" distR="0" wp14:anchorId="36E62AAE" wp14:editId="37003977">
                  <wp:extent cx="2700000" cy="1519053"/>
                  <wp:effectExtent l="0" t="0" r="5715" b="5080"/>
                  <wp:docPr id="1073742682" name="Рисунок 10737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vAlign w:val="top"/>
          </w:tcPr>
          <w:p w14:paraId="0C5DF218" w14:textId="77777777" w:rsidR="00187052" w:rsidRDefault="00187052" w:rsidP="00187052">
            <w:pPr>
              <w:spacing w:before="120" w:after="120"/>
              <w:ind w:firstLine="0"/>
              <w:jc w:val="left"/>
            </w:pPr>
            <w:r>
              <w:t>За девушкой появляется косметика. Она восторженно осматривается. на её волосах появляется блеск.</w:t>
            </w:r>
          </w:p>
        </w:tc>
      </w:tr>
      <w:tr w:rsidR="00187052" w:rsidRPr="004F6A86" w14:paraId="5001C387" w14:textId="77777777" w:rsidTr="00187052">
        <w:tc>
          <w:tcPr>
            <w:tcW w:w="1129" w:type="dxa"/>
          </w:tcPr>
          <w:p w14:paraId="7DA32C14" w14:textId="77777777" w:rsidR="00187052" w:rsidRDefault="00187052" w:rsidP="00187052">
            <w:pPr>
              <w:spacing w:before="120" w:after="120"/>
              <w:ind w:firstLine="0"/>
              <w:jc w:val="center"/>
              <w:rPr>
                <w:noProof/>
                <w:lang w:eastAsia="ru-RU"/>
              </w:rPr>
            </w:pPr>
            <w:r>
              <w:t>7</w:t>
            </w:r>
          </w:p>
        </w:tc>
        <w:tc>
          <w:tcPr>
            <w:tcW w:w="1418" w:type="dxa"/>
          </w:tcPr>
          <w:p w14:paraId="77DEF997" w14:textId="77777777" w:rsidR="00187052" w:rsidRDefault="00187052" w:rsidP="00187052">
            <w:pPr>
              <w:spacing w:before="120" w:after="120"/>
              <w:ind w:firstLine="0"/>
              <w:jc w:val="center"/>
              <w:rPr>
                <w:noProof/>
                <w:lang w:eastAsia="ru-RU"/>
              </w:rPr>
            </w:pPr>
            <w:r>
              <w:rPr>
                <w:noProof/>
                <w:lang w:eastAsia="ru-RU"/>
              </w:rPr>
              <w:t>4 сек</w:t>
            </w:r>
          </w:p>
        </w:tc>
        <w:tc>
          <w:tcPr>
            <w:tcW w:w="4394" w:type="dxa"/>
            <w:vAlign w:val="top"/>
          </w:tcPr>
          <w:p w14:paraId="401A1FA6" w14:textId="38A8844B" w:rsidR="00187052" w:rsidRPr="00B04438" w:rsidRDefault="00187052" w:rsidP="00187052">
            <w:pPr>
              <w:spacing w:before="120" w:after="120"/>
              <w:ind w:firstLine="0"/>
              <w:jc w:val="center"/>
            </w:pPr>
            <w:r>
              <w:rPr>
                <w:noProof/>
              </w:rPr>
              <w:drawing>
                <wp:inline distT="0" distB="0" distL="0" distR="0" wp14:anchorId="33E802EB" wp14:editId="66C4CAC2">
                  <wp:extent cx="2700000" cy="1519053"/>
                  <wp:effectExtent l="0" t="0" r="5715" b="5080"/>
                  <wp:docPr id="1073742683" name="Рисунок 107374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vAlign w:val="top"/>
          </w:tcPr>
          <w:p w14:paraId="453CFEA4" w14:textId="47CDB958" w:rsidR="00187052" w:rsidRDefault="00187052" w:rsidP="00187052">
            <w:pPr>
              <w:spacing w:before="120" w:after="120"/>
              <w:ind w:firstLine="0"/>
              <w:jc w:val="left"/>
            </w:pPr>
            <w:r>
              <w:t>Переход на пустой слайд. Появляется текст «Обретите уверенность</w:t>
            </w:r>
            <w:r w:rsidR="00A1324C">
              <w:t xml:space="preserve"> и </w:t>
            </w:r>
            <w:r>
              <w:t>индивидуальность».</w:t>
            </w:r>
          </w:p>
        </w:tc>
      </w:tr>
      <w:tr w:rsidR="00187052" w:rsidRPr="004F6A86" w14:paraId="566874DA" w14:textId="77777777" w:rsidTr="0035028A">
        <w:tc>
          <w:tcPr>
            <w:tcW w:w="1129" w:type="dxa"/>
            <w:tcBorders>
              <w:bottom w:val="single" w:sz="4" w:space="0" w:color="auto"/>
            </w:tcBorders>
          </w:tcPr>
          <w:p w14:paraId="6EB6E5BC" w14:textId="77777777" w:rsidR="00187052" w:rsidRDefault="00187052" w:rsidP="00187052">
            <w:pPr>
              <w:spacing w:before="120" w:after="120"/>
              <w:ind w:firstLine="0"/>
              <w:jc w:val="center"/>
              <w:rPr>
                <w:noProof/>
                <w:lang w:eastAsia="ru-RU"/>
              </w:rPr>
            </w:pPr>
            <w:r>
              <w:rPr>
                <w:noProof/>
                <w:lang w:eastAsia="ru-RU"/>
              </w:rPr>
              <w:t>8</w:t>
            </w:r>
          </w:p>
        </w:tc>
        <w:tc>
          <w:tcPr>
            <w:tcW w:w="1418" w:type="dxa"/>
            <w:tcBorders>
              <w:bottom w:val="single" w:sz="4" w:space="0" w:color="auto"/>
            </w:tcBorders>
          </w:tcPr>
          <w:p w14:paraId="79985960" w14:textId="77777777" w:rsidR="00187052" w:rsidRDefault="00187052" w:rsidP="00187052">
            <w:pPr>
              <w:spacing w:before="120" w:after="120"/>
              <w:ind w:firstLine="0"/>
              <w:jc w:val="center"/>
              <w:rPr>
                <w:noProof/>
                <w:lang w:eastAsia="ru-RU"/>
              </w:rPr>
            </w:pPr>
            <w:r>
              <w:rPr>
                <w:noProof/>
                <w:lang w:eastAsia="ru-RU"/>
              </w:rPr>
              <w:t>6 сек</w:t>
            </w:r>
          </w:p>
        </w:tc>
        <w:tc>
          <w:tcPr>
            <w:tcW w:w="4394" w:type="dxa"/>
            <w:tcBorders>
              <w:bottom w:val="single" w:sz="4" w:space="0" w:color="auto"/>
            </w:tcBorders>
            <w:vAlign w:val="top"/>
          </w:tcPr>
          <w:p w14:paraId="64A9B048" w14:textId="2EA9F249" w:rsidR="00187052" w:rsidRPr="00B04438" w:rsidRDefault="00187052" w:rsidP="00187052">
            <w:pPr>
              <w:spacing w:before="120" w:after="120"/>
              <w:ind w:firstLine="0"/>
              <w:jc w:val="center"/>
            </w:pPr>
            <w:r>
              <w:rPr>
                <w:noProof/>
              </w:rPr>
              <w:drawing>
                <wp:inline distT="0" distB="0" distL="0" distR="0" wp14:anchorId="48C0A466" wp14:editId="216FBAA4">
                  <wp:extent cx="2700000" cy="1519053"/>
                  <wp:effectExtent l="0" t="0" r="5715" b="5080"/>
                  <wp:docPr id="1073742684" name="Рисунок 107374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tcBorders>
              <w:bottom w:val="single" w:sz="4" w:space="0" w:color="auto"/>
            </w:tcBorders>
            <w:vAlign w:val="top"/>
          </w:tcPr>
          <w:p w14:paraId="5CDCB676" w14:textId="1851F10C" w:rsidR="00187052" w:rsidRDefault="00187052" w:rsidP="00187052">
            <w:pPr>
              <w:spacing w:before="120" w:after="120"/>
              <w:ind w:firstLine="0"/>
              <w:jc w:val="left"/>
            </w:pPr>
            <w:r>
              <w:t>Девушка наклоняется, чтобы увидеть себя в зеркале. Затем она красит губы помадой</w:t>
            </w:r>
            <w:r w:rsidR="00A1324C">
              <w:t xml:space="preserve"> и </w:t>
            </w:r>
            <w:r>
              <w:t>улыбается.</w:t>
            </w:r>
          </w:p>
          <w:p w14:paraId="1A50B3D2" w14:textId="77777777" w:rsidR="00187052" w:rsidRDefault="00187052" w:rsidP="00187052">
            <w:pPr>
              <w:spacing w:before="120" w:after="120"/>
              <w:ind w:firstLine="0"/>
              <w:jc w:val="left"/>
            </w:pPr>
          </w:p>
          <w:p w14:paraId="250F48CC" w14:textId="77777777" w:rsidR="00187052" w:rsidRPr="004F6A86" w:rsidRDefault="00187052" w:rsidP="00187052">
            <w:pPr>
              <w:spacing w:before="120" w:after="120"/>
              <w:ind w:firstLine="0"/>
              <w:jc w:val="left"/>
            </w:pPr>
          </w:p>
        </w:tc>
      </w:tr>
      <w:tr w:rsidR="00187052" w:rsidRPr="004F6A86" w14:paraId="0F5ED1F8" w14:textId="77777777" w:rsidTr="0035028A">
        <w:tc>
          <w:tcPr>
            <w:tcW w:w="1129" w:type="dxa"/>
            <w:tcBorders>
              <w:bottom w:val="nil"/>
            </w:tcBorders>
          </w:tcPr>
          <w:p w14:paraId="0057B8A0" w14:textId="77777777" w:rsidR="00187052" w:rsidRDefault="00187052" w:rsidP="00187052">
            <w:pPr>
              <w:spacing w:before="120" w:after="120"/>
              <w:ind w:firstLine="0"/>
              <w:jc w:val="center"/>
              <w:rPr>
                <w:noProof/>
                <w:lang w:eastAsia="ru-RU"/>
              </w:rPr>
            </w:pPr>
            <w:r>
              <w:t>9</w:t>
            </w:r>
          </w:p>
        </w:tc>
        <w:tc>
          <w:tcPr>
            <w:tcW w:w="1418" w:type="dxa"/>
            <w:tcBorders>
              <w:bottom w:val="nil"/>
            </w:tcBorders>
          </w:tcPr>
          <w:p w14:paraId="4052750B" w14:textId="77777777" w:rsidR="00187052" w:rsidRDefault="00187052" w:rsidP="00187052">
            <w:pPr>
              <w:spacing w:before="120" w:after="120"/>
              <w:ind w:firstLine="0"/>
              <w:jc w:val="center"/>
              <w:rPr>
                <w:noProof/>
                <w:lang w:eastAsia="ru-RU"/>
              </w:rPr>
            </w:pPr>
            <w:r>
              <w:rPr>
                <w:noProof/>
                <w:lang w:eastAsia="ru-RU"/>
              </w:rPr>
              <w:t>4 сек</w:t>
            </w:r>
          </w:p>
        </w:tc>
        <w:tc>
          <w:tcPr>
            <w:tcW w:w="4394" w:type="dxa"/>
            <w:tcBorders>
              <w:bottom w:val="nil"/>
            </w:tcBorders>
            <w:vAlign w:val="top"/>
          </w:tcPr>
          <w:p w14:paraId="3660F333" w14:textId="0E620B75" w:rsidR="00187052" w:rsidRPr="00B04438" w:rsidRDefault="00187052" w:rsidP="00187052">
            <w:pPr>
              <w:spacing w:before="120" w:after="120"/>
              <w:ind w:firstLine="0"/>
              <w:jc w:val="center"/>
            </w:pPr>
            <w:r>
              <w:rPr>
                <w:noProof/>
              </w:rPr>
              <w:drawing>
                <wp:inline distT="0" distB="0" distL="0" distR="0" wp14:anchorId="625E482A" wp14:editId="56036A18">
                  <wp:extent cx="2700000" cy="1519053"/>
                  <wp:effectExtent l="0" t="0" r="5715" b="5080"/>
                  <wp:docPr id="1073742685" name="Рисунок 10737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tcBorders>
              <w:bottom w:val="nil"/>
            </w:tcBorders>
            <w:vAlign w:val="top"/>
          </w:tcPr>
          <w:p w14:paraId="405EC956" w14:textId="00D84E04" w:rsidR="00187052" w:rsidRDefault="00187052" w:rsidP="00187052">
            <w:pPr>
              <w:spacing w:before="120" w:after="120"/>
              <w:ind w:firstLine="0"/>
              <w:jc w:val="left"/>
            </w:pPr>
            <w:r>
              <w:t>Переход на пустой слайд. Появляется текст «Получите новые знания</w:t>
            </w:r>
            <w:r w:rsidR="00A1324C">
              <w:t xml:space="preserve"> и </w:t>
            </w:r>
            <w:r>
              <w:t>навыки в сфере визажа».</w:t>
            </w:r>
          </w:p>
        </w:tc>
      </w:tr>
    </w:tbl>
    <w:p w14:paraId="3DF85AFF" w14:textId="7BC7C8B1" w:rsidR="00187052" w:rsidRDefault="00187052"/>
    <w:p w14:paraId="7A613224" w14:textId="6D24126E" w:rsidR="00187052" w:rsidRDefault="00187052" w:rsidP="00187052">
      <w:pPr>
        <w:spacing w:after="280"/>
        <w:ind w:firstLine="0"/>
      </w:pPr>
      <w:r>
        <w:rPr>
          <w:lang w:eastAsia="ru-RU"/>
        </w:rPr>
        <w:lastRenderedPageBreak/>
        <w:t>Продолжение т</w:t>
      </w:r>
      <w:r w:rsidRPr="00D55253">
        <w:rPr>
          <w:lang w:eastAsia="ru-RU"/>
        </w:rPr>
        <w:t>аблиц</w:t>
      </w:r>
      <w:r>
        <w:rPr>
          <w:lang w:eastAsia="ru-RU"/>
        </w:rPr>
        <w:t>ы</w:t>
      </w:r>
      <w:r w:rsidRPr="00D55253">
        <w:rPr>
          <w:lang w:eastAsia="ru-RU"/>
        </w:rPr>
        <w:t xml:space="preserve"> </w:t>
      </w:r>
      <w:r w:rsidR="00525108">
        <w:rPr>
          <w:lang w:eastAsia="ru-RU"/>
        </w:rPr>
        <w:t>А.</w:t>
      </w:r>
      <w:r>
        <w:rPr>
          <w:lang w:eastAsia="ru-RU"/>
        </w:rPr>
        <w:t>1</w:t>
      </w:r>
    </w:p>
    <w:tbl>
      <w:tblPr>
        <w:tblStyle w:val="af2"/>
        <w:tblW w:w="0" w:type="auto"/>
        <w:tblLook w:val="04A0" w:firstRow="1" w:lastRow="0" w:firstColumn="1" w:lastColumn="0" w:noHBand="0" w:noVBand="1"/>
      </w:tblPr>
      <w:tblGrid>
        <w:gridCol w:w="1129"/>
        <w:gridCol w:w="1418"/>
        <w:gridCol w:w="4394"/>
        <w:gridCol w:w="3084"/>
      </w:tblGrid>
      <w:tr w:rsidR="00187052" w14:paraId="16604487" w14:textId="77777777" w:rsidTr="00187052">
        <w:trPr>
          <w:cnfStyle w:val="100000000000" w:firstRow="1" w:lastRow="0" w:firstColumn="0" w:lastColumn="0" w:oddVBand="0" w:evenVBand="0" w:oddHBand="0" w:evenHBand="0" w:firstRowFirstColumn="0" w:firstRowLastColumn="0" w:lastRowFirstColumn="0" w:lastRowLastColumn="0"/>
        </w:trPr>
        <w:tc>
          <w:tcPr>
            <w:tcW w:w="1129" w:type="dxa"/>
          </w:tcPr>
          <w:p w14:paraId="1E5567D2" w14:textId="77777777" w:rsidR="00187052" w:rsidRDefault="00187052" w:rsidP="009E19EE">
            <w:pPr>
              <w:spacing w:before="120" w:after="120"/>
              <w:ind w:firstLine="0"/>
              <w:jc w:val="center"/>
            </w:pPr>
            <w:r>
              <w:t>1</w:t>
            </w:r>
          </w:p>
        </w:tc>
        <w:tc>
          <w:tcPr>
            <w:tcW w:w="1418" w:type="dxa"/>
          </w:tcPr>
          <w:p w14:paraId="4D7C9963" w14:textId="77777777" w:rsidR="00187052" w:rsidRDefault="00187052" w:rsidP="009E19EE">
            <w:pPr>
              <w:spacing w:before="120" w:after="120"/>
              <w:ind w:firstLine="0"/>
              <w:jc w:val="center"/>
            </w:pPr>
            <w:r>
              <w:t>2</w:t>
            </w:r>
          </w:p>
        </w:tc>
        <w:tc>
          <w:tcPr>
            <w:tcW w:w="4394" w:type="dxa"/>
          </w:tcPr>
          <w:p w14:paraId="40154A59" w14:textId="77777777" w:rsidR="00187052" w:rsidRDefault="00187052" w:rsidP="009E19EE">
            <w:pPr>
              <w:spacing w:before="120" w:after="120"/>
              <w:ind w:firstLine="0"/>
              <w:jc w:val="center"/>
            </w:pPr>
            <w:r>
              <w:t>3</w:t>
            </w:r>
          </w:p>
        </w:tc>
        <w:tc>
          <w:tcPr>
            <w:tcW w:w="3084" w:type="dxa"/>
          </w:tcPr>
          <w:p w14:paraId="0BD21AF1" w14:textId="77777777" w:rsidR="00187052" w:rsidRDefault="00187052" w:rsidP="009E19EE">
            <w:pPr>
              <w:spacing w:before="120" w:after="120"/>
              <w:ind w:firstLine="0"/>
              <w:jc w:val="center"/>
            </w:pPr>
            <w:r>
              <w:t>4</w:t>
            </w:r>
          </w:p>
        </w:tc>
      </w:tr>
      <w:tr w:rsidR="00187052" w:rsidRPr="004F6A86" w14:paraId="27DD2D0B" w14:textId="77777777" w:rsidTr="00187052">
        <w:tc>
          <w:tcPr>
            <w:tcW w:w="1129" w:type="dxa"/>
            <w:tcBorders>
              <w:bottom w:val="nil"/>
            </w:tcBorders>
          </w:tcPr>
          <w:p w14:paraId="43A9D5E2" w14:textId="77777777" w:rsidR="00187052" w:rsidRDefault="00187052" w:rsidP="00187052">
            <w:pPr>
              <w:spacing w:before="120" w:after="120"/>
              <w:ind w:firstLine="0"/>
              <w:jc w:val="center"/>
              <w:rPr>
                <w:noProof/>
                <w:lang w:eastAsia="ru-RU"/>
              </w:rPr>
            </w:pPr>
            <w:r>
              <w:rPr>
                <w:noProof/>
                <w:lang w:eastAsia="ru-RU"/>
              </w:rPr>
              <w:t>10</w:t>
            </w:r>
          </w:p>
        </w:tc>
        <w:tc>
          <w:tcPr>
            <w:tcW w:w="1418" w:type="dxa"/>
            <w:tcBorders>
              <w:bottom w:val="nil"/>
            </w:tcBorders>
          </w:tcPr>
          <w:p w14:paraId="657F212E" w14:textId="77777777" w:rsidR="00187052" w:rsidRDefault="00187052" w:rsidP="00187052">
            <w:pPr>
              <w:spacing w:before="120" w:after="120"/>
              <w:ind w:firstLine="0"/>
              <w:jc w:val="center"/>
              <w:rPr>
                <w:noProof/>
                <w:lang w:eastAsia="ru-RU"/>
              </w:rPr>
            </w:pPr>
            <w:r>
              <w:rPr>
                <w:noProof/>
                <w:lang w:eastAsia="ru-RU"/>
              </w:rPr>
              <w:t>6 сек</w:t>
            </w:r>
          </w:p>
        </w:tc>
        <w:tc>
          <w:tcPr>
            <w:tcW w:w="4394" w:type="dxa"/>
            <w:tcBorders>
              <w:bottom w:val="nil"/>
            </w:tcBorders>
            <w:vAlign w:val="top"/>
          </w:tcPr>
          <w:p w14:paraId="5928D8FF" w14:textId="7BBBD161" w:rsidR="00187052" w:rsidRPr="00B04438" w:rsidRDefault="00187052" w:rsidP="00187052">
            <w:pPr>
              <w:spacing w:before="120" w:after="120"/>
              <w:ind w:firstLine="0"/>
              <w:jc w:val="center"/>
            </w:pPr>
            <w:r>
              <w:rPr>
                <w:noProof/>
              </w:rPr>
              <w:drawing>
                <wp:inline distT="0" distB="0" distL="0" distR="0" wp14:anchorId="6F5C6AD3" wp14:editId="477B12C5">
                  <wp:extent cx="2700000" cy="1519053"/>
                  <wp:effectExtent l="0" t="0" r="5715" b="5080"/>
                  <wp:docPr id="1073742686" name="Рисунок 107374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tcBorders>
              <w:bottom w:val="nil"/>
            </w:tcBorders>
            <w:vAlign w:val="top"/>
          </w:tcPr>
          <w:p w14:paraId="6292769C" w14:textId="6B1BCC9F" w:rsidR="00187052" w:rsidRDefault="00187052" w:rsidP="00187052">
            <w:pPr>
              <w:spacing w:before="120" w:after="120"/>
              <w:ind w:firstLine="0"/>
              <w:jc w:val="left"/>
            </w:pPr>
            <w:r>
              <w:t>Преподаватель с указкой показывает ученику на лице модели намеченные линии. Ученица смотрит, куда показывает преподаватель, сидя на книгах.</w:t>
            </w:r>
          </w:p>
        </w:tc>
      </w:tr>
      <w:tr w:rsidR="00187052" w:rsidRPr="004F6A86" w14:paraId="13E5D791" w14:textId="77777777" w:rsidTr="00F8546B">
        <w:tc>
          <w:tcPr>
            <w:tcW w:w="1129" w:type="dxa"/>
          </w:tcPr>
          <w:p w14:paraId="3D9FD8C5" w14:textId="77777777" w:rsidR="00187052" w:rsidRDefault="00187052" w:rsidP="00187052">
            <w:pPr>
              <w:spacing w:before="120" w:after="120"/>
              <w:ind w:firstLine="0"/>
              <w:jc w:val="center"/>
            </w:pPr>
            <w:r>
              <w:t>11</w:t>
            </w:r>
          </w:p>
        </w:tc>
        <w:tc>
          <w:tcPr>
            <w:tcW w:w="1418" w:type="dxa"/>
          </w:tcPr>
          <w:p w14:paraId="384BE5CB" w14:textId="77777777" w:rsidR="00187052" w:rsidRDefault="00187052" w:rsidP="00187052">
            <w:pPr>
              <w:spacing w:before="120" w:after="120"/>
              <w:ind w:firstLine="0"/>
              <w:jc w:val="center"/>
            </w:pPr>
            <w:r>
              <w:rPr>
                <w:noProof/>
                <w:lang w:eastAsia="ru-RU"/>
              </w:rPr>
              <w:t>4 сек</w:t>
            </w:r>
          </w:p>
        </w:tc>
        <w:tc>
          <w:tcPr>
            <w:tcW w:w="4394" w:type="dxa"/>
            <w:vAlign w:val="top"/>
          </w:tcPr>
          <w:p w14:paraId="52BB699F" w14:textId="704A12AB" w:rsidR="00187052" w:rsidRDefault="00187052" w:rsidP="00187052">
            <w:pPr>
              <w:spacing w:before="120" w:after="120"/>
              <w:ind w:firstLine="0"/>
              <w:jc w:val="center"/>
            </w:pPr>
            <w:r>
              <w:rPr>
                <w:noProof/>
              </w:rPr>
              <w:drawing>
                <wp:inline distT="0" distB="0" distL="0" distR="0" wp14:anchorId="64BB2860" wp14:editId="5B551BE3">
                  <wp:extent cx="2700000" cy="1519053"/>
                  <wp:effectExtent l="0" t="0" r="0" b="0"/>
                  <wp:docPr id="1073742687" name="Рисунок 10737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vAlign w:val="top"/>
          </w:tcPr>
          <w:p w14:paraId="7ACFE089" w14:textId="7573593C" w:rsidR="00187052" w:rsidRDefault="00187052" w:rsidP="00187052">
            <w:pPr>
              <w:spacing w:before="120" w:after="120"/>
              <w:ind w:firstLine="0"/>
              <w:jc w:val="left"/>
            </w:pPr>
            <w:r>
              <w:t>Переход на пустой слайд. Появляется текст «Создайте стильный</w:t>
            </w:r>
            <w:r w:rsidR="00A1324C">
              <w:t xml:space="preserve"> и </w:t>
            </w:r>
            <w:r>
              <w:t>эффектный образ»</w:t>
            </w:r>
          </w:p>
        </w:tc>
      </w:tr>
      <w:tr w:rsidR="00187052" w:rsidRPr="004F6A86" w14:paraId="70DE29CB" w14:textId="77777777" w:rsidTr="00F8546B">
        <w:tc>
          <w:tcPr>
            <w:tcW w:w="1129" w:type="dxa"/>
          </w:tcPr>
          <w:p w14:paraId="738B8973" w14:textId="77777777" w:rsidR="00187052" w:rsidRDefault="00187052" w:rsidP="00187052">
            <w:pPr>
              <w:spacing w:before="120" w:after="120"/>
              <w:ind w:firstLine="0"/>
              <w:jc w:val="center"/>
              <w:rPr>
                <w:noProof/>
                <w:lang w:eastAsia="ru-RU"/>
              </w:rPr>
            </w:pPr>
            <w:r>
              <w:rPr>
                <w:noProof/>
                <w:lang w:eastAsia="ru-RU"/>
              </w:rPr>
              <w:t>12</w:t>
            </w:r>
          </w:p>
        </w:tc>
        <w:tc>
          <w:tcPr>
            <w:tcW w:w="1418" w:type="dxa"/>
          </w:tcPr>
          <w:p w14:paraId="4B24EE52" w14:textId="77777777" w:rsidR="00187052" w:rsidRDefault="00187052" w:rsidP="00187052">
            <w:pPr>
              <w:spacing w:before="120" w:after="120"/>
              <w:ind w:firstLine="0"/>
              <w:jc w:val="center"/>
              <w:rPr>
                <w:noProof/>
                <w:lang w:eastAsia="ru-RU"/>
              </w:rPr>
            </w:pPr>
            <w:r>
              <w:rPr>
                <w:noProof/>
                <w:lang w:eastAsia="ru-RU"/>
              </w:rPr>
              <w:t>6 сек</w:t>
            </w:r>
          </w:p>
        </w:tc>
        <w:tc>
          <w:tcPr>
            <w:tcW w:w="4394" w:type="dxa"/>
            <w:vAlign w:val="top"/>
          </w:tcPr>
          <w:p w14:paraId="62D7AF35" w14:textId="5FB2F158" w:rsidR="00187052" w:rsidRPr="00B04438" w:rsidRDefault="00187052" w:rsidP="00187052">
            <w:pPr>
              <w:spacing w:before="120" w:after="120"/>
              <w:ind w:firstLine="0"/>
              <w:jc w:val="center"/>
            </w:pPr>
            <w:r>
              <w:rPr>
                <w:noProof/>
              </w:rPr>
              <w:drawing>
                <wp:inline distT="0" distB="0" distL="0" distR="0" wp14:anchorId="6EE1A079" wp14:editId="60D62430">
                  <wp:extent cx="2700000" cy="1519053"/>
                  <wp:effectExtent l="0" t="0" r="5715" b="5080"/>
                  <wp:docPr id="1073742688" name="Рисунок 10737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vAlign w:val="top"/>
          </w:tcPr>
          <w:p w14:paraId="076961EB" w14:textId="77777777" w:rsidR="00187052" w:rsidRDefault="00187052" w:rsidP="00187052">
            <w:pPr>
              <w:spacing w:before="120" w:after="120"/>
              <w:ind w:firstLine="0"/>
              <w:jc w:val="left"/>
            </w:pPr>
            <w:r>
              <w:t>Девушка любуется отражением в зеркале</w:t>
            </w:r>
          </w:p>
        </w:tc>
      </w:tr>
      <w:tr w:rsidR="00E3024A" w:rsidRPr="004F6A86" w14:paraId="411294A0" w14:textId="77777777" w:rsidTr="0035028A">
        <w:tc>
          <w:tcPr>
            <w:tcW w:w="1129" w:type="dxa"/>
            <w:tcBorders>
              <w:bottom w:val="single" w:sz="4" w:space="0" w:color="auto"/>
            </w:tcBorders>
          </w:tcPr>
          <w:p w14:paraId="657E119E" w14:textId="3F9B508D" w:rsidR="00E3024A" w:rsidRDefault="00E3024A" w:rsidP="00E3024A">
            <w:pPr>
              <w:spacing w:before="120" w:after="120"/>
              <w:ind w:firstLine="0"/>
              <w:jc w:val="center"/>
              <w:rPr>
                <w:noProof/>
                <w:lang w:eastAsia="ru-RU"/>
              </w:rPr>
            </w:pPr>
            <w:r>
              <w:t>13</w:t>
            </w:r>
          </w:p>
        </w:tc>
        <w:tc>
          <w:tcPr>
            <w:tcW w:w="1418" w:type="dxa"/>
            <w:tcBorders>
              <w:bottom w:val="single" w:sz="4" w:space="0" w:color="auto"/>
            </w:tcBorders>
          </w:tcPr>
          <w:p w14:paraId="3076D043" w14:textId="446DFDF3" w:rsidR="00E3024A" w:rsidRDefault="00E3024A" w:rsidP="00E3024A">
            <w:pPr>
              <w:spacing w:before="120" w:after="120"/>
              <w:ind w:firstLine="0"/>
              <w:jc w:val="center"/>
              <w:rPr>
                <w:noProof/>
                <w:lang w:eastAsia="ru-RU"/>
              </w:rPr>
            </w:pPr>
            <w:r>
              <w:rPr>
                <w:noProof/>
                <w:lang w:eastAsia="ru-RU"/>
              </w:rPr>
              <w:t>4 сек</w:t>
            </w:r>
          </w:p>
        </w:tc>
        <w:tc>
          <w:tcPr>
            <w:tcW w:w="4394" w:type="dxa"/>
            <w:tcBorders>
              <w:bottom w:val="single" w:sz="4" w:space="0" w:color="auto"/>
            </w:tcBorders>
            <w:vAlign w:val="top"/>
          </w:tcPr>
          <w:p w14:paraId="59206977" w14:textId="4AB42D1E" w:rsidR="00E3024A" w:rsidRDefault="00E3024A" w:rsidP="00E3024A">
            <w:pPr>
              <w:spacing w:before="120" w:after="120"/>
              <w:ind w:firstLine="0"/>
              <w:jc w:val="center"/>
              <w:rPr>
                <w:noProof/>
              </w:rPr>
            </w:pPr>
            <w:r>
              <w:rPr>
                <w:noProof/>
              </w:rPr>
              <w:drawing>
                <wp:inline distT="0" distB="0" distL="0" distR="0" wp14:anchorId="7D33A991" wp14:editId="41FD1F6E">
                  <wp:extent cx="2700000" cy="1519053"/>
                  <wp:effectExtent l="0" t="0" r="5715" b="5080"/>
                  <wp:docPr id="1073742689" name="Рисунок 10737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tcBorders>
              <w:bottom w:val="single" w:sz="4" w:space="0" w:color="auto"/>
            </w:tcBorders>
            <w:vAlign w:val="top"/>
          </w:tcPr>
          <w:p w14:paraId="4B7ACCE0" w14:textId="26AB8D43" w:rsidR="00E3024A" w:rsidRDefault="00E3024A" w:rsidP="00E3024A">
            <w:pPr>
              <w:spacing w:before="120" w:after="120"/>
              <w:ind w:firstLine="0"/>
              <w:jc w:val="left"/>
            </w:pPr>
            <w:r>
              <w:t>Переход на пустой слайд. Появляется текст «Станьте успешным профессиональным визажистом».</w:t>
            </w:r>
          </w:p>
        </w:tc>
      </w:tr>
      <w:tr w:rsidR="00E3024A" w:rsidRPr="004F6A86" w14:paraId="2331AA85" w14:textId="77777777" w:rsidTr="0035028A">
        <w:tc>
          <w:tcPr>
            <w:tcW w:w="1129" w:type="dxa"/>
            <w:tcBorders>
              <w:bottom w:val="nil"/>
            </w:tcBorders>
          </w:tcPr>
          <w:p w14:paraId="366B8B4A" w14:textId="79139A55" w:rsidR="00E3024A" w:rsidRDefault="00E3024A" w:rsidP="00E3024A">
            <w:pPr>
              <w:spacing w:before="120" w:after="120"/>
              <w:ind w:firstLine="0"/>
              <w:jc w:val="center"/>
              <w:rPr>
                <w:noProof/>
                <w:lang w:eastAsia="ru-RU"/>
              </w:rPr>
            </w:pPr>
            <w:r>
              <w:t>14</w:t>
            </w:r>
          </w:p>
        </w:tc>
        <w:tc>
          <w:tcPr>
            <w:tcW w:w="1418" w:type="dxa"/>
            <w:tcBorders>
              <w:bottom w:val="nil"/>
            </w:tcBorders>
          </w:tcPr>
          <w:p w14:paraId="56CB568C" w14:textId="77777777" w:rsidR="00E3024A" w:rsidRDefault="00E3024A" w:rsidP="00E3024A">
            <w:pPr>
              <w:spacing w:before="120" w:after="120"/>
              <w:ind w:firstLine="0"/>
              <w:jc w:val="center"/>
              <w:rPr>
                <w:noProof/>
                <w:lang w:eastAsia="ru-RU"/>
              </w:rPr>
            </w:pPr>
          </w:p>
        </w:tc>
        <w:tc>
          <w:tcPr>
            <w:tcW w:w="4394" w:type="dxa"/>
            <w:tcBorders>
              <w:bottom w:val="nil"/>
            </w:tcBorders>
            <w:vAlign w:val="top"/>
          </w:tcPr>
          <w:p w14:paraId="51C42056" w14:textId="00149B01" w:rsidR="00E3024A" w:rsidRDefault="00E3024A" w:rsidP="00E3024A">
            <w:pPr>
              <w:spacing w:before="120" w:after="120"/>
              <w:ind w:firstLine="0"/>
              <w:jc w:val="center"/>
              <w:rPr>
                <w:noProof/>
              </w:rPr>
            </w:pPr>
            <w:r>
              <w:rPr>
                <w:noProof/>
              </w:rPr>
              <w:drawing>
                <wp:inline distT="0" distB="0" distL="0" distR="0" wp14:anchorId="318B2D09" wp14:editId="434B8A89">
                  <wp:extent cx="2700000" cy="1519053"/>
                  <wp:effectExtent l="0" t="0" r="5715" b="5080"/>
                  <wp:docPr id="1073742690" name="Рисунок 10737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tcBorders>
              <w:bottom w:val="nil"/>
            </w:tcBorders>
            <w:vAlign w:val="top"/>
          </w:tcPr>
          <w:p w14:paraId="6C195729" w14:textId="440E9032" w:rsidR="00E3024A" w:rsidRDefault="00E3024A" w:rsidP="00E3024A">
            <w:pPr>
              <w:spacing w:before="120" w:after="120"/>
              <w:ind w:firstLine="0"/>
              <w:jc w:val="left"/>
            </w:pPr>
            <w:r>
              <w:t>Визажист красит клиента в студии.</w:t>
            </w:r>
          </w:p>
        </w:tc>
      </w:tr>
    </w:tbl>
    <w:p w14:paraId="624E6332" w14:textId="48B78E87" w:rsidR="00187052" w:rsidRDefault="00187052"/>
    <w:p w14:paraId="26D4AB2E" w14:textId="5741F23F" w:rsidR="00187052" w:rsidRDefault="00187052" w:rsidP="00187052">
      <w:pPr>
        <w:spacing w:after="280"/>
        <w:ind w:firstLine="0"/>
      </w:pPr>
      <w:r>
        <w:rPr>
          <w:lang w:eastAsia="ru-RU"/>
        </w:rPr>
        <w:lastRenderedPageBreak/>
        <w:t>Продолжение т</w:t>
      </w:r>
      <w:r w:rsidRPr="00D55253">
        <w:rPr>
          <w:lang w:eastAsia="ru-RU"/>
        </w:rPr>
        <w:t>аблиц</w:t>
      </w:r>
      <w:r>
        <w:rPr>
          <w:lang w:eastAsia="ru-RU"/>
        </w:rPr>
        <w:t>ы</w:t>
      </w:r>
      <w:r w:rsidRPr="00D55253">
        <w:rPr>
          <w:lang w:eastAsia="ru-RU"/>
        </w:rPr>
        <w:t xml:space="preserve"> </w:t>
      </w:r>
      <w:r w:rsidR="00525108">
        <w:rPr>
          <w:lang w:eastAsia="ru-RU"/>
        </w:rPr>
        <w:t>А.</w:t>
      </w:r>
      <w:r>
        <w:rPr>
          <w:lang w:eastAsia="ru-RU"/>
        </w:rPr>
        <w:t>1</w:t>
      </w:r>
    </w:p>
    <w:tbl>
      <w:tblPr>
        <w:tblStyle w:val="af2"/>
        <w:tblW w:w="0" w:type="auto"/>
        <w:tblLook w:val="04A0" w:firstRow="1" w:lastRow="0" w:firstColumn="1" w:lastColumn="0" w:noHBand="0" w:noVBand="1"/>
      </w:tblPr>
      <w:tblGrid>
        <w:gridCol w:w="1129"/>
        <w:gridCol w:w="1418"/>
        <w:gridCol w:w="4394"/>
        <w:gridCol w:w="3084"/>
      </w:tblGrid>
      <w:tr w:rsidR="00187052" w:rsidRPr="004F6A86" w14:paraId="1309EAFC" w14:textId="77777777" w:rsidTr="00F3793B">
        <w:trPr>
          <w:cnfStyle w:val="100000000000" w:firstRow="1" w:lastRow="0" w:firstColumn="0" w:lastColumn="0" w:oddVBand="0" w:evenVBand="0" w:oddHBand="0" w:evenHBand="0" w:firstRowFirstColumn="0" w:firstRowLastColumn="0" w:lastRowFirstColumn="0" w:lastRowLastColumn="0"/>
        </w:trPr>
        <w:tc>
          <w:tcPr>
            <w:tcW w:w="1129" w:type="dxa"/>
          </w:tcPr>
          <w:p w14:paraId="51C0A053" w14:textId="1C861539" w:rsidR="00187052" w:rsidRDefault="00187052" w:rsidP="00187052">
            <w:pPr>
              <w:spacing w:before="120" w:after="120"/>
              <w:ind w:firstLine="0"/>
              <w:jc w:val="center"/>
            </w:pPr>
            <w:r>
              <w:t>1</w:t>
            </w:r>
          </w:p>
        </w:tc>
        <w:tc>
          <w:tcPr>
            <w:tcW w:w="1418" w:type="dxa"/>
          </w:tcPr>
          <w:p w14:paraId="65D36319" w14:textId="5EE8E7DF" w:rsidR="00187052" w:rsidRDefault="00187052" w:rsidP="00187052">
            <w:pPr>
              <w:spacing w:before="120" w:after="120"/>
              <w:ind w:firstLine="0"/>
              <w:jc w:val="center"/>
              <w:rPr>
                <w:noProof/>
                <w:lang w:eastAsia="ru-RU"/>
              </w:rPr>
            </w:pPr>
            <w:r>
              <w:t>2</w:t>
            </w:r>
          </w:p>
        </w:tc>
        <w:tc>
          <w:tcPr>
            <w:tcW w:w="4394" w:type="dxa"/>
          </w:tcPr>
          <w:p w14:paraId="798D92D7" w14:textId="281450BF" w:rsidR="00187052" w:rsidRDefault="00187052" w:rsidP="00187052">
            <w:pPr>
              <w:spacing w:before="120" w:after="120"/>
              <w:ind w:firstLine="0"/>
              <w:jc w:val="center"/>
              <w:rPr>
                <w:noProof/>
                <w:lang w:eastAsia="ru-RU"/>
              </w:rPr>
            </w:pPr>
            <w:r>
              <w:t>3</w:t>
            </w:r>
          </w:p>
        </w:tc>
        <w:tc>
          <w:tcPr>
            <w:tcW w:w="3084" w:type="dxa"/>
          </w:tcPr>
          <w:p w14:paraId="47473D5D" w14:textId="2E6A7718" w:rsidR="00187052" w:rsidRDefault="00187052" w:rsidP="00187052">
            <w:pPr>
              <w:spacing w:before="120" w:after="120"/>
              <w:ind w:firstLine="0"/>
              <w:jc w:val="center"/>
            </w:pPr>
            <w:r>
              <w:t>4</w:t>
            </w:r>
          </w:p>
        </w:tc>
      </w:tr>
      <w:tr w:rsidR="00187052" w:rsidRPr="004F6A86" w14:paraId="2CFCACA1" w14:textId="77777777" w:rsidTr="00F8546B">
        <w:tc>
          <w:tcPr>
            <w:tcW w:w="1129" w:type="dxa"/>
          </w:tcPr>
          <w:p w14:paraId="47FB1638" w14:textId="12BC0202" w:rsidR="00187052" w:rsidRDefault="00187052" w:rsidP="00187052">
            <w:pPr>
              <w:spacing w:before="120" w:after="120"/>
              <w:ind w:firstLine="0"/>
              <w:jc w:val="center"/>
            </w:pPr>
          </w:p>
        </w:tc>
        <w:tc>
          <w:tcPr>
            <w:tcW w:w="1418" w:type="dxa"/>
          </w:tcPr>
          <w:p w14:paraId="06902EED" w14:textId="77777777" w:rsidR="00187052" w:rsidRDefault="00187052" w:rsidP="00187052">
            <w:pPr>
              <w:spacing w:before="120" w:after="120"/>
              <w:ind w:firstLine="0"/>
              <w:jc w:val="center"/>
              <w:rPr>
                <w:noProof/>
                <w:lang w:eastAsia="ru-RU"/>
              </w:rPr>
            </w:pPr>
          </w:p>
        </w:tc>
        <w:tc>
          <w:tcPr>
            <w:tcW w:w="4394" w:type="dxa"/>
            <w:vAlign w:val="top"/>
          </w:tcPr>
          <w:p w14:paraId="6464DFA3" w14:textId="030C014E" w:rsidR="00187052" w:rsidRDefault="00187052" w:rsidP="00187052">
            <w:pPr>
              <w:spacing w:before="120" w:after="120"/>
              <w:ind w:firstLine="0"/>
              <w:jc w:val="center"/>
              <w:rPr>
                <w:noProof/>
              </w:rPr>
            </w:pPr>
          </w:p>
        </w:tc>
        <w:tc>
          <w:tcPr>
            <w:tcW w:w="3084" w:type="dxa"/>
            <w:vAlign w:val="top"/>
          </w:tcPr>
          <w:p w14:paraId="0CE44A22" w14:textId="47E6F9DA" w:rsidR="00187052" w:rsidRDefault="00187052" w:rsidP="00187052">
            <w:pPr>
              <w:spacing w:before="120" w:after="120"/>
              <w:ind w:firstLine="0"/>
              <w:jc w:val="left"/>
            </w:pPr>
          </w:p>
        </w:tc>
      </w:tr>
      <w:tr w:rsidR="00187052" w:rsidRPr="004F6A86" w14:paraId="4695CC14" w14:textId="77777777" w:rsidTr="007B7F43">
        <w:tc>
          <w:tcPr>
            <w:tcW w:w="1129" w:type="dxa"/>
          </w:tcPr>
          <w:p w14:paraId="05E27705" w14:textId="102DA77A" w:rsidR="00187052" w:rsidRDefault="00187052" w:rsidP="00187052">
            <w:pPr>
              <w:spacing w:before="120" w:after="120"/>
              <w:ind w:firstLine="0"/>
              <w:jc w:val="center"/>
            </w:pPr>
            <w:r>
              <w:rPr>
                <w:noProof/>
                <w:lang w:eastAsia="ru-RU"/>
              </w:rPr>
              <w:t>15</w:t>
            </w:r>
          </w:p>
        </w:tc>
        <w:tc>
          <w:tcPr>
            <w:tcW w:w="1418" w:type="dxa"/>
          </w:tcPr>
          <w:p w14:paraId="5BFCAEAA" w14:textId="427EBE2D" w:rsidR="00187052" w:rsidRDefault="00187052" w:rsidP="00187052">
            <w:pPr>
              <w:spacing w:before="120" w:after="120"/>
              <w:ind w:firstLine="0"/>
              <w:jc w:val="center"/>
            </w:pPr>
            <w:r>
              <w:rPr>
                <w:noProof/>
                <w:lang w:eastAsia="ru-RU"/>
              </w:rPr>
              <w:t>4 сек</w:t>
            </w:r>
          </w:p>
        </w:tc>
        <w:tc>
          <w:tcPr>
            <w:tcW w:w="4394" w:type="dxa"/>
            <w:vAlign w:val="top"/>
          </w:tcPr>
          <w:p w14:paraId="07C5A446" w14:textId="1352896F" w:rsidR="00187052" w:rsidRDefault="00187052" w:rsidP="00187052">
            <w:pPr>
              <w:spacing w:before="120" w:after="120"/>
              <w:ind w:firstLine="0"/>
              <w:jc w:val="center"/>
            </w:pPr>
            <w:r>
              <w:rPr>
                <w:noProof/>
              </w:rPr>
              <w:drawing>
                <wp:inline distT="0" distB="0" distL="0" distR="0" wp14:anchorId="606F2CEE" wp14:editId="241B9CDA">
                  <wp:extent cx="2700000" cy="1519053"/>
                  <wp:effectExtent l="0" t="0" r="5715" b="5080"/>
                  <wp:docPr id="1073742691" name="Рисунок 10737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00000" cy="1519053"/>
                          </a:xfrm>
                          <a:prstGeom prst="rect">
                            <a:avLst/>
                          </a:prstGeom>
                          <a:noFill/>
                          <a:ln>
                            <a:noFill/>
                          </a:ln>
                        </pic:spPr>
                      </pic:pic>
                    </a:graphicData>
                  </a:graphic>
                </wp:inline>
              </w:drawing>
            </w:r>
          </w:p>
        </w:tc>
        <w:tc>
          <w:tcPr>
            <w:tcW w:w="3084" w:type="dxa"/>
            <w:vAlign w:val="top"/>
          </w:tcPr>
          <w:p w14:paraId="443BD637" w14:textId="525D0A5F" w:rsidR="00187052" w:rsidRDefault="00187052" w:rsidP="00187052">
            <w:pPr>
              <w:spacing w:before="120" w:after="120"/>
              <w:ind w:firstLine="0"/>
              <w:jc w:val="left"/>
            </w:pPr>
            <w:r>
              <w:t>Переход на пустой слайд. Появляется логотип школы.</w:t>
            </w:r>
          </w:p>
        </w:tc>
      </w:tr>
    </w:tbl>
    <w:p w14:paraId="1902B038" w14:textId="0635289C" w:rsidR="008A1D3F" w:rsidRDefault="008A1D3F">
      <w:pPr>
        <w:spacing w:after="160" w:line="259" w:lineRule="auto"/>
        <w:ind w:firstLine="0"/>
        <w:jc w:val="left"/>
      </w:pPr>
      <w:r>
        <w:br w:type="page"/>
      </w:r>
    </w:p>
    <w:p w14:paraId="4B1C1070" w14:textId="12C0EC7B" w:rsidR="008A1D3F" w:rsidRPr="0031515F" w:rsidRDefault="008A1D3F" w:rsidP="008A1D3F">
      <w:pPr>
        <w:pStyle w:val="2121"/>
        <w:spacing w:after="360" w:line="240" w:lineRule="auto"/>
        <w:jc w:val="right"/>
        <w:rPr>
          <w:b w:val="0"/>
          <w:bCs/>
        </w:rPr>
      </w:pPr>
      <w:bookmarkStart w:id="80" w:name="_Toc168516788"/>
      <w:r w:rsidRPr="00C44A9A">
        <w:rPr>
          <w:b w:val="0"/>
          <w:bCs/>
        </w:rPr>
        <w:lastRenderedPageBreak/>
        <w:t>ПРИЛОЖЕНИЕ</w:t>
      </w:r>
      <w:r w:rsidRPr="0031515F">
        <w:rPr>
          <w:b w:val="0"/>
          <w:bCs/>
        </w:rPr>
        <w:t xml:space="preserve"> </w:t>
      </w:r>
      <w:r w:rsidR="00E3024A">
        <w:rPr>
          <w:b w:val="0"/>
          <w:bCs/>
        </w:rPr>
        <w:t>Б</w:t>
      </w:r>
      <w:bookmarkEnd w:id="80"/>
    </w:p>
    <w:p w14:paraId="38DCDE2F" w14:textId="77777777" w:rsidR="00F8546B" w:rsidRPr="00541131" w:rsidRDefault="00F8546B" w:rsidP="00F8546B">
      <w:pPr>
        <w:ind w:firstLine="0"/>
        <w:jc w:val="center"/>
        <w:rPr>
          <w:b/>
        </w:rPr>
      </w:pPr>
      <w:r>
        <w:rPr>
          <w:b/>
        </w:rPr>
        <w:t>Программный код веб-сайта</w:t>
      </w:r>
    </w:p>
    <w:p w14:paraId="0C449003" w14:textId="77777777" w:rsidR="00F8546B" w:rsidRPr="00E86DE5" w:rsidRDefault="00F8546B" w:rsidP="00F8546B">
      <w:pPr>
        <w:spacing w:before="280"/>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&lt;link </w:t>
      </w:r>
      <w:proofErr w:type="spellStart"/>
      <w:r w:rsidRPr="00E86DE5">
        <w:rPr>
          <w:rFonts w:ascii="Courier New" w:hAnsi="Courier New" w:cs="Courier New"/>
          <w:sz w:val="24"/>
          <w:szCs w:val="24"/>
          <w:lang w:val="en-US"/>
        </w:rPr>
        <w:t>rel</w:t>
      </w:r>
      <w:proofErr w:type="spellEnd"/>
      <w:r w:rsidRPr="00E86DE5">
        <w:rPr>
          <w:rFonts w:ascii="Courier New" w:hAnsi="Courier New" w:cs="Courier New"/>
          <w:sz w:val="24"/>
          <w:szCs w:val="24"/>
          <w:lang w:val="en-US"/>
        </w:rPr>
        <w:t xml:space="preserve">="stylesheet"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/style.css" type="text/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"&gt;</w:t>
      </w:r>
    </w:p>
    <w:p w14:paraId="3D557BE3"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&lt;link </w:t>
      </w:r>
      <w:proofErr w:type="spellStart"/>
      <w:r w:rsidRPr="00E86DE5">
        <w:rPr>
          <w:rFonts w:ascii="Courier New" w:hAnsi="Courier New" w:cs="Courier New"/>
          <w:sz w:val="24"/>
          <w:szCs w:val="24"/>
          <w:lang w:val="en-US"/>
        </w:rPr>
        <w:t>rel</w:t>
      </w:r>
      <w:proofErr w:type="spellEnd"/>
      <w:r w:rsidRPr="00E86DE5">
        <w:rPr>
          <w:rFonts w:ascii="Courier New" w:hAnsi="Courier New" w:cs="Courier New"/>
          <w:sz w:val="24"/>
          <w:szCs w:val="24"/>
          <w:lang w:val="en-US"/>
        </w:rPr>
        <w:t xml:space="preserve">="stylesheet"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/authorization_style.css" type="text/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"&gt;</w:t>
      </w:r>
    </w:p>
    <w:p w14:paraId="137E812B"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&lt;meta charset="UTF-8"&gt;</w:t>
      </w:r>
    </w:p>
    <w:p w14:paraId="1F0A2D5A" w14:textId="0D15FCD3"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&lt;?php</w:t>
      </w:r>
      <w:r w:rsidR="00CD338D" w:rsidRPr="009C475A">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session_</w:t>
      </w:r>
      <w:proofErr w:type="gramStart"/>
      <w:r w:rsidRPr="00E86DE5">
        <w:rPr>
          <w:rFonts w:ascii="Courier New" w:hAnsi="Courier New" w:cs="Courier New"/>
          <w:sz w:val="24"/>
          <w:szCs w:val="24"/>
          <w:lang w:val="en-US"/>
        </w:rPr>
        <w:t>start</w:t>
      </w:r>
      <w:proofErr w:type="spellEnd"/>
      <w:r w:rsidRPr="00E86DE5">
        <w:rPr>
          <w:rFonts w:ascii="Courier New" w:hAnsi="Courier New" w:cs="Courier New"/>
          <w:sz w:val="24"/>
          <w:szCs w:val="24"/>
          <w:lang w:val="en-US"/>
        </w:rPr>
        <w:t>(</w:t>
      </w:r>
      <w:proofErr w:type="gramEnd"/>
      <w:r w:rsidRPr="00E86DE5">
        <w:rPr>
          <w:rFonts w:ascii="Courier New" w:hAnsi="Courier New" w:cs="Courier New"/>
          <w:sz w:val="24"/>
          <w:szCs w:val="24"/>
          <w:lang w:val="en-US"/>
        </w:rPr>
        <w:t>);?&gt;</w:t>
      </w:r>
    </w:p>
    <w:p w14:paraId="647AA378"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&lt;div class="align-center"&gt; </w:t>
      </w:r>
    </w:p>
    <w:p w14:paraId="4FDE2143"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t>&lt;div class="form-wrapper"&gt;</w:t>
      </w:r>
    </w:p>
    <w:p w14:paraId="17AEEC0C"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&lt;section class="main-section"&gt; </w:t>
      </w:r>
    </w:p>
    <w:p w14:paraId="2CA240A2"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w:t>
      </w:r>
      <w:proofErr w:type="spellStart"/>
      <w:r w:rsidRPr="00E86DE5">
        <w:rPr>
          <w:rFonts w:ascii="Courier New" w:hAnsi="Courier New" w:cs="Courier New"/>
          <w:sz w:val="24"/>
          <w:szCs w:val="24"/>
          <w:lang w:val="en-US"/>
        </w:rPr>
        <w:t>img</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src</w:t>
      </w:r>
      <w:proofErr w:type="spellEnd"/>
      <w:r w:rsidRPr="00E86DE5">
        <w:rPr>
          <w:rFonts w:ascii="Courier New" w:hAnsi="Courier New" w:cs="Courier New"/>
          <w:sz w:val="24"/>
          <w:szCs w:val="24"/>
          <w:lang w:val="en-US"/>
        </w:rPr>
        <w:t>="/images/registration_img.jpg" class="</w:t>
      </w:r>
      <w:proofErr w:type="spellStart"/>
      <w:r w:rsidRPr="00E86DE5">
        <w:rPr>
          <w:rFonts w:ascii="Courier New" w:hAnsi="Courier New" w:cs="Courier New"/>
          <w:sz w:val="24"/>
          <w:szCs w:val="24"/>
          <w:lang w:val="en-US"/>
        </w:rPr>
        <w:t>image_reg</w:t>
      </w:r>
      <w:proofErr w:type="spellEnd"/>
      <w:r w:rsidRPr="00E86DE5">
        <w:rPr>
          <w:rFonts w:ascii="Courier New" w:hAnsi="Courier New" w:cs="Courier New"/>
          <w:sz w:val="24"/>
          <w:szCs w:val="24"/>
          <w:lang w:val="en-US"/>
        </w:rPr>
        <w:t>"&gt;</w:t>
      </w:r>
    </w:p>
    <w:p w14:paraId="67964A23"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class="registration-form"&gt;</w:t>
      </w:r>
    </w:p>
    <w:p w14:paraId="0BA6FEE7"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class="title title-2"&gt;</w:t>
      </w:r>
      <w:proofErr w:type="spellStart"/>
      <w:r w:rsidRPr="00E86DE5">
        <w:rPr>
          <w:rFonts w:ascii="Courier New" w:hAnsi="Courier New" w:cs="Courier New"/>
          <w:sz w:val="24"/>
          <w:szCs w:val="24"/>
          <w:lang w:val="en-US"/>
        </w:rPr>
        <w:t>Регистрация</w:t>
      </w:r>
      <w:proofErr w:type="spellEnd"/>
      <w:r w:rsidRPr="00E86DE5">
        <w:rPr>
          <w:rFonts w:ascii="Courier New" w:hAnsi="Courier New" w:cs="Courier New"/>
          <w:sz w:val="24"/>
          <w:szCs w:val="24"/>
          <w:lang w:val="en-US"/>
        </w:rPr>
        <w:t>&lt;/div&gt;</w:t>
      </w:r>
    </w:p>
    <w:p w14:paraId="208DA3C2" w14:textId="77777777" w:rsidR="00F8546B" w:rsidRPr="00E86DE5" w:rsidRDefault="00F8546B" w:rsidP="00F8546B">
      <w:pPr>
        <w:ind w:firstLine="0"/>
        <w:rPr>
          <w:rFonts w:ascii="Courier New" w:hAnsi="Courier New" w:cs="Courier New"/>
          <w:sz w:val="24"/>
          <w:szCs w:val="24"/>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rPr>
        <w:t>&lt;</w:t>
      </w:r>
      <w:r w:rsidRPr="00E86DE5">
        <w:rPr>
          <w:rFonts w:ascii="Courier New" w:hAnsi="Courier New" w:cs="Courier New"/>
          <w:sz w:val="24"/>
          <w:szCs w:val="24"/>
          <w:lang w:val="en-US"/>
        </w:rPr>
        <w:t>div</w:t>
      </w:r>
      <w:r w:rsidRPr="00E86DE5">
        <w:rPr>
          <w:rFonts w:ascii="Courier New" w:hAnsi="Courier New" w:cs="Courier New"/>
          <w:sz w:val="24"/>
          <w:szCs w:val="24"/>
        </w:rPr>
        <w:t xml:space="preserve"> </w:t>
      </w:r>
      <w:r w:rsidRPr="00E86DE5">
        <w:rPr>
          <w:rFonts w:ascii="Courier New" w:hAnsi="Courier New" w:cs="Courier New"/>
          <w:sz w:val="24"/>
          <w:szCs w:val="24"/>
          <w:lang w:val="en-US"/>
        </w:rPr>
        <w:t>class</w:t>
      </w:r>
      <w:r w:rsidRPr="00E86DE5">
        <w:rPr>
          <w:rFonts w:ascii="Courier New" w:hAnsi="Courier New" w:cs="Courier New"/>
          <w:sz w:val="24"/>
          <w:szCs w:val="24"/>
        </w:rPr>
        <w:t>="</w:t>
      </w:r>
      <w:r w:rsidRPr="00E86DE5">
        <w:rPr>
          <w:rFonts w:ascii="Courier New" w:hAnsi="Courier New" w:cs="Courier New"/>
          <w:sz w:val="24"/>
          <w:szCs w:val="24"/>
          <w:lang w:val="en-US"/>
        </w:rPr>
        <w:t>have</w:t>
      </w:r>
      <w:r w:rsidRPr="00E86DE5">
        <w:rPr>
          <w:rFonts w:ascii="Courier New" w:hAnsi="Courier New" w:cs="Courier New"/>
          <w:sz w:val="24"/>
          <w:szCs w:val="24"/>
        </w:rPr>
        <w:t>-</w:t>
      </w:r>
      <w:r w:rsidRPr="00E86DE5">
        <w:rPr>
          <w:rFonts w:ascii="Courier New" w:hAnsi="Courier New" w:cs="Courier New"/>
          <w:sz w:val="24"/>
          <w:szCs w:val="24"/>
          <w:lang w:val="en-US"/>
        </w:rPr>
        <w:t>account</w:t>
      </w:r>
      <w:r w:rsidRPr="00E86DE5">
        <w:rPr>
          <w:rFonts w:ascii="Courier New" w:hAnsi="Courier New" w:cs="Courier New"/>
          <w:sz w:val="24"/>
          <w:szCs w:val="24"/>
        </w:rPr>
        <w:t>"&gt;</w:t>
      </w:r>
    </w:p>
    <w:p w14:paraId="74D01A06" w14:textId="77777777" w:rsidR="00F8546B" w:rsidRPr="00E86DE5" w:rsidRDefault="00F8546B" w:rsidP="00F8546B">
      <w:pPr>
        <w:ind w:firstLine="0"/>
        <w:rPr>
          <w:rFonts w:ascii="Courier New" w:hAnsi="Courier New" w:cs="Courier New"/>
          <w:sz w:val="24"/>
          <w:szCs w:val="24"/>
        </w:rPr>
      </w:pP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t xml:space="preserve">Уже зарегистрированы? </w:t>
      </w:r>
    </w:p>
    <w:p w14:paraId="6E833C22"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lang w:val="en-US"/>
        </w:rPr>
        <w:t xml:space="preserve">&lt;a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='../authorization/</w:t>
      </w:r>
      <w:proofErr w:type="spellStart"/>
      <w:r w:rsidRPr="00E86DE5">
        <w:rPr>
          <w:rFonts w:ascii="Courier New" w:hAnsi="Courier New" w:cs="Courier New"/>
          <w:sz w:val="24"/>
          <w:szCs w:val="24"/>
          <w:lang w:val="en-US"/>
        </w:rPr>
        <w:t>authorization.php</w:t>
      </w:r>
      <w:proofErr w:type="spellEnd"/>
      <w:r w:rsidRPr="00E86DE5">
        <w:rPr>
          <w:rFonts w:ascii="Courier New" w:hAnsi="Courier New" w:cs="Courier New"/>
          <w:sz w:val="24"/>
          <w:szCs w:val="24"/>
          <w:lang w:val="en-US"/>
        </w:rPr>
        <w:t>' class="</w:t>
      </w:r>
      <w:proofErr w:type="spellStart"/>
      <w:r w:rsidRPr="00E86DE5">
        <w:rPr>
          <w:rFonts w:ascii="Courier New" w:hAnsi="Courier New" w:cs="Courier New"/>
          <w:sz w:val="24"/>
          <w:szCs w:val="24"/>
          <w:lang w:val="en-US"/>
        </w:rPr>
        <w:t>login_href</w:t>
      </w:r>
      <w:proofErr w:type="spellEnd"/>
      <w:r w:rsidRPr="00E86DE5">
        <w:rPr>
          <w:rFonts w:ascii="Courier New" w:hAnsi="Courier New" w:cs="Courier New"/>
          <w:sz w:val="24"/>
          <w:szCs w:val="24"/>
          <w:lang w:val="en-US"/>
        </w:rPr>
        <w:t>"&gt;</w:t>
      </w:r>
      <w:proofErr w:type="spellStart"/>
      <w:r w:rsidRPr="00E86DE5">
        <w:rPr>
          <w:rFonts w:ascii="Courier New" w:hAnsi="Courier New" w:cs="Courier New"/>
          <w:sz w:val="24"/>
          <w:szCs w:val="24"/>
          <w:lang w:val="en-US"/>
        </w:rPr>
        <w:t>Войти</w:t>
      </w:r>
      <w:proofErr w:type="spellEnd"/>
      <w:r w:rsidRPr="00E86DE5">
        <w:rPr>
          <w:rFonts w:ascii="Courier New" w:hAnsi="Courier New" w:cs="Courier New"/>
          <w:sz w:val="24"/>
          <w:szCs w:val="24"/>
          <w:lang w:val="en-US"/>
        </w:rPr>
        <w:t>&lt;/a&gt;</w:t>
      </w:r>
    </w:p>
    <w:p w14:paraId="3BA6CA2E"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08A71ADC"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proofErr w:type="gramStart"/>
      <w:r w:rsidRPr="00E86DE5">
        <w:rPr>
          <w:rFonts w:ascii="Courier New" w:hAnsi="Courier New" w:cs="Courier New"/>
          <w:sz w:val="24"/>
          <w:szCs w:val="24"/>
          <w:lang w:val="en-US"/>
        </w:rPr>
        <w:t>&lt;!--</w:t>
      </w:r>
      <w:proofErr w:type="gramEnd"/>
      <w:r w:rsidRPr="00E86DE5">
        <w:rPr>
          <w:rFonts w:ascii="Courier New" w:hAnsi="Courier New" w:cs="Courier New"/>
          <w:sz w:val="24"/>
          <w:szCs w:val="24"/>
          <w:lang w:val="en-US"/>
        </w:rPr>
        <w:t xml:space="preserve"> Form --&gt;</w:t>
      </w:r>
    </w:p>
    <w:p w14:paraId="0DBE1CBA"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&lt;form class="form"&gt;</w:t>
      </w:r>
    </w:p>
    <w:p w14:paraId="5160C4E4"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086E36F3"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имя</w:t>
      </w:r>
      <w:proofErr w:type="spellEnd"/>
      <w:r w:rsidRPr="00E86DE5">
        <w:rPr>
          <w:rFonts w:ascii="Courier New" w:hAnsi="Courier New" w:cs="Courier New"/>
          <w:sz w:val="24"/>
          <w:szCs w:val="24"/>
          <w:lang w:val="en-US"/>
        </w:rPr>
        <w:t>&lt;/label&gt;</w:t>
      </w:r>
    </w:p>
    <w:p w14:paraId="073EACC5"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 name="name" type="text" title="</w:t>
      </w:r>
      <w:proofErr w:type="spellStart"/>
      <w:r w:rsidRPr="00E86DE5">
        <w:rPr>
          <w:rFonts w:ascii="Courier New" w:hAnsi="Courier New" w:cs="Courier New"/>
          <w:sz w:val="24"/>
          <w:szCs w:val="24"/>
          <w:lang w:val="en-US"/>
        </w:rPr>
        <w:t>Не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менее</w:t>
      </w:r>
      <w:proofErr w:type="spellEnd"/>
      <w:r w:rsidRPr="00E86DE5">
        <w:rPr>
          <w:rFonts w:ascii="Courier New" w:hAnsi="Courier New" w:cs="Courier New"/>
          <w:sz w:val="24"/>
          <w:szCs w:val="24"/>
          <w:lang w:val="en-US"/>
        </w:rPr>
        <w:t xml:space="preserve"> 3 </w:t>
      </w:r>
      <w:proofErr w:type="spellStart"/>
      <w:r w:rsidRPr="00E86DE5">
        <w:rPr>
          <w:rFonts w:ascii="Courier New" w:hAnsi="Courier New" w:cs="Courier New"/>
          <w:sz w:val="24"/>
          <w:szCs w:val="24"/>
          <w:lang w:val="en-US"/>
        </w:rPr>
        <w:t>символов</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Начинается</w:t>
      </w:r>
      <w:proofErr w:type="spellEnd"/>
      <w:r w:rsidRPr="00E86DE5">
        <w:rPr>
          <w:rFonts w:ascii="Courier New" w:hAnsi="Courier New" w:cs="Courier New"/>
          <w:sz w:val="24"/>
          <w:szCs w:val="24"/>
          <w:lang w:val="en-US"/>
        </w:rPr>
        <w:t xml:space="preserve"> с </w:t>
      </w:r>
      <w:proofErr w:type="spellStart"/>
      <w:r w:rsidRPr="00E86DE5">
        <w:rPr>
          <w:rFonts w:ascii="Courier New" w:hAnsi="Courier New" w:cs="Courier New"/>
          <w:sz w:val="24"/>
          <w:szCs w:val="24"/>
          <w:lang w:val="en-US"/>
        </w:rPr>
        <w:t>заглавной</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буквы</w:t>
      </w:r>
      <w:proofErr w:type="spellEnd"/>
      <w:r w:rsidRPr="00E86DE5">
        <w:rPr>
          <w:rFonts w:ascii="Courier New" w:hAnsi="Courier New" w:cs="Courier New"/>
          <w:sz w:val="24"/>
          <w:szCs w:val="24"/>
          <w:lang w:val="en-US"/>
        </w:rPr>
        <w:t>."&gt;</w:t>
      </w:r>
    </w:p>
    <w:p w14:paraId="0A76C6A7"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name="name-error-span"&gt;&lt;/span&gt;</w:t>
      </w:r>
    </w:p>
    <w:p w14:paraId="09AFBA48"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358A05D1"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0B0DFC78"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E-mail&lt;/label&gt;</w:t>
      </w:r>
    </w:p>
    <w:p w14:paraId="329B3D65"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name="email" type="text"&gt;</w:t>
      </w:r>
    </w:p>
    <w:p w14:paraId="088F0F35"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name="email-error-span"&gt;&lt;/span&gt;</w:t>
      </w:r>
    </w:p>
    <w:p w14:paraId="73470A9D"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076F293E"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4E8DDAE8"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телефон</w:t>
      </w:r>
      <w:proofErr w:type="spellEnd"/>
      <w:r w:rsidRPr="00E86DE5">
        <w:rPr>
          <w:rFonts w:ascii="Courier New" w:hAnsi="Courier New" w:cs="Courier New"/>
          <w:sz w:val="24"/>
          <w:szCs w:val="24"/>
          <w:lang w:val="en-US"/>
        </w:rPr>
        <w:t>&lt;/label&gt;</w:t>
      </w:r>
    </w:p>
    <w:p w14:paraId="3313D6A4"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&lt;input class="input </w:t>
      </w:r>
      <w:proofErr w:type="spellStart"/>
      <w:r w:rsidRPr="00E86DE5">
        <w:rPr>
          <w:rFonts w:ascii="Courier New" w:hAnsi="Courier New" w:cs="Courier New"/>
          <w:sz w:val="24"/>
          <w:szCs w:val="24"/>
          <w:lang w:val="en-US"/>
        </w:rPr>
        <w:t>tel_input</w:t>
      </w:r>
      <w:proofErr w:type="spellEnd"/>
      <w:r w:rsidRPr="00E86DE5">
        <w:rPr>
          <w:rFonts w:ascii="Courier New" w:hAnsi="Courier New" w:cs="Courier New"/>
          <w:sz w:val="24"/>
          <w:szCs w:val="24"/>
          <w:lang w:val="en-US"/>
        </w:rPr>
        <w:t>" name="telephone" type="text" placeholder="+375 (__) ___-__-__"&gt;</w:t>
      </w:r>
    </w:p>
    <w:p w14:paraId="1B1E1BAF"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name="telephone-error-span"&gt;&lt;/span&gt;</w:t>
      </w:r>
    </w:p>
    <w:p w14:paraId="6D18D4B3"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6CA4C5D8"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0846E230"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пароль</w:t>
      </w:r>
      <w:proofErr w:type="spellEnd"/>
      <w:r w:rsidRPr="00E86DE5">
        <w:rPr>
          <w:rFonts w:ascii="Courier New" w:hAnsi="Courier New" w:cs="Courier New"/>
          <w:sz w:val="24"/>
          <w:szCs w:val="24"/>
          <w:lang w:val="en-US"/>
        </w:rPr>
        <w:t>&lt;/label&gt;</w:t>
      </w:r>
    </w:p>
    <w:p w14:paraId="22600283" w14:textId="7C3EE3A2"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name="password" type="password" title="</w:t>
      </w:r>
      <w:proofErr w:type="spellStart"/>
      <w:r w:rsidRPr="00E86DE5">
        <w:rPr>
          <w:rFonts w:ascii="Courier New" w:hAnsi="Courier New" w:cs="Courier New"/>
          <w:sz w:val="24"/>
          <w:szCs w:val="24"/>
          <w:lang w:val="en-US"/>
        </w:rPr>
        <w:t>Пароль</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должен</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состоять</w:t>
      </w:r>
      <w:proofErr w:type="spellEnd"/>
      <w:r w:rsidR="00497A0C">
        <w:rPr>
          <w:rFonts w:ascii="Courier New" w:hAnsi="Courier New" w:cs="Courier New"/>
          <w:sz w:val="24"/>
          <w:szCs w:val="24"/>
          <w:lang w:val="en-US"/>
        </w:rPr>
        <w:t xml:space="preserve"> </w:t>
      </w:r>
      <w:proofErr w:type="spellStart"/>
      <w:r w:rsidR="00497A0C">
        <w:rPr>
          <w:rFonts w:ascii="Courier New" w:hAnsi="Courier New" w:cs="Courier New"/>
          <w:sz w:val="24"/>
          <w:szCs w:val="24"/>
          <w:lang w:val="en-US"/>
        </w:rPr>
        <w:t>из</w:t>
      </w:r>
      <w:proofErr w:type="spellEnd"/>
      <w:r w:rsidR="00497A0C">
        <w:rPr>
          <w:rFonts w:ascii="Courier New" w:hAnsi="Courier New" w:cs="Courier New"/>
          <w:sz w:val="24"/>
          <w:szCs w:val="24"/>
          <w:lang w:val="en-US"/>
        </w:rPr>
        <w:t> </w:t>
      </w:r>
      <w:proofErr w:type="spellStart"/>
      <w:r w:rsidRPr="00E86DE5">
        <w:rPr>
          <w:rFonts w:ascii="Courier New" w:hAnsi="Courier New" w:cs="Courier New"/>
          <w:sz w:val="24"/>
          <w:szCs w:val="24"/>
          <w:lang w:val="en-US"/>
        </w:rPr>
        <w:t>букв</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латинского</w:t>
      </w:r>
      <w:proofErr w:type="spellEnd"/>
      <w:r w:rsidR="00A1324C">
        <w:rPr>
          <w:rFonts w:ascii="Courier New" w:hAnsi="Courier New" w:cs="Courier New"/>
          <w:sz w:val="24"/>
          <w:szCs w:val="24"/>
          <w:lang w:val="en-US"/>
        </w:rPr>
        <w:t xml:space="preserve"> и </w:t>
      </w:r>
      <w:proofErr w:type="spellStart"/>
      <w:r w:rsidRPr="00E86DE5">
        <w:rPr>
          <w:rFonts w:ascii="Courier New" w:hAnsi="Courier New" w:cs="Courier New"/>
          <w:sz w:val="24"/>
          <w:szCs w:val="24"/>
          <w:lang w:val="en-US"/>
        </w:rPr>
        <w:t>русского</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алфавита</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Не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должен</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содержать</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символы</w:t>
      </w:r>
      <w:proofErr w:type="spellEnd"/>
      <w:r w:rsidRPr="00E86DE5">
        <w:rPr>
          <w:rFonts w:ascii="Courier New" w:hAnsi="Courier New" w:cs="Courier New"/>
          <w:sz w:val="24"/>
          <w:szCs w:val="24"/>
          <w:lang w:val="en-US"/>
        </w:rPr>
        <w:t xml:space="preserve"> (#$%^&amp;_=+-). </w:t>
      </w:r>
      <w:proofErr w:type="spellStart"/>
      <w:r w:rsidRPr="00E86DE5">
        <w:rPr>
          <w:rFonts w:ascii="Courier New" w:hAnsi="Courier New" w:cs="Courier New"/>
          <w:sz w:val="24"/>
          <w:szCs w:val="24"/>
          <w:lang w:val="en-US"/>
        </w:rPr>
        <w:t>Длина</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не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меньше</w:t>
      </w:r>
      <w:proofErr w:type="spellEnd"/>
      <w:r w:rsidRPr="00E86DE5">
        <w:rPr>
          <w:rFonts w:ascii="Courier New" w:hAnsi="Courier New" w:cs="Courier New"/>
          <w:sz w:val="24"/>
          <w:szCs w:val="24"/>
          <w:lang w:val="en-US"/>
        </w:rPr>
        <w:t xml:space="preserve"> 6 </w:t>
      </w:r>
      <w:proofErr w:type="spellStart"/>
      <w:r w:rsidRPr="00E86DE5">
        <w:rPr>
          <w:rFonts w:ascii="Courier New" w:hAnsi="Courier New" w:cs="Courier New"/>
          <w:sz w:val="24"/>
          <w:szCs w:val="24"/>
          <w:lang w:val="en-US"/>
        </w:rPr>
        <w:t>символов</w:t>
      </w:r>
      <w:proofErr w:type="spellEnd"/>
      <w:r w:rsidRPr="00E86DE5">
        <w:rPr>
          <w:rFonts w:ascii="Courier New" w:hAnsi="Courier New" w:cs="Courier New"/>
          <w:sz w:val="24"/>
          <w:szCs w:val="24"/>
          <w:lang w:val="en-US"/>
        </w:rPr>
        <w:t>."&gt;</w:t>
      </w:r>
    </w:p>
    <w:p w14:paraId="584D2279"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name="password-error-span"&gt;&lt;/span&gt;</w:t>
      </w:r>
    </w:p>
    <w:p w14:paraId="22304F5B"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32610FE8"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lastRenderedPageBreak/>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50ABF373"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Повторите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пароль</w:t>
      </w:r>
      <w:proofErr w:type="spellEnd"/>
      <w:r w:rsidRPr="00E86DE5">
        <w:rPr>
          <w:rFonts w:ascii="Courier New" w:hAnsi="Courier New" w:cs="Courier New"/>
          <w:sz w:val="24"/>
          <w:szCs w:val="24"/>
          <w:lang w:val="en-US"/>
        </w:rPr>
        <w:t>&lt;/label&gt;</w:t>
      </w:r>
    </w:p>
    <w:p w14:paraId="6FA75725"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name="</w:t>
      </w:r>
      <w:proofErr w:type="spellStart"/>
      <w:r w:rsidRPr="00E86DE5">
        <w:rPr>
          <w:rFonts w:ascii="Courier New" w:hAnsi="Courier New" w:cs="Courier New"/>
          <w:sz w:val="24"/>
          <w:szCs w:val="24"/>
          <w:lang w:val="en-US"/>
        </w:rPr>
        <w:t>password_confirm</w:t>
      </w:r>
      <w:proofErr w:type="spellEnd"/>
      <w:r w:rsidRPr="00E86DE5">
        <w:rPr>
          <w:rFonts w:ascii="Courier New" w:hAnsi="Courier New" w:cs="Courier New"/>
          <w:sz w:val="24"/>
          <w:szCs w:val="24"/>
          <w:lang w:val="en-US"/>
        </w:rPr>
        <w:t>" type="password"&gt;</w:t>
      </w:r>
    </w:p>
    <w:p w14:paraId="01C71484"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w:t>
      </w:r>
      <w:proofErr w:type="spellStart"/>
      <w:r w:rsidRPr="00E86DE5">
        <w:rPr>
          <w:rFonts w:ascii="Courier New" w:hAnsi="Courier New" w:cs="Courier New"/>
          <w:sz w:val="24"/>
          <w:szCs w:val="24"/>
          <w:lang w:val="en-US"/>
        </w:rPr>
        <w:t>password_confirm</w:t>
      </w:r>
      <w:proofErr w:type="spellEnd"/>
      <w:r w:rsidRPr="00E86DE5">
        <w:rPr>
          <w:rFonts w:ascii="Courier New" w:hAnsi="Courier New" w:cs="Courier New"/>
          <w:sz w:val="24"/>
          <w:szCs w:val="24"/>
          <w:lang w:val="en-US"/>
        </w:rPr>
        <w:t>-error-span"&gt;&lt;/span&gt;</w:t>
      </w:r>
    </w:p>
    <w:p w14:paraId="4D6AB8FC"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12477BC3"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p>
    <w:p w14:paraId="5B6394A5"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type="submit" class="button reg-</w:t>
      </w:r>
      <w:proofErr w:type="spellStart"/>
      <w:r w:rsidRPr="00E86DE5">
        <w:rPr>
          <w:rFonts w:ascii="Courier New" w:hAnsi="Courier New" w:cs="Courier New"/>
          <w:sz w:val="24"/>
          <w:szCs w:val="24"/>
          <w:lang w:val="en-US"/>
        </w:rPr>
        <w:t>btn</w:t>
      </w:r>
      <w:proofErr w:type="spellEnd"/>
      <w:r w:rsidRPr="00E86DE5">
        <w:rPr>
          <w:rFonts w:ascii="Courier New" w:hAnsi="Courier New" w:cs="Courier New"/>
          <w:sz w:val="24"/>
          <w:szCs w:val="24"/>
          <w:lang w:val="en-US"/>
        </w:rPr>
        <w:t>" value="</w:t>
      </w:r>
      <w:proofErr w:type="spellStart"/>
      <w:r w:rsidRPr="00E86DE5">
        <w:rPr>
          <w:rFonts w:ascii="Courier New" w:hAnsi="Courier New" w:cs="Courier New"/>
          <w:sz w:val="24"/>
          <w:szCs w:val="24"/>
          <w:lang w:val="en-US"/>
        </w:rPr>
        <w:t>Зарегистрироваться</w:t>
      </w:r>
      <w:proofErr w:type="spellEnd"/>
      <w:r w:rsidRPr="00E86DE5">
        <w:rPr>
          <w:rFonts w:ascii="Courier New" w:hAnsi="Courier New" w:cs="Courier New"/>
          <w:sz w:val="24"/>
          <w:szCs w:val="24"/>
          <w:lang w:val="en-US"/>
        </w:rPr>
        <w:t>"&gt;</w:t>
      </w:r>
    </w:p>
    <w:p w14:paraId="164A6F9C"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p>
    <w:p w14:paraId="40A87C34"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&lt;/form&gt; </w:t>
      </w:r>
    </w:p>
    <w:p w14:paraId="2CD8D2FD"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&lt;a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index.php</w:t>
      </w:r>
      <w:proofErr w:type="spellEnd"/>
      <w:r w:rsidRPr="00E86DE5">
        <w:rPr>
          <w:rFonts w:ascii="Courier New" w:hAnsi="Courier New" w:cs="Courier New"/>
          <w:sz w:val="24"/>
          <w:szCs w:val="24"/>
          <w:lang w:val="en-US"/>
        </w:rPr>
        <w:t>" class="</w:t>
      </w:r>
      <w:proofErr w:type="spellStart"/>
      <w:r w:rsidRPr="00E86DE5">
        <w:rPr>
          <w:rFonts w:ascii="Courier New" w:hAnsi="Courier New" w:cs="Courier New"/>
          <w:sz w:val="24"/>
          <w:szCs w:val="24"/>
          <w:lang w:val="en-US"/>
        </w:rPr>
        <w:t>goBack_href</w:t>
      </w:r>
      <w:proofErr w:type="spellEnd"/>
      <w:r w:rsidRPr="00E86DE5">
        <w:rPr>
          <w:rFonts w:ascii="Courier New" w:hAnsi="Courier New" w:cs="Courier New"/>
          <w:sz w:val="24"/>
          <w:szCs w:val="24"/>
          <w:lang w:val="en-US"/>
        </w:rPr>
        <w:t>"&gt;</w:t>
      </w:r>
      <w:proofErr w:type="spellStart"/>
      <w:r w:rsidRPr="00E86DE5">
        <w:rPr>
          <w:rFonts w:ascii="Courier New" w:hAnsi="Courier New" w:cs="Courier New"/>
          <w:sz w:val="24"/>
          <w:szCs w:val="24"/>
          <w:lang w:val="en-US"/>
        </w:rPr>
        <w:t>На</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главную</w:t>
      </w:r>
      <w:proofErr w:type="spellEnd"/>
      <w:r w:rsidRPr="00E86DE5">
        <w:rPr>
          <w:rFonts w:ascii="Courier New" w:hAnsi="Courier New" w:cs="Courier New"/>
          <w:sz w:val="24"/>
          <w:szCs w:val="24"/>
          <w:lang w:val="en-US"/>
        </w:rPr>
        <w:t>&lt;/a&gt;</w:t>
      </w:r>
    </w:p>
    <w:p w14:paraId="1522F853"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799D3568"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t>&lt;/section&gt;</w:t>
      </w:r>
    </w:p>
    <w:p w14:paraId="1F16CBE6"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class="two-lines"&gt;&lt;/div&gt;</w:t>
      </w:r>
    </w:p>
    <w:p w14:paraId="4898E66F"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ab/>
        <w:t>&lt;/div&gt;</w:t>
      </w:r>
    </w:p>
    <w:p w14:paraId="2CCD0CCA"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&lt;/div&gt;</w:t>
      </w:r>
    </w:p>
    <w:p w14:paraId="51705A67"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&lt;script </w:t>
      </w:r>
      <w:proofErr w:type="spellStart"/>
      <w:r w:rsidRPr="00E86DE5">
        <w:rPr>
          <w:rFonts w:ascii="Courier New" w:hAnsi="Courier New" w:cs="Courier New"/>
          <w:sz w:val="24"/>
          <w:szCs w:val="24"/>
          <w:lang w:val="en-US"/>
        </w:rPr>
        <w:t>src</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js</w:t>
      </w:r>
      <w:proofErr w:type="spellEnd"/>
      <w:r w:rsidRPr="00E86DE5">
        <w:rPr>
          <w:rFonts w:ascii="Courier New" w:hAnsi="Courier New" w:cs="Courier New"/>
          <w:sz w:val="24"/>
          <w:szCs w:val="24"/>
          <w:lang w:val="en-US"/>
        </w:rPr>
        <w:t>/jquery-3.4.1.min.js"&gt;&lt;/script&gt;&lt;script src="https://ajax.googleapis.com/ajax/libs/jquery/2.2.0/jquery.min.js"&gt;&lt;/script&gt;</w:t>
      </w:r>
    </w:p>
    <w:p w14:paraId="5E490406" w14:textId="77777777" w:rsidR="00F8546B" w:rsidRPr="00E86DE5" w:rsidRDefault="00F8546B" w:rsidP="00F8546B">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&lt;script </w:t>
      </w:r>
      <w:proofErr w:type="spellStart"/>
      <w:r w:rsidRPr="00E86DE5">
        <w:rPr>
          <w:rFonts w:ascii="Courier New" w:hAnsi="Courier New" w:cs="Courier New"/>
          <w:sz w:val="24"/>
          <w:szCs w:val="24"/>
          <w:lang w:val="en-US"/>
        </w:rPr>
        <w:t>src</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js</w:t>
      </w:r>
      <w:proofErr w:type="spellEnd"/>
      <w:r w:rsidRPr="00E86DE5">
        <w:rPr>
          <w:rFonts w:ascii="Courier New" w:hAnsi="Courier New" w:cs="Courier New"/>
          <w:sz w:val="24"/>
          <w:szCs w:val="24"/>
          <w:lang w:val="en-US"/>
        </w:rPr>
        <w:t>/registration.js"&gt;&lt;/script&gt;</w:t>
      </w:r>
    </w:p>
    <w:p w14:paraId="322C3585" w14:textId="2A6D2D05" w:rsidR="00F8546B" w:rsidRPr="00E86DE5" w:rsidRDefault="00F8546B" w:rsidP="00F854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ind w:firstLine="0"/>
        <w:jc w:val="center"/>
      </w:pPr>
      <w:r>
        <w:t>Листинг</w:t>
      </w:r>
      <w:r w:rsidRPr="00842F23">
        <w:t xml:space="preserve"> </w:t>
      </w:r>
      <w:r w:rsidR="00AF55CD">
        <w:t>Б</w:t>
      </w:r>
      <w:r w:rsidRPr="00842F23">
        <w:t>.</w:t>
      </w:r>
      <w:r>
        <w:t>1</w:t>
      </w:r>
      <w:r w:rsidR="0010433D">
        <w:t xml:space="preserve"> – </w:t>
      </w:r>
      <w:r>
        <w:t xml:space="preserve">Файл с формой регистрации </w:t>
      </w:r>
      <w:r>
        <w:rPr>
          <w:lang w:val="en-US"/>
        </w:rPr>
        <w:t>registration</w:t>
      </w:r>
      <w:r w:rsidRPr="00E86DE5">
        <w:t>.</w:t>
      </w:r>
      <w:r>
        <w:rPr>
          <w:lang w:val="en-US"/>
        </w:rPr>
        <w:t>php</w:t>
      </w:r>
    </w:p>
    <w:p w14:paraId="650DF2E6"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$('.reg-</w:t>
      </w:r>
      <w:proofErr w:type="spellStart"/>
      <w:r w:rsidRPr="00517774">
        <w:rPr>
          <w:rFonts w:ascii="Courier New" w:hAnsi="Courier New" w:cs="Courier New"/>
          <w:sz w:val="24"/>
          <w:szCs w:val="24"/>
          <w:lang w:val="en-US"/>
        </w:rPr>
        <w:t>btn</w:t>
      </w:r>
      <w:proofErr w:type="spellEnd"/>
      <w:r w:rsidRPr="00517774">
        <w:rPr>
          <w:rFonts w:ascii="Courier New" w:hAnsi="Courier New" w:cs="Courier New"/>
          <w:sz w:val="24"/>
          <w:szCs w:val="24"/>
          <w:lang w:val="en-US"/>
        </w:rPr>
        <w:t>'</w:t>
      </w:r>
      <w:proofErr w:type="gramStart"/>
      <w:r w:rsidRPr="00517774">
        <w:rPr>
          <w:rFonts w:ascii="Courier New" w:hAnsi="Courier New" w:cs="Courier New"/>
          <w:sz w:val="24"/>
          <w:szCs w:val="24"/>
          <w:lang w:val="en-US"/>
        </w:rPr>
        <w:t>).click</w:t>
      </w:r>
      <w:proofErr w:type="gramEnd"/>
      <w:r w:rsidRPr="00517774">
        <w:rPr>
          <w:rFonts w:ascii="Courier New" w:hAnsi="Courier New" w:cs="Courier New"/>
          <w:sz w:val="24"/>
          <w:szCs w:val="24"/>
          <w:lang w:val="en-US"/>
        </w:rPr>
        <w:t>(function(e)  {</w:t>
      </w:r>
    </w:p>
    <w:p w14:paraId="632C5B9C"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proofErr w:type="gramStart"/>
      <w:r w:rsidRPr="00517774">
        <w:rPr>
          <w:rFonts w:ascii="Courier New" w:hAnsi="Courier New" w:cs="Courier New"/>
          <w:sz w:val="24"/>
          <w:szCs w:val="24"/>
          <w:lang w:val="en-US"/>
        </w:rPr>
        <w:t>e.preventDefault</w:t>
      </w:r>
      <w:proofErr w:type="spellEnd"/>
      <w:proofErr w:type="gramEnd"/>
      <w:r w:rsidRPr="00517774">
        <w:rPr>
          <w:rFonts w:ascii="Courier New" w:hAnsi="Courier New" w:cs="Courier New"/>
          <w:sz w:val="24"/>
          <w:szCs w:val="24"/>
          <w:lang w:val="en-US"/>
        </w:rPr>
        <w:t>();</w:t>
      </w:r>
    </w:p>
    <w:p w14:paraId="37C36BC1"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t>$(`input`</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removeClass</w:t>
      </w:r>
      <w:proofErr w:type="spellEnd"/>
      <w:proofErr w:type="gramEnd"/>
      <w:r w:rsidRPr="00517774">
        <w:rPr>
          <w:rFonts w:ascii="Courier New" w:hAnsi="Courier New" w:cs="Courier New"/>
          <w:sz w:val="24"/>
          <w:szCs w:val="24"/>
          <w:lang w:val="en-US"/>
        </w:rPr>
        <w:t>('error-input');</w:t>
      </w:r>
    </w:p>
    <w:p w14:paraId="5F099D28"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t>let name = $('input[name="name"]'</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0EDF03C4"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email = $('input[name="email"]'</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1CA02FD3"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telephone = $('input[name="telephone"]'</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48577F47"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password = $('input[name="password"]'</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5FBAA786"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 xml:space="preserve"> = $('input[name="</w:t>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16B9ACA1"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t xml:space="preserve">let </w:t>
      </w:r>
      <w:proofErr w:type="spellStart"/>
      <w:r w:rsidRPr="00517774">
        <w:rPr>
          <w:rFonts w:ascii="Courier New" w:hAnsi="Courier New" w:cs="Courier New"/>
          <w:sz w:val="24"/>
          <w:szCs w:val="24"/>
          <w:lang w:val="en-US"/>
        </w:rPr>
        <w:t>formData</w:t>
      </w:r>
      <w:proofErr w:type="spellEnd"/>
      <w:r w:rsidRPr="00517774">
        <w:rPr>
          <w:rFonts w:ascii="Courier New" w:hAnsi="Courier New" w:cs="Courier New"/>
          <w:sz w:val="24"/>
          <w:szCs w:val="24"/>
          <w:lang w:val="en-US"/>
        </w:rPr>
        <w:t xml:space="preserve">=new </w:t>
      </w:r>
      <w:proofErr w:type="spellStart"/>
      <w:proofErr w:type="gramStart"/>
      <w:r w:rsidRPr="00517774">
        <w:rPr>
          <w:rFonts w:ascii="Courier New" w:hAnsi="Courier New" w:cs="Courier New"/>
          <w:sz w:val="24"/>
          <w:szCs w:val="24"/>
          <w:lang w:val="en-US"/>
        </w:rPr>
        <w:t>FormData</w:t>
      </w:r>
      <w:proofErr w:type="spellEnd"/>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w:t>
      </w:r>
    </w:p>
    <w:p w14:paraId="6C205402"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('email', email);</w:t>
      </w:r>
    </w:p>
    <w:p w14:paraId="2F43C16C"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('name', name);</w:t>
      </w:r>
    </w:p>
    <w:p w14:paraId="556006E7"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('telephone', telephone);</w:t>
      </w:r>
    </w:p>
    <w:p w14:paraId="5FF5AE5F"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('password', password);</w:t>
      </w:r>
    </w:p>
    <w:p w14:paraId="6F2F6646"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 xml:space="preserve">', </w:t>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w:t>
      </w:r>
    </w:p>
    <w:p w14:paraId="08737DA0"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gramStart"/>
      <w:r w:rsidRPr="00517774">
        <w:rPr>
          <w:rFonts w:ascii="Courier New" w:hAnsi="Courier New" w:cs="Courier New"/>
          <w:sz w:val="24"/>
          <w:szCs w:val="24"/>
          <w:lang w:val="en-US"/>
        </w:rPr>
        <w:t>$.ajax</w:t>
      </w:r>
      <w:proofErr w:type="gramEnd"/>
      <w:r w:rsidRPr="00517774">
        <w:rPr>
          <w:rFonts w:ascii="Courier New" w:hAnsi="Courier New" w:cs="Courier New"/>
          <w:sz w:val="24"/>
          <w:szCs w:val="24"/>
          <w:lang w:val="en-US"/>
        </w:rPr>
        <w:t>({</w:t>
      </w:r>
    </w:p>
    <w:p w14:paraId="51A70FB5"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url:'registration_handler.php',</w:t>
      </w:r>
    </w:p>
    <w:p w14:paraId="11126F85"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type:'POST</w:t>
      </w:r>
      <w:proofErr w:type="spellEnd"/>
      <w:r w:rsidRPr="00517774">
        <w:rPr>
          <w:rFonts w:ascii="Courier New" w:hAnsi="Courier New" w:cs="Courier New"/>
          <w:sz w:val="24"/>
          <w:szCs w:val="24"/>
          <w:lang w:val="en-US"/>
        </w:rPr>
        <w:t>',</w:t>
      </w:r>
    </w:p>
    <w:p w14:paraId="0B4CEFDA"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dataType</w:t>
      </w:r>
      <w:proofErr w:type="spellEnd"/>
      <w:r w:rsidRPr="00517774">
        <w:rPr>
          <w:rFonts w:ascii="Courier New" w:hAnsi="Courier New" w:cs="Courier New"/>
          <w:sz w:val="24"/>
          <w:szCs w:val="24"/>
          <w:lang w:val="en-US"/>
        </w:rPr>
        <w:t>:'json',</w:t>
      </w:r>
    </w:p>
    <w:p w14:paraId="219A29F5"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processData</w:t>
      </w:r>
      <w:proofErr w:type="spellEnd"/>
      <w:r w:rsidRPr="00517774">
        <w:rPr>
          <w:rFonts w:ascii="Courier New" w:hAnsi="Courier New" w:cs="Courier New"/>
          <w:sz w:val="24"/>
          <w:szCs w:val="24"/>
          <w:lang w:val="en-US"/>
        </w:rPr>
        <w:t>: false,</w:t>
      </w:r>
    </w:p>
    <w:p w14:paraId="3248527A"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contentType</w:t>
      </w:r>
      <w:proofErr w:type="spellEnd"/>
      <w:r w:rsidRPr="00517774">
        <w:rPr>
          <w:rFonts w:ascii="Courier New" w:hAnsi="Courier New" w:cs="Courier New"/>
          <w:sz w:val="24"/>
          <w:szCs w:val="24"/>
          <w:lang w:val="en-US"/>
        </w:rPr>
        <w:t>: false,</w:t>
      </w:r>
    </w:p>
    <w:p w14:paraId="1B90EE2F"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cache: false,</w:t>
      </w:r>
    </w:p>
    <w:p w14:paraId="220E4F14"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 xml:space="preserve">data: </w:t>
      </w:r>
      <w:proofErr w:type="spellStart"/>
      <w:r w:rsidRPr="00517774">
        <w:rPr>
          <w:rFonts w:ascii="Courier New" w:hAnsi="Courier New" w:cs="Courier New"/>
          <w:sz w:val="24"/>
          <w:szCs w:val="24"/>
          <w:lang w:val="en-US"/>
        </w:rPr>
        <w:t>formData</w:t>
      </w:r>
      <w:proofErr w:type="spellEnd"/>
      <w:r w:rsidRPr="00517774">
        <w:rPr>
          <w:rFonts w:ascii="Courier New" w:hAnsi="Courier New" w:cs="Courier New"/>
          <w:sz w:val="24"/>
          <w:szCs w:val="24"/>
          <w:lang w:val="en-US"/>
        </w:rPr>
        <w:t>,</w:t>
      </w:r>
    </w:p>
    <w:p w14:paraId="19FC691E"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success (data) {</w:t>
      </w:r>
    </w:p>
    <w:p w14:paraId="035955E1"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if(</w:t>
      </w:r>
      <w:proofErr w:type="spellStart"/>
      <w:proofErr w:type="gramStart"/>
      <w:r w:rsidRPr="00517774">
        <w:rPr>
          <w:rFonts w:ascii="Courier New" w:hAnsi="Courier New" w:cs="Courier New"/>
          <w:sz w:val="24"/>
          <w:szCs w:val="24"/>
          <w:lang w:val="en-US"/>
        </w:rPr>
        <w:t>data.status</w:t>
      </w:r>
      <w:proofErr w:type="spellEnd"/>
      <w:proofErr w:type="gramEnd"/>
      <w:r w:rsidRPr="00517774">
        <w:rPr>
          <w:rFonts w:ascii="Courier New" w:hAnsi="Courier New" w:cs="Courier New"/>
          <w:sz w:val="24"/>
          <w:szCs w:val="24"/>
          <w:lang w:val="en-US"/>
        </w:rPr>
        <w:t>) {</w:t>
      </w:r>
    </w:p>
    <w:p w14:paraId="15405223"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 xml:space="preserve"> </w:t>
      </w:r>
      <w:proofErr w:type="spellStart"/>
      <w:proofErr w:type="gramStart"/>
      <w:r w:rsidRPr="00517774">
        <w:rPr>
          <w:rFonts w:ascii="Courier New" w:hAnsi="Courier New" w:cs="Courier New"/>
          <w:sz w:val="24"/>
          <w:szCs w:val="24"/>
          <w:lang w:val="en-US"/>
        </w:rPr>
        <w:t>document.location</w:t>
      </w:r>
      <w:proofErr w:type="gramEnd"/>
      <w:r w:rsidRPr="00517774">
        <w:rPr>
          <w:rFonts w:ascii="Courier New" w:hAnsi="Courier New" w:cs="Courier New"/>
          <w:sz w:val="24"/>
          <w:szCs w:val="24"/>
          <w:lang w:val="en-US"/>
        </w:rPr>
        <w:t>.href</w:t>
      </w:r>
      <w:proofErr w:type="spellEnd"/>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index.php</w:t>
      </w:r>
      <w:proofErr w:type="spellEnd"/>
      <w:r w:rsidRPr="00517774">
        <w:rPr>
          <w:rFonts w:ascii="Courier New" w:hAnsi="Courier New" w:cs="Courier New"/>
          <w:sz w:val="24"/>
          <w:szCs w:val="24"/>
          <w:lang w:val="en-US"/>
        </w:rPr>
        <w:t>';</w:t>
      </w:r>
    </w:p>
    <w:p w14:paraId="5F9BC16F"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 else {</w:t>
      </w:r>
    </w:p>
    <w:p w14:paraId="7558AC6B" w14:textId="77777777" w:rsidR="00F8546B" w:rsidRPr="00517774" w:rsidRDefault="00F8546B" w:rsidP="00F8546B">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if(</w:t>
      </w:r>
      <w:proofErr w:type="spellStart"/>
      <w:proofErr w:type="gramStart"/>
      <w:r w:rsidRPr="00517774">
        <w:rPr>
          <w:rFonts w:ascii="Courier New" w:hAnsi="Courier New" w:cs="Courier New"/>
          <w:sz w:val="24"/>
          <w:szCs w:val="24"/>
          <w:lang w:val="en-US"/>
        </w:rPr>
        <w:t>data.type</w:t>
      </w:r>
      <w:proofErr w:type="spellEnd"/>
      <w:proofErr w:type="gramEnd"/>
      <w:r w:rsidRPr="00517774">
        <w:rPr>
          <w:rFonts w:ascii="Courier New" w:hAnsi="Courier New" w:cs="Courier New"/>
          <w:sz w:val="24"/>
          <w:szCs w:val="24"/>
          <w:lang w:val="en-US"/>
        </w:rPr>
        <w:t>===1){</w:t>
      </w:r>
    </w:p>
    <w:p w14:paraId="65DB70B1" w14:textId="77777777" w:rsidR="00F8546B" w:rsidRPr="00517774" w:rsidRDefault="00F8546B" w:rsidP="00AF7D70">
      <w:pPr>
        <w:spacing w:line="241" w:lineRule="auto"/>
        <w:ind w:firstLine="0"/>
        <w:rPr>
          <w:rFonts w:ascii="Courier New" w:hAnsi="Courier New" w:cs="Courier New"/>
          <w:sz w:val="24"/>
          <w:szCs w:val="24"/>
          <w:lang w:val="en-US"/>
        </w:rPr>
      </w:pPr>
      <w:r w:rsidRPr="00517774">
        <w:rPr>
          <w:rFonts w:ascii="Courier New" w:hAnsi="Courier New" w:cs="Courier New"/>
          <w:sz w:val="24"/>
          <w:szCs w:val="24"/>
          <w:lang w:val="en-US"/>
        </w:rPr>
        <w:lastRenderedPageBreak/>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proofErr w:type="gramStart"/>
      <w:r w:rsidRPr="00517774">
        <w:rPr>
          <w:rFonts w:ascii="Courier New" w:hAnsi="Courier New" w:cs="Courier New"/>
          <w:sz w:val="24"/>
          <w:szCs w:val="24"/>
          <w:lang w:val="en-US"/>
        </w:rPr>
        <w:t>data.fields</w:t>
      </w:r>
      <w:proofErr w:type="gramEnd"/>
      <w:r w:rsidRPr="00517774">
        <w:rPr>
          <w:rFonts w:ascii="Courier New" w:hAnsi="Courier New" w:cs="Courier New"/>
          <w:sz w:val="24"/>
          <w:szCs w:val="24"/>
          <w:lang w:val="en-US"/>
        </w:rPr>
        <w:t>.forEach</w:t>
      </w:r>
      <w:proofErr w:type="spellEnd"/>
      <w:r w:rsidRPr="00517774">
        <w:rPr>
          <w:rFonts w:ascii="Courier New" w:hAnsi="Courier New" w:cs="Courier New"/>
          <w:sz w:val="24"/>
          <w:szCs w:val="24"/>
          <w:lang w:val="en-US"/>
        </w:rPr>
        <w:t>(function(field){</w:t>
      </w:r>
    </w:p>
    <w:p w14:paraId="2E7F1ED4" w14:textId="77777777" w:rsidR="00F8546B" w:rsidRPr="00517774" w:rsidRDefault="00F8546B" w:rsidP="00AF7D70">
      <w:pPr>
        <w:spacing w:line="241" w:lineRule="auto"/>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$(`input[name="${field}</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addClass</w:t>
      </w:r>
      <w:proofErr w:type="spellEnd"/>
      <w:r w:rsidRPr="00517774">
        <w:rPr>
          <w:rFonts w:ascii="Courier New" w:hAnsi="Courier New" w:cs="Courier New"/>
          <w:sz w:val="24"/>
          <w:szCs w:val="24"/>
          <w:lang w:val="en-US"/>
        </w:rPr>
        <w:t>('error-input');</w:t>
      </w:r>
    </w:p>
    <w:p w14:paraId="5DCE6D67" w14:textId="77777777" w:rsidR="00F8546B" w:rsidRPr="00517774" w:rsidRDefault="00F8546B" w:rsidP="00AF7D70">
      <w:pPr>
        <w:spacing w:line="241" w:lineRule="auto"/>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w:t>
      </w:r>
    </w:p>
    <w:p w14:paraId="5347DFB5" w14:textId="77777777" w:rsidR="00F8546B" w:rsidRPr="00517774" w:rsidRDefault="00F8546B" w:rsidP="00AF7D70">
      <w:pPr>
        <w:spacing w:line="241" w:lineRule="auto"/>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w:t>
      </w:r>
    </w:p>
    <w:p w14:paraId="075E140D" w14:textId="77777777" w:rsidR="00F8546B" w:rsidRPr="00517774" w:rsidRDefault="00F8546B" w:rsidP="00AF7D70">
      <w:pPr>
        <w:spacing w:line="241" w:lineRule="auto"/>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$(`span[name="name-error-span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).removeClass('none').text(data.nameError);</w:t>
      </w:r>
    </w:p>
    <w:p w14:paraId="3F33DC69" w14:textId="77777777" w:rsidR="00F8546B" w:rsidRPr="00517774" w:rsidRDefault="00F8546B" w:rsidP="00AF7D70">
      <w:pPr>
        <w:spacing w:line="241" w:lineRule="auto"/>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$(`span[name="email-error-span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).removeClass('none').text(data.emailError);</w:t>
      </w:r>
    </w:p>
    <w:p w14:paraId="439B8FFF" w14:textId="77777777" w:rsidR="00F8546B" w:rsidRPr="00517774" w:rsidRDefault="00F8546B" w:rsidP="00AF7D70">
      <w:pPr>
        <w:spacing w:line="241" w:lineRule="auto"/>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$(`span[name="telephone-error-span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).removeClass('none').text(data.telephoneError);</w:t>
      </w:r>
    </w:p>
    <w:p w14:paraId="41EFFA09" w14:textId="77777777" w:rsidR="00F8546B" w:rsidRPr="00517774" w:rsidRDefault="00F8546B" w:rsidP="00AF7D70">
      <w:pPr>
        <w:spacing w:line="241" w:lineRule="auto"/>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$(`span[name="photo-error-span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).removeClass('none').text(data.photoError);</w:t>
      </w:r>
    </w:p>
    <w:p w14:paraId="2E58014A" w14:textId="77777777" w:rsidR="00F8546B" w:rsidRPr="00517774" w:rsidRDefault="00F8546B" w:rsidP="00AF7D70">
      <w:pPr>
        <w:spacing w:line="241" w:lineRule="auto"/>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$(`span[name="password-error-span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).removeClass('none').text(data.passwordError);</w:t>
      </w:r>
    </w:p>
    <w:p w14:paraId="01363B72" w14:textId="77777777" w:rsidR="00F8546B" w:rsidRPr="00517774" w:rsidRDefault="00F8546B" w:rsidP="00AF7D70">
      <w:pPr>
        <w:spacing w:line="241" w:lineRule="auto"/>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$(`span[name="password_confirm-error-span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).removeClass('none').text(data.password_confirmError);</w:t>
      </w:r>
    </w:p>
    <w:p w14:paraId="12FB27D0" w14:textId="6BE371BA" w:rsidR="00F8546B" w:rsidRPr="00CF6CC8" w:rsidRDefault="00F8546B" w:rsidP="00AF7D70">
      <w:pPr>
        <w:spacing w:line="241" w:lineRule="auto"/>
        <w:ind w:firstLine="0"/>
        <w:rPr>
          <w:rFonts w:ascii="Courier New" w:hAnsi="Courier New" w:cs="Courier New"/>
          <w:sz w:val="24"/>
          <w:szCs w:val="24"/>
        </w:rPr>
      </w:pPr>
      <w:r w:rsidRPr="00CF6CC8">
        <w:rPr>
          <w:rFonts w:ascii="Courier New" w:hAnsi="Courier New" w:cs="Courier New"/>
          <w:sz w:val="24"/>
          <w:szCs w:val="24"/>
        </w:rPr>
        <w:t>}}});});</w:t>
      </w:r>
    </w:p>
    <w:p w14:paraId="48330E62" w14:textId="70286F6D" w:rsidR="00F8546B" w:rsidRPr="00E86DE5" w:rsidRDefault="00F8546B" w:rsidP="00AF7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1" w:lineRule="auto"/>
        <w:ind w:firstLine="0"/>
        <w:jc w:val="center"/>
      </w:pPr>
      <w:r>
        <w:t>Листинг</w:t>
      </w:r>
      <w:r w:rsidRPr="00842F23">
        <w:t xml:space="preserve"> </w:t>
      </w:r>
      <w:r w:rsidR="00AF55CD">
        <w:t>Б</w:t>
      </w:r>
      <w:r w:rsidRPr="00842F23">
        <w:t>.</w:t>
      </w:r>
      <w:r w:rsidRPr="00E86DE5">
        <w:t>2</w:t>
      </w:r>
      <w:r w:rsidR="0010433D">
        <w:t xml:space="preserve"> – </w:t>
      </w:r>
      <w:r>
        <w:t xml:space="preserve">Обработка нажатия кнопки регистрации </w:t>
      </w:r>
    </w:p>
    <w:p w14:paraId="1CAFE72F" w14:textId="4DDCF5E4"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&lt;?</w:t>
      </w:r>
      <w:proofErr w:type="gramStart"/>
      <w:r w:rsidRPr="00024843">
        <w:rPr>
          <w:rFonts w:ascii="Courier New" w:hAnsi="Courier New" w:cs="Courier New"/>
          <w:sz w:val="24"/>
          <w:szCs w:val="24"/>
          <w:lang w:val="en-US"/>
        </w:rPr>
        <w:t xml:space="preserve">php </w:t>
      </w:r>
      <w:r w:rsidR="00306FD1" w:rsidRPr="00306FD1">
        <w:rPr>
          <w:rFonts w:ascii="Courier New" w:hAnsi="Courier New" w:cs="Courier New"/>
          <w:sz w:val="24"/>
          <w:szCs w:val="24"/>
          <w:lang w:val="en-US"/>
        </w:rPr>
        <w:t xml:space="preserve"> </w:t>
      </w:r>
      <w:r w:rsidRPr="00024843">
        <w:rPr>
          <w:rFonts w:ascii="Courier New" w:hAnsi="Courier New" w:cs="Courier New"/>
          <w:sz w:val="24"/>
          <w:szCs w:val="24"/>
          <w:lang w:val="en-US"/>
        </w:rPr>
        <w:t>if</w:t>
      </w:r>
      <w:proofErr w:type="gramEnd"/>
      <w:r w:rsidRPr="00024843">
        <w:rPr>
          <w:rFonts w:ascii="Courier New" w:hAnsi="Courier New" w:cs="Courier New"/>
          <w:sz w:val="24"/>
          <w:szCs w:val="24"/>
          <w:lang w:val="en-US"/>
        </w:rPr>
        <w:t>(</w:t>
      </w:r>
      <w:proofErr w:type="spellStart"/>
      <w:r w:rsidRPr="00024843">
        <w:rPr>
          <w:rFonts w:ascii="Courier New" w:hAnsi="Courier New" w:cs="Courier New"/>
          <w:sz w:val="24"/>
          <w:szCs w:val="24"/>
          <w:lang w:val="en-US"/>
        </w:rPr>
        <w:t>session_status</w:t>
      </w:r>
      <w:proofErr w:type="spellEnd"/>
      <w:r w:rsidRPr="00024843">
        <w:rPr>
          <w:rFonts w:ascii="Courier New" w:hAnsi="Courier New" w:cs="Courier New"/>
          <w:sz w:val="24"/>
          <w:szCs w:val="24"/>
          <w:lang w:val="en-US"/>
        </w:rPr>
        <w:t xml:space="preserve">()!=PHP_SESSION_ACTIVE) </w:t>
      </w:r>
      <w:proofErr w:type="spellStart"/>
      <w:r w:rsidRPr="00024843">
        <w:rPr>
          <w:rFonts w:ascii="Courier New" w:hAnsi="Courier New" w:cs="Courier New"/>
          <w:sz w:val="24"/>
          <w:szCs w:val="24"/>
          <w:lang w:val="en-US"/>
        </w:rPr>
        <w:t>session_start</w:t>
      </w:r>
      <w:proofErr w:type="spellEnd"/>
      <w:r w:rsidRPr="00024843">
        <w:rPr>
          <w:rFonts w:ascii="Courier New" w:hAnsi="Courier New" w:cs="Courier New"/>
          <w:sz w:val="24"/>
          <w:szCs w:val="24"/>
          <w:lang w:val="en-US"/>
        </w:rPr>
        <w:t>();</w:t>
      </w:r>
    </w:p>
    <w:p w14:paraId="4967753B" w14:textId="4ECA2267"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include '..\..\connect\</w:t>
      </w:r>
      <w:proofErr w:type="spellStart"/>
      <w:r w:rsidRPr="00024843">
        <w:rPr>
          <w:rFonts w:ascii="Courier New" w:hAnsi="Courier New" w:cs="Courier New"/>
          <w:sz w:val="24"/>
          <w:szCs w:val="24"/>
          <w:lang w:val="en-US"/>
        </w:rPr>
        <w:t>connect_database.php</w:t>
      </w:r>
      <w:proofErr w:type="spellEnd"/>
      <w:r w:rsidRPr="00024843">
        <w:rPr>
          <w:rFonts w:ascii="Courier New" w:hAnsi="Courier New" w:cs="Courier New"/>
          <w:sz w:val="24"/>
          <w:szCs w:val="24"/>
          <w:lang w:val="en-US"/>
        </w:rPr>
        <w:t>';</w:t>
      </w:r>
    </w:p>
    <w:p w14:paraId="792535BC" w14:textId="22E5390B"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w:t>
      </w:r>
      <w:proofErr w:type="spellStart"/>
      <w:r w:rsidRPr="00024843">
        <w:rPr>
          <w:rFonts w:ascii="Courier New" w:hAnsi="Courier New" w:cs="Courier New"/>
          <w:sz w:val="24"/>
          <w:szCs w:val="24"/>
          <w:lang w:val="en-US"/>
        </w:rPr>
        <w:t>count_lessons</w:t>
      </w:r>
      <w:proofErr w:type="spellEnd"/>
      <w:r w:rsidRPr="00024843">
        <w:rPr>
          <w:rFonts w:ascii="Courier New" w:hAnsi="Courier New" w:cs="Courier New"/>
          <w:sz w:val="24"/>
          <w:szCs w:val="24"/>
          <w:lang w:val="en-US"/>
        </w:rPr>
        <w:t>=$_POST["</w:t>
      </w:r>
      <w:proofErr w:type="spellStart"/>
      <w:r w:rsidRPr="00024843">
        <w:rPr>
          <w:rFonts w:ascii="Courier New" w:hAnsi="Courier New" w:cs="Courier New"/>
          <w:sz w:val="24"/>
          <w:szCs w:val="24"/>
          <w:lang w:val="en-US"/>
        </w:rPr>
        <w:t>count_lessons</w:t>
      </w:r>
      <w:proofErr w:type="spellEnd"/>
      <w:r w:rsidRPr="00024843">
        <w:rPr>
          <w:rFonts w:ascii="Courier New" w:hAnsi="Courier New" w:cs="Courier New"/>
          <w:sz w:val="24"/>
          <w:szCs w:val="24"/>
          <w:lang w:val="en-US"/>
        </w:rPr>
        <w:t>"];</w:t>
      </w:r>
    </w:p>
    <w:p w14:paraId="38140C51" w14:textId="038510E1"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if($</w:t>
      </w:r>
      <w:proofErr w:type="spellStart"/>
      <w:r w:rsidRPr="00024843">
        <w:rPr>
          <w:rFonts w:ascii="Courier New" w:hAnsi="Courier New" w:cs="Courier New"/>
          <w:sz w:val="24"/>
          <w:szCs w:val="24"/>
          <w:lang w:val="en-US"/>
        </w:rPr>
        <w:t>count_lessons</w:t>
      </w:r>
      <w:proofErr w:type="spellEnd"/>
      <w:r w:rsidRPr="00024843">
        <w:rPr>
          <w:rFonts w:ascii="Courier New" w:hAnsi="Courier New" w:cs="Courier New"/>
          <w:sz w:val="24"/>
          <w:szCs w:val="24"/>
          <w:lang w:val="en-US"/>
        </w:rPr>
        <w:t>) {</w:t>
      </w:r>
    </w:p>
    <w:p w14:paraId="7429434F" w14:textId="77777777"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t>$</w:t>
      </w:r>
      <w:proofErr w:type="spellStart"/>
      <w:r w:rsidRPr="00024843">
        <w:rPr>
          <w:rFonts w:ascii="Courier New" w:hAnsi="Courier New" w:cs="Courier New"/>
          <w:sz w:val="24"/>
          <w:szCs w:val="24"/>
          <w:lang w:val="en-US"/>
        </w:rPr>
        <w:t>discountQuery</w:t>
      </w:r>
      <w:proofErr w:type="spellEnd"/>
      <w:r w:rsidRPr="00024843">
        <w:rPr>
          <w:rFonts w:ascii="Courier New" w:hAnsi="Courier New" w:cs="Courier New"/>
          <w:sz w:val="24"/>
          <w:szCs w:val="24"/>
          <w:lang w:val="en-US"/>
        </w:rPr>
        <w:t xml:space="preserve"> = "SELECT </w:t>
      </w:r>
      <w:proofErr w:type="spellStart"/>
      <w:r w:rsidRPr="00024843">
        <w:rPr>
          <w:rFonts w:ascii="Courier New" w:hAnsi="Courier New" w:cs="Courier New"/>
          <w:sz w:val="24"/>
          <w:szCs w:val="24"/>
          <w:lang w:val="en-US"/>
        </w:rPr>
        <w:t>discountPercent</w:t>
      </w:r>
      <w:proofErr w:type="spellEnd"/>
      <w:r w:rsidRPr="00024843">
        <w:rPr>
          <w:rFonts w:ascii="Courier New" w:hAnsi="Courier New" w:cs="Courier New"/>
          <w:sz w:val="24"/>
          <w:szCs w:val="24"/>
          <w:lang w:val="en-US"/>
        </w:rPr>
        <w:t xml:space="preserve"> FROM Discount WHERE </w:t>
      </w:r>
      <w:proofErr w:type="spellStart"/>
      <w:r w:rsidRPr="00024843">
        <w:rPr>
          <w:rFonts w:ascii="Courier New" w:hAnsi="Courier New" w:cs="Courier New"/>
          <w:sz w:val="24"/>
          <w:szCs w:val="24"/>
          <w:lang w:val="en-US"/>
        </w:rPr>
        <w:t>countLessons</w:t>
      </w:r>
      <w:proofErr w:type="spellEnd"/>
      <w:r w:rsidRPr="00024843">
        <w:rPr>
          <w:rFonts w:ascii="Courier New" w:hAnsi="Courier New" w:cs="Courier New"/>
          <w:sz w:val="24"/>
          <w:szCs w:val="24"/>
          <w:lang w:val="en-US"/>
        </w:rPr>
        <w:t>&gt;=$</w:t>
      </w:r>
      <w:proofErr w:type="spellStart"/>
      <w:r w:rsidRPr="00024843">
        <w:rPr>
          <w:rFonts w:ascii="Courier New" w:hAnsi="Courier New" w:cs="Courier New"/>
          <w:sz w:val="24"/>
          <w:szCs w:val="24"/>
          <w:lang w:val="en-US"/>
        </w:rPr>
        <w:t>count_lessons</w:t>
      </w:r>
      <w:proofErr w:type="spellEnd"/>
      <w:r w:rsidRPr="00024843">
        <w:rPr>
          <w:rFonts w:ascii="Courier New" w:hAnsi="Courier New" w:cs="Courier New"/>
          <w:sz w:val="24"/>
          <w:szCs w:val="24"/>
          <w:lang w:val="en-US"/>
        </w:rPr>
        <w:t xml:space="preserve"> LIMIT 1";</w:t>
      </w:r>
    </w:p>
    <w:p w14:paraId="65702E76" w14:textId="0993BB4C"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t>$</w:t>
      </w:r>
      <w:proofErr w:type="spellStart"/>
      <w:r w:rsidRPr="00024843">
        <w:rPr>
          <w:rFonts w:ascii="Courier New" w:hAnsi="Courier New" w:cs="Courier New"/>
          <w:sz w:val="24"/>
          <w:szCs w:val="24"/>
          <w:lang w:val="en-US"/>
        </w:rPr>
        <w:t>discountResult</w:t>
      </w:r>
      <w:proofErr w:type="spellEnd"/>
      <w:r w:rsidRPr="00024843">
        <w:rPr>
          <w:rFonts w:ascii="Courier New" w:hAnsi="Courier New" w:cs="Courier New"/>
          <w:sz w:val="24"/>
          <w:szCs w:val="24"/>
          <w:lang w:val="en-US"/>
        </w:rPr>
        <w:t xml:space="preserve"> = </w:t>
      </w:r>
      <w:proofErr w:type="spellStart"/>
      <w:r w:rsidRPr="00024843">
        <w:rPr>
          <w:rFonts w:ascii="Courier New" w:hAnsi="Courier New" w:cs="Courier New"/>
          <w:sz w:val="24"/>
          <w:szCs w:val="24"/>
          <w:lang w:val="en-US"/>
        </w:rPr>
        <w:t>mysqli_</w:t>
      </w:r>
      <w:proofErr w:type="gramStart"/>
      <w:r w:rsidRPr="00024843">
        <w:rPr>
          <w:rFonts w:ascii="Courier New" w:hAnsi="Courier New" w:cs="Courier New"/>
          <w:sz w:val="24"/>
          <w:szCs w:val="24"/>
          <w:lang w:val="en-US"/>
        </w:rPr>
        <w:t>query</w:t>
      </w:r>
      <w:proofErr w:type="spellEnd"/>
      <w:r w:rsidRPr="00024843">
        <w:rPr>
          <w:rFonts w:ascii="Courier New" w:hAnsi="Courier New" w:cs="Courier New"/>
          <w:sz w:val="24"/>
          <w:szCs w:val="24"/>
          <w:lang w:val="en-US"/>
        </w:rPr>
        <w:t>(</w:t>
      </w:r>
      <w:proofErr w:type="gramEnd"/>
      <w:r w:rsidRPr="00024843">
        <w:rPr>
          <w:rFonts w:ascii="Courier New" w:hAnsi="Courier New" w:cs="Courier New"/>
          <w:sz w:val="24"/>
          <w:szCs w:val="24"/>
          <w:lang w:val="en-US"/>
        </w:rPr>
        <w:t>$link, $</w:t>
      </w:r>
      <w:proofErr w:type="spellStart"/>
      <w:r w:rsidRPr="00024843">
        <w:rPr>
          <w:rFonts w:ascii="Courier New" w:hAnsi="Courier New" w:cs="Courier New"/>
          <w:sz w:val="24"/>
          <w:szCs w:val="24"/>
          <w:lang w:val="en-US"/>
        </w:rPr>
        <w:t>discountQuery</w:t>
      </w:r>
      <w:proofErr w:type="spellEnd"/>
      <w:r w:rsidRPr="00024843">
        <w:rPr>
          <w:rFonts w:ascii="Courier New" w:hAnsi="Courier New" w:cs="Courier New"/>
          <w:sz w:val="24"/>
          <w:szCs w:val="24"/>
          <w:lang w:val="en-US"/>
        </w:rPr>
        <w:t>) or die("</w:t>
      </w:r>
      <w:proofErr w:type="spellStart"/>
      <w:r w:rsidRPr="00024843">
        <w:rPr>
          <w:rFonts w:ascii="Courier New" w:hAnsi="Courier New" w:cs="Courier New"/>
          <w:sz w:val="24"/>
          <w:szCs w:val="24"/>
          <w:lang w:val="en-US"/>
        </w:rPr>
        <w:t>Ошибка</w:t>
      </w:r>
      <w:proofErr w:type="spellEnd"/>
      <w:r w:rsidRPr="00024843">
        <w:rPr>
          <w:rFonts w:ascii="Courier New" w:hAnsi="Courier New" w:cs="Courier New"/>
          <w:sz w:val="24"/>
          <w:szCs w:val="24"/>
          <w:lang w:val="en-US"/>
        </w:rPr>
        <w:t>".</w:t>
      </w:r>
      <w:proofErr w:type="spellStart"/>
      <w:r w:rsidRPr="00024843">
        <w:rPr>
          <w:rFonts w:ascii="Courier New" w:hAnsi="Courier New" w:cs="Courier New"/>
          <w:sz w:val="24"/>
          <w:szCs w:val="24"/>
          <w:lang w:val="en-US"/>
        </w:rPr>
        <w:t>mysqli_error</w:t>
      </w:r>
      <w:proofErr w:type="spellEnd"/>
      <w:r w:rsidRPr="00024843">
        <w:rPr>
          <w:rFonts w:ascii="Courier New" w:hAnsi="Courier New" w:cs="Courier New"/>
          <w:sz w:val="24"/>
          <w:szCs w:val="24"/>
          <w:lang w:val="en-US"/>
        </w:rPr>
        <w:t>($link));</w:t>
      </w:r>
    </w:p>
    <w:p w14:paraId="1BB355DD" w14:textId="77777777"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t>$</w:t>
      </w:r>
      <w:proofErr w:type="spellStart"/>
      <w:r w:rsidRPr="00024843">
        <w:rPr>
          <w:rFonts w:ascii="Courier New" w:hAnsi="Courier New" w:cs="Courier New"/>
          <w:sz w:val="24"/>
          <w:szCs w:val="24"/>
          <w:lang w:val="en-US"/>
        </w:rPr>
        <w:t>priceCoefficientQuery</w:t>
      </w:r>
      <w:proofErr w:type="spellEnd"/>
      <w:r w:rsidRPr="00024843">
        <w:rPr>
          <w:rFonts w:ascii="Courier New" w:hAnsi="Courier New" w:cs="Courier New"/>
          <w:sz w:val="24"/>
          <w:szCs w:val="24"/>
          <w:lang w:val="en-US"/>
        </w:rPr>
        <w:t xml:space="preserve"> = "SELECT </w:t>
      </w:r>
      <w:proofErr w:type="spellStart"/>
      <w:r w:rsidRPr="00024843">
        <w:rPr>
          <w:rFonts w:ascii="Courier New" w:hAnsi="Courier New" w:cs="Courier New"/>
          <w:sz w:val="24"/>
          <w:szCs w:val="24"/>
          <w:lang w:val="en-US"/>
        </w:rPr>
        <w:t>priceCoefficient</w:t>
      </w:r>
      <w:proofErr w:type="spellEnd"/>
      <w:r w:rsidRPr="00024843">
        <w:rPr>
          <w:rFonts w:ascii="Courier New" w:hAnsi="Courier New" w:cs="Courier New"/>
          <w:sz w:val="24"/>
          <w:szCs w:val="24"/>
          <w:lang w:val="en-US"/>
        </w:rPr>
        <w:t xml:space="preserve"> FROM </w:t>
      </w:r>
      <w:proofErr w:type="spellStart"/>
      <w:r w:rsidRPr="00024843">
        <w:rPr>
          <w:rFonts w:ascii="Courier New" w:hAnsi="Courier New" w:cs="Courier New"/>
          <w:sz w:val="24"/>
          <w:szCs w:val="24"/>
          <w:lang w:val="en-US"/>
        </w:rPr>
        <w:t>Group_type</w:t>
      </w:r>
      <w:proofErr w:type="spellEnd"/>
      <w:r w:rsidRPr="00024843">
        <w:rPr>
          <w:rFonts w:ascii="Courier New" w:hAnsi="Courier New" w:cs="Courier New"/>
          <w:sz w:val="24"/>
          <w:szCs w:val="24"/>
          <w:lang w:val="en-US"/>
        </w:rPr>
        <w:t xml:space="preserve"> WHERE </w:t>
      </w:r>
      <w:proofErr w:type="spellStart"/>
      <w:r w:rsidRPr="00024843">
        <w:rPr>
          <w:rFonts w:ascii="Courier New" w:hAnsi="Courier New" w:cs="Courier New"/>
          <w:sz w:val="24"/>
          <w:szCs w:val="24"/>
          <w:lang w:val="en-US"/>
        </w:rPr>
        <w:t>groupType</w:t>
      </w:r>
      <w:proofErr w:type="spellEnd"/>
      <w:r w:rsidRPr="00024843">
        <w:rPr>
          <w:rFonts w:ascii="Courier New" w:hAnsi="Courier New" w:cs="Courier New"/>
          <w:sz w:val="24"/>
          <w:szCs w:val="24"/>
          <w:lang w:val="en-US"/>
        </w:rPr>
        <w:t>='</w:t>
      </w:r>
      <w:proofErr w:type="spellStart"/>
      <w:r w:rsidRPr="00024843">
        <w:rPr>
          <w:rFonts w:ascii="Courier New" w:hAnsi="Courier New" w:cs="Courier New"/>
          <w:sz w:val="24"/>
          <w:szCs w:val="24"/>
          <w:lang w:val="en-US"/>
        </w:rPr>
        <w:t>Индивидуальное</w:t>
      </w:r>
      <w:proofErr w:type="spellEnd"/>
      <w:r w:rsidRPr="00024843">
        <w:rPr>
          <w:rFonts w:ascii="Courier New" w:hAnsi="Courier New" w:cs="Courier New"/>
          <w:sz w:val="24"/>
          <w:szCs w:val="24"/>
          <w:lang w:val="en-US"/>
        </w:rPr>
        <w:t xml:space="preserve"> </w:t>
      </w:r>
      <w:proofErr w:type="spellStart"/>
      <w:r w:rsidRPr="00024843">
        <w:rPr>
          <w:rFonts w:ascii="Courier New" w:hAnsi="Courier New" w:cs="Courier New"/>
          <w:sz w:val="24"/>
          <w:szCs w:val="24"/>
          <w:lang w:val="en-US"/>
        </w:rPr>
        <w:t>обучение</w:t>
      </w:r>
      <w:proofErr w:type="spellEnd"/>
      <w:r w:rsidRPr="00024843">
        <w:rPr>
          <w:rFonts w:ascii="Courier New" w:hAnsi="Courier New" w:cs="Courier New"/>
          <w:sz w:val="24"/>
          <w:szCs w:val="24"/>
          <w:lang w:val="en-US"/>
        </w:rPr>
        <w:t>'";</w:t>
      </w:r>
    </w:p>
    <w:p w14:paraId="0FF6ABCB" w14:textId="74CA2253"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t>$</w:t>
      </w:r>
      <w:proofErr w:type="spellStart"/>
      <w:r w:rsidRPr="00024843">
        <w:rPr>
          <w:rFonts w:ascii="Courier New" w:hAnsi="Courier New" w:cs="Courier New"/>
          <w:sz w:val="24"/>
          <w:szCs w:val="24"/>
          <w:lang w:val="en-US"/>
        </w:rPr>
        <w:t>priceCoefficientResult</w:t>
      </w:r>
      <w:proofErr w:type="spellEnd"/>
      <w:r w:rsidRPr="00024843">
        <w:rPr>
          <w:rFonts w:ascii="Courier New" w:hAnsi="Courier New" w:cs="Courier New"/>
          <w:sz w:val="24"/>
          <w:szCs w:val="24"/>
          <w:lang w:val="en-US"/>
        </w:rPr>
        <w:t xml:space="preserve"> = </w:t>
      </w:r>
      <w:proofErr w:type="spellStart"/>
      <w:r w:rsidRPr="00024843">
        <w:rPr>
          <w:rFonts w:ascii="Courier New" w:hAnsi="Courier New" w:cs="Courier New"/>
          <w:sz w:val="24"/>
          <w:szCs w:val="24"/>
          <w:lang w:val="en-US"/>
        </w:rPr>
        <w:t>mysqli_</w:t>
      </w:r>
      <w:proofErr w:type="gramStart"/>
      <w:r w:rsidRPr="00024843">
        <w:rPr>
          <w:rFonts w:ascii="Courier New" w:hAnsi="Courier New" w:cs="Courier New"/>
          <w:sz w:val="24"/>
          <w:szCs w:val="24"/>
          <w:lang w:val="en-US"/>
        </w:rPr>
        <w:t>query</w:t>
      </w:r>
      <w:proofErr w:type="spellEnd"/>
      <w:r w:rsidRPr="00024843">
        <w:rPr>
          <w:rFonts w:ascii="Courier New" w:hAnsi="Courier New" w:cs="Courier New"/>
          <w:sz w:val="24"/>
          <w:szCs w:val="24"/>
          <w:lang w:val="en-US"/>
        </w:rPr>
        <w:t>(</w:t>
      </w:r>
      <w:proofErr w:type="gramEnd"/>
      <w:r w:rsidRPr="00024843">
        <w:rPr>
          <w:rFonts w:ascii="Courier New" w:hAnsi="Courier New" w:cs="Courier New"/>
          <w:sz w:val="24"/>
          <w:szCs w:val="24"/>
          <w:lang w:val="en-US"/>
        </w:rPr>
        <w:t>$link, $</w:t>
      </w:r>
      <w:proofErr w:type="spellStart"/>
      <w:r w:rsidRPr="00024843">
        <w:rPr>
          <w:rFonts w:ascii="Courier New" w:hAnsi="Courier New" w:cs="Courier New"/>
          <w:sz w:val="24"/>
          <w:szCs w:val="24"/>
          <w:lang w:val="en-US"/>
        </w:rPr>
        <w:t>priceCoefficientQuery</w:t>
      </w:r>
      <w:proofErr w:type="spellEnd"/>
      <w:r w:rsidRPr="00024843">
        <w:rPr>
          <w:rFonts w:ascii="Courier New" w:hAnsi="Courier New" w:cs="Courier New"/>
          <w:sz w:val="24"/>
          <w:szCs w:val="24"/>
          <w:lang w:val="en-US"/>
        </w:rPr>
        <w:t>) or die("</w:t>
      </w:r>
      <w:proofErr w:type="spellStart"/>
      <w:r w:rsidRPr="00024843">
        <w:rPr>
          <w:rFonts w:ascii="Courier New" w:hAnsi="Courier New" w:cs="Courier New"/>
          <w:sz w:val="24"/>
          <w:szCs w:val="24"/>
          <w:lang w:val="en-US"/>
        </w:rPr>
        <w:t>Ошибка</w:t>
      </w:r>
      <w:proofErr w:type="spellEnd"/>
      <w:r w:rsidRPr="00024843">
        <w:rPr>
          <w:rFonts w:ascii="Courier New" w:hAnsi="Courier New" w:cs="Courier New"/>
          <w:sz w:val="24"/>
          <w:szCs w:val="24"/>
          <w:lang w:val="en-US"/>
        </w:rPr>
        <w:t>".</w:t>
      </w:r>
      <w:proofErr w:type="spellStart"/>
      <w:r w:rsidRPr="00024843">
        <w:rPr>
          <w:rFonts w:ascii="Courier New" w:hAnsi="Courier New" w:cs="Courier New"/>
          <w:sz w:val="24"/>
          <w:szCs w:val="24"/>
          <w:lang w:val="en-US"/>
        </w:rPr>
        <w:t>mysqli_error</w:t>
      </w:r>
      <w:proofErr w:type="spellEnd"/>
      <w:r w:rsidRPr="00024843">
        <w:rPr>
          <w:rFonts w:ascii="Courier New" w:hAnsi="Courier New" w:cs="Courier New"/>
          <w:sz w:val="24"/>
          <w:szCs w:val="24"/>
          <w:lang w:val="en-US"/>
        </w:rPr>
        <w:t>($link));</w:t>
      </w:r>
    </w:p>
    <w:p w14:paraId="0529487E" w14:textId="77777777"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r>
      <w:proofErr w:type="gramStart"/>
      <w:r w:rsidRPr="00024843">
        <w:rPr>
          <w:rFonts w:ascii="Courier New" w:hAnsi="Courier New" w:cs="Courier New"/>
          <w:sz w:val="24"/>
          <w:szCs w:val="24"/>
          <w:lang w:val="en-US"/>
        </w:rPr>
        <w:t>if(</w:t>
      </w:r>
      <w:proofErr w:type="gramEnd"/>
      <w:r w:rsidRPr="00024843">
        <w:rPr>
          <w:rFonts w:ascii="Courier New" w:hAnsi="Courier New" w:cs="Courier New"/>
          <w:sz w:val="24"/>
          <w:szCs w:val="24"/>
          <w:lang w:val="en-US"/>
        </w:rPr>
        <w:t>$</w:t>
      </w:r>
      <w:proofErr w:type="spellStart"/>
      <w:r w:rsidRPr="00024843">
        <w:rPr>
          <w:rFonts w:ascii="Courier New" w:hAnsi="Courier New" w:cs="Courier New"/>
          <w:sz w:val="24"/>
          <w:szCs w:val="24"/>
          <w:lang w:val="en-US"/>
        </w:rPr>
        <w:t>discountResult</w:t>
      </w:r>
      <w:proofErr w:type="spellEnd"/>
      <w:r w:rsidRPr="00024843">
        <w:rPr>
          <w:rFonts w:ascii="Courier New" w:hAnsi="Courier New" w:cs="Courier New"/>
          <w:sz w:val="24"/>
          <w:szCs w:val="24"/>
          <w:lang w:val="en-US"/>
        </w:rPr>
        <w:t xml:space="preserve"> &amp;&amp; $</w:t>
      </w:r>
      <w:proofErr w:type="spellStart"/>
      <w:r w:rsidRPr="00024843">
        <w:rPr>
          <w:rFonts w:ascii="Courier New" w:hAnsi="Courier New" w:cs="Courier New"/>
          <w:sz w:val="24"/>
          <w:szCs w:val="24"/>
          <w:lang w:val="en-US"/>
        </w:rPr>
        <w:t>priceCoefficientResult</w:t>
      </w:r>
      <w:proofErr w:type="spellEnd"/>
      <w:r w:rsidRPr="00024843">
        <w:rPr>
          <w:rFonts w:ascii="Courier New" w:hAnsi="Courier New" w:cs="Courier New"/>
          <w:sz w:val="24"/>
          <w:szCs w:val="24"/>
          <w:lang w:val="en-US"/>
        </w:rPr>
        <w:t>) {</w:t>
      </w:r>
    </w:p>
    <w:p w14:paraId="1BCEB0AA" w14:textId="77777777"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r>
      <w:r w:rsidRPr="00024843">
        <w:rPr>
          <w:rFonts w:ascii="Courier New" w:hAnsi="Courier New" w:cs="Courier New"/>
          <w:sz w:val="24"/>
          <w:szCs w:val="24"/>
          <w:lang w:val="en-US"/>
        </w:rPr>
        <w:tab/>
        <w:t>$</w:t>
      </w:r>
      <w:proofErr w:type="spellStart"/>
      <w:r w:rsidRPr="00024843">
        <w:rPr>
          <w:rFonts w:ascii="Courier New" w:hAnsi="Courier New" w:cs="Courier New"/>
          <w:sz w:val="24"/>
          <w:szCs w:val="24"/>
          <w:lang w:val="en-US"/>
        </w:rPr>
        <w:t>discount_row</w:t>
      </w:r>
      <w:proofErr w:type="spellEnd"/>
      <w:r w:rsidRPr="00024843">
        <w:rPr>
          <w:rFonts w:ascii="Courier New" w:hAnsi="Courier New" w:cs="Courier New"/>
          <w:sz w:val="24"/>
          <w:szCs w:val="24"/>
          <w:lang w:val="en-US"/>
        </w:rPr>
        <w:t xml:space="preserve"> = </w:t>
      </w:r>
      <w:proofErr w:type="spellStart"/>
      <w:r w:rsidRPr="00024843">
        <w:rPr>
          <w:rFonts w:ascii="Courier New" w:hAnsi="Courier New" w:cs="Courier New"/>
          <w:sz w:val="24"/>
          <w:szCs w:val="24"/>
          <w:lang w:val="en-US"/>
        </w:rPr>
        <w:t>mysqli_fetch_row</w:t>
      </w:r>
      <w:proofErr w:type="spellEnd"/>
      <w:r w:rsidRPr="00024843">
        <w:rPr>
          <w:rFonts w:ascii="Courier New" w:hAnsi="Courier New" w:cs="Courier New"/>
          <w:sz w:val="24"/>
          <w:szCs w:val="24"/>
          <w:lang w:val="en-US"/>
        </w:rPr>
        <w:t>($</w:t>
      </w:r>
      <w:proofErr w:type="spellStart"/>
      <w:r w:rsidRPr="00024843">
        <w:rPr>
          <w:rFonts w:ascii="Courier New" w:hAnsi="Courier New" w:cs="Courier New"/>
          <w:sz w:val="24"/>
          <w:szCs w:val="24"/>
          <w:lang w:val="en-US"/>
        </w:rPr>
        <w:t>discountResult</w:t>
      </w:r>
      <w:proofErr w:type="spellEnd"/>
      <w:r w:rsidRPr="00024843">
        <w:rPr>
          <w:rFonts w:ascii="Courier New" w:hAnsi="Courier New" w:cs="Courier New"/>
          <w:sz w:val="24"/>
          <w:szCs w:val="24"/>
          <w:lang w:val="en-US"/>
        </w:rPr>
        <w:t>);</w:t>
      </w:r>
    </w:p>
    <w:p w14:paraId="6169E67E" w14:textId="50F564B8"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r>
      <w:r w:rsidRPr="00024843">
        <w:rPr>
          <w:rFonts w:ascii="Courier New" w:hAnsi="Courier New" w:cs="Courier New"/>
          <w:sz w:val="24"/>
          <w:szCs w:val="24"/>
          <w:lang w:val="en-US"/>
        </w:rPr>
        <w:tab/>
        <w:t>$discount=$</w:t>
      </w:r>
      <w:proofErr w:type="spellStart"/>
      <w:r w:rsidRPr="00024843">
        <w:rPr>
          <w:rFonts w:ascii="Courier New" w:hAnsi="Courier New" w:cs="Courier New"/>
          <w:sz w:val="24"/>
          <w:szCs w:val="24"/>
          <w:lang w:val="en-US"/>
        </w:rPr>
        <w:t>discount_</w:t>
      </w:r>
      <w:proofErr w:type="gramStart"/>
      <w:r w:rsidRPr="00024843">
        <w:rPr>
          <w:rFonts w:ascii="Courier New" w:hAnsi="Courier New" w:cs="Courier New"/>
          <w:sz w:val="24"/>
          <w:szCs w:val="24"/>
          <w:lang w:val="en-US"/>
        </w:rPr>
        <w:t>row</w:t>
      </w:r>
      <w:proofErr w:type="spellEnd"/>
      <w:r w:rsidRPr="00024843">
        <w:rPr>
          <w:rFonts w:ascii="Courier New" w:hAnsi="Courier New" w:cs="Courier New"/>
          <w:sz w:val="24"/>
          <w:szCs w:val="24"/>
          <w:lang w:val="en-US"/>
        </w:rPr>
        <w:t>[</w:t>
      </w:r>
      <w:proofErr w:type="gramEnd"/>
      <w:r w:rsidRPr="00024843">
        <w:rPr>
          <w:rFonts w:ascii="Courier New" w:hAnsi="Courier New" w:cs="Courier New"/>
          <w:sz w:val="24"/>
          <w:szCs w:val="24"/>
          <w:lang w:val="en-US"/>
        </w:rPr>
        <w:t>0];</w:t>
      </w:r>
    </w:p>
    <w:p w14:paraId="36BC4BC9" w14:textId="77777777"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r>
      <w:r w:rsidRPr="00024843">
        <w:rPr>
          <w:rFonts w:ascii="Courier New" w:hAnsi="Courier New" w:cs="Courier New"/>
          <w:sz w:val="24"/>
          <w:szCs w:val="24"/>
          <w:lang w:val="en-US"/>
        </w:rPr>
        <w:tab/>
        <w:t>$</w:t>
      </w:r>
      <w:proofErr w:type="spellStart"/>
      <w:r w:rsidRPr="00024843">
        <w:rPr>
          <w:rFonts w:ascii="Courier New" w:hAnsi="Courier New" w:cs="Courier New"/>
          <w:sz w:val="24"/>
          <w:szCs w:val="24"/>
          <w:lang w:val="en-US"/>
        </w:rPr>
        <w:t>price_coefficient_row</w:t>
      </w:r>
      <w:proofErr w:type="spellEnd"/>
      <w:r w:rsidRPr="00024843">
        <w:rPr>
          <w:rFonts w:ascii="Courier New" w:hAnsi="Courier New" w:cs="Courier New"/>
          <w:sz w:val="24"/>
          <w:szCs w:val="24"/>
          <w:lang w:val="en-US"/>
        </w:rPr>
        <w:t xml:space="preserve"> = </w:t>
      </w:r>
      <w:proofErr w:type="spellStart"/>
      <w:r w:rsidRPr="00024843">
        <w:rPr>
          <w:rFonts w:ascii="Courier New" w:hAnsi="Courier New" w:cs="Courier New"/>
          <w:sz w:val="24"/>
          <w:szCs w:val="24"/>
          <w:lang w:val="en-US"/>
        </w:rPr>
        <w:t>mysqli_fetch_row</w:t>
      </w:r>
      <w:proofErr w:type="spellEnd"/>
      <w:r w:rsidRPr="00024843">
        <w:rPr>
          <w:rFonts w:ascii="Courier New" w:hAnsi="Courier New" w:cs="Courier New"/>
          <w:sz w:val="24"/>
          <w:szCs w:val="24"/>
          <w:lang w:val="en-US"/>
        </w:rPr>
        <w:t>($</w:t>
      </w:r>
      <w:proofErr w:type="spellStart"/>
      <w:r w:rsidRPr="00024843">
        <w:rPr>
          <w:rFonts w:ascii="Courier New" w:hAnsi="Courier New" w:cs="Courier New"/>
          <w:sz w:val="24"/>
          <w:szCs w:val="24"/>
          <w:lang w:val="en-US"/>
        </w:rPr>
        <w:t>priceCoefficientResult</w:t>
      </w:r>
      <w:proofErr w:type="spellEnd"/>
      <w:r w:rsidRPr="00024843">
        <w:rPr>
          <w:rFonts w:ascii="Courier New" w:hAnsi="Courier New" w:cs="Courier New"/>
          <w:sz w:val="24"/>
          <w:szCs w:val="24"/>
          <w:lang w:val="en-US"/>
        </w:rPr>
        <w:t>);</w:t>
      </w:r>
    </w:p>
    <w:p w14:paraId="4D2040F9" w14:textId="7125C480"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r>
      <w:r w:rsidRPr="00024843">
        <w:rPr>
          <w:rFonts w:ascii="Courier New" w:hAnsi="Courier New" w:cs="Courier New"/>
          <w:sz w:val="24"/>
          <w:szCs w:val="24"/>
          <w:lang w:val="en-US"/>
        </w:rPr>
        <w:tab/>
        <w:t>$</w:t>
      </w:r>
      <w:proofErr w:type="spellStart"/>
      <w:r w:rsidRPr="00024843">
        <w:rPr>
          <w:rFonts w:ascii="Courier New" w:hAnsi="Courier New" w:cs="Courier New"/>
          <w:sz w:val="24"/>
          <w:szCs w:val="24"/>
          <w:lang w:val="en-US"/>
        </w:rPr>
        <w:t>price_coefficient</w:t>
      </w:r>
      <w:proofErr w:type="spellEnd"/>
      <w:r w:rsidRPr="00024843">
        <w:rPr>
          <w:rFonts w:ascii="Courier New" w:hAnsi="Courier New" w:cs="Courier New"/>
          <w:sz w:val="24"/>
          <w:szCs w:val="24"/>
          <w:lang w:val="en-US"/>
        </w:rPr>
        <w:t>=$</w:t>
      </w:r>
      <w:proofErr w:type="spellStart"/>
      <w:r w:rsidRPr="00024843">
        <w:rPr>
          <w:rFonts w:ascii="Courier New" w:hAnsi="Courier New" w:cs="Courier New"/>
          <w:sz w:val="24"/>
          <w:szCs w:val="24"/>
          <w:lang w:val="en-US"/>
        </w:rPr>
        <w:t>price_coefficient_</w:t>
      </w:r>
      <w:proofErr w:type="gramStart"/>
      <w:r w:rsidRPr="00024843">
        <w:rPr>
          <w:rFonts w:ascii="Courier New" w:hAnsi="Courier New" w:cs="Courier New"/>
          <w:sz w:val="24"/>
          <w:szCs w:val="24"/>
          <w:lang w:val="en-US"/>
        </w:rPr>
        <w:t>row</w:t>
      </w:r>
      <w:proofErr w:type="spellEnd"/>
      <w:r w:rsidRPr="00024843">
        <w:rPr>
          <w:rFonts w:ascii="Courier New" w:hAnsi="Courier New" w:cs="Courier New"/>
          <w:sz w:val="24"/>
          <w:szCs w:val="24"/>
          <w:lang w:val="en-US"/>
        </w:rPr>
        <w:t>[</w:t>
      </w:r>
      <w:proofErr w:type="gramEnd"/>
      <w:r w:rsidRPr="00024843">
        <w:rPr>
          <w:rFonts w:ascii="Courier New" w:hAnsi="Courier New" w:cs="Courier New"/>
          <w:sz w:val="24"/>
          <w:szCs w:val="24"/>
          <w:lang w:val="en-US"/>
        </w:rPr>
        <w:t>0];</w:t>
      </w:r>
    </w:p>
    <w:p w14:paraId="696969B2" w14:textId="77777777" w:rsidR="00024843" w:rsidRPr="009C475A" w:rsidRDefault="00024843" w:rsidP="00AF7D70">
      <w:pPr>
        <w:spacing w:line="241" w:lineRule="auto"/>
        <w:ind w:firstLine="0"/>
        <w:rPr>
          <w:rFonts w:ascii="Courier New" w:hAnsi="Courier New" w:cs="Courier New"/>
          <w:sz w:val="24"/>
          <w:szCs w:val="24"/>
        </w:rPr>
      </w:pPr>
      <w:r w:rsidRPr="00024843">
        <w:rPr>
          <w:rFonts w:ascii="Courier New" w:hAnsi="Courier New" w:cs="Courier New"/>
          <w:sz w:val="24"/>
          <w:szCs w:val="24"/>
          <w:lang w:val="en-US"/>
        </w:rPr>
        <w:tab/>
      </w:r>
      <w:r w:rsidRPr="00024843">
        <w:rPr>
          <w:rFonts w:ascii="Courier New" w:hAnsi="Courier New" w:cs="Courier New"/>
          <w:sz w:val="24"/>
          <w:szCs w:val="24"/>
          <w:lang w:val="en-US"/>
        </w:rPr>
        <w:tab/>
      </w:r>
      <w:r w:rsidRPr="009C475A">
        <w:rPr>
          <w:rFonts w:ascii="Courier New" w:hAnsi="Courier New" w:cs="Courier New"/>
          <w:sz w:val="24"/>
          <w:szCs w:val="24"/>
        </w:rPr>
        <w:t xml:space="preserve">//Цена урока=кол-во уроков * цена одного урока (120руб) * ценовой </w:t>
      </w:r>
      <w:proofErr w:type="spellStart"/>
      <w:r w:rsidRPr="009C475A">
        <w:rPr>
          <w:rFonts w:ascii="Courier New" w:hAnsi="Courier New" w:cs="Courier New"/>
          <w:sz w:val="24"/>
          <w:szCs w:val="24"/>
        </w:rPr>
        <w:t>коэф</w:t>
      </w:r>
      <w:proofErr w:type="spellEnd"/>
      <w:r w:rsidRPr="009C475A">
        <w:rPr>
          <w:rFonts w:ascii="Courier New" w:hAnsi="Courier New" w:cs="Courier New"/>
          <w:sz w:val="24"/>
          <w:szCs w:val="24"/>
        </w:rPr>
        <w:t>-т (</w:t>
      </w:r>
      <w:proofErr w:type="spellStart"/>
      <w:r w:rsidRPr="009C475A">
        <w:rPr>
          <w:rFonts w:ascii="Courier New" w:hAnsi="Courier New" w:cs="Courier New"/>
          <w:sz w:val="24"/>
          <w:szCs w:val="24"/>
        </w:rPr>
        <w:t>инд</w:t>
      </w:r>
      <w:proofErr w:type="spellEnd"/>
      <w:r w:rsidRPr="009C475A">
        <w:rPr>
          <w:rFonts w:ascii="Courier New" w:hAnsi="Courier New" w:cs="Courier New"/>
          <w:sz w:val="24"/>
          <w:szCs w:val="24"/>
        </w:rPr>
        <w:t xml:space="preserve">-е </w:t>
      </w:r>
      <w:proofErr w:type="spellStart"/>
      <w:r w:rsidRPr="009C475A">
        <w:rPr>
          <w:rFonts w:ascii="Courier New" w:hAnsi="Courier New" w:cs="Courier New"/>
          <w:sz w:val="24"/>
          <w:szCs w:val="24"/>
        </w:rPr>
        <w:t>обуч</w:t>
      </w:r>
      <w:proofErr w:type="spellEnd"/>
      <w:r w:rsidRPr="009C475A">
        <w:rPr>
          <w:rFonts w:ascii="Courier New" w:hAnsi="Courier New" w:cs="Courier New"/>
          <w:sz w:val="24"/>
          <w:szCs w:val="24"/>
        </w:rPr>
        <w:t xml:space="preserve">-е) * скидка </w:t>
      </w:r>
    </w:p>
    <w:p w14:paraId="0C08B852" w14:textId="77777777" w:rsidR="00024843" w:rsidRPr="00024843" w:rsidRDefault="00024843" w:rsidP="00AF7D70">
      <w:pPr>
        <w:spacing w:line="241" w:lineRule="auto"/>
        <w:ind w:firstLine="0"/>
        <w:rPr>
          <w:rFonts w:ascii="Courier New" w:hAnsi="Courier New" w:cs="Courier New"/>
          <w:sz w:val="24"/>
          <w:szCs w:val="24"/>
          <w:lang w:val="en-US"/>
        </w:rPr>
      </w:pPr>
      <w:r w:rsidRPr="009C475A">
        <w:rPr>
          <w:rFonts w:ascii="Courier New" w:hAnsi="Courier New" w:cs="Courier New"/>
          <w:sz w:val="24"/>
          <w:szCs w:val="24"/>
        </w:rPr>
        <w:tab/>
      </w:r>
      <w:r w:rsidRPr="009C475A">
        <w:rPr>
          <w:rFonts w:ascii="Courier New" w:hAnsi="Courier New" w:cs="Courier New"/>
          <w:sz w:val="24"/>
          <w:szCs w:val="24"/>
        </w:rPr>
        <w:tab/>
      </w:r>
      <w:r w:rsidRPr="00024843">
        <w:rPr>
          <w:rFonts w:ascii="Courier New" w:hAnsi="Courier New" w:cs="Courier New"/>
          <w:sz w:val="24"/>
          <w:szCs w:val="24"/>
          <w:lang w:val="en-US"/>
        </w:rPr>
        <w:t>$course_price=$count_lessons*120*$price_coefficient*(1-($discount*0.01));</w:t>
      </w:r>
    </w:p>
    <w:p w14:paraId="40528C1C" w14:textId="77777777" w:rsidR="00AF7D70"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r>
      <w:r w:rsidRPr="00024843">
        <w:rPr>
          <w:rFonts w:ascii="Courier New" w:hAnsi="Courier New" w:cs="Courier New"/>
          <w:sz w:val="24"/>
          <w:szCs w:val="24"/>
          <w:lang w:val="en-US"/>
        </w:rPr>
        <w:tab/>
        <w:t xml:space="preserve">echo </w:t>
      </w:r>
    </w:p>
    <w:p w14:paraId="52892D76" w14:textId="7936A485"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"&lt;div class='title user-course-price'&gt;</w:t>
      </w:r>
    </w:p>
    <w:p w14:paraId="73A1EFCA" w14:textId="77777777"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r>
      <w:r w:rsidRPr="00024843">
        <w:rPr>
          <w:rFonts w:ascii="Courier New" w:hAnsi="Courier New" w:cs="Courier New"/>
          <w:sz w:val="24"/>
          <w:szCs w:val="24"/>
          <w:lang w:val="en-US"/>
        </w:rPr>
        <w:tab/>
      </w:r>
      <w:r w:rsidRPr="00024843">
        <w:rPr>
          <w:rFonts w:ascii="Courier New" w:hAnsi="Courier New" w:cs="Courier New"/>
          <w:sz w:val="24"/>
          <w:szCs w:val="24"/>
          <w:lang w:val="en-US"/>
        </w:rPr>
        <w:tab/>
        <w:t>&lt;div id='course-price' style='display: none;'&gt;</w:t>
      </w:r>
      <w:proofErr w:type="gramStart"/>
      <w:r w:rsidRPr="00024843">
        <w:rPr>
          <w:rFonts w:ascii="Courier New" w:hAnsi="Courier New" w:cs="Courier New"/>
          <w:sz w:val="24"/>
          <w:szCs w:val="24"/>
          <w:lang w:val="en-US"/>
        </w:rPr>
        <w:t>".(</w:t>
      </w:r>
      <w:proofErr w:type="gramEnd"/>
      <w:r w:rsidRPr="00024843">
        <w:rPr>
          <w:rFonts w:ascii="Courier New" w:hAnsi="Courier New" w:cs="Courier New"/>
          <w:sz w:val="24"/>
          <w:szCs w:val="24"/>
          <w:lang w:val="en-US"/>
        </w:rPr>
        <w:t>$</w:t>
      </w:r>
      <w:proofErr w:type="spellStart"/>
      <w:r w:rsidRPr="00024843">
        <w:rPr>
          <w:rFonts w:ascii="Courier New" w:hAnsi="Courier New" w:cs="Courier New"/>
          <w:sz w:val="24"/>
          <w:szCs w:val="24"/>
          <w:lang w:val="en-US"/>
        </w:rPr>
        <w:t>course_price</w:t>
      </w:r>
      <w:proofErr w:type="spellEnd"/>
      <w:r w:rsidRPr="00024843">
        <w:rPr>
          <w:rFonts w:ascii="Courier New" w:hAnsi="Courier New" w:cs="Courier New"/>
          <w:sz w:val="24"/>
          <w:szCs w:val="24"/>
          <w:lang w:val="en-US"/>
        </w:rPr>
        <w:t>/$</w:t>
      </w:r>
      <w:proofErr w:type="spellStart"/>
      <w:r w:rsidRPr="00024843">
        <w:rPr>
          <w:rFonts w:ascii="Courier New" w:hAnsi="Courier New" w:cs="Courier New"/>
          <w:sz w:val="24"/>
          <w:szCs w:val="24"/>
          <w:lang w:val="en-US"/>
        </w:rPr>
        <w:t>price_coefficient</w:t>
      </w:r>
      <w:proofErr w:type="spellEnd"/>
      <w:r w:rsidRPr="00024843">
        <w:rPr>
          <w:rFonts w:ascii="Courier New" w:hAnsi="Courier New" w:cs="Courier New"/>
          <w:sz w:val="24"/>
          <w:szCs w:val="24"/>
          <w:lang w:val="en-US"/>
        </w:rPr>
        <w:t>)."&lt;/div&gt;</w:t>
      </w:r>
    </w:p>
    <w:p w14:paraId="2679161D" w14:textId="443A87FB"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t>&lt;div data-tooltip='</w:t>
      </w:r>
      <w:proofErr w:type="spellStart"/>
      <w:r w:rsidRPr="00024843">
        <w:rPr>
          <w:rFonts w:ascii="Courier New" w:hAnsi="Courier New" w:cs="Courier New"/>
          <w:sz w:val="24"/>
          <w:szCs w:val="24"/>
          <w:lang w:val="en-US"/>
        </w:rPr>
        <w:t>Чем</w:t>
      </w:r>
      <w:proofErr w:type="spellEnd"/>
      <w:r w:rsidRPr="00024843">
        <w:rPr>
          <w:rFonts w:ascii="Courier New" w:hAnsi="Courier New" w:cs="Courier New"/>
          <w:sz w:val="24"/>
          <w:szCs w:val="24"/>
          <w:lang w:val="en-US"/>
        </w:rPr>
        <w:t xml:space="preserve"> </w:t>
      </w:r>
      <w:proofErr w:type="spellStart"/>
      <w:r w:rsidRPr="00024843">
        <w:rPr>
          <w:rFonts w:ascii="Courier New" w:hAnsi="Courier New" w:cs="Courier New"/>
          <w:sz w:val="24"/>
          <w:szCs w:val="24"/>
          <w:lang w:val="en-US"/>
        </w:rPr>
        <w:t>больше</w:t>
      </w:r>
      <w:proofErr w:type="spellEnd"/>
      <w:r w:rsidRPr="00024843">
        <w:rPr>
          <w:rFonts w:ascii="Courier New" w:hAnsi="Courier New" w:cs="Courier New"/>
          <w:sz w:val="24"/>
          <w:szCs w:val="24"/>
          <w:lang w:val="en-US"/>
        </w:rPr>
        <w:t xml:space="preserve"> </w:t>
      </w:r>
      <w:proofErr w:type="spellStart"/>
      <w:r w:rsidRPr="00024843">
        <w:rPr>
          <w:rFonts w:ascii="Courier New" w:hAnsi="Courier New" w:cs="Courier New"/>
          <w:sz w:val="24"/>
          <w:szCs w:val="24"/>
          <w:lang w:val="en-US"/>
        </w:rPr>
        <w:t>уроков</w:t>
      </w:r>
      <w:proofErr w:type="spellEnd"/>
      <w:r w:rsidRPr="00024843">
        <w:rPr>
          <w:rFonts w:ascii="Courier New" w:hAnsi="Courier New" w:cs="Courier New"/>
          <w:sz w:val="24"/>
          <w:szCs w:val="24"/>
          <w:lang w:val="en-US"/>
        </w:rPr>
        <w:t xml:space="preserve">, </w:t>
      </w:r>
      <w:proofErr w:type="spellStart"/>
      <w:r w:rsidRPr="00024843">
        <w:rPr>
          <w:rFonts w:ascii="Courier New" w:hAnsi="Courier New" w:cs="Courier New"/>
          <w:sz w:val="24"/>
          <w:szCs w:val="24"/>
          <w:lang w:val="en-US"/>
        </w:rPr>
        <w:t>тем</w:t>
      </w:r>
      <w:proofErr w:type="spellEnd"/>
      <w:r w:rsidRPr="00024843">
        <w:rPr>
          <w:rFonts w:ascii="Courier New" w:hAnsi="Courier New" w:cs="Courier New"/>
          <w:sz w:val="24"/>
          <w:szCs w:val="24"/>
          <w:lang w:val="en-US"/>
        </w:rPr>
        <w:t xml:space="preserve"> </w:t>
      </w:r>
      <w:proofErr w:type="spellStart"/>
      <w:r w:rsidRPr="00024843">
        <w:rPr>
          <w:rFonts w:ascii="Courier New" w:hAnsi="Courier New" w:cs="Courier New"/>
          <w:sz w:val="24"/>
          <w:szCs w:val="24"/>
          <w:lang w:val="en-US"/>
        </w:rPr>
        <w:t>больше</w:t>
      </w:r>
      <w:proofErr w:type="spellEnd"/>
      <w:r w:rsidRPr="00024843">
        <w:rPr>
          <w:rFonts w:ascii="Courier New" w:hAnsi="Courier New" w:cs="Courier New"/>
          <w:sz w:val="24"/>
          <w:szCs w:val="24"/>
          <w:lang w:val="en-US"/>
        </w:rPr>
        <w:t xml:space="preserve"> </w:t>
      </w:r>
      <w:proofErr w:type="spellStart"/>
      <w:r w:rsidRPr="00024843">
        <w:rPr>
          <w:rFonts w:ascii="Courier New" w:hAnsi="Courier New" w:cs="Courier New"/>
          <w:sz w:val="24"/>
          <w:szCs w:val="24"/>
          <w:lang w:val="en-US"/>
        </w:rPr>
        <w:t>скидка</w:t>
      </w:r>
      <w:proofErr w:type="spellEnd"/>
      <w:r w:rsidRPr="00024843">
        <w:rPr>
          <w:rFonts w:ascii="Courier New" w:hAnsi="Courier New" w:cs="Courier New"/>
          <w:sz w:val="24"/>
          <w:szCs w:val="24"/>
          <w:lang w:val="en-US"/>
        </w:rPr>
        <w:t>!'&gt;</w:t>
      </w:r>
      <w:proofErr w:type="spellStart"/>
      <w:r w:rsidRPr="00024843">
        <w:rPr>
          <w:rFonts w:ascii="Courier New" w:hAnsi="Courier New" w:cs="Courier New"/>
          <w:sz w:val="24"/>
          <w:szCs w:val="24"/>
          <w:lang w:val="en-US"/>
        </w:rPr>
        <w:t>Стоимость</w:t>
      </w:r>
      <w:proofErr w:type="spellEnd"/>
      <w:r w:rsidRPr="00024843">
        <w:rPr>
          <w:rFonts w:ascii="Courier New" w:hAnsi="Courier New" w:cs="Courier New"/>
          <w:sz w:val="24"/>
          <w:szCs w:val="24"/>
          <w:lang w:val="en-US"/>
        </w:rPr>
        <w:t>: &lt;p id='org-course-price' class='course-price'&gt;</w:t>
      </w:r>
      <w:proofErr w:type="gramStart"/>
      <w:r w:rsidRPr="00024843">
        <w:rPr>
          <w:rFonts w:ascii="Courier New" w:hAnsi="Courier New" w:cs="Courier New"/>
          <w:sz w:val="24"/>
          <w:szCs w:val="24"/>
          <w:lang w:val="en-US"/>
        </w:rPr>
        <w:t>".$</w:t>
      </w:r>
      <w:proofErr w:type="spellStart"/>
      <w:proofErr w:type="gramEnd"/>
      <w:r w:rsidRPr="00024843">
        <w:rPr>
          <w:rFonts w:ascii="Courier New" w:hAnsi="Courier New" w:cs="Courier New"/>
          <w:sz w:val="24"/>
          <w:szCs w:val="24"/>
          <w:lang w:val="en-US"/>
        </w:rPr>
        <w:t>course_price</w:t>
      </w:r>
      <w:proofErr w:type="spellEnd"/>
      <w:r w:rsidRPr="00024843">
        <w:rPr>
          <w:rFonts w:ascii="Courier New" w:hAnsi="Courier New" w:cs="Courier New"/>
          <w:sz w:val="24"/>
          <w:szCs w:val="24"/>
          <w:lang w:val="en-US"/>
        </w:rPr>
        <w:t>."&lt;/p&gt;BYN* &lt;/div&gt;</w:t>
      </w:r>
    </w:p>
    <w:p w14:paraId="0E522896" w14:textId="77777777" w:rsidR="00024843" w:rsidRPr="00024843" w:rsidRDefault="00024843" w:rsidP="00AF7D70">
      <w:pPr>
        <w:spacing w:line="241" w:lineRule="auto"/>
        <w:ind w:firstLine="0"/>
        <w:rPr>
          <w:rFonts w:ascii="Courier New" w:hAnsi="Courier New" w:cs="Courier New"/>
          <w:sz w:val="24"/>
          <w:szCs w:val="24"/>
          <w:lang w:val="en-US"/>
        </w:rPr>
      </w:pPr>
      <w:r w:rsidRPr="00024843">
        <w:rPr>
          <w:rFonts w:ascii="Courier New" w:hAnsi="Courier New" w:cs="Courier New"/>
          <w:sz w:val="24"/>
          <w:szCs w:val="24"/>
          <w:lang w:val="en-US"/>
        </w:rPr>
        <w:tab/>
      </w:r>
      <w:r w:rsidRPr="00024843">
        <w:rPr>
          <w:rFonts w:ascii="Courier New" w:hAnsi="Courier New" w:cs="Courier New"/>
          <w:sz w:val="24"/>
          <w:szCs w:val="24"/>
          <w:lang w:val="en-US"/>
        </w:rPr>
        <w:tab/>
      </w:r>
      <w:r w:rsidRPr="00024843">
        <w:rPr>
          <w:rFonts w:ascii="Courier New" w:hAnsi="Courier New" w:cs="Courier New"/>
          <w:sz w:val="24"/>
          <w:szCs w:val="24"/>
          <w:lang w:val="en-US"/>
        </w:rPr>
        <w:tab/>
        <w:t>&lt;div&gt;</w:t>
      </w:r>
      <w:proofErr w:type="spellStart"/>
      <w:r w:rsidRPr="00024843">
        <w:rPr>
          <w:rFonts w:ascii="Courier New" w:hAnsi="Courier New" w:cs="Courier New"/>
          <w:sz w:val="24"/>
          <w:szCs w:val="24"/>
          <w:lang w:val="en-US"/>
        </w:rPr>
        <w:t>Ваша</w:t>
      </w:r>
      <w:proofErr w:type="spellEnd"/>
      <w:r w:rsidRPr="00024843">
        <w:rPr>
          <w:rFonts w:ascii="Courier New" w:hAnsi="Courier New" w:cs="Courier New"/>
          <w:sz w:val="24"/>
          <w:szCs w:val="24"/>
          <w:lang w:val="en-US"/>
        </w:rPr>
        <w:t xml:space="preserve"> </w:t>
      </w:r>
      <w:proofErr w:type="spellStart"/>
      <w:r w:rsidRPr="00024843">
        <w:rPr>
          <w:rFonts w:ascii="Courier New" w:hAnsi="Courier New" w:cs="Courier New"/>
          <w:sz w:val="24"/>
          <w:szCs w:val="24"/>
          <w:lang w:val="en-US"/>
        </w:rPr>
        <w:t>скидка</w:t>
      </w:r>
      <w:proofErr w:type="spellEnd"/>
      <w:r w:rsidRPr="00024843">
        <w:rPr>
          <w:rFonts w:ascii="Courier New" w:hAnsi="Courier New" w:cs="Courier New"/>
          <w:sz w:val="24"/>
          <w:szCs w:val="24"/>
          <w:lang w:val="en-US"/>
        </w:rPr>
        <w:t xml:space="preserve">: </w:t>
      </w:r>
      <w:proofErr w:type="gramStart"/>
      <w:r w:rsidRPr="00024843">
        <w:rPr>
          <w:rFonts w:ascii="Courier New" w:hAnsi="Courier New" w:cs="Courier New"/>
          <w:sz w:val="24"/>
          <w:szCs w:val="24"/>
          <w:lang w:val="en-US"/>
        </w:rPr>
        <w:t>".$</w:t>
      </w:r>
      <w:proofErr w:type="gramEnd"/>
      <w:r w:rsidRPr="00024843">
        <w:rPr>
          <w:rFonts w:ascii="Courier New" w:hAnsi="Courier New" w:cs="Courier New"/>
          <w:sz w:val="24"/>
          <w:szCs w:val="24"/>
          <w:lang w:val="en-US"/>
        </w:rPr>
        <w:t>discount."%&lt;/div&gt;</w:t>
      </w:r>
    </w:p>
    <w:p w14:paraId="4063AE21" w14:textId="0B717102" w:rsidR="004957FF" w:rsidRPr="009C475A" w:rsidRDefault="00024843" w:rsidP="00AF7D70">
      <w:pPr>
        <w:spacing w:line="241" w:lineRule="auto"/>
        <w:ind w:firstLine="0"/>
        <w:rPr>
          <w:rFonts w:ascii="Courier New" w:hAnsi="Courier New" w:cs="Courier New"/>
          <w:sz w:val="24"/>
          <w:szCs w:val="24"/>
        </w:rPr>
      </w:pPr>
      <w:r w:rsidRPr="00024843">
        <w:rPr>
          <w:rFonts w:ascii="Courier New" w:hAnsi="Courier New" w:cs="Courier New"/>
          <w:sz w:val="24"/>
          <w:szCs w:val="24"/>
          <w:lang w:val="en-US"/>
        </w:rPr>
        <w:tab/>
      </w:r>
      <w:r w:rsidRPr="009C475A">
        <w:rPr>
          <w:rFonts w:ascii="Courier New" w:hAnsi="Courier New" w:cs="Courier New"/>
          <w:sz w:val="24"/>
          <w:szCs w:val="24"/>
        </w:rPr>
        <w:t>&lt;/</w:t>
      </w:r>
      <w:r w:rsidRPr="00024843">
        <w:rPr>
          <w:rFonts w:ascii="Courier New" w:hAnsi="Courier New" w:cs="Courier New"/>
          <w:sz w:val="24"/>
          <w:szCs w:val="24"/>
          <w:lang w:val="en-US"/>
        </w:rPr>
        <w:t>div</w:t>
      </w:r>
      <w:r w:rsidRPr="009C475A">
        <w:rPr>
          <w:rFonts w:ascii="Courier New" w:hAnsi="Courier New" w:cs="Courier New"/>
          <w:sz w:val="24"/>
          <w:szCs w:val="24"/>
        </w:rPr>
        <w:t>&gt;";}}?&gt;</w:t>
      </w:r>
    </w:p>
    <w:p w14:paraId="66B2B0D1" w14:textId="6CED1E08" w:rsidR="00831C3A" w:rsidRPr="00E86DE5" w:rsidRDefault="00831C3A" w:rsidP="00AF7D70">
      <w:pPr>
        <w:pStyle w:val="aff3"/>
        <w:spacing w:after="0" w:line="241" w:lineRule="auto"/>
      </w:pPr>
      <w:r>
        <w:lastRenderedPageBreak/>
        <w:t>Листинг</w:t>
      </w:r>
      <w:r w:rsidRPr="00842F23">
        <w:t xml:space="preserve"> </w:t>
      </w:r>
      <w:r>
        <w:t>Б</w:t>
      </w:r>
      <w:r w:rsidRPr="00842F23">
        <w:t>.</w:t>
      </w:r>
      <w:r>
        <w:t xml:space="preserve">3 – </w:t>
      </w:r>
      <w:r w:rsidR="009D4119">
        <w:t>Ф</w:t>
      </w:r>
      <w:r w:rsidR="009D4119" w:rsidRPr="00390327">
        <w:t>айл</w:t>
      </w:r>
      <w:r w:rsidR="009D4119">
        <w:t>-</w:t>
      </w:r>
      <w:r w:rsidR="009D4119" w:rsidRPr="00390327">
        <w:t>обработчик стоимости</w:t>
      </w:r>
      <w:r w:rsidR="00024843">
        <w:t xml:space="preserve"> индивидуального</w:t>
      </w:r>
      <w:r w:rsidR="009D4119" w:rsidRPr="00390327">
        <w:t xml:space="preserve"> курса</w:t>
      </w:r>
    </w:p>
    <w:p w14:paraId="49D86938"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 xml:space="preserve">&lt;?php </w:t>
      </w:r>
    </w:p>
    <w:p w14:paraId="0E496A3B"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if(</w:t>
      </w:r>
      <w:proofErr w:type="spellStart"/>
      <w:r w:rsidRPr="009154E1">
        <w:rPr>
          <w:rFonts w:ascii="Courier New" w:hAnsi="Courier New" w:cs="Courier New"/>
          <w:sz w:val="24"/>
          <w:szCs w:val="24"/>
          <w:lang w:val="en-US"/>
        </w:rPr>
        <w:t>session_status</w:t>
      </w:r>
      <w:proofErr w:type="spellEnd"/>
      <w:r w:rsidRPr="009154E1">
        <w:rPr>
          <w:rFonts w:ascii="Courier New" w:hAnsi="Courier New" w:cs="Courier New"/>
          <w:sz w:val="24"/>
          <w:szCs w:val="24"/>
          <w:lang w:val="en-US"/>
        </w:rPr>
        <w:t>(</w:t>
      </w:r>
      <w:proofErr w:type="gramStart"/>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 xml:space="preserve">PHP_SESSION_ACTIVE) </w:t>
      </w:r>
      <w:proofErr w:type="spellStart"/>
      <w:r w:rsidRPr="009154E1">
        <w:rPr>
          <w:rFonts w:ascii="Courier New" w:hAnsi="Courier New" w:cs="Courier New"/>
          <w:sz w:val="24"/>
          <w:szCs w:val="24"/>
          <w:lang w:val="en-US"/>
        </w:rPr>
        <w:t>session_start</w:t>
      </w:r>
      <w:proofErr w:type="spellEnd"/>
      <w:r w:rsidRPr="009154E1">
        <w:rPr>
          <w:rFonts w:ascii="Courier New" w:hAnsi="Courier New" w:cs="Courier New"/>
          <w:sz w:val="24"/>
          <w:szCs w:val="24"/>
          <w:lang w:val="en-US"/>
        </w:rPr>
        <w:t>();</w:t>
      </w:r>
    </w:p>
    <w:p w14:paraId="24990180" w14:textId="6C033C31"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include '..\..\connect\</w:t>
      </w:r>
      <w:proofErr w:type="spellStart"/>
      <w:r w:rsidRPr="009154E1">
        <w:rPr>
          <w:rFonts w:ascii="Courier New" w:hAnsi="Courier New" w:cs="Courier New"/>
          <w:sz w:val="24"/>
          <w:szCs w:val="24"/>
          <w:lang w:val="en-US"/>
        </w:rPr>
        <w:t>connect_database.php</w:t>
      </w:r>
      <w:proofErr w:type="spellEnd"/>
      <w:r w:rsidRPr="009154E1">
        <w:rPr>
          <w:rFonts w:ascii="Courier New" w:hAnsi="Courier New" w:cs="Courier New"/>
          <w:sz w:val="24"/>
          <w:szCs w:val="24"/>
          <w:lang w:val="en-US"/>
        </w:rPr>
        <w:t>';</w:t>
      </w:r>
    </w:p>
    <w:p w14:paraId="259545C2" w14:textId="7F85CA9A"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user_id</w:t>
      </w:r>
      <w:proofErr w:type="spellEnd"/>
      <w:r w:rsidRPr="009154E1">
        <w:rPr>
          <w:rFonts w:ascii="Courier New" w:hAnsi="Courier New" w:cs="Courier New"/>
          <w:sz w:val="24"/>
          <w:szCs w:val="24"/>
          <w:lang w:val="en-US"/>
        </w:rPr>
        <w:t>=$_SESSION['user</w:t>
      </w:r>
      <w:proofErr w:type="gramStart"/>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'id'];</w:t>
      </w:r>
    </w:p>
    <w:p w14:paraId="6AA1DCB8"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course_startDate</w:t>
      </w:r>
      <w:proofErr w:type="spellEnd"/>
      <w:r w:rsidRPr="009154E1">
        <w:rPr>
          <w:rFonts w:ascii="Courier New" w:hAnsi="Courier New" w:cs="Courier New"/>
          <w:sz w:val="24"/>
          <w:szCs w:val="24"/>
          <w:lang w:val="en-US"/>
        </w:rPr>
        <w:t>=$_POST["</w:t>
      </w:r>
      <w:proofErr w:type="spellStart"/>
      <w:r w:rsidRPr="009154E1">
        <w:rPr>
          <w:rFonts w:ascii="Courier New" w:hAnsi="Courier New" w:cs="Courier New"/>
          <w:sz w:val="24"/>
          <w:szCs w:val="24"/>
          <w:lang w:val="en-US"/>
        </w:rPr>
        <w:t>start_date</w:t>
      </w:r>
      <w:proofErr w:type="spellEnd"/>
      <w:r w:rsidRPr="009154E1">
        <w:rPr>
          <w:rFonts w:ascii="Courier New" w:hAnsi="Courier New" w:cs="Courier New"/>
          <w:sz w:val="24"/>
          <w:szCs w:val="24"/>
          <w:lang w:val="en-US"/>
        </w:rPr>
        <w:t>"];</w:t>
      </w:r>
    </w:p>
    <w:p w14:paraId="5E9D765A"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count_lessons</w:t>
      </w:r>
      <w:proofErr w:type="spellEnd"/>
      <w:r w:rsidRPr="009154E1">
        <w:rPr>
          <w:rFonts w:ascii="Courier New" w:hAnsi="Courier New" w:cs="Courier New"/>
          <w:sz w:val="24"/>
          <w:szCs w:val="24"/>
          <w:lang w:val="en-US"/>
        </w:rPr>
        <w:t>=$_POST["</w:t>
      </w:r>
      <w:proofErr w:type="spellStart"/>
      <w:r w:rsidRPr="009154E1">
        <w:rPr>
          <w:rFonts w:ascii="Courier New" w:hAnsi="Courier New" w:cs="Courier New"/>
          <w:sz w:val="24"/>
          <w:szCs w:val="24"/>
          <w:lang w:val="en-US"/>
        </w:rPr>
        <w:t>count_lessons</w:t>
      </w:r>
      <w:proofErr w:type="spellEnd"/>
      <w:r w:rsidRPr="009154E1">
        <w:rPr>
          <w:rFonts w:ascii="Courier New" w:hAnsi="Courier New" w:cs="Courier New"/>
          <w:sz w:val="24"/>
          <w:szCs w:val="24"/>
          <w:lang w:val="en-US"/>
        </w:rPr>
        <w:t>"];</w:t>
      </w:r>
    </w:p>
    <w:p w14:paraId="59D25008"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start_date</w:t>
      </w:r>
      <w:proofErr w:type="spellEnd"/>
      <w:r w:rsidRPr="009154E1">
        <w:rPr>
          <w:rFonts w:ascii="Courier New" w:hAnsi="Courier New" w:cs="Courier New"/>
          <w:sz w:val="24"/>
          <w:szCs w:val="24"/>
          <w:lang w:val="en-US"/>
        </w:rPr>
        <w:t>=$_POST["</w:t>
      </w:r>
      <w:proofErr w:type="spellStart"/>
      <w:r w:rsidRPr="009154E1">
        <w:rPr>
          <w:rFonts w:ascii="Courier New" w:hAnsi="Courier New" w:cs="Courier New"/>
          <w:sz w:val="24"/>
          <w:szCs w:val="24"/>
          <w:lang w:val="en-US"/>
        </w:rPr>
        <w:t>start_date</w:t>
      </w:r>
      <w:proofErr w:type="spellEnd"/>
      <w:r w:rsidRPr="009154E1">
        <w:rPr>
          <w:rFonts w:ascii="Courier New" w:hAnsi="Courier New" w:cs="Courier New"/>
          <w:sz w:val="24"/>
          <w:szCs w:val="24"/>
          <w:lang w:val="en-US"/>
        </w:rPr>
        <w:t>"];</w:t>
      </w:r>
    </w:p>
    <w:p w14:paraId="74552DFA"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course_price</w:t>
      </w:r>
      <w:proofErr w:type="spellEnd"/>
      <w:r w:rsidRPr="009154E1">
        <w:rPr>
          <w:rFonts w:ascii="Courier New" w:hAnsi="Courier New" w:cs="Courier New"/>
          <w:sz w:val="24"/>
          <w:szCs w:val="24"/>
          <w:lang w:val="en-US"/>
        </w:rPr>
        <w:t>=$_POST["</w:t>
      </w:r>
      <w:proofErr w:type="spellStart"/>
      <w:r w:rsidRPr="009154E1">
        <w:rPr>
          <w:rFonts w:ascii="Courier New" w:hAnsi="Courier New" w:cs="Courier New"/>
          <w:sz w:val="24"/>
          <w:szCs w:val="24"/>
          <w:lang w:val="en-US"/>
        </w:rPr>
        <w:t>course_price</w:t>
      </w:r>
      <w:proofErr w:type="spellEnd"/>
      <w:r w:rsidRPr="009154E1">
        <w:rPr>
          <w:rFonts w:ascii="Courier New" w:hAnsi="Courier New" w:cs="Courier New"/>
          <w:sz w:val="24"/>
          <w:szCs w:val="24"/>
          <w:lang w:val="en-US"/>
        </w:rPr>
        <w:t>"];</w:t>
      </w:r>
    </w:p>
    <w:p w14:paraId="02D1BF51"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master_id</w:t>
      </w:r>
      <w:proofErr w:type="spellEnd"/>
      <w:r w:rsidRPr="009154E1">
        <w:rPr>
          <w:rFonts w:ascii="Courier New" w:hAnsi="Courier New" w:cs="Courier New"/>
          <w:sz w:val="24"/>
          <w:szCs w:val="24"/>
          <w:lang w:val="en-US"/>
        </w:rPr>
        <w:t>=$_POST["</w:t>
      </w:r>
      <w:proofErr w:type="spellStart"/>
      <w:r w:rsidRPr="009154E1">
        <w:rPr>
          <w:rFonts w:ascii="Courier New" w:hAnsi="Courier New" w:cs="Courier New"/>
          <w:sz w:val="24"/>
          <w:szCs w:val="24"/>
          <w:lang w:val="en-US"/>
        </w:rPr>
        <w:t>master_id</w:t>
      </w:r>
      <w:proofErr w:type="spellEnd"/>
      <w:r w:rsidRPr="009154E1">
        <w:rPr>
          <w:rFonts w:ascii="Courier New" w:hAnsi="Courier New" w:cs="Courier New"/>
          <w:sz w:val="24"/>
          <w:szCs w:val="24"/>
          <w:lang w:val="en-US"/>
        </w:rPr>
        <w:t>"];</w:t>
      </w:r>
    </w:p>
    <w:p w14:paraId="364911F8" w14:textId="64F7550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course_wishes_description</w:t>
      </w:r>
      <w:proofErr w:type="spellEnd"/>
      <w:r w:rsidRPr="009154E1">
        <w:rPr>
          <w:rFonts w:ascii="Courier New" w:hAnsi="Courier New" w:cs="Courier New"/>
          <w:sz w:val="24"/>
          <w:szCs w:val="24"/>
          <w:lang w:val="en-US"/>
        </w:rPr>
        <w:t>=$_POST["</w:t>
      </w:r>
      <w:proofErr w:type="spellStart"/>
      <w:r w:rsidRPr="009154E1">
        <w:rPr>
          <w:rFonts w:ascii="Courier New" w:hAnsi="Courier New" w:cs="Courier New"/>
          <w:sz w:val="24"/>
          <w:szCs w:val="24"/>
          <w:lang w:val="en-US"/>
        </w:rPr>
        <w:t>course_wishes_description</w:t>
      </w:r>
      <w:proofErr w:type="spellEnd"/>
      <w:r w:rsidRPr="009154E1">
        <w:rPr>
          <w:rFonts w:ascii="Courier New" w:hAnsi="Courier New" w:cs="Courier New"/>
          <w:sz w:val="24"/>
          <w:szCs w:val="24"/>
          <w:lang w:val="en-US"/>
        </w:rPr>
        <w:t>"];</w:t>
      </w:r>
    </w:p>
    <w:p w14:paraId="29686A9C" w14:textId="5FD762D4" w:rsidR="009154E1" w:rsidRPr="009C475A" w:rsidRDefault="009154E1" w:rsidP="009154E1">
      <w:pPr>
        <w:ind w:firstLine="0"/>
        <w:rPr>
          <w:rFonts w:ascii="Courier New" w:hAnsi="Courier New" w:cs="Courier New"/>
          <w:sz w:val="24"/>
          <w:szCs w:val="24"/>
        </w:rPr>
      </w:pPr>
      <w:r w:rsidRPr="009C475A">
        <w:rPr>
          <w:rFonts w:ascii="Courier New" w:hAnsi="Courier New" w:cs="Courier New"/>
          <w:sz w:val="24"/>
          <w:szCs w:val="24"/>
        </w:rPr>
        <w:t>$</w:t>
      </w:r>
      <w:r w:rsidRPr="009154E1">
        <w:rPr>
          <w:rFonts w:ascii="Courier New" w:hAnsi="Courier New" w:cs="Courier New"/>
          <w:sz w:val="24"/>
          <w:szCs w:val="24"/>
          <w:lang w:val="en-US"/>
        </w:rPr>
        <w:t>error</w:t>
      </w:r>
      <w:r w:rsidRPr="009C475A">
        <w:rPr>
          <w:rFonts w:ascii="Courier New" w:hAnsi="Courier New" w:cs="Courier New"/>
          <w:sz w:val="24"/>
          <w:szCs w:val="24"/>
        </w:rPr>
        <w:t>_</w:t>
      </w:r>
      <w:r w:rsidRPr="009154E1">
        <w:rPr>
          <w:rFonts w:ascii="Courier New" w:hAnsi="Courier New" w:cs="Courier New"/>
          <w:sz w:val="24"/>
          <w:szCs w:val="24"/>
          <w:lang w:val="en-US"/>
        </w:rPr>
        <w:t>fields</w:t>
      </w:r>
      <w:proofErr w:type="gramStart"/>
      <w:r w:rsidRPr="009C475A">
        <w:rPr>
          <w:rFonts w:ascii="Courier New" w:hAnsi="Courier New" w:cs="Courier New"/>
          <w:sz w:val="24"/>
          <w:szCs w:val="24"/>
        </w:rPr>
        <w:t>=[</w:t>
      </w:r>
      <w:proofErr w:type="gramEnd"/>
      <w:r w:rsidRPr="009C475A">
        <w:rPr>
          <w:rFonts w:ascii="Courier New" w:hAnsi="Courier New" w:cs="Courier New"/>
          <w:sz w:val="24"/>
          <w:szCs w:val="24"/>
        </w:rPr>
        <w:t>];</w:t>
      </w:r>
    </w:p>
    <w:p w14:paraId="25CEA6DC" w14:textId="77777777" w:rsidR="009154E1" w:rsidRPr="009C475A" w:rsidRDefault="009154E1" w:rsidP="009154E1">
      <w:pPr>
        <w:ind w:firstLine="0"/>
        <w:rPr>
          <w:rFonts w:ascii="Courier New" w:hAnsi="Courier New" w:cs="Courier New"/>
          <w:sz w:val="24"/>
          <w:szCs w:val="24"/>
        </w:rPr>
      </w:pPr>
      <w:r w:rsidRPr="009C475A">
        <w:rPr>
          <w:rFonts w:ascii="Courier New" w:hAnsi="Courier New" w:cs="Courier New"/>
          <w:sz w:val="24"/>
          <w:szCs w:val="24"/>
        </w:rPr>
        <w:t>//для заполнения информации о курсе (кто составил, пожелания к курсу)</w:t>
      </w:r>
    </w:p>
    <w:p w14:paraId="03E404A4"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userQuery</w:t>
      </w:r>
      <w:proofErr w:type="spellEnd"/>
      <w:r w:rsidRPr="009154E1">
        <w:rPr>
          <w:rFonts w:ascii="Courier New" w:hAnsi="Courier New" w:cs="Courier New"/>
          <w:sz w:val="24"/>
          <w:szCs w:val="24"/>
          <w:lang w:val="en-US"/>
        </w:rPr>
        <w:t>="SELECT * FROM User WHERE ID=$</w:t>
      </w:r>
      <w:proofErr w:type="spellStart"/>
      <w:r w:rsidRPr="009154E1">
        <w:rPr>
          <w:rFonts w:ascii="Courier New" w:hAnsi="Courier New" w:cs="Courier New"/>
          <w:sz w:val="24"/>
          <w:szCs w:val="24"/>
          <w:lang w:val="en-US"/>
        </w:rPr>
        <w:t>user_id</w:t>
      </w:r>
      <w:proofErr w:type="spellEnd"/>
      <w:proofErr w:type="gramStart"/>
      <w:r w:rsidRPr="009154E1">
        <w:rPr>
          <w:rFonts w:ascii="Courier New" w:hAnsi="Courier New" w:cs="Courier New"/>
          <w:sz w:val="24"/>
          <w:szCs w:val="24"/>
          <w:lang w:val="en-US"/>
        </w:rPr>
        <w:t>" ;</w:t>
      </w:r>
      <w:proofErr w:type="gramEnd"/>
    </w:p>
    <w:p w14:paraId="614FB78F" w14:textId="39E9F7E2"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userResult</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w:t>
      </w:r>
      <w:proofErr w:type="gramStart"/>
      <w:r w:rsidRPr="009154E1">
        <w:rPr>
          <w:rFonts w:ascii="Courier New" w:hAnsi="Courier New" w:cs="Courier New"/>
          <w:sz w:val="24"/>
          <w:szCs w:val="24"/>
          <w:lang w:val="en-US"/>
        </w:rPr>
        <w:t>query</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$link, $</w:t>
      </w:r>
      <w:proofErr w:type="spellStart"/>
      <w:r w:rsidRPr="009154E1">
        <w:rPr>
          <w:rFonts w:ascii="Courier New" w:hAnsi="Courier New" w:cs="Courier New"/>
          <w:sz w:val="24"/>
          <w:szCs w:val="24"/>
          <w:lang w:val="en-US"/>
        </w:rPr>
        <w:t>userQuery</w:t>
      </w:r>
      <w:proofErr w:type="spellEnd"/>
      <w:r w:rsidRPr="009154E1">
        <w:rPr>
          <w:rFonts w:ascii="Courier New" w:hAnsi="Courier New" w:cs="Courier New"/>
          <w:sz w:val="24"/>
          <w:szCs w:val="24"/>
          <w:lang w:val="en-US"/>
        </w:rPr>
        <w:t>) or die("</w:t>
      </w:r>
      <w:proofErr w:type="spellStart"/>
      <w:r w:rsidRPr="009154E1">
        <w:rPr>
          <w:rFonts w:ascii="Courier New" w:hAnsi="Courier New" w:cs="Courier New"/>
          <w:sz w:val="24"/>
          <w:szCs w:val="24"/>
          <w:lang w:val="en-US"/>
        </w:rPr>
        <w:t>Ошибка</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mysqli_error</w:t>
      </w:r>
      <w:proofErr w:type="spellEnd"/>
      <w:r w:rsidRPr="009154E1">
        <w:rPr>
          <w:rFonts w:ascii="Courier New" w:hAnsi="Courier New" w:cs="Courier New"/>
          <w:sz w:val="24"/>
          <w:szCs w:val="24"/>
          <w:lang w:val="en-US"/>
        </w:rPr>
        <w:t>($link));</w:t>
      </w:r>
    </w:p>
    <w:p w14:paraId="58C92652" w14:textId="55DA7C93"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 xml:space="preserve">$user = </w:t>
      </w:r>
      <w:proofErr w:type="spellStart"/>
      <w:r w:rsidRPr="009154E1">
        <w:rPr>
          <w:rFonts w:ascii="Courier New" w:hAnsi="Courier New" w:cs="Courier New"/>
          <w:sz w:val="24"/>
          <w:szCs w:val="24"/>
          <w:lang w:val="en-US"/>
        </w:rPr>
        <w:t>mysqli_fetch_assoc</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userResult</w:t>
      </w:r>
      <w:proofErr w:type="spellEnd"/>
      <w:r w:rsidRPr="009154E1">
        <w:rPr>
          <w:rFonts w:ascii="Courier New" w:hAnsi="Courier New" w:cs="Courier New"/>
          <w:sz w:val="24"/>
          <w:szCs w:val="24"/>
          <w:lang w:val="en-US"/>
        </w:rPr>
        <w:t xml:space="preserve">); </w:t>
      </w:r>
    </w:p>
    <w:p w14:paraId="37CFF467"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user_name</w:t>
      </w:r>
      <w:proofErr w:type="spellEnd"/>
      <w:r w:rsidRPr="009154E1">
        <w:rPr>
          <w:rFonts w:ascii="Courier New" w:hAnsi="Courier New" w:cs="Courier New"/>
          <w:sz w:val="24"/>
          <w:szCs w:val="24"/>
          <w:lang w:val="en-US"/>
        </w:rPr>
        <w:t xml:space="preserve">=$user['name']; </w:t>
      </w:r>
    </w:p>
    <w:p w14:paraId="3FDFDA60"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user_email</w:t>
      </w:r>
      <w:proofErr w:type="spellEnd"/>
      <w:r w:rsidRPr="009154E1">
        <w:rPr>
          <w:rFonts w:ascii="Courier New" w:hAnsi="Courier New" w:cs="Courier New"/>
          <w:sz w:val="24"/>
          <w:szCs w:val="24"/>
          <w:lang w:val="en-US"/>
        </w:rPr>
        <w:t xml:space="preserve">=$user['email']; </w:t>
      </w:r>
    </w:p>
    <w:p w14:paraId="6D2F7ACA" w14:textId="41A4443C"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user_telephone</w:t>
      </w:r>
      <w:proofErr w:type="spellEnd"/>
      <w:r w:rsidRPr="009154E1">
        <w:rPr>
          <w:rFonts w:ascii="Courier New" w:hAnsi="Courier New" w:cs="Courier New"/>
          <w:sz w:val="24"/>
          <w:szCs w:val="24"/>
          <w:lang w:val="en-US"/>
        </w:rPr>
        <w:t>=$user['telephone'];</w:t>
      </w:r>
    </w:p>
    <w:p w14:paraId="51868E98"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courseLessonsError</w:t>
      </w:r>
      <w:proofErr w:type="spellEnd"/>
      <w:r w:rsidRPr="009154E1">
        <w:rPr>
          <w:rFonts w:ascii="Courier New" w:hAnsi="Courier New" w:cs="Courier New"/>
          <w:sz w:val="24"/>
          <w:szCs w:val="24"/>
          <w:lang w:val="en-US"/>
        </w:rPr>
        <w:t>='';</w:t>
      </w:r>
    </w:p>
    <w:p w14:paraId="321936C2"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if($</w:t>
      </w:r>
      <w:proofErr w:type="spellStart"/>
      <w:r w:rsidRPr="009154E1">
        <w:rPr>
          <w:rFonts w:ascii="Courier New" w:hAnsi="Courier New" w:cs="Courier New"/>
          <w:sz w:val="24"/>
          <w:szCs w:val="24"/>
          <w:lang w:val="en-US"/>
        </w:rPr>
        <w:t>count_lessons</w:t>
      </w:r>
      <w:proofErr w:type="spellEnd"/>
      <w:r w:rsidRPr="009154E1">
        <w:rPr>
          <w:rFonts w:ascii="Courier New" w:hAnsi="Courier New" w:cs="Courier New"/>
          <w:sz w:val="24"/>
          <w:szCs w:val="24"/>
          <w:lang w:val="en-US"/>
        </w:rPr>
        <w:t>==0) {</w:t>
      </w:r>
    </w:p>
    <w:p w14:paraId="0C568CA4"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courseLessonsError</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Выберите</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уроки</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курса</w:t>
      </w:r>
      <w:proofErr w:type="spellEnd"/>
      <w:r w:rsidRPr="009154E1">
        <w:rPr>
          <w:rFonts w:ascii="Courier New" w:hAnsi="Courier New" w:cs="Courier New"/>
          <w:sz w:val="24"/>
          <w:szCs w:val="24"/>
          <w:lang w:val="en-US"/>
        </w:rPr>
        <w:t>';</w:t>
      </w:r>
    </w:p>
    <w:p w14:paraId="62EDED77" w14:textId="2FA77384"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error_fields</w:t>
      </w:r>
      <w:proofErr w:type="spellEnd"/>
      <w:proofErr w:type="gramStart"/>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'course-lessons';}</w:t>
      </w:r>
    </w:p>
    <w:p w14:paraId="5CBBE644"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courseStartDateError</w:t>
      </w:r>
      <w:proofErr w:type="spellEnd"/>
      <w:r w:rsidRPr="009154E1">
        <w:rPr>
          <w:rFonts w:ascii="Courier New" w:hAnsi="Courier New" w:cs="Courier New"/>
          <w:sz w:val="24"/>
          <w:szCs w:val="24"/>
          <w:lang w:val="en-US"/>
        </w:rPr>
        <w:t>='';</w:t>
      </w:r>
    </w:p>
    <w:p w14:paraId="2F7D9818"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if($</w:t>
      </w:r>
      <w:proofErr w:type="spellStart"/>
      <w:r w:rsidRPr="009154E1">
        <w:rPr>
          <w:rFonts w:ascii="Courier New" w:hAnsi="Courier New" w:cs="Courier New"/>
          <w:sz w:val="24"/>
          <w:szCs w:val="24"/>
          <w:lang w:val="en-US"/>
        </w:rPr>
        <w:t>course_startDate</w:t>
      </w:r>
      <w:proofErr w:type="spellEnd"/>
      <w:r w:rsidRPr="009154E1">
        <w:rPr>
          <w:rFonts w:ascii="Courier New" w:hAnsi="Courier New" w:cs="Courier New"/>
          <w:sz w:val="24"/>
          <w:szCs w:val="24"/>
          <w:lang w:val="en-US"/>
        </w:rPr>
        <w:t>==null) {</w:t>
      </w:r>
    </w:p>
    <w:p w14:paraId="00409EF3"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courseStartDateError</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Выберите</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дату</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начала</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курса</w:t>
      </w:r>
      <w:proofErr w:type="spellEnd"/>
      <w:r w:rsidRPr="009154E1">
        <w:rPr>
          <w:rFonts w:ascii="Courier New" w:hAnsi="Courier New" w:cs="Courier New"/>
          <w:sz w:val="24"/>
          <w:szCs w:val="24"/>
          <w:lang w:val="en-US"/>
        </w:rPr>
        <w:t>';</w:t>
      </w:r>
    </w:p>
    <w:p w14:paraId="59E4976B" w14:textId="636B8A59"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error_fields</w:t>
      </w:r>
      <w:proofErr w:type="spellEnd"/>
      <w:proofErr w:type="gramStart"/>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'course-start-date';}</w:t>
      </w:r>
    </w:p>
    <w:p w14:paraId="3191C7E7"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if</w:t>
      </w:r>
      <w:proofErr w:type="gramStart"/>
      <w:r w:rsidRPr="009154E1">
        <w:rPr>
          <w:rFonts w:ascii="Courier New" w:hAnsi="Courier New" w:cs="Courier New"/>
          <w:sz w:val="24"/>
          <w:szCs w:val="24"/>
          <w:lang w:val="en-US"/>
        </w:rPr>
        <w:t>(!empty</w:t>
      </w:r>
      <w:proofErr w:type="gram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error_fields</w:t>
      </w:r>
      <w:proofErr w:type="spellEnd"/>
      <w:r w:rsidRPr="009154E1">
        <w:rPr>
          <w:rFonts w:ascii="Courier New" w:hAnsi="Courier New" w:cs="Courier New"/>
          <w:sz w:val="24"/>
          <w:szCs w:val="24"/>
          <w:lang w:val="en-US"/>
        </w:rPr>
        <w:t>)) {</w:t>
      </w:r>
    </w:p>
    <w:p w14:paraId="40AEAF33"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t>$response = [</w:t>
      </w:r>
    </w:p>
    <w:p w14:paraId="08841FE8"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t>"status"=&gt; false,</w:t>
      </w:r>
    </w:p>
    <w:p w14:paraId="4FC8BBBB"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t>"type" =&gt; 1,</w:t>
      </w:r>
    </w:p>
    <w:p w14:paraId="62D6D477"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t>"fields"=&gt;$</w:t>
      </w:r>
      <w:proofErr w:type="spellStart"/>
      <w:r w:rsidRPr="009154E1">
        <w:rPr>
          <w:rFonts w:ascii="Courier New" w:hAnsi="Courier New" w:cs="Courier New"/>
          <w:sz w:val="24"/>
          <w:szCs w:val="24"/>
          <w:lang w:val="en-US"/>
        </w:rPr>
        <w:t>error_fields</w:t>
      </w:r>
      <w:proofErr w:type="spellEnd"/>
      <w:r w:rsidRPr="009154E1">
        <w:rPr>
          <w:rFonts w:ascii="Courier New" w:hAnsi="Courier New" w:cs="Courier New"/>
          <w:sz w:val="24"/>
          <w:szCs w:val="24"/>
          <w:lang w:val="en-US"/>
        </w:rPr>
        <w:t>,</w:t>
      </w:r>
    </w:p>
    <w:p w14:paraId="66A1C9C5"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courseLessonsError</w:t>
      </w:r>
      <w:proofErr w:type="spellEnd"/>
      <w:r w:rsidRPr="009154E1">
        <w:rPr>
          <w:rFonts w:ascii="Courier New" w:hAnsi="Courier New" w:cs="Courier New"/>
          <w:sz w:val="24"/>
          <w:szCs w:val="24"/>
          <w:lang w:val="en-US"/>
        </w:rPr>
        <w:t>"=&gt;$</w:t>
      </w:r>
      <w:proofErr w:type="spellStart"/>
      <w:r w:rsidRPr="009154E1">
        <w:rPr>
          <w:rFonts w:ascii="Courier New" w:hAnsi="Courier New" w:cs="Courier New"/>
          <w:sz w:val="24"/>
          <w:szCs w:val="24"/>
          <w:lang w:val="en-US"/>
        </w:rPr>
        <w:t>courseLessonsError</w:t>
      </w:r>
      <w:proofErr w:type="spellEnd"/>
      <w:r w:rsidRPr="009154E1">
        <w:rPr>
          <w:rFonts w:ascii="Courier New" w:hAnsi="Courier New" w:cs="Courier New"/>
          <w:sz w:val="24"/>
          <w:szCs w:val="24"/>
          <w:lang w:val="en-US"/>
        </w:rPr>
        <w:t>,</w:t>
      </w:r>
    </w:p>
    <w:p w14:paraId="45C3C4E1" w14:textId="62048B94"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courseStartDateError</w:t>
      </w:r>
      <w:proofErr w:type="spellEnd"/>
      <w:r w:rsidRPr="009154E1">
        <w:rPr>
          <w:rFonts w:ascii="Courier New" w:hAnsi="Courier New" w:cs="Courier New"/>
          <w:sz w:val="24"/>
          <w:szCs w:val="24"/>
          <w:lang w:val="en-US"/>
        </w:rPr>
        <w:t>"=&gt;$</w:t>
      </w:r>
      <w:proofErr w:type="spellStart"/>
      <w:r w:rsidRPr="009154E1">
        <w:rPr>
          <w:rFonts w:ascii="Courier New" w:hAnsi="Courier New" w:cs="Courier New"/>
          <w:sz w:val="24"/>
          <w:szCs w:val="24"/>
          <w:lang w:val="en-US"/>
        </w:rPr>
        <w:t>courseStartDateError</w:t>
      </w:r>
      <w:proofErr w:type="spellEnd"/>
      <w:r w:rsidRPr="009154E1">
        <w:rPr>
          <w:rFonts w:ascii="Courier New" w:hAnsi="Courier New" w:cs="Courier New"/>
          <w:sz w:val="24"/>
          <w:szCs w:val="24"/>
          <w:lang w:val="en-US"/>
        </w:rPr>
        <w:t>];</w:t>
      </w:r>
    </w:p>
    <w:p w14:paraId="2105AACF" w14:textId="3B1A0D4C"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t xml:space="preserve">echo </w:t>
      </w:r>
      <w:proofErr w:type="spellStart"/>
      <w:r w:rsidRPr="009154E1">
        <w:rPr>
          <w:rFonts w:ascii="Courier New" w:hAnsi="Courier New" w:cs="Courier New"/>
          <w:sz w:val="24"/>
          <w:szCs w:val="24"/>
          <w:lang w:val="en-US"/>
        </w:rPr>
        <w:t>json_encode</w:t>
      </w:r>
      <w:proofErr w:type="spellEnd"/>
      <w:r w:rsidRPr="009154E1">
        <w:rPr>
          <w:rFonts w:ascii="Courier New" w:hAnsi="Courier New" w:cs="Courier New"/>
          <w:sz w:val="24"/>
          <w:szCs w:val="24"/>
          <w:lang w:val="en-US"/>
        </w:rPr>
        <w:t xml:space="preserve">($response); </w:t>
      </w:r>
      <w:proofErr w:type="gramStart"/>
      <w:r w:rsidRPr="009154E1">
        <w:rPr>
          <w:rFonts w:ascii="Courier New" w:hAnsi="Courier New" w:cs="Courier New"/>
          <w:sz w:val="24"/>
          <w:szCs w:val="24"/>
          <w:lang w:val="en-US"/>
        </w:rPr>
        <w:t>die(</w:t>
      </w:r>
      <w:proofErr w:type="gramEnd"/>
      <w:r w:rsidRPr="009154E1">
        <w:rPr>
          <w:rFonts w:ascii="Courier New" w:hAnsi="Courier New" w:cs="Courier New"/>
          <w:sz w:val="24"/>
          <w:szCs w:val="24"/>
          <w:lang w:val="en-US"/>
        </w:rPr>
        <w:t>);</w:t>
      </w:r>
    </w:p>
    <w:p w14:paraId="6C7A8BEB" w14:textId="580EE5C3" w:rsidR="009154E1" w:rsidRPr="009C475A" w:rsidRDefault="009154E1" w:rsidP="009154E1">
      <w:pPr>
        <w:ind w:firstLine="0"/>
        <w:rPr>
          <w:rFonts w:ascii="Courier New" w:hAnsi="Courier New" w:cs="Courier New"/>
          <w:sz w:val="24"/>
          <w:szCs w:val="24"/>
        </w:rPr>
      </w:pPr>
      <w:r w:rsidRPr="009C475A">
        <w:rPr>
          <w:rFonts w:ascii="Courier New" w:hAnsi="Courier New" w:cs="Courier New"/>
          <w:sz w:val="24"/>
          <w:szCs w:val="24"/>
        </w:rPr>
        <w:t xml:space="preserve">} </w:t>
      </w:r>
      <w:r w:rsidRPr="009154E1">
        <w:rPr>
          <w:rFonts w:ascii="Courier New" w:hAnsi="Courier New" w:cs="Courier New"/>
          <w:sz w:val="24"/>
          <w:szCs w:val="24"/>
          <w:lang w:val="en-US"/>
        </w:rPr>
        <w:t>else</w:t>
      </w:r>
      <w:r w:rsidRPr="009C475A">
        <w:rPr>
          <w:rFonts w:ascii="Courier New" w:hAnsi="Courier New" w:cs="Courier New"/>
          <w:sz w:val="24"/>
          <w:szCs w:val="24"/>
        </w:rPr>
        <w:t xml:space="preserve"> {</w:t>
      </w:r>
    </w:p>
    <w:p w14:paraId="3456A6D7" w14:textId="77777777" w:rsidR="009154E1" w:rsidRPr="009C475A" w:rsidRDefault="009154E1" w:rsidP="009154E1">
      <w:pPr>
        <w:ind w:firstLine="0"/>
        <w:rPr>
          <w:rFonts w:ascii="Courier New" w:hAnsi="Courier New" w:cs="Courier New"/>
          <w:sz w:val="24"/>
          <w:szCs w:val="24"/>
        </w:rPr>
      </w:pPr>
      <w:r w:rsidRPr="009C475A">
        <w:rPr>
          <w:rFonts w:ascii="Courier New" w:hAnsi="Courier New" w:cs="Courier New"/>
          <w:sz w:val="24"/>
          <w:szCs w:val="24"/>
        </w:rPr>
        <w:tab/>
        <w:t xml:space="preserve">//запись пользовательского курса в </w:t>
      </w:r>
      <w:proofErr w:type="spellStart"/>
      <w:r w:rsidRPr="009C475A">
        <w:rPr>
          <w:rFonts w:ascii="Courier New" w:hAnsi="Courier New" w:cs="Courier New"/>
          <w:sz w:val="24"/>
          <w:szCs w:val="24"/>
        </w:rPr>
        <w:t>бд</w:t>
      </w:r>
      <w:proofErr w:type="spellEnd"/>
    </w:p>
    <w:p w14:paraId="7B4B524E" w14:textId="77777777" w:rsidR="009154E1" w:rsidRPr="009154E1" w:rsidRDefault="009154E1" w:rsidP="009154E1">
      <w:pPr>
        <w:ind w:firstLine="0"/>
        <w:rPr>
          <w:rFonts w:ascii="Courier New" w:hAnsi="Courier New" w:cs="Courier New"/>
          <w:sz w:val="24"/>
          <w:szCs w:val="24"/>
          <w:lang w:val="en-US"/>
        </w:rPr>
      </w:pPr>
      <w:r w:rsidRPr="009C475A">
        <w:rPr>
          <w:rFonts w:ascii="Courier New" w:hAnsi="Courier New" w:cs="Courier New"/>
          <w:sz w:val="24"/>
          <w:szCs w:val="24"/>
        </w:rPr>
        <w:tab/>
      </w: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addCourseQuery</w:t>
      </w:r>
      <w:proofErr w:type="spellEnd"/>
      <w:r w:rsidRPr="009154E1">
        <w:rPr>
          <w:rFonts w:ascii="Courier New" w:hAnsi="Courier New" w:cs="Courier New"/>
          <w:sz w:val="24"/>
          <w:szCs w:val="24"/>
          <w:lang w:val="en-US"/>
        </w:rPr>
        <w:t xml:space="preserve"> = "INSERT INTO </w:t>
      </w:r>
      <w:proofErr w:type="gramStart"/>
      <w:r w:rsidRPr="009154E1">
        <w:rPr>
          <w:rFonts w:ascii="Courier New" w:hAnsi="Courier New" w:cs="Courier New"/>
          <w:sz w:val="24"/>
          <w:szCs w:val="24"/>
          <w:lang w:val="en-US"/>
        </w:rPr>
        <w:t>Course(</w:t>
      </w:r>
      <w:proofErr w:type="spellStart"/>
      <w:proofErr w:type="gramEnd"/>
      <w:r w:rsidRPr="009154E1">
        <w:rPr>
          <w:rFonts w:ascii="Courier New" w:hAnsi="Courier New" w:cs="Courier New"/>
          <w:sz w:val="24"/>
          <w:szCs w:val="24"/>
          <w:lang w:val="en-US"/>
        </w:rPr>
        <w:t>ID_user</w:t>
      </w:r>
      <w:proofErr w:type="spellEnd"/>
      <w:r w:rsidRPr="009154E1">
        <w:rPr>
          <w:rFonts w:ascii="Courier New" w:hAnsi="Courier New" w:cs="Courier New"/>
          <w:sz w:val="24"/>
          <w:szCs w:val="24"/>
          <w:lang w:val="en-US"/>
        </w:rPr>
        <w:t xml:space="preserve">, title, description, </w:t>
      </w:r>
      <w:proofErr w:type="spellStart"/>
      <w:r w:rsidRPr="009154E1">
        <w:rPr>
          <w:rFonts w:ascii="Courier New" w:hAnsi="Courier New" w:cs="Courier New"/>
          <w:sz w:val="24"/>
          <w:szCs w:val="24"/>
          <w:lang w:val="en-US"/>
        </w:rPr>
        <w:t>fullDescription</w:t>
      </w:r>
      <w:proofErr w:type="spellEnd"/>
      <w:r w:rsidRPr="009154E1">
        <w:rPr>
          <w:rFonts w:ascii="Courier New" w:hAnsi="Courier New" w:cs="Courier New"/>
          <w:sz w:val="24"/>
          <w:szCs w:val="24"/>
          <w:lang w:val="en-US"/>
        </w:rPr>
        <w:t>, price) VALUES ('$</w:t>
      </w:r>
      <w:proofErr w:type="spellStart"/>
      <w:r w:rsidRPr="009154E1">
        <w:rPr>
          <w:rFonts w:ascii="Courier New" w:hAnsi="Courier New" w:cs="Courier New"/>
          <w:sz w:val="24"/>
          <w:szCs w:val="24"/>
          <w:lang w:val="en-US"/>
        </w:rPr>
        <w:t>user_id</w:t>
      </w:r>
      <w:proofErr w:type="spellEnd"/>
      <w:r w:rsidRPr="009154E1">
        <w:rPr>
          <w:rFonts w:ascii="Courier New" w:hAnsi="Courier New" w:cs="Courier New"/>
          <w:sz w:val="24"/>
          <w:szCs w:val="24"/>
          <w:lang w:val="en-US"/>
        </w:rPr>
        <w:t>', '</w:t>
      </w:r>
      <w:proofErr w:type="spellStart"/>
      <w:r w:rsidRPr="009154E1">
        <w:rPr>
          <w:rFonts w:ascii="Courier New" w:hAnsi="Courier New" w:cs="Courier New"/>
          <w:sz w:val="24"/>
          <w:szCs w:val="24"/>
          <w:lang w:val="en-US"/>
        </w:rPr>
        <w:t>Пользовательский</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курс</w:t>
      </w:r>
      <w:proofErr w:type="spellEnd"/>
      <w:r w:rsidRPr="009154E1">
        <w:rPr>
          <w:rFonts w:ascii="Courier New" w:hAnsi="Courier New" w:cs="Courier New"/>
          <w:sz w:val="24"/>
          <w:szCs w:val="24"/>
          <w:lang w:val="en-US"/>
        </w:rPr>
        <w:t>', '$course_wishes_description','</w:t>
      </w:r>
      <w:proofErr w:type="spellStart"/>
      <w:r w:rsidRPr="009154E1">
        <w:rPr>
          <w:rFonts w:ascii="Courier New" w:hAnsi="Courier New" w:cs="Courier New"/>
          <w:sz w:val="24"/>
          <w:szCs w:val="24"/>
          <w:lang w:val="en-US"/>
        </w:rPr>
        <w:t>Cоставитель</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кусра</w:t>
      </w:r>
      <w:proofErr w:type="spellEnd"/>
      <w:r w:rsidRPr="009154E1">
        <w:rPr>
          <w:rFonts w:ascii="Courier New" w:hAnsi="Courier New" w:cs="Courier New"/>
          <w:sz w:val="24"/>
          <w:szCs w:val="24"/>
          <w:lang w:val="en-US"/>
        </w:rPr>
        <w:t>: $</w:t>
      </w:r>
      <w:proofErr w:type="spellStart"/>
      <w:r w:rsidRPr="009154E1">
        <w:rPr>
          <w:rFonts w:ascii="Courier New" w:hAnsi="Courier New" w:cs="Courier New"/>
          <w:sz w:val="24"/>
          <w:szCs w:val="24"/>
          <w:lang w:val="en-US"/>
        </w:rPr>
        <w:t>user_name</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user_telephone</w:t>
      </w:r>
      <w:proofErr w:type="spellEnd"/>
      <w:r w:rsidRPr="009154E1">
        <w:rPr>
          <w:rFonts w:ascii="Courier New" w:hAnsi="Courier New" w:cs="Courier New"/>
          <w:sz w:val="24"/>
          <w:szCs w:val="24"/>
          <w:lang w:val="en-US"/>
        </w:rPr>
        <w:t>, $</w:t>
      </w:r>
      <w:proofErr w:type="spellStart"/>
      <w:r w:rsidRPr="009154E1">
        <w:rPr>
          <w:rFonts w:ascii="Courier New" w:hAnsi="Courier New" w:cs="Courier New"/>
          <w:sz w:val="24"/>
          <w:szCs w:val="24"/>
          <w:lang w:val="en-US"/>
        </w:rPr>
        <w:t>user_email</w:t>
      </w:r>
      <w:proofErr w:type="spellEnd"/>
      <w:r w:rsidRPr="009154E1">
        <w:rPr>
          <w:rFonts w:ascii="Courier New" w:hAnsi="Courier New" w:cs="Courier New"/>
          <w:sz w:val="24"/>
          <w:szCs w:val="24"/>
          <w:lang w:val="en-US"/>
        </w:rPr>
        <w:t>, ID: $</w:t>
      </w:r>
      <w:proofErr w:type="spellStart"/>
      <w:r w:rsidRPr="009154E1">
        <w:rPr>
          <w:rFonts w:ascii="Courier New" w:hAnsi="Courier New" w:cs="Courier New"/>
          <w:sz w:val="24"/>
          <w:szCs w:val="24"/>
          <w:lang w:val="en-US"/>
        </w:rPr>
        <w:t>user_id</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Уроки</w:t>
      </w:r>
      <w:proofErr w:type="spellEnd"/>
      <w:r w:rsidRPr="009154E1">
        <w:rPr>
          <w:rFonts w:ascii="Courier New" w:hAnsi="Courier New" w:cs="Courier New"/>
          <w:sz w:val="24"/>
          <w:szCs w:val="24"/>
          <w:lang w:val="en-US"/>
        </w:rPr>
        <w:t>: ', '$</w:t>
      </w:r>
      <w:proofErr w:type="spellStart"/>
      <w:r w:rsidRPr="009154E1">
        <w:rPr>
          <w:rFonts w:ascii="Courier New" w:hAnsi="Courier New" w:cs="Courier New"/>
          <w:sz w:val="24"/>
          <w:szCs w:val="24"/>
          <w:lang w:val="en-US"/>
        </w:rPr>
        <w:t>course_price</w:t>
      </w:r>
      <w:proofErr w:type="spellEnd"/>
      <w:r w:rsidRPr="009154E1">
        <w:rPr>
          <w:rFonts w:ascii="Courier New" w:hAnsi="Courier New" w:cs="Courier New"/>
          <w:sz w:val="24"/>
          <w:szCs w:val="24"/>
          <w:lang w:val="en-US"/>
        </w:rPr>
        <w:t>')";</w:t>
      </w:r>
    </w:p>
    <w:p w14:paraId="335743C8" w14:textId="7E427EFF"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addCourseResult</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w:t>
      </w:r>
      <w:proofErr w:type="gramStart"/>
      <w:r w:rsidRPr="009154E1">
        <w:rPr>
          <w:rFonts w:ascii="Courier New" w:hAnsi="Courier New" w:cs="Courier New"/>
          <w:sz w:val="24"/>
          <w:szCs w:val="24"/>
          <w:lang w:val="en-US"/>
        </w:rPr>
        <w:t>query</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$link, $</w:t>
      </w:r>
      <w:proofErr w:type="spellStart"/>
      <w:r w:rsidRPr="009154E1">
        <w:rPr>
          <w:rFonts w:ascii="Courier New" w:hAnsi="Courier New" w:cs="Courier New"/>
          <w:sz w:val="24"/>
          <w:szCs w:val="24"/>
          <w:lang w:val="en-US"/>
        </w:rPr>
        <w:t>addCourseQuery</w:t>
      </w:r>
      <w:proofErr w:type="spellEnd"/>
      <w:r w:rsidRPr="009154E1">
        <w:rPr>
          <w:rFonts w:ascii="Courier New" w:hAnsi="Courier New" w:cs="Courier New"/>
          <w:sz w:val="24"/>
          <w:szCs w:val="24"/>
          <w:lang w:val="en-US"/>
        </w:rPr>
        <w:t>) or die("</w:t>
      </w:r>
      <w:proofErr w:type="spellStart"/>
      <w:r w:rsidRPr="009154E1">
        <w:rPr>
          <w:rFonts w:ascii="Courier New" w:hAnsi="Courier New" w:cs="Courier New"/>
          <w:sz w:val="24"/>
          <w:szCs w:val="24"/>
          <w:lang w:val="en-US"/>
        </w:rPr>
        <w:t>Ошибка</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mysqli_error</w:t>
      </w:r>
      <w:proofErr w:type="spellEnd"/>
      <w:r w:rsidRPr="009154E1">
        <w:rPr>
          <w:rFonts w:ascii="Courier New" w:hAnsi="Courier New" w:cs="Courier New"/>
          <w:sz w:val="24"/>
          <w:szCs w:val="24"/>
          <w:lang w:val="en-US"/>
        </w:rPr>
        <w:t>($link));</w:t>
      </w:r>
    </w:p>
    <w:p w14:paraId="0D5EE41D" w14:textId="605A2B78"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t>if($</w:t>
      </w:r>
      <w:proofErr w:type="spellStart"/>
      <w:r w:rsidRPr="009154E1">
        <w:rPr>
          <w:rFonts w:ascii="Courier New" w:hAnsi="Courier New" w:cs="Courier New"/>
          <w:sz w:val="24"/>
          <w:szCs w:val="24"/>
          <w:lang w:val="en-US"/>
        </w:rPr>
        <w:t>addCourseResult</w:t>
      </w:r>
      <w:proofErr w:type="spellEnd"/>
      <w:r w:rsidRPr="009154E1">
        <w:rPr>
          <w:rFonts w:ascii="Courier New" w:hAnsi="Courier New" w:cs="Courier New"/>
          <w:sz w:val="24"/>
          <w:szCs w:val="24"/>
          <w:lang w:val="en-US"/>
        </w:rPr>
        <w:t>) {</w:t>
      </w:r>
    </w:p>
    <w:p w14:paraId="241D6AC5" w14:textId="5AED6575"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t>if(</w:t>
      </w:r>
      <w:proofErr w:type="spellStart"/>
      <w:r w:rsidRPr="009154E1">
        <w:rPr>
          <w:rFonts w:ascii="Courier New" w:hAnsi="Courier New" w:cs="Courier New"/>
          <w:sz w:val="24"/>
          <w:szCs w:val="24"/>
          <w:lang w:val="en-US"/>
        </w:rPr>
        <w:t>isset</w:t>
      </w:r>
      <w:proofErr w:type="spellEnd"/>
      <w:r w:rsidRPr="009154E1">
        <w:rPr>
          <w:rFonts w:ascii="Courier New" w:hAnsi="Courier New" w:cs="Courier New"/>
          <w:sz w:val="24"/>
          <w:szCs w:val="24"/>
          <w:lang w:val="en-US"/>
        </w:rPr>
        <w:t>($_POST['</w:t>
      </w:r>
      <w:proofErr w:type="spellStart"/>
      <w:r w:rsidRPr="009154E1">
        <w:rPr>
          <w:rFonts w:ascii="Courier New" w:hAnsi="Courier New" w:cs="Courier New"/>
          <w:sz w:val="24"/>
          <w:szCs w:val="24"/>
          <w:lang w:val="en-US"/>
        </w:rPr>
        <w:t>lessons_array</w:t>
      </w:r>
      <w:proofErr w:type="spellEnd"/>
      <w:r w:rsidRPr="009154E1">
        <w:rPr>
          <w:rFonts w:ascii="Courier New" w:hAnsi="Courier New" w:cs="Courier New"/>
          <w:sz w:val="24"/>
          <w:szCs w:val="24"/>
          <w:lang w:val="en-US"/>
        </w:rPr>
        <w:t>']</w:t>
      </w:r>
      <w:proofErr w:type="gramStart"/>
      <w:r w:rsidRPr="009154E1">
        <w:rPr>
          <w:rFonts w:ascii="Courier New" w:hAnsi="Courier New" w:cs="Courier New"/>
          <w:sz w:val="24"/>
          <w:szCs w:val="24"/>
          <w:lang w:val="en-US"/>
        </w:rPr>
        <w:t>)){</w:t>
      </w:r>
      <w:proofErr w:type="gramEnd"/>
    </w:p>
    <w:p w14:paraId="1795CA41"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findCourseIdQuery</w:t>
      </w:r>
      <w:proofErr w:type="spellEnd"/>
      <w:r w:rsidRPr="009154E1">
        <w:rPr>
          <w:rFonts w:ascii="Courier New" w:hAnsi="Courier New" w:cs="Courier New"/>
          <w:sz w:val="24"/>
          <w:szCs w:val="24"/>
          <w:lang w:val="en-US"/>
        </w:rPr>
        <w:t xml:space="preserve">="SELECT ID FROM Course WHERE </w:t>
      </w:r>
      <w:proofErr w:type="spellStart"/>
      <w:r w:rsidRPr="009154E1">
        <w:rPr>
          <w:rFonts w:ascii="Courier New" w:hAnsi="Courier New" w:cs="Courier New"/>
          <w:sz w:val="24"/>
          <w:szCs w:val="24"/>
          <w:lang w:val="en-US"/>
        </w:rPr>
        <w:t>ID_user</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user_id</w:t>
      </w:r>
      <w:proofErr w:type="spellEnd"/>
      <w:r w:rsidRPr="009154E1">
        <w:rPr>
          <w:rFonts w:ascii="Courier New" w:hAnsi="Courier New" w:cs="Courier New"/>
          <w:sz w:val="24"/>
          <w:szCs w:val="24"/>
          <w:lang w:val="en-US"/>
        </w:rPr>
        <w:t xml:space="preserve"> ORDER BY ID DESC LIMIT 1</w:t>
      </w:r>
      <w:proofErr w:type="gramStart"/>
      <w:r w:rsidRPr="009154E1">
        <w:rPr>
          <w:rFonts w:ascii="Courier New" w:hAnsi="Courier New" w:cs="Courier New"/>
          <w:sz w:val="24"/>
          <w:szCs w:val="24"/>
          <w:lang w:val="en-US"/>
        </w:rPr>
        <w:t>" ;</w:t>
      </w:r>
      <w:proofErr w:type="gramEnd"/>
    </w:p>
    <w:p w14:paraId="1B867F51" w14:textId="1DE7A68E"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findCourseIdResult</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w:t>
      </w:r>
      <w:proofErr w:type="gramStart"/>
      <w:r w:rsidRPr="009154E1">
        <w:rPr>
          <w:rFonts w:ascii="Courier New" w:hAnsi="Courier New" w:cs="Courier New"/>
          <w:sz w:val="24"/>
          <w:szCs w:val="24"/>
          <w:lang w:val="en-US"/>
        </w:rPr>
        <w:t>query</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$link, $</w:t>
      </w:r>
      <w:proofErr w:type="spellStart"/>
      <w:r w:rsidRPr="009154E1">
        <w:rPr>
          <w:rFonts w:ascii="Courier New" w:hAnsi="Courier New" w:cs="Courier New"/>
          <w:sz w:val="24"/>
          <w:szCs w:val="24"/>
          <w:lang w:val="en-US"/>
        </w:rPr>
        <w:t>findCourseIdQuery</w:t>
      </w:r>
      <w:proofErr w:type="spellEnd"/>
      <w:r w:rsidRPr="009154E1">
        <w:rPr>
          <w:rFonts w:ascii="Courier New" w:hAnsi="Courier New" w:cs="Courier New"/>
          <w:sz w:val="24"/>
          <w:szCs w:val="24"/>
          <w:lang w:val="en-US"/>
        </w:rPr>
        <w:t>) or die("</w:t>
      </w:r>
      <w:proofErr w:type="spellStart"/>
      <w:r w:rsidRPr="009154E1">
        <w:rPr>
          <w:rFonts w:ascii="Courier New" w:hAnsi="Courier New" w:cs="Courier New"/>
          <w:sz w:val="24"/>
          <w:szCs w:val="24"/>
          <w:lang w:val="en-US"/>
        </w:rPr>
        <w:t>Ошибка</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mysqli_error</w:t>
      </w:r>
      <w:proofErr w:type="spellEnd"/>
      <w:r w:rsidRPr="009154E1">
        <w:rPr>
          <w:rFonts w:ascii="Courier New" w:hAnsi="Courier New" w:cs="Courier New"/>
          <w:sz w:val="24"/>
          <w:szCs w:val="24"/>
          <w:lang w:val="en-US"/>
        </w:rPr>
        <w:t>($link));</w:t>
      </w:r>
    </w:p>
    <w:p w14:paraId="11CF13FB"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if($</w:t>
      </w:r>
      <w:proofErr w:type="spellStart"/>
      <w:r w:rsidRPr="009154E1">
        <w:rPr>
          <w:rFonts w:ascii="Courier New" w:hAnsi="Courier New" w:cs="Courier New"/>
          <w:sz w:val="24"/>
          <w:szCs w:val="24"/>
          <w:lang w:val="en-US"/>
        </w:rPr>
        <w:t>findCourseIdResult</w:t>
      </w:r>
      <w:proofErr w:type="spellEnd"/>
      <w:r w:rsidRPr="009154E1">
        <w:rPr>
          <w:rFonts w:ascii="Courier New" w:hAnsi="Courier New" w:cs="Courier New"/>
          <w:sz w:val="24"/>
          <w:szCs w:val="24"/>
          <w:lang w:val="en-US"/>
        </w:rPr>
        <w:t>) {</w:t>
      </w:r>
    </w:p>
    <w:p w14:paraId="503E3795"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 xml:space="preserve">$row = </w:t>
      </w:r>
      <w:proofErr w:type="spellStart"/>
      <w:r w:rsidRPr="009154E1">
        <w:rPr>
          <w:rFonts w:ascii="Courier New" w:hAnsi="Courier New" w:cs="Courier New"/>
          <w:sz w:val="24"/>
          <w:szCs w:val="24"/>
          <w:lang w:val="en-US"/>
        </w:rPr>
        <w:t>mysqli_fetch_row</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findCourseIdResult</w:t>
      </w:r>
      <w:proofErr w:type="spellEnd"/>
      <w:r w:rsidRPr="009154E1">
        <w:rPr>
          <w:rFonts w:ascii="Courier New" w:hAnsi="Courier New" w:cs="Courier New"/>
          <w:sz w:val="24"/>
          <w:szCs w:val="24"/>
          <w:lang w:val="en-US"/>
        </w:rPr>
        <w:t xml:space="preserve">); </w:t>
      </w:r>
    </w:p>
    <w:p w14:paraId="2B969BAD" w14:textId="14084FBC"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course_id</w:t>
      </w:r>
      <w:proofErr w:type="spellEnd"/>
      <w:r w:rsidRPr="009154E1">
        <w:rPr>
          <w:rFonts w:ascii="Courier New" w:hAnsi="Courier New" w:cs="Courier New"/>
          <w:sz w:val="24"/>
          <w:szCs w:val="24"/>
          <w:lang w:val="en-US"/>
        </w:rPr>
        <w:t>=$</w:t>
      </w:r>
      <w:proofErr w:type="gramStart"/>
      <w:r w:rsidRPr="009154E1">
        <w:rPr>
          <w:rFonts w:ascii="Courier New" w:hAnsi="Courier New" w:cs="Courier New"/>
          <w:sz w:val="24"/>
          <w:szCs w:val="24"/>
          <w:lang w:val="en-US"/>
        </w:rPr>
        <w:t>row[</w:t>
      </w:r>
      <w:proofErr w:type="gramEnd"/>
      <w:r w:rsidRPr="009154E1">
        <w:rPr>
          <w:rFonts w:ascii="Courier New" w:hAnsi="Courier New" w:cs="Courier New"/>
          <w:sz w:val="24"/>
          <w:szCs w:val="24"/>
          <w:lang w:val="en-US"/>
        </w:rPr>
        <w:t>0];</w:t>
      </w:r>
    </w:p>
    <w:p w14:paraId="4683E74D" w14:textId="7FC3C2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lastRenderedPageBreak/>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lessons_string</w:t>
      </w:r>
      <w:proofErr w:type="spellEnd"/>
      <w:r w:rsidRPr="009154E1">
        <w:rPr>
          <w:rFonts w:ascii="Courier New" w:hAnsi="Courier New" w:cs="Courier New"/>
          <w:sz w:val="24"/>
          <w:szCs w:val="24"/>
          <w:lang w:val="en-US"/>
        </w:rPr>
        <w:t>="";</w:t>
      </w:r>
    </w:p>
    <w:p w14:paraId="4D4D558E" w14:textId="77777777" w:rsidR="009154E1" w:rsidRPr="009C475A" w:rsidRDefault="009154E1" w:rsidP="009154E1">
      <w:pPr>
        <w:ind w:firstLine="0"/>
        <w:rPr>
          <w:rFonts w:ascii="Courier New" w:hAnsi="Courier New" w:cs="Courier New"/>
          <w:sz w:val="24"/>
          <w:szCs w:val="24"/>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C475A">
        <w:rPr>
          <w:rFonts w:ascii="Courier New" w:hAnsi="Courier New" w:cs="Courier New"/>
          <w:sz w:val="24"/>
          <w:szCs w:val="24"/>
        </w:rPr>
        <w:t xml:space="preserve">//запись уроков пользовательского курса в </w:t>
      </w:r>
      <w:proofErr w:type="spellStart"/>
      <w:r w:rsidRPr="009C475A">
        <w:rPr>
          <w:rFonts w:ascii="Courier New" w:hAnsi="Courier New" w:cs="Courier New"/>
          <w:sz w:val="24"/>
          <w:szCs w:val="24"/>
        </w:rPr>
        <w:t>бд</w:t>
      </w:r>
      <w:proofErr w:type="spellEnd"/>
    </w:p>
    <w:p w14:paraId="3CA83859" w14:textId="769CC996" w:rsidR="009154E1" w:rsidRPr="009154E1" w:rsidRDefault="009154E1" w:rsidP="009154E1">
      <w:pPr>
        <w:ind w:firstLine="0"/>
        <w:rPr>
          <w:rFonts w:ascii="Courier New" w:hAnsi="Courier New" w:cs="Courier New"/>
          <w:sz w:val="24"/>
          <w:szCs w:val="24"/>
          <w:lang w:val="en-US"/>
        </w:rPr>
      </w:pPr>
      <w:r w:rsidRPr="009C475A">
        <w:rPr>
          <w:rFonts w:ascii="Courier New" w:hAnsi="Courier New" w:cs="Courier New"/>
          <w:sz w:val="24"/>
          <w:szCs w:val="24"/>
        </w:rPr>
        <w:tab/>
      </w:r>
      <w:r w:rsidRPr="009C475A">
        <w:rPr>
          <w:rFonts w:ascii="Courier New" w:hAnsi="Courier New" w:cs="Courier New"/>
          <w:sz w:val="24"/>
          <w:szCs w:val="24"/>
        </w:rPr>
        <w:tab/>
      </w:r>
      <w:r w:rsidRPr="009C475A">
        <w:rPr>
          <w:rFonts w:ascii="Courier New" w:hAnsi="Courier New" w:cs="Courier New"/>
          <w:sz w:val="24"/>
          <w:szCs w:val="24"/>
        </w:rPr>
        <w:tab/>
      </w:r>
      <w:r w:rsidRPr="009C475A">
        <w:rPr>
          <w:rFonts w:ascii="Courier New" w:hAnsi="Courier New" w:cs="Courier New"/>
          <w:sz w:val="24"/>
          <w:szCs w:val="24"/>
        </w:rPr>
        <w:tab/>
      </w:r>
      <w:proofErr w:type="gramStart"/>
      <w:r w:rsidRPr="009154E1">
        <w:rPr>
          <w:rFonts w:ascii="Courier New" w:hAnsi="Courier New" w:cs="Courier New"/>
          <w:sz w:val="24"/>
          <w:szCs w:val="24"/>
          <w:lang w:val="en-US"/>
        </w:rPr>
        <w:t>for(</w:t>
      </w:r>
      <w:proofErr w:type="gram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i</w:t>
      </w:r>
      <w:proofErr w:type="spellEnd"/>
      <w:r w:rsidRPr="009154E1">
        <w:rPr>
          <w:rFonts w:ascii="Courier New" w:hAnsi="Courier New" w:cs="Courier New"/>
          <w:sz w:val="24"/>
          <w:szCs w:val="24"/>
          <w:lang w:val="en-US"/>
        </w:rPr>
        <w:t xml:space="preserve"> = 0; $</w:t>
      </w:r>
      <w:proofErr w:type="spellStart"/>
      <w:r w:rsidRPr="009154E1">
        <w:rPr>
          <w:rFonts w:ascii="Courier New" w:hAnsi="Courier New" w:cs="Courier New"/>
          <w:sz w:val="24"/>
          <w:szCs w:val="24"/>
          <w:lang w:val="en-US"/>
        </w:rPr>
        <w:t>i</w:t>
      </w:r>
      <w:proofErr w:type="spellEnd"/>
      <w:r w:rsidRPr="009154E1">
        <w:rPr>
          <w:rFonts w:ascii="Courier New" w:hAnsi="Courier New" w:cs="Courier New"/>
          <w:sz w:val="24"/>
          <w:szCs w:val="24"/>
          <w:lang w:val="en-US"/>
        </w:rPr>
        <w:t xml:space="preserve"> &lt; count($_POST['</w:t>
      </w:r>
      <w:proofErr w:type="spellStart"/>
      <w:r w:rsidRPr="009154E1">
        <w:rPr>
          <w:rFonts w:ascii="Courier New" w:hAnsi="Courier New" w:cs="Courier New"/>
          <w:sz w:val="24"/>
          <w:szCs w:val="24"/>
          <w:lang w:val="en-US"/>
        </w:rPr>
        <w:t>lessons_array</w:t>
      </w:r>
      <w:proofErr w:type="spellEnd"/>
      <w:r w:rsidRPr="009154E1">
        <w:rPr>
          <w:rFonts w:ascii="Courier New" w:hAnsi="Courier New" w:cs="Courier New"/>
          <w:sz w:val="24"/>
          <w:szCs w:val="24"/>
          <w:lang w:val="en-US"/>
        </w:rPr>
        <w:t>']); ++$</w:t>
      </w:r>
      <w:proofErr w:type="spellStart"/>
      <w:r w:rsidRPr="009154E1">
        <w:rPr>
          <w:rFonts w:ascii="Courier New" w:hAnsi="Courier New" w:cs="Courier New"/>
          <w:sz w:val="24"/>
          <w:szCs w:val="24"/>
          <w:lang w:val="en-US"/>
        </w:rPr>
        <w:t>i</w:t>
      </w:r>
      <w:proofErr w:type="spellEnd"/>
      <w:r w:rsidRPr="009154E1">
        <w:rPr>
          <w:rFonts w:ascii="Courier New" w:hAnsi="Courier New" w:cs="Courier New"/>
          <w:sz w:val="24"/>
          <w:szCs w:val="24"/>
          <w:lang w:val="en-US"/>
        </w:rPr>
        <w:t>) {</w:t>
      </w:r>
    </w:p>
    <w:p w14:paraId="1C8677EA"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lesson_id</w:t>
      </w:r>
      <w:proofErr w:type="spellEnd"/>
      <w:r w:rsidRPr="009154E1">
        <w:rPr>
          <w:rFonts w:ascii="Courier New" w:hAnsi="Courier New" w:cs="Courier New"/>
          <w:sz w:val="24"/>
          <w:szCs w:val="24"/>
          <w:lang w:val="en-US"/>
        </w:rPr>
        <w:t>= $_POST['</w:t>
      </w:r>
      <w:proofErr w:type="spellStart"/>
      <w:r w:rsidRPr="009154E1">
        <w:rPr>
          <w:rFonts w:ascii="Courier New" w:hAnsi="Courier New" w:cs="Courier New"/>
          <w:sz w:val="24"/>
          <w:szCs w:val="24"/>
          <w:lang w:val="en-US"/>
        </w:rPr>
        <w:t>lessons_array</w:t>
      </w:r>
      <w:proofErr w:type="spellEnd"/>
      <w:proofErr w:type="gramStart"/>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i</w:t>
      </w:r>
      <w:proofErr w:type="spellEnd"/>
      <w:r w:rsidRPr="009154E1">
        <w:rPr>
          <w:rFonts w:ascii="Courier New" w:hAnsi="Courier New" w:cs="Courier New"/>
          <w:sz w:val="24"/>
          <w:szCs w:val="24"/>
          <w:lang w:val="en-US"/>
        </w:rPr>
        <w:t>];</w:t>
      </w:r>
    </w:p>
    <w:p w14:paraId="6DB30DB8"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addCourseLessonQuery</w:t>
      </w:r>
      <w:proofErr w:type="spellEnd"/>
      <w:r w:rsidRPr="009154E1">
        <w:rPr>
          <w:rFonts w:ascii="Courier New" w:hAnsi="Courier New" w:cs="Courier New"/>
          <w:sz w:val="24"/>
          <w:szCs w:val="24"/>
          <w:lang w:val="en-US"/>
        </w:rPr>
        <w:t xml:space="preserve"> = "INSERT INTO </w:t>
      </w:r>
      <w:proofErr w:type="spellStart"/>
      <w:r w:rsidRPr="009154E1">
        <w:rPr>
          <w:rFonts w:ascii="Courier New" w:hAnsi="Courier New" w:cs="Courier New"/>
          <w:sz w:val="24"/>
          <w:szCs w:val="24"/>
          <w:lang w:val="en-US"/>
        </w:rPr>
        <w:t>Course_</w:t>
      </w:r>
      <w:proofErr w:type="gramStart"/>
      <w:r w:rsidRPr="009154E1">
        <w:rPr>
          <w:rFonts w:ascii="Courier New" w:hAnsi="Courier New" w:cs="Courier New"/>
          <w:sz w:val="24"/>
          <w:szCs w:val="24"/>
          <w:lang w:val="en-US"/>
        </w:rPr>
        <w:t>lessons</w:t>
      </w:r>
      <w:proofErr w:type="spellEnd"/>
      <w:r w:rsidRPr="009154E1">
        <w:rPr>
          <w:rFonts w:ascii="Courier New" w:hAnsi="Courier New" w:cs="Courier New"/>
          <w:sz w:val="24"/>
          <w:szCs w:val="24"/>
          <w:lang w:val="en-US"/>
        </w:rPr>
        <w:t>(</w:t>
      </w:r>
      <w:proofErr w:type="spellStart"/>
      <w:proofErr w:type="gramEnd"/>
      <w:r w:rsidRPr="009154E1">
        <w:rPr>
          <w:rFonts w:ascii="Courier New" w:hAnsi="Courier New" w:cs="Courier New"/>
          <w:sz w:val="24"/>
          <w:szCs w:val="24"/>
          <w:lang w:val="en-US"/>
        </w:rPr>
        <w:t>ID_course</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ID_lesson</w:t>
      </w:r>
      <w:proofErr w:type="spellEnd"/>
      <w:r w:rsidRPr="009154E1">
        <w:rPr>
          <w:rFonts w:ascii="Courier New" w:hAnsi="Courier New" w:cs="Courier New"/>
          <w:sz w:val="24"/>
          <w:szCs w:val="24"/>
          <w:lang w:val="en-US"/>
        </w:rPr>
        <w:t>) VALUES ('$course_id','$</w:t>
      </w:r>
      <w:proofErr w:type="spellStart"/>
      <w:r w:rsidRPr="009154E1">
        <w:rPr>
          <w:rFonts w:ascii="Courier New" w:hAnsi="Courier New" w:cs="Courier New"/>
          <w:sz w:val="24"/>
          <w:szCs w:val="24"/>
          <w:lang w:val="en-US"/>
        </w:rPr>
        <w:t>lesson_id</w:t>
      </w:r>
      <w:proofErr w:type="spellEnd"/>
      <w:r w:rsidRPr="009154E1">
        <w:rPr>
          <w:rFonts w:ascii="Courier New" w:hAnsi="Courier New" w:cs="Courier New"/>
          <w:sz w:val="24"/>
          <w:szCs w:val="24"/>
          <w:lang w:val="en-US"/>
        </w:rPr>
        <w:t>')";</w:t>
      </w:r>
    </w:p>
    <w:p w14:paraId="7FC44875" w14:textId="77E3F891"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addCourseLessonResult</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w:t>
      </w:r>
      <w:proofErr w:type="gramStart"/>
      <w:r w:rsidRPr="009154E1">
        <w:rPr>
          <w:rFonts w:ascii="Courier New" w:hAnsi="Courier New" w:cs="Courier New"/>
          <w:sz w:val="24"/>
          <w:szCs w:val="24"/>
          <w:lang w:val="en-US"/>
        </w:rPr>
        <w:t>query</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$link, $</w:t>
      </w:r>
      <w:proofErr w:type="spellStart"/>
      <w:r w:rsidRPr="009154E1">
        <w:rPr>
          <w:rFonts w:ascii="Courier New" w:hAnsi="Courier New" w:cs="Courier New"/>
          <w:sz w:val="24"/>
          <w:szCs w:val="24"/>
          <w:lang w:val="en-US"/>
        </w:rPr>
        <w:t>addCourseLessonQuery</w:t>
      </w:r>
      <w:proofErr w:type="spellEnd"/>
      <w:r w:rsidRPr="009154E1">
        <w:rPr>
          <w:rFonts w:ascii="Courier New" w:hAnsi="Courier New" w:cs="Courier New"/>
          <w:sz w:val="24"/>
          <w:szCs w:val="24"/>
          <w:lang w:val="en-US"/>
        </w:rPr>
        <w:t>) or die("</w:t>
      </w:r>
      <w:proofErr w:type="spellStart"/>
      <w:r w:rsidRPr="009154E1">
        <w:rPr>
          <w:rFonts w:ascii="Courier New" w:hAnsi="Courier New" w:cs="Courier New"/>
          <w:sz w:val="24"/>
          <w:szCs w:val="24"/>
          <w:lang w:val="en-US"/>
        </w:rPr>
        <w:t>Ошибка</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mysqli_error</w:t>
      </w:r>
      <w:proofErr w:type="spellEnd"/>
      <w:r w:rsidRPr="009154E1">
        <w:rPr>
          <w:rFonts w:ascii="Courier New" w:hAnsi="Courier New" w:cs="Courier New"/>
          <w:sz w:val="24"/>
          <w:szCs w:val="24"/>
          <w:lang w:val="en-US"/>
        </w:rPr>
        <w:t>($link));</w:t>
      </w:r>
    </w:p>
    <w:p w14:paraId="281C9F8D"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findLessonTitleQuery</w:t>
      </w:r>
      <w:proofErr w:type="spellEnd"/>
      <w:r w:rsidRPr="009154E1">
        <w:rPr>
          <w:rFonts w:ascii="Courier New" w:hAnsi="Courier New" w:cs="Courier New"/>
          <w:sz w:val="24"/>
          <w:szCs w:val="24"/>
          <w:lang w:val="en-US"/>
        </w:rPr>
        <w:t>="SELECT title FROM Lesson WHERE ID='$</w:t>
      </w:r>
      <w:proofErr w:type="spellStart"/>
      <w:r w:rsidRPr="009154E1">
        <w:rPr>
          <w:rFonts w:ascii="Courier New" w:hAnsi="Courier New" w:cs="Courier New"/>
          <w:sz w:val="24"/>
          <w:szCs w:val="24"/>
          <w:lang w:val="en-US"/>
        </w:rPr>
        <w:t>lesson_id</w:t>
      </w:r>
      <w:proofErr w:type="spellEnd"/>
      <w:r w:rsidRPr="009154E1">
        <w:rPr>
          <w:rFonts w:ascii="Courier New" w:hAnsi="Courier New" w:cs="Courier New"/>
          <w:sz w:val="24"/>
          <w:szCs w:val="24"/>
          <w:lang w:val="en-US"/>
        </w:rPr>
        <w:t>'";</w:t>
      </w:r>
    </w:p>
    <w:p w14:paraId="3DE4F2C4" w14:textId="16BD5148"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findLessonTitleResult</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w:t>
      </w:r>
      <w:proofErr w:type="gramStart"/>
      <w:r w:rsidRPr="009154E1">
        <w:rPr>
          <w:rFonts w:ascii="Courier New" w:hAnsi="Courier New" w:cs="Courier New"/>
          <w:sz w:val="24"/>
          <w:szCs w:val="24"/>
          <w:lang w:val="en-US"/>
        </w:rPr>
        <w:t>query</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$link, $</w:t>
      </w:r>
      <w:proofErr w:type="spellStart"/>
      <w:r w:rsidRPr="009154E1">
        <w:rPr>
          <w:rFonts w:ascii="Courier New" w:hAnsi="Courier New" w:cs="Courier New"/>
          <w:sz w:val="24"/>
          <w:szCs w:val="24"/>
          <w:lang w:val="en-US"/>
        </w:rPr>
        <w:t>findLessonTitleQuery</w:t>
      </w:r>
      <w:proofErr w:type="spellEnd"/>
      <w:r w:rsidRPr="009154E1">
        <w:rPr>
          <w:rFonts w:ascii="Courier New" w:hAnsi="Courier New" w:cs="Courier New"/>
          <w:sz w:val="24"/>
          <w:szCs w:val="24"/>
          <w:lang w:val="en-US"/>
        </w:rPr>
        <w:t>) or die("</w:t>
      </w:r>
      <w:proofErr w:type="spellStart"/>
      <w:r w:rsidRPr="009154E1">
        <w:rPr>
          <w:rFonts w:ascii="Courier New" w:hAnsi="Courier New" w:cs="Courier New"/>
          <w:sz w:val="24"/>
          <w:szCs w:val="24"/>
          <w:lang w:val="en-US"/>
        </w:rPr>
        <w:t>Ошибка</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mysqli_error</w:t>
      </w:r>
      <w:proofErr w:type="spellEnd"/>
      <w:r w:rsidRPr="009154E1">
        <w:rPr>
          <w:rFonts w:ascii="Courier New" w:hAnsi="Courier New" w:cs="Courier New"/>
          <w:sz w:val="24"/>
          <w:szCs w:val="24"/>
          <w:lang w:val="en-US"/>
        </w:rPr>
        <w:t>($link));</w:t>
      </w:r>
    </w:p>
    <w:p w14:paraId="13422CA3"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 xml:space="preserve">$lesson = </w:t>
      </w:r>
      <w:proofErr w:type="spellStart"/>
      <w:r w:rsidRPr="009154E1">
        <w:rPr>
          <w:rFonts w:ascii="Courier New" w:hAnsi="Courier New" w:cs="Courier New"/>
          <w:sz w:val="24"/>
          <w:szCs w:val="24"/>
          <w:lang w:val="en-US"/>
        </w:rPr>
        <w:t>mysqli_fetch_row</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findLessonTitleResult</w:t>
      </w:r>
      <w:proofErr w:type="spellEnd"/>
      <w:r w:rsidRPr="009154E1">
        <w:rPr>
          <w:rFonts w:ascii="Courier New" w:hAnsi="Courier New" w:cs="Courier New"/>
          <w:sz w:val="24"/>
          <w:szCs w:val="24"/>
          <w:lang w:val="en-US"/>
        </w:rPr>
        <w:t xml:space="preserve">); </w:t>
      </w:r>
    </w:p>
    <w:p w14:paraId="480B2184" w14:textId="40FCD0C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lesson_title</w:t>
      </w:r>
      <w:proofErr w:type="spellEnd"/>
      <w:r w:rsidRPr="009154E1">
        <w:rPr>
          <w:rFonts w:ascii="Courier New" w:hAnsi="Courier New" w:cs="Courier New"/>
          <w:sz w:val="24"/>
          <w:szCs w:val="24"/>
          <w:lang w:val="en-US"/>
        </w:rPr>
        <w:t>=$</w:t>
      </w:r>
      <w:proofErr w:type="gramStart"/>
      <w:r w:rsidRPr="009154E1">
        <w:rPr>
          <w:rFonts w:ascii="Courier New" w:hAnsi="Courier New" w:cs="Courier New"/>
          <w:sz w:val="24"/>
          <w:szCs w:val="24"/>
          <w:lang w:val="en-US"/>
        </w:rPr>
        <w:t>lesson[</w:t>
      </w:r>
      <w:proofErr w:type="gramEnd"/>
      <w:r w:rsidRPr="009154E1">
        <w:rPr>
          <w:rFonts w:ascii="Courier New" w:hAnsi="Courier New" w:cs="Courier New"/>
          <w:sz w:val="24"/>
          <w:szCs w:val="24"/>
          <w:lang w:val="en-US"/>
        </w:rPr>
        <w:t>0];</w:t>
      </w:r>
    </w:p>
    <w:p w14:paraId="5024C84B" w14:textId="5DB838B8"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lessons_</w:t>
      </w:r>
      <w:proofErr w:type="gramStart"/>
      <w:r w:rsidRPr="009154E1">
        <w:rPr>
          <w:rFonts w:ascii="Courier New" w:hAnsi="Courier New" w:cs="Courier New"/>
          <w:sz w:val="24"/>
          <w:szCs w:val="24"/>
          <w:lang w:val="en-US"/>
        </w:rPr>
        <w:t>string</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lesson_title</w:t>
      </w:r>
      <w:proofErr w:type="spellEnd"/>
      <w:r w:rsidRPr="009154E1">
        <w:rPr>
          <w:rFonts w:ascii="Courier New" w:hAnsi="Courier New" w:cs="Courier New"/>
          <w:sz w:val="24"/>
          <w:szCs w:val="24"/>
          <w:lang w:val="en-US"/>
        </w:rPr>
        <w:t>;}}</w:t>
      </w:r>
    </w:p>
    <w:p w14:paraId="2E24BFD6"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updateQuery</w:t>
      </w:r>
      <w:proofErr w:type="spellEnd"/>
      <w:r w:rsidRPr="009154E1">
        <w:rPr>
          <w:rFonts w:ascii="Courier New" w:hAnsi="Courier New" w:cs="Courier New"/>
          <w:sz w:val="24"/>
          <w:szCs w:val="24"/>
          <w:lang w:val="en-US"/>
        </w:rPr>
        <w:t xml:space="preserve"> = "UPDATE Course SET title = '</w:t>
      </w:r>
      <w:proofErr w:type="spellStart"/>
      <w:r w:rsidRPr="009154E1">
        <w:rPr>
          <w:rFonts w:ascii="Courier New" w:hAnsi="Courier New" w:cs="Courier New"/>
          <w:sz w:val="24"/>
          <w:szCs w:val="24"/>
          <w:lang w:val="en-US"/>
        </w:rPr>
        <w:t>Пользовательский</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курс</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course_id</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fullDescription</w:t>
      </w:r>
      <w:proofErr w:type="spellEnd"/>
      <w:r w:rsidRPr="009154E1">
        <w:rPr>
          <w:rFonts w:ascii="Courier New" w:hAnsi="Courier New" w:cs="Courier New"/>
          <w:sz w:val="24"/>
          <w:szCs w:val="24"/>
          <w:lang w:val="en-US"/>
        </w:rPr>
        <w:t xml:space="preserve">= </w:t>
      </w:r>
      <w:proofErr w:type="gramStart"/>
      <w:r w:rsidRPr="009154E1">
        <w:rPr>
          <w:rFonts w:ascii="Courier New" w:hAnsi="Courier New" w:cs="Courier New"/>
          <w:sz w:val="24"/>
          <w:szCs w:val="24"/>
          <w:lang w:val="en-US"/>
        </w:rPr>
        <w:t>CONCAT(</w:t>
      </w:r>
      <w:proofErr w:type="spellStart"/>
      <w:proofErr w:type="gramEnd"/>
      <w:r w:rsidRPr="009154E1">
        <w:rPr>
          <w:rFonts w:ascii="Courier New" w:hAnsi="Courier New" w:cs="Courier New"/>
          <w:sz w:val="24"/>
          <w:szCs w:val="24"/>
          <w:lang w:val="en-US"/>
        </w:rPr>
        <w:t>fullDescription</w:t>
      </w:r>
      <w:proofErr w:type="spellEnd"/>
      <w:r w:rsidRPr="009154E1">
        <w:rPr>
          <w:rFonts w:ascii="Courier New" w:hAnsi="Courier New" w:cs="Courier New"/>
          <w:sz w:val="24"/>
          <w:szCs w:val="24"/>
          <w:lang w:val="en-US"/>
        </w:rPr>
        <w:t>, '$</w:t>
      </w:r>
      <w:proofErr w:type="spellStart"/>
      <w:r w:rsidRPr="009154E1">
        <w:rPr>
          <w:rFonts w:ascii="Courier New" w:hAnsi="Courier New" w:cs="Courier New"/>
          <w:sz w:val="24"/>
          <w:szCs w:val="24"/>
          <w:lang w:val="en-US"/>
        </w:rPr>
        <w:t>lessons_string</w:t>
      </w:r>
      <w:proofErr w:type="spellEnd"/>
      <w:r w:rsidRPr="009154E1">
        <w:rPr>
          <w:rFonts w:ascii="Courier New" w:hAnsi="Courier New" w:cs="Courier New"/>
          <w:sz w:val="24"/>
          <w:szCs w:val="24"/>
          <w:lang w:val="en-US"/>
        </w:rPr>
        <w:t>') WHERE ID = '$</w:t>
      </w:r>
      <w:proofErr w:type="spellStart"/>
      <w:r w:rsidRPr="009154E1">
        <w:rPr>
          <w:rFonts w:ascii="Courier New" w:hAnsi="Courier New" w:cs="Courier New"/>
          <w:sz w:val="24"/>
          <w:szCs w:val="24"/>
          <w:lang w:val="en-US"/>
        </w:rPr>
        <w:t>course_id</w:t>
      </w:r>
      <w:proofErr w:type="spellEnd"/>
      <w:r w:rsidRPr="009154E1">
        <w:rPr>
          <w:rFonts w:ascii="Courier New" w:hAnsi="Courier New" w:cs="Courier New"/>
          <w:sz w:val="24"/>
          <w:szCs w:val="24"/>
          <w:lang w:val="en-US"/>
        </w:rPr>
        <w:t>'";</w:t>
      </w:r>
    </w:p>
    <w:p w14:paraId="01A3C245" w14:textId="2F3C87F2"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 xml:space="preserve">$result4 = </w:t>
      </w:r>
      <w:proofErr w:type="spellStart"/>
      <w:r w:rsidRPr="009154E1">
        <w:rPr>
          <w:rFonts w:ascii="Courier New" w:hAnsi="Courier New" w:cs="Courier New"/>
          <w:sz w:val="24"/>
          <w:szCs w:val="24"/>
          <w:lang w:val="en-US"/>
        </w:rPr>
        <w:t>mysqli_</w:t>
      </w:r>
      <w:proofErr w:type="gramStart"/>
      <w:r w:rsidRPr="009154E1">
        <w:rPr>
          <w:rFonts w:ascii="Courier New" w:hAnsi="Courier New" w:cs="Courier New"/>
          <w:sz w:val="24"/>
          <w:szCs w:val="24"/>
          <w:lang w:val="en-US"/>
        </w:rPr>
        <w:t>query</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$link, $</w:t>
      </w:r>
      <w:proofErr w:type="spellStart"/>
      <w:r w:rsidRPr="009154E1">
        <w:rPr>
          <w:rFonts w:ascii="Courier New" w:hAnsi="Courier New" w:cs="Courier New"/>
          <w:sz w:val="24"/>
          <w:szCs w:val="24"/>
          <w:lang w:val="en-US"/>
        </w:rPr>
        <w:t>updateQuery</w:t>
      </w:r>
      <w:proofErr w:type="spellEnd"/>
      <w:r w:rsidRPr="009154E1">
        <w:rPr>
          <w:rFonts w:ascii="Courier New" w:hAnsi="Courier New" w:cs="Courier New"/>
          <w:sz w:val="24"/>
          <w:szCs w:val="24"/>
          <w:lang w:val="en-US"/>
        </w:rPr>
        <w:t>) or die("</w:t>
      </w:r>
      <w:proofErr w:type="spellStart"/>
      <w:r w:rsidRPr="009154E1">
        <w:rPr>
          <w:rFonts w:ascii="Courier New" w:hAnsi="Courier New" w:cs="Courier New"/>
          <w:sz w:val="24"/>
          <w:szCs w:val="24"/>
          <w:lang w:val="en-US"/>
        </w:rPr>
        <w:t>Ошибка</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mysqli_error</w:t>
      </w:r>
      <w:proofErr w:type="spellEnd"/>
      <w:r w:rsidRPr="009154E1">
        <w:rPr>
          <w:rFonts w:ascii="Courier New" w:hAnsi="Courier New" w:cs="Courier New"/>
          <w:sz w:val="24"/>
          <w:szCs w:val="24"/>
          <w:lang w:val="en-US"/>
        </w:rPr>
        <w:t>($link));</w:t>
      </w:r>
    </w:p>
    <w:p w14:paraId="02609255" w14:textId="77777777" w:rsidR="009154E1" w:rsidRPr="009C475A" w:rsidRDefault="009154E1" w:rsidP="009154E1">
      <w:pPr>
        <w:ind w:firstLine="0"/>
        <w:rPr>
          <w:rFonts w:ascii="Courier New" w:hAnsi="Courier New" w:cs="Courier New"/>
          <w:sz w:val="24"/>
          <w:szCs w:val="24"/>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C475A">
        <w:rPr>
          <w:rFonts w:ascii="Courier New" w:hAnsi="Courier New" w:cs="Courier New"/>
          <w:sz w:val="24"/>
          <w:szCs w:val="24"/>
        </w:rPr>
        <w:t xml:space="preserve">//создание </w:t>
      </w:r>
      <w:proofErr w:type="spellStart"/>
      <w:proofErr w:type="gramStart"/>
      <w:r w:rsidRPr="009C475A">
        <w:rPr>
          <w:rFonts w:ascii="Courier New" w:hAnsi="Courier New" w:cs="Courier New"/>
          <w:sz w:val="24"/>
          <w:szCs w:val="24"/>
        </w:rPr>
        <w:t>орг.курса</w:t>
      </w:r>
      <w:proofErr w:type="spellEnd"/>
      <w:proofErr w:type="gramEnd"/>
      <w:r w:rsidRPr="009C475A">
        <w:rPr>
          <w:rFonts w:ascii="Courier New" w:hAnsi="Courier New" w:cs="Courier New"/>
          <w:sz w:val="24"/>
          <w:szCs w:val="24"/>
        </w:rPr>
        <w:t xml:space="preserve"> (в расписание) </w:t>
      </w:r>
    </w:p>
    <w:p w14:paraId="4DDA825F" w14:textId="77777777" w:rsidR="009154E1" w:rsidRPr="009154E1" w:rsidRDefault="009154E1" w:rsidP="009154E1">
      <w:pPr>
        <w:ind w:firstLine="0"/>
        <w:rPr>
          <w:rFonts w:ascii="Courier New" w:hAnsi="Courier New" w:cs="Courier New"/>
          <w:sz w:val="24"/>
          <w:szCs w:val="24"/>
          <w:lang w:val="en-US"/>
        </w:rPr>
      </w:pPr>
      <w:r w:rsidRPr="009C475A">
        <w:rPr>
          <w:rFonts w:ascii="Courier New" w:hAnsi="Courier New" w:cs="Courier New"/>
          <w:sz w:val="24"/>
          <w:szCs w:val="24"/>
        </w:rPr>
        <w:tab/>
      </w:r>
      <w:r w:rsidRPr="009C475A">
        <w:rPr>
          <w:rFonts w:ascii="Courier New" w:hAnsi="Courier New" w:cs="Courier New"/>
          <w:sz w:val="24"/>
          <w:szCs w:val="24"/>
        </w:rPr>
        <w:tab/>
      </w:r>
      <w:r w:rsidRPr="009C475A">
        <w:rPr>
          <w:rFonts w:ascii="Courier New" w:hAnsi="Courier New" w:cs="Courier New"/>
          <w:sz w:val="24"/>
          <w:szCs w:val="24"/>
        </w:rPr>
        <w:tab/>
      </w: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addOrgCourseQuery</w:t>
      </w:r>
      <w:proofErr w:type="spellEnd"/>
      <w:r w:rsidRPr="009154E1">
        <w:rPr>
          <w:rFonts w:ascii="Courier New" w:hAnsi="Courier New" w:cs="Courier New"/>
          <w:sz w:val="24"/>
          <w:szCs w:val="24"/>
          <w:lang w:val="en-US"/>
        </w:rPr>
        <w:t xml:space="preserve"> = "INSERT INTO </w:t>
      </w:r>
      <w:proofErr w:type="spellStart"/>
      <w:r w:rsidRPr="009154E1">
        <w:rPr>
          <w:rFonts w:ascii="Courier New" w:hAnsi="Courier New" w:cs="Courier New"/>
          <w:sz w:val="24"/>
          <w:szCs w:val="24"/>
          <w:lang w:val="en-US"/>
        </w:rPr>
        <w:t>Organized_</w:t>
      </w:r>
      <w:proofErr w:type="gramStart"/>
      <w:r w:rsidRPr="009154E1">
        <w:rPr>
          <w:rFonts w:ascii="Courier New" w:hAnsi="Courier New" w:cs="Courier New"/>
          <w:sz w:val="24"/>
          <w:szCs w:val="24"/>
          <w:lang w:val="en-US"/>
        </w:rPr>
        <w:t>course</w:t>
      </w:r>
      <w:proofErr w:type="spellEnd"/>
      <w:r w:rsidRPr="009154E1">
        <w:rPr>
          <w:rFonts w:ascii="Courier New" w:hAnsi="Courier New" w:cs="Courier New"/>
          <w:sz w:val="24"/>
          <w:szCs w:val="24"/>
          <w:lang w:val="en-US"/>
        </w:rPr>
        <w:t>(</w:t>
      </w:r>
      <w:proofErr w:type="spellStart"/>
      <w:proofErr w:type="gramEnd"/>
      <w:r w:rsidRPr="009154E1">
        <w:rPr>
          <w:rFonts w:ascii="Courier New" w:hAnsi="Courier New" w:cs="Courier New"/>
          <w:sz w:val="24"/>
          <w:szCs w:val="24"/>
          <w:lang w:val="en-US"/>
        </w:rPr>
        <w:t>ID_course</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ID_master</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ID_groupType</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startDate</w:t>
      </w:r>
      <w:proofErr w:type="spellEnd"/>
      <w:r w:rsidRPr="009154E1">
        <w:rPr>
          <w:rFonts w:ascii="Courier New" w:hAnsi="Courier New" w:cs="Courier New"/>
          <w:sz w:val="24"/>
          <w:szCs w:val="24"/>
          <w:lang w:val="en-US"/>
        </w:rPr>
        <w:t>) VALUES ('$course_id','$</w:t>
      </w:r>
      <w:proofErr w:type="spellStart"/>
      <w:r w:rsidRPr="009154E1">
        <w:rPr>
          <w:rFonts w:ascii="Courier New" w:hAnsi="Courier New" w:cs="Courier New"/>
          <w:sz w:val="24"/>
          <w:szCs w:val="24"/>
          <w:lang w:val="en-US"/>
        </w:rPr>
        <w:t>master_id</w:t>
      </w:r>
      <w:proofErr w:type="spellEnd"/>
      <w:r w:rsidRPr="009154E1">
        <w:rPr>
          <w:rFonts w:ascii="Courier New" w:hAnsi="Courier New" w:cs="Courier New"/>
          <w:sz w:val="24"/>
          <w:szCs w:val="24"/>
          <w:lang w:val="en-US"/>
        </w:rPr>
        <w:t>', '1', '$</w:t>
      </w:r>
      <w:proofErr w:type="spellStart"/>
      <w:r w:rsidRPr="009154E1">
        <w:rPr>
          <w:rFonts w:ascii="Courier New" w:hAnsi="Courier New" w:cs="Courier New"/>
          <w:sz w:val="24"/>
          <w:szCs w:val="24"/>
          <w:lang w:val="en-US"/>
        </w:rPr>
        <w:t>start_date</w:t>
      </w:r>
      <w:proofErr w:type="spellEnd"/>
      <w:r w:rsidRPr="009154E1">
        <w:rPr>
          <w:rFonts w:ascii="Courier New" w:hAnsi="Courier New" w:cs="Courier New"/>
          <w:sz w:val="24"/>
          <w:szCs w:val="24"/>
          <w:lang w:val="en-US"/>
        </w:rPr>
        <w:t>')";</w:t>
      </w:r>
    </w:p>
    <w:p w14:paraId="6CC034CE" w14:textId="02A92D53"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orgCourseResult</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w:t>
      </w:r>
      <w:proofErr w:type="gramStart"/>
      <w:r w:rsidRPr="009154E1">
        <w:rPr>
          <w:rFonts w:ascii="Courier New" w:hAnsi="Courier New" w:cs="Courier New"/>
          <w:sz w:val="24"/>
          <w:szCs w:val="24"/>
          <w:lang w:val="en-US"/>
        </w:rPr>
        <w:t>query</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$link, $</w:t>
      </w:r>
      <w:proofErr w:type="spellStart"/>
      <w:r w:rsidRPr="009154E1">
        <w:rPr>
          <w:rFonts w:ascii="Courier New" w:hAnsi="Courier New" w:cs="Courier New"/>
          <w:sz w:val="24"/>
          <w:szCs w:val="24"/>
          <w:lang w:val="en-US"/>
        </w:rPr>
        <w:t>addOrgCourseQuery</w:t>
      </w:r>
      <w:proofErr w:type="spellEnd"/>
      <w:r w:rsidRPr="009154E1">
        <w:rPr>
          <w:rFonts w:ascii="Courier New" w:hAnsi="Courier New" w:cs="Courier New"/>
          <w:sz w:val="24"/>
          <w:szCs w:val="24"/>
          <w:lang w:val="en-US"/>
        </w:rPr>
        <w:t>) or die("</w:t>
      </w:r>
      <w:proofErr w:type="spellStart"/>
      <w:r w:rsidRPr="009154E1">
        <w:rPr>
          <w:rFonts w:ascii="Courier New" w:hAnsi="Courier New" w:cs="Courier New"/>
          <w:sz w:val="24"/>
          <w:szCs w:val="24"/>
          <w:lang w:val="en-US"/>
        </w:rPr>
        <w:t>Ошибка</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mysqli_error</w:t>
      </w:r>
      <w:proofErr w:type="spellEnd"/>
      <w:r w:rsidRPr="009154E1">
        <w:rPr>
          <w:rFonts w:ascii="Courier New" w:hAnsi="Courier New" w:cs="Courier New"/>
          <w:sz w:val="24"/>
          <w:szCs w:val="24"/>
          <w:lang w:val="en-US"/>
        </w:rPr>
        <w:t>($link));</w:t>
      </w:r>
    </w:p>
    <w:p w14:paraId="24B6B2EE"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findOrgCourseIdQuery</w:t>
      </w:r>
      <w:proofErr w:type="spellEnd"/>
      <w:r w:rsidRPr="009154E1">
        <w:rPr>
          <w:rFonts w:ascii="Courier New" w:hAnsi="Courier New" w:cs="Courier New"/>
          <w:sz w:val="24"/>
          <w:szCs w:val="24"/>
          <w:lang w:val="en-US"/>
        </w:rPr>
        <w:t xml:space="preserve">="SELECT ID FROM </w:t>
      </w:r>
      <w:proofErr w:type="spellStart"/>
      <w:r w:rsidRPr="009154E1">
        <w:rPr>
          <w:rFonts w:ascii="Courier New" w:hAnsi="Courier New" w:cs="Courier New"/>
          <w:sz w:val="24"/>
          <w:szCs w:val="24"/>
          <w:lang w:val="en-US"/>
        </w:rPr>
        <w:t>Organized_course</w:t>
      </w:r>
      <w:proofErr w:type="spellEnd"/>
      <w:r w:rsidRPr="009154E1">
        <w:rPr>
          <w:rFonts w:ascii="Courier New" w:hAnsi="Courier New" w:cs="Courier New"/>
          <w:sz w:val="24"/>
          <w:szCs w:val="24"/>
          <w:lang w:val="en-US"/>
        </w:rPr>
        <w:t xml:space="preserve"> WHERE </w:t>
      </w:r>
      <w:proofErr w:type="spellStart"/>
      <w:r w:rsidRPr="009154E1">
        <w:rPr>
          <w:rFonts w:ascii="Courier New" w:hAnsi="Courier New" w:cs="Courier New"/>
          <w:sz w:val="24"/>
          <w:szCs w:val="24"/>
          <w:lang w:val="en-US"/>
        </w:rPr>
        <w:t>ID_course</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course_id</w:t>
      </w:r>
      <w:proofErr w:type="spellEnd"/>
      <w:proofErr w:type="gramStart"/>
      <w:r w:rsidRPr="009154E1">
        <w:rPr>
          <w:rFonts w:ascii="Courier New" w:hAnsi="Courier New" w:cs="Courier New"/>
          <w:sz w:val="24"/>
          <w:szCs w:val="24"/>
          <w:lang w:val="en-US"/>
        </w:rPr>
        <w:t>" ;</w:t>
      </w:r>
      <w:proofErr w:type="gramEnd"/>
    </w:p>
    <w:p w14:paraId="30A5233C" w14:textId="1360C66E"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findOrgCourseIdResult</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w:t>
      </w:r>
      <w:proofErr w:type="gramStart"/>
      <w:r w:rsidRPr="009154E1">
        <w:rPr>
          <w:rFonts w:ascii="Courier New" w:hAnsi="Courier New" w:cs="Courier New"/>
          <w:sz w:val="24"/>
          <w:szCs w:val="24"/>
          <w:lang w:val="en-US"/>
        </w:rPr>
        <w:t>query</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$link, $</w:t>
      </w:r>
      <w:proofErr w:type="spellStart"/>
      <w:r w:rsidRPr="009154E1">
        <w:rPr>
          <w:rFonts w:ascii="Courier New" w:hAnsi="Courier New" w:cs="Courier New"/>
          <w:sz w:val="24"/>
          <w:szCs w:val="24"/>
          <w:lang w:val="en-US"/>
        </w:rPr>
        <w:t>findOrgCourseIdQuery</w:t>
      </w:r>
      <w:proofErr w:type="spellEnd"/>
      <w:r w:rsidRPr="009154E1">
        <w:rPr>
          <w:rFonts w:ascii="Courier New" w:hAnsi="Courier New" w:cs="Courier New"/>
          <w:sz w:val="24"/>
          <w:szCs w:val="24"/>
          <w:lang w:val="en-US"/>
        </w:rPr>
        <w:t>) or die("</w:t>
      </w:r>
      <w:proofErr w:type="spellStart"/>
      <w:r w:rsidRPr="009154E1">
        <w:rPr>
          <w:rFonts w:ascii="Courier New" w:hAnsi="Courier New" w:cs="Courier New"/>
          <w:sz w:val="24"/>
          <w:szCs w:val="24"/>
          <w:lang w:val="en-US"/>
        </w:rPr>
        <w:t>Ошибка</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mysqli_error</w:t>
      </w:r>
      <w:proofErr w:type="spellEnd"/>
      <w:r w:rsidRPr="009154E1">
        <w:rPr>
          <w:rFonts w:ascii="Courier New" w:hAnsi="Courier New" w:cs="Courier New"/>
          <w:sz w:val="24"/>
          <w:szCs w:val="24"/>
          <w:lang w:val="en-US"/>
        </w:rPr>
        <w:t>($link));</w:t>
      </w:r>
    </w:p>
    <w:p w14:paraId="4A457F33"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if($</w:t>
      </w:r>
      <w:proofErr w:type="spellStart"/>
      <w:r w:rsidRPr="009154E1">
        <w:rPr>
          <w:rFonts w:ascii="Courier New" w:hAnsi="Courier New" w:cs="Courier New"/>
          <w:sz w:val="24"/>
          <w:szCs w:val="24"/>
          <w:lang w:val="en-US"/>
        </w:rPr>
        <w:t>findOrgCourseIdResult</w:t>
      </w:r>
      <w:proofErr w:type="spellEnd"/>
      <w:r w:rsidRPr="009154E1">
        <w:rPr>
          <w:rFonts w:ascii="Courier New" w:hAnsi="Courier New" w:cs="Courier New"/>
          <w:sz w:val="24"/>
          <w:szCs w:val="24"/>
          <w:lang w:val="en-US"/>
        </w:rPr>
        <w:t>) {</w:t>
      </w:r>
    </w:p>
    <w:p w14:paraId="672DAF87"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 xml:space="preserve">$row = </w:t>
      </w:r>
      <w:proofErr w:type="spellStart"/>
      <w:r w:rsidRPr="009154E1">
        <w:rPr>
          <w:rFonts w:ascii="Courier New" w:hAnsi="Courier New" w:cs="Courier New"/>
          <w:sz w:val="24"/>
          <w:szCs w:val="24"/>
          <w:lang w:val="en-US"/>
        </w:rPr>
        <w:t>mysqli_fetch_row</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findOrgCourseIdResult</w:t>
      </w:r>
      <w:proofErr w:type="spellEnd"/>
      <w:r w:rsidRPr="009154E1">
        <w:rPr>
          <w:rFonts w:ascii="Courier New" w:hAnsi="Courier New" w:cs="Courier New"/>
          <w:sz w:val="24"/>
          <w:szCs w:val="24"/>
          <w:lang w:val="en-US"/>
        </w:rPr>
        <w:t xml:space="preserve">); </w:t>
      </w:r>
    </w:p>
    <w:p w14:paraId="2DE8D304" w14:textId="44FC0536" w:rsidR="009154E1" w:rsidRPr="009C475A" w:rsidRDefault="009154E1" w:rsidP="009154E1">
      <w:pPr>
        <w:ind w:firstLine="0"/>
        <w:rPr>
          <w:rFonts w:ascii="Courier New" w:hAnsi="Courier New" w:cs="Courier New"/>
          <w:sz w:val="24"/>
          <w:szCs w:val="24"/>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C475A">
        <w:rPr>
          <w:rFonts w:ascii="Courier New" w:hAnsi="Courier New" w:cs="Courier New"/>
          <w:sz w:val="24"/>
          <w:szCs w:val="24"/>
        </w:rPr>
        <w:t>$</w:t>
      </w:r>
      <w:r w:rsidRPr="009154E1">
        <w:rPr>
          <w:rFonts w:ascii="Courier New" w:hAnsi="Courier New" w:cs="Courier New"/>
          <w:sz w:val="24"/>
          <w:szCs w:val="24"/>
          <w:lang w:val="en-US"/>
        </w:rPr>
        <w:t>org</w:t>
      </w:r>
      <w:r w:rsidRPr="009C475A">
        <w:rPr>
          <w:rFonts w:ascii="Courier New" w:hAnsi="Courier New" w:cs="Courier New"/>
          <w:sz w:val="24"/>
          <w:szCs w:val="24"/>
        </w:rPr>
        <w:t>_</w:t>
      </w:r>
      <w:r w:rsidRPr="009154E1">
        <w:rPr>
          <w:rFonts w:ascii="Courier New" w:hAnsi="Courier New" w:cs="Courier New"/>
          <w:sz w:val="24"/>
          <w:szCs w:val="24"/>
          <w:lang w:val="en-US"/>
        </w:rPr>
        <w:t>course</w:t>
      </w:r>
      <w:r w:rsidRPr="009C475A">
        <w:rPr>
          <w:rFonts w:ascii="Courier New" w:hAnsi="Courier New" w:cs="Courier New"/>
          <w:sz w:val="24"/>
          <w:szCs w:val="24"/>
        </w:rPr>
        <w:t>_</w:t>
      </w:r>
      <w:r w:rsidRPr="009154E1">
        <w:rPr>
          <w:rFonts w:ascii="Courier New" w:hAnsi="Courier New" w:cs="Courier New"/>
          <w:sz w:val="24"/>
          <w:szCs w:val="24"/>
          <w:lang w:val="en-US"/>
        </w:rPr>
        <w:t>id</w:t>
      </w:r>
      <w:r w:rsidRPr="009C475A">
        <w:rPr>
          <w:rFonts w:ascii="Courier New" w:hAnsi="Courier New" w:cs="Courier New"/>
          <w:sz w:val="24"/>
          <w:szCs w:val="24"/>
        </w:rPr>
        <w:t>=$</w:t>
      </w:r>
      <w:proofErr w:type="gramStart"/>
      <w:r w:rsidRPr="009154E1">
        <w:rPr>
          <w:rFonts w:ascii="Courier New" w:hAnsi="Courier New" w:cs="Courier New"/>
          <w:sz w:val="24"/>
          <w:szCs w:val="24"/>
          <w:lang w:val="en-US"/>
        </w:rPr>
        <w:t>row</w:t>
      </w:r>
      <w:r w:rsidRPr="009C475A">
        <w:rPr>
          <w:rFonts w:ascii="Courier New" w:hAnsi="Courier New" w:cs="Courier New"/>
          <w:sz w:val="24"/>
          <w:szCs w:val="24"/>
        </w:rPr>
        <w:t>[</w:t>
      </w:r>
      <w:proofErr w:type="gramEnd"/>
      <w:r w:rsidRPr="009C475A">
        <w:rPr>
          <w:rFonts w:ascii="Courier New" w:hAnsi="Courier New" w:cs="Courier New"/>
          <w:sz w:val="24"/>
          <w:szCs w:val="24"/>
        </w:rPr>
        <w:t>0];</w:t>
      </w:r>
    </w:p>
    <w:p w14:paraId="57F408C2" w14:textId="77777777" w:rsidR="009154E1" w:rsidRPr="009C475A" w:rsidRDefault="009154E1" w:rsidP="009154E1">
      <w:pPr>
        <w:ind w:firstLine="0"/>
        <w:rPr>
          <w:rFonts w:ascii="Courier New" w:hAnsi="Courier New" w:cs="Courier New"/>
          <w:sz w:val="24"/>
          <w:szCs w:val="24"/>
        </w:rPr>
      </w:pPr>
      <w:r w:rsidRPr="009C475A">
        <w:rPr>
          <w:rFonts w:ascii="Courier New" w:hAnsi="Courier New" w:cs="Courier New"/>
          <w:sz w:val="24"/>
          <w:szCs w:val="24"/>
        </w:rPr>
        <w:tab/>
      </w:r>
      <w:r w:rsidRPr="009C475A">
        <w:rPr>
          <w:rFonts w:ascii="Courier New" w:hAnsi="Courier New" w:cs="Courier New"/>
          <w:sz w:val="24"/>
          <w:szCs w:val="24"/>
        </w:rPr>
        <w:tab/>
      </w:r>
      <w:r w:rsidRPr="009C475A">
        <w:rPr>
          <w:rFonts w:ascii="Courier New" w:hAnsi="Courier New" w:cs="Courier New"/>
          <w:sz w:val="24"/>
          <w:szCs w:val="24"/>
        </w:rPr>
        <w:tab/>
      </w:r>
      <w:r w:rsidRPr="009C475A">
        <w:rPr>
          <w:rFonts w:ascii="Courier New" w:hAnsi="Courier New" w:cs="Courier New"/>
          <w:sz w:val="24"/>
          <w:szCs w:val="24"/>
        </w:rPr>
        <w:tab/>
        <w:t xml:space="preserve">//добавление регистрации пользователя на </w:t>
      </w:r>
      <w:proofErr w:type="spellStart"/>
      <w:proofErr w:type="gramStart"/>
      <w:r w:rsidRPr="009C475A">
        <w:rPr>
          <w:rFonts w:ascii="Courier New" w:hAnsi="Courier New" w:cs="Courier New"/>
          <w:sz w:val="24"/>
          <w:szCs w:val="24"/>
        </w:rPr>
        <w:t>орг.курс</w:t>
      </w:r>
      <w:proofErr w:type="spellEnd"/>
      <w:proofErr w:type="gramEnd"/>
      <w:r w:rsidRPr="009C475A">
        <w:rPr>
          <w:rFonts w:ascii="Courier New" w:hAnsi="Courier New" w:cs="Courier New"/>
          <w:sz w:val="24"/>
          <w:szCs w:val="24"/>
        </w:rPr>
        <w:t xml:space="preserve"> </w:t>
      </w:r>
    </w:p>
    <w:p w14:paraId="4800DF2E" w14:textId="77777777" w:rsidR="009154E1" w:rsidRPr="009154E1" w:rsidRDefault="009154E1" w:rsidP="009154E1">
      <w:pPr>
        <w:ind w:firstLine="0"/>
        <w:rPr>
          <w:rFonts w:ascii="Courier New" w:hAnsi="Courier New" w:cs="Courier New"/>
          <w:sz w:val="24"/>
          <w:szCs w:val="24"/>
          <w:lang w:val="en-US"/>
        </w:rPr>
      </w:pPr>
      <w:r w:rsidRPr="009C475A">
        <w:rPr>
          <w:rFonts w:ascii="Courier New" w:hAnsi="Courier New" w:cs="Courier New"/>
          <w:sz w:val="24"/>
          <w:szCs w:val="24"/>
        </w:rPr>
        <w:tab/>
      </w:r>
      <w:r w:rsidRPr="009C475A">
        <w:rPr>
          <w:rFonts w:ascii="Courier New" w:hAnsi="Courier New" w:cs="Courier New"/>
          <w:sz w:val="24"/>
          <w:szCs w:val="24"/>
        </w:rPr>
        <w:tab/>
      </w:r>
      <w:r w:rsidRPr="009C475A">
        <w:rPr>
          <w:rFonts w:ascii="Courier New" w:hAnsi="Courier New" w:cs="Courier New"/>
          <w:sz w:val="24"/>
          <w:szCs w:val="24"/>
        </w:rPr>
        <w:tab/>
      </w:r>
      <w:r w:rsidRPr="009C475A">
        <w:rPr>
          <w:rFonts w:ascii="Courier New" w:hAnsi="Courier New" w:cs="Courier New"/>
          <w:sz w:val="24"/>
          <w:szCs w:val="24"/>
        </w:rPr>
        <w:tab/>
      </w: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addRegQuery</w:t>
      </w:r>
      <w:proofErr w:type="spellEnd"/>
      <w:r w:rsidRPr="009154E1">
        <w:rPr>
          <w:rFonts w:ascii="Courier New" w:hAnsi="Courier New" w:cs="Courier New"/>
          <w:sz w:val="24"/>
          <w:szCs w:val="24"/>
          <w:lang w:val="en-US"/>
        </w:rPr>
        <w:t xml:space="preserve"> = "INSERT INTO </w:t>
      </w:r>
      <w:proofErr w:type="spellStart"/>
      <w:r w:rsidRPr="009154E1">
        <w:rPr>
          <w:rFonts w:ascii="Courier New" w:hAnsi="Courier New" w:cs="Courier New"/>
          <w:sz w:val="24"/>
          <w:szCs w:val="24"/>
          <w:lang w:val="en-US"/>
        </w:rPr>
        <w:t>Course_</w:t>
      </w:r>
      <w:proofErr w:type="gramStart"/>
      <w:r w:rsidRPr="009154E1">
        <w:rPr>
          <w:rFonts w:ascii="Courier New" w:hAnsi="Courier New" w:cs="Courier New"/>
          <w:sz w:val="24"/>
          <w:szCs w:val="24"/>
          <w:lang w:val="en-US"/>
        </w:rPr>
        <w:t>registration</w:t>
      </w:r>
      <w:proofErr w:type="spellEnd"/>
      <w:r w:rsidRPr="009154E1">
        <w:rPr>
          <w:rFonts w:ascii="Courier New" w:hAnsi="Courier New" w:cs="Courier New"/>
          <w:sz w:val="24"/>
          <w:szCs w:val="24"/>
          <w:lang w:val="en-US"/>
        </w:rPr>
        <w:t>(</w:t>
      </w:r>
      <w:proofErr w:type="spellStart"/>
      <w:proofErr w:type="gramEnd"/>
      <w:r w:rsidRPr="009154E1">
        <w:rPr>
          <w:rFonts w:ascii="Courier New" w:hAnsi="Courier New" w:cs="Courier New"/>
          <w:sz w:val="24"/>
          <w:szCs w:val="24"/>
          <w:lang w:val="en-US"/>
        </w:rPr>
        <w:t>ID_user</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ID_organizedCourse</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ID_status</w:t>
      </w:r>
      <w:proofErr w:type="spellEnd"/>
      <w:r w:rsidRPr="009154E1">
        <w:rPr>
          <w:rFonts w:ascii="Courier New" w:hAnsi="Courier New" w:cs="Courier New"/>
          <w:sz w:val="24"/>
          <w:szCs w:val="24"/>
          <w:lang w:val="en-US"/>
        </w:rPr>
        <w:t>) VALUES ('$user_id','$</w:t>
      </w:r>
      <w:proofErr w:type="spellStart"/>
      <w:r w:rsidRPr="009154E1">
        <w:rPr>
          <w:rFonts w:ascii="Courier New" w:hAnsi="Courier New" w:cs="Courier New"/>
          <w:sz w:val="24"/>
          <w:szCs w:val="24"/>
          <w:lang w:val="en-US"/>
        </w:rPr>
        <w:t>org_course_id</w:t>
      </w:r>
      <w:proofErr w:type="spellEnd"/>
      <w:r w:rsidRPr="009154E1">
        <w:rPr>
          <w:rFonts w:ascii="Courier New" w:hAnsi="Courier New" w:cs="Courier New"/>
          <w:sz w:val="24"/>
          <w:szCs w:val="24"/>
          <w:lang w:val="en-US"/>
        </w:rPr>
        <w:t>', 1)";</w:t>
      </w:r>
    </w:p>
    <w:p w14:paraId="0D0D1696" w14:textId="6F918CCF"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addRegResult</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w:t>
      </w:r>
      <w:proofErr w:type="gramStart"/>
      <w:r w:rsidRPr="009154E1">
        <w:rPr>
          <w:rFonts w:ascii="Courier New" w:hAnsi="Courier New" w:cs="Courier New"/>
          <w:sz w:val="24"/>
          <w:szCs w:val="24"/>
          <w:lang w:val="en-US"/>
        </w:rPr>
        <w:t>query</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$link, $</w:t>
      </w:r>
      <w:proofErr w:type="spellStart"/>
      <w:r w:rsidRPr="009154E1">
        <w:rPr>
          <w:rFonts w:ascii="Courier New" w:hAnsi="Courier New" w:cs="Courier New"/>
          <w:sz w:val="24"/>
          <w:szCs w:val="24"/>
          <w:lang w:val="en-US"/>
        </w:rPr>
        <w:t>addRegQuery</w:t>
      </w:r>
      <w:proofErr w:type="spellEnd"/>
      <w:r w:rsidRPr="009154E1">
        <w:rPr>
          <w:rFonts w:ascii="Courier New" w:hAnsi="Courier New" w:cs="Courier New"/>
          <w:sz w:val="24"/>
          <w:szCs w:val="24"/>
          <w:lang w:val="en-US"/>
        </w:rPr>
        <w:t>) or die("</w:t>
      </w:r>
      <w:proofErr w:type="spellStart"/>
      <w:r w:rsidRPr="009154E1">
        <w:rPr>
          <w:rFonts w:ascii="Courier New" w:hAnsi="Courier New" w:cs="Courier New"/>
          <w:sz w:val="24"/>
          <w:szCs w:val="24"/>
          <w:lang w:val="en-US"/>
        </w:rPr>
        <w:t>Ошибка</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mysqli_error</w:t>
      </w:r>
      <w:proofErr w:type="spellEnd"/>
      <w:r w:rsidRPr="009154E1">
        <w:rPr>
          <w:rFonts w:ascii="Courier New" w:hAnsi="Courier New" w:cs="Courier New"/>
          <w:sz w:val="24"/>
          <w:szCs w:val="24"/>
          <w:lang w:val="en-US"/>
        </w:rPr>
        <w:t>($link));}</w:t>
      </w:r>
    </w:p>
    <w:p w14:paraId="4A283868" w14:textId="6330A46E" w:rsidR="009154E1" w:rsidRPr="00FD6848" w:rsidRDefault="009154E1" w:rsidP="009154E1">
      <w:pPr>
        <w:ind w:firstLine="0"/>
        <w:rPr>
          <w:rFonts w:ascii="Courier New" w:hAnsi="Courier New" w:cs="Courier New"/>
          <w:sz w:val="24"/>
          <w:szCs w:val="24"/>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FD6848">
        <w:rPr>
          <w:rFonts w:ascii="Courier New" w:hAnsi="Courier New" w:cs="Courier New"/>
          <w:sz w:val="24"/>
          <w:szCs w:val="24"/>
        </w:rPr>
        <w:t>//добавление уроков в таблицу прогресса уроков курса</w:t>
      </w:r>
    </w:p>
    <w:p w14:paraId="0408C54D" w14:textId="77777777" w:rsidR="009154E1" w:rsidRPr="009154E1" w:rsidRDefault="009154E1" w:rsidP="009154E1">
      <w:pPr>
        <w:ind w:firstLine="0"/>
        <w:rPr>
          <w:rFonts w:ascii="Courier New" w:hAnsi="Courier New" w:cs="Courier New"/>
          <w:sz w:val="24"/>
          <w:szCs w:val="24"/>
          <w:lang w:val="en-US"/>
        </w:rPr>
      </w:pPr>
      <w:r w:rsidRPr="00FD6848">
        <w:rPr>
          <w:rFonts w:ascii="Courier New" w:hAnsi="Courier New" w:cs="Courier New"/>
          <w:sz w:val="24"/>
          <w:szCs w:val="24"/>
        </w:rPr>
        <w:tab/>
      </w:r>
      <w:r w:rsidRPr="00FD6848">
        <w:rPr>
          <w:rFonts w:ascii="Courier New" w:hAnsi="Courier New" w:cs="Courier New"/>
          <w:sz w:val="24"/>
          <w:szCs w:val="24"/>
        </w:rPr>
        <w:tab/>
      </w:r>
      <w:r w:rsidRPr="00FD6848">
        <w:rPr>
          <w:rFonts w:ascii="Courier New" w:hAnsi="Courier New" w:cs="Courier New"/>
          <w:sz w:val="24"/>
          <w:szCs w:val="24"/>
        </w:rPr>
        <w:tab/>
      </w:r>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courseLessonsQuery</w:t>
      </w:r>
      <w:proofErr w:type="spellEnd"/>
      <w:r w:rsidRPr="009154E1">
        <w:rPr>
          <w:rFonts w:ascii="Courier New" w:hAnsi="Courier New" w:cs="Courier New"/>
          <w:sz w:val="24"/>
          <w:szCs w:val="24"/>
          <w:lang w:val="en-US"/>
        </w:rPr>
        <w:t xml:space="preserve"> = "SELECT ID FROM </w:t>
      </w:r>
      <w:proofErr w:type="spellStart"/>
      <w:r w:rsidRPr="009154E1">
        <w:rPr>
          <w:rFonts w:ascii="Courier New" w:hAnsi="Courier New" w:cs="Courier New"/>
          <w:sz w:val="24"/>
          <w:szCs w:val="24"/>
          <w:lang w:val="en-US"/>
        </w:rPr>
        <w:t>Course_lessons</w:t>
      </w:r>
      <w:proofErr w:type="spellEnd"/>
      <w:r w:rsidRPr="009154E1">
        <w:rPr>
          <w:rFonts w:ascii="Courier New" w:hAnsi="Courier New" w:cs="Courier New"/>
          <w:sz w:val="24"/>
          <w:szCs w:val="24"/>
          <w:lang w:val="en-US"/>
        </w:rPr>
        <w:t xml:space="preserve"> WHERE </w:t>
      </w:r>
      <w:proofErr w:type="spellStart"/>
      <w:r w:rsidRPr="009154E1">
        <w:rPr>
          <w:rFonts w:ascii="Courier New" w:hAnsi="Courier New" w:cs="Courier New"/>
          <w:sz w:val="24"/>
          <w:szCs w:val="24"/>
          <w:lang w:val="en-US"/>
        </w:rPr>
        <w:t>ID_course</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course_id</w:t>
      </w:r>
      <w:proofErr w:type="spellEnd"/>
      <w:r w:rsidRPr="009154E1">
        <w:rPr>
          <w:rFonts w:ascii="Courier New" w:hAnsi="Courier New" w:cs="Courier New"/>
          <w:sz w:val="24"/>
          <w:szCs w:val="24"/>
          <w:lang w:val="en-US"/>
        </w:rPr>
        <w:t>";</w:t>
      </w:r>
    </w:p>
    <w:p w14:paraId="2C33D91B" w14:textId="503618B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courseLessonsResult</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w:t>
      </w:r>
      <w:proofErr w:type="gramStart"/>
      <w:r w:rsidRPr="009154E1">
        <w:rPr>
          <w:rFonts w:ascii="Courier New" w:hAnsi="Courier New" w:cs="Courier New"/>
          <w:sz w:val="24"/>
          <w:szCs w:val="24"/>
          <w:lang w:val="en-US"/>
        </w:rPr>
        <w:t>query</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$link, $</w:t>
      </w:r>
      <w:proofErr w:type="spellStart"/>
      <w:r w:rsidRPr="009154E1">
        <w:rPr>
          <w:rFonts w:ascii="Courier New" w:hAnsi="Courier New" w:cs="Courier New"/>
          <w:sz w:val="24"/>
          <w:szCs w:val="24"/>
          <w:lang w:val="en-US"/>
        </w:rPr>
        <w:t>courseLessonsQuery</w:t>
      </w:r>
      <w:proofErr w:type="spellEnd"/>
      <w:r w:rsidRPr="009154E1">
        <w:rPr>
          <w:rFonts w:ascii="Courier New" w:hAnsi="Courier New" w:cs="Courier New"/>
          <w:sz w:val="24"/>
          <w:szCs w:val="24"/>
          <w:lang w:val="en-US"/>
        </w:rPr>
        <w:t>) or die("</w:t>
      </w:r>
      <w:proofErr w:type="spellStart"/>
      <w:r w:rsidRPr="009154E1">
        <w:rPr>
          <w:rFonts w:ascii="Courier New" w:hAnsi="Courier New" w:cs="Courier New"/>
          <w:sz w:val="24"/>
          <w:szCs w:val="24"/>
          <w:lang w:val="en-US"/>
        </w:rPr>
        <w:t>Ошибка</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mysqli_error</w:t>
      </w:r>
      <w:proofErr w:type="spellEnd"/>
      <w:r w:rsidRPr="009154E1">
        <w:rPr>
          <w:rFonts w:ascii="Courier New" w:hAnsi="Courier New" w:cs="Courier New"/>
          <w:sz w:val="24"/>
          <w:szCs w:val="24"/>
          <w:lang w:val="en-US"/>
        </w:rPr>
        <w:t>($link));</w:t>
      </w:r>
    </w:p>
    <w:p w14:paraId="5C1CA36B"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if($</w:t>
      </w:r>
      <w:proofErr w:type="spellStart"/>
      <w:proofErr w:type="gramStart"/>
      <w:r w:rsidRPr="009154E1">
        <w:rPr>
          <w:rFonts w:ascii="Courier New" w:hAnsi="Courier New" w:cs="Courier New"/>
          <w:sz w:val="24"/>
          <w:szCs w:val="24"/>
          <w:lang w:val="en-US"/>
        </w:rPr>
        <w:t>courseLessonsResult</w:t>
      </w:r>
      <w:proofErr w:type="spellEnd"/>
      <w:r w:rsidRPr="009154E1">
        <w:rPr>
          <w:rFonts w:ascii="Courier New" w:hAnsi="Courier New" w:cs="Courier New"/>
          <w:sz w:val="24"/>
          <w:szCs w:val="24"/>
          <w:lang w:val="en-US"/>
        </w:rPr>
        <w:t>){</w:t>
      </w:r>
      <w:proofErr w:type="gramEnd"/>
    </w:p>
    <w:p w14:paraId="51B62C11"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 xml:space="preserve">$rows = </w:t>
      </w:r>
      <w:proofErr w:type="spellStart"/>
      <w:r w:rsidRPr="009154E1">
        <w:rPr>
          <w:rFonts w:ascii="Courier New" w:hAnsi="Courier New" w:cs="Courier New"/>
          <w:sz w:val="24"/>
          <w:szCs w:val="24"/>
          <w:lang w:val="en-US"/>
        </w:rPr>
        <w:t>mysqli_num_rows</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courseLessonsResult</w:t>
      </w:r>
      <w:proofErr w:type="spellEnd"/>
      <w:r w:rsidRPr="009154E1">
        <w:rPr>
          <w:rFonts w:ascii="Courier New" w:hAnsi="Courier New" w:cs="Courier New"/>
          <w:sz w:val="24"/>
          <w:szCs w:val="24"/>
          <w:lang w:val="en-US"/>
        </w:rPr>
        <w:t>);</w:t>
      </w:r>
    </w:p>
    <w:p w14:paraId="54C56D1A"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proofErr w:type="gramStart"/>
      <w:r w:rsidRPr="009154E1">
        <w:rPr>
          <w:rFonts w:ascii="Courier New" w:hAnsi="Courier New" w:cs="Courier New"/>
          <w:sz w:val="24"/>
          <w:szCs w:val="24"/>
          <w:lang w:val="en-US"/>
        </w:rPr>
        <w:t>for(</w:t>
      </w:r>
      <w:proofErr w:type="gramEnd"/>
      <w:r w:rsidRPr="009154E1">
        <w:rPr>
          <w:rFonts w:ascii="Courier New" w:hAnsi="Courier New" w:cs="Courier New"/>
          <w:sz w:val="24"/>
          <w:szCs w:val="24"/>
          <w:lang w:val="en-US"/>
        </w:rPr>
        <w:t>$j = 0; $j &lt; $rows; ++$j)</w:t>
      </w:r>
    </w:p>
    <w:p w14:paraId="34F771FC"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
    <w:p w14:paraId="13DCADD6"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courseLesson</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mysqli_fetch_row</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courseLessonsResult</w:t>
      </w:r>
      <w:proofErr w:type="spellEnd"/>
      <w:r w:rsidRPr="009154E1">
        <w:rPr>
          <w:rFonts w:ascii="Courier New" w:hAnsi="Courier New" w:cs="Courier New"/>
          <w:sz w:val="24"/>
          <w:szCs w:val="24"/>
          <w:lang w:val="en-US"/>
        </w:rPr>
        <w:t xml:space="preserve">); </w:t>
      </w:r>
    </w:p>
    <w:p w14:paraId="37657293" w14:textId="40F8C48C"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courseLesson_id</w:t>
      </w:r>
      <w:proofErr w:type="spellEnd"/>
      <w:r w:rsidRPr="009154E1">
        <w:rPr>
          <w:rFonts w:ascii="Courier New" w:hAnsi="Courier New" w:cs="Courier New"/>
          <w:sz w:val="24"/>
          <w:szCs w:val="24"/>
          <w:lang w:val="en-US"/>
        </w:rPr>
        <w:t>=$</w:t>
      </w:r>
      <w:proofErr w:type="spellStart"/>
      <w:proofErr w:type="gramStart"/>
      <w:r w:rsidRPr="009154E1">
        <w:rPr>
          <w:rFonts w:ascii="Courier New" w:hAnsi="Courier New" w:cs="Courier New"/>
          <w:sz w:val="24"/>
          <w:szCs w:val="24"/>
          <w:lang w:val="en-US"/>
        </w:rPr>
        <w:t>courseLesson</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0];</w:t>
      </w:r>
    </w:p>
    <w:p w14:paraId="16CFF180" w14:textId="5BBBD70E"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lastRenderedPageBreak/>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addLessonProgressQuery</w:t>
      </w:r>
      <w:proofErr w:type="spellEnd"/>
      <w:r w:rsidRPr="009154E1">
        <w:rPr>
          <w:rFonts w:ascii="Courier New" w:hAnsi="Courier New" w:cs="Courier New"/>
          <w:sz w:val="24"/>
          <w:szCs w:val="24"/>
          <w:lang w:val="en-US"/>
        </w:rPr>
        <w:t xml:space="preserve"> = "INSERT INTO </w:t>
      </w:r>
      <w:proofErr w:type="spellStart"/>
      <w:r w:rsidRPr="009154E1">
        <w:rPr>
          <w:rFonts w:ascii="Courier New" w:hAnsi="Courier New" w:cs="Courier New"/>
          <w:sz w:val="24"/>
          <w:szCs w:val="24"/>
          <w:lang w:val="en-US"/>
        </w:rPr>
        <w:t>Lesson_</w:t>
      </w:r>
      <w:proofErr w:type="gramStart"/>
      <w:r w:rsidRPr="009154E1">
        <w:rPr>
          <w:rFonts w:ascii="Courier New" w:hAnsi="Courier New" w:cs="Courier New"/>
          <w:sz w:val="24"/>
          <w:szCs w:val="24"/>
          <w:lang w:val="en-US"/>
        </w:rPr>
        <w:t>progress</w:t>
      </w:r>
      <w:proofErr w:type="spellEnd"/>
      <w:r w:rsidRPr="009154E1">
        <w:rPr>
          <w:rFonts w:ascii="Courier New" w:hAnsi="Courier New" w:cs="Courier New"/>
          <w:sz w:val="24"/>
          <w:szCs w:val="24"/>
          <w:lang w:val="en-US"/>
        </w:rPr>
        <w:t>(</w:t>
      </w:r>
      <w:proofErr w:type="spellStart"/>
      <w:proofErr w:type="gramEnd"/>
      <w:r w:rsidRPr="009154E1">
        <w:rPr>
          <w:rFonts w:ascii="Courier New" w:hAnsi="Courier New" w:cs="Courier New"/>
          <w:sz w:val="24"/>
          <w:szCs w:val="24"/>
          <w:lang w:val="en-US"/>
        </w:rPr>
        <w:t>ID_courseLesson</w:t>
      </w:r>
      <w:proofErr w:type="spellEnd"/>
      <w:r w:rsidRPr="009154E1">
        <w:rPr>
          <w:rFonts w:ascii="Courier New" w:hAnsi="Courier New" w:cs="Courier New"/>
          <w:sz w:val="24"/>
          <w:szCs w:val="24"/>
          <w:lang w:val="en-US"/>
        </w:rPr>
        <w:t xml:space="preserve">, </w:t>
      </w:r>
      <w:proofErr w:type="spellStart"/>
      <w:r w:rsidRPr="009154E1">
        <w:rPr>
          <w:rFonts w:ascii="Courier New" w:hAnsi="Courier New" w:cs="Courier New"/>
          <w:sz w:val="24"/>
          <w:szCs w:val="24"/>
          <w:lang w:val="en-US"/>
        </w:rPr>
        <w:t>ID_organizedCourse</w:t>
      </w:r>
      <w:proofErr w:type="spellEnd"/>
      <w:r w:rsidRPr="009154E1">
        <w:rPr>
          <w:rFonts w:ascii="Courier New" w:hAnsi="Courier New" w:cs="Courier New"/>
          <w:sz w:val="24"/>
          <w:szCs w:val="24"/>
          <w:lang w:val="en-US"/>
        </w:rPr>
        <w:t>) VALUES ('$courseLesson_id','$</w:t>
      </w:r>
      <w:proofErr w:type="spellStart"/>
      <w:r w:rsidRPr="009154E1">
        <w:rPr>
          <w:rFonts w:ascii="Courier New" w:hAnsi="Courier New" w:cs="Courier New"/>
          <w:sz w:val="24"/>
          <w:szCs w:val="24"/>
          <w:lang w:val="en-US"/>
        </w:rPr>
        <w:t>org_course_id</w:t>
      </w:r>
      <w:proofErr w:type="spellEnd"/>
      <w:r w:rsidRPr="009154E1">
        <w:rPr>
          <w:rFonts w:ascii="Courier New" w:hAnsi="Courier New" w:cs="Courier New"/>
          <w:sz w:val="24"/>
          <w:szCs w:val="24"/>
          <w:lang w:val="en-US"/>
        </w:rPr>
        <w:t>')";</w:t>
      </w:r>
    </w:p>
    <w:p w14:paraId="42706C5A"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w:t>
      </w:r>
      <w:proofErr w:type="spellStart"/>
      <w:r w:rsidRPr="009154E1">
        <w:rPr>
          <w:rFonts w:ascii="Courier New" w:hAnsi="Courier New" w:cs="Courier New"/>
          <w:sz w:val="24"/>
          <w:szCs w:val="24"/>
          <w:lang w:val="en-US"/>
        </w:rPr>
        <w:t>addLessonProgressResult</w:t>
      </w:r>
      <w:proofErr w:type="spellEnd"/>
      <w:r w:rsidRPr="009154E1">
        <w:rPr>
          <w:rFonts w:ascii="Courier New" w:hAnsi="Courier New" w:cs="Courier New"/>
          <w:sz w:val="24"/>
          <w:szCs w:val="24"/>
          <w:lang w:val="en-US"/>
        </w:rPr>
        <w:t xml:space="preserve"> = </w:t>
      </w:r>
      <w:proofErr w:type="spellStart"/>
      <w:r w:rsidRPr="009154E1">
        <w:rPr>
          <w:rFonts w:ascii="Courier New" w:hAnsi="Courier New" w:cs="Courier New"/>
          <w:sz w:val="24"/>
          <w:szCs w:val="24"/>
          <w:lang w:val="en-US"/>
        </w:rPr>
        <w:t>mysqli_</w:t>
      </w:r>
      <w:proofErr w:type="gramStart"/>
      <w:r w:rsidRPr="009154E1">
        <w:rPr>
          <w:rFonts w:ascii="Courier New" w:hAnsi="Courier New" w:cs="Courier New"/>
          <w:sz w:val="24"/>
          <w:szCs w:val="24"/>
          <w:lang w:val="en-US"/>
        </w:rPr>
        <w:t>query</w:t>
      </w:r>
      <w:proofErr w:type="spellEnd"/>
      <w:r w:rsidRPr="009154E1">
        <w:rPr>
          <w:rFonts w:ascii="Courier New" w:hAnsi="Courier New" w:cs="Courier New"/>
          <w:sz w:val="24"/>
          <w:szCs w:val="24"/>
          <w:lang w:val="en-US"/>
        </w:rPr>
        <w:t>(</w:t>
      </w:r>
      <w:proofErr w:type="gramEnd"/>
      <w:r w:rsidRPr="009154E1">
        <w:rPr>
          <w:rFonts w:ascii="Courier New" w:hAnsi="Courier New" w:cs="Courier New"/>
          <w:sz w:val="24"/>
          <w:szCs w:val="24"/>
          <w:lang w:val="en-US"/>
        </w:rPr>
        <w:t>$link, $</w:t>
      </w:r>
      <w:proofErr w:type="spellStart"/>
      <w:r w:rsidRPr="009154E1">
        <w:rPr>
          <w:rFonts w:ascii="Courier New" w:hAnsi="Courier New" w:cs="Courier New"/>
          <w:sz w:val="24"/>
          <w:szCs w:val="24"/>
          <w:lang w:val="en-US"/>
        </w:rPr>
        <w:t>addLessonProgressQuery</w:t>
      </w:r>
      <w:proofErr w:type="spellEnd"/>
      <w:r w:rsidRPr="009154E1">
        <w:rPr>
          <w:rFonts w:ascii="Courier New" w:hAnsi="Courier New" w:cs="Courier New"/>
          <w:sz w:val="24"/>
          <w:szCs w:val="24"/>
          <w:lang w:val="en-US"/>
        </w:rPr>
        <w:t>) or die("</w:t>
      </w:r>
      <w:proofErr w:type="spellStart"/>
      <w:r w:rsidRPr="009154E1">
        <w:rPr>
          <w:rFonts w:ascii="Courier New" w:hAnsi="Courier New" w:cs="Courier New"/>
          <w:sz w:val="24"/>
          <w:szCs w:val="24"/>
          <w:lang w:val="en-US"/>
        </w:rPr>
        <w:t>Ошибка</w:t>
      </w:r>
      <w:proofErr w:type="spellEnd"/>
      <w:r w:rsidRPr="009154E1">
        <w:rPr>
          <w:rFonts w:ascii="Courier New" w:hAnsi="Courier New" w:cs="Courier New"/>
          <w:sz w:val="24"/>
          <w:szCs w:val="24"/>
          <w:lang w:val="en-US"/>
        </w:rPr>
        <w:t>".</w:t>
      </w:r>
      <w:proofErr w:type="spellStart"/>
      <w:r w:rsidRPr="009154E1">
        <w:rPr>
          <w:rFonts w:ascii="Courier New" w:hAnsi="Courier New" w:cs="Courier New"/>
          <w:sz w:val="24"/>
          <w:szCs w:val="24"/>
          <w:lang w:val="en-US"/>
        </w:rPr>
        <w:t>mysqli_error</w:t>
      </w:r>
      <w:proofErr w:type="spellEnd"/>
      <w:r w:rsidRPr="009154E1">
        <w:rPr>
          <w:rFonts w:ascii="Courier New" w:hAnsi="Courier New" w:cs="Courier New"/>
          <w:sz w:val="24"/>
          <w:szCs w:val="24"/>
          <w:lang w:val="en-US"/>
        </w:rPr>
        <w:t>($link));</w:t>
      </w:r>
    </w:p>
    <w:p w14:paraId="4F6FF881" w14:textId="405F01E1"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 xml:space="preserve">}}}} </w:t>
      </w:r>
    </w:p>
    <w:p w14:paraId="159D59BD" w14:textId="77777777"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t>$response = [</w:t>
      </w:r>
    </w:p>
    <w:p w14:paraId="19AD046F" w14:textId="1E83E4E5" w:rsidR="009154E1" w:rsidRP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r>
      <w:r w:rsidRPr="009154E1">
        <w:rPr>
          <w:rFonts w:ascii="Courier New" w:hAnsi="Courier New" w:cs="Courier New"/>
          <w:sz w:val="24"/>
          <w:szCs w:val="24"/>
          <w:lang w:val="en-US"/>
        </w:rPr>
        <w:tab/>
      </w:r>
      <w:r w:rsidRPr="009154E1">
        <w:rPr>
          <w:rFonts w:ascii="Courier New" w:hAnsi="Courier New" w:cs="Courier New"/>
          <w:sz w:val="24"/>
          <w:szCs w:val="24"/>
          <w:lang w:val="en-US"/>
        </w:rPr>
        <w:tab/>
        <w:t>"status"=&gt; true,];</w:t>
      </w:r>
    </w:p>
    <w:p w14:paraId="3B6B6FCC" w14:textId="57ED9094" w:rsidR="009154E1" w:rsidRDefault="009154E1" w:rsidP="009154E1">
      <w:pPr>
        <w:ind w:firstLine="0"/>
        <w:rPr>
          <w:rFonts w:ascii="Courier New" w:hAnsi="Courier New" w:cs="Courier New"/>
          <w:sz w:val="24"/>
          <w:szCs w:val="24"/>
          <w:lang w:val="en-US"/>
        </w:rPr>
      </w:pPr>
      <w:r w:rsidRPr="009154E1">
        <w:rPr>
          <w:rFonts w:ascii="Courier New" w:hAnsi="Courier New" w:cs="Courier New"/>
          <w:sz w:val="24"/>
          <w:szCs w:val="24"/>
          <w:lang w:val="en-US"/>
        </w:rPr>
        <w:tab/>
        <w:t xml:space="preserve">echo </w:t>
      </w:r>
      <w:proofErr w:type="spellStart"/>
      <w:r w:rsidRPr="009154E1">
        <w:rPr>
          <w:rFonts w:ascii="Courier New" w:hAnsi="Courier New" w:cs="Courier New"/>
          <w:sz w:val="24"/>
          <w:szCs w:val="24"/>
          <w:lang w:val="en-US"/>
        </w:rPr>
        <w:t>json_encode</w:t>
      </w:r>
      <w:proofErr w:type="spellEnd"/>
      <w:r w:rsidRPr="009154E1">
        <w:rPr>
          <w:rFonts w:ascii="Courier New" w:hAnsi="Courier New" w:cs="Courier New"/>
          <w:sz w:val="24"/>
          <w:szCs w:val="24"/>
          <w:lang w:val="en-US"/>
        </w:rPr>
        <w:t>($response);}?&gt;</w:t>
      </w:r>
    </w:p>
    <w:p w14:paraId="09640877" w14:textId="54F0B2EC" w:rsidR="00831C3A" w:rsidRPr="00E86DE5" w:rsidRDefault="00831C3A" w:rsidP="00831C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ind w:firstLine="0"/>
        <w:jc w:val="center"/>
      </w:pPr>
      <w:r>
        <w:t>Листинг</w:t>
      </w:r>
      <w:r w:rsidRPr="00842F23">
        <w:t xml:space="preserve"> </w:t>
      </w:r>
      <w:r>
        <w:t>Б</w:t>
      </w:r>
      <w:r w:rsidRPr="00842F23">
        <w:t>.</w:t>
      </w:r>
      <w:r>
        <w:t xml:space="preserve">4 – </w:t>
      </w:r>
      <w:r>
        <w:rPr>
          <w:szCs w:val="28"/>
        </w:rPr>
        <w:t>Файл-обработчик записи на индивидуальный кур</w:t>
      </w:r>
      <w:r>
        <w:t>с</w:t>
      </w:r>
    </w:p>
    <w:p w14:paraId="4FD06949" w14:textId="77777777" w:rsidR="00831C3A" w:rsidRPr="00831C3A" w:rsidRDefault="00831C3A" w:rsidP="009154E1">
      <w:pPr>
        <w:ind w:firstLine="0"/>
        <w:rPr>
          <w:rFonts w:ascii="Courier New" w:hAnsi="Courier New" w:cs="Courier New"/>
          <w:sz w:val="24"/>
          <w:szCs w:val="24"/>
        </w:rPr>
      </w:pPr>
    </w:p>
    <w:sectPr w:rsidR="00831C3A" w:rsidRPr="00831C3A" w:rsidSect="005222EA">
      <w:headerReference w:type="default" r:id="rId158"/>
      <w:pgSz w:w="11906" w:h="16838" w:code="9"/>
      <w:pgMar w:top="1134" w:right="567" w:bottom="851" w:left="130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1B3CE" w14:textId="77777777" w:rsidR="007B4251" w:rsidRDefault="007B4251" w:rsidP="00CB748E">
      <w:r>
        <w:separator/>
      </w:r>
    </w:p>
  </w:endnote>
  <w:endnote w:type="continuationSeparator" w:id="0">
    <w:p w14:paraId="24B20BBD" w14:textId="77777777" w:rsidR="007B4251" w:rsidRDefault="007B4251" w:rsidP="00CB7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AA40A" w14:textId="77777777" w:rsidR="007B4251" w:rsidRDefault="007B4251" w:rsidP="00CB748E">
      <w:r>
        <w:separator/>
      </w:r>
    </w:p>
  </w:footnote>
  <w:footnote w:type="continuationSeparator" w:id="0">
    <w:p w14:paraId="25B4CD98" w14:textId="77777777" w:rsidR="007B4251" w:rsidRDefault="007B4251" w:rsidP="00CB74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AD9F" w14:textId="4E5B2C3C" w:rsidR="004D2698" w:rsidRDefault="004D2698" w:rsidP="004D2698">
    <w:pPr>
      <w:pStyle w:val="ad"/>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7933C" w14:textId="0244F43F" w:rsidR="00BE1CBB" w:rsidRDefault="00BE1CBB" w:rsidP="004D2698">
    <w:pPr>
      <w:pStyle w:val="ad"/>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846501"/>
      <w:docPartObj>
        <w:docPartGallery w:val="Page Numbers (Top of Page)"/>
        <w:docPartUnique/>
      </w:docPartObj>
    </w:sdtPr>
    <w:sdtEndPr/>
    <w:sdtContent>
      <w:p w14:paraId="4403FC26" w14:textId="77777777" w:rsidR="00BE1CBB" w:rsidRDefault="00BE1CBB" w:rsidP="004D2698">
        <w:pPr>
          <w:pStyle w:val="ad"/>
          <w:jc w:val="right"/>
        </w:pPr>
        <w:r>
          <w:fldChar w:fldCharType="begin"/>
        </w:r>
        <w:r>
          <w:instrText>PAGE   \* MERGEFORMAT</w:instrText>
        </w:r>
        <w:r>
          <w:fldChar w:fldCharType="separate"/>
        </w:r>
        <w:r>
          <w:t>2</w:t>
        </w:r>
        <w:r>
          <w:fldChar w:fldCharType="end"/>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290181"/>
      <w:docPartObj>
        <w:docPartGallery w:val="Page Numbers (Top of Page)"/>
        <w:docPartUnique/>
      </w:docPartObj>
    </w:sdtPr>
    <w:sdtEndPr/>
    <w:sdtContent>
      <w:p w14:paraId="3645911C" w14:textId="77777777" w:rsidR="00BE1CBB" w:rsidRDefault="007B4251" w:rsidP="004D2698">
        <w:pPr>
          <w:pStyle w:val="ad"/>
          <w:jc w:val="right"/>
        </w:pP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895822"/>
      <w:docPartObj>
        <w:docPartGallery w:val="Page Numbers (Top of Page)"/>
        <w:docPartUnique/>
      </w:docPartObj>
    </w:sdtPr>
    <w:sdtEndPr/>
    <w:sdtContent>
      <w:p w14:paraId="084000D2" w14:textId="77777777" w:rsidR="00BE1CBB" w:rsidRDefault="00BE1CBB" w:rsidP="004D2698">
        <w:pPr>
          <w:pStyle w:val="ad"/>
          <w:jc w:val="right"/>
        </w:pPr>
        <w:r>
          <w:fldChar w:fldCharType="begin"/>
        </w:r>
        <w:r>
          <w:instrText>PAGE   \* MERGEFORMAT</w:instrText>
        </w:r>
        <w:r>
          <w:fldChar w:fldCharType="separate"/>
        </w:r>
        <w:r>
          <w:t>2</w:t>
        </w:r>
        <w: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137886"/>
      <w:docPartObj>
        <w:docPartGallery w:val="Page Numbers (Top of Page)"/>
        <w:docPartUnique/>
      </w:docPartObj>
    </w:sdtPr>
    <w:sdtEndPr/>
    <w:sdtContent>
      <w:p w14:paraId="75AD6078" w14:textId="175AE47E" w:rsidR="0039241A" w:rsidRDefault="007B4251" w:rsidP="004D2698">
        <w:pPr>
          <w:pStyle w:val="ad"/>
          <w:jc w:val="right"/>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AB810" w14:textId="1B73BF9B" w:rsidR="00566410" w:rsidRDefault="00566410" w:rsidP="004D2698">
    <w:pPr>
      <w:pStyle w:val="ad"/>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953022"/>
      <w:docPartObj>
        <w:docPartGallery w:val="Page Numbers (Top of Page)"/>
        <w:docPartUnique/>
      </w:docPartObj>
    </w:sdtPr>
    <w:sdtEndPr/>
    <w:sdtContent>
      <w:p w14:paraId="01DDAAF4" w14:textId="77777777" w:rsidR="009523CD" w:rsidRDefault="009523CD" w:rsidP="004D2698">
        <w:pPr>
          <w:pStyle w:val="ad"/>
          <w:jc w:val="right"/>
        </w:pPr>
        <w:r>
          <w:fldChar w:fldCharType="begin"/>
        </w:r>
        <w:r>
          <w:instrText>PAGE   \* MERGEFORMAT</w:instrText>
        </w:r>
        <w:r>
          <w:fldChar w:fldCharType="separate"/>
        </w:r>
        <w: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5BA6F" w14:textId="497878BF" w:rsidR="004D2698" w:rsidRDefault="004D2698" w:rsidP="004D2698">
    <w:pPr>
      <w:pStyle w:val="ad"/>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894478"/>
      <w:docPartObj>
        <w:docPartGallery w:val="Page Numbers (Top of Page)"/>
        <w:docPartUnique/>
      </w:docPartObj>
    </w:sdtPr>
    <w:sdtEndPr/>
    <w:sdtContent>
      <w:p w14:paraId="032CD620" w14:textId="77777777" w:rsidR="00461DDC" w:rsidRDefault="00461DDC" w:rsidP="004D2698">
        <w:pPr>
          <w:pStyle w:val="ad"/>
          <w:jc w:val="right"/>
        </w:pPr>
        <w:r>
          <w:fldChar w:fldCharType="begin"/>
        </w:r>
        <w:r>
          <w:instrText>PAGE   \* MERGEFORMAT</w:instrText>
        </w:r>
        <w:r>
          <w:fldChar w:fldCharType="separate"/>
        </w:r>
        <w:r>
          <w:t>2</w:t>
        </w:r>
        <w: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3D2D2" w14:textId="6AEB0043" w:rsidR="00B72179" w:rsidRDefault="00B72179" w:rsidP="004D2698">
    <w:pPr>
      <w:pStyle w:val="ad"/>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1616505"/>
      <w:docPartObj>
        <w:docPartGallery w:val="Page Numbers (Top of Page)"/>
        <w:docPartUnique/>
      </w:docPartObj>
    </w:sdtPr>
    <w:sdtEndPr/>
    <w:sdtContent>
      <w:p w14:paraId="13CEF398" w14:textId="77777777" w:rsidR="00306D5C" w:rsidRDefault="00306D5C" w:rsidP="004D2698">
        <w:pPr>
          <w:pStyle w:val="ad"/>
          <w:jc w:val="right"/>
        </w:pPr>
        <w:r>
          <w:fldChar w:fldCharType="begin"/>
        </w:r>
        <w:r>
          <w:instrText>PAGE   \* MERGEFORMAT</w:instrText>
        </w:r>
        <w:r>
          <w:fldChar w:fldCharType="separate"/>
        </w:r>
        <w:r>
          <w:t>2</w:t>
        </w:r>
        <w: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0578A" w14:textId="6351AF43" w:rsidR="00306D5C" w:rsidRDefault="00306D5C" w:rsidP="004D2698">
    <w:pPr>
      <w:pStyle w:val="ad"/>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7229507"/>
      <w:docPartObj>
        <w:docPartGallery w:val="Page Numbers (Top of Page)"/>
        <w:docPartUnique/>
      </w:docPartObj>
    </w:sdtPr>
    <w:sdtEndPr/>
    <w:sdtContent>
      <w:p w14:paraId="63E692AD" w14:textId="77777777" w:rsidR="00306D5C" w:rsidRDefault="00306D5C" w:rsidP="004D2698">
        <w:pPr>
          <w:pStyle w:val="ad"/>
          <w:jc w:val="right"/>
        </w:pPr>
        <w:r>
          <w:fldChar w:fldCharType="begin"/>
        </w:r>
        <w:r>
          <w:instrText>PAGE   \* MERGEFORMAT</w:instrText>
        </w:r>
        <w:r>
          <w:fldChar w:fldCharType="separate"/>
        </w:r>
        <w:r>
          <w:t>2</w:t>
        </w:r>
        <w: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03FA2" w14:textId="2753BFA1" w:rsidR="007B1747" w:rsidRDefault="007B1747" w:rsidP="004D2698">
    <w:pPr>
      <w:pStyle w:val="ad"/>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265782"/>
      <w:docPartObj>
        <w:docPartGallery w:val="Page Numbers (Top of Page)"/>
        <w:docPartUnique/>
      </w:docPartObj>
    </w:sdtPr>
    <w:sdtEndPr/>
    <w:sdtContent>
      <w:p w14:paraId="5135843A" w14:textId="77777777" w:rsidR="007B1747" w:rsidRDefault="007B1747" w:rsidP="004D2698">
        <w:pPr>
          <w:pStyle w:val="ad"/>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62834F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66468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2663EC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8341F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72E59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992910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609CB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06180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4C0C4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2A284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C17D28"/>
    <w:multiLevelType w:val="multilevel"/>
    <w:tmpl w:val="5CFA5022"/>
    <w:lvl w:ilvl="0">
      <w:start w:val="1"/>
      <w:numFmt w:val="decimal"/>
      <w:lvlText w:val="%1."/>
      <w:lvlJc w:val="left"/>
      <w:pPr>
        <w:ind w:left="1069" w:hanging="360"/>
      </w:pPr>
      <w:rPr>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1" w15:restartNumberingAfterBreak="0">
    <w:nsid w:val="0E0E5822"/>
    <w:multiLevelType w:val="hybridMultilevel"/>
    <w:tmpl w:val="E372400E"/>
    <w:lvl w:ilvl="0" w:tplc="B2503AB0">
      <w:start w:val="1"/>
      <w:numFmt w:val="bullet"/>
      <w:suff w:val="space"/>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2" w15:restartNumberingAfterBreak="0">
    <w:nsid w:val="0E946A97"/>
    <w:multiLevelType w:val="hybridMultilevel"/>
    <w:tmpl w:val="B7F60EDC"/>
    <w:lvl w:ilvl="0" w:tplc="C71281E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4384AE2"/>
    <w:multiLevelType w:val="hybridMultilevel"/>
    <w:tmpl w:val="7D6E43F2"/>
    <w:lvl w:ilvl="0" w:tplc="E10E8C64">
      <w:start w:val="1"/>
      <w:numFmt w:val="decimal"/>
      <w:suff w:val="space"/>
      <w:lvlText w:val="5а%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8151FC6"/>
    <w:multiLevelType w:val="multilevel"/>
    <w:tmpl w:val="43301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E3F9C"/>
    <w:multiLevelType w:val="hybridMultilevel"/>
    <w:tmpl w:val="EE54BBD4"/>
    <w:lvl w:ilvl="0" w:tplc="A0C08404">
      <w:start w:val="1"/>
      <w:numFmt w:val="decimal"/>
      <w:suff w:val="space"/>
      <w:lvlText w:val="%1."/>
      <w:lvlJc w:val="left"/>
      <w:pPr>
        <w:ind w:left="1429" w:hanging="360"/>
      </w:pPr>
      <w:rPr>
        <w:rFonts w:hint="default"/>
      </w:r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6" w15:restartNumberingAfterBreak="0">
    <w:nsid w:val="1D395927"/>
    <w:multiLevelType w:val="multilevel"/>
    <w:tmpl w:val="AF0E3182"/>
    <w:lvl w:ilvl="0">
      <w:start w:val="1"/>
      <w:numFmt w:val="bullet"/>
      <w:suff w:val="space"/>
      <w:lvlText w:val=""/>
      <w:lvlJc w:val="left"/>
      <w:pPr>
        <w:ind w:left="0" w:firstLine="709"/>
      </w:pPr>
      <w:rPr>
        <w:rFonts w:ascii="Symbol" w:hAnsi="Symbol" w:hint="default"/>
      </w:rPr>
    </w:lvl>
    <w:lvl w:ilvl="1">
      <w:start w:val="1"/>
      <w:numFmt w:val="decimal"/>
      <w:lvlText w:val="%2)"/>
      <w:lvlJc w:val="left"/>
      <w:pPr>
        <w:ind w:left="709" w:firstLine="709"/>
      </w:pPr>
      <w:rPr>
        <w:rFonts w:ascii="Times New Roman" w:eastAsia="Times New Roman" w:hAnsi="Times New Roman" w:cs="Times New Roman" w:hint="default"/>
        <w:b w:val="0"/>
        <w:i w:val="0"/>
        <w:smallCaps w:val="0"/>
        <w:strike w:val="0"/>
        <w:sz w:val="28"/>
        <w:szCs w:val="28"/>
        <w:vertAlign w:val="baseline"/>
      </w:rPr>
    </w:lvl>
    <w:lvl w:ilvl="2">
      <w:start w:val="1"/>
      <w:numFmt w:val="decimal"/>
      <w:lvlText w:val="%3)"/>
      <w:lvlJc w:val="left"/>
      <w:pPr>
        <w:ind w:left="1418" w:firstLine="708"/>
      </w:pPr>
      <w:rPr>
        <w:rFonts w:ascii="Times New Roman" w:eastAsia="Times New Roman" w:hAnsi="Times New Roman" w:cs="Times New Roman" w:hint="default"/>
        <w:b w:val="0"/>
        <w:i w:val="0"/>
        <w:smallCaps w:val="0"/>
        <w:strike w:val="0"/>
        <w:sz w:val="28"/>
        <w:szCs w:val="28"/>
        <w:vertAlign w:val="baseline"/>
      </w:rPr>
    </w:lvl>
    <w:lvl w:ilvl="3">
      <w:start w:val="1"/>
      <w:numFmt w:val="bullet"/>
      <w:lvlText w:val="●"/>
      <w:lvlJc w:val="left"/>
      <w:pPr>
        <w:ind w:left="3936" w:hanging="360"/>
      </w:pPr>
      <w:rPr>
        <w:rFonts w:ascii="Noto Sans Symbols" w:eastAsia="Noto Sans Symbols" w:hAnsi="Noto Sans Symbols" w:cs="Noto Sans Symbols" w:hint="default"/>
      </w:rPr>
    </w:lvl>
    <w:lvl w:ilvl="4">
      <w:start w:val="1"/>
      <w:numFmt w:val="bullet"/>
      <w:lvlText w:val="o"/>
      <w:lvlJc w:val="left"/>
      <w:pPr>
        <w:ind w:left="4656" w:hanging="360"/>
      </w:pPr>
      <w:rPr>
        <w:rFonts w:ascii="Courier New" w:eastAsia="Courier New" w:hAnsi="Courier New" w:cs="Courier New" w:hint="default"/>
      </w:rPr>
    </w:lvl>
    <w:lvl w:ilvl="5">
      <w:start w:val="1"/>
      <w:numFmt w:val="bullet"/>
      <w:lvlText w:val="▪"/>
      <w:lvlJc w:val="left"/>
      <w:pPr>
        <w:ind w:left="5376" w:hanging="360"/>
      </w:pPr>
      <w:rPr>
        <w:rFonts w:ascii="Noto Sans Symbols" w:eastAsia="Noto Sans Symbols" w:hAnsi="Noto Sans Symbols" w:cs="Noto Sans Symbols" w:hint="default"/>
      </w:rPr>
    </w:lvl>
    <w:lvl w:ilvl="6">
      <w:start w:val="1"/>
      <w:numFmt w:val="bullet"/>
      <w:lvlText w:val="●"/>
      <w:lvlJc w:val="left"/>
      <w:pPr>
        <w:ind w:left="6096" w:hanging="360"/>
      </w:pPr>
      <w:rPr>
        <w:rFonts w:ascii="Noto Sans Symbols" w:eastAsia="Noto Sans Symbols" w:hAnsi="Noto Sans Symbols" w:cs="Noto Sans Symbols" w:hint="default"/>
      </w:rPr>
    </w:lvl>
    <w:lvl w:ilvl="7">
      <w:start w:val="1"/>
      <w:numFmt w:val="bullet"/>
      <w:lvlText w:val="o"/>
      <w:lvlJc w:val="left"/>
      <w:pPr>
        <w:ind w:left="6816" w:hanging="360"/>
      </w:pPr>
      <w:rPr>
        <w:rFonts w:ascii="Courier New" w:eastAsia="Courier New" w:hAnsi="Courier New" w:cs="Courier New" w:hint="default"/>
      </w:rPr>
    </w:lvl>
    <w:lvl w:ilvl="8">
      <w:start w:val="1"/>
      <w:numFmt w:val="bullet"/>
      <w:lvlText w:val="▪"/>
      <w:lvlJc w:val="left"/>
      <w:pPr>
        <w:ind w:left="7536" w:hanging="360"/>
      </w:pPr>
      <w:rPr>
        <w:rFonts w:ascii="Noto Sans Symbols" w:eastAsia="Noto Sans Symbols" w:hAnsi="Noto Sans Symbols" w:cs="Noto Sans Symbols" w:hint="default"/>
      </w:rPr>
    </w:lvl>
  </w:abstractNum>
  <w:abstractNum w:abstractNumId="17" w15:restartNumberingAfterBreak="0">
    <w:nsid w:val="273A13A9"/>
    <w:multiLevelType w:val="multilevel"/>
    <w:tmpl w:val="BFE41BAA"/>
    <w:lvl w:ilvl="0">
      <w:start w:val="1"/>
      <w:numFmt w:val="bullet"/>
      <w:lvlText w:val="−"/>
      <w:lvlJc w:val="left"/>
      <w:pPr>
        <w:ind w:left="3054"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8" w15:restartNumberingAfterBreak="0">
    <w:nsid w:val="27B741D0"/>
    <w:multiLevelType w:val="hybridMultilevel"/>
    <w:tmpl w:val="062644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97F2BE6"/>
    <w:multiLevelType w:val="multilevel"/>
    <w:tmpl w:val="81A4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8D5363"/>
    <w:multiLevelType w:val="hybridMultilevel"/>
    <w:tmpl w:val="76A62C70"/>
    <w:lvl w:ilvl="0" w:tplc="1000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2F17447F"/>
    <w:multiLevelType w:val="hybridMultilevel"/>
    <w:tmpl w:val="5CAEDB00"/>
    <w:lvl w:ilvl="0" w:tplc="ADD2F764">
      <w:start w:val="1"/>
      <w:numFmt w:val="decimal"/>
      <w:suff w:val="space"/>
      <w:lvlText w:val="%1."/>
      <w:lvlJc w:val="left"/>
      <w:pPr>
        <w:ind w:left="2062"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1246277"/>
    <w:multiLevelType w:val="hybridMultilevel"/>
    <w:tmpl w:val="843EE4F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32BF052D"/>
    <w:multiLevelType w:val="hybridMultilevel"/>
    <w:tmpl w:val="9F564D2E"/>
    <w:lvl w:ilvl="0" w:tplc="3C7CB306">
      <w:start w:val="1"/>
      <w:numFmt w:val="bullet"/>
      <w:suff w:val="space"/>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4" w15:restartNumberingAfterBreak="0">
    <w:nsid w:val="3328383B"/>
    <w:multiLevelType w:val="multilevel"/>
    <w:tmpl w:val="F78A2DF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DD4128"/>
    <w:multiLevelType w:val="hybridMultilevel"/>
    <w:tmpl w:val="DD48BC4A"/>
    <w:lvl w:ilvl="0" w:tplc="2A8A774C">
      <w:start w:val="1"/>
      <w:numFmt w:val="bullet"/>
      <w:suff w:val="space"/>
      <w:lvlText w:val=""/>
      <w:lvlJc w:val="left"/>
      <w:pPr>
        <w:ind w:left="0" w:firstLine="709"/>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26" w15:restartNumberingAfterBreak="0">
    <w:nsid w:val="3C2D4A6A"/>
    <w:multiLevelType w:val="hybridMultilevel"/>
    <w:tmpl w:val="C2FA6D54"/>
    <w:lvl w:ilvl="0" w:tplc="B6B0F6B8">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02B7570"/>
    <w:multiLevelType w:val="hybridMultilevel"/>
    <w:tmpl w:val="3B405E34"/>
    <w:lvl w:ilvl="0" w:tplc="8F2048BC">
      <w:start w:val="1"/>
      <w:numFmt w:val="bullet"/>
      <w:lvlText w:val=""/>
      <w:lvlJc w:val="left"/>
      <w:pPr>
        <w:ind w:left="1494" w:hanging="360"/>
      </w:pPr>
      <w:rPr>
        <w:rFonts w:ascii="Symbol" w:hAnsi="Symbol" w:hint="default"/>
      </w:rPr>
    </w:lvl>
    <w:lvl w:ilvl="1" w:tplc="10000003" w:tentative="1">
      <w:start w:val="1"/>
      <w:numFmt w:val="bullet"/>
      <w:lvlText w:val="o"/>
      <w:lvlJc w:val="left"/>
      <w:pPr>
        <w:ind w:left="2214" w:hanging="360"/>
      </w:pPr>
      <w:rPr>
        <w:rFonts w:ascii="Courier New" w:hAnsi="Courier New" w:cs="Courier New" w:hint="default"/>
      </w:rPr>
    </w:lvl>
    <w:lvl w:ilvl="2" w:tplc="10000005" w:tentative="1">
      <w:start w:val="1"/>
      <w:numFmt w:val="bullet"/>
      <w:lvlText w:val=""/>
      <w:lvlJc w:val="left"/>
      <w:pPr>
        <w:ind w:left="2934" w:hanging="360"/>
      </w:pPr>
      <w:rPr>
        <w:rFonts w:ascii="Wingdings" w:hAnsi="Wingdings" w:hint="default"/>
      </w:rPr>
    </w:lvl>
    <w:lvl w:ilvl="3" w:tplc="10000001" w:tentative="1">
      <w:start w:val="1"/>
      <w:numFmt w:val="bullet"/>
      <w:lvlText w:val=""/>
      <w:lvlJc w:val="left"/>
      <w:pPr>
        <w:ind w:left="3654" w:hanging="360"/>
      </w:pPr>
      <w:rPr>
        <w:rFonts w:ascii="Symbol" w:hAnsi="Symbol" w:hint="default"/>
      </w:rPr>
    </w:lvl>
    <w:lvl w:ilvl="4" w:tplc="10000003" w:tentative="1">
      <w:start w:val="1"/>
      <w:numFmt w:val="bullet"/>
      <w:lvlText w:val="o"/>
      <w:lvlJc w:val="left"/>
      <w:pPr>
        <w:ind w:left="4374" w:hanging="360"/>
      </w:pPr>
      <w:rPr>
        <w:rFonts w:ascii="Courier New" w:hAnsi="Courier New" w:cs="Courier New" w:hint="default"/>
      </w:rPr>
    </w:lvl>
    <w:lvl w:ilvl="5" w:tplc="10000005" w:tentative="1">
      <w:start w:val="1"/>
      <w:numFmt w:val="bullet"/>
      <w:lvlText w:val=""/>
      <w:lvlJc w:val="left"/>
      <w:pPr>
        <w:ind w:left="5094" w:hanging="360"/>
      </w:pPr>
      <w:rPr>
        <w:rFonts w:ascii="Wingdings" w:hAnsi="Wingdings" w:hint="default"/>
      </w:rPr>
    </w:lvl>
    <w:lvl w:ilvl="6" w:tplc="10000001" w:tentative="1">
      <w:start w:val="1"/>
      <w:numFmt w:val="bullet"/>
      <w:lvlText w:val=""/>
      <w:lvlJc w:val="left"/>
      <w:pPr>
        <w:ind w:left="5814" w:hanging="360"/>
      </w:pPr>
      <w:rPr>
        <w:rFonts w:ascii="Symbol" w:hAnsi="Symbol" w:hint="default"/>
      </w:rPr>
    </w:lvl>
    <w:lvl w:ilvl="7" w:tplc="10000003" w:tentative="1">
      <w:start w:val="1"/>
      <w:numFmt w:val="bullet"/>
      <w:lvlText w:val="o"/>
      <w:lvlJc w:val="left"/>
      <w:pPr>
        <w:ind w:left="6534" w:hanging="360"/>
      </w:pPr>
      <w:rPr>
        <w:rFonts w:ascii="Courier New" w:hAnsi="Courier New" w:cs="Courier New" w:hint="default"/>
      </w:rPr>
    </w:lvl>
    <w:lvl w:ilvl="8" w:tplc="10000005" w:tentative="1">
      <w:start w:val="1"/>
      <w:numFmt w:val="bullet"/>
      <w:lvlText w:val=""/>
      <w:lvlJc w:val="left"/>
      <w:pPr>
        <w:ind w:left="7254" w:hanging="360"/>
      </w:pPr>
      <w:rPr>
        <w:rFonts w:ascii="Wingdings" w:hAnsi="Wingdings" w:hint="default"/>
      </w:rPr>
    </w:lvl>
  </w:abstractNum>
  <w:abstractNum w:abstractNumId="28" w15:restartNumberingAfterBreak="0">
    <w:nsid w:val="41035AF4"/>
    <w:multiLevelType w:val="multilevel"/>
    <w:tmpl w:val="0419001D"/>
    <w:numStyleLink w:val="a"/>
  </w:abstractNum>
  <w:abstractNum w:abstractNumId="29" w15:restartNumberingAfterBreak="0">
    <w:nsid w:val="499477F2"/>
    <w:multiLevelType w:val="multilevel"/>
    <w:tmpl w:val="0419001D"/>
    <w:styleLink w:val="a"/>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10C7EBE"/>
    <w:multiLevelType w:val="hybridMultilevel"/>
    <w:tmpl w:val="4C48DBD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596D771E"/>
    <w:multiLevelType w:val="hybridMultilevel"/>
    <w:tmpl w:val="08F03076"/>
    <w:lvl w:ilvl="0" w:tplc="DB9A66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B03155D"/>
    <w:multiLevelType w:val="hybridMultilevel"/>
    <w:tmpl w:val="76A62C70"/>
    <w:lvl w:ilvl="0" w:tplc="1000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DF47F36"/>
    <w:multiLevelType w:val="multilevel"/>
    <w:tmpl w:val="7A3498EC"/>
    <w:styleLink w:val="a0"/>
    <w:lvl w:ilvl="0">
      <w:start w:val="1"/>
      <w:numFmt w:val="bullet"/>
      <w:pStyle w:val="a1"/>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34" w15:restartNumberingAfterBreak="0">
    <w:nsid w:val="6F6F3FC9"/>
    <w:multiLevelType w:val="hybridMultilevel"/>
    <w:tmpl w:val="76A62C70"/>
    <w:lvl w:ilvl="0" w:tplc="1000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FFB3358"/>
    <w:multiLevelType w:val="multilevel"/>
    <w:tmpl w:val="E6387390"/>
    <w:lvl w:ilvl="0">
      <w:start w:val="1"/>
      <w:numFmt w:val="bullet"/>
      <w:lvlText w:val="−"/>
      <w:lvlJc w:val="left"/>
      <w:pPr>
        <w:ind w:left="-141" w:firstLine="709"/>
      </w:pPr>
      <w:rPr>
        <w:rFonts w:ascii="Noto Sans Symbols" w:eastAsia="Noto Sans Symbols" w:hAnsi="Noto Sans Symbols" w:cs="Noto Sans Symbols"/>
      </w:rPr>
    </w:lvl>
    <w:lvl w:ilvl="1">
      <w:start w:val="1"/>
      <w:numFmt w:val="decimal"/>
      <w:lvlText w:val="%2)"/>
      <w:lvlJc w:val="left"/>
      <w:pPr>
        <w:ind w:left="709" w:firstLine="709"/>
      </w:pPr>
      <w:rPr>
        <w:rFonts w:ascii="Times New Roman" w:eastAsia="Times New Roman" w:hAnsi="Times New Roman" w:cs="Times New Roman"/>
        <w:b w:val="0"/>
        <w:i w:val="0"/>
        <w:smallCaps w:val="0"/>
        <w:strike w:val="0"/>
        <w:sz w:val="28"/>
        <w:szCs w:val="28"/>
        <w:vertAlign w:val="baseline"/>
      </w:rPr>
    </w:lvl>
    <w:lvl w:ilvl="2">
      <w:start w:val="1"/>
      <w:numFmt w:val="decimal"/>
      <w:lvlText w:val="%3)"/>
      <w:lvlJc w:val="left"/>
      <w:pPr>
        <w:ind w:left="1418" w:firstLine="708"/>
      </w:pPr>
      <w:rPr>
        <w:rFonts w:ascii="Times New Roman" w:eastAsia="Times New Roman" w:hAnsi="Times New Roman" w:cs="Times New Roman"/>
        <w:b w:val="0"/>
        <w:i w:val="0"/>
        <w:smallCaps w:val="0"/>
        <w:strike w:val="0"/>
        <w:sz w:val="28"/>
        <w:szCs w:val="28"/>
        <w:vertAlign w:val="baseline"/>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1"/>
  </w:num>
  <w:num w:numId="12">
    <w:abstractNumId w:val="29"/>
  </w:num>
  <w:num w:numId="13">
    <w:abstractNumId w:val="28"/>
  </w:num>
  <w:num w:numId="14">
    <w:abstractNumId w:val="33"/>
  </w:num>
  <w:num w:numId="1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num>
  <w:num w:numId="17">
    <w:abstractNumId w:val="22"/>
  </w:num>
  <w:num w:numId="18">
    <w:abstractNumId w:val="18"/>
  </w:num>
  <w:num w:numId="19">
    <w:abstractNumId w:val="12"/>
  </w:num>
  <w:num w:numId="20">
    <w:abstractNumId w:val="25"/>
  </w:num>
  <w:num w:numId="21">
    <w:abstractNumId w:val="24"/>
  </w:num>
  <w:num w:numId="22">
    <w:abstractNumId w:val="30"/>
  </w:num>
  <w:num w:numId="23">
    <w:abstractNumId w:val="34"/>
  </w:num>
  <w:num w:numId="24">
    <w:abstractNumId w:val="13"/>
  </w:num>
  <w:num w:numId="25">
    <w:abstractNumId w:val="20"/>
  </w:num>
  <w:num w:numId="26">
    <w:abstractNumId w:val="32"/>
  </w:num>
  <w:num w:numId="27">
    <w:abstractNumId w:val="24"/>
    <w:lvlOverride w:ilvl="0">
      <w:lvl w:ilvl="0">
        <w:start w:val="1"/>
        <w:numFmt w:val="bullet"/>
        <w:suff w:val="space"/>
        <w:lvlText w:val=""/>
        <w:lvlJc w:val="left"/>
        <w:pPr>
          <w:ind w:left="720" w:hanging="360"/>
        </w:pPr>
        <w:rPr>
          <w:rFonts w:ascii="Symbol" w:hAnsi="Symbol"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start w:val="1"/>
        <w:numFmt w:val="bullet"/>
        <w:lvlText w:val=""/>
        <w:lvlJc w:val="left"/>
        <w:pPr>
          <w:tabs>
            <w:tab w:val="num" w:pos="3600"/>
          </w:tabs>
          <w:ind w:left="3600" w:hanging="360"/>
        </w:pPr>
        <w:rPr>
          <w:rFonts w:ascii="Wingdings" w:hAnsi="Wingdings" w:hint="default"/>
          <w:sz w:val="20"/>
        </w:rPr>
      </w:lvl>
    </w:lvlOverride>
    <w:lvlOverride w:ilvl="5">
      <w:lvl w:ilvl="5">
        <w:start w:val="1"/>
        <w:numFmt w:val="bullet"/>
        <w:lvlText w:val=""/>
        <w:lvlJc w:val="left"/>
        <w:pPr>
          <w:tabs>
            <w:tab w:val="num" w:pos="4320"/>
          </w:tabs>
          <w:ind w:left="4320" w:hanging="360"/>
        </w:pPr>
        <w:rPr>
          <w:rFonts w:ascii="Wingdings" w:hAnsi="Wingdings" w:hint="default"/>
          <w:sz w:val="20"/>
        </w:rPr>
      </w:lvl>
    </w:lvlOverride>
    <w:lvlOverride w:ilvl="6">
      <w:lvl w:ilvl="6">
        <w:start w:val="1"/>
        <w:numFmt w:val="bullet"/>
        <w:lvlText w:val=""/>
        <w:lvlJc w:val="left"/>
        <w:pPr>
          <w:tabs>
            <w:tab w:val="num" w:pos="5040"/>
          </w:tabs>
          <w:ind w:left="5040" w:hanging="360"/>
        </w:pPr>
        <w:rPr>
          <w:rFonts w:ascii="Wingdings" w:hAnsi="Wingdings" w:hint="default"/>
          <w:sz w:val="20"/>
        </w:rPr>
      </w:lvl>
    </w:lvlOverride>
    <w:lvlOverride w:ilvl="7">
      <w:lvl w:ilvl="7">
        <w:start w:val="1"/>
        <w:numFmt w:val="bullet"/>
        <w:lvlText w:val=""/>
        <w:lvlJc w:val="left"/>
        <w:pPr>
          <w:tabs>
            <w:tab w:val="num" w:pos="5760"/>
          </w:tabs>
          <w:ind w:left="5760" w:hanging="360"/>
        </w:pPr>
        <w:rPr>
          <w:rFonts w:ascii="Wingdings" w:hAnsi="Wingdings" w:hint="default"/>
          <w:sz w:val="20"/>
        </w:rPr>
      </w:lvl>
    </w:lvlOverride>
    <w:lvlOverride w:ilvl="8">
      <w:lvl w:ilvl="8">
        <w:start w:val="1"/>
        <w:numFmt w:val="bullet"/>
        <w:lvlText w:val=""/>
        <w:lvlJc w:val="left"/>
        <w:pPr>
          <w:tabs>
            <w:tab w:val="num" w:pos="6480"/>
          </w:tabs>
          <w:ind w:left="6480" w:hanging="360"/>
        </w:pPr>
        <w:rPr>
          <w:rFonts w:ascii="Wingdings" w:hAnsi="Wingdings" w:hint="default"/>
          <w:sz w:val="20"/>
        </w:rPr>
      </w:lvl>
    </w:lvlOverride>
  </w:num>
  <w:num w:numId="28">
    <w:abstractNumId w:val="15"/>
  </w:num>
  <w:num w:numId="29">
    <w:abstractNumId w:val="23"/>
  </w:num>
  <w:num w:numId="30">
    <w:abstractNumId w:val="21"/>
  </w:num>
  <w:num w:numId="31">
    <w:abstractNumId w:val="27"/>
  </w:num>
  <w:num w:numId="32">
    <w:abstractNumId w:val="11"/>
  </w:num>
  <w:num w:numId="33">
    <w:abstractNumId w:val="17"/>
  </w:num>
  <w:num w:numId="34">
    <w:abstractNumId w:val="19"/>
  </w:num>
  <w:num w:numId="35">
    <w:abstractNumId w:val="14"/>
  </w:num>
  <w:num w:numId="36">
    <w:abstractNumId w:val="35"/>
  </w:num>
  <w:num w:numId="37">
    <w:abstractNumId w:val="10"/>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08"/>
  <w:autoHyphenation/>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08A"/>
    <w:rsid w:val="00000790"/>
    <w:rsid w:val="00000FD0"/>
    <w:rsid w:val="000012DE"/>
    <w:rsid w:val="0000153B"/>
    <w:rsid w:val="00001B7D"/>
    <w:rsid w:val="000022BB"/>
    <w:rsid w:val="00002D33"/>
    <w:rsid w:val="00002D84"/>
    <w:rsid w:val="00004034"/>
    <w:rsid w:val="00004304"/>
    <w:rsid w:val="00004CCD"/>
    <w:rsid w:val="00005764"/>
    <w:rsid w:val="0000641F"/>
    <w:rsid w:val="00006B91"/>
    <w:rsid w:val="00006D58"/>
    <w:rsid w:val="00007096"/>
    <w:rsid w:val="0001028E"/>
    <w:rsid w:val="00010D71"/>
    <w:rsid w:val="00011E03"/>
    <w:rsid w:val="00011FA5"/>
    <w:rsid w:val="00012FEE"/>
    <w:rsid w:val="000131DA"/>
    <w:rsid w:val="00014184"/>
    <w:rsid w:val="00014206"/>
    <w:rsid w:val="00014730"/>
    <w:rsid w:val="00014DEA"/>
    <w:rsid w:val="00015179"/>
    <w:rsid w:val="000154D0"/>
    <w:rsid w:val="00016009"/>
    <w:rsid w:val="0001625A"/>
    <w:rsid w:val="000177B5"/>
    <w:rsid w:val="00020D25"/>
    <w:rsid w:val="00020FC1"/>
    <w:rsid w:val="000235A4"/>
    <w:rsid w:val="00024843"/>
    <w:rsid w:val="000250DC"/>
    <w:rsid w:val="0002598F"/>
    <w:rsid w:val="00025CF6"/>
    <w:rsid w:val="00026B4B"/>
    <w:rsid w:val="00026FBC"/>
    <w:rsid w:val="000277BB"/>
    <w:rsid w:val="00032406"/>
    <w:rsid w:val="0003308E"/>
    <w:rsid w:val="000336D9"/>
    <w:rsid w:val="0003384D"/>
    <w:rsid w:val="00035073"/>
    <w:rsid w:val="00035F7D"/>
    <w:rsid w:val="00036352"/>
    <w:rsid w:val="00037D21"/>
    <w:rsid w:val="000409F5"/>
    <w:rsid w:val="00040C23"/>
    <w:rsid w:val="00041449"/>
    <w:rsid w:val="000416BE"/>
    <w:rsid w:val="00041739"/>
    <w:rsid w:val="00042463"/>
    <w:rsid w:val="00042521"/>
    <w:rsid w:val="0004265C"/>
    <w:rsid w:val="00044D8F"/>
    <w:rsid w:val="00045BB9"/>
    <w:rsid w:val="00046CFD"/>
    <w:rsid w:val="0005010A"/>
    <w:rsid w:val="00050DAE"/>
    <w:rsid w:val="0005123A"/>
    <w:rsid w:val="000523D5"/>
    <w:rsid w:val="00052A91"/>
    <w:rsid w:val="00052C5D"/>
    <w:rsid w:val="00053003"/>
    <w:rsid w:val="00054627"/>
    <w:rsid w:val="00054666"/>
    <w:rsid w:val="00054B56"/>
    <w:rsid w:val="0005614C"/>
    <w:rsid w:val="00056804"/>
    <w:rsid w:val="00056831"/>
    <w:rsid w:val="00057085"/>
    <w:rsid w:val="000578FD"/>
    <w:rsid w:val="000579BE"/>
    <w:rsid w:val="00060CF2"/>
    <w:rsid w:val="000610CC"/>
    <w:rsid w:val="0006112C"/>
    <w:rsid w:val="0006113A"/>
    <w:rsid w:val="0006181A"/>
    <w:rsid w:val="00061AAE"/>
    <w:rsid w:val="00062118"/>
    <w:rsid w:val="0006291F"/>
    <w:rsid w:val="00063078"/>
    <w:rsid w:val="000630A4"/>
    <w:rsid w:val="00063FD1"/>
    <w:rsid w:val="000643E5"/>
    <w:rsid w:val="00064D86"/>
    <w:rsid w:val="00066AEC"/>
    <w:rsid w:val="00067210"/>
    <w:rsid w:val="00071C34"/>
    <w:rsid w:val="00072165"/>
    <w:rsid w:val="00072348"/>
    <w:rsid w:val="00072A10"/>
    <w:rsid w:val="000731A9"/>
    <w:rsid w:val="00073799"/>
    <w:rsid w:val="00074E30"/>
    <w:rsid w:val="000761F2"/>
    <w:rsid w:val="00077D3C"/>
    <w:rsid w:val="0008007B"/>
    <w:rsid w:val="000809C8"/>
    <w:rsid w:val="00081B31"/>
    <w:rsid w:val="00081B52"/>
    <w:rsid w:val="000822E1"/>
    <w:rsid w:val="0008285E"/>
    <w:rsid w:val="000832D9"/>
    <w:rsid w:val="00085271"/>
    <w:rsid w:val="00085EE2"/>
    <w:rsid w:val="00087311"/>
    <w:rsid w:val="00087909"/>
    <w:rsid w:val="000903F0"/>
    <w:rsid w:val="00091002"/>
    <w:rsid w:val="00091225"/>
    <w:rsid w:val="000912B6"/>
    <w:rsid w:val="000918F8"/>
    <w:rsid w:val="00091AC5"/>
    <w:rsid w:val="000920FE"/>
    <w:rsid w:val="00092181"/>
    <w:rsid w:val="000924CB"/>
    <w:rsid w:val="000933BB"/>
    <w:rsid w:val="00093B97"/>
    <w:rsid w:val="0009488F"/>
    <w:rsid w:val="0009497C"/>
    <w:rsid w:val="00094CE5"/>
    <w:rsid w:val="00094E71"/>
    <w:rsid w:val="00094EC9"/>
    <w:rsid w:val="0009555B"/>
    <w:rsid w:val="00095569"/>
    <w:rsid w:val="00095AB4"/>
    <w:rsid w:val="00095DA8"/>
    <w:rsid w:val="0009651B"/>
    <w:rsid w:val="00096741"/>
    <w:rsid w:val="000979CA"/>
    <w:rsid w:val="000A0110"/>
    <w:rsid w:val="000A1585"/>
    <w:rsid w:val="000A1E74"/>
    <w:rsid w:val="000A2BC4"/>
    <w:rsid w:val="000A33EA"/>
    <w:rsid w:val="000A341F"/>
    <w:rsid w:val="000A4154"/>
    <w:rsid w:val="000A4EA8"/>
    <w:rsid w:val="000A53CA"/>
    <w:rsid w:val="000A5BBF"/>
    <w:rsid w:val="000A6ABD"/>
    <w:rsid w:val="000A7115"/>
    <w:rsid w:val="000B05E7"/>
    <w:rsid w:val="000B1958"/>
    <w:rsid w:val="000B1C72"/>
    <w:rsid w:val="000B2F3C"/>
    <w:rsid w:val="000B3171"/>
    <w:rsid w:val="000B33D2"/>
    <w:rsid w:val="000B3A32"/>
    <w:rsid w:val="000B55BB"/>
    <w:rsid w:val="000B5692"/>
    <w:rsid w:val="000B581F"/>
    <w:rsid w:val="000C04E0"/>
    <w:rsid w:val="000C0527"/>
    <w:rsid w:val="000C144B"/>
    <w:rsid w:val="000C1749"/>
    <w:rsid w:val="000C2D47"/>
    <w:rsid w:val="000C3C75"/>
    <w:rsid w:val="000C41B8"/>
    <w:rsid w:val="000C45F8"/>
    <w:rsid w:val="000C4840"/>
    <w:rsid w:val="000C4E16"/>
    <w:rsid w:val="000C5A8F"/>
    <w:rsid w:val="000C5B08"/>
    <w:rsid w:val="000C5FBF"/>
    <w:rsid w:val="000C6308"/>
    <w:rsid w:val="000C6FC4"/>
    <w:rsid w:val="000C75EB"/>
    <w:rsid w:val="000C7888"/>
    <w:rsid w:val="000C7960"/>
    <w:rsid w:val="000D0434"/>
    <w:rsid w:val="000D21A9"/>
    <w:rsid w:val="000D24E8"/>
    <w:rsid w:val="000D2507"/>
    <w:rsid w:val="000D336F"/>
    <w:rsid w:val="000D3F52"/>
    <w:rsid w:val="000D412E"/>
    <w:rsid w:val="000D4DC0"/>
    <w:rsid w:val="000D4F45"/>
    <w:rsid w:val="000D5583"/>
    <w:rsid w:val="000D5920"/>
    <w:rsid w:val="000D67B9"/>
    <w:rsid w:val="000D6A1C"/>
    <w:rsid w:val="000E0921"/>
    <w:rsid w:val="000E1652"/>
    <w:rsid w:val="000E1C85"/>
    <w:rsid w:val="000E293B"/>
    <w:rsid w:val="000E32E0"/>
    <w:rsid w:val="000E35DE"/>
    <w:rsid w:val="000E44A3"/>
    <w:rsid w:val="000E47FD"/>
    <w:rsid w:val="000E4947"/>
    <w:rsid w:val="000E525E"/>
    <w:rsid w:val="000E5A8D"/>
    <w:rsid w:val="000E5D85"/>
    <w:rsid w:val="000E60CB"/>
    <w:rsid w:val="000E7100"/>
    <w:rsid w:val="000F18BF"/>
    <w:rsid w:val="000F2A73"/>
    <w:rsid w:val="000F32B2"/>
    <w:rsid w:val="000F3A36"/>
    <w:rsid w:val="000F4E18"/>
    <w:rsid w:val="000F4E99"/>
    <w:rsid w:val="000F5275"/>
    <w:rsid w:val="000F6237"/>
    <w:rsid w:val="000F6F6B"/>
    <w:rsid w:val="000F7130"/>
    <w:rsid w:val="0010009B"/>
    <w:rsid w:val="00100961"/>
    <w:rsid w:val="00100C23"/>
    <w:rsid w:val="001013CD"/>
    <w:rsid w:val="00101415"/>
    <w:rsid w:val="00101482"/>
    <w:rsid w:val="00102009"/>
    <w:rsid w:val="001026A5"/>
    <w:rsid w:val="00103694"/>
    <w:rsid w:val="001036FE"/>
    <w:rsid w:val="0010433D"/>
    <w:rsid w:val="0010436B"/>
    <w:rsid w:val="00104E96"/>
    <w:rsid w:val="00106306"/>
    <w:rsid w:val="00106AFB"/>
    <w:rsid w:val="00107027"/>
    <w:rsid w:val="00107586"/>
    <w:rsid w:val="001075D2"/>
    <w:rsid w:val="00110439"/>
    <w:rsid w:val="001117BA"/>
    <w:rsid w:val="001119F9"/>
    <w:rsid w:val="00112260"/>
    <w:rsid w:val="00113223"/>
    <w:rsid w:val="0011530A"/>
    <w:rsid w:val="0011663F"/>
    <w:rsid w:val="001169C3"/>
    <w:rsid w:val="00116D66"/>
    <w:rsid w:val="001174F6"/>
    <w:rsid w:val="00117BDD"/>
    <w:rsid w:val="0012009F"/>
    <w:rsid w:val="00120303"/>
    <w:rsid w:val="00120F1E"/>
    <w:rsid w:val="00120F56"/>
    <w:rsid w:val="00121688"/>
    <w:rsid w:val="00122677"/>
    <w:rsid w:val="001237A6"/>
    <w:rsid w:val="00123C16"/>
    <w:rsid w:val="00124AF7"/>
    <w:rsid w:val="0012657A"/>
    <w:rsid w:val="0012685A"/>
    <w:rsid w:val="00127755"/>
    <w:rsid w:val="00127D06"/>
    <w:rsid w:val="00127E63"/>
    <w:rsid w:val="001328EB"/>
    <w:rsid w:val="00134264"/>
    <w:rsid w:val="00134547"/>
    <w:rsid w:val="00134EBB"/>
    <w:rsid w:val="001350E3"/>
    <w:rsid w:val="0013554A"/>
    <w:rsid w:val="0013781E"/>
    <w:rsid w:val="00137FAA"/>
    <w:rsid w:val="0014017B"/>
    <w:rsid w:val="0014040A"/>
    <w:rsid w:val="00140673"/>
    <w:rsid w:val="00140A74"/>
    <w:rsid w:val="0014114A"/>
    <w:rsid w:val="001415F1"/>
    <w:rsid w:val="001418F1"/>
    <w:rsid w:val="00141B98"/>
    <w:rsid w:val="00141F9A"/>
    <w:rsid w:val="001457A1"/>
    <w:rsid w:val="00146A87"/>
    <w:rsid w:val="00147281"/>
    <w:rsid w:val="00147B05"/>
    <w:rsid w:val="00150108"/>
    <w:rsid w:val="0015067F"/>
    <w:rsid w:val="00151742"/>
    <w:rsid w:val="00151828"/>
    <w:rsid w:val="00151D87"/>
    <w:rsid w:val="00152463"/>
    <w:rsid w:val="00152543"/>
    <w:rsid w:val="001531A0"/>
    <w:rsid w:val="00154E51"/>
    <w:rsid w:val="0015581B"/>
    <w:rsid w:val="00157660"/>
    <w:rsid w:val="00157BA2"/>
    <w:rsid w:val="00160AE8"/>
    <w:rsid w:val="00160BC5"/>
    <w:rsid w:val="001625E0"/>
    <w:rsid w:val="001628D8"/>
    <w:rsid w:val="00162A2A"/>
    <w:rsid w:val="001631E2"/>
    <w:rsid w:val="001647F4"/>
    <w:rsid w:val="00164C01"/>
    <w:rsid w:val="0016681B"/>
    <w:rsid w:val="001671A7"/>
    <w:rsid w:val="001676FC"/>
    <w:rsid w:val="0017008D"/>
    <w:rsid w:val="00172066"/>
    <w:rsid w:val="001728E0"/>
    <w:rsid w:val="00172C96"/>
    <w:rsid w:val="001733C1"/>
    <w:rsid w:val="00174D73"/>
    <w:rsid w:val="00175C28"/>
    <w:rsid w:val="00176414"/>
    <w:rsid w:val="00176735"/>
    <w:rsid w:val="00176791"/>
    <w:rsid w:val="001777E0"/>
    <w:rsid w:val="001802A8"/>
    <w:rsid w:val="00180785"/>
    <w:rsid w:val="00180D6F"/>
    <w:rsid w:val="00181B85"/>
    <w:rsid w:val="00181D2F"/>
    <w:rsid w:val="0018237A"/>
    <w:rsid w:val="001835B3"/>
    <w:rsid w:val="00183CD0"/>
    <w:rsid w:val="001840E2"/>
    <w:rsid w:val="001843DC"/>
    <w:rsid w:val="00184EF6"/>
    <w:rsid w:val="001854B0"/>
    <w:rsid w:val="00185ABB"/>
    <w:rsid w:val="00186374"/>
    <w:rsid w:val="00187052"/>
    <w:rsid w:val="00187B71"/>
    <w:rsid w:val="0019077C"/>
    <w:rsid w:val="00190EBC"/>
    <w:rsid w:val="0019104F"/>
    <w:rsid w:val="001923CB"/>
    <w:rsid w:val="00192658"/>
    <w:rsid w:val="0019274D"/>
    <w:rsid w:val="00193681"/>
    <w:rsid w:val="00193B9E"/>
    <w:rsid w:val="00194288"/>
    <w:rsid w:val="00194E34"/>
    <w:rsid w:val="00197121"/>
    <w:rsid w:val="001A12ED"/>
    <w:rsid w:val="001A16EE"/>
    <w:rsid w:val="001A175C"/>
    <w:rsid w:val="001A20BC"/>
    <w:rsid w:val="001A20E0"/>
    <w:rsid w:val="001A250C"/>
    <w:rsid w:val="001A2CAA"/>
    <w:rsid w:val="001A3ECB"/>
    <w:rsid w:val="001A490F"/>
    <w:rsid w:val="001A49DD"/>
    <w:rsid w:val="001A5CA6"/>
    <w:rsid w:val="001A62E2"/>
    <w:rsid w:val="001A711D"/>
    <w:rsid w:val="001A77A4"/>
    <w:rsid w:val="001A79CC"/>
    <w:rsid w:val="001B1757"/>
    <w:rsid w:val="001B1DDA"/>
    <w:rsid w:val="001B1E0B"/>
    <w:rsid w:val="001B25A2"/>
    <w:rsid w:val="001B306B"/>
    <w:rsid w:val="001B3440"/>
    <w:rsid w:val="001B5CC1"/>
    <w:rsid w:val="001B6196"/>
    <w:rsid w:val="001B633C"/>
    <w:rsid w:val="001B6CE7"/>
    <w:rsid w:val="001B70B3"/>
    <w:rsid w:val="001B7C09"/>
    <w:rsid w:val="001C0470"/>
    <w:rsid w:val="001C1A88"/>
    <w:rsid w:val="001C430E"/>
    <w:rsid w:val="001C4429"/>
    <w:rsid w:val="001C4477"/>
    <w:rsid w:val="001C4CB7"/>
    <w:rsid w:val="001C6EAD"/>
    <w:rsid w:val="001C70C5"/>
    <w:rsid w:val="001C7635"/>
    <w:rsid w:val="001D01EA"/>
    <w:rsid w:val="001D30A4"/>
    <w:rsid w:val="001D3AFF"/>
    <w:rsid w:val="001D3CEB"/>
    <w:rsid w:val="001D4C3F"/>
    <w:rsid w:val="001D4E83"/>
    <w:rsid w:val="001D5009"/>
    <w:rsid w:val="001D5654"/>
    <w:rsid w:val="001D58B6"/>
    <w:rsid w:val="001D62D9"/>
    <w:rsid w:val="001D62F6"/>
    <w:rsid w:val="001D63C7"/>
    <w:rsid w:val="001D686A"/>
    <w:rsid w:val="001D6CDA"/>
    <w:rsid w:val="001D6CDB"/>
    <w:rsid w:val="001D747A"/>
    <w:rsid w:val="001D7965"/>
    <w:rsid w:val="001E0B55"/>
    <w:rsid w:val="001E0D4B"/>
    <w:rsid w:val="001E100A"/>
    <w:rsid w:val="001E12A5"/>
    <w:rsid w:val="001E1674"/>
    <w:rsid w:val="001E18E8"/>
    <w:rsid w:val="001E2260"/>
    <w:rsid w:val="001E2488"/>
    <w:rsid w:val="001E2EF4"/>
    <w:rsid w:val="001E4543"/>
    <w:rsid w:val="001E5B83"/>
    <w:rsid w:val="001E63DD"/>
    <w:rsid w:val="001E6569"/>
    <w:rsid w:val="001E6FB0"/>
    <w:rsid w:val="001E7100"/>
    <w:rsid w:val="001E742E"/>
    <w:rsid w:val="001F032D"/>
    <w:rsid w:val="001F082E"/>
    <w:rsid w:val="001F0879"/>
    <w:rsid w:val="001F0CD4"/>
    <w:rsid w:val="001F14A6"/>
    <w:rsid w:val="001F29B3"/>
    <w:rsid w:val="001F30D7"/>
    <w:rsid w:val="001F40DA"/>
    <w:rsid w:val="001F44F6"/>
    <w:rsid w:val="001F4A99"/>
    <w:rsid w:val="001F6380"/>
    <w:rsid w:val="001F63E0"/>
    <w:rsid w:val="001F727F"/>
    <w:rsid w:val="001F7FF6"/>
    <w:rsid w:val="0020100D"/>
    <w:rsid w:val="00201C49"/>
    <w:rsid w:val="0020253A"/>
    <w:rsid w:val="00203C12"/>
    <w:rsid w:val="0020416D"/>
    <w:rsid w:val="00204441"/>
    <w:rsid w:val="00204E4B"/>
    <w:rsid w:val="0020502F"/>
    <w:rsid w:val="002053E6"/>
    <w:rsid w:val="00205968"/>
    <w:rsid w:val="00206199"/>
    <w:rsid w:val="00207480"/>
    <w:rsid w:val="00207AC2"/>
    <w:rsid w:val="00207C0D"/>
    <w:rsid w:val="00210827"/>
    <w:rsid w:val="00210DED"/>
    <w:rsid w:val="00211275"/>
    <w:rsid w:val="002123B6"/>
    <w:rsid w:val="0021288B"/>
    <w:rsid w:val="00213D5D"/>
    <w:rsid w:val="00214B6E"/>
    <w:rsid w:val="002157DF"/>
    <w:rsid w:val="00216F95"/>
    <w:rsid w:val="00217101"/>
    <w:rsid w:val="002171B0"/>
    <w:rsid w:val="002172F2"/>
    <w:rsid w:val="00220815"/>
    <w:rsid w:val="00220857"/>
    <w:rsid w:val="0022142B"/>
    <w:rsid w:val="00221CBF"/>
    <w:rsid w:val="0022278D"/>
    <w:rsid w:val="002227F5"/>
    <w:rsid w:val="00222E43"/>
    <w:rsid w:val="002236A2"/>
    <w:rsid w:val="002236E6"/>
    <w:rsid w:val="002245F2"/>
    <w:rsid w:val="00224F8E"/>
    <w:rsid w:val="00226D43"/>
    <w:rsid w:val="00227252"/>
    <w:rsid w:val="00227484"/>
    <w:rsid w:val="002274E2"/>
    <w:rsid w:val="002304C3"/>
    <w:rsid w:val="00231FCE"/>
    <w:rsid w:val="002322FD"/>
    <w:rsid w:val="002350E1"/>
    <w:rsid w:val="00235CC3"/>
    <w:rsid w:val="00236017"/>
    <w:rsid w:val="00236492"/>
    <w:rsid w:val="00236571"/>
    <w:rsid w:val="00237914"/>
    <w:rsid w:val="00240A20"/>
    <w:rsid w:val="00241610"/>
    <w:rsid w:val="002420A4"/>
    <w:rsid w:val="0024261C"/>
    <w:rsid w:val="002434C1"/>
    <w:rsid w:val="002434CE"/>
    <w:rsid w:val="002440C5"/>
    <w:rsid w:val="00244AAD"/>
    <w:rsid w:val="00245670"/>
    <w:rsid w:val="00246440"/>
    <w:rsid w:val="00246985"/>
    <w:rsid w:val="00246F85"/>
    <w:rsid w:val="0024759C"/>
    <w:rsid w:val="00247E16"/>
    <w:rsid w:val="002505F8"/>
    <w:rsid w:val="0025067B"/>
    <w:rsid w:val="00250E03"/>
    <w:rsid w:val="00251763"/>
    <w:rsid w:val="00252E7B"/>
    <w:rsid w:val="00253A8E"/>
    <w:rsid w:val="002543B5"/>
    <w:rsid w:val="00254782"/>
    <w:rsid w:val="00254D78"/>
    <w:rsid w:val="00255ABC"/>
    <w:rsid w:val="00255B61"/>
    <w:rsid w:val="00256662"/>
    <w:rsid w:val="002567D1"/>
    <w:rsid w:val="00256CF2"/>
    <w:rsid w:val="002571F7"/>
    <w:rsid w:val="00257918"/>
    <w:rsid w:val="002579F0"/>
    <w:rsid w:val="0026002E"/>
    <w:rsid w:val="00260048"/>
    <w:rsid w:val="0026170A"/>
    <w:rsid w:val="002619F2"/>
    <w:rsid w:val="00261DD1"/>
    <w:rsid w:val="00261DEA"/>
    <w:rsid w:val="002621DD"/>
    <w:rsid w:val="00262505"/>
    <w:rsid w:val="00262739"/>
    <w:rsid w:val="00262A57"/>
    <w:rsid w:val="00263136"/>
    <w:rsid w:val="00264950"/>
    <w:rsid w:val="002651DD"/>
    <w:rsid w:val="00265643"/>
    <w:rsid w:val="00266058"/>
    <w:rsid w:val="002668D3"/>
    <w:rsid w:val="00266F9E"/>
    <w:rsid w:val="00267175"/>
    <w:rsid w:val="00267918"/>
    <w:rsid w:val="00270520"/>
    <w:rsid w:val="00270F1C"/>
    <w:rsid w:val="0027141D"/>
    <w:rsid w:val="00272E40"/>
    <w:rsid w:val="00273B70"/>
    <w:rsid w:val="00274125"/>
    <w:rsid w:val="002743CA"/>
    <w:rsid w:val="00274D8C"/>
    <w:rsid w:val="002752BA"/>
    <w:rsid w:val="00275ACA"/>
    <w:rsid w:val="002761C3"/>
    <w:rsid w:val="002762F3"/>
    <w:rsid w:val="002763FB"/>
    <w:rsid w:val="0027730C"/>
    <w:rsid w:val="00277B03"/>
    <w:rsid w:val="00277FCB"/>
    <w:rsid w:val="0028004D"/>
    <w:rsid w:val="00280083"/>
    <w:rsid w:val="0028109E"/>
    <w:rsid w:val="0028231D"/>
    <w:rsid w:val="002836F7"/>
    <w:rsid w:val="0028433D"/>
    <w:rsid w:val="0028435C"/>
    <w:rsid w:val="0028473E"/>
    <w:rsid w:val="002849AF"/>
    <w:rsid w:val="00284CFE"/>
    <w:rsid w:val="00284FE0"/>
    <w:rsid w:val="00285C9D"/>
    <w:rsid w:val="00287A00"/>
    <w:rsid w:val="00287F66"/>
    <w:rsid w:val="00290008"/>
    <w:rsid w:val="00290311"/>
    <w:rsid w:val="00290673"/>
    <w:rsid w:val="00290C27"/>
    <w:rsid w:val="0029192E"/>
    <w:rsid w:val="002922C1"/>
    <w:rsid w:val="002933DA"/>
    <w:rsid w:val="00293985"/>
    <w:rsid w:val="00295868"/>
    <w:rsid w:val="0029643A"/>
    <w:rsid w:val="0029672C"/>
    <w:rsid w:val="002971BF"/>
    <w:rsid w:val="00297620"/>
    <w:rsid w:val="00297F4C"/>
    <w:rsid w:val="002A0973"/>
    <w:rsid w:val="002A0F35"/>
    <w:rsid w:val="002A14C1"/>
    <w:rsid w:val="002A19E2"/>
    <w:rsid w:val="002A2DA5"/>
    <w:rsid w:val="002A458D"/>
    <w:rsid w:val="002A49E6"/>
    <w:rsid w:val="002A4F45"/>
    <w:rsid w:val="002A671A"/>
    <w:rsid w:val="002A689F"/>
    <w:rsid w:val="002A74D1"/>
    <w:rsid w:val="002A76FF"/>
    <w:rsid w:val="002B0340"/>
    <w:rsid w:val="002B0466"/>
    <w:rsid w:val="002B0C9F"/>
    <w:rsid w:val="002B2009"/>
    <w:rsid w:val="002B21B0"/>
    <w:rsid w:val="002B2B88"/>
    <w:rsid w:val="002B37E0"/>
    <w:rsid w:val="002B3DE5"/>
    <w:rsid w:val="002B3E3E"/>
    <w:rsid w:val="002B4093"/>
    <w:rsid w:val="002B4261"/>
    <w:rsid w:val="002B4281"/>
    <w:rsid w:val="002B4786"/>
    <w:rsid w:val="002B4A00"/>
    <w:rsid w:val="002B4F78"/>
    <w:rsid w:val="002B52F2"/>
    <w:rsid w:val="002B58BA"/>
    <w:rsid w:val="002B5969"/>
    <w:rsid w:val="002B6555"/>
    <w:rsid w:val="002B690E"/>
    <w:rsid w:val="002B7A07"/>
    <w:rsid w:val="002C0C18"/>
    <w:rsid w:val="002C0F45"/>
    <w:rsid w:val="002C19C3"/>
    <w:rsid w:val="002C1A5C"/>
    <w:rsid w:val="002C1C57"/>
    <w:rsid w:val="002C32DB"/>
    <w:rsid w:val="002C543C"/>
    <w:rsid w:val="002C57F7"/>
    <w:rsid w:val="002C589A"/>
    <w:rsid w:val="002C642E"/>
    <w:rsid w:val="002C64F2"/>
    <w:rsid w:val="002C6ADF"/>
    <w:rsid w:val="002C75E6"/>
    <w:rsid w:val="002C78C8"/>
    <w:rsid w:val="002D170C"/>
    <w:rsid w:val="002D175B"/>
    <w:rsid w:val="002D18E6"/>
    <w:rsid w:val="002D1DF7"/>
    <w:rsid w:val="002D2610"/>
    <w:rsid w:val="002D2D22"/>
    <w:rsid w:val="002D4358"/>
    <w:rsid w:val="002D4C4E"/>
    <w:rsid w:val="002D4D25"/>
    <w:rsid w:val="002D5735"/>
    <w:rsid w:val="002D584E"/>
    <w:rsid w:val="002D5FAB"/>
    <w:rsid w:val="002D618F"/>
    <w:rsid w:val="002D65CE"/>
    <w:rsid w:val="002D67E4"/>
    <w:rsid w:val="002D6BE9"/>
    <w:rsid w:val="002D6E90"/>
    <w:rsid w:val="002D6F6F"/>
    <w:rsid w:val="002D7AE4"/>
    <w:rsid w:val="002D7F42"/>
    <w:rsid w:val="002E17B5"/>
    <w:rsid w:val="002E181C"/>
    <w:rsid w:val="002E195D"/>
    <w:rsid w:val="002E252E"/>
    <w:rsid w:val="002E2FAB"/>
    <w:rsid w:val="002E41EC"/>
    <w:rsid w:val="002E45EA"/>
    <w:rsid w:val="002E4A05"/>
    <w:rsid w:val="002E4FAE"/>
    <w:rsid w:val="002E52B4"/>
    <w:rsid w:val="002E5A15"/>
    <w:rsid w:val="002E6583"/>
    <w:rsid w:val="002E6EBA"/>
    <w:rsid w:val="002E73CE"/>
    <w:rsid w:val="002F0290"/>
    <w:rsid w:val="002F08F7"/>
    <w:rsid w:val="002F0B41"/>
    <w:rsid w:val="002F1DB3"/>
    <w:rsid w:val="002F26D9"/>
    <w:rsid w:val="002F3242"/>
    <w:rsid w:val="002F3503"/>
    <w:rsid w:val="002F367E"/>
    <w:rsid w:val="002F525D"/>
    <w:rsid w:val="002F6CE0"/>
    <w:rsid w:val="002F728B"/>
    <w:rsid w:val="002F729A"/>
    <w:rsid w:val="002F73BA"/>
    <w:rsid w:val="002F7CFE"/>
    <w:rsid w:val="00300000"/>
    <w:rsid w:val="003001AA"/>
    <w:rsid w:val="00301880"/>
    <w:rsid w:val="00303B76"/>
    <w:rsid w:val="00303D07"/>
    <w:rsid w:val="00303FD0"/>
    <w:rsid w:val="00305880"/>
    <w:rsid w:val="00305AC9"/>
    <w:rsid w:val="003064A7"/>
    <w:rsid w:val="003069FF"/>
    <w:rsid w:val="00306D5C"/>
    <w:rsid w:val="00306FD1"/>
    <w:rsid w:val="00307357"/>
    <w:rsid w:val="00310731"/>
    <w:rsid w:val="0031083A"/>
    <w:rsid w:val="00311116"/>
    <w:rsid w:val="00311B83"/>
    <w:rsid w:val="00311DAD"/>
    <w:rsid w:val="00312DB9"/>
    <w:rsid w:val="00312FB1"/>
    <w:rsid w:val="003133A2"/>
    <w:rsid w:val="00313C39"/>
    <w:rsid w:val="0031515F"/>
    <w:rsid w:val="00315CDE"/>
    <w:rsid w:val="00316F67"/>
    <w:rsid w:val="00320350"/>
    <w:rsid w:val="003203A9"/>
    <w:rsid w:val="003205E1"/>
    <w:rsid w:val="003209BA"/>
    <w:rsid w:val="00320B54"/>
    <w:rsid w:val="00321D8D"/>
    <w:rsid w:val="00322CAC"/>
    <w:rsid w:val="00322CD6"/>
    <w:rsid w:val="0032327E"/>
    <w:rsid w:val="003234E9"/>
    <w:rsid w:val="003239B5"/>
    <w:rsid w:val="00323A9F"/>
    <w:rsid w:val="00324B32"/>
    <w:rsid w:val="00325B74"/>
    <w:rsid w:val="00325CD5"/>
    <w:rsid w:val="003262BA"/>
    <w:rsid w:val="003273D9"/>
    <w:rsid w:val="00327723"/>
    <w:rsid w:val="0033156E"/>
    <w:rsid w:val="0033263D"/>
    <w:rsid w:val="00333523"/>
    <w:rsid w:val="00333CA7"/>
    <w:rsid w:val="0033417B"/>
    <w:rsid w:val="0033455F"/>
    <w:rsid w:val="00334FF6"/>
    <w:rsid w:val="00335B92"/>
    <w:rsid w:val="00335CE9"/>
    <w:rsid w:val="00335E40"/>
    <w:rsid w:val="003369F6"/>
    <w:rsid w:val="00342162"/>
    <w:rsid w:val="00342316"/>
    <w:rsid w:val="0034522A"/>
    <w:rsid w:val="003452AB"/>
    <w:rsid w:val="00345D55"/>
    <w:rsid w:val="003463CB"/>
    <w:rsid w:val="00350077"/>
    <w:rsid w:val="0035028A"/>
    <w:rsid w:val="00350B33"/>
    <w:rsid w:val="0035140F"/>
    <w:rsid w:val="00351628"/>
    <w:rsid w:val="00352019"/>
    <w:rsid w:val="003521C2"/>
    <w:rsid w:val="00352D04"/>
    <w:rsid w:val="003541F8"/>
    <w:rsid w:val="00355150"/>
    <w:rsid w:val="003569FB"/>
    <w:rsid w:val="00357031"/>
    <w:rsid w:val="00360138"/>
    <w:rsid w:val="00360647"/>
    <w:rsid w:val="00360994"/>
    <w:rsid w:val="00360A22"/>
    <w:rsid w:val="00360E9C"/>
    <w:rsid w:val="00361045"/>
    <w:rsid w:val="00361331"/>
    <w:rsid w:val="00362BF7"/>
    <w:rsid w:val="00362C6D"/>
    <w:rsid w:val="00363031"/>
    <w:rsid w:val="0036363F"/>
    <w:rsid w:val="00365318"/>
    <w:rsid w:val="0036541F"/>
    <w:rsid w:val="00365B54"/>
    <w:rsid w:val="00365D20"/>
    <w:rsid w:val="00365D68"/>
    <w:rsid w:val="003661D2"/>
    <w:rsid w:val="00366C59"/>
    <w:rsid w:val="00366F72"/>
    <w:rsid w:val="0036709A"/>
    <w:rsid w:val="00367689"/>
    <w:rsid w:val="003705F9"/>
    <w:rsid w:val="0037093E"/>
    <w:rsid w:val="00371691"/>
    <w:rsid w:val="00372705"/>
    <w:rsid w:val="00372915"/>
    <w:rsid w:val="0037314A"/>
    <w:rsid w:val="0037366F"/>
    <w:rsid w:val="00373D3B"/>
    <w:rsid w:val="003742D2"/>
    <w:rsid w:val="003743FC"/>
    <w:rsid w:val="003756E8"/>
    <w:rsid w:val="00375901"/>
    <w:rsid w:val="00377269"/>
    <w:rsid w:val="00377414"/>
    <w:rsid w:val="00377522"/>
    <w:rsid w:val="003775CB"/>
    <w:rsid w:val="0037772F"/>
    <w:rsid w:val="0037793F"/>
    <w:rsid w:val="00377C76"/>
    <w:rsid w:val="003800ED"/>
    <w:rsid w:val="0038084E"/>
    <w:rsid w:val="00380D53"/>
    <w:rsid w:val="00381239"/>
    <w:rsid w:val="00382B23"/>
    <w:rsid w:val="00382E90"/>
    <w:rsid w:val="0038389C"/>
    <w:rsid w:val="00383C97"/>
    <w:rsid w:val="00383E86"/>
    <w:rsid w:val="00383FDB"/>
    <w:rsid w:val="00384958"/>
    <w:rsid w:val="00385CCC"/>
    <w:rsid w:val="0038685C"/>
    <w:rsid w:val="00390327"/>
    <w:rsid w:val="00391C7A"/>
    <w:rsid w:val="00391E68"/>
    <w:rsid w:val="0039204C"/>
    <w:rsid w:val="0039241A"/>
    <w:rsid w:val="00392440"/>
    <w:rsid w:val="003927FD"/>
    <w:rsid w:val="0039348C"/>
    <w:rsid w:val="003936C5"/>
    <w:rsid w:val="00393AED"/>
    <w:rsid w:val="00394151"/>
    <w:rsid w:val="00395AA4"/>
    <w:rsid w:val="00395B83"/>
    <w:rsid w:val="00395C7A"/>
    <w:rsid w:val="003970B2"/>
    <w:rsid w:val="00397824"/>
    <w:rsid w:val="00397951"/>
    <w:rsid w:val="003A09DD"/>
    <w:rsid w:val="003A1FD5"/>
    <w:rsid w:val="003A216A"/>
    <w:rsid w:val="003A2819"/>
    <w:rsid w:val="003A2F0B"/>
    <w:rsid w:val="003A429F"/>
    <w:rsid w:val="003A640A"/>
    <w:rsid w:val="003A71D8"/>
    <w:rsid w:val="003A7BB7"/>
    <w:rsid w:val="003B05E3"/>
    <w:rsid w:val="003B0D3E"/>
    <w:rsid w:val="003B0E48"/>
    <w:rsid w:val="003B24E3"/>
    <w:rsid w:val="003B2FF4"/>
    <w:rsid w:val="003B35E5"/>
    <w:rsid w:val="003B35EC"/>
    <w:rsid w:val="003B3761"/>
    <w:rsid w:val="003B4142"/>
    <w:rsid w:val="003B5545"/>
    <w:rsid w:val="003B67F7"/>
    <w:rsid w:val="003B6DC2"/>
    <w:rsid w:val="003B748D"/>
    <w:rsid w:val="003B749D"/>
    <w:rsid w:val="003B7AB7"/>
    <w:rsid w:val="003C00B1"/>
    <w:rsid w:val="003C0C08"/>
    <w:rsid w:val="003C0CB5"/>
    <w:rsid w:val="003C13E8"/>
    <w:rsid w:val="003C1648"/>
    <w:rsid w:val="003C1DD2"/>
    <w:rsid w:val="003C3CAB"/>
    <w:rsid w:val="003C3E05"/>
    <w:rsid w:val="003C3F3D"/>
    <w:rsid w:val="003C46BB"/>
    <w:rsid w:val="003C53B1"/>
    <w:rsid w:val="003C77B3"/>
    <w:rsid w:val="003C7880"/>
    <w:rsid w:val="003C7AF4"/>
    <w:rsid w:val="003D0D7E"/>
    <w:rsid w:val="003D0EB2"/>
    <w:rsid w:val="003D1651"/>
    <w:rsid w:val="003D30A5"/>
    <w:rsid w:val="003D40C7"/>
    <w:rsid w:val="003D474D"/>
    <w:rsid w:val="003D5FFE"/>
    <w:rsid w:val="003D6545"/>
    <w:rsid w:val="003D666C"/>
    <w:rsid w:val="003D6CB8"/>
    <w:rsid w:val="003D7EA5"/>
    <w:rsid w:val="003E06E4"/>
    <w:rsid w:val="003E0D62"/>
    <w:rsid w:val="003E1209"/>
    <w:rsid w:val="003E13F6"/>
    <w:rsid w:val="003E1544"/>
    <w:rsid w:val="003E1D3A"/>
    <w:rsid w:val="003E2D1D"/>
    <w:rsid w:val="003E3444"/>
    <w:rsid w:val="003E3E54"/>
    <w:rsid w:val="003E4B31"/>
    <w:rsid w:val="003E5939"/>
    <w:rsid w:val="003E7472"/>
    <w:rsid w:val="003E7B0F"/>
    <w:rsid w:val="003E7E5D"/>
    <w:rsid w:val="003E7F46"/>
    <w:rsid w:val="003F1608"/>
    <w:rsid w:val="003F1806"/>
    <w:rsid w:val="003F1807"/>
    <w:rsid w:val="003F1A5B"/>
    <w:rsid w:val="003F1B0D"/>
    <w:rsid w:val="003F1DA3"/>
    <w:rsid w:val="003F28E8"/>
    <w:rsid w:val="003F41CB"/>
    <w:rsid w:val="003F43C3"/>
    <w:rsid w:val="003F6074"/>
    <w:rsid w:val="003F650A"/>
    <w:rsid w:val="003F65B3"/>
    <w:rsid w:val="003F6B44"/>
    <w:rsid w:val="003F78A5"/>
    <w:rsid w:val="00401326"/>
    <w:rsid w:val="0040172D"/>
    <w:rsid w:val="00402E65"/>
    <w:rsid w:val="00404FEE"/>
    <w:rsid w:val="004069A1"/>
    <w:rsid w:val="004069E2"/>
    <w:rsid w:val="00406A02"/>
    <w:rsid w:val="00406AC9"/>
    <w:rsid w:val="00412349"/>
    <w:rsid w:val="00413562"/>
    <w:rsid w:val="00413AE8"/>
    <w:rsid w:val="00413D05"/>
    <w:rsid w:val="004144DA"/>
    <w:rsid w:val="004148C6"/>
    <w:rsid w:val="00414D76"/>
    <w:rsid w:val="00415AA1"/>
    <w:rsid w:val="004168F7"/>
    <w:rsid w:val="00417D0A"/>
    <w:rsid w:val="00420300"/>
    <w:rsid w:val="0042039F"/>
    <w:rsid w:val="00420410"/>
    <w:rsid w:val="0042041F"/>
    <w:rsid w:val="00420A5B"/>
    <w:rsid w:val="004213DF"/>
    <w:rsid w:val="00422315"/>
    <w:rsid w:val="00422644"/>
    <w:rsid w:val="004231EB"/>
    <w:rsid w:val="004245C3"/>
    <w:rsid w:val="00425679"/>
    <w:rsid w:val="0042667A"/>
    <w:rsid w:val="00427827"/>
    <w:rsid w:val="00430004"/>
    <w:rsid w:val="004300AF"/>
    <w:rsid w:val="004302B0"/>
    <w:rsid w:val="004302BF"/>
    <w:rsid w:val="00430A7D"/>
    <w:rsid w:val="00430B31"/>
    <w:rsid w:val="004360FB"/>
    <w:rsid w:val="004362B5"/>
    <w:rsid w:val="00436742"/>
    <w:rsid w:val="00436B33"/>
    <w:rsid w:val="00437B77"/>
    <w:rsid w:val="004400E3"/>
    <w:rsid w:val="00440EAD"/>
    <w:rsid w:val="00441DB4"/>
    <w:rsid w:val="0044220B"/>
    <w:rsid w:val="0044221F"/>
    <w:rsid w:val="00442801"/>
    <w:rsid w:val="004432EF"/>
    <w:rsid w:val="00443435"/>
    <w:rsid w:val="00444ECE"/>
    <w:rsid w:val="004453E8"/>
    <w:rsid w:val="00445D99"/>
    <w:rsid w:val="00445E90"/>
    <w:rsid w:val="00445F67"/>
    <w:rsid w:val="004463EC"/>
    <w:rsid w:val="00446417"/>
    <w:rsid w:val="0044660A"/>
    <w:rsid w:val="00446B49"/>
    <w:rsid w:val="00447267"/>
    <w:rsid w:val="004501D5"/>
    <w:rsid w:val="0045044E"/>
    <w:rsid w:val="004526B0"/>
    <w:rsid w:val="004527E3"/>
    <w:rsid w:val="00452FA5"/>
    <w:rsid w:val="0045338B"/>
    <w:rsid w:val="00453A8E"/>
    <w:rsid w:val="004540E9"/>
    <w:rsid w:val="004540F2"/>
    <w:rsid w:val="004543C5"/>
    <w:rsid w:val="00455838"/>
    <w:rsid w:val="004562C8"/>
    <w:rsid w:val="00460625"/>
    <w:rsid w:val="00460EA8"/>
    <w:rsid w:val="004610F0"/>
    <w:rsid w:val="004617F9"/>
    <w:rsid w:val="00461DDC"/>
    <w:rsid w:val="0046208B"/>
    <w:rsid w:val="00462EC2"/>
    <w:rsid w:val="004632C6"/>
    <w:rsid w:val="00463809"/>
    <w:rsid w:val="00464D0A"/>
    <w:rsid w:val="00464F51"/>
    <w:rsid w:val="004651E4"/>
    <w:rsid w:val="00466DBA"/>
    <w:rsid w:val="0046709A"/>
    <w:rsid w:val="00467707"/>
    <w:rsid w:val="00467B09"/>
    <w:rsid w:val="00467E1A"/>
    <w:rsid w:val="004704A6"/>
    <w:rsid w:val="00472A20"/>
    <w:rsid w:val="00474239"/>
    <w:rsid w:val="00474805"/>
    <w:rsid w:val="00474D68"/>
    <w:rsid w:val="00475971"/>
    <w:rsid w:val="0047603C"/>
    <w:rsid w:val="004770EA"/>
    <w:rsid w:val="00477607"/>
    <w:rsid w:val="00481614"/>
    <w:rsid w:val="0048176F"/>
    <w:rsid w:val="0048196C"/>
    <w:rsid w:val="00481EAF"/>
    <w:rsid w:val="00482155"/>
    <w:rsid w:val="0048266B"/>
    <w:rsid w:val="00482B25"/>
    <w:rsid w:val="0048341B"/>
    <w:rsid w:val="00484232"/>
    <w:rsid w:val="0048533C"/>
    <w:rsid w:val="0048566C"/>
    <w:rsid w:val="00485D3F"/>
    <w:rsid w:val="00486043"/>
    <w:rsid w:val="00486E87"/>
    <w:rsid w:val="00487689"/>
    <w:rsid w:val="00487F02"/>
    <w:rsid w:val="004905C7"/>
    <w:rsid w:val="00490CA9"/>
    <w:rsid w:val="00490D1C"/>
    <w:rsid w:val="0049116B"/>
    <w:rsid w:val="00492797"/>
    <w:rsid w:val="00493751"/>
    <w:rsid w:val="00494BA5"/>
    <w:rsid w:val="00494DC4"/>
    <w:rsid w:val="004957FF"/>
    <w:rsid w:val="00495AF8"/>
    <w:rsid w:val="004966B0"/>
    <w:rsid w:val="00496A5A"/>
    <w:rsid w:val="00496B21"/>
    <w:rsid w:val="00496CD0"/>
    <w:rsid w:val="00497A0C"/>
    <w:rsid w:val="00497B92"/>
    <w:rsid w:val="004A10CF"/>
    <w:rsid w:val="004A1FF8"/>
    <w:rsid w:val="004A2246"/>
    <w:rsid w:val="004A3408"/>
    <w:rsid w:val="004A3BC9"/>
    <w:rsid w:val="004A4E0C"/>
    <w:rsid w:val="004A50B1"/>
    <w:rsid w:val="004A577C"/>
    <w:rsid w:val="004A644E"/>
    <w:rsid w:val="004A6A12"/>
    <w:rsid w:val="004A770D"/>
    <w:rsid w:val="004B139F"/>
    <w:rsid w:val="004B1E78"/>
    <w:rsid w:val="004B279D"/>
    <w:rsid w:val="004B2820"/>
    <w:rsid w:val="004B30A6"/>
    <w:rsid w:val="004B3BE8"/>
    <w:rsid w:val="004B4FB8"/>
    <w:rsid w:val="004B4FC6"/>
    <w:rsid w:val="004B51AB"/>
    <w:rsid w:val="004B6184"/>
    <w:rsid w:val="004B76E7"/>
    <w:rsid w:val="004B7B03"/>
    <w:rsid w:val="004C01FE"/>
    <w:rsid w:val="004C04DC"/>
    <w:rsid w:val="004C0580"/>
    <w:rsid w:val="004C1820"/>
    <w:rsid w:val="004C209C"/>
    <w:rsid w:val="004C2D7D"/>
    <w:rsid w:val="004C3D76"/>
    <w:rsid w:val="004C3FF1"/>
    <w:rsid w:val="004C54CC"/>
    <w:rsid w:val="004C5546"/>
    <w:rsid w:val="004C5A13"/>
    <w:rsid w:val="004C6B16"/>
    <w:rsid w:val="004C6D0D"/>
    <w:rsid w:val="004C6E1C"/>
    <w:rsid w:val="004C71B5"/>
    <w:rsid w:val="004C7221"/>
    <w:rsid w:val="004C7819"/>
    <w:rsid w:val="004D05C0"/>
    <w:rsid w:val="004D0D1C"/>
    <w:rsid w:val="004D19DC"/>
    <w:rsid w:val="004D2698"/>
    <w:rsid w:val="004D3B11"/>
    <w:rsid w:val="004D457D"/>
    <w:rsid w:val="004D4941"/>
    <w:rsid w:val="004D4A9C"/>
    <w:rsid w:val="004D4DE6"/>
    <w:rsid w:val="004D509B"/>
    <w:rsid w:val="004D50F5"/>
    <w:rsid w:val="004D53AC"/>
    <w:rsid w:val="004D55B0"/>
    <w:rsid w:val="004D5EBC"/>
    <w:rsid w:val="004D623D"/>
    <w:rsid w:val="004D757F"/>
    <w:rsid w:val="004D7831"/>
    <w:rsid w:val="004E12D6"/>
    <w:rsid w:val="004E229E"/>
    <w:rsid w:val="004E2966"/>
    <w:rsid w:val="004E2B95"/>
    <w:rsid w:val="004E3352"/>
    <w:rsid w:val="004E3970"/>
    <w:rsid w:val="004E3C6F"/>
    <w:rsid w:val="004E4179"/>
    <w:rsid w:val="004E6C6A"/>
    <w:rsid w:val="004F12DE"/>
    <w:rsid w:val="004F2669"/>
    <w:rsid w:val="004F28BD"/>
    <w:rsid w:val="004F2DB2"/>
    <w:rsid w:val="004F306A"/>
    <w:rsid w:val="004F3AF5"/>
    <w:rsid w:val="004F437C"/>
    <w:rsid w:val="004F5329"/>
    <w:rsid w:val="004F5F3E"/>
    <w:rsid w:val="004F61C5"/>
    <w:rsid w:val="004F64C5"/>
    <w:rsid w:val="004F66AC"/>
    <w:rsid w:val="004F69C4"/>
    <w:rsid w:val="004F6B82"/>
    <w:rsid w:val="00501C8B"/>
    <w:rsid w:val="00501D44"/>
    <w:rsid w:val="00502286"/>
    <w:rsid w:val="00502475"/>
    <w:rsid w:val="00503E4D"/>
    <w:rsid w:val="005040A2"/>
    <w:rsid w:val="00504A82"/>
    <w:rsid w:val="00504D37"/>
    <w:rsid w:val="00505A26"/>
    <w:rsid w:val="00506DD4"/>
    <w:rsid w:val="00510773"/>
    <w:rsid w:val="00510F41"/>
    <w:rsid w:val="00512646"/>
    <w:rsid w:val="005138BB"/>
    <w:rsid w:val="005146D3"/>
    <w:rsid w:val="00514A31"/>
    <w:rsid w:val="00514B59"/>
    <w:rsid w:val="00514CAD"/>
    <w:rsid w:val="0051582B"/>
    <w:rsid w:val="0051586F"/>
    <w:rsid w:val="00515B73"/>
    <w:rsid w:val="0051681F"/>
    <w:rsid w:val="00516EF7"/>
    <w:rsid w:val="005175AF"/>
    <w:rsid w:val="00517621"/>
    <w:rsid w:val="00517774"/>
    <w:rsid w:val="00517DDE"/>
    <w:rsid w:val="00517E79"/>
    <w:rsid w:val="005204A3"/>
    <w:rsid w:val="005207B2"/>
    <w:rsid w:val="00521253"/>
    <w:rsid w:val="005222EA"/>
    <w:rsid w:val="00522551"/>
    <w:rsid w:val="00522AF5"/>
    <w:rsid w:val="00522E3A"/>
    <w:rsid w:val="00524007"/>
    <w:rsid w:val="005242BC"/>
    <w:rsid w:val="005243D4"/>
    <w:rsid w:val="00524ABC"/>
    <w:rsid w:val="00525108"/>
    <w:rsid w:val="0052561C"/>
    <w:rsid w:val="0052588A"/>
    <w:rsid w:val="005260F8"/>
    <w:rsid w:val="00526E1D"/>
    <w:rsid w:val="00526FB0"/>
    <w:rsid w:val="005270E3"/>
    <w:rsid w:val="00527653"/>
    <w:rsid w:val="00531171"/>
    <w:rsid w:val="005319F7"/>
    <w:rsid w:val="005329AE"/>
    <w:rsid w:val="00533495"/>
    <w:rsid w:val="00534F6F"/>
    <w:rsid w:val="00535B42"/>
    <w:rsid w:val="00536744"/>
    <w:rsid w:val="00536A15"/>
    <w:rsid w:val="00536C8E"/>
    <w:rsid w:val="0053786F"/>
    <w:rsid w:val="0053799B"/>
    <w:rsid w:val="00537D46"/>
    <w:rsid w:val="00540217"/>
    <w:rsid w:val="005406C4"/>
    <w:rsid w:val="00540DE6"/>
    <w:rsid w:val="00541131"/>
    <w:rsid w:val="00541147"/>
    <w:rsid w:val="00541D37"/>
    <w:rsid w:val="00541D88"/>
    <w:rsid w:val="00542928"/>
    <w:rsid w:val="0054305F"/>
    <w:rsid w:val="005435D7"/>
    <w:rsid w:val="005437DF"/>
    <w:rsid w:val="00543BF3"/>
    <w:rsid w:val="005445D1"/>
    <w:rsid w:val="005445F3"/>
    <w:rsid w:val="00544E07"/>
    <w:rsid w:val="00545E96"/>
    <w:rsid w:val="00545F3D"/>
    <w:rsid w:val="005460DC"/>
    <w:rsid w:val="005465CE"/>
    <w:rsid w:val="00546747"/>
    <w:rsid w:val="00546F00"/>
    <w:rsid w:val="0054730E"/>
    <w:rsid w:val="00547EDA"/>
    <w:rsid w:val="005507FE"/>
    <w:rsid w:val="00551C38"/>
    <w:rsid w:val="00551ED2"/>
    <w:rsid w:val="0055362F"/>
    <w:rsid w:val="00553EB0"/>
    <w:rsid w:val="005543EC"/>
    <w:rsid w:val="005561A8"/>
    <w:rsid w:val="005564AE"/>
    <w:rsid w:val="00556A5D"/>
    <w:rsid w:val="00556F70"/>
    <w:rsid w:val="0055745F"/>
    <w:rsid w:val="00557651"/>
    <w:rsid w:val="00557C0C"/>
    <w:rsid w:val="00557CC6"/>
    <w:rsid w:val="0056019C"/>
    <w:rsid w:val="00560773"/>
    <w:rsid w:val="0056096D"/>
    <w:rsid w:val="00561894"/>
    <w:rsid w:val="00561BA2"/>
    <w:rsid w:val="0056380C"/>
    <w:rsid w:val="00563BA8"/>
    <w:rsid w:val="00563CA0"/>
    <w:rsid w:val="00563DAA"/>
    <w:rsid w:val="005643BB"/>
    <w:rsid w:val="0056441D"/>
    <w:rsid w:val="00565116"/>
    <w:rsid w:val="00566410"/>
    <w:rsid w:val="005668DA"/>
    <w:rsid w:val="00567067"/>
    <w:rsid w:val="0056724F"/>
    <w:rsid w:val="005677A5"/>
    <w:rsid w:val="005678B7"/>
    <w:rsid w:val="00567C0C"/>
    <w:rsid w:val="00574046"/>
    <w:rsid w:val="00574CD4"/>
    <w:rsid w:val="0057508A"/>
    <w:rsid w:val="005751B2"/>
    <w:rsid w:val="005756A3"/>
    <w:rsid w:val="005758BE"/>
    <w:rsid w:val="0057690C"/>
    <w:rsid w:val="00577386"/>
    <w:rsid w:val="00577A50"/>
    <w:rsid w:val="00580340"/>
    <w:rsid w:val="00580B48"/>
    <w:rsid w:val="00580DF7"/>
    <w:rsid w:val="0058131C"/>
    <w:rsid w:val="005814B6"/>
    <w:rsid w:val="005816EF"/>
    <w:rsid w:val="00582389"/>
    <w:rsid w:val="00582AE5"/>
    <w:rsid w:val="005834FE"/>
    <w:rsid w:val="00583542"/>
    <w:rsid w:val="005838DA"/>
    <w:rsid w:val="005841ED"/>
    <w:rsid w:val="00584DAC"/>
    <w:rsid w:val="00584EC7"/>
    <w:rsid w:val="00584F66"/>
    <w:rsid w:val="00585282"/>
    <w:rsid w:val="0058614B"/>
    <w:rsid w:val="00586325"/>
    <w:rsid w:val="00591762"/>
    <w:rsid w:val="00592151"/>
    <w:rsid w:val="00595C40"/>
    <w:rsid w:val="00596391"/>
    <w:rsid w:val="00596A8D"/>
    <w:rsid w:val="00596B77"/>
    <w:rsid w:val="005A0935"/>
    <w:rsid w:val="005A1C31"/>
    <w:rsid w:val="005A22E0"/>
    <w:rsid w:val="005A28A4"/>
    <w:rsid w:val="005A2AE1"/>
    <w:rsid w:val="005A413E"/>
    <w:rsid w:val="005A46E4"/>
    <w:rsid w:val="005A4712"/>
    <w:rsid w:val="005A5301"/>
    <w:rsid w:val="005A5589"/>
    <w:rsid w:val="005A58F5"/>
    <w:rsid w:val="005A6ABB"/>
    <w:rsid w:val="005A6E11"/>
    <w:rsid w:val="005A6E5B"/>
    <w:rsid w:val="005A6ED9"/>
    <w:rsid w:val="005A7B9F"/>
    <w:rsid w:val="005A7CDC"/>
    <w:rsid w:val="005B1527"/>
    <w:rsid w:val="005B1774"/>
    <w:rsid w:val="005B1C99"/>
    <w:rsid w:val="005B3030"/>
    <w:rsid w:val="005B33DC"/>
    <w:rsid w:val="005B36DD"/>
    <w:rsid w:val="005B46CE"/>
    <w:rsid w:val="005B4F0C"/>
    <w:rsid w:val="005B526A"/>
    <w:rsid w:val="005C13E8"/>
    <w:rsid w:val="005C1E07"/>
    <w:rsid w:val="005C2430"/>
    <w:rsid w:val="005C33D6"/>
    <w:rsid w:val="005C3BCE"/>
    <w:rsid w:val="005C41B8"/>
    <w:rsid w:val="005C5517"/>
    <w:rsid w:val="005C57ED"/>
    <w:rsid w:val="005C5896"/>
    <w:rsid w:val="005C58B6"/>
    <w:rsid w:val="005C595E"/>
    <w:rsid w:val="005C606E"/>
    <w:rsid w:val="005C6461"/>
    <w:rsid w:val="005C6A52"/>
    <w:rsid w:val="005C74CF"/>
    <w:rsid w:val="005D07B0"/>
    <w:rsid w:val="005D0F96"/>
    <w:rsid w:val="005D2B40"/>
    <w:rsid w:val="005D2E07"/>
    <w:rsid w:val="005D3489"/>
    <w:rsid w:val="005D404A"/>
    <w:rsid w:val="005D4F1F"/>
    <w:rsid w:val="005D565C"/>
    <w:rsid w:val="005D5DE7"/>
    <w:rsid w:val="005D737D"/>
    <w:rsid w:val="005D7479"/>
    <w:rsid w:val="005D752B"/>
    <w:rsid w:val="005E05D0"/>
    <w:rsid w:val="005E1486"/>
    <w:rsid w:val="005E1D94"/>
    <w:rsid w:val="005E2314"/>
    <w:rsid w:val="005E2F82"/>
    <w:rsid w:val="005E4AAD"/>
    <w:rsid w:val="005E4B60"/>
    <w:rsid w:val="005E4BEE"/>
    <w:rsid w:val="005E5830"/>
    <w:rsid w:val="005E6588"/>
    <w:rsid w:val="005E688D"/>
    <w:rsid w:val="005E6BFC"/>
    <w:rsid w:val="005E6EE6"/>
    <w:rsid w:val="005F0D60"/>
    <w:rsid w:val="005F18C1"/>
    <w:rsid w:val="005F2618"/>
    <w:rsid w:val="005F3506"/>
    <w:rsid w:val="005F3A00"/>
    <w:rsid w:val="005F4683"/>
    <w:rsid w:val="005F5F8D"/>
    <w:rsid w:val="005F6EAA"/>
    <w:rsid w:val="005F6FE8"/>
    <w:rsid w:val="005F7D6D"/>
    <w:rsid w:val="00600447"/>
    <w:rsid w:val="006006E7"/>
    <w:rsid w:val="006009FC"/>
    <w:rsid w:val="00601398"/>
    <w:rsid w:val="006061B4"/>
    <w:rsid w:val="006061ED"/>
    <w:rsid w:val="00610299"/>
    <w:rsid w:val="00611A7A"/>
    <w:rsid w:val="00611F8E"/>
    <w:rsid w:val="00612CE5"/>
    <w:rsid w:val="00612E26"/>
    <w:rsid w:val="00612F29"/>
    <w:rsid w:val="0061384C"/>
    <w:rsid w:val="006138C0"/>
    <w:rsid w:val="006139D0"/>
    <w:rsid w:val="00613BE7"/>
    <w:rsid w:val="006142E1"/>
    <w:rsid w:val="00614AAA"/>
    <w:rsid w:val="006158BE"/>
    <w:rsid w:val="00616911"/>
    <w:rsid w:val="00616930"/>
    <w:rsid w:val="00616F61"/>
    <w:rsid w:val="006176AF"/>
    <w:rsid w:val="0061776B"/>
    <w:rsid w:val="00620A2A"/>
    <w:rsid w:val="00622078"/>
    <w:rsid w:val="006238CC"/>
    <w:rsid w:val="00624829"/>
    <w:rsid w:val="00624A47"/>
    <w:rsid w:val="00626FAC"/>
    <w:rsid w:val="0062774D"/>
    <w:rsid w:val="00627B2B"/>
    <w:rsid w:val="006305C5"/>
    <w:rsid w:val="00630A73"/>
    <w:rsid w:val="00630FB2"/>
    <w:rsid w:val="00631270"/>
    <w:rsid w:val="006312E6"/>
    <w:rsid w:val="00631306"/>
    <w:rsid w:val="0063150C"/>
    <w:rsid w:val="00631932"/>
    <w:rsid w:val="00632C00"/>
    <w:rsid w:val="00633030"/>
    <w:rsid w:val="00633EC5"/>
    <w:rsid w:val="00633F38"/>
    <w:rsid w:val="006340B4"/>
    <w:rsid w:val="00635CDD"/>
    <w:rsid w:val="006362AE"/>
    <w:rsid w:val="00636425"/>
    <w:rsid w:val="00640281"/>
    <w:rsid w:val="006428BA"/>
    <w:rsid w:val="006429E1"/>
    <w:rsid w:val="00642A90"/>
    <w:rsid w:val="00644938"/>
    <w:rsid w:val="00644D4B"/>
    <w:rsid w:val="00645E9E"/>
    <w:rsid w:val="00647D1C"/>
    <w:rsid w:val="0065049E"/>
    <w:rsid w:val="00652165"/>
    <w:rsid w:val="006530A3"/>
    <w:rsid w:val="006536F7"/>
    <w:rsid w:val="00654A62"/>
    <w:rsid w:val="00654AA0"/>
    <w:rsid w:val="00655271"/>
    <w:rsid w:val="006555E2"/>
    <w:rsid w:val="00656119"/>
    <w:rsid w:val="00657153"/>
    <w:rsid w:val="00660371"/>
    <w:rsid w:val="00660F82"/>
    <w:rsid w:val="00662286"/>
    <w:rsid w:val="006626D7"/>
    <w:rsid w:val="0066272B"/>
    <w:rsid w:val="00662BFA"/>
    <w:rsid w:val="0066310D"/>
    <w:rsid w:val="00663666"/>
    <w:rsid w:val="0066464A"/>
    <w:rsid w:val="00664800"/>
    <w:rsid w:val="00664EBB"/>
    <w:rsid w:val="00666C96"/>
    <w:rsid w:val="00666CD2"/>
    <w:rsid w:val="0066729F"/>
    <w:rsid w:val="006672B3"/>
    <w:rsid w:val="00667718"/>
    <w:rsid w:val="00667F1D"/>
    <w:rsid w:val="0067196C"/>
    <w:rsid w:val="00671C91"/>
    <w:rsid w:val="006725DE"/>
    <w:rsid w:val="00672FF6"/>
    <w:rsid w:val="00673046"/>
    <w:rsid w:val="00673295"/>
    <w:rsid w:val="00674715"/>
    <w:rsid w:val="00675B91"/>
    <w:rsid w:val="006764F2"/>
    <w:rsid w:val="00677E5F"/>
    <w:rsid w:val="00681129"/>
    <w:rsid w:val="00681708"/>
    <w:rsid w:val="00681801"/>
    <w:rsid w:val="00681807"/>
    <w:rsid w:val="00681A3B"/>
    <w:rsid w:val="00681F4F"/>
    <w:rsid w:val="006829F7"/>
    <w:rsid w:val="00682D9B"/>
    <w:rsid w:val="0068319F"/>
    <w:rsid w:val="00683DA2"/>
    <w:rsid w:val="00683F3B"/>
    <w:rsid w:val="00683FDC"/>
    <w:rsid w:val="00684478"/>
    <w:rsid w:val="0068472C"/>
    <w:rsid w:val="00684F7A"/>
    <w:rsid w:val="00685BB5"/>
    <w:rsid w:val="00687013"/>
    <w:rsid w:val="0068792D"/>
    <w:rsid w:val="006907C5"/>
    <w:rsid w:val="00691922"/>
    <w:rsid w:val="006921C4"/>
    <w:rsid w:val="00692851"/>
    <w:rsid w:val="006931A0"/>
    <w:rsid w:val="0069396E"/>
    <w:rsid w:val="006946E5"/>
    <w:rsid w:val="00695196"/>
    <w:rsid w:val="006955D4"/>
    <w:rsid w:val="00695AF7"/>
    <w:rsid w:val="00695E53"/>
    <w:rsid w:val="006965E5"/>
    <w:rsid w:val="00697519"/>
    <w:rsid w:val="00697E9F"/>
    <w:rsid w:val="006A035C"/>
    <w:rsid w:val="006A118F"/>
    <w:rsid w:val="006A1242"/>
    <w:rsid w:val="006A254F"/>
    <w:rsid w:val="006A281E"/>
    <w:rsid w:val="006A5F77"/>
    <w:rsid w:val="006A62A4"/>
    <w:rsid w:val="006A6D42"/>
    <w:rsid w:val="006A7514"/>
    <w:rsid w:val="006B00D2"/>
    <w:rsid w:val="006B0465"/>
    <w:rsid w:val="006B13F7"/>
    <w:rsid w:val="006B2C54"/>
    <w:rsid w:val="006B2FF3"/>
    <w:rsid w:val="006B38CF"/>
    <w:rsid w:val="006B39B8"/>
    <w:rsid w:val="006B4407"/>
    <w:rsid w:val="006B4AE1"/>
    <w:rsid w:val="006B50C8"/>
    <w:rsid w:val="006B56E7"/>
    <w:rsid w:val="006B68BD"/>
    <w:rsid w:val="006C0DD3"/>
    <w:rsid w:val="006C1242"/>
    <w:rsid w:val="006C1355"/>
    <w:rsid w:val="006C1982"/>
    <w:rsid w:val="006C2B08"/>
    <w:rsid w:val="006C2B6E"/>
    <w:rsid w:val="006C5613"/>
    <w:rsid w:val="006C61F7"/>
    <w:rsid w:val="006C6708"/>
    <w:rsid w:val="006C7C11"/>
    <w:rsid w:val="006D0051"/>
    <w:rsid w:val="006D0148"/>
    <w:rsid w:val="006D034C"/>
    <w:rsid w:val="006D0BD1"/>
    <w:rsid w:val="006D0F44"/>
    <w:rsid w:val="006D26D0"/>
    <w:rsid w:val="006D2BD6"/>
    <w:rsid w:val="006D3267"/>
    <w:rsid w:val="006D39D8"/>
    <w:rsid w:val="006D4197"/>
    <w:rsid w:val="006D41AE"/>
    <w:rsid w:val="006D461A"/>
    <w:rsid w:val="006D4F76"/>
    <w:rsid w:val="006D511F"/>
    <w:rsid w:val="006D64B6"/>
    <w:rsid w:val="006D6A82"/>
    <w:rsid w:val="006E05C9"/>
    <w:rsid w:val="006E0BBA"/>
    <w:rsid w:val="006E15B9"/>
    <w:rsid w:val="006E1692"/>
    <w:rsid w:val="006E16C6"/>
    <w:rsid w:val="006E29A5"/>
    <w:rsid w:val="006E2BB3"/>
    <w:rsid w:val="006E2F54"/>
    <w:rsid w:val="006E3638"/>
    <w:rsid w:val="006E3A93"/>
    <w:rsid w:val="006E3D4E"/>
    <w:rsid w:val="006E4331"/>
    <w:rsid w:val="006E446B"/>
    <w:rsid w:val="006E5680"/>
    <w:rsid w:val="006E5906"/>
    <w:rsid w:val="006E623E"/>
    <w:rsid w:val="006E62A6"/>
    <w:rsid w:val="006E6AE2"/>
    <w:rsid w:val="006E6B4E"/>
    <w:rsid w:val="006E7281"/>
    <w:rsid w:val="006E7D32"/>
    <w:rsid w:val="006F07F4"/>
    <w:rsid w:val="006F1698"/>
    <w:rsid w:val="006F1699"/>
    <w:rsid w:val="006F33E9"/>
    <w:rsid w:val="006F3499"/>
    <w:rsid w:val="006F39B4"/>
    <w:rsid w:val="006F510E"/>
    <w:rsid w:val="006F544E"/>
    <w:rsid w:val="006F73E1"/>
    <w:rsid w:val="006F769D"/>
    <w:rsid w:val="00700662"/>
    <w:rsid w:val="00700BFD"/>
    <w:rsid w:val="00701244"/>
    <w:rsid w:val="0070199D"/>
    <w:rsid w:val="007025A0"/>
    <w:rsid w:val="00702755"/>
    <w:rsid w:val="00702B3B"/>
    <w:rsid w:val="00702F33"/>
    <w:rsid w:val="00703054"/>
    <w:rsid w:val="007036B2"/>
    <w:rsid w:val="007037F5"/>
    <w:rsid w:val="00703BBF"/>
    <w:rsid w:val="00704057"/>
    <w:rsid w:val="00705CF3"/>
    <w:rsid w:val="00706A66"/>
    <w:rsid w:val="00707316"/>
    <w:rsid w:val="0070767F"/>
    <w:rsid w:val="007076A3"/>
    <w:rsid w:val="00707FB7"/>
    <w:rsid w:val="00710C1E"/>
    <w:rsid w:val="007116EB"/>
    <w:rsid w:val="00711BA2"/>
    <w:rsid w:val="00712614"/>
    <w:rsid w:val="00712AB9"/>
    <w:rsid w:val="00714222"/>
    <w:rsid w:val="00714557"/>
    <w:rsid w:val="0071590F"/>
    <w:rsid w:val="00715DBC"/>
    <w:rsid w:val="00716D97"/>
    <w:rsid w:val="0072127E"/>
    <w:rsid w:val="00721861"/>
    <w:rsid w:val="00723BA2"/>
    <w:rsid w:val="00725627"/>
    <w:rsid w:val="00725B6B"/>
    <w:rsid w:val="00725CBE"/>
    <w:rsid w:val="00726894"/>
    <w:rsid w:val="00726BD6"/>
    <w:rsid w:val="00727011"/>
    <w:rsid w:val="00727EE3"/>
    <w:rsid w:val="00730AA5"/>
    <w:rsid w:val="0073236E"/>
    <w:rsid w:val="00732A82"/>
    <w:rsid w:val="00733C20"/>
    <w:rsid w:val="00734362"/>
    <w:rsid w:val="00734FEC"/>
    <w:rsid w:val="00735251"/>
    <w:rsid w:val="00736782"/>
    <w:rsid w:val="00736934"/>
    <w:rsid w:val="00736998"/>
    <w:rsid w:val="00736DEF"/>
    <w:rsid w:val="00737216"/>
    <w:rsid w:val="00737844"/>
    <w:rsid w:val="00737A49"/>
    <w:rsid w:val="0074002A"/>
    <w:rsid w:val="00740666"/>
    <w:rsid w:val="00741160"/>
    <w:rsid w:val="00741B22"/>
    <w:rsid w:val="00741FE5"/>
    <w:rsid w:val="007432A9"/>
    <w:rsid w:val="007435FA"/>
    <w:rsid w:val="00743D6C"/>
    <w:rsid w:val="00743DDB"/>
    <w:rsid w:val="00745395"/>
    <w:rsid w:val="00746783"/>
    <w:rsid w:val="00746B5E"/>
    <w:rsid w:val="00747640"/>
    <w:rsid w:val="00750377"/>
    <w:rsid w:val="00750859"/>
    <w:rsid w:val="007510EC"/>
    <w:rsid w:val="00751C01"/>
    <w:rsid w:val="007521CA"/>
    <w:rsid w:val="00752306"/>
    <w:rsid w:val="007525ED"/>
    <w:rsid w:val="00752F13"/>
    <w:rsid w:val="00753DD0"/>
    <w:rsid w:val="00753FAB"/>
    <w:rsid w:val="007544B0"/>
    <w:rsid w:val="00754A22"/>
    <w:rsid w:val="007565BC"/>
    <w:rsid w:val="007569C8"/>
    <w:rsid w:val="0076019F"/>
    <w:rsid w:val="00761027"/>
    <w:rsid w:val="00761BC2"/>
    <w:rsid w:val="00761DB6"/>
    <w:rsid w:val="00761E79"/>
    <w:rsid w:val="00763793"/>
    <w:rsid w:val="00763A3E"/>
    <w:rsid w:val="00763E55"/>
    <w:rsid w:val="007649ED"/>
    <w:rsid w:val="00765290"/>
    <w:rsid w:val="00766657"/>
    <w:rsid w:val="00766D89"/>
    <w:rsid w:val="00767652"/>
    <w:rsid w:val="00770719"/>
    <w:rsid w:val="00770B24"/>
    <w:rsid w:val="0077132A"/>
    <w:rsid w:val="00772537"/>
    <w:rsid w:val="00773850"/>
    <w:rsid w:val="007746D5"/>
    <w:rsid w:val="00774732"/>
    <w:rsid w:val="00774761"/>
    <w:rsid w:val="00774CCD"/>
    <w:rsid w:val="00774FBD"/>
    <w:rsid w:val="007750B1"/>
    <w:rsid w:val="007760CA"/>
    <w:rsid w:val="00776458"/>
    <w:rsid w:val="00777914"/>
    <w:rsid w:val="0078021C"/>
    <w:rsid w:val="0078054D"/>
    <w:rsid w:val="00780D67"/>
    <w:rsid w:val="007819DA"/>
    <w:rsid w:val="00781F94"/>
    <w:rsid w:val="0078209E"/>
    <w:rsid w:val="0078386E"/>
    <w:rsid w:val="00784440"/>
    <w:rsid w:val="007845A4"/>
    <w:rsid w:val="00784DCD"/>
    <w:rsid w:val="00785734"/>
    <w:rsid w:val="00785817"/>
    <w:rsid w:val="007861E7"/>
    <w:rsid w:val="007912DF"/>
    <w:rsid w:val="00791E2B"/>
    <w:rsid w:val="007922E3"/>
    <w:rsid w:val="007940B3"/>
    <w:rsid w:val="007945B1"/>
    <w:rsid w:val="00794630"/>
    <w:rsid w:val="007950DE"/>
    <w:rsid w:val="00796A45"/>
    <w:rsid w:val="00796C04"/>
    <w:rsid w:val="00796C1D"/>
    <w:rsid w:val="00797687"/>
    <w:rsid w:val="007A168B"/>
    <w:rsid w:val="007A1FD5"/>
    <w:rsid w:val="007A21C1"/>
    <w:rsid w:val="007A2299"/>
    <w:rsid w:val="007A2496"/>
    <w:rsid w:val="007A2AB1"/>
    <w:rsid w:val="007A357F"/>
    <w:rsid w:val="007A393B"/>
    <w:rsid w:val="007A3A91"/>
    <w:rsid w:val="007A4CA4"/>
    <w:rsid w:val="007A5BCB"/>
    <w:rsid w:val="007A698C"/>
    <w:rsid w:val="007A69E1"/>
    <w:rsid w:val="007A758F"/>
    <w:rsid w:val="007A7992"/>
    <w:rsid w:val="007B09B5"/>
    <w:rsid w:val="007B1747"/>
    <w:rsid w:val="007B1C61"/>
    <w:rsid w:val="007B2122"/>
    <w:rsid w:val="007B246D"/>
    <w:rsid w:val="007B274D"/>
    <w:rsid w:val="007B32B9"/>
    <w:rsid w:val="007B3A58"/>
    <w:rsid w:val="007B4251"/>
    <w:rsid w:val="007B557B"/>
    <w:rsid w:val="007B55C3"/>
    <w:rsid w:val="007B5EB4"/>
    <w:rsid w:val="007B61E9"/>
    <w:rsid w:val="007B63B6"/>
    <w:rsid w:val="007B7B04"/>
    <w:rsid w:val="007C0003"/>
    <w:rsid w:val="007C02FA"/>
    <w:rsid w:val="007C083B"/>
    <w:rsid w:val="007C1F0A"/>
    <w:rsid w:val="007C3C9D"/>
    <w:rsid w:val="007C3EED"/>
    <w:rsid w:val="007C4D80"/>
    <w:rsid w:val="007C5483"/>
    <w:rsid w:val="007C5E18"/>
    <w:rsid w:val="007C643A"/>
    <w:rsid w:val="007C7D87"/>
    <w:rsid w:val="007C7EDE"/>
    <w:rsid w:val="007C7F8F"/>
    <w:rsid w:val="007D0597"/>
    <w:rsid w:val="007D1AB4"/>
    <w:rsid w:val="007D1D9F"/>
    <w:rsid w:val="007D42D5"/>
    <w:rsid w:val="007D545A"/>
    <w:rsid w:val="007D56E4"/>
    <w:rsid w:val="007D5B96"/>
    <w:rsid w:val="007D5D2D"/>
    <w:rsid w:val="007D5FF3"/>
    <w:rsid w:val="007D63CE"/>
    <w:rsid w:val="007D652A"/>
    <w:rsid w:val="007D7520"/>
    <w:rsid w:val="007D7D8C"/>
    <w:rsid w:val="007E170F"/>
    <w:rsid w:val="007E3F1A"/>
    <w:rsid w:val="007E4C93"/>
    <w:rsid w:val="007E69CE"/>
    <w:rsid w:val="007E6FEE"/>
    <w:rsid w:val="007E778C"/>
    <w:rsid w:val="007E78EA"/>
    <w:rsid w:val="007E7DC4"/>
    <w:rsid w:val="007F22D3"/>
    <w:rsid w:val="007F244C"/>
    <w:rsid w:val="007F27DE"/>
    <w:rsid w:val="007F2BE5"/>
    <w:rsid w:val="007F318E"/>
    <w:rsid w:val="007F37DD"/>
    <w:rsid w:val="007F4138"/>
    <w:rsid w:val="007F4CFD"/>
    <w:rsid w:val="007F559C"/>
    <w:rsid w:val="007F7551"/>
    <w:rsid w:val="007F7B42"/>
    <w:rsid w:val="00800AE7"/>
    <w:rsid w:val="00801321"/>
    <w:rsid w:val="008017EF"/>
    <w:rsid w:val="0080350B"/>
    <w:rsid w:val="008037CA"/>
    <w:rsid w:val="008052BC"/>
    <w:rsid w:val="008054A4"/>
    <w:rsid w:val="00805CA8"/>
    <w:rsid w:val="00806068"/>
    <w:rsid w:val="008070EB"/>
    <w:rsid w:val="00807B1E"/>
    <w:rsid w:val="008101EF"/>
    <w:rsid w:val="008102B0"/>
    <w:rsid w:val="0081087A"/>
    <w:rsid w:val="0081098F"/>
    <w:rsid w:val="008116DE"/>
    <w:rsid w:val="0081237D"/>
    <w:rsid w:val="008148EF"/>
    <w:rsid w:val="0081628D"/>
    <w:rsid w:val="00816472"/>
    <w:rsid w:val="00817045"/>
    <w:rsid w:val="00817721"/>
    <w:rsid w:val="008177A0"/>
    <w:rsid w:val="008213F7"/>
    <w:rsid w:val="00821B89"/>
    <w:rsid w:val="00821C83"/>
    <w:rsid w:val="00823BE5"/>
    <w:rsid w:val="008245C9"/>
    <w:rsid w:val="0082695C"/>
    <w:rsid w:val="00830C72"/>
    <w:rsid w:val="008314E6"/>
    <w:rsid w:val="0083177A"/>
    <w:rsid w:val="00831C3A"/>
    <w:rsid w:val="00832ACB"/>
    <w:rsid w:val="0083416C"/>
    <w:rsid w:val="00835A63"/>
    <w:rsid w:val="00836B90"/>
    <w:rsid w:val="00836C0D"/>
    <w:rsid w:val="0084085C"/>
    <w:rsid w:val="008408DE"/>
    <w:rsid w:val="00842289"/>
    <w:rsid w:val="00842613"/>
    <w:rsid w:val="00842F24"/>
    <w:rsid w:val="008430F3"/>
    <w:rsid w:val="00843409"/>
    <w:rsid w:val="008442F0"/>
    <w:rsid w:val="00844CFB"/>
    <w:rsid w:val="00844DB3"/>
    <w:rsid w:val="008455FE"/>
    <w:rsid w:val="00845A4E"/>
    <w:rsid w:val="008466B1"/>
    <w:rsid w:val="00846AF6"/>
    <w:rsid w:val="00846CA4"/>
    <w:rsid w:val="00846D9B"/>
    <w:rsid w:val="0084704C"/>
    <w:rsid w:val="0084729F"/>
    <w:rsid w:val="008472E9"/>
    <w:rsid w:val="0084761F"/>
    <w:rsid w:val="00847803"/>
    <w:rsid w:val="00847C7A"/>
    <w:rsid w:val="008503A4"/>
    <w:rsid w:val="008503B7"/>
    <w:rsid w:val="00850483"/>
    <w:rsid w:val="00850585"/>
    <w:rsid w:val="00850DA6"/>
    <w:rsid w:val="00850F98"/>
    <w:rsid w:val="00851A31"/>
    <w:rsid w:val="00851A58"/>
    <w:rsid w:val="0085280E"/>
    <w:rsid w:val="00854660"/>
    <w:rsid w:val="008547B0"/>
    <w:rsid w:val="0085573B"/>
    <w:rsid w:val="00856421"/>
    <w:rsid w:val="00856794"/>
    <w:rsid w:val="00857B82"/>
    <w:rsid w:val="00857DB9"/>
    <w:rsid w:val="0086035F"/>
    <w:rsid w:val="008625E6"/>
    <w:rsid w:val="00862785"/>
    <w:rsid w:val="0086335D"/>
    <w:rsid w:val="00863EA0"/>
    <w:rsid w:val="008641D4"/>
    <w:rsid w:val="00864A7A"/>
    <w:rsid w:val="00864EFF"/>
    <w:rsid w:val="008652E0"/>
    <w:rsid w:val="00865907"/>
    <w:rsid w:val="00866089"/>
    <w:rsid w:val="008662D1"/>
    <w:rsid w:val="008664A3"/>
    <w:rsid w:val="00866CE7"/>
    <w:rsid w:val="00866E31"/>
    <w:rsid w:val="00867024"/>
    <w:rsid w:val="00870194"/>
    <w:rsid w:val="00870210"/>
    <w:rsid w:val="00870BE0"/>
    <w:rsid w:val="00870BE2"/>
    <w:rsid w:val="00870EDE"/>
    <w:rsid w:val="00871A65"/>
    <w:rsid w:val="00871D73"/>
    <w:rsid w:val="00873419"/>
    <w:rsid w:val="00874538"/>
    <w:rsid w:val="00874D48"/>
    <w:rsid w:val="0087569D"/>
    <w:rsid w:val="00877661"/>
    <w:rsid w:val="00877834"/>
    <w:rsid w:val="00880AC6"/>
    <w:rsid w:val="00880F76"/>
    <w:rsid w:val="0088140C"/>
    <w:rsid w:val="0088152B"/>
    <w:rsid w:val="00882151"/>
    <w:rsid w:val="00882A4F"/>
    <w:rsid w:val="00882B30"/>
    <w:rsid w:val="00882C32"/>
    <w:rsid w:val="0088384D"/>
    <w:rsid w:val="00883A6A"/>
    <w:rsid w:val="00884CA5"/>
    <w:rsid w:val="00884CB3"/>
    <w:rsid w:val="00885469"/>
    <w:rsid w:val="008855B3"/>
    <w:rsid w:val="00885DB6"/>
    <w:rsid w:val="008862F1"/>
    <w:rsid w:val="00886EAA"/>
    <w:rsid w:val="00887398"/>
    <w:rsid w:val="00887FE0"/>
    <w:rsid w:val="008900C6"/>
    <w:rsid w:val="008909EC"/>
    <w:rsid w:val="00890CA1"/>
    <w:rsid w:val="00891067"/>
    <w:rsid w:val="00891F76"/>
    <w:rsid w:val="008933C4"/>
    <w:rsid w:val="00894DEF"/>
    <w:rsid w:val="0089520E"/>
    <w:rsid w:val="0089671A"/>
    <w:rsid w:val="008975A3"/>
    <w:rsid w:val="008A061D"/>
    <w:rsid w:val="008A070F"/>
    <w:rsid w:val="008A0E44"/>
    <w:rsid w:val="008A1679"/>
    <w:rsid w:val="008A1D3F"/>
    <w:rsid w:val="008A20C0"/>
    <w:rsid w:val="008A25DF"/>
    <w:rsid w:val="008A47BB"/>
    <w:rsid w:val="008A54DC"/>
    <w:rsid w:val="008A5C28"/>
    <w:rsid w:val="008A6289"/>
    <w:rsid w:val="008A6EEA"/>
    <w:rsid w:val="008A7CBA"/>
    <w:rsid w:val="008B04D4"/>
    <w:rsid w:val="008B067C"/>
    <w:rsid w:val="008B08E3"/>
    <w:rsid w:val="008B0AA7"/>
    <w:rsid w:val="008B1E1A"/>
    <w:rsid w:val="008B27AF"/>
    <w:rsid w:val="008B37A5"/>
    <w:rsid w:val="008B4F9C"/>
    <w:rsid w:val="008B6519"/>
    <w:rsid w:val="008C0258"/>
    <w:rsid w:val="008C0DB5"/>
    <w:rsid w:val="008C0F3C"/>
    <w:rsid w:val="008C178E"/>
    <w:rsid w:val="008C2787"/>
    <w:rsid w:val="008C3226"/>
    <w:rsid w:val="008C32F1"/>
    <w:rsid w:val="008C34FC"/>
    <w:rsid w:val="008C52A3"/>
    <w:rsid w:val="008C5AEE"/>
    <w:rsid w:val="008C7196"/>
    <w:rsid w:val="008C721B"/>
    <w:rsid w:val="008D086A"/>
    <w:rsid w:val="008D1783"/>
    <w:rsid w:val="008D1ECF"/>
    <w:rsid w:val="008D2B3E"/>
    <w:rsid w:val="008D38B6"/>
    <w:rsid w:val="008D46DB"/>
    <w:rsid w:val="008D4E7D"/>
    <w:rsid w:val="008D50D0"/>
    <w:rsid w:val="008D555F"/>
    <w:rsid w:val="008D784A"/>
    <w:rsid w:val="008D7FC8"/>
    <w:rsid w:val="008E0877"/>
    <w:rsid w:val="008E0F8A"/>
    <w:rsid w:val="008E1406"/>
    <w:rsid w:val="008E1BA0"/>
    <w:rsid w:val="008E310F"/>
    <w:rsid w:val="008E363E"/>
    <w:rsid w:val="008E39CF"/>
    <w:rsid w:val="008E49C3"/>
    <w:rsid w:val="008E4BE0"/>
    <w:rsid w:val="008E50D2"/>
    <w:rsid w:val="008E5A45"/>
    <w:rsid w:val="008E5DAE"/>
    <w:rsid w:val="008E7095"/>
    <w:rsid w:val="008E713C"/>
    <w:rsid w:val="008E77D5"/>
    <w:rsid w:val="008E78C4"/>
    <w:rsid w:val="008F0394"/>
    <w:rsid w:val="008F04DF"/>
    <w:rsid w:val="008F0792"/>
    <w:rsid w:val="008F1D21"/>
    <w:rsid w:val="008F49FE"/>
    <w:rsid w:val="008F57DA"/>
    <w:rsid w:val="008F5933"/>
    <w:rsid w:val="008F65DE"/>
    <w:rsid w:val="008F754F"/>
    <w:rsid w:val="00900A8A"/>
    <w:rsid w:val="009011AF"/>
    <w:rsid w:val="00901677"/>
    <w:rsid w:val="00901779"/>
    <w:rsid w:val="00902871"/>
    <w:rsid w:val="009028C9"/>
    <w:rsid w:val="00902B17"/>
    <w:rsid w:val="00902BC2"/>
    <w:rsid w:val="009031C1"/>
    <w:rsid w:val="00903959"/>
    <w:rsid w:val="00904588"/>
    <w:rsid w:val="00904EEA"/>
    <w:rsid w:val="00905494"/>
    <w:rsid w:val="00905511"/>
    <w:rsid w:val="009060E9"/>
    <w:rsid w:val="00906766"/>
    <w:rsid w:val="0090774D"/>
    <w:rsid w:val="0090794B"/>
    <w:rsid w:val="00907EA1"/>
    <w:rsid w:val="00910736"/>
    <w:rsid w:val="00910ABE"/>
    <w:rsid w:val="00911773"/>
    <w:rsid w:val="009119B1"/>
    <w:rsid w:val="00911F72"/>
    <w:rsid w:val="00912BA0"/>
    <w:rsid w:val="00913435"/>
    <w:rsid w:val="00914556"/>
    <w:rsid w:val="00914E7E"/>
    <w:rsid w:val="0091538B"/>
    <w:rsid w:val="009154E1"/>
    <w:rsid w:val="00916078"/>
    <w:rsid w:val="00916089"/>
    <w:rsid w:val="00916281"/>
    <w:rsid w:val="009210BD"/>
    <w:rsid w:val="00921280"/>
    <w:rsid w:val="009213BF"/>
    <w:rsid w:val="009214FD"/>
    <w:rsid w:val="009217E3"/>
    <w:rsid w:val="009219EE"/>
    <w:rsid w:val="00921FDE"/>
    <w:rsid w:val="00922E74"/>
    <w:rsid w:val="00924766"/>
    <w:rsid w:val="00924A99"/>
    <w:rsid w:val="00924D0A"/>
    <w:rsid w:val="00924E48"/>
    <w:rsid w:val="00924E91"/>
    <w:rsid w:val="009255F8"/>
    <w:rsid w:val="00925E03"/>
    <w:rsid w:val="00926457"/>
    <w:rsid w:val="009267DC"/>
    <w:rsid w:val="009315D7"/>
    <w:rsid w:val="00932487"/>
    <w:rsid w:val="00932E1C"/>
    <w:rsid w:val="0093456C"/>
    <w:rsid w:val="0093553B"/>
    <w:rsid w:val="00936195"/>
    <w:rsid w:val="00936968"/>
    <w:rsid w:val="009370C8"/>
    <w:rsid w:val="00937414"/>
    <w:rsid w:val="00937994"/>
    <w:rsid w:val="009403A6"/>
    <w:rsid w:val="009422F3"/>
    <w:rsid w:val="009441BA"/>
    <w:rsid w:val="00944E32"/>
    <w:rsid w:val="009457B3"/>
    <w:rsid w:val="00945C55"/>
    <w:rsid w:val="00946F17"/>
    <w:rsid w:val="00947A12"/>
    <w:rsid w:val="00947AD6"/>
    <w:rsid w:val="009503BC"/>
    <w:rsid w:val="0095160D"/>
    <w:rsid w:val="009523CD"/>
    <w:rsid w:val="009529EE"/>
    <w:rsid w:val="009533F6"/>
    <w:rsid w:val="00953A74"/>
    <w:rsid w:val="00953D93"/>
    <w:rsid w:val="00954151"/>
    <w:rsid w:val="00954872"/>
    <w:rsid w:val="00954879"/>
    <w:rsid w:val="00954DA0"/>
    <w:rsid w:val="0095511A"/>
    <w:rsid w:val="00955504"/>
    <w:rsid w:val="0095718C"/>
    <w:rsid w:val="00960EE4"/>
    <w:rsid w:val="00960F31"/>
    <w:rsid w:val="0096116A"/>
    <w:rsid w:val="00961178"/>
    <w:rsid w:val="0096139E"/>
    <w:rsid w:val="009614D4"/>
    <w:rsid w:val="00961A1B"/>
    <w:rsid w:val="00961CFA"/>
    <w:rsid w:val="00963AB2"/>
    <w:rsid w:val="0096426C"/>
    <w:rsid w:val="00970E3F"/>
    <w:rsid w:val="00972178"/>
    <w:rsid w:val="00972558"/>
    <w:rsid w:val="009728AC"/>
    <w:rsid w:val="00972DFC"/>
    <w:rsid w:val="00973E56"/>
    <w:rsid w:val="00973EC8"/>
    <w:rsid w:val="00974AEB"/>
    <w:rsid w:val="00974C72"/>
    <w:rsid w:val="00974E7F"/>
    <w:rsid w:val="00974F15"/>
    <w:rsid w:val="00975DB7"/>
    <w:rsid w:val="00976BC3"/>
    <w:rsid w:val="00977766"/>
    <w:rsid w:val="00977D1D"/>
    <w:rsid w:val="00977ED7"/>
    <w:rsid w:val="00980DAB"/>
    <w:rsid w:val="00980F29"/>
    <w:rsid w:val="00981089"/>
    <w:rsid w:val="00981F89"/>
    <w:rsid w:val="00982301"/>
    <w:rsid w:val="00982365"/>
    <w:rsid w:val="00984959"/>
    <w:rsid w:val="00984EA5"/>
    <w:rsid w:val="009874F8"/>
    <w:rsid w:val="00987842"/>
    <w:rsid w:val="00987C7B"/>
    <w:rsid w:val="009901B9"/>
    <w:rsid w:val="00990527"/>
    <w:rsid w:val="009916E0"/>
    <w:rsid w:val="009919EA"/>
    <w:rsid w:val="00991A7F"/>
    <w:rsid w:val="00992CDD"/>
    <w:rsid w:val="00992D15"/>
    <w:rsid w:val="00992DAE"/>
    <w:rsid w:val="00993A6F"/>
    <w:rsid w:val="00993A9A"/>
    <w:rsid w:val="009942EF"/>
    <w:rsid w:val="0099436F"/>
    <w:rsid w:val="00994A70"/>
    <w:rsid w:val="00995CE1"/>
    <w:rsid w:val="00996B13"/>
    <w:rsid w:val="00996CAF"/>
    <w:rsid w:val="009975D0"/>
    <w:rsid w:val="009A0110"/>
    <w:rsid w:val="009A0C61"/>
    <w:rsid w:val="009A117A"/>
    <w:rsid w:val="009A1BF4"/>
    <w:rsid w:val="009A20B4"/>
    <w:rsid w:val="009A2C94"/>
    <w:rsid w:val="009A3100"/>
    <w:rsid w:val="009A3575"/>
    <w:rsid w:val="009A36ED"/>
    <w:rsid w:val="009A45A5"/>
    <w:rsid w:val="009A4902"/>
    <w:rsid w:val="009A4EBE"/>
    <w:rsid w:val="009A5BF0"/>
    <w:rsid w:val="009A5C9F"/>
    <w:rsid w:val="009A5CA4"/>
    <w:rsid w:val="009A701D"/>
    <w:rsid w:val="009A795F"/>
    <w:rsid w:val="009B038F"/>
    <w:rsid w:val="009B05A3"/>
    <w:rsid w:val="009B06FA"/>
    <w:rsid w:val="009B184A"/>
    <w:rsid w:val="009B22C9"/>
    <w:rsid w:val="009B2890"/>
    <w:rsid w:val="009B36DA"/>
    <w:rsid w:val="009B3836"/>
    <w:rsid w:val="009B4F72"/>
    <w:rsid w:val="009B53DC"/>
    <w:rsid w:val="009B57A1"/>
    <w:rsid w:val="009B5E80"/>
    <w:rsid w:val="009B612C"/>
    <w:rsid w:val="009B76AE"/>
    <w:rsid w:val="009B786C"/>
    <w:rsid w:val="009B7F21"/>
    <w:rsid w:val="009C0C12"/>
    <w:rsid w:val="009C33EE"/>
    <w:rsid w:val="009C3721"/>
    <w:rsid w:val="009C475A"/>
    <w:rsid w:val="009C4ECA"/>
    <w:rsid w:val="009C505C"/>
    <w:rsid w:val="009C6414"/>
    <w:rsid w:val="009C6C6A"/>
    <w:rsid w:val="009C738E"/>
    <w:rsid w:val="009C7444"/>
    <w:rsid w:val="009C7565"/>
    <w:rsid w:val="009C76E2"/>
    <w:rsid w:val="009C7C84"/>
    <w:rsid w:val="009D004F"/>
    <w:rsid w:val="009D00DC"/>
    <w:rsid w:val="009D05DF"/>
    <w:rsid w:val="009D0C7B"/>
    <w:rsid w:val="009D107B"/>
    <w:rsid w:val="009D2A71"/>
    <w:rsid w:val="009D2B49"/>
    <w:rsid w:val="009D3191"/>
    <w:rsid w:val="009D4119"/>
    <w:rsid w:val="009D4BB6"/>
    <w:rsid w:val="009D5829"/>
    <w:rsid w:val="009D6E90"/>
    <w:rsid w:val="009E09C8"/>
    <w:rsid w:val="009E1299"/>
    <w:rsid w:val="009E1460"/>
    <w:rsid w:val="009E1DDE"/>
    <w:rsid w:val="009E2C7B"/>
    <w:rsid w:val="009E2D07"/>
    <w:rsid w:val="009E35C3"/>
    <w:rsid w:val="009E4381"/>
    <w:rsid w:val="009E4416"/>
    <w:rsid w:val="009E4451"/>
    <w:rsid w:val="009E458A"/>
    <w:rsid w:val="009E4E6D"/>
    <w:rsid w:val="009E5FF5"/>
    <w:rsid w:val="009E7783"/>
    <w:rsid w:val="009E7E0F"/>
    <w:rsid w:val="009F08B8"/>
    <w:rsid w:val="009F2042"/>
    <w:rsid w:val="009F2710"/>
    <w:rsid w:val="009F5A68"/>
    <w:rsid w:val="009F6339"/>
    <w:rsid w:val="009F6A09"/>
    <w:rsid w:val="009F6B51"/>
    <w:rsid w:val="009F6FFE"/>
    <w:rsid w:val="00A0142D"/>
    <w:rsid w:val="00A021B0"/>
    <w:rsid w:val="00A03723"/>
    <w:rsid w:val="00A03842"/>
    <w:rsid w:val="00A043F6"/>
    <w:rsid w:val="00A04526"/>
    <w:rsid w:val="00A04589"/>
    <w:rsid w:val="00A048C5"/>
    <w:rsid w:val="00A051F2"/>
    <w:rsid w:val="00A05292"/>
    <w:rsid w:val="00A056F6"/>
    <w:rsid w:val="00A05A7D"/>
    <w:rsid w:val="00A05BFC"/>
    <w:rsid w:val="00A067A8"/>
    <w:rsid w:val="00A06BFE"/>
    <w:rsid w:val="00A07C0B"/>
    <w:rsid w:val="00A1188B"/>
    <w:rsid w:val="00A11FB7"/>
    <w:rsid w:val="00A12378"/>
    <w:rsid w:val="00A12FD0"/>
    <w:rsid w:val="00A1324C"/>
    <w:rsid w:val="00A14359"/>
    <w:rsid w:val="00A15A90"/>
    <w:rsid w:val="00A15EB2"/>
    <w:rsid w:val="00A176DA"/>
    <w:rsid w:val="00A1775E"/>
    <w:rsid w:val="00A20498"/>
    <w:rsid w:val="00A20998"/>
    <w:rsid w:val="00A20CDB"/>
    <w:rsid w:val="00A2108D"/>
    <w:rsid w:val="00A22276"/>
    <w:rsid w:val="00A222B0"/>
    <w:rsid w:val="00A22D8E"/>
    <w:rsid w:val="00A2421C"/>
    <w:rsid w:val="00A2510D"/>
    <w:rsid w:val="00A25B41"/>
    <w:rsid w:val="00A26164"/>
    <w:rsid w:val="00A2688C"/>
    <w:rsid w:val="00A277FD"/>
    <w:rsid w:val="00A27BC8"/>
    <w:rsid w:val="00A31351"/>
    <w:rsid w:val="00A31F7B"/>
    <w:rsid w:val="00A32365"/>
    <w:rsid w:val="00A328A5"/>
    <w:rsid w:val="00A32BFF"/>
    <w:rsid w:val="00A3320F"/>
    <w:rsid w:val="00A335E5"/>
    <w:rsid w:val="00A33D95"/>
    <w:rsid w:val="00A3591A"/>
    <w:rsid w:val="00A360C3"/>
    <w:rsid w:val="00A3612C"/>
    <w:rsid w:val="00A37205"/>
    <w:rsid w:val="00A376AC"/>
    <w:rsid w:val="00A40EB0"/>
    <w:rsid w:val="00A4173B"/>
    <w:rsid w:val="00A41A1A"/>
    <w:rsid w:val="00A42324"/>
    <w:rsid w:val="00A429FA"/>
    <w:rsid w:val="00A43CB8"/>
    <w:rsid w:val="00A4444A"/>
    <w:rsid w:val="00A4480D"/>
    <w:rsid w:val="00A44E52"/>
    <w:rsid w:val="00A45E69"/>
    <w:rsid w:val="00A47492"/>
    <w:rsid w:val="00A5002A"/>
    <w:rsid w:val="00A50359"/>
    <w:rsid w:val="00A50985"/>
    <w:rsid w:val="00A51566"/>
    <w:rsid w:val="00A5266D"/>
    <w:rsid w:val="00A5326C"/>
    <w:rsid w:val="00A5329F"/>
    <w:rsid w:val="00A53875"/>
    <w:rsid w:val="00A53D71"/>
    <w:rsid w:val="00A53E9C"/>
    <w:rsid w:val="00A54CCF"/>
    <w:rsid w:val="00A551FD"/>
    <w:rsid w:val="00A55787"/>
    <w:rsid w:val="00A558F6"/>
    <w:rsid w:val="00A55D82"/>
    <w:rsid w:val="00A55F1A"/>
    <w:rsid w:val="00A55F2A"/>
    <w:rsid w:val="00A55F55"/>
    <w:rsid w:val="00A56201"/>
    <w:rsid w:val="00A56334"/>
    <w:rsid w:val="00A56DEE"/>
    <w:rsid w:val="00A5735A"/>
    <w:rsid w:val="00A576F3"/>
    <w:rsid w:val="00A57CD9"/>
    <w:rsid w:val="00A60D34"/>
    <w:rsid w:val="00A60DB5"/>
    <w:rsid w:val="00A60F07"/>
    <w:rsid w:val="00A61C71"/>
    <w:rsid w:val="00A62F44"/>
    <w:rsid w:val="00A636FD"/>
    <w:rsid w:val="00A6398B"/>
    <w:rsid w:val="00A63BB1"/>
    <w:rsid w:val="00A63E70"/>
    <w:rsid w:val="00A642F6"/>
    <w:rsid w:val="00A65467"/>
    <w:rsid w:val="00A658B7"/>
    <w:rsid w:val="00A65D0D"/>
    <w:rsid w:val="00A665EE"/>
    <w:rsid w:val="00A66CAC"/>
    <w:rsid w:val="00A67117"/>
    <w:rsid w:val="00A67529"/>
    <w:rsid w:val="00A67A53"/>
    <w:rsid w:val="00A67CE4"/>
    <w:rsid w:val="00A700EE"/>
    <w:rsid w:val="00A70EB1"/>
    <w:rsid w:val="00A7138D"/>
    <w:rsid w:val="00A713DA"/>
    <w:rsid w:val="00A72020"/>
    <w:rsid w:val="00A72281"/>
    <w:rsid w:val="00A7292E"/>
    <w:rsid w:val="00A74075"/>
    <w:rsid w:val="00A74126"/>
    <w:rsid w:val="00A76913"/>
    <w:rsid w:val="00A80AC2"/>
    <w:rsid w:val="00A80D79"/>
    <w:rsid w:val="00A80D93"/>
    <w:rsid w:val="00A81526"/>
    <w:rsid w:val="00A830C0"/>
    <w:rsid w:val="00A8340F"/>
    <w:rsid w:val="00A83846"/>
    <w:rsid w:val="00A8507C"/>
    <w:rsid w:val="00A85082"/>
    <w:rsid w:val="00A851A0"/>
    <w:rsid w:val="00A85936"/>
    <w:rsid w:val="00A85EFE"/>
    <w:rsid w:val="00A867E7"/>
    <w:rsid w:val="00A8718E"/>
    <w:rsid w:val="00A87397"/>
    <w:rsid w:val="00A87C98"/>
    <w:rsid w:val="00A9166F"/>
    <w:rsid w:val="00A91CCB"/>
    <w:rsid w:val="00A934D5"/>
    <w:rsid w:val="00A94C4C"/>
    <w:rsid w:val="00A94CC9"/>
    <w:rsid w:val="00A94D03"/>
    <w:rsid w:val="00A9500F"/>
    <w:rsid w:val="00A953CC"/>
    <w:rsid w:val="00A955C8"/>
    <w:rsid w:val="00A95F28"/>
    <w:rsid w:val="00A961AF"/>
    <w:rsid w:val="00A972D9"/>
    <w:rsid w:val="00A97886"/>
    <w:rsid w:val="00A97AC4"/>
    <w:rsid w:val="00A97AF4"/>
    <w:rsid w:val="00AA01B5"/>
    <w:rsid w:val="00AA0D72"/>
    <w:rsid w:val="00AA1297"/>
    <w:rsid w:val="00AA1411"/>
    <w:rsid w:val="00AA1435"/>
    <w:rsid w:val="00AA1E30"/>
    <w:rsid w:val="00AA2426"/>
    <w:rsid w:val="00AA2BE6"/>
    <w:rsid w:val="00AA3F49"/>
    <w:rsid w:val="00AA3FB6"/>
    <w:rsid w:val="00AA4362"/>
    <w:rsid w:val="00AA43F5"/>
    <w:rsid w:val="00AA4D8F"/>
    <w:rsid w:val="00AA5729"/>
    <w:rsid w:val="00AA75FD"/>
    <w:rsid w:val="00AA7752"/>
    <w:rsid w:val="00AA7D91"/>
    <w:rsid w:val="00AB123B"/>
    <w:rsid w:val="00AB137E"/>
    <w:rsid w:val="00AB1668"/>
    <w:rsid w:val="00AB27E2"/>
    <w:rsid w:val="00AB3FAA"/>
    <w:rsid w:val="00AB4505"/>
    <w:rsid w:val="00AB4F1C"/>
    <w:rsid w:val="00AB5D9C"/>
    <w:rsid w:val="00AB604F"/>
    <w:rsid w:val="00AB6FB1"/>
    <w:rsid w:val="00AB7294"/>
    <w:rsid w:val="00AB7DC3"/>
    <w:rsid w:val="00AC169D"/>
    <w:rsid w:val="00AC170E"/>
    <w:rsid w:val="00AC320A"/>
    <w:rsid w:val="00AC3FE0"/>
    <w:rsid w:val="00AC4B73"/>
    <w:rsid w:val="00AC64F2"/>
    <w:rsid w:val="00AC6E05"/>
    <w:rsid w:val="00AC79C2"/>
    <w:rsid w:val="00AC7A5D"/>
    <w:rsid w:val="00AC7CAA"/>
    <w:rsid w:val="00AD0479"/>
    <w:rsid w:val="00AD0940"/>
    <w:rsid w:val="00AD0A99"/>
    <w:rsid w:val="00AD14C2"/>
    <w:rsid w:val="00AD256F"/>
    <w:rsid w:val="00AD2DCB"/>
    <w:rsid w:val="00AD5A75"/>
    <w:rsid w:val="00AD655F"/>
    <w:rsid w:val="00AD74F1"/>
    <w:rsid w:val="00AD79AA"/>
    <w:rsid w:val="00AE03F2"/>
    <w:rsid w:val="00AE07F7"/>
    <w:rsid w:val="00AE0A06"/>
    <w:rsid w:val="00AE11C6"/>
    <w:rsid w:val="00AE191B"/>
    <w:rsid w:val="00AE267D"/>
    <w:rsid w:val="00AE2803"/>
    <w:rsid w:val="00AE36E9"/>
    <w:rsid w:val="00AE4EDD"/>
    <w:rsid w:val="00AE6108"/>
    <w:rsid w:val="00AE700A"/>
    <w:rsid w:val="00AF041E"/>
    <w:rsid w:val="00AF0C89"/>
    <w:rsid w:val="00AF1229"/>
    <w:rsid w:val="00AF1DC9"/>
    <w:rsid w:val="00AF26FC"/>
    <w:rsid w:val="00AF2D5A"/>
    <w:rsid w:val="00AF39A3"/>
    <w:rsid w:val="00AF3F4A"/>
    <w:rsid w:val="00AF4CCE"/>
    <w:rsid w:val="00AF55CD"/>
    <w:rsid w:val="00AF590E"/>
    <w:rsid w:val="00AF650B"/>
    <w:rsid w:val="00AF6583"/>
    <w:rsid w:val="00AF71B0"/>
    <w:rsid w:val="00AF750E"/>
    <w:rsid w:val="00AF77A4"/>
    <w:rsid w:val="00AF7D70"/>
    <w:rsid w:val="00B0016F"/>
    <w:rsid w:val="00B01447"/>
    <w:rsid w:val="00B01534"/>
    <w:rsid w:val="00B03818"/>
    <w:rsid w:val="00B039E4"/>
    <w:rsid w:val="00B050B1"/>
    <w:rsid w:val="00B062C0"/>
    <w:rsid w:val="00B06D1D"/>
    <w:rsid w:val="00B07B8C"/>
    <w:rsid w:val="00B112C6"/>
    <w:rsid w:val="00B11A27"/>
    <w:rsid w:val="00B127CB"/>
    <w:rsid w:val="00B12FF3"/>
    <w:rsid w:val="00B134D5"/>
    <w:rsid w:val="00B136C7"/>
    <w:rsid w:val="00B1379E"/>
    <w:rsid w:val="00B154A0"/>
    <w:rsid w:val="00B1558F"/>
    <w:rsid w:val="00B15752"/>
    <w:rsid w:val="00B1595B"/>
    <w:rsid w:val="00B17C09"/>
    <w:rsid w:val="00B2004D"/>
    <w:rsid w:val="00B204C8"/>
    <w:rsid w:val="00B20671"/>
    <w:rsid w:val="00B2108A"/>
    <w:rsid w:val="00B21310"/>
    <w:rsid w:val="00B21629"/>
    <w:rsid w:val="00B21BCA"/>
    <w:rsid w:val="00B21CEB"/>
    <w:rsid w:val="00B21F0B"/>
    <w:rsid w:val="00B22F6F"/>
    <w:rsid w:val="00B23CA2"/>
    <w:rsid w:val="00B248A3"/>
    <w:rsid w:val="00B26552"/>
    <w:rsid w:val="00B26C63"/>
    <w:rsid w:val="00B27300"/>
    <w:rsid w:val="00B27358"/>
    <w:rsid w:val="00B276EA"/>
    <w:rsid w:val="00B27EBA"/>
    <w:rsid w:val="00B30E11"/>
    <w:rsid w:val="00B32C94"/>
    <w:rsid w:val="00B33317"/>
    <w:rsid w:val="00B33537"/>
    <w:rsid w:val="00B33BB2"/>
    <w:rsid w:val="00B33F49"/>
    <w:rsid w:val="00B340ED"/>
    <w:rsid w:val="00B347F9"/>
    <w:rsid w:val="00B351FE"/>
    <w:rsid w:val="00B35EF4"/>
    <w:rsid w:val="00B371E6"/>
    <w:rsid w:val="00B374F2"/>
    <w:rsid w:val="00B37564"/>
    <w:rsid w:val="00B40031"/>
    <w:rsid w:val="00B403DD"/>
    <w:rsid w:val="00B404E1"/>
    <w:rsid w:val="00B41E40"/>
    <w:rsid w:val="00B42238"/>
    <w:rsid w:val="00B438F2"/>
    <w:rsid w:val="00B43E0F"/>
    <w:rsid w:val="00B44A89"/>
    <w:rsid w:val="00B457F5"/>
    <w:rsid w:val="00B45C91"/>
    <w:rsid w:val="00B45EF4"/>
    <w:rsid w:val="00B4654C"/>
    <w:rsid w:val="00B46C5A"/>
    <w:rsid w:val="00B47A74"/>
    <w:rsid w:val="00B5074B"/>
    <w:rsid w:val="00B51BEB"/>
    <w:rsid w:val="00B52343"/>
    <w:rsid w:val="00B54313"/>
    <w:rsid w:val="00B54C53"/>
    <w:rsid w:val="00B55047"/>
    <w:rsid w:val="00B554AD"/>
    <w:rsid w:val="00B557CE"/>
    <w:rsid w:val="00B559A6"/>
    <w:rsid w:val="00B57489"/>
    <w:rsid w:val="00B574C3"/>
    <w:rsid w:val="00B57D1B"/>
    <w:rsid w:val="00B6186D"/>
    <w:rsid w:val="00B61B9C"/>
    <w:rsid w:val="00B62139"/>
    <w:rsid w:val="00B648E7"/>
    <w:rsid w:val="00B64909"/>
    <w:rsid w:val="00B64BAD"/>
    <w:rsid w:val="00B6588E"/>
    <w:rsid w:val="00B66441"/>
    <w:rsid w:val="00B7082C"/>
    <w:rsid w:val="00B70CA0"/>
    <w:rsid w:val="00B70F54"/>
    <w:rsid w:val="00B72179"/>
    <w:rsid w:val="00B72254"/>
    <w:rsid w:val="00B7304C"/>
    <w:rsid w:val="00B73664"/>
    <w:rsid w:val="00B73C35"/>
    <w:rsid w:val="00B74456"/>
    <w:rsid w:val="00B7524F"/>
    <w:rsid w:val="00B75314"/>
    <w:rsid w:val="00B76946"/>
    <w:rsid w:val="00B77867"/>
    <w:rsid w:val="00B80500"/>
    <w:rsid w:val="00B80C96"/>
    <w:rsid w:val="00B81034"/>
    <w:rsid w:val="00B8118A"/>
    <w:rsid w:val="00B81219"/>
    <w:rsid w:val="00B82A6C"/>
    <w:rsid w:val="00B82FED"/>
    <w:rsid w:val="00B8310B"/>
    <w:rsid w:val="00B83CEC"/>
    <w:rsid w:val="00B84E6E"/>
    <w:rsid w:val="00B8580C"/>
    <w:rsid w:val="00B86222"/>
    <w:rsid w:val="00B873EC"/>
    <w:rsid w:val="00B9055F"/>
    <w:rsid w:val="00B90692"/>
    <w:rsid w:val="00B90FF3"/>
    <w:rsid w:val="00B910DF"/>
    <w:rsid w:val="00B9120E"/>
    <w:rsid w:val="00B91366"/>
    <w:rsid w:val="00B9152E"/>
    <w:rsid w:val="00B92798"/>
    <w:rsid w:val="00B92C9B"/>
    <w:rsid w:val="00B93211"/>
    <w:rsid w:val="00B93A28"/>
    <w:rsid w:val="00B94E99"/>
    <w:rsid w:val="00B9616C"/>
    <w:rsid w:val="00B96AD5"/>
    <w:rsid w:val="00B97230"/>
    <w:rsid w:val="00B9777A"/>
    <w:rsid w:val="00BA0547"/>
    <w:rsid w:val="00BA0F6D"/>
    <w:rsid w:val="00BA1CE3"/>
    <w:rsid w:val="00BA1F02"/>
    <w:rsid w:val="00BA208F"/>
    <w:rsid w:val="00BA21BA"/>
    <w:rsid w:val="00BA24AC"/>
    <w:rsid w:val="00BA2538"/>
    <w:rsid w:val="00BA2977"/>
    <w:rsid w:val="00BA3A95"/>
    <w:rsid w:val="00BA52F5"/>
    <w:rsid w:val="00BA545B"/>
    <w:rsid w:val="00BA69E3"/>
    <w:rsid w:val="00BA6D94"/>
    <w:rsid w:val="00BA6E34"/>
    <w:rsid w:val="00BA736F"/>
    <w:rsid w:val="00BA740D"/>
    <w:rsid w:val="00BA76AE"/>
    <w:rsid w:val="00BB029B"/>
    <w:rsid w:val="00BB06C6"/>
    <w:rsid w:val="00BB1882"/>
    <w:rsid w:val="00BB1C30"/>
    <w:rsid w:val="00BB1D63"/>
    <w:rsid w:val="00BB2278"/>
    <w:rsid w:val="00BB2478"/>
    <w:rsid w:val="00BB30C4"/>
    <w:rsid w:val="00BB43AE"/>
    <w:rsid w:val="00BB556C"/>
    <w:rsid w:val="00BB6058"/>
    <w:rsid w:val="00BB6E2F"/>
    <w:rsid w:val="00BB6EA2"/>
    <w:rsid w:val="00BB7ABA"/>
    <w:rsid w:val="00BC0ECB"/>
    <w:rsid w:val="00BC261F"/>
    <w:rsid w:val="00BC2EAA"/>
    <w:rsid w:val="00BC42AA"/>
    <w:rsid w:val="00BC6958"/>
    <w:rsid w:val="00BC7491"/>
    <w:rsid w:val="00BD0312"/>
    <w:rsid w:val="00BD1F7F"/>
    <w:rsid w:val="00BD2B88"/>
    <w:rsid w:val="00BD2C1B"/>
    <w:rsid w:val="00BD2D19"/>
    <w:rsid w:val="00BD33BF"/>
    <w:rsid w:val="00BD3D78"/>
    <w:rsid w:val="00BD3EA2"/>
    <w:rsid w:val="00BD3FC1"/>
    <w:rsid w:val="00BD49B6"/>
    <w:rsid w:val="00BD5044"/>
    <w:rsid w:val="00BD5F51"/>
    <w:rsid w:val="00BD634F"/>
    <w:rsid w:val="00BD73FC"/>
    <w:rsid w:val="00BD7555"/>
    <w:rsid w:val="00BD7AEB"/>
    <w:rsid w:val="00BD7CEB"/>
    <w:rsid w:val="00BE00BA"/>
    <w:rsid w:val="00BE03EF"/>
    <w:rsid w:val="00BE0B69"/>
    <w:rsid w:val="00BE1670"/>
    <w:rsid w:val="00BE1748"/>
    <w:rsid w:val="00BE18E1"/>
    <w:rsid w:val="00BE1CBB"/>
    <w:rsid w:val="00BE36A0"/>
    <w:rsid w:val="00BE3720"/>
    <w:rsid w:val="00BE4C4B"/>
    <w:rsid w:val="00BE5606"/>
    <w:rsid w:val="00BE700F"/>
    <w:rsid w:val="00BE7750"/>
    <w:rsid w:val="00BE7921"/>
    <w:rsid w:val="00BE7F3B"/>
    <w:rsid w:val="00BF0668"/>
    <w:rsid w:val="00BF16AA"/>
    <w:rsid w:val="00BF1B1A"/>
    <w:rsid w:val="00BF2DF0"/>
    <w:rsid w:val="00BF2F36"/>
    <w:rsid w:val="00BF30F9"/>
    <w:rsid w:val="00BF47B9"/>
    <w:rsid w:val="00BF4BF4"/>
    <w:rsid w:val="00BF4CF8"/>
    <w:rsid w:val="00BF5D01"/>
    <w:rsid w:val="00BF60B8"/>
    <w:rsid w:val="00BF6450"/>
    <w:rsid w:val="00BF6B2B"/>
    <w:rsid w:val="00BF7FF9"/>
    <w:rsid w:val="00C00169"/>
    <w:rsid w:val="00C00B4E"/>
    <w:rsid w:val="00C02035"/>
    <w:rsid w:val="00C022CA"/>
    <w:rsid w:val="00C03DE5"/>
    <w:rsid w:val="00C0454C"/>
    <w:rsid w:val="00C04A2B"/>
    <w:rsid w:val="00C04F0E"/>
    <w:rsid w:val="00C05599"/>
    <w:rsid w:val="00C058D3"/>
    <w:rsid w:val="00C0779C"/>
    <w:rsid w:val="00C07979"/>
    <w:rsid w:val="00C11B2D"/>
    <w:rsid w:val="00C12665"/>
    <w:rsid w:val="00C13380"/>
    <w:rsid w:val="00C14792"/>
    <w:rsid w:val="00C1582E"/>
    <w:rsid w:val="00C15D25"/>
    <w:rsid w:val="00C15D95"/>
    <w:rsid w:val="00C21107"/>
    <w:rsid w:val="00C215B4"/>
    <w:rsid w:val="00C22067"/>
    <w:rsid w:val="00C22F69"/>
    <w:rsid w:val="00C24B31"/>
    <w:rsid w:val="00C24DA1"/>
    <w:rsid w:val="00C257B6"/>
    <w:rsid w:val="00C26A18"/>
    <w:rsid w:val="00C276A3"/>
    <w:rsid w:val="00C309D9"/>
    <w:rsid w:val="00C30E9F"/>
    <w:rsid w:val="00C313A2"/>
    <w:rsid w:val="00C3152B"/>
    <w:rsid w:val="00C32B79"/>
    <w:rsid w:val="00C32E68"/>
    <w:rsid w:val="00C341BA"/>
    <w:rsid w:val="00C34B4B"/>
    <w:rsid w:val="00C352AF"/>
    <w:rsid w:val="00C3548C"/>
    <w:rsid w:val="00C356BD"/>
    <w:rsid w:val="00C356F6"/>
    <w:rsid w:val="00C358E2"/>
    <w:rsid w:val="00C35FAA"/>
    <w:rsid w:val="00C405C5"/>
    <w:rsid w:val="00C41E05"/>
    <w:rsid w:val="00C4325D"/>
    <w:rsid w:val="00C4379E"/>
    <w:rsid w:val="00C44A9A"/>
    <w:rsid w:val="00C45379"/>
    <w:rsid w:val="00C46966"/>
    <w:rsid w:val="00C47413"/>
    <w:rsid w:val="00C47716"/>
    <w:rsid w:val="00C47D9F"/>
    <w:rsid w:val="00C5083D"/>
    <w:rsid w:val="00C50B1E"/>
    <w:rsid w:val="00C52B87"/>
    <w:rsid w:val="00C52BC5"/>
    <w:rsid w:val="00C575F1"/>
    <w:rsid w:val="00C57D2F"/>
    <w:rsid w:val="00C6081E"/>
    <w:rsid w:val="00C61015"/>
    <w:rsid w:val="00C61C5D"/>
    <w:rsid w:val="00C62022"/>
    <w:rsid w:val="00C62192"/>
    <w:rsid w:val="00C623C7"/>
    <w:rsid w:val="00C6249E"/>
    <w:rsid w:val="00C63C3F"/>
    <w:rsid w:val="00C647BB"/>
    <w:rsid w:val="00C66564"/>
    <w:rsid w:val="00C66C6F"/>
    <w:rsid w:val="00C677DA"/>
    <w:rsid w:val="00C7056C"/>
    <w:rsid w:val="00C70E5E"/>
    <w:rsid w:val="00C71873"/>
    <w:rsid w:val="00C7345E"/>
    <w:rsid w:val="00C7353F"/>
    <w:rsid w:val="00C7378D"/>
    <w:rsid w:val="00C74046"/>
    <w:rsid w:val="00C75AB7"/>
    <w:rsid w:val="00C75B27"/>
    <w:rsid w:val="00C8102A"/>
    <w:rsid w:val="00C81B6D"/>
    <w:rsid w:val="00C82061"/>
    <w:rsid w:val="00C821B7"/>
    <w:rsid w:val="00C822CA"/>
    <w:rsid w:val="00C82573"/>
    <w:rsid w:val="00C83007"/>
    <w:rsid w:val="00C83675"/>
    <w:rsid w:val="00C841A1"/>
    <w:rsid w:val="00C84E60"/>
    <w:rsid w:val="00C854E6"/>
    <w:rsid w:val="00C85631"/>
    <w:rsid w:val="00C85B12"/>
    <w:rsid w:val="00C86452"/>
    <w:rsid w:val="00C871F3"/>
    <w:rsid w:val="00C878AC"/>
    <w:rsid w:val="00C90418"/>
    <w:rsid w:val="00C91105"/>
    <w:rsid w:val="00C93370"/>
    <w:rsid w:val="00C952B2"/>
    <w:rsid w:val="00C95A1B"/>
    <w:rsid w:val="00C95B17"/>
    <w:rsid w:val="00C96AB2"/>
    <w:rsid w:val="00C97CFC"/>
    <w:rsid w:val="00CA0AFA"/>
    <w:rsid w:val="00CA1FD6"/>
    <w:rsid w:val="00CA5260"/>
    <w:rsid w:val="00CA570E"/>
    <w:rsid w:val="00CA580D"/>
    <w:rsid w:val="00CA7CE2"/>
    <w:rsid w:val="00CB090F"/>
    <w:rsid w:val="00CB0FC2"/>
    <w:rsid w:val="00CB3597"/>
    <w:rsid w:val="00CB368F"/>
    <w:rsid w:val="00CB38EF"/>
    <w:rsid w:val="00CB3C9D"/>
    <w:rsid w:val="00CB51B0"/>
    <w:rsid w:val="00CB53A3"/>
    <w:rsid w:val="00CB6791"/>
    <w:rsid w:val="00CB6E0A"/>
    <w:rsid w:val="00CB70BA"/>
    <w:rsid w:val="00CB748E"/>
    <w:rsid w:val="00CB752C"/>
    <w:rsid w:val="00CB7A5C"/>
    <w:rsid w:val="00CB7AAF"/>
    <w:rsid w:val="00CC0245"/>
    <w:rsid w:val="00CC0E6B"/>
    <w:rsid w:val="00CC11FC"/>
    <w:rsid w:val="00CC130F"/>
    <w:rsid w:val="00CC209A"/>
    <w:rsid w:val="00CC2492"/>
    <w:rsid w:val="00CC3AD7"/>
    <w:rsid w:val="00CC4EFE"/>
    <w:rsid w:val="00CC4F03"/>
    <w:rsid w:val="00CC5E30"/>
    <w:rsid w:val="00CC747B"/>
    <w:rsid w:val="00CD0040"/>
    <w:rsid w:val="00CD02C6"/>
    <w:rsid w:val="00CD1A35"/>
    <w:rsid w:val="00CD1FC5"/>
    <w:rsid w:val="00CD1FD3"/>
    <w:rsid w:val="00CD29E7"/>
    <w:rsid w:val="00CD2E10"/>
    <w:rsid w:val="00CD338D"/>
    <w:rsid w:val="00CD3E66"/>
    <w:rsid w:val="00CD44B3"/>
    <w:rsid w:val="00CD4E85"/>
    <w:rsid w:val="00CD51FE"/>
    <w:rsid w:val="00CD5819"/>
    <w:rsid w:val="00CD58F2"/>
    <w:rsid w:val="00CD5D70"/>
    <w:rsid w:val="00CD6104"/>
    <w:rsid w:val="00CD6E95"/>
    <w:rsid w:val="00CD741B"/>
    <w:rsid w:val="00CE04D3"/>
    <w:rsid w:val="00CE07D7"/>
    <w:rsid w:val="00CE0B54"/>
    <w:rsid w:val="00CE120B"/>
    <w:rsid w:val="00CE28D9"/>
    <w:rsid w:val="00CE29DA"/>
    <w:rsid w:val="00CE3C7E"/>
    <w:rsid w:val="00CE4899"/>
    <w:rsid w:val="00CE6D68"/>
    <w:rsid w:val="00CE7B96"/>
    <w:rsid w:val="00CE7CC6"/>
    <w:rsid w:val="00CF0675"/>
    <w:rsid w:val="00CF069E"/>
    <w:rsid w:val="00CF1A1A"/>
    <w:rsid w:val="00CF1BDC"/>
    <w:rsid w:val="00CF2E5E"/>
    <w:rsid w:val="00CF340E"/>
    <w:rsid w:val="00CF3C79"/>
    <w:rsid w:val="00CF4606"/>
    <w:rsid w:val="00CF5B6B"/>
    <w:rsid w:val="00CF63D5"/>
    <w:rsid w:val="00CF6820"/>
    <w:rsid w:val="00CF6AC5"/>
    <w:rsid w:val="00CF6CC8"/>
    <w:rsid w:val="00D00737"/>
    <w:rsid w:val="00D0089F"/>
    <w:rsid w:val="00D008C1"/>
    <w:rsid w:val="00D01AC0"/>
    <w:rsid w:val="00D02127"/>
    <w:rsid w:val="00D02B2B"/>
    <w:rsid w:val="00D053B9"/>
    <w:rsid w:val="00D059D2"/>
    <w:rsid w:val="00D05B7E"/>
    <w:rsid w:val="00D05BA6"/>
    <w:rsid w:val="00D0632E"/>
    <w:rsid w:val="00D07BAC"/>
    <w:rsid w:val="00D11CF8"/>
    <w:rsid w:val="00D12147"/>
    <w:rsid w:val="00D14330"/>
    <w:rsid w:val="00D15348"/>
    <w:rsid w:val="00D168C8"/>
    <w:rsid w:val="00D206AC"/>
    <w:rsid w:val="00D2151C"/>
    <w:rsid w:val="00D21920"/>
    <w:rsid w:val="00D21981"/>
    <w:rsid w:val="00D21A15"/>
    <w:rsid w:val="00D2264F"/>
    <w:rsid w:val="00D22CC8"/>
    <w:rsid w:val="00D22D7D"/>
    <w:rsid w:val="00D22FEE"/>
    <w:rsid w:val="00D23472"/>
    <w:rsid w:val="00D23DDB"/>
    <w:rsid w:val="00D243AB"/>
    <w:rsid w:val="00D25FA4"/>
    <w:rsid w:val="00D303CE"/>
    <w:rsid w:val="00D31941"/>
    <w:rsid w:val="00D31FE6"/>
    <w:rsid w:val="00D32AA1"/>
    <w:rsid w:val="00D33534"/>
    <w:rsid w:val="00D33A2E"/>
    <w:rsid w:val="00D354A3"/>
    <w:rsid w:val="00D35FE5"/>
    <w:rsid w:val="00D3768C"/>
    <w:rsid w:val="00D37FAC"/>
    <w:rsid w:val="00D4032C"/>
    <w:rsid w:val="00D40AB7"/>
    <w:rsid w:val="00D42895"/>
    <w:rsid w:val="00D428EE"/>
    <w:rsid w:val="00D42D89"/>
    <w:rsid w:val="00D43731"/>
    <w:rsid w:val="00D43C13"/>
    <w:rsid w:val="00D45528"/>
    <w:rsid w:val="00D45E97"/>
    <w:rsid w:val="00D4684A"/>
    <w:rsid w:val="00D46AC1"/>
    <w:rsid w:val="00D4726B"/>
    <w:rsid w:val="00D47832"/>
    <w:rsid w:val="00D47C0B"/>
    <w:rsid w:val="00D50BBA"/>
    <w:rsid w:val="00D50D9A"/>
    <w:rsid w:val="00D51196"/>
    <w:rsid w:val="00D51E19"/>
    <w:rsid w:val="00D52205"/>
    <w:rsid w:val="00D52B68"/>
    <w:rsid w:val="00D53058"/>
    <w:rsid w:val="00D53783"/>
    <w:rsid w:val="00D5459C"/>
    <w:rsid w:val="00D54821"/>
    <w:rsid w:val="00D5530F"/>
    <w:rsid w:val="00D55BF6"/>
    <w:rsid w:val="00D60108"/>
    <w:rsid w:val="00D604BD"/>
    <w:rsid w:val="00D613F9"/>
    <w:rsid w:val="00D61B67"/>
    <w:rsid w:val="00D629CF"/>
    <w:rsid w:val="00D62D58"/>
    <w:rsid w:val="00D63F07"/>
    <w:rsid w:val="00D64117"/>
    <w:rsid w:val="00D64D8B"/>
    <w:rsid w:val="00D64F0A"/>
    <w:rsid w:val="00D67822"/>
    <w:rsid w:val="00D70595"/>
    <w:rsid w:val="00D70AC1"/>
    <w:rsid w:val="00D70E38"/>
    <w:rsid w:val="00D71023"/>
    <w:rsid w:val="00D72B67"/>
    <w:rsid w:val="00D732B2"/>
    <w:rsid w:val="00D73C40"/>
    <w:rsid w:val="00D74556"/>
    <w:rsid w:val="00D74D39"/>
    <w:rsid w:val="00D766AF"/>
    <w:rsid w:val="00D774E5"/>
    <w:rsid w:val="00D7793E"/>
    <w:rsid w:val="00D807C5"/>
    <w:rsid w:val="00D822BC"/>
    <w:rsid w:val="00D828D7"/>
    <w:rsid w:val="00D8373C"/>
    <w:rsid w:val="00D84016"/>
    <w:rsid w:val="00D855F5"/>
    <w:rsid w:val="00D85A4E"/>
    <w:rsid w:val="00D861CB"/>
    <w:rsid w:val="00D86AE9"/>
    <w:rsid w:val="00D87301"/>
    <w:rsid w:val="00D906DD"/>
    <w:rsid w:val="00D90E91"/>
    <w:rsid w:val="00D91F77"/>
    <w:rsid w:val="00D92F29"/>
    <w:rsid w:val="00D9335C"/>
    <w:rsid w:val="00D93C59"/>
    <w:rsid w:val="00D940E6"/>
    <w:rsid w:val="00D94CB8"/>
    <w:rsid w:val="00D95176"/>
    <w:rsid w:val="00D95209"/>
    <w:rsid w:val="00D95F7A"/>
    <w:rsid w:val="00D960E4"/>
    <w:rsid w:val="00D96EFD"/>
    <w:rsid w:val="00D9727F"/>
    <w:rsid w:val="00D97713"/>
    <w:rsid w:val="00DA00E2"/>
    <w:rsid w:val="00DA07C1"/>
    <w:rsid w:val="00DA0FA6"/>
    <w:rsid w:val="00DA1014"/>
    <w:rsid w:val="00DA1E20"/>
    <w:rsid w:val="00DA26BA"/>
    <w:rsid w:val="00DA32D3"/>
    <w:rsid w:val="00DA4632"/>
    <w:rsid w:val="00DA51FD"/>
    <w:rsid w:val="00DA63F9"/>
    <w:rsid w:val="00DA6410"/>
    <w:rsid w:val="00DA6500"/>
    <w:rsid w:val="00DA656E"/>
    <w:rsid w:val="00DA743E"/>
    <w:rsid w:val="00DA7FB9"/>
    <w:rsid w:val="00DB0E21"/>
    <w:rsid w:val="00DB10CB"/>
    <w:rsid w:val="00DB1292"/>
    <w:rsid w:val="00DB1C82"/>
    <w:rsid w:val="00DB2245"/>
    <w:rsid w:val="00DB227E"/>
    <w:rsid w:val="00DB2859"/>
    <w:rsid w:val="00DB2930"/>
    <w:rsid w:val="00DB2BD8"/>
    <w:rsid w:val="00DB2C6F"/>
    <w:rsid w:val="00DB3405"/>
    <w:rsid w:val="00DB400F"/>
    <w:rsid w:val="00DB41C6"/>
    <w:rsid w:val="00DB42B3"/>
    <w:rsid w:val="00DB56ED"/>
    <w:rsid w:val="00DB5C1E"/>
    <w:rsid w:val="00DB646F"/>
    <w:rsid w:val="00DC0DDA"/>
    <w:rsid w:val="00DC1C9E"/>
    <w:rsid w:val="00DC1E1F"/>
    <w:rsid w:val="00DC3773"/>
    <w:rsid w:val="00DC46CB"/>
    <w:rsid w:val="00DC4ED5"/>
    <w:rsid w:val="00DC66F1"/>
    <w:rsid w:val="00DC6B7B"/>
    <w:rsid w:val="00DC6C89"/>
    <w:rsid w:val="00DC7E8D"/>
    <w:rsid w:val="00DC7EA3"/>
    <w:rsid w:val="00DD045E"/>
    <w:rsid w:val="00DD15F3"/>
    <w:rsid w:val="00DD2AAF"/>
    <w:rsid w:val="00DD2CEE"/>
    <w:rsid w:val="00DD4900"/>
    <w:rsid w:val="00DD58BF"/>
    <w:rsid w:val="00DD7DEA"/>
    <w:rsid w:val="00DE0351"/>
    <w:rsid w:val="00DE0706"/>
    <w:rsid w:val="00DE0EA8"/>
    <w:rsid w:val="00DE17ED"/>
    <w:rsid w:val="00DE2171"/>
    <w:rsid w:val="00DE2DCC"/>
    <w:rsid w:val="00DE2E47"/>
    <w:rsid w:val="00DE31DB"/>
    <w:rsid w:val="00DE3C26"/>
    <w:rsid w:val="00DE561D"/>
    <w:rsid w:val="00DE626E"/>
    <w:rsid w:val="00DE6936"/>
    <w:rsid w:val="00DE6DE9"/>
    <w:rsid w:val="00DE70C1"/>
    <w:rsid w:val="00DF008E"/>
    <w:rsid w:val="00DF009A"/>
    <w:rsid w:val="00DF125F"/>
    <w:rsid w:val="00DF1DA1"/>
    <w:rsid w:val="00DF21EB"/>
    <w:rsid w:val="00DF2263"/>
    <w:rsid w:val="00DF22E7"/>
    <w:rsid w:val="00DF297C"/>
    <w:rsid w:val="00DF3055"/>
    <w:rsid w:val="00DF3607"/>
    <w:rsid w:val="00DF4931"/>
    <w:rsid w:val="00DF4A3B"/>
    <w:rsid w:val="00DF527C"/>
    <w:rsid w:val="00DF62D4"/>
    <w:rsid w:val="00E01047"/>
    <w:rsid w:val="00E02868"/>
    <w:rsid w:val="00E032BA"/>
    <w:rsid w:val="00E0364F"/>
    <w:rsid w:val="00E04502"/>
    <w:rsid w:val="00E05CB9"/>
    <w:rsid w:val="00E07163"/>
    <w:rsid w:val="00E07285"/>
    <w:rsid w:val="00E078F6"/>
    <w:rsid w:val="00E07D25"/>
    <w:rsid w:val="00E1250C"/>
    <w:rsid w:val="00E13D38"/>
    <w:rsid w:val="00E156D1"/>
    <w:rsid w:val="00E16D3D"/>
    <w:rsid w:val="00E17003"/>
    <w:rsid w:val="00E170E0"/>
    <w:rsid w:val="00E1736D"/>
    <w:rsid w:val="00E17E8B"/>
    <w:rsid w:val="00E21114"/>
    <w:rsid w:val="00E21FE0"/>
    <w:rsid w:val="00E22344"/>
    <w:rsid w:val="00E22801"/>
    <w:rsid w:val="00E229CA"/>
    <w:rsid w:val="00E23630"/>
    <w:rsid w:val="00E23CB1"/>
    <w:rsid w:val="00E2557C"/>
    <w:rsid w:val="00E27816"/>
    <w:rsid w:val="00E300EB"/>
    <w:rsid w:val="00E3024A"/>
    <w:rsid w:val="00E30546"/>
    <w:rsid w:val="00E313E2"/>
    <w:rsid w:val="00E3242A"/>
    <w:rsid w:val="00E328DF"/>
    <w:rsid w:val="00E338A3"/>
    <w:rsid w:val="00E35B34"/>
    <w:rsid w:val="00E362A5"/>
    <w:rsid w:val="00E37283"/>
    <w:rsid w:val="00E37509"/>
    <w:rsid w:val="00E37575"/>
    <w:rsid w:val="00E41797"/>
    <w:rsid w:val="00E41FC9"/>
    <w:rsid w:val="00E424A3"/>
    <w:rsid w:val="00E424D8"/>
    <w:rsid w:val="00E42834"/>
    <w:rsid w:val="00E42F56"/>
    <w:rsid w:val="00E432F4"/>
    <w:rsid w:val="00E43E12"/>
    <w:rsid w:val="00E449F8"/>
    <w:rsid w:val="00E44E8D"/>
    <w:rsid w:val="00E45B3D"/>
    <w:rsid w:val="00E46006"/>
    <w:rsid w:val="00E46046"/>
    <w:rsid w:val="00E4614E"/>
    <w:rsid w:val="00E47225"/>
    <w:rsid w:val="00E5104E"/>
    <w:rsid w:val="00E519E4"/>
    <w:rsid w:val="00E53022"/>
    <w:rsid w:val="00E530B8"/>
    <w:rsid w:val="00E53D2A"/>
    <w:rsid w:val="00E54BCB"/>
    <w:rsid w:val="00E5765F"/>
    <w:rsid w:val="00E608E0"/>
    <w:rsid w:val="00E61114"/>
    <w:rsid w:val="00E6171B"/>
    <w:rsid w:val="00E62239"/>
    <w:rsid w:val="00E624B8"/>
    <w:rsid w:val="00E632A5"/>
    <w:rsid w:val="00E638F0"/>
    <w:rsid w:val="00E65C9D"/>
    <w:rsid w:val="00E67239"/>
    <w:rsid w:val="00E7032E"/>
    <w:rsid w:val="00E70F58"/>
    <w:rsid w:val="00E7152A"/>
    <w:rsid w:val="00E716DF"/>
    <w:rsid w:val="00E71D85"/>
    <w:rsid w:val="00E71F3A"/>
    <w:rsid w:val="00E735E6"/>
    <w:rsid w:val="00E744B0"/>
    <w:rsid w:val="00E74C95"/>
    <w:rsid w:val="00E7511F"/>
    <w:rsid w:val="00E76C80"/>
    <w:rsid w:val="00E77CF0"/>
    <w:rsid w:val="00E77EE8"/>
    <w:rsid w:val="00E80114"/>
    <w:rsid w:val="00E80AF8"/>
    <w:rsid w:val="00E828C1"/>
    <w:rsid w:val="00E83A60"/>
    <w:rsid w:val="00E84110"/>
    <w:rsid w:val="00E84653"/>
    <w:rsid w:val="00E851F3"/>
    <w:rsid w:val="00E85239"/>
    <w:rsid w:val="00E85628"/>
    <w:rsid w:val="00E857BE"/>
    <w:rsid w:val="00E85C94"/>
    <w:rsid w:val="00E86DE5"/>
    <w:rsid w:val="00E86E71"/>
    <w:rsid w:val="00E87C5A"/>
    <w:rsid w:val="00E87C7A"/>
    <w:rsid w:val="00E87EC4"/>
    <w:rsid w:val="00E9044E"/>
    <w:rsid w:val="00E92599"/>
    <w:rsid w:val="00E92B48"/>
    <w:rsid w:val="00E932FF"/>
    <w:rsid w:val="00E93E7C"/>
    <w:rsid w:val="00E950E9"/>
    <w:rsid w:val="00E959E4"/>
    <w:rsid w:val="00E979E0"/>
    <w:rsid w:val="00EA04C9"/>
    <w:rsid w:val="00EA072A"/>
    <w:rsid w:val="00EA0E0D"/>
    <w:rsid w:val="00EA1AFF"/>
    <w:rsid w:val="00EA1D62"/>
    <w:rsid w:val="00EA203C"/>
    <w:rsid w:val="00EA247A"/>
    <w:rsid w:val="00EA33C6"/>
    <w:rsid w:val="00EA41FF"/>
    <w:rsid w:val="00EA45EC"/>
    <w:rsid w:val="00EA525E"/>
    <w:rsid w:val="00EA7E10"/>
    <w:rsid w:val="00EB005C"/>
    <w:rsid w:val="00EB059B"/>
    <w:rsid w:val="00EB1056"/>
    <w:rsid w:val="00EB11E7"/>
    <w:rsid w:val="00EB193A"/>
    <w:rsid w:val="00EB1F35"/>
    <w:rsid w:val="00EB234E"/>
    <w:rsid w:val="00EB236F"/>
    <w:rsid w:val="00EB25FD"/>
    <w:rsid w:val="00EB280E"/>
    <w:rsid w:val="00EB41B3"/>
    <w:rsid w:val="00EB4DF2"/>
    <w:rsid w:val="00EB5BEF"/>
    <w:rsid w:val="00EB5FC1"/>
    <w:rsid w:val="00EB6785"/>
    <w:rsid w:val="00EB71C1"/>
    <w:rsid w:val="00EB78A0"/>
    <w:rsid w:val="00EB7D27"/>
    <w:rsid w:val="00EB7D31"/>
    <w:rsid w:val="00EC09EF"/>
    <w:rsid w:val="00EC0C2E"/>
    <w:rsid w:val="00EC1887"/>
    <w:rsid w:val="00EC202E"/>
    <w:rsid w:val="00EC228E"/>
    <w:rsid w:val="00EC2AAF"/>
    <w:rsid w:val="00EC40BD"/>
    <w:rsid w:val="00EC5FA6"/>
    <w:rsid w:val="00EC7423"/>
    <w:rsid w:val="00EC7D18"/>
    <w:rsid w:val="00ED001E"/>
    <w:rsid w:val="00ED07D8"/>
    <w:rsid w:val="00ED08BC"/>
    <w:rsid w:val="00ED1721"/>
    <w:rsid w:val="00ED1C61"/>
    <w:rsid w:val="00ED24D2"/>
    <w:rsid w:val="00ED2693"/>
    <w:rsid w:val="00ED3843"/>
    <w:rsid w:val="00ED384D"/>
    <w:rsid w:val="00ED3E54"/>
    <w:rsid w:val="00ED4161"/>
    <w:rsid w:val="00ED42CC"/>
    <w:rsid w:val="00ED4396"/>
    <w:rsid w:val="00ED5AE0"/>
    <w:rsid w:val="00ED63D2"/>
    <w:rsid w:val="00ED670D"/>
    <w:rsid w:val="00ED7829"/>
    <w:rsid w:val="00EE0B67"/>
    <w:rsid w:val="00EE0FC5"/>
    <w:rsid w:val="00EE1576"/>
    <w:rsid w:val="00EE1974"/>
    <w:rsid w:val="00EE2087"/>
    <w:rsid w:val="00EE4B6C"/>
    <w:rsid w:val="00EE4FB2"/>
    <w:rsid w:val="00EE5567"/>
    <w:rsid w:val="00EE5CAD"/>
    <w:rsid w:val="00EE65B1"/>
    <w:rsid w:val="00EE6A6E"/>
    <w:rsid w:val="00EE7D02"/>
    <w:rsid w:val="00EF0DAE"/>
    <w:rsid w:val="00EF11F8"/>
    <w:rsid w:val="00EF1264"/>
    <w:rsid w:val="00EF1521"/>
    <w:rsid w:val="00EF1E8D"/>
    <w:rsid w:val="00EF221A"/>
    <w:rsid w:val="00EF475E"/>
    <w:rsid w:val="00EF4A7F"/>
    <w:rsid w:val="00EF4B29"/>
    <w:rsid w:val="00EF5801"/>
    <w:rsid w:val="00EF5FA1"/>
    <w:rsid w:val="00EF6A51"/>
    <w:rsid w:val="00F00E2E"/>
    <w:rsid w:val="00F00FFF"/>
    <w:rsid w:val="00F02A1D"/>
    <w:rsid w:val="00F02CA4"/>
    <w:rsid w:val="00F03D9B"/>
    <w:rsid w:val="00F040ED"/>
    <w:rsid w:val="00F048C7"/>
    <w:rsid w:val="00F05AA1"/>
    <w:rsid w:val="00F07A79"/>
    <w:rsid w:val="00F11670"/>
    <w:rsid w:val="00F13658"/>
    <w:rsid w:val="00F15710"/>
    <w:rsid w:val="00F15D5D"/>
    <w:rsid w:val="00F17615"/>
    <w:rsid w:val="00F20164"/>
    <w:rsid w:val="00F2146B"/>
    <w:rsid w:val="00F217A0"/>
    <w:rsid w:val="00F21D04"/>
    <w:rsid w:val="00F22577"/>
    <w:rsid w:val="00F22D2F"/>
    <w:rsid w:val="00F23763"/>
    <w:rsid w:val="00F24A80"/>
    <w:rsid w:val="00F24AE7"/>
    <w:rsid w:val="00F24B2C"/>
    <w:rsid w:val="00F2544A"/>
    <w:rsid w:val="00F259A0"/>
    <w:rsid w:val="00F2602E"/>
    <w:rsid w:val="00F2636A"/>
    <w:rsid w:val="00F26BB0"/>
    <w:rsid w:val="00F26BDA"/>
    <w:rsid w:val="00F30658"/>
    <w:rsid w:val="00F30CD0"/>
    <w:rsid w:val="00F322DE"/>
    <w:rsid w:val="00F326B5"/>
    <w:rsid w:val="00F3346A"/>
    <w:rsid w:val="00F33866"/>
    <w:rsid w:val="00F3480B"/>
    <w:rsid w:val="00F36EEA"/>
    <w:rsid w:val="00F407A2"/>
    <w:rsid w:val="00F4160F"/>
    <w:rsid w:val="00F42128"/>
    <w:rsid w:val="00F423F0"/>
    <w:rsid w:val="00F42ABC"/>
    <w:rsid w:val="00F432AD"/>
    <w:rsid w:val="00F434D4"/>
    <w:rsid w:val="00F43F70"/>
    <w:rsid w:val="00F44395"/>
    <w:rsid w:val="00F44435"/>
    <w:rsid w:val="00F445DA"/>
    <w:rsid w:val="00F44D0C"/>
    <w:rsid w:val="00F44F02"/>
    <w:rsid w:val="00F44FD3"/>
    <w:rsid w:val="00F45B3C"/>
    <w:rsid w:val="00F47687"/>
    <w:rsid w:val="00F5064E"/>
    <w:rsid w:val="00F507C1"/>
    <w:rsid w:val="00F508D3"/>
    <w:rsid w:val="00F50DFF"/>
    <w:rsid w:val="00F5274E"/>
    <w:rsid w:val="00F53061"/>
    <w:rsid w:val="00F53C5C"/>
    <w:rsid w:val="00F54C0F"/>
    <w:rsid w:val="00F55B6B"/>
    <w:rsid w:val="00F55FB1"/>
    <w:rsid w:val="00F56182"/>
    <w:rsid w:val="00F56B97"/>
    <w:rsid w:val="00F61608"/>
    <w:rsid w:val="00F61890"/>
    <w:rsid w:val="00F6278E"/>
    <w:rsid w:val="00F62E02"/>
    <w:rsid w:val="00F63339"/>
    <w:rsid w:val="00F639BB"/>
    <w:rsid w:val="00F643A1"/>
    <w:rsid w:val="00F64A93"/>
    <w:rsid w:val="00F6707C"/>
    <w:rsid w:val="00F67534"/>
    <w:rsid w:val="00F6768B"/>
    <w:rsid w:val="00F72DAD"/>
    <w:rsid w:val="00F73A20"/>
    <w:rsid w:val="00F73CFC"/>
    <w:rsid w:val="00F74046"/>
    <w:rsid w:val="00F740BE"/>
    <w:rsid w:val="00F74961"/>
    <w:rsid w:val="00F750C6"/>
    <w:rsid w:val="00F75EC6"/>
    <w:rsid w:val="00F76060"/>
    <w:rsid w:val="00F7623F"/>
    <w:rsid w:val="00F7670C"/>
    <w:rsid w:val="00F7709A"/>
    <w:rsid w:val="00F80B65"/>
    <w:rsid w:val="00F81A5F"/>
    <w:rsid w:val="00F81ACA"/>
    <w:rsid w:val="00F81E70"/>
    <w:rsid w:val="00F8247F"/>
    <w:rsid w:val="00F83636"/>
    <w:rsid w:val="00F839FB"/>
    <w:rsid w:val="00F83E8E"/>
    <w:rsid w:val="00F84221"/>
    <w:rsid w:val="00F84381"/>
    <w:rsid w:val="00F84BAB"/>
    <w:rsid w:val="00F8546B"/>
    <w:rsid w:val="00F85B85"/>
    <w:rsid w:val="00F85BEB"/>
    <w:rsid w:val="00F86247"/>
    <w:rsid w:val="00F8706B"/>
    <w:rsid w:val="00F919BC"/>
    <w:rsid w:val="00F91F11"/>
    <w:rsid w:val="00F92572"/>
    <w:rsid w:val="00F92D72"/>
    <w:rsid w:val="00F93443"/>
    <w:rsid w:val="00F93A34"/>
    <w:rsid w:val="00F93C48"/>
    <w:rsid w:val="00F94706"/>
    <w:rsid w:val="00F94E87"/>
    <w:rsid w:val="00F9555C"/>
    <w:rsid w:val="00F959CE"/>
    <w:rsid w:val="00F96DA3"/>
    <w:rsid w:val="00F97C0D"/>
    <w:rsid w:val="00FA0515"/>
    <w:rsid w:val="00FA0D32"/>
    <w:rsid w:val="00FA12FB"/>
    <w:rsid w:val="00FA25E7"/>
    <w:rsid w:val="00FA27C4"/>
    <w:rsid w:val="00FA34D4"/>
    <w:rsid w:val="00FA36AB"/>
    <w:rsid w:val="00FA3DF3"/>
    <w:rsid w:val="00FA3F67"/>
    <w:rsid w:val="00FA5128"/>
    <w:rsid w:val="00FA55E1"/>
    <w:rsid w:val="00FA5AA2"/>
    <w:rsid w:val="00FA6F22"/>
    <w:rsid w:val="00FA7400"/>
    <w:rsid w:val="00FA7804"/>
    <w:rsid w:val="00FB10F8"/>
    <w:rsid w:val="00FB1517"/>
    <w:rsid w:val="00FB23AD"/>
    <w:rsid w:val="00FB2DA6"/>
    <w:rsid w:val="00FB314A"/>
    <w:rsid w:val="00FB3B50"/>
    <w:rsid w:val="00FB41C8"/>
    <w:rsid w:val="00FB4CE4"/>
    <w:rsid w:val="00FB522E"/>
    <w:rsid w:val="00FB5D49"/>
    <w:rsid w:val="00FB6B28"/>
    <w:rsid w:val="00FB73E7"/>
    <w:rsid w:val="00FB770B"/>
    <w:rsid w:val="00FC00D0"/>
    <w:rsid w:val="00FC0F0A"/>
    <w:rsid w:val="00FC1680"/>
    <w:rsid w:val="00FC39CB"/>
    <w:rsid w:val="00FC3AE6"/>
    <w:rsid w:val="00FC5B19"/>
    <w:rsid w:val="00FC5D5E"/>
    <w:rsid w:val="00FC7515"/>
    <w:rsid w:val="00FC7D59"/>
    <w:rsid w:val="00FD20BE"/>
    <w:rsid w:val="00FD2F9F"/>
    <w:rsid w:val="00FD39CA"/>
    <w:rsid w:val="00FD42DD"/>
    <w:rsid w:val="00FD4AC0"/>
    <w:rsid w:val="00FD4D6C"/>
    <w:rsid w:val="00FD5366"/>
    <w:rsid w:val="00FD5643"/>
    <w:rsid w:val="00FD5986"/>
    <w:rsid w:val="00FD61ED"/>
    <w:rsid w:val="00FD6848"/>
    <w:rsid w:val="00FD6B81"/>
    <w:rsid w:val="00FD7F47"/>
    <w:rsid w:val="00FE35FD"/>
    <w:rsid w:val="00FE42E0"/>
    <w:rsid w:val="00FE4C4F"/>
    <w:rsid w:val="00FE5670"/>
    <w:rsid w:val="00FE5DC4"/>
    <w:rsid w:val="00FE7DF5"/>
    <w:rsid w:val="00FF0F11"/>
    <w:rsid w:val="00FF230D"/>
    <w:rsid w:val="00FF2DB7"/>
    <w:rsid w:val="00FF2E4C"/>
    <w:rsid w:val="00FF2F7C"/>
    <w:rsid w:val="00FF457C"/>
    <w:rsid w:val="00FF5142"/>
    <w:rsid w:val="00FF51D9"/>
    <w:rsid w:val="00FF6E21"/>
    <w:rsid w:val="00FF6F99"/>
    <w:rsid w:val="00FF77FC"/>
    <w:rsid w:val="00FF7B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36665"/>
  <w15:chartTrackingRefBased/>
  <w15:docId w15:val="{7BBBBFB3-4C6E-4C83-966A-DD72F2FFE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831C3A"/>
    <w:pPr>
      <w:spacing w:after="0" w:line="240" w:lineRule="auto"/>
      <w:ind w:firstLine="709"/>
      <w:jc w:val="both"/>
    </w:pPr>
    <w:rPr>
      <w:rFonts w:ascii="Times New Roman" w:hAnsi="Times New Roman" w:cs="Times New Roman"/>
      <w:sz w:val="28"/>
    </w:rPr>
  </w:style>
  <w:style w:type="paragraph" w:styleId="1">
    <w:name w:val="heading 1"/>
    <w:basedOn w:val="a2"/>
    <w:next w:val="a2"/>
    <w:link w:val="10"/>
    <w:uiPriority w:val="9"/>
    <w:qFormat/>
    <w:rsid w:val="0096426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2"/>
    <w:next w:val="a2"/>
    <w:link w:val="20"/>
    <w:uiPriority w:val="9"/>
    <w:semiHidden/>
    <w:unhideWhenUsed/>
    <w:qFormat/>
    <w:rsid w:val="0096426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2"/>
    <w:next w:val="a2"/>
    <w:link w:val="30"/>
    <w:uiPriority w:val="9"/>
    <w:semiHidden/>
    <w:unhideWhenUsed/>
    <w:qFormat/>
    <w:rsid w:val="0096426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2"/>
    <w:next w:val="a2"/>
    <w:link w:val="40"/>
    <w:uiPriority w:val="9"/>
    <w:semiHidden/>
    <w:unhideWhenUsed/>
    <w:qFormat/>
    <w:rsid w:val="0096426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basedOn w:val="a2"/>
    <w:next w:val="a2"/>
    <w:uiPriority w:val="35"/>
    <w:unhideWhenUsed/>
    <w:qFormat/>
    <w:rsid w:val="003D5FFE"/>
    <w:pPr>
      <w:spacing w:after="200"/>
    </w:pPr>
    <w:rPr>
      <w:i/>
      <w:iCs/>
      <w:color w:val="44546A" w:themeColor="text2"/>
      <w:sz w:val="18"/>
      <w:szCs w:val="18"/>
    </w:rPr>
  </w:style>
  <w:style w:type="paragraph" w:customStyle="1" w:styleId="a7">
    <w:name w:val="Рисунок"/>
    <w:basedOn w:val="a2"/>
    <w:next w:val="a8"/>
    <w:link w:val="a9"/>
    <w:qFormat/>
    <w:rsid w:val="00E2557C"/>
    <w:pPr>
      <w:keepNext/>
      <w:keepLines/>
      <w:spacing w:before="280" w:after="280"/>
      <w:ind w:firstLine="0"/>
      <w:jc w:val="center"/>
    </w:pPr>
  </w:style>
  <w:style w:type="paragraph" w:customStyle="1" w:styleId="a8">
    <w:name w:val="Подрисуночная подпись"/>
    <w:basedOn w:val="a2"/>
    <w:next w:val="a2"/>
    <w:qFormat/>
    <w:rsid w:val="00037D21"/>
    <w:pPr>
      <w:keepLines/>
      <w:spacing w:after="280"/>
      <w:ind w:firstLine="0"/>
      <w:jc w:val="center"/>
    </w:pPr>
  </w:style>
  <w:style w:type="paragraph" w:customStyle="1" w:styleId="a1">
    <w:name w:val="Простой список"/>
    <w:basedOn w:val="a2"/>
    <w:qFormat/>
    <w:rsid w:val="00E2557C"/>
    <w:pPr>
      <w:numPr>
        <w:numId w:val="14"/>
      </w:numPr>
    </w:pPr>
  </w:style>
  <w:style w:type="numbering" w:customStyle="1" w:styleId="a">
    <w:name w:val="Многоуровневый список"/>
    <w:basedOn w:val="a5"/>
    <w:uiPriority w:val="99"/>
    <w:rsid w:val="00E2557C"/>
    <w:pPr>
      <w:numPr>
        <w:numId w:val="12"/>
      </w:numPr>
    </w:pPr>
  </w:style>
  <w:style w:type="paragraph" w:styleId="aa">
    <w:name w:val="List Paragraph"/>
    <w:aliases w:val="подрисуночная подпись,KES список"/>
    <w:basedOn w:val="a2"/>
    <w:link w:val="ab"/>
    <w:uiPriority w:val="34"/>
    <w:qFormat/>
    <w:rsid w:val="00E2557C"/>
    <w:pPr>
      <w:ind w:left="720"/>
      <w:contextualSpacing/>
    </w:pPr>
  </w:style>
  <w:style w:type="numbering" w:customStyle="1" w:styleId="a0">
    <w:name w:val="Многоуровневый список+"/>
    <w:basedOn w:val="a5"/>
    <w:uiPriority w:val="99"/>
    <w:rsid w:val="00E2557C"/>
    <w:pPr>
      <w:numPr>
        <w:numId w:val="14"/>
      </w:numPr>
    </w:pPr>
  </w:style>
  <w:style w:type="table" w:styleId="ac">
    <w:name w:val="Table Grid"/>
    <w:basedOn w:val="a4"/>
    <w:uiPriority w:val="39"/>
    <w:rsid w:val="00CB7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2"/>
    <w:link w:val="ae"/>
    <w:uiPriority w:val="99"/>
    <w:unhideWhenUsed/>
    <w:rsid w:val="00CB748E"/>
    <w:pPr>
      <w:tabs>
        <w:tab w:val="center" w:pos="4677"/>
        <w:tab w:val="right" w:pos="9355"/>
      </w:tabs>
    </w:pPr>
  </w:style>
  <w:style w:type="character" w:customStyle="1" w:styleId="ae">
    <w:name w:val="Верхний колонтитул Знак"/>
    <w:basedOn w:val="a3"/>
    <w:link w:val="ad"/>
    <w:uiPriority w:val="99"/>
    <w:rsid w:val="00CB748E"/>
    <w:rPr>
      <w:rFonts w:ascii="Times New Roman" w:hAnsi="Times New Roman" w:cs="Times New Roman"/>
      <w:sz w:val="28"/>
    </w:rPr>
  </w:style>
  <w:style w:type="paragraph" w:styleId="af">
    <w:name w:val="footer"/>
    <w:basedOn w:val="a2"/>
    <w:link w:val="af0"/>
    <w:uiPriority w:val="99"/>
    <w:unhideWhenUsed/>
    <w:rsid w:val="00CB748E"/>
    <w:pPr>
      <w:tabs>
        <w:tab w:val="center" w:pos="4677"/>
        <w:tab w:val="right" w:pos="9355"/>
      </w:tabs>
    </w:pPr>
  </w:style>
  <w:style w:type="character" w:customStyle="1" w:styleId="af0">
    <w:name w:val="Нижний колонтитул Знак"/>
    <w:basedOn w:val="a3"/>
    <w:link w:val="af"/>
    <w:uiPriority w:val="99"/>
    <w:rsid w:val="00CB748E"/>
    <w:rPr>
      <w:rFonts w:ascii="Times New Roman" w:hAnsi="Times New Roman" w:cs="Times New Roman"/>
      <w:sz w:val="28"/>
    </w:rPr>
  </w:style>
  <w:style w:type="paragraph" w:customStyle="1" w:styleId="af1">
    <w:name w:val="Заголовок таблицы"/>
    <w:basedOn w:val="a2"/>
    <w:qFormat/>
    <w:rsid w:val="00CB748E"/>
    <w:pPr>
      <w:keepNext/>
      <w:keepLines/>
      <w:spacing w:before="280" w:after="280"/>
      <w:ind w:firstLine="0"/>
    </w:pPr>
  </w:style>
  <w:style w:type="table" w:customStyle="1" w:styleId="af2">
    <w:name w:val="Таблица"/>
    <w:basedOn w:val="a4"/>
    <w:uiPriority w:val="99"/>
    <w:rsid w:val="00CB748E"/>
    <w:pPr>
      <w:spacing w:after="0" w:line="240" w:lineRule="auto"/>
      <w:jc w:val="both"/>
    </w:pPr>
    <w:rPr>
      <w:rFonts w:ascii="Times New Roman" w:hAnsi="Times New Roman"/>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customStyle="1" w:styleId="af3">
    <w:name w:val="Текст после таблицы"/>
    <w:basedOn w:val="a2"/>
    <w:next w:val="a2"/>
    <w:qFormat/>
    <w:rsid w:val="00CB748E"/>
    <w:pPr>
      <w:spacing w:before="280"/>
    </w:pPr>
  </w:style>
  <w:style w:type="paragraph" w:customStyle="1" w:styleId="af4">
    <w:name w:val="Раздел простой"/>
    <w:basedOn w:val="a2"/>
    <w:next w:val="a2"/>
    <w:qFormat/>
    <w:rsid w:val="00AD2DCB"/>
    <w:pPr>
      <w:keepNext/>
      <w:keepLines/>
      <w:pageBreakBefore/>
      <w:suppressAutoHyphens/>
      <w:spacing w:after="360"/>
      <w:jc w:val="left"/>
    </w:pPr>
    <w:rPr>
      <w:b/>
    </w:rPr>
  </w:style>
  <w:style w:type="paragraph" w:customStyle="1" w:styleId="af5">
    <w:name w:val="Раздел с подразделом"/>
    <w:basedOn w:val="af4"/>
    <w:next w:val="af6"/>
    <w:qFormat/>
    <w:rsid w:val="00AD2DCB"/>
    <w:pPr>
      <w:spacing w:after="240"/>
      <w:contextualSpacing/>
    </w:pPr>
  </w:style>
  <w:style w:type="paragraph" w:customStyle="1" w:styleId="af7">
    <w:name w:val="Подраздел простой"/>
    <w:basedOn w:val="a2"/>
    <w:next w:val="a2"/>
    <w:qFormat/>
    <w:rsid w:val="00AD2DCB"/>
    <w:pPr>
      <w:keepNext/>
      <w:keepLines/>
      <w:suppressAutoHyphens/>
      <w:spacing w:before="360" w:after="240"/>
      <w:contextualSpacing/>
      <w:jc w:val="left"/>
    </w:pPr>
    <w:rPr>
      <w:b/>
    </w:rPr>
  </w:style>
  <w:style w:type="paragraph" w:customStyle="1" w:styleId="af6">
    <w:name w:val="Подраздел с разделом"/>
    <w:basedOn w:val="a2"/>
    <w:next w:val="a2"/>
    <w:qFormat/>
    <w:rsid w:val="00AD2DCB"/>
    <w:pPr>
      <w:keepNext/>
      <w:keepLines/>
      <w:suppressAutoHyphens/>
      <w:spacing w:after="240"/>
      <w:jc w:val="left"/>
    </w:pPr>
    <w:rPr>
      <w:b/>
    </w:rPr>
  </w:style>
  <w:style w:type="paragraph" w:customStyle="1" w:styleId="af8">
    <w:name w:val="Подраздел с пунктом"/>
    <w:basedOn w:val="af6"/>
    <w:next w:val="af9"/>
    <w:qFormat/>
    <w:rsid w:val="003A2819"/>
    <w:pPr>
      <w:spacing w:after="120"/>
    </w:pPr>
  </w:style>
  <w:style w:type="paragraph" w:customStyle="1" w:styleId="afa">
    <w:name w:val="Пункт простой"/>
    <w:basedOn w:val="af7"/>
    <w:next w:val="a2"/>
    <w:qFormat/>
    <w:rsid w:val="003A2819"/>
  </w:style>
  <w:style w:type="paragraph" w:customStyle="1" w:styleId="af9">
    <w:name w:val="Пункт с подразделом"/>
    <w:basedOn w:val="af6"/>
    <w:next w:val="a2"/>
    <w:qFormat/>
    <w:rsid w:val="003A2819"/>
  </w:style>
  <w:style w:type="paragraph" w:customStyle="1" w:styleId="afb">
    <w:name w:val="Формула"/>
    <w:basedOn w:val="a2"/>
    <w:next w:val="afc"/>
    <w:qFormat/>
    <w:rsid w:val="0028231D"/>
    <w:pPr>
      <w:tabs>
        <w:tab w:val="center" w:pos="5046"/>
        <w:tab w:val="right" w:pos="10093"/>
      </w:tabs>
      <w:spacing w:before="120" w:after="120"/>
      <w:ind w:firstLine="0"/>
      <w:contextualSpacing/>
    </w:pPr>
  </w:style>
  <w:style w:type="paragraph" w:customStyle="1" w:styleId="afc">
    <w:name w:val="Обозначения формулы"/>
    <w:basedOn w:val="a2"/>
    <w:next w:val="a2"/>
    <w:qFormat/>
    <w:rsid w:val="0028231D"/>
    <w:pPr>
      <w:ind w:firstLine="0"/>
    </w:pPr>
  </w:style>
  <w:style w:type="paragraph" w:customStyle="1" w:styleId="afd">
    <w:name w:val="Продолжение обозначения формулы"/>
    <w:basedOn w:val="a2"/>
    <w:qFormat/>
    <w:rsid w:val="0096426C"/>
    <w:pPr>
      <w:spacing w:after="120"/>
      <w:ind w:firstLine="454"/>
      <w:contextualSpacing/>
    </w:pPr>
    <w:rPr>
      <w:lang w:val="en-US"/>
    </w:rPr>
  </w:style>
  <w:style w:type="paragraph" w:customStyle="1" w:styleId="afe">
    <w:name w:val="Введение"/>
    <w:basedOn w:val="af4"/>
    <w:next w:val="a2"/>
    <w:qFormat/>
    <w:rsid w:val="00B62139"/>
    <w:pPr>
      <w:ind w:firstLine="0"/>
      <w:jc w:val="center"/>
    </w:pPr>
  </w:style>
  <w:style w:type="paragraph" w:customStyle="1" w:styleId="aff">
    <w:name w:val="Ключевые слова"/>
    <w:basedOn w:val="a2"/>
    <w:next w:val="a2"/>
    <w:qFormat/>
    <w:rsid w:val="0096426C"/>
    <w:pPr>
      <w:suppressAutoHyphens/>
      <w:spacing w:before="240" w:after="240"/>
      <w:ind w:firstLine="0"/>
    </w:pPr>
    <w:rPr>
      <w:caps/>
    </w:rPr>
  </w:style>
  <w:style w:type="paragraph" w:customStyle="1" w:styleId="aff0">
    <w:name w:val="Содержание"/>
    <w:basedOn w:val="a2"/>
    <w:qFormat/>
    <w:rsid w:val="0096426C"/>
    <w:pPr>
      <w:tabs>
        <w:tab w:val="right" w:leader="dot" w:pos="10093"/>
      </w:tabs>
      <w:ind w:firstLine="0"/>
    </w:pPr>
    <w:rPr>
      <w:lang w:val="en-US"/>
    </w:rPr>
  </w:style>
  <w:style w:type="character" w:customStyle="1" w:styleId="10">
    <w:name w:val="Заголовок 1 Знак"/>
    <w:basedOn w:val="a3"/>
    <w:link w:val="1"/>
    <w:uiPriority w:val="9"/>
    <w:rsid w:val="0096426C"/>
    <w:rPr>
      <w:rFonts w:asciiTheme="majorHAnsi" w:eastAsiaTheme="majorEastAsia" w:hAnsiTheme="majorHAnsi" w:cstheme="majorBidi"/>
      <w:color w:val="2E74B5" w:themeColor="accent1" w:themeShade="BF"/>
      <w:sz w:val="32"/>
      <w:szCs w:val="32"/>
    </w:rPr>
  </w:style>
  <w:style w:type="paragraph" w:styleId="aff1">
    <w:name w:val="TOC Heading"/>
    <w:basedOn w:val="1"/>
    <w:next w:val="a2"/>
    <w:uiPriority w:val="39"/>
    <w:unhideWhenUsed/>
    <w:qFormat/>
    <w:rsid w:val="0096426C"/>
    <w:pPr>
      <w:spacing w:line="259" w:lineRule="auto"/>
      <w:ind w:firstLine="0"/>
      <w:jc w:val="left"/>
      <w:outlineLvl w:val="9"/>
    </w:pPr>
    <w:rPr>
      <w:lang w:eastAsia="ru-RU"/>
    </w:rPr>
  </w:style>
  <w:style w:type="paragraph" w:styleId="11">
    <w:name w:val="toc 1"/>
    <w:basedOn w:val="a2"/>
    <w:next w:val="a2"/>
    <w:autoRedefine/>
    <w:uiPriority w:val="39"/>
    <w:unhideWhenUsed/>
    <w:rsid w:val="001E18E8"/>
    <w:pPr>
      <w:tabs>
        <w:tab w:val="right" w:leader="dot" w:pos="9628"/>
      </w:tabs>
      <w:ind w:firstLine="0"/>
    </w:pPr>
  </w:style>
  <w:style w:type="paragraph" w:styleId="21">
    <w:name w:val="toc 2"/>
    <w:basedOn w:val="a2"/>
    <w:next w:val="a2"/>
    <w:autoRedefine/>
    <w:uiPriority w:val="39"/>
    <w:unhideWhenUsed/>
    <w:rsid w:val="00E424D8"/>
    <w:pPr>
      <w:tabs>
        <w:tab w:val="right" w:leader="dot" w:pos="10025"/>
      </w:tabs>
      <w:ind w:firstLine="284"/>
    </w:pPr>
    <w:rPr>
      <w:noProof/>
      <w:spacing w:val="-6"/>
    </w:rPr>
  </w:style>
  <w:style w:type="character" w:styleId="aff2">
    <w:name w:val="Hyperlink"/>
    <w:basedOn w:val="a3"/>
    <w:uiPriority w:val="99"/>
    <w:unhideWhenUsed/>
    <w:rsid w:val="0096426C"/>
    <w:rPr>
      <w:color w:val="0563C1" w:themeColor="hyperlink"/>
      <w:u w:val="single"/>
    </w:rPr>
  </w:style>
  <w:style w:type="paragraph" w:styleId="31">
    <w:name w:val="toc 3"/>
    <w:basedOn w:val="a2"/>
    <w:next w:val="a2"/>
    <w:autoRedefine/>
    <w:uiPriority w:val="39"/>
    <w:unhideWhenUsed/>
    <w:rsid w:val="001E18E8"/>
    <w:pPr>
      <w:tabs>
        <w:tab w:val="right" w:leader="dot" w:pos="9628"/>
      </w:tabs>
      <w:ind w:firstLine="567"/>
    </w:pPr>
  </w:style>
  <w:style w:type="character" w:customStyle="1" w:styleId="20">
    <w:name w:val="Заголовок 2 Знак"/>
    <w:basedOn w:val="a3"/>
    <w:link w:val="2"/>
    <w:uiPriority w:val="9"/>
    <w:semiHidden/>
    <w:rsid w:val="0096426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3"/>
    <w:link w:val="3"/>
    <w:uiPriority w:val="9"/>
    <w:semiHidden/>
    <w:rsid w:val="0096426C"/>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3"/>
    <w:link w:val="4"/>
    <w:uiPriority w:val="9"/>
    <w:semiHidden/>
    <w:rsid w:val="0096426C"/>
    <w:rPr>
      <w:rFonts w:asciiTheme="majorHAnsi" w:eastAsiaTheme="majorEastAsia" w:hAnsiTheme="majorHAnsi" w:cstheme="majorBidi"/>
      <w:i/>
      <w:iCs/>
      <w:color w:val="2E74B5" w:themeColor="accent1" w:themeShade="BF"/>
      <w:sz w:val="28"/>
    </w:rPr>
  </w:style>
  <w:style w:type="paragraph" w:customStyle="1" w:styleId="aff3">
    <w:name w:val="Подлистинговая подпись"/>
    <w:basedOn w:val="a8"/>
    <w:qFormat/>
    <w:rsid w:val="00037D21"/>
    <w:pPr>
      <w:spacing w:before="280"/>
    </w:pPr>
  </w:style>
  <w:style w:type="paragraph" w:customStyle="1" w:styleId="aff4">
    <w:name w:val="Листинг"/>
    <w:basedOn w:val="a2"/>
    <w:qFormat/>
    <w:rsid w:val="00037D21"/>
    <w:pPr>
      <w:spacing w:before="280"/>
      <w:ind w:firstLine="0"/>
      <w:contextualSpacing/>
    </w:pPr>
    <w:rPr>
      <w:rFonts w:ascii="Courier New" w:hAnsi="Courier New"/>
      <w:sz w:val="24"/>
    </w:rPr>
  </w:style>
  <w:style w:type="paragraph" w:customStyle="1" w:styleId="aff5">
    <w:name w:val="ЗАПИСКА"/>
    <w:link w:val="aff6"/>
    <w:qFormat/>
    <w:rsid w:val="004A2246"/>
    <w:pPr>
      <w:spacing w:after="0" w:line="240" w:lineRule="auto"/>
      <w:ind w:firstLine="709"/>
      <w:jc w:val="both"/>
    </w:pPr>
    <w:rPr>
      <w:rFonts w:ascii="Times New Roman" w:eastAsiaTheme="minorHAnsi" w:hAnsi="Times New Roman"/>
      <w:color w:val="000000" w:themeColor="text1"/>
      <w:sz w:val="28"/>
    </w:rPr>
  </w:style>
  <w:style w:type="character" w:customStyle="1" w:styleId="aff6">
    <w:name w:val="ЗАПИСКА Знак"/>
    <w:basedOn w:val="a3"/>
    <w:link w:val="aff5"/>
    <w:rsid w:val="004A2246"/>
    <w:rPr>
      <w:rFonts w:ascii="Times New Roman" w:eastAsiaTheme="minorHAnsi" w:hAnsi="Times New Roman"/>
      <w:color w:val="000000" w:themeColor="text1"/>
      <w:sz w:val="28"/>
    </w:rPr>
  </w:style>
  <w:style w:type="character" w:customStyle="1" w:styleId="ab">
    <w:name w:val="Абзац списка Знак"/>
    <w:aliases w:val="подрисуночная подпись Знак,KES список Знак"/>
    <w:basedOn w:val="a3"/>
    <w:link w:val="aa"/>
    <w:uiPriority w:val="34"/>
    <w:qFormat/>
    <w:rsid w:val="00767652"/>
    <w:rPr>
      <w:rFonts w:ascii="Times New Roman" w:hAnsi="Times New Roman" w:cs="Times New Roman"/>
      <w:sz w:val="28"/>
    </w:rPr>
  </w:style>
  <w:style w:type="paragraph" w:customStyle="1" w:styleId="aff7">
    <w:name w:val="Картинка"/>
    <w:basedOn w:val="a2"/>
    <w:link w:val="aff8"/>
    <w:qFormat/>
    <w:rsid w:val="00000FD0"/>
    <w:pPr>
      <w:spacing w:before="280"/>
      <w:ind w:firstLine="0"/>
      <w:jc w:val="center"/>
    </w:pPr>
    <w:rPr>
      <w:noProof/>
      <w:color w:val="000000"/>
      <w:szCs w:val="28"/>
      <w:u w:color="000000"/>
      <w:bdr w:val="nil"/>
      <w:lang w:eastAsia="ru-RU"/>
    </w:rPr>
  </w:style>
  <w:style w:type="character" w:customStyle="1" w:styleId="aff8">
    <w:name w:val="Картинка Знак"/>
    <w:basedOn w:val="a3"/>
    <w:link w:val="aff7"/>
    <w:rsid w:val="00000FD0"/>
    <w:rPr>
      <w:rFonts w:ascii="Times New Roman" w:hAnsi="Times New Roman" w:cs="Times New Roman"/>
      <w:noProof/>
      <w:color w:val="000000"/>
      <w:sz w:val="28"/>
      <w:szCs w:val="28"/>
      <w:u w:color="000000"/>
      <w:bdr w:val="nil"/>
      <w:lang w:eastAsia="ru-RU"/>
    </w:rPr>
  </w:style>
  <w:style w:type="paragraph" w:customStyle="1" w:styleId="aff9">
    <w:name w:val="Подпись к рисунку"/>
    <w:basedOn w:val="a2"/>
    <w:next w:val="a2"/>
    <w:link w:val="affa"/>
    <w:qFormat/>
    <w:rsid w:val="002B2B88"/>
    <w:pPr>
      <w:spacing w:before="160" w:after="280"/>
      <w:ind w:firstLine="0"/>
      <w:jc w:val="center"/>
    </w:pPr>
    <w:rPr>
      <w:rFonts w:eastAsia="Times New Roman"/>
      <w:szCs w:val="28"/>
      <w:lang w:eastAsia="ru-RU"/>
    </w:rPr>
  </w:style>
  <w:style w:type="character" w:customStyle="1" w:styleId="affa">
    <w:name w:val="Подпись к рисунку Знак"/>
    <w:basedOn w:val="a3"/>
    <w:link w:val="aff9"/>
    <w:rsid w:val="002B2B88"/>
    <w:rPr>
      <w:rFonts w:ascii="Times New Roman" w:eastAsia="Times New Roman" w:hAnsi="Times New Roman" w:cs="Times New Roman"/>
      <w:sz w:val="28"/>
      <w:szCs w:val="28"/>
      <w:lang w:eastAsia="ru-RU"/>
    </w:rPr>
  </w:style>
  <w:style w:type="character" w:styleId="affb">
    <w:name w:val="FollowedHyperlink"/>
    <w:basedOn w:val="a3"/>
    <w:uiPriority w:val="99"/>
    <w:semiHidden/>
    <w:unhideWhenUsed/>
    <w:rsid w:val="002B2B88"/>
    <w:rPr>
      <w:color w:val="954F72" w:themeColor="followedHyperlink"/>
      <w:u w:val="single"/>
    </w:rPr>
  </w:style>
  <w:style w:type="paragraph" w:customStyle="1" w:styleId="affc">
    <w:name w:val="рис"/>
    <w:basedOn w:val="a2"/>
    <w:link w:val="affd"/>
    <w:qFormat/>
    <w:rsid w:val="009D6E90"/>
    <w:pPr>
      <w:spacing w:before="280" w:after="280"/>
      <w:ind w:firstLine="0"/>
      <w:jc w:val="center"/>
    </w:pPr>
    <w:rPr>
      <w:noProof/>
      <w:lang w:eastAsia="ru-RU"/>
    </w:rPr>
  </w:style>
  <w:style w:type="character" w:customStyle="1" w:styleId="affd">
    <w:name w:val="рис Знак"/>
    <w:basedOn w:val="a3"/>
    <w:link w:val="affc"/>
    <w:rsid w:val="009D6E90"/>
    <w:rPr>
      <w:rFonts w:ascii="Times New Roman" w:hAnsi="Times New Roman" w:cs="Times New Roman"/>
      <w:noProof/>
      <w:sz w:val="28"/>
      <w:lang w:eastAsia="ru-RU"/>
    </w:rPr>
  </w:style>
  <w:style w:type="paragraph" w:customStyle="1" w:styleId="affe">
    <w:name w:val="Заголовок без номера"/>
    <w:basedOn w:val="a2"/>
    <w:link w:val="afff"/>
    <w:qFormat/>
    <w:rsid w:val="00042463"/>
    <w:pPr>
      <w:suppressAutoHyphens/>
      <w:spacing w:after="360"/>
      <w:ind w:firstLine="0"/>
      <w:jc w:val="center"/>
    </w:pPr>
    <w:rPr>
      <w:rFonts w:eastAsiaTheme="minorHAnsi"/>
      <w:b/>
      <w:bCs/>
      <w:szCs w:val="28"/>
    </w:rPr>
  </w:style>
  <w:style w:type="character" w:customStyle="1" w:styleId="afff">
    <w:name w:val="Заголовок без номера Знак"/>
    <w:basedOn w:val="a3"/>
    <w:link w:val="affe"/>
    <w:qFormat/>
    <w:rsid w:val="00042463"/>
    <w:rPr>
      <w:rFonts w:ascii="Times New Roman" w:eastAsiaTheme="minorHAnsi" w:hAnsi="Times New Roman" w:cs="Times New Roman"/>
      <w:b/>
      <w:bCs/>
      <w:sz w:val="28"/>
      <w:szCs w:val="28"/>
    </w:rPr>
  </w:style>
  <w:style w:type="character" w:customStyle="1" w:styleId="12">
    <w:name w:val="Неразрешенное упоминание1"/>
    <w:basedOn w:val="a3"/>
    <w:uiPriority w:val="99"/>
    <w:semiHidden/>
    <w:unhideWhenUsed/>
    <w:rsid w:val="007E7DC4"/>
    <w:rPr>
      <w:color w:val="605E5C"/>
      <w:shd w:val="clear" w:color="auto" w:fill="E1DFDD"/>
    </w:rPr>
  </w:style>
  <w:style w:type="character" w:styleId="afff0">
    <w:name w:val="annotation reference"/>
    <w:basedOn w:val="a3"/>
    <w:uiPriority w:val="99"/>
    <w:semiHidden/>
    <w:unhideWhenUsed/>
    <w:rsid w:val="00EB280E"/>
    <w:rPr>
      <w:sz w:val="16"/>
      <w:szCs w:val="16"/>
    </w:rPr>
  </w:style>
  <w:style w:type="paragraph" w:styleId="afff1">
    <w:name w:val="annotation text"/>
    <w:basedOn w:val="a2"/>
    <w:link w:val="afff2"/>
    <w:uiPriority w:val="99"/>
    <w:semiHidden/>
    <w:unhideWhenUsed/>
    <w:rsid w:val="00EB280E"/>
    <w:rPr>
      <w:sz w:val="20"/>
      <w:szCs w:val="20"/>
    </w:rPr>
  </w:style>
  <w:style w:type="character" w:customStyle="1" w:styleId="afff2">
    <w:name w:val="Текст примечания Знак"/>
    <w:basedOn w:val="a3"/>
    <w:link w:val="afff1"/>
    <w:uiPriority w:val="99"/>
    <w:semiHidden/>
    <w:rsid w:val="00EB280E"/>
    <w:rPr>
      <w:rFonts w:ascii="Times New Roman" w:hAnsi="Times New Roman" w:cs="Times New Roman"/>
      <w:sz w:val="20"/>
      <w:szCs w:val="20"/>
    </w:rPr>
  </w:style>
  <w:style w:type="paragraph" w:styleId="afff3">
    <w:name w:val="annotation subject"/>
    <w:basedOn w:val="afff1"/>
    <w:next w:val="afff1"/>
    <w:link w:val="afff4"/>
    <w:uiPriority w:val="99"/>
    <w:semiHidden/>
    <w:unhideWhenUsed/>
    <w:rsid w:val="00EB280E"/>
    <w:rPr>
      <w:b/>
      <w:bCs/>
    </w:rPr>
  </w:style>
  <w:style w:type="character" w:customStyle="1" w:styleId="afff4">
    <w:name w:val="Тема примечания Знак"/>
    <w:basedOn w:val="afff2"/>
    <w:link w:val="afff3"/>
    <w:uiPriority w:val="99"/>
    <w:semiHidden/>
    <w:rsid w:val="00EB280E"/>
    <w:rPr>
      <w:rFonts w:ascii="Times New Roman" w:hAnsi="Times New Roman" w:cs="Times New Roman"/>
      <w:b/>
      <w:bCs/>
      <w:sz w:val="20"/>
      <w:szCs w:val="20"/>
    </w:rPr>
  </w:style>
  <w:style w:type="paragraph" w:styleId="afff5">
    <w:name w:val="Balloon Text"/>
    <w:basedOn w:val="a2"/>
    <w:link w:val="afff6"/>
    <w:uiPriority w:val="99"/>
    <w:semiHidden/>
    <w:unhideWhenUsed/>
    <w:rsid w:val="00187B71"/>
    <w:rPr>
      <w:rFonts w:ascii="Segoe UI" w:hAnsi="Segoe UI" w:cs="Segoe UI"/>
      <w:sz w:val="18"/>
      <w:szCs w:val="18"/>
    </w:rPr>
  </w:style>
  <w:style w:type="character" w:customStyle="1" w:styleId="afff6">
    <w:name w:val="Текст выноски Знак"/>
    <w:basedOn w:val="a3"/>
    <w:link w:val="afff5"/>
    <w:uiPriority w:val="99"/>
    <w:semiHidden/>
    <w:rsid w:val="00187B71"/>
    <w:rPr>
      <w:rFonts w:ascii="Segoe UI" w:hAnsi="Segoe UI" w:cs="Segoe UI"/>
      <w:sz w:val="18"/>
      <w:szCs w:val="18"/>
    </w:rPr>
  </w:style>
  <w:style w:type="paragraph" w:customStyle="1" w:styleId="afff7">
    <w:name w:val="Абзацы"/>
    <w:basedOn w:val="a2"/>
    <w:qFormat/>
    <w:rsid w:val="00FA6F22"/>
    <w:rPr>
      <w:rFonts w:eastAsiaTheme="minorHAnsi"/>
      <w:szCs w:val="28"/>
    </w:rPr>
  </w:style>
  <w:style w:type="paragraph" w:customStyle="1" w:styleId="2121">
    <w:name w:val="Заголовок2121"/>
    <w:basedOn w:val="a2"/>
    <w:link w:val="21210"/>
    <w:qFormat/>
    <w:rsid w:val="00C70E5E"/>
    <w:pPr>
      <w:keepNext/>
      <w:keepLines/>
      <w:pageBreakBefore/>
      <w:spacing w:after="160" w:line="360" w:lineRule="auto"/>
      <w:ind w:firstLine="0"/>
      <w:jc w:val="center"/>
      <w:outlineLvl w:val="0"/>
    </w:pPr>
    <w:rPr>
      <w:b/>
      <w:szCs w:val="28"/>
    </w:rPr>
  </w:style>
  <w:style w:type="character" w:customStyle="1" w:styleId="21210">
    <w:name w:val="Заголовок2121 Знак"/>
    <w:basedOn w:val="a3"/>
    <w:link w:val="2121"/>
    <w:rsid w:val="00C70E5E"/>
    <w:rPr>
      <w:rFonts w:ascii="Times New Roman" w:hAnsi="Times New Roman" w:cs="Times New Roman"/>
      <w:b/>
      <w:sz w:val="28"/>
      <w:szCs w:val="28"/>
    </w:rPr>
  </w:style>
  <w:style w:type="character" w:styleId="afff8">
    <w:name w:val="Unresolved Mention"/>
    <w:basedOn w:val="a3"/>
    <w:uiPriority w:val="99"/>
    <w:semiHidden/>
    <w:unhideWhenUsed/>
    <w:rsid w:val="00EA1AFF"/>
    <w:rPr>
      <w:color w:val="605E5C"/>
      <w:shd w:val="clear" w:color="auto" w:fill="E1DFDD"/>
    </w:rPr>
  </w:style>
  <w:style w:type="paragraph" w:customStyle="1" w:styleId="afff9">
    <w:name w:val="просто"/>
    <w:basedOn w:val="a2"/>
    <w:link w:val="afffa"/>
    <w:qFormat/>
    <w:rsid w:val="00E07163"/>
    <w:rPr>
      <w:szCs w:val="28"/>
    </w:rPr>
  </w:style>
  <w:style w:type="character" w:customStyle="1" w:styleId="afffa">
    <w:name w:val="просто Знак"/>
    <w:basedOn w:val="a3"/>
    <w:link w:val="afff9"/>
    <w:rsid w:val="00E07163"/>
    <w:rPr>
      <w:rFonts w:ascii="Times New Roman" w:hAnsi="Times New Roman" w:cs="Times New Roman"/>
      <w:sz w:val="28"/>
      <w:szCs w:val="28"/>
    </w:rPr>
  </w:style>
  <w:style w:type="character" w:customStyle="1" w:styleId="a9">
    <w:name w:val="Рисунок Знак"/>
    <w:basedOn w:val="a3"/>
    <w:link w:val="a7"/>
    <w:rsid w:val="00774761"/>
    <w:rPr>
      <w:rFonts w:ascii="Times New Roman" w:hAnsi="Times New Roman" w:cs="Times New Roman"/>
      <w:sz w:val="28"/>
    </w:rPr>
  </w:style>
  <w:style w:type="character" w:customStyle="1" w:styleId="normaltextrun">
    <w:name w:val="normaltextrun"/>
    <w:basedOn w:val="a3"/>
    <w:rsid w:val="00774761"/>
  </w:style>
  <w:style w:type="paragraph" w:customStyle="1" w:styleId="afffb">
    <w:name w:val="подпись рисунка"/>
    <w:basedOn w:val="a2"/>
    <w:link w:val="afffc"/>
    <w:qFormat/>
    <w:rsid w:val="00B26552"/>
    <w:pPr>
      <w:spacing w:after="280"/>
      <w:jc w:val="center"/>
    </w:pPr>
    <w:rPr>
      <w:rFonts w:eastAsia="Times New Roman"/>
      <w:szCs w:val="24"/>
      <w:lang w:eastAsia="ru-RU"/>
    </w:rPr>
  </w:style>
  <w:style w:type="character" w:customStyle="1" w:styleId="afffc">
    <w:name w:val="подпись рисунка Знак"/>
    <w:basedOn w:val="a3"/>
    <w:link w:val="afffb"/>
    <w:rsid w:val="00B26552"/>
    <w:rPr>
      <w:rFonts w:ascii="Times New Roman" w:eastAsia="Times New Roman" w:hAnsi="Times New Roman" w:cs="Times New Roman"/>
      <w:sz w:val="28"/>
      <w:szCs w:val="24"/>
      <w:lang w:eastAsia="ru-RU"/>
    </w:rPr>
  </w:style>
  <w:style w:type="paragraph" w:styleId="afffd">
    <w:name w:val="Normal (Web)"/>
    <w:basedOn w:val="a2"/>
    <w:link w:val="afffe"/>
    <w:uiPriority w:val="99"/>
    <w:unhideWhenUsed/>
    <w:rsid w:val="00231FCE"/>
    <w:pPr>
      <w:spacing w:before="100" w:beforeAutospacing="1" w:after="100" w:afterAutospacing="1"/>
      <w:ind w:firstLine="0"/>
      <w:jc w:val="left"/>
    </w:pPr>
    <w:rPr>
      <w:rFonts w:eastAsia="Times New Roman"/>
      <w:sz w:val="24"/>
      <w:szCs w:val="24"/>
      <w:lang w:eastAsia="ru-RU"/>
    </w:rPr>
  </w:style>
  <w:style w:type="character" w:customStyle="1" w:styleId="afffe">
    <w:name w:val="Обычный (Интернет) Знак"/>
    <w:basedOn w:val="a3"/>
    <w:link w:val="afffd"/>
    <w:uiPriority w:val="99"/>
    <w:rsid w:val="00231FCE"/>
    <w:rPr>
      <w:rFonts w:ascii="Times New Roman" w:eastAsia="Times New Roman" w:hAnsi="Times New Roman" w:cs="Times New Roman"/>
      <w:sz w:val="24"/>
      <w:szCs w:val="24"/>
      <w:lang w:eastAsia="ru-RU"/>
    </w:rPr>
  </w:style>
  <w:style w:type="table" w:customStyle="1" w:styleId="210">
    <w:name w:val="Сетка таблицы21"/>
    <w:basedOn w:val="a4"/>
    <w:next w:val="ac"/>
    <w:uiPriority w:val="59"/>
    <w:rsid w:val="004A50B1"/>
    <w:pPr>
      <w:spacing w:after="0" w:line="240" w:lineRule="auto"/>
    </w:pPr>
    <w:rPr>
      <w:rFonts w:ascii="Times New Roman" w:eastAsiaTheme="minorHAnsi"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
    <w:name w:val="!текст"/>
    <w:qFormat/>
    <w:rsid w:val="008909EC"/>
    <w:pPr>
      <w:spacing w:after="0" w:line="240" w:lineRule="auto"/>
      <w:ind w:firstLine="709"/>
      <w:jc w:val="both"/>
    </w:pPr>
    <w:rPr>
      <w:rFonts w:ascii="Times New Roman" w:eastAsia="Times New Roman" w:hAnsi="Times New Roman" w:cs="Calibri"/>
      <w:sz w:val="28"/>
    </w:rPr>
  </w:style>
  <w:style w:type="character" w:styleId="affff0">
    <w:name w:val="Placeholder Text"/>
    <w:basedOn w:val="a3"/>
    <w:uiPriority w:val="99"/>
    <w:semiHidden/>
    <w:rsid w:val="00B248A3"/>
    <w:rPr>
      <w:color w:val="808080"/>
    </w:rPr>
  </w:style>
  <w:style w:type="table" w:customStyle="1" w:styleId="TableGrid1">
    <w:name w:val="Table Grid1"/>
    <w:basedOn w:val="a4"/>
    <w:next w:val="ac"/>
    <w:uiPriority w:val="59"/>
    <w:rsid w:val="00C7404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2"/>
    <w:next w:val="a2"/>
    <w:link w:val="MTDisplayEquation0"/>
    <w:rsid w:val="007A698C"/>
    <w:pPr>
      <w:tabs>
        <w:tab w:val="center" w:pos="5020"/>
        <w:tab w:val="right" w:pos="10040"/>
      </w:tabs>
      <w:suppressAutoHyphens/>
    </w:pPr>
    <w:rPr>
      <w:rFonts w:eastAsia="Times New Roman"/>
      <w:szCs w:val="28"/>
      <w:lang w:eastAsia="zh-CN"/>
    </w:rPr>
  </w:style>
  <w:style w:type="character" w:customStyle="1" w:styleId="MTDisplayEquation0">
    <w:name w:val="MTDisplayEquation Знак"/>
    <w:basedOn w:val="a3"/>
    <w:link w:val="MTDisplayEquation"/>
    <w:rsid w:val="007A698C"/>
    <w:rPr>
      <w:rFonts w:ascii="Times New Roman" w:eastAsia="Times New Roman" w:hAnsi="Times New Roman" w:cs="Times New Roman"/>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237">
      <w:bodyDiv w:val="1"/>
      <w:marLeft w:val="0"/>
      <w:marRight w:val="0"/>
      <w:marTop w:val="0"/>
      <w:marBottom w:val="0"/>
      <w:divBdr>
        <w:top w:val="none" w:sz="0" w:space="0" w:color="auto"/>
        <w:left w:val="none" w:sz="0" w:space="0" w:color="auto"/>
        <w:bottom w:val="none" w:sz="0" w:space="0" w:color="auto"/>
        <w:right w:val="none" w:sz="0" w:space="0" w:color="auto"/>
      </w:divBdr>
    </w:div>
    <w:div w:id="45688449">
      <w:bodyDiv w:val="1"/>
      <w:marLeft w:val="0"/>
      <w:marRight w:val="0"/>
      <w:marTop w:val="0"/>
      <w:marBottom w:val="0"/>
      <w:divBdr>
        <w:top w:val="none" w:sz="0" w:space="0" w:color="auto"/>
        <w:left w:val="none" w:sz="0" w:space="0" w:color="auto"/>
        <w:bottom w:val="none" w:sz="0" w:space="0" w:color="auto"/>
        <w:right w:val="none" w:sz="0" w:space="0" w:color="auto"/>
      </w:divBdr>
    </w:div>
    <w:div w:id="107168766">
      <w:bodyDiv w:val="1"/>
      <w:marLeft w:val="0"/>
      <w:marRight w:val="0"/>
      <w:marTop w:val="0"/>
      <w:marBottom w:val="0"/>
      <w:divBdr>
        <w:top w:val="none" w:sz="0" w:space="0" w:color="auto"/>
        <w:left w:val="none" w:sz="0" w:space="0" w:color="auto"/>
        <w:bottom w:val="none" w:sz="0" w:space="0" w:color="auto"/>
        <w:right w:val="none" w:sz="0" w:space="0" w:color="auto"/>
      </w:divBdr>
    </w:div>
    <w:div w:id="181675542">
      <w:bodyDiv w:val="1"/>
      <w:marLeft w:val="0"/>
      <w:marRight w:val="0"/>
      <w:marTop w:val="0"/>
      <w:marBottom w:val="0"/>
      <w:divBdr>
        <w:top w:val="none" w:sz="0" w:space="0" w:color="auto"/>
        <w:left w:val="none" w:sz="0" w:space="0" w:color="auto"/>
        <w:bottom w:val="none" w:sz="0" w:space="0" w:color="auto"/>
        <w:right w:val="none" w:sz="0" w:space="0" w:color="auto"/>
      </w:divBdr>
      <w:divsChild>
        <w:div w:id="2142727940">
          <w:marLeft w:val="0"/>
          <w:marRight w:val="0"/>
          <w:marTop w:val="0"/>
          <w:marBottom w:val="0"/>
          <w:divBdr>
            <w:top w:val="none" w:sz="0" w:space="0" w:color="auto"/>
            <w:left w:val="none" w:sz="0" w:space="0" w:color="auto"/>
            <w:bottom w:val="none" w:sz="0" w:space="0" w:color="auto"/>
            <w:right w:val="none" w:sz="0" w:space="0" w:color="auto"/>
          </w:divBdr>
        </w:div>
      </w:divsChild>
    </w:div>
    <w:div w:id="242683783">
      <w:bodyDiv w:val="1"/>
      <w:marLeft w:val="0"/>
      <w:marRight w:val="0"/>
      <w:marTop w:val="0"/>
      <w:marBottom w:val="0"/>
      <w:divBdr>
        <w:top w:val="none" w:sz="0" w:space="0" w:color="auto"/>
        <w:left w:val="none" w:sz="0" w:space="0" w:color="auto"/>
        <w:bottom w:val="none" w:sz="0" w:space="0" w:color="auto"/>
        <w:right w:val="none" w:sz="0" w:space="0" w:color="auto"/>
      </w:divBdr>
    </w:div>
    <w:div w:id="244850717">
      <w:bodyDiv w:val="1"/>
      <w:marLeft w:val="0"/>
      <w:marRight w:val="0"/>
      <w:marTop w:val="0"/>
      <w:marBottom w:val="0"/>
      <w:divBdr>
        <w:top w:val="none" w:sz="0" w:space="0" w:color="auto"/>
        <w:left w:val="none" w:sz="0" w:space="0" w:color="auto"/>
        <w:bottom w:val="none" w:sz="0" w:space="0" w:color="auto"/>
        <w:right w:val="none" w:sz="0" w:space="0" w:color="auto"/>
      </w:divBdr>
    </w:div>
    <w:div w:id="274799269">
      <w:bodyDiv w:val="1"/>
      <w:marLeft w:val="0"/>
      <w:marRight w:val="0"/>
      <w:marTop w:val="0"/>
      <w:marBottom w:val="0"/>
      <w:divBdr>
        <w:top w:val="none" w:sz="0" w:space="0" w:color="auto"/>
        <w:left w:val="none" w:sz="0" w:space="0" w:color="auto"/>
        <w:bottom w:val="none" w:sz="0" w:space="0" w:color="auto"/>
        <w:right w:val="none" w:sz="0" w:space="0" w:color="auto"/>
      </w:divBdr>
    </w:div>
    <w:div w:id="284584246">
      <w:bodyDiv w:val="1"/>
      <w:marLeft w:val="0"/>
      <w:marRight w:val="0"/>
      <w:marTop w:val="0"/>
      <w:marBottom w:val="0"/>
      <w:divBdr>
        <w:top w:val="none" w:sz="0" w:space="0" w:color="auto"/>
        <w:left w:val="none" w:sz="0" w:space="0" w:color="auto"/>
        <w:bottom w:val="none" w:sz="0" w:space="0" w:color="auto"/>
        <w:right w:val="none" w:sz="0" w:space="0" w:color="auto"/>
      </w:divBdr>
    </w:div>
    <w:div w:id="288972127">
      <w:bodyDiv w:val="1"/>
      <w:marLeft w:val="0"/>
      <w:marRight w:val="0"/>
      <w:marTop w:val="0"/>
      <w:marBottom w:val="0"/>
      <w:divBdr>
        <w:top w:val="none" w:sz="0" w:space="0" w:color="auto"/>
        <w:left w:val="none" w:sz="0" w:space="0" w:color="auto"/>
        <w:bottom w:val="none" w:sz="0" w:space="0" w:color="auto"/>
        <w:right w:val="none" w:sz="0" w:space="0" w:color="auto"/>
      </w:divBdr>
    </w:div>
    <w:div w:id="341513482">
      <w:bodyDiv w:val="1"/>
      <w:marLeft w:val="0"/>
      <w:marRight w:val="0"/>
      <w:marTop w:val="0"/>
      <w:marBottom w:val="0"/>
      <w:divBdr>
        <w:top w:val="none" w:sz="0" w:space="0" w:color="auto"/>
        <w:left w:val="none" w:sz="0" w:space="0" w:color="auto"/>
        <w:bottom w:val="none" w:sz="0" w:space="0" w:color="auto"/>
        <w:right w:val="none" w:sz="0" w:space="0" w:color="auto"/>
      </w:divBdr>
    </w:div>
    <w:div w:id="420444263">
      <w:bodyDiv w:val="1"/>
      <w:marLeft w:val="0"/>
      <w:marRight w:val="0"/>
      <w:marTop w:val="0"/>
      <w:marBottom w:val="0"/>
      <w:divBdr>
        <w:top w:val="none" w:sz="0" w:space="0" w:color="auto"/>
        <w:left w:val="none" w:sz="0" w:space="0" w:color="auto"/>
        <w:bottom w:val="none" w:sz="0" w:space="0" w:color="auto"/>
        <w:right w:val="none" w:sz="0" w:space="0" w:color="auto"/>
      </w:divBdr>
    </w:div>
    <w:div w:id="486869824">
      <w:bodyDiv w:val="1"/>
      <w:marLeft w:val="0"/>
      <w:marRight w:val="0"/>
      <w:marTop w:val="0"/>
      <w:marBottom w:val="0"/>
      <w:divBdr>
        <w:top w:val="none" w:sz="0" w:space="0" w:color="auto"/>
        <w:left w:val="none" w:sz="0" w:space="0" w:color="auto"/>
        <w:bottom w:val="none" w:sz="0" w:space="0" w:color="auto"/>
        <w:right w:val="none" w:sz="0" w:space="0" w:color="auto"/>
      </w:divBdr>
    </w:div>
    <w:div w:id="571308008">
      <w:bodyDiv w:val="1"/>
      <w:marLeft w:val="0"/>
      <w:marRight w:val="0"/>
      <w:marTop w:val="0"/>
      <w:marBottom w:val="0"/>
      <w:divBdr>
        <w:top w:val="none" w:sz="0" w:space="0" w:color="auto"/>
        <w:left w:val="none" w:sz="0" w:space="0" w:color="auto"/>
        <w:bottom w:val="none" w:sz="0" w:space="0" w:color="auto"/>
        <w:right w:val="none" w:sz="0" w:space="0" w:color="auto"/>
      </w:divBdr>
    </w:div>
    <w:div w:id="574978957">
      <w:bodyDiv w:val="1"/>
      <w:marLeft w:val="0"/>
      <w:marRight w:val="0"/>
      <w:marTop w:val="0"/>
      <w:marBottom w:val="0"/>
      <w:divBdr>
        <w:top w:val="none" w:sz="0" w:space="0" w:color="auto"/>
        <w:left w:val="none" w:sz="0" w:space="0" w:color="auto"/>
        <w:bottom w:val="none" w:sz="0" w:space="0" w:color="auto"/>
        <w:right w:val="none" w:sz="0" w:space="0" w:color="auto"/>
      </w:divBdr>
    </w:div>
    <w:div w:id="577328331">
      <w:bodyDiv w:val="1"/>
      <w:marLeft w:val="0"/>
      <w:marRight w:val="0"/>
      <w:marTop w:val="0"/>
      <w:marBottom w:val="0"/>
      <w:divBdr>
        <w:top w:val="none" w:sz="0" w:space="0" w:color="auto"/>
        <w:left w:val="none" w:sz="0" w:space="0" w:color="auto"/>
        <w:bottom w:val="none" w:sz="0" w:space="0" w:color="auto"/>
        <w:right w:val="none" w:sz="0" w:space="0" w:color="auto"/>
      </w:divBdr>
    </w:div>
    <w:div w:id="627392103">
      <w:bodyDiv w:val="1"/>
      <w:marLeft w:val="0"/>
      <w:marRight w:val="0"/>
      <w:marTop w:val="0"/>
      <w:marBottom w:val="0"/>
      <w:divBdr>
        <w:top w:val="none" w:sz="0" w:space="0" w:color="auto"/>
        <w:left w:val="none" w:sz="0" w:space="0" w:color="auto"/>
        <w:bottom w:val="none" w:sz="0" w:space="0" w:color="auto"/>
        <w:right w:val="none" w:sz="0" w:space="0" w:color="auto"/>
      </w:divBdr>
    </w:div>
    <w:div w:id="643391842">
      <w:bodyDiv w:val="1"/>
      <w:marLeft w:val="0"/>
      <w:marRight w:val="0"/>
      <w:marTop w:val="0"/>
      <w:marBottom w:val="0"/>
      <w:divBdr>
        <w:top w:val="none" w:sz="0" w:space="0" w:color="auto"/>
        <w:left w:val="none" w:sz="0" w:space="0" w:color="auto"/>
        <w:bottom w:val="none" w:sz="0" w:space="0" w:color="auto"/>
        <w:right w:val="none" w:sz="0" w:space="0" w:color="auto"/>
      </w:divBdr>
    </w:div>
    <w:div w:id="680593770">
      <w:bodyDiv w:val="1"/>
      <w:marLeft w:val="0"/>
      <w:marRight w:val="0"/>
      <w:marTop w:val="0"/>
      <w:marBottom w:val="0"/>
      <w:divBdr>
        <w:top w:val="none" w:sz="0" w:space="0" w:color="auto"/>
        <w:left w:val="none" w:sz="0" w:space="0" w:color="auto"/>
        <w:bottom w:val="none" w:sz="0" w:space="0" w:color="auto"/>
        <w:right w:val="none" w:sz="0" w:space="0" w:color="auto"/>
      </w:divBdr>
    </w:div>
    <w:div w:id="746152038">
      <w:bodyDiv w:val="1"/>
      <w:marLeft w:val="0"/>
      <w:marRight w:val="0"/>
      <w:marTop w:val="0"/>
      <w:marBottom w:val="0"/>
      <w:divBdr>
        <w:top w:val="none" w:sz="0" w:space="0" w:color="auto"/>
        <w:left w:val="none" w:sz="0" w:space="0" w:color="auto"/>
        <w:bottom w:val="none" w:sz="0" w:space="0" w:color="auto"/>
        <w:right w:val="none" w:sz="0" w:space="0" w:color="auto"/>
      </w:divBdr>
    </w:div>
    <w:div w:id="782386440">
      <w:bodyDiv w:val="1"/>
      <w:marLeft w:val="0"/>
      <w:marRight w:val="0"/>
      <w:marTop w:val="0"/>
      <w:marBottom w:val="0"/>
      <w:divBdr>
        <w:top w:val="none" w:sz="0" w:space="0" w:color="auto"/>
        <w:left w:val="none" w:sz="0" w:space="0" w:color="auto"/>
        <w:bottom w:val="none" w:sz="0" w:space="0" w:color="auto"/>
        <w:right w:val="none" w:sz="0" w:space="0" w:color="auto"/>
      </w:divBdr>
    </w:div>
    <w:div w:id="785589272">
      <w:bodyDiv w:val="1"/>
      <w:marLeft w:val="0"/>
      <w:marRight w:val="0"/>
      <w:marTop w:val="0"/>
      <w:marBottom w:val="0"/>
      <w:divBdr>
        <w:top w:val="none" w:sz="0" w:space="0" w:color="auto"/>
        <w:left w:val="none" w:sz="0" w:space="0" w:color="auto"/>
        <w:bottom w:val="none" w:sz="0" w:space="0" w:color="auto"/>
        <w:right w:val="none" w:sz="0" w:space="0" w:color="auto"/>
      </w:divBdr>
    </w:div>
    <w:div w:id="786853241">
      <w:bodyDiv w:val="1"/>
      <w:marLeft w:val="0"/>
      <w:marRight w:val="0"/>
      <w:marTop w:val="0"/>
      <w:marBottom w:val="0"/>
      <w:divBdr>
        <w:top w:val="none" w:sz="0" w:space="0" w:color="auto"/>
        <w:left w:val="none" w:sz="0" w:space="0" w:color="auto"/>
        <w:bottom w:val="none" w:sz="0" w:space="0" w:color="auto"/>
        <w:right w:val="none" w:sz="0" w:space="0" w:color="auto"/>
      </w:divBdr>
    </w:div>
    <w:div w:id="813177954">
      <w:bodyDiv w:val="1"/>
      <w:marLeft w:val="0"/>
      <w:marRight w:val="0"/>
      <w:marTop w:val="0"/>
      <w:marBottom w:val="0"/>
      <w:divBdr>
        <w:top w:val="none" w:sz="0" w:space="0" w:color="auto"/>
        <w:left w:val="none" w:sz="0" w:space="0" w:color="auto"/>
        <w:bottom w:val="none" w:sz="0" w:space="0" w:color="auto"/>
        <w:right w:val="none" w:sz="0" w:space="0" w:color="auto"/>
      </w:divBdr>
    </w:div>
    <w:div w:id="835535130">
      <w:bodyDiv w:val="1"/>
      <w:marLeft w:val="0"/>
      <w:marRight w:val="0"/>
      <w:marTop w:val="0"/>
      <w:marBottom w:val="0"/>
      <w:divBdr>
        <w:top w:val="none" w:sz="0" w:space="0" w:color="auto"/>
        <w:left w:val="none" w:sz="0" w:space="0" w:color="auto"/>
        <w:bottom w:val="none" w:sz="0" w:space="0" w:color="auto"/>
        <w:right w:val="none" w:sz="0" w:space="0" w:color="auto"/>
      </w:divBdr>
    </w:div>
    <w:div w:id="842088408">
      <w:bodyDiv w:val="1"/>
      <w:marLeft w:val="0"/>
      <w:marRight w:val="0"/>
      <w:marTop w:val="0"/>
      <w:marBottom w:val="0"/>
      <w:divBdr>
        <w:top w:val="none" w:sz="0" w:space="0" w:color="auto"/>
        <w:left w:val="none" w:sz="0" w:space="0" w:color="auto"/>
        <w:bottom w:val="none" w:sz="0" w:space="0" w:color="auto"/>
        <w:right w:val="none" w:sz="0" w:space="0" w:color="auto"/>
      </w:divBdr>
    </w:div>
    <w:div w:id="844638659">
      <w:bodyDiv w:val="1"/>
      <w:marLeft w:val="0"/>
      <w:marRight w:val="0"/>
      <w:marTop w:val="0"/>
      <w:marBottom w:val="0"/>
      <w:divBdr>
        <w:top w:val="none" w:sz="0" w:space="0" w:color="auto"/>
        <w:left w:val="none" w:sz="0" w:space="0" w:color="auto"/>
        <w:bottom w:val="none" w:sz="0" w:space="0" w:color="auto"/>
        <w:right w:val="none" w:sz="0" w:space="0" w:color="auto"/>
      </w:divBdr>
    </w:div>
    <w:div w:id="903417681">
      <w:bodyDiv w:val="1"/>
      <w:marLeft w:val="0"/>
      <w:marRight w:val="0"/>
      <w:marTop w:val="0"/>
      <w:marBottom w:val="0"/>
      <w:divBdr>
        <w:top w:val="none" w:sz="0" w:space="0" w:color="auto"/>
        <w:left w:val="none" w:sz="0" w:space="0" w:color="auto"/>
        <w:bottom w:val="none" w:sz="0" w:space="0" w:color="auto"/>
        <w:right w:val="none" w:sz="0" w:space="0" w:color="auto"/>
      </w:divBdr>
    </w:div>
    <w:div w:id="1054306895">
      <w:bodyDiv w:val="1"/>
      <w:marLeft w:val="0"/>
      <w:marRight w:val="0"/>
      <w:marTop w:val="0"/>
      <w:marBottom w:val="0"/>
      <w:divBdr>
        <w:top w:val="none" w:sz="0" w:space="0" w:color="auto"/>
        <w:left w:val="none" w:sz="0" w:space="0" w:color="auto"/>
        <w:bottom w:val="none" w:sz="0" w:space="0" w:color="auto"/>
        <w:right w:val="none" w:sz="0" w:space="0" w:color="auto"/>
      </w:divBdr>
    </w:div>
    <w:div w:id="1055473140">
      <w:bodyDiv w:val="1"/>
      <w:marLeft w:val="0"/>
      <w:marRight w:val="0"/>
      <w:marTop w:val="0"/>
      <w:marBottom w:val="0"/>
      <w:divBdr>
        <w:top w:val="none" w:sz="0" w:space="0" w:color="auto"/>
        <w:left w:val="none" w:sz="0" w:space="0" w:color="auto"/>
        <w:bottom w:val="none" w:sz="0" w:space="0" w:color="auto"/>
        <w:right w:val="none" w:sz="0" w:space="0" w:color="auto"/>
      </w:divBdr>
    </w:div>
    <w:div w:id="1065109078">
      <w:bodyDiv w:val="1"/>
      <w:marLeft w:val="0"/>
      <w:marRight w:val="0"/>
      <w:marTop w:val="0"/>
      <w:marBottom w:val="0"/>
      <w:divBdr>
        <w:top w:val="none" w:sz="0" w:space="0" w:color="auto"/>
        <w:left w:val="none" w:sz="0" w:space="0" w:color="auto"/>
        <w:bottom w:val="none" w:sz="0" w:space="0" w:color="auto"/>
        <w:right w:val="none" w:sz="0" w:space="0" w:color="auto"/>
      </w:divBdr>
    </w:div>
    <w:div w:id="1069114270">
      <w:bodyDiv w:val="1"/>
      <w:marLeft w:val="0"/>
      <w:marRight w:val="0"/>
      <w:marTop w:val="0"/>
      <w:marBottom w:val="0"/>
      <w:divBdr>
        <w:top w:val="none" w:sz="0" w:space="0" w:color="auto"/>
        <w:left w:val="none" w:sz="0" w:space="0" w:color="auto"/>
        <w:bottom w:val="none" w:sz="0" w:space="0" w:color="auto"/>
        <w:right w:val="none" w:sz="0" w:space="0" w:color="auto"/>
      </w:divBdr>
    </w:div>
    <w:div w:id="1096831278">
      <w:bodyDiv w:val="1"/>
      <w:marLeft w:val="0"/>
      <w:marRight w:val="0"/>
      <w:marTop w:val="0"/>
      <w:marBottom w:val="0"/>
      <w:divBdr>
        <w:top w:val="none" w:sz="0" w:space="0" w:color="auto"/>
        <w:left w:val="none" w:sz="0" w:space="0" w:color="auto"/>
        <w:bottom w:val="none" w:sz="0" w:space="0" w:color="auto"/>
        <w:right w:val="none" w:sz="0" w:space="0" w:color="auto"/>
      </w:divBdr>
    </w:div>
    <w:div w:id="1111899425">
      <w:bodyDiv w:val="1"/>
      <w:marLeft w:val="0"/>
      <w:marRight w:val="0"/>
      <w:marTop w:val="0"/>
      <w:marBottom w:val="0"/>
      <w:divBdr>
        <w:top w:val="none" w:sz="0" w:space="0" w:color="auto"/>
        <w:left w:val="none" w:sz="0" w:space="0" w:color="auto"/>
        <w:bottom w:val="none" w:sz="0" w:space="0" w:color="auto"/>
        <w:right w:val="none" w:sz="0" w:space="0" w:color="auto"/>
      </w:divBdr>
    </w:div>
    <w:div w:id="1117875162">
      <w:bodyDiv w:val="1"/>
      <w:marLeft w:val="0"/>
      <w:marRight w:val="0"/>
      <w:marTop w:val="0"/>
      <w:marBottom w:val="0"/>
      <w:divBdr>
        <w:top w:val="none" w:sz="0" w:space="0" w:color="auto"/>
        <w:left w:val="none" w:sz="0" w:space="0" w:color="auto"/>
        <w:bottom w:val="none" w:sz="0" w:space="0" w:color="auto"/>
        <w:right w:val="none" w:sz="0" w:space="0" w:color="auto"/>
      </w:divBdr>
    </w:div>
    <w:div w:id="1301493638">
      <w:bodyDiv w:val="1"/>
      <w:marLeft w:val="0"/>
      <w:marRight w:val="0"/>
      <w:marTop w:val="0"/>
      <w:marBottom w:val="0"/>
      <w:divBdr>
        <w:top w:val="none" w:sz="0" w:space="0" w:color="auto"/>
        <w:left w:val="none" w:sz="0" w:space="0" w:color="auto"/>
        <w:bottom w:val="none" w:sz="0" w:space="0" w:color="auto"/>
        <w:right w:val="none" w:sz="0" w:space="0" w:color="auto"/>
      </w:divBdr>
    </w:div>
    <w:div w:id="1326973082">
      <w:bodyDiv w:val="1"/>
      <w:marLeft w:val="0"/>
      <w:marRight w:val="0"/>
      <w:marTop w:val="0"/>
      <w:marBottom w:val="0"/>
      <w:divBdr>
        <w:top w:val="none" w:sz="0" w:space="0" w:color="auto"/>
        <w:left w:val="none" w:sz="0" w:space="0" w:color="auto"/>
        <w:bottom w:val="none" w:sz="0" w:space="0" w:color="auto"/>
        <w:right w:val="none" w:sz="0" w:space="0" w:color="auto"/>
      </w:divBdr>
    </w:div>
    <w:div w:id="1367024283">
      <w:bodyDiv w:val="1"/>
      <w:marLeft w:val="0"/>
      <w:marRight w:val="0"/>
      <w:marTop w:val="0"/>
      <w:marBottom w:val="0"/>
      <w:divBdr>
        <w:top w:val="none" w:sz="0" w:space="0" w:color="auto"/>
        <w:left w:val="none" w:sz="0" w:space="0" w:color="auto"/>
        <w:bottom w:val="none" w:sz="0" w:space="0" w:color="auto"/>
        <w:right w:val="none" w:sz="0" w:space="0" w:color="auto"/>
      </w:divBdr>
    </w:div>
    <w:div w:id="1392851533">
      <w:bodyDiv w:val="1"/>
      <w:marLeft w:val="0"/>
      <w:marRight w:val="0"/>
      <w:marTop w:val="0"/>
      <w:marBottom w:val="0"/>
      <w:divBdr>
        <w:top w:val="none" w:sz="0" w:space="0" w:color="auto"/>
        <w:left w:val="none" w:sz="0" w:space="0" w:color="auto"/>
        <w:bottom w:val="none" w:sz="0" w:space="0" w:color="auto"/>
        <w:right w:val="none" w:sz="0" w:space="0" w:color="auto"/>
      </w:divBdr>
    </w:div>
    <w:div w:id="1442216452">
      <w:bodyDiv w:val="1"/>
      <w:marLeft w:val="0"/>
      <w:marRight w:val="0"/>
      <w:marTop w:val="0"/>
      <w:marBottom w:val="0"/>
      <w:divBdr>
        <w:top w:val="none" w:sz="0" w:space="0" w:color="auto"/>
        <w:left w:val="none" w:sz="0" w:space="0" w:color="auto"/>
        <w:bottom w:val="none" w:sz="0" w:space="0" w:color="auto"/>
        <w:right w:val="none" w:sz="0" w:space="0" w:color="auto"/>
      </w:divBdr>
    </w:div>
    <w:div w:id="1444764222">
      <w:bodyDiv w:val="1"/>
      <w:marLeft w:val="0"/>
      <w:marRight w:val="0"/>
      <w:marTop w:val="0"/>
      <w:marBottom w:val="0"/>
      <w:divBdr>
        <w:top w:val="none" w:sz="0" w:space="0" w:color="auto"/>
        <w:left w:val="none" w:sz="0" w:space="0" w:color="auto"/>
        <w:bottom w:val="none" w:sz="0" w:space="0" w:color="auto"/>
        <w:right w:val="none" w:sz="0" w:space="0" w:color="auto"/>
      </w:divBdr>
    </w:div>
    <w:div w:id="1446584969">
      <w:bodyDiv w:val="1"/>
      <w:marLeft w:val="0"/>
      <w:marRight w:val="0"/>
      <w:marTop w:val="0"/>
      <w:marBottom w:val="0"/>
      <w:divBdr>
        <w:top w:val="none" w:sz="0" w:space="0" w:color="auto"/>
        <w:left w:val="none" w:sz="0" w:space="0" w:color="auto"/>
        <w:bottom w:val="none" w:sz="0" w:space="0" w:color="auto"/>
        <w:right w:val="none" w:sz="0" w:space="0" w:color="auto"/>
      </w:divBdr>
    </w:div>
    <w:div w:id="1472407147">
      <w:bodyDiv w:val="1"/>
      <w:marLeft w:val="0"/>
      <w:marRight w:val="0"/>
      <w:marTop w:val="0"/>
      <w:marBottom w:val="0"/>
      <w:divBdr>
        <w:top w:val="none" w:sz="0" w:space="0" w:color="auto"/>
        <w:left w:val="none" w:sz="0" w:space="0" w:color="auto"/>
        <w:bottom w:val="none" w:sz="0" w:space="0" w:color="auto"/>
        <w:right w:val="none" w:sz="0" w:space="0" w:color="auto"/>
      </w:divBdr>
    </w:div>
    <w:div w:id="1484814147">
      <w:bodyDiv w:val="1"/>
      <w:marLeft w:val="0"/>
      <w:marRight w:val="0"/>
      <w:marTop w:val="0"/>
      <w:marBottom w:val="0"/>
      <w:divBdr>
        <w:top w:val="none" w:sz="0" w:space="0" w:color="auto"/>
        <w:left w:val="none" w:sz="0" w:space="0" w:color="auto"/>
        <w:bottom w:val="none" w:sz="0" w:space="0" w:color="auto"/>
        <w:right w:val="none" w:sz="0" w:space="0" w:color="auto"/>
      </w:divBdr>
    </w:div>
    <w:div w:id="1497182450">
      <w:bodyDiv w:val="1"/>
      <w:marLeft w:val="0"/>
      <w:marRight w:val="0"/>
      <w:marTop w:val="0"/>
      <w:marBottom w:val="0"/>
      <w:divBdr>
        <w:top w:val="none" w:sz="0" w:space="0" w:color="auto"/>
        <w:left w:val="none" w:sz="0" w:space="0" w:color="auto"/>
        <w:bottom w:val="none" w:sz="0" w:space="0" w:color="auto"/>
        <w:right w:val="none" w:sz="0" w:space="0" w:color="auto"/>
      </w:divBdr>
    </w:div>
    <w:div w:id="1503668436">
      <w:bodyDiv w:val="1"/>
      <w:marLeft w:val="0"/>
      <w:marRight w:val="0"/>
      <w:marTop w:val="0"/>
      <w:marBottom w:val="0"/>
      <w:divBdr>
        <w:top w:val="none" w:sz="0" w:space="0" w:color="auto"/>
        <w:left w:val="none" w:sz="0" w:space="0" w:color="auto"/>
        <w:bottom w:val="none" w:sz="0" w:space="0" w:color="auto"/>
        <w:right w:val="none" w:sz="0" w:space="0" w:color="auto"/>
      </w:divBdr>
    </w:div>
    <w:div w:id="1566329538">
      <w:bodyDiv w:val="1"/>
      <w:marLeft w:val="0"/>
      <w:marRight w:val="0"/>
      <w:marTop w:val="0"/>
      <w:marBottom w:val="0"/>
      <w:divBdr>
        <w:top w:val="none" w:sz="0" w:space="0" w:color="auto"/>
        <w:left w:val="none" w:sz="0" w:space="0" w:color="auto"/>
        <w:bottom w:val="none" w:sz="0" w:space="0" w:color="auto"/>
        <w:right w:val="none" w:sz="0" w:space="0" w:color="auto"/>
      </w:divBdr>
    </w:div>
    <w:div w:id="1597398913">
      <w:bodyDiv w:val="1"/>
      <w:marLeft w:val="0"/>
      <w:marRight w:val="0"/>
      <w:marTop w:val="0"/>
      <w:marBottom w:val="0"/>
      <w:divBdr>
        <w:top w:val="none" w:sz="0" w:space="0" w:color="auto"/>
        <w:left w:val="none" w:sz="0" w:space="0" w:color="auto"/>
        <w:bottom w:val="none" w:sz="0" w:space="0" w:color="auto"/>
        <w:right w:val="none" w:sz="0" w:space="0" w:color="auto"/>
      </w:divBdr>
    </w:div>
    <w:div w:id="1623733397">
      <w:bodyDiv w:val="1"/>
      <w:marLeft w:val="0"/>
      <w:marRight w:val="0"/>
      <w:marTop w:val="0"/>
      <w:marBottom w:val="0"/>
      <w:divBdr>
        <w:top w:val="none" w:sz="0" w:space="0" w:color="auto"/>
        <w:left w:val="none" w:sz="0" w:space="0" w:color="auto"/>
        <w:bottom w:val="none" w:sz="0" w:space="0" w:color="auto"/>
        <w:right w:val="none" w:sz="0" w:space="0" w:color="auto"/>
      </w:divBdr>
    </w:div>
    <w:div w:id="1659723054">
      <w:bodyDiv w:val="1"/>
      <w:marLeft w:val="0"/>
      <w:marRight w:val="0"/>
      <w:marTop w:val="0"/>
      <w:marBottom w:val="0"/>
      <w:divBdr>
        <w:top w:val="none" w:sz="0" w:space="0" w:color="auto"/>
        <w:left w:val="none" w:sz="0" w:space="0" w:color="auto"/>
        <w:bottom w:val="none" w:sz="0" w:space="0" w:color="auto"/>
        <w:right w:val="none" w:sz="0" w:space="0" w:color="auto"/>
      </w:divBdr>
    </w:div>
    <w:div w:id="1673992939">
      <w:bodyDiv w:val="1"/>
      <w:marLeft w:val="0"/>
      <w:marRight w:val="0"/>
      <w:marTop w:val="0"/>
      <w:marBottom w:val="0"/>
      <w:divBdr>
        <w:top w:val="none" w:sz="0" w:space="0" w:color="auto"/>
        <w:left w:val="none" w:sz="0" w:space="0" w:color="auto"/>
        <w:bottom w:val="none" w:sz="0" w:space="0" w:color="auto"/>
        <w:right w:val="none" w:sz="0" w:space="0" w:color="auto"/>
      </w:divBdr>
    </w:div>
    <w:div w:id="1684235572">
      <w:bodyDiv w:val="1"/>
      <w:marLeft w:val="0"/>
      <w:marRight w:val="0"/>
      <w:marTop w:val="0"/>
      <w:marBottom w:val="0"/>
      <w:divBdr>
        <w:top w:val="none" w:sz="0" w:space="0" w:color="auto"/>
        <w:left w:val="none" w:sz="0" w:space="0" w:color="auto"/>
        <w:bottom w:val="none" w:sz="0" w:space="0" w:color="auto"/>
        <w:right w:val="none" w:sz="0" w:space="0" w:color="auto"/>
      </w:divBdr>
    </w:div>
    <w:div w:id="1735666637">
      <w:bodyDiv w:val="1"/>
      <w:marLeft w:val="0"/>
      <w:marRight w:val="0"/>
      <w:marTop w:val="0"/>
      <w:marBottom w:val="0"/>
      <w:divBdr>
        <w:top w:val="none" w:sz="0" w:space="0" w:color="auto"/>
        <w:left w:val="none" w:sz="0" w:space="0" w:color="auto"/>
        <w:bottom w:val="none" w:sz="0" w:space="0" w:color="auto"/>
        <w:right w:val="none" w:sz="0" w:space="0" w:color="auto"/>
      </w:divBdr>
    </w:div>
    <w:div w:id="1771704288">
      <w:bodyDiv w:val="1"/>
      <w:marLeft w:val="0"/>
      <w:marRight w:val="0"/>
      <w:marTop w:val="0"/>
      <w:marBottom w:val="0"/>
      <w:divBdr>
        <w:top w:val="none" w:sz="0" w:space="0" w:color="auto"/>
        <w:left w:val="none" w:sz="0" w:space="0" w:color="auto"/>
        <w:bottom w:val="none" w:sz="0" w:space="0" w:color="auto"/>
        <w:right w:val="none" w:sz="0" w:space="0" w:color="auto"/>
      </w:divBdr>
    </w:div>
    <w:div w:id="1828858617">
      <w:bodyDiv w:val="1"/>
      <w:marLeft w:val="0"/>
      <w:marRight w:val="0"/>
      <w:marTop w:val="0"/>
      <w:marBottom w:val="0"/>
      <w:divBdr>
        <w:top w:val="none" w:sz="0" w:space="0" w:color="auto"/>
        <w:left w:val="none" w:sz="0" w:space="0" w:color="auto"/>
        <w:bottom w:val="none" w:sz="0" w:space="0" w:color="auto"/>
        <w:right w:val="none" w:sz="0" w:space="0" w:color="auto"/>
      </w:divBdr>
    </w:div>
    <w:div w:id="1884168008">
      <w:bodyDiv w:val="1"/>
      <w:marLeft w:val="0"/>
      <w:marRight w:val="0"/>
      <w:marTop w:val="0"/>
      <w:marBottom w:val="0"/>
      <w:divBdr>
        <w:top w:val="none" w:sz="0" w:space="0" w:color="auto"/>
        <w:left w:val="none" w:sz="0" w:space="0" w:color="auto"/>
        <w:bottom w:val="none" w:sz="0" w:space="0" w:color="auto"/>
        <w:right w:val="none" w:sz="0" w:space="0" w:color="auto"/>
      </w:divBdr>
    </w:div>
    <w:div w:id="1898318539">
      <w:bodyDiv w:val="1"/>
      <w:marLeft w:val="0"/>
      <w:marRight w:val="0"/>
      <w:marTop w:val="0"/>
      <w:marBottom w:val="0"/>
      <w:divBdr>
        <w:top w:val="none" w:sz="0" w:space="0" w:color="auto"/>
        <w:left w:val="none" w:sz="0" w:space="0" w:color="auto"/>
        <w:bottom w:val="none" w:sz="0" w:space="0" w:color="auto"/>
        <w:right w:val="none" w:sz="0" w:space="0" w:color="auto"/>
      </w:divBdr>
    </w:div>
    <w:div w:id="1916546468">
      <w:bodyDiv w:val="1"/>
      <w:marLeft w:val="0"/>
      <w:marRight w:val="0"/>
      <w:marTop w:val="0"/>
      <w:marBottom w:val="0"/>
      <w:divBdr>
        <w:top w:val="none" w:sz="0" w:space="0" w:color="auto"/>
        <w:left w:val="none" w:sz="0" w:space="0" w:color="auto"/>
        <w:bottom w:val="none" w:sz="0" w:space="0" w:color="auto"/>
        <w:right w:val="none" w:sz="0" w:space="0" w:color="auto"/>
      </w:divBdr>
    </w:div>
    <w:div w:id="1937320108">
      <w:bodyDiv w:val="1"/>
      <w:marLeft w:val="0"/>
      <w:marRight w:val="0"/>
      <w:marTop w:val="0"/>
      <w:marBottom w:val="0"/>
      <w:divBdr>
        <w:top w:val="none" w:sz="0" w:space="0" w:color="auto"/>
        <w:left w:val="none" w:sz="0" w:space="0" w:color="auto"/>
        <w:bottom w:val="none" w:sz="0" w:space="0" w:color="auto"/>
        <w:right w:val="none" w:sz="0" w:space="0" w:color="auto"/>
      </w:divBdr>
    </w:div>
    <w:div w:id="1961064263">
      <w:bodyDiv w:val="1"/>
      <w:marLeft w:val="0"/>
      <w:marRight w:val="0"/>
      <w:marTop w:val="0"/>
      <w:marBottom w:val="0"/>
      <w:divBdr>
        <w:top w:val="none" w:sz="0" w:space="0" w:color="auto"/>
        <w:left w:val="none" w:sz="0" w:space="0" w:color="auto"/>
        <w:bottom w:val="none" w:sz="0" w:space="0" w:color="auto"/>
        <w:right w:val="none" w:sz="0" w:space="0" w:color="auto"/>
      </w:divBdr>
    </w:div>
    <w:div w:id="2001810300">
      <w:bodyDiv w:val="1"/>
      <w:marLeft w:val="0"/>
      <w:marRight w:val="0"/>
      <w:marTop w:val="0"/>
      <w:marBottom w:val="0"/>
      <w:divBdr>
        <w:top w:val="none" w:sz="0" w:space="0" w:color="auto"/>
        <w:left w:val="none" w:sz="0" w:space="0" w:color="auto"/>
        <w:bottom w:val="none" w:sz="0" w:space="0" w:color="auto"/>
        <w:right w:val="none" w:sz="0" w:space="0" w:color="auto"/>
      </w:divBdr>
    </w:div>
    <w:div w:id="2039116507">
      <w:bodyDiv w:val="1"/>
      <w:marLeft w:val="0"/>
      <w:marRight w:val="0"/>
      <w:marTop w:val="0"/>
      <w:marBottom w:val="0"/>
      <w:divBdr>
        <w:top w:val="none" w:sz="0" w:space="0" w:color="auto"/>
        <w:left w:val="none" w:sz="0" w:space="0" w:color="auto"/>
        <w:bottom w:val="none" w:sz="0" w:space="0" w:color="auto"/>
        <w:right w:val="none" w:sz="0" w:space="0" w:color="auto"/>
      </w:divBdr>
    </w:div>
    <w:div w:id="2041467223">
      <w:bodyDiv w:val="1"/>
      <w:marLeft w:val="0"/>
      <w:marRight w:val="0"/>
      <w:marTop w:val="0"/>
      <w:marBottom w:val="0"/>
      <w:divBdr>
        <w:top w:val="none" w:sz="0" w:space="0" w:color="auto"/>
        <w:left w:val="none" w:sz="0" w:space="0" w:color="auto"/>
        <w:bottom w:val="none" w:sz="0" w:space="0" w:color="auto"/>
        <w:right w:val="none" w:sz="0" w:space="0" w:color="auto"/>
      </w:divBdr>
    </w:div>
    <w:div w:id="207496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8.bin"/><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58.wmf"/><Relationship Id="rId138" Type="http://schemas.openxmlformats.org/officeDocument/2006/relationships/hyperlink" Target="https://text.ru/" TargetMode="External"/><Relationship Id="rId159" Type="http://schemas.openxmlformats.org/officeDocument/2006/relationships/fontTable" Target="fontTable.xml"/><Relationship Id="rId107" Type="http://schemas.openxmlformats.org/officeDocument/2006/relationships/oleObject" Target="embeddings/oleObject13.bin"/><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4.png"/><Relationship Id="rId128" Type="http://schemas.openxmlformats.org/officeDocument/2006/relationships/hyperlink" Target="%20https://personauniver.ru/" TargetMode="External"/><Relationship Id="rId149" Type="http://schemas.openxmlformats.org/officeDocument/2006/relationships/image" Target="media/image83.png"/><Relationship Id="rId5" Type="http://schemas.openxmlformats.org/officeDocument/2006/relationships/numbering" Target="numbering.xml"/><Relationship Id="rId95" Type="http://schemas.openxmlformats.org/officeDocument/2006/relationships/oleObject" Target="embeddings/oleObject7.bin"/><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75.wmf"/><Relationship Id="rId139" Type="http://schemas.openxmlformats.org/officeDocument/2006/relationships/header" Target="header15.xml"/><Relationship Id="rId80" Type="http://schemas.openxmlformats.org/officeDocument/2006/relationships/hyperlink" Target="https://madre.by/" TargetMode="External"/><Relationship Id="rId85" Type="http://schemas.openxmlformats.org/officeDocument/2006/relationships/oleObject" Target="embeddings/oleObject2.bin"/><Relationship Id="rId150" Type="http://schemas.openxmlformats.org/officeDocument/2006/relationships/image" Target="media/image84.png"/><Relationship Id="rId155" Type="http://schemas.openxmlformats.org/officeDocument/2006/relationships/image" Target="media/image89.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header" Target="header3.xml"/><Relationship Id="rId38" Type="http://schemas.openxmlformats.org/officeDocument/2006/relationships/header" Target="header6.xml"/><Relationship Id="rId59" Type="http://schemas.openxmlformats.org/officeDocument/2006/relationships/header" Target="header7.xml"/><Relationship Id="rId103" Type="http://schemas.openxmlformats.org/officeDocument/2006/relationships/oleObject" Target="embeddings/oleObject11.bin"/><Relationship Id="rId108" Type="http://schemas.openxmlformats.org/officeDocument/2006/relationships/image" Target="media/image70.wmf"/><Relationship Id="rId124" Type="http://schemas.openxmlformats.org/officeDocument/2006/relationships/hyperlink" Target="https://annastoma.by/" TargetMode="External"/><Relationship Id="rId129" Type="http://schemas.openxmlformats.org/officeDocument/2006/relationships/hyperlink" Target="https://tilda.education/articles-figma" TargetMode="External"/><Relationship Id="rId54" Type="http://schemas.openxmlformats.org/officeDocument/2006/relationships/image" Target="media/image38.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oleObject" Target="embeddings/oleObject5.bin"/><Relationship Id="rId96" Type="http://schemas.openxmlformats.org/officeDocument/2006/relationships/image" Target="media/image64.wmf"/><Relationship Id="rId140" Type="http://schemas.openxmlformats.org/officeDocument/2006/relationships/hyperlink" Target="https://webref.ru/css/background-attachment" TargetMode="External"/><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73.wmf"/><Relationship Id="rId119" Type="http://schemas.openxmlformats.org/officeDocument/2006/relationships/oleObject" Target="embeddings/oleObject19.bin"/><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hyperlink" Target="https://personauniver.ru/" TargetMode="External"/><Relationship Id="rId86" Type="http://schemas.openxmlformats.org/officeDocument/2006/relationships/image" Target="media/image59.wmf"/><Relationship Id="rId130" Type="http://schemas.openxmlformats.org/officeDocument/2006/relationships/hyperlink" Target="https://videoinfographica.com/photoshop-tutorials/" TargetMode="External"/><Relationship Id="rId135" Type="http://schemas.openxmlformats.org/officeDocument/2006/relationships/hyperlink" Target="https://developer.mozilla.org/ru/docs/Learn/Getting_started_with_the_web/JavaScript_basic" TargetMode="External"/><Relationship Id="rId151" Type="http://schemas.openxmlformats.org/officeDocument/2006/relationships/image" Target="media/image85.png"/><Relationship Id="rId156" Type="http://schemas.openxmlformats.org/officeDocument/2006/relationships/image" Target="media/image90.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oleObject" Target="embeddings/oleObject14.bin"/><Relationship Id="rId34" Type="http://schemas.openxmlformats.org/officeDocument/2006/relationships/header" Target="header4.xm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oleObject" Target="embeddings/oleObject8.bin"/><Relationship Id="rId104" Type="http://schemas.openxmlformats.org/officeDocument/2006/relationships/image" Target="media/image68.wmf"/><Relationship Id="rId120" Type="http://schemas.openxmlformats.org/officeDocument/2006/relationships/image" Target="media/image76.wmf"/><Relationship Id="rId125" Type="http://schemas.openxmlformats.org/officeDocument/2006/relationships/hyperlink" Target="%20https://annastoma.by/" TargetMode="External"/><Relationship Id="rId141" Type="http://schemas.openxmlformats.org/officeDocument/2006/relationships/hyperlink" Target="https://tquality.ru/blog/Testirovanie-sajta-s-primerami/" TargetMode="External"/><Relationship Id="rId146" Type="http://schemas.openxmlformats.org/officeDocument/2006/relationships/image" Target="media/image80.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62.wmf"/><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oleObject" Target="embeddings/oleObject3.bin"/><Relationship Id="rId110" Type="http://schemas.openxmlformats.org/officeDocument/2006/relationships/image" Target="media/image71.wmf"/><Relationship Id="rId115" Type="http://schemas.openxmlformats.org/officeDocument/2006/relationships/oleObject" Target="embeddings/oleObject17.bin"/><Relationship Id="rId131" Type="http://schemas.openxmlformats.org/officeDocument/2006/relationships/hyperlink" Target="https://www.adobe.com/products/aftereffects.html" TargetMode="External"/><Relationship Id="rId136" Type="http://schemas.openxmlformats.org/officeDocument/2006/relationships/hyperlink" Target="https://habr.com/ru/articles/564390/" TargetMode="External"/><Relationship Id="rId157" Type="http://schemas.openxmlformats.org/officeDocument/2006/relationships/image" Target="media/image91.png"/><Relationship Id="rId61" Type="http://schemas.openxmlformats.org/officeDocument/2006/relationships/header" Target="header8.xml"/><Relationship Id="rId82" Type="http://schemas.openxmlformats.org/officeDocument/2006/relationships/image" Target="media/image57.wmf"/><Relationship Id="rId152" Type="http://schemas.openxmlformats.org/officeDocument/2006/relationships/image" Target="media/image8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header" Target="header5.xml"/><Relationship Id="rId56" Type="http://schemas.openxmlformats.org/officeDocument/2006/relationships/image" Target="media/image40.png"/><Relationship Id="rId77" Type="http://schemas.openxmlformats.org/officeDocument/2006/relationships/header" Target="header11.xml"/><Relationship Id="rId100" Type="http://schemas.openxmlformats.org/officeDocument/2006/relationships/image" Target="media/image66.wmf"/><Relationship Id="rId105" Type="http://schemas.openxmlformats.org/officeDocument/2006/relationships/oleObject" Target="embeddings/oleObject12.bin"/><Relationship Id="rId126" Type="http://schemas.openxmlformats.org/officeDocument/2006/relationships/hyperlink" Target="https://kurs-visagist.ru/" TargetMode="External"/><Relationship Id="rId147"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oleObject" Target="embeddings/oleObject6.bin"/><Relationship Id="rId98" Type="http://schemas.openxmlformats.org/officeDocument/2006/relationships/image" Target="media/image65.wmf"/><Relationship Id="rId121" Type="http://schemas.openxmlformats.org/officeDocument/2006/relationships/oleObject" Target="embeddings/oleObject20.bin"/><Relationship Id="rId142" Type="http://schemas.openxmlformats.org/officeDocument/2006/relationships/hyperlink" Target="https://wordstat.yandex.ru/"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header" Target="header9.xml"/><Relationship Id="rId116" Type="http://schemas.openxmlformats.org/officeDocument/2006/relationships/image" Target="media/image74.wmf"/><Relationship Id="rId137" Type="http://schemas.openxmlformats.org/officeDocument/2006/relationships/hyperlink" Target="https://sendpulse.com/ru/support/glossary/corporate-identity" TargetMode="External"/><Relationship Id="rId158" Type="http://schemas.openxmlformats.org/officeDocument/2006/relationships/header" Target="header16.xm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oleObject" Target="embeddings/oleObject1.bin"/><Relationship Id="rId88" Type="http://schemas.openxmlformats.org/officeDocument/2006/relationships/image" Target="media/image60.wmf"/><Relationship Id="rId111" Type="http://schemas.openxmlformats.org/officeDocument/2006/relationships/oleObject" Target="embeddings/oleObject15.bin"/><Relationship Id="rId132" Type="http://schemas.openxmlformats.org/officeDocument/2006/relationships/hyperlink" Target="https://blog.skillfactory.ru/glossary/sublime-text/" TargetMode="External"/><Relationship Id="rId153" Type="http://schemas.openxmlformats.org/officeDocument/2006/relationships/image" Target="media/image87.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69.wmf"/><Relationship Id="rId127" Type="http://schemas.openxmlformats.org/officeDocument/2006/relationships/hyperlink" Target="https://madre.by/"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header" Target="header12.xml"/><Relationship Id="rId94" Type="http://schemas.openxmlformats.org/officeDocument/2006/relationships/image" Target="media/image63.wmf"/><Relationship Id="rId99" Type="http://schemas.openxmlformats.org/officeDocument/2006/relationships/oleObject" Target="embeddings/oleObject9.bin"/><Relationship Id="rId101" Type="http://schemas.openxmlformats.org/officeDocument/2006/relationships/oleObject" Target="embeddings/oleObject10.bin"/><Relationship Id="rId122" Type="http://schemas.openxmlformats.org/officeDocument/2006/relationships/header" Target="header13.xml"/><Relationship Id="rId143" Type="http://schemas.openxmlformats.org/officeDocument/2006/relationships/image" Target="media/image77.png"/><Relationship Id="rId148"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header" Target="header10.xml"/><Relationship Id="rId89" Type="http://schemas.openxmlformats.org/officeDocument/2006/relationships/oleObject" Target="embeddings/oleObject4.bin"/><Relationship Id="rId112" Type="http://schemas.openxmlformats.org/officeDocument/2006/relationships/image" Target="media/image72.wmf"/><Relationship Id="rId133" Type="http://schemas.openxmlformats.org/officeDocument/2006/relationships/hyperlink" Target="https://htmlbook.ru/html" TargetMode="External"/><Relationship Id="rId154" Type="http://schemas.openxmlformats.org/officeDocument/2006/relationships/image" Target="media/image88.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hyperlink" Target="https://koza.studio/" TargetMode="External"/><Relationship Id="rId102" Type="http://schemas.openxmlformats.org/officeDocument/2006/relationships/image" Target="media/image67.wmf"/><Relationship Id="rId123" Type="http://schemas.openxmlformats.org/officeDocument/2006/relationships/header" Target="header14.xml"/><Relationship Id="rId144" Type="http://schemas.openxmlformats.org/officeDocument/2006/relationships/image" Target="media/image78.png"/><Relationship Id="rId90" Type="http://schemas.openxmlformats.org/officeDocument/2006/relationships/image" Target="media/image61.wmf"/><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image" Target="media/image49.png"/><Relationship Id="rId113" Type="http://schemas.openxmlformats.org/officeDocument/2006/relationships/oleObject" Target="embeddings/oleObject16.bin"/><Relationship Id="rId134" Type="http://schemas.openxmlformats.org/officeDocument/2006/relationships/hyperlink" Target="https://htmlbook.ru/cs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1054;&#1092;&#1086;&#1088;&#1084;&#1083;&#1077;&#1085;&#1080;&#1077;_&#1055;&#1047;_&#1096;&#1072;&#1073;&#1083;&#1086;&#1085;.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759B1E5D3637744EAF080BD58153E446" ma:contentTypeVersion="0" ma:contentTypeDescription="Создание документа." ma:contentTypeScope="" ma:versionID="31c114a3da128e41bfdaf29efe7bb835">
  <xsd:schema xmlns:xsd="http://www.w3.org/2001/XMLSchema" xmlns:xs="http://www.w3.org/2001/XMLSchema" xmlns:p="http://schemas.microsoft.com/office/2006/metadata/properties" targetNamespace="http://schemas.microsoft.com/office/2006/metadata/properties" ma:root="true" ma:fieldsID="82fabbfca08c602fc194a16e9198900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DFFECC-5BB9-42BE-BAF4-8FEB5CB722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9D5539F-3EEC-4E2A-A020-D89CA892B8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05C4BDB-A52A-45C1-BEDF-684D959373D3}">
  <ds:schemaRefs>
    <ds:schemaRef ds:uri="http://schemas.openxmlformats.org/officeDocument/2006/bibliography"/>
  </ds:schemaRefs>
</ds:datastoreItem>
</file>

<file path=customXml/itemProps4.xml><?xml version="1.0" encoding="utf-8"?>
<ds:datastoreItem xmlns:ds="http://schemas.openxmlformats.org/officeDocument/2006/customXml" ds:itemID="{3250E6F3-1832-4139-9DBF-76839A0C3D7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Оформление_ПЗ_шаблон.dotx</Template>
  <TotalTime>13051</TotalTime>
  <Pages>1</Pages>
  <Words>27664</Words>
  <Characters>157685</Characters>
  <Application>Microsoft Office Word</Application>
  <DocSecurity>0</DocSecurity>
  <Lines>1314</Lines>
  <Paragraphs>369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184980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Popenya</dc:creator>
  <cp:keywords/>
  <dc:description/>
  <cp:lastModifiedBy>Войцехович Екатерина</cp:lastModifiedBy>
  <cp:revision>1300</cp:revision>
  <cp:lastPrinted>2024-06-09T10:49:00Z</cp:lastPrinted>
  <dcterms:created xsi:type="dcterms:W3CDTF">2024-05-19T14:08:00Z</dcterms:created>
  <dcterms:modified xsi:type="dcterms:W3CDTF">2024-06-10T08:24:00Z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0x010100759B1E5D3637744EAF080BD58153E446</vt:lpwstr>
  </property>
  <property fmtid="{D5CDD505-2E9C-101B-9397-08002B2CF9AE}" pid="3" name="MTEquationNumber2">
    <vt:lpwstr>(#S1.#E1)</vt:lpwstr>
  </property>
  <property fmtid="{D5CDD505-2E9C-101B-9397-08002B2CF9AE}" pid="4" name="MTWinEqns">
    <vt:bool>true</vt:bool>
  </property>
</Properties>
</file>